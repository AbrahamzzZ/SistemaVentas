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367723E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69CB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614C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33</w:t>
            </w:r>
          </w:p>
        </w:tc>
      </w:tr>
      <w:tr w:rsidR="00561526" w:rsidRPr="0039736F" w14:paraId="7F877385"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A83A9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B9F9F"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2B5BD663"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7B09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EDC999"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información sobre el negocio.</w:t>
            </w:r>
          </w:p>
        </w:tc>
      </w:tr>
      <w:tr w:rsidR="00561526" w:rsidRPr="0039736F" w14:paraId="2A5644D4"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C6BB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CCD2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073AC1F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9B4AB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D1B54"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A5E33BE" w14:textId="77777777" w:rsidR="00561526" w:rsidRPr="009E3797" w:rsidRDefault="00561526">
            <w:pPr>
              <w:pStyle w:val="Prrafodelista"/>
              <w:numPr>
                <w:ilvl w:val="0"/>
                <w:numId w:val="6"/>
              </w:numPr>
            </w:pPr>
            <w:r w:rsidRPr="009E3797">
              <w:t>I</w:t>
            </w:r>
            <w:r>
              <w:t>D</w:t>
            </w:r>
            <w:r w:rsidRPr="009E3797">
              <w:t xml:space="preserve"> del</w:t>
            </w:r>
            <w:r>
              <w:t xml:space="preserve"> negocio (</w:t>
            </w:r>
            <w:proofErr w:type="spellStart"/>
            <w:r>
              <w:t>int</w:t>
            </w:r>
            <w:proofErr w:type="spellEnd"/>
            <w:r>
              <w:t>, generado automáticamente, único)</w:t>
            </w:r>
          </w:p>
          <w:p w14:paraId="4AF3CBC7"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05DD5D46" w14:textId="77777777" w:rsidR="00561526" w:rsidRDefault="00561526">
            <w:pPr>
              <w:pStyle w:val="Prrafodelista"/>
              <w:numPr>
                <w:ilvl w:val="0"/>
                <w:numId w:val="6"/>
              </w:numPr>
            </w:pPr>
            <w:r>
              <w:t>Teléfono del negocio (</w:t>
            </w:r>
            <w:proofErr w:type="spellStart"/>
            <w:r>
              <w:t>String</w:t>
            </w:r>
            <w:proofErr w:type="spellEnd"/>
            <w:r>
              <w:t>, 10 caracteres, único)</w:t>
            </w:r>
          </w:p>
          <w:p w14:paraId="185000F4" w14:textId="77777777" w:rsidR="00561526" w:rsidRDefault="00561526">
            <w:pPr>
              <w:pStyle w:val="Prrafodelista"/>
              <w:numPr>
                <w:ilvl w:val="0"/>
                <w:numId w:val="6"/>
              </w:numPr>
            </w:pPr>
            <w:r>
              <w:t>RUC del negocio (</w:t>
            </w:r>
            <w:proofErr w:type="spellStart"/>
            <w:r>
              <w:t>String</w:t>
            </w:r>
            <w:proofErr w:type="spellEnd"/>
            <w:r>
              <w:t>, 10 caracteres, único)</w:t>
            </w:r>
          </w:p>
          <w:p w14:paraId="50413ECC"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7212EDC0"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5B37D031"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2C3B9EF0"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2F01B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2523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8F864B1"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5C6336E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4D1F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8821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34</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lastRenderedPageBreak/>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Pr="00CE3C47" w:rsidRDefault="00CE3C47" w:rsidP="00CE3C47">
      <w:pPr>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Pr="0039736F" w:rsidRDefault="00394113"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Pr="0039736F" w:rsidRDefault="009239D4"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Pr="009B2182" w:rsidRDefault="00322A5B"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1E77C27E" w14:textId="77777777" w:rsidTr="00614B45">
        <w:tc>
          <w:tcPr>
            <w:tcW w:w="834" w:type="dxa"/>
          </w:tcPr>
          <w:p w14:paraId="24B5536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33</w:t>
            </w:r>
          </w:p>
        </w:tc>
        <w:tc>
          <w:tcPr>
            <w:tcW w:w="4705" w:type="dxa"/>
          </w:tcPr>
          <w:p w14:paraId="5B4CBF93"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Registrar información del negocio</w:t>
            </w:r>
          </w:p>
        </w:tc>
        <w:tc>
          <w:tcPr>
            <w:tcW w:w="1550" w:type="dxa"/>
          </w:tcPr>
          <w:p w14:paraId="2A5E569A" w14:textId="77777777" w:rsidR="00D53773" w:rsidRPr="0039736F" w:rsidRDefault="00D53773" w:rsidP="00614B45">
            <w:pPr>
              <w:jc w:val="center"/>
              <w:rPr>
                <w:rFonts w:asciiTheme="minorHAnsi" w:hAnsiTheme="minorHAnsi" w:cstheme="minorHAnsi"/>
              </w:rPr>
            </w:pPr>
            <w:r w:rsidRPr="00CF5B56">
              <w:t>Media</w:t>
            </w:r>
          </w:p>
        </w:tc>
        <w:tc>
          <w:tcPr>
            <w:tcW w:w="1461" w:type="dxa"/>
          </w:tcPr>
          <w:p w14:paraId="002D1084" w14:textId="77777777" w:rsidR="00D53773" w:rsidRPr="0039736F" w:rsidRDefault="00D53773" w:rsidP="00614B45">
            <w:pPr>
              <w:jc w:val="center"/>
              <w:rPr>
                <w:rFonts w:asciiTheme="minorHAnsi" w:hAnsiTheme="minorHAnsi" w:cstheme="minorHAnsi"/>
              </w:rPr>
            </w:pPr>
            <w:r w:rsidRPr="00CF5B56">
              <w:t>Alta</w:t>
            </w:r>
          </w:p>
        </w:tc>
        <w:tc>
          <w:tcPr>
            <w:tcW w:w="1593" w:type="dxa"/>
          </w:tcPr>
          <w:p w14:paraId="5BDF3EC4" w14:textId="77777777" w:rsidR="00D53773" w:rsidRPr="0039736F" w:rsidRDefault="00D53773" w:rsidP="00614B45">
            <w:pPr>
              <w:jc w:val="center"/>
              <w:rPr>
                <w:rFonts w:asciiTheme="minorHAnsi" w:hAnsiTheme="minorHAnsi" w:cstheme="minorHAnsi"/>
              </w:rPr>
            </w:pPr>
            <w:r w:rsidRPr="00CF5B56">
              <w:t>Alta</w:t>
            </w:r>
          </w:p>
        </w:tc>
      </w:tr>
      <w:tr w:rsidR="00D53773" w:rsidRPr="0039736F" w14:paraId="632DA5AA" w14:textId="77777777" w:rsidTr="00614B45">
        <w:tc>
          <w:tcPr>
            <w:tcW w:w="834" w:type="dxa"/>
          </w:tcPr>
          <w:p w14:paraId="736D231A"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34</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77777777" w:rsidR="002D0B8B" w:rsidRPr="00774DA4" w:rsidRDefault="002D0B8B" w:rsidP="00614B45">
            <w:pPr>
              <w:rPr>
                <w:rFonts w:asciiTheme="minorHAnsi" w:eastAsia="Arial" w:hAnsiTheme="minorHAnsi" w:cstheme="minorHAnsi"/>
              </w:rPr>
            </w:pPr>
            <w:r>
              <w:rPr>
                <w:rFonts w:asciiTheme="minorHAnsi" w:eastAsia="Arial" w:hAnsiTheme="minorHAnsi" w:cstheme="minorHAnsi"/>
              </w:rPr>
              <w:t>El administrador puede registrar los productos que formaran parte del supermercado en el sistema.</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7777777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Se podrá registrar la categoría, unidad de medida y estado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1DD95C0"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registrado en el sistema o no.</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Pr="003D1DC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38F843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5334C4"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exitosamente,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 producto con un código o ID duplicado.</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380573E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3C7275" w14:textId="77777777" w:rsidR="002D0B8B" w:rsidRPr="003D1DCB" w:rsidRDefault="002D0B8B">
            <w:pPr>
              <w:pStyle w:val="Prrafodelista"/>
              <w:numPr>
                <w:ilvl w:val="0"/>
                <w:numId w:val="33"/>
              </w:numPr>
              <w:rPr>
                <w:rFonts w:asciiTheme="minorHAnsi" w:hAnsiTheme="minorHAnsi" w:cstheme="minorHAnsi"/>
              </w:rPr>
            </w:pPr>
            <w:r w:rsidRPr="003D1DCB">
              <w:rPr>
                <w:rFonts w:asciiTheme="minorHAnsi" w:hAnsiTheme="minorHAnsi" w:cstheme="minorHAnsi"/>
              </w:rPr>
              <w:t>El sistema rechaza el registro e informa al administrador sobre la duplicidad.</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información incompleta o con errores en los campos requeridos.</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Falta información o error con clave como código, categoría o estado del producto.</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C5B027"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rechaza el registro y muestra mensajes específicos indicando los campos que necesitan corrección.</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AE7578C"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8169876"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administrador no tiene todos los datos necesarios en el momento del registro.</w:t>
            </w:r>
          </w:p>
          <w:p w14:paraId="25E3B16C" w14:textId="77777777" w:rsidR="002D0B8B" w:rsidRPr="0039736F"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622CE6C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77777777"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Pr="009F3657">
              <w:rPr>
                <w:rFonts w:asciiTheme="minorHAnsi" w:eastAsia="Arial" w:hAnsiTheme="minorHAnsi" w:cstheme="minorHAnsi"/>
              </w:rPr>
              <w:t xml:space="preserve"> los productos que </w:t>
            </w:r>
            <w:r>
              <w:rPr>
                <w:rFonts w:asciiTheme="minorHAnsi" w:eastAsia="Arial" w:hAnsiTheme="minorHAnsi" w:cstheme="minorHAnsi"/>
              </w:rPr>
              <w:t>forman</w:t>
            </w:r>
            <w:r w:rsidRPr="009F3657">
              <w:rPr>
                <w:rFonts w:asciiTheme="minorHAnsi" w:eastAsia="Arial" w:hAnsiTheme="minorHAnsi" w:cstheme="minorHAnsi"/>
              </w:rPr>
              <w:t xml:space="preserve"> parte del supermercado en el sistema.</w:t>
            </w:r>
          </w:p>
        </w:tc>
      </w:tr>
      <w:tr w:rsidR="002D0B8B" w:rsidRPr="0039736F" w14:paraId="27B9194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77777777"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actualiza </w:t>
            </w:r>
            <w:r w:rsidRPr="003D1DCB">
              <w:rPr>
                <w:rFonts w:asciiTheme="minorHAnsi" w:eastAsia="Arial" w:hAnsiTheme="minorHAnsi" w:cstheme="minorHAnsi"/>
              </w:rPr>
              <w:t>categoría, unidad de medida y estado en forma de selección por opciones.</w:t>
            </w:r>
          </w:p>
        </w:tc>
      </w:tr>
      <w:tr w:rsidR="002D0B8B" w:rsidRPr="0039736F" w14:paraId="1E11E8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ED720CA" w14:textId="77777777" w:rsidR="002D0B8B" w:rsidRPr="0039736F"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w:t>
            </w:r>
            <w:r>
              <w:rPr>
                <w:rFonts w:asciiTheme="minorHAnsi" w:eastAsia="Arial" w:hAnsiTheme="minorHAnsi" w:cstheme="minorHAnsi"/>
              </w:rPr>
              <w:t>producto es actualizado en el sistema o no.</w:t>
            </w:r>
          </w:p>
        </w:tc>
      </w:tr>
      <w:tr w:rsidR="002D0B8B" w:rsidRPr="0039736F" w14:paraId="66A4EA0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BBF57CA"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 xml:space="preserve">ctualiza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 válido y proporciona datos completos y correctos.</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 base de datos.</w:t>
            </w:r>
          </w:p>
        </w:tc>
      </w:tr>
      <w:tr w:rsidR="002D0B8B" w:rsidRPr="0039736F" w14:paraId="7191E9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C9F05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9881587" w14:textId="77777777" w:rsidR="002D0B8B" w:rsidRPr="00AF0B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w:t>
            </w:r>
            <w:r w:rsidRPr="00AF0B0F">
              <w:rPr>
                <w:rFonts w:asciiTheme="minorHAnsi" w:eastAsia="Arial" w:hAnsiTheme="minorHAnsi" w:cstheme="minorHAnsi"/>
              </w:rPr>
              <w:t xml:space="preserve"> un producto inexistente en el sistema.</w:t>
            </w:r>
          </w:p>
          <w:p w14:paraId="74AED2B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1D71EFB"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encuentra el producto solicitado en la base de datos.</w:t>
            </w:r>
          </w:p>
          <w:p w14:paraId="64CC754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CD707" w14:textId="77777777" w:rsidR="002D0B8B" w:rsidRPr="00AF0B0F" w:rsidRDefault="002D0B8B">
            <w:pPr>
              <w:pStyle w:val="Prrafodelista"/>
              <w:numPr>
                <w:ilvl w:val="0"/>
                <w:numId w:val="34"/>
              </w:numPr>
              <w:rPr>
                <w:rFonts w:asciiTheme="minorHAnsi" w:hAnsiTheme="minorHAnsi" w:cstheme="minorHAnsi"/>
              </w:rPr>
            </w:pPr>
            <w:r w:rsidRPr="00AF0B0F">
              <w:rPr>
                <w:rFonts w:asciiTheme="minorHAnsi" w:hAnsiTheme="minorHAnsi" w:cstheme="minorHAnsi"/>
              </w:rPr>
              <w:t>El sistema notifica al administrador que el producto no existe y no realiza ninguna acción.</w:t>
            </w:r>
          </w:p>
        </w:tc>
      </w:tr>
      <w:tr w:rsidR="002D0B8B" w:rsidRPr="0039736F" w14:paraId="19D7435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A5A84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F368E6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 in</w:t>
            </w:r>
            <w:r w:rsidRPr="00AF0B0F">
              <w:rPr>
                <w:rFonts w:asciiTheme="minorHAnsi" w:eastAsia="Arial" w:hAnsiTheme="minorHAnsi" w:cstheme="minorHAnsi"/>
              </w:rPr>
              <w:t>formación incompleta o con errores en los campos requeridos durante la actualización.</w:t>
            </w:r>
          </w:p>
          <w:p w14:paraId="2B02E07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86ADCAD"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Falta información clave como nombre, categoría o estado del producto.</w:t>
            </w:r>
          </w:p>
          <w:p w14:paraId="26A0945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67AFF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rechaza la actualización e informa al administrador sobre los campos que necesitan corrección.</w:t>
            </w:r>
          </w:p>
        </w:tc>
      </w:tr>
      <w:tr w:rsidR="002D0B8B" w:rsidRPr="0039736F" w14:paraId="3D32C8F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23F56E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2F647F2"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verifica correctamente los datos ingresados, se podrían generar inconsistencias en la base de datos.</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77777777"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 elimina productos existentes en el sistema cuando ya no se requieren o están obsoletos</w:t>
            </w:r>
            <w:r>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77777777"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recuperados desde la interfaz del sistema.</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935BA05"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eliminado en el sistema o no.</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2F5C89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54396B">
              <w:rPr>
                <w:rFonts w:asciiTheme="minorHAnsi" w:eastAsia="Arial" w:hAnsiTheme="minorHAnsi" w:cstheme="minorHAnsi"/>
              </w:rPr>
              <w:t xml:space="preserve"> </w:t>
            </w:r>
            <w:r>
              <w:rPr>
                <w:rFonts w:asciiTheme="minorHAnsi" w:eastAsia="Arial" w:hAnsiTheme="minorHAnsi" w:cstheme="minorHAnsi"/>
              </w:rPr>
              <w:t>exitosa de</w:t>
            </w:r>
            <w:r w:rsidRPr="0054396B">
              <w:rPr>
                <w:rFonts w:asciiTheme="minorHAnsi" w:eastAsia="Arial" w:hAnsiTheme="minorHAnsi" w:cstheme="minorHAnsi"/>
              </w:rPr>
              <w:t xml:space="preserve"> un producto existente en el sistema.</w:t>
            </w:r>
          </w:p>
          <w:p w14:paraId="7A1DEA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68A9E03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administrador selecciona un producto válido y existente en la base de datos.</w:t>
            </w:r>
          </w:p>
          <w:p w14:paraId="580AE3C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sistema elimina el producto de la base de datos exitosamente y actualiza la lista de productos.</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77777777"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de</w:t>
            </w:r>
            <w:r w:rsidRPr="0054396B">
              <w:rPr>
                <w:rFonts w:asciiTheme="minorHAnsi" w:eastAsia="Arial" w:hAnsiTheme="minorHAnsi" w:cstheme="minorHAnsi"/>
              </w:rPr>
              <w:t xml:space="preserve"> un producto inexistente en el sistema.</w:t>
            </w:r>
          </w:p>
          <w:p w14:paraId="263B2A8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6DC0F95"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producto no se encuentra registrado en la base de datos.</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7D03ACD" w14:textId="77777777" w:rsidR="002D0B8B" w:rsidRPr="0054396B" w:rsidRDefault="002D0B8B">
            <w:pPr>
              <w:pStyle w:val="Prrafodelista"/>
              <w:numPr>
                <w:ilvl w:val="0"/>
                <w:numId w:val="34"/>
              </w:numPr>
              <w:rPr>
                <w:rFonts w:asciiTheme="minorHAnsi" w:hAnsiTheme="minorHAnsi" w:cstheme="minorHAnsi"/>
              </w:rPr>
            </w:pPr>
            <w:r w:rsidRPr="0054396B">
              <w:rPr>
                <w:rFonts w:asciiTheme="minorHAnsi" w:hAnsiTheme="minorHAnsi" w:cstheme="minorHAnsi"/>
              </w:rPr>
              <w:t>El sistema notifica al administrador que el producto no existe y no realiza ninguna acción.</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1DF210E8" w14:textId="77777777" w:rsidR="002D0B8B"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El sistema podría no verificar correctamente la existencia del producto antes de intentar eliminarlo.</w:t>
            </w:r>
          </w:p>
          <w:p w14:paraId="6A7F5D7C" w14:textId="77777777" w:rsidR="002D0B8B" w:rsidRPr="0057010F"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Posible interrupción en operaciones dependientes si se elimina un producto activo en procesos como inventarios o ventas.</w:t>
            </w:r>
          </w:p>
          <w:p w14:paraId="333249A5" w14:textId="77777777" w:rsidR="002D0B8B" w:rsidRPr="0039736F" w:rsidRDefault="002D0B8B" w:rsidP="00614B45">
            <w:pPr>
              <w:pStyle w:val="Prrafodelista"/>
              <w:rPr>
                <w:rFonts w:asciiTheme="minorHAnsi" w:eastAsia="Arial" w:hAnsiTheme="minorHAnsi" w:cstheme="minorHAnsi"/>
              </w:rPr>
            </w:pPr>
          </w:p>
        </w:tc>
      </w:tr>
    </w:tbl>
    <w:p w14:paraId="784D2A76" w14:textId="77777777" w:rsidR="002D0B8B" w:rsidRDefault="002D0B8B" w:rsidP="00A16319">
      <w:pPr>
        <w:rPr>
          <w:rFonts w:asciiTheme="minorHAnsi" w:hAnsiTheme="minorHAnsi" w:cstheme="minorHAnsi"/>
          <w:b/>
          <w:bCs/>
        </w:rPr>
      </w:pPr>
    </w:p>
    <w:p w14:paraId="03384DFA" w14:textId="77777777" w:rsidR="002D0B8B" w:rsidRPr="0039736F" w:rsidRDefault="002D0B8B" w:rsidP="00A16319">
      <w:pPr>
        <w:rPr>
          <w:rFonts w:asciiTheme="minorHAnsi" w:hAnsiTheme="minorHAnsi" w:cstheme="minorHAnsi"/>
          <w:b/>
          <w:bCs/>
        </w:rPr>
      </w:pPr>
    </w:p>
    <w:p w14:paraId="33493397" w14:textId="1A4D036C" w:rsidR="00A16319" w:rsidRDefault="00A16319" w:rsidP="00A16319">
      <w:pPr>
        <w:rPr>
          <w:rFonts w:asciiTheme="minorHAnsi" w:hAnsiTheme="minorHAnsi" w:cstheme="minorHAnsi"/>
          <w:b/>
          <w:bCs/>
        </w:rPr>
      </w:pPr>
    </w:p>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6E6F72D6"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registrar nuevas categorías en el sistema, lo que permite clasificar adecuadamente los productos.</w:t>
            </w:r>
          </w:p>
        </w:tc>
      </w:tr>
      <w:tr w:rsidR="002D0B8B" w:rsidRPr="0039736F" w14:paraId="62547A3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1D2B1ED"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Cada categoría debe tener un ID único generado automáticamente.</w:t>
            </w:r>
          </w:p>
          <w:p w14:paraId="7B00A204" w14:textId="77777777" w:rsidR="002D0B8B" w:rsidRPr="0057010F"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La descripción no debe exceder los 50 caracteres y debe ser específica.</w:t>
            </w:r>
          </w:p>
        </w:tc>
      </w:tr>
      <w:tr w:rsidR="002D0B8B" w:rsidRPr="0039736F" w14:paraId="0028B99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E15AA07"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registrada en el sistema o no.</w:t>
            </w:r>
          </w:p>
        </w:tc>
      </w:tr>
      <w:tr w:rsidR="002D0B8B" w:rsidRPr="0039736F" w14:paraId="18723EA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3F3574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w:t>
            </w:r>
            <w:r w:rsidRPr="0057010F">
              <w:rPr>
                <w:rFonts w:asciiTheme="minorHAnsi" w:eastAsia="Arial" w:hAnsiTheme="minorHAnsi" w:cstheme="minorHAnsi"/>
              </w:rPr>
              <w:t>correct</w:t>
            </w:r>
            <w:r>
              <w:rPr>
                <w:rFonts w:asciiTheme="minorHAnsi" w:eastAsia="Arial" w:hAnsiTheme="minorHAnsi" w:cstheme="minorHAnsi"/>
              </w:rPr>
              <w:t>o de</w:t>
            </w:r>
            <w:r w:rsidRPr="0057010F">
              <w:rPr>
                <w:rFonts w:asciiTheme="minorHAnsi" w:eastAsia="Arial" w:hAnsiTheme="minorHAnsi" w:cstheme="minorHAnsi"/>
              </w:rPr>
              <w:t xml:space="preserve"> una nueva categoría con datos completos y válidos.</w:t>
            </w:r>
          </w:p>
          <w:p w14:paraId="5968C42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339940A" w14:textId="77777777" w:rsidR="002D0B8B" w:rsidRPr="0057010F" w:rsidRDefault="002D0B8B">
            <w:pPr>
              <w:pStyle w:val="Prrafodelista"/>
              <w:numPr>
                <w:ilvl w:val="0"/>
                <w:numId w:val="36"/>
              </w:numPr>
              <w:rPr>
                <w:rFonts w:asciiTheme="minorHAnsi" w:eastAsia="Arial" w:hAnsiTheme="minorHAnsi" w:cstheme="minorHAnsi"/>
              </w:rPr>
            </w:pPr>
            <w:r w:rsidRPr="0057010F">
              <w:rPr>
                <w:rFonts w:asciiTheme="minorHAnsi" w:eastAsia="Arial" w:hAnsiTheme="minorHAnsi" w:cstheme="minorHAnsi"/>
              </w:rPr>
              <w:t>Se ingresan todos los campos requeridos sin errores.</w:t>
            </w:r>
          </w:p>
          <w:p w14:paraId="72F0F9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AF1A10"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El sistema registra la categoría exitosamente y la almacena en la base de datos.</w:t>
            </w:r>
          </w:p>
        </w:tc>
      </w:tr>
      <w:tr w:rsidR="002D0B8B" w:rsidRPr="0039736F" w14:paraId="3B70FC5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70545AB"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57010F">
              <w:rPr>
                <w:rFonts w:asciiTheme="minorHAnsi" w:eastAsia="Arial" w:hAnsiTheme="minorHAnsi" w:cstheme="minorHAnsi"/>
              </w:rPr>
              <w:t xml:space="preserve"> una categoría con datos incompletos o inválidos.</w:t>
            </w:r>
          </w:p>
          <w:p w14:paraId="304E87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FA057C3"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Los campos obligatorios no son completados correctamente (por ejemplo, descripción vacía).</w:t>
            </w:r>
          </w:p>
          <w:p w14:paraId="5553C3B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987D7DD" w14:textId="77777777" w:rsidR="002D0B8B" w:rsidRPr="0057010F" w:rsidRDefault="002D0B8B">
            <w:pPr>
              <w:pStyle w:val="Prrafodelista"/>
              <w:numPr>
                <w:ilvl w:val="0"/>
                <w:numId w:val="35"/>
              </w:numPr>
              <w:rPr>
                <w:rFonts w:asciiTheme="minorHAnsi" w:hAnsiTheme="minorHAnsi" w:cstheme="minorHAnsi"/>
              </w:rPr>
            </w:pPr>
            <w:r w:rsidRPr="0057010F">
              <w:rPr>
                <w:rFonts w:asciiTheme="minorHAnsi" w:hAnsiTheme="minorHAnsi" w:cstheme="minorHAnsi"/>
              </w:rPr>
              <w:t>El sistema rechaza el registro y solicita al administrador corregir los errores.</w:t>
            </w:r>
          </w:p>
        </w:tc>
      </w:tr>
      <w:tr w:rsidR="002D0B8B" w:rsidRPr="0039736F" w14:paraId="366D6DF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88DAB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FD723C"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w:t>
            </w:r>
            <w:r>
              <w:rPr>
                <w:rFonts w:asciiTheme="minorHAnsi" w:eastAsia="Arial" w:hAnsiTheme="minorHAnsi" w:cstheme="minorHAnsi"/>
              </w:rPr>
              <w:t>a</w:t>
            </w:r>
            <w:r w:rsidRPr="003D1DCB">
              <w:rPr>
                <w:rFonts w:asciiTheme="minorHAnsi" w:eastAsia="Arial" w:hAnsiTheme="minorHAnsi" w:cstheme="minorHAnsi"/>
              </w:rPr>
              <w:t xml:space="preserve"> </w:t>
            </w:r>
            <w:r>
              <w:rPr>
                <w:rFonts w:asciiTheme="minorHAnsi" w:eastAsia="Arial" w:hAnsiTheme="minorHAnsi" w:cstheme="minorHAnsi"/>
              </w:rPr>
              <w:t>categoría</w:t>
            </w:r>
            <w:r w:rsidRPr="003D1DCB">
              <w:rPr>
                <w:rFonts w:asciiTheme="minorHAnsi" w:eastAsia="Arial" w:hAnsiTheme="minorHAnsi" w:cstheme="minorHAnsi"/>
              </w:rPr>
              <w:t xml:space="preserve"> con un código o ID duplicado.</w:t>
            </w:r>
          </w:p>
          <w:p w14:paraId="2F145DA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B59EB98"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03AFFFD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1F67183"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hAnsiTheme="minorHAnsi" w:cstheme="minorHAnsi"/>
              </w:rPr>
              <w:t>El sistema rechaza el registro e informa al administrador sobre la duplicidad.</w:t>
            </w:r>
          </w:p>
        </w:tc>
      </w:tr>
      <w:tr w:rsidR="002D0B8B" w:rsidRPr="0039736F" w14:paraId="04B5C8D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F21034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5087DDD6" w14:textId="77777777" w:rsidR="002D0B8B"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Ingreso de descripciones ambiguas o duplicadas debido a falta de validación.</w:t>
            </w:r>
          </w:p>
          <w:p w14:paraId="07563E2D"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Error en la generación automática del ID único, causando conflictos en la base de datos.</w:t>
            </w:r>
          </w:p>
          <w:p w14:paraId="129BF940" w14:textId="77777777" w:rsidR="002D0B8B" w:rsidRPr="0039736F" w:rsidRDefault="002D0B8B" w:rsidP="00614B45">
            <w:pPr>
              <w:pStyle w:val="Prrafodelista"/>
              <w:rPr>
                <w:rFonts w:asciiTheme="minorHAnsi" w:eastAsia="Arial" w:hAnsiTheme="minorHAnsi" w:cstheme="minorHAnsi"/>
              </w:rPr>
            </w:pP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722560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 existentes en el sistema para mantener la clasificación de productos actualizada.</w:t>
            </w:r>
          </w:p>
        </w:tc>
      </w:tr>
      <w:tr w:rsidR="002D0B8B" w:rsidRPr="0039736F" w14:paraId="1EA00F8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Solo se permite modificar la descripción y el estado de la categoría.</w:t>
            </w:r>
          </w:p>
          <w:p w14:paraId="03A651E2" w14:textId="77777777" w:rsidR="002D0B8B" w:rsidRPr="00774DA4"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El estado puede</w:t>
            </w:r>
            <w:r>
              <w:rPr>
                <w:rFonts w:asciiTheme="minorHAnsi" w:eastAsia="Arial" w:hAnsiTheme="minorHAnsi" w:cstheme="minorHAnsi"/>
              </w:rPr>
              <w:t xml:space="preserve"> debe</w:t>
            </w:r>
            <w:r w:rsidRPr="0057010F">
              <w:rPr>
                <w:rFonts w:asciiTheme="minorHAnsi" w:eastAsia="Arial" w:hAnsiTheme="minorHAnsi" w:cstheme="minorHAnsi"/>
              </w:rPr>
              <w:t xml:space="preserve"> ser "Activo" o "No Activo".</w:t>
            </w:r>
          </w:p>
        </w:tc>
      </w:tr>
      <w:tr w:rsidR="002D0B8B" w:rsidRPr="0039736F" w14:paraId="1B8BA2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2EFC2E5E" w14:textId="77777777" w:rsidR="002D0B8B" w:rsidRPr="007D6388" w:rsidRDefault="002D0B8B" w:rsidP="00614B45">
            <w:pPr>
              <w:rPr>
                <w:rFonts w:asciiTheme="minorHAnsi" w:hAnsiTheme="minorHAnsi" w:cstheme="minorHAnsi"/>
              </w:rPr>
            </w:pPr>
            <w:r>
              <w:rPr>
                <w:rFonts w:asciiTheme="minorHAnsi" w:eastAsia="Arial" w:hAnsiTheme="minorHAnsi" w:cstheme="minorHAnsi"/>
              </w:rPr>
              <w:t>La categoría es actualizada en el sistema o no.</w:t>
            </w:r>
          </w:p>
        </w:tc>
      </w:tr>
      <w:tr w:rsidR="002D0B8B" w:rsidRPr="0039736F" w14:paraId="2B94CEC5"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6753E0B7"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Pr>
                <w:rFonts w:asciiTheme="minorHAnsi" w:eastAsia="Arial" w:hAnsiTheme="minorHAnsi" w:cstheme="minorHAnsi"/>
              </w:rPr>
              <w:t>ctualización</w:t>
            </w:r>
            <w:r w:rsidRPr="0057010F">
              <w:rPr>
                <w:rFonts w:asciiTheme="minorHAnsi" w:eastAsia="Arial" w:hAnsiTheme="minorHAnsi" w:cstheme="minorHAnsi"/>
              </w:rPr>
              <w:t xml:space="preserve"> </w:t>
            </w:r>
            <w:r>
              <w:rPr>
                <w:rFonts w:asciiTheme="minorHAnsi" w:eastAsia="Arial" w:hAnsiTheme="minorHAnsi" w:cstheme="minorHAnsi"/>
              </w:rPr>
              <w:t>exitosa</w:t>
            </w:r>
            <w:r w:rsidRPr="0057010F">
              <w:rPr>
                <w:rFonts w:asciiTheme="minorHAnsi" w:eastAsia="Arial" w:hAnsiTheme="minorHAnsi" w:cstheme="minorHAnsi"/>
              </w:rPr>
              <w:t xml:space="preserve"> los datos de una categoría existente.</w:t>
            </w:r>
          </w:p>
          <w:p w14:paraId="17E0C6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52D71D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nueva información proporcionada es válida y completa.</w:t>
            </w:r>
          </w:p>
          <w:p w14:paraId="5B758A3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El sistema actualiza los datos de la categoría y los almacena en la base de datos.</w:t>
            </w:r>
          </w:p>
        </w:tc>
      </w:tr>
      <w:tr w:rsidR="002D0B8B" w:rsidRPr="0039736F" w14:paraId="37CDD2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BFA88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059525"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w:t>
            </w:r>
            <w:r w:rsidRPr="0057010F">
              <w:rPr>
                <w:rFonts w:asciiTheme="minorHAnsi" w:eastAsia="Arial" w:hAnsiTheme="minorHAnsi" w:cstheme="minorHAnsi"/>
              </w:rPr>
              <w:t xml:space="preserve"> una categoría inexistente.</w:t>
            </w:r>
          </w:p>
          <w:p w14:paraId="2B376AE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80E190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categoría seleccionada no está registrada en el sistema.</w:t>
            </w:r>
          </w:p>
          <w:p w14:paraId="1FE3405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27394B" w14:textId="77777777" w:rsidR="002D0B8B" w:rsidRPr="0057010F" w:rsidRDefault="002D0B8B">
            <w:pPr>
              <w:pStyle w:val="Prrafodelista"/>
              <w:numPr>
                <w:ilvl w:val="0"/>
                <w:numId w:val="37"/>
              </w:numPr>
              <w:rPr>
                <w:rFonts w:asciiTheme="minorHAnsi" w:hAnsiTheme="minorHAnsi" w:cstheme="minorHAnsi"/>
              </w:rPr>
            </w:pPr>
            <w:r w:rsidRPr="0057010F">
              <w:rPr>
                <w:rFonts w:asciiTheme="minorHAnsi" w:hAnsiTheme="minorHAnsi" w:cstheme="minorHAnsi"/>
              </w:rPr>
              <w:t>El sistema notifica al administrador que la categoría no existe y no realiza ningún cambio.</w:t>
            </w:r>
          </w:p>
        </w:tc>
      </w:tr>
      <w:tr w:rsidR="002D0B8B" w:rsidRPr="0039736F" w14:paraId="6373ACD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06EF2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B10D30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falida por</w:t>
            </w:r>
            <w:r>
              <w:rPr>
                <w:rFonts w:asciiTheme="minorHAnsi" w:eastAsia="Arial" w:hAnsiTheme="minorHAnsi" w:cstheme="minorHAnsi"/>
                <w:b/>
                <w:bCs/>
              </w:rPr>
              <w:t xml:space="preserve"> </w:t>
            </w:r>
            <w:r w:rsidRPr="0057010F">
              <w:rPr>
                <w:rFonts w:asciiTheme="minorHAnsi" w:eastAsia="Arial" w:hAnsiTheme="minorHAnsi" w:cstheme="minorHAnsi"/>
              </w:rPr>
              <w:t>incompletos o inválidos durante la actualización.</w:t>
            </w:r>
          </w:p>
          <w:p w14:paraId="6F7D82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D06131F"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Faltan campos requeridos o el formato de los datos es incorrecto.</w:t>
            </w:r>
          </w:p>
          <w:p w14:paraId="2D1853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93D65B6"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El sistema rechaza la actualización y muestra un mensaje de error indicando las correcciones necesarias.</w:t>
            </w:r>
          </w:p>
        </w:tc>
      </w:tr>
      <w:tr w:rsidR="002D0B8B" w:rsidRPr="0039736F" w14:paraId="013EFA0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A9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7C401EEF" w14:textId="77777777" w:rsidR="002D0B8B"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Ingreso de descripciones ambiguas o duplicadas que dificulten la identificación de categorías.</w:t>
            </w:r>
          </w:p>
          <w:p w14:paraId="42EFB6A7"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  El sistema notifica al administrador que la categoría no existe y no realiza ningún cambio.</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497CFCD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77777777"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 en el sistema para mantener actualizada la lista de clasificaciones disponibles para los productos.</w:t>
            </w:r>
          </w:p>
        </w:tc>
      </w:tr>
      <w:tr w:rsidR="002D0B8B" w:rsidRPr="0039736F" w14:paraId="0515CA1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0C659F94" w14:textId="77777777" w:rsidR="002D0B8B"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Solo se permite eliminar categorías que no estén asociadas a productos.</w:t>
            </w:r>
          </w:p>
          <w:p w14:paraId="31A79542" w14:textId="77777777" w:rsidR="002D0B8B" w:rsidRPr="00774DA4"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 xml:space="preserve">La eliminación es </w:t>
            </w:r>
            <w:r>
              <w:rPr>
                <w:rFonts w:asciiTheme="minorHAnsi" w:eastAsia="Arial" w:hAnsiTheme="minorHAnsi" w:cstheme="minorHAnsi"/>
              </w:rPr>
              <w:t>reversible por cambio de estado.</w:t>
            </w:r>
          </w:p>
        </w:tc>
      </w:tr>
      <w:tr w:rsidR="002D0B8B" w:rsidRPr="0039736F" w14:paraId="665E158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A3F3841"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eliminada en el sistema o no.</w:t>
            </w:r>
          </w:p>
        </w:tc>
      </w:tr>
      <w:tr w:rsidR="002D0B8B" w:rsidRPr="0039736F" w14:paraId="4EA7334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4916F3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345C73">
              <w:rPr>
                <w:rFonts w:asciiTheme="minorHAnsi" w:eastAsia="Arial" w:hAnsiTheme="minorHAnsi" w:cstheme="minorHAnsi"/>
              </w:rPr>
              <w:t xml:space="preserve"> </w:t>
            </w:r>
            <w:r>
              <w:rPr>
                <w:rFonts w:asciiTheme="minorHAnsi" w:eastAsia="Arial" w:hAnsiTheme="minorHAnsi" w:cstheme="minorHAnsi"/>
              </w:rPr>
              <w:t>exitosa de</w:t>
            </w:r>
            <w:r w:rsidRPr="00345C73">
              <w:rPr>
                <w:rFonts w:asciiTheme="minorHAnsi" w:eastAsia="Arial" w:hAnsiTheme="minorHAnsi" w:cstheme="minorHAnsi"/>
              </w:rPr>
              <w:t xml:space="preserve"> una categoría existente.</w:t>
            </w:r>
          </w:p>
          <w:p w14:paraId="5A653B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8B9830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existe y no tiene productos asociados.</w:t>
            </w:r>
          </w:p>
          <w:p w14:paraId="7FE3EA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elimina la categoría de forma permanente y actualiza la base de datos.</w:t>
            </w:r>
          </w:p>
        </w:tc>
      </w:tr>
      <w:tr w:rsidR="002D0B8B" w:rsidRPr="0039736F" w14:paraId="52FD88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565338" w14:textId="77777777" w:rsidR="002D0B8B" w:rsidRPr="00345C73"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w:t>
            </w:r>
            <w:r w:rsidRPr="00345C73">
              <w:rPr>
                <w:rFonts w:asciiTheme="minorHAnsi" w:eastAsia="Arial" w:hAnsiTheme="minorHAnsi" w:cstheme="minorHAnsi"/>
              </w:rPr>
              <w:t xml:space="preserve"> una categoría inexistente.</w:t>
            </w:r>
          </w:p>
          <w:p w14:paraId="35C34F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0D1B2FE"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no está registrada en el sistema.</w:t>
            </w:r>
          </w:p>
          <w:p w14:paraId="27CC914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DEDB31E" w14:textId="77777777" w:rsidR="002D0B8B" w:rsidRPr="00345C73" w:rsidRDefault="002D0B8B">
            <w:pPr>
              <w:pStyle w:val="Prrafodelista"/>
              <w:numPr>
                <w:ilvl w:val="0"/>
                <w:numId w:val="38"/>
              </w:numPr>
              <w:rPr>
                <w:rFonts w:asciiTheme="minorHAnsi" w:hAnsiTheme="minorHAnsi" w:cstheme="minorHAnsi"/>
              </w:rPr>
            </w:pPr>
            <w:r w:rsidRPr="00345C73">
              <w:rPr>
                <w:rFonts w:asciiTheme="minorHAnsi" w:hAnsiTheme="minorHAnsi" w:cstheme="minorHAnsi"/>
              </w:rPr>
              <w:t>El sistema notifica al administrador que la categoría no existe y no realiza ninguna acción.</w:t>
            </w:r>
          </w:p>
        </w:tc>
      </w:tr>
      <w:tr w:rsidR="002D0B8B" w:rsidRPr="0039736F" w14:paraId="256744E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375E0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C33CD39"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c</w:t>
            </w:r>
            <w:r w:rsidRPr="00345C73">
              <w:rPr>
                <w:rFonts w:asciiTheme="minorHAnsi" w:eastAsia="Arial" w:hAnsiTheme="minorHAnsi" w:cstheme="minorHAnsi"/>
              </w:rPr>
              <w:t>ategoría asociada a productos.</w:t>
            </w:r>
          </w:p>
          <w:p w14:paraId="2A54DB4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146DD96A"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está vinculada a uno o más productos.</w:t>
            </w:r>
          </w:p>
          <w:p w14:paraId="553A73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E5D8940"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rechaza la eliminación y muestra un mensaje indicando la relación existente.</w:t>
            </w:r>
          </w:p>
        </w:tc>
      </w:tr>
      <w:tr w:rsidR="002D0B8B" w:rsidRPr="0039736F" w14:paraId="47214BB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t>RIESGOS:</w:t>
            </w:r>
          </w:p>
          <w:p w14:paraId="7F6BE648" w14:textId="77777777" w:rsidR="002D0B8B"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Inconsistencias en los datos si el sistema permite eliminar categorías asociadas a productos.</w:t>
            </w:r>
          </w:p>
          <w:p w14:paraId="696E4A3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Errores en la selección de la categoría correcta para eliminar.</w:t>
            </w:r>
          </w:p>
        </w:tc>
      </w:tr>
    </w:tbl>
    <w:p w14:paraId="130DB889" w14:textId="77777777" w:rsidR="002D0B8B" w:rsidRPr="0039736F" w:rsidRDefault="002D0B8B" w:rsidP="00A16319">
      <w:pPr>
        <w:rPr>
          <w:rFonts w:asciiTheme="minorHAnsi" w:hAnsiTheme="minorHAnsi" w:cstheme="minorHAnsi"/>
          <w:b/>
          <w:bCs/>
        </w:rPr>
      </w:pPr>
    </w:p>
    <w:p w14:paraId="1788F85D" w14:textId="77777777" w:rsidR="00A16319" w:rsidRPr="0039736F" w:rsidRDefault="00A16319" w:rsidP="00A16319">
      <w:pPr>
        <w:rPr>
          <w:rFonts w:asciiTheme="minorHAnsi" w:hAnsiTheme="minorHAnsi" w:cstheme="minorHAnsi"/>
          <w:b/>
          <w:bCs/>
        </w:rPr>
      </w:pPr>
    </w:p>
    <w:p w14:paraId="55B9130B" w14:textId="77777777" w:rsidR="00A16319" w:rsidRPr="0039736F" w:rsidRDefault="00A16319" w:rsidP="00A16319">
      <w:pPr>
        <w:rPr>
          <w:rFonts w:asciiTheme="minorHAnsi" w:hAnsiTheme="minorHAnsi" w:cstheme="minorHAnsi"/>
          <w:b/>
          <w:bCs/>
        </w:rPr>
      </w:pPr>
    </w:p>
    <w:p w14:paraId="6FF7D4FB" w14:textId="42DF94B7" w:rsidR="00A02D22" w:rsidRPr="0039736F" w:rsidRDefault="00A02D22" w:rsidP="00A02D22">
      <w:pPr>
        <w:pStyle w:val="Textoindependiente"/>
        <w:rPr>
          <w:rFonts w:ascii="Calibri" w:hAnsi="Calibri"/>
          <w:i/>
          <w:color w:val="0000FF"/>
          <w:lang w:val="es-EC"/>
        </w:rPr>
      </w:pPr>
    </w:p>
    <w:p w14:paraId="1658FE55" w14:textId="6F21D227" w:rsidR="008810D6" w:rsidRPr="0039736F" w:rsidRDefault="008810D6" w:rsidP="00A02D22">
      <w:pPr>
        <w:pStyle w:val="Textoindependiente"/>
        <w:rPr>
          <w:rFonts w:ascii="Calibri" w:hAnsi="Calibri"/>
          <w:i/>
          <w:color w:val="0000FF"/>
          <w:lang w:val="es-EC"/>
        </w:rPr>
      </w:pPr>
    </w:p>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DBDC70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77777777"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 en el sistema para garantizar que los productos tengan clasificaciones adecuadas relacionadas con sus medidas.</w:t>
            </w:r>
          </w:p>
        </w:tc>
      </w:tr>
      <w:tr w:rsidR="00FF1F85" w:rsidRPr="0039736F" w14:paraId="0D95BFE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1453E036" w14:textId="77777777" w:rsidR="00FF1F85"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Cada unidad de medida debe tener un símbolo único.</w:t>
            </w:r>
          </w:p>
          <w:p w14:paraId="70CD4324" w14:textId="77777777" w:rsidR="00FF1F85" w:rsidRPr="00774DA4"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El estado debe asignarse al momento del registro.</w:t>
            </w:r>
          </w:p>
        </w:tc>
      </w:tr>
      <w:tr w:rsidR="00FF1F85" w:rsidRPr="0039736F" w14:paraId="311F9CA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554408"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registrada en el sistema o no.</w:t>
            </w:r>
          </w:p>
        </w:tc>
      </w:tr>
      <w:tr w:rsidR="00FF1F85" w:rsidRPr="0039736F" w14:paraId="41FD868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995B0E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w:t>
            </w:r>
            <w:r w:rsidRPr="00345C73">
              <w:rPr>
                <w:rFonts w:asciiTheme="minorHAnsi" w:eastAsia="Arial" w:hAnsiTheme="minorHAnsi" w:cstheme="minorHAnsi"/>
              </w:rPr>
              <w:t xml:space="preserve"> </w:t>
            </w:r>
            <w:r>
              <w:rPr>
                <w:rFonts w:asciiTheme="minorHAnsi" w:eastAsia="Arial" w:hAnsiTheme="minorHAnsi" w:cstheme="minorHAnsi"/>
              </w:rPr>
              <w:t>exitoso</w:t>
            </w:r>
            <w:r w:rsidRPr="00345C73">
              <w:rPr>
                <w:rFonts w:asciiTheme="minorHAnsi" w:eastAsia="Arial" w:hAnsiTheme="minorHAnsi" w:cstheme="minorHAnsi"/>
              </w:rPr>
              <w:t xml:space="preserve"> una nueva unidad de medida.</w:t>
            </w:r>
          </w:p>
          <w:p w14:paraId="5EB1407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1025923"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La descripción y el símbolo proporcionados son únicos.</w:t>
            </w:r>
          </w:p>
          <w:p w14:paraId="622279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FAEDCCA"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El sistema almacena la unidad de medida en la base de datos con un estado activo.</w:t>
            </w:r>
          </w:p>
        </w:tc>
      </w:tr>
      <w:tr w:rsidR="00FF1F85" w:rsidRPr="0039736F" w14:paraId="47A80B4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F651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6830BEF" w14:textId="77777777" w:rsidR="00FF1F85" w:rsidRPr="00345C73"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w:t>
            </w:r>
            <w:r w:rsidRPr="00345C73">
              <w:rPr>
                <w:rFonts w:asciiTheme="minorHAnsi" w:eastAsia="Arial" w:hAnsiTheme="minorHAnsi" w:cstheme="minorHAnsi"/>
              </w:rPr>
              <w:t xml:space="preserve"> con una descripción o símbolo duplicados.</w:t>
            </w:r>
          </w:p>
          <w:p w14:paraId="1C6DB4C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7BC1D5D"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Ya existe una unidad de medida con los mismos datos.</w:t>
            </w:r>
          </w:p>
          <w:p w14:paraId="46BF5D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6123D2" w14:textId="77777777" w:rsidR="00FF1F85" w:rsidRPr="00345C73" w:rsidRDefault="00FF1F85">
            <w:pPr>
              <w:pStyle w:val="Prrafodelista"/>
              <w:numPr>
                <w:ilvl w:val="0"/>
                <w:numId w:val="40"/>
              </w:numPr>
              <w:rPr>
                <w:rFonts w:asciiTheme="minorHAnsi" w:hAnsiTheme="minorHAnsi" w:cstheme="minorHAnsi"/>
              </w:rPr>
            </w:pPr>
            <w:r w:rsidRPr="00345C73">
              <w:rPr>
                <w:rFonts w:asciiTheme="minorHAnsi" w:hAnsiTheme="minorHAnsi" w:cstheme="minorHAnsi"/>
              </w:rPr>
              <w:t>El sistema rechaza el registro y muestra un mensaje indicando la duplicidad.</w:t>
            </w:r>
          </w:p>
        </w:tc>
      </w:tr>
      <w:tr w:rsidR="00FF1F85" w:rsidRPr="0039736F" w14:paraId="6FD0B2E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C664E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1A139E"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 por</w:t>
            </w:r>
            <w:r>
              <w:rPr>
                <w:rFonts w:asciiTheme="minorHAnsi" w:eastAsia="Arial" w:hAnsiTheme="minorHAnsi" w:cstheme="minorHAnsi"/>
                <w:b/>
                <w:bCs/>
              </w:rPr>
              <w:t xml:space="preserve"> </w:t>
            </w:r>
            <w:r>
              <w:rPr>
                <w:rFonts w:asciiTheme="minorHAnsi" w:eastAsia="Arial" w:hAnsiTheme="minorHAnsi" w:cstheme="minorHAnsi"/>
              </w:rPr>
              <w:t>Datos</w:t>
            </w:r>
            <w:r w:rsidRPr="00345C73">
              <w:rPr>
                <w:rFonts w:asciiTheme="minorHAnsi" w:eastAsia="Arial" w:hAnsiTheme="minorHAnsi" w:cstheme="minorHAnsi"/>
              </w:rPr>
              <w:t xml:space="preserve"> incompletos o incorrectos.</w:t>
            </w:r>
          </w:p>
          <w:p w14:paraId="756F47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9086F57"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Campos requeridos están vacíos o contienen valores no válidos.</w:t>
            </w:r>
          </w:p>
          <w:p w14:paraId="63A438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2580F3"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El sistema no permite completar el registro y muestra los errores correspondientes.</w:t>
            </w:r>
          </w:p>
        </w:tc>
      </w:tr>
      <w:tr w:rsidR="00FF1F85" w:rsidRPr="0039736F" w14:paraId="102B704D"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46B625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6A78B94"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Registro de unidades de medida con descripciones ambiguas o poco claras, lo que podría generar confusión.</w:t>
            </w:r>
          </w:p>
          <w:p w14:paraId="34A2718D"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Omisión de restricciones de unicidad en el símbolo de la unidad de medida.</w:t>
            </w:r>
          </w:p>
          <w:p w14:paraId="56EAFE52"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Falta de validaciones adecuadas, permitiendo datos incorrectos o incompletos.</w:t>
            </w:r>
          </w:p>
        </w:tc>
      </w:tr>
    </w:tbl>
    <w:p w14:paraId="3722F7EE" w14:textId="77777777" w:rsidR="00FF1F85" w:rsidRDefault="00FF1F85" w:rsidP="00FF1F85"/>
    <w:p w14:paraId="428D723A" w14:textId="77777777" w:rsidR="00FF1F85" w:rsidRDefault="00FF1F85" w:rsidP="00FF1F85"/>
    <w:p w14:paraId="61F671F6" w14:textId="77777777" w:rsidR="00FF1F85" w:rsidRDefault="00FF1F85" w:rsidP="00FF1F85"/>
    <w:p w14:paraId="0898D2A9" w14:textId="77777777" w:rsidR="00FF1F85" w:rsidRDefault="00FF1F85" w:rsidP="00FF1F85"/>
    <w:p w14:paraId="6075CF53" w14:textId="77777777" w:rsidR="00FF1F85" w:rsidRDefault="00FF1F85" w:rsidP="00FF1F85"/>
    <w:p w14:paraId="66BCFF59" w14:textId="77777777" w:rsidR="00FF1F85" w:rsidRPr="00FF1F85" w:rsidRDefault="00FF1F85" w:rsidP="00FF1F85"/>
    <w:tbl>
      <w:tblPr>
        <w:tblW w:w="0" w:type="auto"/>
        <w:tblInd w:w="90" w:type="dxa"/>
        <w:tblLook w:val="01E0" w:firstRow="1" w:lastRow="1" w:firstColumn="1" w:lastColumn="1" w:noHBand="0" w:noVBand="0"/>
      </w:tblPr>
      <w:tblGrid>
        <w:gridCol w:w="1134"/>
        <w:gridCol w:w="3707"/>
        <w:gridCol w:w="1544"/>
        <w:gridCol w:w="3143"/>
      </w:tblGrid>
      <w:tr w:rsidR="00FF1F85" w:rsidRPr="0039736F" w14:paraId="722DD86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CC22754"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 en el sistema, incluyendo su descripción, símbolo y estado.</w:t>
            </w:r>
          </w:p>
        </w:tc>
      </w:tr>
      <w:tr w:rsidR="00FF1F85" w:rsidRPr="0039736F" w14:paraId="1C89501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2410404D" w14:textId="77777777" w:rsidR="00FF1F85"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La descripción y el símbolo deben ser únicos.</w:t>
            </w:r>
          </w:p>
          <w:p w14:paraId="1E7F811F"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El estado de la unidad de medida puede cambiarse entre activo e inactivo.</w:t>
            </w:r>
          </w:p>
        </w:tc>
      </w:tr>
      <w:tr w:rsidR="00FF1F85" w:rsidRPr="0039736F" w14:paraId="468C37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410E0C7"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actualizada en el sistema o no.</w:t>
            </w:r>
          </w:p>
        </w:tc>
      </w:tr>
      <w:tr w:rsidR="00FF1F85" w:rsidRPr="0039736F" w14:paraId="1BEB800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5518B5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9C0E1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71E012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exitosa de la unidad de medida.</w:t>
            </w:r>
          </w:p>
          <w:p w14:paraId="151DF14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8BF1E85"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La descripción y el símbolo proporcionados son únicos.</w:t>
            </w:r>
          </w:p>
          <w:p w14:paraId="17029E5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actualiza la unidad de medida en la base de datos y refleja los cambios.</w:t>
            </w:r>
          </w:p>
        </w:tc>
      </w:tr>
      <w:tr w:rsidR="00FF1F85" w:rsidRPr="0039736F" w14:paraId="10CC31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BC79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DA36AC6"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sidRPr="00723C60">
              <w:rPr>
                <w:rFonts w:asciiTheme="minorHAnsi" w:eastAsia="Arial" w:hAnsiTheme="minorHAnsi" w:cstheme="minorHAnsi"/>
              </w:rPr>
              <w:t>ctualiza</w:t>
            </w:r>
            <w:r>
              <w:rPr>
                <w:rFonts w:asciiTheme="minorHAnsi" w:eastAsia="Arial" w:hAnsiTheme="minorHAnsi" w:cstheme="minorHAnsi"/>
              </w:rPr>
              <w:t>ción fallida por</w:t>
            </w:r>
            <w:r w:rsidRPr="00723C60">
              <w:rPr>
                <w:rFonts w:asciiTheme="minorHAnsi" w:eastAsia="Arial" w:hAnsiTheme="minorHAnsi" w:cstheme="minorHAnsi"/>
              </w:rPr>
              <w:t xml:space="preserve"> una descripción o símbolo duplicados.</w:t>
            </w:r>
          </w:p>
          <w:p w14:paraId="01442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EFB4810"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Otra unidad de medida ya posee los mismos datos.</w:t>
            </w:r>
          </w:p>
          <w:p w14:paraId="790863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1F0752D" w14:textId="77777777" w:rsidR="00FF1F85" w:rsidRPr="00723C60" w:rsidRDefault="00FF1F85">
            <w:pPr>
              <w:pStyle w:val="Prrafodelista"/>
              <w:numPr>
                <w:ilvl w:val="0"/>
                <w:numId w:val="40"/>
              </w:numPr>
              <w:rPr>
                <w:rFonts w:asciiTheme="minorHAnsi" w:hAnsiTheme="minorHAnsi" w:cstheme="minorHAnsi"/>
              </w:rPr>
            </w:pPr>
            <w:r w:rsidRPr="00723C60">
              <w:rPr>
                <w:rFonts w:asciiTheme="minorHAnsi" w:hAnsiTheme="minorHAnsi" w:cstheme="minorHAnsi"/>
              </w:rPr>
              <w:t>El sistema rechaza la actualización y notifica al administrador sobre la duplicidad.</w:t>
            </w:r>
          </w:p>
        </w:tc>
      </w:tr>
      <w:tr w:rsidR="00FF1F85" w:rsidRPr="0039736F" w14:paraId="146A434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4982D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D279BE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A5D95">
              <w:rPr>
                <w:rFonts w:asciiTheme="minorHAnsi" w:eastAsia="Arial" w:hAnsiTheme="minorHAnsi" w:cstheme="minorHAnsi"/>
              </w:rPr>
              <w:t>Actualización fallida por datos</w:t>
            </w:r>
            <w:r w:rsidRPr="00723C60">
              <w:rPr>
                <w:rFonts w:asciiTheme="minorHAnsi" w:eastAsia="Arial" w:hAnsiTheme="minorHAnsi" w:cstheme="minorHAnsi"/>
              </w:rPr>
              <w:t xml:space="preserve"> incompletos o con errores en los campos requeridos</w:t>
            </w:r>
            <w:r>
              <w:rPr>
                <w:rFonts w:asciiTheme="minorHAnsi" w:eastAsia="Arial" w:hAnsiTheme="minorHAnsi" w:cstheme="minorHAnsi"/>
              </w:rPr>
              <w:t>.</w:t>
            </w:r>
          </w:p>
          <w:p w14:paraId="53955BA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3E9712E"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Campos requeridos como descripción, símbolo o estado están vacíos o contienen valores inválidos.</w:t>
            </w:r>
          </w:p>
          <w:p w14:paraId="4DA7B9F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953049"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no permite completar la actualización e informa al administrador sobre los errores.</w:t>
            </w:r>
          </w:p>
        </w:tc>
      </w:tr>
      <w:tr w:rsidR="00FF1F85" w:rsidRPr="0039736F" w14:paraId="36CD14B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63B18418" w14:textId="77777777" w:rsidR="00FF1F85"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Fallas en la validación de unicidad que permitan la duplicación de datos.</w:t>
            </w:r>
          </w:p>
          <w:p w14:paraId="2C258787" w14:textId="77777777" w:rsidR="00FF1F85" w:rsidRPr="0039736F"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Falta de restricciones en los cambios de estado que afecten la integridad de los registros relacionados.</w:t>
            </w:r>
          </w:p>
        </w:tc>
      </w:tr>
    </w:tbl>
    <w:p w14:paraId="4A1398F2" w14:textId="77777777" w:rsidR="00FF1F85" w:rsidRPr="0039736F" w:rsidRDefault="00FF1F85" w:rsidP="008810D6">
      <w:pPr>
        <w:keepNext/>
        <w:spacing w:before="240" w:after="60"/>
        <w:outlineLvl w:val="2"/>
        <w:rPr>
          <w:rFonts w:ascii="Calibri" w:hAnsi="Calibri" w:cs="Calibri"/>
          <w:b/>
          <w:bCs/>
        </w:rPr>
      </w:pPr>
    </w:p>
    <w:p w14:paraId="056C1851" w14:textId="77777777" w:rsidR="008810D6" w:rsidRPr="0039736F" w:rsidRDefault="008810D6" w:rsidP="008810D6">
      <w:pPr>
        <w:ind w:left="2124"/>
        <w:rPr>
          <w:rFonts w:ascii="Calibri" w:hAnsi="Calibri" w:cs="Book Antiqua"/>
          <w:b/>
          <w:spacing w:val="20"/>
        </w:rPr>
      </w:pPr>
    </w:p>
    <w:p w14:paraId="6B3E3A76"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9F36B0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 en el sistema.</w:t>
            </w:r>
          </w:p>
        </w:tc>
      </w:tr>
      <w:tr w:rsidR="00FF1F85" w:rsidRPr="0039736F" w14:paraId="28B1F9D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FD064A5"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Solo se pueden eliminar unidades de medida que no estén asociadas a productos activos.</w:t>
            </w:r>
          </w:p>
        </w:tc>
      </w:tr>
      <w:tr w:rsidR="00FF1F85" w:rsidRPr="0039736F" w14:paraId="236A836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23E08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eliminada en el sistema o no.</w:t>
            </w:r>
          </w:p>
        </w:tc>
      </w:tr>
      <w:tr w:rsidR="00FF1F85" w:rsidRPr="0039736F" w14:paraId="2A7B659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7AE915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AF6100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D7A9E7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unidad de medida.</w:t>
            </w:r>
          </w:p>
          <w:p w14:paraId="441EBF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AB4FE58" w14:textId="77777777" w:rsidR="00FF1F85"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La unidad de medida seleccionada existe en el sistema.</w:t>
            </w:r>
          </w:p>
          <w:p w14:paraId="3C8E78B8" w14:textId="77777777" w:rsidR="00FF1F85" w:rsidRPr="00723C60"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No tiene dependencias activas en otros módulos.</w:t>
            </w:r>
          </w:p>
          <w:p w14:paraId="40BA03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elimina la unidad de medida de la base de datos.</w:t>
            </w:r>
          </w:p>
        </w:tc>
      </w:tr>
      <w:tr w:rsidR="00FF1F85" w:rsidRPr="0039736F" w14:paraId="7379B87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F0B1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35DD7CC"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w:t>
            </w:r>
            <w:r w:rsidRPr="00723C60">
              <w:rPr>
                <w:rFonts w:asciiTheme="minorHAnsi" w:eastAsia="Arial" w:hAnsiTheme="minorHAnsi" w:cstheme="minorHAnsi"/>
              </w:rPr>
              <w:t xml:space="preserve"> unidad de medida asociada a productos activos.</w:t>
            </w:r>
          </w:p>
          <w:p w14:paraId="622C6A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CFAB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La unidad de medida tiene dependencias activas en otros registros.</w:t>
            </w:r>
          </w:p>
          <w:p w14:paraId="19ED505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02F5918" w14:textId="77777777" w:rsidR="00FF1F85" w:rsidRPr="00723C60" w:rsidRDefault="00FF1F85">
            <w:pPr>
              <w:pStyle w:val="Prrafodelista"/>
              <w:numPr>
                <w:ilvl w:val="0"/>
                <w:numId w:val="42"/>
              </w:numPr>
              <w:rPr>
                <w:rFonts w:asciiTheme="minorHAnsi" w:hAnsiTheme="minorHAnsi" w:cstheme="minorHAnsi"/>
              </w:rPr>
            </w:pPr>
            <w:r w:rsidRPr="00723C60">
              <w:rPr>
                <w:rFonts w:asciiTheme="minorHAnsi" w:hAnsiTheme="minorHAnsi" w:cstheme="minorHAnsi"/>
              </w:rPr>
              <w:t>El sistema rechaza la eliminación e informa al administrador sobre las dependencias existentes.</w:t>
            </w:r>
          </w:p>
        </w:tc>
      </w:tr>
      <w:tr w:rsidR="00FF1F85" w:rsidRPr="0039736F" w14:paraId="2D8B26E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FA7C49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22EAB3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w:t>
            </w:r>
            <w:r w:rsidRPr="00723C60">
              <w:rPr>
                <w:rFonts w:asciiTheme="minorHAnsi" w:eastAsia="Arial" w:hAnsiTheme="minorHAnsi" w:cstheme="minorHAnsi"/>
              </w:rPr>
              <w:t>unidad de medida inexistente</w:t>
            </w:r>
            <w:r>
              <w:rPr>
                <w:rFonts w:asciiTheme="minorHAnsi" w:eastAsia="Arial" w:hAnsiTheme="minorHAnsi" w:cstheme="minorHAnsi"/>
              </w:rPr>
              <w:t>.</w:t>
            </w:r>
          </w:p>
          <w:p w14:paraId="536AC0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68142B"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símbolo proporcionado no corresponde a ninguna unidad de medida en el sistema.</w:t>
            </w:r>
          </w:p>
          <w:p w14:paraId="50DA976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F25D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notifica al administrador que no se encuentra la unidad de medida.</w:t>
            </w:r>
          </w:p>
        </w:tc>
      </w:tr>
      <w:tr w:rsidR="00FF1F85" w:rsidRPr="0039736F" w14:paraId="2FECCB5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AD7F506" w14:textId="77777777" w:rsidR="00FF1F85"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Eliminación de unidades de medida que todavía están vinculadas a productos activos o históricos, causando inconsistencias en la base de datos.</w:t>
            </w:r>
          </w:p>
          <w:p w14:paraId="19DF8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Pérdida de datos históricos al permitir eliminar unidades de medida utilizadas previamente en registros antiguos.</w:t>
            </w:r>
          </w:p>
        </w:tc>
      </w:tr>
    </w:tbl>
    <w:p w14:paraId="4D55C078" w14:textId="77777777" w:rsidR="00871FC2" w:rsidRDefault="00871FC2" w:rsidP="00871FC2">
      <w:pPr>
        <w:rPr>
          <w:rFonts w:asciiTheme="minorHAnsi" w:hAnsiTheme="minorHAnsi" w:cstheme="minorHAnsi"/>
        </w:rPr>
      </w:pPr>
    </w:p>
    <w:p w14:paraId="12D2BB24" w14:textId="77777777" w:rsidR="00FF1F85" w:rsidRDefault="00FF1F85" w:rsidP="00871FC2">
      <w:pPr>
        <w:rPr>
          <w:rFonts w:asciiTheme="minorHAnsi" w:hAnsiTheme="minorHAnsi" w:cstheme="minorHAnsi"/>
        </w:rPr>
      </w:pPr>
    </w:p>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E2FB3F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FF1F85" w:rsidRPr="0039736F" w14:paraId="08993D5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717841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322D48" w14:textId="77777777" w:rsidR="00FF1F85"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Solo se pueden registrar ofertas para productos existentes en el sistema.</w:t>
            </w:r>
          </w:p>
          <w:p w14:paraId="5C000A55" w14:textId="77777777" w:rsidR="00FF1F85" w:rsidRPr="00774DA4"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Las fechas de inicio y fin deben ser válidas y estar en un rango lógico.</w:t>
            </w:r>
          </w:p>
        </w:tc>
      </w:tr>
      <w:tr w:rsidR="00FF1F85" w:rsidRPr="0039736F" w14:paraId="619E83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D3F47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3579290"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registrada en el sistema o no.</w:t>
            </w:r>
          </w:p>
        </w:tc>
      </w:tr>
      <w:tr w:rsidR="00FF1F85" w:rsidRPr="0039736F" w14:paraId="14F7357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4CE819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D209A97" w14:textId="77777777" w:rsidR="00FF1F85"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exitoso de una oferta</w:t>
            </w:r>
          </w:p>
          <w:p w14:paraId="76D76C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57DB8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628C95B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657791F"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almacena la oferta correctamente</w:t>
            </w:r>
            <w:r>
              <w:rPr>
                <w:rFonts w:asciiTheme="minorHAnsi" w:eastAsia="Arial" w:hAnsiTheme="minorHAnsi" w:cstheme="minorHAnsi"/>
              </w:rPr>
              <w:t>.</w:t>
            </w:r>
          </w:p>
        </w:tc>
      </w:tr>
      <w:tr w:rsidR="00FF1F85" w:rsidRPr="0039736F" w14:paraId="6A362C4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400349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un producto inactivo o inexistente</w:t>
            </w:r>
          </w:p>
          <w:p w14:paraId="66EEFC5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953943B"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 El producto no está activo o no existe en el sistema.</w:t>
            </w:r>
          </w:p>
          <w:p w14:paraId="166A9A9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94FC6" w14:textId="77777777" w:rsidR="00FF1F85" w:rsidRPr="004A6244" w:rsidRDefault="00FF1F85">
            <w:pPr>
              <w:pStyle w:val="Prrafodelista"/>
              <w:numPr>
                <w:ilvl w:val="0"/>
                <w:numId w:val="43"/>
              </w:numPr>
              <w:rPr>
                <w:rFonts w:asciiTheme="minorHAnsi" w:hAnsiTheme="minorHAnsi" w:cstheme="minorHAnsi"/>
              </w:rPr>
            </w:pPr>
            <w:r w:rsidRPr="004A6244">
              <w:rPr>
                <w:rFonts w:asciiTheme="minorHAnsi" w:hAnsiTheme="minorHAnsi" w:cstheme="minorHAnsi"/>
              </w:rPr>
              <w:t>El sistema rechaza el registro e informa al usuario que el producto no está disponible para asociar a la oferta.</w:t>
            </w:r>
          </w:p>
        </w:tc>
      </w:tr>
      <w:tr w:rsidR="00FF1F85" w:rsidRPr="0039736F" w14:paraId="442DD26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65C7CD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fechas incorrectas o fuera de rango</w:t>
            </w:r>
          </w:p>
          <w:p w14:paraId="252CED9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7A36BE8"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Las fechas proporcionadas no son válidas (por ejemplo, la fecha de fin es anterior a la fecha de inicio).</w:t>
            </w:r>
          </w:p>
          <w:p w14:paraId="636F8A0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0E49B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rechaza el registro e informa al usuario que las fechas proporcionadas son incorrectas.</w:t>
            </w:r>
          </w:p>
        </w:tc>
      </w:tr>
      <w:tr w:rsidR="00FF1F85" w:rsidRPr="0039736F" w14:paraId="5EBA30B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CEDC8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3921A179"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Errores de validación no manejados correctamente.</w:t>
            </w:r>
          </w:p>
          <w:p w14:paraId="5A3C829C"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producto asociado no está disponible en el momento del registro.</w:t>
            </w:r>
          </w:p>
          <w:p w14:paraId="5E6B8AD7" w14:textId="77777777" w:rsidR="00FF1F85" w:rsidRPr="0039736F"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Posibilidad de duplicación de ofertas para el mismo producto sin una validación adecuada.</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6D630A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FF1F85" w:rsidRPr="0039736F" w14:paraId="59497D7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21618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4ADC41E" w14:textId="77777777" w:rsidR="00FF1F85" w:rsidRPr="00774DA4" w:rsidRDefault="00FF1F85">
            <w:pPr>
              <w:pStyle w:val="Prrafodelista"/>
              <w:numPr>
                <w:ilvl w:val="0"/>
                <w:numId w:val="5"/>
              </w:numPr>
              <w:rPr>
                <w:rFonts w:asciiTheme="minorHAnsi" w:eastAsia="Arial" w:hAnsiTheme="minorHAnsi" w:cstheme="minorHAnsi"/>
              </w:rPr>
            </w:pPr>
            <w:r w:rsidRPr="004A6244">
              <w:rPr>
                <w:rFonts w:asciiTheme="minorHAnsi" w:eastAsia="Arial" w:hAnsiTheme="minorHAnsi" w:cstheme="minorHAnsi"/>
              </w:rPr>
              <w:t>El sistema valida que la oferta a actualizar existe en el sistema y que el producto asociado está activo.</w:t>
            </w:r>
          </w:p>
        </w:tc>
      </w:tr>
      <w:tr w:rsidR="00FF1F85" w:rsidRPr="0039736F" w14:paraId="4587BA0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35E9AB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F623494"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actualizada en el sistema o no.</w:t>
            </w:r>
          </w:p>
        </w:tc>
      </w:tr>
      <w:tr w:rsidR="00FF1F85" w:rsidRPr="0039736F" w14:paraId="6C0D24F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4FD83F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53B9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exitosa de una oferta</w:t>
            </w:r>
          </w:p>
          <w:p w14:paraId="361C7A7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D92A97A"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7E7C9864"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producto asociado está activo.</w:t>
            </w:r>
          </w:p>
          <w:p w14:paraId="0CEF23E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sistema actualiza la oferta con los nuevos datos proporcionados y mantiene el ID de la oferta intacto.</w:t>
            </w:r>
          </w:p>
        </w:tc>
      </w:tr>
      <w:tr w:rsidR="00FF1F85" w:rsidRPr="0039736F" w14:paraId="496AC7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BC6490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fallida debido a un producto inactivo o inexistente</w:t>
            </w:r>
          </w:p>
          <w:p w14:paraId="00ED4A2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423FCA"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producto no está activo o no existe en el sistema.</w:t>
            </w:r>
          </w:p>
          <w:p w14:paraId="4A95F3C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5B55AD6" w14:textId="77777777" w:rsidR="00FF1F85" w:rsidRPr="004A6244" w:rsidRDefault="00FF1F85">
            <w:pPr>
              <w:pStyle w:val="Prrafodelista"/>
              <w:numPr>
                <w:ilvl w:val="0"/>
                <w:numId w:val="45"/>
              </w:numPr>
              <w:rPr>
                <w:rFonts w:asciiTheme="minorHAnsi" w:hAnsiTheme="minorHAnsi" w:cstheme="minorHAnsi"/>
              </w:rPr>
            </w:pPr>
            <w:r w:rsidRPr="004A6244">
              <w:rPr>
                <w:rFonts w:asciiTheme="minorHAnsi" w:hAnsiTheme="minorHAnsi" w:cstheme="minorHAnsi"/>
              </w:rPr>
              <w:t xml:space="preserve">El sistema rechaza la actualización </w:t>
            </w:r>
            <w:proofErr w:type="spellStart"/>
            <w:r w:rsidRPr="004A6244">
              <w:rPr>
                <w:rFonts w:asciiTheme="minorHAnsi" w:hAnsiTheme="minorHAnsi" w:cstheme="minorHAnsi"/>
              </w:rPr>
              <w:t>y</w:t>
            </w:r>
            <w:proofErr w:type="spellEnd"/>
            <w:r w:rsidRPr="004A6244">
              <w:rPr>
                <w:rFonts w:asciiTheme="minorHAnsi" w:hAnsiTheme="minorHAnsi" w:cstheme="minorHAnsi"/>
              </w:rPr>
              <w:t xml:space="preserve"> informa al usuario que el producto asociado no está disponible para la oferta.</w:t>
            </w:r>
          </w:p>
        </w:tc>
      </w:tr>
      <w:tr w:rsidR="00FF1F85" w:rsidRPr="0039736F" w14:paraId="1768BB2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D73FC17"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Actualización fallida debido a fechas incorrectas o fuera de rango</w:t>
            </w:r>
          </w:p>
          <w:p w14:paraId="359ABA13" w14:textId="77777777" w:rsidR="00FF1F85" w:rsidRDefault="00FF1F85"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BE13BD4" w14:textId="77777777" w:rsidR="00FF1F85" w:rsidRPr="00E00942" w:rsidRDefault="00FF1F85">
            <w:pPr>
              <w:pStyle w:val="Prrafodelista"/>
              <w:numPr>
                <w:ilvl w:val="0"/>
                <w:numId w:val="45"/>
              </w:numPr>
              <w:rPr>
                <w:rFonts w:asciiTheme="minorHAnsi" w:hAnsiTheme="minorHAnsi" w:cstheme="minorHAnsi"/>
              </w:rPr>
            </w:pPr>
            <w:r w:rsidRPr="00E00942">
              <w:rPr>
                <w:rFonts w:asciiTheme="minorHAnsi" w:eastAsia="Arial" w:hAnsiTheme="minorHAnsi" w:cstheme="minorHAnsi"/>
              </w:rPr>
              <w:t>Las fechas proporcionadas no son válidas (por ejemplo, la fecha de fin es anterior a la fecha de inicio).</w:t>
            </w:r>
          </w:p>
          <w:p w14:paraId="5AC0EE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7A9311"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sistema rechaza la actualización y muestra un mensaje de error indicando que las fechas son incorrectas.</w:t>
            </w:r>
          </w:p>
        </w:tc>
      </w:tr>
      <w:tr w:rsidR="00FF1F85" w:rsidRPr="0039736F" w14:paraId="616BA8E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AFF070A"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Errores de validación no manejados correctamente.</w:t>
            </w:r>
          </w:p>
          <w:p w14:paraId="44BDCC6B"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producto asociado no está disponible en el momento de la actualización.</w:t>
            </w:r>
          </w:p>
          <w:p w14:paraId="40581125"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Inconsistencias en las fechas o en los campos de estado de la oferta.</w:t>
            </w:r>
          </w:p>
          <w:p w14:paraId="0D967DFA" w14:textId="77777777" w:rsidR="00FF1F85" w:rsidRPr="0039736F" w:rsidRDefault="00FF1F85" w:rsidP="00614B45">
            <w:pPr>
              <w:pStyle w:val="Prrafodelista"/>
              <w:rPr>
                <w:rFonts w:asciiTheme="minorHAnsi" w:eastAsia="Arial" w:hAnsiTheme="minorHAnsi" w:cstheme="minorHAnsi"/>
              </w:rPr>
            </w:pP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1CDF930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FF1F85" w:rsidRPr="0039736F" w14:paraId="7DED31B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817701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35182C" w14:textId="77777777" w:rsidR="00FF1F85" w:rsidRPr="00774DA4" w:rsidRDefault="00FF1F85">
            <w:pPr>
              <w:pStyle w:val="Prrafodelista"/>
              <w:numPr>
                <w:ilvl w:val="0"/>
                <w:numId w:val="5"/>
              </w:numPr>
              <w:rPr>
                <w:rFonts w:asciiTheme="minorHAnsi" w:eastAsia="Arial" w:hAnsiTheme="minorHAnsi" w:cstheme="minorHAnsi"/>
              </w:rPr>
            </w:pPr>
            <w:r w:rsidRPr="00E00942">
              <w:rPr>
                <w:rFonts w:asciiTheme="minorHAnsi" w:eastAsia="Arial" w:hAnsiTheme="minorHAnsi" w:cstheme="minorHAnsi"/>
              </w:rPr>
              <w:t>El sistema debe garantizar que la oferta exista en el sistema antes de proceder con la eliminación.</w:t>
            </w:r>
          </w:p>
        </w:tc>
      </w:tr>
      <w:tr w:rsidR="00FF1F85" w:rsidRPr="0039736F" w14:paraId="4BB4A9E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9827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B399923"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eliminada en el sistema o no.</w:t>
            </w:r>
          </w:p>
        </w:tc>
      </w:tr>
      <w:tr w:rsidR="00FF1F85" w:rsidRPr="0039736F" w14:paraId="524A62B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77FDFA8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C061B0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exitosa de una oferta</w:t>
            </w:r>
          </w:p>
          <w:p w14:paraId="214893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85122D2"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existe en el sistema y el usuario tiene permisos para eliminarla.</w:t>
            </w:r>
          </w:p>
          <w:p w14:paraId="5BB1BE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elimina la oferta de la base de datos correctamente.</w:t>
            </w:r>
          </w:p>
        </w:tc>
      </w:tr>
      <w:tr w:rsidR="00FF1F85" w:rsidRPr="0039736F" w14:paraId="2B8FB74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9DA80F" w14:textId="77777777" w:rsidR="00FF1F85" w:rsidRPr="00E00942"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debido a una oferta inexistente</w:t>
            </w:r>
          </w:p>
          <w:p w14:paraId="7544FD5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2B723A1"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que el usuario intenta eliminar no está registrada en el sistema.</w:t>
            </w:r>
          </w:p>
          <w:p w14:paraId="76DEDD8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EE5A8F5" w14:textId="77777777" w:rsidR="00FF1F85" w:rsidRPr="00E00942" w:rsidRDefault="00FF1F85">
            <w:pPr>
              <w:pStyle w:val="Prrafodelista"/>
              <w:numPr>
                <w:ilvl w:val="0"/>
                <w:numId w:val="46"/>
              </w:numPr>
              <w:rPr>
                <w:rFonts w:asciiTheme="minorHAnsi" w:hAnsiTheme="minorHAnsi" w:cstheme="minorHAnsi"/>
              </w:rPr>
            </w:pPr>
            <w:r w:rsidRPr="00E00942">
              <w:rPr>
                <w:rFonts w:asciiTheme="minorHAnsi" w:hAnsiTheme="minorHAnsi" w:cstheme="minorHAnsi"/>
              </w:rPr>
              <w:t>El sistema rechaza la solicitud de eliminación y muestra un mensaje informando que la oferta no existe.</w:t>
            </w:r>
          </w:p>
        </w:tc>
      </w:tr>
      <w:tr w:rsidR="00FF1F85" w:rsidRPr="0039736F" w14:paraId="4BBE9D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37673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23EF614"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por dependencia de la oferta</w:t>
            </w:r>
          </w:p>
          <w:p w14:paraId="34732A2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248EDB"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está siendo utilizada en una transacción activa o en otro módulo relacionado.</w:t>
            </w:r>
          </w:p>
          <w:p w14:paraId="328930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429340C"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rechaza la eliminación e informa al usuario que la oferta no puede eliminarse debido a dependencias activas.</w:t>
            </w:r>
          </w:p>
        </w:tc>
      </w:tr>
      <w:tr w:rsidR="00FF1F85" w:rsidRPr="0039736F" w14:paraId="179AE96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t>RIESGOS:</w:t>
            </w:r>
            <w:r>
              <w:rPr>
                <w:rFonts w:asciiTheme="minorHAnsi" w:eastAsia="Arial" w:hAnsiTheme="minorHAnsi" w:cstheme="minorHAnsi"/>
                <w:b/>
                <w:bCs/>
              </w:rPr>
              <w:t xml:space="preserve"> </w:t>
            </w:r>
          </w:p>
          <w:p w14:paraId="5FDA7F29" w14:textId="77777777" w:rsidR="00FF1F85"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podría eliminar datos relacionados por accidente si no se gestionan adecuadamente las dependencias.</w:t>
            </w:r>
          </w:p>
          <w:p w14:paraId="5C4D2BEC" w14:textId="77777777" w:rsidR="00FF1F85" w:rsidRPr="0039736F"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eliminación de una oferta puede causar problemas si no se maneja correctamente en tiempo real con otros procesos en el sistema.</w:t>
            </w:r>
          </w:p>
        </w:tc>
      </w:tr>
    </w:tbl>
    <w:p w14:paraId="743EC39B" w14:textId="77777777" w:rsidR="00FF1F85" w:rsidRDefault="00FF1F85" w:rsidP="00871FC2">
      <w:pPr>
        <w:rPr>
          <w:rFonts w:asciiTheme="minorHAnsi" w:hAnsiTheme="minorHAnsi" w:cstheme="minorHAnsi"/>
        </w:rPr>
      </w:pPr>
    </w:p>
    <w:p w14:paraId="2C88D85B" w14:textId="77777777" w:rsidR="00FF1F85" w:rsidRDefault="00FF1F85" w:rsidP="00871FC2">
      <w:pPr>
        <w:rPr>
          <w:rFonts w:asciiTheme="minorHAnsi" w:hAnsiTheme="minorHAnsi" w:cstheme="minorHAnsi"/>
        </w:rPr>
      </w:pPr>
    </w:p>
    <w:p w14:paraId="09B286A2" w14:textId="77777777" w:rsidR="00FF1F85" w:rsidRDefault="00FF1F85" w:rsidP="00871FC2">
      <w:pPr>
        <w:rPr>
          <w:rFonts w:asciiTheme="minorHAnsi" w:hAnsiTheme="minorHAnsi" w:cstheme="minorHAnsi"/>
        </w:rPr>
      </w:pPr>
    </w:p>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70"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5700F44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6B26AC81" w:rsidR="00FF1F85" w:rsidRPr="00774DA4" w:rsidRDefault="00387E75" w:rsidP="00614B45">
            <w:pPr>
              <w:rPr>
                <w:rFonts w:asciiTheme="minorHAnsi" w:eastAsia="Arial" w:hAnsiTheme="minorHAnsi" w:cstheme="minorHAnsi"/>
              </w:rPr>
            </w:pPr>
            <w:r w:rsidRPr="00387E75">
              <w:rPr>
                <w:rFonts w:asciiTheme="minorHAnsi" w:eastAsia="Arial" w:hAnsiTheme="minorHAnsi" w:cstheme="minorHAnsi"/>
              </w:rPr>
              <w:t>El administrador puede registrar productos en el inventario, definir la cantidad disponible</w:t>
            </w:r>
            <w:r>
              <w:rPr>
                <w:rFonts w:asciiTheme="minorHAnsi" w:eastAsia="Arial" w:hAnsiTheme="minorHAnsi" w:cstheme="minorHAnsi"/>
              </w:rPr>
              <w:t xml:space="preserve"> Y </w:t>
            </w:r>
            <w:r w:rsidRPr="00387E75">
              <w:rPr>
                <w:rFonts w:asciiTheme="minorHAnsi" w:eastAsia="Arial" w:hAnsiTheme="minorHAnsi" w:cstheme="minorHAnsi"/>
              </w:rPr>
              <w:t>asociarlos a una zona del almacén</w:t>
            </w:r>
            <w:r>
              <w:rPr>
                <w:rFonts w:asciiTheme="minorHAnsi" w:eastAsia="Arial" w:hAnsiTheme="minorHAnsi" w:cstheme="minorHAnsi"/>
              </w:rPr>
              <w:t xml:space="preserve"> que tiene el supermercado.</w:t>
            </w:r>
          </w:p>
        </w:tc>
      </w:tr>
      <w:tr w:rsidR="00FF1F85" w:rsidRPr="0039736F" w14:paraId="3397C65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77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5EF9799" w14:textId="57FA57C5" w:rsidR="00FF1F85" w:rsidRPr="00774DA4" w:rsidRDefault="00387E75">
            <w:pPr>
              <w:pStyle w:val="Prrafodelista"/>
              <w:numPr>
                <w:ilvl w:val="0"/>
                <w:numId w:val="5"/>
              </w:numPr>
              <w:rPr>
                <w:rFonts w:asciiTheme="minorHAnsi" w:eastAsia="Arial" w:hAnsiTheme="minorHAnsi" w:cstheme="minorHAnsi"/>
              </w:rPr>
            </w:pPr>
            <w:r w:rsidRPr="00387E75">
              <w:rPr>
                <w:rFonts w:asciiTheme="minorHAnsi" w:eastAsia="Arial" w:hAnsiTheme="minorHAnsi" w:cstheme="minorHAnsi"/>
              </w:rPr>
              <w:t>Es obligatorio seleccionar una zona del almacén para asignar el producto.</w:t>
            </w:r>
          </w:p>
        </w:tc>
      </w:tr>
      <w:tr w:rsidR="00FF1F85" w:rsidRPr="0039736F" w14:paraId="69D5D8D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9FBCF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F82D49" w14:textId="4FF70F0E" w:rsidR="000165EC"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Los productos son registrados en el inventario con un stock mayor a 0 y asignados a una zona específica.</w:t>
            </w:r>
          </w:p>
          <w:p w14:paraId="6B20F14C" w14:textId="1A85AE81" w:rsidR="00FF1F85"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El registro falla si el producto no tiene stock o si no se selecciona una zona del almacén</w:t>
            </w:r>
            <w:r>
              <w:rPr>
                <w:rFonts w:asciiTheme="minorHAnsi" w:eastAsia="Arial" w:hAnsiTheme="minorHAnsi" w:cstheme="minorHAnsi"/>
              </w:rPr>
              <w:t>.</w:t>
            </w:r>
          </w:p>
        </w:tc>
      </w:tr>
      <w:tr w:rsidR="00FF1F85" w:rsidRPr="0039736F" w14:paraId="44C6B30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EC36AC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971DAD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exitoso de un producto en el inventario</w:t>
            </w:r>
          </w:p>
          <w:p w14:paraId="1FE69E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D49B761" w14:textId="499F8010"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 xml:space="preserve">El administrador </w:t>
            </w:r>
            <w:r w:rsidR="00E67FD8">
              <w:rPr>
                <w:rFonts w:asciiTheme="minorHAnsi" w:eastAsia="Arial" w:hAnsiTheme="minorHAnsi" w:cstheme="minorHAnsi"/>
              </w:rPr>
              <w:t>selecciona</w:t>
            </w:r>
            <w:r w:rsidRPr="001D33A6">
              <w:rPr>
                <w:rFonts w:asciiTheme="minorHAnsi" w:eastAsia="Arial" w:hAnsiTheme="minorHAnsi" w:cstheme="minorHAnsi"/>
              </w:rPr>
              <w:t xml:space="preserve"> correctamente el producto</w:t>
            </w:r>
            <w:r w:rsidR="00E67FD8">
              <w:rPr>
                <w:rFonts w:asciiTheme="minorHAnsi" w:eastAsia="Arial" w:hAnsiTheme="minorHAnsi" w:cstheme="minorHAnsi"/>
              </w:rPr>
              <w:t xml:space="preserve"> y la zona del almacén.</w:t>
            </w:r>
          </w:p>
          <w:p w14:paraId="400CE4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AA8BD6" w14:textId="5FE7A028"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almacena el producto en el inventario</w:t>
            </w:r>
            <w:r w:rsidR="00E67FD8">
              <w:rPr>
                <w:rFonts w:asciiTheme="minorHAnsi" w:eastAsia="Arial" w:hAnsiTheme="minorHAnsi" w:cstheme="minorHAnsi"/>
              </w:rPr>
              <w:t xml:space="preserve"> </w:t>
            </w:r>
            <w:r w:rsidR="00E67FD8" w:rsidRPr="00E67FD8">
              <w:rPr>
                <w:rFonts w:asciiTheme="minorHAnsi" w:eastAsia="Arial" w:hAnsiTheme="minorHAnsi" w:cstheme="minorHAnsi"/>
              </w:rPr>
              <w:t>y lo asocia con la zona del almacén seleccionada.</w:t>
            </w:r>
          </w:p>
        </w:tc>
      </w:tr>
      <w:tr w:rsidR="00FF1F85" w:rsidRPr="0039736F" w14:paraId="1AC2358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F6A91E" w14:textId="41C7B2B2" w:rsidR="00FF1F85" w:rsidRPr="001D33A6"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por datos erróneos</w:t>
            </w:r>
          </w:p>
          <w:p w14:paraId="16C2CB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A03D5A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administrador no proporciona todos los datos requeridos</w:t>
            </w:r>
            <w:r>
              <w:rPr>
                <w:rFonts w:asciiTheme="minorHAnsi" w:eastAsia="Arial" w:hAnsiTheme="minorHAnsi" w:cstheme="minorHAnsi"/>
              </w:rPr>
              <w:t>.</w:t>
            </w:r>
          </w:p>
          <w:p w14:paraId="1028C14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8AED67" w14:textId="24B0944D" w:rsidR="00FF1F85" w:rsidRPr="001D33A6" w:rsidRDefault="00FF1F85">
            <w:pPr>
              <w:pStyle w:val="Prrafodelista"/>
              <w:numPr>
                <w:ilvl w:val="0"/>
                <w:numId w:val="47"/>
              </w:numPr>
              <w:rPr>
                <w:rFonts w:asciiTheme="minorHAnsi" w:hAnsiTheme="minorHAnsi" w:cstheme="minorHAnsi"/>
              </w:rPr>
            </w:pPr>
            <w:r w:rsidRPr="001D33A6">
              <w:rPr>
                <w:rFonts w:asciiTheme="minorHAnsi" w:hAnsiTheme="minorHAnsi" w:cstheme="minorHAnsi"/>
              </w:rPr>
              <w:t>El sistema rechaza el registro e informa al administrador sobre los campos incorrectos.</w:t>
            </w:r>
          </w:p>
        </w:tc>
      </w:tr>
      <w:tr w:rsidR="00FF1F85" w:rsidRPr="0039736F" w14:paraId="2FA657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A077BF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debido a la existencia previa del producto en el inventario</w:t>
            </w:r>
            <w:r>
              <w:rPr>
                <w:rFonts w:asciiTheme="minorHAnsi" w:eastAsia="Arial" w:hAnsiTheme="minorHAnsi" w:cstheme="minorHAnsi"/>
              </w:rPr>
              <w:t>.</w:t>
            </w:r>
          </w:p>
          <w:p w14:paraId="1C2B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2B8D54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producto con el mismo</w:t>
            </w:r>
            <w:r>
              <w:rPr>
                <w:rFonts w:asciiTheme="minorHAnsi" w:eastAsia="Arial" w:hAnsiTheme="minorHAnsi" w:cstheme="minorHAnsi"/>
              </w:rPr>
              <w:t xml:space="preserve"> </w:t>
            </w:r>
            <w:r w:rsidRPr="001D33A6">
              <w:rPr>
                <w:rFonts w:asciiTheme="minorHAnsi" w:eastAsia="Arial" w:hAnsiTheme="minorHAnsi" w:cstheme="minorHAnsi"/>
              </w:rPr>
              <w:t>código ya existe en el inventario.</w:t>
            </w:r>
          </w:p>
          <w:p w14:paraId="17DB5CF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8A247B"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rechaza el registro e informa al administrador que el producto ya está registrado.</w:t>
            </w:r>
          </w:p>
        </w:tc>
      </w:tr>
      <w:tr w:rsidR="00FF1F85" w:rsidRPr="0039736F" w14:paraId="31E9EA7B"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621A716" w14:textId="77777777" w:rsidR="00FF1F85"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podría permitir la duplicación de productos si la validación de unicidad no se implementa adecuadamente.</w:t>
            </w:r>
          </w:p>
          <w:p w14:paraId="7413AD3D" w14:textId="280CDA79"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La caída de la base de datos podría interrumpir el proceso de registro y perder datos importantes.</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4830D8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77777777" w:rsidR="00FF1F85" w:rsidRPr="00774DA4" w:rsidRDefault="00FF1F85" w:rsidP="00614B45">
            <w:pPr>
              <w:rPr>
                <w:rFonts w:asciiTheme="minorHAnsi" w:eastAsia="Arial" w:hAnsiTheme="minorHAnsi" w:cstheme="minorHAnsi"/>
              </w:rPr>
            </w:pPr>
            <w:r w:rsidRPr="001D33A6">
              <w:rPr>
                <w:rFonts w:asciiTheme="minorHAnsi" w:eastAsia="Arial" w:hAnsiTheme="minorHAnsi" w:cstheme="minorHAnsi"/>
              </w:rPr>
              <w:t>El administrador puede actualizar la información de un producto en el inventario.</w:t>
            </w:r>
          </w:p>
        </w:tc>
      </w:tr>
      <w:tr w:rsidR="00FF1F85" w:rsidRPr="0039736F" w14:paraId="5C73364C"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AB1E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59CF5CEB" w14:textId="77777777" w:rsidR="00FF1F85"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sistema debe permitir que se actualicen todos los campos del producto</w:t>
            </w:r>
            <w:r>
              <w:rPr>
                <w:rFonts w:asciiTheme="minorHAnsi" w:eastAsia="Arial" w:hAnsiTheme="minorHAnsi" w:cstheme="minorHAnsi"/>
              </w:rPr>
              <w:t>.</w:t>
            </w:r>
          </w:p>
          <w:p w14:paraId="032C7AE4" w14:textId="77777777" w:rsidR="00FF1F85" w:rsidRPr="00774DA4"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estado de la categoría (activo/no activo) puede actualizarse para reflejar si el producto está disponible o no.</w:t>
            </w:r>
          </w:p>
        </w:tc>
      </w:tr>
      <w:tr w:rsidR="00FF1F85" w:rsidRPr="0039736F" w14:paraId="25BFA5A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AF6E7A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D223E5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Los productos en el inventario son actualizados en el sistema o no.</w:t>
            </w:r>
          </w:p>
        </w:tc>
      </w:tr>
      <w:tr w:rsidR="00FF1F85" w:rsidRPr="0039736F" w14:paraId="42F8EBD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0C6FA5D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DE70C1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Actualización exitosa de un producto en el inventario</w:t>
            </w:r>
          </w:p>
          <w:p w14:paraId="63C7C32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01972948"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administrador proporciona correctamente los datos necesarios para la actualización.</w:t>
            </w:r>
          </w:p>
          <w:p w14:paraId="1F176E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sistema actualiza los datos del producto, modificando los datos según los valores proporcionados.</w:t>
            </w:r>
          </w:p>
        </w:tc>
      </w:tr>
      <w:tr w:rsidR="00FF1F85" w:rsidRPr="0039736F" w14:paraId="7DC478B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A8DFE5" w14:textId="10260C9B" w:rsidR="00FF1F85" w:rsidRPr="00471C6D"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datos erróneos</w:t>
            </w:r>
          </w:p>
          <w:p w14:paraId="29A22E5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DD83A0F"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deja campos vacíos o ingresa datos incorrectos</w:t>
            </w:r>
            <w:r>
              <w:rPr>
                <w:rFonts w:asciiTheme="minorHAnsi" w:eastAsia="Arial" w:hAnsiTheme="minorHAnsi" w:cstheme="minorHAnsi"/>
              </w:rPr>
              <w:t>.</w:t>
            </w:r>
          </w:p>
          <w:p w14:paraId="7B3840B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17A291" w14:textId="1EBE5613" w:rsidR="00FF1F85" w:rsidRPr="00471C6D" w:rsidRDefault="00FF1F85">
            <w:pPr>
              <w:pStyle w:val="Prrafodelista"/>
              <w:numPr>
                <w:ilvl w:val="0"/>
                <w:numId w:val="48"/>
              </w:numPr>
              <w:rPr>
                <w:rFonts w:asciiTheme="minorHAnsi" w:hAnsiTheme="minorHAnsi" w:cstheme="minorHAnsi"/>
              </w:rPr>
            </w:pPr>
            <w:r w:rsidRPr="00471C6D">
              <w:rPr>
                <w:rFonts w:asciiTheme="minorHAnsi" w:hAnsiTheme="minorHAnsi" w:cstheme="minorHAnsi"/>
              </w:rPr>
              <w:t>El sistema rechaza la actualización e informa al administrador sobre los campos erróneos.</w:t>
            </w:r>
          </w:p>
        </w:tc>
      </w:tr>
      <w:tr w:rsidR="00FF1F85" w:rsidRPr="0039736F" w14:paraId="26E934F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5577E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B07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producto no encontrado en el inventario</w:t>
            </w:r>
          </w:p>
          <w:p w14:paraId="48B6DF9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ABC24D"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 xml:space="preserve">El administrador ingresa un </w:t>
            </w:r>
            <w:r>
              <w:rPr>
                <w:rFonts w:asciiTheme="minorHAnsi" w:eastAsia="Arial" w:hAnsiTheme="minorHAnsi" w:cstheme="minorHAnsi"/>
              </w:rPr>
              <w:t>código o nombre</w:t>
            </w:r>
            <w:r w:rsidRPr="00471C6D">
              <w:rPr>
                <w:rFonts w:asciiTheme="minorHAnsi" w:eastAsia="Arial" w:hAnsiTheme="minorHAnsi" w:cstheme="minorHAnsi"/>
              </w:rPr>
              <w:t xml:space="preserve"> de producto que no está registrado en el inventario.</w:t>
            </w:r>
          </w:p>
          <w:p w14:paraId="1A49CAC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F52716"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informa al administrador que el producto no existe en el inventario y no permite la actualización.</w:t>
            </w:r>
          </w:p>
        </w:tc>
      </w:tr>
      <w:tr w:rsidR="00FF1F85" w:rsidRPr="0039736F" w14:paraId="308CAC5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5D4B65C9" w14:textId="77777777" w:rsidR="00FF1F85" w:rsidRPr="0039736F"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podría permitir la actualización de datos erróneos si la validación de entrada no está correctamente implementada.</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77777777" w:rsidR="006F3CA0" w:rsidRPr="00774DA4" w:rsidRDefault="006F3CA0" w:rsidP="00614B45">
            <w:pPr>
              <w:rPr>
                <w:rFonts w:asciiTheme="minorHAnsi" w:eastAsia="Arial" w:hAnsiTheme="minorHAnsi" w:cstheme="minorHAnsi"/>
              </w:rPr>
            </w:pPr>
            <w:r w:rsidRPr="00471C6D">
              <w:rPr>
                <w:rFonts w:asciiTheme="minorHAnsi" w:eastAsia="Arial" w:hAnsiTheme="minorHAnsi" w:cstheme="minorHAnsi"/>
              </w:rPr>
              <w:t>El administrador puede eliminar un producto del inventario</w:t>
            </w:r>
            <w:r>
              <w:rPr>
                <w:rFonts w:asciiTheme="minorHAnsi" w:eastAsia="Arial" w:hAnsiTheme="minorHAnsi" w:cstheme="minorHAnsi"/>
              </w:rPr>
              <w:t xml:space="preserve">, </w:t>
            </w:r>
            <w:r w:rsidRPr="00471C6D">
              <w:rPr>
                <w:rFonts w:asciiTheme="minorHAnsi" w:eastAsia="Arial" w:hAnsiTheme="minorHAnsi" w:cstheme="minorHAnsi"/>
              </w:rPr>
              <w:t>Esta acción se utiliza cuando un producto ya no es necesario o ha sido descontinuado.</w:t>
            </w:r>
          </w:p>
        </w:tc>
      </w:tr>
      <w:tr w:rsidR="006F3CA0"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1EA03E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59A588B7" w14:textId="77777777" w:rsidR="006F3CA0"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El sistema debe validar que el producto a eliminar exista en el inventario antes de realizar la operación.</w:t>
            </w:r>
          </w:p>
          <w:p w14:paraId="3E7ACAB8" w14:textId="77777777" w:rsidR="006F3CA0" w:rsidRPr="00774DA4"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Una vez eliminado, el producto no estará disponible en el inventario</w:t>
            </w:r>
            <w:r>
              <w:rPr>
                <w:rFonts w:asciiTheme="minorHAnsi" w:eastAsia="Arial" w:hAnsiTheme="minorHAnsi" w:cstheme="minorHAnsi"/>
              </w:rPr>
              <w:t>.</w:t>
            </w:r>
          </w:p>
        </w:tc>
      </w:tr>
      <w:tr w:rsidR="006F3CA0"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246B9D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53700D"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Los productos en el inventario son eliminados del sistema o no.</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E402B1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exitosa de un producto en el inventario</w:t>
            </w:r>
            <w:r>
              <w:rPr>
                <w:rFonts w:asciiTheme="minorHAnsi" w:eastAsia="Arial" w:hAnsiTheme="minorHAnsi" w:cstheme="minorHAnsi"/>
              </w:rPr>
              <w:t>.</w:t>
            </w:r>
          </w:p>
          <w:p w14:paraId="1EC23D2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1CB1615B"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selecciona un producto válido y confirma la acción de eliminarlo.</w:t>
            </w:r>
          </w:p>
          <w:p w14:paraId="5BF0A58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elimina el producto del inventario</w:t>
            </w:r>
            <w:r>
              <w:rPr>
                <w:rFonts w:asciiTheme="minorHAnsi" w:eastAsia="Arial" w:hAnsiTheme="minorHAnsi" w:cstheme="minorHAnsi"/>
              </w:rPr>
              <w:t>.</w:t>
            </w:r>
          </w:p>
        </w:tc>
      </w:tr>
      <w:tr w:rsidR="006F3CA0"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69E063" w14:textId="77777777" w:rsidR="006F3CA0" w:rsidRPr="00471C6D"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fallida por producto no encontrado en el inventario</w:t>
            </w:r>
          </w:p>
          <w:p w14:paraId="53D1E5B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3665AC31"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intenta eliminar un producto que no está registrado en el inventario.</w:t>
            </w:r>
          </w:p>
          <w:p w14:paraId="758B950F"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E268AC" w14:textId="77777777" w:rsidR="006F3CA0" w:rsidRPr="00471C6D" w:rsidRDefault="006F3CA0">
            <w:pPr>
              <w:pStyle w:val="Prrafodelista"/>
              <w:numPr>
                <w:ilvl w:val="0"/>
                <w:numId w:val="48"/>
              </w:numPr>
              <w:rPr>
                <w:rFonts w:asciiTheme="minorHAnsi" w:hAnsiTheme="minorHAnsi" w:cstheme="minorHAnsi"/>
              </w:rPr>
            </w:pPr>
            <w:r w:rsidRPr="00471C6D">
              <w:rPr>
                <w:rFonts w:asciiTheme="minorHAnsi" w:hAnsiTheme="minorHAnsi" w:cstheme="minorHAnsi"/>
              </w:rPr>
              <w:t>El sistema informa al administrador que el producto no existe y no realiza la eliminación.</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0F32F058" w14:textId="77777777" w:rsidR="006F3CA0"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La falta de confirmación adecuada podría causar pérdida de productos necesarios en el inventario.</w:t>
            </w:r>
          </w:p>
          <w:p w14:paraId="303B0CED" w14:textId="77777777" w:rsidR="006F3CA0" w:rsidRPr="0039736F"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Problemas en la base de datos durante la operación podrían dejar registros incompletos o inconsistentes.</w:t>
            </w:r>
          </w:p>
        </w:tc>
      </w:tr>
    </w:tbl>
    <w:p w14:paraId="580C369B" w14:textId="77777777" w:rsidR="006F3CA0" w:rsidRDefault="006F3CA0" w:rsidP="00871FC2">
      <w:pPr>
        <w:rPr>
          <w:rFonts w:asciiTheme="minorHAnsi" w:hAnsiTheme="minorHAnsi" w:cstheme="minorHAnsi"/>
        </w:rPr>
      </w:pPr>
    </w:p>
    <w:p w14:paraId="0D38BAF2" w14:textId="77777777" w:rsidR="006F3CA0" w:rsidRDefault="006F3CA0" w:rsidP="00871FC2">
      <w:pPr>
        <w:rPr>
          <w:rFonts w:asciiTheme="minorHAnsi" w:hAnsiTheme="minorHAnsi" w:cstheme="minorHAnsi"/>
        </w:rPr>
      </w:pPr>
    </w:p>
    <w:p w14:paraId="4B965A0A" w14:textId="77777777" w:rsidR="006F3CA0" w:rsidRDefault="006F3CA0" w:rsidP="00871FC2">
      <w:pPr>
        <w:rPr>
          <w:rFonts w:asciiTheme="minorHAnsi" w:hAnsiTheme="minorHAnsi" w:cstheme="minorHAnsi"/>
        </w:rPr>
      </w:pPr>
    </w:p>
    <w:p w14:paraId="118281B1" w14:textId="77777777" w:rsidR="006F3CA0" w:rsidRDefault="006F3CA0" w:rsidP="00871FC2">
      <w:pPr>
        <w:rPr>
          <w:rFonts w:asciiTheme="minorHAnsi" w:hAnsiTheme="minorHAnsi" w:cstheme="minorHAnsi"/>
        </w:rPr>
      </w:pPr>
    </w:p>
    <w:p w14:paraId="22190787" w14:textId="77777777" w:rsidR="006F3CA0" w:rsidRDefault="006F3CA0" w:rsidP="00871FC2">
      <w:pPr>
        <w:rPr>
          <w:rFonts w:asciiTheme="minorHAnsi" w:hAnsiTheme="minorHAnsi" w:cstheme="minorHAnsi"/>
        </w:rPr>
      </w:pPr>
    </w:p>
    <w:p w14:paraId="55BAACC4" w14:textId="77777777" w:rsidR="006F3CA0" w:rsidRDefault="006F3CA0" w:rsidP="00871FC2">
      <w:pPr>
        <w:rPr>
          <w:rFonts w:asciiTheme="minorHAnsi" w:hAnsiTheme="minorHAnsi" w:cstheme="minorHAnsi"/>
        </w:rPr>
      </w:pPr>
    </w:p>
    <w:p w14:paraId="35BDF242" w14:textId="77777777" w:rsidR="006F3CA0" w:rsidRDefault="006F3CA0" w:rsidP="00871FC2">
      <w:pPr>
        <w:rPr>
          <w:rFonts w:asciiTheme="minorHAnsi" w:hAnsiTheme="minorHAnsi" w:cstheme="minorHAnsi"/>
        </w:rPr>
      </w:pPr>
    </w:p>
    <w:p w14:paraId="4EC848E8" w14:textId="77777777" w:rsidR="006F3CA0" w:rsidRDefault="006F3CA0" w:rsidP="00871FC2">
      <w:pPr>
        <w:rPr>
          <w:rFonts w:asciiTheme="minorHAnsi" w:hAnsiTheme="minorHAnsi" w:cstheme="minorHAnsi"/>
        </w:rPr>
      </w:pPr>
    </w:p>
    <w:p w14:paraId="7EBB939A" w14:textId="77777777" w:rsidR="006F3CA0" w:rsidRDefault="006F3CA0" w:rsidP="00871FC2">
      <w:pPr>
        <w:rPr>
          <w:rFonts w:asciiTheme="minorHAnsi" w:hAnsiTheme="minorHAnsi" w:cstheme="minorHAnsi"/>
        </w:rPr>
      </w:pPr>
    </w:p>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752DA71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08064B88" w14:textId="77777777" w:rsidR="006F3CA0" w:rsidRPr="00774DA4"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tc>
      </w:tr>
      <w:tr w:rsidR="006F3CA0" w:rsidRPr="0039736F" w14:paraId="21786A1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B7EFB39"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Las compras son registradas en el sistema o no.</w:t>
            </w:r>
          </w:p>
        </w:tc>
      </w:tr>
      <w:tr w:rsidR="006F3CA0" w:rsidRPr="0039736F" w14:paraId="3DC8044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71D1D56"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BDA26A" w14:textId="77777777"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fallido por datos incompletos o inválidos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eastAsia="Arial" w:hAnsiTheme="minorHAnsi" w:cstheme="minorHAnsi"/>
              </w:rPr>
              <w:t>Falta información obligatoria como el monto total o el tipo de documento, o se ingresan datos con formatos incorrectos.</w:t>
            </w:r>
          </w:p>
          <w:p w14:paraId="4A60709B" w14:textId="77777777" w:rsidR="006F3CA0" w:rsidRPr="00863DB2" w:rsidRDefault="006F3CA0" w:rsidP="00614B45">
            <w:pPr>
              <w:rPr>
                <w:rFonts w:asciiTheme="minorHAnsi" w:hAnsiTheme="minorHAnsi" w:cstheme="minorHAnsi"/>
              </w:rPr>
            </w:pPr>
            <w:r w:rsidRPr="00863DB2">
              <w:rPr>
                <w:rFonts w:asciiTheme="minorHAnsi" w:eastAsia="Arial" w:hAnsiTheme="minorHAnsi" w:cstheme="minorHAnsi"/>
                <w:b/>
                <w:bCs/>
              </w:rPr>
              <w:t xml:space="preserve">RESULTADOS: </w:t>
            </w:r>
          </w:p>
          <w:p w14:paraId="70CCC20C"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hAnsiTheme="minorHAnsi" w:cstheme="minorHAnsi"/>
              </w:rPr>
              <w:t>El sistema rechaza el registro y muestra mensajes específicos indicando los campos que necesitan corrección.</w:t>
            </w:r>
          </w:p>
        </w:tc>
      </w:tr>
      <w:tr w:rsidR="006F3CA0" w:rsidRPr="0039736F" w14:paraId="03EED13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A1107E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69BA7C"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número de documento</w:t>
            </w:r>
            <w:r w:rsidRPr="00863DB2">
              <w:rPr>
                <w:rFonts w:asciiTheme="minorHAnsi" w:eastAsia="Arial" w:hAnsiTheme="minorHAnsi" w:cstheme="minorHAnsi"/>
              </w:rPr>
              <w:t xml:space="preserve"> no registrados</w:t>
            </w:r>
          </w:p>
          <w:p w14:paraId="6523E10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2C7D2D1A"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 xml:space="preserve">El administrador o empleado ingresa un </w:t>
            </w:r>
            <w:r>
              <w:rPr>
                <w:rFonts w:asciiTheme="minorHAnsi" w:eastAsia="Arial" w:hAnsiTheme="minorHAnsi" w:cstheme="minorHAnsi"/>
              </w:rPr>
              <w:t>numero de documento</w:t>
            </w:r>
            <w:r w:rsidRPr="00863DB2">
              <w:rPr>
                <w:rFonts w:asciiTheme="minorHAnsi" w:eastAsia="Arial" w:hAnsiTheme="minorHAnsi" w:cstheme="minorHAnsi"/>
              </w:rPr>
              <w:t xml:space="preserve"> que no existe en las tablas correspondientes.</w:t>
            </w:r>
          </w:p>
          <w:p w14:paraId="59380A9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FA71DB"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rechaza la operación e informa sobre la inexistencia de los datos.</w:t>
            </w:r>
          </w:p>
        </w:tc>
      </w:tr>
      <w:tr w:rsidR="006F3CA0" w:rsidRPr="0039736F" w14:paraId="71A438B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518B8CC5"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Posibilidad de omitir datos importantes si no se manejan correctamente las restricciones de los campos.</w:t>
            </w:r>
          </w:p>
        </w:tc>
      </w:tr>
    </w:tbl>
    <w:p w14:paraId="31B83EB7" w14:textId="77777777" w:rsidR="006F3CA0" w:rsidRPr="0039736F" w:rsidRDefault="006F3CA0" w:rsidP="00871FC2">
      <w:pPr>
        <w:rPr>
          <w:rFonts w:asciiTheme="minorHAnsi" w:hAnsiTheme="minorHAnsi" w:cstheme="minorHAnsi"/>
        </w:rPr>
      </w:pPr>
    </w:p>
    <w:p w14:paraId="6DC5A251" w14:textId="77777777" w:rsidR="00871FC2" w:rsidRPr="0039736F" w:rsidRDefault="00871FC2" w:rsidP="00871FC2">
      <w:pPr>
        <w:rPr>
          <w:rFonts w:asciiTheme="minorHAnsi" w:hAnsiTheme="minorHAnsi" w:cstheme="minorHAnsi"/>
        </w:rPr>
      </w:pPr>
    </w:p>
    <w:p w14:paraId="3E79A85B" w14:textId="77777777" w:rsidR="00871FC2" w:rsidRPr="0039736F" w:rsidRDefault="00871FC2" w:rsidP="00871FC2">
      <w:pPr>
        <w:rPr>
          <w:rFonts w:asciiTheme="minorHAnsi" w:hAnsiTheme="minorHAnsi" w:cstheme="minorHAnsi"/>
        </w:rPr>
      </w:pPr>
    </w:p>
    <w:p w14:paraId="02D9EC7F"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742DEF9F"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289650F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77777777" w:rsidR="00814D86" w:rsidRPr="00774DA4" w:rsidRDefault="00814D86" w:rsidP="00614B45">
            <w:pPr>
              <w:rPr>
                <w:rFonts w:asciiTheme="minorHAnsi" w:eastAsia="Arial" w:hAnsiTheme="minorHAnsi" w:cstheme="minorHAnsi"/>
              </w:rPr>
            </w:pPr>
            <w:r w:rsidRPr="004032AF">
              <w:rPr>
                <w:rFonts w:asciiTheme="minorHAnsi" w:eastAsia="Arial" w:hAnsiTheme="minorHAnsi" w:cstheme="minorHAnsi"/>
              </w:rPr>
              <w:t>El administrador o empleado puede registrar ventas realizadas a los clientes, detallando información relevante como el tipo de documento, número del cliente</w:t>
            </w:r>
            <w:r>
              <w:rPr>
                <w:rFonts w:asciiTheme="minorHAnsi" w:eastAsia="Arial" w:hAnsiTheme="minorHAnsi" w:cstheme="minorHAnsi"/>
              </w:rPr>
              <w:t xml:space="preserve"> y </w:t>
            </w:r>
            <w:r w:rsidRPr="004032AF">
              <w:rPr>
                <w:rFonts w:asciiTheme="minorHAnsi" w:eastAsia="Arial" w:hAnsiTheme="minorHAnsi" w:cstheme="minorHAnsi"/>
              </w:rPr>
              <w:t>montos involucrado</w:t>
            </w:r>
            <w:r>
              <w:rPr>
                <w:rFonts w:asciiTheme="minorHAnsi" w:eastAsia="Arial" w:hAnsiTheme="minorHAnsi" w:cstheme="minorHAnsi"/>
              </w:rPr>
              <w:t>.</w:t>
            </w:r>
          </w:p>
        </w:tc>
      </w:tr>
      <w:tr w:rsidR="00814D86" w:rsidRPr="0039736F" w14:paraId="7DC13DF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9AC33B"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Las ventas son registradas en el sistema o no.</w:t>
            </w:r>
          </w:p>
        </w:tc>
      </w:tr>
      <w:tr w:rsidR="00814D86" w:rsidRPr="0039736F" w14:paraId="76F5B2E0"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5241D74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ADC3AE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BB39ECE"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exitoso de una venta</w:t>
            </w:r>
          </w:p>
          <w:p w14:paraId="24E007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1904C5A"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Todos los campos obligatorios están completos y cumplen con las restricciones definidas.</w:t>
            </w:r>
          </w:p>
          <w:p w14:paraId="57CDF56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almacena la información de la venta correctamente y genera un ID único para la misma.</w:t>
            </w:r>
          </w:p>
        </w:tc>
      </w:tr>
      <w:tr w:rsidR="00814D86" w:rsidRPr="0039736F" w14:paraId="1F4DE63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2ECE7F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66E0848" w14:textId="77777777" w:rsidR="00814D86" w:rsidRPr="004032A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datos incompletos o inválidos</w:t>
            </w:r>
          </w:p>
          <w:p w14:paraId="06408D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758104B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Falta información obligatoria como el monto total o el tipo de documento, o se ingresan datos con formatos incorrectos.</w:t>
            </w:r>
          </w:p>
          <w:p w14:paraId="719F00E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F273B5" w14:textId="77777777" w:rsidR="00814D86" w:rsidRPr="004032AF" w:rsidRDefault="00814D86">
            <w:pPr>
              <w:pStyle w:val="Prrafodelista"/>
              <w:numPr>
                <w:ilvl w:val="0"/>
                <w:numId w:val="49"/>
              </w:numPr>
              <w:rPr>
                <w:rFonts w:asciiTheme="minorHAnsi" w:hAnsiTheme="minorHAnsi" w:cstheme="minorHAnsi"/>
              </w:rPr>
            </w:pPr>
            <w:r w:rsidRPr="004032AF">
              <w:rPr>
                <w:rFonts w:asciiTheme="minorHAnsi" w:hAnsiTheme="minorHAnsi" w:cstheme="minorHAnsi"/>
              </w:rPr>
              <w:t>El sistema rechaza el registro y muestra mensajes específicos indicando los campos que necesitan corrección.</w:t>
            </w:r>
          </w:p>
        </w:tc>
      </w:tr>
      <w:tr w:rsidR="00814D86" w:rsidRPr="0039736F" w14:paraId="161E8D5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85580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F813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montos inconsistentes</w:t>
            </w:r>
          </w:p>
          <w:p w14:paraId="745C6E3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8FE563C"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administrador o empleado ingresa montos de pago y descuento que no corresponden al monto total.</w:t>
            </w:r>
          </w:p>
          <w:p w14:paraId="703EEC4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FB2746"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rechaza la operación e informa sobre la inconsistencia en los montos.</w:t>
            </w:r>
          </w:p>
        </w:tc>
      </w:tr>
      <w:tr w:rsidR="00814D86" w:rsidRPr="0039736F" w14:paraId="2DC2EEA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0525FDDF" w14:textId="77777777" w:rsidR="00814D86"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Registro incorrecto si no se validan adecuadamente los datos del cliente y los montos.</w:t>
            </w:r>
          </w:p>
          <w:p w14:paraId="1D890CF6" w14:textId="77777777" w:rsidR="00814D86" w:rsidRPr="0039736F"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Posibles errores en el cálculo del cambio si no se manejan correctamente las operaciones aritméticas.</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0103642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7D54A467"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77777777"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puede registrar nuevas sucursales, especificando información clave</w:t>
            </w:r>
            <w:r>
              <w:rPr>
                <w:rFonts w:asciiTheme="minorHAnsi" w:eastAsia="Arial" w:hAnsiTheme="minorHAnsi" w:cstheme="minorHAnsi"/>
              </w:rPr>
              <w:t>.</w:t>
            </w:r>
          </w:p>
        </w:tc>
      </w:tr>
      <w:tr w:rsidR="00814D86" w:rsidRPr="0039736F" w14:paraId="01C86DD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333F95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1EE4C" w14:textId="77777777" w:rsidR="00814D86"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Los valores de latitud y longitud deben ser únicos para cada sucursal.</w:t>
            </w:r>
          </w:p>
          <w:p w14:paraId="3B4FDC6F" w14:textId="77777777" w:rsidR="00814D86" w:rsidRPr="00774DA4"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El estado de la sucursal determina si está activa o no (0 = Activa, 1 = No Activa).</w:t>
            </w:r>
          </w:p>
        </w:tc>
      </w:tr>
      <w:tr w:rsidR="00814D86" w:rsidRPr="0039736F" w14:paraId="3DBDFAD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12B5B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752C78A"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registrada en el sistema o no.</w:t>
            </w:r>
          </w:p>
        </w:tc>
      </w:tr>
      <w:tr w:rsidR="00814D86" w:rsidRPr="0039736F" w14:paraId="5B1F586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1A29D0A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C8F4C3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3E2E7B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exitoso de una sucursal</w:t>
            </w:r>
          </w:p>
          <w:p w14:paraId="52E0C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58502F5"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Todos los campos obligatorios están completos y cumplen con las restricciones definidas.</w:t>
            </w:r>
          </w:p>
          <w:p w14:paraId="2ACF3BA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B2F8C64"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almacena la información de la sucursal correctamente</w:t>
            </w:r>
            <w:r>
              <w:rPr>
                <w:rFonts w:asciiTheme="minorHAnsi" w:eastAsia="Arial" w:hAnsiTheme="minorHAnsi" w:cstheme="minorHAnsi"/>
              </w:rPr>
              <w:t>.</w:t>
            </w:r>
          </w:p>
        </w:tc>
      </w:tr>
      <w:tr w:rsidR="00814D86" w:rsidRPr="0039736F" w14:paraId="085BCB0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136D8C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480A4BF" w14:textId="77777777" w:rsidR="00814D86" w:rsidRPr="008D4CC5"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latitud o longitud duplicada</w:t>
            </w:r>
          </w:p>
          <w:p w14:paraId="363D1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60DD8879"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administrador ingresa una ubicación geográfica ya existente en el sistema.</w:t>
            </w:r>
          </w:p>
          <w:p w14:paraId="2DC9632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EC7BF3" w14:textId="77777777" w:rsidR="00814D86" w:rsidRPr="008D4CC5" w:rsidRDefault="00814D86">
            <w:pPr>
              <w:pStyle w:val="Prrafodelista"/>
              <w:numPr>
                <w:ilvl w:val="0"/>
                <w:numId w:val="50"/>
              </w:numPr>
              <w:rPr>
                <w:rFonts w:asciiTheme="minorHAnsi" w:hAnsiTheme="minorHAnsi" w:cstheme="minorHAnsi"/>
              </w:rPr>
            </w:pPr>
            <w:r w:rsidRPr="008D4CC5">
              <w:rPr>
                <w:rFonts w:asciiTheme="minorHAnsi" w:hAnsiTheme="minorHAnsi" w:cstheme="minorHAnsi"/>
              </w:rPr>
              <w:t>El sistema rechaza la operación e informa sobre la duplicidad en la latitud o longitud.</w:t>
            </w:r>
          </w:p>
        </w:tc>
      </w:tr>
      <w:tr w:rsidR="00814D86" w:rsidRPr="0039736F" w14:paraId="68BEFF0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488BCC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CBE49E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datos incompletos o inválidos</w:t>
            </w:r>
          </w:p>
          <w:p w14:paraId="3B26CEB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AD4C5C7"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Faltan datos obligatorios como el nombre, la dirección o la ciudad, o se ingresan valores con formatos incorrectos.</w:t>
            </w:r>
          </w:p>
          <w:p w14:paraId="2FB43CD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08E938B"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rechaza el registro y muestra mensajes específicos indicando los campos que necesitan corrección.</w:t>
            </w:r>
          </w:p>
        </w:tc>
      </w:tr>
      <w:tr w:rsidR="00814D86" w:rsidRPr="0039736F" w14:paraId="346FB6F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1CF87FA" w14:textId="77777777" w:rsidR="00814D86"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Registro incorrecto si no se valida adecuadamente la unicidad de los valores de latitud y longitud.</w:t>
            </w:r>
          </w:p>
          <w:p w14:paraId="71A079DB" w14:textId="77777777" w:rsidR="00814D86" w:rsidRPr="0039736F"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Problemas de usabilidad si los mensajes de error no son claros o específicos.</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14024ED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puede actualizar la información de las sucursales existentes</w:t>
            </w:r>
            <w:r>
              <w:rPr>
                <w:rFonts w:asciiTheme="minorHAnsi" w:eastAsia="Arial" w:hAnsiTheme="minorHAnsi" w:cstheme="minorHAnsi"/>
              </w:rPr>
              <w:t>.</w:t>
            </w:r>
          </w:p>
        </w:tc>
      </w:tr>
      <w:tr w:rsidR="00814D86" w:rsidRPr="0039736F" w14:paraId="344277D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79861E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0D127" w14:textId="77777777" w:rsidR="00814D86" w:rsidRPr="00746E1D"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valores de latitud y longitud deben ser únicos y no coincidir con los de otra sucursal.</w:t>
            </w:r>
          </w:p>
          <w:p w14:paraId="1094B723"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cambios en el estado determinan si la sucursal está activa (0) o inactiva (1).</w:t>
            </w:r>
          </w:p>
        </w:tc>
      </w:tr>
      <w:tr w:rsidR="00814D86" w:rsidRPr="0039736F" w14:paraId="607F226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4FBF0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3731D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actualizada en el sistema o no.</w:t>
            </w:r>
          </w:p>
        </w:tc>
      </w:tr>
      <w:tr w:rsidR="00814D86" w:rsidRPr="0039736F" w14:paraId="46589C5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6A641C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225A960"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exitosa de la información de una sucursal</w:t>
            </w:r>
          </w:p>
          <w:p w14:paraId="79DF704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908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Todos los campos obligatorios están completos y cumplen con las restricciones definidas.</w:t>
            </w:r>
          </w:p>
          <w:p w14:paraId="0DCEB7CD"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guarda los cambios realizados a la sucursal y actualiza la información correspondiente.</w:t>
            </w:r>
          </w:p>
        </w:tc>
      </w:tr>
      <w:tr w:rsidR="00814D86" w:rsidRPr="0039736F" w14:paraId="7ADDE11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D4E985B" w14:textId="77777777" w:rsidR="00814D86" w:rsidRPr="00746E1D"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latitud o longitud duplicada</w:t>
            </w:r>
          </w:p>
          <w:p w14:paraId="6B379D8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FA2D59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intenta asignar una ubicación geográfica ya registrada en el sistema a otra sucursal.</w:t>
            </w:r>
          </w:p>
          <w:p w14:paraId="34E855B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02D7492" w14:textId="77777777" w:rsidR="00814D86" w:rsidRPr="00746E1D" w:rsidRDefault="00814D86">
            <w:pPr>
              <w:pStyle w:val="Prrafodelista"/>
              <w:numPr>
                <w:ilvl w:val="0"/>
                <w:numId w:val="51"/>
              </w:numPr>
              <w:rPr>
                <w:rFonts w:asciiTheme="minorHAnsi" w:hAnsiTheme="minorHAnsi" w:cstheme="minorHAnsi"/>
              </w:rPr>
            </w:pPr>
            <w:r w:rsidRPr="00746E1D">
              <w:rPr>
                <w:rFonts w:asciiTheme="minorHAnsi" w:hAnsiTheme="minorHAnsi" w:cstheme="minorHAnsi"/>
              </w:rPr>
              <w:t>El sistema rechaza la operación e informa sobre la duplicidad en la latitud o longitud.</w:t>
            </w:r>
          </w:p>
        </w:tc>
      </w:tr>
      <w:tr w:rsidR="00814D86" w:rsidRPr="0039736F" w14:paraId="2B41288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6B41141"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datos incompletos o inválidos</w:t>
            </w:r>
          </w:p>
          <w:p w14:paraId="3506C4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F9D0875"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Faltan datos obligatorios como el nombre, la dirección o la ciudad, o se ingresan valores con formatos incorrectos.</w:t>
            </w:r>
          </w:p>
          <w:p w14:paraId="265A5E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3E820D9"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rechaza la actualización y muestra mensajes específicos indicando los campos que necesitan corrección.</w:t>
            </w:r>
          </w:p>
        </w:tc>
      </w:tr>
      <w:tr w:rsidR="00814D86" w:rsidRPr="0039736F" w14:paraId="6230149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1FC768A"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Posibles errores en la validación de la unicidad de latitud y longitud.</w:t>
            </w:r>
          </w:p>
          <w:p w14:paraId="7D5C8A3C" w14:textId="77777777" w:rsidR="00814D86" w:rsidRPr="0039736F" w:rsidRDefault="00814D86" w:rsidP="00614B45">
            <w:pPr>
              <w:pStyle w:val="Prrafodelista"/>
              <w:rPr>
                <w:rFonts w:asciiTheme="minorHAnsi" w:eastAsia="Arial" w:hAnsiTheme="minorHAnsi" w:cstheme="minorHAnsi"/>
              </w:rPr>
            </w:pP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 xml:space="preserve">El administrador puede eliminar las sucursales existentes del sistema </w:t>
            </w:r>
            <w:r>
              <w:rPr>
                <w:rFonts w:asciiTheme="minorHAnsi" w:eastAsia="Arial" w:hAnsiTheme="minorHAnsi" w:cstheme="minorHAnsi"/>
              </w:rPr>
              <w:t>por motivo de cambio de sucursal o el inconveniente que se presente</w:t>
            </w:r>
            <w:r w:rsidRPr="00746E1D">
              <w:rPr>
                <w:rFonts w:asciiTheme="minorHAnsi" w:eastAsia="Arial" w:hAnsiTheme="minorHAnsi" w:cstheme="minorHAnsi"/>
              </w:rPr>
              <w:t>.</w:t>
            </w:r>
          </w:p>
        </w:tc>
      </w:tr>
      <w:tr w:rsidR="00814D86"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5B856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35190EF7"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El sistema debe emitir una advertencia de confirmación antes de proceder con la eliminación.</w:t>
            </w:r>
          </w:p>
        </w:tc>
      </w:tr>
      <w:tr w:rsidR="00814D86"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5BC71F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6C65F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eliminada en el sistema o no.</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E6DFF1D"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Eliminación exitosa de una sucursal</w:t>
            </w:r>
          </w:p>
          <w:p w14:paraId="0CE0D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9EAA43D"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elimina una sucursal del sistema después de confirmar la acción.</w:t>
            </w:r>
          </w:p>
          <w:p w14:paraId="29AB8C3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 xml:space="preserve">El sistema elimina la sucursal y </w:t>
            </w:r>
            <w:r>
              <w:rPr>
                <w:rFonts w:asciiTheme="minorHAnsi" w:eastAsia="Arial" w:hAnsiTheme="minorHAnsi" w:cstheme="minorHAnsi"/>
              </w:rPr>
              <w:t>actualiza la base de datos</w:t>
            </w:r>
            <w:r w:rsidRPr="00746E1D">
              <w:rPr>
                <w:rFonts w:asciiTheme="minorHAnsi" w:eastAsia="Arial" w:hAnsiTheme="minorHAnsi" w:cstheme="minorHAnsi"/>
              </w:rPr>
              <w:t>.</w:t>
            </w:r>
          </w:p>
        </w:tc>
      </w:tr>
      <w:tr w:rsidR="00814D86"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5AADF1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746E1D">
              <w:rPr>
                <w:rFonts w:asciiTheme="minorHAnsi" w:eastAsia="Arial" w:hAnsiTheme="minorHAnsi" w:cstheme="minorHAnsi"/>
              </w:rPr>
              <w:t xml:space="preserve"> fallida por </w:t>
            </w:r>
            <w:r>
              <w:rPr>
                <w:rFonts w:asciiTheme="minorHAnsi" w:eastAsia="Arial" w:hAnsiTheme="minorHAnsi" w:cstheme="minorHAnsi"/>
              </w:rPr>
              <w:t>inexistencia.</w:t>
            </w:r>
          </w:p>
          <w:p w14:paraId="673CE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6AC3446" w14:textId="3927B5BB" w:rsidR="00814D86" w:rsidRPr="00746E1D" w:rsidRDefault="00814D86">
            <w:pPr>
              <w:pStyle w:val="Prrafodelista"/>
              <w:numPr>
                <w:ilvl w:val="0"/>
                <w:numId w:val="51"/>
              </w:numPr>
              <w:rPr>
                <w:rFonts w:asciiTheme="minorHAnsi" w:eastAsia="Arial" w:hAnsiTheme="minorHAnsi" w:cstheme="minorHAnsi"/>
              </w:rPr>
            </w:pPr>
            <w:r>
              <w:rPr>
                <w:rFonts w:asciiTheme="minorHAnsi" w:eastAsia="Arial" w:hAnsiTheme="minorHAnsi" w:cstheme="minorHAnsi"/>
              </w:rPr>
              <w:t xml:space="preserve">El nombre, dirección por el que se </w:t>
            </w:r>
            <w:r w:rsidR="005A6318">
              <w:rPr>
                <w:rFonts w:asciiTheme="minorHAnsi" w:eastAsia="Arial" w:hAnsiTheme="minorHAnsi" w:cstheme="minorHAnsi"/>
              </w:rPr>
              <w:t>está</w:t>
            </w:r>
            <w:r>
              <w:rPr>
                <w:rFonts w:asciiTheme="minorHAnsi" w:eastAsia="Arial" w:hAnsiTheme="minorHAnsi" w:cstheme="minorHAnsi"/>
              </w:rPr>
              <w:t xml:space="preserve"> buscando a la sucursal no existe.</w:t>
            </w:r>
          </w:p>
          <w:p w14:paraId="375E232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1770162" w14:textId="77777777" w:rsidR="00814D86" w:rsidRPr="007A556E" w:rsidRDefault="00814D86">
            <w:pPr>
              <w:pStyle w:val="Prrafodelista"/>
              <w:numPr>
                <w:ilvl w:val="0"/>
                <w:numId w:val="51"/>
              </w:numPr>
              <w:rPr>
                <w:rFonts w:asciiTheme="minorHAnsi" w:hAnsiTheme="minorHAnsi" w:cstheme="minorHAnsi"/>
              </w:rPr>
            </w:pPr>
            <w:r w:rsidRPr="007A556E">
              <w:rPr>
                <w:rFonts w:asciiTheme="minorHAnsi" w:eastAsia="Arial" w:hAnsiTheme="minorHAnsi" w:cstheme="minorHAnsi"/>
              </w:rPr>
              <w:t xml:space="preserve">El sistema </w:t>
            </w:r>
            <w:r>
              <w:rPr>
                <w:rFonts w:asciiTheme="minorHAnsi" w:eastAsia="Arial" w:hAnsiTheme="minorHAnsi" w:cstheme="minorHAnsi"/>
              </w:rPr>
              <w:t>no puede completar la eliminación por inexistencia de sucursal.</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AEC9036" w14:textId="77777777" w:rsidR="00814D86" w:rsidRPr="0039736F" w:rsidRDefault="00814D86" w:rsidP="00614B45">
            <w:pPr>
              <w:pStyle w:val="Prrafodelista"/>
              <w:rPr>
                <w:rFonts w:asciiTheme="minorHAnsi" w:eastAsia="Arial" w:hAnsiTheme="minorHAnsi" w:cstheme="minorHAnsi"/>
              </w:rPr>
            </w:pPr>
            <w:r>
              <w:rPr>
                <w:rFonts w:asciiTheme="minorHAnsi" w:eastAsia="Arial" w:hAnsiTheme="minorHAnsi" w:cstheme="minorHAnsi"/>
              </w:rPr>
              <w:t>Las validaciones no estén bien establecidas y afecten a otras sucursales por duplicidad de datos.</w:t>
            </w:r>
          </w:p>
        </w:tc>
      </w:tr>
    </w:tbl>
    <w:p w14:paraId="3CC01EDB" w14:textId="77777777" w:rsidR="00F1278F" w:rsidRPr="00550C11" w:rsidRDefault="00F1278F" w:rsidP="008810D6"/>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3618EE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146DFD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DESCRIPCIÓN:</w:t>
            </w:r>
            <w:r w:rsidRPr="0039736F">
              <w:rPr>
                <w:rFonts w:asciiTheme="minorHAnsi" w:eastAsia="Arial" w:hAnsiTheme="minorHAnsi" w:cstheme="minorHAnsi"/>
              </w:rPr>
              <w:t xml:space="preserve"> </w:t>
            </w:r>
          </w:p>
          <w:p w14:paraId="03C41533" w14:textId="77777777"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pueden registrar nuevos proveedores en el sistema proporcionando la información requerida.</w:t>
            </w:r>
          </w:p>
        </w:tc>
      </w:tr>
      <w:tr w:rsidR="005A6318" w:rsidRPr="0039736F" w14:paraId="3E769D6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B84E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0115DAC6" w14:textId="77777777" w:rsidR="005A6318" w:rsidRPr="00774DA4" w:rsidRDefault="005A6318">
            <w:pPr>
              <w:pStyle w:val="Prrafodelista"/>
              <w:numPr>
                <w:ilvl w:val="0"/>
                <w:numId w:val="5"/>
              </w:numPr>
              <w:rPr>
                <w:rFonts w:asciiTheme="minorHAnsi" w:eastAsia="Arial" w:hAnsiTheme="minorHAnsi" w:cstheme="minorHAnsi"/>
              </w:rPr>
            </w:pPr>
            <w:r w:rsidRPr="006126DE">
              <w:rPr>
                <w:rFonts w:asciiTheme="minorHAnsi" w:eastAsia="Arial" w:hAnsiTheme="minorHAnsi" w:cstheme="minorHAnsi"/>
              </w:rPr>
              <w:t>Los datos como el documento, cédula y teléfono del proveedor deben ser únicos para evitar duplicados.</w:t>
            </w:r>
          </w:p>
        </w:tc>
      </w:tr>
      <w:tr w:rsidR="005A6318" w:rsidRPr="0039736F" w14:paraId="7A393F4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780FFC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AE0B980"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es registrado en el sistema o no.</w:t>
            </w:r>
          </w:p>
        </w:tc>
      </w:tr>
      <w:tr w:rsidR="005A6318" w:rsidRPr="0039736F" w14:paraId="391EB25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A9CEA4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A23A5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exitoso de un proveedor</w:t>
            </w:r>
          </w:p>
          <w:p w14:paraId="37A483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D438D91"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Todos los datos cumplen con los requisitos de formato y longitud.</w:t>
            </w:r>
          </w:p>
          <w:p w14:paraId="639ACE5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EAB134"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guarda la información del proveedor</w:t>
            </w:r>
            <w:r>
              <w:rPr>
                <w:rFonts w:asciiTheme="minorHAnsi" w:eastAsia="Arial" w:hAnsiTheme="minorHAnsi" w:cstheme="minorHAnsi"/>
              </w:rPr>
              <w:t>.</w:t>
            </w:r>
          </w:p>
        </w:tc>
      </w:tr>
      <w:tr w:rsidR="005A6318" w:rsidRPr="0039736F" w14:paraId="7D45B81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B8E821" w14:textId="77777777" w:rsidR="005A6318" w:rsidRPr="006126DE"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duplicados</w:t>
            </w:r>
          </w:p>
          <w:p w14:paraId="5AADE59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5C4DED7B"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documento, cédula o teléfono ingresados ya existen en el sistema.</w:t>
            </w:r>
          </w:p>
          <w:p w14:paraId="349C6BC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DFF1A2" w14:textId="77777777" w:rsidR="005A6318" w:rsidRPr="006126DE" w:rsidRDefault="005A6318">
            <w:pPr>
              <w:pStyle w:val="Prrafodelista"/>
              <w:numPr>
                <w:ilvl w:val="0"/>
                <w:numId w:val="51"/>
              </w:numPr>
              <w:rPr>
                <w:rFonts w:asciiTheme="minorHAnsi" w:hAnsiTheme="minorHAnsi" w:cstheme="minorHAnsi"/>
              </w:rPr>
            </w:pPr>
            <w:r w:rsidRPr="006126DE">
              <w:rPr>
                <w:rFonts w:asciiTheme="minorHAnsi" w:hAnsiTheme="minorHAnsi" w:cstheme="minorHAnsi"/>
              </w:rPr>
              <w:t>El sistema rechaza el registro e informa sobre los campos duplicados.</w:t>
            </w:r>
          </w:p>
        </w:tc>
      </w:tr>
      <w:tr w:rsidR="005A6318" w:rsidRPr="0039736F" w14:paraId="59748AD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0F15D878"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datos inválidos</w:t>
            </w:r>
          </w:p>
          <w:p w14:paraId="541E27F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3F02DA9"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Se ingresan valores fuera de los rangos permitidos o en un formato incorrecto.</w:t>
            </w:r>
          </w:p>
          <w:p w14:paraId="50147A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CB3D163"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rechaza el registro e informa sobre los errores específicos en los campos.</w:t>
            </w:r>
          </w:p>
        </w:tc>
      </w:tr>
      <w:tr w:rsidR="005A6318" w:rsidRPr="0039736F" w14:paraId="2D954C5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4BD67ADB" w14:textId="77777777" w:rsidR="005A6318" w:rsidRPr="006126DE"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Ingreso de datos incorrectos sin validación adecuada, lo que puede afectar la integridad de la base de datos.</w:t>
            </w:r>
          </w:p>
          <w:p w14:paraId="7E340AF5" w14:textId="77777777" w:rsidR="005A6318" w:rsidRPr="0039736F"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 Posibilidad de duplicados si no se implementan correctamente las restricciones de unicidad.</w:t>
            </w:r>
          </w:p>
        </w:tc>
      </w:tr>
    </w:tbl>
    <w:p w14:paraId="29FD4576" w14:textId="77777777" w:rsidR="008810D6" w:rsidRPr="00550C11" w:rsidRDefault="008810D6" w:rsidP="008810D6"/>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5C9A8D3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6827122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77777777"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existentes en el sistema.</w:t>
            </w:r>
          </w:p>
        </w:tc>
      </w:tr>
      <w:tr w:rsidR="005A6318" w:rsidRPr="0039736F" w14:paraId="4336F236"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DF0787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NOTAS:</w:t>
            </w:r>
          </w:p>
          <w:p w14:paraId="4D4AA208" w14:textId="77777777" w:rsidR="005A6318" w:rsidRPr="00774DA4" w:rsidRDefault="005A6318">
            <w:pPr>
              <w:pStyle w:val="Prrafodelista"/>
              <w:numPr>
                <w:ilvl w:val="0"/>
                <w:numId w:val="5"/>
              </w:numPr>
              <w:rPr>
                <w:rFonts w:asciiTheme="minorHAnsi" w:eastAsia="Arial" w:hAnsiTheme="minorHAnsi" w:cstheme="minorHAnsi"/>
              </w:rPr>
            </w:pPr>
            <w:r w:rsidRPr="00B7283B">
              <w:rPr>
                <w:rFonts w:asciiTheme="minorHAnsi" w:eastAsia="Arial" w:hAnsiTheme="minorHAnsi" w:cstheme="minorHAnsi"/>
              </w:rPr>
              <w:t>El sistema debe verificar que los campos únicos no se dupliquen en el proceso de actualización.</w:t>
            </w:r>
          </w:p>
        </w:tc>
      </w:tr>
      <w:tr w:rsidR="005A6318" w:rsidRPr="0039736F" w14:paraId="268DE45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F6CB4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FE1051C"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se actualiza en el sistema o no.</w:t>
            </w:r>
          </w:p>
        </w:tc>
      </w:tr>
      <w:tr w:rsidR="005A6318" w:rsidRPr="0039736F" w14:paraId="0296B46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2FD735A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D04FFB"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exitosa de proveedor</w:t>
            </w:r>
          </w:p>
          <w:p w14:paraId="539957E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CCD2AC8"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cumplen con las restricciones de unicidad y formato.</w:t>
            </w:r>
          </w:p>
          <w:p w14:paraId="25EEFE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77777777" w:rsidR="005A6318" w:rsidRPr="00446772" w:rsidRDefault="005A6318" w:rsidP="00614B45">
            <w:pPr>
              <w:rPr>
                <w:rFonts w:asciiTheme="minorHAnsi" w:eastAsia="Arial" w:hAnsiTheme="minorHAnsi" w:cstheme="minorHAnsi"/>
              </w:rPr>
            </w:pPr>
            <w:r w:rsidRPr="00B7283B">
              <w:rPr>
                <w:rFonts w:asciiTheme="minorHAnsi" w:eastAsia="Arial" w:hAnsiTheme="minorHAnsi" w:cstheme="minorHAnsi"/>
              </w:rPr>
              <w:t>• El sistema guarda los cambios</w:t>
            </w:r>
            <w:r>
              <w:rPr>
                <w:rFonts w:asciiTheme="minorHAnsi" w:eastAsia="Arial" w:hAnsiTheme="minorHAnsi" w:cstheme="minorHAnsi"/>
              </w:rPr>
              <w:t xml:space="preserve"> de la información del proveedor.</w:t>
            </w:r>
          </w:p>
        </w:tc>
      </w:tr>
      <w:tr w:rsidR="005A6318" w:rsidRPr="0039736F" w14:paraId="0A37BE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F069F24" w14:textId="77777777" w:rsidR="005A6318" w:rsidRPr="00B7283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duplicidad</w:t>
            </w:r>
          </w:p>
          <w:p w14:paraId="1C140B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7FED602"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Existe un proveedor con el mismo documento, cédula o teléfono que se intenta registrar.</w:t>
            </w:r>
          </w:p>
          <w:p w14:paraId="1664D7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B8B655" w14:textId="77777777" w:rsidR="005A6318" w:rsidRPr="00B7283B" w:rsidRDefault="005A6318">
            <w:pPr>
              <w:pStyle w:val="Prrafodelista"/>
              <w:numPr>
                <w:ilvl w:val="0"/>
                <w:numId w:val="51"/>
              </w:numPr>
              <w:rPr>
                <w:rFonts w:asciiTheme="minorHAnsi" w:hAnsiTheme="minorHAnsi" w:cstheme="minorHAnsi"/>
              </w:rPr>
            </w:pPr>
            <w:r w:rsidRPr="00B7283B">
              <w:rPr>
                <w:rFonts w:asciiTheme="minorHAnsi" w:hAnsiTheme="minorHAnsi" w:cstheme="minorHAnsi"/>
              </w:rPr>
              <w:t>El sistema rechaza la actualización e informa sobre los campos duplicados.</w:t>
            </w:r>
          </w:p>
        </w:tc>
      </w:tr>
      <w:tr w:rsidR="005A6318" w:rsidRPr="0039736F" w14:paraId="3D1D3E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C7A3B5A"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datos inválidos</w:t>
            </w:r>
          </w:p>
          <w:p w14:paraId="48439D2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64F09025"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tienen un formato incorrecto o están incompletos.</w:t>
            </w:r>
          </w:p>
          <w:p w14:paraId="7BD6D75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C1141FB"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El sistema rechaza la actualización e informa los errores encontrados.</w:t>
            </w:r>
          </w:p>
        </w:tc>
      </w:tr>
      <w:tr w:rsidR="005A6318" w:rsidRPr="0039736F" w14:paraId="114BEA21"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0B65922" w14:textId="77777777" w:rsidR="005A6318"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Actualizaciones incorrectas pueden generar inconsistencias en los datos.</w:t>
            </w:r>
          </w:p>
          <w:p w14:paraId="4E864D2F" w14:textId="77777777" w:rsidR="005A6318" w:rsidRPr="0039736F"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Posibilidad de duplicidad si no se implementan las restricciones de unicidad correctamente.</w:t>
            </w:r>
          </w:p>
        </w:tc>
      </w:tr>
    </w:tbl>
    <w:p w14:paraId="57805A30" w14:textId="77777777" w:rsidR="008810D6" w:rsidRPr="00550C11" w:rsidRDefault="008810D6" w:rsidP="008810D6"/>
    <w:p w14:paraId="6ADC8394"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77777777"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 del sistema.</w:t>
            </w:r>
          </w:p>
        </w:tc>
      </w:tr>
      <w:tr w:rsidR="005A6318"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8DBDA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569BE5C" w14:textId="77777777" w:rsidR="005A6318" w:rsidRPr="00774DA4" w:rsidRDefault="005A6318">
            <w:pPr>
              <w:pStyle w:val="Prrafodelista"/>
              <w:numPr>
                <w:ilvl w:val="0"/>
                <w:numId w:val="5"/>
              </w:numPr>
              <w:rPr>
                <w:rFonts w:asciiTheme="minorHAnsi" w:eastAsia="Arial" w:hAnsiTheme="minorHAnsi" w:cstheme="minorHAnsi"/>
              </w:rPr>
            </w:pPr>
            <w:r w:rsidRPr="00D825E1">
              <w:rPr>
                <w:rFonts w:asciiTheme="minorHAnsi" w:eastAsia="Arial" w:hAnsiTheme="minorHAnsi" w:cstheme="minorHAnsi"/>
              </w:rPr>
              <w:t>Antes de eliminar un proveedor, el sistema debe verificar si existen registros asociados (como compras realizadas) y en caso positivo, bloquear la eliminación.</w:t>
            </w:r>
          </w:p>
        </w:tc>
      </w:tr>
      <w:tr w:rsidR="005A6318"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F80D0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BD4427" w14:textId="77777777" w:rsidR="005A6318" w:rsidRPr="0039736F" w:rsidRDefault="005A6318" w:rsidP="00614B45">
            <w:pPr>
              <w:rPr>
                <w:rFonts w:asciiTheme="minorHAnsi" w:eastAsia="Arial" w:hAnsiTheme="minorHAnsi" w:cstheme="minorHAnsi"/>
              </w:rPr>
            </w:pPr>
            <w:r w:rsidRPr="00D825E1">
              <w:rPr>
                <w:rFonts w:asciiTheme="minorHAnsi" w:eastAsia="Arial" w:hAnsiTheme="minorHAnsi" w:cstheme="minorHAnsi"/>
              </w:rPr>
              <w:lastRenderedPageBreak/>
              <w:t xml:space="preserve">El </w:t>
            </w:r>
            <w:r>
              <w:rPr>
                <w:rFonts w:asciiTheme="minorHAnsi" w:eastAsia="Arial" w:hAnsiTheme="minorHAnsi" w:cstheme="minorHAnsi"/>
              </w:rPr>
              <w:t>proveedor es eliminado en el sistema o no.</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lastRenderedPageBreak/>
              <w:t xml:space="preserve">ESCENARIOS: </w:t>
            </w:r>
          </w:p>
        </w:tc>
      </w:tr>
      <w:tr w:rsidR="005A6318"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740F2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D825E1">
              <w:rPr>
                <w:rFonts w:asciiTheme="minorHAnsi" w:eastAsia="Arial" w:hAnsiTheme="minorHAnsi" w:cstheme="minorHAnsi"/>
              </w:rPr>
              <w:t>Eliminación exitosa del proveedor</w:t>
            </w:r>
          </w:p>
          <w:p w14:paraId="4675AE2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BA79C96"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no tiene compras o registros asociados activos.</w:t>
            </w:r>
          </w:p>
          <w:p w14:paraId="582EEEB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7777777" w:rsidR="005A6318" w:rsidRPr="00D825E1" w:rsidRDefault="005A6318">
            <w:pPr>
              <w:pStyle w:val="Prrafodelista"/>
              <w:numPr>
                <w:ilvl w:val="0"/>
                <w:numId w:val="52"/>
              </w:numPr>
              <w:rPr>
                <w:rFonts w:asciiTheme="minorHAnsi" w:eastAsia="Arial" w:hAnsiTheme="minorHAnsi" w:cstheme="minorHAnsi"/>
              </w:rPr>
            </w:pPr>
            <w:r>
              <w:rPr>
                <w:rFonts w:asciiTheme="minorHAnsi" w:eastAsia="Arial" w:hAnsiTheme="minorHAnsi" w:cstheme="minorHAnsi"/>
              </w:rPr>
              <w:t>El proveedor es eliminado del sistema.</w:t>
            </w:r>
          </w:p>
        </w:tc>
      </w:tr>
      <w:tr w:rsidR="005A6318"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07248E" w14:textId="77777777" w:rsidR="005A6318" w:rsidRPr="00D825E1"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b/>
                <w:bCs/>
              </w:rPr>
              <w:t xml:space="preserve"> </w:t>
            </w:r>
            <w:r w:rsidRPr="00D825E1">
              <w:rPr>
                <w:rFonts w:asciiTheme="minorHAnsi" w:eastAsia="Arial" w:hAnsiTheme="minorHAnsi" w:cstheme="minorHAnsi"/>
              </w:rPr>
              <w:t>Eliminación fallida por dependencias</w:t>
            </w:r>
          </w:p>
          <w:p w14:paraId="53123D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DC07AF2"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tiene registros asociados activos.</w:t>
            </w:r>
          </w:p>
          <w:p w14:paraId="5C3993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D0B39E" w14:textId="77777777" w:rsidR="005A6318" w:rsidRPr="00D825E1" w:rsidRDefault="005A6318">
            <w:pPr>
              <w:pStyle w:val="Prrafodelista"/>
              <w:numPr>
                <w:ilvl w:val="0"/>
                <w:numId w:val="52"/>
              </w:numPr>
              <w:rPr>
                <w:rFonts w:asciiTheme="minorHAnsi" w:hAnsiTheme="minorHAnsi" w:cstheme="minorHAnsi"/>
              </w:rPr>
            </w:pPr>
            <w:r w:rsidRPr="00D825E1">
              <w:rPr>
                <w:rFonts w:asciiTheme="minorHAnsi" w:hAnsiTheme="minorHAnsi" w:cstheme="minorHAnsi"/>
              </w:rPr>
              <w:t>El sistema bloquea la eliminación y muestra un mensaje indicando la razón.</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FD1FCD"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física puede provocar pérdida de datos históricos.</w:t>
            </w:r>
          </w:p>
          <w:p w14:paraId="27B9C56E" w14:textId="77777777" w:rsidR="005A6318" w:rsidRPr="0039736F"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sin control de dependencias puede generar inconsistencias en el sistema.</w:t>
            </w:r>
          </w:p>
        </w:tc>
      </w:tr>
    </w:tbl>
    <w:p w14:paraId="40BD6BED" w14:textId="5CD65C9D" w:rsidR="00C76B7C" w:rsidRDefault="00C76B7C" w:rsidP="008810D6"/>
    <w:p w14:paraId="679DB925" w14:textId="77777777" w:rsidR="00C15EA2" w:rsidRPr="00550C11" w:rsidRDefault="00C15EA2" w:rsidP="008810D6"/>
    <w:tbl>
      <w:tblPr>
        <w:tblW w:w="0" w:type="auto"/>
        <w:tblInd w:w="90" w:type="dxa"/>
        <w:tblLook w:val="01E0" w:firstRow="1" w:lastRow="1" w:firstColumn="1" w:lastColumn="1" w:noHBand="0" w:noVBand="0"/>
      </w:tblPr>
      <w:tblGrid>
        <w:gridCol w:w="1136"/>
        <w:gridCol w:w="3703"/>
        <w:gridCol w:w="1545"/>
        <w:gridCol w:w="3144"/>
      </w:tblGrid>
      <w:tr w:rsidR="005A6318" w:rsidRPr="0039736F" w14:paraId="542802A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AFA99A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registrar nuevos transportistas en el sistema, incluyendo su información personal, contacto, y estado.</w:t>
            </w:r>
          </w:p>
        </w:tc>
      </w:tr>
      <w:tr w:rsidR="005A6318" w:rsidRPr="0039736F" w14:paraId="02B0343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E452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3445E3D0" w14:textId="77777777" w:rsidR="005A6318" w:rsidRPr="0041354F"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la información personal del transportista: nombres, apellidos, cédula y teléfono en forma de texto.</w:t>
            </w:r>
          </w:p>
          <w:p w14:paraId="78417847"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el documento del transportista, correo electrónico, foto y estado en forma de selección.</w:t>
            </w:r>
          </w:p>
        </w:tc>
      </w:tr>
      <w:tr w:rsidR="005A6318" w:rsidRPr="0039736F" w14:paraId="10F08B6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CF84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27C656"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E</w:t>
            </w:r>
            <w:r>
              <w:rPr>
                <w:rFonts w:asciiTheme="minorHAnsi" w:eastAsia="Arial" w:hAnsiTheme="minorHAnsi" w:cstheme="minorHAnsi"/>
              </w:rPr>
              <w:t>l transportista es registrado en el sistema o no.</w:t>
            </w:r>
          </w:p>
        </w:tc>
      </w:tr>
      <w:tr w:rsidR="005A6318" w:rsidRPr="0039736F" w14:paraId="286B77F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3F0D75A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5C4D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exitoso de un transportista en el sistema.</w:t>
            </w:r>
          </w:p>
          <w:p w14:paraId="780D013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5F4A12E"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el empleado ingresa los datos del transportista correctamente.</w:t>
            </w:r>
          </w:p>
          <w:p w14:paraId="34D8217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2890EE6"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lastRenderedPageBreak/>
              <w:t>El sistema almacena el transportista exitosamente, generando automáticamente el ID y asignando los valores a los campos correspondientes.</w:t>
            </w:r>
          </w:p>
        </w:tc>
      </w:tr>
      <w:tr w:rsidR="005A6318" w:rsidRPr="0039736F" w14:paraId="1B5FA3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119AF19"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un transportista con un documento o cédula duplicada.</w:t>
            </w:r>
          </w:p>
          <w:p w14:paraId="015F4A4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FB0FA08"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verifica la unicidad del documento y cédula antes de guardar.</w:t>
            </w:r>
          </w:p>
          <w:p w14:paraId="0374CAE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29864CC" w14:textId="77777777" w:rsidR="005A6318" w:rsidRPr="0041354F" w:rsidRDefault="005A6318">
            <w:pPr>
              <w:pStyle w:val="Prrafodelista"/>
              <w:numPr>
                <w:ilvl w:val="0"/>
                <w:numId w:val="53"/>
              </w:numPr>
              <w:rPr>
                <w:rFonts w:asciiTheme="minorHAnsi" w:hAnsiTheme="minorHAnsi" w:cstheme="minorHAnsi"/>
              </w:rPr>
            </w:pPr>
            <w:r w:rsidRPr="0041354F">
              <w:rPr>
                <w:rFonts w:asciiTheme="minorHAnsi" w:hAnsiTheme="minorHAnsi" w:cstheme="minorHAnsi"/>
              </w:rPr>
              <w:t xml:space="preserve">El sistema rechaza el registro </w:t>
            </w:r>
            <w:r>
              <w:rPr>
                <w:rFonts w:asciiTheme="minorHAnsi" w:hAnsiTheme="minorHAnsi" w:cstheme="minorHAnsi"/>
              </w:rPr>
              <w:t>por duplicidad de datos.</w:t>
            </w:r>
          </w:p>
        </w:tc>
      </w:tr>
      <w:tr w:rsidR="005A6318" w:rsidRPr="0039736F" w14:paraId="5BE42D05"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D9FFDF"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información incompleta o incorrecta.</w:t>
            </w:r>
          </w:p>
          <w:p w14:paraId="4D39E51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1160CA7"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Faltan datos o hay errores en campos como el teléfono, correo electrónico o cédula del transportista.</w:t>
            </w:r>
          </w:p>
          <w:p w14:paraId="05F03B1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177B5A"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rechaza el registro y muestra mensajes de error indicando los campos incorrectos o faltantes.</w:t>
            </w:r>
          </w:p>
        </w:tc>
      </w:tr>
      <w:tr w:rsidR="005A6318" w:rsidRPr="0039736F" w14:paraId="5D0AEE6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523C690" w14:textId="77777777" w:rsidR="005A6318"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p w14:paraId="68854DEA" w14:textId="77777777" w:rsidR="005A6318" w:rsidRPr="0039736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empleado no tiene todos los datos necesarios en el momento del registro.</w:t>
            </w:r>
          </w:p>
        </w:tc>
      </w:tr>
    </w:tbl>
    <w:p w14:paraId="1F772819" w14:textId="77777777" w:rsidR="00C76B7C" w:rsidRPr="00550C11" w:rsidRDefault="00C76B7C"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24CA089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5A7672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actualizar la información de los transportistas existentes en el sistema. Esto incluye los datos personales, de contacto y el estado.</w:t>
            </w:r>
          </w:p>
        </w:tc>
      </w:tr>
      <w:tr w:rsidR="005A6318" w:rsidRPr="0039736F" w14:paraId="701C0489"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22BF22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6AF5BB36"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Los cambios en los datos deben ser validados, especialmente en campos como la cédula y teléfono, para garantizar que sigan siendo únicos.</w:t>
            </w:r>
          </w:p>
        </w:tc>
      </w:tr>
      <w:tr w:rsidR="005A6318" w:rsidRPr="0039736F" w14:paraId="3422F0D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E6E2F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D9D3C67"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actualizado en el sistema o no.</w:t>
            </w:r>
          </w:p>
        </w:tc>
      </w:tr>
      <w:tr w:rsidR="005A6318" w:rsidRPr="0039736F" w14:paraId="78A2F0D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64133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31D65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exitosa de la información de un transportista.</w:t>
            </w:r>
          </w:p>
          <w:p w14:paraId="1AF7C46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E36A199"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administrador o el empleado ingresa los datos correctamente en los campos correspondientes.</w:t>
            </w:r>
          </w:p>
          <w:p w14:paraId="00E23FEE"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actualiza la información del transportista con éxito.</w:t>
            </w:r>
          </w:p>
        </w:tc>
      </w:tr>
      <w:tr w:rsidR="005A6318" w:rsidRPr="0039736F" w14:paraId="0A0923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A4C6475"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debido a un documento o cédula duplicados.</w:t>
            </w:r>
          </w:p>
          <w:p w14:paraId="0FB6BD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083B3DF"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verifica la unicidad del documento y la cédula antes de realizar la actualización.</w:t>
            </w:r>
          </w:p>
          <w:p w14:paraId="07985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DC0DC4" w14:textId="77777777" w:rsidR="005A6318" w:rsidRPr="0041354F" w:rsidRDefault="005A6318">
            <w:pPr>
              <w:pStyle w:val="Prrafodelista"/>
              <w:numPr>
                <w:ilvl w:val="0"/>
                <w:numId w:val="54"/>
              </w:numPr>
              <w:rPr>
                <w:rFonts w:asciiTheme="minorHAnsi" w:hAnsiTheme="minorHAnsi" w:cstheme="minorHAnsi"/>
              </w:rPr>
            </w:pPr>
            <w:r w:rsidRPr="0041354F">
              <w:rPr>
                <w:rFonts w:asciiTheme="minorHAnsi" w:hAnsiTheme="minorHAnsi" w:cstheme="minorHAnsi"/>
              </w:rPr>
              <w:t>El sistema rechaza la actualización e informa al administrador o empleado sobre la duplicidad de los datos.</w:t>
            </w:r>
          </w:p>
        </w:tc>
      </w:tr>
      <w:tr w:rsidR="005A6318" w:rsidRPr="0039736F" w14:paraId="3B225E4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4F064A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por información incompleta o incorrecta.</w:t>
            </w:r>
          </w:p>
          <w:p w14:paraId="555196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60401C7"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Hay errores en campos como teléfono, correo electrónico o cédula del transportista.</w:t>
            </w:r>
          </w:p>
          <w:p w14:paraId="52C4FBA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9F6C64D"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rechaza la actualización y muestra mensajes de error indicando los campos incorrectos o faltantes.</w:t>
            </w:r>
          </w:p>
        </w:tc>
      </w:tr>
      <w:tr w:rsidR="005A6318" w:rsidRPr="0039736F" w14:paraId="1FAF5653"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06030A" w14:textId="77777777" w:rsidR="005A6318" w:rsidRPr="0039736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tc>
      </w:tr>
    </w:tbl>
    <w:p w14:paraId="394A19BB" w14:textId="39547C6B" w:rsidR="00C76B7C" w:rsidRDefault="00C76B7C" w:rsidP="00C76B7C"/>
    <w:p w14:paraId="3377DF59" w14:textId="77777777" w:rsidR="005A6318" w:rsidRDefault="005A6318"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77777777"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 xml:space="preserve">El administrador y el empleado pueden eliminar transportistas existentes del sistema, de acuerdo con </w:t>
            </w:r>
            <w:r>
              <w:rPr>
                <w:rFonts w:asciiTheme="minorHAnsi" w:eastAsia="Arial" w:hAnsiTheme="minorHAnsi" w:cstheme="minorHAnsi"/>
              </w:rPr>
              <w:t>cualquier campo</w:t>
            </w:r>
            <w:r w:rsidRPr="0070571B">
              <w:rPr>
                <w:rFonts w:asciiTheme="minorHAnsi" w:eastAsia="Arial" w:hAnsiTheme="minorHAnsi" w:cstheme="minorHAnsi"/>
              </w:rPr>
              <w:t xml:space="preserve"> único del transportista.</w:t>
            </w:r>
          </w:p>
        </w:tc>
      </w:tr>
      <w:tr w:rsidR="005A6318"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8CA3FE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2017D1E" w14:textId="77777777" w:rsidR="005A6318" w:rsidRPr="00774DA4" w:rsidRDefault="005A6318">
            <w:pPr>
              <w:pStyle w:val="Prrafodelista"/>
              <w:numPr>
                <w:ilvl w:val="0"/>
                <w:numId w:val="5"/>
              </w:numPr>
              <w:rPr>
                <w:rFonts w:asciiTheme="minorHAnsi" w:eastAsia="Arial" w:hAnsiTheme="minorHAnsi" w:cstheme="minorHAnsi"/>
              </w:rPr>
            </w:pPr>
            <w:r w:rsidRPr="0070571B">
              <w:rPr>
                <w:rFonts w:asciiTheme="minorHAnsi" w:eastAsia="Arial" w:hAnsiTheme="minorHAnsi" w:cstheme="minorHAnsi"/>
              </w:rPr>
              <w:t>Solo se podrá eliminar un transportista si está identificado correctamente con su</w:t>
            </w:r>
            <w:r>
              <w:rPr>
                <w:rFonts w:asciiTheme="minorHAnsi" w:eastAsia="Arial" w:hAnsiTheme="minorHAnsi" w:cstheme="minorHAnsi"/>
              </w:rPr>
              <w:t xml:space="preserve">s campos de identificación </w:t>
            </w:r>
            <w:r w:rsidRPr="0070571B">
              <w:rPr>
                <w:rFonts w:asciiTheme="minorHAnsi" w:eastAsia="Arial" w:hAnsiTheme="minorHAnsi" w:cstheme="minorHAnsi"/>
              </w:rPr>
              <w:t>único</w:t>
            </w:r>
            <w:r>
              <w:rPr>
                <w:rFonts w:asciiTheme="minorHAnsi" w:eastAsia="Arial" w:hAnsiTheme="minorHAnsi" w:cstheme="minorHAnsi"/>
              </w:rPr>
              <w:t>s</w:t>
            </w:r>
            <w:r w:rsidRPr="0070571B">
              <w:rPr>
                <w:rFonts w:asciiTheme="minorHAnsi" w:eastAsia="Arial" w:hAnsiTheme="minorHAnsi" w:cstheme="minorHAnsi"/>
              </w:rPr>
              <w:t>.</w:t>
            </w:r>
          </w:p>
        </w:tc>
      </w:tr>
      <w:tr w:rsidR="005A6318"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5D180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13FD99C"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eliminado en el sistema o no.</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492F36"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Eliminación exitosa de un transportista del sistema.</w:t>
            </w:r>
          </w:p>
          <w:p w14:paraId="59A51A1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DE788CD"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El administrador o el empleado ingresa el Nro. Documento, cedula del transportista correctamente.</w:t>
            </w:r>
          </w:p>
          <w:p w14:paraId="2677F8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77777777" w:rsidR="005A6318" w:rsidRPr="0070571B" w:rsidRDefault="005A6318">
            <w:pPr>
              <w:numPr>
                <w:ilvl w:val="0"/>
                <w:numId w:val="55"/>
              </w:numPr>
              <w:rPr>
                <w:rFonts w:asciiTheme="minorHAnsi" w:eastAsia="Arial" w:hAnsiTheme="minorHAnsi" w:cstheme="minorHAnsi"/>
              </w:rPr>
            </w:pPr>
            <w:r w:rsidRPr="0070571B">
              <w:rPr>
                <w:rFonts w:asciiTheme="minorHAnsi" w:eastAsia="Arial" w:hAnsiTheme="minorHAnsi" w:cstheme="minorHAnsi"/>
              </w:rPr>
              <w:t>El sistema elimina el transportista del sistema con éxito.</w:t>
            </w:r>
          </w:p>
        </w:tc>
      </w:tr>
      <w:tr w:rsidR="005A6318"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0EBCA7" w14:textId="77777777" w:rsidR="005A6318" w:rsidRPr="0070571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 xml:space="preserve">Eliminación fallida debido a un </w:t>
            </w:r>
            <w:r>
              <w:rPr>
                <w:rFonts w:asciiTheme="minorHAnsi" w:eastAsia="Arial" w:hAnsiTheme="minorHAnsi" w:cstheme="minorHAnsi"/>
              </w:rPr>
              <w:t>Nro. Documento, cedula</w:t>
            </w:r>
            <w:r w:rsidRPr="0070571B">
              <w:rPr>
                <w:rFonts w:asciiTheme="minorHAnsi" w:eastAsia="Arial" w:hAnsiTheme="minorHAnsi" w:cstheme="minorHAnsi"/>
              </w:rPr>
              <w:t xml:space="preserve"> inválido o no existente.</w:t>
            </w:r>
          </w:p>
          <w:p w14:paraId="3168368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06017793"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 xml:space="preserve">El sistema verifica la existencia del </w:t>
            </w:r>
            <w:proofErr w:type="spellStart"/>
            <w:r>
              <w:rPr>
                <w:rFonts w:asciiTheme="minorHAnsi" w:eastAsia="Arial" w:hAnsiTheme="minorHAnsi" w:cstheme="minorHAnsi"/>
              </w:rPr>
              <w:t>Nro</w:t>
            </w:r>
            <w:proofErr w:type="spellEnd"/>
            <w:r>
              <w:rPr>
                <w:rFonts w:asciiTheme="minorHAnsi" w:eastAsia="Arial" w:hAnsiTheme="minorHAnsi" w:cstheme="minorHAnsi"/>
              </w:rPr>
              <w:t>, cedula</w:t>
            </w:r>
            <w:r w:rsidRPr="0070571B">
              <w:rPr>
                <w:rFonts w:asciiTheme="minorHAnsi" w:eastAsia="Arial" w:hAnsiTheme="minorHAnsi" w:cstheme="minorHAnsi"/>
              </w:rPr>
              <w:t xml:space="preserve"> del transportista antes de proceder con la eliminación.</w:t>
            </w:r>
          </w:p>
          <w:p w14:paraId="0154E64C" w14:textId="77777777" w:rsidR="005A6318"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113A550" w14:textId="77777777" w:rsidR="005A6318" w:rsidRPr="0070571B" w:rsidRDefault="005A6318">
            <w:pPr>
              <w:pStyle w:val="Prrafodelista"/>
              <w:numPr>
                <w:ilvl w:val="0"/>
                <w:numId w:val="54"/>
              </w:numPr>
              <w:rPr>
                <w:rFonts w:asciiTheme="minorHAnsi" w:hAnsiTheme="minorHAnsi" w:cstheme="minorHAnsi"/>
              </w:rPr>
            </w:pPr>
            <w:r w:rsidRPr="0070571B">
              <w:rPr>
                <w:rFonts w:asciiTheme="minorHAnsi" w:hAnsiTheme="minorHAnsi" w:cstheme="minorHAnsi"/>
              </w:rPr>
              <w:t xml:space="preserve">El sistema rechaza la eliminación y muestra un mensaje de error indicando que el </w:t>
            </w:r>
            <w:proofErr w:type="spellStart"/>
            <w:r>
              <w:rPr>
                <w:rFonts w:asciiTheme="minorHAnsi" w:hAnsiTheme="minorHAnsi" w:cstheme="minorHAnsi"/>
              </w:rPr>
              <w:t>Nro</w:t>
            </w:r>
            <w:proofErr w:type="spellEnd"/>
            <w:r>
              <w:rPr>
                <w:rFonts w:asciiTheme="minorHAnsi" w:hAnsiTheme="minorHAnsi" w:cstheme="minorHAnsi"/>
              </w:rPr>
              <w:t>, cedula</w:t>
            </w:r>
            <w:r w:rsidRPr="0070571B">
              <w:rPr>
                <w:rFonts w:asciiTheme="minorHAnsi" w:hAnsiTheme="minorHAnsi" w:cstheme="minorHAnsi"/>
              </w:rPr>
              <w:t xml:space="preserve"> no existe.</w:t>
            </w:r>
          </w:p>
          <w:p w14:paraId="59B9AE47" w14:textId="77777777" w:rsidR="005A6318" w:rsidRPr="00446772" w:rsidRDefault="005A6318" w:rsidP="00614B45">
            <w:pPr>
              <w:rPr>
                <w:rFonts w:asciiTheme="minorHAnsi" w:hAnsiTheme="minorHAnsi" w:cstheme="minorHAnsi"/>
              </w:rPr>
            </w:pP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09A3840D" w14:textId="77777777" w:rsidR="005A6318" w:rsidRPr="0039736F" w:rsidRDefault="005A6318" w:rsidP="00614B45">
            <w:pPr>
              <w:pStyle w:val="Prrafodelista"/>
              <w:rPr>
                <w:rFonts w:asciiTheme="minorHAnsi" w:eastAsia="Arial" w:hAnsiTheme="minorHAnsi" w:cstheme="minorHAnsi"/>
              </w:rPr>
            </w:pPr>
            <w:r w:rsidRPr="0070571B">
              <w:rPr>
                <w:rFonts w:asciiTheme="minorHAnsi" w:eastAsia="Arial" w:hAnsiTheme="minorHAnsi" w:cstheme="minorHAnsi"/>
              </w:rPr>
              <w:t xml:space="preserve">Posibles errores si el sistema no verifica adecuadamente la existencia del </w:t>
            </w:r>
            <w:r>
              <w:rPr>
                <w:rFonts w:asciiTheme="minorHAnsi" w:eastAsia="Arial" w:hAnsiTheme="minorHAnsi" w:cstheme="minorHAnsi"/>
              </w:rPr>
              <w:t>Nro. Documento, cedula, teléfono, correo electrónico y estado.</w:t>
            </w:r>
          </w:p>
        </w:tc>
      </w:tr>
    </w:tbl>
    <w:p w14:paraId="7935D7DB" w14:textId="36D4FD8B" w:rsidR="002B5A0D" w:rsidRDefault="002B5A0D" w:rsidP="00C76B7C"/>
    <w:p w14:paraId="01E0D6E2" w14:textId="77777777" w:rsidR="004F2399" w:rsidRDefault="004F2399"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D2BA81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77F307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77777777"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pueden registrar nuevos clientes en el sistema, proporcionando los datos relevantes</w:t>
            </w:r>
            <w:r>
              <w:rPr>
                <w:rFonts w:asciiTheme="minorHAnsi" w:eastAsia="Arial" w:hAnsiTheme="minorHAnsi" w:cstheme="minorHAnsi"/>
              </w:rPr>
              <w:t>.</w:t>
            </w:r>
          </w:p>
        </w:tc>
      </w:tr>
      <w:tr w:rsidR="004F2399" w:rsidRPr="0039736F" w14:paraId="116667D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1863CC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5D61813" w14:textId="77777777" w:rsidR="004F2399" w:rsidRPr="00774DA4" w:rsidRDefault="004F2399">
            <w:pPr>
              <w:pStyle w:val="Prrafodelista"/>
              <w:numPr>
                <w:ilvl w:val="0"/>
                <w:numId w:val="5"/>
              </w:numPr>
              <w:rPr>
                <w:rFonts w:asciiTheme="minorHAnsi" w:eastAsia="Arial" w:hAnsiTheme="minorHAnsi" w:cstheme="minorHAnsi"/>
              </w:rPr>
            </w:pPr>
            <w:r w:rsidRPr="00E134D9">
              <w:rPr>
                <w:rFonts w:asciiTheme="minorHAnsi" w:eastAsia="Arial" w:hAnsiTheme="minorHAnsi" w:cstheme="minorHAnsi"/>
              </w:rPr>
              <w:t>El sistema debe garantizar que los campos requeridos sean completados correctamente antes de proceder con el registro.</w:t>
            </w:r>
          </w:p>
        </w:tc>
      </w:tr>
      <w:tr w:rsidR="004F2399" w:rsidRPr="0039736F" w14:paraId="128B89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0A9B1B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148052"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registrado en el sistema o no.</w:t>
            </w:r>
          </w:p>
        </w:tc>
      </w:tr>
      <w:tr w:rsidR="004F2399" w:rsidRPr="0039736F" w14:paraId="73201D8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20CBEA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1A8E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70F38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exitoso de un cliente en el sistema.</w:t>
            </w:r>
          </w:p>
          <w:p w14:paraId="553BF0B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778D7DE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administrador o el empleado ingresa todos los datos correctamente.</w:t>
            </w:r>
          </w:p>
          <w:p w14:paraId="0A25062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6AC9C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registra al cliente y genera un ID único para el nuevo registro.</w:t>
            </w:r>
          </w:p>
        </w:tc>
      </w:tr>
      <w:tr w:rsidR="004F2399" w:rsidRPr="0039736F" w14:paraId="7E33F0E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9FF735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265CD99" w14:textId="77777777" w:rsidR="004F2399" w:rsidRPr="00C17E1C"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un documento o cédula duplicada.</w:t>
            </w:r>
          </w:p>
          <w:p w14:paraId="368D3AF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1B6A5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la unicidad de la cédula y el documento antes de proceder con el registro.</w:t>
            </w:r>
          </w:p>
          <w:p w14:paraId="2DCBABA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84FEE8" w14:textId="77777777" w:rsidR="004F2399" w:rsidRPr="00C17E1C" w:rsidRDefault="004F2399">
            <w:pPr>
              <w:pStyle w:val="Prrafodelista"/>
              <w:numPr>
                <w:ilvl w:val="0"/>
                <w:numId w:val="54"/>
              </w:numPr>
              <w:rPr>
                <w:rFonts w:asciiTheme="minorHAnsi" w:hAnsiTheme="minorHAnsi" w:cstheme="minorHAnsi"/>
              </w:rPr>
            </w:pPr>
            <w:r w:rsidRPr="00C17E1C">
              <w:rPr>
                <w:rFonts w:asciiTheme="minorHAnsi" w:hAnsiTheme="minorHAnsi" w:cstheme="minorHAnsi"/>
              </w:rPr>
              <w:t>El sistema rechaza el registro y muestra un mensaje informando sobre la duplicidad.</w:t>
            </w:r>
          </w:p>
        </w:tc>
      </w:tr>
      <w:tr w:rsidR="004F2399" w:rsidRPr="0039736F" w14:paraId="201FBA0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9AED4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2D075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información incompleta o errónea</w:t>
            </w:r>
            <w:r>
              <w:rPr>
                <w:rFonts w:asciiTheme="minorHAnsi" w:eastAsia="Arial" w:hAnsiTheme="minorHAnsi" w:cstheme="minorHAnsi"/>
              </w:rPr>
              <w:t>.</w:t>
            </w:r>
          </w:p>
          <w:p w14:paraId="617F2E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728EB66"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que todos los campos requeridos estén correctamente completados.</w:t>
            </w:r>
          </w:p>
          <w:p w14:paraId="27DB99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A236D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rechaza el registro y muestra mensajes específicos sobre los campos incorrectos o incompletos.</w:t>
            </w:r>
          </w:p>
        </w:tc>
      </w:tr>
      <w:tr w:rsidR="004F2399" w:rsidRPr="0039736F" w14:paraId="4A77B89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8172DA0"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Posibles errores de validación si los campos no son revisados adecuadamente.</w:t>
            </w:r>
          </w:p>
          <w:p w14:paraId="0C3E3B5B" w14:textId="77777777" w:rsidR="004F2399" w:rsidRPr="0039736F"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Falta de información o error en los datos introducidos por el usuario durante el proceso de registro.</w:t>
            </w:r>
          </w:p>
        </w:tc>
      </w:tr>
    </w:tbl>
    <w:p w14:paraId="240F7CF6" w14:textId="0139BD71" w:rsidR="00AF54F7" w:rsidRDefault="00AF54F7" w:rsidP="00C76B7C"/>
    <w:p w14:paraId="1F2543E3" w14:textId="77777777" w:rsidR="00AF54F7" w:rsidRPr="00550C11"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7E0F07B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6B61AF91"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actualizar la información de los clientes existentes en el sistema. Esto incluye cambios en datos personales, estado del cliente y correcciones en los datos registrados previamente.</w:t>
            </w:r>
          </w:p>
        </w:tc>
      </w:tr>
      <w:tr w:rsidR="004F2399" w:rsidRPr="0039736F" w14:paraId="7ACB9BB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D99354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199EC3D6" w14:textId="77777777" w:rsidR="004F2399" w:rsidRPr="00774DA4" w:rsidRDefault="004F2399">
            <w:pPr>
              <w:pStyle w:val="Prrafodelista"/>
              <w:numPr>
                <w:ilvl w:val="0"/>
                <w:numId w:val="5"/>
              </w:numPr>
              <w:rPr>
                <w:rFonts w:asciiTheme="minorHAnsi" w:eastAsia="Arial" w:hAnsiTheme="minorHAnsi" w:cstheme="minorHAnsi"/>
              </w:rPr>
            </w:pPr>
            <w:r w:rsidRPr="00CB2178">
              <w:rPr>
                <w:rFonts w:asciiTheme="minorHAnsi" w:eastAsia="Arial" w:hAnsiTheme="minorHAnsi" w:cstheme="minorHAnsi"/>
              </w:rPr>
              <w:t>Solo los clientes activos o registrados previamente podrán ser seleccionados para actualizar.</w:t>
            </w:r>
          </w:p>
        </w:tc>
      </w:tr>
      <w:tr w:rsidR="004F2399" w:rsidRPr="0039736F" w14:paraId="1947B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20C2E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3E2A7A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actualizado en el sistema o no.</w:t>
            </w:r>
          </w:p>
        </w:tc>
      </w:tr>
      <w:tr w:rsidR="004F2399" w:rsidRPr="0039736F" w14:paraId="6F6B9A98"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3CA20EC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E16B04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9947E2"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exitosa de un cliente en el sistema.</w:t>
            </w:r>
          </w:p>
          <w:p w14:paraId="1D676BD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3A1D10F"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selecciona un cliente existente e introduce los datos modificados correctamente.</w:t>
            </w:r>
          </w:p>
          <w:p w14:paraId="11DDE2C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guarda los cambios realizados en la información del cliente.</w:t>
            </w:r>
          </w:p>
        </w:tc>
      </w:tr>
      <w:tr w:rsidR="004F2399" w:rsidRPr="0039736F" w14:paraId="00D5A07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01EAAE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77A3DDB" w14:textId="77777777" w:rsidR="004F2399" w:rsidRPr="00CB2178"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conflicto en campos únicos</w:t>
            </w:r>
          </w:p>
          <w:p w14:paraId="27A3FC4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9115A00"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verifica la unicidad de los campos antes de confirmar los cambios.</w:t>
            </w:r>
          </w:p>
          <w:p w14:paraId="09B68C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3F275B" w14:textId="77777777" w:rsidR="004F2399" w:rsidRPr="00CB2178" w:rsidRDefault="004F2399">
            <w:pPr>
              <w:pStyle w:val="Prrafodelista"/>
              <w:numPr>
                <w:ilvl w:val="0"/>
                <w:numId w:val="56"/>
              </w:numPr>
              <w:rPr>
                <w:rFonts w:asciiTheme="minorHAnsi" w:hAnsiTheme="minorHAnsi" w:cstheme="minorHAnsi"/>
              </w:rPr>
            </w:pPr>
            <w:r w:rsidRPr="00CB2178">
              <w:rPr>
                <w:rFonts w:asciiTheme="minorHAnsi" w:hAnsiTheme="minorHAnsi" w:cstheme="minorHAnsi"/>
              </w:rPr>
              <w:t>El sistema rechaza la actualización y muestra mensajes indicando el conflicto específico.</w:t>
            </w:r>
          </w:p>
        </w:tc>
      </w:tr>
      <w:tr w:rsidR="004F2399" w:rsidRPr="0039736F" w14:paraId="574E59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E7A610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7E93B49"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información incompleta o errónea</w:t>
            </w:r>
          </w:p>
          <w:p w14:paraId="29943A8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695DE21"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introduce datos que no cumplen con las validaciones del sistema.</w:t>
            </w:r>
          </w:p>
          <w:p w14:paraId="2E775B5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F84A7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rechaza los cambios y muestra mensajes indicando los campos que necesitan corrección.</w:t>
            </w:r>
          </w:p>
        </w:tc>
      </w:tr>
      <w:tr w:rsidR="004F2399" w:rsidRPr="0039736F" w14:paraId="18CF177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EA82613"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Posibles errores de validación al no detectar conflictos de datos únicos.</w:t>
            </w:r>
          </w:p>
          <w:p w14:paraId="73C99E69" w14:textId="77777777" w:rsidR="004F2399" w:rsidRPr="0039736F"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usuario puede no tener todos los datos requeridos al intentar actualizar.</w:t>
            </w:r>
          </w:p>
        </w:tc>
      </w:tr>
    </w:tbl>
    <w:p w14:paraId="18B7A366" w14:textId="50AB0011" w:rsidR="00C76B7C" w:rsidRDefault="00C76B7C" w:rsidP="00C76B7C"/>
    <w:p w14:paraId="4B2E6018" w14:textId="2A0DEDEA" w:rsidR="00AF54F7"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1818F67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eliminar del sistema a los clientes registrados.</w:t>
            </w:r>
          </w:p>
        </w:tc>
      </w:tr>
      <w:tr w:rsidR="004F2399" w:rsidRPr="0039736F" w14:paraId="5928822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0B4C4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01E8C05E" w14:textId="77777777" w:rsidR="004F2399" w:rsidRPr="00774DA4" w:rsidRDefault="004F2399">
            <w:pPr>
              <w:pStyle w:val="Prrafodelista"/>
              <w:numPr>
                <w:ilvl w:val="0"/>
                <w:numId w:val="5"/>
              </w:numPr>
              <w:rPr>
                <w:rFonts w:asciiTheme="minorHAnsi" w:eastAsia="Arial" w:hAnsiTheme="minorHAnsi" w:cstheme="minorHAnsi"/>
              </w:rPr>
            </w:pPr>
            <w:r>
              <w:rPr>
                <w:rFonts w:asciiTheme="minorHAnsi" w:eastAsia="Arial" w:hAnsiTheme="minorHAnsi" w:cstheme="minorHAnsi"/>
              </w:rPr>
              <w:t>S</w:t>
            </w:r>
            <w:r w:rsidRPr="00CB2178">
              <w:rPr>
                <w:rFonts w:asciiTheme="minorHAnsi" w:eastAsia="Arial" w:hAnsiTheme="minorHAnsi" w:cstheme="minorHAnsi"/>
              </w:rPr>
              <w:t>e podrán eliminar clientes activo</w:t>
            </w:r>
            <w:r>
              <w:rPr>
                <w:rFonts w:asciiTheme="minorHAnsi" w:eastAsia="Arial" w:hAnsiTheme="minorHAnsi" w:cstheme="minorHAnsi"/>
              </w:rPr>
              <w:t>s y no activos.</w:t>
            </w:r>
          </w:p>
        </w:tc>
      </w:tr>
      <w:tr w:rsidR="004F2399" w:rsidRPr="0039736F" w14:paraId="68000FB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151D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22756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eliminado del sistema o no.</w:t>
            </w:r>
          </w:p>
        </w:tc>
      </w:tr>
      <w:tr w:rsidR="004F2399" w:rsidRPr="0039736F" w14:paraId="07B9620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6A9A94C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C3441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Eliminación exitosa de un cliente en el sistema.</w:t>
            </w:r>
          </w:p>
          <w:p w14:paraId="5F1903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DAEB02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administrador o el empleado selecciona un cliente válido para eliminar.</w:t>
            </w:r>
          </w:p>
          <w:p w14:paraId="11A7C93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actualiza el estado del cliente a inactivo.</w:t>
            </w:r>
          </w:p>
        </w:tc>
      </w:tr>
      <w:tr w:rsidR="004F2399" w:rsidRPr="0039736F" w14:paraId="3B36ED9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12D5087" w14:textId="77777777" w:rsidR="004F2399" w:rsidRPr="0091339B"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por cliente inexistente o ya inactivo.</w:t>
            </w:r>
          </w:p>
          <w:p w14:paraId="4276FB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9A1CAE7"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seleccionado no está registrado o ya fue eliminado previamente.</w:t>
            </w:r>
          </w:p>
          <w:p w14:paraId="7EF1E7E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5B00B5" w14:textId="77777777" w:rsidR="004F2399" w:rsidRPr="0091339B" w:rsidRDefault="004F2399">
            <w:pPr>
              <w:pStyle w:val="Prrafodelista"/>
              <w:numPr>
                <w:ilvl w:val="0"/>
                <w:numId w:val="57"/>
              </w:numPr>
              <w:rPr>
                <w:rFonts w:asciiTheme="minorHAnsi" w:hAnsiTheme="minorHAnsi" w:cstheme="minorHAnsi"/>
              </w:rPr>
            </w:pPr>
            <w:r w:rsidRPr="0091339B">
              <w:rPr>
                <w:rFonts w:asciiTheme="minorHAnsi" w:hAnsiTheme="minorHAnsi" w:cstheme="minorHAnsi"/>
              </w:rPr>
              <w:t>El sistema rechaza la eliminación e informa al usuario sobre el problema.</w:t>
            </w:r>
          </w:p>
        </w:tc>
      </w:tr>
      <w:tr w:rsidR="004F2399" w:rsidRPr="0039736F" w14:paraId="66AC7B2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546229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2EA98EB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debido a restricciones externas.</w:t>
            </w:r>
          </w:p>
          <w:p w14:paraId="39D4BB2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11BA0C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está vinculado a transacciones o registros históricos que impiden su eliminación.</w:t>
            </w:r>
          </w:p>
          <w:p w14:paraId="0BF2D5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DFCCF5F"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rechaza la eliminación e informa que el cliente no puede ser eliminado debido a dependencias externas.</w:t>
            </w:r>
          </w:p>
        </w:tc>
      </w:tr>
      <w:tr w:rsidR="004F2399" w:rsidRPr="0039736F" w14:paraId="2F43513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650A7D5" w14:textId="77777777" w:rsidR="004F2399" w:rsidRPr="0039736F" w:rsidRDefault="004F2399">
            <w:pPr>
              <w:pStyle w:val="Prrafodelista"/>
              <w:numPr>
                <w:ilvl w:val="0"/>
                <w:numId w:val="57"/>
              </w:numPr>
              <w:rPr>
                <w:rFonts w:asciiTheme="minorHAnsi" w:eastAsia="Arial" w:hAnsiTheme="minorHAnsi" w:cstheme="minorHAnsi"/>
              </w:rPr>
            </w:pPr>
            <w:r>
              <w:rPr>
                <w:rFonts w:asciiTheme="minorHAnsi" w:eastAsia="Arial" w:hAnsiTheme="minorHAnsi" w:cstheme="minorHAnsi"/>
              </w:rPr>
              <w:t>Errores de validación por clientes que tengan dependencia.</w:t>
            </w:r>
          </w:p>
        </w:tc>
      </w:tr>
    </w:tbl>
    <w:p w14:paraId="736CFA8E" w14:textId="77777777" w:rsidR="00AF54F7" w:rsidRDefault="00AF54F7" w:rsidP="00C76B7C"/>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21E933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77777777"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 xml:space="preserve">El administrador puede registrar nuevos usuarios en el sistema, asignando la información necesaria para garantizar la autenticación y autorización de </w:t>
            </w:r>
            <w:proofErr w:type="gramStart"/>
            <w:r w:rsidRPr="0091339B">
              <w:rPr>
                <w:rFonts w:asciiTheme="minorHAnsi" w:eastAsia="Arial" w:hAnsiTheme="minorHAnsi" w:cstheme="minorHAnsi"/>
              </w:rPr>
              <w:t>los mismos</w:t>
            </w:r>
            <w:proofErr w:type="gramEnd"/>
            <w:r w:rsidRPr="0091339B">
              <w:rPr>
                <w:rFonts w:asciiTheme="minorHAnsi" w:eastAsia="Arial" w:hAnsiTheme="minorHAnsi" w:cstheme="minorHAnsi"/>
              </w:rPr>
              <w:t xml:space="preserve"> en el sistema.</w:t>
            </w:r>
          </w:p>
        </w:tc>
      </w:tr>
      <w:tr w:rsidR="004F2399" w:rsidRPr="0039736F" w14:paraId="03153832"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A7223B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7D0DF59" w14:textId="77777777" w:rsidR="004F2399" w:rsidRPr="00774DA4" w:rsidRDefault="004F2399">
            <w:pPr>
              <w:pStyle w:val="Prrafodelista"/>
              <w:numPr>
                <w:ilvl w:val="0"/>
                <w:numId w:val="5"/>
              </w:numPr>
              <w:rPr>
                <w:rFonts w:asciiTheme="minorHAnsi" w:eastAsia="Arial" w:hAnsiTheme="minorHAnsi" w:cstheme="minorHAnsi"/>
              </w:rPr>
            </w:pPr>
            <w:r w:rsidRPr="0091339B">
              <w:rPr>
                <w:rFonts w:asciiTheme="minorHAnsi" w:eastAsia="Arial" w:hAnsiTheme="minorHAnsi" w:cstheme="minorHAnsi"/>
              </w:rPr>
              <w:t>El registro debe garantizar que no existan duplicados de documento, correo electrónico o nombre de usuario.</w:t>
            </w:r>
          </w:p>
        </w:tc>
      </w:tr>
      <w:tr w:rsidR="004F2399" w:rsidRPr="0039736F" w14:paraId="0FCEB00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987F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82ED19"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usuario es registrado en el sistema o no.</w:t>
            </w:r>
          </w:p>
        </w:tc>
      </w:tr>
      <w:tr w:rsidR="004F2399" w:rsidRPr="0039736F" w14:paraId="6EAD23E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7D609D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CE53B4"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exitoso de un usuario en el sistema.</w:t>
            </w:r>
          </w:p>
          <w:p w14:paraId="106DE55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037F2F"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en todos los campos obligatorios.</w:t>
            </w:r>
          </w:p>
          <w:p w14:paraId="18332CB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46CE2D"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al usuario y genera automáticamente su ID.</w:t>
            </w:r>
          </w:p>
        </w:tc>
      </w:tr>
      <w:tr w:rsidR="004F2399" w:rsidRPr="0039736F" w14:paraId="1A826F0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59B53A5" w14:textId="77777777" w:rsidR="004F2399" w:rsidRPr="000C58E1"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duplicidad de documento, correo o nombre de usuario.</w:t>
            </w:r>
          </w:p>
          <w:p w14:paraId="12E4C3B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D3483F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valida que el documento, correo electrónico o clave ya existe en la base de datos.</w:t>
            </w:r>
          </w:p>
          <w:p w14:paraId="12B68D3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0536626" w14:textId="77777777" w:rsidR="004F2399" w:rsidRPr="000C58E1" w:rsidRDefault="004F2399">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el registro e informa al administrador sobre los campos duplicados.</w:t>
            </w:r>
          </w:p>
        </w:tc>
      </w:tr>
      <w:tr w:rsidR="004F2399" w:rsidRPr="0039736F" w14:paraId="59250B0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267B301"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información incompleta o incorrecta</w:t>
            </w:r>
          </w:p>
          <w:p w14:paraId="6F4B0F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DA4410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los requisitos.</w:t>
            </w:r>
          </w:p>
          <w:p w14:paraId="115E73D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8EECF3"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el registro e indica los errores específicos en los campos.</w:t>
            </w:r>
          </w:p>
        </w:tc>
      </w:tr>
      <w:tr w:rsidR="004F2399" w:rsidRPr="0039736F" w14:paraId="4C83D3AE"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35850E56" w14:textId="77777777" w:rsidR="004F2399" w:rsidRPr="0039736F"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Error al validar la unicidad de los datos.</w:t>
            </w:r>
          </w:p>
        </w:tc>
      </w:tr>
    </w:tbl>
    <w:p w14:paraId="45F65C38" w14:textId="77777777" w:rsidR="002D0B8B" w:rsidRDefault="002D0B8B" w:rsidP="00C76B7C"/>
    <w:p w14:paraId="542938B9"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153FAD6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2A584EC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77777777"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puede actualizar la información de los usuarios existentes en el sistema para reflejar cambios en los datos personales, credenciales o el rol asignado.</w:t>
            </w:r>
          </w:p>
        </w:tc>
      </w:tr>
      <w:tr w:rsidR="00174FD6" w:rsidRPr="0039736F" w14:paraId="39C83D9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8D2633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A34E1D3" w14:textId="77777777" w:rsidR="00174FD6" w:rsidRPr="00774DA4" w:rsidRDefault="00174FD6">
            <w:pPr>
              <w:pStyle w:val="Prrafodelista"/>
              <w:numPr>
                <w:ilvl w:val="0"/>
                <w:numId w:val="5"/>
              </w:numPr>
              <w:rPr>
                <w:rFonts w:asciiTheme="minorHAnsi" w:eastAsia="Arial" w:hAnsiTheme="minorHAnsi" w:cstheme="minorHAnsi"/>
              </w:rPr>
            </w:pPr>
            <w:r w:rsidRPr="000C58E1">
              <w:rPr>
                <w:rFonts w:asciiTheme="minorHAnsi" w:eastAsia="Arial" w:hAnsiTheme="minorHAnsi" w:cstheme="minorHAnsi"/>
              </w:rPr>
              <w:t>El sistema debe garantizar que el documento, correo y clave sean únicos después de la actualización.</w:t>
            </w:r>
          </w:p>
        </w:tc>
      </w:tr>
      <w:tr w:rsidR="00174FD6" w:rsidRPr="0039736F" w14:paraId="4E6F80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F0D66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F5D0402"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actualizado en el sistema o no.</w:t>
            </w:r>
          </w:p>
        </w:tc>
      </w:tr>
      <w:tr w:rsidR="00174FD6" w:rsidRPr="0039736F" w14:paraId="68A8F25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576B982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64F0D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ABC4744"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exitosa de un usuario en el sistema.</w:t>
            </w:r>
          </w:p>
          <w:p w14:paraId="2406F9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AAD2872"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y completos en los campos requeridos.</w:t>
            </w:r>
          </w:p>
          <w:p w14:paraId="1FF572F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los cambios realizados y mantiene la integridad de los datos.</w:t>
            </w:r>
          </w:p>
        </w:tc>
      </w:tr>
      <w:tr w:rsidR="00174FD6" w:rsidRPr="0039736F" w14:paraId="03AD162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B87C5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983284" w14:textId="77777777" w:rsidR="00174FD6" w:rsidRPr="000C58E1"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duplicidad</w:t>
            </w:r>
          </w:p>
          <w:p w14:paraId="14D6B4C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8420"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verifica la unicidad de los campos antes de guardar los cambios.</w:t>
            </w:r>
          </w:p>
          <w:p w14:paraId="0BF371D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562A052" w14:textId="77777777" w:rsidR="00174FD6" w:rsidRPr="000C58E1" w:rsidRDefault="00174FD6">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la actualización e informa al administrador sobre los conflictos detectados.</w:t>
            </w:r>
          </w:p>
        </w:tc>
      </w:tr>
      <w:tr w:rsidR="00174FD6" w:rsidRPr="0039736F" w14:paraId="3E5D442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23777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44F66FA7"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campos incompletos o datos no válidos.</w:t>
            </w:r>
          </w:p>
          <w:p w14:paraId="3D262A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7C3FA328"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las validaciones.</w:t>
            </w:r>
          </w:p>
          <w:p w14:paraId="306328D9"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722D54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la actualización e indica los errores específicos.</w:t>
            </w:r>
          </w:p>
        </w:tc>
      </w:tr>
      <w:tr w:rsidR="00174FD6" w:rsidRPr="0039736F" w14:paraId="524D2FF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50AD6DEB" w14:textId="77777777" w:rsidR="00174FD6"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Pérdida de datos si la operación se interrumpe antes de completarse.</w:t>
            </w:r>
          </w:p>
          <w:p w14:paraId="285EA784" w14:textId="77777777" w:rsidR="00174FD6" w:rsidRPr="0039736F"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Validaciones incorrectas que permitan datos duplicados o inconsistentes.</w:t>
            </w:r>
          </w:p>
        </w:tc>
      </w:tr>
    </w:tbl>
    <w:p w14:paraId="0D230135" w14:textId="77777777" w:rsidR="002D0B8B" w:rsidRDefault="002D0B8B" w:rsidP="00C76B7C"/>
    <w:p w14:paraId="25B3AF77"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77777777"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El administrador puede eliminar usuarios existentes del sistema para gestionar la base de datos de usuarios y mantenerla actualizada.</w:t>
            </w:r>
          </w:p>
        </w:tc>
      </w:tr>
      <w:tr w:rsidR="00174FD6"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9B59F11"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7A43DEB" w14:textId="77777777" w:rsidR="00174FD6" w:rsidRPr="00774DA4" w:rsidRDefault="00174FD6">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El usuario una vez eliminado no se lo podrá recuperar. </w:t>
            </w:r>
          </w:p>
        </w:tc>
      </w:tr>
      <w:tr w:rsidR="00174FD6"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4BA1C8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2E49140"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eliminado del sistema o no.</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281C2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A4E47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85847">
              <w:rPr>
                <w:rFonts w:asciiTheme="minorHAnsi" w:eastAsia="Arial" w:hAnsiTheme="minorHAnsi" w:cstheme="minorHAnsi"/>
              </w:rPr>
              <w:t>Eliminación exitosa de un usuario.</w:t>
            </w:r>
          </w:p>
          <w:p w14:paraId="17DDC19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1576F6E"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usuario no está relacionado con registros críticos en el sistema.</w:t>
            </w:r>
          </w:p>
          <w:p w14:paraId="025A98B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sistema marca al usuario como inactivo y actualiza los registros asociados.</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30C03106" w14:textId="77777777" w:rsidR="00174FD6"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Eliminar accidentalmente un usuario necesario debido a validaciones insuficientes.</w:t>
            </w:r>
          </w:p>
          <w:p w14:paraId="58259256" w14:textId="77777777" w:rsidR="00174FD6" w:rsidRPr="0039736F"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Posibles inconsistencias en registros históricos si el usuario se elimina físicamente en lugar de marcarlo como inactivo.</w:t>
            </w:r>
          </w:p>
        </w:tc>
      </w:tr>
    </w:tbl>
    <w:p w14:paraId="0033FE85" w14:textId="77777777" w:rsidR="00174FD6" w:rsidRDefault="00174FD6" w:rsidP="00C76B7C"/>
    <w:p w14:paraId="531E60B2" w14:textId="77777777" w:rsidR="00BF47BB" w:rsidRDefault="00BF47BB"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34</w:t>
            </w:r>
          </w:p>
        </w:tc>
      </w:tr>
      <w:tr w:rsidR="00BF47BB" w:rsidRPr="0039736F" w14:paraId="74D3175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CU - </w:t>
            </w:r>
          </w:p>
        </w:tc>
      </w:tr>
      <w:tr w:rsidR="00BF47BB" w:rsidRPr="0039736F" w14:paraId="7E4EBA2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77777777"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El administrador y el empleado pueden actualizar la información registrada sobre el negocio en el sistema, incluyendo datos básicos y el logo del negocio.</w:t>
            </w:r>
          </w:p>
        </w:tc>
      </w:tr>
      <w:tr w:rsidR="00BF47BB" w:rsidRPr="0039736F" w14:paraId="2E17C42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D48A09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NOTAS:</w:t>
            </w:r>
          </w:p>
          <w:p w14:paraId="5646B2A0" w14:textId="77777777" w:rsidR="00BF47BB" w:rsidRPr="00140A52"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El sistema debe garantizar que el RUC y el teléfono sean únicos y verificar que no haya duplicados en la base de datos antes de guardar los cambios.</w:t>
            </w:r>
          </w:p>
          <w:p w14:paraId="713F8D2C" w14:textId="77777777" w:rsidR="00BF47BB" w:rsidRPr="00774DA4"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Los cambios en el logo deben respetar las restricciones de tamaño y formato.</w:t>
            </w:r>
          </w:p>
        </w:tc>
      </w:tr>
      <w:tr w:rsidR="00BF47BB" w:rsidRPr="0039736F" w14:paraId="3309B82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CCC6A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AEF2275"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rPr>
              <w:t xml:space="preserve">La </w:t>
            </w:r>
            <w:r>
              <w:rPr>
                <w:rFonts w:asciiTheme="minorHAnsi" w:eastAsia="Arial" w:hAnsiTheme="minorHAnsi" w:cstheme="minorHAnsi"/>
              </w:rPr>
              <w:t>información del negocio es actualizada en el sistema o no.</w:t>
            </w:r>
          </w:p>
        </w:tc>
      </w:tr>
      <w:tr w:rsidR="00BF47BB" w:rsidRPr="0039736F" w14:paraId="36C73C1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BF47BB" w:rsidRPr="0039736F" w14:paraId="326D9A9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.1     </w:t>
            </w:r>
          </w:p>
          <w:p w14:paraId="39DF5DE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9214FB6"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exitosa de la información del negocio.</w:t>
            </w:r>
          </w:p>
          <w:p w14:paraId="1DFBE43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36DF4EE"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administrador o empleado ingresa todos los datos requeridos correctamente.</w:t>
            </w:r>
          </w:p>
          <w:p w14:paraId="0C5A331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almacena los cambios realizados, mostrando un mensaje de éxito.</w:t>
            </w:r>
          </w:p>
        </w:tc>
      </w:tr>
      <w:tr w:rsidR="00BF47BB" w:rsidRPr="0039736F" w14:paraId="5288A73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.2     </w:t>
            </w:r>
          </w:p>
          <w:p w14:paraId="1EC2359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B8DDCB6" w14:textId="77777777" w:rsidR="00BF47BB" w:rsidRPr="00140A52"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datos duplicados.</w:t>
            </w:r>
          </w:p>
          <w:p w14:paraId="2C58EE3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AB75B04"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detecta un RUC o teléfono que ya está registrado para otro negocio.</w:t>
            </w:r>
          </w:p>
          <w:p w14:paraId="172B9AA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D87EE2" w14:textId="77777777" w:rsidR="00BF47BB" w:rsidRPr="00140A52" w:rsidRDefault="00BF47BB">
            <w:pPr>
              <w:pStyle w:val="Prrafodelista"/>
              <w:numPr>
                <w:ilvl w:val="0"/>
                <w:numId w:val="60"/>
              </w:numPr>
              <w:rPr>
                <w:rFonts w:asciiTheme="minorHAnsi" w:hAnsiTheme="minorHAnsi" w:cstheme="minorHAnsi"/>
              </w:rPr>
            </w:pPr>
            <w:r w:rsidRPr="00140A52">
              <w:rPr>
                <w:rFonts w:asciiTheme="minorHAnsi" w:hAnsiTheme="minorHAnsi" w:cstheme="minorHAnsi"/>
              </w:rPr>
              <w:t>El sistema rechaza la actualización y notifica al usuario sobre la duplicidad.</w:t>
            </w:r>
          </w:p>
        </w:tc>
      </w:tr>
      <w:tr w:rsidR="00BF47BB" w:rsidRPr="0039736F" w14:paraId="57B2E25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5D0597"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información incompleta o errores</w:t>
            </w:r>
          </w:p>
          <w:p w14:paraId="24AC6CD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05D74441"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Campos clave como nombres, dirección o RUC contienen errores o están vacíos.</w:t>
            </w:r>
          </w:p>
          <w:p w14:paraId="2E62192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46CA998"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rechaza la actualización y muestra mensajes específicos indicando los campos a corregir.</w:t>
            </w:r>
          </w:p>
        </w:tc>
      </w:tr>
      <w:tr w:rsidR="00BF47BB" w:rsidRPr="0039736F" w14:paraId="189AFEF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4A11CD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RIESGOS:</w:t>
            </w:r>
          </w:p>
          <w:p w14:paraId="33DB13CE" w14:textId="77777777" w:rsidR="00BF47BB" w:rsidRPr="00AB49B5"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El sistema no detecta correctamente duplicados en los campos únicos (RUC, teléfono).</w:t>
            </w:r>
          </w:p>
          <w:p w14:paraId="7693A12C" w14:textId="77777777" w:rsidR="00BF47BB" w:rsidRPr="0039736F"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Subir un logo con formato o tamaño incorrecto que cause fallos al guardar la información.</w:t>
            </w:r>
          </w:p>
        </w:tc>
      </w:tr>
    </w:tbl>
    <w:p w14:paraId="1D77FA64" w14:textId="77777777" w:rsidR="00BF47BB" w:rsidRDefault="00BF47BB" w:rsidP="00C76B7C"/>
    <w:p w14:paraId="6D471FB4" w14:textId="77777777" w:rsidR="00A13B24" w:rsidRPr="00550C11" w:rsidRDefault="00A13B24" w:rsidP="00C76B7C"/>
    <w:p w14:paraId="108691D9" w14:textId="77777777" w:rsidR="00446771" w:rsidRDefault="00446771" w:rsidP="008810D6"/>
    <w:p w14:paraId="435A8BB5" w14:textId="77777777" w:rsidR="00927D73" w:rsidRPr="0039736F" w:rsidRDefault="00927D73"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1DD60650"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39335077"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7AE4CC8C" w:rsidR="00DE6738" w:rsidRPr="005219A9" w:rsidRDefault="00DE6738" w:rsidP="00DE6738"/>
    <w:p w14:paraId="1E3BC96C" w14:textId="46CC87F9" w:rsidR="00DE6738" w:rsidRDefault="00DE6738" w:rsidP="00DE6738">
      <w:pPr>
        <w:jc w:val="both"/>
        <w:rPr>
          <w:noProof/>
        </w:rPr>
      </w:pPr>
    </w:p>
    <w:p w14:paraId="6587E1C2" w14:textId="6A2AC3F3" w:rsidR="00591E39" w:rsidRDefault="00591E39" w:rsidP="00DE6738">
      <w:pPr>
        <w:jc w:val="both"/>
        <w:rPr>
          <w:noProof/>
        </w:rPr>
      </w:pPr>
    </w:p>
    <w:p w14:paraId="6150DBC7" w14:textId="36880801" w:rsidR="00591E39" w:rsidRDefault="00A0206E" w:rsidP="00DE6738">
      <w:pPr>
        <w:jc w:val="both"/>
        <w:rPr>
          <w:noProof/>
        </w:rPr>
      </w:pPr>
      <w:r w:rsidRPr="00A0206E">
        <w:rPr>
          <w:noProof/>
        </w:rPr>
        <w:drawing>
          <wp:anchor distT="0" distB="0" distL="114300" distR="114300" simplePos="0" relativeHeight="251766784" behindDoc="0" locked="0" layoutInCell="1" allowOverlap="1" wp14:anchorId="1AFF2981" wp14:editId="1BA7CCA2">
            <wp:simplePos x="0" y="0"/>
            <wp:positionH relativeFrom="margin">
              <wp:align>center</wp:align>
            </wp:positionH>
            <wp:positionV relativeFrom="paragraph">
              <wp:posOffset>95250</wp:posOffset>
            </wp:positionV>
            <wp:extent cx="6120130" cy="3477260"/>
            <wp:effectExtent l="0" t="0" r="0" b="8890"/>
            <wp:wrapNone/>
            <wp:docPr id="1513005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5029" name=""/>
                    <pic:cNvPicPr/>
                  </pic:nvPicPr>
                  <pic:blipFill>
                    <a:blip r:embed="rId61">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03F4243" w14:textId="13CD584E" w:rsidR="00591E39" w:rsidRDefault="00591E39" w:rsidP="00DE6738">
      <w:pPr>
        <w:jc w:val="both"/>
        <w:rPr>
          <w:noProof/>
        </w:rPr>
      </w:pPr>
    </w:p>
    <w:p w14:paraId="4C1FD6B1" w14:textId="3589673E" w:rsidR="00591E39" w:rsidRDefault="00591E39" w:rsidP="00DE6738">
      <w:pPr>
        <w:jc w:val="both"/>
        <w:rPr>
          <w:noProof/>
        </w:rPr>
      </w:pPr>
    </w:p>
    <w:p w14:paraId="421E4B6C" w14:textId="77777777" w:rsidR="00591E39" w:rsidRDefault="00591E39" w:rsidP="00DE6738">
      <w:pPr>
        <w:jc w:val="both"/>
        <w:rPr>
          <w:noProof/>
        </w:rPr>
      </w:pPr>
    </w:p>
    <w:p w14:paraId="7DC3ED78" w14:textId="0358F8F7" w:rsidR="00591E39" w:rsidRDefault="00591E39" w:rsidP="00DE6738">
      <w:pPr>
        <w:jc w:val="both"/>
        <w:rPr>
          <w:noProof/>
        </w:rPr>
      </w:pPr>
    </w:p>
    <w:p w14:paraId="486551DF" w14:textId="7A077A01" w:rsidR="00591E39" w:rsidRDefault="00591E39" w:rsidP="00DE6738">
      <w:pPr>
        <w:jc w:val="both"/>
        <w:rPr>
          <w:noProof/>
        </w:rPr>
      </w:pPr>
    </w:p>
    <w:p w14:paraId="6BE6AFF1" w14:textId="77777777" w:rsidR="00591E39" w:rsidRDefault="00591E39" w:rsidP="00DE6738">
      <w:pPr>
        <w:jc w:val="both"/>
        <w:rPr>
          <w:noProof/>
        </w:rPr>
      </w:pPr>
    </w:p>
    <w:p w14:paraId="5EDB2B46" w14:textId="61DE59E7" w:rsidR="00591E39" w:rsidRDefault="00591E39" w:rsidP="00DE6738">
      <w:pPr>
        <w:jc w:val="both"/>
        <w:rPr>
          <w:noProof/>
        </w:rPr>
      </w:pPr>
    </w:p>
    <w:p w14:paraId="476F2551" w14:textId="371F465C" w:rsidR="00591E39" w:rsidRDefault="00591E39" w:rsidP="00DE6738">
      <w:pPr>
        <w:jc w:val="both"/>
        <w:rPr>
          <w:noProof/>
        </w:rPr>
      </w:pPr>
    </w:p>
    <w:p w14:paraId="6731652D" w14:textId="77777777" w:rsidR="00591E39" w:rsidRDefault="00591E39" w:rsidP="00DE6738">
      <w:pPr>
        <w:jc w:val="both"/>
        <w:rPr>
          <w:noProof/>
        </w:rPr>
      </w:pPr>
    </w:p>
    <w:p w14:paraId="35B07EDB" w14:textId="77777777" w:rsidR="00591E39" w:rsidRDefault="00591E39" w:rsidP="00DE6738">
      <w:pPr>
        <w:jc w:val="both"/>
        <w:rPr>
          <w:noProof/>
        </w:rPr>
      </w:pPr>
    </w:p>
    <w:p w14:paraId="3715FA17" w14:textId="20504C1B" w:rsidR="00591E39" w:rsidRDefault="00591E39" w:rsidP="00DE6738">
      <w:pPr>
        <w:jc w:val="both"/>
        <w:rPr>
          <w:noProof/>
        </w:rPr>
      </w:pPr>
    </w:p>
    <w:p w14:paraId="5C7FA5CC" w14:textId="77777777" w:rsidR="00591E39" w:rsidRDefault="00591E39" w:rsidP="00DE6738">
      <w:pPr>
        <w:jc w:val="both"/>
        <w:rPr>
          <w:noProof/>
        </w:rPr>
      </w:pPr>
    </w:p>
    <w:p w14:paraId="67B9BBB8" w14:textId="77777777" w:rsidR="00591E39" w:rsidRDefault="00591E39" w:rsidP="00DE6738">
      <w:pPr>
        <w:jc w:val="both"/>
        <w:rPr>
          <w:noProof/>
        </w:rPr>
      </w:pPr>
    </w:p>
    <w:p w14:paraId="0F3109B2" w14:textId="2140F708" w:rsidR="00591E39" w:rsidRDefault="00591E39" w:rsidP="00DE6738">
      <w:pPr>
        <w:jc w:val="both"/>
        <w:rPr>
          <w:noProof/>
        </w:rPr>
      </w:pPr>
    </w:p>
    <w:p w14:paraId="2A23D7F9" w14:textId="77777777" w:rsidR="00591E39" w:rsidRDefault="00591E39" w:rsidP="00DE6738">
      <w:pPr>
        <w:jc w:val="both"/>
        <w:rPr>
          <w:noProof/>
        </w:rPr>
      </w:pPr>
    </w:p>
    <w:p w14:paraId="62BFCE0A" w14:textId="4B7BEC0A" w:rsidR="00591E39" w:rsidRDefault="00591E39" w:rsidP="00DE6738">
      <w:pPr>
        <w:jc w:val="both"/>
        <w:rPr>
          <w:noProof/>
        </w:rPr>
      </w:pPr>
    </w:p>
    <w:p w14:paraId="68B829EB" w14:textId="677399C5" w:rsidR="00591E39" w:rsidRDefault="00591E39" w:rsidP="00DE6738">
      <w:pPr>
        <w:jc w:val="both"/>
        <w:rPr>
          <w:noProof/>
        </w:rPr>
      </w:pPr>
    </w:p>
    <w:p w14:paraId="64BD3DFA" w14:textId="603E574E" w:rsidR="00591E39" w:rsidRDefault="00591E39" w:rsidP="00DE6738">
      <w:pPr>
        <w:jc w:val="both"/>
        <w:rPr>
          <w:noProof/>
        </w:rPr>
      </w:pPr>
    </w:p>
    <w:p w14:paraId="476688FF" w14:textId="77777777" w:rsidR="00591E39" w:rsidRDefault="00591E39" w:rsidP="00DE6738">
      <w:pPr>
        <w:jc w:val="both"/>
        <w:rPr>
          <w:noProof/>
        </w:rPr>
      </w:pPr>
    </w:p>
    <w:p w14:paraId="49DAFEAA" w14:textId="4DDE7E3E" w:rsidR="00591E39" w:rsidRDefault="00591E39" w:rsidP="00DE6738">
      <w:pPr>
        <w:jc w:val="both"/>
        <w:rPr>
          <w:noProof/>
        </w:rPr>
      </w:pPr>
    </w:p>
    <w:p w14:paraId="57D0321C" w14:textId="135A5994" w:rsidR="00591E39" w:rsidRDefault="00591E39" w:rsidP="00DE6738">
      <w:pPr>
        <w:jc w:val="both"/>
        <w:rPr>
          <w:noProof/>
        </w:rPr>
      </w:pPr>
    </w:p>
    <w:p w14:paraId="710B38DC" w14:textId="77777777" w:rsidR="00591E39" w:rsidRDefault="00591E39" w:rsidP="00DE6738">
      <w:pPr>
        <w:jc w:val="both"/>
        <w:rPr>
          <w:noProof/>
        </w:rPr>
      </w:pPr>
    </w:p>
    <w:p w14:paraId="1B0A236F" w14:textId="77777777" w:rsidR="00591E39" w:rsidRDefault="00591E39" w:rsidP="00DE6738">
      <w:pPr>
        <w:jc w:val="both"/>
        <w:rPr>
          <w:noProof/>
        </w:rPr>
      </w:pPr>
    </w:p>
    <w:p w14:paraId="23A8415D" w14:textId="0AB95818" w:rsidR="00591E39" w:rsidRDefault="00591E39" w:rsidP="00DE6738">
      <w:pPr>
        <w:jc w:val="both"/>
        <w:rPr>
          <w:noProof/>
        </w:rPr>
      </w:pPr>
    </w:p>
    <w:p w14:paraId="1E251AFB" w14:textId="1DB17E75"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58A16AD3" w:rsidR="00DE6738" w:rsidRPr="005219A9" w:rsidRDefault="00DE6738" w:rsidP="00DE6738">
      <w:pPr>
        <w:jc w:val="center"/>
        <w:rPr>
          <w:rFonts w:ascii="Calibri" w:hAnsi="Calibri" w:cs="Book Antiqua"/>
          <w:color w:val="595959"/>
        </w:rPr>
      </w:pPr>
    </w:p>
    <w:p w14:paraId="1759ADD7" w14:textId="16253E21" w:rsidR="00DE6738" w:rsidRPr="005219A9" w:rsidRDefault="00DE6738"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77777777"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49B6B6D7" w14:textId="77777777" w:rsidR="00591E39" w:rsidRDefault="00591E39"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4F5C7F5E" w:rsidR="00DE6738" w:rsidRPr="005219A9" w:rsidRDefault="00DE6738"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77777777"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77777777"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7777777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FD5B095" w:rsidR="00DE6738" w:rsidRPr="005219A9" w:rsidRDefault="00DE6738" w:rsidP="00DE6738"/>
    <w:p w14:paraId="7D9AC22F" w14:textId="5BC88381" w:rsidR="00DE6738" w:rsidRPr="005219A9" w:rsidRDefault="00DE6738" w:rsidP="00DE6738">
      <w:pPr>
        <w:jc w:val="center"/>
      </w:pPr>
    </w:p>
    <w:p w14:paraId="35187551" w14:textId="538FC15E" w:rsidR="00DE6738" w:rsidRDefault="00DE6738" w:rsidP="00DE6738">
      <w:pPr>
        <w:jc w:val="center"/>
        <w:rPr>
          <w:noProof/>
        </w:rPr>
      </w:pPr>
    </w:p>
    <w:p w14:paraId="2451CE4C" w14:textId="3669E459" w:rsidR="00F765BF" w:rsidRDefault="00A0206E" w:rsidP="00DE6738">
      <w:pPr>
        <w:jc w:val="center"/>
        <w:rPr>
          <w:noProof/>
        </w:rPr>
      </w:pPr>
      <w:r w:rsidRPr="00A0206E">
        <w:rPr>
          <w:noProof/>
        </w:rPr>
        <w:drawing>
          <wp:anchor distT="0" distB="0" distL="114300" distR="114300" simplePos="0" relativeHeight="251767808" behindDoc="0" locked="0" layoutInCell="1" allowOverlap="1" wp14:anchorId="036F2EFC" wp14:editId="176A072C">
            <wp:simplePos x="0" y="0"/>
            <wp:positionH relativeFrom="margin">
              <wp:align>right</wp:align>
            </wp:positionH>
            <wp:positionV relativeFrom="paragraph">
              <wp:posOffset>163830</wp:posOffset>
            </wp:positionV>
            <wp:extent cx="6120130" cy="3522980"/>
            <wp:effectExtent l="0" t="0" r="0" b="1270"/>
            <wp:wrapNone/>
            <wp:docPr id="21435638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3891" name="Imagen 1" descr="Interfaz de usuario gráfic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3522980"/>
                    </a:xfrm>
                    <a:prstGeom prst="rect">
                      <a:avLst/>
                    </a:prstGeom>
                  </pic:spPr>
                </pic:pic>
              </a:graphicData>
            </a:graphic>
            <wp14:sizeRelH relativeFrom="page">
              <wp14:pctWidth>0</wp14:pctWidth>
            </wp14:sizeRelH>
            <wp14:sizeRelV relativeFrom="page">
              <wp14:pctHeight>0</wp14:pctHeight>
            </wp14:sizeRelV>
          </wp:anchor>
        </w:drawing>
      </w:r>
    </w:p>
    <w:p w14:paraId="63A5E4C5" w14:textId="53379448" w:rsidR="00F765BF" w:rsidRDefault="00F765BF" w:rsidP="00DE6738">
      <w:pPr>
        <w:jc w:val="center"/>
        <w:rPr>
          <w:noProof/>
        </w:rPr>
      </w:pPr>
    </w:p>
    <w:p w14:paraId="1A3F7FA4" w14:textId="4CA8623E" w:rsidR="00F765BF" w:rsidRDefault="00F765BF" w:rsidP="00DE6738">
      <w:pPr>
        <w:jc w:val="center"/>
        <w:rPr>
          <w:noProof/>
        </w:rPr>
      </w:pPr>
    </w:p>
    <w:p w14:paraId="3E56E609" w14:textId="7BF78450" w:rsidR="00F765BF" w:rsidRDefault="00F765BF" w:rsidP="00DE6738">
      <w:pPr>
        <w:jc w:val="center"/>
        <w:rPr>
          <w:noProof/>
        </w:rPr>
      </w:pPr>
    </w:p>
    <w:p w14:paraId="3B64886B" w14:textId="1814C298" w:rsidR="00F765BF" w:rsidRDefault="00F765BF" w:rsidP="00DE6738">
      <w:pPr>
        <w:jc w:val="center"/>
        <w:rPr>
          <w:noProof/>
        </w:rPr>
      </w:pPr>
    </w:p>
    <w:p w14:paraId="0FBA031B" w14:textId="2F5A31AE" w:rsidR="00F765BF" w:rsidRDefault="00F765BF" w:rsidP="00DE6738">
      <w:pPr>
        <w:jc w:val="center"/>
        <w:rPr>
          <w:noProof/>
        </w:rPr>
      </w:pPr>
    </w:p>
    <w:p w14:paraId="5532528E" w14:textId="428ADF12" w:rsidR="00F765BF" w:rsidRDefault="00F765BF" w:rsidP="00DE6738">
      <w:pPr>
        <w:jc w:val="center"/>
        <w:rPr>
          <w:noProof/>
        </w:rPr>
      </w:pPr>
    </w:p>
    <w:p w14:paraId="41D9F63C" w14:textId="55C6387C" w:rsidR="00F765BF" w:rsidRDefault="00F765BF" w:rsidP="00DE6738">
      <w:pPr>
        <w:jc w:val="center"/>
        <w:rPr>
          <w:noProof/>
        </w:rPr>
      </w:pPr>
    </w:p>
    <w:p w14:paraId="56D5D5DF" w14:textId="5FDE7FAE"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0EC80C1F" w14:textId="76D1CA7C" w:rsidR="00B11347" w:rsidRPr="005219A9" w:rsidRDefault="00B11347" w:rsidP="0020301C"/>
    <w:p w14:paraId="0659822A" w14:textId="00D3AFC0" w:rsidR="00DE6738" w:rsidRDefault="00DE6738" w:rsidP="00DE6738"/>
    <w:p w14:paraId="528B09F8" w14:textId="77777777" w:rsidR="00A0206E" w:rsidRDefault="00A0206E" w:rsidP="00DE6738"/>
    <w:p w14:paraId="60C8DA7D" w14:textId="77777777" w:rsidR="00A0206E" w:rsidRDefault="00A0206E" w:rsidP="00DE6738"/>
    <w:p w14:paraId="723D1488" w14:textId="77777777" w:rsidR="00A0206E" w:rsidRDefault="00A0206E" w:rsidP="00DE6738"/>
    <w:p w14:paraId="1C35D388" w14:textId="77777777" w:rsidR="00A0206E" w:rsidRDefault="00A0206E" w:rsidP="00DE6738"/>
    <w:p w14:paraId="2FF5361C" w14:textId="77777777" w:rsidR="00A0206E" w:rsidRDefault="00A0206E" w:rsidP="00DE6738"/>
    <w:p w14:paraId="71387499" w14:textId="77777777" w:rsidR="00A0206E" w:rsidRDefault="00A0206E" w:rsidP="00DE6738"/>
    <w:p w14:paraId="68663FE8" w14:textId="77777777" w:rsidR="00A0206E" w:rsidRDefault="00A0206E" w:rsidP="00DE6738"/>
    <w:p w14:paraId="05A750E4" w14:textId="77777777" w:rsidR="00A0206E" w:rsidRDefault="00A0206E" w:rsidP="00DE6738"/>
    <w:p w14:paraId="15CBE029" w14:textId="77777777" w:rsidR="00A0206E" w:rsidRDefault="00A0206E" w:rsidP="00DE6738"/>
    <w:p w14:paraId="7D11F637" w14:textId="77777777" w:rsidR="00A0206E" w:rsidRDefault="00A0206E" w:rsidP="00DE6738"/>
    <w:p w14:paraId="1A7DB464" w14:textId="77777777" w:rsidR="00A0206E" w:rsidRDefault="00A0206E" w:rsidP="00DE6738"/>
    <w:p w14:paraId="77ECEA71" w14:textId="77777777" w:rsidR="00A0206E" w:rsidRDefault="00A0206E" w:rsidP="00DE6738"/>
    <w:p w14:paraId="0F023342" w14:textId="77777777" w:rsidR="00A0206E" w:rsidRDefault="00A0206E" w:rsidP="00DE6738"/>
    <w:p w14:paraId="4088CC0C" w14:textId="77777777" w:rsidR="00A0206E" w:rsidRDefault="00A0206E" w:rsidP="00DE6738"/>
    <w:p w14:paraId="7AD54746" w14:textId="77777777"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77777777" w:rsidR="00A0206E" w:rsidRDefault="00A0206E" w:rsidP="00DE6738"/>
    <w:p w14:paraId="53ED7435" w14:textId="77777777" w:rsidR="00A0206E" w:rsidRDefault="00A0206E" w:rsidP="00DE6738"/>
    <w:p w14:paraId="4AA89CCD" w14:textId="77777777" w:rsidR="00A0206E" w:rsidRDefault="00A0206E" w:rsidP="00DE6738"/>
    <w:p w14:paraId="6EAE9A2A" w14:textId="77777777" w:rsidR="00A0206E" w:rsidRDefault="00A0206E" w:rsidP="00DE6738"/>
    <w:p w14:paraId="002BCABA" w14:textId="77777777" w:rsidR="00A0206E" w:rsidRDefault="00A0206E" w:rsidP="00DE6738"/>
    <w:p w14:paraId="2A8A59BD" w14:textId="77777777" w:rsidR="00A0206E" w:rsidRDefault="00A0206E" w:rsidP="00DE6738"/>
    <w:p w14:paraId="6C86D57C" w14:textId="77777777"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1E9FE52"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2C88C4C9"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289EE2A6"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0693BB2C"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303F2BD4" w:rsidR="00DE6738" w:rsidRPr="005219A9" w:rsidRDefault="00DE6738" w:rsidP="00DE6738">
      <w:pPr>
        <w:ind w:left="993"/>
        <w:rPr>
          <w:rFonts w:ascii="Calibri" w:hAnsi="Calibri" w:cs="Book Antiqua"/>
          <w:color w:val="595959"/>
        </w:rPr>
      </w:pPr>
    </w:p>
    <w:p w14:paraId="13966E1D" w14:textId="1C4AE641" w:rsidR="00DE6738" w:rsidRPr="005219A9" w:rsidRDefault="00DE6738" w:rsidP="00DE6738">
      <w:pPr>
        <w:jc w:val="center"/>
        <w:rPr>
          <w:rFonts w:ascii="Calibri" w:hAnsi="Calibri" w:cs="Book Antiqua"/>
          <w:color w:val="595959"/>
        </w:rPr>
      </w:pPr>
    </w:p>
    <w:p w14:paraId="0D0B1D10" w14:textId="00701FC3" w:rsidR="00DE6738" w:rsidRPr="005219A9" w:rsidRDefault="00A0206E" w:rsidP="00DE6738">
      <w:pPr>
        <w:jc w:val="center"/>
        <w:rPr>
          <w:rFonts w:ascii="Calibri" w:hAnsi="Calibri" w:cs="Book Antiqua"/>
          <w:color w:val="595959"/>
        </w:rPr>
      </w:pPr>
      <w:r w:rsidRPr="00A0206E">
        <w:rPr>
          <w:noProof/>
        </w:rPr>
        <w:drawing>
          <wp:anchor distT="0" distB="0" distL="114300" distR="114300" simplePos="0" relativeHeight="251768832" behindDoc="0" locked="0" layoutInCell="1" allowOverlap="1" wp14:anchorId="1CDFAC41" wp14:editId="687F2EA4">
            <wp:simplePos x="0" y="0"/>
            <wp:positionH relativeFrom="margin">
              <wp:align>right</wp:align>
            </wp:positionH>
            <wp:positionV relativeFrom="paragraph">
              <wp:posOffset>64770</wp:posOffset>
            </wp:positionV>
            <wp:extent cx="6120130" cy="3484880"/>
            <wp:effectExtent l="0" t="0" r="0" b="1270"/>
            <wp:wrapNone/>
            <wp:docPr id="7119343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4386" name="Imagen 1"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14:sizeRelH relativeFrom="page">
              <wp14:pctWidth>0</wp14:pctWidth>
            </wp14:sizeRelH>
            <wp14:sizeRelV relativeFrom="page">
              <wp14:pctHeight>0</wp14:pctHeight>
            </wp14:sizeRelV>
          </wp:anchor>
        </w:drawing>
      </w:r>
    </w:p>
    <w:p w14:paraId="7E66B012" w14:textId="768194F4" w:rsidR="00DE6738" w:rsidRDefault="00DE6738" w:rsidP="00DE6738">
      <w:pPr>
        <w:jc w:val="center"/>
        <w:rPr>
          <w:noProof/>
        </w:rPr>
      </w:pPr>
    </w:p>
    <w:p w14:paraId="1487D837" w14:textId="71D39257" w:rsidR="0020301C" w:rsidRDefault="0020301C" w:rsidP="00DE6738">
      <w:pPr>
        <w:jc w:val="center"/>
        <w:rPr>
          <w:noProof/>
        </w:rPr>
      </w:pPr>
    </w:p>
    <w:p w14:paraId="0784B78A" w14:textId="77777777" w:rsidR="0020301C" w:rsidRDefault="0020301C" w:rsidP="00DE6738">
      <w:pPr>
        <w:jc w:val="center"/>
        <w:rPr>
          <w:noProof/>
        </w:rPr>
      </w:pPr>
    </w:p>
    <w:p w14:paraId="542D3309" w14:textId="77777777"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7777777"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762FE4BE" w14:textId="77777777" w:rsidR="00A0206E" w:rsidRDefault="00A0206E" w:rsidP="00DE6738">
      <w:pPr>
        <w:jc w:val="center"/>
        <w:rPr>
          <w:noProof/>
        </w:rPr>
      </w:pPr>
    </w:p>
    <w:p w14:paraId="62C5AA81" w14:textId="77777777" w:rsidR="00A0206E" w:rsidRDefault="00A0206E" w:rsidP="00DE6738">
      <w:pPr>
        <w:jc w:val="center"/>
        <w:rPr>
          <w:noProof/>
        </w:rPr>
      </w:pPr>
    </w:p>
    <w:p w14:paraId="11327A9B" w14:textId="77777777" w:rsidR="00A0206E" w:rsidRDefault="00A0206E" w:rsidP="00DE6738">
      <w:pPr>
        <w:jc w:val="center"/>
        <w:rPr>
          <w:noProof/>
        </w:rPr>
      </w:pPr>
    </w:p>
    <w:p w14:paraId="173F3203" w14:textId="77777777" w:rsidR="00A0206E" w:rsidRDefault="00A0206E" w:rsidP="00DE6738">
      <w:pPr>
        <w:jc w:val="center"/>
        <w:rPr>
          <w:noProof/>
        </w:rPr>
      </w:pPr>
    </w:p>
    <w:p w14:paraId="1C7C952A" w14:textId="77777777" w:rsidR="00A0206E" w:rsidRDefault="00A0206E" w:rsidP="00DE6738">
      <w:pPr>
        <w:jc w:val="center"/>
        <w:rPr>
          <w:noProof/>
        </w:rPr>
      </w:pPr>
    </w:p>
    <w:p w14:paraId="481EE3BE" w14:textId="77777777" w:rsidR="00A0206E" w:rsidRDefault="00A0206E" w:rsidP="00DE6738">
      <w:pPr>
        <w:jc w:val="center"/>
        <w:rPr>
          <w:noProof/>
        </w:rPr>
      </w:pPr>
    </w:p>
    <w:p w14:paraId="648A8818" w14:textId="77777777" w:rsidR="00A0206E" w:rsidRDefault="00A0206E" w:rsidP="00DE6738">
      <w:pPr>
        <w:jc w:val="center"/>
        <w:rPr>
          <w:noProof/>
        </w:rPr>
      </w:pPr>
    </w:p>
    <w:p w14:paraId="1CEFD22B" w14:textId="77777777" w:rsidR="0020301C" w:rsidRDefault="0020301C" w:rsidP="00DE6738">
      <w:pPr>
        <w:jc w:val="center"/>
        <w:rPr>
          <w:noProof/>
        </w:rPr>
      </w:pPr>
    </w:p>
    <w:p w14:paraId="0019EF08" w14:textId="77777777" w:rsidR="00B427E7" w:rsidRDefault="00B427E7" w:rsidP="00DE6738">
      <w:pPr>
        <w:jc w:val="center"/>
        <w:rPr>
          <w:noProof/>
        </w:rPr>
      </w:pPr>
    </w:p>
    <w:p w14:paraId="084CEB1A" w14:textId="77777777" w:rsidR="00B427E7" w:rsidRDefault="00B427E7" w:rsidP="00DE6738">
      <w:pPr>
        <w:jc w:val="center"/>
        <w:rPr>
          <w:noProof/>
        </w:rPr>
      </w:pPr>
    </w:p>
    <w:p w14:paraId="079A0235" w14:textId="77777777" w:rsidR="00B427E7" w:rsidRDefault="00B427E7" w:rsidP="00DE6738">
      <w:pPr>
        <w:jc w:val="center"/>
        <w:rPr>
          <w:noProof/>
        </w:rPr>
      </w:pPr>
    </w:p>
    <w:p w14:paraId="29FBCDE7" w14:textId="77777777"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77777777" w:rsidR="00B427E7" w:rsidRDefault="00B427E7" w:rsidP="00DE6738">
      <w:pPr>
        <w:jc w:val="center"/>
        <w:rPr>
          <w:noProof/>
        </w:rPr>
      </w:pPr>
    </w:p>
    <w:p w14:paraId="442CFA15" w14:textId="77777777" w:rsidR="00B427E7" w:rsidRDefault="00B427E7" w:rsidP="00DE6738">
      <w:pPr>
        <w:jc w:val="center"/>
        <w:rPr>
          <w:noProof/>
        </w:rPr>
      </w:pPr>
    </w:p>
    <w:p w14:paraId="129C2F68" w14:textId="77777777" w:rsidR="00B427E7" w:rsidRDefault="00B427E7" w:rsidP="00DE6738">
      <w:pPr>
        <w:jc w:val="center"/>
        <w:rPr>
          <w:noProof/>
        </w:rPr>
      </w:pPr>
    </w:p>
    <w:p w14:paraId="235363FA" w14:textId="77777777"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77777777"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77777777" w:rsidR="00B11347" w:rsidRDefault="00B11347" w:rsidP="00EE48F0">
      <w:pPr>
        <w:rPr>
          <w:rFonts w:ascii="Calibri" w:hAnsi="Calibri" w:cs="Book Antiqua"/>
          <w:color w:val="595959"/>
        </w:rPr>
      </w:pPr>
    </w:p>
    <w:p w14:paraId="4673906A" w14:textId="77777777" w:rsidR="00341005" w:rsidRPr="005219A9" w:rsidRDefault="00341005" w:rsidP="00EE48F0">
      <w:pPr>
        <w:rPr>
          <w:rFonts w:ascii="Calibri" w:hAnsi="Calibri" w:cs="Book Antiqua"/>
          <w:color w:val="595959"/>
        </w:rPr>
      </w:pPr>
    </w:p>
    <w:p w14:paraId="447DAAC2" w14:textId="77777777" w:rsidR="00DE6738" w:rsidRPr="005219A9" w:rsidRDefault="00DE6738" w:rsidP="00DE6738">
      <w:pPr>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77777777"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B1211B" w:rsidR="00DE6738" w:rsidRPr="005219A9" w:rsidRDefault="00DE6738" w:rsidP="00DE6738">
      <w:pPr>
        <w:rPr>
          <w:rFonts w:ascii="Calibri" w:hAnsi="Calibri" w:cs="Book Antiqua"/>
          <w:color w:val="595959"/>
        </w:rPr>
      </w:pPr>
    </w:p>
    <w:p w14:paraId="5B5AEE86" w14:textId="2A49A482" w:rsidR="00DE6738" w:rsidRDefault="00B427E7" w:rsidP="00DE6738">
      <w:pPr>
        <w:jc w:val="center"/>
        <w:rPr>
          <w:rFonts w:ascii="Calibri" w:hAnsi="Calibri" w:cs="Book Antiqua"/>
          <w:noProof/>
          <w:color w:val="595959"/>
        </w:rPr>
      </w:pPr>
      <w:r w:rsidRPr="00B427E7">
        <w:rPr>
          <w:rFonts w:ascii="Calibri" w:hAnsi="Calibri" w:cs="Book Antiqua"/>
          <w:noProof/>
          <w:color w:val="595959"/>
        </w:rPr>
        <w:drawing>
          <wp:anchor distT="0" distB="0" distL="114300" distR="114300" simplePos="0" relativeHeight="251769856" behindDoc="0" locked="0" layoutInCell="1" allowOverlap="1" wp14:anchorId="1714C339" wp14:editId="18EFEB12">
            <wp:simplePos x="0" y="0"/>
            <wp:positionH relativeFrom="margin">
              <wp:align>center</wp:align>
            </wp:positionH>
            <wp:positionV relativeFrom="paragraph">
              <wp:posOffset>99695</wp:posOffset>
            </wp:positionV>
            <wp:extent cx="6120130" cy="3488055"/>
            <wp:effectExtent l="0" t="0" r="0" b="0"/>
            <wp:wrapNone/>
            <wp:docPr id="6165559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5989" name="Imagen 1" descr="Interfaz de usuario gráfic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3488055"/>
                    </a:xfrm>
                    <a:prstGeom prst="rect">
                      <a:avLst/>
                    </a:prstGeom>
                  </pic:spPr>
                </pic:pic>
              </a:graphicData>
            </a:graphic>
            <wp14:sizeRelH relativeFrom="page">
              <wp14:pctWidth>0</wp14:pctWidth>
            </wp14:sizeRelH>
            <wp14:sizeRelV relativeFrom="page">
              <wp14:pctHeight>0</wp14:pctHeight>
            </wp14:sizeRelV>
          </wp:anchor>
        </w:drawing>
      </w:r>
    </w:p>
    <w:p w14:paraId="7D83B407" w14:textId="77777777" w:rsidR="00B427E7" w:rsidRDefault="00B427E7" w:rsidP="00DE6738">
      <w:pPr>
        <w:jc w:val="center"/>
        <w:rPr>
          <w:rFonts w:ascii="Calibri" w:hAnsi="Calibri" w:cs="Book Antiqua"/>
          <w:noProof/>
          <w:color w:val="595959"/>
        </w:rPr>
      </w:pPr>
    </w:p>
    <w:p w14:paraId="40B427BE" w14:textId="6CF80BCA" w:rsidR="00B427E7" w:rsidRDefault="00B427E7" w:rsidP="00DE6738">
      <w:pPr>
        <w:jc w:val="center"/>
        <w:rPr>
          <w:rFonts w:ascii="Calibri" w:hAnsi="Calibri" w:cs="Book Antiqua"/>
          <w:noProof/>
          <w:color w:val="595959"/>
        </w:rPr>
      </w:pPr>
    </w:p>
    <w:p w14:paraId="005B72D4" w14:textId="326D685E" w:rsidR="00B427E7" w:rsidRDefault="00B427E7" w:rsidP="00DE6738">
      <w:pPr>
        <w:jc w:val="center"/>
        <w:rPr>
          <w:rFonts w:ascii="Calibri" w:hAnsi="Calibri" w:cs="Book Antiqua"/>
          <w:noProof/>
          <w:color w:val="595959"/>
        </w:rPr>
      </w:pPr>
    </w:p>
    <w:p w14:paraId="6A05B05D" w14:textId="77777777" w:rsidR="00B427E7" w:rsidRDefault="00B427E7" w:rsidP="00DE6738">
      <w:pPr>
        <w:jc w:val="center"/>
        <w:rPr>
          <w:rFonts w:ascii="Calibri" w:hAnsi="Calibri" w:cs="Book Antiqua"/>
          <w:noProof/>
          <w:color w:val="595959"/>
        </w:rPr>
      </w:pPr>
    </w:p>
    <w:p w14:paraId="3139687C" w14:textId="77777777" w:rsidR="00B427E7" w:rsidRDefault="00B427E7" w:rsidP="00DE6738">
      <w:pPr>
        <w:jc w:val="center"/>
        <w:rPr>
          <w:rFonts w:ascii="Calibri" w:hAnsi="Calibri" w:cs="Book Antiqua"/>
          <w:noProof/>
          <w:color w:val="595959"/>
        </w:rPr>
      </w:pPr>
    </w:p>
    <w:p w14:paraId="3E9D8196" w14:textId="77777777" w:rsidR="00B427E7" w:rsidRDefault="00B427E7" w:rsidP="00DE6738">
      <w:pPr>
        <w:jc w:val="center"/>
        <w:rPr>
          <w:rFonts w:ascii="Calibri" w:hAnsi="Calibri" w:cs="Book Antiqua"/>
          <w:noProof/>
          <w:color w:val="595959"/>
        </w:rPr>
      </w:pPr>
    </w:p>
    <w:p w14:paraId="673A27F2" w14:textId="77777777" w:rsidR="00B427E7" w:rsidRDefault="00B427E7" w:rsidP="00DE6738">
      <w:pPr>
        <w:jc w:val="center"/>
        <w:rPr>
          <w:rFonts w:ascii="Calibri" w:hAnsi="Calibri" w:cs="Book Antiqua"/>
          <w:noProof/>
          <w:color w:val="595959"/>
        </w:rPr>
      </w:pPr>
    </w:p>
    <w:p w14:paraId="602F4752" w14:textId="77777777" w:rsidR="00B427E7" w:rsidRDefault="00B427E7" w:rsidP="00DE6738">
      <w:pPr>
        <w:jc w:val="center"/>
        <w:rPr>
          <w:rFonts w:ascii="Calibri" w:hAnsi="Calibri" w:cs="Book Antiqua"/>
          <w:noProof/>
          <w:color w:val="595959"/>
        </w:rPr>
      </w:pPr>
    </w:p>
    <w:p w14:paraId="149AC14F" w14:textId="77777777"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7777777" w:rsidR="00B427E7" w:rsidRDefault="00B427E7" w:rsidP="00DE6738">
      <w:pPr>
        <w:jc w:val="center"/>
        <w:rPr>
          <w:rFonts w:ascii="Calibri" w:hAnsi="Calibri" w:cs="Book Antiqua"/>
          <w:noProof/>
          <w:color w:val="595959"/>
        </w:rPr>
      </w:pPr>
    </w:p>
    <w:p w14:paraId="4B7B6874" w14:textId="77777777" w:rsidR="00B427E7" w:rsidRDefault="00B427E7" w:rsidP="00DE6738">
      <w:pPr>
        <w:jc w:val="center"/>
        <w:rPr>
          <w:rFonts w:ascii="Calibri" w:hAnsi="Calibri" w:cs="Book Antiqua"/>
          <w:noProof/>
          <w:color w:val="595959"/>
        </w:rPr>
      </w:pPr>
    </w:p>
    <w:p w14:paraId="32C94939" w14:textId="77777777" w:rsidR="00EE48F0" w:rsidRDefault="00EE48F0" w:rsidP="00DE6738">
      <w:pPr>
        <w:rPr>
          <w:rFonts w:ascii="Calibri" w:hAnsi="Calibri" w:cs="Book Antiqua"/>
          <w:noProof/>
          <w:color w:val="595959"/>
        </w:rPr>
      </w:pPr>
    </w:p>
    <w:p w14:paraId="4CEB49C6" w14:textId="77777777" w:rsidR="00341005" w:rsidRDefault="00341005" w:rsidP="00DE6738">
      <w:pPr>
        <w:rPr>
          <w:rFonts w:ascii="Calibri" w:hAnsi="Calibri" w:cs="Book Antiqua"/>
          <w:color w:val="595959"/>
        </w:rPr>
      </w:pPr>
    </w:p>
    <w:p w14:paraId="5A4995BF" w14:textId="77777777" w:rsidR="00341005" w:rsidRDefault="00341005" w:rsidP="00DE6738">
      <w:pPr>
        <w:rPr>
          <w:rFonts w:ascii="Calibri" w:hAnsi="Calibri" w:cs="Book Antiqua"/>
          <w:color w:val="595959"/>
        </w:rPr>
      </w:pPr>
    </w:p>
    <w:p w14:paraId="0367AECC" w14:textId="77777777" w:rsidR="00341005" w:rsidRDefault="00341005" w:rsidP="00DE6738">
      <w:pPr>
        <w:rPr>
          <w:rFonts w:ascii="Calibri" w:hAnsi="Calibri" w:cs="Book Antiqua"/>
          <w:color w:val="595959"/>
        </w:rPr>
      </w:pPr>
    </w:p>
    <w:p w14:paraId="703BF80F" w14:textId="77777777" w:rsidR="00341005" w:rsidRDefault="00341005" w:rsidP="00DE6738">
      <w:pPr>
        <w:rPr>
          <w:rFonts w:ascii="Calibri" w:hAnsi="Calibri" w:cs="Book Antiqua"/>
          <w:color w:val="595959"/>
        </w:rPr>
      </w:pPr>
    </w:p>
    <w:p w14:paraId="1CD35A79" w14:textId="77777777" w:rsidR="00341005" w:rsidRDefault="00341005" w:rsidP="00DE6738">
      <w:pPr>
        <w:rPr>
          <w:rFonts w:ascii="Calibri" w:hAnsi="Calibri" w:cs="Book Antiqua"/>
          <w:color w:val="595959"/>
        </w:rPr>
      </w:pPr>
    </w:p>
    <w:p w14:paraId="5DD63684" w14:textId="77777777" w:rsidR="00341005" w:rsidRDefault="00341005" w:rsidP="00DE6738">
      <w:pPr>
        <w:rPr>
          <w:rFonts w:ascii="Calibri" w:hAnsi="Calibri" w:cs="Book Antiqua"/>
          <w:color w:val="595959"/>
        </w:rPr>
      </w:pPr>
    </w:p>
    <w:p w14:paraId="6D16881A" w14:textId="77777777" w:rsidR="00341005" w:rsidRDefault="00341005" w:rsidP="00DE6738">
      <w:pPr>
        <w:rPr>
          <w:rFonts w:ascii="Calibri" w:hAnsi="Calibri" w:cs="Book Antiqua"/>
          <w:color w:val="595959"/>
        </w:rPr>
      </w:pPr>
    </w:p>
    <w:p w14:paraId="3234B881" w14:textId="77777777" w:rsidR="00341005" w:rsidRDefault="00341005" w:rsidP="00DE6738">
      <w:pPr>
        <w:rPr>
          <w:rFonts w:ascii="Calibri" w:hAnsi="Calibri" w:cs="Book Antiqua"/>
          <w:color w:val="595959"/>
        </w:rPr>
      </w:pPr>
    </w:p>
    <w:p w14:paraId="582044A5" w14:textId="77777777" w:rsidR="00341005" w:rsidRDefault="00341005" w:rsidP="00DE6738">
      <w:pPr>
        <w:rPr>
          <w:rFonts w:ascii="Calibri" w:hAnsi="Calibri" w:cs="Book Antiqua"/>
          <w:color w:val="595959"/>
        </w:rPr>
      </w:pPr>
    </w:p>
    <w:p w14:paraId="4C4368C8" w14:textId="77777777"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77777777" w:rsidR="00341005" w:rsidRDefault="00341005" w:rsidP="00DE6738">
      <w:pPr>
        <w:rPr>
          <w:rFonts w:ascii="Calibri" w:hAnsi="Calibri" w:cs="Book Antiqua"/>
          <w:color w:val="595959"/>
        </w:rPr>
      </w:pPr>
    </w:p>
    <w:p w14:paraId="533B4E5A" w14:textId="77777777"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7777777"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77777777"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77777777" w:rsidR="00341005" w:rsidRDefault="00341005" w:rsidP="00DE6738">
      <w:pPr>
        <w:rPr>
          <w:rFonts w:ascii="Calibri" w:hAnsi="Calibri" w:cs="Book Antiqua"/>
          <w:color w:val="595959"/>
        </w:rPr>
      </w:pPr>
    </w:p>
    <w:p w14:paraId="48A71937" w14:textId="77777777" w:rsidR="00341005" w:rsidRDefault="00341005" w:rsidP="00DE6738">
      <w:pPr>
        <w:rPr>
          <w:rFonts w:ascii="Calibri" w:hAnsi="Calibri" w:cs="Book Antiqua"/>
          <w:color w:val="595959"/>
        </w:rPr>
      </w:pPr>
    </w:p>
    <w:p w14:paraId="6AABEAA3" w14:textId="77777777" w:rsidR="00341005" w:rsidRDefault="00341005" w:rsidP="00DE6738">
      <w:pPr>
        <w:rPr>
          <w:rFonts w:ascii="Calibri" w:hAnsi="Calibri" w:cs="Book Antiqua"/>
          <w:color w:val="595959"/>
        </w:rPr>
      </w:pPr>
    </w:p>
    <w:p w14:paraId="5CD14241" w14:textId="77777777"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000F085C" w:rsidR="00DE6738" w:rsidRPr="005219A9" w:rsidRDefault="00DE6738" w:rsidP="00DE6738">
      <w:pPr>
        <w:rPr>
          <w:rFonts w:ascii="Calibri" w:hAnsi="Calibri" w:cs="Book Antiqua"/>
          <w:color w:val="595959"/>
        </w:rPr>
      </w:pPr>
    </w:p>
    <w:p w14:paraId="4C533739" w14:textId="5BC05829" w:rsidR="00DE6738" w:rsidRPr="005219A9" w:rsidRDefault="00341005" w:rsidP="00DE6738">
      <w:pPr>
        <w:jc w:val="center"/>
        <w:rPr>
          <w:rFonts w:ascii="Calibri" w:hAnsi="Calibri" w:cs="Book Antiqua"/>
          <w:color w:val="595959"/>
        </w:rPr>
      </w:pPr>
      <w:r w:rsidRPr="00341005">
        <w:rPr>
          <w:rFonts w:ascii="Calibri" w:hAnsi="Calibri" w:cs="Book Antiqua"/>
          <w:noProof/>
          <w:color w:val="595959"/>
        </w:rPr>
        <w:drawing>
          <wp:anchor distT="0" distB="0" distL="114300" distR="114300" simplePos="0" relativeHeight="251770880" behindDoc="0" locked="0" layoutInCell="1" allowOverlap="1" wp14:anchorId="2983C7BB" wp14:editId="6E6790EF">
            <wp:simplePos x="0" y="0"/>
            <wp:positionH relativeFrom="column">
              <wp:posOffset>11430</wp:posOffset>
            </wp:positionH>
            <wp:positionV relativeFrom="paragraph">
              <wp:posOffset>11430</wp:posOffset>
            </wp:positionV>
            <wp:extent cx="6120130" cy="3503930"/>
            <wp:effectExtent l="0" t="0" r="0" b="1270"/>
            <wp:wrapNone/>
            <wp:docPr id="99488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89387" name=""/>
                    <pic:cNvPicPr/>
                  </pic:nvPicPr>
                  <pic:blipFill>
                    <a:blip r:embed="rId65">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14:sizeRelH relativeFrom="page">
              <wp14:pctWidth>0</wp14:pctWidth>
            </wp14:sizeRelH>
            <wp14:sizeRelV relativeFrom="page">
              <wp14:pctHeight>0</wp14:pctHeight>
            </wp14:sizeRelV>
          </wp:anchor>
        </w:drawing>
      </w:r>
    </w:p>
    <w:p w14:paraId="41F98C48" w14:textId="317130AA" w:rsidR="00492E20" w:rsidRDefault="00492E20" w:rsidP="00044498">
      <w:pPr>
        <w:rPr>
          <w:lang w:val="es-MX"/>
        </w:rPr>
      </w:pPr>
    </w:p>
    <w:p w14:paraId="4F16ED1D" w14:textId="52BBAF21" w:rsidR="00EE48F0" w:rsidRDefault="00EE48F0" w:rsidP="00044498">
      <w:pPr>
        <w:rPr>
          <w:lang w:val="es-MX"/>
        </w:rPr>
      </w:pPr>
    </w:p>
    <w:p w14:paraId="582C831F" w14:textId="77777777" w:rsidR="00EE48F0" w:rsidRDefault="00EE48F0" w:rsidP="00044498">
      <w:pPr>
        <w:rPr>
          <w:lang w:val="es-MX"/>
        </w:rPr>
      </w:pPr>
    </w:p>
    <w:p w14:paraId="5FEC7E3A" w14:textId="77777777"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77777777" w:rsidR="00EE48F0" w:rsidRDefault="00EE48F0" w:rsidP="00044498">
      <w:pPr>
        <w:rPr>
          <w:lang w:val="es-MX"/>
        </w:rPr>
      </w:pPr>
    </w:p>
    <w:p w14:paraId="7C2F3BC1" w14:textId="77777777" w:rsidR="00EE48F0" w:rsidRDefault="00EE48F0" w:rsidP="00044498">
      <w:pPr>
        <w:rPr>
          <w:lang w:val="es-MX"/>
        </w:rPr>
      </w:pPr>
    </w:p>
    <w:p w14:paraId="7664B29F" w14:textId="77777777" w:rsidR="00EE48F0" w:rsidRDefault="00EE48F0" w:rsidP="00044498">
      <w:pPr>
        <w:rPr>
          <w:lang w:val="es-MX"/>
        </w:rPr>
      </w:pPr>
    </w:p>
    <w:p w14:paraId="07057996" w14:textId="77777777"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00F9B06A" w14:textId="77777777" w:rsidR="00341005" w:rsidRDefault="00341005" w:rsidP="00044498">
      <w:pPr>
        <w:rPr>
          <w:lang w:val="es-MX"/>
        </w:rPr>
      </w:pPr>
    </w:p>
    <w:p w14:paraId="1E90FC01" w14:textId="77777777" w:rsidR="00341005" w:rsidRDefault="00341005" w:rsidP="00044498">
      <w:pPr>
        <w:rPr>
          <w:lang w:val="es-MX"/>
        </w:rPr>
      </w:pPr>
    </w:p>
    <w:p w14:paraId="698B87AE" w14:textId="77777777" w:rsidR="00341005" w:rsidRDefault="00341005" w:rsidP="00044498">
      <w:pPr>
        <w:rPr>
          <w:lang w:val="es-MX"/>
        </w:rPr>
      </w:pPr>
    </w:p>
    <w:p w14:paraId="51E59F0C" w14:textId="77777777" w:rsidR="00EE48F0" w:rsidRDefault="00EE48F0" w:rsidP="00044498">
      <w:pPr>
        <w:rPr>
          <w:lang w:val="es-MX"/>
        </w:rPr>
      </w:pPr>
    </w:p>
    <w:p w14:paraId="10CBBA4C" w14:textId="77777777" w:rsidR="00EE48F0" w:rsidRDefault="00EE48F0" w:rsidP="00044498">
      <w:pPr>
        <w:rPr>
          <w:lang w:val="es-MX"/>
        </w:rPr>
      </w:pPr>
    </w:p>
    <w:p w14:paraId="65E032E2" w14:textId="2CCCD78B" w:rsidR="00EE48F0" w:rsidRDefault="00EE48F0" w:rsidP="00044498">
      <w:pPr>
        <w:rPr>
          <w:lang w:val="es-MX"/>
        </w:rPr>
      </w:pPr>
    </w:p>
    <w:p w14:paraId="4C1741D4" w14:textId="77777777" w:rsidR="00341005" w:rsidRDefault="00341005" w:rsidP="00044498">
      <w:pPr>
        <w:rPr>
          <w:lang w:val="es-MX"/>
        </w:rPr>
      </w:pPr>
    </w:p>
    <w:p w14:paraId="03216635" w14:textId="77777777" w:rsidR="00341005" w:rsidRDefault="00341005" w:rsidP="00044498">
      <w:pPr>
        <w:rPr>
          <w:lang w:val="es-MX"/>
        </w:rPr>
      </w:pPr>
    </w:p>
    <w:p w14:paraId="3984A1BD" w14:textId="77777777" w:rsidR="00341005" w:rsidRDefault="00341005" w:rsidP="00044498">
      <w:pPr>
        <w:rPr>
          <w:lang w:val="es-MX"/>
        </w:rPr>
      </w:pPr>
    </w:p>
    <w:p w14:paraId="46DBF959" w14:textId="77777777" w:rsidR="00341005" w:rsidRDefault="00341005" w:rsidP="00044498">
      <w:pPr>
        <w:rPr>
          <w:lang w:val="es-MX"/>
        </w:rPr>
      </w:pPr>
    </w:p>
    <w:p w14:paraId="25CCAB78" w14:textId="77777777" w:rsidR="00341005" w:rsidRDefault="00341005" w:rsidP="00044498">
      <w:pPr>
        <w:rPr>
          <w:lang w:val="es-MX"/>
        </w:rPr>
      </w:pPr>
    </w:p>
    <w:p w14:paraId="659B1B19" w14:textId="77777777" w:rsidR="00341005" w:rsidRDefault="00341005" w:rsidP="00044498">
      <w:pPr>
        <w:rPr>
          <w:lang w:val="es-MX"/>
        </w:rPr>
      </w:pPr>
    </w:p>
    <w:p w14:paraId="58C034E7" w14:textId="7777777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77777777" w:rsidR="00341005" w:rsidRDefault="00341005" w:rsidP="00044498">
      <w:pPr>
        <w:rPr>
          <w:lang w:val="es-MX"/>
        </w:rPr>
      </w:pPr>
    </w:p>
    <w:p w14:paraId="0BAF1E8B" w14:textId="77777777" w:rsidR="00341005" w:rsidRDefault="00341005" w:rsidP="00044498">
      <w:pPr>
        <w:rPr>
          <w:lang w:val="es-MX"/>
        </w:rPr>
      </w:pPr>
    </w:p>
    <w:p w14:paraId="4A3C620A" w14:textId="77777777"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77777777" w:rsidR="00341005" w:rsidRDefault="00341005" w:rsidP="00044498">
      <w:pPr>
        <w:rPr>
          <w:lang w:val="es-MX"/>
        </w:rPr>
      </w:pPr>
    </w:p>
    <w:p w14:paraId="1A8AD37D" w14:textId="77777777" w:rsidR="00341005" w:rsidRDefault="00341005" w:rsidP="00044498">
      <w:pPr>
        <w:rPr>
          <w:lang w:val="es-MX"/>
        </w:rPr>
      </w:pPr>
    </w:p>
    <w:p w14:paraId="663DC2E3" w14:textId="77777777" w:rsidR="00341005" w:rsidRDefault="00341005" w:rsidP="00044498">
      <w:pPr>
        <w:rPr>
          <w:lang w:val="es-MX"/>
        </w:rPr>
      </w:pPr>
    </w:p>
    <w:p w14:paraId="102E92F4" w14:textId="77777777" w:rsidR="00341005" w:rsidRDefault="00341005" w:rsidP="00044498">
      <w:pPr>
        <w:rPr>
          <w:lang w:val="es-MX"/>
        </w:rPr>
      </w:pPr>
    </w:p>
    <w:p w14:paraId="538E825C" w14:textId="77777777" w:rsidR="00341005" w:rsidRDefault="00341005" w:rsidP="00044498">
      <w:pPr>
        <w:rPr>
          <w:lang w:val="es-MX"/>
        </w:rPr>
      </w:pPr>
    </w:p>
    <w:p w14:paraId="364FEAF6" w14:textId="77777777" w:rsidR="00341005" w:rsidRDefault="00341005" w:rsidP="00044498">
      <w:pPr>
        <w:rPr>
          <w:lang w:val="es-MX"/>
        </w:rPr>
      </w:pPr>
    </w:p>
    <w:p w14:paraId="799EFA55" w14:textId="7777777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77777777"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77777777"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77777777"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77777777"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77777777" w:rsidR="00DE6738" w:rsidRPr="0039736F" w:rsidRDefault="00DE6738" w:rsidP="00DE6738">
      <w:pPr>
        <w:jc w:val="both"/>
        <w:rPr>
          <w:rFonts w:ascii="Calibri" w:hAnsi="Calibri" w:cs="Book Antiqua"/>
          <w:i/>
          <w:color w:val="595959"/>
        </w:rPr>
      </w:pPr>
    </w:p>
    <w:p w14:paraId="7DD6A123" w14:textId="4CCC5A48"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77777777" w:rsidR="00516646" w:rsidRDefault="00516646" w:rsidP="00DE6738">
      <w:pPr>
        <w:ind w:left="993"/>
        <w:jc w:val="center"/>
        <w:rPr>
          <w:rFonts w:ascii="Book Antiqua" w:hAnsi="Book Antiqua" w:cs="Book Antiqua"/>
          <w:b/>
          <w:noProof/>
        </w:rPr>
      </w:pPr>
    </w:p>
    <w:p w14:paraId="4E67F4DC" w14:textId="77777777" w:rsidR="00516646" w:rsidRDefault="00516646" w:rsidP="00DE6738">
      <w:pPr>
        <w:ind w:left="993"/>
        <w:jc w:val="center"/>
        <w:rPr>
          <w:rFonts w:ascii="Book Antiqua" w:hAnsi="Book Antiqua" w:cs="Book Antiqua"/>
          <w:b/>
          <w:noProof/>
        </w:rPr>
      </w:pPr>
    </w:p>
    <w:p w14:paraId="227DACAE" w14:textId="43354365" w:rsidR="00516646" w:rsidRDefault="00341005" w:rsidP="00DE6738">
      <w:pPr>
        <w:ind w:left="993"/>
        <w:jc w:val="center"/>
        <w:rPr>
          <w:rFonts w:ascii="Book Antiqua" w:hAnsi="Book Antiqua" w:cs="Book Antiqua"/>
          <w:b/>
          <w:noProof/>
        </w:rPr>
      </w:pPr>
      <w:r w:rsidRPr="00341005">
        <w:rPr>
          <w:rFonts w:ascii="Book Antiqua" w:hAnsi="Book Antiqua" w:cs="Book Antiqua"/>
          <w:b/>
          <w:noProof/>
        </w:rPr>
        <w:drawing>
          <wp:anchor distT="0" distB="0" distL="114300" distR="114300" simplePos="0" relativeHeight="251771904" behindDoc="0" locked="0" layoutInCell="1" allowOverlap="1" wp14:anchorId="6D67436B" wp14:editId="22A33D07">
            <wp:simplePos x="0" y="0"/>
            <wp:positionH relativeFrom="margin">
              <wp:align>right</wp:align>
            </wp:positionH>
            <wp:positionV relativeFrom="paragraph">
              <wp:posOffset>8890</wp:posOffset>
            </wp:positionV>
            <wp:extent cx="6120130" cy="3495040"/>
            <wp:effectExtent l="0" t="0" r="0" b="0"/>
            <wp:wrapNone/>
            <wp:docPr id="7118755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5562" name="Imagen 1"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14:sizeRelH relativeFrom="page">
              <wp14:pctWidth>0</wp14:pctWidth>
            </wp14:sizeRelH>
            <wp14:sizeRelV relativeFrom="page">
              <wp14:pctHeight>0</wp14:pctHeight>
            </wp14:sizeRelV>
          </wp:anchor>
        </w:drawing>
      </w:r>
    </w:p>
    <w:p w14:paraId="6A070E95" w14:textId="77777777" w:rsidR="00516646" w:rsidRDefault="00516646" w:rsidP="00DE6738">
      <w:pPr>
        <w:ind w:left="993"/>
        <w:jc w:val="center"/>
        <w:rPr>
          <w:rFonts w:ascii="Book Antiqua" w:hAnsi="Book Antiqua" w:cs="Book Antiqua"/>
          <w:b/>
          <w:noProof/>
        </w:rPr>
      </w:pPr>
    </w:p>
    <w:p w14:paraId="192AD460" w14:textId="77777777" w:rsidR="00516646" w:rsidRDefault="00516646" w:rsidP="00DE6738">
      <w:pPr>
        <w:ind w:left="993"/>
        <w:jc w:val="center"/>
        <w:rPr>
          <w:rFonts w:ascii="Book Antiqua" w:hAnsi="Book Antiqua" w:cs="Book Antiqua"/>
          <w:b/>
          <w:noProof/>
        </w:rPr>
      </w:pPr>
    </w:p>
    <w:p w14:paraId="0AA0EF19" w14:textId="1A36A6AD" w:rsidR="00516646" w:rsidRDefault="00516646" w:rsidP="00DE6738">
      <w:pPr>
        <w:ind w:left="993"/>
        <w:jc w:val="center"/>
        <w:rPr>
          <w:rFonts w:ascii="Book Antiqua" w:hAnsi="Book Antiqua" w:cs="Book Antiqua"/>
          <w:b/>
          <w:noProof/>
        </w:rPr>
      </w:pPr>
    </w:p>
    <w:p w14:paraId="0AA605AF" w14:textId="77777777" w:rsidR="00516646" w:rsidRDefault="00516646" w:rsidP="00DE6738">
      <w:pPr>
        <w:ind w:left="993"/>
        <w:jc w:val="center"/>
        <w:rPr>
          <w:rFonts w:ascii="Book Antiqua" w:hAnsi="Book Antiqua" w:cs="Book Antiqua"/>
          <w:b/>
          <w:noProof/>
        </w:rPr>
      </w:pPr>
    </w:p>
    <w:p w14:paraId="3C3D2CD8" w14:textId="77777777" w:rsidR="00516646" w:rsidRDefault="00516646" w:rsidP="00DE6738">
      <w:pPr>
        <w:ind w:left="993"/>
        <w:jc w:val="center"/>
        <w:rPr>
          <w:rFonts w:ascii="Book Antiqua" w:hAnsi="Book Antiqua" w:cs="Book Antiqua"/>
          <w:b/>
          <w:noProof/>
        </w:rPr>
      </w:pPr>
    </w:p>
    <w:p w14:paraId="7A708B55" w14:textId="77777777" w:rsidR="00516646" w:rsidRDefault="00516646" w:rsidP="00DE6738">
      <w:pPr>
        <w:ind w:left="993"/>
        <w:jc w:val="center"/>
        <w:rPr>
          <w:rFonts w:ascii="Book Antiqua" w:hAnsi="Book Antiqua" w:cs="Book Antiqua"/>
          <w:b/>
          <w:noProof/>
        </w:rPr>
      </w:pPr>
    </w:p>
    <w:p w14:paraId="34317AD7" w14:textId="77777777"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7777777" w:rsidR="00341005" w:rsidRDefault="00341005" w:rsidP="00DE6738">
      <w:pPr>
        <w:ind w:left="993"/>
        <w:jc w:val="center"/>
        <w:rPr>
          <w:rFonts w:ascii="Book Antiqua" w:hAnsi="Book Antiqua" w:cs="Book Antiqua"/>
          <w:b/>
          <w:noProof/>
        </w:rPr>
      </w:pPr>
    </w:p>
    <w:p w14:paraId="203152B1" w14:textId="195C59A3" w:rsidR="00516646" w:rsidRDefault="00516646" w:rsidP="00DE6738">
      <w:pPr>
        <w:ind w:left="993"/>
        <w:jc w:val="center"/>
        <w:rPr>
          <w:rFonts w:ascii="Book Antiqua" w:hAnsi="Book Antiqua" w:cs="Book Antiqua"/>
          <w:b/>
          <w:noProof/>
        </w:rPr>
      </w:pPr>
    </w:p>
    <w:p w14:paraId="2D178D72" w14:textId="77777777" w:rsidR="00516646" w:rsidRDefault="00516646" w:rsidP="00DE6738">
      <w:pPr>
        <w:ind w:left="993"/>
        <w:jc w:val="center"/>
        <w:rPr>
          <w:rFonts w:ascii="Book Antiqua" w:hAnsi="Book Antiqua" w:cs="Book Antiqua"/>
          <w:b/>
          <w:noProof/>
        </w:rPr>
      </w:pPr>
    </w:p>
    <w:p w14:paraId="5F4A0DDC" w14:textId="77777777" w:rsidR="00516646" w:rsidRDefault="00516646" w:rsidP="00DE6738">
      <w:pPr>
        <w:ind w:left="993"/>
        <w:jc w:val="center"/>
        <w:rPr>
          <w:rFonts w:ascii="Book Antiqua" w:hAnsi="Book Antiqua" w:cs="Book Antiqua"/>
          <w:b/>
          <w:noProof/>
        </w:rPr>
      </w:pPr>
    </w:p>
    <w:p w14:paraId="2DF0B9AC" w14:textId="7E8F1A68" w:rsidR="00DE6738" w:rsidRDefault="00DE6738" w:rsidP="00516646">
      <w:pPr>
        <w:rPr>
          <w:rFonts w:ascii="Calibri" w:hAnsi="Calibri" w:cs="Book Antiqua"/>
          <w:i/>
          <w:color w:val="595959"/>
        </w:rPr>
      </w:pPr>
    </w:p>
    <w:p w14:paraId="371B8450" w14:textId="77777777" w:rsidR="00341005" w:rsidRDefault="00341005" w:rsidP="00516646">
      <w:pPr>
        <w:rPr>
          <w:rFonts w:ascii="Calibri" w:hAnsi="Calibri" w:cs="Book Antiqua"/>
          <w:i/>
          <w:color w:val="595959"/>
        </w:rPr>
      </w:pPr>
    </w:p>
    <w:p w14:paraId="3013FF1D" w14:textId="77777777" w:rsidR="00341005" w:rsidRDefault="00341005" w:rsidP="00516646">
      <w:pPr>
        <w:rPr>
          <w:rFonts w:ascii="Calibri" w:hAnsi="Calibri" w:cs="Book Antiqua"/>
          <w:i/>
          <w:color w:val="595959"/>
        </w:rPr>
      </w:pPr>
    </w:p>
    <w:p w14:paraId="409762BD" w14:textId="77777777" w:rsidR="00341005" w:rsidRDefault="00341005" w:rsidP="00516646">
      <w:pPr>
        <w:rPr>
          <w:rFonts w:ascii="Calibri" w:hAnsi="Calibri" w:cs="Book Antiqua"/>
          <w:i/>
          <w:color w:val="595959"/>
        </w:rPr>
      </w:pPr>
    </w:p>
    <w:p w14:paraId="2D8271CB" w14:textId="77777777" w:rsidR="00341005" w:rsidRDefault="00341005" w:rsidP="00516646">
      <w:pPr>
        <w:rPr>
          <w:rFonts w:ascii="Calibri" w:hAnsi="Calibri" w:cs="Book Antiqua"/>
          <w:i/>
          <w:color w:val="595959"/>
        </w:rPr>
      </w:pPr>
    </w:p>
    <w:p w14:paraId="3DEB566C" w14:textId="77777777" w:rsidR="00341005" w:rsidRDefault="00341005" w:rsidP="00516646">
      <w:pPr>
        <w:rPr>
          <w:rFonts w:ascii="Calibri" w:hAnsi="Calibri" w:cs="Book Antiqua"/>
          <w:i/>
          <w:color w:val="595959"/>
        </w:rPr>
      </w:pPr>
    </w:p>
    <w:p w14:paraId="4B617683" w14:textId="77777777" w:rsidR="00341005" w:rsidRDefault="00341005" w:rsidP="00516646">
      <w:pPr>
        <w:rPr>
          <w:rFonts w:ascii="Calibri" w:hAnsi="Calibri" w:cs="Book Antiqua"/>
          <w:i/>
          <w:color w:val="595959"/>
        </w:rPr>
      </w:pPr>
    </w:p>
    <w:p w14:paraId="74097710" w14:textId="77777777" w:rsidR="00341005" w:rsidRDefault="00341005" w:rsidP="00516646">
      <w:pPr>
        <w:rPr>
          <w:rFonts w:ascii="Calibri" w:hAnsi="Calibri" w:cs="Book Antiqua"/>
          <w:i/>
          <w:color w:val="595959"/>
        </w:rPr>
      </w:pPr>
    </w:p>
    <w:p w14:paraId="19D96ACA" w14:textId="77777777" w:rsidR="00341005" w:rsidRDefault="00341005" w:rsidP="00516646">
      <w:pPr>
        <w:rPr>
          <w:rFonts w:ascii="Calibri" w:hAnsi="Calibri" w:cs="Book Antiqua"/>
          <w:i/>
          <w:color w:val="595959"/>
        </w:rPr>
      </w:pPr>
    </w:p>
    <w:p w14:paraId="4164A684" w14:textId="77777777" w:rsidR="00341005" w:rsidRDefault="00341005" w:rsidP="00516646">
      <w:pPr>
        <w:rPr>
          <w:rFonts w:ascii="Calibri" w:hAnsi="Calibri" w:cs="Book Antiqua"/>
          <w:i/>
          <w:color w:val="595959"/>
        </w:rPr>
      </w:pPr>
    </w:p>
    <w:p w14:paraId="4B8092F3" w14:textId="77777777" w:rsidR="00341005" w:rsidRDefault="00341005" w:rsidP="00516646">
      <w:pPr>
        <w:rPr>
          <w:rFonts w:ascii="Calibri" w:hAnsi="Calibri" w:cs="Book Antiqua"/>
          <w:i/>
          <w:color w:val="595959"/>
        </w:rPr>
      </w:pPr>
    </w:p>
    <w:p w14:paraId="37224864" w14:textId="77777777" w:rsidR="00341005" w:rsidRDefault="00341005" w:rsidP="00516646">
      <w:pPr>
        <w:rPr>
          <w:rFonts w:ascii="Calibri" w:hAnsi="Calibri" w:cs="Book Antiqua"/>
          <w:i/>
          <w:color w:val="595959"/>
        </w:rPr>
      </w:pPr>
    </w:p>
    <w:p w14:paraId="65A21954" w14:textId="77777777" w:rsidR="00341005" w:rsidRDefault="00341005" w:rsidP="00516646">
      <w:pPr>
        <w:rPr>
          <w:rFonts w:ascii="Calibri" w:hAnsi="Calibri" w:cs="Book Antiqua"/>
          <w:i/>
          <w:color w:val="595959"/>
        </w:rPr>
      </w:pPr>
    </w:p>
    <w:p w14:paraId="5B78F14C" w14:textId="77777777" w:rsidR="00341005" w:rsidRDefault="00341005" w:rsidP="00516646">
      <w:pPr>
        <w:rPr>
          <w:rFonts w:ascii="Calibri" w:hAnsi="Calibri" w:cs="Book Antiqua"/>
          <w:i/>
          <w:color w:val="595959"/>
        </w:rPr>
      </w:pPr>
    </w:p>
    <w:p w14:paraId="76F36E69" w14:textId="77777777" w:rsidR="00341005" w:rsidRDefault="00341005" w:rsidP="00516646">
      <w:pPr>
        <w:rPr>
          <w:rFonts w:ascii="Calibri" w:hAnsi="Calibri" w:cs="Book Antiqua"/>
          <w:i/>
          <w:color w:val="595959"/>
        </w:rPr>
      </w:pPr>
    </w:p>
    <w:p w14:paraId="6887898B" w14:textId="77777777"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77777777"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272E34BD" w14:textId="77777777"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77777777"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D3F46A6"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37C1D0BD"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77777777"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30A11ACC" w:rsidR="00DE6738" w:rsidRPr="0039736F" w:rsidRDefault="00DE6738" w:rsidP="00DE6738">
      <w:pPr>
        <w:ind w:left="709"/>
        <w:jc w:val="both"/>
        <w:rPr>
          <w:rFonts w:ascii="Calibri" w:hAnsi="Calibri" w:cs="Book Antiqua"/>
          <w:i/>
          <w:color w:val="0000FF"/>
        </w:rPr>
      </w:pPr>
    </w:p>
    <w:p w14:paraId="68337D34" w14:textId="2B71A894" w:rsidR="00DE6738" w:rsidRPr="0039736F" w:rsidRDefault="00DE6738" w:rsidP="00DE6738">
      <w:pPr>
        <w:ind w:left="993"/>
        <w:jc w:val="both"/>
        <w:rPr>
          <w:rFonts w:ascii="Calibri" w:hAnsi="Calibri" w:cs="Book Antiqua"/>
          <w:i/>
          <w:color w:val="0000FF"/>
          <w:u w:val="single"/>
        </w:rPr>
      </w:pPr>
    </w:p>
    <w:p w14:paraId="1A572DE0" w14:textId="652373F0" w:rsidR="00DE6738" w:rsidRPr="0039736F" w:rsidRDefault="00D657D8" w:rsidP="00DE6738">
      <w:pPr>
        <w:ind w:left="993"/>
        <w:jc w:val="both"/>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2928" behindDoc="0" locked="0" layoutInCell="1" allowOverlap="1" wp14:anchorId="39EF5EC9" wp14:editId="1C23A6B7">
            <wp:simplePos x="0" y="0"/>
            <wp:positionH relativeFrom="margin">
              <wp:align>right</wp:align>
            </wp:positionH>
            <wp:positionV relativeFrom="paragraph">
              <wp:posOffset>8255</wp:posOffset>
            </wp:positionV>
            <wp:extent cx="6120130" cy="3463290"/>
            <wp:effectExtent l="0" t="0" r="0" b="3810"/>
            <wp:wrapNone/>
            <wp:docPr id="1274735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5779"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1D87B921" w14:textId="5A9A1BA5" w:rsidR="00DE6738" w:rsidRPr="0039736F" w:rsidRDefault="00DE6738" w:rsidP="00DE6738">
      <w:pPr>
        <w:ind w:left="993"/>
        <w:jc w:val="both"/>
        <w:rPr>
          <w:rFonts w:ascii="Calibri" w:hAnsi="Calibri" w:cs="Book Antiqua"/>
          <w:i/>
          <w:color w:val="595959"/>
        </w:rPr>
      </w:pPr>
    </w:p>
    <w:p w14:paraId="7AD5D6CA" w14:textId="7777777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77777777" w:rsidR="00341005" w:rsidRDefault="00341005" w:rsidP="00DE6738">
      <w:pPr>
        <w:ind w:left="993"/>
        <w:jc w:val="both"/>
        <w:rPr>
          <w:rFonts w:ascii="Calibri" w:hAnsi="Calibri" w:cs="Book Antiqua"/>
          <w:i/>
          <w:color w:val="595959"/>
        </w:rPr>
      </w:pPr>
    </w:p>
    <w:p w14:paraId="7D03A0F3" w14:textId="77777777" w:rsidR="00341005" w:rsidRDefault="00341005" w:rsidP="00DE6738">
      <w:pPr>
        <w:ind w:left="993"/>
        <w:jc w:val="both"/>
        <w:rPr>
          <w:rFonts w:ascii="Calibri" w:hAnsi="Calibri" w:cs="Book Antiqua"/>
          <w:i/>
          <w:color w:val="595959"/>
        </w:rPr>
      </w:pPr>
    </w:p>
    <w:p w14:paraId="083FF191" w14:textId="77777777" w:rsidR="00341005" w:rsidRDefault="00341005" w:rsidP="00DE6738">
      <w:pPr>
        <w:ind w:left="993"/>
        <w:jc w:val="both"/>
        <w:rPr>
          <w:rFonts w:ascii="Calibri" w:hAnsi="Calibri" w:cs="Book Antiqua"/>
          <w:i/>
          <w:color w:val="595959"/>
        </w:rPr>
      </w:pPr>
    </w:p>
    <w:p w14:paraId="12A4E659" w14:textId="77777777"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77777777"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16726844" w14:textId="77777777" w:rsidR="00341005" w:rsidRDefault="00341005" w:rsidP="00DE6738">
      <w:pPr>
        <w:ind w:left="993"/>
        <w:jc w:val="both"/>
        <w:rPr>
          <w:rFonts w:ascii="Calibri" w:hAnsi="Calibri" w:cs="Book Antiqua"/>
          <w:i/>
          <w:color w:val="595959"/>
        </w:rPr>
      </w:pPr>
    </w:p>
    <w:p w14:paraId="06BE538D" w14:textId="77777777" w:rsidR="00341005" w:rsidRDefault="00341005" w:rsidP="00DE6738">
      <w:pPr>
        <w:ind w:left="993"/>
        <w:jc w:val="both"/>
        <w:rPr>
          <w:rFonts w:ascii="Calibri" w:hAnsi="Calibri" w:cs="Book Antiqua"/>
          <w:i/>
          <w:color w:val="595959"/>
        </w:rPr>
      </w:pPr>
    </w:p>
    <w:p w14:paraId="375DB6AD" w14:textId="77777777" w:rsidR="00341005" w:rsidRDefault="00341005" w:rsidP="00DE6738">
      <w:pPr>
        <w:ind w:left="993"/>
        <w:jc w:val="both"/>
        <w:rPr>
          <w:rFonts w:ascii="Calibri" w:hAnsi="Calibri" w:cs="Book Antiqua"/>
          <w:i/>
          <w:color w:val="595959"/>
        </w:rPr>
      </w:pPr>
    </w:p>
    <w:p w14:paraId="2876C96F" w14:textId="77777777" w:rsidR="00341005" w:rsidRDefault="00341005" w:rsidP="00DE6738">
      <w:pPr>
        <w:ind w:left="993"/>
        <w:jc w:val="both"/>
        <w:rPr>
          <w:rFonts w:ascii="Calibri" w:hAnsi="Calibri" w:cs="Book Antiqua"/>
          <w:i/>
          <w:color w:val="595959"/>
        </w:rPr>
      </w:pPr>
    </w:p>
    <w:p w14:paraId="42616ADF" w14:textId="77777777" w:rsidR="00341005" w:rsidRDefault="00341005" w:rsidP="00DE6738">
      <w:pPr>
        <w:ind w:left="993"/>
        <w:jc w:val="both"/>
        <w:rPr>
          <w:rFonts w:ascii="Calibri" w:hAnsi="Calibri" w:cs="Book Antiqua"/>
          <w:i/>
          <w:color w:val="595959"/>
        </w:rPr>
      </w:pPr>
    </w:p>
    <w:p w14:paraId="792E66BA" w14:textId="77777777" w:rsidR="00341005" w:rsidRDefault="00341005" w:rsidP="00DE6738">
      <w:pPr>
        <w:ind w:left="993"/>
        <w:jc w:val="both"/>
        <w:rPr>
          <w:rFonts w:ascii="Calibri" w:hAnsi="Calibri" w:cs="Book Antiqua"/>
          <w:i/>
          <w:color w:val="595959"/>
        </w:rPr>
      </w:pPr>
    </w:p>
    <w:p w14:paraId="0844746D" w14:textId="77777777" w:rsidR="00341005" w:rsidRDefault="00341005" w:rsidP="00DE6738">
      <w:pPr>
        <w:ind w:left="993"/>
        <w:jc w:val="both"/>
        <w:rPr>
          <w:rFonts w:ascii="Calibri" w:hAnsi="Calibri" w:cs="Book Antiqua"/>
          <w:i/>
          <w:color w:val="595959"/>
        </w:rPr>
      </w:pPr>
    </w:p>
    <w:p w14:paraId="569FEBB8" w14:textId="77777777" w:rsidR="00341005" w:rsidRDefault="00341005" w:rsidP="00DE6738">
      <w:pPr>
        <w:ind w:left="993"/>
        <w:jc w:val="both"/>
        <w:rPr>
          <w:rFonts w:ascii="Calibri" w:hAnsi="Calibri" w:cs="Book Antiqua"/>
          <w:i/>
          <w:color w:val="595959"/>
        </w:rPr>
      </w:pPr>
    </w:p>
    <w:p w14:paraId="66453832" w14:textId="77777777"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77777777"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777777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7777777" w:rsidR="00341005" w:rsidRDefault="00341005" w:rsidP="00DE6738">
      <w:pPr>
        <w:ind w:left="993"/>
        <w:jc w:val="both"/>
        <w:rPr>
          <w:rFonts w:ascii="Calibri" w:hAnsi="Calibri" w:cs="Book Antiqua"/>
          <w:i/>
          <w:color w:val="595959"/>
        </w:rPr>
      </w:pPr>
    </w:p>
    <w:p w14:paraId="2975E66C" w14:textId="77777777" w:rsidR="00341005" w:rsidRDefault="00341005" w:rsidP="00DE6738">
      <w:pPr>
        <w:ind w:left="993"/>
        <w:jc w:val="both"/>
        <w:rPr>
          <w:rFonts w:ascii="Calibri" w:hAnsi="Calibri" w:cs="Book Antiqua"/>
          <w:i/>
          <w:color w:val="595959"/>
        </w:rPr>
      </w:pPr>
    </w:p>
    <w:p w14:paraId="76294762" w14:textId="77777777" w:rsidR="00341005" w:rsidRDefault="00341005" w:rsidP="00DE6738">
      <w:pPr>
        <w:ind w:left="993"/>
        <w:jc w:val="both"/>
        <w:rPr>
          <w:rFonts w:ascii="Calibri" w:hAnsi="Calibri" w:cs="Book Antiqua"/>
          <w:i/>
          <w:color w:val="595959"/>
        </w:rPr>
      </w:pPr>
    </w:p>
    <w:p w14:paraId="461CA435" w14:textId="77777777" w:rsidR="00341005" w:rsidRDefault="00341005" w:rsidP="00DE6738">
      <w:pPr>
        <w:ind w:left="993"/>
        <w:jc w:val="both"/>
        <w:rPr>
          <w:rFonts w:ascii="Calibri" w:hAnsi="Calibri" w:cs="Book Antiqua"/>
          <w:i/>
          <w:color w:val="595959"/>
        </w:rPr>
      </w:pPr>
    </w:p>
    <w:p w14:paraId="15E386CC" w14:textId="77777777" w:rsidR="00341005" w:rsidRDefault="00341005" w:rsidP="00DE6738">
      <w:pPr>
        <w:ind w:left="993"/>
        <w:jc w:val="both"/>
        <w:rPr>
          <w:rFonts w:ascii="Calibri" w:hAnsi="Calibri" w:cs="Book Antiqua"/>
          <w:i/>
          <w:color w:val="595959"/>
        </w:rPr>
      </w:pPr>
    </w:p>
    <w:p w14:paraId="0C99D16A" w14:textId="77777777"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4C6A1D34" w14:textId="77777777" w:rsidR="00341005" w:rsidRDefault="00341005" w:rsidP="00DE6738">
      <w:pPr>
        <w:ind w:left="993"/>
        <w:jc w:val="both"/>
        <w:rPr>
          <w:rFonts w:ascii="Calibri" w:hAnsi="Calibri" w:cs="Book Antiqua"/>
          <w:i/>
          <w:color w:val="595959"/>
        </w:rPr>
      </w:pPr>
    </w:p>
    <w:p w14:paraId="7B5E34BE" w14:textId="77777777" w:rsidR="00341005" w:rsidRDefault="00341005" w:rsidP="00DE6738">
      <w:pPr>
        <w:ind w:left="993"/>
        <w:jc w:val="both"/>
        <w:rPr>
          <w:rFonts w:ascii="Calibri" w:hAnsi="Calibri" w:cs="Book Antiqua"/>
          <w:i/>
          <w:color w:val="595959"/>
        </w:rPr>
      </w:pPr>
    </w:p>
    <w:p w14:paraId="5A277BE0" w14:textId="77777777"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13F5B265"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54C19DE"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7CB44C14" w:rsidR="00DE6738" w:rsidRPr="0039736F" w:rsidRDefault="00DE6738" w:rsidP="00DE6738">
      <w:pPr>
        <w:ind w:left="993"/>
        <w:jc w:val="both"/>
        <w:rPr>
          <w:rFonts w:ascii="Calibri" w:hAnsi="Calibri" w:cs="Book Antiqua"/>
          <w:i/>
          <w:color w:val="595959"/>
        </w:rPr>
      </w:pPr>
    </w:p>
    <w:p w14:paraId="5183FDEF" w14:textId="77777777" w:rsidR="00DE6738" w:rsidRDefault="00DE6738" w:rsidP="00DE6738">
      <w:pPr>
        <w:ind w:left="993"/>
        <w:jc w:val="both"/>
        <w:rPr>
          <w:rFonts w:ascii="Calibri" w:hAnsi="Calibri" w:cs="Book Antiqua"/>
          <w:i/>
          <w:color w:val="595959"/>
        </w:rPr>
      </w:pPr>
    </w:p>
    <w:p w14:paraId="44855143" w14:textId="5118B674" w:rsidR="0021332E" w:rsidRDefault="00D657D8" w:rsidP="00DE6738">
      <w:pPr>
        <w:ind w:left="993"/>
        <w:jc w:val="both"/>
        <w:rPr>
          <w:rFonts w:ascii="Calibri" w:hAnsi="Calibri" w:cs="Book Antiqua"/>
          <w:i/>
          <w:color w:val="595959"/>
        </w:rPr>
      </w:pPr>
      <w:r w:rsidRPr="00D657D8">
        <w:rPr>
          <w:rFonts w:ascii="Calibri" w:hAnsi="Calibri" w:cs="Book Antiqua"/>
          <w:iCs/>
          <w:noProof/>
          <w:color w:val="595959"/>
        </w:rPr>
        <w:drawing>
          <wp:anchor distT="0" distB="0" distL="114300" distR="114300" simplePos="0" relativeHeight="251773952" behindDoc="0" locked="0" layoutInCell="1" allowOverlap="1" wp14:anchorId="27589EF9" wp14:editId="77022AA0">
            <wp:simplePos x="0" y="0"/>
            <wp:positionH relativeFrom="margin">
              <wp:align>right</wp:align>
            </wp:positionH>
            <wp:positionV relativeFrom="paragraph">
              <wp:posOffset>5080</wp:posOffset>
            </wp:positionV>
            <wp:extent cx="6120130" cy="3465195"/>
            <wp:effectExtent l="0" t="0" r="0" b="1905"/>
            <wp:wrapNone/>
            <wp:docPr id="4077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916" name=""/>
                    <pic:cNvPicPr/>
                  </pic:nvPicPr>
                  <pic:blipFill>
                    <a:blip r:embed="rId68">
                      <a:extLst>
                        <a:ext uri="{28A0092B-C50C-407E-A947-70E740481C1C}">
                          <a14:useLocalDpi xmlns:a14="http://schemas.microsoft.com/office/drawing/2010/main" val="0"/>
                        </a:ext>
                      </a:extLst>
                    </a:blip>
                    <a:stretch>
                      <a:fillRect/>
                    </a:stretch>
                  </pic:blipFill>
                  <pic:spPr>
                    <a:xfrm>
                      <a:off x="0" y="0"/>
                      <a:ext cx="6120130" cy="3465195"/>
                    </a:xfrm>
                    <a:prstGeom prst="rect">
                      <a:avLst/>
                    </a:prstGeom>
                  </pic:spPr>
                </pic:pic>
              </a:graphicData>
            </a:graphic>
            <wp14:sizeRelH relativeFrom="page">
              <wp14:pctWidth>0</wp14:pctWidth>
            </wp14:sizeRelH>
            <wp14:sizeRelV relativeFrom="page">
              <wp14:pctHeight>0</wp14:pctHeight>
            </wp14:sizeRelV>
          </wp:anchor>
        </w:drawing>
      </w:r>
    </w:p>
    <w:p w14:paraId="79324FDE" w14:textId="77777777" w:rsidR="0021332E" w:rsidRDefault="0021332E" w:rsidP="00DE6738">
      <w:pPr>
        <w:ind w:left="993"/>
        <w:jc w:val="both"/>
        <w:rPr>
          <w:rFonts w:ascii="Calibri" w:hAnsi="Calibri" w:cs="Book Antiqua"/>
          <w:i/>
          <w:color w:val="595959"/>
        </w:rPr>
      </w:pPr>
    </w:p>
    <w:p w14:paraId="15210C61" w14:textId="77777777" w:rsidR="0021332E" w:rsidRDefault="0021332E" w:rsidP="00DE6738">
      <w:pPr>
        <w:ind w:left="993"/>
        <w:jc w:val="both"/>
        <w:rPr>
          <w:rFonts w:ascii="Calibri" w:hAnsi="Calibri" w:cs="Book Antiqua"/>
          <w:i/>
          <w:color w:val="595959"/>
        </w:rPr>
      </w:pPr>
    </w:p>
    <w:p w14:paraId="70954CB5" w14:textId="77777777" w:rsidR="0021332E" w:rsidRDefault="0021332E" w:rsidP="00DE6738">
      <w:pPr>
        <w:ind w:left="993"/>
        <w:jc w:val="both"/>
        <w:rPr>
          <w:rFonts w:ascii="Calibri" w:hAnsi="Calibri" w:cs="Book Antiqua"/>
          <w:i/>
          <w:color w:val="595959"/>
        </w:rPr>
      </w:pPr>
    </w:p>
    <w:p w14:paraId="408B0E20" w14:textId="77777777" w:rsidR="0021332E" w:rsidRDefault="0021332E" w:rsidP="00DE6738">
      <w:pPr>
        <w:ind w:left="993"/>
        <w:jc w:val="both"/>
        <w:rPr>
          <w:rFonts w:ascii="Calibri" w:hAnsi="Calibri" w:cs="Book Antiqua"/>
          <w:i/>
          <w:color w:val="595959"/>
        </w:rPr>
      </w:pPr>
    </w:p>
    <w:p w14:paraId="593BA25F" w14:textId="3EB11CD4" w:rsidR="0021332E" w:rsidRDefault="0021332E" w:rsidP="00DE6738">
      <w:pPr>
        <w:ind w:left="993"/>
        <w:jc w:val="both"/>
        <w:rPr>
          <w:rFonts w:ascii="Calibri" w:hAnsi="Calibri" w:cs="Book Antiqua"/>
          <w:i/>
          <w:color w:val="595959"/>
        </w:rPr>
      </w:pPr>
    </w:p>
    <w:p w14:paraId="0366AA70" w14:textId="77777777" w:rsidR="00341005" w:rsidRDefault="00341005" w:rsidP="00DE6738">
      <w:pPr>
        <w:ind w:left="993"/>
        <w:jc w:val="both"/>
        <w:rPr>
          <w:rFonts w:ascii="Calibri" w:hAnsi="Calibri" w:cs="Book Antiqua"/>
          <w:i/>
          <w:color w:val="595959"/>
        </w:rPr>
      </w:pPr>
    </w:p>
    <w:p w14:paraId="1F5053F6" w14:textId="77777777" w:rsidR="00341005" w:rsidRDefault="00341005" w:rsidP="00DE6738">
      <w:pPr>
        <w:ind w:left="993"/>
        <w:jc w:val="both"/>
        <w:rPr>
          <w:rFonts w:ascii="Calibri" w:hAnsi="Calibri" w:cs="Book Antiqua"/>
          <w:i/>
          <w:color w:val="595959"/>
        </w:rPr>
      </w:pPr>
    </w:p>
    <w:p w14:paraId="293F9BA0" w14:textId="77777777" w:rsidR="00341005" w:rsidRDefault="00341005" w:rsidP="00DE6738">
      <w:pPr>
        <w:ind w:left="993"/>
        <w:jc w:val="both"/>
        <w:rPr>
          <w:rFonts w:ascii="Calibri" w:hAnsi="Calibri" w:cs="Book Antiqua"/>
          <w:i/>
          <w:color w:val="595959"/>
        </w:rPr>
      </w:pPr>
    </w:p>
    <w:p w14:paraId="720B2B8A" w14:textId="77777777" w:rsidR="0021332E" w:rsidRDefault="0021332E" w:rsidP="00DE6738">
      <w:pPr>
        <w:ind w:left="993"/>
        <w:jc w:val="both"/>
        <w:rPr>
          <w:rFonts w:ascii="Calibri" w:hAnsi="Calibri" w:cs="Book Antiqua"/>
          <w:i/>
          <w:color w:val="595959"/>
        </w:rPr>
      </w:pPr>
    </w:p>
    <w:p w14:paraId="535D5D32" w14:textId="3992D596" w:rsidR="0021332E" w:rsidRPr="00D657D8" w:rsidRDefault="0021332E" w:rsidP="00DE6738">
      <w:pPr>
        <w:ind w:left="993"/>
        <w:jc w:val="both"/>
        <w:rPr>
          <w:rFonts w:ascii="Calibri" w:hAnsi="Calibri" w:cs="Book Antiqua"/>
          <w:iCs/>
          <w:color w:val="595959"/>
        </w:rPr>
      </w:pPr>
    </w:p>
    <w:p w14:paraId="3B021A57" w14:textId="77777777" w:rsidR="0021332E" w:rsidRDefault="0021332E" w:rsidP="00DE6738">
      <w:pPr>
        <w:ind w:left="993"/>
        <w:jc w:val="both"/>
        <w:rPr>
          <w:rFonts w:ascii="Calibri" w:hAnsi="Calibri" w:cs="Book Antiqua"/>
          <w:i/>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5FB38BD2" w14:textId="77777777" w:rsidR="00DE6738" w:rsidRPr="0039736F" w:rsidRDefault="00DE6738" w:rsidP="00DE6738">
      <w:pPr>
        <w:ind w:left="993"/>
        <w:jc w:val="both"/>
        <w:rPr>
          <w:rFonts w:ascii="Calibri" w:hAnsi="Calibri" w:cs="Book Antiqua"/>
          <w:i/>
          <w:color w:val="0000FF"/>
          <w:u w:val="single"/>
        </w:rPr>
      </w:pPr>
    </w:p>
    <w:p w14:paraId="0607D15B" w14:textId="5E12BFE1" w:rsidR="00DE6738" w:rsidRPr="0039736F" w:rsidRDefault="00DE6738" w:rsidP="00DE6738">
      <w:pPr>
        <w:ind w:left="993"/>
        <w:jc w:val="both"/>
        <w:rPr>
          <w:rFonts w:ascii="Calibri" w:hAnsi="Calibri" w:cs="Book Antiqua"/>
          <w:i/>
          <w:color w:val="595959"/>
        </w:rPr>
      </w:pPr>
    </w:p>
    <w:p w14:paraId="74F75045" w14:textId="77777777" w:rsidR="00DE6738" w:rsidRPr="0039736F" w:rsidRDefault="00DE6738" w:rsidP="00DE6738">
      <w:pPr>
        <w:ind w:left="993"/>
        <w:jc w:val="both"/>
        <w:rPr>
          <w:rFonts w:ascii="Calibri" w:hAnsi="Calibri" w:cs="Book Antiqua"/>
          <w:i/>
          <w:color w:val="595959"/>
        </w:rPr>
      </w:pPr>
    </w:p>
    <w:p w14:paraId="4ECF5A75" w14:textId="427AB73D" w:rsidR="00DE6738" w:rsidRPr="0039736F" w:rsidRDefault="00DE6738" w:rsidP="00DE6738">
      <w:pPr>
        <w:ind w:left="993"/>
        <w:jc w:val="both"/>
        <w:rPr>
          <w:rFonts w:ascii="Calibri" w:hAnsi="Calibri" w:cs="Book Antiqua"/>
          <w:i/>
          <w:color w:val="595959"/>
        </w:rPr>
      </w:pPr>
    </w:p>
    <w:p w14:paraId="03CE09DB" w14:textId="745FCFD1" w:rsidR="00DE6738" w:rsidRDefault="00DE6738" w:rsidP="00DE6738">
      <w:pPr>
        <w:jc w:val="both"/>
        <w:rPr>
          <w:rFonts w:ascii="Calibri" w:hAnsi="Calibri" w:cs="Book Antiqua"/>
          <w:i/>
          <w:color w:val="595959"/>
        </w:rPr>
      </w:pPr>
      <w:r>
        <w:rPr>
          <w:rFonts w:ascii="Calibri" w:hAnsi="Calibri" w:cs="Book Antiqua"/>
          <w:i/>
          <w:color w:val="595959"/>
        </w:rPr>
        <w:tab/>
      </w:r>
    </w:p>
    <w:p w14:paraId="786ED4BE" w14:textId="292A2C4B" w:rsidR="0021332E" w:rsidRDefault="0021332E" w:rsidP="00DE6738">
      <w:pPr>
        <w:rPr>
          <w:rFonts w:ascii="Calibri" w:hAnsi="Calibri" w:cs="Book Antiqua"/>
          <w:i/>
          <w:color w:val="595959"/>
        </w:rPr>
      </w:pPr>
    </w:p>
    <w:p w14:paraId="2D20DD34" w14:textId="589FE6F9" w:rsidR="0021332E" w:rsidRDefault="0021332E" w:rsidP="00DE6738">
      <w:pPr>
        <w:rPr>
          <w:rFonts w:ascii="Calibri" w:hAnsi="Calibri" w:cs="Book Antiqua"/>
          <w:i/>
          <w:color w:val="595959"/>
        </w:rPr>
      </w:pPr>
    </w:p>
    <w:p w14:paraId="1408B25D" w14:textId="77777777" w:rsidR="0021332E" w:rsidRDefault="0021332E" w:rsidP="00DE6738">
      <w:pPr>
        <w:rPr>
          <w:rFonts w:ascii="Calibri" w:hAnsi="Calibri" w:cs="Book Antiqua"/>
          <w:i/>
          <w:color w:val="595959"/>
        </w:rPr>
      </w:pPr>
    </w:p>
    <w:p w14:paraId="5C593354" w14:textId="77777777" w:rsidR="0021332E" w:rsidRDefault="0021332E" w:rsidP="00DE6738">
      <w:pPr>
        <w:rPr>
          <w:rFonts w:ascii="Calibri" w:hAnsi="Calibri" w:cs="Book Antiqua"/>
          <w:i/>
          <w:color w:val="595959"/>
        </w:rPr>
      </w:pPr>
    </w:p>
    <w:p w14:paraId="270F288C" w14:textId="73DFE4A7"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77777777"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7777777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77777777"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18405964" w:rsidR="0021332E" w:rsidRDefault="0021332E" w:rsidP="00DE6738">
      <w:pPr>
        <w:rPr>
          <w:rFonts w:ascii="Calibri" w:hAnsi="Calibri" w:cs="Book Antiqua"/>
          <w:i/>
          <w:color w:val="595959"/>
        </w:rPr>
      </w:pPr>
    </w:p>
    <w:p w14:paraId="7E7213EE" w14:textId="77777777" w:rsidR="0021332E" w:rsidRDefault="0021332E" w:rsidP="00DE6738">
      <w:pPr>
        <w:rPr>
          <w:rFonts w:ascii="Calibri" w:hAnsi="Calibri" w:cs="Book Antiqua"/>
          <w:i/>
          <w:color w:val="595959"/>
        </w:rPr>
      </w:pPr>
    </w:p>
    <w:p w14:paraId="5E523EFD" w14:textId="291F2C50" w:rsidR="0021332E" w:rsidRDefault="0021332E" w:rsidP="00DE6738">
      <w:pPr>
        <w:rPr>
          <w:rFonts w:ascii="Calibri" w:hAnsi="Calibri" w:cs="Book Antiqua"/>
          <w:i/>
          <w:color w:val="595959"/>
        </w:rPr>
      </w:pPr>
    </w:p>
    <w:p w14:paraId="4E5A4A18" w14:textId="7777777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77777777" w:rsidR="00D657D8" w:rsidRDefault="00D657D8" w:rsidP="00DE6738">
      <w:pPr>
        <w:rPr>
          <w:rFonts w:ascii="Calibri" w:hAnsi="Calibri" w:cs="Book Antiqua"/>
          <w:i/>
          <w:color w:val="595959"/>
        </w:rPr>
      </w:pPr>
    </w:p>
    <w:p w14:paraId="5F7A108D" w14:textId="77777777" w:rsidR="00DE6738" w:rsidRDefault="00DE6738" w:rsidP="00DE6738">
      <w:pPr>
        <w:jc w:val="both"/>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F2CCA4"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77777777"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77777777"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3D9CA9E1"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120D507E" w:rsidR="00DE6738" w:rsidRDefault="00DE6738" w:rsidP="00DE6738">
      <w:pPr>
        <w:rPr>
          <w:rFonts w:ascii="Calibri" w:hAnsi="Calibri" w:cs="Book Antiqua"/>
          <w:i/>
          <w:color w:val="595959"/>
        </w:rPr>
      </w:pPr>
    </w:p>
    <w:p w14:paraId="3E023764" w14:textId="3C373938" w:rsidR="00DE6738" w:rsidRDefault="00D657D8" w:rsidP="00DE6738">
      <w:pPr>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4976" behindDoc="0" locked="0" layoutInCell="1" allowOverlap="1" wp14:anchorId="6BD0BF03" wp14:editId="2D9ADB48">
            <wp:simplePos x="0" y="0"/>
            <wp:positionH relativeFrom="margin">
              <wp:align>right</wp:align>
            </wp:positionH>
            <wp:positionV relativeFrom="paragraph">
              <wp:posOffset>11430</wp:posOffset>
            </wp:positionV>
            <wp:extent cx="6120130" cy="3480435"/>
            <wp:effectExtent l="0" t="0" r="0" b="5715"/>
            <wp:wrapNone/>
            <wp:docPr id="8545622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236" name="Imagen 1" descr="Interfaz de usuario gráfica, Texto,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7613C673" w14:textId="21A94CCB" w:rsidR="00DE6738" w:rsidRDefault="00DE6738" w:rsidP="00DE6738">
      <w:pPr>
        <w:rPr>
          <w:rFonts w:ascii="Calibri" w:hAnsi="Calibri" w:cs="Book Antiqua"/>
          <w:i/>
          <w:color w:val="595959"/>
        </w:rPr>
      </w:pPr>
    </w:p>
    <w:p w14:paraId="6FB122C9" w14:textId="40BD60CC" w:rsidR="00DE6738" w:rsidRDefault="00DE6738" w:rsidP="00DE6738">
      <w:pPr>
        <w:rPr>
          <w:rFonts w:ascii="Calibri" w:hAnsi="Calibri" w:cs="Book Antiqua"/>
          <w:i/>
          <w:color w:val="595959"/>
        </w:rPr>
      </w:pPr>
    </w:p>
    <w:p w14:paraId="79906058" w14:textId="77777777" w:rsidR="00DE6738" w:rsidRDefault="00DE6738" w:rsidP="00DE6738">
      <w:pPr>
        <w:rPr>
          <w:rFonts w:ascii="Calibri" w:hAnsi="Calibri" w:cs="Book Antiqua"/>
          <w:i/>
          <w:color w:val="595959"/>
        </w:rPr>
      </w:pPr>
    </w:p>
    <w:p w14:paraId="32CCFC64" w14:textId="5A51696A" w:rsidR="00DE6738" w:rsidRDefault="00DE6738" w:rsidP="00DE6738">
      <w:pPr>
        <w:rPr>
          <w:rFonts w:ascii="Calibri" w:hAnsi="Calibri" w:cs="Book Antiqua"/>
          <w:i/>
          <w:color w:val="595959"/>
        </w:rPr>
      </w:pPr>
    </w:p>
    <w:p w14:paraId="319E4BF3" w14:textId="070CA5E5" w:rsidR="00EA0606" w:rsidRDefault="00EA0606" w:rsidP="00DE6738">
      <w:pPr>
        <w:rPr>
          <w:rFonts w:ascii="Calibri" w:hAnsi="Calibri" w:cs="Book Antiqua"/>
          <w:i/>
          <w:color w:val="595959"/>
        </w:rPr>
      </w:pPr>
    </w:p>
    <w:p w14:paraId="148E7DE0" w14:textId="77777777" w:rsidR="00EA0606" w:rsidRDefault="00EA0606" w:rsidP="00DE6738">
      <w:pPr>
        <w:rPr>
          <w:rFonts w:ascii="Calibri" w:hAnsi="Calibri" w:cs="Book Antiqua"/>
          <w:i/>
          <w:color w:val="595959"/>
        </w:rPr>
      </w:pPr>
    </w:p>
    <w:p w14:paraId="71D8BA64" w14:textId="77777777" w:rsidR="00EA0606" w:rsidRDefault="00EA0606" w:rsidP="00DE6738">
      <w:pPr>
        <w:rPr>
          <w:rFonts w:ascii="Calibri" w:hAnsi="Calibri" w:cs="Book Antiqua"/>
          <w:i/>
          <w:color w:val="595959"/>
        </w:rPr>
      </w:pPr>
    </w:p>
    <w:p w14:paraId="44BCF9E9" w14:textId="05008115" w:rsidR="00EA0606" w:rsidRDefault="00EA0606" w:rsidP="00DE6738">
      <w:pPr>
        <w:rPr>
          <w:rFonts w:ascii="Calibri" w:hAnsi="Calibri" w:cs="Book Antiqua"/>
          <w:i/>
          <w:color w:val="595959"/>
        </w:rPr>
      </w:pPr>
    </w:p>
    <w:p w14:paraId="56F9ADE1" w14:textId="77777777" w:rsidR="00EA0606" w:rsidRDefault="00EA0606" w:rsidP="00DE6738">
      <w:pPr>
        <w:rPr>
          <w:rFonts w:ascii="Calibri" w:hAnsi="Calibri" w:cs="Book Antiqua"/>
          <w:i/>
          <w:color w:val="595959"/>
        </w:rPr>
      </w:pPr>
    </w:p>
    <w:p w14:paraId="192CC0B9" w14:textId="77777777" w:rsidR="00EA0606" w:rsidRDefault="00EA0606" w:rsidP="00DE6738">
      <w:pPr>
        <w:rPr>
          <w:rFonts w:ascii="Calibri" w:hAnsi="Calibri" w:cs="Book Antiqua"/>
          <w:i/>
          <w:color w:val="595959"/>
        </w:rPr>
      </w:pPr>
    </w:p>
    <w:p w14:paraId="05AA33CB" w14:textId="77777777" w:rsidR="00EA0606" w:rsidRDefault="00EA0606" w:rsidP="00DE6738">
      <w:pPr>
        <w:rPr>
          <w:rFonts w:ascii="Calibri" w:hAnsi="Calibri" w:cs="Book Antiqua"/>
          <w:i/>
          <w:color w:val="595959"/>
        </w:rPr>
      </w:pPr>
    </w:p>
    <w:p w14:paraId="09FB6F5A" w14:textId="77777777" w:rsidR="00EA0606" w:rsidRDefault="00EA0606" w:rsidP="00DE6738">
      <w:pPr>
        <w:rPr>
          <w:rFonts w:ascii="Calibri" w:hAnsi="Calibri" w:cs="Book Antiqua"/>
          <w:i/>
          <w:color w:val="595959"/>
        </w:rPr>
      </w:pPr>
    </w:p>
    <w:p w14:paraId="222D5CF7" w14:textId="77777777" w:rsidR="00EA0606" w:rsidRDefault="00EA0606" w:rsidP="00DE6738">
      <w:pPr>
        <w:rPr>
          <w:rFonts w:ascii="Calibri" w:hAnsi="Calibri" w:cs="Book Antiqua"/>
          <w:i/>
          <w:color w:val="595959"/>
        </w:rPr>
      </w:pPr>
    </w:p>
    <w:p w14:paraId="259C7D01" w14:textId="77777777" w:rsidR="00D657D8" w:rsidRDefault="00D657D8" w:rsidP="00DE6738">
      <w:pPr>
        <w:rPr>
          <w:rFonts w:ascii="Calibri" w:hAnsi="Calibri" w:cs="Book Antiqua"/>
          <w:i/>
          <w:color w:val="595959"/>
        </w:rPr>
      </w:pPr>
    </w:p>
    <w:p w14:paraId="4C2DFB14" w14:textId="77777777" w:rsidR="00D657D8" w:rsidRDefault="00D657D8" w:rsidP="00DE6738">
      <w:pPr>
        <w:rPr>
          <w:rFonts w:ascii="Calibri" w:hAnsi="Calibri" w:cs="Book Antiqua"/>
          <w:i/>
          <w:color w:val="595959"/>
        </w:rPr>
      </w:pPr>
    </w:p>
    <w:p w14:paraId="4F835BB9" w14:textId="77777777" w:rsidR="00D657D8" w:rsidRDefault="00D657D8" w:rsidP="00DE6738">
      <w:pPr>
        <w:rPr>
          <w:rFonts w:ascii="Calibri" w:hAnsi="Calibri" w:cs="Book Antiqua"/>
          <w:i/>
          <w:color w:val="595959"/>
        </w:rPr>
      </w:pPr>
    </w:p>
    <w:p w14:paraId="4E9B9940" w14:textId="77777777" w:rsidR="00D657D8" w:rsidRDefault="00D657D8" w:rsidP="00DE6738">
      <w:pPr>
        <w:rPr>
          <w:rFonts w:ascii="Calibri" w:hAnsi="Calibri" w:cs="Book Antiqua"/>
          <w:i/>
          <w:color w:val="595959"/>
        </w:rPr>
      </w:pPr>
    </w:p>
    <w:p w14:paraId="088A5619" w14:textId="77777777" w:rsidR="00D657D8" w:rsidRDefault="00D657D8" w:rsidP="00DE6738">
      <w:pPr>
        <w:rPr>
          <w:rFonts w:ascii="Calibri" w:hAnsi="Calibri" w:cs="Book Antiqua"/>
          <w:i/>
          <w:color w:val="595959"/>
        </w:rPr>
      </w:pPr>
    </w:p>
    <w:p w14:paraId="55CBA36C" w14:textId="77777777" w:rsidR="00EA0606" w:rsidRDefault="00EA0606" w:rsidP="00DE6738">
      <w:pPr>
        <w:rPr>
          <w:rFonts w:ascii="Calibri" w:hAnsi="Calibri" w:cs="Book Antiqua"/>
          <w:i/>
          <w:color w:val="595959"/>
        </w:rPr>
      </w:pPr>
    </w:p>
    <w:p w14:paraId="16E0D6EB" w14:textId="77777777" w:rsidR="00EA0606" w:rsidRDefault="00EA0606" w:rsidP="00DE6738">
      <w:pPr>
        <w:rPr>
          <w:rFonts w:ascii="Calibri" w:hAnsi="Calibri" w:cs="Book Antiqua"/>
          <w:i/>
          <w:color w:val="595959"/>
        </w:rPr>
      </w:pPr>
    </w:p>
    <w:p w14:paraId="7CFB5BDF" w14:textId="41BE6128" w:rsidR="00DE6738" w:rsidRDefault="00DE6738" w:rsidP="00DE6738">
      <w:pPr>
        <w:ind w:left="993"/>
        <w:rPr>
          <w:rFonts w:ascii="Calibri" w:hAnsi="Calibri" w:cs="Book Antiqua"/>
          <w:i/>
          <w:color w:val="595959"/>
        </w:rPr>
      </w:pPr>
    </w:p>
    <w:p w14:paraId="52006828" w14:textId="77D5EB5F" w:rsidR="00DE6738" w:rsidRDefault="00DE6738" w:rsidP="00DE6738">
      <w:pPr>
        <w:rPr>
          <w:rFonts w:ascii="Calibri" w:hAnsi="Calibri" w:cs="Book Antiqua"/>
          <w:iCs/>
          <w:color w:val="595959"/>
        </w:rPr>
      </w:pPr>
    </w:p>
    <w:p w14:paraId="7B5A3CA7" w14:textId="77777777"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7777777" w:rsidR="00D657D8" w:rsidRDefault="00D657D8" w:rsidP="00DE6738">
      <w:pPr>
        <w:rPr>
          <w:rFonts w:ascii="Calibri" w:hAnsi="Calibri" w:cs="Book Antiqua"/>
          <w:iCs/>
          <w:color w:val="595959"/>
        </w:rPr>
      </w:pPr>
    </w:p>
    <w:p w14:paraId="40E2DAD8" w14:textId="77777777" w:rsidR="00D657D8" w:rsidRDefault="00D657D8" w:rsidP="00DE6738">
      <w:pPr>
        <w:rPr>
          <w:rFonts w:ascii="Calibri" w:hAnsi="Calibri" w:cs="Book Antiqua"/>
          <w:iCs/>
          <w:color w:val="595959"/>
        </w:rPr>
      </w:pPr>
    </w:p>
    <w:p w14:paraId="45079450" w14:textId="77777777" w:rsidR="00D657D8" w:rsidRDefault="00D657D8" w:rsidP="00DE6738">
      <w:pPr>
        <w:rPr>
          <w:rFonts w:ascii="Calibri" w:hAnsi="Calibri" w:cs="Book Antiqua"/>
          <w:iCs/>
          <w:color w:val="595959"/>
        </w:rPr>
      </w:pPr>
    </w:p>
    <w:p w14:paraId="59A0A80E" w14:textId="77777777" w:rsidR="00D657D8" w:rsidRDefault="00D657D8" w:rsidP="00DE6738">
      <w:pPr>
        <w:rPr>
          <w:rFonts w:ascii="Calibri" w:hAnsi="Calibri" w:cs="Book Antiqua"/>
          <w:iCs/>
          <w:color w:val="595959"/>
        </w:rPr>
      </w:pPr>
    </w:p>
    <w:p w14:paraId="7CC70FF8" w14:textId="77777777"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77777777" w:rsidR="00D657D8" w:rsidRDefault="00D657D8" w:rsidP="00DE6738">
      <w:pPr>
        <w:rPr>
          <w:rFonts w:ascii="Calibri" w:hAnsi="Calibri" w:cs="Book Antiqua"/>
          <w:iCs/>
          <w:color w:val="595959"/>
        </w:rPr>
      </w:pPr>
    </w:p>
    <w:p w14:paraId="6B9C5745" w14:textId="77777777"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77777777"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77777777" w:rsidR="00D657D8" w:rsidRDefault="00D657D8" w:rsidP="00DE6738">
      <w:pPr>
        <w:rPr>
          <w:rFonts w:ascii="Calibri" w:hAnsi="Calibri" w:cs="Book Antiqua"/>
          <w:iCs/>
          <w:color w:val="595959"/>
        </w:rPr>
      </w:pPr>
    </w:p>
    <w:p w14:paraId="42A48E8F" w14:textId="77777777" w:rsidR="00D657D8" w:rsidRDefault="00D657D8" w:rsidP="00DE6738">
      <w:pPr>
        <w:rPr>
          <w:rFonts w:ascii="Calibri" w:hAnsi="Calibri" w:cs="Book Antiqua"/>
          <w:iCs/>
          <w:color w:val="595959"/>
        </w:rPr>
      </w:pPr>
    </w:p>
    <w:p w14:paraId="4F5D7E1D" w14:textId="77777777" w:rsidR="00D657D8" w:rsidRDefault="00D657D8" w:rsidP="00DE6738">
      <w:pPr>
        <w:rPr>
          <w:rFonts w:ascii="Calibri" w:hAnsi="Calibri" w:cs="Book Antiqua"/>
          <w:iCs/>
          <w:color w:val="595959"/>
        </w:rPr>
      </w:pPr>
    </w:p>
    <w:p w14:paraId="585F1396" w14:textId="77777777"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57253854" w:rsidR="00DE6738" w:rsidRDefault="00DE6738" w:rsidP="00DE6738">
      <w:pPr>
        <w:rPr>
          <w:rFonts w:ascii="Calibri" w:hAnsi="Calibri" w:cs="Book Antiqua"/>
          <w:i/>
          <w:color w:val="595959"/>
        </w:rPr>
      </w:pPr>
    </w:p>
    <w:p w14:paraId="0199976C" w14:textId="2C949405" w:rsidR="00DE6738" w:rsidRDefault="00DE6738" w:rsidP="00DE6738">
      <w:pPr>
        <w:tabs>
          <w:tab w:val="left" w:pos="2993"/>
        </w:tabs>
        <w:ind w:firstLine="708"/>
        <w:rPr>
          <w:rFonts w:ascii="Calibri" w:hAnsi="Calibri" w:cs="Book Antiqua"/>
        </w:rPr>
      </w:pPr>
      <w:r>
        <w:rPr>
          <w:rFonts w:ascii="Calibri" w:hAnsi="Calibri" w:cs="Book Antiqua"/>
        </w:rPr>
        <w:t xml:space="preserve">    </w:t>
      </w:r>
    </w:p>
    <w:p w14:paraId="3E50D89E" w14:textId="5D57DCE8" w:rsidR="00EA0606" w:rsidRDefault="00843FC0" w:rsidP="00DE6738">
      <w:pPr>
        <w:tabs>
          <w:tab w:val="left" w:pos="2993"/>
        </w:tabs>
        <w:ind w:firstLine="708"/>
        <w:rPr>
          <w:rFonts w:ascii="Calibri" w:hAnsi="Calibri" w:cs="Book Antiqua"/>
        </w:rPr>
      </w:pPr>
      <w:r w:rsidRPr="00843FC0">
        <w:rPr>
          <w:rFonts w:ascii="Calibri" w:hAnsi="Calibri" w:cs="Book Antiqua"/>
          <w:noProof/>
        </w:rPr>
        <w:drawing>
          <wp:anchor distT="0" distB="0" distL="114300" distR="114300" simplePos="0" relativeHeight="251776000" behindDoc="0" locked="0" layoutInCell="1" allowOverlap="1" wp14:anchorId="41BFA4CD" wp14:editId="0EC28C85">
            <wp:simplePos x="0" y="0"/>
            <wp:positionH relativeFrom="margin">
              <wp:align>right</wp:align>
            </wp:positionH>
            <wp:positionV relativeFrom="paragraph">
              <wp:posOffset>8255</wp:posOffset>
            </wp:positionV>
            <wp:extent cx="6120130" cy="3485515"/>
            <wp:effectExtent l="0" t="0" r="0" b="635"/>
            <wp:wrapNone/>
            <wp:docPr id="87199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3963"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3485515"/>
                    </a:xfrm>
                    <a:prstGeom prst="rect">
                      <a:avLst/>
                    </a:prstGeom>
                  </pic:spPr>
                </pic:pic>
              </a:graphicData>
            </a:graphic>
            <wp14:sizeRelH relativeFrom="page">
              <wp14:pctWidth>0</wp14:pctWidth>
            </wp14:sizeRelH>
            <wp14:sizeRelV relativeFrom="page">
              <wp14:pctHeight>0</wp14:pctHeight>
            </wp14:sizeRelV>
          </wp:anchor>
        </w:drawing>
      </w:r>
    </w:p>
    <w:p w14:paraId="080F6353" w14:textId="467A4FE5" w:rsidR="00EA0606" w:rsidRDefault="00EA0606" w:rsidP="00DE6738">
      <w:pPr>
        <w:tabs>
          <w:tab w:val="left" w:pos="2993"/>
        </w:tabs>
        <w:ind w:firstLine="708"/>
        <w:rPr>
          <w:rFonts w:ascii="Calibri" w:hAnsi="Calibri" w:cs="Book Antiqua"/>
        </w:rPr>
      </w:pPr>
    </w:p>
    <w:p w14:paraId="3C2E5DF4" w14:textId="77777777"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7777777"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77777777" w:rsidR="00EA0606" w:rsidRDefault="00EA0606" w:rsidP="00DE6738">
      <w:pPr>
        <w:tabs>
          <w:tab w:val="left" w:pos="2993"/>
        </w:tabs>
        <w:ind w:firstLine="708"/>
        <w:rPr>
          <w:rFonts w:ascii="Calibri" w:hAnsi="Calibri" w:cs="Book Antiqua"/>
        </w:rPr>
      </w:pPr>
    </w:p>
    <w:p w14:paraId="6ABC38BD" w14:textId="77777777"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77777777"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77777777" w:rsidR="00EA0606" w:rsidRDefault="00EA0606" w:rsidP="00DE6738">
      <w:pPr>
        <w:tabs>
          <w:tab w:val="left" w:pos="2993"/>
        </w:tabs>
        <w:ind w:firstLine="708"/>
        <w:rPr>
          <w:rFonts w:ascii="Calibri" w:hAnsi="Calibri" w:cs="Book Antiqua"/>
        </w:rPr>
      </w:pPr>
    </w:p>
    <w:p w14:paraId="11B0FFD3" w14:textId="77777777" w:rsidR="00EA0606" w:rsidRDefault="00EA0606" w:rsidP="00DE6738">
      <w:pPr>
        <w:tabs>
          <w:tab w:val="left" w:pos="2993"/>
        </w:tabs>
        <w:ind w:firstLine="708"/>
        <w:rPr>
          <w:rFonts w:ascii="Calibri" w:hAnsi="Calibri" w:cs="Book Antiqua"/>
        </w:rPr>
      </w:pPr>
    </w:p>
    <w:p w14:paraId="6383B744" w14:textId="77777777" w:rsidR="00EA0606" w:rsidRDefault="00EA0606" w:rsidP="00DE6738">
      <w:pPr>
        <w:tabs>
          <w:tab w:val="left" w:pos="2993"/>
        </w:tabs>
        <w:ind w:firstLine="708"/>
        <w:rPr>
          <w:rFonts w:ascii="Calibri" w:hAnsi="Calibri" w:cs="Book Antiqua"/>
        </w:rPr>
      </w:pPr>
    </w:p>
    <w:p w14:paraId="4922C46A" w14:textId="77777777" w:rsidR="00EA0606" w:rsidRDefault="00EA0606" w:rsidP="00DE6738">
      <w:pPr>
        <w:tabs>
          <w:tab w:val="left" w:pos="2993"/>
        </w:tabs>
        <w:ind w:firstLine="708"/>
        <w:rPr>
          <w:rFonts w:ascii="Calibri" w:hAnsi="Calibri" w:cs="Book Antiqua"/>
        </w:rPr>
      </w:pPr>
    </w:p>
    <w:p w14:paraId="0DD0DCB8" w14:textId="77777777" w:rsidR="00EA0606" w:rsidRDefault="00EA0606" w:rsidP="00DE6738">
      <w:pPr>
        <w:tabs>
          <w:tab w:val="left" w:pos="2993"/>
        </w:tabs>
        <w:ind w:firstLine="708"/>
        <w:rPr>
          <w:rFonts w:ascii="Calibri" w:hAnsi="Calibri" w:cs="Book Antiqua"/>
        </w:rPr>
      </w:pPr>
    </w:p>
    <w:p w14:paraId="24619020" w14:textId="77777777" w:rsidR="00EA0606" w:rsidRDefault="00EA0606" w:rsidP="00DE6738">
      <w:pPr>
        <w:tabs>
          <w:tab w:val="left" w:pos="2993"/>
        </w:tabs>
        <w:ind w:firstLine="708"/>
        <w:rPr>
          <w:rFonts w:ascii="Calibri" w:hAnsi="Calibri" w:cs="Book Antiqua"/>
        </w:rPr>
      </w:pPr>
    </w:p>
    <w:p w14:paraId="3513E27B" w14:textId="77777777" w:rsidR="00EA0606" w:rsidRDefault="00EA0606" w:rsidP="00F42C23">
      <w:pPr>
        <w:tabs>
          <w:tab w:val="left" w:pos="2993"/>
        </w:tabs>
        <w:rPr>
          <w:rFonts w:ascii="Calibri" w:hAnsi="Calibri" w:cs="Book Antiqua"/>
        </w:rPr>
      </w:pPr>
    </w:p>
    <w:p w14:paraId="66D6E7D0" w14:textId="0276431B" w:rsidR="00DE6738" w:rsidRDefault="00DE6738" w:rsidP="00DE6738">
      <w:pPr>
        <w:rPr>
          <w:rFonts w:ascii="Calibri" w:hAnsi="Calibri" w:cs="Book Antiqua"/>
          <w:i/>
          <w:color w:val="595959"/>
        </w:rPr>
      </w:pPr>
    </w:p>
    <w:p w14:paraId="7D7A1EB6" w14:textId="77777777" w:rsidR="00843FC0" w:rsidRDefault="00843FC0" w:rsidP="00DE6738">
      <w:pPr>
        <w:rPr>
          <w:rFonts w:ascii="Calibri" w:hAnsi="Calibri" w:cs="Book Antiqua"/>
          <w:i/>
          <w:color w:val="595959"/>
        </w:rPr>
      </w:pPr>
    </w:p>
    <w:p w14:paraId="2FC3FBC0" w14:textId="77777777" w:rsidR="00843FC0" w:rsidRDefault="00843FC0" w:rsidP="00DE6738">
      <w:pPr>
        <w:rPr>
          <w:rFonts w:ascii="Calibri" w:hAnsi="Calibri" w:cs="Book Antiqua"/>
          <w:i/>
          <w:color w:val="595959"/>
        </w:rPr>
      </w:pPr>
    </w:p>
    <w:p w14:paraId="19E0B880" w14:textId="77777777" w:rsidR="00843FC0" w:rsidRDefault="00843FC0" w:rsidP="00DE6738">
      <w:pPr>
        <w:rPr>
          <w:rFonts w:ascii="Calibri" w:hAnsi="Calibri" w:cs="Book Antiqua"/>
          <w:i/>
          <w:color w:val="595959"/>
        </w:rPr>
      </w:pPr>
    </w:p>
    <w:p w14:paraId="36456196" w14:textId="77777777" w:rsidR="00843FC0" w:rsidRDefault="00843FC0" w:rsidP="00DE6738">
      <w:pPr>
        <w:rPr>
          <w:rFonts w:ascii="Calibri" w:hAnsi="Calibri" w:cs="Book Antiqua"/>
          <w:i/>
          <w:color w:val="595959"/>
        </w:rPr>
      </w:pPr>
    </w:p>
    <w:p w14:paraId="69971A62" w14:textId="77777777" w:rsidR="00843FC0" w:rsidRDefault="00843FC0" w:rsidP="00DE6738">
      <w:pPr>
        <w:rPr>
          <w:rFonts w:ascii="Calibri" w:hAnsi="Calibri" w:cs="Book Antiqua"/>
          <w:i/>
          <w:color w:val="595959"/>
        </w:rPr>
      </w:pPr>
    </w:p>
    <w:p w14:paraId="6C294C15" w14:textId="77777777" w:rsidR="00843FC0" w:rsidRDefault="00843FC0" w:rsidP="00DE6738">
      <w:pPr>
        <w:rPr>
          <w:rFonts w:ascii="Calibri" w:hAnsi="Calibri" w:cs="Book Antiqua"/>
          <w:i/>
          <w:color w:val="595959"/>
        </w:rPr>
      </w:pPr>
    </w:p>
    <w:p w14:paraId="71F446DA" w14:textId="77777777" w:rsidR="00843FC0" w:rsidRDefault="00843FC0" w:rsidP="00DE6738">
      <w:pPr>
        <w:rPr>
          <w:rFonts w:ascii="Calibri" w:hAnsi="Calibri" w:cs="Book Antiqua"/>
          <w:i/>
          <w:color w:val="595959"/>
        </w:rPr>
      </w:pPr>
    </w:p>
    <w:p w14:paraId="4A6368D6" w14:textId="77777777"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77777777" w:rsidR="00843FC0" w:rsidRDefault="00843FC0" w:rsidP="00DE6738">
      <w:pPr>
        <w:rPr>
          <w:rFonts w:ascii="Calibri" w:hAnsi="Calibri" w:cs="Book Antiqua"/>
          <w:i/>
          <w:color w:val="595959"/>
        </w:rPr>
      </w:pPr>
    </w:p>
    <w:p w14:paraId="11C2A951" w14:textId="77777777" w:rsidR="00843FC0" w:rsidRDefault="00843FC0" w:rsidP="00DE6738">
      <w:pPr>
        <w:rPr>
          <w:rFonts w:ascii="Calibri" w:hAnsi="Calibri" w:cs="Book Antiqua"/>
          <w:i/>
          <w:color w:val="595959"/>
        </w:rPr>
      </w:pPr>
    </w:p>
    <w:p w14:paraId="65609E63" w14:textId="77777777"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77777777" w:rsidR="00843FC0" w:rsidRDefault="00843FC0" w:rsidP="00DE6738">
      <w:pPr>
        <w:rPr>
          <w:rFonts w:ascii="Calibri" w:hAnsi="Calibri" w:cs="Book Antiqua"/>
          <w:i/>
          <w:color w:val="595959"/>
        </w:rPr>
      </w:pPr>
    </w:p>
    <w:p w14:paraId="2574D51E" w14:textId="7777777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0E209CAB" w:rsidR="00DE6738" w:rsidRPr="00843FC0" w:rsidRDefault="00DE6738" w:rsidP="00DE6738">
      <w:pPr>
        <w:ind w:left="709"/>
        <w:jc w:val="both"/>
        <w:rPr>
          <w:rFonts w:ascii="Calibri" w:hAnsi="Calibri" w:cs="Book Antiqua"/>
          <w:iCs/>
          <w:color w:val="0000FF"/>
        </w:rPr>
      </w:pPr>
    </w:p>
    <w:p w14:paraId="0F37DA9E" w14:textId="1260FFAC" w:rsidR="00DE6738" w:rsidRPr="0039736F" w:rsidRDefault="00843FC0" w:rsidP="00DE6738">
      <w:pPr>
        <w:jc w:val="both"/>
        <w:rPr>
          <w:rFonts w:ascii="Calibri" w:hAnsi="Calibri" w:cs="Book Antiqua"/>
          <w:i/>
          <w:color w:val="595959"/>
        </w:rPr>
      </w:pPr>
      <w:r w:rsidRPr="00843FC0">
        <w:rPr>
          <w:noProof/>
        </w:rPr>
        <w:drawing>
          <wp:anchor distT="0" distB="0" distL="114300" distR="114300" simplePos="0" relativeHeight="251777024" behindDoc="0" locked="0" layoutInCell="1" allowOverlap="1" wp14:anchorId="350F4A40" wp14:editId="4905B9CB">
            <wp:simplePos x="0" y="0"/>
            <wp:positionH relativeFrom="margin">
              <wp:align>right</wp:align>
            </wp:positionH>
            <wp:positionV relativeFrom="paragraph">
              <wp:posOffset>34290</wp:posOffset>
            </wp:positionV>
            <wp:extent cx="6120130" cy="3495675"/>
            <wp:effectExtent l="0" t="0" r="0" b="9525"/>
            <wp:wrapNone/>
            <wp:docPr id="29293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35498"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3495675"/>
                    </a:xfrm>
                    <a:prstGeom prst="rect">
                      <a:avLst/>
                    </a:prstGeom>
                  </pic:spPr>
                </pic:pic>
              </a:graphicData>
            </a:graphic>
            <wp14:sizeRelH relativeFrom="page">
              <wp14:pctWidth>0</wp14:pctWidth>
            </wp14:sizeRelH>
            <wp14:sizeRelV relativeFrom="page">
              <wp14:pctHeight>0</wp14:pctHeight>
            </wp14:sizeRelV>
          </wp:anchor>
        </w:drawing>
      </w:r>
    </w:p>
    <w:p w14:paraId="6CCA8C21" w14:textId="77777777" w:rsidR="00DE6738" w:rsidRPr="0039736F" w:rsidRDefault="00DE6738" w:rsidP="00DE6738">
      <w:pPr>
        <w:jc w:val="both"/>
        <w:rPr>
          <w:rFonts w:ascii="Calibri" w:hAnsi="Calibri" w:cs="Book Antiqua"/>
          <w:i/>
          <w:color w:val="595959"/>
        </w:rPr>
      </w:pPr>
    </w:p>
    <w:p w14:paraId="316EB8B0" w14:textId="77777777" w:rsidR="00DE6738" w:rsidRPr="0039736F" w:rsidRDefault="00DE6738" w:rsidP="00DE6738">
      <w:pPr>
        <w:jc w:val="both"/>
        <w:rPr>
          <w:rFonts w:ascii="Calibri" w:hAnsi="Calibri" w:cs="Book Antiqua"/>
          <w:i/>
          <w:color w:val="595959"/>
        </w:rPr>
      </w:pPr>
    </w:p>
    <w:p w14:paraId="7FB00496" w14:textId="740DA634" w:rsidR="00DE6738" w:rsidRPr="0039736F" w:rsidRDefault="00DE6738" w:rsidP="00DE6738">
      <w:pPr>
        <w:jc w:val="both"/>
        <w:rPr>
          <w:rFonts w:ascii="Calibri" w:hAnsi="Calibri" w:cs="Book Antiqua"/>
          <w:i/>
          <w:color w:val="595959"/>
        </w:rPr>
      </w:pPr>
    </w:p>
    <w:p w14:paraId="1EACE7BB" w14:textId="77777777" w:rsidR="00DE6738" w:rsidRPr="0039736F" w:rsidRDefault="00DE6738" w:rsidP="00DE6738">
      <w:pPr>
        <w:jc w:val="both"/>
        <w:rPr>
          <w:rFonts w:ascii="Calibri" w:hAnsi="Calibri" w:cs="Book Antiqua"/>
          <w:i/>
          <w:color w:val="595959"/>
        </w:rPr>
      </w:pPr>
    </w:p>
    <w:p w14:paraId="6A42A083" w14:textId="656943F5" w:rsidR="00DE6738" w:rsidRDefault="00DE6738" w:rsidP="00DE6738">
      <w:pPr>
        <w:pStyle w:val="Sinespaciado"/>
        <w:rPr>
          <w:lang w:eastAsia="ar-SA"/>
        </w:rPr>
      </w:pPr>
    </w:p>
    <w:p w14:paraId="30CA7552" w14:textId="77777777" w:rsidR="00EA0606" w:rsidRDefault="00EA0606" w:rsidP="00DE6738">
      <w:pPr>
        <w:pStyle w:val="Sinespaciado"/>
        <w:rPr>
          <w:lang w:eastAsia="ar-SA"/>
        </w:rPr>
      </w:pPr>
    </w:p>
    <w:p w14:paraId="6DB63459" w14:textId="77777777"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5563243F" w14:textId="77777777" w:rsidR="00843FC0" w:rsidRDefault="00843FC0" w:rsidP="00DE6738">
      <w:pPr>
        <w:pStyle w:val="Sinespaciado"/>
        <w:rPr>
          <w:lang w:eastAsia="ar-SA"/>
        </w:rPr>
      </w:pPr>
    </w:p>
    <w:p w14:paraId="21BBB8FF" w14:textId="77777777" w:rsidR="00843FC0" w:rsidRDefault="00843FC0" w:rsidP="00DE6738">
      <w:pPr>
        <w:pStyle w:val="Sinespaciado"/>
        <w:rPr>
          <w:lang w:eastAsia="ar-SA"/>
        </w:rPr>
      </w:pPr>
    </w:p>
    <w:p w14:paraId="6B7B4B2C" w14:textId="77777777" w:rsidR="00843FC0" w:rsidRDefault="00843FC0" w:rsidP="00DE6738">
      <w:pPr>
        <w:pStyle w:val="Sinespaciado"/>
        <w:rPr>
          <w:lang w:eastAsia="ar-SA"/>
        </w:rPr>
      </w:pPr>
    </w:p>
    <w:p w14:paraId="36B8D7BD" w14:textId="77777777" w:rsidR="00843FC0" w:rsidRDefault="00843FC0" w:rsidP="00DE6738">
      <w:pPr>
        <w:pStyle w:val="Sinespaciado"/>
        <w:rPr>
          <w:lang w:eastAsia="ar-SA"/>
        </w:rPr>
      </w:pPr>
    </w:p>
    <w:p w14:paraId="69AFEB3E" w14:textId="77777777" w:rsidR="00843FC0" w:rsidRDefault="00843FC0" w:rsidP="00DE6738">
      <w:pPr>
        <w:pStyle w:val="Sinespaciado"/>
        <w:rPr>
          <w:lang w:eastAsia="ar-SA"/>
        </w:rPr>
      </w:pPr>
    </w:p>
    <w:p w14:paraId="6FBFAE8E" w14:textId="77777777" w:rsidR="00843FC0" w:rsidRDefault="00843FC0" w:rsidP="00DE6738">
      <w:pPr>
        <w:pStyle w:val="Sinespaciado"/>
        <w:rPr>
          <w:lang w:eastAsia="ar-SA"/>
        </w:rPr>
      </w:pPr>
    </w:p>
    <w:p w14:paraId="1B6CF631" w14:textId="77777777" w:rsidR="00843FC0" w:rsidRDefault="00843FC0" w:rsidP="00DE6738">
      <w:pPr>
        <w:pStyle w:val="Sinespaciado"/>
        <w:rPr>
          <w:lang w:eastAsia="ar-SA"/>
        </w:rPr>
      </w:pPr>
    </w:p>
    <w:p w14:paraId="212BDD0D" w14:textId="77777777"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77777777" w:rsidR="008F4F24" w:rsidRDefault="008F4F24" w:rsidP="00DE6738">
      <w:pPr>
        <w:pStyle w:val="Sinespaciado"/>
        <w:rPr>
          <w:lang w:eastAsia="ar-SA"/>
        </w:rPr>
      </w:pPr>
    </w:p>
    <w:p w14:paraId="0DC50AFC" w14:textId="77777777"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77777777" w:rsidR="008F4F24" w:rsidRDefault="008F4F24" w:rsidP="00DE6738">
      <w:pPr>
        <w:pStyle w:val="Sinespaciado"/>
        <w:rPr>
          <w:lang w:eastAsia="ar-SA"/>
        </w:rPr>
      </w:pPr>
    </w:p>
    <w:p w14:paraId="4ECCC560" w14:textId="77777777"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77777777"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841CD51" w14:textId="77777777" w:rsidR="008F4F24" w:rsidRDefault="008F4F24" w:rsidP="00DE6738">
      <w:pPr>
        <w:pStyle w:val="Sinespaciado"/>
        <w:rPr>
          <w:lang w:eastAsia="ar-SA"/>
        </w:rPr>
      </w:pPr>
    </w:p>
    <w:p w14:paraId="20BB06D4" w14:textId="77777777" w:rsidR="008F4F24" w:rsidRDefault="008F4F24" w:rsidP="00DE6738">
      <w:pPr>
        <w:pStyle w:val="Sinespaciado"/>
        <w:rPr>
          <w:lang w:eastAsia="ar-SA"/>
        </w:rPr>
      </w:pPr>
    </w:p>
    <w:p w14:paraId="556E1529" w14:textId="77777777" w:rsidR="008F4F24" w:rsidRDefault="008F4F24" w:rsidP="00DE6738">
      <w:pPr>
        <w:pStyle w:val="Sinespaciado"/>
        <w:rPr>
          <w:lang w:eastAsia="ar-SA"/>
        </w:rPr>
      </w:pPr>
    </w:p>
    <w:p w14:paraId="4573AF53" w14:textId="77777777" w:rsidR="008F4F24" w:rsidRDefault="008F4F24" w:rsidP="00DE6738">
      <w:pPr>
        <w:pStyle w:val="Sinespaciado"/>
        <w:rPr>
          <w:lang w:eastAsia="ar-SA"/>
        </w:rPr>
      </w:pPr>
    </w:p>
    <w:p w14:paraId="6F96F5AD" w14:textId="77777777" w:rsidR="00843FC0" w:rsidRDefault="00843FC0" w:rsidP="00DE6738">
      <w:pPr>
        <w:pStyle w:val="Sinespaciado"/>
        <w:rPr>
          <w:lang w:eastAsia="ar-SA"/>
        </w:rPr>
      </w:pPr>
    </w:p>
    <w:p w14:paraId="68970F54" w14:textId="77777777" w:rsidR="00EA0606" w:rsidRDefault="00EA0606" w:rsidP="00DE6738">
      <w:pPr>
        <w:pStyle w:val="Sinespaciado"/>
        <w:rPr>
          <w:lang w:eastAsia="ar-SA"/>
        </w:rPr>
      </w:pPr>
    </w:p>
    <w:p w14:paraId="71D7083B" w14:textId="4F7DBE17"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1C01B965" w:rsidR="00DE6738" w:rsidRPr="0039736F" w:rsidRDefault="00DE6738" w:rsidP="00DE6738">
      <w:pPr>
        <w:ind w:left="709"/>
        <w:jc w:val="both"/>
        <w:rPr>
          <w:rFonts w:ascii="Calibri" w:hAnsi="Calibri" w:cs="Book Antiqua"/>
          <w:i/>
          <w:color w:val="0000FF"/>
        </w:rPr>
      </w:pPr>
    </w:p>
    <w:p w14:paraId="34A3C09F" w14:textId="25F24DED" w:rsidR="00DE6738" w:rsidRPr="0039736F" w:rsidRDefault="008F4F24" w:rsidP="00DE6738">
      <w:pPr>
        <w:jc w:val="both"/>
        <w:rPr>
          <w:rFonts w:ascii="Calibri" w:hAnsi="Calibri" w:cs="Book Antiqua"/>
          <w:i/>
          <w:color w:val="595959"/>
        </w:rPr>
      </w:pPr>
      <w:r w:rsidRPr="008F4F24">
        <w:rPr>
          <w:rFonts w:ascii="Calibri" w:hAnsi="Calibri" w:cs="Book Antiqua"/>
          <w:iCs/>
          <w:noProof/>
          <w:color w:val="595959"/>
        </w:rPr>
        <w:drawing>
          <wp:anchor distT="0" distB="0" distL="114300" distR="114300" simplePos="0" relativeHeight="251778048" behindDoc="0" locked="0" layoutInCell="1" allowOverlap="1" wp14:anchorId="13E19A1C" wp14:editId="54BC3D56">
            <wp:simplePos x="0" y="0"/>
            <wp:positionH relativeFrom="margin">
              <wp:align>right</wp:align>
            </wp:positionH>
            <wp:positionV relativeFrom="paragraph">
              <wp:posOffset>8255</wp:posOffset>
            </wp:positionV>
            <wp:extent cx="6120130" cy="3486785"/>
            <wp:effectExtent l="0" t="0" r="0" b="0"/>
            <wp:wrapNone/>
            <wp:docPr id="18378436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3694" name="Imagen 1" descr="Interfaz de usuario gráfica,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3486785"/>
                    </a:xfrm>
                    <a:prstGeom prst="rect">
                      <a:avLst/>
                    </a:prstGeom>
                  </pic:spPr>
                </pic:pic>
              </a:graphicData>
            </a:graphic>
            <wp14:sizeRelH relativeFrom="page">
              <wp14:pctWidth>0</wp14:pctWidth>
            </wp14:sizeRelH>
            <wp14:sizeRelV relativeFrom="page">
              <wp14:pctHeight>0</wp14:pctHeight>
            </wp14:sizeRelV>
          </wp:anchor>
        </w:drawing>
      </w:r>
    </w:p>
    <w:p w14:paraId="092170D4" w14:textId="00237836" w:rsidR="00DE6738" w:rsidRPr="0039736F" w:rsidRDefault="00DE6738" w:rsidP="00DE6738">
      <w:pPr>
        <w:jc w:val="both"/>
        <w:rPr>
          <w:rFonts w:ascii="Calibri" w:hAnsi="Calibri" w:cs="Book Antiqua"/>
          <w:i/>
          <w:color w:val="595959"/>
        </w:rPr>
      </w:pPr>
    </w:p>
    <w:p w14:paraId="62F2190E" w14:textId="2140A6C8" w:rsidR="00DE6738" w:rsidRPr="0039736F" w:rsidRDefault="00DE6738" w:rsidP="00DE6738">
      <w:pPr>
        <w:jc w:val="both"/>
        <w:rPr>
          <w:rFonts w:ascii="Calibri" w:hAnsi="Calibri" w:cs="Book Antiqua"/>
          <w:i/>
          <w:color w:val="595959"/>
        </w:rPr>
      </w:pPr>
    </w:p>
    <w:p w14:paraId="7CB81615" w14:textId="68E9ADB0" w:rsidR="00DE6738" w:rsidRPr="0039736F" w:rsidRDefault="00DE6738" w:rsidP="00DE6738">
      <w:pPr>
        <w:jc w:val="both"/>
        <w:rPr>
          <w:rFonts w:ascii="Calibri" w:hAnsi="Calibri" w:cs="Book Antiqua"/>
          <w:i/>
          <w:color w:val="595959"/>
        </w:rPr>
      </w:pPr>
    </w:p>
    <w:p w14:paraId="3D342854" w14:textId="1754B50B"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43B560AF"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204AFDE8" w:rsidR="00DE6738" w:rsidRDefault="00DE6738" w:rsidP="00DE6738">
      <w:pPr>
        <w:ind w:left="993"/>
        <w:rPr>
          <w:rFonts w:ascii="Calibri" w:hAnsi="Calibri" w:cs="Book Antiqua"/>
          <w:i/>
          <w:color w:val="595959"/>
        </w:rPr>
      </w:pPr>
    </w:p>
    <w:p w14:paraId="6BE8A921" w14:textId="77777777" w:rsidR="00EA0606" w:rsidRDefault="00EA0606" w:rsidP="00DE6738">
      <w:pPr>
        <w:ind w:left="993"/>
        <w:rPr>
          <w:rFonts w:ascii="Calibri" w:hAnsi="Calibri" w:cs="Book Antiqua"/>
          <w:i/>
          <w:color w:val="595959"/>
        </w:rPr>
      </w:pPr>
    </w:p>
    <w:p w14:paraId="231AAFAB" w14:textId="33819F54" w:rsidR="00EA0606" w:rsidRDefault="00EA0606" w:rsidP="00DE6738">
      <w:pPr>
        <w:ind w:left="993"/>
        <w:rPr>
          <w:rFonts w:ascii="Calibri" w:hAnsi="Calibri" w:cs="Book Antiqua"/>
          <w:i/>
          <w:color w:val="595959"/>
        </w:rPr>
      </w:pPr>
    </w:p>
    <w:p w14:paraId="00AA1DAB" w14:textId="77777777" w:rsidR="00EA0606" w:rsidRDefault="00EA0606" w:rsidP="00DE6738">
      <w:pPr>
        <w:ind w:left="993"/>
        <w:rPr>
          <w:rFonts w:ascii="Calibri" w:hAnsi="Calibri" w:cs="Book Antiqua"/>
          <w:i/>
          <w:color w:val="595959"/>
        </w:rPr>
      </w:pPr>
    </w:p>
    <w:p w14:paraId="653C8F35" w14:textId="77777777" w:rsidR="00EA0606" w:rsidRDefault="00EA0606" w:rsidP="00DE6738">
      <w:pPr>
        <w:ind w:left="993"/>
        <w:rPr>
          <w:rFonts w:ascii="Calibri" w:hAnsi="Calibri" w:cs="Book Antiqua"/>
          <w:i/>
          <w:color w:val="595959"/>
        </w:rPr>
      </w:pPr>
    </w:p>
    <w:p w14:paraId="6BBE3667" w14:textId="77777777" w:rsidR="00EA0606" w:rsidRDefault="00EA0606" w:rsidP="00DE6738">
      <w:pPr>
        <w:ind w:left="993"/>
        <w:rPr>
          <w:rFonts w:ascii="Calibri" w:hAnsi="Calibri" w:cs="Book Antiqua"/>
          <w:i/>
          <w:color w:val="595959"/>
        </w:rPr>
      </w:pPr>
    </w:p>
    <w:p w14:paraId="7BBF2ECD" w14:textId="77777777" w:rsidR="00EA0606" w:rsidRDefault="00EA0606" w:rsidP="00DE6738">
      <w:pPr>
        <w:ind w:left="993"/>
        <w:rPr>
          <w:rFonts w:ascii="Calibri" w:hAnsi="Calibri" w:cs="Book Antiqua"/>
          <w:i/>
          <w:color w:val="595959"/>
        </w:rPr>
      </w:pPr>
    </w:p>
    <w:p w14:paraId="7DF3E438" w14:textId="77777777" w:rsidR="00DE6738" w:rsidRDefault="00DE6738" w:rsidP="00DE6738">
      <w:pPr>
        <w:rPr>
          <w:rFonts w:ascii="Calibri" w:hAnsi="Calibri" w:cs="Book Antiqua"/>
          <w:i/>
          <w:color w:val="595959"/>
        </w:rPr>
      </w:pPr>
    </w:p>
    <w:p w14:paraId="53988545" w14:textId="77777777" w:rsidR="008F4F24" w:rsidRDefault="008F4F24" w:rsidP="00DE6738">
      <w:pPr>
        <w:rPr>
          <w:rFonts w:ascii="Calibri" w:hAnsi="Calibri" w:cs="Book Antiqua"/>
          <w:i/>
          <w:color w:val="595959"/>
        </w:rPr>
      </w:pPr>
    </w:p>
    <w:p w14:paraId="13FB757A" w14:textId="77777777" w:rsidR="008F4F24" w:rsidRDefault="008F4F24" w:rsidP="00DE6738">
      <w:pPr>
        <w:rPr>
          <w:rFonts w:ascii="Calibri" w:hAnsi="Calibri" w:cs="Book Antiqua"/>
          <w:i/>
          <w:color w:val="595959"/>
        </w:rPr>
      </w:pPr>
    </w:p>
    <w:p w14:paraId="32F987B1" w14:textId="77777777" w:rsidR="008F4F24" w:rsidRDefault="008F4F24" w:rsidP="00DE6738">
      <w:pPr>
        <w:rPr>
          <w:rFonts w:ascii="Calibri" w:hAnsi="Calibri" w:cs="Book Antiqua"/>
          <w:i/>
          <w:color w:val="595959"/>
        </w:rPr>
      </w:pPr>
    </w:p>
    <w:p w14:paraId="466A2A71" w14:textId="77777777" w:rsidR="008F4F24" w:rsidRDefault="008F4F24" w:rsidP="00DE6738">
      <w:pPr>
        <w:rPr>
          <w:rFonts w:ascii="Calibri" w:hAnsi="Calibri" w:cs="Book Antiqua"/>
          <w:i/>
          <w:color w:val="595959"/>
        </w:rPr>
      </w:pPr>
    </w:p>
    <w:p w14:paraId="47A2AC9F" w14:textId="4F76C796" w:rsidR="00F42C23" w:rsidRDefault="00F42C23" w:rsidP="00DE6738">
      <w:pPr>
        <w:rPr>
          <w:rFonts w:ascii="Calibri" w:hAnsi="Calibri" w:cs="Book Antiqua"/>
          <w:i/>
          <w:color w:val="595959"/>
        </w:rPr>
      </w:pPr>
    </w:p>
    <w:p w14:paraId="47666C5D" w14:textId="77777777" w:rsidR="008F4F24" w:rsidRDefault="008F4F24" w:rsidP="00DE6738">
      <w:pPr>
        <w:rPr>
          <w:rFonts w:ascii="Calibri" w:hAnsi="Calibri" w:cs="Book Antiqua"/>
          <w:i/>
          <w:color w:val="595959"/>
        </w:rPr>
      </w:pPr>
    </w:p>
    <w:p w14:paraId="2FAB937D" w14:textId="77777777" w:rsidR="008F4F24" w:rsidRDefault="008F4F24" w:rsidP="00DE6738">
      <w:pPr>
        <w:rPr>
          <w:rFonts w:ascii="Calibri" w:hAnsi="Calibri" w:cs="Book Antiqua"/>
          <w:i/>
          <w:color w:val="595959"/>
        </w:rPr>
      </w:pPr>
    </w:p>
    <w:p w14:paraId="67A0E652" w14:textId="77777777"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77777777"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7777777"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77777777"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77777777"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77777777"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77777777"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77777777" w:rsidR="00DE6738" w:rsidRPr="0039736F" w:rsidRDefault="00DE6738" w:rsidP="00DE6738">
      <w:pPr>
        <w:ind w:left="709"/>
        <w:jc w:val="both"/>
        <w:rPr>
          <w:rFonts w:ascii="Calibri" w:hAnsi="Calibri" w:cs="Book Antiqua"/>
          <w:i/>
          <w:color w:val="0000FF"/>
        </w:rPr>
      </w:pPr>
    </w:p>
    <w:p w14:paraId="14E245A5" w14:textId="6634B958" w:rsidR="00DE6738" w:rsidRPr="0039736F" w:rsidRDefault="00DE6738" w:rsidP="00DE6738">
      <w:pPr>
        <w:jc w:val="both"/>
        <w:rPr>
          <w:rFonts w:ascii="Calibri" w:hAnsi="Calibri" w:cs="Book Antiqua"/>
          <w:i/>
          <w:color w:val="595959"/>
        </w:rPr>
      </w:pPr>
    </w:p>
    <w:p w14:paraId="47968CCE" w14:textId="6DBA220D" w:rsidR="00DE6738" w:rsidRPr="0039736F" w:rsidRDefault="00DE6738" w:rsidP="00DE6738">
      <w:pPr>
        <w:jc w:val="both"/>
        <w:rPr>
          <w:rFonts w:ascii="Calibri" w:hAnsi="Calibri" w:cs="Book Antiqua"/>
          <w:i/>
          <w:color w:val="595959"/>
        </w:rPr>
      </w:pPr>
    </w:p>
    <w:p w14:paraId="75A487B6" w14:textId="2BC4B0F3" w:rsidR="00DE6738" w:rsidRPr="0039736F" w:rsidRDefault="00AC7016" w:rsidP="00DE6738">
      <w:pPr>
        <w:jc w:val="both"/>
        <w:rPr>
          <w:rFonts w:ascii="Calibri" w:hAnsi="Calibri" w:cs="Book Antiqua"/>
          <w:i/>
          <w:color w:val="595959"/>
        </w:rPr>
      </w:pPr>
      <w:r w:rsidRPr="00AC7016">
        <w:drawing>
          <wp:anchor distT="0" distB="0" distL="114300" distR="114300" simplePos="0" relativeHeight="251797504" behindDoc="0" locked="0" layoutInCell="1" allowOverlap="1" wp14:anchorId="087ED008" wp14:editId="33C52AFA">
            <wp:simplePos x="0" y="0"/>
            <wp:positionH relativeFrom="margin">
              <wp:align>center</wp:align>
            </wp:positionH>
            <wp:positionV relativeFrom="paragraph">
              <wp:posOffset>58420</wp:posOffset>
            </wp:positionV>
            <wp:extent cx="6120130" cy="3490595"/>
            <wp:effectExtent l="0" t="0" r="0" b="0"/>
            <wp:wrapNone/>
            <wp:docPr id="109691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9991" name=""/>
                    <pic:cNvPicPr/>
                  </pic:nvPicPr>
                  <pic:blipFill>
                    <a:blip r:embed="rId73">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43F738E5" w14:textId="1BDD6019" w:rsidR="00DE6738" w:rsidRPr="0039736F" w:rsidRDefault="00DE6738" w:rsidP="00DE6738">
      <w:pPr>
        <w:jc w:val="both"/>
        <w:rPr>
          <w:rFonts w:ascii="Calibri" w:hAnsi="Calibri" w:cs="Book Antiqua"/>
          <w:i/>
          <w:color w:val="595959"/>
        </w:rPr>
      </w:pPr>
    </w:p>
    <w:p w14:paraId="7E4E72B1" w14:textId="7F6303BE" w:rsidR="00DE6738" w:rsidRPr="00505AA2" w:rsidRDefault="00DE6738" w:rsidP="00DE6738">
      <w:pPr>
        <w:jc w:val="both"/>
        <w:rPr>
          <w:rFonts w:ascii="Calibri" w:hAnsi="Calibri" w:cs="Book Antiqua"/>
          <w:iCs/>
          <w:color w:val="595959"/>
        </w:rPr>
      </w:pPr>
    </w:p>
    <w:p w14:paraId="2292F7C6" w14:textId="77777777" w:rsidR="00DE6738" w:rsidRPr="0039736F" w:rsidRDefault="00DE6738" w:rsidP="00DE6738">
      <w:pPr>
        <w:pStyle w:val="Sinespaciado"/>
        <w:rPr>
          <w:lang w:eastAsia="ar-SA"/>
        </w:rPr>
      </w:pPr>
    </w:p>
    <w:p w14:paraId="7B3829FD" w14:textId="0F1ECDAA" w:rsidR="00DE6738" w:rsidRPr="0039736F" w:rsidRDefault="00DE6738" w:rsidP="00DE6738">
      <w:pPr>
        <w:pStyle w:val="Sinespaciado"/>
        <w:rPr>
          <w:lang w:eastAsia="ar-SA"/>
        </w:rPr>
      </w:pPr>
    </w:p>
    <w:p w14:paraId="34AFBE8E" w14:textId="402B3F89" w:rsidR="00DE6738" w:rsidRDefault="00DE6738" w:rsidP="00DE6738">
      <w:pPr>
        <w:jc w:val="center"/>
        <w:rPr>
          <w:rFonts w:ascii="Calibri" w:hAnsi="Calibri" w:cs="Book Antiqua"/>
          <w:i/>
          <w:color w:val="595959"/>
        </w:rPr>
      </w:pPr>
    </w:p>
    <w:p w14:paraId="42D0CAF8" w14:textId="77777777" w:rsidR="00C47366" w:rsidRDefault="00C47366" w:rsidP="00DE6738">
      <w:pPr>
        <w:jc w:val="center"/>
        <w:rPr>
          <w:rFonts w:ascii="Calibri" w:hAnsi="Calibri" w:cs="Book Antiqua"/>
          <w:i/>
          <w:color w:val="595959"/>
        </w:rPr>
      </w:pPr>
    </w:p>
    <w:p w14:paraId="3A17D0E9" w14:textId="77777777" w:rsidR="00C47366" w:rsidRDefault="00C47366" w:rsidP="00DE6738">
      <w:pPr>
        <w:jc w:val="center"/>
        <w:rPr>
          <w:rFonts w:ascii="Calibri" w:hAnsi="Calibri" w:cs="Book Antiqua"/>
          <w:i/>
          <w:color w:val="595959"/>
        </w:rPr>
      </w:pPr>
    </w:p>
    <w:p w14:paraId="72E83552" w14:textId="77777777" w:rsidR="00C47366" w:rsidRDefault="00C47366" w:rsidP="00DE6738">
      <w:pPr>
        <w:jc w:val="center"/>
        <w:rPr>
          <w:rFonts w:ascii="Calibri" w:hAnsi="Calibri" w:cs="Book Antiqua"/>
          <w:i/>
          <w:color w:val="595959"/>
        </w:rPr>
      </w:pPr>
    </w:p>
    <w:p w14:paraId="65801178" w14:textId="4E59274E" w:rsidR="00C47366" w:rsidRDefault="00C47366" w:rsidP="00DE6738">
      <w:pPr>
        <w:jc w:val="center"/>
        <w:rPr>
          <w:rFonts w:ascii="Calibri" w:hAnsi="Calibri" w:cs="Book Antiqua"/>
          <w:i/>
          <w:color w:val="595959"/>
        </w:rPr>
      </w:pPr>
    </w:p>
    <w:p w14:paraId="7800375C" w14:textId="77777777" w:rsidR="00C47366" w:rsidRDefault="00C47366" w:rsidP="00DE6738">
      <w:pPr>
        <w:jc w:val="center"/>
        <w:rPr>
          <w:rFonts w:ascii="Calibri" w:hAnsi="Calibri" w:cs="Book Antiqua"/>
          <w:i/>
          <w:color w:val="595959"/>
        </w:rPr>
      </w:pPr>
    </w:p>
    <w:p w14:paraId="5895B332" w14:textId="4AF4695A" w:rsidR="00C47366" w:rsidRDefault="00C47366" w:rsidP="00DE6738">
      <w:pPr>
        <w:jc w:val="center"/>
        <w:rPr>
          <w:rFonts w:ascii="Calibri" w:hAnsi="Calibri" w:cs="Book Antiqua"/>
          <w:i/>
          <w:color w:val="595959"/>
        </w:rPr>
      </w:pPr>
    </w:p>
    <w:p w14:paraId="19E3307D" w14:textId="77777777" w:rsidR="00C47366" w:rsidRDefault="00C47366" w:rsidP="00DE6738">
      <w:pPr>
        <w:jc w:val="center"/>
        <w:rPr>
          <w:rFonts w:ascii="Calibri" w:hAnsi="Calibri" w:cs="Book Antiqua"/>
          <w:i/>
          <w:color w:val="595959"/>
        </w:rPr>
      </w:pPr>
    </w:p>
    <w:p w14:paraId="01760856" w14:textId="77777777" w:rsidR="00C47366" w:rsidRDefault="00C47366" w:rsidP="00DE6738">
      <w:pPr>
        <w:jc w:val="center"/>
        <w:rPr>
          <w:rFonts w:ascii="Calibri" w:hAnsi="Calibri" w:cs="Book Antiqua"/>
          <w:i/>
          <w:color w:val="595959"/>
        </w:rPr>
      </w:pPr>
    </w:p>
    <w:p w14:paraId="026B9D97" w14:textId="77777777" w:rsidR="00C47366" w:rsidRDefault="00C47366" w:rsidP="00DE6738">
      <w:pPr>
        <w:jc w:val="center"/>
        <w:rPr>
          <w:rFonts w:ascii="Calibri" w:hAnsi="Calibri" w:cs="Book Antiqua"/>
          <w:i/>
          <w:color w:val="595959"/>
        </w:rPr>
      </w:pPr>
    </w:p>
    <w:p w14:paraId="2F32059F" w14:textId="77777777" w:rsidR="00C47366" w:rsidRDefault="00C47366" w:rsidP="00DE6738">
      <w:pPr>
        <w:jc w:val="center"/>
        <w:rPr>
          <w:rFonts w:ascii="Calibri" w:hAnsi="Calibri" w:cs="Book Antiqua"/>
          <w:i/>
          <w:color w:val="595959"/>
        </w:rPr>
      </w:pPr>
    </w:p>
    <w:p w14:paraId="207D6739" w14:textId="77777777" w:rsidR="00C47366" w:rsidRDefault="00C47366" w:rsidP="00DE6738">
      <w:pPr>
        <w:jc w:val="center"/>
        <w:rPr>
          <w:rFonts w:ascii="Calibri" w:hAnsi="Calibri" w:cs="Book Antiqua"/>
          <w:i/>
          <w:color w:val="595959"/>
        </w:rPr>
      </w:pPr>
    </w:p>
    <w:p w14:paraId="28F32814" w14:textId="11F01DA0" w:rsidR="00C47366" w:rsidRDefault="00C47366" w:rsidP="00C47366">
      <w:pPr>
        <w:rPr>
          <w:rFonts w:ascii="Calibri" w:hAnsi="Calibri" w:cs="Book Antiqua"/>
          <w:i/>
          <w:color w:val="595959"/>
        </w:rPr>
      </w:pPr>
    </w:p>
    <w:p w14:paraId="6ABD2B8A" w14:textId="77777777" w:rsidR="00F42C23" w:rsidRDefault="00F42C23" w:rsidP="00C47366">
      <w:pPr>
        <w:rPr>
          <w:rFonts w:ascii="Calibri" w:hAnsi="Calibri" w:cs="Book Antiqua"/>
          <w:i/>
          <w:color w:val="595959"/>
        </w:rPr>
      </w:pPr>
    </w:p>
    <w:p w14:paraId="7E5F1CBA" w14:textId="77777777" w:rsidR="00F42C23" w:rsidRDefault="00F42C23" w:rsidP="00C47366">
      <w:pPr>
        <w:rPr>
          <w:rFonts w:ascii="Calibri" w:hAnsi="Calibri" w:cs="Book Antiqua"/>
          <w:i/>
          <w:color w:val="595959"/>
        </w:rPr>
      </w:pPr>
    </w:p>
    <w:p w14:paraId="5DBE84F4" w14:textId="77777777" w:rsidR="00F42C23" w:rsidRDefault="00F42C23" w:rsidP="00C47366">
      <w:pPr>
        <w:rPr>
          <w:rFonts w:ascii="Calibri" w:hAnsi="Calibri" w:cs="Book Antiqua"/>
          <w:i/>
          <w:color w:val="595959"/>
        </w:rPr>
      </w:pPr>
    </w:p>
    <w:p w14:paraId="101A8362" w14:textId="77777777" w:rsidR="00F42C23" w:rsidRDefault="00F42C23" w:rsidP="00C47366">
      <w:pPr>
        <w:rPr>
          <w:rFonts w:ascii="Calibri" w:hAnsi="Calibri" w:cs="Book Antiqua"/>
          <w:i/>
          <w:color w:val="595959"/>
        </w:rPr>
      </w:pPr>
    </w:p>
    <w:p w14:paraId="7C394089" w14:textId="77777777" w:rsidR="00F42C23" w:rsidRDefault="00F42C23" w:rsidP="00C47366">
      <w:pPr>
        <w:rPr>
          <w:rFonts w:ascii="Calibri" w:hAnsi="Calibri" w:cs="Book Antiqua"/>
          <w:i/>
          <w:color w:val="595959"/>
        </w:rPr>
      </w:pPr>
    </w:p>
    <w:p w14:paraId="7A3F1400" w14:textId="77777777" w:rsidR="00F42C23" w:rsidRDefault="00F42C23" w:rsidP="00C47366">
      <w:pPr>
        <w:rPr>
          <w:rFonts w:ascii="Calibri" w:hAnsi="Calibri" w:cs="Book Antiqua"/>
          <w:i/>
          <w:color w:val="595959"/>
        </w:rPr>
      </w:pPr>
    </w:p>
    <w:p w14:paraId="52A018AC" w14:textId="77777777" w:rsidR="00F42C23" w:rsidRDefault="00F42C23" w:rsidP="00C47366">
      <w:pPr>
        <w:rPr>
          <w:rFonts w:ascii="Calibri" w:hAnsi="Calibri" w:cs="Book Antiqua"/>
          <w:i/>
          <w:color w:val="595959"/>
        </w:rPr>
      </w:pPr>
    </w:p>
    <w:p w14:paraId="306E35BE" w14:textId="77777777" w:rsidR="00F42C23" w:rsidRDefault="00F42C23" w:rsidP="00C47366">
      <w:pPr>
        <w:rPr>
          <w:rFonts w:ascii="Calibri" w:hAnsi="Calibri" w:cs="Book Antiqua"/>
          <w:i/>
          <w:color w:val="595959"/>
        </w:rPr>
      </w:pPr>
    </w:p>
    <w:p w14:paraId="0A1F35CC" w14:textId="77777777" w:rsidR="00F42C23" w:rsidRDefault="00F42C23" w:rsidP="00C47366">
      <w:pPr>
        <w:rPr>
          <w:rFonts w:ascii="Calibri" w:hAnsi="Calibri" w:cs="Book Antiqua"/>
          <w:i/>
          <w:color w:val="595959"/>
        </w:rPr>
      </w:pPr>
    </w:p>
    <w:p w14:paraId="6DDA98BD" w14:textId="77777777" w:rsidR="00F42C23" w:rsidRDefault="00F42C23" w:rsidP="00C47366">
      <w:pPr>
        <w:rPr>
          <w:rFonts w:ascii="Calibri" w:hAnsi="Calibri" w:cs="Book Antiqua"/>
          <w:i/>
          <w:color w:val="595959"/>
        </w:rPr>
      </w:pPr>
    </w:p>
    <w:p w14:paraId="25197EC3" w14:textId="77777777"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77777777"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77777777"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77777777" w:rsidR="00F42C23" w:rsidRDefault="00F42C23" w:rsidP="00C47366">
      <w:pPr>
        <w:rPr>
          <w:rFonts w:ascii="Calibri" w:hAnsi="Calibri" w:cs="Book Antiqua"/>
          <w:i/>
          <w:color w:val="595959"/>
        </w:rPr>
      </w:pPr>
    </w:p>
    <w:p w14:paraId="550F499C" w14:textId="41338F83"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59A9DE8A"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7EFB5195"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0FB742B5" w:rsidR="00C47366" w:rsidRDefault="00C47366" w:rsidP="00DE6738">
      <w:pPr>
        <w:jc w:val="center"/>
        <w:rPr>
          <w:rFonts w:ascii="Calibri" w:hAnsi="Calibri" w:cs="Book Antiqua"/>
          <w:i/>
          <w:color w:val="595959"/>
        </w:rPr>
      </w:pPr>
    </w:p>
    <w:p w14:paraId="6DB1E59B" w14:textId="2896986E" w:rsidR="00C47366" w:rsidRDefault="006F5A45" w:rsidP="00DE6738">
      <w:pPr>
        <w:jc w:val="center"/>
        <w:rPr>
          <w:rFonts w:ascii="Calibri" w:hAnsi="Calibri" w:cs="Book Antiqua"/>
          <w:i/>
          <w:color w:val="595959"/>
        </w:rPr>
      </w:pPr>
      <w:r w:rsidRPr="006F5A45">
        <w:drawing>
          <wp:anchor distT="0" distB="0" distL="114300" distR="114300" simplePos="0" relativeHeight="251798528" behindDoc="0" locked="0" layoutInCell="1" allowOverlap="1" wp14:anchorId="33006BE4" wp14:editId="346278F9">
            <wp:simplePos x="0" y="0"/>
            <wp:positionH relativeFrom="margin">
              <wp:align>center</wp:align>
            </wp:positionH>
            <wp:positionV relativeFrom="paragraph">
              <wp:posOffset>140970</wp:posOffset>
            </wp:positionV>
            <wp:extent cx="6120130" cy="3477260"/>
            <wp:effectExtent l="0" t="0" r="0" b="8890"/>
            <wp:wrapNone/>
            <wp:docPr id="42242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4641"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52E19F0" w14:textId="34EE2654" w:rsidR="00DE6738" w:rsidRPr="0039736F" w:rsidRDefault="00DE6738" w:rsidP="00DE6738">
      <w:pPr>
        <w:rPr>
          <w:rFonts w:ascii="Calibri" w:hAnsi="Calibri" w:cs="Book Antiqua"/>
          <w:i/>
          <w:color w:val="595959"/>
        </w:rPr>
      </w:pPr>
    </w:p>
    <w:p w14:paraId="04D47277" w14:textId="77777777" w:rsidR="00DE6738" w:rsidRDefault="00DE6738" w:rsidP="00DE6738">
      <w:pPr>
        <w:ind w:left="709"/>
        <w:jc w:val="both"/>
        <w:rPr>
          <w:rFonts w:ascii="Calibri" w:hAnsi="Calibri" w:cs="Book Antiqua"/>
          <w:i/>
          <w:color w:val="0000FF"/>
        </w:rPr>
      </w:pPr>
    </w:p>
    <w:p w14:paraId="6537E61E" w14:textId="77777777"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3131CFBD"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7C38C2D0" w:rsidR="00DE6738" w:rsidRPr="0039736F" w:rsidRDefault="00DE6738" w:rsidP="00DE6738">
      <w:pPr>
        <w:pStyle w:val="Sinespaciado"/>
        <w:rPr>
          <w:lang w:eastAsia="ar-SA"/>
        </w:rPr>
      </w:pPr>
    </w:p>
    <w:p w14:paraId="00A3762D" w14:textId="77777777" w:rsidR="00DE6738" w:rsidRDefault="00DE6738" w:rsidP="00DE6738">
      <w:pPr>
        <w:ind w:left="993"/>
        <w:rPr>
          <w:rFonts w:ascii="Calibri" w:hAnsi="Calibri" w:cs="Book Antiqua"/>
          <w:i/>
          <w:color w:val="595959"/>
        </w:rPr>
      </w:pPr>
    </w:p>
    <w:p w14:paraId="49F72B93" w14:textId="77777777" w:rsidR="00F42C23" w:rsidRDefault="00F42C23" w:rsidP="00DE6738">
      <w:pPr>
        <w:ind w:left="993"/>
        <w:rPr>
          <w:rFonts w:ascii="Calibri" w:hAnsi="Calibri" w:cs="Book Antiqua"/>
          <w:i/>
          <w:color w:val="595959"/>
        </w:rPr>
      </w:pPr>
    </w:p>
    <w:p w14:paraId="48730B20" w14:textId="2778C8BD"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0103E4EA" w14:textId="77777777" w:rsidR="00F42C23" w:rsidRDefault="00F42C23" w:rsidP="00DE6738">
      <w:pPr>
        <w:ind w:left="993"/>
        <w:rPr>
          <w:rFonts w:ascii="Calibri" w:hAnsi="Calibri" w:cs="Book Antiqua"/>
          <w:i/>
          <w:color w:val="595959"/>
        </w:rPr>
      </w:pPr>
    </w:p>
    <w:p w14:paraId="5821F3AB" w14:textId="77777777" w:rsidR="00F42C23" w:rsidRDefault="00F42C23" w:rsidP="00DE6738">
      <w:pPr>
        <w:ind w:left="993"/>
        <w:rPr>
          <w:rFonts w:ascii="Calibri" w:hAnsi="Calibri" w:cs="Book Antiqua"/>
          <w:i/>
          <w:color w:val="595959"/>
        </w:rPr>
      </w:pPr>
    </w:p>
    <w:p w14:paraId="4228915C" w14:textId="12F0A673" w:rsidR="00F42C23" w:rsidRDefault="00F42C23" w:rsidP="00DE6738">
      <w:pPr>
        <w:ind w:left="993"/>
        <w:rPr>
          <w:rFonts w:ascii="Calibri" w:hAnsi="Calibri" w:cs="Book Antiqua"/>
          <w:i/>
          <w:color w:val="595959"/>
        </w:rPr>
      </w:pPr>
    </w:p>
    <w:p w14:paraId="3BFD25E3" w14:textId="77777777" w:rsidR="000E139C" w:rsidRDefault="000E139C" w:rsidP="000E139C">
      <w:pPr>
        <w:rPr>
          <w:rFonts w:ascii="Calibri" w:hAnsi="Calibri" w:cs="Book Antiqua"/>
          <w:i/>
          <w:color w:val="595959"/>
        </w:rPr>
      </w:pPr>
    </w:p>
    <w:p w14:paraId="06BC30D1" w14:textId="77777777" w:rsidR="000E139C" w:rsidRDefault="000E139C" w:rsidP="000E139C">
      <w:pPr>
        <w:rPr>
          <w:rFonts w:ascii="Calibri" w:hAnsi="Calibri" w:cs="Book Antiqua"/>
          <w:i/>
          <w:color w:val="595959"/>
        </w:rPr>
      </w:pPr>
    </w:p>
    <w:p w14:paraId="0C883C67" w14:textId="77777777" w:rsidR="000E139C" w:rsidRDefault="000E139C" w:rsidP="000E139C">
      <w:pPr>
        <w:rPr>
          <w:rFonts w:ascii="Calibri" w:hAnsi="Calibri" w:cs="Book Antiqua"/>
          <w:i/>
          <w:color w:val="595959"/>
        </w:rPr>
      </w:pPr>
    </w:p>
    <w:p w14:paraId="523D8746" w14:textId="77777777" w:rsidR="000E139C" w:rsidRDefault="000E139C" w:rsidP="000E139C">
      <w:pPr>
        <w:rPr>
          <w:rFonts w:ascii="Calibri" w:hAnsi="Calibri" w:cs="Book Antiqua"/>
          <w:i/>
          <w:color w:val="595959"/>
        </w:rPr>
      </w:pPr>
    </w:p>
    <w:p w14:paraId="23A369A7" w14:textId="77777777" w:rsidR="000E139C" w:rsidRDefault="000E139C" w:rsidP="000E139C">
      <w:pPr>
        <w:rPr>
          <w:rFonts w:ascii="Calibri" w:hAnsi="Calibri" w:cs="Book Antiqua"/>
          <w:i/>
          <w:color w:val="595959"/>
        </w:rPr>
      </w:pPr>
    </w:p>
    <w:p w14:paraId="090FD64A" w14:textId="77777777" w:rsidR="000E139C" w:rsidRDefault="000E139C" w:rsidP="000E139C">
      <w:pPr>
        <w:rPr>
          <w:rFonts w:ascii="Calibri" w:hAnsi="Calibri" w:cs="Book Antiqua"/>
          <w:i/>
          <w:color w:val="595959"/>
        </w:rPr>
      </w:pPr>
    </w:p>
    <w:p w14:paraId="72254EBB" w14:textId="77777777" w:rsidR="000E139C" w:rsidRDefault="000E139C" w:rsidP="000E139C">
      <w:pPr>
        <w:rPr>
          <w:rFonts w:ascii="Calibri" w:hAnsi="Calibri" w:cs="Book Antiqua"/>
          <w:i/>
          <w:color w:val="595959"/>
        </w:rPr>
      </w:pPr>
    </w:p>
    <w:p w14:paraId="69C39339" w14:textId="77777777" w:rsidR="000E139C" w:rsidRDefault="000E139C" w:rsidP="000E139C">
      <w:pPr>
        <w:rPr>
          <w:rFonts w:ascii="Calibri" w:hAnsi="Calibri" w:cs="Book Antiqua"/>
          <w:i/>
          <w:color w:val="595959"/>
        </w:rPr>
      </w:pPr>
    </w:p>
    <w:p w14:paraId="3A44A67D" w14:textId="77777777" w:rsidR="000E139C" w:rsidRDefault="000E139C" w:rsidP="000E139C">
      <w:pPr>
        <w:rPr>
          <w:rFonts w:ascii="Calibri" w:hAnsi="Calibri" w:cs="Book Antiqua"/>
          <w:i/>
          <w:color w:val="595959"/>
        </w:rPr>
      </w:pPr>
    </w:p>
    <w:p w14:paraId="6CF9CD3D" w14:textId="77777777"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77777777"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77777777"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77777777" w:rsidR="000E139C" w:rsidRPr="008F4F24" w:rsidRDefault="000E139C" w:rsidP="000E139C">
      <w:pPr>
        <w:rPr>
          <w:rFonts w:ascii="Calibri" w:hAnsi="Calibri" w:cs="Book Antiqua"/>
          <w:iCs/>
          <w:color w:val="595959"/>
        </w:rPr>
      </w:pPr>
    </w:p>
    <w:p w14:paraId="2E083C73" w14:textId="77777777"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77777777"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55C4C553"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77777777" w:rsidR="00DE6738" w:rsidRPr="0039736F" w:rsidRDefault="00DE6738" w:rsidP="00DE6738">
      <w:pPr>
        <w:ind w:left="709"/>
        <w:jc w:val="both"/>
        <w:rPr>
          <w:rFonts w:ascii="Calibri" w:hAnsi="Calibri" w:cs="Book Antiqua"/>
          <w:i/>
          <w:color w:val="0000FF"/>
        </w:rPr>
      </w:pPr>
    </w:p>
    <w:p w14:paraId="3DEF8AAD" w14:textId="0486D626" w:rsidR="00DE6738" w:rsidRPr="0039736F" w:rsidRDefault="00DE6738" w:rsidP="00DE6738">
      <w:pPr>
        <w:jc w:val="both"/>
        <w:rPr>
          <w:rFonts w:ascii="Calibri" w:hAnsi="Calibri" w:cs="Book Antiqua"/>
          <w:i/>
          <w:color w:val="595959"/>
        </w:rPr>
      </w:pPr>
    </w:p>
    <w:p w14:paraId="29A7DF19" w14:textId="5C5127B8" w:rsidR="00DE6738" w:rsidRPr="0039736F" w:rsidRDefault="006F5A45" w:rsidP="00DE6738">
      <w:pPr>
        <w:jc w:val="both"/>
        <w:rPr>
          <w:rFonts w:ascii="Calibri" w:hAnsi="Calibri" w:cs="Book Antiqua"/>
          <w:i/>
          <w:color w:val="595959"/>
        </w:rPr>
      </w:pPr>
      <w:r w:rsidRPr="006F5A45">
        <w:drawing>
          <wp:anchor distT="0" distB="0" distL="114300" distR="114300" simplePos="0" relativeHeight="251799552" behindDoc="0" locked="0" layoutInCell="1" allowOverlap="1" wp14:anchorId="109E6337" wp14:editId="306DB61B">
            <wp:simplePos x="0" y="0"/>
            <wp:positionH relativeFrom="margin">
              <wp:align>center</wp:align>
            </wp:positionH>
            <wp:positionV relativeFrom="paragraph">
              <wp:posOffset>137795</wp:posOffset>
            </wp:positionV>
            <wp:extent cx="6120130" cy="3482975"/>
            <wp:effectExtent l="0" t="0" r="0" b="3175"/>
            <wp:wrapNone/>
            <wp:docPr id="204764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4249" name=""/>
                    <pic:cNvPicPr/>
                  </pic:nvPicPr>
                  <pic:blipFill>
                    <a:blip r:embed="rId75">
                      <a:extLst>
                        <a:ext uri="{28A0092B-C50C-407E-A947-70E740481C1C}">
                          <a14:useLocalDpi xmlns:a14="http://schemas.microsoft.com/office/drawing/2010/main" val="0"/>
                        </a:ext>
                      </a:extLst>
                    </a:blip>
                    <a:stretch>
                      <a:fillRect/>
                    </a:stretch>
                  </pic:blipFill>
                  <pic:spPr>
                    <a:xfrm>
                      <a:off x="0" y="0"/>
                      <a:ext cx="6120130" cy="3482975"/>
                    </a:xfrm>
                    <a:prstGeom prst="rect">
                      <a:avLst/>
                    </a:prstGeom>
                  </pic:spPr>
                </pic:pic>
              </a:graphicData>
            </a:graphic>
            <wp14:sizeRelH relativeFrom="page">
              <wp14:pctWidth>0</wp14:pctWidth>
            </wp14:sizeRelH>
            <wp14:sizeRelV relativeFrom="page">
              <wp14:pctHeight>0</wp14:pctHeight>
            </wp14:sizeRelV>
          </wp:anchor>
        </w:drawing>
      </w:r>
    </w:p>
    <w:p w14:paraId="28268A2A" w14:textId="31FDBD38" w:rsidR="00DE6738" w:rsidRPr="0039736F" w:rsidRDefault="00DE6738" w:rsidP="00DE6738">
      <w:pPr>
        <w:jc w:val="both"/>
        <w:rPr>
          <w:rFonts w:ascii="Calibri" w:hAnsi="Calibri" w:cs="Book Antiqua"/>
          <w:i/>
          <w:color w:val="595959"/>
        </w:rPr>
      </w:pPr>
    </w:p>
    <w:p w14:paraId="698F3D0E" w14:textId="5BDED4BB"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10BA7618" w:rsidR="00DE6738" w:rsidRPr="0039736F" w:rsidRDefault="00DE6738" w:rsidP="00DE6738">
      <w:pPr>
        <w:pStyle w:val="Sinespaciado"/>
        <w:rPr>
          <w:lang w:eastAsia="ar-SA"/>
        </w:rPr>
      </w:pPr>
    </w:p>
    <w:p w14:paraId="46478E08" w14:textId="0E7E7C45" w:rsidR="00DE6738" w:rsidRDefault="00DE6738" w:rsidP="00B11347">
      <w:pPr>
        <w:jc w:val="center"/>
        <w:rPr>
          <w:rFonts w:ascii="Calibri" w:hAnsi="Calibri" w:cs="Book Antiqua"/>
          <w:i/>
          <w:color w:val="595959"/>
        </w:rPr>
      </w:pPr>
    </w:p>
    <w:p w14:paraId="767848EE" w14:textId="77777777" w:rsidR="00DE6738" w:rsidRDefault="00DE6738" w:rsidP="00DE6738">
      <w:pPr>
        <w:rPr>
          <w:rFonts w:ascii="Calibri" w:hAnsi="Calibri" w:cs="Book Antiqua"/>
          <w:i/>
          <w:color w:val="595959"/>
        </w:rPr>
      </w:pPr>
    </w:p>
    <w:p w14:paraId="24C93ACC" w14:textId="77777777"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A839621" w14:textId="77777777" w:rsidR="00C47366" w:rsidRDefault="00C47366" w:rsidP="00DE6738">
      <w:pPr>
        <w:rPr>
          <w:rFonts w:ascii="Calibri" w:hAnsi="Calibri" w:cs="Book Antiqua"/>
          <w:i/>
          <w:color w:val="595959"/>
        </w:rPr>
      </w:pPr>
    </w:p>
    <w:p w14:paraId="710E72A6" w14:textId="77777777" w:rsidR="00C47366" w:rsidRDefault="00C47366" w:rsidP="00DE6738">
      <w:pPr>
        <w:rPr>
          <w:rFonts w:ascii="Calibri" w:hAnsi="Calibri" w:cs="Book Antiqua"/>
          <w:i/>
          <w:color w:val="595959"/>
        </w:rPr>
      </w:pPr>
    </w:p>
    <w:p w14:paraId="11962691"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77777777" w:rsidR="00C47366" w:rsidRDefault="00C47366" w:rsidP="00DE6738">
      <w:pPr>
        <w:rPr>
          <w:rFonts w:ascii="Calibri" w:hAnsi="Calibri" w:cs="Book Antiqua"/>
          <w:i/>
          <w:color w:val="595959"/>
        </w:rPr>
      </w:pPr>
    </w:p>
    <w:p w14:paraId="1B64CB25" w14:textId="77777777" w:rsidR="00C47366" w:rsidRDefault="00C47366" w:rsidP="00DE6738">
      <w:pPr>
        <w:rPr>
          <w:rFonts w:ascii="Calibri" w:hAnsi="Calibri" w:cs="Book Antiqua"/>
          <w:i/>
          <w:color w:val="595959"/>
        </w:rPr>
      </w:pPr>
    </w:p>
    <w:p w14:paraId="0903BB28" w14:textId="77777777" w:rsidR="00C47366" w:rsidRDefault="00C47366" w:rsidP="00DE6738">
      <w:pPr>
        <w:rPr>
          <w:rFonts w:ascii="Calibri" w:hAnsi="Calibri" w:cs="Book Antiqua"/>
          <w:i/>
          <w:color w:val="595959"/>
        </w:rPr>
      </w:pPr>
    </w:p>
    <w:p w14:paraId="111B3D15" w14:textId="77777777" w:rsidR="00C47366" w:rsidRDefault="00C47366" w:rsidP="00DE6738">
      <w:pPr>
        <w:rPr>
          <w:rFonts w:ascii="Calibri" w:hAnsi="Calibri" w:cs="Book Antiqua"/>
          <w:i/>
          <w:color w:val="595959"/>
        </w:rPr>
      </w:pPr>
    </w:p>
    <w:p w14:paraId="59ADBDDF" w14:textId="77777777" w:rsidR="00C47366" w:rsidRDefault="00C47366" w:rsidP="00DE6738">
      <w:pPr>
        <w:rPr>
          <w:rFonts w:ascii="Calibri" w:hAnsi="Calibri" w:cs="Book Antiqua"/>
          <w:i/>
          <w:color w:val="595959"/>
        </w:rPr>
      </w:pPr>
    </w:p>
    <w:p w14:paraId="0E286647" w14:textId="77777777" w:rsidR="00C47366" w:rsidRDefault="00C47366" w:rsidP="00DE6738">
      <w:pPr>
        <w:rPr>
          <w:rFonts w:ascii="Calibri" w:hAnsi="Calibri" w:cs="Book Antiqua"/>
          <w:i/>
          <w:color w:val="595959"/>
        </w:rPr>
      </w:pPr>
    </w:p>
    <w:p w14:paraId="77283B37" w14:textId="77777777" w:rsidR="00C47366" w:rsidRDefault="00C47366" w:rsidP="00DE6738">
      <w:pPr>
        <w:rPr>
          <w:rFonts w:ascii="Calibri" w:hAnsi="Calibri" w:cs="Book Antiqua"/>
          <w:i/>
          <w:color w:val="595959"/>
        </w:rPr>
      </w:pPr>
    </w:p>
    <w:p w14:paraId="5E0E0DE0" w14:textId="77777777"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77777777"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7777777"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77777777"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77777777"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5E7B7CFC" w14:textId="77777777" w:rsidR="00C47366" w:rsidRDefault="00C47366" w:rsidP="00DE6738">
      <w:pPr>
        <w:rPr>
          <w:rFonts w:ascii="Calibri" w:hAnsi="Calibri" w:cs="Book Antiqua"/>
          <w:i/>
          <w:color w:val="595959"/>
        </w:rPr>
      </w:pPr>
    </w:p>
    <w:p w14:paraId="249E2359"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7753916C"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77777777"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77777777" w:rsidR="008F4F24" w:rsidRDefault="008F4F24" w:rsidP="00DE6738">
      <w:pPr>
        <w:ind w:left="709"/>
        <w:jc w:val="both"/>
        <w:rPr>
          <w:rFonts w:ascii="Calibri" w:hAnsi="Calibri" w:cs="Book Antiqua"/>
          <w:i/>
          <w:color w:val="595959"/>
        </w:rPr>
      </w:pPr>
    </w:p>
    <w:p w14:paraId="432E1514" w14:textId="228C4897" w:rsidR="008F4F24" w:rsidRDefault="008F4F24" w:rsidP="00DE6738">
      <w:pPr>
        <w:ind w:left="709"/>
        <w:jc w:val="both"/>
        <w:rPr>
          <w:rFonts w:ascii="Calibri" w:hAnsi="Calibri" w:cs="Book Antiqua"/>
          <w:i/>
          <w:color w:val="595959"/>
        </w:rPr>
      </w:pPr>
      <w:r w:rsidRPr="008F4F24">
        <w:rPr>
          <w:rFonts w:ascii="Calibri" w:hAnsi="Calibri" w:cs="Book Antiqua"/>
          <w:i/>
          <w:noProof/>
          <w:color w:val="595959"/>
        </w:rPr>
        <w:drawing>
          <wp:anchor distT="0" distB="0" distL="114300" distR="114300" simplePos="0" relativeHeight="251779072" behindDoc="0" locked="0" layoutInCell="1" allowOverlap="1" wp14:anchorId="5968E310" wp14:editId="70600927">
            <wp:simplePos x="0" y="0"/>
            <wp:positionH relativeFrom="column">
              <wp:posOffset>240030</wp:posOffset>
            </wp:positionH>
            <wp:positionV relativeFrom="paragraph">
              <wp:posOffset>48260</wp:posOffset>
            </wp:positionV>
            <wp:extent cx="6120130" cy="3477895"/>
            <wp:effectExtent l="0" t="0" r="0" b="8255"/>
            <wp:wrapNone/>
            <wp:docPr id="10142525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2557" name="Imagen 1" descr="Interfaz de usuario gráfic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FDD71F8" w14:textId="65AFC102" w:rsidR="00DE6738" w:rsidRPr="00220F63" w:rsidRDefault="00DE6738" w:rsidP="00DE6738">
      <w:pPr>
        <w:ind w:left="709"/>
        <w:jc w:val="both"/>
        <w:rPr>
          <w:rFonts w:ascii="Calibri" w:hAnsi="Calibri" w:cs="Book Antiqua"/>
          <w:i/>
          <w:color w:val="0000FF"/>
        </w:rPr>
      </w:pPr>
    </w:p>
    <w:p w14:paraId="5D6A06D1" w14:textId="2A040181" w:rsidR="00DE6738" w:rsidRPr="00220F63" w:rsidRDefault="00DE6738" w:rsidP="00DE6738">
      <w:pPr>
        <w:jc w:val="both"/>
        <w:rPr>
          <w:rFonts w:ascii="Calibri" w:hAnsi="Calibri" w:cs="Book Antiqua"/>
          <w:i/>
          <w:color w:val="595959"/>
        </w:rPr>
      </w:pPr>
    </w:p>
    <w:p w14:paraId="479463F4" w14:textId="3C19DEB7" w:rsidR="00DE6738" w:rsidRPr="00220F63" w:rsidRDefault="00DE6738" w:rsidP="00DE6738">
      <w:pPr>
        <w:jc w:val="both"/>
        <w:rPr>
          <w:rFonts w:ascii="Calibri" w:hAnsi="Calibri" w:cs="Book Antiqua"/>
          <w:i/>
          <w:color w:val="595959"/>
        </w:rPr>
      </w:pPr>
    </w:p>
    <w:p w14:paraId="22CB744A" w14:textId="3560B5AB"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77777777" w:rsidR="00DE6738" w:rsidRPr="00220F63" w:rsidRDefault="00DE6738" w:rsidP="00DE6738">
      <w:pPr>
        <w:suppressAutoHyphens w:val="0"/>
        <w:rPr>
          <w:rFonts w:asciiTheme="minorHAnsi" w:eastAsiaTheme="minorHAnsi" w:hAnsiTheme="minorHAnsi" w:cstheme="minorBidi"/>
          <w:sz w:val="22"/>
          <w:szCs w:val="22"/>
        </w:rPr>
      </w:pPr>
    </w:p>
    <w:p w14:paraId="512A8ABC" w14:textId="05AC8AFE" w:rsidR="00DE6738" w:rsidRDefault="00DE6738" w:rsidP="00DE6738">
      <w:pPr>
        <w:suppressAutoHyphens w:val="0"/>
        <w:rPr>
          <w:rFonts w:asciiTheme="minorHAnsi" w:eastAsiaTheme="minorHAnsi" w:hAnsiTheme="minorHAnsi" w:cstheme="minorBidi"/>
          <w:sz w:val="22"/>
          <w:szCs w:val="22"/>
        </w:rPr>
      </w:pPr>
    </w:p>
    <w:p w14:paraId="68192164" w14:textId="77777777" w:rsidR="00DE6738" w:rsidRDefault="00DE6738" w:rsidP="00DE6738">
      <w:pPr>
        <w:suppressAutoHyphens w:val="0"/>
        <w:rPr>
          <w:rFonts w:asciiTheme="minorHAnsi" w:eastAsiaTheme="minorHAnsi" w:hAnsiTheme="minorHAnsi" w:cstheme="minorBidi"/>
          <w:sz w:val="22"/>
          <w:szCs w:val="22"/>
        </w:rPr>
      </w:pPr>
    </w:p>
    <w:p w14:paraId="2722E407" w14:textId="77777777"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3A586524" w14:textId="77777777" w:rsidR="008A2C6D" w:rsidRDefault="008A2C6D" w:rsidP="00DE6738">
      <w:pPr>
        <w:suppressAutoHyphens w:val="0"/>
        <w:rPr>
          <w:rFonts w:asciiTheme="minorHAnsi" w:eastAsiaTheme="minorHAnsi" w:hAnsiTheme="minorHAnsi" w:cstheme="minorBidi"/>
          <w:sz w:val="22"/>
          <w:szCs w:val="22"/>
        </w:rPr>
      </w:pPr>
    </w:p>
    <w:p w14:paraId="04450997" w14:textId="77777777" w:rsidR="008F4F24" w:rsidRDefault="008F4F24" w:rsidP="00DE6738">
      <w:pPr>
        <w:suppressAutoHyphens w:val="0"/>
        <w:rPr>
          <w:rFonts w:asciiTheme="minorHAnsi" w:eastAsiaTheme="minorHAnsi" w:hAnsiTheme="minorHAnsi" w:cstheme="minorBidi"/>
          <w:sz w:val="22"/>
          <w:szCs w:val="22"/>
        </w:rPr>
      </w:pPr>
    </w:p>
    <w:p w14:paraId="49A98F22" w14:textId="77777777" w:rsidR="008F4F24" w:rsidRDefault="008F4F24"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247C432" w14:textId="77777777" w:rsidR="008A2C6D" w:rsidRDefault="008A2C6D" w:rsidP="00DE6738">
      <w:pPr>
        <w:suppressAutoHyphens w:val="0"/>
        <w:rPr>
          <w:rFonts w:asciiTheme="minorHAnsi" w:eastAsiaTheme="minorHAnsi" w:hAnsiTheme="minorHAnsi" w:cstheme="minorBidi"/>
          <w:sz w:val="22"/>
          <w:szCs w:val="22"/>
        </w:rPr>
      </w:pPr>
    </w:p>
    <w:p w14:paraId="0092AD33" w14:textId="0A489658" w:rsidR="00DE6738" w:rsidRPr="00220F63" w:rsidRDefault="00DE6738" w:rsidP="00CF4A45">
      <w:pPr>
        <w:suppressAutoHyphens w:val="0"/>
        <w:ind w:left="737"/>
        <w:jc w:val="center"/>
        <w:rPr>
          <w:rFonts w:asciiTheme="minorHAnsi" w:eastAsiaTheme="minorHAnsi" w:hAnsiTheme="minorHAnsi" w:cstheme="minorBidi"/>
          <w:sz w:val="22"/>
          <w:szCs w:val="22"/>
        </w:rPr>
      </w:pPr>
    </w:p>
    <w:p w14:paraId="160B2A0A" w14:textId="77777777" w:rsidR="00DE6738" w:rsidRPr="0039736F" w:rsidRDefault="00DE6738" w:rsidP="00DE6738">
      <w:pPr>
        <w:rPr>
          <w:rFonts w:ascii="Calibri" w:hAnsi="Calibri" w:cs="Book Antiqua"/>
          <w:i/>
          <w:color w:val="595959"/>
        </w:rPr>
      </w:pPr>
      <w:r>
        <w:rPr>
          <w:rFonts w:ascii="Calibri" w:hAnsi="Calibri" w:cs="Book Antiqua"/>
          <w:i/>
          <w:color w:val="595959"/>
        </w:rPr>
        <w:tab/>
      </w:r>
    </w:p>
    <w:p w14:paraId="070BD043" w14:textId="62030446" w:rsidR="00DE6738" w:rsidRDefault="00DE6738" w:rsidP="00DE6738">
      <w:pPr>
        <w:ind w:left="709"/>
        <w:jc w:val="both"/>
        <w:rPr>
          <w:rFonts w:ascii="Calibri" w:hAnsi="Calibri" w:cs="Book Antiqua"/>
          <w:i/>
          <w:color w:val="0000FF"/>
        </w:rPr>
      </w:pPr>
    </w:p>
    <w:p w14:paraId="1E745D66" w14:textId="77777777" w:rsidR="008F4F24" w:rsidRDefault="008F4F24" w:rsidP="00DE6738">
      <w:pPr>
        <w:ind w:left="709"/>
        <w:jc w:val="both"/>
        <w:rPr>
          <w:rFonts w:ascii="Calibri" w:hAnsi="Calibri" w:cs="Book Antiqua"/>
          <w:i/>
          <w:color w:val="0000FF"/>
        </w:rPr>
      </w:pPr>
    </w:p>
    <w:p w14:paraId="74955F79" w14:textId="77777777" w:rsidR="008F4F24" w:rsidRDefault="008F4F24" w:rsidP="00DE6738">
      <w:pPr>
        <w:ind w:left="709"/>
        <w:jc w:val="both"/>
        <w:rPr>
          <w:rFonts w:ascii="Calibri" w:hAnsi="Calibri" w:cs="Book Antiqua"/>
          <w:i/>
          <w:color w:val="0000FF"/>
        </w:rPr>
      </w:pPr>
    </w:p>
    <w:p w14:paraId="44A2759C" w14:textId="77777777" w:rsidR="008F4F24" w:rsidRDefault="008F4F24" w:rsidP="00DE6738">
      <w:pPr>
        <w:ind w:left="709"/>
        <w:jc w:val="both"/>
        <w:rPr>
          <w:rFonts w:ascii="Calibri" w:hAnsi="Calibri" w:cs="Book Antiqua"/>
          <w:i/>
          <w:color w:val="0000FF"/>
        </w:rPr>
      </w:pPr>
    </w:p>
    <w:p w14:paraId="75841164" w14:textId="77777777" w:rsidR="008F4F24" w:rsidRDefault="008F4F24" w:rsidP="00DE6738">
      <w:pPr>
        <w:ind w:left="709"/>
        <w:jc w:val="both"/>
        <w:rPr>
          <w:rFonts w:ascii="Calibri" w:hAnsi="Calibri" w:cs="Book Antiqua"/>
          <w:i/>
          <w:color w:val="0000FF"/>
        </w:rPr>
      </w:pPr>
    </w:p>
    <w:p w14:paraId="0D659570" w14:textId="77777777" w:rsidR="008F4F24" w:rsidRDefault="008F4F24" w:rsidP="00DE6738">
      <w:pPr>
        <w:ind w:left="709"/>
        <w:jc w:val="both"/>
        <w:rPr>
          <w:rFonts w:ascii="Calibri" w:hAnsi="Calibri" w:cs="Book Antiqua"/>
          <w:i/>
          <w:color w:val="0000FF"/>
        </w:rPr>
      </w:pPr>
    </w:p>
    <w:p w14:paraId="06192D3B" w14:textId="77777777"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77777777" w:rsidR="008F4F24" w:rsidRDefault="008F4F24" w:rsidP="00DE6738">
      <w:pPr>
        <w:ind w:left="709"/>
        <w:jc w:val="both"/>
        <w:rPr>
          <w:rFonts w:ascii="Calibri" w:hAnsi="Calibri" w:cs="Book Antiqua"/>
          <w:i/>
          <w:color w:val="0000FF"/>
        </w:rPr>
      </w:pPr>
    </w:p>
    <w:p w14:paraId="60A19123" w14:textId="77777777" w:rsidR="008F4F24" w:rsidRDefault="008F4F24" w:rsidP="00DE6738">
      <w:pPr>
        <w:ind w:left="709"/>
        <w:jc w:val="both"/>
        <w:rPr>
          <w:rFonts w:ascii="Calibri" w:hAnsi="Calibri" w:cs="Book Antiqua"/>
          <w:i/>
          <w:color w:val="0000FF"/>
        </w:rPr>
      </w:pPr>
    </w:p>
    <w:p w14:paraId="766347CC" w14:textId="77777777" w:rsidR="008F4F24" w:rsidRDefault="008F4F24" w:rsidP="00DE6738">
      <w:pPr>
        <w:ind w:left="709"/>
        <w:jc w:val="both"/>
        <w:rPr>
          <w:rFonts w:ascii="Calibri" w:hAnsi="Calibri" w:cs="Book Antiqua"/>
          <w:i/>
          <w:color w:val="0000FF"/>
        </w:rPr>
      </w:pPr>
    </w:p>
    <w:p w14:paraId="29A8FB3A" w14:textId="77777777"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77777777" w:rsidR="008F4F24" w:rsidRDefault="008F4F24" w:rsidP="00DE6738">
      <w:pPr>
        <w:ind w:left="709"/>
        <w:jc w:val="both"/>
        <w:rPr>
          <w:rFonts w:ascii="Calibri" w:hAnsi="Calibri" w:cs="Book Antiqua"/>
          <w:i/>
          <w:color w:val="0000FF"/>
        </w:rPr>
      </w:pPr>
    </w:p>
    <w:p w14:paraId="51A2D3E7" w14:textId="77777777" w:rsidR="008F4F24" w:rsidRDefault="008F4F24" w:rsidP="00DE6738">
      <w:pPr>
        <w:ind w:left="709"/>
        <w:jc w:val="both"/>
        <w:rPr>
          <w:rFonts w:ascii="Calibri" w:hAnsi="Calibri" w:cs="Book Antiqua"/>
          <w:i/>
          <w:color w:val="0000FF"/>
        </w:rPr>
      </w:pPr>
    </w:p>
    <w:p w14:paraId="427FEC59" w14:textId="77777777" w:rsidR="008F4F24" w:rsidRDefault="008F4F24" w:rsidP="00DE6738">
      <w:pPr>
        <w:ind w:left="709"/>
        <w:jc w:val="both"/>
        <w:rPr>
          <w:rFonts w:ascii="Calibri" w:hAnsi="Calibri" w:cs="Book Antiqua"/>
          <w:i/>
          <w:color w:val="0000FF"/>
        </w:rPr>
      </w:pPr>
    </w:p>
    <w:p w14:paraId="23F4C567" w14:textId="77777777"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0781D79C" w:rsidR="008A2C6D" w:rsidRPr="0039736F" w:rsidRDefault="008A2C6D" w:rsidP="00DE6738">
      <w:pPr>
        <w:ind w:left="709"/>
        <w:jc w:val="both"/>
        <w:rPr>
          <w:rFonts w:ascii="Calibri" w:hAnsi="Calibri" w:cs="Book Antiqua"/>
          <w:i/>
          <w:color w:val="0000FF"/>
        </w:rPr>
      </w:pPr>
      <w:r w:rsidRPr="00B1366F">
        <w:rPr>
          <w:noProof/>
          <w:lang w:val="es-MX"/>
        </w:rPr>
        <w:drawing>
          <wp:anchor distT="0" distB="0" distL="114300" distR="114300" simplePos="0" relativeHeight="251746304" behindDoc="0" locked="0" layoutInCell="1" allowOverlap="1" wp14:anchorId="23EEC6E5" wp14:editId="1FFAFBC7">
            <wp:simplePos x="0" y="0"/>
            <wp:positionH relativeFrom="page">
              <wp:posOffset>999490</wp:posOffset>
            </wp:positionH>
            <wp:positionV relativeFrom="paragraph">
              <wp:posOffset>160020</wp:posOffset>
            </wp:positionV>
            <wp:extent cx="5630805" cy="2910840"/>
            <wp:effectExtent l="0" t="0" r="8255" b="3810"/>
            <wp:wrapNone/>
            <wp:docPr id="730969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9924" name="Imagen 1" descr="Interfaz de usuario gráfica,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630805" cy="2910840"/>
                    </a:xfrm>
                    <a:prstGeom prst="rect">
                      <a:avLst/>
                    </a:prstGeom>
                  </pic:spPr>
                </pic:pic>
              </a:graphicData>
            </a:graphic>
            <wp14:sizeRelH relativeFrom="page">
              <wp14:pctWidth>0</wp14:pctWidth>
            </wp14:sizeRelH>
            <wp14:sizeRelV relativeFrom="page">
              <wp14:pctHeight>0</wp14:pctHeight>
            </wp14:sizeRelV>
          </wp:anchor>
        </w:drawing>
      </w:r>
    </w:p>
    <w:p w14:paraId="6B414499" w14:textId="6CDD7942" w:rsidR="00DE6738" w:rsidRPr="0039736F" w:rsidRDefault="00DE6738" w:rsidP="00DE6738">
      <w:pPr>
        <w:jc w:val="both"/>
        <w:rPr>
          <w:rFonts w:ascii="Calibri" w:hAnsi="Calibri" w:cs="Book Antiqua"/>
          <w:i/>
          <w:color w:val="595959"/>
        </w:rPr>
      </w:pPr>
    </w:p>
    <w:p w14:paraId="41F18C81" w14:textId="77777777" w:rsidR="00DE6738" w:rsidRPr="0039736F" w:rsidRDefault="00DE6738" w:rsidP="00DE6738">
      <w:pPr>
        <w:jc w:val="both"/>
        <w:rPr>
          <w:rFonts w:ascii="Calibri" w:hAnsi="Calibri" w:cs="Book Antiqua"/>
          <w:i/>
          <w:color w:val="595959"/>
        </w:rPr>
      </w:pPr>
    </w:p>
    <w:p w14:paraId="6AA8127E" w14:textId="77777777" w:rsidR="00DE6738" w:rsidRPr="0039736F" w:rsidRDefault="00DE6738" w:rsidP="00DE6738">
      <w:pPr>
        <w:jc w:val="both"/>
        <w:rPr>
          <w:rFonts w:ascii="Calibri" w:hAnsi="Calibri" w:cs="Book Antiqua"/>
          <w:i/>
          <w:color w:val="595959"/>
        </w:rPr>
      </w:pPr>
    </w:p>
    <w:p w14:paraId="4CDA5F9D" w14:textId="77777777"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77777777" w:rsidR="00DE6738" w:rsidRPr="0039736F" w:rsidRDefault="00DE6738" w:rsidP="00DE6738">
      <w:pPr>
        <w:pStyle w:val="Sinespaciado"/>
        <w:rPr>
          <w:lang w:eastAsia="ar-SA"/>
        </w:rPr>
      </w:pPr>
    </w:p>
    <w:p w14:paraId="11AAF608" w14:textId="77777777"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0E946F8A" w14:textId="77777777" w:rsidR="008F4F24" w:rsidRDefault="008F4F24" w:rsidP="00B11347">
      <w:pPr>
        <w:pStyle w:val="Sinespaciado"/>
        <w:jc w:val="center"/>
        <w:rPr>
          <w:lang w:eastAsia="ar-SA"/>
        </w:rPr>
      </w:pPr>
    </w:p>
    <w:p w14:paraId="4636AD0B" w14:textId="77777777" w:rsidR="008F4F24" w:rsidRDefault="008F4F24" w:rsidP="00B11347">
      <w:pPr>
        <w:pStyle w:val="Sinespaciado"/>
        <w:jc w:val="center"/>
        <w:rPr>
          <w:lang w:eastAsia="ar-SA"/>
        </w:rPr>
      </w:pPr>
    </w:p>
    <w:p w14:paraId="2A4D8042" w14:textId="77777777" w:rsidR="008F4F24" w:rsidRDefault="008F4F24" w:rsidP="00B11347">
      <w:pPr>
        <w:pStyle w:val="Sinespaciado"/>
        <w:jc w:val="center"/>
        <w:rPr>
          <w:lang w:eastAsia="ar-SA"/>
        </w:rPr>
      </w:pPr>
    </w:p>
    <w:p w14:paraId="3D8EF25C" w14:textId="77777777" w:rsidR="008F4F24" w:rsidRDefault="008F4F24" w:rsidP="00B11347">
      <w:pPr>
        <w:pStyle w:val="Sinespaciado"/>
        <w:jc w:val="center"/>
        <w:rPr>
          <w:lang w:eastAsia="ar-SA"/>
        </w:rPr>
      </w:pPr>
    </w:p>
    <w:p w14:paraId="55ECFD37" w14:textId="77777777" w:rsidR="008F4F24" w:rsidRDefault="008F4F24" w:rsidP="00B11347">
      <w:pPr>
        <w:pStyle w:val="Sinespaciado"/>
        <w:jc w:val="center"/>
        <w:rPr>
          <w:lang w:eastAsia="ar-SA"/>
        </w:rPr>
      </w:pPr>
    </w:p>
    <w:p w14:paraId="4562FB38" w14:textId="77777777" w:rsidR="008F4F24" w:rsidRDefault="008F4F24" w:rsidP="00B11347">
      <w:pPr>
        <w:pStyle w:val="Sinespaciado"/>
        <w:jc w:val="center"/>
        <w:rPr>
          <w:lang w:eastAsia="ar-SA"/>
        </w:rPr>
      </w:pPr>
    </w:p>
    <w:p w14:paraId="6A8A06D1" w14:textId="77777777" w:rsidR="008F4F24" w:rsidRDefault="008F4F24" w:rsidP="00B11347">
      <w:pPr>
        <w:pStyle w:val="Sinespaciado"/>
        <w:jc w:val="center"/>
        <w:rPr>
          <w:lang w:eastAsia="ar-SA"/>
        </w:rPr>
      </w:pPr>
    </w:p>
    <w:p w14:paraId="105BC638" w14:textId="77777777" w:rsidR="008F4F24" w:rsidRDefault="008F4F24" w:rsidP="00B11347">
      <w:pPr>
        <w:pStyle w:val="Sinespaciado"/>
        <w:jc w:val="center"/>
        <w:rPr>
          <w:lang w:eastAsia="ar-SA"/>
        </w:rPr>
      </w:pPr>
    </w:p>
    <w:p w14:paraId="69985723" w14:textId="77777777" w:rsidR="008F4F24" w:rsidRDefault="008F4F24" w:rsidP="00B11347">
      <w:pPr>
        <w:pStyle w:val="Sinespaciado"/>
        <w:jc w:val="center"/>
        <w:rPr>
          <w:lang w:eastAsia="ar-SA"/>
        </w:rPr>
      </w:pPr>
    </w:p>
    <w:p w14:paraId="6B7230DE" w14:textId="77777777" w:rsidR="008F4F24" w:rsidRDefault="008F4F24" w:rsidP="00B11347">
      <w:pPr>
        <w:pStyle w:val="Sinespaciado"/>
        <w:jc w:val="center"/>
        <w:rPr>
          <w:lang w:eastAsia="ar-SA"/>
        </w:rPr>
      </w:pPr>
    </w:p>
    <w:p w14:paraId="4E99F581" w14:textId="77777777" w:rsidR="008F4F24" w:rsidRDefault="008F4F24" w:rsidP="00B11347">
      <w:pPr>
        <w:pStyle w:val="Sinespaciado"/>
        <w:jc w:val="center"/>
        <w:rPr>
          <w:lang w:eastAsia="ar-SA"/>
        </w:rPr>
      </w:pPr>
    </w:p>
    <w:p w14:paraId="66C29154" w14:textId="77777777" w:rsidR="008F4F24" w:rsidRDefault="008F4F24" w:rsidP="00B11347">
      <w:pPr>
        <w:pStyle w:val="Sinespaciado"/>
        <w:jc w:val="center"/>
        <w:rPr>
          <w:lang w:eastAsia="ar-SA"/>
        </w:rPr>
      </w:pPr>
    </w:p>
    <w:p w14:paraId="42801BE7" w14:textId="77777777"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77777777"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77777777" w:rsidR="008F4F24" w:rsidRDefault="008F4F24" w:rsidP="00B11347">
      <w:pPr>
        <w:pStyle w:val="Sinespaciado"/>
        <w:jc w:val="center"/>
        <w:rPr>
          <w:lang w:eastAsia="ar-SA"/>
        </w:rPr>
      </w:pPr>
    </w:p>
    <w:p w14:paraId="59937E09" w14:textId="77777777"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77777777"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77777777"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688935F7" w:rsidR="00772D0A" w:rsidRPr="000B49AC" w:rsidRDefault="00772D0A"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71F72D32" w:rsidR="00772D0A" w:rsidRDefault="00772D0A" w:rsidP="00772D0A">
      <w:pPr>
        <w:ind w:left="709"/>
        <w:jc w:val="both"/>
        <w:rPr>
          <w:rFonts w:ascii="Calibri" w:hAnsi="Calibri" w:cs="Book Antiqua"/>
          <w:i/>
          <w:color w:val="0000FF"/>
        </w:rPr>
      </w:pPr>
    </w:p>
    <w:p w14:paraId="4F9AAE74" w14:textId="6157E775" w:rsidR="008F0E78" w:rsidRDefault="008F0E78" w:rsidP="00772D0A">
      <w:pPr>
        <w:ind w:left="709"/>
        <w:jc w:val="both"/>
        <w:rPr>
          <w:rFonts w:ascii="Calibri" w:hAnsi="Calibri" w:cs="Book Antiqua"/>
          <w:i/>
          <w:color w:val="0000FF"/>
        </w:rPr>
      </w:pPr>
      <w:r w:rsidRPr="008F0E78">
        <w:rPr>
          <w:rFonts w:ascii="Calibri" w:hAnsi="Calibri" w:cs="Book Antiqua"/>
          <w:i/>
          <w:noProof/>
          <w:color w:val="0000FF"/>
        </w:rPr>
        <w:drawing>
          <wp:anchor distT="0" distB="0" distL="114300" distR="114300" simplePos="0" relativeHeight="251780096" behindDoc="0" locked="0" layoutInCell="1" allowOverlap="1" wp14:anchorId="749DF0CA" wp14:editId="01C4BFC4">
            <wp:simplePos x="0" y="0"/>
            <wp:positionH relativeFrom="column">
              <wp:posOffset>129540</wp:posOffset>
            </wp:positionH>
            <wp:positionV relativeFrom="paragraph">
              <wp:posOffset>60325</wp:posOffset>
            </wp:positionV>
            <wp:extent cx="6120130" cy="3494405"/>
            <wp:effectExtent l="0" t="0" r="0" b="0"/>
            <wp:wrapNone/>
            <wp:docPr id="105600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5661"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494405"/>
                    </a:xfrm>
                    <a:prstGeom prst="rect">
                      <a:avLst/>
                    </a:prstGeom>
                  </pic:spPr>
                </pic:pic>
              </a:graphicData>
            </a:graphic>
            <wp14:sizeRelH relativeFrom="page">
              <wp14:pctWidth>0</wp14:pctWidth>
            </wp14:sizeRelH>
            <wp14:sizeRelV relativeFrom="page">
              <wp14:pctHeight>0</wp14:pctHeight>
            </wp14:sizeRelV>
          </wp:anchor>
        </w:drawing>
      </w:r>
    </w:p>
    <w:p w14:paraId="757B64CD" w14:textId="03FB78DA" w:rsidR="00772D0A" w:rsidRDefault="00772D0A" w:rsidP="00772D0A">
      <w:pPr>
        <w:ind w:left="709"/>
        <w:jc w:val="both"/>
        <w:rPr>
          <w:rFonts w:ascii="Calibri" w:hAnsi="Calibri" w:cs="Book Antiqua"/>
          <w:i/>
          <w:color w:val="0000FF"/>
        </w:rPr>
      </w:pPr>
    </w:p>
    <w:p w14:paraId="19D7058F" w14:textId="7E9E498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52E48E79"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77777777" w:rsidR="00772D0A" w:rsidRPr="00983C81" w:rsidRDefault="00772D0A" w:rsidP="00772D0A">
      <w:pPr>
        <w:ind w:left="709"/>
        <w:jc w:val="both"/>
        <w:rPr>
          <w:rFonts w:ascii="Calibri" w:hAnsi="Calibri" w:cs="Book Antiqua"/>
          <w:i/>
          <w:color w:val="0000FF"/>
        </w:rPr>
      </w:pPr>
    </w:p>
    <w:p w14:paraId="314D868B" w14:textId="17C6E3BB"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77777777" w:rsidR="002B7ABB" w:rsidRDefault="002B7ABB" w:rsidP="00772D0A">
      <w:pPr>
        <w:ind w:left="993"/>
        <w:jc w:val="center"/>
        <w:rPr>
          <w:rFonts w:ascii="Calibri" w:hAnsi="Calibri" w:cs="Book Antiqua"/>
          <w:i/>
          <w:color w:val="595959"/>
        </w:rPr>
      </w:pPr>
    </w:p>
    <w:p w14:paraId="0F29C798" w14:textId="0B3EDF96"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272F4505"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67F0DBD5" w14:textId="77777777" w:rsidR="002B7ABB" w:rsidRDefault="002B7ABB" w:rsidP="00772D0A">
      <w:pPr>
        <w:ind w:left="993"/>
        <w:jc w:val="center"/>
        <w:rPr>
          <w:rFonts w:ascii="Calibri" w:hAnsi="Calibri" w:cs="Book Antiqua"/>
          <w:i/>
          <w:color w:val="595959"/>
        </w:rPr>
      </w:pPr>
    </w:p>
    <w:p w14:paraId="4CA92DAC" w14:textId="77777777" w:rsidR="008F0E78" w:rsidRDefault="008F0E78" w:rsidP="00772D0A">
      <w:pPr>
        <w:ind w:left="993"/>
        <w:jc w:val="center"/>
        <w:rPr>
          <w:rFonts w:ascii="Calibri" w:hAnsi="Calibri" w:cs="Book Antiqua"/>
          <w:i/>
          <w:color w:val="595959"/>
        </w:rPr>
      </w:pPr>
    </w:p>
    <w:p w14:paraId="75547DA2" w14:textId="77777777" w:rsidR="008F0E78" w:rsidRDefault="008F0E78" w:rsidP="00772D0A">
      <w:pPr>
        <w:ind w:left="993"/>
        <w:jc w:val="center"/>
        <w:rPr>
          <w:rFonts w:ascii="Calibri" w:hAnsi="Calibri" w:cs="Book Antiqua"/>
          <w:i/>
          <w:color w:val="595959"/>
        </w:rPr>
      </w:pPr>
    </w:p>
    <w:p w14:paraId="3F33A3E8" w14:textId="77777777" w:rsidR="008F0E78" w:rsidRDefault="008F0E78" w:rsidP="00772D0A">
      <w:pPr>
        <w:ind w:left="993"/>
        <w:jc w:val="center"/>
        <w:rPr>
          <w:rFonts w:ascii="Calibri" w:hAnsi="Calibri" w:cs="Book Antiqua"/>
          <w:i/>
          <w:color w:val="595959"/>
        </w:rPr>
      </w:pPr>
    </w:p>
    <w:p w14:paraId="65471F60" w14:textId="77777777" w:rsidR="008F0E78" w:rsidRDefault="008F0E78" w:rsidP="00772D0A">
      <w:pPr>
        <w:ind w:left="993"/>
        <w:jc w:val="center"/>
        <w:rPr>
          <w:rFonts w:ascii="Calibri" w:hAnsi="Calibri" w:cs="Book Antiqua"/>
          <w:i/>
          <w:color w:val="595959"/>
        </w:rPr>
      </w:pPr>
    </w:p>
    <w:p w14:paraId="2B020F5D" w14:textId="77777777" w:rsidR="008F0E78" w:rsidRDefault="008F0E78" w:rsidP="00772D0A">
      <w:pPr>
        <w:ind w:left="993"/>
        <w:jc w:val="center"/>
        <w:rPr>
          <w:rFonts w:ascii="Calibri" w:hAnsi="Calibri" w:cs="Book Antiqua"/>
          <w:i/>
          <w:color w:val="595959"/>
        </w:rPr>
      </w:pPr>
    </w:p>
    <w:p w14:paraId="72C9355B" w14:textId="77777777"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77777777"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77777777" w:rsidR="008F0E78" w:rsidRDefault="008F0E78" w:rsidP="00772D0A">
      <w:pPr>
        <w:ind w:left="993"/>
        <w:jc w:val="center"/>
        <w:rPr>
          <w:rFonts w:ascii="Calibri" w:hAnsi="Calibri" w:cs="Book Antiqua"/>
          <w:i/>
          <w:color w:val="595959"/>
        </w:rPr>
      </w:pPr>
    </w:p>
    <w:p w14:paraId="02ECD1C0" w14:textId="7777777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77777777"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77777777"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77777777" w:rsidR="008F0E78" w:rsidRPr="0067155F" w:rsidRDefault="008F0E78" w:rsidP="00772D0A">
      <w:pPr>
        <w:ind w:left="993"/>
        <w:jc w:val="center"/>
        <w:rPr>
          <w:rFonts w:ascii="Calibri" w:hAnsi="Calibri" w:cs="Book Antiqua"/>
          <w:iCs/>
          <w:color w:val="595959"/>
        </w:rPr>
      </w:pPr>
    </w:p>
    <w:p w14:paraId="47DA90B8" w14:textId="77777777" w:rsidR="008F0E78" w:rsidRPr="0067155F" w:rsidRDefault="008F0E78" w:rsidP="00772D0A">
      <w:pPr>
        <w:ind w:left="993"/>
        <w:jc w:val="center"/>
        <w:rPr>
          <w:rFonts w:ascii="Calibri" w:hAnsi="Calibri" w:cs="Book Antiqua"/>
          <w:iCs/>
          <w:color w:val="595959"/>
        </w:rPr>
      </w:pPr>
    </w:p>
    <w:p w14:paraId="2D25D5A4" w14:textId="77777777" w:rsidR="008F0E78" w:rsidRPr="0067155F" w:rsidRDefault="008F0E78" w:rsidP="00772D0A">
      <w:pPr>
        <w:ind w:left="993"/>
        <w:jc w:val="center"/>
        <w:rPr>
          <w:rFonts w:ascii="Calibri" w:hAnsi="Calibri" w:cs="Book Antiqua"/>
          <w:iCs/>
          <w:color w:val="595959"/>
        </w:rPr>
      </w:pPr>
    </w:p>
    <w:p w14:paraId="4D6F035E" w14:textId="77777777" w:rsidR="008F0E78" w:rsidRPr="0067155F" w:rsidRDefault="008F0E78" w:rsidP="00772D0A">
      <w:pPr>
        <w:ind w:left="993"/>
        <w:jc w:val="center"/>
        <w:rPr>
          <w:rFonts w:ascii="Calibri" w:hAnsi="Calibri" w:cs="Book Antiqua"/>
          <w:iCs/>
          <w:color w:val="595959"/>
        </w:rPr>
      </w:pPr>
    </w:p>
    <w:p w14:paraId="7303BC00" w14:textId="77777777" w:rsidR="008F0E78" w:rsidRDefault="008F0E78" w:rsidP="00772D0A">
      <w:pPr>
        <w:ind w:left="993"/>
        <w:jc w:val="center"/>
        <w:rPr>
          <w:rFonts w:ascii="Calibri" w:hAnsi="Calibri" w:cs="Book Antiqua"/>
          <w:i/>
          <w:color w:val="595959"/>
        </w:rPr>
      </w:pPr>
    </w:p>
    <w:p w14:paraId="2EDBEBFC" w14:textId="77777777" w:rsidR="008F0E78" w:rsidRDefault="008F0E78" w:rsidP="00772D0A">
      <w:pPr>
        <w:ind w:left="993"/>
        <w:jc w:val="center"/>
        <w:rPr>
          <w:rFonts w:ascii="Calibri" w:hAnsi="Calibri" w:cs="Book Antiqua"/>
          <w:i/>
          <w:color w:val="595959"/>
        </w:rPr>
      </w:pPr>
    </w:p>
    <w:p w14:paraId="78485E0D" w14:textId="77777777" w:rsidR="008F0E78" w:rsidRPr="0067155F" w:rsidRDefault="008F0E78" w:rsidP="00772D0A">
      <w:pPr>
        <w:ind w:left="993"/>
        <w:jc w:val="center"/>
        <w:rPr>
          <w:rFonts w:ascii="Calibri" w:hAnsi="Calibri" w:cs="Book Antiqua"/>
          <w:iCs/>
          <w:color w:val="595959"/>
        </w:rPr>
      </w:pPr>
    </w:p>
    <w:p w14:paraId="66D0DF5E" w14:textId="21545F86"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071B35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010C7D18" w:rsidR="002B7ABB" w:rsidRDefault="002B7ABB" w:rsidP="00772D0A">
      <w:pPr>
        <w:ind w:left="993"/>
        <w:jc w:val="center"/>
        <w:rPr>
          <w:rFonts w:ascii="Calibri" w:hAnsi="Calibri" w:cs="Book Antiqua"/>
          <w:i/>
          <w:color w:val="595959"/>
        </w:rPr>
      </w:pPr>
    </w:p>
    <w:p w14:paraId="33271529" w14:textId="3B01EB9E" w:rsidR="002B7ABB" w:rsidRDefault="0067155F" w:rsidP="00772D0A">
      <w:pPr>
        <w:ind w:left="993"/>
        <w:jc w:val="center"/>
        <w:rPr>
          <w:rFonts w:ascii="Calibri" w:hAnsi="Calibri" w:cs="Book Antiqua"/>
          <w:i/>
          <w:color w:val="595959"/>
        </w:rPr>
      </w:pPr>
      <w:r w:rsidRPr="0067155F">
        <w:rPr>
          <w:rFonts w:ascii="Calibri" w:hAnsi="Calibri" w:cs="Book Antiqua"/>
          <w:i/>
          <w:noProof/>
          <w:color w:val="0000FF"/>
        </w:rPr>
        <w:drawing>
          <wp:anchor distT="0" distB="0" distL="114300" distR="114300" simplePos="0" relativeHeight="251781120" behindDoc="0" locked="0" layoutInCell="1" allowOverlap="1" wp14:anchorId="43DCB150" wp14:editId="7434769F">
            <wp:simplePos x="0" y="0"/>
            <wp:positionH relativeFrom="margin">
              <wp:align>right</wp:align>
            </wp:positionH>
            <wp:positionV relativeFrom="paragraph">
              <wp:posOffset>95250</wp:posOffset>
            </wp:positionV>
            <wp:extent cx="6120130" cy="3490595"/>
            <wp:effectExtent l="0" t="0" r="0" b="0"/>
            <wp:wrapNone/>
            <wp:docPr id="636157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7577"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70EB4CDD" w14:textId="7D5868D8" w:rsidR="002B7ABB" w:rsidRDefault="002B7ABB" w:rsidP="00772D0A">
      <w:pPr>
        <w:ind w:left="993"/>
        <w:jc w:val="center"/>
        <w:rPr>
          <w:rFonts w:ascii="Calibri" w:hAnsi="Calibri" w:cs="Book Antiqua"/>
          <w:i/>
          <w:color w:val="595959"/>
        </w:rPr>
      </w:pPr>
    </w:p>
    <w:p w14:paraId="6677276F" w14:textId="77777777" w:rsidR="002B7ABB" w:rsidRDefault="002B7ABB" w:rsidP="00772D0A">
      <w:pPr>
        <w:ind w:left="993"/>
        <w:jc w:val="center"/>
        <w:rPr>
          <w:rFonts w:ascii="Calibri" w:hAnsi="Calibri" w:cs="Book Antiqua"/>
          <w:i/>
          <w:color w:val="595959"/>
        </w:rPr>
      </w:pPr>
    </w:p>
    <w:p w14:paraId="59CBE4F4" w14:textId="53932C85" w:rsidR="002B7ABB" w:rsidRPr="00983C81" w:rsidRDefault="002B7ABB" w:rsidP="00772D0A">
      <w:pPr>
        <w:ind w:left="993"/>
        <w:jc w:val="center"/>
        <w:rPr>
          <w:rFonts w:ascii="Calibri" w:hAnsi="Calibri" w:cs="Book Antiqua"/>
          <w:i/>
          <w:color w:val="595959"/>
        </w:rPr>
      </w:pPr>
    </w:p>
    <w:p w14:paraId="0AEB6941" w14:textId="6F94D024" w:rsidR="00772D0A" w:rsidRPr="00983C81" w:rsidRDefault="00772D0A" w:rsidP="00772D0A">
      <w:pPr>
        <w:ind w:left="709"/>
        <w:jc w:val="both"/>
        <w:rPr>
          <w:rFonts w:ascii="Calibri" w:hAnsi="Calibri" w:cs="Book Antiqua"/>
          <w:i/>
          <w:color w:val="0000FF"/>
        </w:rPr>
      </w:pPr>
    </w:p>
    <w:p w14:paraId="04318B01" w14:textId="77777777" w:rsidR="00772D0A" w:rsidRPr="00983C81" w:rsidRDefault="00772D0A" w:rsidP="00772D0A">
      <w:pPr>
        <w:ind w:left="993"/>
        <w:jc w:val="both"/>
        <w:rPr>
          <w:rFonts w:ascii="Calibri" w:hAnsi="Calibri" w:cs="Book Antiqua"/>
          <w:i/>
          <w:color w:val="0000FF"/>
          <w:u w:val="single"/>
        </w:rPr>
      </w:pPr>
    </w:p>
    <w:p w14:paraId="7BAE552A" w14:textId="77777777" w:rsidR="00772D0A" w:rsidRDefault="00772D0A" w:rsidP="00772D0A">
      <w:pPr>
        <w:ind w:left="993"/>
        <w:jc w:val="center"/>
        <w:rPr>
          <w:rFonts w:ascii="Calibri" w:hAnsi="Calibri" w:cs="Book Antiqua"/>
          <w:i/>
          <w:color w:val="595959"/>
        </w:rPr>
      </w:pPr>
    </w:p>
    <w:p w14:paraId="6A06281D" w14:textId="77777777" w:rsidR="00772D0A" w:rsidRDefault="00772D0A" w:rsidP="00772D0A">
      <w:pPr>
        <w:ind w:left="993"/>
        <w:jc w:val="center"/>
        <w:rPr>
          <w:rFonts w:ascii="Calibri" w:hAnsi="Calibri" w:cs="Book Antiqua"/>
          <w:i/>
          <w:color w:val="595959"/>
        </w:rPr>
      </w:pPr>
    </w:p>
    <w:p w14:paraId="093DC41E" w14:textId="77777777" w:rsidR="00772D0A" w:rsidRDefault="00772D0A" w:rsidP="00772D0A">
      <w:pPr>
        <w:ind w:left="993"/>
        <w:jc w:val="center"/>
        <w:rPr>
          <w:rFonts w:ascii="Calibri" w:hAnsi="Calibri" w:cs="Book Antiqua"/>
          <w:i/>
          <w:color w:val="595959"/>
        </w:rPr>
      </w:pPr>
    </w:p>
    <w:p w14:paraId="219975BD" w14:textId="77777777" w:rsidR="00772D0A" w:rsidRDefault="00772D0A" w:rsidP="00772D0A">
      <w:pPr>
        <w:ind w:left="993"/>
        <w:jc w:val="center"/>
        <w:rPr>
          <w:rFonts w:ascii="Calibri" w:hAnsi="Calibri" w:cs="Book Antiqua"/>
          <w:i/>
          <w:color w:val="595959"/>
        </w:rPr>
      </w:pPr>
    </w:p>
    <w:p w14:paraId="37A92B5B" w14:textId="77777777" w:rsidR="00772D0A" w:rsidRDefault="00772D0A" w:rsidP="00772D0A"/>
    <w:p w14:paraId="6FF10F02" w14:textId="2DDCF15F" w:rsidR="00772D0A" w:rsidRDefault="00772D0A" w:rsidP="00772D0A"/>
    <w:p w14:paraId="0DD9AE79" w14:textId="441B3BE0" w:rsidR="00772D0A" w:rsidRDefault="00772D0A" w:rsidP="00772D0A"/>
    <w:p w14:paraId="23D1B4FC" w14:textId="1EDE7E41" w:rsidR="00772D0A" w:rsidRDefault="00772D0A" w:rsidP="00772D0A">
      <w:pPr>
        <w:ind w:left="709"/>
        <w:jc w:val="both"/>
        <w:rPr>
          <w:rFonts w:ascii="Calibri" w:hAnsi="Calibri" w:cs="Book Antiqua"/>
          <w:i/>
          <w:color w:val="0000FF"/>
        </w:rPr>
      </w:pPr>
    </w:p>
    <w:p w14:paraId="589E4C71" w14:textId="543890D6" w:rsidR="008D47FC" w:rsidRDefault="008D47FC" w:rsidP="00772D0A">
      <w:pPr>
        <w:ind w:left="709"/>
        <w:jc w:val="both"/>
        <w:rPr>
          <w:rFonts w:ascii="Calibri" w:hAnsi="Calibri" w:cs="Book Antiqua"/>
          <w:i/>
          <w:color w:val="0000FF"/>
        </w:rPr>
      </w:pPr>
    </w:p>
    <w:p w14:paraId="19194DA4" w14:textId="7AC455A1" w:rsidR="008D47FC" w:rsidRDefault="008D47FC" w:rsidP="00772D0A">
      <w:pPr>
        <w:ind w:left="709"/>
        <w:jc w:val="both"/>
        <w:rPr>
          <w:rFonts w:ascii="Calibri" w:hAnsi="Calibri" w:cs="Book Antiqua"/>
          <w:i/>
          <w:color w:val="0000FF"/>
        </w:rPr>
      </w:pPr>
    </w:p>
    <w:p w14:paraId="73B6AE40" w14:textId="77777777" w:rsidR="0067155F" w:rsidRDefault="0067155F" w:rsidP="00772D0A">
      <w:pPr>
        <w:ind w:left="709"/>
        <w:jc w:val="both"/>
        <w:rPr>
          <w:rFonts w:ascii="Calibri" w:hAnsi="Calibri" w:cs="Book Antiqua"/>
          <w:i/>
          <w:color w:val="0000FF"/>
        </w:rPr>
      </w:pPr>
    </w:p>
    <w:p w14:paraId="05360BE0" w14:textId="77777777" w:rsidR="0067155F" w:rsidRDefault="0067155F" w:rsidP="00772D0A">
      <w:pPr>
        <w:ind w:left="709"/>
        <w:jc w:val="both"/>
        <w:rPr>
          <w:rFonts w:ascii="Calibri" w:hAnsi="Calibri" w:cs="Book Antiqua"/>
          <w:i/>
          <w:color w:val="0000FF"/>
        </w:rPr>
      </w:pPr>
    </w:p>
    <w:p w14:paraId="0C3D0CE3" w14:textId="77777777" w:rsidR="0067155F" w:rsidRDefault="0067155F" w:rsidP="00772D0A">
      <w:pPr>
        <w:ind w:left="709"/>
        <w:jc w:val="both"/>
        <w:rPr>
          <w:rFonts w:ascii="Calibri" w:hAnsi="Calibri" w:cs="Book Antiqua"/>
          <w:i/>
          <w:color w:val="0000FF"/>
        </w:rPr>
      </w:pPr>
    </w:p>
    <w:p w14:paraId="0D31C9D0" w14:textId="77777777" w:rsidR="0067155F" w:rsidRDefault="0067155F" w:rsidP="00772D0A">
      <w:pPr>
        <w:ind w:left="709"/>
        <w:jc w:val="both"/>
        <w:rPr>
          <w:rFonts w:ascii="Calibri" w:hAnsi="Calibri" w:cs="Book Antiqua"/>
          <w:i/>
          <w:color w:val="0000FF"/>
        </w:rPr>
      </w:pPr>
    </w:p>
    <w:p w14:paraId="0FB6FAC7" w14:textId="77777777" w:rsidR="0067155F" w:rsidRDefault="0067155F" w:rsidP="00772D0A">
      <w:pPr>
        <w:ind w:left="709"/>
        <w:jc w:val="both"/>
        <w:rPr>
          <w:rFonts w:ascii="Calibri" w:hAnsi="Calibri" w:cs="Book Antiqua"/>
          <w:i/>
          <w:color w:val="0000FF"/>
        </w:rPr>
      </w:pPr>
    </w:p>
    <w:p w14:paraId="3B8E7E23" w14:textId="77777777" w:rsidR="0067155F" w:rsidRDefault="0067155F" w:rsidP="00772D0A">
      <w:pPr>
        <w:ind w:left="709"/>
        <w:jc w:val="both"/>
        <w:rPr>
          <w:rFonts w:ascii="Calibri" w:hAnsi="Calibri" w:cs="Book Antiqua"/>
          <w:i/>
          <w:color w:val="0000FF"/>
        </w:rPr>
      </w:pPr>
    </w:p>
    <w:p w14:paraId="1773C78A" w14:textId="77777777" w:rsidR="0067155F" w:rsidRDefault="0067155F" w:rsidP="00772D0A">
      <w:pPr>
        <w:ind w:left="709"/>
        <w:jc w:val="both"/>
        <w:rPr>
          <w:rFonts w:ascii="Calibri" w:hAnsi="Calibri" w:cs="Book Antiqua"/>
          <w:i/>
          <w:color w:val="0000FF"/>
        </w:rPr>
      </w:pPr>
    </w:p>
    <w:p w14:paraId="46B37765" w14:textId="77777777" w:rsidR="0067155F" w:rsidRDefault="0067155F" w:rsidP="00772D0A">
      <w:pPr>
        <w:ind w:left="709"/>
        <w:jc w:val="both"/>
        <w:rPr>
          <w:rFonts w:ascii="Calibri" w:hAnsi="Calibri" w:cs="Book Antiqua"/>
          <w:i/>
          <w:color w:val="0000FF"/>
        </w:rPr>
      </w:pPr>
    </w:p>
    <w:p w14:paraId="69628C74" w14:textId="77777777" w:rsidR="0067155F" w:rsidRDefault="0067155F" w:rsidP="00772D0A">
      <w:pPr>
        <w:ind w:left="709"/>
        <w:jc w:val="both"/>
        <w:rPr>
          <w:rFonts w:ascii="Calibri" w:hAnsi="Calibri" w:cs="Book Antiqua"/>
          <w:i/>
          <w:color w:val="0000FF"/>
        </w:rPr>
      </w:pPr>
    </w:p>
    <w:p w14:paraId="6607C5B7" w14:textId="77777777" w:rsidR="0067155F" w:rsidRDefault="0067155F" w:rsidP="00772D0A">
      <w:pPr>
        <w:ind w:left="709"/>
        <w:jc w:val="both"/>
        <w:rPr>
          <w:rFonts w:ascii="Calibri" w:hAnsi="Calibri" w:cs="Book Antiqua"/>
          <w:i/>
          <w:color w:val="0000FF"/>
        </w:rPr>
      </w:pPr>
    </w:p>
    <w:p w14:paraId="49D3D1FE" w14:textId="77777777" w:rsidR="0067155F" w:rsidRDefault="0067155F" w:rsidP="00772D0A">
      <w:pPr>
        <w:ind w:left="709"/>
        <w:jc w:val="both"/>
        <w:rPr>
          <w:rFonts w:ascii="Calibri" w:hAnsi="Calibri" w:cs="Book Antiqua"/>
          <w:i/>
          <w:color w:val="0000FF"/>
        </w:rPr>
      </w:pPr>
    </w:p>
    <w:p w14:paraId="5127D962" w14:textId="77777777" w:rsidR="0067155F" w:rsidRDefault="0067155F" w:rsidP="00772D0A">
      <w:pPr>
        <w:ind w:left="709"/>
        <w:jc w:val="both"/>
        <w:rPr>
          <w:rFonts w:ascii="Calibri" w:hAnsi="Calibri" w:cs="Book Antiqua"/>
          <w:i/>
          <w:color w:val="0000FF"/>
        </w:rPr>
      </w:pPr>
    </w:p>
    <w:p w14:paraId="137D378A" w14:textId="77777777" w:rsidR="0067155F" w:rsidRDefault="0067155F" w:rsidP="00772D0A">
      <w:pPr>
        <w:ind w:left="709"/>
        <w:jc w:val="both"/>
        <w:rPr>
          <w:rFonts w:ascii="Calibri" w:hAnsi="Calibri" w:cs="Book Antiqua"/>
          <w:i/>
          <w:color w:val="0000FF"/>
        </w:rPr>
      </w:pPr>
    </w:p>
    <w:p w14:paraId="3250ACF3" w14:textId="77777777" w:rsidR="0067155F" w:rsidRDefault="0067155F" w:rsidP="00772D0A">
      <w:pPr>
        <w:ind w:left="709"/>
        <w:jc w:val="both"/>
        <w:rPr>
          <w:rFonts w:ascii="Calibri" w:hAnsi="Calibri" w:cs="Book Antiqua"/>
          <w:i/>
          <w:color w:val="0000FF"/>
        </w:rPr>
      </w:pPr>
    </w:p>
    <w:p w14:paraId="30147410" w14:textId="77777777" w:rsidR="0067155F" w:rsidRDefault="0067155F" w:rsidP="00772D0A">
      <w:pPr>
        <w:ind w:left="709"/>
        <w:jc w:val="both"/>
        <w:rPr>
          <w:rFonts w:ascii="Calibri" w:hAnsi="Calibri" w:cs="Book Antiqua"/>
          <w:i/>
          <w:color w:val="0000FF"/>
        </w:rPr>
      </w:pPr>
    </w:p>
    <w:p w14:paraId="1818F6B7" w14:textId="77777777" w:rsidR="0067155F" w:rsidRDefault="0067155F" w:rsidP="00772D0A">
      <w:pPr>
        <w:ind w:left="709"/>
        <w:jc w:val="both"/>
        <w:rPr>
          <w:rFonts w:ascii="Calibri" w:hAnsi="Calibri" w:cs="Book Antiqua"/>
          <w:i/>
          <w:color w:val="0000FF"/>
        </w:rPr>
      </w:pPr>
    </w:p>
    <w:p w14:paraId="5139CA4E" w14:textId="77777777" w:rsidR="0067155F" w:rsidRDefault="0067155F" w:rsidP="00772D0A">
      <w:pPr>
        <w:ind w:left="709"/>
        <w:jc w:val="both"/>
        <w:rPr>
          <w:rFonts w:ascii="Calibri" w:hAnsi="Calibri" w:cs="Book Antiqua"/>
          <w:i/>
          <w:color w:val="0000FF"/>
        </w:rPr>
      </w:pPr>
    </w:p>
    <w:p w14:paraId="3D34F4F2" w14:textId="77777777" w:rsidR="0067155F" w:rsidRDefault="0067155F" w:rsidP="00772D0A">
      <w:pPr>
        <w:ind w:left="709"/>
        <w:jc w:val="both"/>
        <w:rPr>
          <w:rFonts w:ascii="Calibri" w:hAnsi="Calibri" w:cs="Book Antiqua"/>
          <w:i/>
          <w:color w:val="0000FF"/>
        </w:rPr>
      </w:pPr>
    </w:p>
    <w:p w14:paraId="7594627C" w14:textId="77777777" w:rsidR="0067155F" w:rsidRDefault="0067155F" w:rsidP="00772D0A">
      <w:pPr>
        <w:ind w:left="709"/>
        <w:jc w:val="both"/>
        <w:rPr>
          <w:rFonts w:ascii="Calibri" w:hAnsi="Calibri" w:cs="Book Antiqua"/>
          <w:i/>
          <w:color w:val="0000FF"/>
        </w:rPr>
      </w:pPr>
    </w:p>
    <w:p w14:paraId="21579E46" w14:textId="77777777" w:rsidR="0067155F" w:rsidRDefault="0067155F" w:rsidP="00772D0A">
      <w:pPr>
        <w:ind w:left="709"/>
        <w:jc w:val="both"/>
        <w:rPr>
          <w:rFonts w:ascii="Calibri" w:hAnsi="Calibri" w:cs="Book Antiqua"/>
          <w:i/>
          <w:color w:val="0000FF"/>
        </w:rPr>
      </w:pPr>
    </w:p>
    <w:p w14:paraId="2432A830" w14:textId="77777777" w:rsidR="0067155F" w:rsidRDefault="0067155F" w:rsidP="00772D0A">
      <w:pPr>
        <w:ind w:left="709"/>
        <w:jc w:val="both"/>
        <w:rPr>
          <w:rFonts w:ascii="Calibri" w:hAnsi="Calibri" w:cs="Book Antiqua"/>
          <w:i/>
          <w:color w:val="0000FF"/>
        </w:rPr>
      </w:pPr>
    </w:p>
    <w:p w14:paraId="1048F096" w14:textId="77777777" w:rsidR="0067155F" w:rsidRDefault="0067155F" w:rsidP="00772D0A">
      <w:pPr>
        <w:ind w:left="709"/>
        <w:jc w:val="both"/>
        <w:rPr>
          <w:rFonts w:ascii="Calibri" w:hAnsi="Calibri" w:cs="Book Antiqua"/>
          <w:i/>
          <w:color w:val="0000FF"/>
        </w:rPr>
      </w:pPr>
    </w:p>
    <w:p w14:paraId="69A7745B" w14:textId="77777777" w:rsidR="00772D0A" w:rsidRPr="00983C81" w:rsidRDefault="00772D0A" w:rsidP="00772D0A">
      <w:pPr>
        <w:jc w:val="both"/>
        <w:rPr>
          <w:rFonts w:ascii="Calibri" w:hAnsi="Calibri" w:cs="Book Antiqua"/>
          <w:i/>
          <w:color w:val="595959"/>
        </w:rPr>
      </w:pPr>
    </w:p>
    <w:p w14:paraId="5827B9B3" w14:textId="77777777" w:rsidR="00772D0A" w:rsidRPr="00983C81" w:rsidRDefault="00772D0A" w:rsidP="00772D0A">
      <w:pPr>
        <w:jc w:val="both"/>
        <w:rPr>
          <w:rFonts w:ascii="Calibri" w:hAnsi="Calibri" w:cs="Book Antiqua"/>
          <w:i/>
          <w:color w:val="595959"/>
        </w:rPr>
      </w:pPr>
    </w:p>
    <w:p w14:paraId="070BDE6C" w14:textId="77777777" w:rsidR="00772D0A" w:rsidRPr="00983C81" w:rsidRDefault="00772D0A"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B124BB9"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1600FA3B" w14:textId="77777777" w:rsidR="008D47FC" w:rsidRDefault="008D47FC" w:rsidP="00772D0A">
      <w:pPr>
        <w:pStyle w:val="Sinespaciado"/>
        <w:rPr>
          <w:noProof/>
        </w:rPr>
      </w:pPr>
      <w:r>
        <w:rPr>
          <w:noProof/>
        </w:rPr>
        <w:t xml:space="preserve"> </w:t>
      </w:r>
    </w:p>
    <w:p w14:paraId="2A989F86" w14:textId="2F63D537" w:rsidR="008D47FC" w:rsidRDefault="008D47FC" w:rsidP="00772D0A">
      <w:pPr>
        <w:pStyle w:val="Sinespaciado"/>
        <w:rPr>
          <w:noProof/>
        </w:rPr>
      </w:pPr>
    </w:p>
    <w:p w14:paraId="23F75AC7" w14:textId="755BE0ED" w:rsidR="008D47FC" w:rsidRDefault="008D47FC" w:rsidP="00772D0A">
      <w:pPr>
        <w:pStyle w:val="Sinespaciado"/>
        <w:rPr>
          <w:noProof/>
        </w:rPr>
      </w:pPr>
    </w:p>
    <w:p w14:paraId="4D2A0DE6" w14:textId="616402D3" w:rsidR="008D47FC" w:rsidRDefault="008D47FC" w:rsidP="00772D0A">
      <w:pPr>
        <w:pStyle w:val="Sinespaciado"/>
        <w:rPr>
          <w:noProof/>
        </w:rPr>
      </w:pPr>
    </w:p>
    <w:p w14:paraId="54CD436D" w14:textId="61A08037" w:rsidR="008D47FC" w:rsidRDefault="008D47FC" w:rsidP="00772D0A">
      <w:pPr>
        <w:pStyle w:val="Sinespaciado"/>
        <w:rPr>
          <w:noProof/>
        </w:rPr>
      </w:pPr>
    </w:p>
    <w:p w14:paraId="6563B317" w14:textId="3CDA75E3" w:rsidR="008D47FC" w:rsidRDefault="008D47FC" w:rsidP="00772D0A">
      <w:pPr>
        <w:pStyle w:val="Sinespaciado"/>
        <w:rPr>
          <w:noProof/>
        </w:rPr>
      </w:pPr>
    </w:p>
    <w:p w14:paraId="23E95AF6" w14:textId="5C82B8E6" w:rsidR="008D47FC" w:rsidRDefault="008D47FC" w:rsidP="00772D0A">
      <w:pPr>
        <w:pStyle w:val="Sinespaciado"/>
        <w:rPr>
          <w:noProof/>
        </w:rPr>
      </w:pPr>
    </w:p>
    <w:p w14:paraId="6D609944" w14:textId="24FD1FFF" w:rsidR="00772D0A" w:rsidRPr="00983C81" w:rsidRDefault="0067155F" w:rsidP="00772D0A">
      <w:pPr>
        <w:pStyle w:val="Sinespaciado"/>
        <w:rPr>
          <w:lang w:val="es-ES" w:eastAsia="ar-SA"/>
        </w:rPr>
      </w:pPr>
      <w:r w:rsidRPr="0067155F">
        <w:rPr>
          <w:rFonts w:ascii="Calibri" w:hAnsi="Calibri" w:cs="Book Antiqua"/>
          <w:i/>
          <w:noProof/>
          <w:color w:val="595959"/>
        </w:rPr>
        <w:drawing>
          <wp:anchor distT="0" distB="0" distL="114300" distR="114300" simplePos="0" relativeHeight="251782144" behindDoc="0" locked="0" layoutInCell="1" allowOverlap="1" wp14:anchorId="361452F2" wp14:editId="3DD7EC26">
            <wp:simplePos x="0" y="0"/>
            <wp:positionH relativeFrom="margin">
              <wp:align>center</wp:align>
            </wp:positionH>
            <wp:positionV relativeFrom="paragraph">
              <wp:posOffset>62865</wp:posOffset>
            </wp:positionV>
            <wp:extent cx="6120130" cy="3502660"/>
            <wp:effectExtent l="0" t="0" r="0" b="2540"/>
            <wp:wrapNone/>
            <wp:docPr id="7619537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3747"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120130" cy="3502660"/>
                    </a:xfrm>
                    <a:prstGeom prst="rect">
                      <a:avLst/>
                    </a:prstGeom>
                  </pic:spPr>
                </pic:pic>
              </a:graphicData>
            </a:graphic>
            <wp14:sizeRelH relativeFrom="page">
              <wp14:pctWidth>0</wp14:pctWidth>
            </wp14:sizeRelH>
            <wp14:sizeRelV relativeFrom="page">
              <wp14:pctHeight>0</wp14:pctHeight>
            </wp14:sizeRelV>
          </wp:anchor>
        </w:drawing>
      </w:r>
    </w:p>
    <w:p w14:paraId="72C433D6" w14:textId="4A534C82" w:rsidR="00772D0A" w:rsidRDefault="00772D0A" w:rsidP="00772D0A">
      <w:pPr>
        <w:ind w:left="993"/>
        <w:rPr>
          <w:rFonts w:ascii="Calibri" w:hAnsi="Calibri" w:cs="Book Antiqua"/>
          <w:i/>
          <w:color w:val="595959"/>
        </w:rPr>
      </w:pPr>
    </w:p>
    <w:p w14:paraId="78AAF974" w14:textId="6994872B" w:rsidR="008D47FC" w:rsidRDefault="008D47FC" w:rsidP="00772D0A">
      <w:pPr>
        <w:ind w:left="993"/>
        <w:rPr>
          <w:rFonts w:ascii="Calibri" w:hAnsi="Calibri" w:cs="Book Antiqua"/>
          <w:i/>
          <w:color w:val="595959"/>
        </w:rPr>
      </w:pPr>
    </w:p>
    <w:p w14:paraId="3782B420" w14:textId="2C450F63" w:rsidR="008D47FC" w:rsidRDefault="008D47FC" w:rsidP="00772D0A">
      <w:pPr>
        <w:ind w:left="993"/>
        <w:rPr>
          <w:rFonts w:ascii="Calibri" w:hAnsi="Calibri" w:cs="Book Antiqua"/>
          <w:i/>
          <w:color w:val="595959"/>
        </w:rPr>
      </w:pPr>
    </w:p>
    <w:p w14:paraId="706C01AF" w14:textId="77737FDC" w:rsidR="008D47FC" w:rsidRDefault="008D47FC" w:rsidP="00772D0A">
      <w:pPr>
        <w:ind w:left="993"/>
        <w:rPr>
          <w:rFonts w:ascii="Calibri" w:hAnsi="Calibri" w:cs="Book Antiqua"/>
          <w:i/>
          <w:color w:val="595959"/>
        </w:rPr>
      </w:pPr>
    </w:p>
    <w:p w14:paraId="088D22F2" w14:textId="1C120B3D" w:rsidR="008D47FC" w:rsidRDefault="008D47FC" w:rsidP="00772D0A">
      <w:pPr>
        <w:ind w:left="993"/>
        <w:rPr>
          <w:rFonts w:ascii="Calibri" w:hAnsi="Calibri" w:cs="Book Antiqua"/>
          <w:i/>
          <w:color w:val="595959"/>
        </w:rPr>
      </w:pPr>
    </w:p>
    <w:p w14:paraId="09ACA1A8" w14:textId="3EC25AF6"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0C9044B1"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577C38F2"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4939885A" w:rsidR="008D47FC" w:rsidRDefault="008D47FC" w:rsidP="00772D0A">
      <w:pPr>
        <w:ind w:left="993"/>
        <w:rPr>
          <w:rFonts w:ascii="Calibri" w:hAnsi="Calibri" w:cs="Book Antiqua"/>
          <w:i/>
          <w:color w:val="595959"/>
        </w:rPr>
      </w:pPr>
    </w:p>
    <w:p w14:paraId="3F30C042" w14:textId="4C4C7C77" w:rsidR="008D47FC" w:rsidRDefault="008D47FC" w:rsidP="00772D0A">
      <w:pPr>
        <w:ind w:left="993"/>
        <w:rPr>
          <w:rFonts w:ascii="Calibri" w:hAnsi="Calibri" w:cs="Book Antiqua"/>
          <w:i/>
          <w:color w:val="595959"/>
        </w:rPr>
      </w:pPr>
    </w:p>
    <w:p w14:paraId="2D4FCEED" w14:textId="69C230F0" w:rsidR="008D47FC" w:rsidRDefault="008D47FC" w:rsidP="00772D0A">
      <w:pPr>
        <w:ind w:left="993"/>
        <w:rPr>
          <w:rFonts w:ascii="Calibri" w:hAnsi="Calibri" w:cs="Book Antiqua"/>
          <w:i/>
          <w:color w:val="595959"/>
        </w:rPr>
      </w:pPr>
    </w:p>
    <w:p w14:paraId="59DC5508" w14:textId="77777777" w:rsidR="008D47FC" w:rsidRDefault="008D47FC" w:rsidP="00772D0A">
      <w:pPr>
        <w:ind w:left="993"/>
        <w:rPr>
          <w:rFonts w:ascii="Calibri" w:hAnsi="Calibri" w:cs="Book Antiqua"/>
          <w:i/>
          <w:color w:val="595959"/>
        </w:rPr>
      </w:pPr>
    </w:p>
    <w:p w14:paraId="52C2F498" w14:textId="150DFF67" w:rsidR="00772D0A" w:rsidRDefault="00772D0A" w:rsidP="00772D0A">
      <w:pPr>
        <w:rPr>
          <w:rFonts w:ascii="Calibri" w:hAnsi="Calibri" w:cs="Book Antiqua"/>
          <w:i/>
          <w:color w:val="595959"/>
        </w:rPr>
      </w:pPr>
    </w:p>
    <w:p w14:paraId="34685544" w14:textId="77777777" w:rsidR="00786538" w:rsidRDefault="00786538" w:rsidP="00772D0A">
      <w:pPr>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16F4C815"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77777777" w:rsidR="00786538" w:rsidRDefault="00786538" w:rsidP="00772D0A">
      <w:pPr>
        <w:rPr>
          <w:rFonts w:ascii="Calibri" w:hAnsi="Calibri" w:cs="Book Antiqua"/>
          <w:i/>
          <w:color w:val="595959"/>
        </w:rPr>
      </w:pPr>
    </w:p>
    <w:p w14:paraId="1C199B42" w14:textId="77777777" w:rsidR="00786538" w:rsidRDefault="00786538" w:rsidP="00772D0A">
      <w:pPr>
        <w:rPr>
          <w:rFonts w:ascii="Calibri" w:hAnsi="Calibri" w:cs="Book Antiqua"/>
          <w:i/>
          <w:color w:val="595959"/>
        </w:rPr>
      </w:pPr>
    </w:p>
    <w:p w14:paraId="68D986BA" w14:textId="77777777"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77777777" w:rsidR="00786538" w:rsidRDefault="00786538" w:rsidP="00772D0A">
      <w:pPr>
        <w:rPr>
          <w:rFonts w:ascii="Calibri" w:hAnsi="Calibri" w:cs="Book Antiqua"/>
          <w:i/>
          <w:color w:val="595959"/>
        </w:rPr>
      </w:pPr>
    </w:p>
    <w:p w14:paraId="65AED63F" w14:textId="7777777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77777777" w:rsidR="00786538" w:rsidRDefault="00786538" w:rsidP="00772D0A">
      <w:pPr>
        <w:rPr>
          <w:rFonts w:ascii="Calibri" w:hAnsi="Calibri" w:cs="Book Antiqua"/>
          <w:i/>
          <w:color w:val="595959"/>
        </w:rPr>
      </w:pPr>
    </w:p>
    <w:p w14:paraId="4CE6E6A4" w14:textId="77777777"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77777777" w:rsidR="00786538" w:rsidRDefault="00786538" w:rsidP="00772D0A">
      <w:pPr>
        <w:rPr>
          <w:rFonts w:ascii="Calibri" w:hAnsi="Calibri" w:cs="Book Antiqua"/>
          <w:i/>
          <w:color w:val="595959"/>
        </w:rPr>
      </w:pPr>
    </w:p>
    <w:p w14:paraId="7DFD2F23" w14:textId="743BED88" w:rsidR="00786538" w:rsidRDefault="00786538" w:rsidP="00772D0A">
      <w:pPr>
        <w:rPr>
          <w:rFonts w:ascii="Calibri" w:hAnsi="Calibri" w:cs="Book Antiqua"/>
          <w:i/>
          <w:color w:val="595959"/>
        </w:rPr>
      </w:pPr>
    </w:p>
    <w:p w14:paraId="3ED504C4" w14:textId="156790CA"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3EF2F780"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7E4E5269" w:rsidR="00772D0A" w:rsidRDefault="00772D0A" w:rsidP="00772D0A">
      <w:pPr>
        <w:ind w:left="709"/>
        <w:jc w:val="both"/>
        <w:rPr>
          <w:rFonts w:ascii="Calibri" w:hAnsi="Calibri" w:cs="Book Antiqua"/>
          <w:i/>
          <w:color w:val="0000FF"/>
        </w:rPr>
      </w:pPr>
    </w:p>
    <w:p w14:paraId="0D7A8084" w14:textId="412A4A95" w:rsidR="00786538" w:rsidRPr="00983C81" w:rsidRDefault="00895857" w:rsidP="00772D0A">
      <w:pPr>
        <w:ind w:left="709"/>
        <w:jc w:val="both"/>
        <w:rPr>
          <w:rFonts w:ascii="Calibri" w:hAnsi="Calibri" w:cs="Book Antiqua"/>
          <w:i/>
          <w:color w:val="0000FF"/>
        </w:rPr>
      </w:pPr>
      <w:r w:rsidRPr="00895857">
        <w:rPr>
          <w:rFonts w:ascii="Calibri" w:hAnsi="Calibri" w:cs="Book Antiqua"/>
          <w:i/>
          <w:noProof/>
          <w:color w:val="595959"/>
        </w:rPr>
        <w:drawing>
          <wp:anchor distT="0" distB="0" distL="114300" distR="114300" simplePos="0" relativeHeight="251783168" behindDoc="0" locked="0" layoutInCell="1" allowOverlap="1" wp14:anchorId="3BAA1C62" wp14:editId="0E7C0E9F">
            <wp:simplePos x="0" y="0"/>
            <wp:positionH relativeFrom="margin">
              <wp:align>right</wp:align>
            </wp:positionH>
            <wp:positionV relativeFrom="paragraph">
              <wp:posOffset>11430</wp:posOffset>
            </wp:positionV>
            <wp:extent cx="6120130" cy="3500755"/>
            <wp:effectExtent l="0" t="0" r="0" b="4445"/>
            <wp:wrapNone/>
            <wp:docPr id="170163417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4170" name="Imagen 1" descr="Interfaz de usuario gráfica, Tabl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6120130" cy="3500755"/>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3D0F20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4A57361B" w:rsidR="004E696B" w:rsidRDefault="004E696B" w:rsidP="00772D0A">
      <w:pPr>
        <w:jc w:val="both"/>
        <w:rPr>
          <w:rFonts w:ascii="Calibri" w:hAnsi="Calibri" w:cs="Book Antiqua"/>
          <w:i/>
          <w:color w:val="595959"/>
        </w:rPr>
      </w:pPr>
    </w:p>
    <w:p w14:paraId="43433D85" w14:textId="74B6F8AF" w:rsidR="004E696B" w:rsidRDefault="004E696B" w:rsidP="00772D0A">
      <w:pPr>
        <w:jc w:val="both"/>
        <w:rPr>
          <w:rFonts w:ascii="Calibri" w:hAnsi="Calibri" w:cs="Book Antiqua"/>
          <w:i/>
          <w:color w:val="595959"/>
        </w:rPr>
      </w:pPr>
    </w:p>
    <w:p w14:paraId="2A6F372E" w14:textId="07A49EE1"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50E109AB" w14:textId="42A815C0" w:rsidR="008D47FC" w:rsidRDefault="008D47FC" w:rsidP="00772D0A">
      <w:pPr>
        <w:jc w:val="both"/>
        <w:rPr>
          <w:rFonts w:ascii="Calibri" w:hAnsi="Calibri" w:cs="Book Antiqua"/>
          <w:i/>
          <w:color w:val="595959"/>
        </w:rPr>
      </w:pPr>
    </w:p>
    <w:p w14:paraId="757C1FC5" w14:textId="77777777" w:rsidR="00895857" w:rsidRDefault="00895857" w:rsidP="00772D0A">
      <w:pPr>
        <w:jc w:val="both"/>
        <w:rPr>
          <w:rFonts w:ascii="Calibri" w:hAnsi="Calibri" w:cs="Book Antiqua"/>
          <w:i/>
          <w:color w:val="595959"/>
        </w:rPr>
      </w:pPr>
    </w:p>
    <w:p w14:paraId="3D45514B" w14:textId="77777777" w:rsidR="00895857" w:rsidRDefault="00895857" w:rsidP="00772D0A">
      <w:pPr>
        <w:jc w:val="both"/>
        <w:rPr>
          <w:rFonts w:ascii="Calibri" w:hAnsi="Calibri" w:cs="Book Antiqua"/>
          <w:i/>
          <w:color w:val="595959"/>
        </w:rPr>
      </w:pPr>
    </w:p>
    <w:p w14:paraId="3BBEC94F" w14:textId="77777777" w:rsidR="00895857" w:rsidRDefault="00895857" w:rsidP="00772D0A">
      <w:pPr>
        <w:jc w:val="both"/>
        <w:rPr>
          <w:rFonts w:ascii="Calibri" w:hAnsi="Calibri" w:cs="Book Antiqua"/>
          <w:i/>
          <w:color w:val="595959"/>
        </w:rPr>
      </w:pPr>
    </w:p>
    <w:p w14:paraId="58EB6F79" w14:textId="77777777" w:rsidR="00895857" w:rsidRDefault="00895857" w:rsidP="00772D0A">
      <w:pPr>
        <w:jc w:val="both"/>
        <w:rPr>
          <w:rFonts w:ascii="Calibri" w:hAnsi="Calibri" w:cs="Book Antiqua"/>
          <w:i/>
          <w:color w:val="595959"/>
        </w:rPr>
      </w:pPr>
    </w:p>
    <w:p w14:paraId="04E59278" w14:textId="77777777" w:rsidR="00895857" w:rsidRDefault="00895857" w:rsidP="00772D0A">
      <w:pPr>
        <w:jc w:val="both"/>
        <w:rPr>
          <w:rFonts w:ascii="Calibri" w:hAnsi="Calibri" w:cs="Book Antiqua"/>
          <w:i/>
          <w:color w:val="595959"/>
        </w:rPr>
      </w:pPr>
    </w:p>
    <w:p w14:paraId="2F6D169C" w14:textId="77777777"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77777777"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77777777"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77777777"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77777777" w:rsidR="00985395" w:rsidRDefault="00985395" w:rsidP="00772D0A">
      <w:pPr>
        <w:jc w:val="both"/>
        <w:rPr>
          <w:rFonts w:ascii="Calibri" w:hAnsi="Calibri" w:cs="Book Antiqua"/>
          <w:i/>
          <w:color w:val="595959"/>
        </w:rPr>
      </w:pPr>
    </w:p>
    <w:p w14:paraId="1667C398" w14:textId="77777777"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615979FE" w14:textId="77777777" w:rsidR="00985395" w:rsidRDefault="00985395" w:rsidP="00772D0A">
      <w:pPr>
        <w:jc w:val="both"/>
        <w:rPr>
          <w:rFonts w:ascii="Calibri" w:hAnsi="Calibri" w:cs="Book Antiqua"/>
          <w:i/>
          <w:color w:val="595959"/>
        </w:rPr>
      </w:pPr>
    </w:p>
    <w:p w14:paraId="52902E4C" w14:textId="77777777" w:rsidR="00985395" w:rsidRDefault="00985395" w:rsidP="00772D0A">
      <w:pPr>
        <w:jc w:val="both"/>
        <w:rPr>
          <w:rFonts w:ascii="Calibri" w:hAnsi="Calibri" w:cs="Book Antiqua"/>
          <w:i/>
          <w:color w:val="595959"/>
        </w:rPr>
      </w:pPr>
    </w:p>
    <w:p w14:paraId="24F31FA1" w14:textId="77777777" w:rsidR="00985395" w:rsidRDefault="00985395" w:rsidP="00772D0A">
      <w:pPr>
        <w:jc w:val="both"/>
        <w:rPr>
          <w:rFonts w:ascii="Calibri" w:hAnsi="Calibri" w:cs="Book Antiqua"/>
          <w:i/>
          <w:color w:val="595959"/>
        </w:rPr>
      </w:pPr>
    </w:p>
    <w:p w14:paraId="14A753E1" w14:textId="77777777" w:rsidR="00985395" w:rsidRDefault="00985395" w:rsidP="00772D0A">
      <w:pPr>
        <w:jc w:val="both"/>
        <w:rPr>
          <w:rFonts w:ascii="Calibri" w:hAnsi="Calibri" w:cs="Book Antiqua"/>
          <w:i/>
          <w:color w:val="595959"/>
        </w:rPr>
      </w:pPr>
    </w:p>
    <w:p w14:paraId="0FAB496B" w14:textId="77777777" w:rsidR="00985395" w:rsidRDefault="00985395" w:rsidP="00772D0A">
      <w:pPr>
        <w:jc w:val="both"/>
        <w:rPr>
          <w:rFonts w:ascii="Calibri" w:hAnsi="Calibri" w:cs="Book Antiqua"/>
          <w:i/>
          <w:color w:val="595959"/>
        </w:rPr>
      </w:pPr>
    </w:p>
    <w:p w14:paraId="7160CA2D" w14:textId="77777777" w:rsidR="00985395" w:rsidRDefault="00985395" w:rsidP="00772D0A">
      <w:pPr>
        <w:jc w:val="both"/>
        <w:rPr>
          <w:rFonts w:ascii="Calibri" w:hAnsi="Calibri" w:cs="Book Antiqua"/>
          <w:i/>
          <w:color w:val="595959"/>
        </w:rPr>
      </w:pPr>
    </w:p>
    <w:p w14:paraId="0B86824E" w14:textId="77777777" w:rsidR="00985395" w:rsidRDefault="00985395"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3C23CE7C"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77777777"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77777777"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Pr="005219A9">
              <w:rPr>
                <w:rFonts w:ascii="Calibri" w:hAnsi="Calibri" w:cs="Book Antiqua"/>
              </w:rPr>
              <w:t>1</w:t>
            </w:r>
          </w:p>
        </w:tc>
      </w:tr>
    </w:tbl>
    <w:p w14:paraId="0C0BD74C" w14:textId="6ACD5691" w:rsidR="008D47FC" w:rsidRDefault="008D47FC" w:rsidP="00772D0A">
      <w:pPr>
        <w:jc w:val="both"/>
        <w:rPr>
          <w:rFonts w:ascii="Calibri" w:hAnsi="Calibri" w:cs="Book Antiqua"/>
          <w:i/>
          <w:color w:val="595959"/>
        </w:rPr>
      </w:pPr>
    </w:p>
    <w:p w14:paraId="23DF350B" w14:textId="627EE1A6" w:rsidR="008D47FC" w:rsidRDefault="00985395" w:rsidP="00772D0A">
      <w:pPr>
        <w:jc w:val="both"/>
        <w:rPr>
          <w:rFonts w:ascii="Calibri" w:hAnsi="Calibri" w:cs="Book Antiqua"/>
          <w:i/>
          <w:color w:val="595959"/>
        </w:rPr>
      </w:pPr>
      <w:r w:rsidRPr="00985395">
        <w:rPr>
          <w:rFonts w:ascii="Calibri" w:hAnsi="Calibri" w:cs="Book Antiqua"/>
          <w:i/>
          <w:noProof/>
          <w:color w:val="595959"/>
        </w:rPr>
        <w:drawing>
          <wp:anchor distT="0" distB="0" distL="114300" distR="114300" simplePos="0" relativeHeight="251784192" behindDoc="0" locked="0" layoutInCell="1" allowOverlap="1" wp14:anchorId="6460FE3F" wp14:editId="2C4EAFCD">
            <wp:simplePos x="0" y="0"/>
            <wp:positionH relativeFrom="column">
              <wp:posOffset>72390</wp:posOffset>
            </wp:positionH>
            <wp:positionV relativeFrom="paragraph">
              <wp:posOffset>57150</wp:posOffset>
            </wp:positionV>
            <wp:extent cx="6120130" cy="3474085"/>
            <wp:effectExtent l="0" t="0" r="0" b="0"/>
            <wp:wrapNone/>
            <wp:docPr id="109183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7922" name=""/>
                    <pic:cNvPicPr/>
                  </pic:nvPicPr>
                  <pic:blipFill>
                    <a:blip r:embed="rId82">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14:sizeRelH relativeFrom="page">
              <wp14:pctWidth>0</wp14:pctWidth>
            </wp14:sizeRelH>
            <wp14:sizeRelV relativeFrom="page">
              <wp14:pctHeight>0</wp14:pctHeight>
            </wp14:sizeRelV>
          </wp:anchor>
        </w:drawing>
      </w:r>
    </w:p>
    <w:p w14:paraId="12E9833B" w14:textId="77777777" w:rsidR="008D47FC" w:rsidRPr="00983C81" w:rsidRDefault="008D47FC" w:rsidP="00772D0A">
      <w:pPr>
        <w:jc w:val="both"/>
        <w:rPr>
          <w:rFonts w:ascii="Calibri" w:hAnsi="Calibri" w:cs="Book Antiqua"/>
          <w:i/>
          <w:color w:val="595959"/>
        </w:rPr>
      </w:pPr>
    </w:p>
    <w:p w14:paraId="7363EDF7" w14:textId="275CDCF8" w:rsidR="00772D0A" w:rsidRDefault="00772D0A" w:rsidP="00772D0A"/>
    <w:p w14:paraId="3E3DB237" w14:textId="042F77B7"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77777777" w:rsidR="00772D0A" w:rsidRDefault="00772D0A" w:rsidP="00772D0A">
      <w:pPr>
        <w:ind w:left="993"/>
        <w:jc w:val="both"/>
        <w:rPr>
          <w:rFonts w:ascii="Calibri" w:hAnsi="Calibri" w:cs="Book Antiqua"/>
          <w:i/>
          <w:color w:val="0000FF"/>
          <w:u w:val="single"/>
        </w:rPr>
      </w:pPr>
    </w:p>
    <w:p w14:paraId="137E821B" w14:textId="77777777"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77777777"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185140C4" w14:textId="77777777" w:rsidR="00985395" w:rsidRDefault="00985395" w:rsidP="00772D0A">
      <w:pPr>
        <w:ind w:left="993"/>
        <w:rPr>
          <w:rFonts w:ascii="Calibri" w:hAnsi="Calibri" w:cs="Book Antiqua"/>
          <w:i/>
          <w:color w:val="595959"/>
        </w:rPr>
      </w:pPr>
    </w:p>
    <w:p w14:paraId="0F9C070E"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10FCFFFE" w14:textId="54F57B35" w:rsidR="008D47FC" w:rsidRDefault="008D47FC" w:rsidP="00772D0A">
      <w:pPr>
        <w:ind w:left="993"/>
        <w:rPr>
          <w:rFonts w:ascii="Calibri" w:hAnsi="Calibri" w:cs="Book Antiqua"/>
          <w:i/>
          <w:color w:val="595959"/>
        </w:rPr>
      </w:pPr>
    </w:p>
    <w:p w14:paraId="6884791E" w14:textId="3D275E13" w:rsidR="008D47FC" w:rsidRDefault="008D47FC" w:rsidP="00772D0A">
      <w:pPr>
        <w:ind w:left="993"/>
        <w:rPr>
          <w:rFonts w:ascii="Calibri" w:hAnsi="Calibri" w:cs="Book Antiqua"/>
          <w:i/>
          <w:color w:val="595959"/>
        </w:rPr>
      </w:pPr>
    </w:p>
    <w:p w14:paraId="2A50C124" w14:textId="770E4B6E" w:rsidR="008D47FC" w:rsidRDefault="008D47FC" w:rsidP="00772D0A">
      <w:pPr>
        <w:ind w:left="993"/>
        <w:rPr>
          <w:rFonts w:ascii="Calibri" w:hAnsi="Calibri" w:cs="Book Antiqua"/>
          <w:i/>
          <w:color w:val="595959"/>
        </w:rPr>
      </w:pPr>
    </w:p>
    <w:p w14:paraId="61E13343" w14:textId="77777777" w:rsidR="00985395" w:rsidRDefault="00985395" w:rsidP="00772D0A">
      <w:pPr>
        <w:ind w:left="993"/>
        <w:rPr>
          <w:rFonts w:ascii="Calibri" w:hAnsi="Calibri" w:cs="Book Antiqua"/>
          <w:i/>
          <w:color w:val="595959"/>
        </w:rPr>
      </w:pPr>
    </w:p>
    <w:p w14:paraId="10166D63" w14:textId="77777777"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411E9FE0" w14:textId="77777777"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77777777"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77777777" w:rsidR="00985395" w:rsidRDefault="00985395" w:rsidP="00772D0A">
      <w:pPr>
        <w:ind w:left="993"/>
        <w:rPr>
          <w:rFonts w:ascii="Calibri" w:hAnsi="Calibri" w:cs="Book Antiqua"/>
          <w:i/>
          <w:color w:val="595959"/>
        </w:rPr>
      </w:pPr>
    </w:p>
    <w:p w14:paraId="1D5D76C9" w14:textId="77777777" w:rsidR="00985395" w:rsidRDefault="00985395" w:rsidP="00772D0A">
      <w:pPr>
        <w:ind w:left="993"/>
        <w:rPr>
          <w:rFonts w:ascii="Calibri" w:hAnsi="Calibri" w:cs="Book Antiqua"/>
          <w:i/>
          <w:color w:val="595959"/>
        </w:rPr>
      </w:pPr>
    </w:p>
    <w:p w14:paraId="6DF7E2B1" w14:textId="77777777" w:rsidR="00985395" w:rsidRDefault="00985395" w:rsidP="00772D0A">
      <w:pPr>
        <w:ind w:left="993"/>
        <w:rPr>
          <w:rFonts w:ascii="Calibri" w:hAnsi="Calibri" w:cs="Book Antiqua"/>
          <w:i/>
          <w:color w:val="595959"/>
        </w:rPr>
      </w:pPr>
    </w:p>
    <w:p w14:paraId="4E50213B" w14:textId="77777777" w:rsidR="00985395" w:rsidRDefault="00985395" w:rsidP="00772D0A">
      <w:pPr>
        <w:ind w:left="993"/>
        <w:rPr>
          <w:rFonts w:ascii="Calibri" w:hAnsi="Calibri" w:cs="Book Antiqua"/>
          <w:i/>
          <w:color w:val="595959"/>
        </w:rPr>
      </w:pPr>
    </w:p>
    <w:p w14:paraId="71E0FE6E" w14:textId="77777777" w:rsidR="00985395" w:rsidRDefault="00985395" w:rsidP="00772D0A">
      <w:pPr>
        <w:ind w:left="993"/>
        <w:rPr>
          <w:rFonts w:ascii="Calibri" w:hAnsi="Calibri" w:cs="Book Antiqua"/>
          <w:i/>
          <w:color w:val="595959"/>
        </w:rPr>
      </w:pPr>
    </w:p>
    <w:p w14:paraId="5BA0DF8A" w14:textId="77777777" w:rsidR="00985395" w:rsidRDefault="00985395" w:rsidP="00772D0A">
      <w:pPr>
        <w:ind w:left="993"/>
        <w:rPr>
          <w:rFonts w:ascii="Calibri" w:hAnsi="Calibri" w:cs="Book Antiqua"/>
          <w:i/>
          <w:color w:val="595959"/>
        </w:rPr>
      </w:pPr>
    </w:p>
    <w:p w14:paraId="08DA92EF" w14:textId="77777777" w:rsidR="00985395" w:rsidRDefault="00985395" w:rsidP="00772D0A">
      <w:pPr>
        <w:ind w:left="993"/>
        <w:rPr>
          <w:rFonts w:ascii="Calibri" w:hAnsi="Calibri" w:cs="Book Antiqua"/>
          <w:i/>
          <w:color w:val="595959"/>
        </w:rPr>
      </w:pPr>
    </w:p>
    <w:p w14:paraId="6CFF256E" w14:textId="77777777" w:rsidR="00985395" w:rsidRDefault="00985395" w:rsidP="00772D0A">
      <w:pPr>
        <w:ind w:left="993"/>
        <w:rPr>
          <w:rFonts w:ascii="Calibri" w:hAnsi="Calibri" w:cs="Book Antiqua"/>
          <w:i/>
          <w:color w:val="595959"/>
        </w:rPr>
      </w:pPr>
    </w:p>
    <w:p w14:paraId="5F863C14" w14:textId="77777777" w:rsidR="00985395" w:rsidRDefault="00985395" w:rsidP="00772D0A">
      <w:pPr>
        <w:ind w:left="993"/>
        <w:rPr>
          <w:rFonts w:ascii="Calibri" w:hAnsi="Calibri" w:cs="Book Antiqua"/>
          <w:i/>
          <w:color w:val="595959"/>
        </w:rPr>
      </w:pPr>
    </w:p>
    <w:p w14:paraId="2C9F419B" w14:textId="77777777" w:rsidR="00985395" w:rsidRDefault="00985395" w:rsidP="00772D0A">
      <w:pPr>
        <w:ind w:left="993"/>
        <w:rPr>
          <w:rFonts w:ascii="Calibri" w:hAnsi="Calibri" w:cs="Book Antiqua"/>
          <w:i/>
          <w:color w:val="595959"/>
        </w:rPr>
      </w:pPr>
    </w:p>
    <w:p w14:paraId="6B86437C" w14:textId="77777777" w:rsidR="00985395" w:rsidRDefault="00985395" w:rsidP="00772D0A">
      <w:pPr>
        <w:ind w:left="993"/>
        <w:rPr>
          <w:rFonts w:ascii="Calibri" w:hAnsi="Calibri" w:cs="Book Antiqua"/>
          <w:i/>
          <w:color w:val="595959"/>
        </w:rPr>
      </w:pPr>
    </w:p>
    <w:p w14:paraId="628A6709" w14:textId="26C6C6C1" w:rsidR="008D47FC" w:rsidRPr="00983C81"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77777777"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7777777"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5909E38C" w:rsidR="00772D0A" w:rsidRDefault="00772D0A" w:rsidP="00772D0A">
      <w:pPr>
        <w:ind w:left="709"/>
        <w:jc w:val="both"/>
        <w:rPr>
          <w:rFonts w:ascii="Calibri" w:hAnsi="Calibri" w:cs="Book Antiqua"/>
          <w:i/>
          <w:color w:val="0000FF"/>
        </w:rPr>
      </w:pPr>
    </w:p>
    <w:p w14:paraId="141B0A22" w14:textId="7DDE3000" w:rsidR="003A5931" w:rsidRPr="00983C81" w:rsidRDefault="003A5931" w:rsidP="00772D0A">
      <w:pPr>
        <w:ind w:left="709"/>
        <w:jc w:val="both"/>
        <w:rPr>
          <w:rFonts w:ascii="Calibri" w:hAnsi="Calibri" w:cs="Book Antiqua"/>
          <w:i/>
          <w:color w:val="0000FF"/>
        </w:rPr>
      </w:pPr>
    </w:p>
    <w:p w14:paraId="6FBF0ACD" w14:textId="174B960C" w:rsidR="00772D0A" w:rsidRPr="00983C81" w:rsidRDefault="00985395" w:rsidP="00772D0A">
      <w:pPr>
        <w:ind w:left="993"/>
        <w:jc w:val="both"/>
        <w:rPr>
          <w:rFonts w:ascii="Calibri" w:hAnsi="Calibri" w:cs="Book Antiqua"/>
          <w:i/>
          <w:color w:val="0000FF"/>
          <w:u w:val="single"/>
        </w:rPr>
      </w:pPr>
      <w:r w:rsidRPr="00985395">
        <w:rPr>
          <w:rFonts w:ascii="Calibri" w:hAnsi="Calibri" w:cs="Book Antiqua"/>
          <w:i/>
          <w:noProof/>
          <w:color w:val="595959"/>
        </w:rPr>
        <w:drawing>
          <wp:anchor distT="0" distB="0" distL="114300" distR="114300" simplePos="0" relativeHeight="251785216" behindDoc="0" locked="0" layoutInCell="1" allowOverlap="1" wp14:anchorId="4154A78C" wp14:editId="49C81A9B">
            <wp:simplePos x="0" y="0"/>
            <wp:positionH relativeFrom="margin">
              <wp:align>right</wp:align>
            </wp:positionH>
            <wp:positionV relativeFrom="paragraph">
              <wp:posOffset>8255</wp:posOffset>
            </wp:positionV>
            <wp:extent cx="6120130" cy="3480435"/>
            <wp:effectExtent l="0" t="0" r="0" b="5715"/>
            <wp:wrapNone/>
            <wp:docPr id="2879654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5470" name="Imagen 1" descr="Interfaz de usuario gráfic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0F0E3B5C" w14:textId="6F1E6B84" w:rsidR="00772D0A" w:rsidRDefault="00772D0A" w:rsidP="00772D0A">
      <w:pPr>
        <w:ind w:left="993"/>
        <w:jc w:val="both"/>
        <w:rPr>
          <w:rFonts w:ascii="Calibri" w:hAnsi="Calibri" w:cs="Book Antiqua"/>
          <w:i/>
          <w:color w:val="595959"/>
        </w:rPr>
      </w:pPr>
    </w:p>
    <w:p w14:paraId="3007E6A7" w14:textId="6C022AFD"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77777777" w:rsidR="00772D0A" w:rsidRDefault="00772D0A" w:rsidP="00772D0A">
      <w:pPr>
        <w:ind w:left="993"/>
        <w:jc w:val="both"/>
        <w:rPr>
          <w:rFonts w:ascii="Calibri" w:hAnsi="Calibri" w:cs="Book Antiqua"/>
          <w:i/>
          <w:color w:val="595959"/>
        </w:rPr>
      </w:pPr>
    </w:p>
    <w:p w14:paraId="7B1566E4" w14:textId="77777777" w:rsidR="00772D0A" w:rsidRDefault="00772D0A" w:rsidP="00772D0A">
      <w:pPr>
        <w:rPr>
          <w:rFonts w:ascii="Calibri" w:hAnsi="Calibri" w:cs="Book Antiqua"/>
          <w:i/>
          <w:color w:val="595959"/>
        </w:rPr>
      </w:pPr>
    </w:p>
    <w:p w14:paraId="7F1938A7" w14:textId="6F35EC18" w:rsidR="00772D0A" w:rsidRDefault="00772D0A" w:rsidP="008D47FC">
      <w:pPr>
        <w:ind w:left="426"/>
        <w:jc w:val="center"/>
        <w:rPr>
          <w:rFonts w:ascii="Calibri" w:hAnsi="Calibri" w:cs="Book Antiqua"/>
          <w:i/>
          <w:color w:val="595959"/>
        </w:rPr>
      </w:pPr>
    </w:p>
    <w:p w14:paraId="4EA333F2" w14:textId="660CB157"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36C12DC7"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7FE0275F" w14:textId="55535F52" w:rsidR="008D47FC" w:rsidRDefault="008D47FC" w:rsidP="008D47FC">
      <w:pPr>
        <w:ind w:left="426"/>
        <w:jc w:val="center"/>
        <w:rPr>
          <w:rFonts w:ascii="Calibri" w:hAnsi="Calibri" w:cs="Book Antiqua"/>
          <w:i/>
          <w:color w:val="595959"/>
        </w:rPr>
      </w:pPr>
    </w:p>
    <w:p w14:paraId="7A7CB7B5" w14:textId="70D648BD" w:rsidR="008D47FC" w:rsidRDefault="008D47FC" w:rsidP="008D47FC">
      <w:pPr>
        <w:ind w:left="426"/>
        <w:jc w:val="center"/>
        <w:rPr>
          <w:rFonts w:ascii="Calibri" w:hAnsi="Calibri" w:cs="Book Antiqua"/>
          <w:i/>
          <w:color w:val="595959"/>
        </w:rPr>
      </w:pPr>
    </w:p>
    <w:p w14:paraId="5AE9C0DF" w14:textId="77777777" w:rsidR="003A5931" w:rsidRDefault="003A5931" w:rsidP="003A5931">
      <w:pP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7777777" w:rsidR="003A5931" w:rsidRDefault="003A5931" w:rsidP="003A5931">
      <w:pPr>
        <w:rPr>
          <w:rFonts w:ascii="Calibri" w:hAnsi="Calibri" w:cs="Book Antiqua"/>
          <w:i/>
          <w:color w:val="595959"/>
        </w:rPr>
      </w:pPr>
    </w:p>
    <w:p w14:paraId="222483F7" w14:textId="77777777" w:rsidR="003A5931" w:rsidRDefault="003A5931" w:rsidP="003A5931">
      <w:pPr>
        <w:rPr>
          <w:rFonts w:ascii="Calibri" w:hAnsi="Calibri" w:cs="Book Antiqua"/>
          <w:i/>
          <w:color w:val="595959"/>
        </w:rPr>
      </w:pPr>
    </w:p>
    <w:p w14:paraId="601CFCFD" w14:textId="77777777" w:rsidR="003A5931" w:rsidRDefault="003A5931" w:rsidP="003A5931">
      <w:pPr>
        <w:rPr>
          <w:rFonts w:ascii="Calibri" w:hAnsi="Calibri" w:cs="Book Antiqua"/>
          <w:i/>
          <w:color w:val="595959"/>
        </w:rPr>
      </w:pPr>
    </w:p>
    <w:p w14:paraId="6AE3962C" w14:textId="77777777" w:rsidR="003A5931" w:rsidRDefault="003A5931" w:rsidP="003A5931">
      <w:pPr>
        <w:rPr>
          <w:rFonts w:ascii="Calibri" w:hAnsi="Calibri" w:cs="Book Antiqua"/>
          <w:i/>
          <w:color w:val="595959"/>
        </w:rPr>
      </w:pPr>
    </w:p>
    <w:p w14:paraId="33D55C58" w14:textId="77777777" w:rsidR="003A5931" w:rsidRDefault="003A5931" w:rsidP="003A5931">
      <w:pPr>
        <w:rPr>
          <w:rFonts w:ascii="Calibri" w:hAnsi="Calibri" w:cs="Book Antiqua"/>
          <w:i/>
          <w:color w:val="595959"/>
        </w:rPr>
      </w:pPr>
    </w:p>
    <w:p w14:paraId="2AD8C9D9" w14:textId="77777777"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77777777"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77777777"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77777777"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46C70444" w14:textId="77777777" w:rsidR="003A5931" w:rsidRDefault="003A5931" w:rsidP="003A5931">
      <w:pPr>
        <w:rPr>
          <w:rFonts w:ascii="Calibri" w:hAnsi="Calibri" w:cs="Book Antiqua"/>
          <w:i/>
          <w:color w:val="595959"/>
        </w:rPr>
      </w:pPr>
    </w:p>
    <w:p w14:paraId="58ED9AC8" w14:textId="77777777" w:rsidR="003A5931" w:rsidRDefault="003A5931" w:rsidP="003A5931">
      <w:pPr>
        <w:rPr>
          <w:rFonts w:ascii="Calibri" w:hAnsi="Calibri" w:cs="Book Antiqua"/>
          <w:i/>
          <w:color w:val="595959"/>
        </w:rPr>
      </w:pPr>
    </w:p>
    <w:p w14:paraId="31951AB4" w14:textId="77777777" w:rsidR="00750A02" w:rsidRDefault="00750A02" w:rsidP="003A5931">
      <w:pPr>
        <w:rPr>
          <w:rFonts w:ascii="Calibri" w:hAnsi="Calibri" w:cs="Book Antiqua"/>
          <w:i/>
          <w:color w:val="595959"/>
        </w:rPr>
      </w:pPr>
    </w:p>
    <w:p w14:paraId="0E74A76A" w14:textId="77777777" w:rsidR="003A5931" w:rsidRDefault="003A5931" w:rsidP="003A5931">
      <w:pPr>
        <w:rPr>
          <w:rFonts w:ascii="Calibri" w:hAnsi="Calibri" w:cs="Book Antiqua"/>
          <w:i/>
          <w:color w:val="595959"/>
        </w:rPr>
      </w:pPr>
    </w:p>
    <w:p w14:paraId="72C6CFCA" w14:textId="6FD77322"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6CEC3624"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8B34E2C"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4749F1D1" w:rsidR="008D47FC" w:rsidRDefault="004D71EB" w:rsidP="008D47FC">
      <w:pPr>
        <w:ind w:left="426"/>
        <w:jc w:val="center"/>
        <w:rPr>
          <w:rFonts w:ascii="Calibri" w:hAnsi="Calibri" w:cs="Book Antiqua"/>
          <w:i/>
          <w:color w:val="595959"/>
        </w:rPr>
      </w:pPr>
      <w:r w:rsidRPr="004D71EB">
        <w:rPr>
          <w:rFonts w:ascii="Calibri" w:hAnsi="Calibri" w:cs="Book Antiqua"/>
          <w:iCs/>
          <w:noProof/>
          <w:color w:val="0000FF"/>
        </w:rPr>
        <w:drawing>
          <wp:anchor distT="0" distB="0" distL="114300" distR="114300" simplePos="0" relativeHeight="251786240" behindDoc="0" locked="0" layoutInCell="1" allowOverlap="1" wp14:anchorId="39C1D32F" wp14:editId="7ACEAF78">
            <wp:simplePos x="0" y="0"/>
            <wp:positionH relativeFrom="margin">
              <wp:align>right</wp:align>
            </wp:positionH>
            <wp:positionV relativeFrom="paragraph">
              <wp:posOffset>144145</wp:posOffset>
            </wp:positionV>
            <wp:extent cx="6120130" cy="3477260"/>
            <wp:effectExtent l="0" t="0" r="0" b="8890"/>
            <wp:wrapNone/>
            <wp:docPr id="731541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948" name=""/>
                    <pic:cNvPicPr/>
                  </pic:nvPicPr>
                  <pic:blipFill>
                    <a:blip r:embed="rId8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43A833AA" w14:textId="2C6E9F31" w:rsidR="008D47FC" w:rsidRDefault="008D47FC" w:rsidP="008D47FC">
      <w:pPr>
        <w:ind w:left="426"/>
        <w:jc w:val="center"/>
        <w:rPr>
          <w:rFonts w:ascii="Calibri" w:hAnsi="Calibri" w:cs="Book Antiqua"/>
          <w:i/>
          <w:color w:val="595959"/>
        </w:rPr>
      </w:pPr>
    </w:p>
    <w:p w14:paraId="0318C5BF" w14:textId="27519A9F" w:rsidR="008D47FC" w:rsidRDefault="008D47FC" w:rsidP="008D47FC">
      <w:pPr>
        <w:ind w:left="426"/>
        <w:jc w:val="center"/>
        <w:rPr>
          <w:rFonts w:ascii="Calibri" w:hAnsi="Calibri" w:cs="Book Antiqua"/>
          <w:i/>
          <w:color w:val="595959"/>
        </w:rPr>
      </w:pPr>
    </w:p>
    <w:p w14:paraId="50B5EAA3" w14:textId="6DF74B73" w:rsidR="008D47FC" w:rsidRDefault="008D47FC" w:rsidP="008D47FC">
      <w:pPr>
        <w:ind w:left="426"/>
        <w:jc w:val="center"/>
        <w:rPr>
          <w:rFonts w:ascii="Calibri" w:hAnsi="Calibri" w:cs="Book Antiqua"/>
          <w:i/>
          <w:color w:val="595959"/>
        </w:rPr>
      </w:pPr>
    </w:p>
    <w:p w14:paraId="43166B9F" w14:textId="0C68C8C1" w:rsidR="008D47FC" w:rsidRPr="00983C81" w:rsidRDefault="008D47FC" w:rsidP="008D47FC">
      <w:pPr>
        <w:ind w:left="426"/>
        <w:jc w:val="center"/>
        <w:rPr>
          <w:rFonts w:ascii="Calibri" w:hAnsi="Calibri" w:cs="Book Antiqua"/>
          <w:i/>
          <w:color w:val="595959"/>
        </w:rPr>
      </w:pPr>
    </w:p>
    <w:p w14:paraId="54A27A35" w14:textId="256FA642" w:rsidR="00772D0A" w:rsidRPr="004D71EB" w:rsidRDefault="00772D0A" w:rsidP="00772D0A">
      <w:pPr>
        <w:ind w:left="709"/>
        <w:jc w:val="both"/>
        <w:rPr>
          <w:rFonts w:ascii="Calibri" w:hAnsi="Calibri" w:cs="Book Antiqua"/>
          <w:iCs/>
          <w:color w:val="0000FF"/>
        </w:rPr>
      </w:pPr>
    </w:p>
    <w:p w14:paraId="78373631" w14:textId="70D726F4" w:rsidR="00772D0A" w:rsidRPr="00983C81" w:rsidRDefault="00772D0A" w:rsidP="00772D0A">
      <w:pPr>
        <w:jc w:val="both"/>
        <w:rPr>
          <w:rFonts w:ascii="Calibri" w:hAnsi="Calibri" w:cs="Book Antiqua"/>
          <w:i/>
          <w:color w:val="595959"/>
        </w:rPr>
      </w:pPr>
    </w:p>
    <w:p w14:paraId="7926E810" w14:textId="77777777" w:rsidR="00772D0A" w:rsidRPr="00983C81" w:rsidRDefault="00772D0A" w:rsidP="00772D0A">
      <w:pPr>
        <w:jc w:val="both"/>
        <w:rPr>
          <w:rFonts w:ascii="Calibri" w:hAnsi="Calibri" w:cs="Book Antiqua"/>
          <w:i/>
          <w:color w:val="595959"/>
        </w:rPr>
      </w:pPr>
    </w:p>
    <w:p w14:paraId="64A1AE2A" w14:textId="77777777"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77777777"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00DD20D0" w14:textId="3E406F01" w:rsidR="00BA5089" w:rsidRDefault="00BA5089" w:rsidP="00772D0A">
      <w:pPr>
        <w:rPr>
          <w:rFonts w:ascii="Calibri" w:hAnsi="Calibri" w:cs="Book Antiqua"/>
          <w:i/>
          <w:color w:val="595959"/>
        </w:rPr>
      </w:pPr>
    </w:p>
    <w:p w14:paraId="48EF4FFB" w14:textId="1FDC3497" w:rsidR="00BA5089" w:rsidRDefault="00BA5089" w:rsidP="00772D0A">
      <w:pPr>
        <w:rPr>
          <w:rFonts w:ascii="Calibri" w:hAnsi="Calibri" w:cs="Book Antiqua"/>
          <w:i/>
          <w:color w:val="595959"/>
        </w:rPr>
      </w:pPr>
    </w:p>
    <w:p w14:paraId="5DDA479D" w14:textId="768C17A8" w:rsidR="00BA5089" w:rsidRDefault="00BA5089" w:rsidP="00772D0A">
      <w:pPr>
        <w:rPr>
          <w:rFonts w:ascii="Calibri" w:hAnsi="Calibri" w:cs="Book Antiqua"/>
          <w:i/>
          <w:color w:val="595959"/>
        </w:rPr>
      </w:pPr>
    </w:p>
    <w:p w14:paraId="6A998C65" w14:textId="77777777" w:rsidR="008514ED" w:rsidRDefault="008514ED" w:rsidP="00772D0A">
      <w:pPr>
        <w:rPr>
          <w:rFonts w:ascii="Calibri" w:hAnsi="Calibri" w:cs="Book Antiqua"/>
          <w:i/>
          <w:color w:val="595959"/>
        </w:rPr>
      </w:pPr>
    </w:p>
    <w:p w14:paraId="1FDDBCBA" w14:textId="77777777" w:rsidR="008514ED" w:rsidRDefault="008514ED" w:rsidP="00772D0A">
      <w:pPr>
        <w:rPr>
          <w:rFonts w:ascii="Calibri" w:hAnsi="Calibri" w:cs="Book Antiqua"/>
          <w:i/>
          <w:color w:val="595959"/>
        </w:rPr>
      </w:pPr>
    </w:p>
    <w:p w14:paraId="7BE17CC3" w14:textId="77777777" w:rsidR="008514ED" w:rsidRDefault="008514ED" w:rsidP="00772D0A">
      <w:pPr>
        <w:rPr>
          <w:rFonts w:ascii="Calibri" w:hAnsi="Calibri" w:cs="Book Antiqua"/>
          <w:i/>
          <w:color w:val="595959"/>
        </w:rPr>
      </w:pPr>
    </w:p>
    <w:p w14:paraId="7B3E4DAC" w14:textId="77777777"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77777777" w:rsidR="008514ED" w:rsidRDefault="008514ED" w:rsidP="00772D0A">
      <w:pPr>
        <w:rPr>
          <w:rFonts w:ascii="Calibri" w:hAnsi="Calibri" w:cs="Book Antiqua"/>
          <w:i/>
          <w:color w:val="595959"/>
        </w:rPr>
      </w:pPr>
    </w:p>
    <w:p w14:paraId="7974BC0C" w14:textId="77777777"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77777777" w:rsidR="008514ED" w:rsidRDefault="008514ED" w:rsidP="00772D0A">
      <w:pPr>
        <w:rPr>
          <w:rFonts w:ascii="Calibri" w:hAnsi="Calibri" w:cs="Book Antiqua"/>
          <w:i/>
          <w:color w:val="595959"/>
        </w:rPr>
      </w:pPr>
    </w:p>
    <w:p w14:paraId="21F48910" w14:textId="77777777"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77777777" w:rsidR="008514ED" w:rsidRDefault="008514ED" w:rsidP="00772D0A">
      <w:pPr>
        <w:rPr>
          <w:rFonts w:ascii="Calibri" w:hAnsi="Calibri" w:cs="Book Antiqua"/>
          <w:i/>
          <w:color w:val="595959"/>
        </w:rPr>
      </w:pPr>
    </w:p>
    <w:p w14:paraId="702BDC37" w14:textId="77777777" w:rsidR="008514ED" w:rsidRDefault="008514ED" w:rsidP="00772D0A">
      <w:pPr>
        <w:rPr>
          <w:rFonts w:ascii="Calibri" w:hAnsi="Calibri" w:cs="Book Antiqua"/>
          <w:i/>
          <w:color w:val="595959"/>
        </w:rPr>
      </w:pPr>
    </w:p>
    <w:p w14:paraId="2F14F341" w14:textId="77777777" w:rsidR="008514ED" w:rsidRDefault="008514ED" w:rsidP="00772D0A">
      <w:pPr>
        <w:rPr>
          <w:rFonts w:ascii="Calibri" w:hAnsi="Calibri" w:cs="Book Antiqua"/>
          <w:i/>
          <w:color w:val="595959"/>
        </w:rPr>
      </w:pPr>
    </w:p>
    <w:p w14:paraId="0968B060" w14:textId="77777777" w:rsidR="008514ED" w:rsidRDefault="008514ED" w:rsidP="00772D0A">
      <w:pPr>
        <w:rPr>
          <w:rFonts w:ascii="Calibri" w:hAnsi="Calibri" w:cs="Book Antiqua"/>
          <w:i/>
          <w:color w:val="595959"/>
        </w:rPr>
      </w:pPr>
    </w:p>
    <w:p w14:paraId="772F12AA" w14:textId="77777777" w:rsidR="008514ED" w:rsidRDefault="008514ED" w:rsidP="00772D0A">
      <w:pPr>
        <w:rPr>
          <w:rFonts w:ascii="Calibri" w:hAnsi="Calibri" w:cs="Book Antiqua"/>
          <w:i/>
          <w:color w:val="595959"/>
        </w:rPr>
      </w:pPr>
    </w:p>
    <w:p w14:paraId="6FFC2A90" w14:textId="77777777" w:rsidR="008514ED" w:rsidRDefault="008514ED" w:rsidP="00772D0A">
      <w:pPr>
        <w:rPr>
          <w:rFonts w:ascii="Calibri" w:hAnsi="Calibri" w:cs="Book Antiqua"/>
          <w:i/>
          <w:color w:val="595959"/>
        </w:rPr>
      </w:pPr>
    </w:p>
    <w:p w14:paraId="05348876" w14:textId="77777777" w:rsidR="008514ED" w:rsidRDefault="008514ED" w:rsidP="00772D0A">
      <w:pPr>
        <w:rPr>
          <w:rFonts w:ascii="Calibri" w:hAnsi="Calibri" w:cs="Book Antiqua"/>
          <w:i/>
          <w:color w:val="595959"/>
        </w:rPr>
      </w:pPr>
    </w:p>
    <w:p w14:paraId="4F89F5CD" w14:textId="77777777" w:rsidR="008514ED" w:rsidRDefault="008514ED" w:rsidP="00772D0A">
      <w:pPr>
        <w:rPr>
          <w:rFonts w:ascii="Calibri" w:hAnsi="Calibri" w:cs="Book Antiqua"/>
          <w:i/>
          <w:color w:val="595959"/>
        </w:rPr>
      </w:pPr>
    </w:p>
    <w:p w14:paraId="0CA27505" w14:textId="77777777" w:rsidR="008514ED" w:rsidRDefault="008514ED" w:rsidP="00772D0A">
      <w:pPr>
        <w:rPr>
          <w:rFonts w:ascii="Calibri" w:hAnsi="Calibri" w:cs="Book Antiqua"/>
          <w:i/>
          <w:color w:val="595959"/>
        </w:rPr>
      </w:pPr>
    </w:p>
    <w:p w14:paraId="7B6A8599" w14:textId="77777777"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77777777"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4BB0CBD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2ADDEA9A" w:rsidR="00BA5089" w:rsidRDefault="00BA5089" w:rsidP="00772D0A">
      <w:pPr>
        <w:rPr>
          <w:rFonts w:ascii="Calibri" w:hAnsi="Calibri" w:cs="Book Antiqua"/>
          <w:i/>
          <w:color w:val="595959"/>
        </w:rPr>
      </w:pPr>
    </w:p>
    <w:p w14:paraId="01721E5F" w14:textId="621FDD31" w:rsidR="00BA5089" w:rsidRDefault="004D71EB" w:rsidP="00772D0A">
      <w:pPr>
        <w:rPr>
          <w:rFonts w:ascii="Calibri" w:hAnsi="Calibri" w:cs="Book Antiqua"/>
          <w:i/>
          <w:color w:val="595959"/>
        </w:rPr>
      </w:pPr>
      <w:r w:rsidRPr="004D71EB">
        <w:rPr>
          <w:rFonts w:ascii="Calibri" w:hAnsi="Calibri" w:cs="Book Antiqua"/>
          <w:i/>
          <w:noProof/>
          <w:color w:val="595959"/>
        </w:rPr>
        <w:drawing>
          <wp:anchor distT="0" distB="0" distL="114300" distR="114300" simplePos="0" relativeHeight="251787264" behindDoc="0" locked="0" layoutInCell="1" allowOverlap="1" wp14:anchorId="41D73B46" wp14:editId="7B758294">
            <wp:simplePos x="0" y="0"/>
            <wp:positionH relativeFrom="margin">
              <wp:align>right</wp:align>
            </wp:positionH>
            <wp:positionV relativeFrom="paragraph">
              <wp:posOffset>57150</wp:posOffset>
            </wp:positionV>
            <wp:extent cx="6120130" cy="3455035"/>
            <wp:effectExtent l="0" t="0" r="0" b="0"/>
            <wp:wrapNone/>
            <wp:docPr id="12897935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3584" name="Imagen 1" descr="Interfaz de usuario gráfic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120130" cy="3455035"/>
                    </a:xfrm>
                    <a:prstGeom prst="rect">
                      <a:avLst/>
                    </a:prstGeom>
                  </pic:spPr>
                </pic:pic>
              </a:graphicData>
            </a:graphic>
            <wp14:sizeRelH relativeFrom="page">
              <wp14:pctWidth>0</wp14:pctWidth>
            </wp14:sizeRelH>
            <wp14:sizeRelV relativeFrom="page">
              <wp14:pctHeight>0</wp14:pctHeight>
            </wp14:sizeRelV>
          </wp:anchor>
        </w:drawing>
      </w:r>
    </w:p>
    <w:p w14:paraId="3899B80F" w14:textId="7C36DF31"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4404EE7"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593425D6"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77777777"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E20C40C" w14:textId="77777777" w:rsidR="004D71EB" w:rsidRDefault="004D71EB" w:rsidP="00772D0A">
      <w:pPr>
        <w:rPr>
          <w:rFonts w:ascii="Calibri" w:hAnsi="Calibri" w:cs="Book Antiqua"/>
          <w:i/>
          <w:color w:val="595959"/>
        </w:rPr>
      </w:pPr>
    </w:p>
    <w:p w14:paraId="47E26C22" w14:textId="77777777" w:rsidR="004D71EB" w:rsidRDefault="004D71EB" w:rsidP="00772D0A">
      <w:pPr>
        <w:rPr>
          <w:rFonts w:ascii="Calibri" w:hAnsi="Calibri" w:cs="Book Antiqua"/>
          <w:i/>
          <w:color w:val="595959"/>
        </w:rPr>
      </w:pPr>
    </w:p>
    <w:p w14:paraId="4BDF1EC1" w14:textId="77777777" w:rsidR="004D71EB" w:rsidRDefault="004D71EB" w:rsidP="00772D0A">
      <w:pPr>
        <w:rPr>
          <w:rFonts w:ascii="Calibri" w:hAnsi="Calibri" w:cs="Book Antiqua"/>
          <w:i/>
          <w:color w:val="595959"/>
        </w:rPr>
      </w:pPr>
    </w:p>
    <w:p w14:paraId="58D9ADDB" w14:textId="77777777" w:rsidR="004D71EB" w:rsidRDefault="004D71EB" w:rsidP="00772D0A">
      <w:pPr>
        <w:rPr>
          <w:rFonts w:ascii="Calibri" w:hAnsi="Calibri" w:cs="Book Antiqua"/>
          <w:i/>
          <w:color w:val="595959"/>
        </w:rPr>
      </w:pPr>
    </w:p>
    <w:p w14:paraId="4F0FD3B2" w14:textId="77777777" w:rsidR="004D71EB" w:rsidRDefault="004D71EB" w:rsidP="00772D0A">
      <w:pPr>
        <w:rPr>
          <w:rFonts w:ascii="Calibri" w:hAnsi="Calibri" w:cs="Book Antiqua"/>
          <w:i/>
          <w:color w:val="595959"/>
        </w:rPr>
      </w:pPr>
    </w:p>
    <w:p w14:paraId="08A9FBF9" w14:textId="77777777" w:rsidR="004D71EB" w:rsidRDefault="004D71EB" w:rsidP="00772D0A">
      <w:pPr>
        <w:rPr>
          <w:rFonts w:ascii="Calibri" w:hAnsi="Calibri" w:cs="Book Antiqua"/>
          <w:i/>
          <w:color w:val="595959"/>
        </w:rPr>
      </w:pPr>
    </w:p>
    <w:p w14:paraId="7C250EE1" w14:textId="77777777" w:rsidR="004D71EB" w:rsidRDefault="004D71EB" w:rsidP="00772D0A">
      <w:pPr>
        <w:rPr>
          <w:rFonts w:ascii="Calibri" w:hAnsi="Calibri" w:cs="Book Antiqua"/>
          <w:i/>
          <w:color w:val="595959"/>
        </w:rPr>
      </w:pPr>
    </w:p>
    <w:p w14:paraId="2D4090A6" w14:textId="77777777" w:rsidR="004D71EB" w:rsidRDefault="004D71EB" w:rsidP="00772D0A">
      <w:pPr>
        <w:rPr>
          <w:rFonts w:ascii="Calibri" w:hAnsi="Calibri" w:cs="Book Antiqua"/>
          <w:i/>
          <w:color w:val="595959"/>
        </w:rPr>
      </w:pPr>
    </w:p>
    <w:p w14:paraId="319533F0" w14:textId="77777777" w:rsidR="004D71EB" w:rsidRDefault="004D71EB" w:rsidP="00772D0A">
      <w:pPr>
        <w:rPr>
          <w:rFonts w:ascii="Calibri" w:hAnsi="Calibri" w:cs="Book Antiqua"/>
          <w:i/>
          <w:color w:val="595959"/>
        </w:rPr>
      </w:pPr>
    </w:p>
    <w:p w14:paraId="587CE5AD" w14:textId="77777777"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77777777" w:rsidR="004D71EB" w:rsidRDefault="004D71EB" w:rsidP="00772D0A">
      <w:pPr>
        <w:rPr>
          <w:rFonts w:ascii="Calibri" w:hAnsi="Calibri" w:cs="Book Antiqua"/>
          <w:i/>
          <w:color w:val="595959"/>
        </w:rPr>
      </w:pPr>
    </w:p>
    <w:p w14:paraId="7956A833" w14:textId="77777777" w:rsidR="004D71EB" w:rsidRDefault="004D71EB" w:rsidP="00772D0A">
      <w:pPr>
        <w:rPr>
          <w:rFonts w:ascii="Calibri" w:hAnsi="Calibri" w:cs="Book Antiqua"/>
          <w:i/>
          <w:color w:val="595959"/>
        </w:rPr>
      </w:pPr>
    </w:p>
    <w:p w14:paraId="1990CDFE" w14:textId="77777777"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77777777" w:rsidR="004D71EB" w:rsidRDefault="004D71EB" w:rsidP="00772D0A">
      <w:pPr>
        <w:rPr>
          <w:rFonts w:ascii="Calibri" w:hAnsi="Calibri" w:cs="Book Antiqua"/>
          <w:i/>
          <w:color w:val="595959"/>
        </w:rPr>
      </w:pPr>
    </w:p>
    <w:p w14:paraId="7471BEB3" w14:textId="77777777" w:rsidR="004D71EB" w:rsidRDefault="004D71EB"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B4589E6" w14:textId="77777777" w:rsidR="004D71EB" w:rsidRDefault="004D71EB" w:rsidP="00772D0A">
      <w:pPr>
        <w:rPr>
          <w:rFonts w:ascii="Calibri" w:hAnsi="Calibri" w:cs="Book Antiqua"/>
          <w:i/>
          <w:color w:val="595959"/>
        </w:rPr>
      </w:pPr>
    </w:p>
    <w:p w14:paraId="5D319743" w14:textId="77777777" w:rsidR="004D71EB" w:rsidRDefault="004D71EB" w:rsidP="00772D0A">
      <w:pPr>
        <w:rPr>
          <w:rFonts w:ascii="Calibri" w:hAnsi="Calibri" w:cs="Book Antiqua"/>
          <w:i/>
          <w:color w:val="595959"/>
        </w:rPr>
      </w:pPr>
    </w:p>
    <w:p w14:paraId="490EC03D" w14:textId="77777777" w:rsidR="004D71EB" w:rsidRDefault="004D71EB" w:rsidP="00772D0A">
      <w:pPr>
        <w:rPr>
          <w:rFonts w:ascii="Calibri" w:hAnsi="Calibri" w:cs="Book Antiqua"/>
          <w:i/>
          <w:color w:val="595959"/>
        </w:rPr>
      </w:pPr>
    </w:p>
    <w:p w14:paraId="343E4CC1" w14:textId="77777777" w:rsidR="004D71EB" w:rsidRDefault="004D71EB" w:rsidP="00772D0A">
      <w:pPr>
        <w:rPr>
          <w:rFonts w:ascii="Calibri" w:hAnsi="Calibri" w:cs="Book Antiqua"/>
          <w:i/>
          <w:color w:val="595959"/>
        </w:rPr>
      </w:pPr>
    </w:p>
    <w:p w14:paraId="2D8E662A" w14:textId="77777777" w:rsidR="00772D0A" w:rsidRDefault="00772D0A" w:rsidP="00772D0A">
      <w:pPr>
        <w:rPr>
          <w:rFonts w:ascii="Calibri" w:hAnsi="Calibri" w:cs="Book Antiqua"/>
          <w:i/>
          <w:color w:val="595959"/>
        </w:rPr>
      </w:pPr>
    </w:p>
    <w:p w14:paraId="4AF223D0" w14:textId="40942981" w:rsidR="00772D0A" w:rsidRPr="00983C81" w:rsidRDefault="00772D0A" w:rsidP="00BA5089">
      <w:pPr>
        <w:ind w:left="284"/>
        <w:jc w:val="center"/>
        <w:rPr>
          <w:rFonts w:ascii="Calibri" w:hAnsi="Calibri" w:cs="Book Antiqua"/>
          <w:i/>
          <w:color w:val="595959"/>
        </w:rPr>
      </w:pPr>
    </w:p>
    <w:p w14:paraId="701EA6FD" w14:textId="77777777"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C1FBC36" w:rsidR="00772D0A" w:rsidRPr="00983C81" w:rsidRDefault="00772D0A" w:rsidP="00772D0A">
      <w:pPr>
        <w:jc w:val="both"/>
        <w:rPr>
          <w:rFonts w:ascii="Calibri" w:hAnsi="Calibri" w:cs="Book Antiqua"/>
          <w:i/>
          <w:color w:val="595959"/>
        </w:rPr>
      </w:pPr>
    </w:p>
    <w:p w14:paraId="0B5B1FC6" w14:textId="6884543B" w:rsidR="00772D0A" w:rsidRPr="00983C81" w:rsidRDefault="00311504" w:rsidP="00772D0A">
      <w:pPr>
        <w:jc w:val="both"/>
        <w:rPr>
          <w:rFonts w:ascii="Calibri" w:hAnsi="Calibri" w:cs="Book Antiqua"/>
          <w:i/>
          <w:color w:val="595959"/>
        </w:rPr>
      </w:pPr>
      <w:r w:rsidRPr="00311504">
        <w:rPr>
          <w:rFonts w:ascii="Calibri" w:hAnsi="Calibri" w:cs="Book Antiqua"/>
          <w:i/>
          <w:noProof/>
          <w:color w:val="0000FF"/>
        </w:rPr>
        <w:drawing>
          <wp:anchor distT="0" distB="0" distL="114300" distR="114300" simplePos="0" relativeHeight="251788288" behindDoc="0" locked="0" layoutInCell="1" allowOverlap="1" wp14:anchorId="2B62F49C" wp14:editId="37A05BF0">
            <wp:simplePos x="0" y="0"/>
            <wp:positionH relativeFrom="margin">
              <wp:align>right</wp:align>
            </wp:positionH>
            <wp:positionV relativeFrom="paragraph">
              <wp:posOffset>41910</wp:posOffset>
            </wp:positionV>
            <wp:extent cx="6120130" cy="3489325"/>
            <wp:effectExtent l="0" t="0" r="0" b="0"/>
            <wp:wrapNone/>
            <wp:docPr id="27001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8080"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6120130" cy="3489325"/>
                    </a:xfrm>
                    <a:prstGeom prst="rect">
                      <a:avLst/>
                    </a:prstGeom>
                  </pic:spPr>
                </pic:pic>
              </a:graphicData>
            </a:graphic>
            <wp14:sizeRelH relativeFrom="page">
              <wp14:pctWidth>0</wp14:pctWidth>
            </wp14:sizeRelH>
            <wp14:sizeRelV relativeFrom="page">
              <wp14:pctHeight>0</wp14:pctHeight>
            </wp14:sizeRelV>
          </wp:anchor>
        </w:drawing>
      </w:r>
    </w:p>
    <w:p w14:paraId="41DE9571" w14:textId="14A31B02" w:rsidR="00772D0A" w:rsidRPr="00983C81" w:rsidRDefault="00772D0A" w:rsidP="00772D0A">
      <w:pPr>
        <w:jc w:val="both"/>
        <w:rPr>
          <w:rFonts w:ascii="Calibri" w:hAnsi="Calibri" w:cs="Book Antiqua"/>
          <w:i/>
          <w:color w:val="595959"/>
        </w:rPr>
      </w:pPr>
    </w:p>
    <w:p w14:paraId="1317F7D4" w14:textId="64759131"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6134A7CE" w:rsidR="00772D0A" w:rsidRPr="00983C81" w:rsidRDefault="00772D0A" w:rsidP="002B57FD">
      <w:pPr>
        <w:jc w:val="both"/>
        <w:rPr>
          <w:rFonts w:ascii="Calibri" w:hAnsi="Calibri" w:cs="Book Antiqua"/>
          <w:i/>
          <w:color w:val="0000FF"/>
        </w:rPr>
      </w:pPr>
    </w:p>
    <w:p w14:paraId="0A32911B" w14:textId="77777777" w:rsidR="00772D0A" w:rsidRPr="00983C81" w:rsidRDefault="00772D0A" w:rsidP="00772D0A">
      <w:pPr>
        <w:jc w:val="both"/>
        <w:rPr>
          <w:rFonts w:ascii="Calibri" w:hAnsi="Calibri" w:cs="Book Antiqua"/>
          <w:i/>
          <w:color w:val="595959"/>
        </w:rPr>
      </w:pPr>
    </w:p>
    <w:p w14:paraId="50F56384" w14:textId="77777777"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7777777"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77777777"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77777777" w:rsidR="00311504" w:rsidRDefault="00311504" w:rsidP="00044498">
      <w:pPr>
        <w:rPr>
          <w:lang w:val="es-MX"/>
        </w:rPr>
      </w:pPr>
    </w:p>
    <w:p w14:paraId="3727B8F5" w14:textId="77777777" w:rsidR="00311504" w:rsidRDefault="00311504" w:rsidP="00044498">
      <w:pPr>
        <w:rPr>
          <w:lang w:val="es-MX"/>
        </w:rPr>
      </w:pPr>
    </w:p>
    <w:p w14:paraId="3C8566F5" w14:textId="77777777" w:rsidR="00311504" w:rsidRDefault="00311504" w:rsidP="00044498">
      <w:pPr>
        <w:rPr>
          <w:lang w:val="es-MX"/>
        </w:rPr>
      </w:pPr>
    </w:p>
    <w:p w14:paraId="71E19E6A" w14:textId="77777777" w:rsidR="00311504" w:rsidRDefault="00311504" w:rsidP="00044498">
      <w:pPr>
        <w:rPr>
          <w:lang w:val="es-MX"/>
        </w:rPr>
      </w:pPr>
    </w:p>
    <w:p w14:paraId="1B3408EB" w14:textId="77777777" w:rsidR="00311504" w:rsidRDefault="00311504" w:rsidP="00044498">
      <w:pPr>
        <w:rPr>
          <w:lang w:val="es-MX"/>
        </w:rPr>
      </w:pPr>
    </w:p>
    <w:p w14:paraId="5A0D32B9" w14:textId="77777777" w:rsidR="00311504" w:rsidRDefault="00311504" w:rsidP="00044498">
      <w:pPr>
        <w:rPr>
          <w:lang w:val="es-MX"/>
        </w:rPr>
      </w:pPr>
    </w:p>
    <w:p w14:paraId="6B70A49C" w14:textId="77777777" w:rsidR="008514ED" w:rsidRDefault="008514ED" w:rsidP="00044498">
      <w:pPr>
        <w:rPr>
          <w:lang w:val="es-MX"/>
        </w:rPr>
      </w:pPr>
    </w:p>
    <w:p w14:paraId="15C54E6B" w14:textId="77777777" w:rsidR="008514ED" w:rsidRDefault="008514ED" w:rsidP="00044498">
      <w:pPr>
        <w:rPr>
          <w:lang w:val="es-MX"/>
        </w:rPr>
      </w:pPr>
    </w:p>
    <w:p w14:paraId="2CA7F55E" w14:textId="77777777" w:rsidR="008514ED" w:rsidRDefault="008514ED" w:rsidP="00044498">
      <w:pPr>
        <w:rPr>
          <w:lang w:val="es-MX"/>
        </w:rPr>
      </w:pPr>
    </w:p>
    <w:p w14:paraId="2D1A7E6B" w14:textId="7777777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77777777" w:rsidR="00311504" w:rsidRDefault="00311504" w:rsidP="00044498">
      <w:pPr>
        <w:rPr>
          <w:lang w:val="es-MX"/>
        </w:rPr>
      </w:pPr>
    </w:p>
    <w:p w14:paraId="4D30843F" w14:textId="77777777" w:rsidR="00311504" w:rsidRDefault="00311504" w:rsidP="00044498">
      <w:pPr>
        <w:rPr>
          <w:lang w:val="es-MX"/>
        </w:rPr>
      </w:pPr>
    </w:p>
    <w:p w14:paraId="28D7C21B" w14:textId="77777777"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77777777" w:rsidR="00311504" w:rsidRDefault="00311504" w:rsidP="00044498">
      <w:pPr>
        <w:rPr>
          <w:lang w:val="es-MX"/>
        </w:rPr>
      </w:pPr>
    </w:p>
    <w:p w14:paraId="2888EDF8" w14:textId="77777777"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77777777" w:rsidR="00311504" w:rsidRDefault="00311504" w:rsidP="00044498">
      <w:pPr>
        <w:rPr>
          <w:lang w:val="es-MX"/>
        </w:rPr>
      </w:pPr>
    </w:p>
    <w:p w14:paraId="2BEF3A7E" w14:textId="77777777" w:rsidR="00311504" w:rsidRDefault="00311504" w:rsidP="00044498">
      <w:pPr>
        <w:rPr>
          <w:lang w:val="es-MX"/>
        </w:rPr>
      </w:pPr>
    </w:p>
    <w:p w14:paraId="0A53BCE8" w14:textId="77777777" w:rsidR="00311504" w:rsidRDefault="00311504" w:rsidP="00044498">
      <w:pPr>
        <w:rPr>
          <w:lang w:val="es-MX"/>
        </w:rPr>
      </w:pPr>
    </w:p>
    <w:p w14:paraId="37D943F2" w14:textId="77777777" w:rsidR="00311504" w:rsidRDefault="00311504" w:rsidP="00044498">
      <w:pPr>
        <w:rPr>
          <w:lang w:val="es-MX"/>
        </w:rPr>
      </w:pPr>
    </w:p>
    <w:p w14:paraId="7F4B5099" w14:textId="77777777" w:rsidR="00311504" w:rsidRDefault="00311504" w:rsidP="00044498">
      <w:pPr>
        <w:rPr>
          <w:lang w:val="es-MX"/>
        </w:rPr>
      </w:pPr>
    </w:p>
    <w:p w14:paraId="4CF3FA11"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77777777" w:rsidR="008514ED" w:rsidRDefault="008514ED" w:rsidP="00044498">
      <w:pPr>
        <w:rPr>
          <w:lang w:val="es-MX"/>
        </w:rPr>
      </w:pPr>
    </w:p>
    <w:p w14:paraId="09E76B93" w14:textId="7B7B40D2" w:rsidR="0074757A" w:rsidRDefault="0074757A" w:rsidP="00044498">
      <w:pPr>
        <w:rPr>
          <w:lang w:val="es-MX"/>
        </w:rPr>
      </w:pPr>
    </w:p>
    <w:p w14:paraId="083995B6" w14:textId="0D36A281" w:rsidR="008514ED" w:rsidRDefault="00311504" w:rsidP="00044498">
      <w:pPr>
        <w:rPr>
          <w:lang w:val="es-MX"/>
        </w:rPr>
      </w:pPr>
      <w:r w:rsidRPr="00311504">
        <w:rPr>
          <w:noProof/>
          <w:lang w:val="es-MX"/>
        </w:rPr>
        <w:drawing>
          <wp:anchor distT="0" distB="0" distL="114300" distR="114300" simplePos="0" relativeHeight="251789312" behindDoc="0" locked="0" layoutInCell="1" allowOverlap="1" wp14:anchorId="554231C5" wp14:editId="0404F394">
            <wp:simplePos x="0" y="0"/>
            <wp:positionH relativeFrom="margin">
              <wp:align>center</wp:align>
            </wp:positionH>
            <wp:positionV relativeFrom="paragraph">
              <wp:posOffset>10160</wp:posOffset>
            </wp:positionV>
            <wp:extent cx="6120130" cy="3472180"/>
            <wp:effectExtent l="0" t="0" r="0" b="0"/>
            <wp:wrapNone/>
            <wp:docPr id="21399788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8851" name="Imagen 1" descr="Interfaz de usuario gráfic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20130" cy="3472180"/>
                    </a:xfrm>
                    <a:prstGeom prst="rect">
                      <a:avLst/>
                    </a:prstGeom>
                  </pic:spPr>
                </pic:pic>
              </a:graphicData>
            </a:graphic>
            <wp14:sizeRelH relativeFrom="page">
              <wp14:pctWidth>0</wp14:pctWidth>
            </wp14:sizeRelH>
            <wp14:sizeRelV relativeFrom="page">
              <wp14:pctHeight>0</wp14:pctHeight>
            </wp14:sizeRelV>
          </wp:anchor>
        </w:drawing>
      </w:r>
    </w:p>
    <w:p w14:paraId="2A46A527" w14:textId="79A95607" w:rsidR="0074757A" w:rsidRDefault="0074757A" w:rsidP="00044498">
      <w:pPr>
        <w:rPr>
          <w:lang w:val="es-MX"/>
        </w:rPr>
      </w:pPr>
    </w:p>
    <w:p w14:paraId="27F75EA8" w14:textId="0C49FB34" w:rsidR="0074757A" w:rsidRDefault="0074757A" w:rsidP="00044498">
      <w:pPr>
        <w:rPr>
          <w:lang w:val="es-MX"/>
        </w:rPr>
      </w:pPr>
    </w:p>
    <w:p w14:paraId="3C3CE9D4" w14:textId="77777777" w:rsidR="0074757A" w:rsidRDefault="0074757A" w:rsidP="00044498">
      <w:pPr>
        <w:rPr>
          <w:lang w:val="es-MX"/>
        </w:rPr>
      </w:pPr>
    </w:p>
    <w:p w14:paraId="339546E8" w14:textId="77777777"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77777777" w:rsidR="0074757A" w:rsidRDefault="0074757A" w:rsidP="00044498">
      <w:pPr>
        <w:rPr>
          <w:lang w:val="es-MX"/>
        </w:rPr>
      </w:pPr>
    </w:p>
    <w:p w14:paraId="53479E36" w14:textId="77777777" w:rsidR="0074757A" w:rsidRDefault="0074757A" w:rsidP="00044498">
      <w:pPr>
        <w:rPr>
          <w:lang w:val="es-MX"/>
        </w:rPr>
      </w:pPr>
    </w:p>
    <w:p w14:paraId="3626C9B9" w14:textId="77777777" w:rsidR="0074757A" w:rsidRDefault="0074757A" w:rsidP="00044498">
      <w:pPr>
        <w:rPr>
          <w:lang w:val="es-MX"/>
        </w:rPr>
      </w:pPr>
    </w:p>
    <w:p w14:paraId="1BE15CC2" w14:textId="77777777" w:rsidR="0074757A" w:rsidRDefault="0074757A" w:rsidP="00044498">
      <w:pPr>
        <w:rPr>
          <w:lang w:val="es-MX"/>
        </w:rPr>
      </w:pPr>
    </w:p>
    <w:p w14:paraId="18C6494B" w14:textId="77777777"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7777777" w:rsidR="0074757A" w:rsidRDefault="0074757A" w:rsidP="00044498">
      <w:pPr>
        <w:rPr>
          <w:lang w:val="es-MX"/>
        </w:rPr>
      </w:pPr>
    </w:p>
    <w:p w14:paraId="21FED67B" w14:textId="77777777" w:rsidR="0074757A" w:rsidRDefault="0074757A" w:rsidP="00044498">
      <w:pPr>
        <w:rPr>
          <w:lang w:val="es-MX"/>
        </w:rPr>
      </w:pPr>
    </w:p>
    <w:p w14:paraId="15488223" w14:textId="77777777" w:rsidR="0074757A" w:rsidRDefault="0074757A" w:rsidP="00044498">
      <w:pPr>
        <w:rPr>
          <w:lang w:val="es-MX"/>
        </w:rPr>
      </w:pPr>
    </w:p>
    <w:p w14:paraId="56842470" w14:textId="77777777" w:rsidR="0074757A" w:rsidRDefault="0074757A" w:rsidP="00044498">
      <w:pPr>
        <w:rPr>
          <w:lang w:val="es-MX"/>
        </w:rPr>
      </w:pPr>
    </w:p>
    <w:p w14:paraId="3402E22E" w14:textId="77777777" w:rsidR="0074757A" w:rsidRDefault="0074757A" w:rsidP="00044498">
      <w:pPr>
        <w:rPr>
          <w:lang w:val="es-MX"/>
        </w:rPr>
      </w:pPr>
    </w:p>
    <w:p w14:paraId="7409F19E" w14:textId="77777777" w:rsidR="0074757A" w:rsidRDefault="0074757A" w:rsidP="00044498">
      <w:pPr>
        <w:rPr>
          <w:lang w:val="es-MX"/>
        </w:rPr>
      </w:pPr>
    </w:p>
    <w:p w14:paraId="287313A1" w14:textId="77777777" w:rsidR="0074757A" w:rsidRDefault="0074757A" w:rsidP="00044498">
      <w:pPr>
        <w:rPr>
          <w:lang w:val="es-MX"/>
        </w:rPr>
      </w:pPr>
    </w:p>
    <w:p w14:paraId="556A6EB3" w14:textId="77777777" w:rsidR="0074757A" w:rsidRDefault="0074757A" w:rsidP="00044498">
      <w:pPr>
        <w:rPr>
          <w:lang w:val="es-MX"/>
        </w:rPr>
      </w:pPr>
    </w:p>
    <w:p w14:paraId="149AB128" w14:textId="77777777" w:rsidR="0074757A" w:rsidRDefault="0074757A" w:rsidP="00044498">
      <w:pPr>
        <w:rPr>
          <w:lang w:val="es-MX"/>
        </w:rPr>
      </w:pPr>
    </w:p>
    <w:p w14:paraId="28FB3AAD" w14:textId="77777777" w:rsidR="0074757A" w:rsidRDefault="0074757A" w:rsidP="00044498">
      <w:pPr>
        <w:rPr>
          <w:lang w:val="es-MX"/>
        </w:rPr>
      </w:pPr>
    </w:p>
    <w:p w14:paraId="2344112F" w14:textId="77777777" w:rsidR="0074757A" w:rsidRDefault="0074757A" w:rsidP="00044498">
      <w:pPr>
        <w:rPr>
          <w:lang w:val="es-MX"/>
        </w:rPr>
      </w:pPr>
    </w:p>
    <w:p w14:paraId="3DF0A109" w14:textId="77777777" w:rsidR="00311504" w:rsidRDefault="00311504" w:rsidP="00044498">
      <w:pPr>
        <w:rPr>
          <w:lang w:val="es-MX"/>
        </w:rPr>
      </w:pPr>
    </w:p>
    <w:p w14:paraId="30CBFAA4" w14:textId="77777777"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77777777"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77777777" w:rsidR="00311504" w:rsidRDefault="00311504" w:rsidP="00044498">
      <w:pPr>
        <w:rPr>
          <w:lang w:val="es-MX"/>
        </w:rPr>
      </w:pPr>
    </w:p>
    <w:p w14:paraId="4F8EE4B6" w14:textId="77777777" w:rsidR="00311504" w:rsidRDefault="00311504" w:rsidP="00044498">
      <w:pPr>
        <w:rPr>
          <w:lang w:val="es-MX"/>
        </w:rPr>
      </w:pPr>
    </w:p>
    <w:p w14:paraId="7E90736C" w14:textId="77777777" w:rsidR="00311504" w:rsidRDefault="00311504" w:rsidP="00044498">
      <w:pPr>
        <w:rPr>
          <w:lang w:val="es-MX"/>
        </w:rPr>
      </w:pPr>
    </w:p>
    <w:p w14:paraId="1B9B5182" w14:textId="77777777" w:rsidR="00311504" w:rsidRDefault="00311504" w:rsidP="00044498">
      <w:pPr>
        <w:rPr>
          <w:lang w:val="es-MX"/>
        </w:rPr>
      </w:pPr>
    </w:p>
    <w:p w14:paraId="051E268A" w14:textId="77777777" w:rsidR="00311504" w:rsidRDefault="00311504" w:rsidP="00044498">
      <w:pPr>
        <w:rPr>
          <w:lang w:val="es-MX"/>
        </w:rPr>
      </w:pPr>
    </w:p>
    <w:p w14:paraId="0A0E34BD" w14:textId="77777777" w:rsidR="00311504" w:rsidRDefault="00311504" w:rsidP="00044498">
      <w:pPr>
        <w:rPr>
          <w:lang w:val="es-MX"/>
        </w:rPr>
      </w:pPr>
    </w:p>
    <w:p w14:paraId="3C1AA164" w14:textId="77777777" w:rsidR="00311504" w:rsidRDefault="00311504" w:rsidP="00044498">
      <w:pPr>
        <w:rPr>
          <w:lang w:val="es-MX"/>
        </w:rPr>
      </w:pPr>
    </w:p>
    <w:p w14:paraId="0B8ECEC4" w14:textId="77777777" w:rsidR="00311504" w:rsidRDefault="00311504" w:rsidP="00044498">
      <w:pPr>
        <w:rPr>
          <w:lang w:val="es-MX"/>
        </w:rPr>
      </w:pPr>
    </w:p>
    <w:p w14:paraId="09325DC7"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766F0FD2" w:rsidR="0074757A" w:rsidRDefault="0074757A" w:rsidP="00044498">
      <w:pPr>
        <w:rPr>
          <w:lang w:val="es-MX"/>
        </w:rPr>
      </w:pPr>
    </w:p>
    <w:p w14:paraId="047118FF" w14:textId="009EF379" w:rsidR="0074757A" w:rsidRDefault="0074757A" w:rsidP="00044498">
      <w:pPr>
        <w:rPr>
          <w:lang w:val="es-MX"/>
        </w:rPr>
      </w:pPr>
    </w:p>
    <w:p w14:paraId="6D37D692" w14:textId="5398F5AF" w:rsidR="0074757A" w:rsidRDefault="00311504" w:rsidP="00044498">
      <w:pPr>
        <w:rPr>
          <w:lang w:val="es-MX"/>
        </w:rPr>
      </w:pPr>
      <w:r w:rsidRPr="00311504">
        <w:rPr>
          <w:noProof/>
          <w:lang w:val="es-MX"/>
        </w:rPr>
        <w:drawing>
          <wp:anchor distT="0" distB="0" distL="114300" distR="114300" simplePos="0" relativeHeight="251790336" behindDoc="0" locked="0" layoutInCell="1" allowOverlap="1" wp14:anchorId="5A4266F9" wp14:editId="2E160C3F">
            <wp:simplePos x="0" y="0"/>
            <wp:positionH relativeFrom="margin">
              <wp:align>center</wp:align>
            </wp:positionH>
            <wp:positionV relativeFrom="paragraph">
              <wp:posOffset>71120</wp:posOffset>
            </wp:positionV>
            <wp:extent cx="6120130" cy="3459480"/>
            <wp:effectExtent l="0" t="0" r="0" b="7620"/>
            <wp:wrapNone/>
            <wp:docPr id="8071723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2349" name="Imagen 1"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14:sizeRelH relativeFrom="page">
              <wp14:pctWidth>0</wp14:pctWidth>
            </wp14:sizeRelH>
            <wp14:sizeRelV relativeFrom="page">
              <wp14:pctHeight>0</wp14:pctHeight>
            </wp14:sizeRelV>
          </wp:anchor>
        </w:drawing>
      </w:r>
    </w:p>
    <w:p w14:paraId="43A1A860" w14:textId="629619A1"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77777777"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777777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470A9E09" w14:textId="77777777" w:rsidR="00311504" w:rsidRDefault="00311504" w:rsidP="00044498">
      <w:pPr>
        <w:rPr>
          <w:lang w:val="es-MX"/>
        </w:rPr>
      </w:pPr>
    </w:p>
    <w:p w14:paraId="0D095EDA" w14:textId="77777777" w:rsidR="00311504" w:rsidRDefault="00311504" w:rsidP="00044498">
      <w:pPr>
        <w:rPr>
          <w:lang w:val="es-MX"/>
        </w:rPr>
      </w:pPr>
    </w:p>
    <w:p w14:paraId="01A0F1C7" w14:textId="77777777" w:rsidR="00311504" w:rsidRDefault="00311504" w:rsidP="00044498">
      <w:pPr>
        <w:rPr>
          <w:lang w:val="es-MX"/>
        </w:rPr>
      </w:pPr>
    </w:p>
    <w:p w14:paraId="32121C54" w14:textId="77777777" w:rsidR="00311504" w:rsidRDefault="00311504" w:rsidP="00044498">
      <w:pPr>
        <w:rPr>
          <w:lang w:val="es-MX"/>
        </w:rPr>
      </w:pPr>
    </w:p>
    <w:p w14:paraId="484BA54D" w14:textId="77777777" w:rsidR="00311504" w:rsidRDefault="00311504" w:rsidP="00044498">
      <w:pPr>
        <w:rPr>
          <w:lang w:val="es-MX"/>
        </w:rPr>
      </w:pPr>
    </w:p>
    <w:p w14:paraId="49D576E3" w14:textId="77777777" w:rsidR="00311504" w:rsidRDefault="00311504" w:rsidP="00044498">
      <w:pPr>
        <w:rPr>
          <w:lang w:val="es-MX"/>
        </w:rPr>
      </w:pPr>
    </w:p>
    <w:p w14:paraId="0D0F73E3" w14:textId="77777777" w:rsidR="00311504" w:rsidRDefault="00311504" w:rsidP="00044498">
      <w:pPr>
        <w:rPr>
          <w:lang w:val="es-MX"/>
        </w:rPr>
      </w:pPr>
    </w:p>
    <w:p w14:paraId="62052215" w14:textId="77777777" w:rsidR="00311504" w:rsidRDefault="00311504" w:rsidP="00044498">
      <w:pPr>
        <w:rPr>
          <w:lang w:val="es-MX"/>
        </w:rPr>
      </w:pPr>
    </w:p>
    <w:p w14:paraId="6E6E5C50" w14:textId="77777777" w:rsidR="00311504" w:rsidRDefault="00311504" w:rsidP="00044498">
      <w:pPr>
        <w:rPr>
          <w:lang w:val="es-MX"/>
        </w:rPr>
      </w:pPr>
    </w:p>
    <w:p w14:paraId="7B902458" w14:textId="77777777" w:rsidR="00311504" w:rsidRDefault="00311504" w:rsidP="00044498">
      <w:pPr>
        <w:rPr>
          <w:lang w:val="es-MX"/>
        </w:rPr>
      </w:pPr>
    </w:p>
    <w:p w14:paraId="1F1E58D6" w14:textId="77777777" w:rsidR="00311504" w:rsidRDefault="00311504" w:rsidP="00044498">
      <w:pPr>
        <w:rPr>
          <w:lang w:val="es-MX"/>
        </w:rPr>
      </w:pPr>
    </w:p>
    <w:p w14:paraId="21FF49DD" w14:textId="77777777" w:rsidR="00311504" w:rsidRDefault="00311504" w:rsidP="00044498">
      <w:pPr>
        <w:rPr>
          <w:lang w:val="es-MX"/>
        </w:rPr>
      </w:pPr>
    </w:p>
    <w:p w14:paraId="6DFB7107" w14:textId="77777777"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77777777" w:rsidR="00311504" w:rsidRDefault="00311504" w:rsidP="00044498">
      <w:pPr>
        <w:rPr>
          <w:lang w:val="es-MX"/>
        </w:rPr>
      </w:pPr>
    </w:p>
    <w:p w14:paraId="1229A227" w14:textId="77777777" w:rsidR="00311504" w:rsidRDefault="00311504" w:rsidP="00044498">
      <w:pPr>
        <w:rPr>
          <w:lang w:val="es-MX"/>
        </w:rPr>
      </w:pPr>
    </w:p>
    <w:p w14:paraId="120CF73E" w14:textId="77777777" w:rsidR="00311504" w:rsidRDefault="00311504" w:rsidP="00044498">
      <w:pPr>
        <w:rPr>
          <w:lang w:val="es-MX"/>
        </w:rPr>
      </w:pPr>
    </w:p>
    <w:p w14:paraId="3CF3AA6C" w14:textId="77777777" w:rsidR="00311504" w:rsidRDefault="00311504" w:rsidP="00044498">
      <w:pPr>
        <w:rPr>
          <w:lang w:val="es-MX"/>
        </w:rPr>
      </w:pPr>
    </w:p>
    <w:p w14:paraId="5A5CC2B8" w14:textId="77777777"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1426D1C1" w14:textId="77777777" w:rsidR="0074757A" w:rsidRDefault="0074757A" w:rsidP="00044498">
      <w:pPr>
        <w:rPr>
          <w:lang w:val="es-MX"/>
        </w:rPr>
      </w:pPr>
    </w:p>
    <w:p w14:paraId="13DC496A" w14:textId="77777777" w:rsidR="0074757A" w:rsidRDefault="0074757A" w:rsidP="00044498">
      <w:pPr>
        <w:rPr>
          <w:lang w:val="es-MX"/>
        </w:rPr>
      </w:pPr>
    </w:p>
    <w:p w14:paraId="6475DCBE" w14:textId="77777777" w:rsidR="0074757A" w:rsidRDefault="0074757A" w:rsidP="00044498">
      <w:pPr>
        <w:rPr>
          <w:lang w:val="es-MX"/>
        </w:rPr>
      </w:pPr>
    </w:p>
    <w:p w14:paraId="24F902F3" w14:textId="77777777"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2697262D" w:rsidR="0074757A" w:rsidRDefault="0074757A" w:rsidP="00044498">
      <w:pPr>
        <w:rPr>
          <w:lang w:val="es-MX"/>
        </w:rPr>
      </w:pPr>
    </w:p>
    <w:p w14:paraId="7BCBC3B6" w14:textId="57BED370" w:rsidR="0074757A" w:rsidRDefault="00796E09" w:rsidP="00044498">
      <w:pPr>
        <w:rPr>
          <w:lang w:val="es-MX"/>
        </w:rPr>
      </w:pPr>
      <w:r w:rsidRPr="00796E09">
        <w:rPr>
          <w:noProof/>
          <w:lang w:val="es-MX"/>
        </w:rPr>
        <w:drawing>
          <wp:anchor distT="0" distB="0" distL="114300" distR="114300" simplePos="0" relativeHeight="251791360" behindDoc="0" locked="0" layoutInCell="1" allowOverlap="1" wp14:anchorId="0C754981" wp14:editId="4EC2487A">
            <wp:simplePos x="0" y="0"/>
            <wp:positionH relativeFrom="margin">
              <wp:align>center</wp:align>
            </wp:positionH>
            <wp:positionV relativeFrom="paragraph">
              <wp:posOffset>101600</wp:posOffset>
            </wp:positionV>
            <wp:extent cx="6120130" cy="3463290"/>
            <wp:effectExtent l="0" t="0" r="0" b="3810"/>
            <wp:wrapNone/>
            <wp:docPr id="902027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167" name=""/>
                    <pic:cNvPicPr/>
                  </pic:nvPicPr>
                  <pic:blipFill>
                    <a:blip r:embed="rId89">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2DA50A5C" w14:textId="41D65D1C" w:rsidR="0074757A" w:rsidRDefault="0074757A" w:rsidP="00044498">
      <w:pPr>
        <w:rPr>
          <w:lang w:val="es-MX"/>
        </w:rPr>
      </w:pPr>
    </w:p>
    <w:p w14:paraId="3319EDE0" w14:textId="7D00DD5A" w:rsidR="0074757A" w:rsidRDefault="0074757A" w:rsidP="00044498">
      <w:pPr>
        <w:rPr>
          <w:lang w:val="es-MX"/>
        </w:rPr>
      </w:pPr>
    </w:p>
    <w:p w14:paraId="73AF7497" w14:textId="77777777" w:rsidR="0074757A" w:rsidRDefault="0074757A" w:rsidP="00044498">
      <w:pPr>
        <w:rPr>
          <w:lang w:val="es-MX"/>
        </w:rPr>
      </w:pPr>
    </w:p>
    <w:p w14:paraId="2AA5BE43" w14:textId="77777777" w:rsidR="0074757A" w:rsidRDefault="0074757A" w:rsidP="00044498">
      <w:pPr>
        <w:rPr>
          <w:lang w:val="es-MX"/>
        </w:rPr>
      </w:pPr>
    </w:p>
    <w:p w14:paraId="73C456F5" w14:textId="5D7B3A37"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57921AF7" w14:textId="77777777" w:rsidR="00796E09" w:rsidRDefault="00796E09" w:rsidP="00044498">
      <w:pPr>
        <w:rPr>
          <w:lang w:val="es-MX"/>
        </w:rPr>
      </w:pPr>
    </w:p>
    <w:p w14:paraId="67248F26" w14:textId="77777777" w:rsidR="00796E09" w:rsidRDefault="00796E09" w:rsidP="00044498">
      <w:pPr>
        <w:rPr>
          <w:lang w:val="es-MX"/>
        </w:rPr>
      </w:pPr>
    </w:p>
    <w:p w14:paraId="6090FAA6" w14:textId="77777777" w:rsidR="00796E09" w:rsidRDefault="00796E09" w:rsidP="00044498">
      <w:pPr>
        <w:rPr>
          <w:lang w:val="es-MX"/>
        </w:rPr>
      </w:pPr>
    </w:p>
    <w:p w14:paraId="73B4CE76" w14:textId="77777777" w:rsidR="00796E09" w:rsidRDefault="00796E09" w:rsidP="00044498">
      <w:pPr>
        <w:rPr>
          <w:lang w:val="es-MX"/>
        </w:rPr>
      </w:pPr>
    </w:p>
    <w:p w14:paraId="06D6BC59" w14:textId="77777777" w:rsidR="00796E09" w:rsidRDefault="00796E09" w:rsidP="00044498">
      <w:pPr>
        <w:rPr>
          <w:lang w:val="es-MX"/>
        </w:rPr>
      </w:pPr>
    </w:p>
    <w:p w14:paraId="7A239179" w14:textId="77777777" w:rsidR="00796E09" w:rsidRDefault="00796E09" w:rsidP="00044498">
      <w:pPr>
        <w:rPr>
          <w:lang w:val="es-MX"/>
        </w:rPr>
      </w:pPr>
    </w:p>
    <w:p w14:paraId="13882867" w14:textId="77777777" w:rsidR="00796E09" w:rsidRDefault="00796E09" w:rsidP="00044498">
      <w:pPr>
        <w:rPr>
          <w:lang w:val="es-MX"/>
        </w:rPr>
      </w:pPr>
    </w:p>
    <w:p w14:paraId="781F5927" w14:textId="77777777" w:rsidR="00796E09" w:rsidRDefault="00796E09" w:rsidP="00044498">
      <w:pPr>
        <w:rPr>
          <w:lang w:val="es-MX"/>
        </w:rPr>
      </w:pPr>
    </w:p>
    <w:p w14:paraId="1A77BA20" w14:textId="77777777" w:rsidR="00796E09" w:rsidRDefault="00796E09" w:rsidP="00044498">
      <w:pPr>
        <w:rPr>
          <w:lang w:val="es-MX"/>
        </w:rPr>
      </w:pPr>
    </w:p>
    <w:p w14:paraId="7C64FAEF" w14:textId="77777777" w:rsidR="00796E09" w:rsidRDefault="00796E09" w:rsidP="00044498">
      <w:pPr>
        <w:rPr>
          <w:lang w:val="es-MX"/>
        </w:rPr>
      </w:pPr>
    </w:p>
    <w:p w14:paraId="7500FF72" w14:textId="77777777" w:rsidR="00796E09" w:rsidRDefault="00796E09" w:rsidP="00044498">
      <w:pPr>
        <w:rPr>
          <w:lang w:val="es-MX"/>
        </w:rPr>
      </w:pPr>
    </w:p>
    <w:p w14:paraId="48522A87" w14:textId="77777777" w:rsidR="00796E09" w:rsidRDefault="00796E09" w:rsidP="00044498">
      <w:pPr>
        <w:rPr>
          <w:lang w:val="es-MX"/>
        </w:rPr>
      </w:pPr>
    </w:p>
    <w:p w14:paraId="2434AA5B" w14:textId="77777777" w:rsidR="00796E09" w:rsidRDefault="00796E09" w:rsidP="00044498">
      <w:pPr>
        <w:rPr>
          <w:lang w:val="es-MX"/>
        </w:rPr>
      </w:pPr>
    </w:p>
    <w:p w14:paraId="05824135" w14:textId="77777777" w:rsidR="00796E09" w:rsidRDefault="00796E09" w:rsidP="00044498">
      <w:pPr>
        <w:rPr>
          <w:lang w:val="es-MX"/>
        </w:rPr>
      </w:pPr>
    </w:p>
    <w:p w14:paraId="7DCC99E8" w14:textId="77777777" w:rsidR="00796E09" w:rsidRDefault="00796E09" w:rsidP="00044498">
      <w:pPr>
        <w:rPr>
          <w:lang w:val="es-MX"/>
        </w:rPr>
      </w:pPr>
    </w:p>
    <w:p w14:paraId="08AFA3E3" w14:textId="77777777"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7777777"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26E066F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77777777"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01B0EF6" w:rsidR="0074757A" w:rsidRDefault="0074757A" w:rsidP="00044498">
      <w:pPr>
        <w:rPr>
          <w:lang w:val="es-MX"/>
        </w:rPr>
      </w:pPr>
    </w:p>
    <w:p w14:paraId="7CC88B00" w14:textId="35F7FC22" w:rsidR="0074757A" w:rsidRDefault="009750DA" w:rsidP="00044498">
      <w:pPr>
        <w:rPr>
          <w:lang w:val="es-MX"/>
        </w:rPr>
      </w:pPr>
      <w:r w:rsidRPr="009750DA">
        <w:rPr>
          <w:noProof/>
          <w:lang w:val="es-MX"/>
        </w:rPr>
        <w:drawing>
          <wp:anchor distT="0" distB="0" distL="114300" distR="114300" simplePos="0" relativeHeight="251792384" behindDoc="0" locked="0" layoutInCell="1" allowOverlap="1" wp14:anchorId="7A19320C" wp14:editId="05906744">
            <wp:simplePos x="0" y="0"/>
            <wp:positionH relativeFrom="margin">
              <wp:align>center</wp:align>
            </wp:positionH>
            <wp:positionV relativeFrom="paragraph">
              <wp:posOffset>48260</wp:posOffset>
            </wp:positionV>
            <wp:extent cx="6120130" cy="3491865"/>
            <wp:effectExtent l="0" t="0" r="0" b="0"/>
            <wp:wrapNone/>
            <wp:docPr id="13956237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3709" name="Imagen 1" descr="Interfaz de usuario gráfic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3491865"/>
                    </a:xfrm>
                    <a:prstGeom prst="rect">
                      <a:avLst/>
                    </a:prstGeom>
                  </pic:spPr>
                </pic:pic>
              </a:graphicData>
            </a:graphic>
            <wp14:sizeRelH relativeFrom="page">
              <wp14:pctWidth>0</wp14:pctWidth>
            </wp14:sizeRelH>
            <wp14:sizeRelV relativeFrom="page">
              <wp14:pctHeight>0</wp14:pctHeight>
            </wp14:sizeRelV>
          </wp:anchor>
        </w:drawing>
      </w:r>
    </w:p>
    <w:p w14:paraId="17A2D981" w14:textId="29B782E7" w:rsidR="0074757A" w:rsidRDefault="0074757A" w:rsidP="00044498">
      <w:pPr>
        <w:rPr>
          <w:lang w:val="es-MX"/>
        </w:rPr>
      </w:pPr>
    </w:p>
    <w:p w14:paraId="6AC118F3" w14:textId="416B15A9"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77777777"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3DBF0EE8" w14:textId="77777777" w:rsidR="0074757A" w:rsidRDefault="0074757A" w:rsidP="00044498">
      <w:pPr>
        <w:rPr>
          <w:lang w:val="es-MX"/>
        </w:rPr>
      </w:pPr>
    </w:p>
    <w:p w14:paraId="05527026" w14:textId="77777777" w:rsidR="0074757A" w:rsidRDefault="0074757A" w:rsidP="00044498">
      <w:pPr>
        <w:rPr>
          <w:lang w:val="es-MX"/>
        </w:rPr>
      </w:pPr>
    </w:p>
    <w:p w14:paraId="43E996F4" w14:textId="77777777" w:rsidR="0074757A" w:rsidRDefault="0074757A" w:rsidP="00044498">
      <w:pPr>
        <w:rPr>
          <w:lang w:val="es-MX"/>
        </w:rPr>
      </w:pPr>
    </w:p>
    <w:p w14:paraId="11DB86B3" w14:textId="77777777" w:rsidR="0074757A" w:rsidRDefault="0074757A" w:rsidP="00044498">
      <w:pPr>
        <w:rPr>
          <w:lang w:val="es-MX"/>
        </w:rPr>
      </w:pPr>
    </w:p>
    <w:p w14:paraId="681A257D" w14:textId="77777777" w:rsidR="0074757A" w:rsidRDefault="0074757A" w:rsidP="00044498">
      <w:pPr>
        <w:rPr>
          <w:lang w:val="es-MX"/>
        </w:rPr>
      </w:pPr>
    </w:p>
    <w:p w14:paraId="4F1D4207" w14:textId="77777777" w:rsidR="0074757A" w:rsidRDefault="0074757A" w:rsidP="00044498">
      <w:pPr>
        <w:rPr>
          <w:lang w:val="es-MX"/>
        </w:rPr>
      </w:pPr>
    </w:p>
    <w:p w14:paraId="754C7DC7" w14:textId="77777777" w:rsidR="0074757A" w:rsidRDefault="0074757A" w:rsidP="00044498">
      <w:pPr>
        <w:rPr>
          <w:lang w:val="es-MX"/>
        </w:rPr>
      </w:pPr>
    </w:p>
    <w:p w14:paraId="29B2A2FE" w14:textId="77777777" w:rsidR="0074757A" w:rsidRDefault="0074757A" w:rsidP="00044498">
      <w:pPr>
        <w:rPr>
          <w:lang w:val="es-MX"/>
        </w:rPr>
      </w:pPr>
    </w:p>
    <w:p w14:paraId="034AB636" w14:textId="77777777" w:rsidR="0074757A" w:rsidRDefault="0074757A" w:rsidP="00044498">
      <w:pPr>
        <w:rPr>
          <w:lang w:val="es-MX"/>
        </w:rPr>
      </w:pPr>
    </w:p>
    <w:p w14:paraId="0CEA1060" w14:textId="77777777" w:rsidR="0074757A" w:rsidRDefault="0074757A" w:rsidP="00044498">
      <w:pPr>
        <w:rPr>
          <w:lang w:val="es-MX"/>
        </w:rPr>
      </w:pPr>
    </w:p>
    <w:p w14:paraId="5AAF1DA9" w14:textId="77777777" w:rsidR="0074757A" w:rsidRDefault="0074757A" w:rsidP="00044498">
      <w:pPr>
        <w:rPr>
          <w:lang w:val="es-MX"/>
        </w:rPr>
      </w:pPr>
    </w:p>
    <w:p w14:paraId="41E4E955" w14:textId="77777777" w:rsidR="0074757A" w:rsidRDefault="0074757A" w:rsidP="00044498">
      <w:pPr>
        <w:rPr>
          <w:lang w:val="es-MX"/>
        </w:rPr>
      </w:pPr>
    </w:p>
    <w:p w14:paraId="50E2B143" w14:textId="77777777"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77777777" w:rsidR="0074757A" w:rsidRDefault="0074757A" w:rsidP="00044498">
      <w:pPr>
        <w:rPr>
          <w:lang w:val="es-MX"/>
        </w:rPr>
      </w:pPr>
    </w:p>
    <w:p w14:paraId="6A63E2DE" w14:textId="77777777" w:rsidR="0074757A" w:rsidRDefault="0074757A" w:rsidP="00044498">
      <w:pPr>
        <w:rPr>
          <w:lang w:val="es-MX"/>
        </w:rPr>
      </w:pPr>
    </w:p>
    <w:p w14:paraId="3CC249B9" w14:textId="77777777" w:rsidR="0074757A" w:rsidRDefault="0074757A" w:rsidP="00044498">
      <w:pPr>
        <w:rPr>
          <w:lang w:val="es-MX"/>
        </w:rPr>
      </w:pPr>
    </w:p>
    <w:p w14:paraId="1839CB1D" w14:textId="77777777" w:rsidR="0074757A" w:rsidRDefault="0074757A" w:rsidP="00044498">
      <w:pPr>
        <w:rPr>
          <w:lang w:val="es-MX"/>
        </w:rPr>
      </w:pPr>
    </w:p>
    <w:p w14:paraId="202302C9" w14:textId="77777777"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77777777" w:rsidR="0074757A" w:rsidRDefault="0074757A" w:rsidP="00044498">
      <w:pPr>
        <w:rPr>
          <w:lang w:val="es-MX"/>
        </w:rPr>
      </w:pPr>
    </w:p>
    <w:p w14:paraId="74FA2A0D" w14:textId="023798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0FD6570D" w:rsidR="0074757A" w:rsidRDefault="0074757A" w:rsidP="00044498">
      <w:pPr>
        <w:rPr>
          <w:lang w:val="es-MX"/>
        </w:rPr>
      </w:pPr>
    </w:p>
    <w:p w14:paraId="479E1969" w14:textId="2AAF2E1E" w:rsidR="0074757A" w:rsidRDefault="0074757A" w:rsidP="00044498">
      <w:pPr>
        <w:rPr>
          <w:lang w:val="es-MX"/>
        </w:rPr>
      </w:pPr>
    </w:p>
    <w:p w14:paraId="4B694CD1" w14:textId="1D88EBE6" w:rsidR="0074757A" w:rsidRDefault="009750DA" w:rsidP="00044498">
      <w:pPr>
        <w:rPr>
          <w:lang w:val="es-MX"/>
        </w:rPr>
      </w:pPr>
      <w:r w:rsidRPr="009750DA">
        <w:rPr>
          <w:noProof/>
          <w:lang w:val="es-MX"/>
        </w:rPr>
        <w:drawing>
          <wp:anchor distT="0" distB="0" distL="114300" distR="114300" simplePos="0" relativeHeight="251793408" behindDoc="0" locked="0" layoutInCell="1" allowOverlap="1" wp14:anchorId="087F48D7" wp14:editId="28CE9678">
            <wp:simplePos x="0" y="0"/>
            <wp:positionH relativeFrom="margin">
              <wp:align>center</wp:align>
            </wp:positionH>
            <wp:positionV relativeFrom="paragraph">
              <wp:posOffset>116840</wp:posOffset>
            </wp:positionV>
            <wp:extent cx="6120130" cy="3477895"/>
            <wp:effectExtent l="0" t="0" r="0" b="8255"/>
            <wp:wrapNone/>
            <wp:docPr id="1645791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1609" name="Imagen 1" descr="Interfaz de usuario gráfica,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EF620A9" w14:textId="77777777" w:rsidR="0074757A" w:rsidRDefault="0074757A" w:rsidP="00044498">
      <w:pPr>
        <w:rPr>
          <w:lang w:val="es-MX"/>
        </w:rPr>
      </w:pPr>
    </w:p>
    <w:p w14:paraId="174AAAEE" w14:textId="77777777"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77777777" w:rsidR="0074757A" w:rsidRDefault="0074757A" w:rsidP="00044498">
      <w:pPr>
        <w:rPr>
          <w:lang w:val="es-MX"/>
        </w:rPr>
      </w:pPr>
    </w:p>
    <w:p w14:paraId="10B167FF" w14:textId="77777777"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77777777"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4DB9A120" w14:textId="77777777" w:rsidR="009750DA" w:rsidRDefault="009750DA" w:rsidP="00044498">
      <w:pPr>
        <w:rPr>
          <w:lang w:val="es-MX"/>
        </w:rPr>
      </w:pPr>
    </w:p>
    <w:p w14:paraId="4211F059" w14:textId="77777777" w:rsidR="009750DA" w:rsidRDefault="009750DA" w:rsidP="00044498">
      <w:pPr>
        <w:rPr>
          <w:lang w:val="es-MX"/>
        </w:rPr>
      </w:pPr>
    </w:p>
    <w:p w14:paraId="065AF9E2" w14:textId="77777777" w:rsidR="009750DA" w:rsidRDefault="009750DA" w:rsidP="00044498">
      <w:pPr>
        <w:rPr>
          <w:lang w:val="es-MX"/>
        </w:rPr>
      </w:pPr>
    </w:p>
    <w:p w14:paraId="5229B532" w14:textId="77777777" w:rsidR="009750DA" w:rsidRDefault="009750DA" w:rsidP="00044498">
      <w:pPr>
        <w:rPr>
          <w:lang w:val="es-MX"/>
        </w:rPr>
      </w:pPr>
    </w:p>
    <w:p w14:paraId="5164F011" w14:textId="77777777" w:rsidR="009750DA" w:rsidRDefault="009750DA" w:rsidP="00044498">
      <w:pPr>
        <w:rPr>
          <w:lang w:val="es-MX"/>
        </w:rPr>
      </w:pPr>
    </w:p>
    <w:p w14:paraId="35CCAE0A" w14:textId="77777777" w:rsidR="009750DA" w:rsidRDefault="009750DA" w:rsidP="00044498">
      <w:pPr>
        <w:rPr>
          <w:lang w:val="es-MX"/>
        </w:rPr>
      </w:pPr>
    </w:p>
    <w:p w14:paraId="3D1D61F9" w14:textId="77777777" w:rsidR="009750DA" w:rsidRDefault="009750DA" w:rsidP="00044498">
      <w:pPr>
        <w:rPr>
          <w:lang w:val="es-MX"/>
        </w:rPr>
      </w:pPr>
    </w:p>
    <w:p w14:paraId="7AEDD842" w14:textId="77777777" w:rsidR="009750DA" w:rsidRDefault="009750DA" w:rsidP="00044498">
      <w:pPr>
        <w:rPr>
          <w:lang w:val="es-MX"/>
        </w:rPr>
      </w:pPr>
    </w:p>
    <w:p w14:paraId="1F560CBC" w14:textId="77777777" w:rsidR="009750DA" w:rsidRDefault="009750DA" w:rsidP="00044498">
      <w:pPr>
        <w:rPr>
          <w:lang w:val="es-MX"/>
        </w:rPr>
      </w:pPr>
    </w:p>
    <w:p w14:paraId="203E0475" w14:textId="77777777" w:rsidR="009750DA" w:rsidRDefault="009750DA" w:rsidP="00044498">
      <w:pPr>
        <w:rPr>
          <w:lang w:val="es-MX"/>
        </w:rPr>
      </w:pPr>
    </w:p>
    <w:p w14:paraId="08D9D33F" w14:textId="77777777" w:rsidR="009750DA" w:rsidRDefault="009750DA" w:rsidP="00044498">
      <w:pPr>
        <w:rPr>
          <w:lang w:val="es-MX"/>
        </w:rPr>
      </w:pPr>
    </w:p>
    <w:p w14:paraId="6B6E2A6A" w14:textId="77777777" w:rsidR="009750DA" w:rsidRDefault="009750DA" w:rsidP="00044498">
      <w:pPr>
        <w:rPr>
          <w:lang w:val="es-MX"/>
        </w:rPr>
      </w:pPr>
    </w:p>
    <w:p w14:paraId="3E71BCCE" w14:textId="77777777" w:rsidR="009750DA" w:rsidRDefault="009750DA" w:rsidP="00044498">
      <w:pPr>
        <w:rPr>
          <w:lang w:val="es-MX"/>
        </w:rPr>
      </w:pPr>
    </w:p>
    <w:p w14:paraId="38BC462E" w14:textId="77777777" w:rsidR="009750DA" w:rsidRDefault="009750DA" w:rsidP="00044498">
      <w:pPr>
        <w:rPr>
          <w:lang w:val="es-MX"/>
        </w:rPr>
      </w:pPr>
    </w:p>
    <w:p w14:paraId="2114DC29" w14:textId="77777777"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77777777" w:rsidR="009750DA" w:rsidRDefault="009750DA" w:rsidP="00044498">
      <w:pPr>
        <w:rPr>
          <w:lang w:val="es-MX"/>
        </w:rPr>
      </w:pPr>
    </w:p>
    <w:p w14:paraId="55153DAF" w14:textId="77777777" w:rsidR="009750DA" w:rsidRDefault="009750DA" w:rsidP="00044498">
      <w:pPr>
        <w:rPr>
          <w:lang w:val="es-MX"/>
        </w:rPr>
      </w:pPr>
    </w:p>
    <w:p w14:paraId="46DE9D43" w14:textId="77777777"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77777777" w:rsidR="0074757A" w:rsidRDefault="0074757A" w:rsidP="00044498">
      <w:pPr>
        <w:rPr>
          <w:lang w:val="es-MX"/>
        </w:rPr>
      </w:pPr>
    </w:p>
    <w:p w14:paraId="0DD36829" w14:textId="0323A3D1" w:rsidR="0074757A" w:rsidRDefault="0074757A" w:rsidP="00044498">
      <w:pPr>
        <w:rPr>
          <w:lang w:val="es-MX"/>
        </w:rPr>
      </w:pPr>
    </w:p>
    <w:p w14:paraId="466E8FAA" w14:textId="5E0C1B7F" w:rsidR="0074757A" w:rsidRDefault="0074757A" w:rsidP="00044498">
      <w:pPr>
        <w:rPr>
          <w:lang w:val="es-MX"/>
        </w:rPr>
      </w:pPr>
    </w:p>
    <w:p w14:paraId="1721DB4F" w14:textId="09C7E86E"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4D81B829"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737BC21C"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56F99623" w:rsidR="0074757A" w:rsidRDefault="0074757A" w:rsidP="00044498">
      <w:pPr>
        <w:rPr>
          <w:lang w:val="es-MX"/>
        </w:rPr>
      </w:pPr>
    </w:p>
    <w:p w14:paraId="6F2A9820" w14:textId="4001A923" w:rsidR="0074757A" w:rsidRDefault="004F1679" w:rsidP="00044498">
      <w:pPr>
        <w:rPr>
          <w:lang w:val="es-MX"/>
        </w:rPr>
      </w:pPr>
      <w:r w:rsidRPr="004F1679">
        <w:rPr>
          <w:noProof/>
          <w:lang w:val="es-MX"/>
        </w:rPr>
        <w:drawing>
          <wp:anchor distT="0" distB="0" distL="114300" distR="114300" simplePos="0" relativeHeight="251794432" behindDoc="0" locked="0" layoutInCell="1" allowOverlap="1" wp14:anchorId="1842AF02" wp14:editId="2319CDE7">
            <wp:simplePos x="0" y="0"/>
            <wp:positionH relativeFrom="column">
              <wp:posOffset>110490</wp:posOffset>
            </wp:positionH>
            <wp:positionV relativeFrom="paragraph">
              <wp:posOffset>10160</wp:posOffset>
            </wp:positionV>
            <wp:extent cx="6120130" cy="3490595"/>
            <wp:effectExtent l="0" t="0" r="0" b="0"/>
            <wp:wrapNone/>
            <wp:docPr id="478006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6639" name=""/>
                    <pic:cNvPicPr/>
                  </pic:nvPicPr>
                  <pic:blipFill>
                    <a:blip r:embed="rId92">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77777777"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7777777"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77777777" w:rsidR="004F1679" w:rsidRDefault="004F1679" w:rsidP="00044498">
      <w:pPr>
        <w:rPr>
          <w:lang w:val="es-MX"/>
        </w:rPr>
      </w:pPr>
    </w:p>
    <w:p w14:paraId="77EC172F" w14:textId="77777777" w:rsidR="0074757A" w:rsidRDefault="0074757A" w:rsidP="00044498">
      <w:pPr>
        <w:rPr>
          <w:lang w:val="es-MX"/>
        </w:rPr>
      </w:pPr>
    </w:p>
    <w:p w14:paraId="083550BC" w14:textId="77777777" w:rsidR="0074757A" w:rsidRDefault="0074757A" w:rsidP="00044498">
      <w:pPr>
        <w:rPr>
          <w:lang w:val="es-MX"/>
        </w:rPr>
      </w:pPr>
    </w:p>
    <w:p w14:paraId="08C42833" w14:textId="77777777" w:rsidR="0074757A" w:rsidRDefault="0074757A" w:rsidP="00044498">
      <w:pPr>
        <w:rPr>
          <w:lang w:val="es-MX"/>
        </w:rPr>
      </w:pPr>
    </w:p>
    <w:p w14:paraId="02150607" w14:textId="77777777" w:rsidR="0074757A" w:rsidRDefault="0074757A" w:rsidP="00044498">
      <w:pPr>
        <w:rPr>
          <w:lang w:val="es-MX"/>
        </w:rPr>
      </w:pPr>
    </w:p>
    <w:p w14:paraId="0665C2E8" w14:textId="77777777" w:rsidR="0074757A" w:rsidRDefault="0074757A" w:rsidP="00044498">
      <w:pPr>
        <w:rPr>
          <w:lang w:val="es-MX"/>
        </w:rPr>
      </w:pPr>
    </w:p>
    <w:p w14:paraId="69BEA1D4" w14:textId="77777777" w:rsidR="0074757A" w:rsidRDefault="0074757A" w:rsidP="00044498">
      <w:pPr>
        <w:rPr>
          <w:lang w:val="es-MX"/>
        </w:rPr>
      </w:pPr>
    </w:p>
    <w:p w14:paraId="10AB0DD5" w14:textId="77777777" w:rsidR="004F1679" w:rsidRDefault="004F1679" w:rsidP="00044498">
      <w:pPr>
        <w:rPr>
          <w:lang w:val="es-MX"/>
        </w:rPr>
      </w:pPr>
    </w:p>
    <w:p w14:paraId="2B27C4F5" w14:textId="77777777" w:rsidR="004F1679" w:rsidRDefault="004F1679" w:rsidP="00044498">
      <w:pPr>
        <w:rPr>
          <w:lang w:val="es-MX"/>
        </w:rPr>
      </w:pPr>
    </w:p>
    <w:p w14:paraId="4F08C055" w14:textId="77777777" w:rsidR="004F1679" w:rsidRDefault="004F1679" w:rsidP="00044498">
      <w:pPr>
        <w:rPr>
          <w:lang w:val="es-MX"/>
        </w:rPr>
      </w:pPr>
    </w:p>
    <w:p w14:paraId="05AC879F" w14:textId="77777777" w:rsidR="004F1679" w:rsidRDefault="004F1679" w:rsidP="00044498">
      <w:pPr>
        <w:rPr>
          <w:lang w:val="es-MX"/>
        </w:rPr>
      </w:pPr>
    </w:p>
    <w:p w14:paraId="6E7AD75E" w14:textId="77777777" w:rsidR="004F1679" w:rsidRDefault="004F1679" w:rsidP="00044498">
      <w:pPr>
        <w:rPr>
          <w:lang w:val="es-MX"/>
        </w:rPr>
      </w:pPr>
    </w:p>
    <w:p w14:paraId="4EBCB9F6" w14:textId="77777777"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777777" w:rsidR="004F1679" w:rsidRDefault="004F1679" w:rsidP="00044498">
      <w:pPr>
        <w:rPr>
          <w:lang w:val="es-MX"/>
        </w:rPr>
      </w:pPr>
    </w:p>
    <w:p w14:paraId="188839FC" w14:textId="77777777" w:rsidR="004F1679" w:rsidRDefault="004F1679" w:rsidP="00044498">
      <w:pPr>
        <w:rPr>
          <w:lang w:val="es-MX"/>
        </w:rPr>
      </w:pPr>
    </w:p>
    <w:p w14:paraId="5783C36D" w14:textId="77777777" w:rsidR="004F1679" w:rsidRDefault="004F1679" w:rsidP="00044498">
      <w:pPr>
        <w:rPr>
          <w:lang w:val="es-MX"/>
        </w:rPr>
      </w:pPr>
    </w:p>
    <w:p w14:paraId="46199178" w14:textId="77777777" w:rsidR="004F1679" w:rsidRDefault="004F1679" w:rsidP="00044498">
      <w:pPr>
        <w:rPr>
          <w:lang w:val="es-MX"/>
        </w:rPr>
      </w:pPr>
    </w:p>
    <w:p w14:paraId="21EC2F8D" w14:textId="77777777" w:rsidR="004F1679" w:rsidRDefault="004F1679" w:rsidP="00044498">
      <w:pPr>
        <w:rPr>
          <w:lang w:val="es-MX"/>
        </w:rPr>
      </w:pPr>
    </w:p>
    <w:p w14:paraId="0FA5BD57" w14:textId="77777777" w:rsidR="004F1679" w:rsidRDefault="004F1679" w:rsidP="00044498">
      <w:pPr>
        <w:rPr>
          <w:lang w:val="es-MX"/>
        </w:rPr>
      </w:pPr>
    </w:p>
    <w:p w14:paraId="6C9B16E3" w14:textId="77777777"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77777777" w:rsidR="004F1679" w:rsidRDefault="004F1679" w:rsidP="00044498">
      <w:pPr>
        <w:rPr>
          <w:lang w:val="es-MX"/>
        </w:rPr>
      </w:pPr>
    </w:p>
    <w:p w14:paraId="5A32BDFF" w14:textId="77777777" w:rsidR="00412DC6" w:rsidRDefault="00412DC6" w:rsidP="00044498">
      <w:pPr>
        <w:rPr>
          <w:lang w:val="es-MX"/>
        </w:rPr>
      </w:pPr>
    </w:p>
    <w:p w14:paraId="6602EAC0" w14:textId="77777777" w:rsidR="00412DC6" w:rsidRDefault="00412DC6" w:rsidP="00044498">
      <w:pPr>
        <w:rPr>
          <w:lang w:val="es-MX"/>
        </w:rPr>
      </w:pPr>
    </w:p>
    <w:p w14:paraId="3D9154A4" w14:textId="77777777"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19E82E0E"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7A8D0603"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5D49FA89" w:rsidR="00AE5BB5" w:rsidRDefault="00412DC6" w:rsidP="00044498">
      <w:pPr>
        <w:rPr>
          <w:lang w:val="es-MX"/>
        </w:rPr>
      </w:pPr>
      <w:r w:rsidRPr="00412DC6">
        <w:rPr>
          <w:noProof/>
          <w:lang w:val="es-MX"/>
        </w:rPr>
        <w:drawing>
          <wp:anchor distT="0" distB="0" distL="114300" distR="114300" simplePos="0" relativeHeight="251795456" behindDoc="0" locked="0" layoutInCell="1" allowOverlap="1" wp14:anchorId="7A77BD9E" wp14:editId="3F30B823">
            <wp:simplePos x="0" y="0"/>
            <wp:positionH relativeFrom="column">
              <wp:posOffset>11430</wp:posOffset>
            </wp:positionH>
            <wp:positionV relativeFrom="paragraph">
              <wp:posOffset>55880</wp:posOffset>
            </wp:positionV>
            <wp:extent cx="6120130" cy="3468370"/>
            <wp:effectExtent l="0" t="0" r="0" b="0"/>
            <wp:wrapNone/>
            <wp:docPr id="5835259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5948" name="Imagen 1" descr="Interfaz de usuario gráfic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3468370"/>
                    </a:xfrm>
                    <a:prstGeom prst="rect">
                      <a:avLst/>
                    </a:prstGeom>
                  </pic:spPr>
                </pic:pic>
              </a:graphicData>
            </a:graphic>
            <wp14:sizeRelH relativeFrom="page">
              <wp14:pctWidth>0</wp14:pctWidth>
            </wp14:sizeRelH>
            <wp14:sizeRelV relativeFrom="page">
              <wp14:pctHeight>0</wp14:pctHeight>
            </wp14:sizeRelV>
          </wp:anchor>
        </w:drawing>
      </w:r>
    </w:p>
    <w:p w14:paraId="5037C39F" w14:textId="6B249BAD" w:rsidR="00AE5BB5" w:rsidRDefault="00AE5BB5" w:rsidP="00044498">
      <w:pPr>
        <w:rPr>
          <w:lang w:val="es-MX"/>
        </w:rPr>
      </w:pPr>
    </w:p>
    <w:p w14:paraId="7DAB3B38" w14:textId="77777777" w:rsidR="00412DC6" w:rsidRDefault="00412DC6" w:rsidP="00044498">
      <w:pPr>
        <w:rPr>
          <w:lang w:val="es-MX"/>
        </w:rPr>
      </w:pPr>
    </w:p>
    <w:p w14:paraId="3A748B89" w14:textId="740EB355" w:rsidR="00412DC6" w:rsidRDefault="00412DC6" w:rsidP="00044498">
      <w:pPr>
        <w:rPr>
          <w:lang w:val="es-MX"/>
        </w:rPr>
      </w:pPr>
    </w:p>
    <w:p w14:paraId="0D664DE5" w14:textId="77777777" w:rsidR="00412DC6" w:rsidRDefault="00412DC6" w:rsidP="00044498">
      <w:pPr>
        <w:rPr>
          <w:lang w:val="es-MX"/>
        </w:rPr>
      </w:pPr>
    </w:p>
    <w:p w14:paraId="743DC374" w14:textId="166289B7" w:rsidR="00412DC6" w:rsidRDefault="00412DC6" w:rsidP="00044498">
      <w:pPr>
        <w:rPr>
          <w:lang w:val="es-MX"/>
        </w:rPr>
      </w:pPr>
    </w:p>
    <w:p w14:paraId="5335CA81" w14:textId="77777777" w:rsidR="00412DC6" w:rsidRDefault="00412DC6" w:rsidP="00044498">
      <w:pPr>
        <w:rPr>
          <w:lang w:val="es-MX"/>
        </w:rPr>
      </w:pPr>
    </w:p>
    <w:p w14:paraId="7EE1BCD3" w14:textId="77777777" w:rsidR="00412DC6" w:rsidRDefault="00412DC6" w:rsidP="00044498">
      <w:pPr>
        <w:rPr>
          <w:lang w:val="es-MX"/>
        </w:rPr>
      </w:pPr>
    </w:p>
    <w:p w14:paraId="234777AC" w14:textId="77777777" w:rsidR="00412DC6" w:rsidRDefault="00412DC6" w:rsidP="00044498">
      <w:pPr>
        <w:rPr>
          <w:lang w:val="es-MX"/>
        </w:rPr>
      </w:pPr>
    </w:p>
    <w:p w14:paraId="6F88D6F9" w14:textId="77777777" w:rsidR="00412DC6" w:rsidRDefault="00412DC6" w:rsidP="00044498">
      <w:pPr>
        <w:rPr>
          <w:lang w:val="es-MX"/>
        </w:rPr>
      </w:pPr>
    </w:p>
    <w:p w14:paraId="34E0F08E" w14:textId="77777777"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15F5A1C1" w14:textId="77777777" w:rsidR="00412DC6" w:rsidRDefault="00412DC6" w:rsidP="00044498">
      <w:pPr>
        <w:rPr>
          <w:lang w:val="es-MX"/>
        </w:rPr>
      </w:pPr>
    </w:p>
    <w:p w14:paraId="5B0AA4BC" w14:textId="77777777" w:rsidR="00412DC6" w:rsidRDefault="00412DC6" w:rsidP="00044498">
      <w:pPr>
        <w:rPr>
          <w:lang w:val="es-MX"/>
        </w:rPr>
      </w:pPr>
    </w:p>
    <w:p w14:paraId="4320B8D1" w14:textId="77777777" w:rsidR="00412DC6" w:rsidRDefault="00412DC6" w:rsidP="00044498">
      <w:pPr>
        <w:rPr>
          <w:lang w:val="es-MX"/>
        </w:rPr>
      </w:pPr>
    </w:p>
    <w:p w14:paraId="2D59C54A" w14:textId="77777777" w:rsidR="00412DC6" w:rsidRDefault="00412DC6" w:rsidP="00044498">
      <w:pPr>
        <w:rPr>
          <w:lang w:val="es-MX"/>
        </w:rPr>
      </w:pPr>
    </w:p>
    <w:p w14:paraId="5C7BB27B" w14:textId="77777777" w:rsidR="00412DC6" w:rsidRDefault="00412DC6" w:rsidP="00044498">
      <w:pPr>
        <w:rPr>
          <w:lang w:val="es-MX"/>
        </w:rPr>
      </w:pPr>
    </w:p>
    <w:p w14:paraId="5C4B9B96" w14:textId="77777777" w:rsidR="00412DC6" w:rsidRDefault="00412DC6" w:rsidP="00044498">
      <w:pPr>
        <w:rPr>
          <w:lang w:val="es-MX"/>
        </w:rPr>
      </w:pPr>
    </w:p>
    <w:p w14:paraId="241E7AF3" w14:textId="77777777"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77777777"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3DD0C404" w14:textId="77777777" w:rsidR="00412DC6" w:rsidRDefault="00412DC6" w:rsidP="00044498">
      <w:pPr>
        <w:rPr>
          <w:lang w:val="es-MX"/>
        </w:rPr>
      </w:pPr>
    </w:p>
    <w:p w14:paraId="5057E033" w14:textId="77777777" w:rsidR="00412DC6" w:rsidRDefault="00412DC6" w:rsidP="00044498">
      <w:pPr>
        <w:rPr>
          <w:lang w:val="es-MX"/>
        </w:rPr>
      </w:pPr>
    </w:p>
    <w:p w14:paraId="124F7F65" w14:textId="77777777" w:rsidR="00460A3F" w:rsidRDefault="00460A3F" w:rsidP="00044498">
      <w:pPr>
        <w:rPr>
          <w:lang w:val="es-MX"/>
        </w:rPr>
      </w:pPr>
    </w:p>
    <w:p w14:paraId="10635C0D" w14:textId="77777777" w:rsidR="00412DC6" w:rsidRPr="00492E20" w:rsidRDefault="00412DC6"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331CBE0A"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Capa de controlador:</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77C427FB"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Capa de vista:</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 y sucursales.</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 y Proveedores</w:t>
      </w:r>
      <w:r w:rsidRPr="008B378C">
        <w:rPr>
          <w:rFonts w:asciiTheme="minorHAnsi" w:hAnsiTheme="minorHAnsi" w:cstheme="minorHAnsi"/>
        </w:rPr>
        <w:t>: muestra y permite la edición de datos de los clientes y proveedores.</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1E257662" w14:textId="1E3B5B9B" w:rsidR="00CF4A45" w:rsidRDefault="00CF4A45" w:rsidP="003859FA">
      <w:pPr>
        <w:ind w:left="993"/>
        <w:jc w:val="both"/>
        <w:rPr>
          <w:rFonts w:ascii="Calibri" w:hAnsi="Calibri" w:cs="Book Antiqua"/>
          <w:i/>
          <w:color w:val="595959"/>
        </w:rPr>
      </w:pPr>
    </w:p>
    <w:p w14:paraId="66360027" w14:textId="5CCD4CA6" w:rsidR="00CF4A45" w:rsidRDefault="00CF4A45" w:rsidP="003859FA">
      <w:pPr>
        <w:ind w:left="993"/>
        <w:jc w:val="both"/>
        <w:rPr>
          <w:rFonts w:ascii="Calibri" w:hAnsi="Calibri" w:cs="Book Antiqua"/>
          <w:i/>
          <w:color w:val="595959"/>
        </w:rPr>
      </w:pPr>
    </w:p>
    <w:p w14:paraId="4B026966" w14:textId="2CA1566F" w:rsidR="00CF4A45" w:rsidRDefault="00CF4A45" w:rsidP="003859FA">
      <w:pPr>
        <w:ind w:left="993"/>
        <w:jc w:val="both"/>
        <w:rPr>
          <w:rFonts w:ascii="Calibri" w:hAnsi="Calibri" w:cs="Book Antiqua"/>
          <w:i/>
          <w:color w:val="595959"/>
        </w:rPr>
      </w:pPr>
    </w:p>
    <w:p w14:paraId="447DBBBD" w14:textId="13F342AE" w:rsidR="00CF4A45" w:rsidRDefault="00CF4A45" w:rsidP="003859FA">
      <w:pPr>
        <w:ind w:left="993"/>
        <w:jc w:val="both"/>
        <w:rPr>
          <w:rFonts w:ascii="Calibri" w:hAnsi="Calibri" w:cs="Book Antiqua"/>
          <w:i/>
          <w:color w:val="595959"/>
        </w:rPr>
      </w:pPr>
    </w:p>
    <w:p w14:paraId="7651DBBC" w14:textId="3BFF781C" w:rsidR="00CF4A45" w:rsidRDefault="00CF4A45" w:rsidP="003859FA">
      <w:pPr>
        <w:ind w:left="993"/>
        <w:jc w:val="both"/>
        <w:rPr>
          <w:rFonts w:ascii="Calibri" w:hAnsi="Calibri" w:cs="Book Antiqua"/>
          <w:i/>
          <w:color w:val="595959"/>
        </w:rPr>
      </w:pPr>
    </w:p>
    <w:p w14:paraId="52AF8C7C" w14:textId="729C67FD" w:rsidR="00CF4A45" w:rsidRDefault="00CF4A45" w:rsidP="003859FA">
      <w:pPr>
        <w:ind w:left="993"/>
        <w:jc w:val="both"/>
        <w:rPr>
          <w:rFonts w:ascii="Calibri" w:hAnsi="Calibri" w:cs="Book Antiqua"/>
          <w:i/>
          <w:color w:val="595959"/>
        </w:rPr>
      </w:pPr>
    </w:p>
    <w:p w14:paraId="754E4048" w14:textId="2F84BE8F" w:rsidR="00CF4A45" w:rsidRDefault="00CF4A45" w:rsidP="003859FA">
      <w:pPr>
        <w:ind w:left="993"/>
        <w:jc w:val="both"/>
        <w:rPr>
          <w:rFonts w:ascii="Calibri" w:hAnsi="Calibri" w:cs="Book Antiqua"/>
          <w:i/>
          <w:color w:val="595959"/>
        </w:rPr>
      </w:pPr>
    </w:p>
    <w:p w14:paraId="37A82EEB" w14:textId="77777777" w:rsidR="00CF4A45" w:rsidRPr="00C95560" w:rsidRDefault="00CF4A45"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06F8E07C">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95"/>
          <w:footerReference w:type="default" r:id="rId96"/>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97">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4D0275F1">
            <wp:simplePos x="0" y="0"/>
            <wp:positionH relativeFrom="column">
              <wp:posOffset>-434340</wp:posOffset>
            </wp:positionH>
            <wp:positionV relativeFrom="paragraph">
              <wp:posOffset>133350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99">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550C814C" w:rsidR="003859FA" w:rsidRDefault="00891245" w:rsidP="003859FA">
      <w:pPr>
        <w:ind w:left="720"/>
        <w:jc w:val="both"/>
        <w:rPr>
          <w:rFonts w:ascii="Calibri" w:hAnsi="Calibri" w:cs="Book Antiqua"/>
          <w:i/>
          <w:color w:val="595959"/>
        </w:rPr>
      </w:pPr>
      <w:r w:rsidRPr="00F2287C">
        <w:rPr>
          <w:rFonts w:ascii="Calibri" w:hAnsi="Calibri" w:cs="Book Antiqua"/>
          <w:i/>
          <w:noProof/>
          <w:color w:val="595959"/>
        </w:rPr>
        <w:drawing>
          <wp:anchor distT="0" distB="0" distL="114300" distR="114300" simplePos="0" relativeHeight="251765760" behindDoc="0" locked="0" layoutInCell="1" allowOverlap="1" wp14:anchorId="130E3158" wp14:editId="6B56F8C1">
            <wp:simplePos x="0" y="0"/>
            <wp:positionH relativeFrom="column">
              <wp:posOffset>457200</wp:posOffset>
            </wp:positionH>
            <wp:positionV relativeFrom="paragraph">
              <wp:posOffset>118110</wp:posOffset>
            </wp:positionV>
            <wp:extent cx="7833360" cy="4935470"/>
            <wp:effectExtent l="0" t="0" r="0" b="0"/>
            <wp:wrapNone/>
            <wp:docPr id="146689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6238" name=""/>
                    <pic:cNvPicPr/>
                  </pic:nvPicPr>
                  <pic:blipFill>
                    <a:blip r:embed="rId100">
                      <a:extLst>
                        <a:ext uri="{28A0092B-C50C-407E-A947-70E740481C1C}">
                          <a14:useLocalDpi xmlns:a14="http://schemas.microsoft.com/office/drawing/2010/main" val="0"/>
                        </a:ext>
                      </a:extLst>
                    </a:blip>
                    <a:stretch>
                      <a:fillRect/>
                    </a:stretch>
                  </pic:blipFill>
                  <pic:spPr>
                    <a:xfrm>
                      <a:off x="0" y="0"/>
                      <a:ext cx="7841896" cy="4940848"/>
                    </a:xfrm>
                    <a:prstGeom prst="rect">
                      <a:avLst/>
                    </a:prstGeom>
                  </pic:spPr>
                </pic:pic>
              </a:graphicData>
            </a:graphic>
            <wp14:sizeRelH relativeFrom="page">
              <wp14:pctWidth>0</wp14:pctWidth>
            </wp14:sizeRelH>
            <wp14:sizeRelV relativeFrom="page">
              <wp14:pctHeight>0</wp14:pctHeight>
            </wp14:sizeRelV>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6A6F5763" w14:textId="77777777" w:rsidR="00DD237E" w:rsidRDefault="00DD237E" w:rsidP="003859FA">
      <w:pPr>
        <w:pStyle w:val="Sangra3detindependiente"/>
        <w:ind w:left="720"/>
        <w:rPr>
          <w:rFonts w:ascii="Calibri" w:hAnsi="Calibri"/>
          <w:color w:val="0000FF"/>
        </w:rPr>
      </w:pPr>
    </w:p>
    <w:p w14:paraId="3F86DF3D" w14:textId="77777777" w:rsidR="00DD237E" w:rsidRDefault="00DD237E" w:rsidP="003859FA">
      <w:pPr>
        <w:pStyle w:val="Sangra3detindependiente"/>
        <w:ind w:left="720"/>
        <w:rPr>
          <w:rFonts w:ascii="Calibri" w:hAnsi="Calibri"/>
          <w:color w:val="0000FF"/>
        </w:rPr>
      </w:pPr>
    </w:p>
    <w:p w14:paraId="0A2C4FD7" w14:textId="77777777" w:rsidR="00DD237E" w:rsidRDefault="00DD237E" w:rsidP="003859FA">
      <w:pPr>
        <w:pStyle w:val="Sangra3detindependiente"/>
        <w:ind w:left="720"/>
        <w:rPr>
          <w:rFonts w:ascii="Calibri" w:hAnsi="Calibri"/>
          <w:color w:val="0000FF"/>
        </w:rPr>
      </w:pPr>
    </w:p>
    <w:p w14:paraId="49316EC6" w14:textId="77777777" w:rsidR="00DD237E" w:rsidRDefault="00DD237E" w:rsidP="003859FA">
      <w:pPr>
        <w:pStyle w:val="Sangra3detindependiente"/>
        <w:ind w:left="720"/>
        <w:rPr>
          <w:rFonts w:ascii="Calibri" w:hAnsi="Calibri"/>
          <w:color w:val="0000FF"/>
        </w:rPr>
      </w:pPr>
    </w:p>
    <w:p w14:paraId="540387D9" w14:textId="77777777" w:rsidR="00DD237E" w:rsidRDefault="00DD237E" w:rsidP="003859FA">
      <w:pPr>
        <w:pStyle w:val="Sangra3detindependiente"/>
        <w:ind w:left="720"/>
        <w:rPr>
          <w:rFonts w:ascii="Calibri" w:hAnsi="Calibri"/>
          <w:color w:val="0000FF"/>
        </w:rPr>
      </w:pPr>
    </w:p>
    <w:p w14:paraId="7F8D2E18" w14:textId="77777777" w:rsidR="00DD237E" w:rsidRDefault="00DD237E" w:rsidP="003859FA">
      <w:pPr>
        <w:pStyle w:val="Sangra3detindependiente"/>
        <w:ind w:left="720"/>
        <w:rPr>
          <w:rFonts w:ascii="Calibri" w:hAnsi="Calibri"/>
          <w:color w:val="0000FF"/>
        </w:rPr>
      </w:pPr>
    </w:p>
    <w:p w14:paraId="19EFA18D" w14:textId="77777777" w:rsidR="00DD237E" w:rsidRDefault="00DD237E" w:rsidP="003859FA">
      <w:pPr>
        <w:pStyle w:val="Sangra3detindependiente"/>
        <w:ind w:left="720"/>
        <w:rPr>
          <w:rFonts w:ascii="Calibri" w:hAnsi="Calibri"/>
          <w:color w:val="0000FF"/>
        </w:rPr>
      </w:pPr>
    </w:p>
    <w:p w14:paraId="620BB046" w14:textId="77777777" w:rsidR="00DD237E" w:rsidRDefault="00DD237E" w:rsidP="003859FA">
      <w:pPr>
        <w:pStyle w:val="Sangra3detindependiente"/>
        <w:ind w:left="720"/>
        <w:rPr>
          <w:rFonts w:ascii="Calibri" w:hAnsi="Calibri"/>
          <w:color w:val="0000FF"/>
        </w:rPr>
      </w:pPr>
    </w:p>
    <w:p w14:paraId="5A3C1E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7" w:name="_Toc34121111"/>
      <w:bookmarkStart w:id="88" w:name="_Toc44907609"/>
      <w:bookmarkStart w:id="89" w:name="_Toc202244568"/>
      <w:bookmarkStart w:id="90" w:name="_Toc391994538"/>
      <w:bookmarkStart w:id="91" w:name="_Toc61560586"/>
      <w:bookmarkStart w:id="92" w:name="_Toc127927464"/>
      <w:r w:rsidRPr="004F103B">
        <w:rPr>
          <w:rFonts w:ascii="Calibri" w:hAnsi="Calibri" w:cs="Book Antiqua"/>
          <w:sz w:val="28"/>
        </w:rPr>
        <w:t>Calidad</w:t>
      </w:r>
      <w:bookmarkEnd w:id="87"/>
      <w:bookmarkEnd w:id="88"/>
      <w:bookmarkEnd w:id="89"/>
      <w:bookmarkEnd w:id="90"/>
      <w:bookmarkEnd w:id="91"/>
      <w:bookmarkEnd w:id="9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77777777"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Al utilizar la arquitectura 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8E62A" w14:textId="77777777" w:rsidR="00F05382" w:rsidRDefault="00F05382">
      <w:r>
        <w:separator/>
      </w:r>
    </w:p>
  </w:endnote>
  <w:endnote w:type="continuationSeparator" w:id="0">
    <w:p w14:paraId="2627BD0F" w14:textId="77777777" w:rsidR="00F05382" w:rsidRDefault="00F05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F51D7" w14:textId="77777777" w:rsidR="00F05382" w:rsidRDefault="00F05382">
      <w:r>
        <w:separator/>
      </w:r>
    </w:p>
  </w:footnote>
  <w:footnote w:type="continuationSeparator" w:id="0">
    <w:p w14:paraId="7CE388C2" w14:textId="77777777" w:rsidR="00F05382" w:rsidRDefault="00F05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7BB52A0"/>
    <w:multiLevelType w:val="hybridMultilevel"/>
    <w:tmpl w:val="97D8E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4302666"/>
    <w:multiLevelType w:val="hybridMultilevel"/>
    <w:tmpl w:val="B8FAF5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159D62F0"/>
    <w:multiLevelType w:val="hybridMultilevel"/>
    <w:tmpl w:val="A4026D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ABE26E5"/>
    <w:multiLevelType w:val="hybridMultilevel"/>
    <w:tmpl w:val="3D9E5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1B3024D1"/>
    <w:multiLevelType w:val="hybridMultilevel"/>
    <w:tmpl w:val="037625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1BF0040A"/>
    <w:multiLevelType w:val="hybridMultilevel"/>
    <w:tmpl w:val="5844B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21AD3089"/>
    <w:multiLevelType w:val="hybridMultilevel"/>
    <w:tmpl w:val="53FA18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2" w15:restartNumberingAfterBreak="0">
    <w:nsid w:val="26EF5FE4"/>
    <w:multiLevelType w:val="hybridMultilevel"/>
    <w:tmpl w:val="D7DCB4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7"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3DD42680"/>
    <w:multiLevelType w:val="hybridMultilevel"/>
    <w:tmpl w:val="872C1C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44"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8"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64" w15:restartNumberingAfterBreak="0">
    <w:nsid w:val="79004793"/>
    <w:multiLevelType w:val="hybridMultilevel"/>
    <w:tmpl w:val="38D46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79F44FA1"/>
    <w:multiLevelType w:val="hybridMultilevel"/>
    <w:tmpl w:val="1FE26E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7E362425"/>
    <w:multiLevelType w:val="hybridMultilevel"/>
    <w:tmpl w:val="AE126D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114856601">
    <w:abstractNumId w:val="0"/>
  </w:num>
  <w:num w:numId="2" w16cid:durableId="1931231597">
    <w:abstractNumId w:val="29"/>
  </w:num>
  <w:num w:numId="3" w16cid:durableId="919605616">
    <w:abstractNumId w:val="36"/>
  </w:num>
  <w:num w:numId="4" w16cid:durableId="447819522">
    <w:abstractNumId w:val="22"/>
  </w:num>
  <w:num w:numId="5" w16cid:durableId="1689018627">
    <w:abstractNumId w:val="43"/>
  </w:num>
  <w:num w:numId="6" w16cid:durableId="1631746846">
    <w:abstractNumId w:val="13"/>
  </w:num>
  <w:num w:numId="7" w16cid:durableId="58525625">
    <w:abstractNumId w:val="57"/>
  </w:num>
  <w:num w:numId="8" w16cid:durableId="177668483">
    <w:abstractNumId w:val="33"/>
  </w:num>
  <w:num w:numId="9" w16cid:durableId="16523717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55"/>
  </w:num>
  <w:num w:numId="11" w16cid:durableId="2019386887">
    <w:abstractNumId w:val="45"/>
  </w:num>
  <w:num w:numId="12" w16cid:durableId="1801072806">
    <w:abstractNumId w:val="28"/>
  </w:num>
  <w:num w:numId="13" w16cid:durableId="1552228730">
    <w:abstractNumId w:val="7"/>
  </w:num>
  <w:num w:numId="14" w16cid:durableId="675302683">
    <w:abstractNumId w:val="31"/>
  </w:num>
  <w:num w:numId="15" w16cid:durableId="717050567">
    <w:abstractNumId w:val="60"/>
  </w:num>
  <w:num w:numId="16" w16cid:durableId="1107122685">
    <w:abstractNumId w:val="15"/>
  </w:num>
  <w:num w:numId="17" w16cid:durableId="1678967093">
    <w:abstractNumId w:val="51"/>
  </w:num>
  <w:num w:numId="18" w16cid:durableId="1174149070">
    <w:abstractNumId w:val="8"/>
  </w:num>
  <w:num w:numId="19" w16cid:durableId="322896700">
    <w:abstractNumId w:val="38"/>
  </w:num>
  <w:num w:numId="20" w16cid:durableId="40522674">
    <w:abstractNumId w:val="16"/>
  </w:num>
  <w:num w:numId="21" w16cid:durableId="1741517127">
    <w:abstractNumId w:val="18"/>
  </w:num>
  <w:num w:numId="22" w16cid:durableId="1579828793">
    <w:abstractNumId w:val="44"/>
  </w:num>
  <w:num w:numId="23" w16cid:durableId="962077398">
    <w:abstractNumId w:val="30"/>
  </w:num>
  <w:num w:numId="24" w16cid:durableId="486440103">
    <w:abstractNumId w:val="61"/>
  </w:num>
  <w:num w:numId="25" w16cid:durableId="1594169763">
    <w:abstractNumId w:val="35"/>
  </w:num>
  <w:num w:numId="26" w16cid:durableId="1452631654">
    <w:abstractNumId w:val="17"/>
  </w:num>
  <w:num w:numId="27" w16cid:durableId="697967113">
    <w:abstractNumId w:val="49"/>
  </w:num>
  <w:num w:numId="28" w16cid:durableId="194585490">
    <w:abstractNumId w:val="47"/>
  </w:num>
  <w:num w:numId="29" w16cid:durableId="82723479">
    <w:abstractNumId w:val="46"/>
  </w:num>
  <w:num w:numId="30" w16cid:durableId="470559835">
    <w:abstractNumId w:val="48"/>
  </w:num>
  <w:num w:numId="31" w16cid:durableId="1616788040">
    <w:abstractNumId w:val="21"/>
  </w:num>
  <w:num w:numId="32" w16cid:durableId="1646277671">
    <w:abstractNumId w:val="53"/>
  </w:num>
  <w:num w:numId="33" w16cid:durableId="447161445">
    <w:abstractNumId w:val="64"/>
  </w:num>
  <w:num w:numId="34" w16cid:durableId="1550264939">
    <w:abstractNumId w:val="20"/>
  </w:num>
  <w:num w:numId="35" w16cid:durableId="1530869453">
    <w:abstractNumId w:val="10"/>
  </w:num>
  <w:num w:numId="36" w16cid:durableId="403380653">
    <w:abstractNumId w:val="40"/>
  </w:num>
  <w:num w:numId="37" w16cid:durableId="844052000">
    <w:abstractNumId w:val="26"/>
  </w:num>
  <w:num w:numId="38" w16cid:durableId="50203048">
    <w:abstractNumId w:val="23"/>
  </w:num>
  <w:num w:numId="39" w16cid:durableId="1231966433">
    <w:abstractNumId w:val="67"/>
  </w:num>
  <w:num w:numId="40" w16cid:durableId="1100100361">
    <w:abstractNumId w:val="24"/>
  </w:num>
  <w:num w:numId="41" w16cid:durableId="1157653854">
    <w:abstractNumId w:val="32"/>
  </w:num>
  <w:num w:numId="42" w16cid:durableId="760685569">
    <w:abstractNumId w:val="56"/>
  </w:num>
  <w:num w:numId="43" w16cid:durableId="2056273877">
    <w:abstractNumId w:val="11"/>
  </w:num>
  <w:num w:numId="44" w16cid:durableId="384913472">
    <w:abstractNumId w:val="65"/>
  </w:num>
  <w:num w:numId="45" w16cid:durableId="416875028">
    <w:abstractNumId w:val="62"/>
  </w:num>
  <w:num w:numId="46" w16cid:durableId="1487089346">
    <w:abstractNumId w:val="9"/>
  </w:num>
  <w:num w:numId="47" w16cid:durableId="1168406258">
    <w:abstractNumId w:val="54"/>
  </w:num>
  <w:num w:numId="48" w16cid:durableId="1573469225">
    <w:abstractNumId w:val="41"/>
  </w:num>
  <w:num w:numId="49" w16cid:durableId="311102254">
    <w:abstractNumId w:val="25"/>
  </w:num>
  <w:num w:numId="50" w16cid:durableId="371851391">
    <w:abstractNumId w:val="34"/>
  </w:num>
  <w:num w:numId="51" w16cid:durableId="1441953895">
    <w:abstractNumId w:val="12"/>
  </w:num>
  <w:num w:numId="52" w16cid:durableId="1139761064">
    <w:abstractNumId w:val="58"/>
  </w:num>
  <w:num w:numId="53" w16cid:durableId="18554955">
    <w:abstractNumId w:val="14"/>
  </w:num>
  <w:num w:numId="54" w16cid:durableId="2042439443">
    <w:abstractNumId w:val="42"/>
  </w:num>
  <w:num w:numId="55" w16cid:durableId="886602843">
    <w:abstractNumId w:val="59"/>
  </w:num>
  <w:num w:numId="56" w16cid:durableId="1293243895">
    <w:abstractNumId w:val="37"/>
  </w:num>
  <w:num w:numId="57" w16cid:durableId="1264849033">
    <w:abstractNumId w:val="66"/>
  </w:num>
  <w:num w:numId="58" w16cid:durableId="1629357606">
    <w:abstractNumId w:val="27"/>
  </w:num>
  <w:num w:numId="59" w16cid:durableId="699092086">
    <w:abstractNumId w:val="19"/>
  </w:num>
  <w:num w:numId="60" w16cid:durableId="1974627543">
    <w:abstractNumId w:val="39"/>
  </w:num>
  <w:num w:numId="61" w16cid:durableId="1804612039">
    <w:abstractNumId w:val="50"/>
  </w:num>
  <w:num w:numId="62" w16cid:durableId="2076387456">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44498"/>
    <w:rsid w:val="00050239"/>
    <w:rsid w:val="0005518A"/>
    <w:rsid w:val="00056F13"/>
    <w:rsid w:val="00065C0B"/>
    <w:rsid w:val="00072AEA"/>
    <w:rsid w:val="00083C1B"/>
    <w:rsid w:val="000948B5"/>
    <w:rsid w:val="000A2611"/>
    <w:rsid w:val="000A3930"/>
    <w:rsid w:val="000A3FAC"/>
    <w:rsid w:val="000A702B"/>
    <w:rsid w:val="000B2C32"/>
    <w:rsid w:val="000B68D5"/>
    <w:rsid w:val="000C0756"/>
    <w:rsid w:val="000C1570"/>
    <w:rsid w:val="000C41EA"/>
    <w:rsid w:val="000D0B34"/>
    <w:rsid w:val="000D4E97"/>
    <w:rsid w:val="000E139C"/>
    <w:rsid w:val="000E47A0"/>
    <w:rsid w:val="000E67A2"/>
    <w:rsid w:val="000E7B36"/>
    <w:rsid w:val="000F2051"/>
    <w:rsid w:val="000F5D74"/>
    <w:rsid w:val="00102CE7"/>
    <w:rsid w:val="001049FD"/>
    <w:rsid w:val="00114578"/>
    <w:rsid w:val="00121053"/>
    <w:rsid w:val="00123BDC"/>
    <w:rsid w:val="00124F27"/>
    <w:rsid w:val="00125D5B"/>
    <w:rsid w:val="00134726"/>
    <w:rsid w:val="00160EB5"/>
    <w:rsid w:val="00161408"/>
    <w:rsid w:val="00172577"/>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76E4"/>
    <w:rsid w:val="001A785C"/>
    <w:rsid w:val="001B17F5"/>
    <w:rsid w:val="001B6865"/>
    <w:rsid w:val="001B7377"/>
    <w:rsid w:val="001C3482"/>
    <w:rsid w:val="001E2593"/>
    <w:rsid w:val="001E2C92"/>
    <w:rsid w:val="001E64B0"/>
    <w:rsid w:val="001F0307"/>
    <w:rsid w:val="001F5FAC"/>
    <w:rsid w:val="002009DC"/>
    <w:rsid w:val="0020301C"/>
    <w:rsid w:val="0020452E"/>
    <w:rsid w:val="002127D8"/>
    <w:rsid w:val="0021332E"/>
    <w:rsid w:val="002170A2"/>
    <w:rsid w:val="00223C9E"/>
    <w:rsid w:val="00225BDC"/>
    <w:rsid w:val="00241695"/>
    <w:rsid w:val="002433EF"/>
    <w:rsid w:val="002463F9"/>
    <w:rsid w:val="0026246C"/>
    <w:rsid w:val="00263FB0"/>
    <w:rsid w:val="00272803"/>
    <w:rsid w:val="0027290C"/>
    <w:rsid w:val="00274441"/>
    <w:rsid w:val="0027667A"/>
    <w:rsid w:val="00284563"/>
    <w:rsid w:val="00285943"/>
    <w:rsid w:val="002A15D9"/>
    <w:rsid w:val="002A255E"/>
    <w:rsid w:val="002A76D8"/>
    <w:rsid w:val="002B27F7"/>
    <w:rsid w:val="002B57FD"/>
    <w:rsid w:val="002B5A0D"/>
    <w:rsid w:val="002B5F41"/>
    <w:rsid w:val="002B721E"/>
    <w:rsid w:val="002B7ABB"/>
    <w:rsid w:val="002D0B8B"/>
    <w:rsid w:val="002D2000"/>
    <w:rsid w:val="002D24C2"/>
    <w:rsid w:val="002D331E"/>
    <w:rsid w:val="002D4328"/>
    <w:rsid w:val="002D439B"/>
    <w:rsid w:val="002D5D0C"/>
    <w:rsid w:val="002E1B54"/>
    <w:rsid w:val="002E42BE"/>
    <w:rsid w:val="0030023B"/>
    <w:rsid w:val="00302CCC"/>
    <w:rsid w:val="00303CE4"/>
    <w:rsid w:val="0030737E"/>
    <w:rsid w:val="003100C1"/>
    <w:rsid w:val="00311504"/>
    <w:rsid w:val="00313315"/>
    <w:rsid w:val="003148CA"/>
    <w:rsid w:val="00322A5B"/>
    <w:rsid w:val="00325137"/>
    <w:rsid w:val="00331FF3"/>
    <w:rsid w:val="003406E9"/>
    <w:rsid w:val="00341005"/>
    <w:rsid w:val="00351E27"/>
    <w:rsid w:val="003555EE"/>
    <w:rsid w:val="003568E9"/>
    <w:rsid w:val="00363F33"/>
    <w:rsid w:val="00367B03"/>
    <w:rsid w:val="00370B1F"/>
    <w:rsid w:val="00371CEB"/>
    <w:rsid w:val="00375BFE"/>
    <w:rsid w:val="0037640B"/>
    <w:rsid w:val="0038429C"/>
    <w:rsid w:val="003859FA"/>
    <w:rsid w:val="003866C7"/>
    <w:rsid w:val="00387E75"/>
    <w:rsid w:val="00394113"/>
    <w:rsid w:val="0039736F"/>
    <w:rsid w:val="003A5931"/>
    <w:rsid w:val="003A680B"/>
    <w:rsid w:val="003C1D2A"/>
    <w:rsid w:val="003C470A"/>
    <w:rsid w:val="003C67BD"/>
    <w:rsid w:val="003D373E"/>
    <w:rsid w:val="003E1F66"/>
    <w:rsid w:val="003E21A6"/>
    <w:rsid w:val="003F392E"/>
    <w:rsid w:val="003F3B18"/>
    <w:rsid w:val="0041079E"/>
    <w:rsid w:val="00412DC6"/>
    <w:rsid w:val="00413A87"/>
    <w:rsid w:val="00417BD8"/>
    <w:rsid w:val="0043682C"/>
    <w:rsid w:val="00442AED"/>
    <w:rsid w:val="00446064"/>
    <w:rsid w:val="004462F0"/>
    <w:rsid w:val="00446771"/>
    <w:rsid w:val="00453783"/>
    <w:rsid w:val="00454D60"/>
    <w:rsid w:val="0045634C"/>
    <w:rsid w:val="00460A3F"/>
    <w:rsid w:val="0046318A"/>
    <w:rsid w:val="00463A5C"/>
    <w:rsid w:val="00472D78"/>
    <w:rsid w:val="00472F8F"/>
    <w:rsid w:val="004752F9"/>
    <w:rsid w:val="0048180C"/>
    <w:rsid w:val="00481B4B"/>
    <w:rsid w:val="0048219B"/>
    <w:rsid w:val="004920F9"/>
    <w:rsid w:val="00492D5D"/>
    <w:rsid w:val="00492E20"/>
    <w:rsid w:val="004A0265"/>
    <w:rsid w:val="004A074E"/>
    <w:rsid w:val="004A6234"/>
    <w:rsid w:val="004A7C6E"/>
    <w:rsid w:val="004B6E42"/>
    <w:rsid w:val="004C251D"/>
    <w:rsid w:val="004C272B"/>
    <w:rsid w:val="004D4FB5"/>
    <w:rsid w:val="004D6588"/>
    <w:rsid w:val="004D71EB"/>
    <w:rsid w:val="004E2A3B"/>
    <w:rsid w:val="004E4133"/>
    <w:rsid w:val="004E4662"/>
    <w:rsid w:val="004E696B"/>
    <w:rsid w:val="004E7BF8"/>
    <w:rsid w:val="004F103B"/>
    <w:rsid w:val="004F1679"/>
    <w:rsid w:val="004F2399"/>
    <w:rsid w:val="00501D47"/>
    <w:rsid w:val="0050336F"/>
    <w:rsid w:val="00505AA2"/>
    <w:rsid w:val="00507D36"/>
    <w:rsid w:val="005109F6"/>
    <w:rsid w:val="00516646"/>
    <w:rsid w:val="005167DF"/>
    <w:rsid w:val="00521ED9"/>
    <w:rsid w:val="00524AD6"/>
    <w:rsid w:val="0053466E"/>
    <w:rsid w:val="005410C0"/>
    <w:rsid w:val="00547DD9"/>
    <w:rsid w:val="00550C11"/>
    <w:rsid w:val="005521FC"/>
    <w:rsid w:val="0055490C"/>
    <w:rsid w:val="00555887"/>
    <w:rsid w:val="00561526"/>
    <w:rsid w:val="00564123"/>
    <w:rsid w:val="00572AF1"/>
    <w:rsid w:val="005752FD"/>
    <w:rsid w:val="00591E39"/>
    <w:rsid w:val="00592878"/>
    <w:rsid w:val="00597881"/>
    <w:rsid w:val="005A41F0"/>
    <w:rsid w:val="005A5998"/>
    <w:rsid w:val="005A6318"/>
    <w:rsid w:val="005B10F9"/>
    <w:rsid w:val="005B1D30"/>
    <w:rsid w:val="005C1CC9"/>
    <w:rsid w:val="005D0AF2"/>
    <w:rsid w:val="005D237E"/>
    <w:rsid w:val="005D654B"/>
    <w:rsid w:val="005E6A68"/>
    <w:rsid w:val="005F247E"/>
    <w:rsid w:val="0060186C"/>
    <w:rsid w:val="00605082"/>
    <w:rsid w:val="00607DE9"/>
    <w:rsid w:val="00615203"/>
    <w:rsid w:val="00615CAE"/>
    <w:rsid w:val="00622570"/>
    <w:rsid w:val="00623B1F"/>
    <w:rsid w:val="00625EA6"/>
    <w:rsid w:val="0063352F"/>
    <w:rsid w:val="00633C05"/>
    <w:rsid w:val="00634A05"/>
    <w:rsid w:val="00641AE6"/>
    <w:rsid w:val="006600CB"/>
    <w:rsid w:val="00663A4B"/>
    <w:rsid w:val="00665BE7"/>
    <w:rsid w:val="00670299"/>
    <w:rsid w:val="0067155F"/>
    <w:rsid w:val="00672FEA"/>
    <w:rsid w:val="006733FB"/>
    <w:rsid w:val="00675ACA"/>
    <w:rsid w:val="0067683D"/>
    <w:rsid w:val="0068191E"/>
    <w:rsid w:val="00681C7B"/>
    <w:rsid w:val="00684184"/>
    <w:rsid w:val="00690CF7"/>
    <w:rsid w:val="00692386"/>
    <w:rsid w:val="00694BD6"/>
    <w:rsid w:val="006A1C9B"/>
    <w:rsid w:val="006C50A0"/>
    <w:rsid w:val="006D03E1"/>
    <w:rsid w:val="006D6A0A"/>
    <w:rsid w:val="006D7FCE"/>
    <w:rsid w:val="006E0D3B"/>
    <w:rsid w:val="006E24AA"/>
    <w:rsid w:val="006E300A"/>
    <w:rsid w:val="006E75C9"/>
    <w:rsid w:val="006F0EF3"/>
    <w:rsid w:val="006F102D"/>
    <w:rsid w:val="006F1534"/>
    <w:rsid w:val="006F3CA0"/>
    <w:rsid w:val="006F5A45"/>
    <w:rsid w:val="006F647B"/>
    <w:rsid w:val="00700CAE"/>
    <w:rsid w:val="00700FC0"/>
    <w:rsid w:val="00706E30"/>
    <w:rsid w:val="007074F8"/>
    <w:rsid w:val="0071297A"/>
    <w:rsid w:val="007137E1"/>
    <w:rsid w:val="00716272"/>
    <w:rsid w:val="007253D5"/>
    <w:rsid w:val="00726958"/>
    <w:rsid w:val="0073324D"/>
    <w:rsid w:val="00744B5A"/>
    <w:rsid w:val="0074757A"/>
    <w:rsid w:val="00747F87"/>
    <w:rsid w:val="00750A02"/>
    <w:rsid w:val="00752BF6"/>
    <w:rsid w:val="00762058"/>
    <w:rsid w:val="0076760D"/>
    <w:rsid w:val="007714B4"/>
    <w:rsid w:val="00772D0A"/>
    <w:rsid w:val="00776B07"/>
    <w:rsid w:val="00777F22"/>
    <w:rsid w:val="007836D3"/>
    <w:rsid w:val="00786538"/>
    <w:rsid w:val="007871E5"/>
    <w:rsid w:val="007949FF"/>
    <w:rsid w:val="00796E09"/>
    <w:rsid w:val="007A3999"/>
    <w:rsid w:val="007B6759"/>
    <w:rsid w:val="007C1216"/>
    <w:rsid w:val="007C27B3"/>
    <w:rsid w:val="007C35BB"/>
    <w:rsid w:val="007C7728"/>
    <w:rsid w:val="007D045F"/>
    <w:rsid w:val="007D165B"/>
    <w:rsid w:val="007D4218"/>
    <w:rsid w:val="007D56FD"/>
    <w:rsid w:val="007D67C1"/>
    <w:rsid w:val="007E2F16"/>
    <w:rsid w:val="007E7869"/>
    <w:rsid w:val="007F1FAD"/>
    <w:rsid w:val="0080174D"/>
    <w:rsid w:val="00803B92"/>
    <w:rsid w:val="00806C7C"/>
    <w:rsid w:val="00811044"/>
    <w:rsid w:val="008126AE"/>
    <w:rsid w:val="00814D86"/>
    <w:rsid w:val="00815224"/>
    <w:rsid w:val="0081798B"/>
    <w:rsid w:val="00820B5B"/>
    <w:rsid w:val="00823BF5"/>
    <w:rsid w:val="00837034"/>
    <w:rsid w:val="00843FC0"/>
    <w:rsid w:val="00847549"/>
    <w:rsid w:val="00850796"/>
    <w:rsid w:val="008514ED"/>
    <w:rsid w:val="008549D5"/>
    <w:rsid w:val="00857C2C"/>
    <w:rsid w:val="008678F7"/>
    <w:rsid w:val="00871FC2"/>
    <w:rsid w:val="0087282D"/>
    <w:rsid w:val="0087458B"/>
    <w:rsid w:val="008810D6"/>
    <w:rsid w:val="0088178D"/>
    <w:rsid w:val="00891245"/>
    <w:rsid w:val="00891762"/>
    <w:rsid w:val="0089244E"/>
    <w:rsid w:val="00895857"/>
    <w:rsid w:val="008A2C6D"/>
    <w:rsid w:val="008A3A31"/>
    <w:rsid w:val="008A7789"/>
    <w:rsid w:val="008B21FC"/>
    <w:rsid w:val="008B2B05"/>
    <w:rsid w:val="008B378C"/>
    <w:rsid w:val="008B5472"/>
    <w:rsid w:val="008C495A"/>
    <w:rsid w:val="008C664F"/>
    <w:rsid w:val="008D3802"/>
    <w:rsid w:val="008D47FC"/>
    <w:rsid w:val="008D7F92"/>
    <w:rsid w:val="008E0310"/>
    <w:rsid w:val="008E7BF6"/>
    <w:rsid w:val="008F0E78"/>
    <w:rsid w:val="008F23AD"/>
    <w:rsid w:val="008F295B"/>
    <w:rsid w:val="008F4F24"/>
    <w:rsid w:val="008F6759"/>
    <w:rsid w:val="00907E18"/>
    <w:rsid w:val="0091042B"/>
    <w:rsid w:val="00911366"/>
    <w:rsid w:val="00921653"/>
    <w:rsid w:val="009239D4"/>
    <w:rsid w:val="00927D73"/>
    <w:rsid w:val="00930D37"/>
    <w:rsid w:val="00933421"/>
    <w:rsid w:val="00941300"/>
    <w:rsid w:val="00943E22"/>
    <w:rsid w:val="00944810"/>
    <w:rsid w:val="00950805"/>
    <w:rsid w:val="00957117"/>
    <w:rsid w:val="00960BA3"/>
    <w:rsid w:val="009622A6"/>
    <w:rsid w:val="0096531A"/>
    <w:rsid w:val="00965DC1"/>
    <w:rsid w:val="009750DA"/>
    <w:rsid w:val="009805DE"/>
    <w:rsid w:val="00985395"/>
    <w:rsid w:val="00992FE1"/>
    <w:rsid w:val="00997C75"/>
    <w:rsid w:val="009A41D4"/>
    <w:rsid w:val="009A6A92"/>
    <w:rsid w:val="009B06CF"/>
    <w:rsid w:val="009B2182"/>
    <w:rsid w:val="009B43E9"/>
    <w:rsid w:val="009B5943"/>
    <w:rsid w:val="009C5107"/>
    <w:rsid w:val="009D48C5"/>
    <w:rsid w:val="009D7A24"/>
    <w:rsid w:val="009E4279"/>
    <w:rsid w:val="009E7141"/>
    <w:rsid w:val="009E7CEB"/>
    <w:rsid w:val="009F3EC8"/>
    <w:rsid w:val="00A0206E"/>
    <w:rsid w:val="00A02D22"/>
    <w:rsid w:val="00A1079C"/>
    <w:rsid w:val="00A13B24"/>
    <w:rsid w:val="00A152D8"/>
    <w:rsid w:val="00A160EC"/>
    <w:rsid w:val="00A16319"/>
    <w:rsid w:val="00A1647D"/>
    <w:rsid w:val="00A2466D"/>
    <w:rsid w:val="00A30D94"/>
    <w:rsid w:val="00A31CBC"/>
    <w:rsid w:val="00A3332F"/>
    <w:rsid w:val="00A3765A"/>
    <w:rsid w:val="00A4566E"/>
    <w:rsid w:val="00A7395E"/>
    <w:rsid w:val="00A766EE"/>
    <w:rsid w:val="00A8675F"/>
    <w:rsid w:val="00A90AED"/>
    <w:rsid w:val="00A951E7"/>
    <w:rsid w:val="00A95468"/>
    <w:rsid w:val="00A96743"/>
    <w:rsid w:val="00AA1927"/>
    <w:rsid w:val="00AA3823"/>
    <w:rsid w:val="00AA665C"/>
    <w:rsid w:val="00AA6669"/>
    <w:rsid w:val="00AA6D13"/>
    <w:rsid w:val="00AA6D93"/>
    <w:rsid w:val="00AA7836"/>
    <w:rsid w:val="00AB562A"/>
    <w:rsid w:val="00AC7016"/>
    <w:rsid w:val="00AD0217"/>
    <w:rsid w:val="00AE5BB5"/>
    <w:rsid w:val="00AF0EA6"/>
    <w:rsid w:val="00AF54F7"/>
    <w:rsid w:val="00B009DE"/>
    <w:rsid w:val="00B02D89"/>
    <w:rsid w:val="00B04F64"/>
    <w:rsid w:val="00B10BAB"/>
    <w:rsid w:val="00B10EF3"/>
    <w:rsid w:val="00B11347"/>
    <w:rsid w:val="00B23E8F"/>
    <w:rsid w:val="00B31CF7"/>
    <w:rsid w:val="00B32584"/>
    <w:rsid w:val="00B338E6"/>
    <w:rsid w:val="00B427E7"/>
    <w:rsid w:val="00B475DC"/>
    <w:rsid w:val="00B60E4D"/>
    <w:rsid w:val="00B62C8A"/>
    <w:rsid w:val="00B63DDD"/>
    <w:rsid w:val="00B64DC4"/>
    <w:rsid w:val="00B65369"/>
    <w:rsid w:val="00B67D50"/>
    <w:rsid w:val="00B709FB"/>
    <w:rsid w:val="00B71428"/>
    <w:rsid w:val="00B73828"/>
    <w:rsid w:val="00B75EFE"/>
    <w:rsid w:val="00B773F1"/>
    <w:rsid w:val="00B819E5"/>
    <w:rsid w:val="00B8229F"/>
    <w:rsid w:val="00BA5089"/>
    <w:rsid w:val="00BA66F3"/>
    <w:rsid w:val="00BC3D7B"/>
    <w:rsid w:val="00BC51EF"/>
    <w:rsid w:val="00BD1618"/>
    <w:rsid w:val="00BD4A9E"/>
    <w:rsid w:val="00BE1F6F"/>
    <w:rsid w:val="00BF0D7A"/>
    <w:rsid w:val="00BF47BB"/>
    <w:rsid w:val="00BF7808"/>
    <w:rsid w:val="00C03C50"/>
    <w:rsid w:val="00C0671A"/>
    <w:rsid w:val="00C072E1"/>
    <w:rsid w:val="00C07B8A"/>
    <w:rsid w:val="00C157DE"/>
    <w:rsid w:val="00C15EA2"/>
    <w:rsid w:val="00C25D31"/>
    <w:rsid w:val="00C27EC0"/>
    <w:rsid w:val="00C33FA8"/>
    <w:rsid w:val="00C3580C"/>
    <w:rsid w:val="00C37315"/>
    <w:rsid w:val="00C3799B"/>
    <w:rsid w:val="00C46282"/>
    <w:rsid w:val="00C46BA2"/>
    <w:rsid w:val="00C47366"/>
    <w:rsid w:val="00C514B7"/>
    <w:rsid w:val="00C51C54"/>
    <w:rsid w:val="00C53970"/>
    <w:rsid w:val="00C60D3C"/>
    <w:rsid w:val="00C66CCD"/>
    <w:rsid w:val="00C67250"/>
    <w:rsid w:val="00C724DD"/>
    <w:rsid w:val="00C75EB7"/>
    <w:rsid w:val="00C76B7C"/>
    <w:rsid w:val="00C81AC1"/>
    <w:rsid w:val="00C85C21"/>
    <w:rsid w:val="00C87596"/>
    <w:rsid w:val="00C91590"/>
    <w:rsid w:val="00C92599"/>
    <w:rsid w:val="00CA0EDD"/>
    <w:rsid w:val="00CA1E1F"/>
    <w:rsid w:val="00CB2710"/>
    <w:rsid w:val="00CB2A94"/>
    <w:rsid w:val="00CB4966"/>
    <w:rsid w:val="00CC0373"/>
    <w:rsid w:val="00CC2018"/>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3046E"/>
    <w:rsid w:val="00D30931"/>
    <w:rsid w:val="00D378D4"/>
    <w:rsid w:val="00D43CE9"/>
    <w:rsid w:val="00D4453C"/>
    <w:rsid w:val="00D53773"/>
    <w:rsid w:val="00D657D8"/>
    <w:rsid w:val="00D66BF6"/>
    <w:rsid w:val="00D716AF"/>
    <w:rsid w:val="00D72ACE"/>
    <w:rsid w:val="00D76415"/>
    <w:rsid w:val="00D809E0"/>
    <w:rsid w:val="00D91181"/>
    <w:rsid w:val="00D94B12"/>
    <w:rsid w:val="00DA27CB"/>
    <w:rsid w:val="00DA700A"/>
    <w:rsid w:val="00DC21BF"/>
    <w:rsid w:val="00DC49BE"/>
    <w:rsid w:val="00DC588F"/>
    <w:rsid w:val="00DC5EC8"/>
    <w:rsid w:val="00DD237E"/>
    <w:rsid w:val="00DE2472"/>
    <w:rsid w:val="00DE2736"/>
    <w:rsid w:val="00DE5EB2"/>
    <w:rsid w:val="00DE6738"/>
    <w:rsid w:val="00DF0083"/>
    <w:rsid w:val="00DF0F79"/>
    <w:rsid w:val="00DF6BA1"/>
    <w:rsid w:val="00DF70E5"/>
    <w:rsid w:val="00E043C5"/>
    <w:rsid w:val="00E07736"/>
    <w:rsid w:val="00E16C37"/>
    <w:rsid w:val="00E21C70"/>
    <w:rsid w:val="00E328FA"/>
    <w:rsid w:val="00E3446B"/>
    <w:rsid w:val="00E35C5C"/>
    <w:rsid w:val="00E4055B"/>
    <w:rsid w:val="00E41218"/>
    <w:rsid w:val="00E41F22"/>
    <w:rsid w:val="00E449D7"/>
    <w:rsid w:val="00E5581A"/>
    <w:rsid w:val="00E61C8D"/>
    <w:rsid w:val="00E624D5"/>
    <w:rsid w:val="00E63BA5"/>
    <w:rsid w:val="00E64CBA"/>
    <w:rsid w:val="00E65304"/>
    <w:rsid w:val="00E67FD8"/>
    <w:rsid w:val="00E70CBC"/>
    <w:rsid w:val="00E71A5A"/>
    <w:rsid w:val="00E76C76"/>
    <w:rsid w:val="00E770C4"/>
    <w:rsid w:val="00E8599C"/>
    <w:rsid w:val="00E93922"/>
    <w:rsid w:val="00E9547F"/>
    <w:rsid w:val="00EA0606"/>
    <w:rsid w:val="00EA3C5E"/>
    <w:rsid w:val="00EB4DAA"/>
    <w:rsid w:val="00EB5649"/>
    <w:rsid w:val="00EC0D75"/>
    <w:rsid w:val="00EC462A"/>
    <w:rsid w:val="00ED75C8"/>
    <w:rsid w:val="00EE09D3"/>
    <w:rsid w:val="00EE0AC2"/>
    <w:rsid w:val="00EE1A7C"/>
    <w:rsid w:val="00EE48F0"/>
    <w:rsid w:val="00EF2F91"/>
    <w:rsid w:val="00EF35A7"/>
    <w:rsid w:val="00F05382"/>
    <w:rsid w:val="00F114F9"/>
    <w:rsid w:val="00F115BE"/>
    <w:rsid w:val="00F1209B"/>
    <w:rsid w:val="00F1278F"/>
    <w:rsid w:val="00F20B03"/>
    <w:rsid w:val="00F2287C"/>
    <w:rsid w:val="00F27418"/>
    <w:rsid w:val="00F305B8"/>
    <w:rsid w:val="00F3137F"/>
    <w:rsid w:val="00F3192A"/>
    <w:rsid w:val="00F349A5"/>
    <w:rsid w:val="00F34BAF"/>
    <w:rsid w:val="00F42C23"/>
    <w:rsid w:val="00F516C2"/>
    <w:rsid w:val="00F62930"/>
    <w:rsid w:val="00F63D95"/>
    <w:rsid w:val="00F715EE"/>
    <w:rsid w:val="00F739B5"/>
    <w:rsid w:val="00F765BF"/>
    <w:rsid w:val="00F8107B"/>
    <w:rsid w:val="00F82901"/>
    <w:rsid w:val="00F90CBF"/>
    <w:rsid w:val="00F92825"/>
    <w:rsid w:val="00F92B64"/>
    <w:rsid w:val="00F945FF"/>
    <w:rsid w:val="00F94833"/>
    <w:rsid w:val="00FA059A"/>
    <w:rsid w:val="00FB432E"/>
    <w:rsid w:val="00FC257A"/>
    <w:rsid w:val="00FD046E"/>
    <w:rsid w:val="00FE1DE1"/>
    <w:rsid w:val="00FF1101"/>
    <w:rsid w:val="00FF1F85"/>
    <w:rsid w:val="00FF34EA"/>
    <w:rsid w:val="00FF3C67"/>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2078</TotalTime>
  <Pages>158</Pages>
  <Words>18411</Words>
  <Characters>101262</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119435</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181</cp:revision>
  <cp:lastPrinted>1900-01-01T05:00:00Z</cp:lastPrinted>
  <dcterms:created xsi:type="dcterms:W3CDTF">2023-01-10T08:22:00Z</dcterms:created>
  <dcterms:modified xsi:type="dcterms:W3CDTF">2024-12-20T20:18:00Z</dcterms:modified>
</cp:coreProperties>
</file>