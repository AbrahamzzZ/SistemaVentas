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rsidP="0080293E">
      <w:bookmarkStart w:id="0" w:name="_Hlk127927918"/>
      <w:bookmarkEnd w:id="0"/>
    </w:p>
    <w:p w14:paraId="29A8E298" w14:textId="77777777" w:rsidR="00547DD9" w:rsidRPr="0039736F" w:rsidRDefault="00547DD9" w:rsidP="0080293E">
      <w:pPr>
        <w:rPr>
          <w:rFonts w:ascii="Calibri" w:hAnsi="Calibri"/>
        </w:rPr>
      </w:pPr>
    </w:p>
    <w:p w14:paraId="4F09AB9F" w14:textId="77777777" w:rsidR="00547DD9" w:rsidRPr="0039736F" w:rsidRDefault="00547DD9" w:rsidP="0080293E">
      <w:pPr>
        <w:rPr>
          <w:rFonts w:ascii="Calibri" w:hAnsi="Calibri"/>
        </w:rPr>
      </w:pPr>
    </w:p>
    <w:p w14:paraId="4109DAC3" w14:textId="77777777" w:rsidR="00547DD9" w:rsidRPr="0039736F" w:rsidRDefault="00547DD9" w:rsidP="0080293E">
      <w:pPr>
        <w:rPr>
          <w:rFonts w:ascii="Calibri" w:hAnsi="Calibri"/>
        </w:rPr>
      </w:pPr>
    </w:p>
    <w:p w14:paraId="321A492D" w14:textId="77777777" w:rsidR="00547DD9" w:rsidRPr="0039736F" w:rsidRDefault="00547DD9" w:rsidP="0080293E">
      <w:pPr>
        <w:rPr>
          <w:rFonts w:ascii="Calibri" w:hAnsi="Calibri"/>
        </w:rPr>
      </w:pPr>
    </w:p>
    <w:p w14:paraId="35761120" w14:textId="77777777" w:rsidR="00547DD9" w:rsidRPr="0039736F" w:rsidRDefault="00547DD9" w:rsidP="0080293E">
      <w:pPr>
        <w:rPr>
          <w:rFonts w:ascii="Calibri" w:hAnsi="Calibri"/>
        </w:rPr>
      </w:pPr>
    </w:p>
    <w:p w14:paraId="0D7BC0EF" w14:textId="77777777" w:rsidR="00547DD9" w:rsidRPr="0039736F" w:rsidRDefault="00547DD9" w:rsidP="0080293E">
      <w:pPr>
        <w:rPr>
          <w:rFonts w:ascii="Calibri" w:hAnsi="Calibri"/>
        </w:rPr>
      </w:pPr>
    </w:p>
    <w:p w14:paraId="5FA54F2A" w14:textId="77777777" w:rsidR="00597881" w:rsidRPr="0039736F" w:rsidRDefault="00597881" w:rsidP="0080293E">
      <w:pPr>
        <w:rPr>
          <w:rFonts w:ascii="Calibri" w:hAnsi="Calibri"/>
        </w:rPr>
      </w:pPr>
    </w:p>
    <w:p w14:paraId="63DADCE4" w14:textId="77777777" w:rsidR="00597881" w:rsidRPr="0039736F" w:rsidRDefault="00597881" w:rsidP="0080293E">
      <w:pPr>
        <w:rPr>
          <w:rFonts w:ascii="Calibri" w:hAnsi="Calibri"/>
        </w:rPr>
      </w:pPr>
    </w:p>
    <w:p w14:paraId="5E59007A" w14:textId="77777777" w:rsidR="00597881" w:rsidRPr="0039736F" w:rsidRDefault="00597881" w:rsidP="0080293E">
      <w:pPr>
        <w:rPr>
          <w:rFonts w:ascii="Calibri" w:hAnsi="Calibri"/>
        </w:rPr>
      </w:pPr>
    </w:p>
    <w:p w14:paraId="17742682" w14:textId="77777777" w:rsidR="00597881" w:rsidRPr="0039736F" w:rsidRDefault="00597881" w:rsidP="0080293E">
      <w:pPr>
        <w:rPr>
          <w:rFonts w:ascii="Calibri" w:hAnsi="Calibri"/>
        </w:rPr>
      </w:pPr>
    </w:p>
    <w:p w14:paraId="5DF60910" w14:textId="77777777" w:rsidR="00597881" w:rsidRPr="0039736F" w:rsidRDefault="00597881" w:rsidP="0080293E">
      <w:pPr>
        <w:rPr>
          <w:rFonts w:ascii="Calibri" w:hAnsi="Calibri"/>
        </w:rPr>
      </w:pPr>
    </w:p>
    <w:p w14:paraId="42C6A1B9" w14:textId="77777777" w:rsidR="00547DD9" w:rsidRPr="0039736F" w:rsidRDefault="00547DD9" w:rsidP="0080293E">
      <w:pPr>
        <w:rPr>
          <w:rFonts w:ascii="Calibri" w:hAnsi="Calibri"/>
        </w:rPr>
      </w:pPr>
    </w:p>
    <w:p w14:paraId="59371A29" w14:textId="77777777" w:rsidR="001E2593" w:rsidRPr="0039736F" w:rsidRDefault="001E2593" w:rsidP="0080293E">
      <w:pPr>
        <w:rPr>
          <w:rFonts w:ascii="Calibri" w:hAnsi="Calibri"/>
        </w:rPr>
      </w:pPr>
    </w:p>
    <w:p w14:paraId="31F37C93" w14:textId="77777777" w:rsidR="00547DD9" w:rsidRPr="0039736F" w:rsidRDefault="00547DD9" w:rsidP="0080293E">
      <w:pPr>
        <w:rPr>
          <w:rFonts w:ascii="Calibri" w:hAnsi="Calibri"/>
        </w:rPr>
      </w:pPr>
    </w:p>
    <w:p w14:paraId="64FED989" w14:textId="77777777" w:rsidR="00547DD9" w:rsidRPr="0039736F" w:rsidRDefault="00547DD9">
      <w:pPr>
        <w:rPr>
          <w:rFonts w:ascii="Calibri" w:hAnsi="Calibri"/>
        </w:rPr>
      </w:pPr>
    </w:p>
    <w:p w14:paraId="1FEC3736" w14:textId="77777777" w:rsidR="00547DD9" w:rsidRDefault="00547DD9">
      <w:pPr>
        <w:rPr>
          <w:rFonts w:ascii="Calibri" w:hAnsi="Calibri"/>
        </w:rPr>
      </w:pPr>
    </w:p>
    <w:p w14:paraId="508B58DF" w14:textId="77777777" w:rsidR="0080293E" w:rsidRPr="0039736F" w:rsidRDefault="0080293E">
      <w:pPr>
        <w:rPr>
          <w:rFonts w:ascii="Calibri" w:hAnsi="Calibri"/>
        </w:rPr>
      </w:pPr>
    </w:p>
    <w:p w14:paraId="7457577C" w14:textId="77777777" w:rsidR="0080293E" w:rsidRPr="00E21886" w:rsidRDefault="0080293E" w:rsidP="0080293E">
      <w:pPr>
        <w:pStyle w:val="Ttulo7"/>
        <w:numPr>
          <w:ilvl w:val="0"/>
          <w:numId w:val="1"/>
        </w:numPr>
        <w:tabs>
          <w:tab w:val="clear" w:pos="0"/>
        </w:tabs>
        <w:ind w:left="0" w:firstLine="0"/>
        <w:rPr>
          <w:rFonts w:ascii="Calibri" w:hAnsi="Calibri"/>
          <w:b w:val="0"/>
          <w:bCs w:val="0"/>
          <w:color w:val="000000" w:themeColor="text1"/>
          <w:szCs w:val="40"/>
        </w:rPr>
      </w:pPr>
      <w:r w:rsidRPr="00E21886">
        <w:rPr>
          <w:rFonts w:ascii="Calibri" w:hAnsi="Calibri"/>
          <w:color w:val="000000" w:themeColor="text1"/>
          <w:szCs w:val="40"/>
        </w:rPr>
        <w:t>DOCUMENTO MANUAL DE USUARIO DEL SISTEMA DE VENTAS DE PRODUCTOS</w:t>
      </w:r>
    </w:p>
    <w:p w14:paraId="55C42443" w14:textId="77777777" w:rsidR="0080293E" w:rsidRDefault="0080293E" w:rsidP="0080293E">
      <w:pPr>
        <w:jc w:val="center"/>
      </w:pPr>
      <w:r w:rsidRPr="00E21886">
        <w:t>Curso de Construcción de Software</w:t>
      </w:r>
    </w:p>
    <w:p w14:paraId="3842D74C" w14:textId="77777777" w:rsidR="0051626C" w:rsidRPr="00E21886" w:rsidRDefault="0051626C" w:rsidP="0080293E">
      <w:pPr>
        <w:jc w:val="center"/>
      </w:pPr>
    </w:p>
    <w:p w14:paraId="60B0049E" w14:textId="77777777" w:rsidR="0080293E" w:rsidRPr="00E21886" w:rsidRDefault="0080293E" w:rsidP="0080293E">
      <w:pPr>
        <w:jc w:val="center"/>
      </w:pPr>
      <w:r w:rsidRPr="00E21886">
        <w:t>(</w:t>
      </w:r>
      <w:bookmarkStart w:id="1" w:name="_Hlk136186395"/>
      <w:r w:rsidRPr="00E21886">
        <w:t xml:space="preserve">Farfán Sánchez Abraham Andrés, </w:t>
      </w:r>
      <w:bookmarkEnd w:id="1"/>
      <w:r w:rsidRPr="00E21886">
        <w:t xml:space="preserve">Agurto Pincay José Andrés, </w:t>
      </w:r>
    </w:p>
    <w:p w14:paraId="5BADF8EA" w14:textId="77777777" w:rsidR="0080293E" w:rsidRPr="00E21886" w:rsidRDefault="0080293E" w:rsidP="0080293E">
      <w:pPr>
        <w:jc w:val="center"/>
      </w:pPr>
      <w:r w:rsidRPr="00E21886">
        <w:t>Pincay Álvarez Pablo Salvador, Vivanco García Ángel Enrique)</w:t>
      </w: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sdt>
      <w:sdtPr>
        <w:rPr>
          <w:rFonts w:ascii="Times New Roman" w:eastAsia="Times New Roman" w:hAnsi="Times New Roman" w:cs="Times New Roman"/>
          <w:color w:val="auto"/>
          <w:sz w:val="24"/>
          <w:szCs w:val="24"/>
          <w:lang w:val="es-ES" w:eastAsia="ar-SA"/>
        </w:rPr>
        <w:id w:val="2137680124"/>
        <w:docPartObj>
          <w:docPartGallery w:val="Table of Contents"/>
          <w:docPartUnique/>
        </w:docPartObj>
      </w:sdtPr>
      <w:sdtEndPr>
        <w:rPr>
          <w:b/>
          <w:bCs/>
        </w:rPr>
      </w:sdtEndPr>
      <w:sdtContent>
        <w:p w14:paraId="695554AA" w14:textId="133EBCF4" w:rsidR="00ED271A" w:rsidRPr="0051626C" w:rsidRDefault="007027F5" w:rsidP="007027F5">
          <w:pPr>
            <w:pStyle w:val="TtuloTDC"/>
            <w:jc w:val="center"/>
            <w:rPr>
              <w:rFonts w:ascii="Calibri" w:hAnsi="Calibri" w:cs="Calibri"/>
              <w:b/>
              <w:bCs/>
              <w:color w:val="000000" w:themeColor="text1"/>
              <w:sz w:val="40"/>
              <w:szCs w:val="40"/>
            </w:rPr>
          </w:pPr>
          <w:r w:rsidRPr="0051626C">
            <w:rPr>
              <w:rFonts w:ascii="Calibri" w:hAnsi="Calibri" w:cs="Calibri"/>
              <w:b/>
              <w:bCs/>
              <w:color w:val="000000" w:themeColor="text1"/>
              <w:sz w:val="40"/>
              <w:szCs w:val="40"/>
              <w:lang w:val="es-ES"/>
            </w:rPr>
            <w:t>Tabla de C</w:t>
          </w:r>
          <w:r w:rsidR="00ED271A" w:rsidRPr="0051626C">
            <w:rPr>
              <w:rFonts w:ascii="Calibri" w:hAnsi="Calibri" w:cs="Calibri"/>
              <w:b/>
              <w:bCs/>
              <w:color w:val="000000" w:themeColor="text1"/>
              <w:sz w:val="40"/>
              <w:szCs w:val="40"/>
              <w:lang w:val="es-ES"/>
            </w:rPr>
            <w:t>ontenido</w:t>
          </w:r>
        </w:p>
        <w:p w14:paraId="45DB7141" w14:textId="4EDAEE49" w:rsidR="008A1F0E" w:rsidRDefault="00ED271A">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r>
            <w:fldChar w:fldCharType="begin"/>
          </w:r>
          <w:r>
            <w:instrText xml:space="preserve"> TOC \o "1-3" \h \z \u </w:instrText>
          </w:r>
          <w:r>
            <w:fldChar w:fldCharType="separate"/>
          </w:r>
          <w:hyperlink w:anchor="_Toc187165692" w:history="1">
            <w:r w:rsidR="008A1F0E" w:rsidRPr="007E6EC8">
              <w:rPr>
                <w:rStyle w:val="Hipervnculo"/>
                <w:rFonts w:cs="Calibri"/>
                <w:noProof/>
              </w:rPr>
              <w:t>Introducción</w:t>
            </w:r>
            <w:r w:rsidR="008A1F0E">
              <w:rPr>
                <w:noProof/>
                <w:webHidden/>
              </w:rPr>
              <w:tab/>
            </w:r>
            <w:r w:rsidR="008A1F0E">
              <w:rPr>
                <w:noProof/>
                <w:webHidden/>
              </w:rPr>
              <w:fldChar w:fldCharType="begin"/>
            </w:r>
            <w:r w:rsidR="008A1F0E">
              <w:rPr>
                <w:noProof/>
                <w:webHidden/>
              </w:rPr>
              <w:instrText xml:space="preserve"> PAGEREF _Toc187165692 \h </w:instrText>
            </w:r>
            <w:r w:rsidR="008A1F0E">
              <w:rPr>
                <w:noProof/>
                <w:webHidden/>
              </w:rPr>
            </w:r>
            <w:r w:rsidR="008A1F0E">
              <w:rPr>
                <w:noProof/>
                <w:webHidden/>
              </w:rPr>
              <w:fldChar w:fldCharType="separate"/>
            </w:r>
            <w:r w:rsidR="008A1F0E">
              <w:rPr>
                <w:noProof/>
                <w:webHidden/>
              </w:rPr>
              <w:t>4</w:t>
            </w:r>
            <w:r w:rsidR="008A1F0E">
              <w:rPr>
                <w:noProof/>
                <w:webHidden/>
              </w:rPr>
              <w:fldChar w:fldCharType="end"/>
            </w:r>
          </w:hyperlink>
        </w:p>
        <w:p w14:paraId="0E94B6E3" w14:textId="44637B48" w:rsidR="008A1F0E" w:rsidRDefault="008A1F0E">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165693" w:history="1">
            <w:r w:rsidRPr="007E6EC8">
              <w:rPr>
                <w:rStyle w:val="Hipervnculo"/>
                <w:rFonts w:cs="Calibri"/>
                <w:noProof/>
              </w:rPr>
              <w:t>Objetivo del sistema</w:t>
            </w:r>
            <w:r>
              <w:rPr>
                <w:noProof/>
                <w:webHidden/>
              </w:rPr>
              <w:tab/>
            </w:r>
            <w:r>
              <w:rPr>
                <w:noProof/>
                <w:webHidden/>
              </w:rPr>
              <w:fldChar w:fldCharType="begin"/>
            </w:r>
            <w:r>
              <w:rPr>
                <w:noProof/>
                <w:webHidden/>
              </w:rPr>
              <w:instrText xml:space="preserve"> PAGEREF _Toc187165693 \h </w:instrText>
            </w:r>
            <w:r>
              <w:rPr>
                <w:noProof/>
                <w:webHidden/>
              </w:rPr>
            </w:r>
            <w:r>
              <w:rPr>
                <w:noProof/>
                <w:webHidden/>
              </w:rPr>
              <w:fldChar w:fldCharType="separate"/>
            </w:r>
            <w:r>
              <w:rPr>
                <w:noProof/>
                <w:webHidden/>
              </w:rPr>
              <w:t>5</w:t>
            </w:r>
            <w:r>
              <w:rPr>
                <w:noProof/>
                <w:webHidden/>
              </w:rPr>
              <w:fldChar w:fldCharType="end"/>
            </w:r>
          </w:hyperlink>
        </w:p>
        <w:p w14:paraId="7A38E7FF" w14:textId="72423FE6" w:rsidR="008A1F0E" w:rsidRDefault="008A1F0E">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165694" w:history="1">
            <w:r w:rsidRPr="007E6EC8">
              <w:rPr>
                <w:rStyle w:val="Hipervnculo"/>
                <w:rFonts w:cs="Calibri"/>
                <w:noProof/>
              </w:rPr>
              <w:t>Guía de uso de las interfases gráficas del sistema</w:t>
            </w:r>
            <w:r>
              <w:rPr>
                <w:noProof/>
                <w:webHidden/>
              </w:rPr>
              <w:tab/>
            </w:r>
            <w:r>
              <w:rPr>
                <w:noProof/>
                <w:webHidden/>
              </w:rPr>
              <w:fldChar w:fldCharType="begin"/>
            </w:r>
            <w:r>
              <w:rPr>
                <w:noProof/>
                <w:webHidden/>
              </w:rPr>
              <w:instrText xml:space="preserve"> PAGEREF _Toc187165694 \h </w:instrText>
            </w:r>
            <w:r>
              <w:rPr>
                <w:noProof/>
                <w:webHidden/>
              </w:rPr>
            </w:r>
            <w:r>
              <w:rPr>
                <w:noProof/>
                <w:webHidden/>
              </w:rPr>
              <w:fldChar w:fldCharType="separate"/>
            </w:r>
            <w:r>
              <w:rPr>
                <w:noProof/>
                <w:webHidden/>
              </w:rPr>
              <w:t>6</w:t>
            </w:r>
            <w:r>
              <w:rPr>
                <w:noProof/>
                <w:webHidden/>
              </w:rPr>
              <w:fldChar w:fldCharType="end"/>
            </w:r>
          </w:hyperlink>
        </w:p>
        <w:p w14:paraId="7429110D" w14:textId="15A44949"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695" w:history="1">
            <w:r w:rsidRPr="007E6EC8">
              <w:rPr>
                <w:rStyle w:val="Hipervnculo"/>
                <w:rFonts w:cs="Calibri"/>
                <w:noProof/>
              </w:rPr>
              <w:t>Login del sistema</w:t>
            </w:r>
            <w:r>
              <w:rPr>
                <w:noProof/>
                <w:webHidden/>
              </w:rPr>
              <w:tab/>
            </w:r>
            <w:r>
              <w:rPr>
                <w:noProof/>
                <w:webHidden/>
              </w:rPr>
              <w:fldChar w:fldCharType="begin"/>
            </w:r>
            <w:r>
              <w:rPr>
                <w:noProof/>
                <w:webHidden/>
              </w:rPr>
              <w:instrText xml:space="preserve"> PAGEREF _Toc187165695 \h </w:instrText>
            </w:r>
            <w:r>
              <w:rPr>
                <w:noProof/>
                <w:webHidden/>
              </w:rPr>
            </w:r>
            <w:r>
              <w:rPr>
                <w:noProof/>
                <w:webHidden/>
              </w:rPr>
              <w:fldChar w:fldCharType="separate"/>
            </w:r>
            <w:r>
              <w:rPr>
                <w:noProof/>
                <w:webHidden/>
              </w:rPr>
              <w:t>6</w:t>
            </w:r>
            <w:r>
              <w:rPr>
                <w:noProof/>
                <w:webHidden/>
              </w:rPr>
              <w:fldChar w:fldCharType="end"/>
            </w:r>
          </w:hyperlink>
        </w:p>
        <w:p w14:paraId="668023D2" w14:textId="381862F5"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696"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_Toc187165696 \h </w:instrText>
            </w:r>
            <w:r>
              <w:rPr>
                <w:noProof/>
                <w:webHidden/>
              </w:rPr>
            </w:r>
            <w:r>
              <w:rPr>
                <w:noProof/>
                <w:webHidden/>
              </w:rPr>
              <w:fldChar w:fldCharType="separate"/>
            </w:r>
            <w:r>
              <w:rPr>
                <w:noProof/>
                <w:webHidden/>
              </w:rPr>
              <w:t>7</w:t>
            </w:r>
            <w:r>
              <w:rPr>
                <w:noProof/>
                <w:webHidden/>
              </w:rPr>
              <w:fldChar w:fldCharType="end"/>
            </w:r>
          </w:hyperlink>
        </w:p>
        <w:p w14:paraId="5CEB121E" w14:textId="0842E9B6"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697" w:history="1">
            <w:r w:rsidRPr="007E6EC8">
              <w:rPr>
                <w:rStyle w:val="Hipervnculo"/>
                <w:rFonts w:cs="Calibri"/>
                <w:noProof/>
              </w:rPr>
              <w:t>Instrucciones para entrar al sistema mediante el Login</w:t>
            </w:r>
            <w:r>
              <w:rPr>
                <w:noProof/>
                <w:webHidden/>
              </w:rPr>
              <w:tab/>
            </w:r>
            <w:r>
              <w:rPr>
                <w:noProof/>
                <w:webHidden/>
              </w:rPr>
              <w:fldChar w:fldCharType="begin"/>
            </w:r>
            <w:r>
              <w:rPr>
                <w:noProof/>
                <w:webHidden/>
              </w:rPr>
              <w:instrText xml:space="preserve"> PAGEREF _Toc187165697 \h </w:instrText>
            </w:r>
            <w:r>
              <w:rPr>
                <w:noProof/>
                <w:webHidden/>
              </w:rPr>
            </w:r>
            <w:r>
              <w:rPr>
                <w:noProof/>
                <w:webHidden/>
              </w:rPr>
              <w:fldChar w:fldCharType="separate"/>
            </w:r>
            <w:r>
              <w:rPr>
                <w:noProof/>
                <w:webHidden/>
              </w:rPr>
              <w:t>7</w:t>
            </w:r>
            <w:r>
              <w:rPr>
                <w:noProof/>
                <w:webHidden/>
              </w:rPr>
              <w:fldChar w:fldCharType="end"/>
            </w:r>
          </w:hyperlink>
        </w:p>
        <w:p w14:paraId="4122F924" w14:textId="6446354E"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698" w:history="1">
            <w:r w:rsidRPr="007E6EC8">
              <w:rPr>
                <w:rStyle w:val="Hipervnculo"/>
                <w:rFonts w:cs="Calibri"/>
                <w:noProof/>
              </w:rPr>
              <w:t>Recuperación de la clave</w:t>
            </w:r>
            <w:r>
              <w:rPr>
                <w:noProof/>
                <w:webHidden/>
              </w:rPr>
              <w:tab/>
            </w:r>
            <w:r>
              <w:rPr>
                <w:noProof/>
                <w:webHidden/>
              </w:rPr>
              <w:fldChar w:fldCharType="begin"/>
            </w:r>
            <w:r>
              <w:rPr>
                <w:noProof/>
                <w:webHidden/>
              </w:rPr>
              <w:instrText xml:space="preserve"> PAGEREF _Toc187165698 \h </w:instrText>
            </w:r>
            <w:r>
              <w:rPr>
                <w:noProof/>
                <w:webHidden/>
              </w:rPr>
            </w:r>
            <w:r>
              <w:rPr>
                <w:noProof/>
                <w:webHidden/>
              </w:rPr>
              <w:fldChar w:fldCharType="separate"/>
            </w:r>
            <w:r>
              <w:rPr>
                <w:noProof/>
                <w:webHidden/>
              </w:rPr>
              <w:t>9</w:t>
            </w:r>
            <w:r>
              <w:rPr>
                <w:noProof/>
                <w:webHidden/>
              </w:rPr>
              <w:fldChar w:fldCharType="end"/>
            </w:r>
          </w:hyperlink>
        </w:p>
        <w:p w14:paraId="75BCB7A9" w14:textId="4BB256B6"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699"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_Toc187165699 \h </w:instrText>
            </w:r>
            <w:r>
              <w:rPr>
                <w:noProof/>
                <w:webHidden/>
              </w:rPr>
            </w:r>
            <w:r>
              <w:rPr>
                <w:noProof/>
                <w:webHidden/>
              </w:rPr>
              <w:fldChar w:fldCharType="separate"/>
            </w:r>
            <w:r>
              <w:rPr>
                <w:noProof/>
                <w:webHidden/>
              </w:rPr>
              <w:t>10</w:t>
            </w:r>
            <w:r>
              <w:rPr>
                <w:noProof/>
                <w:webHidden/>
              </w:rPr>
              <w:fldChar w:fldCharType="end"/>
            </w:r>
          </w:hyperlink>
        </w:p>
        <w:p w14:paraId="63DEC993" w14:textId="51DB321F"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0" w:history="1">
            <w:r w:rsidRPr="007E6EC8">
              <w:rPr>
                <w:rStyle w:val="Hipervnculo"/>
                <w:rFonts w:cs="Calibri"/>
                <w:noProof/>
              </w:rPr>
              <w:t>Instrucciones para entrar recuperar la clave del usuario</w:t>
            </w:r>
            <w:r>
              <w:rPr>
                <w:noProof/>
                <w:webHidden/>
              </w:rPr>
              <w:tab/>
            </w:r>
            <w:r>
              <w:rPr>
                <w:noProof/>
                <w:webHidden/>
              </w:rPr>
              <w:fldChar w:fldCharType="begin"/>
            </w:r>
            <w:r>
              <w:rPr>
                <w:noProof/>
                <w:webHidden/>
              </w:rPr>
              <w:instrText xml:space="preserve"> PAGEREF _Toc187165700 \h </w:instrText>
            </w:r>
            <w:r>
              <w:rPr>
                <w:noProof/>
                <w:webHidden/>
              </w:rPr>
            </w:r>
            <w:r>
              <w:rPr>
                <w:noProof/>
                <w:webHidden/>
              </w:rPr>
              <w:fldChar w:fldCharType="separate"/>
            </w:r>
            <w:r>
              <w:rPr>
                <w:noProof/>
                <w:webHidden/>
              </w:rPr>
              <w:t>10</w:t>
            </w:r>
            <w:r>
              <w:rPr>
                <w:noProof/>
                <w:webHidden/>
              </w:rPr>
              <w:fldChar w:fldCharType="end"/>
            </w:r>
          </w:hyperlink>
        </w:p>
        <w:p w14:paraId="74E7FDEA" w14:textId="5A7DF1B1"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01" w:history="1">
            <w:r w:rsidRPr="007E6EC8">
              <w:rPr>
                <w:rStyle w:val="Hipervnculo"/>
                <w:rFonts w:cs="Calibri"/>
                <w:noProof/>
              </w:rPr>
              <w:t>Interfaz Menú Principal</w:t>
            </w:r>
            <w:r>
              <w:rPr>
                <w:noProof/>
                <w:webHidden/>
              </w:rPr>
              <w:tab/>
            </w:r>
            <w:r>
              <w:rPr>
                <w:noProof/>
                <w:webHidden/>
              </w:rPr>
              <w:fldChar w:fldCharType="begin"/>
            </w:r>
            <w:r>
              <w:rPr>
                <w:noProof/>
                <w:webHidden/>
              </w:rPr>
              <w:instrText xml:space="preserve"> PAGEREF _Toc187165701 \h </w:instrText>
            </w:r>
            <w:r>
              <w:rPr>
                <w:noProof/>
                <w:webHidden/>
              </w:rPr>
            </w:r>
            <w:r>
              <w:rPr>
                <w:noProof/>
                <w:webHidden/>
              </w:rPr>
              <w:fldChar w:fldCharType="separate"/>
            </w:r>
            <w:r>
              <w:rPr>
                <w:noProof/>
                <w:webHidden/>
              </w:rPr>
              <w:t>12</w:t>
            </w:r>
            <w:r>
              <w:rPr>
                <w:noProof/>
                <w:webHidden/>
              </w:rPr>
              <w:fldChar w:fldCharType="end"/>
            </w:r>
          </w:hyperlink>
        </w:p>
        <w:p w14:paraId="03050155" w14:textId="70858A0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2"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_Toc187165702 \h </w:instrText>
            </w:r>
            <w:r>
              <w:rPr>
                <w:noProof/>
                <w:webHidden/>
              </w:rPr>
            </w:r>
            <w:r>
              <w:rPr>
                <w:noProof/>
                <w:webHidden/>
              </w:rPr>
              <w:fldChar w:fldCharType="separate"/>
            </w:r>
            <w:r>
              <w:rPr>
                <w:noProof/>
                <w:webHidden/>
              </w:rPr>
              <w:t>13</w:t>
            </w:r>
            <w:r>
              <w:rPr>
                <w:noProof/>
                <w:webHidden/>
              </w:rPr>
              <w:fldChar w:fldCharType="end"/>
            </w:r>
          </w:hyperlink>
        </w:p>
        <w:p w14:paraId="7210CF26" w14:textId="6A3C1E11"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3" w:history="1">
            <w:r w:rsidRPr="007E6EC8">
              <w:rPr>
                <w:rStyle w:val="Hipervnculo"/>
                <w:rFonts w:cs="Calibri"/>
                <w:noProof/>
              </w:rPr>
              <w:t>Instrucciones para navegar en el menú de la aplicación</w:t>
            </w:r>
            <w:r>
              <w:rPr>
                <w:noProof/>
                <w:webHidden/>
              </w:rPr>
              <w:tab/>
            </w:r>
            <w:r>
              <w:rPr>
                <w:noProof/>
                <w:webHidden/>
              </w:rPr>
              <w:fldChar w:fldCharType="begin"/>
            </w:r>
            <w:r>
              <w:rPr>
                <w:noProof/>
                <w:webHidden/>
              </w:rPr>
              <w:instrText xml:space="preserve"> PAGEREF _Toc187165703 \h </w:instrText>
            </w:r>
            <w:r>
              <w:rPr>
                <w:noProof/>
                <w:webHidden/>
              </w:rPr>
            </w:r>
            <w:r>
              <w:rPr>
                <w:noProof/>
                <w:webHidden/>
              </w:rPr>
              <w:fldChar w:fldCharType="separate"/>
            </w:r>
            <w:r>
              <w:rPr>
                <w:noProof/>
                <w:webHidden/>
              </w:rPr>
              <w:t>14</w:t>
            </w:r>
            <w:r>
              <w:rPr>
                <w:noProof/>
                <w:webHidden/>
              </w:rPr>
              <w:fldChar w:fldCharType="end"/>
            </w:r>
          </w:hyperlink>
        </w:p>
        <w:p w14:paraId="09E7EAA2" w14:textId="3AE6A69F"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04" w:history="1">
            <w:r w:rsidRPr="007E6EC8">
              <w:rPr>
                <w:rStyle w:val="Hipervnculo"/>
                <w:rFonts w:cs="Calibri"/>
                <w:noProof/>
              </w:rPr>
              <w:t>Interfaz Usuario</w:t>
            </w:r>
            <w:r>
              <w:rPr>
                <w:noProof/>
                <w:webHidden/>
              </w:rPr>
              <w:tab/>
            </w:r>
            <w:r>
              <w:rPr>
                <w:noProof/>
                <w:webHidden/>
              </w:rPr>
              <w:fldChar w:fldCharType="begin"/>
            </w:r>
            <w:r>
              <w:rPr>
                <w:noProof/>
                <w:webHidden/>
              </w:rPr>
              <w:instrText xml:space="preserve"> PAGEREF _Toc187165704 \h </w:instrText>
            </w:r>
            <w:r>
              <w:rPr>
                <w:noProof/>
                <w:webHidden/>
              </w:rPr>
            </w:r>
            <w:r>
              <w:rPr>
                <w:noProof/>
                <w:webHidden/>
              </w:rPr>
              <w:fldChar w:fldCharType="separate"/>
            </w:r>
            <w:r>
              <w:rPr>
                <w:noProof/>
                <w:webHidden/>
              </w:rPr>
              <w:t>15</w:t>
            </w:r>
            <w:r>
              <w:rPr>
                <w:noProof/>
                <w:webHidden/>
              </w:rPr>
              <w:fldChar w:fldCharType="end"/>
            </w:r>
          </w:hyperlink>
        </w:p>
        <w:p w14:paraId="2120FCC7" w14:textId="1B1CA6B7"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5"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_Toc187165705 \h </w:instrText>
            </w:r>
            <w:r>
              <w:rPr>
                <w:noProof/>
                <w:webHidden/>
              </w:rPr>
            </w:r>
            <w:r>
              <w:rPr>
                <w:noProof/>
                <w:webHidden/>
              </w:rPr>
              <w:fldChar w:fldCharType="separate"/>
            </w:r>
            <w:r>
              <w:rPr>
                <w:noProof/>
                <w:webHidden/>
              </w:rPr>
              <w:t>16</w:t>
            </w:r>
            <w:r>
              <w:rPr>
                <w:noProof/>
                <w:webHidden/>
              </w:rPr>
              <w:fldChar w:fldCharType="end"/>
            </w:r>
          </w:hyperlink>
        </w:p>
        <w:p w14:paraId="098E336A" w14:textId="4B76F1CC"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6" w:history="1">
            <w:r w:rsidRPr="007E6EC8">
              <w:rPr>
                <w:rStyle w:val="Hipervnculo"/>
                <w:rFonts w:cs="Calibri"/>
                <w:noProof/>
              </w:rPr>
              <w:t>Instrucciones para registrar, editar y eliminar un usuario</w:t>
            </w:r>
            <w:r>
              <w:rPr>
                <w:noProof/>
                <w:webHidden/>
              </w:rPr>
              <w:tab/>
            </w:r>
            <w:r>
              <w:rPr>
                <w:noProof/>
                <w:webHidden/>
              </w:rPr>
              <w:fldChar w:fldCharType="begin"/>
            </w:r>
            <w:r>
              <w:rPr>
                <w:noProof/>
                <w:webHidden/>
              </w:rPr>
              <w:instrText xml:space="preserve"> PAGEREF _Toc187165706 \h </w:instrText>
            </w:r>
            <w:r>
              <w:rPr>
                <w:noProof/>
                <w:webHidden/>
              </w:rPr>
            </w:r>
            <w:r>
              <w:rPr>
                <w:noProof/>
                <w:webHidden/>
              </w:rPr>
              <w:fldChar w:fldCharType="separate"/>
            </w:r>
            <w:r>
              <w:rPr>
                <w:noProof/>
                <w:webHidden/>
              </w:rPr>
              <w:t>17</w:t>
            </w:r>
            <w:r>
              <w:rPr>
                <w:noProof/>
                <w:webHidden/>
              </w:rPr>
              <w:fldChar w:fldCharType="end"/>
            </w:r>
          </w:hyperlink>
        </w:p>
        <w:p w14:paraId="2F572A2C" w14:textId="1933FE70"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07" w:history="1">
            <w:r w:rsidRPr="007E6EC8">
              <w:rPr>
                <w:rStyle w:val="Hipervnculo"/>
                <w:rFonts w:cstheme="minorHAnsi"/>
                <w:noProof/>
              </w:rPr>
              <w:t>Interfaz Producto</w:t>
            </w:r>
            <w:r>
              <w:rPr>
                <w:noProof/>
                <w:webHidden/>
              </w:rPr>
              <w:tab/>
            </w:r>
            <w:r>
              <w:rPr>
                <w:noProof/>
                <w:webHidden/>
              </w:rPr>
              <w:fldChar w:fldCharType="begin"/>
            </w:r>
            <w:r>
              <w:rPr>
                <w:noProof/>
                <w:webHidden/>
              </w:rPr>
              <w:instrText xml:space="preserve"> PAGEREF _Toc187165707 \h </w:instrText>
            </w:r>
            <w:r>
              <w:rPr>
                <w:noProof/>
                <w:webHidden/>
              </w:rPr>
            </w:r>
            <w:r>
              <w:rPr>
                <w:noProof/>
                <w:webHidden/>
              </w:rPr>
              <w:fldChar w:fldCharType="separate"/>
            </w:r>
            <w:r>
              <w:rPr>
                <w:noProof/>
                <w:webHidden/>
              </w:rPr>
              <w:t>21</w:t>
            </w:r>
            <w:r>
              <w:rPr>
                <w:noProof/>
                <w:webHidden/>
              </w:rPr>
              <w:fldChar w:fldCharType="end"/>
            </w:r>
          </w:hyperlink>
        </w:p>
        <w:p w14:paraId="3DF9AA75" w14:textId="5031C7A3"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8"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_Toc187165708 \h </w:instrText>
            </w:r>
            <w:r>
              <w:rPr>
                <w:noProof/>
                <w:webHidden/>
              </w:rPr>
            </w:r>
            <w:r>
              <w:rPr>
                <w:noProof/>
                <w:webHidden/>
              </w:rPr>
              <w:fldChar w:fldCharType="separate"/>
            </w:r>
            <w:r>
              <w:rPr>
                <w:noProof/>
                <w:webHidden/>
              </w:rPr>
              <w:t>22</w:t>
            </w:r>
            <w:r>
              <w:rPr>
                <w:noProof/>
                <w:webHidden/>
              </w:rPr>
              <w:fldChar w:fldCharType="end"/>
            </w:r>
          </w:hyperlink>
        </w:p>
        <w:p w14:paraId="2E0D277E" w14:textId="1BC487BA"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09" w:history="1">
            <w:r w:rsidRPr="007E6EC8">
              <w:rPr>
                <w:rStyle w:val="Hipervnculo"/>
                <w:rFonts w:cs="Calibri"/>
                <w:noProof/>
              </w:rPr>
              <w:t>Instrucciones para registrar, editar y eliminar un producto</w:t>
            </w:r>
            <w:r>
              <w:rPr>
                <w:noProof/>
                <w:webHidden/>
              </w:rPr>
              <w:tab/>
            </w:r>
            <w:r>
              <w:rPr>
                <w:noProof/>
                <w:webHidden/>
              </w:rPr>
              <w:fldChar w:fldCharType="begin"/>
            </w:r>
            <w:r>
              <w:rPr>
                <w:noProof/>
                <w:webHidden/>
              </w:rPr>
              <w:instrText xml:space="preserve"> PAGEREF _Toc187165709 \h </w:instrText>
            </w:r>
            <w:r>
              <w:rPr>
                <w:noProof/>
                <w:webHidden/>
              </w:rPr>
            </w:r>
            <w:r>
              <w:rPr>
                <w:noProof/>
                <w:webHidden/>
              </w:rPr>
              <w:fldChar w:fldCharType="separate"/>
            </w:r>
            <w:r>
              <w:rPr>
                <w:noProof/>
                <w:webHidden/>
              </w:rPr>
              <w:t>23</w:t>
            </w:r>
            <w:r>
              <w:rPr>
                <w:noProof/>
                <w:webHidden/>
              </w:rPr>
              <w:fldChar w:fldCharType="end"/>
            </w:r>
          </w:hyperlink>
        </w:p>
        <w:p w14:paraId="49B0D035" w14:textId="1353028F"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10" w:history="1">
            <w:r w:rsidRPr="007E6EC8">
              <w:rPr>
                <w:rStyle w:val="Hipervnculo"/>
                <w:rFonts w:cs="Calibri"/>
                <w:b/>
                <w:noProof/>
              </w:rPr>
              <w:t>Interfaz Categoría</w:t>
            </w:r>
            <w:r>
              <w:rPr>
                <w:noProof/>
                <w:webHidden/>
              </w:rPr>
              <w:tab/>
            </w:r>
            <w:r>
              <w:rPr>
                <w:noProof/>
                <w:webHidden/>
              </w:rPr>
              <w:fldChar w:fldCharType="begin"/>
            </w:r>
            <w:r>
              <w:rPr>
                <w:noProof/>
                <w:webHidden/>
              </w:rPr>
              <w:instrText xml:space="preserve"> PAGEREF _Toc187165710 \h </w:instrText>
            </w:r>
            <w:r>
              <w:rPr>
                <w:noProof/>
                <w:webHidden/>
              </w:rPr>
            </w:r>
            <w:r>
              <w:rPr>
                <w:noProof/>
                <w:webHidden/>
              </w:rPr>
              <w:fldChar w:fldCharType="separate"/>
            </w:r>
            <w:r>
              <w:rPr>
                <w:noProof/>
                <w:webHidden/>
              </w:rPr>
              <w:t>26</w:t>
            </w:r>
            <w:r>
              <w:rPr>
                <w:noProof/>
                <w:webHidden/>
              </w:rPr>
              <w:fldChar w:fldCharType="end"/>
            </w:r>
          </w:hyperlink>
        </w:p>
        <w:p w14:paraId="1F306D61" w14:textId="3F992CBE"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1"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_Toc187165711 \h </w:instrText>
            </w:r>
            <w:r>
              <w:rPr>
                <w:noProof/>
                <w:webHidden/>
              </w:rPr>
            </w:r>
            <w:r>
              <w:rPr>
                <w:noProof/>
                <w:webHidden/>
              </w:rPr>
              <w:fldChar w:fldCharType="separate"/>
            </w:r>
            <w:r>
              <w:rPr>
                <w:noProof/>
                <w:webHidden/>
              </w:rPr>
              <w:t>27</w:t>
            </w:r>
            <w:r>
              <w:rPr>
                <w:noProof/>
                <w:webHidden/>
              </w:rPr>
              <w:fldChar w:fldCharType="end"/>
            </w:r>
          </w:hyperlink>
        </w:p>
        <w:p w14:paraId="1FE0D9D6" w14:textId="72322D39"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2" w:history="1">
            <w:r w:rsidRPr="007E6EC8">
              <w:rPr>
                <w:rStyle w:val="Hipervnculo"/>
                <w:rFonts w:cs="Calibri"/>
                <w:noProof/>
              </w:rPr>
              <w:t>Instrucciones para registrar, editar y eliminar una categoría</w:t>
            </w:r>
            <w:r>
              <w:rPr>
                <w:noProof/>
                <w:webHidden/>
              </w:rPr>
              <w:tab/>
            </w:r>
            <w:r>
              <w:rPr>
                <w:noProof/>
                <w:webHidden/>
              </w:rPr>
              <w:fldChar w:fldCharType="begin"/>
            </w:r>
            <w:r>
              <w:rPr>
                <w:noProof/>
                <w:webHidden/>
              </w:rPr>
              <w:instrText xml:space="preserve"> PAGEREF _Toc187165712 \h </w:instrText>
            </w:r>
            <w:r>
              <w:rPr>
                <w:noProof/>
                <w:webHidden/>
              </w:rPr>
            </w:r>
            <w:r>
              <w:rPr>
                <w:noProof/>
                <w:webHidden/>
              </w:rPr>
              <w:fldChar w:fldCharType="separate"/>
            </w:r>
            <w:r>
              <w:rPr>
                <w:noProof/>
                <w:webHidden/>
              </w:rPr>
              <w:t>28</w:t>
            </w:r>
            <w:r>
              <w:rPr>
                <w:noProof/>
                <w:webHidden/>
              </w:rPr>
              <w:fldChar w:fldCharType="end"/>
            </w:r>
          </w:hyperlink>
        </w:p>
        <w:p w14:paraId="1011B80B" w14:textId="5D5E229C"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13" w:history="1">
            <w:r w:rsidRPr="007E6EC8">
              <w:rPr>
                <w:rStyle w:val="Hipervnculo"/>
                <w:rFonts w:cs="Calibri"/>
                <w:b/>
                <w:noProof/>
              </w:rPr>
              <w:t>Interfaz Unidad de Medida</w:t>
            </w:r>
            <w:r>
              <w:rPr>
                <w:noProof/>
                <w:webHidden/>
              </w:rPr>
              <w:tab/>
            </w:r>
            <w:r>
              <w:rPr>
                <w:noProof/>
                <w:webHidden/>
              </w:rPr>
              <w:fldChar w:fldCharType="begin"/>
            </w:r>
            <w:r>
              <w:rPr>
                <w:noProof/>
                <w:webHidden/>
              </w:rPr>
              <w:instrText xml:space="preserve"> PAGEREF _Toc187165713 \h </w:instrText>
            </w:r>
            <w:r>
              <w:rPr>
                <w:noProof/>
                <w:webHidden/>
              </w:rPr>
            </w:r>
            <w:r>
              <w:rPr>
                <w:noProof/>
                <w:webHidden/>
              </w:rPr>
              <w:fldChar w:fldCharType="separate"/>
            </w:r>
            <w:r>
              <w:rPr>
                <w:noProof/>
                <w:webHidden/>
              </w:rPr>
              <w:t>31</w:t>
            </w:r>
            <w:r>
              <w:rPr>
                <w:noProof/>
                <w:webHidden/>
              </w:rPr>
              <w:fldChar w:fldCharType="end"/>
            </w:r>
          </w:hyperlink>
        </w:p>
        <w:p w14:paraId="12CE348C" w14:textId="7A90DC6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4" w:history="1">
            <w:r w:rsidRPr="007E6EC8">
              <w:rPr>
                <w:rStyle w:val="Hipervnculo"/>
                <w:rFonts w:cs="Calibri"/>
                <w:noProof/>
              </w:rPr>
              <w:t>Detalle breve</w:t>
            </w:r>
            <w:r>
              <w:rPr>
                <w:noProof/>
                <w:webHidden/>
              </w:rPr>
              <w:tab/>
            </w:r>
            <w:r>
              <w:rPr>
                <w:noProof/>
                <w:webHidden/>
              </w:rPr>
              <w:fldChar w:fldCharType="begin"/>
            </w:r>
            <w:r>
              <w:rPr>
                <w:noProof/>
                <w:webHidden/>
              </w:rPr>
              <w:instrText xml:space="preserve"> PAGEREF _Toc187165714 \h </w:instrText>
            </w:r>
            <w:r>
              <w:rPr>
                <w:noProof/>
                <w:webHidden/>
              </w:rPr>
            </w:r>
            <w:r>
              <w:rPr>
                <w:noProof/>
                <w:webHidden/>
              </w:rPr>
              <w:fldChar w:fldCharType="separate"/>
            </w:r>
            <w:r>
              <w:rPr>
                <w:noProof/>
                <w:webHidden/>
              </w:rPr>
              <w:t>32</w:t>
            </w:r>
            <w:r>
              <w:rPr>
                <w:noProof/>
                <w:webHidden/>
              </w:rPr>
              <w:fldChar w:fldCharType="end"/>
            </w:r>
          </w:hyperlink>
        </w:p>
        <w:p w14:paraId="0BC29B54" w14:textId="4BEA8E99"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5" w:history="1">
            <w:r w:rsidRPr="007E6EC8">
              <w:rPr>
                <w:rStyle w:val="Hipervnculo"/>
                <w:rFonts w:cs="Calibri"/>
                <w:noProof/>
              </w:rPr>
              <w:t>Instrucciones para registrar, editar y eliminar una unidad de medida</w:t>
            </w:r>
            <w:r>
              <w:rPr>
                <w:noProof/>
                <w:webHidden/>
              </w:rPr>
              <w:tab/>
            </w:r>
            <w:r>
              <w:rPr>
                <w:noProof/>
                <w:webHidden/>
              </w:rPr>
              <w:fldChar w:fldCharType="begin"/>
            </w:r>
            <w:r>
              <w:rPr>
                <w:noProof/>
                <w:webHidden/>
              </w:rPr>
              <w:instrText xml:space="preserve"> PAGEREF _Toc187165715 \h </w:instrText>
            </w:r>
            <w:r>
              <w:rPr>
                <w:noProof/>
                <w:webHidden/>
              </w:rPr>
            </w:r>
            <w:r>
              <w:rPr>
                <w:noProof/>
                <w:webHidden/>
              </w:rPr>
              <w:fldChar w:fldCharType="separate"/>
            </w:r>
            <w:r>
              <w:rPr>
                <w:noProof/>
                <w:webHidden/>
              </w:rPr>
              <w:t>33</w:t>
            </w:r>
            <w:r>
              <w:rPr>
                <w:noProof/>
                <w:webHidden/>
              </w:rPr>
              <w:fldChar w:fldCharType="end"/>
            </w:r>
          </w:hyperlink>
        </w:p>
        <w:p w14:paraId="43CDAF65" w14:textId="493171D3"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16" w:history="1">
            <w:r w:rsidRPr="007E6EC8">
              <w:rPr>
                <w:rStyle w:val="Hipervnculo"/>
                <w:rFonts w:cs="Calibri"/>
                <w:b/>
                <w:noProof/>
              </w:rPr>
              <w:t>Interfaz Zona de almacén</w:t>
            </w:r>
            <w:r>
              <w:rPr>
                <w:noProof/>
                <w:webHidden/>
              </w:rPr>
              <w:tab/>
            </w:r>
            <w:r>
              <w:rPr>
                <w:noProof/>
                <w:webHidden/>
              </w:rPr>
              <w:fldChar w:fldCharType="begin"/>
            </w:r>
            <w:r>
              <w:rPr>
                <w:noProof/>
                <w:webHidden/>
              </w:rPr>
              <w:instrText xml:space="preserve"> PAGEREF _Toc187165716 \h </w:instrText>
            </w:r>
            <w:r>
              <w:rPr>
                <w:noProof/>
                <w:webHidden/>
              </w:rPr>
            </w:r>
            <w:r>
              <w:rPr>
                <w:noProof/>
                <w:webHidden/>
              </w:rPr>
              <w:fldChar w:fldCharType="separate"/>
            </w:r>
            <w:r>
              <w:rPr>
                <w:noProof/>
                <w:webHidden/>
              </w:rPr>
              <w:t>36</w:t>
            </w:r>
            <w:r>
              <w:rPr>
                <w:noProof/>
                <w:webHidden/>
              </w:rPr>
              <w:fldChar w:fldCharType="end"/>
            </w:r>
          </w:hyperlink>
        </w:p>
        <w:p w14:paraId="44CE9347" w14:textId="6A823695"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7"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_Toc187165717 \h </w:instrText>
            </w:r>
            <w:r>
              <w:rPr>
                <w:noProof/>
                <w:webHidden/>
              </w:rPr>
            </w:r>
            <w:r>
              <w:rPr>
                <w:noProof/>
                <w:webHidden/>
              </w:rPr>
              <w:fldChar w:fldCharType="separate"/>
            </w:r>
            <w:r>
              <w:rPr>
                <w:noProof/>
                <w:webHidden/>
              </w:rPr>
              <w:t>37</w:t>
            </w:r>
            <w:r>
              <w:rPr>
                <w:noProof/>
                <w:webHidden/>
              </w:rPr>
              <w:fldChar w:fldCharType="end"/>
            </w:r>
          </w:hyperlink>
        </w:p>
        <w:p w14:paraId="43F4DF9D" w14:textId="29189878"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18" w:history="1">
            <w:r w:rsidRPr="007E6EC8">
              <w:rPr>
                <w:rStyle w:val="Hipervnculo"/>
                <w:rFonts w:cs="Calibri"/>
                <w:noProof/>
              </w:rPr>
              <w:t>Instrucciones para registrar, editar y eliminar un producto en una zona del almacén</w:t>
            </w:r>
            <w:r>
              <w:rPr>
                <w:noProof/>
                <w:webHidden/>
              </w:rPr>
              <w:tab/>
            </w:r>
            <w:r>
              <w:rPr>
                <w:noProof/>
                <w:webHidden/>
              </w:rPr>
              <w:fldChar w:fldCharType="begin"/>
            </w:r>
            <w:r>
              <w:rPr>
                <w:noProof/>
                <w:webHidden/>
              </w:rPr>
              <w:instrText xml:space="preserve"> PAGEREF _Toc187165718 \h </w:instrText>
            </w:r>
            <w:r>
              <w:rPr>
                <w:noProof/>
                <w:webHidden/>
              </w:rPr>
            </w:r>
            <w:r>
              <w:rPr>
                <w:noProof/>
                <w:webHidden/>
              </w:rPr>
              <w:fldChar w:fldCharType="separate"/>
            </w:r>
            <w:r>
              <w:rPr>
                <w:noProof/>
                <w:webHidden/>
              </w:rPr>
              <w:t>38</w:t>
            </w:r>
            <w:r>
              <w:rPr>
                <w:noProof/>
                <w:webHidden/>
              </w:rPr>
              <w:fldChar w:fldCharType="end"/>
            </w:r>
          </w:hyperlink>
        </w:p>
        <w:p w14:paraId="24335531" w14:textId="1470D444"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19" w:history="1">
            <w:r w:rsidRPr="007E6EC8">
              <w:rPr>
                <w:rStyle w:val="Hipervnculo"/>
                <w:rFonts w:cs="Calibri"/>
                <w:noProof/>
              </w:rPr>
              <w:t>Interfaz Compra</w:t>
            </w:r>
            <w:r>
              <w:rPr>
                <w:noProof/>
                <w:webHidden/>
              </w:rPr>
              <w:tab/>
            </w:r>
            <w:r>
              <w:rPr>
                <w:noProof/>
                <w:webHidden/>
              </w:rPr>
              <w:fldChar w:fldCharType="begin"/>
            </w:r>
            <w:r>
              <w:rPr>
                <w:noProof/>
                <w:webHidden/>
              </w:rPr>
              <w:instrText xml:space="preserve"> PAGEREF _Toc187165719 \h </w:instrText>
            </w:r>
            <w:r>
              <w:rPr>
                <w:noProof/>
                <w:webHidden/>
              </w:rPr>
            </w:r>
            <w:r>
              <w:rPr>
                <w:noProof/>
                <w:webHidden/>
              </w:rPr>
              <w:fldChar w:fldCharType="separate"/>
            </w:r>
            <w:r>
              <w:rPr>
                <w:noProof/>
                <w:webHidden/>
              </w:rPr>
              <w:t>39</w:t>
            </w:r>
            <w:r>
              <w:rPr>
                <w:noProof/>
                <w:webHidden/>
              </w:rPr>
              <w:fldChar w:fldCharType="end"/>
            </w:r>
          </w:hyperlink>
        </w:p>
        <w:p w14:paraId="6057F365" w14:textId="41FDBB3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0"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_Toc187165720 \h </w:instrText>
            </w:r>
            <w:r>
              <w:rPr>
                <w:noProof/>
                <w:webHidden/>
              </w:rPr>
            </w:r>
            <w:r>
              <w:rPr>
                <w:noProof/>
                <w:webHidden/>
              </w:rPr>
              <w:fldChar w:fldCharType="separate"/>
            </w:r>
            <w:r>
              <w:rPr>
                <w:noProof/>
                <w:webHidden/>
              </w:rPr>
              <w:t>40</w:t>
            </w:r>
            <w:r>
              <w:rPr>
                <w:noProof/>
                <w:webHidden/>
              </w:rPr>
              <w:fldChar w:fldCharType="end"/>
            </w:r>
          </w:hyperlink>
        </w:p>
        <w:p w14:paraId="2921452E" w14:textId="52D389A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1" w:history="1">
            <w:r w:rsidRPr="007E6EC8">
              <w:rPr>
                <w:rStyle w:val="Hipervnculo"/>
                <w:rFonts w:cs="Calibri"/>
                <w:noProof/>
              </w:rPr>
              <w:t>Instrucciones para crear y registrar una compra</w:t>
            </w:r>
            <w:r>
              <w:rPr>
                <w:noProof/>
                <w:webHidden/>
              </w:rPr>
              <w:tab/>
            </w:r>
            <w:r>
              <w:rPr>
                <w:noProof/>
                <w:webHidden/>
              </w:rPr>
              <w:fldChar w:fldCharType="begin"/>
            </w:r>
            <w:r>
              <w:rPr>
                <w:noProof/>
                <w:webHidden/>
              </w:rPr>
              <w:instrText xml:space="preserve"> PAGEREF _Toc187165721 \h </w:instrText>
            </w:r>
            <w:r>
              <w:rPr>
                <w:noProof/>
                <w:webHidden/>
              </w:rPr>
            </w:r>
            <w:r>
              <w:rPr>
                <w:noProof/>
                <w:webHidden/>
              </w:rPr>
              <w:fldChar w:fldCharType="separate"/>
            </w:r>
            <w:r>
              <w:rPr>
                <w:noProof/>
                <w:webHidden/>
              </w:rPr>
              <w:t>41</w:t>
            </w:r>
            <w:r>
              <w:rPr>
                <w:noProof/>
                <w:webHidden/>
              </w:rPr>
              <w:fldChar w:fldCharType="end"/>
            </w:r>
          </w:hyperlink>
        </w:p>
        <w:p w14:paraId="7C67C73B" w14:textId="4E282CA3"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22" w:history="1">
            <w:r w:rsidRPr="007E6EC8">
              <w:rPr>
                <w:rStyle w:val="Hipervnculo"/>
                <w:rFonts w:cs="Calibri"/>
                <w:b/>
                <w:noProof/>
              </w:rPr>
              <w:t>Interfaz Detalle Compra</w:t>
            </w:r>
            <w:r>
              <w:rPr>
                <w:noProof/>
                <w:webHidden/>
              </w:rPr>
              <w:tab/>
            </w:r>
            <w:r>
              <w:rPr>
                <w:noProof/>
                <w:webHidden/>
              </w:rPr>
              <w:fldChar w:fldCharType="begin"/>
            </w:r>
            <w:r>
              <w:rPr>
                <w:noProof/>
                <w:webHidden/>
              </w:rPr>
              <w:instrText xml:space="preserve"> PAGEREF _Toc187165722 \h </w:instrText>
            </w:r>
            <w:r>
              <w:rPr>
                <w:noProof/>
                <w:webHidden/>
              </w:rPr>
            </w:r>
            <w:r>
              <w:rPr>
                <w:noProof/>
                <w:webHidden/>
              </w:rPr>
              <w:fldChar w:fldCharType="separate"/>
            </w:r>
            <w:r>
              <w:rPr>
                <w:noProof/>
                <w:webHidden/>
              </w:rPr>
              <w:t>42</w:t>
            </w:r>
            <w:r>
              <w:rPr>
                <w:noProof/>
                <w:webHidden/>
              </w:rPr>
              <w:fldChar w:fldCharType="end"/>
            </w:r>
          </w:hyperlink>
        </w:p>
        <w:p w14:paraId="34531440" w14:textId="784701F6"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3"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_Toc187165723 \h </w:instrText>
            </w:r>
            <w:r>
              <w:rPr>
                <w:noProof/>
                <w:webHidden/>
              </w:rPr>
            </w:r>
            <w:r>
              <w:rPr>
                <w:noProof/>
                <w:webHidden/>
              </w:rPr>
              <w:fldChar w:fldCharType="separate"/>
            </w:r>
            <w:r>
              <w:rPr>
                <w:noProof/>
                <w:webHidden/>
              </w:rPr>
              <w:t>43</w:t>
            </w:r>
            <w:r>
              <w:rPr>
                <w:noProof/>
                <w:webHidden/>
              </w:rPr>
              <w:fldChar w:fldCharType="end"/>
            </w:r>
          </w:hyperlink>
        </w:p>
        <w:p w14:paraId="723CB1CA" w14:textId="324DEA8B"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4" w:history="1">
            <w:r w:rsidRPr="007E6EC8">
              <w:rPr>
                <w:rStyle w:val="Hipervnculo"/>
                <w:rFonts w:cs="Calibri"/>
                <w:noProof/>
              </w:rPr>
              <w:t>Instrucciones para ver el detalle de la compra</w:t>
            </w:r>
            <w:r>
              <w:rPr>
                <w:noProof/>
                <w:webHidden/>
              </w:rPr>
              <w:tab/>
            </w:r>
            <w:r>
              <w:rPr>
                <w:noProof/>
                <w:webHidden/>
              </w:rPr>
              <w:fldChar w:fldCharType="begin"/>
            </w:r>
            <w:r>
              <w:rPr>
                <w:noProof/>
                <w:webHidden/>
              </w:rPr>
              <w:instrText xml:space="preserve"> PAGEREF _Toc187165724 \h </w:instrText>
            </w:r>
            <w:r>
              <w:rPr>
                <w:noProof/>
                <w:webHidden/>
              </w:rPr>
            </w:r>
            <w:r>
              <w:rPr>
                <w:noProof/>
                <w:webHidden/>
              </w:rPr>
              <w:fldChar w:fldCharType="separate"/>
            </w:r>
            <w:r>
              <w:rPr>
                <w:noProof/>
                <w:webHidden/>
              </w:rPr>
              <w:t>43</w:t>
            </w:r>
            <w:r>
              <w:rPr>
                <w:noProof/>
                <w:webHidden/>
              </w:rPr>
              <w:fldChar w:fldCharType="end"/>
            </w:r>
          </w:hyperlink>
        </w:p>
        <w:p w14:paraId="1D7D8AB8" w14:textId="2912B1CB"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25" w:history="1">
            <w:r w:rsidRPr="007E6EC8">
              <w:rPr>
                <w:rStyle w:val="Hipervnculo"/>
                <w:rFonts w:cs="Calibri"/>
                <w:b/>
                <w:noProof/>
              </w:rPr>
              <w:t>Interfaz Venta</w:t>
            </w:r>
            <w:r>
              <w:rPr>
                <w:noProof/>
                <w:webHidden/>
              </w:rPr>
              <w:tab/>
            </w:r>
            <w:r>
              <w:rPr>
                <w:noProof/>
                <w:webHidden/>
              </w:rPr>
              <w:fldChar w:fldCharType="begin"/>
            </w:r>
            <w:r>
              <w:rPr>
                <w:noProof/>
                <w:webHidden/>
              </w:rPr>
              <w:instrText xml:space="preserve"> PAGEREF _Toc187165725 \h </w:instrText>
            </w:r>
            <w:r>
              <w:rPr>
                <w:noProof/>
                <w:webHidden/>
              </w:rPr>
            </w:r>
            <w:r>
              <w:rPr>
                <w:noProof/>
                <w:webHidden/>
              </w:rPr>
              <w:fldChar w:fldCharType="separate"/>
            </w:r>
            <w:r>
              <w:rPr>
                <w:noProof/>
                <w:webHidden/>
              </w:rPr>
              <w:t>45</w:t>
            </w:r>
            <w:r>
              <w:rPr>
                <w:noProof/>
                <w:webHidden/>
              </w:rPr>
              <w:fldChar w:fldCharType="end"/>
            </w:r>
          </w:hyperlink>
        </w:p>
        <w:p w14:paraId="743F83E4" w14:textId="160BFD7F"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6"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_Toc187165726 \h </w:instrText>
            </w:r>
            <w:r>
              <w:rPr>
                <w:noProof/>
                <w:webHidden/>
              </w:rPr>
            </w:r>
            <w:r>
              <w:rPr>
                <w:noProof/>
                <w:webHidden/>
              </w:rPr>
              <w:fldChar w:fldCharType="separate"/>
            </w:r>
            <w:r>
              <w:rPr>
                <w:noProof/>
                <w:webHidden/>
              </w:rPr>
              <w:t>46</w:t>
            </w:r>
            <w:r>
              <w:rPr>
                <w:noProof/>
                <w:webHidden/>
              </w:rPr>
              <w:fldChar w:fldCharType="end"/>
            </w:r>
          </w:hyperlink>
        </w:p>
        <w:p w14:paraId="43B3B3DE" w14:textId="067EBE68"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7" w:history="1">
            <w:r w:rsidRPr="007E6EC8">
              <w:rPr>
                <w:rStyle w:val="Hipervnculo"/>
                <w:rFonts w:cs="Calibri"/>
                <w:noProof/>
              </w:rPr>
              <w:t>Instrucciones para crear y registrar una venta</w:t>
            </w:r>
            <w:r>
              <w:rPr>
                <w:noProof/>
                <w:webHidden/>
              </w:rPr>
              <w:tab/>
            </w:r>
            <w:r>
              <w:rPr>
                <w:noProof/>
                <w:webHidden/>
              </w:rPr>
              <w:fldChar w:fldCharType="begin"/>
            </w:r>
            <w:r>
              <w:rPr>
                <w:noProof/>
                <w:webHidden/>
              </w:rPr>
              <w:instrText xml:space="preserve"> PAGEREF _Toc187165727 \h </w:instrText>
            </w:r>
            <w:r>
              <w:rPr>
                <w:noProof/>
                <w:webHidden/>
              </w:rPr>
            </w:r>
            <w:r>
              <w:rPr>
                <w:noProof/>
                <w:webHidden/>
              </w:rPr>
              <w:fldChar w:fldCharType="separate"/>
            </w:r>
            <w:r>
              <w:rPr>
                <w:noProof/>
                <w:webHidden/>
              </w:rPr>
              <w:t>47</w:t>
            </w:r>
            <w:r>
              <w:rPr>
                <w:noProof/>
                <w:webHidden/>
              </w:rPr>
              <w:fldChar w:fldCharType="end"/>
            </w:r>
          </w:hyperlink>
        </w:p>
        <w:p w14:paraId="6008372B" w14:textId="520C02E4"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28" w:history="1">
            <w:r w:rsidRPr="007E6EC8">
              <w:rPr>
                <w:rStyle w:val="Hipervnculo"/>
                <w:rFonts w:cs="Calibri"/>
                <w:b/>
                <w:noProof/>
              </w:rPr>
              <w:t>Interfaz Detalle Venta</w:t>
            </w:r>
            <w:r>
              <w:rPr>
                <w:noProof/>
                <w:webHidden/>
              </w:rPr>
              <w:tab/>
            </w:r>
            <w:r>
              <w:rPr>
                <w:noProof/>
                <w:webHidden/>
              </w:rPr>
              <w:fldChar w:fldCharType="begin"/>
            </w:r>
            <w:r>
              <w:rPr>
                <w:noProof/>
                <w:webHidden/>
              </w:rPr>
              <w:instrText xml:space="preserve"> PAGEREF _Toc187165728 \h </w:instrText>
            </w:r>
            <w:r>
              <w:rPr>
                <w:noProof/>
                <w:webHidden/>
              </w:rPr>
            </w:r>
            <w:r>
              <w:rPr>
                <w:noProof/>
                <w:webHidden/>
              </w:rPr>
              <w:fldChar w:fldCharType="separate"/>
            </w:r>
            <w:r>
              <w:rPr>
                <w:noProof/>
                <w:webHidden/>
              </w:rPr>
              <w:t>49</w:t>
            </w:r>
            <w:r>
              <w:rPr>
                <w:noProof/>
                <w:webHidden/>
              </w:rPr>
              <w:fldChar w:fldCharType="end"/>
            </w:r>
          </w:hyperlink>
        </w:p>
        <w:p w14:paraId="36395F90" w14:textId="4C6E791C"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29"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_Toc187165729 \h </w:instrText>
            </w:r>
            <w:r>
              <w:rPr>
                <w:noProof/>
                <w:webHidden/>
              </w:rPr>
            </w:r>
            <w:r>
              <w:rPr>
                <w:noProof/>
                <w:webHidden/>
              </w:rPr>
              <w:fldChar w:fldCharType="separate"/>
            </w:r>
            <w:r>
              <w:rPr>
                <w:noProof/>
                <w:webHidden/>
              </w:rPr>
              <w:t>50</w:t>
            </w:r>
            <w:r>
              <w:rPr>
                <w:noProof/>
                <w:webHidden/>
              </w:rPr>
              <w:fldChar w:fldCharType="end"/>
            </w:r>
          </w:hyperlink>
        </w:p>
        <w:p w14:paraId="5213E337" w14:textId="2AD88709"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0" w:history="1">
            <w:r w:rsidRPr="007E6EC8">
              <w:rPr>
                <w:rStyle w:val="Hipervnculo"/>
                <w:rFonts w:cs="Calibri"/>
                <w:noProof/>
              </w:rPr>
              <w:t>Instrucciones para ver el detalle de la venta</w:t>
            </w:r>
            <w:r>
              <w:rPr>
                <w:noProof/>
                <w:webHidden/>
              </w:rPr>
              <w:tab/>
            </w:r>
            <w:r>
              <w:rPr>
                <w:noProof/>
                <w:webHidden/>
              </w:rPr>
              <w:fldChar w:fldCharType="begin"/>
            </w:r>
            <w:r>
              <w:rPr>
                <w:noProof/>
                <w:webHidden/>
              </w:rPr>
              <w:instrText xml:space="preserve"> PAGEREF _Toc187165730 \h </w:instrText>
            </w:r>
            <w:r>
              <w:rPr>
                <w:noProof/>
                <w:webHidden/>
              </w:rPr>
            </w:r>
            <w:r>
              <w:rPr>
                <w:noProof/>
                <w:webHidden/>
              </w:rPr>
              <w:fldChar w:fldCharType="separate"/>
            </w:r>
            <w:r>
              <w:rPr>
                <w:noProof/>
                <w:webHidden/>
              </w:rPr>
              <w:t>50</w:t>
            </w:r>
            <w:r>
              <w:rPr>
                <w:noProof/>
                <w:webHidden/>
              </w:rPr>
              <w:fldChar w:fldCharType="end"/>
            </w:r>
          </w:hyperlink>
        </w:p>
        <w:p w14:paraId="60008EE5" w14:textId="5D3126CA"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31" w:history="1">
            <w:r w:rsidRPr="007E6EC8">
              <w:rPr>
                <w:rStyle w:val="Hipervnculo"/>
                <w:rFonts w:cs="Calibri"/>
                <w:b/>
                <w:noProof/>
              </w:rPr>
              <w:t>Interfaz Proveedor</w:t>
            </w:r>
            <w:r>
              <w:rPr>
                <w:noProof/>
                <w:webHidden/>
              </w:rPr>
              <w:tab/>
            </w:r>
            <w:r>
              <w:rPr>
                <w:noProof/>
                <w:webHidden/>
              </w:rPr>
              <w:fldChar w:fldCharType="begin"/>
            </w:r>
            <w:r>
              <w:rPr>
                <w:noProof/>
                <w:webHidden/>
              </w:rPr>
              <w:instrText xml:space="preserve"> PAGEREF _Toc187165731 \h </w:instrText>
            </w:r>
            <w:r>
              <w:rPr>
                <w:noProof/>
                <w:webHidden/>
              </w:rPr>
            </w:r>
            <w:r>
              <w:rPr>
                <w:noProof/>
                <w:webHidden/>
              </w:rPr>
              <w:fldChar w:fldCharType="separate"/>
            </w:r>
            <w:r>
              <w:rPr>
                <w:noProof/>
                <w:webHidden/>
              </w:rPr>
              <w:t>52</w:t>
            </w:r>
            <w:r>
              <w:rPr>
                <w:noProof/>
                <w:webHidden/>
              </w:rPr>
              <w:fldChar w:fldCharType="end"/>
            </w:r>
          </w:hyperlink>
        </w:p>
        <w:p w14:paraId="1076BFD6" w14:textId="0E642846"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2"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_Toc187165732 \h </w:instrText>
            </w:r>
            <w:r>
              <w:rPr>
                <w:noProof/>
                <w:webHidden/>
              </w:rPr>
            </w:r>
            <w:r>
              <w:rPr>
                <w:noProof/>
                <w:webHidden/>
              </w:rPr>
              <w:fldChar w:fldCharType="separate"/>
            </w:r>
            <w:r>
              <w:rPr>
                <w:noProof/>
                <w:webHidden/>
              </w:rPr>
              <w:t>53</w:t>
            </w:r>
            <w:r>
              <w:rPr>
                <w:noProof/>
                <w:webHidden/>
              </w:rPr>
              <w:fldChar w:fldCharType="end"/>
            </w:r>
          </w:hyperlink>
        </w:p>
        <w:p w14:paraId="36AA23A6" w14:textId="03333D3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3" w:history="1">
            <w:r w:rsidRPr="007E6EC8">
              <w:rPr>
                <w:rStyle w:val="Hipervnculo"/>
                <w:rFonts w:cs="Calibri"/>
                <w:noProof/>
              </w:rPr>
              <w:t>Instrucciones para registrar, editar y eliminar un proveedor</w:t>
            </w:r>
            <w:r>
              <w:rPr>
                <w:noProof/>
                <w:webHidden/>
              </w:rPr>
              <w:tab/>
            </w:r>
            <w:r>
              <w:rPr>
                <w:noProof/>
                <w:webHidden/>
              </w:rPr>
              <w:fldChar w:fldCharType="begin"/>
            </w:r>
            <w:r>
              <w:rPr>
                <w:noProof/>
                <w:webHidden/>
              </w:rPr>
              <w:instrText xml:space="preserve"> PAGEREF _Toc187165733 \h </w:instrText>
            </w:r>
            <w:r>
              <w:rPr>
                <w:noProof/>
                <w:webHidden/>
              </w:rPr>
            </w:r>
            <w:r>
              <w:rPr>
                <w:noProof/>
                <w:webHidden/>
              </w:rPr>
              <w:fldChar w:fldCharType="separate"/>
            </w:r>
            <w:r>
              <w:rPr>
                <w:noProof/>
                <w:webHidden/>
              </w:rPr>
              <w:t>54</w:t>
            </w:r>
            <w:r>
              <w:rPr>
                <w:noProof/>
                <w:webHidden/>
              </w:rPr>
              <w:fldChar w:fldCharType="end"/>
            </w:r>
          </w:hyperlink>
        </w:p>
        <w:p w14:paraId="382665E8" w14:textId="11F08A43"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34" w:history="1">
            <w:r w:rsidRPr="007E6EC8">
              <w:rPr>
                <w:rStyle w:val="Hipervnculo"/>
                <w:rFonts w:cs="Calibri"/>
                <w:b/>
                <w:noProof/>
              </w:rPr>
              <w:t>Interfaz Transportista</w:t>
            </w:r>
            <w:r>
              <w:rPr>
                <w:noProof/>
                <w:webHidden/>
              </w:rPr>
              <w:tab/>
            </w:r>
            <w:r>
              <w:rPr>
                <w:noProof/>
                <w:webHidden/>
              </w:rPr>
              <w:fldChar w:fldCharType="begin"/>
            </w:r>
            <w:r>
              <w:rPr>
                <w:noProof/>
                <w:webHidden/>
              </w:rPr>
              <w:instrText xml:space="preserve"> PAGEREF _Toc187165734 \h </w:instrText>
            </w:r>
            <w:r>
              <w:rPr>
                <w:noProof/>
                <w:webHidden/>
              </w:rPr>
            </w:r>
            <w:r>
              <w:rPr>
                <w:noProof/>
                <w:webHidden/>
              </w:rPr>
              <w:fldChar w:fldCharType="separate"/>
            </w:r>
            <w:r>
              <w:rPr>
                <w:noProof/>
                <w:webHidden/>
              </w:rPr>
              <w:t>59</w:t>
            </w:r>
            <w:r>
              <w:rPr>
                <w:noProof/>
                <w:webHidden/>
              </w:rPr>
              <w:fldChar w:fldCharType="end"/>
            </w:r>
          </w:hyperlink>
        </w:p>
        <w:p w14:paraId="34203D83" w14:textId="25C7094B"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5"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_Toc187165735 \h </w:instrText>
            </w:r>
            <w:r>
              <w:rPr>
                <w:noProof/>
                <w:webHidden/>
              </w:rPr>
            </w:r>
            <w:r>
              <w:rPr>
                <w:noProof/>
                <w:webHidden/>
              </w:rPr>
              <w:fldChar w:fldCharType="separate"/>
            </w:r>
            <w:r>
              <w:rPr>
                <w:noProof/>
                <w:webHidden/>
              </w:rPr>
              <w:t>60</w:t>
            </w:r>
            <w:r>
              <w:rPr>
                <w:noProof/>
                <w:webHidden/>
              </w:rPr>
              <w:fldChar w:fldCharType="end"/>
            </w:r>
          </w:hyperlink>
        </w:p>
        <w:p w14:paraId="53E4A853" w14:textId="72A81A8A"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6" w:history="1">
            <w:r w:rsidRPr="007E6EC8">
              <w:rPr>
                <w:rStyle w:val="Hipervnculo"/>
                <w:rFonts w:cs="Calibri"/>
                <w:noProof/>
              </w:rPr>
              <w:t>Instrucciones para registrar, editar y eliminar un transportista</w:t>
            </w:r>
            <w:r>
              <w:rPr>
                <w:noProof/>
                <w:webHidden/>
              </w:rPr>
              <w:tab/>
            </w:r>
            <w:r>
              <w:rPr>
                <w:noProof/>
                <w:webHidden/>
              </w:rPr>
              <w:fldChar w:fldCharType="begin"/>
            </w:r>
            <w:r>
              <w:rPr>
                <w:noProof/>
                <w:webHidden/>
              </w:rPr>
              <w:instrText xml:space="preserve"> PAGEREF _Toc187165736 \h </w:instrText>
            </w:r>
            <w:r>
              <w:rPr>
                <w:noProof/>
                <w:webHidden/>
              </w:rPr>
            </w:r>
            <w:r>
              <w:rPr>
                <w:noProof/>
                <w:webHidden/>
              </w:rPr>
              <w:fldChar w:fldCharType="separate"/>
            </w:r>
            <w:r>
              <w:rPr>
                <w:noProof/>
                <w:webHidden/>
              </w:rPr>
              <w:t>61</w:t>
            </w:r>
            <w:r>
              <w:rPr>
                <w:noProof/>
                <w:webHidden/>
              </w:rPr>
              <w:fldChar w:fldCharType="end"/>
            </w:r>
          </w:hyperlink>
        </w:p>
        <w:p w14:paraId="061A5AE9" w14:textId="604A751F"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37" w:history="1">
            <w:r w:rsidRPr="007E6EC8">
              <w:rPr>
                <w:rStyle w:val="Hipervnculo"/>
                <w:rFonts w:cs="Calibri"/>
                <w:b/>
                <w:noProof/>
              </w:rPr>
              <w:t>Interfaz Sucursal</w:t>
            </w:r>
            <w:r>
              <w:rPr>
                <w:noProof/>
                <w:webHidden/>
              </w:rPr>
              <w:tab/>
            </w:r>
            <w:r>
              <w:rPr>
                <w:noProof/>
                <w:webHidden/>
              </w:rPr>
              <w:fldChar w:fldCharType="begin"/>
            </w:r>
            <w:r>
              <w:rPr>
                <w:noProof/>
                <w:webHidden/>
              </w:rPr>
              <w:instrText xml:space="preserve"> PAGEREF _Toc187165737 \h </w:instrText>
            </w:r>
            <w:r>
              <w:rPr>
                <w:noProof/>
                <w:webHidden/>
              </w:rPr>
            </w:r>
            <w:r>
              <w:rPr>
                <w:noProof/>
                <w:webHidden/>
              </w:rPr>
              <w:fldChar w:fldCharType="separate"/>
            </w:r>
            <w:r>
              <w:rPr>
                <w:noProof/>
                <w:webHidden/>
              </w:rPr>
              <w:t>66</w:t>
            </w:r>
            <w:r>
              <w:rPr>
                <w:noProof/>
                <w:webHidden/>
              </w:rPr>
              <w:fldChar w:fldCharType="end"/>
            </w:r>
          </w:hyperlink>
        </w:p>
        <w:p w14:paraId="3C1E5F8E" w14:textId="33C634FC"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8"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_Toc187165738 \h </w:instrText>
            </w:r>
            <w:r>
              <w:rPr>
                <w:noProof/>
                <w:webHidden/>
              </w:rPr>
            </w:r>
            <w:r>
              <w:rPr>
                <w:noProof/>
                <w:webHidden/>
              </w:rPr>
              <w:fldChar w:fldCharType="separate"/>
            </w:r>
            <w:r>
              <w:rPr>
                <w:noProof/>
                <w:webHidden/>
              </w:rPr>
              <w:t>67</w:t>
            </w:r>
            <w:r>
              <w:rPr>
                <w:noProof/>
                <w:webHidden/>
              </w:rPr>
              <w:fldChar w:fldCharType="end"/>
            </w:r>
          </w:hyperlink>
        </w:p>
        <w:p w14:paraId="7444AC4A" w14:textId="246475FE"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39" w:history="1">
            <w:r w:rsidRPr="007E6EC8">
              <w:rPr>
                <w:rStyle w:val="Hipervnculo"/>
                <w:rFonts w:cs="Calibri"/>
                <w:noProof/>
              </w:rPr>
              <w:t>Instrucciones para registrar, editar y eliminar una sucursal</w:t>
            </w:r>
            <w:r>
              <w:rPr>
                <w:noProof/>
                <w:webHidden/>
              </w:rPr>
              <w:tab/>
            </w:r>
            <w:r>
              <w:rPr>
                <w:noProof/>
                <w:webHidden/>
              </w:rPr>
              <w:fldChar w:fldCharType="begin"/>
            </w:r>
            <w:r>
              <w:rPr>
                <w:noProof/>
                <w:webHidden/>
              </w:rPr>
              <w:instrText xml:space="preserve"> PAGEREF _Toc187165739 \h </w:instrText>
            </w:r>
            <w:r>
              <w:rPr>
                <w:noProof/>
                <w:webHidden/>
              </w:rPr>
            </w:r>
            <w:r>
              <w:rPr>
                <w:noProof/>
                <w:webHidden/>
              </w:rPr>
              <w:fldChar w:fldCharType="separate"/>
            </w:r>
            <w:r>
              <w:rPr>
                <w:noProof/>
                <w:webHidden/>
              </w:rPr>
              <w:t>68</w:t>
            </w:r>
            <w:r>
              <w:rPr>
                <w:noProof/>
                <w:webHidden/>
              </w:rPr>
              <w:fldChar w:fldCharType="end"/>
            </w:r>
          </w:hyperlink>
        </w:p>
        <w:p w14:paraId="09928DB2" w14:textId="782DE388"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40" w:history="1">
            <w:r w:rsidRPr="007E6EC8">
              <w:rPr>
                <w:rStyle w:val="Hipervnculo"/>
                <w:rFonts w:cs="Calibri"/>
                <w:b/>
                <w:noProof/>
              </w:rPr>
              <w:t>Interfaz Cliente</w:t>
            </w:r>
            <w:r>
              <w:rPr>
                <w:noProof/>
                <w:webHidden/>
              </w:rPr>
              <w:tab/>
            </w:r>
            <w:r>
              <w:rPr>
                <w:noProof/>
                <w:webHidden/>
              </w:rPr>
              <w:fldChar w:fldCharType="begin"/>
            </w:r>
            <w:r>
              <w:rPr>
                <w:noProof/>
                <w:webHidden/>
              </w:rPr>
              <w:instrText xml:space="preserve"> PAGEREF _Toc187165740 \h </w:instrText>
            </w:r>
            <w:r>
              <w:rPr>
                <w:noProof/>
                <w:webHidden/>
              </w:rPr>
            </w:r>
            <w:r>
              <w:rPr>
                <w:noProof/>
                <w:webHidden/>
              </w:rPr>
              <w:fldChar w:fldCharType="separate"/>
            </w:r>
            <w:r>
              <w:rPr>
                <w:noProof/>
                <w:webHidden/>
              </w:rPr>
              <w:t>72</w:t>
            </w:r>
            <w:r>
              <w:rPr>
                <w:noProof/>
                <w:webHidden/>
              </w:rPr>
              <w:fldChar w:fldCharType="end"/>
            </w:r>
          </w:hyperlink>
        </w:p>
        <w:p w14:paraId="56528E0D" w14:textId="0310B194"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1"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_Toc187165741 \h </w:instrText>
            </w:r>
            <w:r>
              <w:rPr>
                <w:noProof/>
                <w:webHidden/>
              </w:rPr>
            </w:r>
            <w:r>
              <w:rPr>
                <w:noProof/>
                <w:webHidden/>
              </w:rPr>
              <w:fldChar w:fldCharType="separate"/>
            </w:r>
            <w:r>
              <w:rPr>
                <w:noProof/>
                <w:webHidden/>
              </w:rPr>
              <w:t>73</w:t>
            </w:r>
            <w:r>
              <w:rPr>
                <w:noProof/>
                <w:webHidden/>
              </w:rPr>
              <w:fldChar w:fldCharType="end"/>
            </w:r>
          </w:hyperlink>
        </w:p>
        <w:p w14:paraId="38205EE4" w14:textId="773C4218"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2" w:history="1">
            <w:r w:rsidRPr="007E6EC8">
              <w:rPr>
                <w:rStyle w:val="Hipervnculo"/>
                <w:rFonts w:cs="Calibri"/>
                <w:noProof/>
              </w:rPr>
              <w:t>Instrucciones para registrar, editar y eliminar un cliente</w:t>
            </w:r>
            <w:r>
              <w:rPr>
                <w:noProof/>
                <w:webHidden/>
              </w:rPr>
              <w:tab/>
            </w:r>
            <w:r>
              <w:rPr>
                <w:noProof/>
                <w:webHidden/>
              </w:rPr>
              <w:fldChar w:fldCharType="begin"/>
            </w:r>
            <w:r>
              <w:rPr>
                <w:noProof/>
                <w:webHidden/>
              </w:rPr>
              <w:instrText xml:space="preserve"> PAGEREF _Toc187165742 \h </w:instrText>
            </w:r>
            <w:r>
              <w:rPr>
                <w:noProof/>
                <w:webHidden/>
              </w:rPr>
            </w:r>
            <w:r>
              <w:rPr>
                <w:noProof/>
                <w:webHidden/>
              </w:rPr>
              <w:fldChar w:fldCharType="separate"/>
            </w:r>
            <w:r>
              <w:rPr>
                <w:noProof/>
                <w:webHidden/>
              </w:rPr>
              <w:t>74</w:t>
            </w:r>
            <w:r>
              <w:rPr>
                <w:noProof/>
                <w:webHidden/>
              </w:rPr>
              <w:fldChar w:fldCharType="end"/>
            </w:r>
          </w:hyperlink>
        </w:p>
        <w:p w14:paraId="4CE52652" w14:textId="783C6821"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43" w:history="1">
            <w:r w:rsidRPr="007E6EC8">
              <w:rPr>
                <w:rStyle w:val="Hipervnculo"/>
                <w:rFonts w:cs="Calibri"/>
                <w:noProof/>
              </w:rPr>
              <w:t>Interfaz Reportes Compras</w:t>
            </w:r>
            <w:r>
              <w:rPr>
                <w:noProof/>
                <w:webHidden/>
              </w:rPr>
              <w:tab/>
            </w:r>
            <w:r>
              <w:rPr>
                <w:noProof/>
                <w:webHidden/>
              </w:rPr>
              <w:fldChar w:fldCharType="begin"/>
            </w:r>
            <w:r>
              <w:rPr>
                <w:noProof/>
                <w:webHidden/>
              </w:rPr>
              <w:instrText xml:space="preserve"> PAGEREF _Toc187165743 \h </w:instrText>
            </w:r>
            <w:r>
              <w:rPr>
                <w:noProof/>
                <w:webHidden/>
              </w:rPr>
            </w:r>
            <w:r>
              <w:rPr>
                <w:noProof/>
                <w:webHidden/>
              </w:rPr>
              <w:fldChar w:fldCharType="separate"/>
            </w:r>
            <w:r>
              <w:rPr>
                <w:noProof/>
                <w:webHidden/>
              </w:rPr>
              <w:t>79</w:t>
            </w:r>
            <w:r>
              <w:rPr>
                <w:noProof/>
                <w:webHidden/>
              </w:rPr>
              <w:fldChar w:fldCharType="end"/>
            </w:r>
          </w:hyperlink>
        </w:p>
        <w:p w14:paraId="0DFBFB4C" w14:textId="7605A9A6"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4"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_Toc187165744 \h </w:instrText>
            </w:r>
            <w:r>
              <w:rPr>
                <w:noProof/>
                <w:webHidden/>
              </w:rPr>
            </w:r>
            <w:r>
              <w:rPr>
                <w:noProof/>
                <w:webHidden/>
              </w:rPr>
              <w:fldChar w:fldCharType="separate"/>
            </w:r>
            <w:r>
              <w:rPr>
                <w:noProof/>
                <w:webHidden/>
              </w:rPr>
              <w:t>80</w:t>
            </w:r>
            <w:r>
              <w:rPr>
                <w:noProof/>
                <w:webHidden/>
              </w:rPr>
              <w:fldChar w:fldCharType="end"/>
            </w:r>
          </w:hyperlink>
        </w:p>
        <w:p w14:paraId="16E44E7B" w14:textId="4F0341F8"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5" w:history="1">
            <w:r w:rsidRPr="007E6EC8">
              <w:rPr>
                <w:rStyle w:val="Hipervnculo"/>
                <w:rFonts w:cs="Calibri"/>
                <w:noProof/>
              </w:rPr>
              <w:t>Instrucciones para ver los reportes de las compras</w:t>
            </w:r>
            <w:r>
              <w:rPr>
                <w:noProof/>
                <w:webHidden/>
              </w:rPr>
              <w:tab/>
            </w:r>
            <w:r>
              <w:rPr>
                <w:noProof/>
                <w:webHidden/>
              </w:rPr>
              <w:fldChar w:fldCharType="begin"/>
            </w:r>
            <w:r>
              <w:rPr>
                <w:noProof/>
                <w:webHidden/>
              </w:rPr>
              <w:instrText xml:space="preserve"> PAGEREF _Toc187165745 \h </w:instrText>
            </w:r>
            <w:r>
              <w:rPr>
                <w:noProof/>
                <w:webHidden/>
              </w:rPr>
            </w:r>
            <w:r>
              <w:rPr>
                <w:noProof/>
                <w:webHidden/>
              </w:rPr>
              <w:fldChar w:fldCharType="separate"/>
            </w:r>
            <w:r>
              <w:rPr>
                <w:noProof/>
                <w:webHidden/>
              </w:rPr>
              <w:t>81</w:t>
            </w:r>
            <w:r>
              <w:rPr>
                <w:noProof/>
                <w:webHidden/>
              </w:rPr>
              <w:fldChar w:fldCharType="end"/>
            </w:r>
          </w:hyperlink>
        </w:p>
        <w:p w14:paraId="4FA37D2E" w14:textId="1EF8AF48"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46" w:history="1">
            <w:r w:rsidRPr="007E6EC8">
              <w:rPr>
                <w:rStyle w:val="Hipervnculo"/>
                <w:rFonts w:cs="Calibri"/>
                <w:noProof/>
              </w:rPr>
              <w:t>Interfaz Gráficas Compras</w:t>
            </w:r>
            <w:r>
              <w:rPr>
                <w:noProof/>
                <w:webHidden/>
              </w:rPr>
              <w:tab/>
            </w:r>
            <w:r>
              <w:rPr>
                <w:noProof/>
                <w:webHidden/>
              </w:rPr>
              <w:fldChar w:fldCharType="begin"/>
            </w:r>
            <w:r>
              <w:rPr>
                <w:noProof/>
                <w:webHidden/>
              </w:rPr>
              <w:instrText xml:space="preserve"> PAGEREF _Toc187165746 \h </w:instrText>
            </w:r>
            <w:r>
              <w:rPr>
                <w:noProof/>
                <w:webHidden/>
              </w:rPr>
            </w:r>
            <w:r>
              <w:rPr>
                <w:noProof/>
                <w:webHidden/>
              </w:rPr>
              <w:fldChar w:fldCharType="separate"/>
            </w:r>
            <w:r>
              <w:rPr>
                <w:noProof/>
                <w:webHidden/>
              </w:rPr>
              <w:t>82</w:t>
            </w:r>
            <w:r>
              <w:rPr>
                <w:noProof/>
                <w:webHidden/>
              </w:rPr>
              <w:fldChar w:fldCharType="end"/>
            </w:r>
          </w:hyperlink>
        </w:p>
        <w:p w14:paraId="4E0625E7" w14:textId="6EDDBBC9"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7"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_Toc187165747 \h </w:instrText>
            </w:r>
            <w:r>
              <w:rPr>
                <w:noProof/>
                <w:webHidden/>
              </w:rPr>
            </w:r>
            <w:r>
              <w:rPr>
                <w:noProof/>
                <w:webHidden/>
              </w:rPr>
              <w:fldChar w:fldCharType="separate"/>
            </w:r>
            <w:r>
              <w:rPr>
                <w:noProof/>
                <w:webHidden/>
              </w:rPr>
              <w:t>83</w:t>
            </w:r>
            <w:r>
              <w:rPr>
                <w:noProof/>
                <w:webHidden/>
              </w:rPr>
              <w:fldChar w:fldCharType="end"/>
            </w:r>
          </w:hyperlink>
        </w:p>
        <w:p w14:paraId="5CE8E0BD" w14:textId="1E4ADFBE"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48" w:history="1">
            <w:r w:rsidRPr="007E6EC8">
              <w:rPr>
                <w:rStyle w:val="Hipervnculo"/>
                <w:rFonts w:cs="Calibri"/>
                <w:noProof/>
              </w:rPr>
              <w:t>Instrucciones para ver la gráfica de los productos comprados</w:t>
            </w:r>
            <w:r>
              <w:rPr>
                <w:noProof/>
                <w:webHidden/>
              </w:rPr>
              <w:tab/>
            </w:r>
            <w:r>
              <w:rPr>
                <w:noProof/>
                <w:webHidden/>
              </w:rPr>
              <w:fldChar w:fldCharType="begin"/>
            </w:r>
            <w:r>
              <w:rPr>
                <w:noProof/>
                <w:webHidden/>
              </w:rPr>
              <w:instrText xml:space="preserve"> PAGEREF _Toc187165748 \h </w:instrText>
            </w:r>
            <w:r>
              <w:rPr>
                <w:noProof/>
                <w:webHidden/>
              </w:rPr>
            </w:r>
            <w:r>
              <w:rPr>
                <w:noProof/>
                <w:webHidden/>
              </w:rPr>
              <w:fldChar w:fldCharType="separate"/>
            </w:r>
            <w:r>
              <w:rPr>
                <w:noProof/>
                <w:webHidden/>
              </w:rPr>
              <w:t>83</w:t>
            </w:r>
            <w:r>
              <w:rPr>
                <w:noProof/>
                <w:webHidden/>
              </w:rPr>
              <w:fldChar w:fldCharType="end"/>
            </w:r>
          </w:hyperlink>
        </w:p>
        <w:p w14:paraId="6D0299FC" w14:textId="43DDD39C"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49" w:history="1">
            <w:r w:rsidRPr="007E6EC8">
              <w:rPr>
                <w:rStyle w:val="Hipervnculo"/>
                <w:rFonts w:cs="Calibri"/>
                <w:b/>
                <w:noProof/>
              </w:rPr>
              <w:t>Interfaz Reportes Ventas</w:t>
            </w:r>
            <w:r>
              <w:rPr>
                <w:noProof/>
                <w:webHidden/>
              </w:rPr>
              <w:tab/>
            </w:r>
            <w:r>
              <w:rPr>
                <w:noProof/>
                <w:webHidden/>
              </w:rPr>
              <w:fldChar w:fldCharType="begin"/>
            </w:r>
            <w:r>
              <w:rPr>
                <w:noProof/>
                <w:webHidden/>
              </w:rPr>
              <w:instrText xml:space="preserve"> PAGEREF _Toc187165749 \h </w:instrText>
            </w:r>
            <w:r>
              <w:rPr>
                <w:noProof/>
                <w:webHidden/>
              </w:rPr>
            </w:r>
            <w:r>
              <w:rPr>
                <w:noProof/>
                <w:webHidden/>
              </w:rPr>
              <w:fldChar w:fldCharType="separate"/>
            </w:r>
            <w:r>
              <w:rPr>
                <w:noProof/>
                <w:webHidden/>
              </w:rPr>
              <w:t>85</w:t>
            </w:r>
            <w:r>
              <w:rPr>
                <w:noProof/>
                <w:webHidden/>
              </w:rPr>
              <w:fldChar w:fldCharType="end"/>
            </w:r>
          </w:hyperlink>
        </w:p>
        <w:p w14:paraId="17DA44E5" w14:textId="45D07EC7"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0"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_Toc187165750 \h </w:instrText>
            </w:r>
            <w:r>
              <w:rPr>
                <w:noProof/>
                <w:webHidden/>
              </w:rPr>
            </w:r>
            <w:r>
              <w:rPr>
                <w:noProof/>
                <w:webHidden/>
              </w:rPr>
              <w:fldChar w:fldCharType="separate"/>
            </w:r>
            <w:r>
              <w:rPr>
                <w:noProof/>
                <w:webHidden/>
              </w:rPr>
              <w:t>86</w:t>
            </w:r>
            <w:r>
              <w:rPr>
                <w:noProof/>
                <w:webHidden/>
              </w:rPr>
              <w:fldChar w:fldCharType="end"/>
            </w:r>
          </w:hyperlink>
        </w:p>
        <w:p w14:paraId="2B91D1D8" w14:textId="3ECAFDC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1" w:history="1">
            <w:r w:rsidRPr="007E6EC8">
              <w:rPr>
                <w:rStyle w:val="Hipervnculo"/>
                <w:rFonts w:cs="Calibri"/>
                <w:noProof/>
              </w:rPr>
              <w:t>Instrucciones para ver los reportes de las ventas</w:t>
            </w:r>
            <w:r>
              <w:rPr>
                <w:noProof/>
                <w:webHidden/>
              </w:rPr>
              <w:tab/>
            </w:r>
            <w:r>
              <w:rPr>
                <w:noProof/>
                <w:webHidden/>
              </w:rPr>
              <w:fldChar w:fldCharType="begin"/>
            </w:r>
            <w:r>
              <w:rPr>
                <w:noProof/>
                <w:webHidden/>
              </w:rPr>
              <w:instrText xml:space="preserve"> PAGEREF _Toc187165751 \h </w:instrText>
            </w:r>
            <w:r>
              <w:rPr>
                <w:noProof/>
                <w:webHidden/>
              </w:rPr>
            </w:r>
            <w:r>
              <w:rPr>
                <w:noProof/>
                <w:webHidden/>
              </w:rPr>
              <w:fldChar w:fldCharType="separate"/>
            </w:r>
            <w:r>
              <w:rPr>
                <w:noProof/>
                <w:webHidden/>
              </w:rPr>
              <w:t>86</w:t>
            </w:r>
            <w:r>
              <w:rPr>
                <w:noProof/>
                <w:webHidden/>
              </w:rPr>
              <w:fldChar w:fldCharType="end"/>
            </w:r>
          </w:hyperlink>
        </w:p>
        <w:p w14:paraId="142C1E58" w14:textId="01215C5B"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52" w:history="1">
            <w:r w:rsidRPr="007E6EC8">
              <w:rPr>
                <w:rStyle w:val="Hipervnculo"/>
                <w:rFonts w:cs="Calibri"/>
                <w:noProof/>
              </w:rPr>
              <w:t>Interfaz Gráfica Ventas</w:t>
            </w:r>
            <w:r>
              <w:rPr>
                <w:noProof/>
                <w:webHidden/>
              </w:rPr>
              <w:tab/>
            </w:r>
            <w:r>
              <w:rPr>
                <w:noProof/>
                <w:webHidden/>
              </w:rPr>
              <w:fldChar w:fldCharType="begin"/>
            </w:r>
            <w:r>
              <w:rPr>
                <w:noProof/>
                <w:webHidden/>
              </w:rPr>
              <w:instrText xml:space="preserve"> PAGEREF _Toc187165752 \h </w:instrText>
            </w:r>
            <w:r>
              <w:rPr>
                <w:noProof/>
                <w:webHidden/>
              </w:rPr>
            </w:r>
            <w:r>
              <w:rPr>
                <w:noProof/>
                <w:webHidden/>
              </w:rPr>
              <w:fldChar w:fldCharType="separate"/>
            </w:r>
            <w:r>
              <w:rPr>
                <w:noProof/>
                <w:webHidden/>
              </w:rPr>
              <w:t>88</w:t>
            </w:r>
            <w:r>
              <w:rPr>
                <w:noProof/>
                <w:webHidden/>
              </w:rPr>
              <w:fldChar w:fldCharType="end"/>
            </w:r>
          </w:hyperlink>
        </w:p>
        <w:p w14:paraId="7B94C565" w14:textId="5F4B5363"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3"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_Toc187165753 \h </w:instrText>
            </w:r>
            <w:r>
              <w:rPr>
                <w:noProof/>
                <w:webHidden/>
              </w:rPr>
            </w:r>
            <w:r>
              <w:rPr>
                <w:noProof/>
                <w:webHidden/>
              </w:rPr>
              <w:fldChar w:fldCharType="separate"/>
            </w:r>
            <w:r>
              <w:rPr>
                <w:noProof/>
                <w:webHidden/>
              </w:rPr>
              <w:t>89</w:t>
            </w:r>
            <w:r>
              <w:rPr>
                <w:noProof/>
                <w:webHidden/>
              </w:rPr>
              <w:fldChar w:fldCharType="end"/>
            </w:r>
          </w:hyperlink>
        </w:p>
        <w:p w14:paraId="1565B313" w14:textId="5FAA9D25"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4" w:history="1">
            <w:r w:rsidRPr="007E6EC8">
              <w:rPr>
                <w:rStyle w:val="Hipervnculo"/>
                <w:rFonts w:cs="Calibri"/>
                <w:noProof/>
              </w:rPr>
              <w:t>Instrucciones para ver la gráfica de los productos vendidos</w:t>
            </w:r>
            <w:r>
              <w:rPr>
                <w:noProof/>
                <w:webHidden/>
              </w:rPr>
              <w:tab/>
            </w:r>
            <w:r>
              <w:rPr>
                <w:noProof/>
                <w:webHidden/>
              </w:rPr>
              <w:fldChar w:fldCharType="begin"/>
            </w:r>
            <w:r>
              <w:rPr>
                <w:noProof/>
                <w:webHidden/>
              </w:rPr>
              <w:instrText xml:space="preserve"> PAGEREF _Toc187165754 \h </w:instrText>
            </w:r>
            <w:r>
              <w:rPr>
                <w:noProof/>
                <w:webHidden/>
              </w:rPr>
            </w:r>
            <w:r>
              <w:rPr>
                <w:noProof/>
                <w:webHidden/>
              </w:rPr>
              <w:fldChar w:fldCharType="separate"/>
            </w:r>
            <w:r>
              <w:rPr>
                <w:noProof/>
                <w:webHidden/>
              </w:rPr>
              <w:t>89</w:t>
            </w:r>
            <w:r>
              <w:rPr>
                <w:noProof/>
                <w:webHidden/>
              </w:rPr>
              <w:fldChar w:fldCharType="end"/>
            </w:r>
          </w:hyperlink>
        </w:p>
        <w:p w14:paraId="79938B48" w14:textId="2CA946B9"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55" w:history="1">
            <w:r w:rsidRPr="007E6EC8">
              <w:rPr>
                <w:rStyle w:val="Hipervnculo"/>
                <w:rFonts w:cs="Calibri"/>
                <w:b/>
                <w:noProof/>
              </w:rPr>
              <w:t>Interfaz Oferta</w:t>
            </w:r>
            <w:r>
              <w:rPr>
                <w:noProof/>
                <w:webHidden/>
              </w:rPr>
              <w:tab/>
            </w:r>
            <w:r>
              <w:rPr>
                <w:noProof/>
                <w:webHidden/>
              </w:rPr>
              <w:fldChar w:fldCharType="begin"/>
            </w:r>
            <w:r>
              <w:rPr>
                <w:noProof/>
                <w:webHidden/>
              </w:rPr>
              <w:instrText xml:space="preserve"> PAGEREF _Toc187165755 \h </w:instrText>
            </w:r>
            <w:r>
              <w:rPr>
                <w:noProof/>
                <w:webHidden/>
              </w:rPr>
            </w:r>
            <w:r>
              <w:rPr>
                <w:noProof/>
                <w:webHidden/>
              </w:rPr>
              <w:fldChar w:fldCharType="separate"/>
            </w:r>
            <w:r>
              <w:rPr>
                <w:noProof/>
                <w:webHidden/>
              </w:rPr>
              <w:t>91</w:t>
            </w:r>
            <w:r>
              <w:rPr>
                <w:noProof/>
                <w:webHidden/>
              </w:rPr>
              <w:fldChar w:fldCharType="end"/>
            </w:r>
          </w:hyperlink>
        </w:p>
        <w:p w14:paraId="2C534FE1" w14:textId="65443EE2"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6"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_Toc187165756 \h </w:instrText>
            </w:r>
            <w:r>
              <w:rPr>
                <w:noProof/>
                <w:webHidden/>
              </w:rPr>
            </w:r>
            <w:r>
              <w:rPr>
                <w:noProof/>
                <w:webHidden/>
              </w:rPr>
              <w:fldChar w:fldCharType="separate"/>
            </w:r>
            <w:r>
              <w:rPr>
                <w:noProof/>
                <w:webHidden/>
              </w:rPr>
              <w:t>92</w:t>
            </w:r>
            <w:r>
              <w:rPr>
                <w:noProof/>
                <w:webHidden/>
              </w:rPr>
              <w:fldChar w:fldCharType="end"/>
            </w:r>
          </w:hyperlink>
        </w:p>
        <w:p w14:paraId="132C34FF" w14:textId="78045074"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7" w:history="1">
            <w:r w:rsidRPr="007E6EC8">
              <w:rPr>
                <w:rStyle w:val="Hipervnculo"/>
                <w:rFonts w:cs="Calibri"/>
                <w:noProof/>
              </w:rPr>
              <w:t>Instrucciones para registrar, editar y eliminar una oferta</w:t>
            </w:r>
            <w:r>
              <w:rPr>
                <w:noProof/>
                <w:webHidden/>
              </w:rPr>
              <w:tab/>
            </w:r>
            <w:r>
              <w:rPr>
                <w:noProof/>
                <w:webHidden/>
              </w:rPr>
              <w:fldChar w:fldCharType="begin"/>
            </w:r>
            <w:r>
              <w:rPr>
                <w:noProof/>
                <w:webHidden/>
              </w:rPr>
              <w:instrText xml:space="preserve"> PAGEREF _Toc187165757 \h </w:instrText>
            </w:r>
            <w:r>
              <w:rPr>
                <w:noProof/>
                <w:webHidden/>
              </w:rPr>
            </w:r>
            <w:r>
              <w:rPr>
                <w:noProof/>
                <w:webHidden/>
              </w:rPr>
              <w:fldChar w:fldCharType="separate"/>
            </w:r>
            <w:r>
              <w:rPr>
                <w:noProof/>
                <w:webHidden/>
              </w:rPr>
              <w:t>93</w:t>
            </w:r>
            <w:r>
              <w:rPr>
                <w:noProof/>
                <w:webHidden/>
              </w:rPr>
              <w:fldChar w:fldCharType="end"/>
            </w:r>
          </w:hyperlink>
        </w:p>
        <w:p w14:paraId="21F9CE57" w14:textId="578A1496"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58" w:history="1">
            <w:r w:rsidRPr="007E6EC8">
              <w:rPr>
                <w:rStyle w:val="Hipervnculo"/>
                <w:rFonts w:cs="Calibri"/>
                <w:b/>
                <w:noProof/>
              </w:rPr>
              <w:t>Interfaz Información del Negocio</w:t>
            </w:r>
            <w:r>
              <w:rPr>
                <w:noProof/>
                <w:webHidden/>
              </w:rPr>
              <w:tab/>
            </w:r>
            <w:r>
              <w:rPr>
                <w:noProof/>
                <w:webHidden/>
              </w:rPr>
              <w:fldChar w:fldCharType="begin"/>
            </w:r>
            <w:r>
              <w:rPr>
                <w:noProof/>
                <w:webHidden/>
              </w:rPr>
              <w:instrText xml:space="preserve"> PAGEREF _Toc187165758 \h </w:instrText>
            </w:r>
            <w:r>
              <w:rPr>
                <w:noProof/>
                <w:webHidden/>
              </w:rPr>
            </w:r>
            <w:r>
              <w:rPr>
                <w:noProof/>
                <w:webHidden/>
              </w:rPr>
              <w:fldChar w:fldCharType="separate"/>
            </w:r>
            <w:r>
              <w:rPr>
                <w:noProof/>
                <w:webHidden/>
              </w:rPr>
              <w:t>96</w:t>
            </w:r>
            <w:r>
              <w:rPr>
                <w:noProof/>
                <w:webHidden/>
              </w:rPr>
              <w:fldChar w:fldCharType="end"/>
            </w:r>
          </w:hyperlink>
        </w:p>
        <w:p w14:paraId="076D9FD3" w14:textId="289D5F54"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59"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_Toc187165759 \h </w:instrText>
            </w:r>
            <w:r>
              <w:rPr>
                <w:noProof/>
                <w:webHidden/>
              </w:rPr>
            </w:r>
            <w:r>
              <w:rPr>
                <w:noProof/>
                <w:webHidden/>
              </w:rPr>
              <w:fldChar w:fldCharType="separate"/>
            </w:r>
            <w:r>
              <w:rPr>
                <w:noProof/>
                <w:webHidden/>
              </w:rPr>
              <w:t>97</w:t>
            </w:r>
            <w:r>
              <w:rPr>
                <w:noProof/>
                <w:webHidden/>
              </w:rPr>
              <w:fldChar w:fldCharType="end"/>
            </w:r>
          </w:hyperlink>
        </w:p>
        <w:p w14:paraId="13990852" w14:textId="3F5BCADD"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0" w:history="1">
            <w:r w:rsidRPr="007E6EC8">
              <w:rPr>
                <w:rStyle w:val="Hipervnculo"/>
                <w:rFonts w:cs="Calibri"/>
                <w:noProof/>
              </w:rPr>
              <w:t>Instrucciones para editar la información del negocio</w:t>
            </w:r>
            <w:r>
              <w:rPr>
                <w:noProof/>
                <w:webHidden/>
              </w:rPr>
              <w:tab/>
            </w:r>
            <w:r>
              <w:rPr>
                <w:noProof/>
                <w:webHidden/>
              </w:rPr>
              <w:fldChar w:fldCharType="begin"/>
            </w:r>
            <w:r>
              <w:rPr>
                <w:noProof/>
                <w:webHidden/>
              </w:rPr>
              <w:instrText xml:space="preserve"> PAGEREF _Toc187165760 \h </w:instrText>
            </w:r>
            <w:r>
              <w:rPr>
                <w:noProof/>
                <w:webHidden/>
              </w:rPr>
            </w:r>
            <w:r>
              <w:rPr>
                <w:noProof/>
                <w:webHidden/>
              </w:rPr>
              <w:fldChar w:fldCharType="separate"/>
            </w:r>
            <w:r>
              <w:rPr>
                <w:noProof/>
                <w:webHidden/>
              </w:rPr>
              <w:t>97</w:t>
            </w:r>
            <w:r>
              <w:rPr>
                <w:noProof/>
                <w:webHidden/>
              </w:rPr>
              <w:fldChar w:fldCharType="end"/>
            </w:r>
          </w:hyperlink>
        </w:p>
        <w:p w14:paraId="70E0DAC6" w14:textId="2DB351B2"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61" w:history="1">
            <w:r w:rsidRPr="007E6EC8">
              <w:rPr>
                <w:rStyle w:val="Hipervnculo"/>
                <w:rFonts w:cs="Calibri"/>
                <w:noProof/>
              </w:rPr>
              <w:t>Interfaz Información del Programa</w:t>
            </w:r>
            <w:r>
              <w:rPr>
                <w:noProof/>
                <w:webHidden/>
              </w:rPr>
              <w:tab/>
            </w:r>
            <w:r>
              <w:rPr>
                <w:noProof/>
                <w:webHidden/>
              </w:rPr>
              <w:fldChar w:fldCharType="begin"/>
            </w:r>
            <w:r>
              <w:rPr>
                <w:noProof/>
                <w:webHidden/>
              </w:rPr>
              <w:instrText xml:space="preserve"> PAGEREF _Toc187165761 \h </w:instrText>
            </w:r>
            <w:r>
              <w:rPr>
                <w:noProof/>
                <w:webHidden/>
              </w:rPr>
            </w:r>
            <w:r>
              <w:rPr>
                <w:noProof/>
                <w:webHidden/>
              </w:rPr>
              <w:fldChar w:fldCharType="separate"/>
            </w:r>
            <w:r>
              <w:rPr>
                <w:noProof/>
                <w:webHidden/>
              </w:rPr>
              <w:t>100</w:t>
            </w:r>
            <w:r>
              <w:rPr>
                <w:noProof/>
                <w:webHidden/>
              </w:rPr>
              <w:fldChar w:fldCharType="end"/>
            </w:r>
          </w:hyperlink>
        </w:p>
        <w:p w14:paraId="7D35C57A" w14:textId="7676358A"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2"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_Toc187165762 \h </w:instrText>
            </w:r>
            <w:r>
              <w:rPr>
                <w:noProof/>
                <w:webHidden/>
              </w:rPr>
            </w:r>
            <w:r>
              <w:rPr>
                <w:noProof/>
                <w:webHidden/>
              </w:rPr>
              <w:fldChar w:fldCharType="separate"/>
            </w:r>
            <w:r>
              <w:rPr>
                <w:noProof/>
                <w:webHidden/>
              </w:rPr>
              <w:t>101</w:t>
            </w:r>
            <w:r>
              <w:rPr>
                <w:noProof/>
                <w:webHidden/>
              </w:rPr>
              <w:fldChar w:fldCharType="end"/>
            </w:r>
          </w:hyperlink>
        </w:p>
        <w:p w14:paraId="12E5DAB9" w14:textId="7A3A712C"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3" w:history="1">
            <w:r w:rsidRPr="007E6EC8">
              <w:rPr>
                <w:rStyle w:val="Hipervnculo"/>
                <w:rFonts w:cs="Calibri"/>
                <w:noProof/>
              </w:rPr>
              <w:t>Instrucciones para abrir el enlace para ver la documentación</w:t>
            </w:r>
            <w:r>
              <w:rPr>
                <w:noProof/>
                <w:webHidden/>
              </w:rPr>
              <w:tab/>
            </w:r>
            <w:r>
              <w:rPr>
                <w:noProof/>
                <w:webHidden/>
              </w:rPr>
              <w:fldChar w:fldCharType="begin"/>
            </w:r>
            <w:r>
              <w:rPr>
                <w:noProof/>
                <w:webHidden/>
              </w:rPr>
              <w:instrText xml:space="preserve"> PAGEREF _Toc187165763 \h </w:instrText>
            </w:r>
            <w:r>
              <w:rPr>
                <w:noProof/>
                <w:webHidden/>
              </w:rPr>
            </w:r>
            <w:r>
              <w:rPr>
                <w:noProof/>
                <w:webHidden/>
              </w:rPr>
              <w:fldChar w:fldCharType="separate"/>
            </w:r>
            <w:r>
              <w:rPr>
                <w:noProof/>
                <w:webHidden/>
              </w:rPr>
              <w:t>101</w:t>
            </w:r>
            <w:r>
              <w:rPr>
                <w:noProof/>
                <w:webHidden/>
              </w:rPr>
              <w:fldChar w:fldCharType="end"/>
            </w:r>
          </w:hyperlink>
        </w:p>
        <w:p w14:paraId="1704B95C" w14:textId="25D3BDF1"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64" w:history="1">
            <w:r w:rsidRPr="007E6EC8">
              <w:rPr>
                <w:rStyle w:val="Hipervnculo"/>
                <w:rFonts w:cs="Calibri"/>
                <w:noProof/>
              </w:rPr>
              <w:t>Modal lista clientes</w:t>
            </w:r>
            <w:r>
              <w:rPr>
                <w:noProof/>
                <w:webHidden/>
              </w:rPr>
              <w:tab/>
            </w:r>
            <w:r>
              <w:rPr>
                <w:noProof/>
                <w:webHidden/>
              </w:rPr>
              <w:fldChar w:fldCharType="begin"/>
            </w:r>
            <w:r>
              <w:rPr>
                <w:noProof/>
                <w:webHidden/>
              </w:rPr>
              <w:instrText xml:space="preserve"> PAGEREF _Toc187165764 \h </w:instrText>
            </w:r>
            <w:r>
              <w:rPr>
                <w:noProof/>
                <w:webHidden/>
              </w:rPr>
            </w:r>
            <w:r>
              <w:rPr>
                <w:noProof/>
                <w:webHidden/>
              </w:rPr>
              <w:fldChar w:fldCharType="separate"/>
            </w:r>
            <w:r>
              <w:rPr>
                <w:noProof/>
                <w:webHidden/>
              </w:rPr>
              <w:t>102</w:t>
            </w:r>
            <w:r>
              <w:rPr>
                <w:noProof/>
                <w:webHidden/>
              </w:rPr>
              <w:fldChar w:fldCharType="end"/>
            </w:r>
          </w:hyperlink>
        </w:p>
        <w:p w14:paraId="2B47C335" w14:textId="59F2CAD7"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5"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_Toc187165765 \h </w:instrText>
            </w:r>
            <w:r>
              <w:rPr>
                <w:noProof/>
                <w:webHidden/>
              </w:rPr>
            </w:r>
            <w:r>
              <w:rPr>
                <w:noProof/>
                <w:webHidden/>
              </w:rPr>
              <w:fldChar w:fldCharType="separate"/>
            </w:r>
            <w:r>
              <w:rPr>
                <w:noProof/>
                <w:webHidden/>
              </w:rPr>
              <w:t>103</w:t>
            </w:r>
            <w:r>
              <w:rPr>
                <w:noProof/>
                <w:webHidden/>
              </w:rPr>
              <w:fldChar w:fldCharType="end"/>
            </w:r>
          </w:hyperlink>
        </w:p>
        <w:p w14:paraId="7B189859" w14:textId="38367430"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6" w:history="1">
            <w:r w:rsidRPr="007E6EC8">
              <w:rPr>
                <w:rStyle w:val="Hipervnculo"/>
                <w:rFonts w:cs="Calibri"/>
                <w:noProof/>
              </w:rPr>
              <w:t>Instrucciones para seleccionar un cliente en el modal</w:t>
            </w:r>
            <w:r>
              <w:rPr>
                <w:noProof/>
                <w:webHidden/>
              </w:rPr>
              <w:tab/>
            </w:r>
            <w:r>
              <w:rPr>
                <w:noProof/>
                <w:webHidden/>
              </w:rPr>
              <w:fldChar w:fldCharType="begin"/>
            </w:r>
            <w:r>
              <w:rPr>
                <w:noProof/>
                <w:webHidden/>
              </w:rPr>
              <w:instrText xml:space="preserve"> PAGEREF _Toc187165766 \h </w:instrText>
            </w:r>
            <w:r>
              <w:rPr>
                <w:noProof/>
                <w:webHidden/>
              </w:rPr>
            </w:r>
            <w:r>
              <w:rPr>
                <w:noProof/>
                <w:webHidden/>
              </w:rPr>
              <w:fldChar w:fldCharType="separate"/>
            </w:r>
            <w:r>
              <w:rPr>
                <w:noProof/>
                <w:webHidden/>
              </w:rPr>
              <w:t>103</w:t>
            </w:r>
            <w:r>
              <w:rPr>
                <w:noProof/>
                <w:webHidden/>
              </w:rPr>
              <w:fldChar w:fldCharType="end"/>
            </w:r>
          </w:hyperlink>
        </w:p>
        <w:p w14:paraId="79999533" w14:textId="38746F0F"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67" w:history="1">
            <w:r w:rsidRPr="007E6EC8">
              <w:rPr>
                <w:rStyle w:val="Hipervnculo"/>
                <w:rFonts w:cs="Calibri"/>
                <w:noProof/>
              </w:rPr>
              <w:t>Modal lista proveedor</w:t>
            </w:r>
            <w:r>
              <w:rPr>
                <w:noProof/>
                <w:webHidden/>
              </w:rPr>
              <w:tab/>
            </w:r>
            <w:r>
              <w:rPr>
                <w:noProof/>
                <w:webHidden/>
              </w:rPr>
              <w:fldChar w:fldCharType="begin"/>
            </w:r>
            <w:r>
              <w:rPr>
                <w:noProof/>
                <w:webHidden/>
              </w:rPr>
              <w:instrText xml:space="preserve"> PAGEREF _Toc187165767 \h </w:instrText>
            </w:r>
            <w:r>
              <w:rPr>
                <w:noProof/>
                <w:webHidden/>
              </w:rPr>
            </w:r>
            <w:r>
              <w:rPr>
                <w:noProof/>
                <w:webHidden/>
              </w:rPr>
              <w:fldChar w:fldCharType="separate"/>
            </w:r>
            <w:r>
              <w:rPr>
                <w:noProof/>
                <w:webHidden/>
              </w:rPr>
              <w:t>104</w:t>
            </w:r>
            <w:r>
              <w:rPr>
                <w:noProof/>
                <w:webHidden/>
              </w:rPr>
              <w:fldChar w:fldCharType="end"/>
            </w:r>
          </w:hyperlink>
        </w:p>
        <w:p w14:paraId="13FDC3EF" w14:textId="366CD21C"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8"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_Toc187165768 \h </w:instrText>
            </w:r>
            <w:r>
              <w:rPr>
                <w:noProof/>
                <w:webHidden/>
              </w:rPr>
            </w:r>
            <w:r>
              <w:rPr>
                <w:noProof/>
                <w:webHidden/>
              </w:rPr>
              <w:fldChar w:fldCharType="separate"/>
            </w:r>
            <w:r>
              <w:rPr>
                <w:noProof/>
                <w:webHidden/>
              </w:rPr>
              <w:t>105</w:t>
            </w:r>
            <w:r>
              <w:rPr>
                <w:noProof/>
                <w:webHidden/>
              </w:rPr>
              <w:fldChar w:fldCharType="end"/>
            </w:r>
          </w:hyperlink>
        </w:p>
        <w:p w14:paraId="09526BCA" w14:textId="45DBD0E3"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69" w:history="1">
            <w:r w:rsidRPr="007E6EC8">
              <w:rPr>
                <w:rStyle w:val="Hipervnculo"/>
                <w:rFonts w:cs="Calibri"/>
                <w:noProof/>
              </w:rPr>
              <w:t>Instrucciones para seleccionar un proveedor en el modal</w:t>
            </w:r>
            <w:r>
              <w:rPr>
                <w:noProof/>
                <w:webHidden/>
              </w:rPr>
              <w:tab/>
            </w:r>
            <w:r>
              <w:rPr>
                <w:noProof/>
                <w:webHidden/>
              </w:rPr>
              <w:fldChar w:fldCharType="begin"/>
            </w:r>
            <w:r>
              <w:rPr>
                <w:noProof/>
                <w:webHidden/>
              </w:rPr>
              <w:instrText xml:space="preserve"> PAGEREF _Toc187165769 \h </w:instrText>
            </w:r>
            <w:r>
              <w:rPr>
                <w:noProof/>
                <w:webHidden/>
              </w:rPr>
            </w:r>
            <w:r>
              <w:rPr>
                <w:noProof/>
                <w:webHidden/>
              </w:rPr>
              <w:fldChar w:fldCharType="separate"/>
            </w:r>
            <w:r>
              <w:rPr>
                <w:noProof/>
                <w:webHidden/>
              </w:rPr>
              <w:t>105</w:t>
            </w:r>
            <w:r>
              <w:rPr>
                <w:noProof/>
                <w:webHidden/>
              </w:rPr>
              <w:fldChar w:fldCharType="end"/>
            </w:r>
          </w:hyperlink>
        </w:p>
        <w:p w14:paraId="39FDCE32" w14:textId="00DB3859"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70" w:history="1">
            <w:r w:rsidRPr="007E6EC8">
              <w:rPr>
                <w:rStyle w:val="Hipervnculo"/>
                <w:rFonts w:cs="Calibri"/>
                <w:noProof/>
              </w:rPr>
              <w:t>Modal lista transportista</w:t>
            </w:r>
            <w:r>
              <w:rPr>
                <w:noProof/>
                <w:webHidden/>
              </w:rPr>
              <w:tab/>
            </w:r>
            <w:r>
              <w:rPr>
                <w:noProof/>
                <w:webHidden/>
              </w:rPr>
              <w:fldChar w:fldCharType="begin"/>
            </w:r>
            <w:r>
              <w:rPr>
                <w:noProof/>
                <w:webHidden/>
              </w:rPr>
              <w:instrText xml:space="preserve"> PAGEREF _Toc187165770 \h </w:instrText>
            </w:r>
            <w:r>
              <w:rPr>
                <w:noProof/>
                <w:webHidden/>
              </w:rPr>
            </w:r>
            <w:r>
              <w:rPr>
                <w:noProof/>
                <w:webHidden/>
              </w:rPr>
              <w:fldChar w:fldCharType="separate"/>
            </w:r>
            <w:r>
              <w:rPr>
                <w:noProof/>
                <w:webHidden/>
              </w:rPr>
              <w:t>106</w:t>
            </w:r>
            <w:r>
              <w:rPr>
                <w:noProof/>
                <w:webHidden/>
              </w:rPr>
              <w:fldChar w:fldCharType="end"/>
            </w:r>
          </w:hyperlink>
        </w:p>
        <w:p w14:paraId="58DC1547" w14:textId="03960D11"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1"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_Toc187165771 \h </w:instrText>
            </w:r>
            <w:r>
              <w:rPr>
                <w:noProof/>
                <w:webHidden/>
              </w:rPr>
            </w:r>
            <w:r>
              <w:rPr>
                <w:noProof/>
                <w:webHidden/>
              </w:rPr>
              <w:fldChar w:fldCharType="separate"/>
            </w:r>
            <w:r>
              <w:rPr>
                <w:noProof/>
                <w:webHidden/>
              </w:rPr>
              <w:t>107</w:t>
            </w:r>
            <w:r>
              <w:rPr>
                <w:noProof/>
                <w:webHidden/>
              </w:rPr>
              <w:fldChar w:fldCharType="end"/>
            </w:r>
          </w:hyperlink>
        </w:p>
        <w:p w14:paraId="0E2918B7" w14:textId="3DCF221B"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2" w:history="1">
            <w:r w:rsidRPr="007E6EC8">
              <w:rPr>
                <w:rStyle w:val="Hipervnculo"/>
                <w:rFonts w:cs="Calibri"/>
                <w:noProof/>
              </w:rPr>
              <w:t>Instrucciones para seleccionar un transportista en el modal</w:t>
            </w:r>
            <w:r>
              <w:rPr>
                <w:noProof/>
                <w:webHidden/>
              </w:rPr>
              <w:tab/>
            </w:r>
            <w:r>
              <w:rPr>
                <w:noProof/>
                <w:webHidden/>
              </w:rPr>
              <w:fldChar w:fldCharType="begin"/>
            </w:r>
            <w:r>
              <w:rPr>
                <w:noProof/>
                <w:webHidden/>
              </w:rPr>
              <w:instrText xml:space="preserve"> PAGEREF _Toc187165772 \h </w:instrText>
            </w:r>
            <w:r>
              <w:rPr>
                <w:noProof/>
                <w:webHidden/>
              </w:rPr>
            </w:r>
            <w:r>
              <w:rPr>
                <w:noProof/>
                <w:webHidden/>
              </w:rPr>
              <w:fldChar w:fldCharType="separate"/>
            </w:r>
            <w:r>
              <w:rPr>
                <w:noProof/>
                <w:webHidden/>
              </w:rPr>
              <w:t>107</w:t>
            </w:r>
            <w:r>
              <w:rPr>
                <w:noProof/>
                <w:webHidden/>
              </w:rPr>
              <w:fldChar w:fldCharType="end"/>
            </w:r>
          </w:hyperlink>
        </w:p>
        <w:p w14:paraId="59A5E8BD" w14:textId="1E1C42B8"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73" w:history="1">
            <w:r w:rsidRPr="007E6EC8">
              <w:rPr>
                <w:rStyle w:val="Hipervnculo"/>
                <w:rFonts w:cs="Calibri"/>
                <w:noProof/>
              </w:rPr>
              <w:t>Modal lista producto</w:t>
            </w:r>
            <w:r>
              <w:rPr>
                <w:noProof/>
                <w:webHidden/>
              </w:rPr>
              <w:tab/>
            </w:r>
            <w:r>
              <w:rPr>
                <w:noProof/>
                <w:webHidden/>
              </w:rPr>
              <w:fldChar w:fldCharType="begin"/>
            </w:r>
            <w:r>
              <w:rPr>
                <w:noProof/>
                <w:webHidden/>
              </w:rPr>
              <w:instrText xml:space="preserve"> PAGEREF _Toc187165773 \h </w:instrText>
            </w:r>
            <w:r>
              <w:rPr>
                <w:noProof/>
                <w:webHidden/>
              </w:rPr>
            </w:r>
            <w:r>
              <w:rPr>
                <w:noProof/>
                <w:webHidden/>
              </w:rPr>
              <w:fldChar w:fldCharType="separate"/>
            </w:r>
            <w:r>
              <w:rPr>
                <w:noProof/>
                <w:webHidden/>
              </w:rPr>
              <w:t>108</w:t>
            </w:r>
            <w:r>
              <w:rPr>
                <w:noProof/>
                <w:webHidden/>
              </w:rPr>
              <w:fldChar w:fldCharType="end"/>
            </w:r>
          </w:hyperlink>
        </w:p>
        <w:p w14:paraId="4CDE86B5" w14:textId="503E9AB7"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4"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_Toc187165774 \h </w:instrText>
            </w:r>
            <w:r>
              <w:rPr>
                <w:noProof/>
                <w:webHidden/>
              </w:rPr>
            </w:r>
            <w:r>
              <w:rPr>
                <w:noProof/>
                <w:webHidden/>
              </w:rPr>
              <w:fldChar w:fldCharType="separate"/>
            </w:r>
            <w:r>
              <w:rPr>
                <w:noProof/>
                <w:webHidden/>
              </w:rPr>
              <w:t>109</w:t>
            </w:r>
            <w:r>
              <w:rPr>
                <w:noProof/>
                <w:webHidden/>
              </w:rPr>
              <w:fldChar w:fldCharType="end"/>
            </w:r>
          </w:hyperlink>
        </w:p>
        <w:p w14:paraId="0FE2A4C0" w14:textId="00887B7B"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5" w:history="1">
            <w:r w:rsidRPr="007E6EC8">
              <w:rPr>
                <w:rStyle w:val="Hipervnculo"/>
                <w:rFonts w:cs="Calibri"/>
                <w:noProof/>
              </w:rPr>
              <w:t>Instrucciones para seleccionar un producto en el modal</w:t>
            </w:r>
            <w:r>
              <w:rPr>
                <w:noProof/>
                <w:webHidden/>
              </w:rPr>
              <w:tab/>
            </w:r>
            <w:r>
              <w:rPr>
                <w:noProof/>
                <w:webHidden/>
              </w:rPr>
              <w:fldChar w:fldCharType="begin"/>
            </w:r>
            <w:r>
              <w:rPr>
                <w:noProof/>
                <w:webHidden/>
              </w:rPr>
              <w:instrText xml:space="preserve"> PAGEREF _Toc187165775 \h </w:instrText>
            </w:r>
            <w:r>
              <w:rPr>
                <w:noProof/>
                <w:webHidden/>
              </w:rPr>
            </w:r>
            <w:r>
              <w:rPr>
                <w:noProof/>
                <w:webHidden/>
              </w:rPr>
              <w:fldChar w:fldCharType="separate"/>
            </w:r>
            <w:r>
              <w:rPr>
                <w:noProof/>
                <w:webHidden/>
              </w:rPr>
              <w:t>109</w:t>
            </w:r>
            <w:r>
              <w:rPr>
                <w:noProof/>
                <w:webHidden/>
              </w:rPr>
              <w:fldChar w:fldCharType="end"/>
            </w:r>
          </w:hyperlink>
        </w:p>
        <w:p w14:paraId="04D708CF" w14:textId="5775D69B" w:rsidR="008A1F0E" w:rsidRDefault="008A1F0E">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165776" w:history="1">
            <w:r w:rsidRPr="007E6EC8">
              <w:rPr>
                <w:rStyle w:val="Hipervnculo"/>
                <w:rFonts w:cs="Calibri"/>
                <w:noProof/>
              </w:rPr>
              <w:t>Modal lista oferta</w:t>
            </w:r>
            <w:r>
              <w:rPr>
                <w:noProof/>
                <w:webHidden/>
              </w:rPr>
              <w:tab/>
            </w:r>
            <w:r>
              <w:rPr>
                <w:noProof/>
                <w:webHidden/>
              </w:rPr>
              <w:fldChar w:fldCharType="begin"/>
            </w:r>
            <w:r>
              <w:rPr>
                <w:noProof/>
                <w:webHidden/>
              </w:rPr>
              <w:instrText xml:space="preserve"> PAGEREF _Toc187165776 \h </w:instrText>
            </w:r>
            <w:r>
              <w:rPr>
                <w:noProof/>
                <w:webHidden/>
              </w:rPr>
            </w:r>
            <w:r>
              <w:rPr>
                <w:noProof/>
                <w:webHidden/>
              </w:rPr>
              <w:fldChar w:fldCharType="separate"/>
            </w:r>
            <w:r>
              <w:rPr>
                <w:noProof/>
                <w:webHidden/>
              </w:rPr>
              <w:t>110</w:t>
            </w:r>
            <w:r>
              <w:rPr>
                <w:noProof/>
                <w:webHidden/>
              </w:rPr>
              <w:fldChar w:fldCharType="end"/>
            </w:r>
          </w:hyperlink>
        </w:p>
        <w:p w14:paraId="4879A35F" w14:textId="5FC11B75"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7" w:history="1">
            <w:r w:rsidRPr="007E6EC8">
              <w:rPr>
                <w:rStyle w:val="Hipervnculo"/>
                <w:rFonts w:cs="Calibri"/>
                <w:noProof/>
              </w:rPr>
              <w:t>Descripción breve</w:t>
            </w:r>
            <w:r>
              <w:rPr>
                <w:noProof/>
                <w:webHidden/>
              </w:rPr>
              <w:tab/>
            </w:r>
            <w:r>
              <w:rPr>
                <w:noProof/>
                <w:webHidden/>
              </w:rPr>
              <w:fldChar w:fldCharType="begin"/>
            </w:r>
            <w:r>
              <w:rPr>
                <w:noProof/>
                <w:webHidden/>
              </w:rPr>
              <w:instrText xml:space="preserve"> PAGEREF _Toc187165777 \h </w:instrText>
            </w:r>
            <w:r>
              <w:rPr>
                <w:noProof/>
                <w:webHidden/>
              </w:rPr>
            </w:r>
            <w:r>
              <w:rPr>
                <w:noProof/>
                <w:webHidden/>
              </w:rPr>
              <w:fldChar w:fldCharType="separate"/>
            </w:r>
            <w:r>
              <w:rPr>
                <w:noProof/>
                <w:webHidden/>
              </w:rPr>
              <w:t>111</w:t>
            </w:r>
            <w:r>
              <w:rPr>
                <w:noProof/>
                <w:webHidden/>
              </w:rPr>
              <w:fldChar w:fldCharType="end"/>
            </w:r>
          </w:hyperlink>
        </w:p>
        <w:p w14:paraId="7D7D59DC" w14:textId="09C06DF7" w:rsidR="008A1F0E" w:rsidRDefault="008A1F0E">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165778" w:history="1">
            <w:r w:rsidRPr="007E6EC8">
              <w:rPr>
                <w:rStyle w:val="Hipervnculo"/>
                <w:rFonts w:cs="Calibri"/>
                <w:noProof/>
              </w:rPr>
              <w:t>Instrucciones para seleccionar una oferta en el modal</w:t>
            </w:r>
            <w:r>
              <w:rPr>
                <w:noProof/>
                <w:webHidden/>
              </w:rPr>
              <w:tab/>
            </w:r>
            <w:r>
              <w:rPr>
                <w:noProof/>
                <w:webHidden/>
              </w:rPr>
              <w:fldChar w:fldCharType="begin"/>
            </w:r>
            <w:r>
              <w:rPr>
                <w:noProof/>
                <w:webHidden/>
              </w:rPr>
              <w:instrText xml:space="preserve"> PAGEREF _Toc187165778 \h </w:instrText>
            </w:r>
            <w:r>
              <w:rPr>
                <w:noProof/>
                <w:webHidden/>
              </w:rPr>
            </w:r>
            <w:r>
              <w:rPr>
                <w:noProof/>
                <w:webHidden/>
              </w:rPr>
              <w:fldChar w:fldCharType="separate"/>
            </w:r>
            <w:r>
              <w:rPr>
                <w:noProof/>
                <w:webHidden/>
              </w:rPr>
              <w:t>111</w:t>
            </w:r>
            <w:r>
              <w:rPr>
                <w:noProof/>
                <w:webHidden/>
              </w:rPr>
              <w:fldChar w:fldCharType="end"/>
            </w:r>
          </w:hyperlink>
        </w:p>
        <w:p w14:paraId="4CED51C5" w14:textId="19FBD15E" w:rsidR="008A1F0E" w:rsidRDefault="008A1F0E">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165779" w:history="1">
            <w:r w:rsidRPr="007E6EC8">
              <w:rPr>
                <w:rStyle w:val="Hipervnculo"/>
                <w:rFonts w:cs="Calibri"/>
                <w:noProof/>
              </w:rPr>
              <w:t>Soporte técnico</w:t>
            </w:r>
            <w:r>
              <w:rPr>
                <w:noProof/>
                <w:webHidden/>
              </w:rPr>
              <w:tab/>
            </w:r>
            <w:r>
              <w:rPr>
                <w:noProof/>
                <w:webHidden/>
              </w:rPr>
              <w:fldChar w:fldCharType="begin"/>
            </w:r>
            <w:r>
              <w:rPr>
                <w:noProof/>
                <w:webHidden/>
              </w:rPr>
              <w:instrText xml:space="preserve"> PAGEREF _Toc187165779 \h </w:instrText>
            </w:r>
            <w:r>
              <w:rPr>
                <w:noProof/>
                <w:webHidden/>
              </w:rPr>
            </w:r>
            <w:r>
              <w:rPr>
                <w:noProof/>
                <w:webHidden/>
              </w:rPr>
              <w:fldChar w:fldCharType="separate"/>
            </w:r>
            <w:r>
              <w:rPr>
                <w:noProof/>
                <w:webHidden/>
              </w:rPr>
              <w:t>112</w:t>
            </w:r>
            <w:r>
              <w:rPr>
                <w:noProof/>
                <w:webHidden/>
              </w:rPr>
              <w:fldChar w:fldCharType="end"/>
            </w:r>
          </w:hyperlink>
        </w:p>
        <w:p w14:paraId="642EDC2D" w14:textId="4766CE5A" w:rsidR="00631BC0" w:rsidRPr="00195B4D" w:rsidRDefault="00ED271A" w:rsidP="000C4EFA">
          <w:pPr>
            <w:tabs>
              <w:tab w:val="right" w:pos="9638"/>
            </w:tabs>
          </w:pPr>
          <w:r>
            <w:rPr>
              <w:b/>
              <w:bCs/>
              <w:lang w:val="es-ES"/>
            </w:rPr>
            <w:fldChar w:fldCharType="end"/>
          </w:r>
          <w:r w:rsidR="000C4EFA">
            <w:rPr>
              <w:b/>
              <w:bCs/>
              <w:lang w:val="es-ES"/>
            </w:rPr>
            <w:tab/>
          </w:r>
        </w:p>
      </w:sdtContent>
    </w:sdt>
    <w:bookmarkStart w:id="2" w:name="_Toc384282999" w:displacedByCustomXml="prev"/>
    <w:p w14:paraId="5B326CF1" w14:textId="77777777" w:rsidR="00310E5A" w:rsidRDefault="00310E5A" w:rsidP="00310E5A">
      <w:bookmarkStart w:id="3" w:name="_Toc186813289"/>
      <w:bookmarkStart w:id="4" w:name="_Hlk186814436"/>
    </w:p>
    <w:p w14:paraId="09C303FB" w14:textId="77777777" w:rsidR="00310E5A" w:rsidRDefault="00310E5A" w:rsidP="00310E5A"/>
    <w:p w14:paraId="52C46589" w14:textId="77777777" w:rsidR="00310E5A" w:rsidRDefault="00310E5A" w:rsidP="00310E5A"/>
    <w:p w14:paraId="3F66483E" w14:textId="77777777" w:rsidR="00310E5A" w:rsidRDefault="00310E5A" w:rsidP="00310E5A"/>
    <w:p w14:paraId="3D36A5FE" w14:textId="77777777" w:rsidR="00310E5A" w:rsidRDefault="00310E5A" w:rsidP="00310E5A"/>
    <w:p w14:paraId="0E77B40A" w14:textId="77777777" w:rsidR="00310E5A" w:rsidRDefault="00310E5A" w:rsidP="00310E5A"/>
    <w:p w14:paraId="10EB7306" w14:textId="77777777" w:rsidR="00310E5A" w:rsidRDefault="00310E5A" w:rsidP="00310E5A"/>
    <w:p w14:paraId="5C1B2F84" w14:textId="77777777" w:rsidR="00310E5A" w:rsidRDefault="00310E5A" w:rsidP="00310E5A"/>
    <w:p w14:paraId="41B1A486" w14:textId="77777777" w:rsidR="00310E5A" w:rsidRDefault="00310E5A" w:rsidP="00310E5A"/>
    <w:p w14:paraId="6D7AD6B2" w14:textId="77777777" w:rsidR="00310E5A" w:rsidRDefault="00310E5A" w:rsidP="00310E5A"/>
    <w:p w14:paraId="2A9E2343" w14:textId="77777777" w:rsidR="00310E5A" w:rsidRDefault="00310E5A" w:rsidP="00310E5A"/>
    <w:p w14:paraId="2699DACC" w14:textId="77777777" w:rsidR="00310E5A" w:rsidRDefault="00310E5A" w:rsidP="00310E5A"/>
    <w:p w14:paraId="72DFCFC1" w14:textId="77777777" w:rsidR="00310E5A" w:rsidRDefault="00310E5A" w:rsidP="00310E5A"/>
    <w:p w14:paraId="0E4D562E" w14:textId="77777777" w:rsidR="00310E5A" w:rsidRDefault="00310E5A" w:rsidP="00310E5A"/>
    <w:p w14:paraId="29EAC91B" w14:textId="77777777" w:rsidR="00310E5A" w:rsidRDefault="00310E5A" w:rsidP="00310E5A"/>
    <w:p w14:paraId="0BDEECDC" w14:textId="77777777" w:rsidR="003E40F7" w:rsidRDefault="003E40F7" w:rsidP="00310E5A"/>
    <w:p w14:paraId="23DF2F36" w14:textId="19DF1F5E" w:rsidR="00310E5A" w:rsidRPr="003C0438" w:rsidRDefault="0068359B" w:rsidP="0068359B">
      <w:pPr>
        <w:jc w:val="center"/>
        <w:rPr>
          <w:rFonts w:asciiTheme="minorHAnsi" w:hAnsiTheme="minorHAnsi" w:cstheme="minorHAnsi"/>
          <w:b/>
          <w:bCs/>
          <w:sz w:val="32"/>
          <w:szCs w:val="32"/>
        </w:rPr>
      </w:pPr>
      <w:r w:rsidRPr="003C0438">
        <w:rPr>
          <w:rFonts w:asciiTheme="minorHAnsi" w:hAnsiTheme="minorHAnsi" w:cstheme="minorHAnsi"/>
          <w:b/>
          <w:bCs/>
          <w:sz w:val="32"/>
          <w:szCs w:val="32"/>
        </w:rPr>
        <w:t>Manual de usuario</w:t>
      </w:r>
    </w:p>
    <w:p w14:paraId="56E4AE76" w14:textId="113CBE8E" w:rsidR="00AE49E5" w:rsidRDefault="00AE49E5" w:rsidP="00AE49E5">
      <w:pPr>
        <w:pStyle w:val="Ttulo1"/>
        <w:jc w:val="center"/>
        <w:rPr>
          <w:rFonts w:ascii="Calibri" w:hAnsi="Calibri" w:cs="Calibri"/>
          <w:b w:val="0"/>
          <w:bCs w:val="0"/>
          <w:color w:val="000000" w:themeColor="text1"/>
          <w:sz w:val="24"/>
          <w:szCs w:val="24"/>
        </w:rPr>
      </w:pPr>
      <w:bookmarkStart w:id="5" w:name="_Toc187165692"/>
      <w:r w:rsidRPr="00A8063D">
        <w:rPr>
          <w:rFonts w:ascii="Calibri" w:hAnsi="Calibri" w:cs="Calibri"/>
          <w:color w:val="000000" w:themeColor="text1"/>
          <w:sz w:val="24"/>
          <w:szCs w:val="24"/>
        </w:rPr>
        <w:t>Introducción</w:t>
      </w:r>
      <w:bookmarkEnd w:id="3"/>
      <w:bookmarkEnd w:id="5"/>
    </w:p>
    <w:p w14:paraId="1E05C753" w14:textId="77777777" w:rsidR="00AE49E5" w:rsidRPr="006D1F02" w:rsidRDefault="00AE49E5" w:rsidP="00AE49E5"/>
    <w:p w14:paraId="5EBC888D" w14:textId="77777777" w:rsidR="00AE49E5" w:rsidRDefault="00AE49E5" w:rsidP="00AE49E5">
      <w:pPr>
        <w:tabs>
          <w:tab w:val="left" w:pos="6139"/>
        </w:tabs>
        <w:jc w:val="both"/>
        <w:rPr>
          <w:rFonts w:ascii="Calibri" w:hAnsi="Calibri" w:cs="Calibri"/>
        </w:rPr>
      </w:pPr>
      <w:r w:rsidRPr="006D1F02">
        <w:rPr>
          <w:rFonts w:ascii="Calibri" w:hAnsi="Calibri" w:cs="Calibri"/>
        </w:rPr>
        <w:t>Este manual de usuario tiene como objetivo guiar al personal del supermercado en el uso eficiente del Sistema de Ventas Supermercado, asegurando que puedan aprovechar al máximo todas sus funcionalidades para optimizar las operaciones y brindar un excelente servicio al cliente.</w:t>
      </w:r>
    </w:p>
    <w:p w14:paraId="6EC3DDC3" w14:textId="77777777" w:rsidR="00DB6DD6" w:rsidRPr="006D1F02" w:rsidRDefault="00DB6DD6" w:rsidP="00AE49E5">
      <w:pPr>
        <w:tabs>
          <w:tab w:val="left" w:pos="6139"/>
        </w:tabs>
        <w:jc w:val="both"/>
        <w:rPr>
          <w:rFonts w:ascii="Calibri" w:hAnsi="Calibri" w:cs="Calibri"/>
        </w:rPr>
      </w:pPr>
    </w:p>
    <w:p w14:paraId="01CF7B6B" w14:textId="77777777" w:rsidR="00AE49E5" w:rsidRDefault="00AE49E5" w:rsidP="00AE49E5">
      <w:pPr>
        <w:tabs>
          <w:tab w:val="left" w:pos="6139"/>
        </w:tabs>
        <w:jc w:val="both"/>
        <w:rPr>
          <w:rFonts w:ascii="Calibri" w:hAnsi="Calibri" w:cs="Calibri"/>
        </w:rPr>
      </w:pPr>
      <w:r w:rsidRPr="006D1F02">
        <w:rPr>
          <w:rFonts w:ascii="Calibri" w:hAnsi="Calibri" w:cs="Calibri"/>
        </w:rPr>
        <w:t xml:space="preserve">El Sistema de Ventas Supermercado es una solución tecnológica </w:t>
      </w:r>
      <w:r>
        <w:rPr>
          <w:rFonts w:ascii="Calibri" w:hAnsi="Calibri" w:cs="Calibri"/>
        </w:rPr>
        <w:t xml:space="preserve">ya que </w:t>
      </w:r>
      <w:r w:rsidRPr="006D1F02">
        <w:rPr>
          <w:rFonts w:ascii="Calibri" w:hAnsi="Calibri" w:cs="Calibri"/>
        </w:rPr>
        <w:t>permite automatizar y simplificar procesos clave como ventas, compras, y control de inventarios, mejorando la productividad y reduciendo errores manuales.</w:t>
      </w:r>
    </w:p>
    <w:p w14:paraId="3214BA05" w14:textId="77777777" w:rsidR="00DB6DD6" w:rsidRPr="006D1F02" w:rsidRDefault="00DB6DD6" w:rsidP="00AE49E5">
      <w:pPr>
        <w:tabs>
          <w:tab w:val="left" w:pos="6139"/>
        </w:tabs>
        <w:jc w:val="both"/>
        <w:rPr>
          <w:rFonts w:ascii="Calibri" w:hAnsi="Calibri" w:cs="Calibri"/>
        </w:rPr>
      </w:pPr>
    </w:p>
    <w:p w14:paraId="0FBE6475" w14:textId="77777777" w:rsidR="00AE49E5" w:rsidRDefault="00AE49E5" w:rsidP="00AE49E5">
      <w:pPr>
        <w:tabs>
          <w:tab w:val="left" w:pos="6139"/>
        </w:tabs>
        <w:jc w:val="both"/>
        <w:rPr>
          <w:rFonts w:ascii="Calibri" w:hAnsi="Calibri" w:cs="Calibri"/>
        </w:rPr>
      </w:pPr>
      <w:r w:rsidRPr="006D1F02">
        <w:rPr>
          <w:rFonts w:ascii="Calibri" w:hAnsi="Calibri" w:cs="Calibri"/>
        </w:rPr>
        <w:t xml:space="preserve">Además, el sistema no solo facilita las tareas diarias del personal, sino que también proporciona </w:t>
      </w:r>
      <w:r>
        <w:rPr>
          <w:rFonts w:ascii="Calibri" w:hAnsi="Calibri" w:cs="Calibri"/>
        </w:rPr>
        <w:t xml:space="preserve">reportes de los productos más comprados y vendidos con sus respetivas graficas. </w:t>
      </w:r>
      <w:r w:rsidRPr="006D1F02">
        <w:rPr>
          <w:rFonts w:ascii="Calibri" w:hAnsi="Calibri" w:cs="Calibri"/>
        </w:rPr>
        <w:t>Estos datos son fundamentales para tomar decisiones estratégicas que impulsen el crecimiento del negocio y fortalezcan su competitividad en el mercado.</w:t>
      </w:r>
    </w:p>
    <w:p w14:paraId="59A99A99" w14:textId="77777777" w:rsidR="00DB6DD6" w:rsidRPr="00A8063D" w:rsidRDefault="00DB6DD6" w:rsidP="00AE49E5">
      <w:pPr>
        <w:tabs>
          <w:tab w:val="left" w:pos="6139"/>
        </w:tabs>
        <w:jc w:val="both"/>
        <w:rPr>
          <w:rFonts w:ascii="Calibri" w:hAnsi="Calibri" w:cs="Calibri"/>
        </w:rPr>
      </w:pPr>
    </w:p>
    <w:p w14:paraId="162092E8" w14:textId="77777777" w:rsidR="00AE49E5" w:rsidRDefault="00AE49E5" w:rsidP="00AE49E5">
      <w:pPr>
        <w:tabs>
          <w:tab w:val="left" w:pos="6139"/>
        </w:tabs>
        <w:jc w:val="both"/>
        <w:rPr>
          <w:rFonts w:ascii="Calibri" w:hAnsi="Calibri" w:cs="Calibri"/>
        </w:rPr>
      </w:pPr>
      <w:r w:rsidRPr="00B9582C">
        <w:rPr>
          <w:rFonts w:ascii="Calibri" w:hAnsi="Calibri" w:cs="Calibri"/>
        </w:rPr>
        <w:t>Con este sistema, el dueño del supermercado podrá gestionar de manera centralizada las ventas, compras, inventarios, clientes, proveedores, y otros aspectos fundamentales de su negocio, asegurando la integridad y disponibilidad de los datos en todo momento.</w:t>
      </w:r>
    </w:p>
    <w:p w14:paraId="7AB093D0" w14:textId="77777777" w:rsidR="00AE49E5" w:rsidRDefault="00AE49E5" w:rsidP="00AE49E5">
      <w:pPr>
        <w:tabs>
          <w:tab w:val="left" w:pos="6139"/>
        </w:tabs>
        <w:jc w:val="both"/>
        <w:rPr>
          <w:rFonts w:ascii="Calibri" w:hAnsi="Calibri" w:cs="Calibri"/>
        </w:rPr>
      </w:pPr>
    </w:p>
    <w:p w14:paraId="632381FB" w14:textId="77777777" w:rsidR="00AE49E5" w:rsidRDefault="00AE49E5" w:rsidP="00AE49E5">
      <w:pPr>
        <w:tabs>
          <w:tab w:val="left" w:pos="6139"/>
        </w:tabs>
        <w:jc w:val="both"/>
        <w:rPr>
          <w:rFonts w:ascii="Calibri" w:hAnsi="Calibri" w:cs="Calibri"/>
        </w:rPr>
      </w:pPr>
    </w:p>
    <w:p w14:paraId="643E57EB" w14:textId="77777777" w:rsidR="00AE49E5" w:rsidRDefault="00AE49E5" w:rsidP="00AE49E5">
      <w:pPr>
        <w:tabs>
          <w:tab w:val="left" w:pos="6139"/>
        </w:tabs>
        <w:jc w:val="both"/>
        <w:rPr>
          <w:rFonts w:ascii="Calibri" w:hAnsi="Calibri" w:cs="Calibri"/>
        </w:rPr>
      </w:pPr>
    </w:p>
    <w:p w14:paraId="46BFB520" w14:textId="77777777" w:rsidR="00AE49E5" w:rsidRDefault="00AE49E5" w:rsidP="00AE49E5">
      <w:pPr>
        <w:tabs>
          <w:tab w:val="left" w:pos="6139"/>
        </w:tabs>
        <w:jc w:val="both"/>
        <w:rPr>
          <w:rFonts w:ascii="Calibri" w:hAnsi="Calibri" w:cs="Calibri"/>
        </w:rPr>
      </w:pPr>
    </w:p>
    <w:p w14:paraId="439475E6" w14:textId="77777777" w:rsidR="00AE49E5" w:rsidRDefault="00AE49E5" w:rsidP="00AE49E5">
      <w:pPr>
        <w:tabs>
          <w:tab w:val="left" w:pos="6139"/>
        </w:tabs>
        <w:jc w:val="both"/>
        <w:rPr>
          <w:rFonts w:ascii="Calibri" w:hAnsi="Calibri" w:cs="Calibri"/>
        </w:rPr>
      </w:pPr>
    </w:p>
    <w:p w14:paraId="317BDA43" w14:textId="77777777" w:rsidR="00AE49E5" w:rsidRDefault="00AE49E5" w:rsidP="00AE49E5">
      <w:pPr>
        <w:tabs>
          <w:tab w:val="left" w:pos="6139"/>
        </w:tabs>
        <w:jc w:val="both"/>
        <w:rPr>
          <w:rFonts w:ascii="Calibri" w:hAnsi="Calibri" w:cs="Calibri"/>
        </w:rPr>
      </w:pPr>
    </w:p>
    <w:p w14:paraId="777110C8" w14:textId="77777777" w:rsidR="00AE49E5" w:rsidRDefault="00AE49E5" w:rsidP="00AE49E5">
      <w:pPr>
        <w:tabs>
          <w:tab w:val="left" w:pos="6139"/>
        </w:tabs>
        <w:jc w:val="both"/>
        <w:rPr>
          <w:rFonts w:ascii="Calibri" w:hAnsi="Calibri" w:cs="Calibri"/>
        </w:rPr>
      </w:pPr>
    </w:p>
    <w:p w14:paraId="479DBDB2" w14:textId="77777777" w:rsidR="00AE49E5" w:rsidRDefault="00AE49E5" w:rsidP="00AE49E5">
      <w:pPr>
        <w:tabs>
          <w:tab w:val="left" w:pos="6139"/>
        </w:tabs>
        <w:jc w:val="both"/>
        <w:rPr>
          <w:rFonts w:ascii="Calibri" w:hAnsi="Calibri" w:cs="Calibri"/>
        </w:rPr>
      </w:pPr>
    </w:p>
    <w:p w14:paraId="09832504" w14:textId="77777777" w:rsidR="00AE49E5" w:rsidRDefault="00AE49E5" w:rsidP="00AE49E5">
      <w:pPr>
        <w:tabs>
          <w:tab w:val="left" w:pos="6139"/>
        </w:tabs>
        <w:jc w:val="both"/>
        <w:rPr>
          <w:rFonts w:ascii="Calibri" w:hAnsi="Calibri" w:cs="Calibri"/>
        </w:rPr>
      </w:pPr>
    </w:p>
    <w:p w14:paraId="072FCBA5" w14:textId="77777777" w:rsidR="00AE49E5" w:rsidRDefault="00AE49E5" w:rsidP="00AE49E5">
      <w:pPr>
        <w:tabs>
          <w:tab w:val="left" w:pos="6139"/>
        </w:tabs>
        <w:jc w:val="both"/>
        <w:rPr>
          <w:rFonts w:ascii="Calibri" w:hAnsi="Calibri" w:cs="Calibri"/>
        </w:rPr>
      </w:pPr>
    </w:p>
    <w:p w14:paraId="4FA42D77" w14:textId="77777777" w:rsidR="00AE49E5" w:rsidRDefault="00AE49E5" w:rsidP="00AE49E5">
      <w:pPr>
        <w:tabs>
          <w:tab w:val="left" w:pos="6139"/>
        </w:tabs>
        <w:jc w:val="both"/>
        <w:rPr>
          <w:rFonts w:ascii="Calibri" w:hAnsi="Calibri" w:cs="Calibri"/>
        </w:rPr>
      </w:pPr>
    </w:p>
    <w:p w14:paraId="687114BB" w14:textId="77777777" w:rsidR="00AE49E5" w:rsidRDefault="00AE49E5" w:rsidP="00AE49E5">
      <w:pPr>
        <w:tabs>
          <w:tab w:val="left" w:pos="6139"/>
        </w:tabs>
        <w:jc w:val="both"/>
        <w:rPr>
          <w:rFonts w:ascii="Calibri" w:hAnsi="Calibri" w:cs="Calibri"/>
        </w:rPr>
      </w:pPr>
    </w:p>
    <w:p w14:paraId="5535365B" w14:textId="77777777" w:rsidR="00AE49E5" w:rsidRDefault="00AE49E5" w:rsidP="00AE49E5">
      <w:pPr>
        <w:tabs>
          <w:tab w:val="left" w:pos="6139"/>
        </w:tabs>
        <w:jc w:val="both"/>
        <w:rPr>
          <w:rFonts w:ascii="Calibri" w:hAnsi="Calibri" w:cs="Calibri"/>
        </w:rPr>
      </w:pPr>
    </w:p>
    <w:p w14:paraId="4C6F64CE" w14:textId="77777777" w:rsidR="00AE49E5" w:rsidRDefault="00AE49E5" w:rsidP="00AE49E5">
      <w:pPr>
        <w:tabs>
          <w:tab w:val="left" w:pos="6139"/>
        </w:tabs>
        <w:jc w:val="both"/>
        <w:rPr>
          <w:rFonts w:ascii="Calibri" w:hAnsi="Calibri" w:cs="Calibri"/>
        </w:rPr>
      </w:pPr>
    </w:p>
    <w:p w14:paraId="636EF22A" w14:textId="77777777" w:rsidR="00AE49E5" w:rsidRDefault="00AE49E5" w:rsidP="00AE49E5">
      <w:pPr>
        <w:tabs>
          <w:tab w:val="left" w:pos="6139"/>
        </w:tabs>
        <w:jc w:val="both"/>
        <w:rPr>
          <w:rFonts w:ascii="Calibri" w:hAnsi="Calibri" w:cs="Calibri"/>
        </w:rPr>
      </w:pPr>
    </w:p>
    <w:p w14:paraId="5664E8E9" w14:textId="77777777" w:rsidR="00AE49E5" w:rsidRDefault="00AE49E5" w:rsidP="00AE49E5">
      <w:pPr>
        <w:tabs>
          <w:tab w:val="left" w:pos="6139"/>
        </w:tabs>
        <w:jc w:val="both"/>
        <w:rPr>
          <w:rFonts w:ascii="Calibri" w:hAnsi="Calibri" w:cs="Calibri"/>
        </w:rPr>
      </w:pPr>
    </w:p>
    <w:p w14:paraId="7FB79B58" w14:textId="77777777" w:rsidR="00AE49E5" w:rsidRDefault="00AE49E5" w:rsidP="00AE49E5">
      <w:pPr>
        <w:tabs>
          <w:tab w:val="left" w:pos="6139"/>
        </w:tabs>
        <w:jc w:val="both"/>
        <w:rPr>
          <w:rFonts w:ascii="Calibri" w:hAnsi="Calibri" w:cs="Calibri"/>
        </w:rPr>
      </w:pPr>
    </w:p>
    <w:p w14:paraId="4F8B1586" w14:textId="77777777" w:rsidR="00AE49E5" w:rsidRDefault="00AE49E5" w:rsidP="00AE49E5">
      <w:pPr>
        <w:tabs>
          <w:tab w:val="left" w:pos="6139"/>
        </w:tabs>
        <w:jc w:val="both"/>
        <w:rPr>
          <w:rFonts w:ascii="Calibri" w:hAnsi="Calibri" w:cs="Calibri"/>
        </w:rPr>
      </w:pPr>
    </w:p>
    <w:p w14:paraId="29DA3390" w14:textId="77777777" w:rsidR="00AE49E5" w:rsidRDefault="00AE49E5" w:rsidP="00AE49E5">
      <w:pPr>
        <w:tabs>
          <w:tab w:val="left" w:pos="6139"/>
        </w:tabs>
        <w:jc w:val="both"/>
        <w:rPr>
          <w:rFonts w:ascii="Calibri" w:hAnsi="Calibri" w:cs="Calibri"/>
        </w:rPr>
      </w:pPr>
    </w:p>
    <w:p w14:paraId="13381279" w14:textId="77777777" w:rsidR="00AE49E5" w:rsidRDefault="00AE49E5" w:rsidP="00AE49E5">
      <w:pPr>
        <w:tabs>
          <w:tab w:val="left" w:pos="6139"/>
        </w:tabs>
        <w:jc w:val="both"/>
        <w:rPr>
          <w:rFonts w:ascii="Calibri" w:hAnsi="Calibri" w:cs="Calibri"/>
        </w:rPr>
      </w:pPr>
    </w:p>
    <w:p w14:paraId="751F0165" w14:textId="77777777" w:rsidR="00AE49E5" w:rsidRDefault="00AE49E5" w:rsidP="00AE49E5">
      <w:pPr>
        <w:tabs>
          <w:tab w:val="left" w:pos="6139"/>
        </w:tabs>
        <w:jc w:val="both"/>
        <w:rPr>
          <w:rFonts w:ascii="Calibri" w:hAnsi="Calibri" w:cs="Calibri"/>
        </w:rPr>
      </w:pPr>
    </w:p>
    <w:p w14:paraId="39D022A1" w14:textId="77777777" w:rsidR="00AE49E5" w:rsidRDefault="00AE49E5" w:rsidP="00AE49E5">
      <w:pPr>
        <w:tabs>
          <w:tab w:val="left" w:pos="6139"/>
        </w:tabs>
        <w:jc w:val="both"/>
        <w:rPr>
          <w:rFonts w:ascii="Calibri" w:hAnsi="Calibri" w:cs="Calibri"/>
        </w:rPr>
      </w:pPr>
    </w:p>
    <w:p w14:paraId="61E67824" w14:textId="77777777" w:rsidR="00AE49E5" w:rsidRDefault="00AE49E5" w:rsidP="00AE49E5">
      <w:pPr>
        <w:tabs>
          <w:tab w:val="left" w:pos="6139"/>
        </w:tabs>
        <w:jc w:val="both"/>
        <w:rPr>
          <w:rFonts w:ascii="Calibri" w:hAnsi="Calibri" w:cs="Calibri"/>
        </w:rPr>
      </w:pPr>
    </w:p>
    <w:p w14:paraId="34821C22" w14:textId="77777777" w:rsidR="00AE49E5" w:rsidRDefault="00AE49E5" w:rsidP="00AE49E5">
      <w:pPr>
        <w:tabs>
          <w:tab w:val="left" w:pos="6139"/>
        </w:tabs>
        <w:jc w:val="both"/>
        <w:rPr>
          <w:rFonts w:ascii="Calibri" w:hAnsi="Calibri" w:cs="Calibri"/>
        </w:rPr>
      </w:pPr>
    </w:p>
    <w:p w14:paraId="4878828A" w14:textId="77777777" w:rsidR="00AE49E5" w:rsidRDefault="00AE49E5" w:rsidP="00AE49E5">
      <w:pPr>
        <w:tabs>
          <w:tab w:val="left" w:pos="6139"/>
        </w:tabs>
        <w:jc w:val="both"/>
        <w:rPr>
          <w:rFonts w:ascii="Calibri" w:hAnsi="Calibri" w:cs="Calibri"/>
        </w:rPr>
      </w:pPr>
    </w:p>
    <w:p w14:paraId="4E722E93" w14:textId="77777777" w:rsidR="00AE49E5" w:rsidRDefault="00AE49E5" w:rsidP="00AE49E5">
      <w:pPr>
        <w:tabs>
          <w:tab w:val="left" w:pos="6139"/>
        </w:tabs>
        <w:jc w:val="both"/>
        <w:rPr>
          <w:rFonts w:ascii="Calibri" w:hAnsi="Calibri" w:cs="Calibri"/>
        </w:rPr>
      </w:pPr>
    </w:p>
    <w:p w14:paraId="7A4950D3" w14:textId="77777777" w:rsidR="00AE49E5" w:rsidRPr="00B9582C" w:rsidRDefault="00AE49E5" w:rsidP="00AE49E5">
      <w:pPr>
        <w:tabs>
          <w:tab w:val="left" w:pos="6139"/>
        </w:tabs>
        <w:jc w:val="both"/>
        <w:rPr>
          <w:rFonts w:ascii="Calibri" w:hAnsi="Calibri" w:cs="Calibri"/>
        </w:rPr>
      </w:pPr>
    </w:p>
    <w:p w14:paraId="69AEB0BA" w14:textId="77777777" w:rsidR="00AE49E5" w:rsidRPr="00A8063D" w:rsidRDefault="00AE49E5" w:rsidP="00AE49E5">
      <w:pPr>
        <w:pStyle w:val="Ttulo1"/>
        <w:jc w:val="center"/>
        <w:rPr>
          <w:rFonts w:ascii="Calibri" w:hAnsi="Calibri" w:cs="Calibri"/>
          <w:b w:val="0"/>
          <w:bCs w:val="0"/>
          <w:color w:val="000000" w:themeColor="text1"/>
          <w:sz w:val="24"/>
          <w:szCs w:val="24"/>
        </w:rPr>
      </w:pPr>
      <w:bookmarkStart w:id="6" w:name="_Toc186813290"/>
      <w:bookmarkStart w:id="7" w:name="_Toc187165693"/>
      <w:r w:rsidRPr="00A8063D">
        <w:rPr>
          <w:rFonts w:ascii="Calibri" w:hAnsi="Calibri" w:cs="Calibri"/>
          <w:color w:val="000000" w:themeColor="text1"/>
          <w:sz w:val="24"/>
          <w:szCs w:val="24"/>
        </w:rPr>
        <w:t>Objetivo del sistema</w:t>
      </w:r>
      <w:bookmarkEnd w:id="6"/>
      <w:bookmarkEnd w:id="7"/>
    </w:p>
    <w:p w14:paraId="6DBEB5FF" w14:textId="77777777" w:rsidR="00AE49E5" w:rsidRDefault="00AE49E5" w:rsidP="00AE49E5">
      <w:pPr>
        <w:tabs>
          <w:tab w:val="left" w:pos="6139"/>
        </w:tabs>
      </w:pPr>
    </w:p>
    <w:p w14:paraId="4858DD17" w14:textId="77777777" w:rsidR="00AE49E5" w:rsidRDefault="00AE49E5" w:rsidP="00AE49E5">
      <w:pPr>
        <w:tabs>
          <w:tab w:val="left" w:pos="6139"/>
        </w:tabs>
        <w:rPr>
          <w:rFonts w:ascii="Calibri" w:hAnsi="Calibri" w:cs="Calibri"/>
        </w:rPr>
      </w:pPr>
      <w:r w:rsidRPr="00B9582C">
        <w:rPr>
          <w:rFonts w:ascii="Calibri" w:hAnsi="Calibri" w:cs="Calibri"/>
        </w:rPr>
        <w:t xml:space="preserve">El objetivo principal del Sistema de Ventas </w:t>
      </w:r>
      <w:r>
        <w:rPr>
          <w:rFonts w:ascii="Calibri" w:hAnsi="Calibri" w:cs="Calibri"/>
        </w:rPr>
        <w:t>para el s</w:t>
      </w:r>
      <w:r w:rsidRPr="00B9582C">
        <w:rPr>
          <w:rFonts w:ascii="Calibri" w:hAnsi="Calibri" w:cs="Calibri"/>
        </w:rPr>
        <w:t xml:space="preserve">upermercado </w:t>
      </w:r>
      <w:r>
        <w:rPr>
          <w:rFonts w:ascii="Calibri" w:hAnsi="Calibri" w:cs="Calibri"/>
        </w:rPr>
        <w:t>son los siguientes:</w:t>
      </w:r>
    </w:p>
    <w:p w14:paraId="14269319"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Eliminar el riesgo de pérdida de información:</w:t>
      </w:r>
    </w:p>
    <w:p w14:paraId="26E5F475" w14:textId="77777777" w:rsidR="00AE49E5" w:rsidRPr="00C83052" w:rsidRDefault="00AE49E5" w:rsidP="00AE49E5">
      <w:pPr>
        <w:pStyle w:val="Prrafodelista"/>
        <w:numPr>
          <w:ilvl w:val="1"/>
          <w:numId w:val="151"/>
        </w:numPr>
        <w:tabs>
          <w:tab w:val="left" w:pos="6139"/>
        </w:tabs>
        <w:spacing w:after="160" w:line="259" w:lineRule="auto"/>
        <w:rPr>
          <w:rFonts w:ascii="Calibri" w:hAnsi="Calibri" w:cs="Calibri"/>
        </w:rPr>
      </w:pPr>
      <w:r w:rsidRPr="00C83052">
        <w:rPr>
          <w:rFonts w:ascii="Calibri" w:hAnsi="Calibri" w:cs="Calibri"/>
        </w:rPr>
        <w:t>Migrar la gestión del negocio de registros físicos en libretas a un entorno digital seguro y confiable.</w:t>
      </w:r>
    </w:p>
    <w:p w14:paraId="5EE00631"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Optimizar la operación del supermercado:</w:t>
      </w:r>
    </w:p>
    <w:p w14:paraId="535A6FE6" w14:textId="77777777" w:rsidR="00AE49E5" w:rsidRPr="00C83052" w:rsidRDefault="00AE49E5" w:rsidP="00AE49E5">
      <w:pPr>
        <w:pStyle w:val="Prrafodelista"/>
        <w:numPr>
          <w:ilvl w:val="1"/>
          <w:numId w:val="150"/>
        </w:numPr>
        <w:tabs>
          <w:tab w:val="left" w:pos="6139"/>
        </w:tabs>
        <w:spacing w:after="160" w:line="259" w:lineRule="auto"/>
        <w:rPr>
          <w:rFonts w:ascii="Calibri" w:hAnsi="Calibri" w:cs="Calibri"/>
        </w:rPr>
      </w:pPr>
      <w:r w:rsidRPr="00C83052">
        <w:rPr>
          <w:rFonts w:ascii="Calibri" w:hAnsi="Calibri" w:cs="Calibri"/>
        </w:rPr>
        <w:t>Automatizar procesos como la facturación, el control de inventarios y el registro de compras y ventas.</w:t>
      </w:r>
    </w:p>
    <w:p w14:paraId="4F83AC30"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Aumentar la precisión y accesibilidad de la información:</w:t>
      </w:r>
    </w:p>
    <w:p w14:paraId="09717AEB" w14:textId="77777777" w:rsidR="00AE49E5" w:rsidRPr="00C83052" w:rsidRDefault="00AE49E5" w:rsidP="00AE49E5">
      <w:pPr>
        <w:pStyle w:val="Prrafodelista"/>
        <w:numPr>
          <w:ilvl w:val="1"/>
          <w:numId w:val="149"/>
        </w:numPr>
        <w:tabs>
          <w:tab w:val="left" w:pos="6139"/>
        </w:tabs>
        <w:spacing w:after="160" w:line="259" w:lineRule="auto"/>
        <w:rPr>
          <w:rFonts w:ascii="Calibri" w:hAnsi="Calibri" w:cs="Calibri"/>
        </w:rPr>
      </w:pPr>
      <w:r w:rsidRPr="00C83052">
        <w:rPr>
          <w:rFonts w:ascii="Calibri" w:hAnsi="Calibri" w:cs="Calibri"/>
        </w:rPr>
        <w:t>Garantizar que toda la información relacionada con las ventas y el negocio esté siempre disponible y sea fácilmente accesible desde el sistema.</w:t>
      </w:r>
    </w:p>
    <w:p w14:paraId="618535CD" w14:textId="77777777" w:rsidR="00AE49E5" w:rsidRPr="00C83052" w:rsidRDefault="00AE49E5" w:rsidP="00AE49E5">
      <w:pPr>
        <w:numPr>
          <w:ilvl w:val="0"/>
          <w:numId w:val="147"/>
        </w:numPr>
        <w:tabs>
          <w:tab w:val="left" w:pos="6139"/>
        </w:tabs>
        <w:suppressAutoHyphens w:val="0"/>
        <w:spacing w:after="160" w:line="259" w:lineRule="auto"/>
        <w:rPr>
          <w:rFonts w:ascii="Calibri" w:hAnsi="Calibri" w:cs="Calibri"/>
        </w:rPr>
      </w:pPr>
      <w:r w:rsidRPr="00C83052">
        <w:rPr>
          <w:rFonts w:ascii="Calibri" w:hAnsi="Calibri" w:cs="Calibri"/>
          <w:b/>
          <w:bCs/>
        </w:rPr>
        <w:t>Mejorar la toma de decisiones:</w:t>
      </w:r>
    </w:p>
    <w:p w14:paraId="4E6DEEA9" w14:textId="77777777" w:rsidR="00AE49E5" w:rsidRPr="00C83052" w:rsidRDefault="00AE49E5" w:rsidP="00AE49E5">
      <w:pPr>
        <w:numPr>
          <w:ilvl w:val="1"/>
          <w:numId w:val="148"/>
        </w:numPr>
        <w:tabs>
          <w:tab w:val="left" w:pos="6139"/>
        </w:tabs>
        <w:suppressAutoHyphens w:val="0"/>
        <w:spacing w:after="160" w:line="259" w:lineRule="auto"/>
        <w:rPr>
          <w:rFonts w:ascii="Calibri" w:hAnsi="Calibri" w:cs="Calibri"/>
        </w:rPr>
      </w:pPr>
      <w:r w:rsidRPr="00C83052">
        <w:rPr>
          <w:rFonts w:ascii="Calibri" w:hAnsi="Calibri" w:cs="Calibri"/>
        </w:rPr>
        <w:t>Proporcionar reportes y gráficos sobre las ventas, compras, y otros indicadores clave, permitiendo al dueño tomar decisiones informadas para el crecimiento del negocio.</w:t>
      </w:r>
    </w:p>
    <w:bookmarkEnd w:id="4"/>
    <w:p w14:paraId="2AE1D804" w14:textId="77777777" w:rsidR="00AE49E5" w:rsidRDefault="00AE49E5" w:rsidP="0049363C">
      <w:pPr>
        <w:rPr>
          <w:rFonts w:asciiTheme="minorHAnsi" w:hAnsiTheme="minorHAnsi" w:cstheme="minorHAnsi"/>
          <w:b/>
          <w:bCs/>
        </w:rPr>
      </w:pPr>
    </w:p>
    <w:p w14:paraId="1094F8C8" w14:textId="77777777" w:rsidR="00B8674C" w:rsidRDefault="00B8674C" w:rsidP="0049363C">
      <w:pPr>
        <w:rPr>
          <w:rFonts w:asciiTheme="minorHAnsi" w:hAnsiTheme="minorHAnsi" w:cstheme="minorHAnsi"/>
          <w:b/>
          <w:bCs/>
        </w:rPr>
      </w:pPr>
    </w:p>
    <w:p w14:paraId="6B81E39F" w14:textId="77777777" w:rsidR="00B8674C" w:rsidRDefault="00B8674C" w:rsidP="0049363C">
      <w:pPr>
        <w:rPr>
          <w:rFonts w:asciiTheme="minorHAnsi" w:hAnsiTheme="minorHAnsi" w:cstheme="minorHAnsi"/>
          <w:b/>
          <w:bCs/>
        </w:rPr>
      </w:pPr>
    </w:p>
    <w:p w14:paraId="31EBE1D3" w14:textId="77777777" w:rsidR="00B8674C" w:rsidRDefault="00B8674C" w:rsidP="0049363C">
      <w:pPr>
        <w:rPr>
          <w:rFonts w:asciiTheme="minorHAnsi" w:hAnsiTheme="minorHAnsi" w:cstheme="minorHAnsi"/>
          <w:b/>
          <w:bCs/>
        </w:rPr>
      </w:pPr>
    </w:p>
    <w:p w14:paraId="2A6709CC" w14:textId="77777777" w:rsidR="00B8674C" w:rsidRDefault="00B8674C" w:rsidP="0049363C">
      <w:pPr>
        <w:rPr>
          <w:rFonts w:asciiTheme="minorHAnsi" w:hAnsiTheme="minorHAnsi" w:cstheme="minorHAnsi"/>
          <w:b/>
          <w:bCs/>
        </w:rPr>
      </w:pPr>
    </w:p>
    <w:p w14:paraId="28F70306" w14:textId="77777777" w:rsidR="00B8674C" w:rsidRDefault="00B8674C" w:rsidP="0049363C">
      <w:pPr>
        <w:rPr>
          <w:rFonts w:asciiTheme="minorHAnsi" w:hAnsiTheme="minorHAnsi" w:cstheme="minorHAnsi"/>
          <w:b/>
          <w:bCs/>
        </w:rPr>
      </w:pPr>
    </w:p>
    <w:p w14:paraId="44A2FFF1" w14:textId="77777777" w:rsidR="00B8674C" w:rsidRDefault="00B8674C" w:rsidP="0049363C">
      <w:pPr>
        <w:rPr>
          <w:rFonts w:asciiTheme="minorHAnsi" w:hAnsiTheme="minorHAnsi" w:cstheme="minorHAnsi"/>
          <w:b/>
          <w:bCs/>
        </w:rPr>
      </w:pPr>
    </w:p>
    <w:p w14:paraId="0EE0BEF9" w14:textId="77777777" w:rsidR="00B8674C" w:rsidRDefault="00B8674C" w:rsidP="0049363C">
      <w:pPr>
        <w:rPr>
          <w:rFonts w:asciiTheme="minorHAnsi" w:hAnsiTheme="minorHAnsi" w:cstheme="minorHAnsi"/>
          <w:b/>
          <w:bCs/>
        </w:rPr>
      </w:pPr>
    </w:p>
    <w:p w14:paraId="1B424B2E" w14:textId="77777777" w:rsidR="00B8674C" w:rsidRDefault="00B8674C" w:rsidP="0049363C">
      <w:pPr>
        <w:rPr>
          <w:rFonts w:asciiTheme="minorHAnsi" w:hAnsiTheme="minorHAnsi" w:cstheme="minorHAnsi"/>
          <w:b/>
          <w:bCs/>
        </w:rPr>
      </w:pPr>
    </w:p>
    <w:p w14:paraId="67FF7EF9" w14:textId="77777777" w:rsidR="00B8674C" w:rsidRDefault="00B8674C" w:rsidP="0049363C">
      <w:pPr>
        <w:rPr>
          <w:rFonts w:asciiTheme="minorHAnsi" w:hAnsiTheme="minorHAnsi" w:cstheme="minorHAnsi"/>
          <w:b/>
          <w:bCs/>
        </w:rPr>
      </w:pPr>
    </w:p>
    <w:p w14:paraId="068DAC6E" w14:textId="77777777" w:rsidR="00B8674C" w:rsidRDefault="00B8674C" w:rsidP="0049363C">
      <w:pPr>
        <w:rPr>
          <w:rFonts w:asciiTheme="minorHAnsi" w:hAnsiTheme="minorHAnsi" w:cstheme="minorHAnsi"/>
          <w:b/>
          <w:bCs/>
        </w:rPr>
      </w:pPr>
    </w:p>
    <w:p w14:paraId="51BDBF91" w14:textId="77777777" w:rsidR="00B8674C" w:rsidRDefault="00B8674C" w:rsidP="0049363C">
      <w:pPr>
        <w:rPr>
          <w:rFonts w:asciiTheme="minorHAnsi" w:hAnsiTheme="minorHAnsi" w:cstheme="minorHAnsi"/>
          <w:b/>
          <w:bCs/>
        </w:rPr>
      </w:pPr>
    </w:p>
    <w:p w14:paraId="6162FF7D" w14:textId="77777777" w:rsidR="00B8674C" w:rsidRDefault="00B8674C" w:rsidP="0049363C">
      <w:pPr>
        <w:rPr>
          <w:rFonts w:asciiTheme="minorHAnsi" w:hAnsiTheme="minorHAnsi" w:cstheme="minorHAnsi"/>
          <w:b/>
          <w:bCs/>
        </w:rPr>
      </w:pPr>
    </w:p>
    <w:p w14:paraId="61A99EC4" w14:textId="77777777" w:rsidR="00B8674C" w:rsidRDefault="00B8674C" w:rsidP="0049363C">
      <w:pPr>
        <w:rPr>
          <w:rFonts w:asciiTheme="minorHAnsi" w:hAnsiTheme="minorHAnsi" w:cstheme="minorHAnsi"/>
          <w:b/>
          <w:bCs/>
        </w:rPr>
      </w:pPr>
    </w:p>
    <w:p w14:paraId="3D2C3634" w14:textId="77777777" w:rsidR="00B8674C" w:rsidRDefault="00B8674C" w:rsidP="0049363C">
      <w:pPr>
        <w:rPr>
          <w:rFonts w:asciiTheme="minorHAnsi" w:hAnsiTheme="minorHAnsi" w:cstheme="minorHAnsi"/>
          <w:b/>
          <w:bCs/>
        </w:rPr>
      </w:pPr>
    </w:p>
    <w:p w14:paraId="02705326" w14:textId="77777777" w:rsidR="00B8674C" w:rsidRDefault="00B8674C" w:rsidP="0049363C">
      <w:pPr>
        <w:rPr>
          <w:rFonts w:asciiTheme="minorHAnsi" w:hAnsiTheme="minorHAnsi" w:cstheme="minorHAnsi"/>
          <w:b/>
          <w:bCs/>
        </w:rPr>
      </w:pPr>
    </w:p>
    <w:p w14:paraId="44E4B92D" w14:textId="77777777" w:rsidR="00B8674C" w:rsidRDefault="00B8674C" w:rsidP="0049363C">
      <w:pPr>
        <w:rPr>
          <w:rFonts w:asciiTheme="minorHAnsi" w:hAnsiTheme="minorHAnsi" w:cstheme="minorHAnsi"/>
          <w:b/>
          <w:bCs/>
        </w:rPr>
      </w:pPr>
    </w:p>
    <w:p w14:paraId="233798CB" w14:textId="77777777" w:rsidR="00B8674C" w:rsidRDefault="00B8674C" w:rsidP="0049363C">
      <w:pPr>
        <w:rPr>
          <w:rFonts w:asciiTheme="minorHAnsi" w:hAnsiTheme="minorHAnsi" w:cstheme="minorHAnsi"/>
          <w:b/>
          <w:bCs/>
        </w:rPr>
      </w:pPr>
    </w:p>
    <w:p w14:paraId="60E783F5" w14:textId="77777777" w:rsidR="00B8674C" w:rsidRDefault="00B8674C" w:rsidP="0049363C">
      <w:pPr>
        <w:rPr>
          <w:rFonts w:asciiTheme="minorHAnsi" w:hAnsiTheme="minorHAnsi" w:cstheme="minorHAnsi"/>
          <w:b/>
          <w:bCs/>
        </w:rPr>
      </w:pPr>
    </w:p>
    <w:p w14:paraId="4EAEAF12" w14:textId="77777777" w:rsidR="00B8674C" w:rsidRDefault="00B8674C" w:rsidP="0049363C">
      <w:pPr>
        <w:rPr>
          <w:rFonts w:asciiTheme="minorHAnsi" w:hAnsiTheme="minorHAnsi" w:cstheme="minorHAnsi"/>
          <w:b/>
          <w:bCs/>
        </w:rPr>
      </w:pPr>
    </w:p>
    <w:p w14:paraId="1726DC73" w14:textId="77777777" w:rsidR="00B8674C" w:rsidRDefault="00B8674C" w:rsidP="0049363C">
      <w:pPr>
        <w:rPr>
          <w:rFonts w:asciiTheme="minorHAnsi" w:hAnsiTheme="minorHAnsi" w:cstheme="minorHAnsi"/>
          <w:b/>
          <w:bCs/>
        </w:rPr>
      </w:pPr>
    </w:p>
    <w:p w14:paraId="53369991" w14:textId="77777777" w:rsidR="00B8674C" w:rsidRDefault="00B8674C" w:rsidP="0049363C">
      <w:pPr>
        <w:rPr>
          <w:rFonts w:asciiTheme="minorHAnsi" w:hAnsiTheme="minorHAnsi" w:cstheme="minorHAnsi"/>
          <w:b/>
          <w:bCs/>
        </w:rPr>
        <w:sectPr w:rsidR="00B8674C">
          <w:headerReference w:type="default" r:id="rId8"/>
          <w:footerReference w:type="default" r:id="rId9"/>
          <w:pgSz w:w="11906" w:h="16838"/>
          <w:pgMar w:top="1440" w:right="1134" w:bottom="1440" w:left="1134" w:header="720" w:footer="720" w:gutter="0"/>
          <w:cols w:space="720"/>
          <w:docGrid w:linePitch="600" w:charSpace="32768"/>
        </w:sectPr>
      </w:pPr>
    </w:p>
    <w:p w14:paraId="6C156190" w14:textId="77777777" w:rsidR="00B8674C" w:rsidRDefault="00B8674C" w:rsidP="0049363C">
      <w:pPr>
        <w:rPr>
          <w:rFonts w:asciiTheme="minorHAnsi" w:hAnsiTheme="minorHAnsi" w:cstheme="minorHAnsi"/>
          <w:b/>
          <w:bCs/>
        </w:rPr>
      </w:pPr>
    </w:p>
    <w:p w14:paraId="645D6839" w14:textId="77777777" w:rsidR="00F20569" w:rsidRDefault="00F20569" w:rsidP="00F20569">
      <w:pPr>
        <w:pStyle w:val="Ttulo1"/>
        <w:jc w:val="center"/>
        <w:rPr>
          <w:rFonts w:ascii="Calibri" w:hAnsi="Calibri" w:cs="Calibri"/>
          <w:b w:val="0"/>
          <w:bCs w:val="0"/>
          <w:color w:val="000000" w:themeColor="text1"/>
          <w:sz w:val="28"/>
          <w:szCs w:val="28"/>
        </w:rPr>
      </w:pPr>
      <w:bookmarkStart w:id="8" w:name="_Toc186290127"/>
      <w:bookmarkStart w:id="9" w:name="_Toc186476281"/>
      <w:bookmarkStart w:id="10" w:name="_Toc186813291"/>
      <w:bookmarkStart w:id="11" w:name="_Toc187165694"/>
      <w:r>
        <w:rPr>
          <w:rFonts w:ascii="Calibri" w:hAnsi="Calibri" w:cs="Calibri"/>
          <w:color w:val="000000" w:themeColor="text1"/>
          <w:sz w:val="28"/>
          <w:szCs w:val="28"/>
        </w:rPr>
        <w:t>Guía de uso de las i</w:t>
      </w:r>
      <w:r w:rsidRPr="006C5666">
        <w:rPr>
          <w:rFonts w:ascii="Calibri" w:hAnsi="Calibri" w:cs="Calibri"/>
          <w:color w:val="000000" w:themeColor="text1"/>
          <w:sz w:val="28"/>
          <w:szCs w:val="28"/>
        </w:rPr>
        <w:t>nterfases gráficas del sistema</w:t>
      </w:r>
      <w:bookmarkEnd w:id="8"/>
      <w:bookmarkEnd w:id="9"/>
      <w:bookmarkEnd w:id="10"/>
      <w:bookmarkEnd w:id="11"/>
    </w:p>
    <w:p w14:paraId="6E7442CC" w14:textId="77777777" w:rsidR="00F20569" w:rsidRPr="006C5666" w:rsidRDefault="00F20569" w:rsidP="00F20569"/>
    <w:p w14:paraId="7D33821E" w14:textId="77777777" w:rsidR="00F20569" w:rsidRPr="00F20569" w:rsidRDefault="00F20569" w:rsidP="00F20569">
      <w:pPr>
        <w:pStyle w:val="Ttulo2"/>
        <w:jc w:val="center"/>
        <w:rPr>
          <w:rFonts w:ascii="Calibri" w:hAnsi="Calibri" w:cs="Calibri"/>
          <w:i w:val="0"/>
          <w:iCs w:val="0"/>
          <w:color w:val="000000" w:themeColor="text1"/>
          <w:sz w:val="24"/>
          <w:szCs w:val="24"/>
        </w:rPr>
      </w:pPr>
      <w:bookmarkStart w:id="12" w:name="_Toc186290128"/>
      <w:bookmarkStart w:id="13" w:name="_Toc186476282"/>
      <w:bookmarkStart w:id="14" w:name="_Toc186813292"/>
      <w:bookmarkStart w:id="15" w:name="_Toc187165695"/>
      <w:proofErr w:type="spellStart"/>
      <w:r w:rsidRPr="00F20569">
        <w:rPr>
          <w:rFonts w:ascii="Calibri" w:hAnsi="Calibri" w:cs="Calibri"/>
          <w:i w:val="0"/>
          <w:iCs w:val="0"/>
          <w:color w:val="000000" w:themeColor="text1"/>
          <w:sz w:val="24"/>
          <w:szCs w:val="24"/>
        </w:rPr>
        <w:t>Login</w:t>
      </w:r>
      <w:proofErr w:type="spellEnd"/>
      <w:r w:rsidRPr="00F20569">
        <w:rPr>
          <w:rFonts w:ascii="Calibri" w:hAnsi="Calibri" w:cs="Calibri"/>
          <w:i w:val="0"/>
          <w:iCs w:val="0"/>
          <w:color w:val="000000" w:themeColor="text1"/>
          <w:sz w:val="24"/>
          <w:szCs w:val="24"/>
        </w:rPr>
        <w:t xml:space="preserve"> del sistema</w:t>
      </w:r>
      <w:bookmarkEnd w:id="12"/>
      <w:bookmarkEnd w:id="13"/>
      <w:bookmarkEnd w:id="14"/>
      <w:bookmarkEnd w:id="15"/>
    </w:p>
    <w:p w14:paraId="68EA2329" w14:textId="77777777" w:rsidR="00B8674C" w:rsidRDefault="00B8674C" w:rsidP="0049363C">
      <w:pPr>
        <w:rPr>
          <w:rFonts w:asciiTheme="minorHAnsi" w:hAnsiTheme="minorHAnsi" w:cstheme="minorHAnsi"/>
          <w:b/>
          <w:bCs/>
        </w:rPr>
      </w:pPr>
    </w:p>
    <w:p w14:paraId="36A538F7" w14:textId="77777777" w:rsidR="00B8674C" w:rsidRDefault="00B8674C" w:rsidP="0049363C">
      <w:pPr>
        <w:rPr>
          <w:rFonts w:asciiTheme="minorHAnsi" w:hAnsiTheme="minorHAnsi" w:cstheme="minorHAnsi"/>
          <w:b/>
          <w:bCs/>
        </w:rPr>
      </w:pPr>
    </w:p>
    <w:p w14:paraId="743BA8AF" w14:textId="17D897BF" w:rsidR="00B8674C" w:rsidRDefault="00987FC9" w:rsidP="0049363C">
      <w:pPr>
        <w:rPr>
          <w:rFonts w:asciiTheme="minorHAnsi" w:hAnsiTheme="minorHAnsi" w:cstheme="minorHAnsi"/>
          <w:b/>
          <w:bCs/>
        </w:rPr>
      </w:pPr>
      <w:r>
        <w:rPr>
          <w:noProof/>
        </w:rPr>
        <w:drawing>
          <wp:anchor distT="0" distB="0" distL="114300" distR="114300" simplePos="0" relativeHeight="251659264" behindDoc="0" locked="0" layoutInCell="1" allowOverlap="1" wp14:anchorId="5A2B7859" wp14:editId="46449D55">
            <wp:simplePos x="0" y="0"/>
            <wp:positionH relativeFrom="margin">
              <wp:align>center</wp:align>
            </wp:positionH>
            <wp:positionV relativeFrom="margin">
              <wp:posOffset>1525905</wp:posOffset>
            </wp:positionV>
            <wp:extent cx="6758940" cy="3672840"/>
            <wp:effectExtent l="0" t="0" r="3810" b="3810"/>
            <wp:wrapSquare wrapText="bothSides"/>
            <wp:docPr id="758626580"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6580" name="Imagen 277" descr="Diagrama&#10;&#10;Descripción generada automáticamente"/>
                    <pic:cNvPicPr>
                      <a:picLocks noChangeAspect="1" noChangeArrowheads="1"/>
                    </pic:cNvPicPr>
                  </pic:nvPicPr>
                  <pic:blipFill rotWithShape="1">
                    <a:blip r:embed="rId10">
                      <a:extLst>
                        <a:ext uri="{28A0092B-C50C-407E-A947-70E740481C1C}">
                          <a14:useLocalDpi xmlns:a14="http://schemas.microsoft.com/office/drawing/2010/main" val="0"/>
                        </a:ext>
                      </a:extLst>
                    </a:blip>
                    <a:srcRect l="4455" t="3083" r="3633" b="4031"/>
                    <a:stretch/>
                  </pic:blipFill>
                  <pic:spPr bwMode="auto">
                    <a:xfrm>
                      <a:off x="0" y="0"/>
                      <a:ext cx="675894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4763C8" w14:textId="1ED9DBCA" w:rsidR="00B8674C" w:rsidRDefault="00B8674C" w:rsidP="0049363C">
      <w:pPr>
        <w:rPr>
          <w:rFonts w:asciiTheme="minorHAnsi" w:hAnsiTheme="minorHAnsi" w:cstheme="minorHAnsi"/>
          <w:b/>
          <w:bCs/>
        </w:rPr>
      </w:pPr>
    </w:p>
    <w:p w14:paraId="6F619D8F" w14:textId="71A9BD85" w:rsidR="00B8674C" w:rsidRDefault="00B8674C" w:rsidP="0049363C">
      <w:pPr>
        <w:rPr>
          <w:rFonts w:asciiTheme="minorHAnsi" w:hAnsiTheme="minorHAnsi" w:cstheme="minorHAnsi"/>
          <w:b/>
          <w:bCs/>
        </w:rPr>
      </w:pPr>
    </w:p>
    <w:p w14:paraId="3AA69FF9" w14:textId="77777777" w:rsidR="00B8674C" w:rsidRDefault="00B8674C" w:rsidP="0049363C">
      <w:pPr>
        <w:rPr>
          <w:rFonts w:asciiTheme="minorHAnsi" w:hAnsiTheme="minorHAnsi" w:cstheme="minorHAnsi"/>
          <w:b/>
          <w:bCs/>
        </w:rPr>
      </w:pPr>
    </w:p>
    <w:p w14:paraId="584BEB3C" w14:textId="77777777" w:rsidR="00B8674C" w:rsidRDefault="00B8674C" w:rsidP="0049363C">
      <w:pPr>
        <w:rPr>
          <w:rFonts w:asciiTheme="minorHAnsi" w:hAnsiTheme="minorHAnsi" w:cstheme="minorHAnsi"/>
          <w:b/>
          <w:bCs/>
        </w:rPr>
      </w:pPr>
    </w:p>
    <w:p w14:paraId="71390A85" w14:textId="77777777" w:rsidR="00B8674C" w:rsidRDefault="00B8674C" w:rsidP="0049363C">
      <w:pPr>
        <w:rPr>
          <w:rFonts w:asciiTheme="minorHAnsi" w:hAnsiTheme="minorHAnsi" w:cstheme="minorHAnsi"/>
          <w:b/>
          <w:bCs/>
        </w:rPr>
      </w:pPr>
    </w:p>
    <w:p w14:paraId="4853F5F6" w14:textId="77777777" w:rsidR="00B8674C" w:rsidRDefault="00B8674C" w:rsidP="0049363C">
      <w:pPr>
        <w:rPr>
          <w:rFonts w:asciiTheme="minorHAnsi" w:hAnsiTheme="minorHAnsi" w:cstheme="minorHAnsi"/>
          <w:b/>
          <w:bCs/>
        </w:rPr>
      </w:pPr>
    </w:p>
    <w:p w14:paraId="7FD5B2E7" w14:textId="77777777" w:rsidR="00B8674C" w:rsidRDefault="00B8674C" w:rsidP="0049363C">
      <w:pPr>
        <w:rPr>
          <w:rFonts w:asciiTheme="minorHAnsi" w:hAnsiTheme="minorHAnsi" w:cstheme="minorHAnsi"/>
          <w:b/>
          <w:bCs/>
        </w:rPr>
      </w:pPr>
    </w:p>
    <w:p w14:paraId="18D39FC9" w14:textId="77777777" w:rsidR="00B8674C" w:rsidRDefault="00B8674C" w:rsidP="0049363C">
      <w:pPr>
        <w:rPr>
          <w:rFonts w:asciiTheme="minorHAnsi" w:hAnsiTheme="minorHAnsi" w:cstheme="minorHAnsi"/>
          <w:b/>
          <w:bCs/>
        </w:rPr>
      </w:pPr>
    </w:p>
    <w:p w14:paraId="00F432F0" w14:textId="77777777" w:rsidR="00B8674C" w:rsidRDefault="00B8674C" w:rsidP="0049363C">
      <w:pPr>
        <w:rPr>
          <w:rFonts w:asciiTheme="minorHAnsi" w:hAnsiTheme="minorHAnsi" w:cstheme="minorHAnsi"/>
          <w:b/>
          <w:bCs/>
        </w:rPr>
      </w:pPr>
    </w:p>
    <w:p w14:paraId="517CB8A5" w14:textId="77777777" w:rsidR="00B8674C" w:rsidRDefault="00B8674C" w:rsidP="0049363C">
      <w:pPr>
        <w:rPr>
          <w:rFonts w:asciiTheme="minorHAnsi" w:hAnsiTheme="minorHAnsi" w:cstheme="minorHAnsi"/>
          <w:b/>
          <w:bCs/>
        </w:rPr>
      </w:pPr>
    </w:p>
    <w:p w14:paraId="0EC2574F" w14:textId="77777777" w:rsidR="00B8674C" w:rsidRDefault="00B8674C" w:rsidP="0049363C">
      <w:pPr>
        <w:rPr>
          <w:rFonts w:asciiTheme="minorHAnsi" w:hAnsiTheme="minorHAnsi" w:cstheme="minorHAnsi"/>
          <w:b/>
          <w:bCs/>
        </w:rPr>
      </w:pPr>
    </w:p>
    <w:p w14:paraId="176EF67A" w14:textId="77777777" w:rsidR="00B8674C" w:rsidRDefault="00B8674C" w:rsidP="0049363C">
      <w:pPr>
        <w:rPr>
          <w:rFonts w:asciiTheme="minorHAnsi" w:hAnsiTheme="minorHAnsi" w:cstheme="minorHAnsi"/>
          <w:b/>
          <w:bCs/>
        </w:rPr>
      </w:pPr>
    </w:p>
    <w:p w14:paraId="5E181EAD" w14:textId="77777777" w:rsidR="00B8674C" w:rsidRDefault="00B8674C" w:rsidP="0049363C">
      <w:pPr>
        <w:rPr>
          <w:rFonts w:asciiTheme="minorHAnsi" w:hAnsiTheme="minorHAnsi" w:cstheme="minorHAnsi"/>
          <w:b/>
          <w:bCs/>
        </w:rPr>
      </w:pPr>
    </w:p>
    <w:p w14:paraId="5F22DE7A" w14:textId="77777777" w:rsidR="00B8674C" w:rsidRDefault="00B8674C" w:rsidP="0049363C">
      <w:pPr>
        <w:rPr>
          <w:rFonts w:asciiTheme="minorHAnsi" w:hAnsiTheme="minorHAnsi" w:cstheme="minorHAnsi"/>
          <w:b/>
          <w:bCs/>
        </w:rPr>
      </w:pPr>
    </w:p>
    <w:p w14:paraId="5B1DD926" w14:textId="77777777" w:rsidR="00B8674C" w:rsidRDefault="00B8674C" w:rsidP="0049363C">
      <w:pPr>
        <w:rPr>
          <w:rFonts w:asciiTheme="minorHAnsi" w:hAnsiTheme="minorHAnsi" w:cstheme="minorHAnsi"/>
          <w:b/>
          <w:bCs/>
        </w:rPr>
      </w:pPr>
    </w:p>
    <w:p w14:paraId="22EA5FED" w14:textId="77777777" w:rsidR="00B8674C" w:rsidRDefault="00B8674C" w:rsidP="0049363C">
      <w:pPr>
        <w:rPr>
          <w:rFonts w:asciiTheme="minorHAnsi" w:hAnsiTheme="minorHAnsi" w:cstheme="minorHAnsi"/>
          <w:b/>
          <w:bCs/>
        </w:rPr>
      </w:pPr>
    </w:p>
    <w:p w14:paraId="3A3A44D3" w14:textId="77777777" w:rsidR="00B8674C" w:rsidRDefault="00B8674C" w:rsidP="0049363C">
      <w:pPr>
        <w:rPr>
          <w:rFonts w:asciiTheme="minorHAnsi" w:hAnsiTheme="minorHAnsi" w:cstheme="minorHAnsi"/>
          <w:b/>
          <w:bCs/>
        </w:rPr>
      </w:pPr>
    </w:p>
    <w:p w14:paraId="5B580794" w14:textId="77777777" w:rsidR="00B8674C" w:rsidRDefault="00B8674C" w:rsidP="0049363C">
      <w:pPr>
        <w:rPr>
          <w:rFonts w:asciiTheme="minorHAnsi" w:hAnsiTheme="minorHAnsi" w:cstheme="minorHAnsi"/>
          <w:b/>
          <w:bCs/>
        </w:rPr>
      </w:pPr>
    </w:p>
    <w:p w14:paraId="38A1CB56" w14:textId="77777777" w:rsidR="00B8674C" w:rsidRDefault="00B8674C" w:rsidP="0049363C">
      <w:pPr>
        <w:rPr>
          <w:rFonts w:asciiTheme="minorHAnsi" w:hAnsiTheme="minorHAnsi" w:cstheme="minorHAnsi"/>
          <w:b/>
          <w:bCs/>
        </w:rPr>
      </w:pPr>
    </w:p>
    <w:p w14:paraId="75376E9D" w14:textId="77777777" w:rsidR="00B8674C" w:rsidRDefault="00B8674C" w:rsidP="0049363C">
      <w:pPr>
        <w:rPr>
          <w:rFonts w:asciiTheme="minorHAnsi" w:hAnsiTheme="minorHAnsi" w:cstheme="minorHAnsi"/>
          <w:b/>
          <w:bCs/>
        </w:rPr>
      </w:pPr>
    </w:p>
    <w:p w14:paraId="7413502E" w14:textId="77777777" w:rsidR="00B8674C" w:rsidRDefault="00B8674C" w:rsidP="0049363C">
      <w:pPr>
        <w:rPr>
          <w:rFonts w:asciiTheme="minorHAnsi" w:hAnsiTheme="minorHAnsi" w:cstheme="minorHAnsi"/>
          <w:b/>
          <w:bCs/>
        </w:rPr>
      </w:pPr>
    </w:p>
    <w:p w14:paraId="4611EA68" w14:textId="77777777" w:rsidR="00B8674C" w:rsidRDefault="00B8674C" w:rsidP="0049363C">
      <w:pPr>
        <w:rPr>
          <w:rFonts w:asciiTheme="minorHAnsi" w:hAnsiTheme="minorHAnsi" w:cstheme="minorHAnsi"/>
          <w:b/>
          <w:bCs/>
        </w:rPr>
        <w:sectPr w:rsidR="00B8674C" w:rsidSect="00B8674C">
          <w:pgSz w:w="16838" w:h="11906" w:orient="landscape" w:code="9"/>
          <w:pgMar w:top="1134" w:right="1440" w:bottom="1134" w:left="1440" w:header="720" w:footer="720" w:gutter="0"/>
          <w:cols w:space="720"/>
          <w:docGrid w:linePitch="600" w:charSpace="32768"/>
        </w:sectPr>
      </w:pPr>
    </w:p>
    <w:p w14:paraId="10B7600D" w14:textId="71058649" w:rsidR="00B8674C" w:rsidRPr="00CF4E47" w:rsidRDefault="00B8674C" w:rsidP="00B8674C">
      <w:pPr>
        <w:pStyle w:val="Ttulo3"/>
        <w:rPr>
          <w:rFonts w:ascii="Calibri" w:hAnsi="Calibri" w:cs="Calibri"/>
          <w:b w:val="0"/>
          <w:bCs w:val="0"/>
          <w:color w:val="000000" w:themeColor="text1"/>
          <w:sz w:val="24"/>
          <w:szCs w:val="24"/>
        </w:rPr>
      </w:pPr>
      <w:bookmarkStart w:id="16" w:name="_Toc186290129"/>
      <w:bookmarkStart w:id="17" w:name="_Toc186476283"/>
      <w:bookmarkStart w:id="18" w:name="_Toc186813293"/>
      <w:bookmarkStart w:id="19" w:name="_Toc187165696"/>
      <w:r w:rsidRPr="00CF4E47">
        <w:rPr>
          <w:rFonts w:ascii="Calibri" w:hAnsi="Calibri" w:cs="Calibri"/>
          <w:color w:val="000000" w:themeColor="text1"/>
          <w:sz w:val="24"/>
          <w:szCs w:val="24"/>
        </w:rPr>
        <w:lastRenderedPageBreak/>
        <w:t>Descripción breve</w:t>
      </w:r>
      <w:bookmarkEnd w:id="16"/>
      <w:bookmarkEnd w:id="17"/>
      <w:bookmarkEnd w:id="18"/>
      <w:bookmarkEnd w:id="19"/>
    </w:p>
    <w:p w14:paraId="65EC82D3" w14:textId="6D201C95" w:rsidR="00B8674C" w:rsidRDefault="00B8674C" w:rsidP="00B8674C">
      <w:pPr>
        <w:rPr>
          <w:rFonts w:ascii="Calibri" w:hAnsi="Calibri" w:cs="Calibri"/>
        </w:rPr>
      </w:pPr>
      <w:r w:rsidRPr="00E932C5">
        <w:rPr>
          <w:rFonts w:ascii="Calibri" w:hAnsi="Calibri" w:cs="Calibri"/>
        </w:rPr>
        <w:t>Est</w:t>
      </w:r>
      <w:r w:rsidR="0040681D">
        <w:rPr>
          <w:rFonts w:ascii="Calibri" w:hAnsi="Calibri" w:cs="Calibri"/>
        </w:rPr>
        <w:t xml:space="preserve">a ventana de </w:t>
      </w:r>
      <w:r w:rsidRPr="00E932C5">
        <w:rPr>
          <w:rFonts w:ascii="Calibri" w:hAnsi="Calibri" w:cs="Calibri"/>
        </w:rPr>
        <w:t xml:space="preserve">inicio de sesión </w:t>
      </w:r>
      <w:r w:rsidR="0040681D">
        <w:rPr>
          <w:rFonts w:ascii="Calibri" w:hAnsi="Calibri" w:cs="Calibri"/>
        </w:rPr>
        <w:t xml:space="preserve">está </w:t>
      </w:r>
      <w:r w:rsidRPr="00E932C5">
        <w:rPr>
          <w:rFonts w:ascii="Calibri" w:hAnsi="Calibri" w:cs="Calibri"/>
        </w:rPr>
        <w:t>diseñad</w:t>
      </w:r>
      <w:r w:rsidR="0040681D">
        <w:rPr>
          <w:rFonts w:ascii="Calibri" w:hAnsi="Calibri" w:cs="Calibri"/>
        </w:rPr>
        <w:t>a</w:t>
      </w:r>
      <w:r w:rsidRPr="00E932C5">
        <w:rPr>
          <w:rFonts w:ascii="Calibri" w:hAnsi="Calibri" w:cs="Calibri"/>
        </w:rPr>
        <w:t xml:space="preserve"> para autenticar a los usuarios y proporcionar acceso seguro al sistema</w:t>
      </w:r>
      <w:r w:rsidR="0040681D">
        <w:rPr>
          <w:rFonts w:ascii="Calibri" w:hAnsi="Calibri" w:cs="Calibri"/>
        </w:rPr>
        <w:t xml:space="preserve"> de ventas del </w:t>
      </w:r>
      <w:r w:rsidR="00B52009">
        <w:rPr>
          <w:rFonts w:ascii="Calibri" w:hAnsi="Calibri" w:cs="Calibri"/>
        </w:rPr>
        <w:t>supermercado</w:t>
      </w:r>
      <w:r w:rsidRPr="00E932C5">
        <w:rPr>
          <w:rFonts w:ascii="Calibri" w:hAnsi="Calibri" w:cs="Calibri"/>
        </w:rPr>
        <w:t>.</w:t>
      </w:r>
    </w:p>
    <w:p w14:paraId="3D63CA05" w14:textId="77777777" w:rsidR="00B8674C" w:rsidRPr="00747A18" w:rsidRDefault="00B8674C" w:rsidP="00B8674C">
      <w:pPr>
        <w:rPr>
          <w:rFonts w:ascii="Calibri" w:hAnsi="Calibri" w:cs="Calibri"/>
        </w:rPr>
      </w:pPr>
    </w:p>
    <w:p w14:paraId="3849F4D6" w14:textId="77777777" w:rsidR="00B8674C" w:rsidRPr="00BC65B6" w:rsidRDefault="00B8674C" w:rsidP="00B8674C">
      <w:pPr>
        <w:rPr>
          <w:rFonts w:ascii="Calibri" w:hAnsi="Calibri" w:cs="Calibri"/>
          <w:b/>
          <w:bCs/>
        </w:rPr>
      </w:pPr>
      <w:r w:rsidRPr="00BC65B6">
        <w:rPr>
          <w:rFonts w:ascii="Calibri" w:hAnsi="Calibri" w:cs="Calibri"/>
          <w:b/>
          <w:bCs/>
        </w:rPr>
        <w:t>Funcionalidades principales</w:t>
      </w:r>
    </w:p>
    <w:p w14:paraId="0842997A"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Mostrar/Ocultar contraseña:</w:t>
      </w:r>
    </w:p>
    <w:p w14:paraId="7E0687BA" w14:textId="1028BC28" w:rsidR="00B8674C"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El botón </w:t>
      </w:r>
      <w:r w:rsidR="00DB6DD6">
        <w:rPr>
          <w:rFonts w:ascii="Calibri" w:hAnsi="Calibri" w:cs="Calibri"/>
        </w:rPr>
        <w:t>que tiene el icono de un candado con un ojo</w:t>
      </w:r>
      <w:r w:rsidRPr="009B32C0">
        <w:rPr>
          <w:rFonts w:ascii="Calibri" w:hAnsi="Calibri" w:cs="Calibri"/>
        </w:rPr>
        <w:t> permite alternar entre mostrar y ocultar la contraseña ingresada.</w:t>
      </w:r>
    </w:p>
    <w:p w14:paraId="015B8761" w14:textId="77777777" w:rsidR="00075D43" w:rsidRPr="009B32C0" w:rsidRDefault="00075D43" w:rsidP="00075D43">
      <w:pPr>
        <w:pStyle w:val="Prrafodelista"/>
        <w:spacing w:after="160" w:line="259" w:lineRule="auto"/>
        <w:ind w:left="1800"/>
        <w:rPr>
          <w:rFonts w:ascii="Calibri" w:hAnsi="Calibri" w:cs="Calibri"/>
        </w:rPr>
      </w:pPr>
    </w:p>
    <w:p w14:paraId="36C9F130" w14:textId="16D3B90D" w:rsidR="00DB6DD6"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Inicio de sesión:</w:t>
      </w:r>
    </w:p>
    <w:p w14:paraId="06CECC5B" w14:textId="30A19A9A" w:rsidR="00B8674C" w:rsidRDefault="00DB6DD6" w:rsidP="00B8674C">
      <w:pPr>
        <w:pStyle w:val="Prrafodelista"/>
        <w:numPr>
          <w:ilvl w:val="0"/>
          <w:numId w:val="157"/>
        </w:numPr>
        <w:spacing w:after="160" w:line="259" w:lineRule="auto"/>
        <w:rPr>
          <w:rFonts w:ascii="Calibri" w:hAnsi="Calibri" w:cs="Calibri"/>
        </w:rPr>
      </w:pPr>
      <w:r>
        <w:rPr>
          <w:rFonts w:ascii="Calibri" w:hAnsi="Calibri" w:cs="Calibri"/>
        </w:rPr>
        <w:t xml:space="preserve">Llenar los campos de </w:t>
      </w:r>
      <w:r w:rsidR="00D94073" w:rsidRPr="00D94073">
        <w:rPr>
          <w:rFonts w:ascii="Calibri" w:hAnsi="Calibri" w:cs="Calibri"/>
        </w:rPr>
        <w:t>"</w:t>
      </w:r>
      <w:r w:rsidR="00C523C4">
        <w:rPr>
          <w:rFonts w:ascii="Calibri" w:hAnsi="Calibri" w:cs="Calibri"/>
        </w:rPr>
        <w:t>C</w:t>
      </w:r>
      <w:r>
        <w:rPr>
          <w:rFonts w:ascii="Calibri" w:hAnsi="Calibri" w:cs="Calibri"/>
        </w:rPr>
        <w:t>ódigo</w:t>
      </w:r>
      <w:r w:rsidR="00D94073" w:rsidRPr="00D94073">
        <w:rPr>
          <w:rFonts w:ascii="Calibri" w:hAnsi="Calibri" w:cs="Calibri"/>
        </w:rPr>
        <w:t>"</w:t>
      </w:r>
      <w:r>
        <w:rPr>
          <w:rFonts w:ascii="Calibri" w:hAnsi="Calibri" w:cs="Calibri"/>
        </w:rPr>
        <w:t xml:space="preserve"> </w:t>
      </w:r>
      <w:r w:rsidR="00C523C4">
        <w:rPr>
          <w:rFonts w:ascii="Calibri" w:hAnsi="Calibri" w:cs="Calibri"/>
        </w:rPr>
        <w:t>y</w:t>
      </w:r>
      <w:r>
        <w:rPr>
          <w:rFonts w:ascii="Calibri" w:hAnsi="Calibri" w:cs="Calibri"/>
        </w:rPr>
        <w:t xml:space="preserve"> </w:t>
      </w:r>
      <w:r w:rsidR="00D94073" w:rsidRPr="00D94073">
        <w:rPr>
          <w:rFonts w:ascii="Calibri" w:hAnsi="Calibri" w:cs="Calibri"/>
        </w:rPr>
        <w:t>"</w:t>
      </w:r>
      <w:r w:rsidR="00C523C4">
        <w:rPr>
          <w:rFonts w:ascii="Calibri" w:hAnsi="Calibri" w:cs="Calibri"/>
        </w:rPr>
        <w:t>C</w:t>
      </w:r>
      <w:r>
        <w:rPr>
          <w:rFonts w:ascii="Calibri" w:hAnsi="Calibri" w:cs="Calibri"/>
        </w:rPr>
        <w:t>lave</w:t>
      </w:r>
      <w:r w:rsidR="00D94073" w:rsidRPr="00D94073">
        <w:rPr>
          <w:rFonts w:ascii="Calibri" w:hAnsi="Calibri" w:cs="Calibri"/>
        </w:rPr>
        <w:t>"</w:t>
      </w:r>
      <w:r>
        <w:rPr>
          <w:rFonts w:ascii="Calibri" w:hAnsi="Calibri" w:cs="Calibri"/>
        </w:rPr>
        <w:t>.</w:t>
      </w:r>
    </w:p>
    <w:p w14:paraId="5E800956" w14:textId="328D85EE" w:rsidR="00DB6DD6" w:rsidRPr="00DB6DD6" w:rsidRDefault="00DB6DD6" w:rsidP="00DB6DD6">
      <w:pPr>
        <w:pStyle w:val="Prrafodelista"/>
        <w:numPr>
          <w:ilvl w:val="0"/>
          <w:numId w:val="157"/>
        </w:numPr>
        <w:spacing w:after="160" w:line="259" w:lineRule="auto"/>
        <w:rPr>
          <w:rFonts w:ascii="Calibri" w:hAnsi="Calibri" w:cs="Calibri"/>
        </w:rPr>
      </w:pPr>
      <w:r>
        <w:rPr>
          <w:rFonts w:ascii="Calibri" w:hAnsi="Calibri" w:cs="Calibri"/>
        </w:rPr>
        <w:t>H</w:t>
      </w:r>
      <w:r w:rsidRPr="009B32C0">
        <w:rPr>
          <w:rFonts w:ascii="Calibri" w:hAnsi="Calibri" w:cs="Calibri"/>
        </w:rPr>
        <w:t>acer clic en</w:t>
      </w:r>
      <w:r>
        <w:rPr>
          <w:rFonts w:ascii="Calibri" w:hAnsi="Calibri" w:cs="Calibri"/>
        </w:rPr>
        <w:t xml:space="preserve"> el botón </w:t>
      </w:r>
      <w:r w:rsidRPr="009B32C0">
        <w:rPr>
          <w:rFonts w:ascii="Calibri" w:hAnsi="Calibri" w:cs="Calibri"/>
        </w:rPr>
        <w:t>Ingresar</w:t>
      </w:r>
      <w:r>
        <w:rPr>
          <w:rFonts w:ascii="Calibri" w:hAnsi="Calibri" w:cs="Calibri"/>
        </w:rPr>
        <w:t>.</w:t>
      </w:r>
    </w:p>
    <w:p w14:paraId="468266EC" w14:textId="512B21C9" w:rsidR="00B8674C" w:rsidRPr="009B32C0"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 xml:space="preserve">Si </w:t>
      </w:r>
      <w:r w:rsidR="00DB6DD6">
        <w:rPr>
          <w:rFonts w:ascii="Calibri" w:hAnsi="Calibri" w:cs="Calibri"/>
        </w:rPr>
        <w:t>las credenciales son correctas</w:t>
      </w:r>
      <w:r w:rsidRPr="009B32C0">
        <w:rPr>
          <w:rFonts w:ascii="Calibri" w:hAnsi="Calibri" w:cs="Calibri"/>
        </w:rPr>
        <w:t xml:space="preserve">, muestra un mensaje de bienvenida y abre una nueva ventana </w:t>
      </w:r>
      <w:r w:rsidR="00DB6DD6">
        <w:rPr>
          <w:rFonts w:ascii="Calibri" w:hAnsi="Calibri" w:cs="Calibri"/>
        </w:rPr>
        <w:t>donde está el menú de la aplicación.</w:t>
      </w:r>
    </w:p>
    <w:p w14:paraId="13B3377D" w14:textId="77777777" w:rsidR="00B8674C" w:rsidRDefault="00B8674C" w:rsidP="00B8674C">
      <w:pPr>
        <w:pStyle w:val="Prrafodelista"/>
        <w:numPr>
          <w:ilvl w:val="0"/>
          <w:numId w:val="157"/>
        </w:numPr>
        <w:spacing w:after="160" w:line="259" w:lineRule="auto"/>
        <w:rPr>
          <w:rFonts w:ascii="Calibri" w:hAnsi="Calibri" w:cs="Calibri"/>
        </w:rPr>
      </w:pPr>
      <w:r w:rsidRPr="009B32C0">
        <w:rPr>
          <w:rFonts w:ascii="Calibri" w:hAnsi="Calibri" w:cs="Calibri"/>
        </w:rPr>
        <w:t>Si falla, muestra un mensaje de error y puede cerrar la aplicación si se superan los intentos permitidos.</w:t>
      </w:r>
    </w:p>
    <w:p w14:paraId="52BF5405" w14:textId="77777777" w:rsidR="00075D43" w:rsidRPr="009B32C0" w:rsidRDefault="00075D43" w:rsidP="00075D43">
      <w:pPr>
        <w:pStyle w:val="Prrafodelista"/>
        <w:spacing w:after="160" w:line="259" w:lineRule="auto"/>
        <w:ind w:left="1800"/>
        <w:rPr>
          <w:rFonts w:ascii="Calibri" w:hAnsi="Calibri" w:cs="Calibri"/>
        </w:rPr>
      </w:pPr>
    </w:p>
    <w:p w14:paraId="5D648263"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Salida de la aplicación:</w:t>
      </w:r>
    </w:p>
    <w:p w14:paraId="73EAF0D8" w14:textId="58F88C7E" w:rsidR="00B8674C" w:rsidRDefault="00B8674C" w:rsidP="00B8674C">
      <w:pPr>
        <w:pStyle w:val="Prrafodelista"/>
        <w:numPr>
          <w:ilvl w:val="0"/>
          <w:numId w:val="158"/>
        </w:numPr>
        <w:spacing w:after="160" w:line="259" w:lineRule="auto"/>
        <w:rPr>
          <w:rFonts w:ascii="Calibri" w:hAnsi="Calibri" w:cs="Calibri"/>
        </w:rPr>
      </w:pPr>
      <w:r w:rsidRPr="009B32C0">
        <w:rPr>
          <w:rFonts w:ascii="Calibri" w:hAnsi="Calibri" w:cs="Calibri"/>
        </w:rPr>
        <w:t>El botón </w:t>
      </w:r>
      <w:r w:rsidR="00B52009" w:rsidRPr="00D94073">
        <w:rPr>
          <w:rFonts w:ascii="Calibri" w:hAnsi="Calibri" w:cs="Calibri"/>
        </w:rPr>
        <w:t>"</w:t>
      </w:r>
      <w:r w:rsidRPr="009B32C0">
        <w:rPr>
          <w:rFonts w:ascii="Calibri" w:hAnsi="Calibri" w:cs="Calibri"/>
        </w:rPr>
        <w:t>Salir</w:t>
      </w:r>
      <w:r w:rsidR="00B52009" w:rsidRPr="00D94073">
        <w:rPr>
          <w:rFonts w:ascii="Calibri" w:hAnsi="Calibri" w:cs="Calibri"/>
        </w:rPr>
        <w:t>"</w:t>
      </w:r>
      <w:r w:rsidRPr="009B32C0">
        <w:rPr>
          <w:rFonts w:ascii="Calibri" w:hAnsi="Calibri" w:cs="Calibri"/>
        </w:rPr>
        <w:t> cierra completamente la aplicación.</w:t>
      </w:r>
    </w:p>
    <w:p w14:paraId="50C8461D" w14:textId="77777777" w:rsidR="00075D43" w:rsidRPr="009B32C0" w:rsidRDefault="00075D43" w:rsidP="00075D43">
      <w:pPr>
        <w:pStyle w:val="Prrafodelista"/>
        <w:spacing w:after="160" w:line="259" w:lineRule="auto"/>
        <w:ind w:left="1800"/>
        <w:rPr>
          <w:rFonts w:ascii="Calibri" w:hAnsi="Calibri" w:cs="Calibri"/>
        </w:rPr>
      </w:pPr>
    </w:p>
    <w:p w14:paraId="1726895B" w14:textId="77777777" w:rsidR="00B8674C" w:rsidRPr="00B52009" w:rsidRDefault="00B8674C" w:rsidP="00075D43">
      <w:pPr>
        <w:pStyle w:val="Prrafodelista"/>
        <w:numPr>
          <w:ilvl w:val="0"/>
          <w:numId w:val="182"/>
        </w:numPr>
        <w:spacing w:after="160" w:line="259" w:lineRule="auto"/>
        <w:rPr>
          <w:rFonts w:ascii="Calibri" w:hAnsi="Calibri" w:cs="Calibri"/>
          <w:b/>
          <w:bCs/>
        </w:rPr>
      </w:pPr>
      <w:r w:rsidRPr="00B52009">
        <w:rPr>
          <w:rFonts w:ascii="Calibri" w:hAnsi="Calibri" w:cs="Calibri"/>
          <w:b/>
          <w:bCs/>
        </w:rPr>
        <w:t>Recuperación de clave:</w:t>
      </w:r>
    </w:p>
    <w:p w14:paraId="54F2AE1A" w14:textId="0573DD39" w:rsidR="00D94073" w:rsidRDefault="00B8674C" w:rsidP="00D94073">
      <w:pPr>
        <w:pStyle w:val="Prrafodelista"/>
        <w:numPr>
          <w:ilvl w:val="0"/>
          <w:numId w:val="158"/>
        </w:numPr>
        <w:spacing w:after="160" w:line="259" w:lineRule="auto"/>
        <w:rPr>
          <w:rFonts w:ascii="Calibri" w:hAnsi="Calibri" w:cs="Calibri"/>
        </w:rPr>
      </w:pPr>
      <w:r w:rsidRPr="009B32C0">
        <w:rPr>
          <w:rFonts w:ascii="Calibri" w:hAnsi="Calibri" w:cs="Calibri"/>
        </w:rPr>
        <w:t>Al hacer clic en </w:t>
      </w:r>
      <w:r w:rsidR="00D94073" w:rsidRPr="00D94073">
        <w:rPr>
          <w:rFonts w:ascii="Calibri" w:hAnsi="Calibri" w:cs="Calibri"/>
        </w:rPr>
        <w:t>"</w:t>
      </w:r>
      <w:r w:rsidRPr="009B32C0">
        <w:rPr>
          <w:rFonts w:ascii="Calibri" w:hAnsi="Calibri" w:cs="Calibri"/>
        </w:rPr>
        <w:t>Haga</w:t>
      </w:r>
      <w:r w:rsidR="002870D0">
        <w:rPr>
          <w:rFonts w:ascii="Calibri" w:hAnsi="Calibri" w:cs="Calibri"/>
        </w:rPr>
        <w:t xml:space="preserve"> </w:t>
      </w:r>
      <w:r w:rsidRPr="009B32C0">
        <w:rPr>
          <w:rFonts w:ascii="Calibri" w:hAnsi="Calibri" w:cs="Calibri"/>
        </w:rPr>
        <w:t>Clic</w:t>
      </w:r>
      <w:r w:rsidR="002870D0">
        <w:rPr>
          <w:rFonts w:ascii="Calibri" w:hAnsi="Calibri" w:cs="Calibri"/>
        </w:rPr>
        <w:t xml:space="preserve"> Aquí…</w:t>
      </w:r>
      <w:r w:rsidR="00D94073" w:rsidRPr="00D94073">
        <w:rPr>
          <w:rFonts w:ascii="Calibri" w:hAnsi="Calibri" w:cs="Calibri"/>
        </w:rPr>
        <w:t>"</w:t>
      </w:r>
      <w:r w:rsidRPr="009B32C0">
        <w:rPr>
          <w:rFonts w:ascii="Calibri" w:hAnsi="Calibri" w:cs="Calibri"/>
        </w:rPr>
        <w:t>, abre una ventana para recuperar la contraseña olvidada.</w:t>
      </w:r>
    </w:p>
    <w:p w14:paraId="449CA6C9" w14:textId="77777777" w:rsidR="00D94073" w:rsidRPr="00D94073" w:rsidRDefault="00D94073" w:rsidP="00D94073">
      <w:pPr>
        <w:pStyle w:val="Prrafodelista"/>
        <w:spacing w:after="160" w:line="259" w:lineRule="auto"/>
        <w:ind w:left="1800"/>
        <w:rPr>
          <w:rFonts w:ascii="Calibri" w:hAnsi="Calibri" w:cs="Calibri"/>
        </w:rPr>
      </w:pPr>
    </w:p>
    <w:p w14:paraId="497E5884" w14:textId="77777777" w:rsidR="005211E5" w:rsidRPr="005C6533" w:rsidRDefault="005211E5" w:rsidP="005211E5">
      <w:pPr>
        <w:pStyle w:val="Ttulo3"/>
        <w:jc w:val="center"/>
        <w:rPr>
          <w:rFonts w:ascii="Calibri" w:hAnsi="Calibri" w:cs="Calibri"/>
          <w:b w:val="0"/>
          <w:bCs w:val="0"/>
          <w:color w:val="000000" w:themeColor="text1"/>
          <w:sz w:val="24"/>
          <w:szCs w:val="24"/>
        </w:rPr>
      </w:pPr>
      <w:bookmarkStart w:id="20" w:name="_Toc186290130"/>
      <w:bookmarkStart w:id="21" w:name="_Toc186476284"/>
      <w:bookmarkStart w:id="22" w:name="_Toc186813294"/>
      <w:bookmarkStart w:id="23" w:name="_Toc187165697"/>
      <w:r w:rsidRPr="005C6533">
        <w:rPr>
          <w:rFonts w:ascii="Calibri" w:hAnsi="Calibri" w:cs="Calibri"/>
          <w:color w:val="000000" w:themeColor="text1"/>
          <w:sz w:val="24"/>
          <w:szCs w:val="24"/>
        </w:rPr>
        <w:t xml:space="preserve">Instrucciones para entrar al sistema mediante el </w:t>
      </w:r>
      <w:proofErr w:type="spellStart"/>
      <w:r w:rsidRPr="005C6533">
        <w:rPr>
          <w:rFonts w:ascii="Calibri" w:hAnsi="Calibri" w:cs="Calibri"/>
          <w:color w:val="000000" w:themeColor="text1"/>
          <w:sz w:val="24"/>
          <w:szCs w:val="24"/>
        </w:rPr>
        <w:t>Login</w:t>
      </w:r>
      <w:bookmarkEnd w:id="20"/>
      <w:bookmarkEnd w:id="21"/>
      <w:bookmarkEnd w:id="22"/>
      <w:bookmarkEnd w:id="23"/>
      <w:proofErr w:type="spellEnd"/>
    </w:p>
    <w:p w14:paraId="0F169BAB" w14:textId="77777777" w:rsidR="005211E5" w:rsidRPr="002B25AF" w:rsidRDefault="005211E5" w:rsidP="005211E5">
      <w:pPr>
        <w:jc w:val="center"/>
        <w:rPr>
          <w:rFonts w:ascii="Calibri" w:hAnsi="Calibri" w:cs="Calibri"/>
          <w:b/>
          <w:bCs/>
          <w:sz w:val="28"/>
          <w:szCs w:val="28"/>
        </w:rPr>
      </w:pPr>
    </w:p>
    <w:p w14:paraId="715EAF2F" w14:textId="77777777" w:rsidR="005211E5" w:rsidRPr="0022520E" w:rsidRDefault="005211E5" w:rsidP="005211E5">
      <w:pPr>
        <w:rPr>
          <w:rFonts w:ascii="Calibri" w:hAnsi="Calibri" w:cs="Calibri"/>
          <w:b/>
          <w:bCs/>
        </w:rPr>
      </w:pPr>
      <w:proofErr w:type="spellStart"/>
      <w:r>
        <w:rPr>
          <w:rFonts w:ascii="Calibri" w:hAnsi="Calibri" w:cs="Calibri"/>
          <w:b/>
          <w:bCs/>
        </w:rPr>
        <w:t>L</w:t>
      </w:r>
      <w:r w:rsidRPr="0022520E">
        <w:rPr>
          <w:rFonts w:ascii="Calibri" w:hAnsi="Calibri" w:cs="Calibri"/>
          <w:b/>
          <w:bCs/>
        </w:rPr>
        <w:t>ogin</w:t>
      </w:r>
      <w:proofErr w:type="spellEnd"/>
      <w:r w:rsidRPr="0022520E">
        <w:rPr>
          <w:rFonts w:ascii="Calibri" w:hAnsi="Calibri" w:cs="Calibri"/>
          <w:b/>
          <w:bCs/>
        </w:rPr>
        <w:t xml:space="preserve"> correcto</w:t>
      </w:r>
    </w:p>
    <w:p w14:paraId="58738387" w14:textId="77777777" w:rsidR="005211E5" w:rsidRPr="0022520E" w:rsidRDefault="005211E5" w:rsidP="005211E5">
      <w:pPr>
        <w:rPr>
          <w:rFonts w:ascii="Calibri" w:hAnsi="Calibri" w:cs="Calibri"/>
        </w:rPr>
      </w:pPr>
      <w:r w:rsidRPr="0022520E">
        <w:rPr>
          <w:rFonts w:ascii="Calibri" w:hAnsi="Calibri" w:cs="Calibri"/>
        </w:rPr>
        <w:t>Para iniciar sesión correctamente:</w:t>
      </w:r>
    </w:p>
    <w:p w14:paraId="6289A9C8"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 xml:space="preserve">Abra la aplicación y espere hasta que aparezca la ventana de </w:t>
      </w:r>
      <w:proofErr w:type="spellStart"/>
      <w:r w:rsidRPr="0022520E">
        <w:rPr>
          <w:rFonts w:ascii="Calibri" w:hAnsi="Calibri" w:cs="Calibri"/>
        </w:rPr>
        <w:t>login</w:t>
      </w:r>
      <w:proofErr w:type="spellEnd"/>
      <w:r w:rsidRPr="0022520E">
        <w:rPr>
          <w:rFonts w:ascii="Calibri" w:hAnsi="Calibri" w:cs="Calibri"/>
        </w:rPr>
        <w:t>.</w:t>
      </w:r>
    </w:p>
    <w:p w14:paraId="56435265"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En el campo "Código", ingrese su número de identificación o nombre de usuario asignado.</w:t>
      </w:r>
    </w:p>
    <w:p w14:paraId="6FBCC661"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En el campo "Clave", escriba su contraseña secreta.</w:t>
      </w:r>
    </w:p>
    <w:p w14:paraId="38136156"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Asegúrese de que la casilla "Mostrar contraseña" esté desmarcada para mayor seguridad.</w:t>
      </w:r>
    </w:p>
    <w:p w14:paraId="5A8A01DF" w14:textId="77777777" w:rsidR="005211E5" w:rsidRPr="0022520E" w:rsidRDefault="005211E5" w:rsidP="005211E5">
      <w:pPr>
        <w:pStyle w:val="Prrafodelista"/>
        <w:numPr>
          <w:ilvl w:val="0"/>
          <w:numId w:val="160"/>
        </w:numPr>
        <w:spacing w:after="160" w:line="259" w:lineRule="auto"/>
        <w:rPr>
          <w:rFonts w:ascii="Calibri" w:hAnsi="Calibri" w:cs="Calibri"/>
        </w:rPr>
      </w:pPr>
      <w:r w:rsidRPr="0022520E">
        <w:rPr>
          <w:rFonts w:ascii="Calibri" w:hAnsi="Calibri" w:cs="Calibri"/>
        </w:rPr>
        <w:t>Haga clic en el botón "Iniciar Sesión".</w:t>
      </w:r>
    </w:p>
    <w:p w14:paraId="7B76BBD9" w14:textId="77777777" w:rsidR="005211E5" w:rsidRPr="0022520E" w:rsidRDefault="005211E5" w:rsidP="005211E5">
      <w:pPr>
        <w:rPr>
          <w:rFonts w:ascii="Calibri" w:hAnsi="Calibri" w:cs="Calibri"/>
          <w:b/>
          <w:bCs/>
        </w:rPr>
      </w:pPr>
      <w:r w:rsidRPr="0022520E">
        <w:rPr>
          <w:rFonts w:ascii="Calibri" w:hAnsi="Calibri" w:cs="Calibri"/>
          <w:b/>
          <w:bCs/>
        </w:rPr>
        <w:t>Ejemplo:</w:t>
      </w:r>
    </w:p>
    <w:p w14:paraId="15116CFE" w14:textId="77777777" w:rsidR="005211E5" w:rsidRPr="0022520E" w:rsidRDefault="005211E5" w:rsidP="005211E5">
      <w:pPr>
        <w:rPr>
          <w:rFonts w:ascii="Calibri" w:hAnsi="Calibri" w:cs="Calibri"/>
        </w:rPr>
      </w:pPr>
      <w:r w:rsidRPr="0022520E">
        <w:rPr>
          <w:rFonts w:ascii="Calibri" w:hAnsi="Calibri" w:cs="Calibri"/>
        </w:rPr>
        <w:t>Código: U12345</w:t>
      </w:r>
    </w:p>
    <w:p w14:paraId="588F1B2C" w14:textId="77777777" w:rsidR="005211E5" w:rsidRPr="0022520E" w:rsidRDefault="005211E5" w:rsidP="005211E5">
      <w:pPr>
        <w:rPr>
          <w:rFonts w:ascii="Calibri" w:hAnsi="Calibri" w:cs="Calibri"/>
        </w:rPr>
      </w:pPr>
      <w:r w:rsidRPr="0022520E">
        <w:rPr>
          <w:rFonts w:ascii="Calibri" w:hAnsi="Calibri" w:cs="Calibri"/>
        </w:rPr>
        <w:t xml:space="preserve">Clave: </w:t>
      </w:r>
      <w:proofErr w:type="gramStart"/>
      <w:r w:rsidRPr="0022520E">
        <w:rPr>
          <w:rFonts w:ascii="Calibri" w:hAnsi="Calibri" w:cs="Calibri"/>
        </w:rPr>
        <w:t>MiContraseñaSegura123!</w:t>
      </w:r>
      <w:proofErr w:type="gramEnd"/>
    </w:p>
    <w:p w14:paraId="05124B18" w14:textId="77777777" w:rsidR="005211E5" w:rsidRDefault="005211E5" w:rsidP="005211E5">
      <w:pPr>
        <w:rPr>
          <w:rFonts w:ascii="Calibri" w:hAnsi="Calibri" w:cs="Calibri"/>
        </w:rPr>
      </w:pPr>
      <w:r w:rsidRPr="0022520E">
        <w:rPr>
          <w:rFonts w:ascii="Calibri" w:hAnsi="Calibri" w:cs="Calibri"/>
        </w:rPr>
        <w:t>Si todo está correcto, verá un mensaje de bienvenida y accederá al menú principal.</w:t>
      </w:r>
    </w:p>
    <w:p w14:paraId="29D77E9C" w14:textId="77777777" w:rsidR="005211E5" w:rsidRDefault="005211E5" w:rsidP="005211E5">
      <w:pPr>
        <w:rPr>
          <w:rFonts w:ascii="Calibri" w:hAnsi="Calibri" w:cs="Calibri"/>
        </w:rPr>
      </w:pPr>
      <w:r w:rsidRPr="002B25AF">
        <w:rPr>
          <w:rFonts w:ascii="Calibri" w:hAnsi="Calibri" w:cs="Calibri"/>
          <w:b/>
          <w:bCs/>
        </w:rPr>
        <w:t>Mensaje esperado:</w:t>
      </w:r>
      <w:r>
        <w:rPr>
          <w:rFonts w:ascii="Calibri" w:hAnsi="Calibri" w:cs="Calibri"/>
        </w:rPr>
        <w:t xml:space="preserve"> </w:t>
      </w:r>
      <w:r w:rsidRPr="002B25AF">
        <w:rPr>
          <w:rFonts w:ascii="Calibri" w:hAnsi="Calibri" w:cs="Calibri"/>
        </w:rPr>
        <w:t xml:space="preserve">"Bienvenido al sistema </w:t>
      </w:r>
      <w:r>
        <w:rPr>
          <w:rFonts w:ascii="Calibri" w:hAnsi="Calibri" w:cs="Calibri"/>
        </w:rPr>
        <w:t>Abraham Andrés Farfán Sánchez</w:t>
      </w:r>
      <w:r w:rsidRPr="002B25AF">
        <w:rPr>
          <w:rFonts w:ascii="Calibri" w:hAnsi="Calibri" w:cs="Calibri"/>
        </w:rPr>
        <w:t>."</w:t>
      </w:r>
    </w:p>
    <w:p w14:paraId="73C422F3" w14:textId="77777777" w:rsidR="00D94073" w:rsidRDefault="00D94073" w:rsidP="005211E5">
      <w:pPr>
        <w:rPr>
          <w:rFonts w:ascii="Calibri" w:hAnsi="Calibri" w:cs="Calibri"/>
        </w:rPr>
      </w:pPr>
    </w:p>
    <w:p w14:paraId="68719BC2" w14:textId="77777777" w:rsidR="00D94073" w:rsidRDefault="00D94073" w:rsidP="005211E5">
      <w:pPr>
        <w:rPr>
          <w:rFonts w:ascii="Calibri" w:hAnsi="Calibri" w:cs="Calibri"/>
        </w:rPr>
      </w:pPr>
    </w:p>
    <w:p w14:paraId="3A984618" w14:textId="77777777" w:rsidR="00D94073" w:rsidRDefault="00D94073" w:rsidP="005211E5">
      <w:pPr>
        <w:rPr>
          <w:rFonts w:ascii="Calibri" w:hAnsi="Calibri" w:cs="Calibri"/>
        </w:rPr>
      </w:pPr>
    </w:p>
    <w:p w14:paraId="509D249E" w14:textId="77777777" w:rsidR="005211E5" w:rsidRDefault="005211E5" w:rsidP="005211E5">
      <w:pPr>
        <w:rPr>
          <w:rFonts w:ascii="Calibri" w:hAnsi="Calibri" w:cs="Calibri"/>
        </w:rPr>
      </w:pPr>
    </w:p>
    <w:p w14:paraId="47ED4380" w14:textId="77777777" w:rsidR="005211E5" w:rsidRPr="0022520E" w:rsidRDefault="005211E5" w:rsidP="005211E5">
      <w:pPr>
        <w:rPr>
          <w:rFonts w:ascii="Calibri" w:hAnsi="Calibri" w:cs="Calibri"/>
          <w:b/>
          <w:bCs/>
        </w:rPr>
      </w:pPr>
      <w:r w:rsidRPr="0022520E">
        <w:rPr>
          <w:rFonts w:ascii="Calibri" w:hAnsi="Calibri" w:cs="Calibri"/>
          <w:b/>
          <w:bCs/>
        </w:rPr>
        <w:t>Error 1: Contraseña incorrecta</w:t>
      </w:r>
    </w:p>
    <w:p w14:paraId="74436182" w14:textId="77777777" w:rsidR="005211E5" w:rsidRPr="0022520E" w:rsidRDefault="005211E5" w:rsidP="005211E5">
      <w:pPr>
        <w:rPr>
          <w:rFonts w:ascii="Calibri" w:hAnsi="Calibri" w:cs="Calibri"/>
        </w:rPr>
      </w:pPr>
      <w:r w:rsidRPr="0022520E">
        <w:rPr>
          <w:rFonts w:ascii="Calibri" w:hAnsi="Calibri" w:cs="Calibri"/>
        </w:rPr>
        <w:t>Error: Contraseña incorrecta</w:t>
      </w:r>
    </w:p>
    <w:p w14:paraId="5800BA87" w14:textId="77777777" w:rsidR="005211E5" w:rsidRPr="0022520E" w:rsidRDefault="005211E5" w:rsidP="005211E5">
      <w:pPr>
        <w:rPr>
          <w:rFonts w:ascii="Calibri" w:hAnsi="Calibri" w:cs="Calibri"/>
        </w:rPr>
      </w:pPr>
    </w:p>
    <w:p w14:paraId="2F00A217" w14:textId="77777777" w:rsidR="005211E5" w:rsidRPr="0022520E" w:rsidRDefault="005211E5" w:rsidP="005211E5">
      <w:pPr>
        <w:rPr>
          <w:rFonts w:ascii="Calibri" w:hAnsi="Calibri" w:cs="Calibri"/>
        </w:rPr>
      </w:pPr>
      <w:r w:rsidRPr="0022520E">
        <w:rPr>
          <w:rFonts w:ascii="Calibri" w:hAnsi="Calibri" w:cs="Calibri"/>
        </w:rPr>
        <w:t>¿Qué pasó?</w:t>
      </w:r>
    </w:p>
    <w:p w14:paraId="4657060D" w14:textId="77777777" w:rsidR="005211E5" w:rsidRPr="0022520E" w:rsidRDefault="005211E5" w:rsidP="005211E5">
      <w:pPr>
        <w:rPr>
          <w:rFonts w:ascii="Calibri" w:hAnsi="Calibri" w:cs="Calibri"/>
        </w:rPr>
      </w:pPr>
      <w:r w:rsidRPr="0022520E">
        <w:rPr>
          <w:rFonts w:ascii="Calibri" w:hAnsi="Calibri" w:cs="Calibri"/>
        </w:rPr>
        <w:t>Usted ingresó una contraseña diferente a la registrada en el sistema.</w:t>
      </w:r>
    </w:p>
    <w:p w14:paraId="138FF552" w14:textId="77777777" w:rsidR="005211E5" w:rsidRPr="0022520E" w:rsidRDefault="005211E5" w:rsidP="005211E5">
      <w:pPr>
        <w:rPr>
          <w:rFonts w:ascii="Calibri" w:hAnsi="Calibri" w:cs="Calibri"/>
          <w:b/>
          <w:bCs/>
        </w:rPr>
      </w:pPr>
      <w:r w:rsidRPr="0022520E">
        <w:rPr>
          <w:rFonts w:ascii="Calibri" w:hAnsi="Calibri" w:cs="Calibri"/>
          <w:b/>
          <w:bCs/>
        </w:rPr>
        <w:t>Cómo solucionarlo:</w:t>
      </w:r>
    </w:p>
    <w:p w14:paraId="14C3010A"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Revise cuidadosamente la contraseña ingresada.</w:t>
      </w:r>
    </w:p>
    <w:p w14:paraId="180BA398"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Asegúrese de que la casilla "Mayúsculas" esté activada si corresponde.</w:t>
      </w:r>
    </w:p>
    <w:p w14:paraId="118FB239" w14:textId="77777777" w:rsidR="005211E5" w:rsidRPr="0022520E" w:rsidRDefault="005211E5" w:rsidP="005211E5">
      <w:pPr>
        <w:pStyle w:val="Prrafodelista"/>
        <w:numPr>
          <w:ilvl w:val="0"/>
          <w:numId w:val="161"/>
        </w:numPr>
        <w:spacing w:after="160" w:line="259" w:lineRule="auto"/>
        <w:rPr>
          <w:rFonts w:ascii="Calibri" w:hAnsi="Calibri" w:cs="Calibri"/>
        </w:rPr>
      </w:pPr>
      <w:r w:rsidRPr="0022520E">
        <w:rPr>
          <w:rFonts w:ascii="Calibri" w:hAnsi="Calibri" w:cs="Calibri"/>
        </w:rPr>
        <w:t>Si sigue teniendo problemas, intente usar la opción "Recuperar Clave".</w:t>
      </w:r>
    </w:p>
    <w:p w14:paraId="50B4EA6E" w14:textId="77777777" w:rsidR="005211E5" w:rsidRPr="0022520E" w:rsidRDefault="005211E5" w:rsidP="005211E5">
      <w:pPr>
        <w:rPr>
          <w:rFonts w:ascii="Calibri" w:hAnsi="Calibri" w:cs="Calibri"/>
          <w:b/>
          <w:bCs/>
        </w:rPr>
      </w:pPr>
      <w:r w:rsidRPr="0022520E">
        <w:rPr>
          <w:rFonts w:ascii="Calibri" w:hAnsi="Calibri" w:cs="Calibri"/>
          <w:b/>
          <w:bCs/>
        </w:rPr>
        <w:t>Ejemplo erróneo:</w:t>
      </w:r>
    </w:p>
    <w:p w14:paraId="479260DE" w14:textId="77777777" w:rsidR="005211E5" w:rsidRPr="0022520E" w:rsidRDefault="005211E5" w:rsidP="005211E5">
      <w:pPr>
        <w:rPr>
          <w:rFonts w:ascii="Calibri" w:hAnsi="Calibri" w:cs="Calibri"/>
        </w:rPr>
      </w:pPr>
      <w:r w:rsidRPr="0022520E">
        <w:rPr>
          <w:rFonts w:ascii="Calibri" w:hAnsi="Calibri" w:cs="Calibri"/>
        </w:rPr>
        <w:t>Código: U12345</w:t>
      </w:r>
    </w:p>
    <w:p w14:paraId="559AF57F" w14:textId="77777777" w:rsidR="005211E5" w:rsidRDefault="005211E5" w:rsidP="005211E5">
      <w:pPr>
        <w:rPr>
          <w:rFonts w:ascii="Calibri" w:hAnsi="Calibri" w:cs="Calibri"/>
        </w:rPr>
      </w:pPr>
      <w:r w:rsidRPr="0022520E">
        <w:rPr>
          <w:rFonts w:ascii="Calibri" w:hAnsi="Calibri" w:cs="Calibri"/>
        </w:rPr>
        <w:t>Clave: micontraseñasegura123 (nota: falta mayúscula</w:t>
      </w:r>
      <w:r>
        <w:rPr>
          <w:rFonts w:ascii="Calibri" w:hAnsi="Calibri" w:cs="Calibri"/>
        </w:rPr>
        <w:t xml:space="preserve"> y un carácter especial</w:t>
      </w:r>
      <w:r w:rsidRPr="0022520E">
        <w:rPr>
          <w:rFonts w:ascii="Calibri" w:hAnsi="Calibri" w:cs="Calibri"/>
        </w:rPr>
        <w:t>)</w:t>
      </w:r>
    </w:p>
    <w:p w14:paraId="34C8E29A" w14:textId="77777777" w:rsidR="005211E5" w:rsidRDefault="005211E5" w:rsidP="005211E5">
      <w:pPr>
        <w:rPr>
          <w:rFonts w:ascii="Calibri" w:hAnsi="Calibri" w:cs="Calibri"/>
        </w:rPr>
      </w:pPr>
      <w:r w:rsidRPr="002B25AF">
        <w:rPr>
          <w:rFonts w:ascii="Calibri" w:hAnsi="Calibri" w:cs="Calibri"/>
          <w:b/>
          <w:bCs/>
        </w:rPr>
        <w:t>Mensaje esperado:</w:t>
      </w:r>
      <w:r w:rsidRPr="0022520E">
        <w:rPr>
          <w:rFonts w:ascii="Calibri" w:hAnsi="Calibri" w:cs="Calibri"/>
        </w:rPr>
        <w:t xml:space="preserve"> "Contraseña incorrecta. Intentos restantes: </w:t>
      </w:r>
      <w:r>
        <w:rPr>
          <w:rFonts w:ascii="Calibri" w:hAnsi="Calibri" w:cs="Calibri"/>
        </w:rPr>
        <w:t>2</w:t>
      </w:r>
      <w:r w:rsidRPr="0022520E">
        <w:rPr>
          <w:rFonts w:ascii="Calibri" w:hAnsi="Calibri" w:cs="Calibri"/>
        </w:rPr>
        <w:t>"</w:t>
      </w:r>
    </w:p>
    <w:p w14:paraId="19AA0324" w14:textId="77777777" w:rsidR="005211E5" w:rsidRDefault="005211E5" w:rsidP="005211E5">
      <w:pPr>
        <w:rPr>
          <w:rFonts w:ascii="Calibri" w:hAnsi="Calibri" w:cs="Calibri"/>
        </w:rPr>
      </w:pPr>
    </w:p>
    <w:p w14:paraId="1DF33210" w14:textId="77777777" w:rsidR="00C523C4" w:rsidRDefault="00C523C4" w:rsidP="005211E5">
      <w:pPr>
        <w:rPr>
          <w:rFonts w:ascii="Calibri" w:hAnsi="Calibri" w:cs="Calibri"/>
        </w:rPr>
      </w:pPr>
    </w:p>
    <w:p w14:paraId="2A4743B6" w14:textId="77777777" w:rsidR="005211E5" w:rsidRPr="0022520E" w:rsidRDefault="005211E5" w:rsidP="005211E5">
      <w:pPr>
        <w:rPr>
          <w:rFonts w:ascii="Calibri" w:hAnsi="Calibri" w:cs="Calibri"/>
          <w:b/>
          <w:bCs/>
        </w:rPr>
      </w:pPr>
      <w:r w:rsidRPr="0022520E">
        <w:rPr>
          <w:rFonts w:ascii="Calibri" w:hAnsi="Calibri" w:cs="Calibri"/>
          <w:b/>
          <w:bCs/>
        </w:rPr>
        <w:t>Error 2: Código de usuario inválido</w:t>
      </w:r>
    </w:p>
    <w:p w14:paraId="0AFD6979" w14:textId="77777777" w:rsidR="005211E5" w:rsidRPr="0022520E" w:rsidRDefault="005211E5" w:rsidP="005211E5">
      <w:pPr>
        <w:rPr>
          <w:rFonts w:ascii="Calibri" w:hAnsi="Calibri" w:cs="Calibri"/>
        </w:rPr>
      </w:pPr>
      <w:r w:rsidRPr="0022520E">
        <w:rPr>
          <w:rFonts w:ascii="Calibri" w:hAnsi="Calibri" w:cs="Calibri"/>
        </w:rPr>
        <w:t>Error: Código de usuario inválido</w:t>
      </w:r>
    </w:p>
    <w:p w14:paraId="36C3FDF5" w14:textId="77777777" w:rsidR="005211E5" w:rsidRPr="0022520E" w:rsidRDefault="005211E5" w:rsidP="005211E5">
      <w:pPr>
        <w:rPr>
          <w:rFonts w:ascii="Calibri" w:hAnsi="Calibri" w:cs="Calibri"/>
        </w:rPr>
      </w:pPr>
    </w:p>
    <w:p w14:paraId="17F25FEC" w14:textId="77777777" w:rsidR="005211E5" w:rsidRPr="0022520E" w:rsidRDefault="005211E5" w:rsidP="005211E5">
      <w:pPr>
        <w:rPr>
          <w:rFonts w:ascii="Calibri" w:hAnsi="Calibri" w:cs="Calibri"/>
        </w:rPr>
      </w:pPr>
      <w:r w:rsidRPr="0022520E">
        <w:rPr>
          <w:rFonts w:ascii="Calibri" w:hAnsi="Calibri" w:cs="Calibri"/>
        </w:rPr>
        <w:t>¿Qué pasó?</w:t>
      </w:r>
    </w:p>
    <w:p w14:paraId="485691E3" w14:textId="77777777" w:rsidR="005211E5" w:rsidRPr="0022520E" w:rsidRDefault="005211E5" w:rsidP="005211E5">
      <w:pPr>
        <w:rPr>
          <w:rFonts w:ascii="Calibri" w:hAnsi="Calibri" w:cs="Calibri"/>
        </w:rPr>
      </w:pPr>
      <w:r w:rsidRPr="0022520E">
        <w:rPr>
          <w:rFonts w:ascii="Calibri" w:hAnsi="Calibri" w:cs="Calibri"/>
        </w:rPr>
        <w:t>Usted ingresó un código de usuario que no existe en el sistema.</w:t>
      </w:r>
    </w:p>
    <w:p w14:paraId="3C27914C" w14:textId="77777777" w:rsidR="005211E5" w:rsidRPr="0022520E" w:rsidRDefault="005211E5" w:rsidP="005211E5">
      <w:pPr>
        <w:rPr>
          <w:rFonts w:ascii="Calibri" w:hAnsi="Calibri" w:cs="Calibri"/>
          <w:b/>
          <w:bCs/>
        </w:rPr>
      </w:pPr>
      <w:r w:rsidRPr="0022520E">
        <w:rPr>
          <w:rFonts w:ascii="Calibri" w:hAnsi="Calibri" w:cs="Calibri"/>
          <w:b/>
          <w:bCs/>
        </w:rPr>
        <w:t>Cómo solucionarlo:</w:t>
      </w:r>
    </w:p>
    <w:p w14:paraId="54FDF6A9" w14:textId="77777777" w:rsidR="005211E5" w:rsidRPr="0022520E" w:rsidRDefault="005211E5" w:rsidP="005211E5">
      <w:pPr>
        <w:pStyle w:val="Prrafodelista"/>
        <w:numPr>
          <w:ilvl w:val="0"/>
          <w:numId w:val="162"/>
        </w:numPr>
        <w:spacing w:after="160" w:line="259" w:lineRule="auto"/>
        <w:rPr>
          <w:rFonts w:ascii="Calibri" w:hAnsi="Calibri" w:cs="Calibri"/>
        </w:rPr>
      </w:pPr>
      <w:r w:rsidRPr="0022520E">
        <w:rPr>
          <w:rFonts w:ascii="Calibri" w:hAnsi="Calibri" w:cs="Calibri"/>
        </w:rPr>
        <w:t>Verifique que haya escrito correctamente su código de usuario.</w:t>
      </w:r>
    </w:p>
    <w:p w14:paraId="2DEC9A5F" w14:textId="77777777" w:rsidR="005211E5" w:rsidRDefault="005211E5" w:rsidP="005211E5">
      <w:pPr>
        <w:pStyle w:val="Prrafodelista"/>
        <w:numPr>
          <w:ilvl w:val="0"/>
          <w:numId w:val="162"/>
        </w:numPr>
        <w:spacing w:after="160" w:line="259" w:lineRule="auto"/>
        <w:rPr>
          <w:rFonts w:ascii="Calibri" w:hAnsi="Calibri" w:cs="Calibri"/>
        </w:rPr>
      </w:pPr>
      <w:r w:rsidRPr="0022520E">
        <w:rPr>
          <w:rFonts w:ascii="Calibri" w:hAnsi="Calibri" w:cs="Calibri"/>
        </w:rPr>
        <w:t>Si recientemente cambió su código, asegúrese de estar usando el nuevo.</w:t>
      </w:r>
    </w:p>
    <w:p w14:paraId="0CE2B025" w14:textId="6EDA0294" w:rsidR="00C523C4" w:rsidRPr="00867F2E" w:rsidRDefault="00C523C4" w:rsidP="00C523C4">
      <w:pPr>
        <w:pStyle w:val="Prrafodelista"/>
        <w:numPr>
          <w:ilvl w:val="0"/>
          <w:numId w:val="162"/>
        </w:numPr>
        <w:spacing w:after="160" w:line="259" w:lineRule="auto"/>
        <w:rPr>
          <w:rFonts w:ascii="Calibri" w:hAnsi="Calibri" w:cs="Calibri"/>
        </w:rPr>
      </w:pPr>
      <w:r>
        <w:rPr>
          <w:rFonts w:ascii="Calibri" w:hAnsi="Calibri" w:cs="Calibri"/>
        </w:rPr>
        <w:t xml:space="preserve">Su usuario puede estar en un estado “No Activo”, </w:t>
      </w:r>
      <w:r w:rsidRPr="0022520E">
        <w:rPr>
          <w:rFonts w:ascii="Calibri" w:hAnsi="Calibri" w:cs="Calibri"/>
        </w:rPr>
        <w:t>comuníquese con el administrador del sistema</w:t>
      </w:r>
      <w:r>
        <w:rPr>
          <w:rFonts w:ascii="Calibri" w:hAnsi="Calibri" w:cs="Calibri"/>
        </w:rPr>
        <w:t xml:space="preserve"> para que habilite su usuario</w:t>
      </w:r>
      <w:r w:rsidRPr="0022520E">
        <w:rPr>
          <w:rFonts w:ascii="Calibri" w:hAnsi="Calibri" w:cs="Calibri"/>
        </w:rPr>
        <w:t>.</w:t>
      </w:r>
    </w:p>
    <w:p w14:paraId="18ACB8E6" w14:textId="77777777" w:rsidR="005211E5" w:rsidRPr="0022520E" w:rsidRDefault="005211E5" w:rsidP="005211E5">
      <w:pPr>
        <w:rPr>
          <w:rFonts w:ascii="Calibri" w:hAnsi="Calibri" w:cs="Calibri"/>
          <w:b/>
          <w:bCs/>
        </w:rPr>
      </w:pPr>
      <w:r w:rsidRPr="0022520E">
        <w:rPr>
          <w:rFonts w:ascii="Calibri" w:hAnsi="Calibri" w:cs="Calibri"/>
          <w:b/>
          <w:bCs/>
        </w:rPr>
        <w:t>Ejemplo erróneo:</w:t>
      </w:r>
    </w:p>
    <w:p w14:paraId="353E1CBB" w14:textId="02B69DAE" w:rsidR="005211E5" w:rsidRPr="0022520E" w:rsidRDefault="005211E5" w:rsidP="005211E5">
      <w:pPr>
        <w:rPr>
          <w:rFonts w:ascii="Calibri" w:hAnsi="Calibri" w:cs="Calibri"/>
        </w:rPr>
      </w:pPr>
      <w:r w:rsidRPr="0022520E">
        <w:rPr>
          <w:rFonts w:ascii="Calibri" w:hAnsi="Calibri" w:cs="Calibri"/>
        </w:rPr>
        <w:t xml:space="preserve">Código: </w:t>
      </w:r>
      <w:r>
        <w:rPr>
          <w:rFonts w:ascii="Calibri" w:hAnsi="Calibri" w:cs="Calibri"/>
        </w:rPr>
        <w:t>5</w:t>
      </w:r>
      <w:r w:rsidRPr="0022520E">
        <w:rPr>
          <w:rFonts w:ascii="Calibri" w:hAnsi="Calibri" w:cs="Calibri"/>
        </w:rPr>
        <w:t>12346 (nota:</w:t>
      </w:r>
      <w:r>
        <w:rPr>
          <w:rFonts w:ascii="Calibri" w:hAnsi="Calibri" w:cs="Calibri"/>
        </w:rPr>
        <w:t xml:space="preserve"> este código</w:t>
      </w:r>
      <w:r w:rsidR="00C523C4">
        <w:rPr>
          <w:rFonts w:ascii="Calibri" w:hAnsi="Calibri" w:cs="Calibri"/>
        </w:rPr>
        <w:t xml:space="preserve"> de este usuario</w:t>
      </w:r>
      <w:r>
        <w:rPr>
          <w:rFonts w:ascii="Calibri" w:hAnsi="Calibri" w:cs="Calibri"/>
        </w:rPr>
        <w:t xml:space="preserve"> esta deshabilitado</w:t>
      </w:r>
      <w:r w:rsidRPr="0022520E">
        <w:rPr>
          <w:rFonts w:ascii="Calibri" w:hAnsi="Calibri" w:cs="Calibri"/>
        </w:rPr>
        <w:t>)</w:t>
      </w:r>
    </w:p>
    <w:p w14:paraId="2AE10F39" w14:textId="77777777" w:rsidR="005211E5" w:rsidRPr="0022520E" w:rsidRDefault="005211E5" w:rsidP="005211E5">
      <w:pPr>
        <w:rPr>
          <w:rFonts w:ascii="Calibri" w:hAnsi="Calibri" w:cs="Calibri"/>
        </w:rPr>
      </w:pPr>
      <w:r w:rsidRPr="0022520E">
        <w:rPr>
          <w:rFonts w:ascii="Calibri" w:hAnsi="Calibri" w:cs="Calibri"/>
        </w:rPr>
        <w:t xml:space="preserve">Clave: </w:t>
      </w:r>
      <w:proofErr w:type="gramStart"/>
      <w:r w:rsidRPr="0022520E">
        <w:rPr>
          <w:rFonts w:ascii="Calibri" w:hAnsi="Calibri" w:cs="Calibri"/>
        </w:rPr>
        <w:t>MiContraseñaSegura123!</w:t>
      </w:r>
      <w:proofErr w:type="gramEnd"/>
    </w:p>
    <w:p w14:paraId="1711B6A8" w14:textId="77777777" w:rsidR="005211E5" w:rsidRDefault="005211E5" w:rsidP="005211E5">
      <w:pPr>
        <w:rPr>
          <w:rFonts w:ascii="Calibri" w:hAnsi="Calibri" w:cs="Calibri"/>
        </w:rPr>
      </w:pPr>
      <w:r w:rsidRPr="002B25AF">
        <w:rPr>
          <w:rFonts w:ascii="Calibri" w:hAnsi="Calibri" w:cs="Calibri"/>
          <w:b/>
          <w:bCs/>
        </w:rPr>
        <w:t>Mensaje esperado:</w:t>
      </w:r>
      <w:r w:rsidRPr="0022520E">
        <w:rPr>
          <w:rFonts w:ascii="Calibri" w:hAnsi="Calibri" w:cs="Calibri"/>
        </w:rPr>
        <w:t xml:space="preserve"> "</w:t>
      </w:r>
      <w:r w:rsidRPr="00CB5510">
        <w:rPr>
          <w:rFonts w:ascii="Calibri" w:hAnsi="Calibri" w:cs="Calibri"/>
        </w:rPr>
        <w:t>El usuario no está habilitado. Por favor, contacte al administrador.</w:t>
      </w:r>
      <w:r w:rsidRPr="0022520E">
        <w:rPr>
          <w:rFonts w:ascii="Calibri" w:hAnsi="Calibri" w:cs="Calibri"/>
        </w:rPr>
        <w:t>"</w:t>
      </w:r>
    </w:p>
    <w:p w14:paraId="1D99004F" w14:textId="77777777" w:rsidR="005211E5" w:rsidRDefault="005211E5" w:rsidP="005211E5">
      <w:pPr>
        <w:rPr>
          <w:rFonts w:ascii="Calibri" w:hAnsi="Calibri" w:cs="Calibri"/>
        </w:rPr>
      </w:pPr>
    </w:p>
    <w:p w14:paraId="11AD8FCC" w14:textId="77777777" w:rsidR="005211E5" w:rsidRPr="002B25AF" w:rsidRDefault="005211E5" w:rsidP="005211E5">
      <w:pPr>
        <w:rPr>
          <w:rFonts w:ascii="Calibri" w:hAnsi="Calibri" w:cs="Calibri"/>
          <w:b/>
          <w:bCs/>
        </w:rPr>
      </w:pPr>
      <w:r w:rsidRPr="002B25AF">
        <w:rPr>
          <w:rFonts w:ascii="Calibri" w:hAnsi="Calibri" w:cs="Calibri"/>
          <w:b/>
          <w:bCs/>
        </w:rPr>
        <w:t>Error 3: Exceso de intentos fallidos</w:t>
      </w:r>
    </w:p>
    <w:p w14:paraId="1D4D4902" w14:textId="03F5673C" w:rsidR="005211E5" w:rsidRDefault="005211E5" w:rsidP="005211E5">
      <w:pPr>
        <w:rPr>
          <w:rFonts w:ascii="Calibri" w:hAnsi="Calibri" w:cs="Calibri"/>
        </w:rPr>
      </w:pPr>
      <w:r w:rsidRPr="002B25AF">
        <w:rPr>
          <w:rFonts w:ascii="Calibri" w:hAnsi="Calibri" w:cs="Calibri"/>
        </w:rPr>
        <w:t>Error: Se ha alcanzado el límite de intentos fallidos</w:t>
      </w:r>
    </w:p>
    <w:p w14:paraId="08A65B3A" w14:textId="77777777" w:rsidR="00D94073" w:rsidRPr="002B25AF" w:rsidRDefault="00D94073" w:rsidP="005211E5">
      <w:pPr>
        <w:rPr>
          <w:rFonts w:ascii="Calibri" w:hAnsi="Calibri" w:cs="Calibri"/>
        </w:rPr>
      </w:pPr>
    </w:p>
    <w:p w14:paraId="38F695B0" w14:textId="77777777" w:rsidR="005211E5" w:rsidRPr="002B25AF" w:rsidRDefault="005211E5" w:rsidP="005211E5">
      <w:pPr>
        <w:rPr>
          <w:rFonts w:ascii="Calibri" w:hAnsi="Calibri" w:cs="Calibri"/>
        </w:rPr>
      </w:pPr>
      <w:r w:rsidRPr="002B25AF">
        <w:rPr>
          <w:rFonts w:ascii="Calibri" w:hAnsi="Calibri" w:cs="Calibri"/>
        </w:rPr>
        <w:t>¿Qué pasó?</w:t>
      </w:r>
    </w:p>
    <w:p w14:paraId="66D9511C" w14:textId="77777777" w:rsidR="005211E5" w:rsidRPr="002B25AF" w:rsidRDefault="005211E5" w:rsidP="005211E5">
      <w:pPr>
        <w:rPr>
          <w:rFonts w:ascii="Calibri" w:hAnsi="Calibri" w:cs="Calibri"/>
        </w:rPr>
      </w:pPr>
      <w:r w:rsidRPr="002B25AF">
        <w:rPr>
          <w:rFonts w:ascii="Calibri" w:hAnsi="Calibri" w:cs="Calibri"/>
        </w:rPr>
        <w:t xml:space="preserve">Ha realizado demasiados intentos de </w:t>
      </w:r>
      <w:proofErr w:type="spellStart"/>
      <w:r w:rsidRPr="002B25AF">
        <w:rPr>
          <w:rFonts w:ascii="Calibri" w:hAnsi="Calibri" w:cs="Calibri"/>
        </w:rPr>
        <w:t>login</w:t>
      </w:r>
      <w:proofErr w:type="spellEnd"/>
      <w:r w:rsidRPr="002B25AF">
        <w:rPr>
          <w:rFonts w:ascii="Calibri" w:hAnsi="Calibri" w:cs="Calibri"/>
        </w:rPr>
        <w:t xml:space="preserve"> incorrectos.</w:t>
      </w:r>
    </w:p>
    <w:p w14:paraId="3A0986A6" w14:textId="77777777" w:rsidR="005211E5" w:rsidRPr="002B25AF" w:rsidRDefault="005211E5" w:rsidP="005211E5">
      <w:pPr>
        <w:rPr>
          <w:rFonts w:ascii="Calibri" w:hAnsi="Calibri" w:cs="Calibri"/>
          <w:b/>
          <w:bCs/>
        </w:rPr>
      </w:pPr>
      <w:r w:rsidRPr="002B25AF">
        <w:rPr>
          <w:rFonts w:ascii="Calibri" w:hAnsi="Calibri" w:cs="Calibri"/>
          <w:b/>
          <w:bCs/>
        </w:rPr>
        <w:t>Cómo solucionarlo:</w:t>
      </w:r>
    </w:p>
    <w:p w14:paraId="1A7F623A"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Espere el tiempo indicado antes de volver a intentar.</w:t>
      </w:r>
    </w:p>
    <w:p w14:paraId="23E80F55"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Si necesita ayuda, use la opción "Recuperar Clave".</w:t>
      </w:r>
    </w:p>
    <w:p w14:paraId="18A0F591" w14:textId="77777777" w:rsidR="005211E5" w:rsidRPr="002B25AF" w:rsidRDefault="005211E5" w:rsidP="005211E5">
      <w:pPr>
        <w:pStyle w:val="Prrafodelista"/>
        <w:numPr>
          <w:ilvl w:val="0"/>
          <w:numId w:val="163"/>
        </w:numPr>
        <w:spacing w:after="160" w:line="259" w:lineRule="auto"/>
        <w:rPr>
          <w:rFonts w:ascii="Calibri" w:hAnsi="Calibri" w:cs="Calibri"/>
        </w:rPr>
      </w:pPr>
      <w:r w:rsidRPr="002B25AF">
        <w:rPr>
          <w:rFonts w:ascii="Calibri" w:hAnsi="Calibri" w:cs="Calibri"/>
        </w:rPr>
        <w:t>Para reactivar su cuenta más rápido, contacte al administrador del sistema.</w:t>
      </w:r>
    </w:p>
    <w:p w14:paraId="71F96C4D" w14:textId="77777777" w:rsidR="005211E5" w:rsidRPr="002B25AF" w:rsidRDefault="005211E5" w:rsidP="005211E5">
      <w:pPr>
        <w:rPr>
          <w:rFonts w:ascii="Calibri" w:hAnsi="Calibri" w:cs="Calibri"/>
          <w:b/>
          <w:bCs/>
        </w:rPr>
      </w:pPr>
      <w:r w:rsidRPr="002B25AF">
        <w:rPr>
          <w:rFonts w:ascii="Calibri" w:hAnsi="Calibri" w:cs="Calibri"/>
          <w:b/>
          <w:bCs/>
        </w:rPr>
        <w:t>Ejemplo:</w:t>
      </w:r>
    </w:p>
    <w:p w14:paraId="08BCC1C2" w14:textId="77777777" w:rsidR="005211E5" w:rsidRDefault="005211E5" w:rsidP="005211E5">
      <w:pPr>
        <w:rPr>
          <w:rFonts w:ascii="Calibri" w:hAnsi="Calibri" w:cs="Calibri"/>
        </w:rPr>
      </w:pPr>
      <w:r w:rsidRPr="002B25AF">
        <w:rPr>
          <w:rFonts w:ascii="Calibri" w:hAnsi="Calibri" w:cs="Calibri"/>
        </w:rPr>
        <w:t>Después de varios intentos fallidos</w:t>
      </w:r>
      <w:r>
        <w:rPr>
          <w:rFonts w:ascii="Calibri" w:hAnsi="Calibri" w:cs="Calibri"/>
        </w:rPr>
        <w:t>…</w:t>
      </w:r>
    </w:p>
    <w:p w14:paraId="459B80EF" w14:textId="7106806E" w:rsidR="00DB6DD6" w:rsidRDefault="005211E5" w:rsidP="005211E5">
      <w:pPr>
        <w:rPr>
          <w:rFonts w:ascii="Calibri" w:hAnsi="Calibri" w:cs="Calibri"/>
        </w:rPr>
      </w:pPr>
      <w:r w:rsidRPr="00165072">
        <w:rPr>
          <w:rFonts w:ascii="Calibri" w:hAnsi="Calibri" w:cs="Calibri"/>
          <w:b/>
          <w:bCs/>
        </w:rPr>
        <w:t xml:space="preserve">Mensaje esperado: </w:t>
      </w:r>
      <w:r w:rsidRPr="00165072">
        <w:rPr>
          <w:rFonts w:ascii="Calibri" w:hAnsi="Calibri" w:cs="Calibri"/>
        </w:rPr>
        <w:t>"Se ha alcanzado el límite de intentos fallidos. Inténtelo más tarde."</w:t>
      </w:r>
    </w:p>
    <w:p w14:paraId="2BA4568A" w14:textId="77777777" w:rsidR="00DB6DD6" w:rsidRDefault="00DB6DD6" w:rsidP="005211E5">
      <w:pPr>
        <w:rPr>
          <w:rFonts w:ascii="Calibri" w:hAnsi="Calibri" w:cs="Calibri"/>
        </w:rPr>
      </w:pPr>
    </w:p>
    <w:p w14:paraId="255F9873" w14:textId="77777777" w:rsidR="00DB6DD6" w:rsidRDefault="00DB6DD6" w:rsidP="0049363C">
      <w:pPr>
        <w:rPr>
          <w:rFonts w:asciiTheme="minorHAnsi" w:hAnsiTheme="minorHAnsi" w:cstheme="minorHAnsi"/>
          <w:b/>
          <w:bCs/>
        </w:rPr>
        <w:sectPr w:rsidR="00DB6DD6" w:rsidSect="00B8674C">
          <w:pgSz w:w="11906" w:h="16838" w:code="9"/>
          <w:pgMar w:top="1440" w:right="1134" w:bottom="1440" w:left="1134" w:header="720" w:footer="720" w:gutter="0"/>
          <w:cols w:space="720"/>
          <w:docGrid w:linePitch="600" w:charSpace="32768"/>
        </w:sectPr>
      </w:pPr>
    </w:p>
    <w:p w14:paraId="1C33828C" w14:textId="77777777" w:rsidR="00DB6DD6" w:rsidRPr="00DB6DD6" w:rsidRDefault="00DB6DD6" w:rsidP="00DB6DD6">
      <w:pPr>
        <w:pStyle w:val="Ttulo2"/>
        <w:jc w:val="center"/>
        <w:rPr>
          <w:rFonts w:ascii="Calibri" w:hAnsi="Calibri" w:cs="Calibri"/>
          <w:i w:val="0"/>
          <w:iCs w:val="0"/>
          <w:color w:val="000000" w:themeColor="text1"/>
          <w:sz w:val="24"/>
          <w:szCs w:val="24"/>
        </w:rPr>
      </w:pPr>
      <w:bookmarkStart w:id="24" w:name="_Toc186290131"/>
      <w:bookmarkStart w:id="25" w:name="_Toc186476285"/>
      <w:bookmarkStart w:id="26" w:name="_Toc186813295"/>
      <w:bookmarkStart w:id="27" w:name="_Toc187165698"/>
      <w:r w:rsidRPr="00DB6DD6">
        <w:rPr>
          <w:rFonts w:ascii="Calibri" w:hAnsi="Calibri" w:cs="Calibri"/>
          <w:i w:val="0"/>
          <w:iCs w:val="0"/>
          <w:color w:val="000000" w:themeColor="text1"/>
          <w:sz w:val="24"/>
          <w:szCs w:val="24"/>
        </w:rPr>
        <w:lastRenderedPageBreak/>
        <w:t>Recuperación de la clave</w:t>
      </w:r>
      <w:bookmarkEnd w:id="24"/>
      <w:bookmarkEnd w:id="25"/>
      <w:bookmarkEnd w:id="26"/>
      <w:bookmarkEnd w:id="27"/>
    </w:p>
    <w:p w14:paraId="7F240853" w14:textId="77777777" w:rsidR="00DB6DD6" w:rsidRPr="00747A18" w:rsidRDefault="00DB6DD6" w:rsidP="00DB6DD6">
      <w:pPr>
        <w:rPr>
          <w:rFonts w:ascii="Calibri" w:hAnsi="Calibri" w:cs="Calibri"/>
        </w:rPr>
      </w:pPr>
    </w:p>
    <w:p w14:paraId="246065B2" w14:textId="77777777" w:rsidR="00DB6DD6" w:rsidRPr="00747A18" w:rsidRDefault="00DB6DD6" w:rsidP="00DB6DD6">
      <w:pPr>
        <w:rPr>
          <w:rFonts w:ascii="Calibri" w:hAnsi="Calibri" w:cs="Calibri"/>
        </w:rPr>
      </w:pPr>
    </w:p>
    <w:p w14:paraId="212A15CA" w14:textId="77777777" w:rsidR="00DB6DD6" w:rsidRPr="00747A18" w:rsidRDefault="00DB6DD6" w:rsidP="00DB6DD6">
      <w:pPr>
        <w:rPr>
          <w:rFonts w:ascii="Calibri" w:hAnsi="Calibri" w:cs="Calibri"/>
        </w:rPr>
      </w:pPr>
      <w:r>
        <w:rPr>
          <w:noProof/>
        </w:rPr>
        <w:drawing>
          <wp:anchor distT="0" distB="0" distL="114300" distR="114300" simplePos="0" relativeHeight="251661312" behindDoc="0" locked="0" layoutInCell="1" allowOverlap="1" wp14:anchorId="178321E0" wp14:editId="3A119ED0">
            <wp:simplePos x="0" y="0"/>
            <wp:positionH relativeFrom="margin">
              <wp:align>center</wp:align>
            </wp:positionH>
            <wp:positionV relativeFrom="margin">
              <wp:align>center</wp:align>
            </wp:positionV>
            <wp:extent cx="6421996" cy="3626485"/>
            <wp:effectExtent l="0" t="0" r="0" b="0"/>
            <wp:wrapSquare wrapText="bothSides"/>
            <wp:docPr id="53829137" name="Imagen 2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137" name="Imagen 276" descr="Diagrama&#10;&#10;Descripción generada automá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2967" t="3705" r="4405" b="3493"/>
                    <a:stretch/>
                  </pic:blipFill>
                  <pic:spPr bwMode="auto">
                    <a:xfrm>
                      <a:off x="0" y="0"/>
                      <a:ext cx="6421996" cy="3626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29BBB" w14:textId="77777777" w:rsidR="00DB6DD6" w:rsidRPr="00747A18" w:rsidRDefault="00DB6DD6" w:rsidP="00DB6DD6">
      <w:pPr>
        <w:rPr>
          <w:rFonts w:ascii="Calibri" w:hAnsi="Calibri" w:cs="Calibri"/>
        </w:rPr>
      </w:pPr>
    </w:p>
    <w:p w14:paraId="216D3B5D" w14:textId="77777777" w:rsidR="00DB6DD6" w:rsidRPr="00747A18" w:rsidRDefault="00DB6DD6" w:rsidP="00DB6DD6">
      <w:pPr>
        <w:rPr>
          <w:rFonts w:ascii="Calibri" w:hAnsi="Calibri" w:cs="Calibri"/>
        </w:rPr>
      </w:pPr>
    </w:p>
    <w:p w14:paraId="768B1DDF" w14:textId="77777777" w:rsidR="00DB6DD6" w:rsidRPr="00747A18" w:rsidRDefault="00DB6DD6" w:rsidP="00DB6DD6">
      <w:pPr>
        <w:rPr>
          <w:rFonts w:ascii="Calibri" w:hAnsi="Calibri" w:cs="Calibri"/>
        </w:rPr>
      </w:pPr>
    </w:p>
    <w:p w14:paraId="5205F1F7" w14:textId="77777777" w:rsidR="00DB6DD6" w:rsidRPr="00747A18" w:rsidRDefault="00DB6DD6" w:rsidP="00DB6DD6">
      <w:pPr>
        <w:rPr>
          <w:rFonts w:ascii="Calibri" w:hAnsi="Calibri" w:cs="Calibri"/>
        </w:rPr>
      </w:pPr>
    </w:p>
    <w:p w14:paraId="4920779B" w14:textId="77777777" w:rsidR="00DB6DD6" w:rsidRPr="00747A18" w:rsidRDefault="00DB6DD6" w:rsidP="00DB6DD6">
      <w:pPr>
        <w:rPr>
          <w:rFonts w:ascii="Calibri" w:hAnsi="Calibri" w:cs="Calibri"/>
        </w:rPr>
      </w:pPr>
    </w:p>
    <w:p w14:paraId="7D995E34" w14:textId="77777777" w:rsidR="00DB6DD6" w:rsidRPr="00747A18" w:rsidRDefault="00DB6DD6" w:rsidP="00DB6DD6">
      <w:pPr>
        <w:rPr>
          <w:rFonts w:ascii="Calibri" w:hAnsi="Calibri" w:cs="Calibri"/>
        </w:rPr>
      </w:pPr>
    </w:p>
    <w:p w14:paraId="7FBFFC7A" w14:textId="77777777" w:rsidR="00DB6DD6" w:rsidRPr="00747A18" w:rsidRDefault="00DB6DD6" w:rsidP="00DB6DD6">
      <w:pPr>
        <w:rPr>
          <w:rFonts w:ascii="Calibri" w:hAnsi="Calibri" w:cs="Calibri"/>
        </w:rPr>
      </w:pPr>
    </w:p>
    <w:p w14:paraId="0345E3D0" w14:textId="77777777" w:rsidR="00DB6DD6" w:rsidRPr="00747A18" w:rsidRDefault="00DB6DD6" w:rsidP="00DB6DD6">
      <w:pPr>
        <w:rPr>
          <w:rFonts w:ascii="Calibri" w:hAnsi="Calibri" w:cs="Calibri"/>
        </w:rPr>
      </w:pPr>
    </w:p>
    <w:p w14:paraId="2B41500C" w14:textId="77777777" w:rsidR="00DB6DD6" w:rsidRDefault="00DB6DD6" w:rsidP="00DB6DD6">
      <w:pPr>
        <w:jc w:val="both"/>
        <w:rPr>
          <w:rFonts w:ascii="Calibri" w:hAnsi="Calibri" w:cs="Calibri"/>
          <w:b/>
          <w:bCs/>
        </w:rPr>
      </w:pPr>
    </w:p>
    <w:p w14:paraId="03A899A8" w14:textId="77777777" w:rsidR="00DB6DD6" w:rsidRDefault="00DB6DD6" w:rsidP="00DB6DD6">
      <w:pPr>
        <w:jc w:val="both"/>
        <w:rPr>
          <w:rFonts w:ascii="Calibri" w:hAnsi="Calibri" w:cs="Calibri"/>
          <w:b/>
          <w:bCs/>
        </w:rPr>
      </w:pPr>
    </w:p>
    <w:p w14:paraId="761B7C79" w14:textId="77777777" w:rsidR="00DB6DD6" w:rsidRDefault="00DB6DD6" w:rsidP="00DB6DD6">
      <w:pPr>
        <w:jc w:val="both"/>
        <w:rPr>
          <w:rFonts w:ascii="Calibri" w:hAnsi="Calibri" w:cs="Calibri"/>
          <w:b/>
          <w:bCs/>
        </w:rPr>
      </w:pPr>
    </w:p>
    <w:p w14:paraId="267ADF08" w14:textId="77777777" w:rsidR="00DB6DD6" w:rsidRDefault="00DB6DD6" w:rsidP="0049363C">
      <w:pPr>
        <w:rPr>
          <w:rFonts w:asciiTheme="minorHAnsi" w:hAnsiTheme="minorHAnsi" w:cstheme="minorHAnsi"/>
          <w:b/>
          <w:bCs/>
        </w:rPr>
      </w:pPr>
    </w:p>
    <w:p w14:paraId="2EE62E93" w14:textId="77777777" w:rsidR="00DB6DD6" w:rsidRDefault="00DB6DD6" w:rsidP="0049363C">
      <w:pPr>
        <w:rPr>
          <w:rFonts w:asciiTheme="minorHAnsi" w:hAnsiTheme="minorHAnsi" w:cstheme="minorHAnsi"/>
          <w:b/>
          <w:bCs/>
        </w:rPr>
      </w:pPr>
    </w:p>
    <w:p w14:paraId="79BAF620" w14:textId="77777777" w:rsidR="00DB6DD6" w:rsidRDefault="00DB6DD6" w:rsidP="0049363C">
      <w:pPr>
        <w:rPr>
          <w:rFonts w:asciiTheme="minorHAnsi" w:hAnsiTheme="minorHAnsi" w:cstheme="minorHAnsi"/>
          <w:b/>
          <w:bCs/>
        </w:rPr>
      </w:pPr>
    </w:p>
    <w:p w14:paraId="4EE70DAE" w14:textId="77777777" w:rsidR="00DB6DD6" w:rsidRDefault="00DB6DD6" w:rsidP="0049363C">
      <w:pPr>
        <w:rPr>
          <w:rFonts w:asciiTheme="minorHAnsi" w:hAnsiTheme="minorHAnsi" w:cstheme="minorHAnsi"/>
          <w:b/>
          <w:bCs/>
        </w:rPr>
      </w:pPr>
    </w:p>
    <w:p w14:paraId="41E16011" w14:textId="77777777" w:rsidR="00DB6DD6" w:rsidRDefault="00DB6DD6" w:rsidP="0049363C">
      <w:pPr>
        <w:rPr>
          <w:rFonts w:asciiTheme="minorHAnsi" w:hAnsiTheme="minorHAnsi" w:cstheme="minorHAnsi"/>
          <w:b/>
          <w:bCs/>
        </w:rPr>
      </w:pPr>
    </w:p>
    <w:p w14:paraId="0E7E6E31" w14:textId="77777777" w:rsidR="00DB6DD6" w:rsidRDefault="00DB6DD6" w:rsidP="0049363C">
      <w:pPr>
        <w:rPr>
          <w:rFonts w:asciiTheme="minorHAnsi" w:hAnsiTheme="minorHAnsi" w:cstheme="minorHAnsi"/>
          <w:b/>
          <w:bCs/>
        </w:rPr>
      </w:pPr>
    </w:p>
    <w:p w14:paraId="0910ADFD" w14:textId="77777777" w:rsidR="00DB6DD6" w:rsidRDefault="00DB6DD6" w:rsidP="0049363C">
      <w:pPr>
        <w:rPr>
          <w:rFonts w:asciiTheme="minorHAnsi" w:hAnsiTheme="minorHAnsi" w:cstheme="minorHAnsi"/>
          <w:b/>
          <w:bCs/>
        </w:rPr>
      </w:pPr>
    </w:p>
    <w:p w14:paraId="2CA9C945" w14:textId="77777777" w:rsidR="00DB6DD6" w:rsidRDefault="00DB6DD6" w:rsidP="0049363C">
      <w:pPr>
        <w:rPr>
          <w:rFonts w:asciiTheme="minorHAnsi" w:hAnsiTheme="minorHAnsi" w:cstheme="minorHAnsi"/>
          <w:b/>
          <w:bCs/>
        </w:rPr>
      </w:pPr>
    </w:p>
    <w:p w14:paraId="24B97FB2" w14:textId="77777777" w:rsidR="00DB6DD6" w:rsidRDefault="00DB6DD6" w:rsidP="0049363C">
      <w:pPr>
        <w:rPr>
          <w:rFonts w:asciiTheme="minorHAnsi" w:hAnsiTheme="minorHAnsi" w:cstheme="minorHAnsi"/>
          <w:b/>
          <w:bCs/>
        </w:rPr>
      </w:pPr>
    </w:p>
    <w:p w14:paraId="5B053767" w14:textId="77777777" w:rsidR="00DB6DD6" w:rsidRDefault="00DB6DD6" w:rsidP="0049363C">
      <w:pPr>
        <w:rPr>
          <w:rFonts w:asciiTheme="minorHAnsi" w:hAnsiTheme="minorHAnsi" w:cstheme="minorHAnsi"/>
          <w:b/>
          <w:bCs/>
        </w:rPr>
      </w:pPr>
    </w:p>
    <w:p w14:paraId="5A94BBFC" w14:textId="77777777" w:rsidR="00DB6DD6" w:rsidRDefault="00DB6DD6" w:rsidP="0049363C">
      <w:pPr>
        <w:rPr>
          <w:rFonts w:asciiTheme="minorHAnsi" w:hAnsiTheme="minorHAnsi" w:cstheme="minorHAnsi"/>
          <w:b/>
          <w:bCs/>
        </w:rPr>
      </w:pPr>
    </w:p>
    <w:p w14:paraId="3983D5A6" w14:textId="77777777" w:rsidR="00DB6DD6" w:rsidRDefault="00DB6DD6" w:rsidP="0049363C">
      <w:pPr>
        <w:rPr>
          <w:rFonts w:asciiTheme="minorHAnsi" w:hAnsiTheme="minorHAnsi" w:cstheme="minorHAnsi"/>
          <w:b/>
          <w:bCs/>
        </w:rPr>
      </w:pPr>
    </w:p>
    <w:p w14:paraId="1234AA7B" w14:textId="77777777" w:rsidR="00DB6DD6" w:rsidRDefault="00DB6DD6" w:rsidP="0049363C">
      <w:pPr>
        <w:rPr>
          <w:rFonts w:asciiTheme="minorHAnsi" w:hAnsiTheme="minorHAnsi" w:cstheme="minorHAnsi"/>
          <w:b/>
          <w:bCs/>
        </w:rPr>
      </w:pPr>
    </w:p>
    <w:p w14:paraId="4ECEF0F4" w14:textId="77777777" w:rsidR="00DB6DD6" w:rsidRDefault="00DB6DD6" w:rsidP="0049363C">
      <w:pPr>
        <w:rPr>
          <w:rFonts w:asciiTheme="minorHAnsi" w:hAnsiTheme="minorHAnsi" w:cstheme="minorHAnsi"/>
          <w:b/>
          <w:bCs/>
        </w:rPr>
      </w:pPr>
    </w:p>
    <w:p w14:paraId="47206D6C" w14:textId="77777777" w:rsidR="00DB6DD6" w:rsidRDefault="00DB6DD6" w:rsidP="0049363C">
      <w:pPr>
        <w:rPr>
          <w:rFonts w:asciiTheme="minorHAnsi" w:hAnsiTheme="minorHAnsi" w:cstheme="minorHAnsi"/>
          <w:b/>
          <w:bCs/>
        </w:rPr>
        <w:sectPr w:rsidR="00DB6DD6" w:rsidSect="00DB6DD6">
          <w:pgSz w:w="16838" w:h="11906" w:orient="landscape" w:code="9"/>
          <w:pgMar w:top="1134" w:right="1440" w:bottom="1134" w:left="1440" w:header="720" w:footer="720" w:gutter="0"/>
          <w:cols w:space="720"/>
          <w:docGrid w:linePitch="600" w:charSpace="32768"/>
        </w:sectPr>
      </w:pPr>
    </w:p>
    <w:p w14:paraId="41B05F2D" w14:textId="77777777" w:rsidR="00DB6DD6" w:rsidRPr="00005E06" w:rsidRDefault="00DB6DD6" w:rsidP="00DB6DD6">
      <w:pPr>
        <w:pStyle w:val="Ttulo3"/>
        <w:rPr>
          <w:rFonts w:ascii="Calibri" w:hAnsi="Calibri" w:cs="Calibri"/>
          <w:b w:val="0"/>
          <w:bCs w:val="0"/>
          <w:color w:val="000000" w:themeColor="text1"/>
          <w:sz w:val="24"/>
          <w:szCs w:val="24"/>
        </w:rPr>
      </w:pPr>
      <w:bookmarkStart w:id="28" w:name="_Toc186290132"/>
      <w:bookmarkStart w:id="29" w:name="_Toc186476286"/>
      <w:bookmarkStart w:id="30" w:name="_Toc186813296"/>
      <w:bookmarkStart w:id="31" w:name="_Toc187165699"/>
      <w:r w:rsidRPr="00005E06">
        <w:rPr>
          <w:rFonts w:ascii="Calibri" w:hAnsi="Calibri" w:cs="Calibri"/>
          <w:color w:val="000000" w:themeColor="text1"/>
          <w:sz w:val="24"/>
          <w:szCs w:val="24"/>
        </w:rPr>
        <w:lastRenderedPageBreak/>
        <w:t>Descripción breve</w:t>
      </w:r>
      <w:bookmarkEnd w:id="28"/>
      <w:bookmarkEnd w:id="29"/>
      <w:bookmarkEnd w:id="30"/>
      <w:bookmarkEnd w:id="31"/>
    </w:p>
    <w:p w14:paraId="26402574" w14:textId="77777777" w:rsidR="00DB6DD6" w:rsidRDefault="00DB6DD6" w:rsidP="00DB6DD6">
      <w:pPr>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 para ayudar a los usuarios a recuperar su contraseña olvidada. Permite introducir un correo electrónico asociado a la cuenta del usuario y, si es válido, muestra la contraseña correspondiente.</w:t>
      </w:r>
    </w:p>
    <w:p w14:paraId="05E9ABDC" w14:textId="77777777" w:rsidR="00DB6DD6" w:rsidRDefault="00DB6DD6" w:rsidP="00DB6DD6">
      <w:pPr>
        <w:jc w:val="both"/>
        <w:rPr>
          <w:rFonts w:ascii="Calibri" w:hAnsi="Calibri" w:cs="Calibri"/>
          <w:b/>
          <w:bCs/>
        </w:rPr>
      </w:pPr>
    </w:p>
    <w:p w14:paraId="7072CCCB" w14:textId="77777777" w:rsidR="00DB6DD6" w:rsidRPr="006C5666" w:rsidRDefault="00DB6DD6" w:rsidP="00DB6DD6">
      <w:pPr>
        <w:jc w:val="both"/>
        <w:rPr>
          <w:rFonts w:ascii="Calibri" w:hAnsi="Calibri" w:cs="Calibri"/>
          <w:b/>
          <w:bCs/>
        </w:rPr>
      </w:pPr>
      <w:r w:rsidRPr="006C5666">
        <w:rPr>
          <w:rFonts w:ascii="Calibri" w:hAnsi="Calibri" w:cs="Calibri"/>
          <w:b/>
          <w:bCs/>
        </w:rPr>
        <w:t>Funcionalidades principales</w:t>
      </w:r>
    </w:p>
    <w:p w14:paraId="7F277896" w14:textId="77777777" w:rsidR="00DB6DD6" w:rsidRPr="00B52009" w:rsidRDefault="00DB6DD6" w:rsidP="00075D43">
      <w:pPr>
        <w:pStyle w:val="Prrafodelista"/>
        <w:numPr>
          <w:ilvl w:val="0"/>
          <w:numId w:val="181"/>
        </w:numPr>
        <w:spacing w:after="160" w:line="259" w:lineRule="auto"/>
        <w:jc w:val="both"/>
        <w:rPr>
          <w:rFonts w:ascii="Calibri" w:hAnsi="Calibri" w:cs="Calibri"/>
          <w:b/>
          <w:bCs/>
        </w:rPr>
      </w:pPr>
      <w:r w:rsidRPr="00B52009">
        <w:rPr>
          <w:rFonts w:ascii="Calibri" w:hAnsi="Calibri" w:cs="Calibri"/>
          <w:b/>
          <w:bCs/>
        </w:rPr>
        <w:t>Ver clave:</w:t>
      </w:r>
    </w:p>
    <w:p w14:paraId="284A019D" w14:textId="23103239" w:rsidR="00DB6DD6" w:rsidRDefault="00DB6DD6" w:rsidP="00DB6DD6">
      <w:pPr>
        <w:pStyle w:val="Prrafodelista"/>
        <w:numPr>
          <w:ilvl w:val="0"/>
          <w:numId w:val="158"/>
        </w:numPr>
        <w:spacing w:after="160" w:line="259" w:lineRule="auto"/>
        <w:jc w:val="both"/>
        <w:rPr>
          <w:rFonts w:ascii="Calibri" w:hAnsi="Calibri" w:cs="Calibri"/>
        </w:rPr>
      </w:pPr>
      <w:r>
        <w:rPr>
          <w:rFonts w:ascii="Calibri" w:hAnsi="Calibri" w:cs="Calibri"/>
        </w:rPr>
        <w:t xml:space="preserve">El botón </w:t>
      </w:r>
      <w:r w:rsidR="00B52009" w:rsidRPr="00D94073">
        <w:rPr>
          <w:rFonts w:ascii="Calibri" w:hAnsi="Calibri" w:cs="Calibri"/>
        </w:rPr>
        <w:t>"</w:t>
      </w:r>
      <w:r>
        <w:rPr>
          <w:rFonts w:ascii="Calibri" w:hAnsi="Calibri" w:cs="Calibri"/>
        </w:rPr>
        <w:t>Aceptar</w:t>
      </w:r>
      <w:r w:rsidR="00B52009" w:rsidRPr="00D94073">
        <w:rPr>
          <w:rFonts w:ascii="Calibri" w:hAnsi="Calibri" w:cs="Calibri"/>
        </w:rPr>
        <w:t>"</w:t>
      </w:r>
      <w:r>
        <w:rPr>
          <w:rFonts w:ascii="Calibri" w:hAnsi="Calibri" w:cs="Calibri"/>
        </w:rPr>
        <w:t xml:space="preserve"> </w:t>
      </w:r>
      <w:r w:rsidRPr="006C5666">
        <w:rPr>
          <w:rFonts w:ascii="Calibri" w:hAnsi="Calibri" w:cs="Calibri"/>
        </w:rPr>
        <w:t>p</w:t>
      </w:r>
      <w:r>
        <w:rPr>
          <w:rFonts w:ascii="Calibri" w:hAnsi="Calibri" w:cs="Calibri"/>
        </w:rPr>
        <w:t xml:space="preserve">ermite </w:t>
      </w:r>
      <w:r w:rsidRPr="006C5666">
        <w:rPr>
          <w:rFonts w:ascii="Calibri" w:hAnsi="Calibri" w:cs="Calibri"/>
        </w:rPr>
        <w:t>procesar la solicitud de recuperación</w:t>
      </w:r>
      <w:r>
        <w:rPr>
          <w:rFonts w:ascii="Calibri" w:hAnsi="Calibri" w:cs="Calibri"/>
        </w:rPr>
        <w:t xml:space="preserve"> de la clave.</w:t>
      </w:r>
    </w:p>
    <w:p w14:paraId="68F2F467" w14:textId="77777777" w:rsidR="00075D43" w:rsidRPr="00CA3210" w:rsidRDefault="00075D43" w:rsidP="00075D43">
      <w:pPr>
        <w:pStyle w:val="Prrafodelista"/>
        <w:spacing w:after="160" w:line="259" w:lineRule="auto"/>
        <w:ind w:left="1800"/>
        <w:jc w:val="both"/>
        <w:rPr>
          <w:rFonts w:ascii="Calibri" w:hAnsi="Calibri" w:cs="Calibri"/>
        </w:rPr>
      </w:pPr>
    </w:p>
    <w:p w14:paraId="3A2CA5E6" w14:textId="77777777" w:rsidR="00DB6DD6" w:rsidRPr="00B52009" w:rsidRDefault="00DB6DD6" w:rsidP="00075D43">
      <w:pPr>
        <w:pStyle w:val="Prrafodelista"/>
        <w:numPr>
          <w:ilvl w:val="0"/>
          <w:numId w:val="181"/>
        </w:numPr>
        <w:spacing w:after="160" w:line="259" w:lineRule="auto"/>
        <w:jc w:val="both"/>
        <w:rPr>
          <w:rFonts w:ascii="Calibri" w:hAnsi="Calibri" w:cs="Calibri"/>
          <w:b/>
          <w:bCs/>
        </w:rPr>
      </w:pPr>
      <w:r w:rsidRPr="00B52009">
        <w:rPr>
          <w:rFonts w:ascii="Calibri" w:hAnsi="Calibri" w:cs="Calibri"/>
          <w:b/>
          <w:bCs/>
        </w:rPr>
        <w:t xml:space="preserve">Regresar al </w:t>
      </w:r>
      <w:proofErr w:type="spellStart"/>
      <w:r w:rsidRPr="00B52009">
        <w:rPr>
          <w:rFonts w:ascii="Calibri" w:hAnsi="Calibri" w:cs="Calibri"/>
          <w:b/>
          <w:bCs/>
        </w:rPr>
        <w:t>login</w:t>
      </w:r>
      <w:proofErr w:type="spellEnd"/>
      <w:r w:rsidRPr="00B52009">
        <w:rPr>
          <w:rFonts w:ascii="Calibri" w:hAnsi="Calibri" w:cs="Calibri"/>
          <w:b/>
          <w:bCs/>
        </w:rPr>
        <w:t>:</w:t>
      </w:r>
    </w:p>
    <w:p w14:paraId="5DE5356E" w14:textId="65ABCD35" w:rsidR="00DB6DD6" w:rsidRPr="00CA3210" w:rsidRDefault="00DB6DD6" w:rsidP="00DB6DD6">
      <w:pPr>
        <w:pStyle w:val="Prrafodelista"/>
        <w:numPr>
          <w:ilvl w:val="0"/>
          <w:numId w:val="158"/>
        </w:numPr>
        <w:spacing w:after="160" w:line="259" w:lineRule="auto"/>
        <w:jc w:val="both"/>
        <w:rPr>
          <w:rFonts w:ascii="Calibri" w:hAnsi="Calibri" w:cs="Calibri"/>
        </w:rPr>
      </w:pPr>
      <w:r>
        <w:rPr>
          <w:rFonts w:ascii="Calibri" w:hAnsi="Calibri" w:cs="Calibri"/>
        </w:rPr>
        <w:t xml:space="preserve">El botón </w:t>
      </w:r>
      <w:r w:rsidR="00B52009" w:rsidRPr="00D94073">
        <w:rPr>
          <w:rFonts w:ascii="Calibri" w:hAnsi="Calibri" w:cs="Calibri"/>
        </w:rPr>
        <w:t>"</w:t>
      </w:r>
      <w:r>
        <w:rPr>
          <w:rFonts w:ascii="Calibri" w:hAnsi="Calibri" w:cs="Calibri"/>
        </w:rPr>
        <w:t>Regresar</w:t>
      </w:r>
      <w:r w:rsidR="00B52009" w:rsidRPr="00D94073">
        <w:rPr>
          <w:rFonts w:ascii="Calibri" w:hAnsi="Calibri" w:cs="Calibri"/>
        </w:rPr>
        <w:t>"</w:t>
      </w:r>
      <w:r>
        <w:rPr>
          <w:rFonts w:ascii="Calibri" w:hAnsi="Calibri" w:cs="Calibri"/>
        </w:rPr>
        <w:t xml:space="preserve"> permite </w:t>
      </w:r>
      <w:r w:rsidRPr="006C5666">
        <w:rPr>
          <w:rFonts w:ascii="Calibri" w:hAnsi="Calibri" w:cs="Calibri"/>
        </w:rPr>
        <w:t xml:space="preserve">volver a la ventana de </w:t>
      </w:r>
      <w:proofErr w:type="spellStart"/>
      <w:r w:rsidRPr="006C5666">
        <w:rPr>
          <w:rFonts w:ascii="Calibri" w:hAnsi="Calibri" w:cs="Calibri"/>
        </w:rPr>
        <w:t>login</w:t>
      </w:r>
      <w:proofErr w:type="spellEnd"/>
      <w:r>
        <w:rPr>
          <w:rFonts w:ascii="Calibri" w:hAnsi="Calibri" w:cs="Calibri"/>
        </w:rPr>
        <w:t>.</w:t>
      </w:r>
    </w:p>
    <w:p w14:paraId="3D3FA4BD" w14:textId="77777777" w:rsidR="00DB6DD6" w:rsidRDefault="00DB6DD6" w:rsidP="00DB6DD6">
      <w:pPr>
        <w:rPr>
          <w:rFonts w:ascii="Calibri" w:hAnsi="Calibri" w:cs="Calibri"/>
        </w:rPr>
      </w:pPr>
    </w:p>
    <w:p w14:paraId="4D9FB017" w14:textId="77777777" w:rsidR="00DB6DD6" w:rsidRPr="00005E06" w:rsidRDefault="00DB6DD6" w:rsidP="00DB6DD6">
      <w:pPr>
        <w:pStyle w:val="Ttulo3"/>
        <w:jc w:val="center"/>
        <w:rPr>
          <w:rFonts w:ascii="Calibri" w:hAnsi="Calibri" w:cs="Calibri"/>
          <w:b w:val="0"/>
          <w:bCs w:val="0"/>
          <w:color w:val="000000" w:themeColor="text1"/>
          <w:sz w:val="24"/>
          <w:szCs w:val="24"/>
        </w:rPr>
      </w:pPr>
      <w:bookmarkStart w:id="32" w:name="_Toc186290133"/>
      <w:bookmarkStart w:id="33" w:name="_Toc186476287"/>
      <w:bookmarkStart w:id="34" w:name="_Toc186813297"/>
      <w:bookmarkStart w:id="35" w:name="_Toc187165700"/>
      <w:r w:rsidRPr="00005E06">
        <w:rPr>
          <w:rFonts w:ascii="Calibri" w:hAnsi="Calibri" w:cs="Calibri"/>
          <w:color w:val="000000" w:themeColor="text1"/>
          <w:sz w:val="24"/>
          <w:szCs w:val="24"/>
        </w:rPr>
        <w:t>Instrucciones para entrar recuperar la clave del usuario</w:t>
      </w:r>
      <w:bookmarkEnd w:id="32"/>
      <w:bookmarkEnd w:id="33"/>
      <w:bookmarkEnd w:id="34"/>
      <w:bookmarkEnd w:id="35"/>
    </w:p>
    <w:p w14:paraId="02333C80" w14:textId="77777777" w:rsidR="00DB6DD6" w:rsidRDefault="00DB6DD6" w:rsidP="00DB6DD6">
      <w:pPr>
        <w:rPr>
          <w:rFonts w:ascii="Calibri" w:hAnsi="Calibri" w:cs="Calibri"/>
        </w:rPr>
      </w:pPr>
    </w:p>
    <w:p w14:paraId="02A49B53" w14:textId="77777777" w:rsidR="00DB6DD6" w:rsidRPr="00C938FB" w:rsidRDefault="00DB6DD6" w:rsidP="00DB6DD6">
      <w:pPr>
        <w:jc w:val="both"/>
        <w:rPr>
          <w:rFonts w:ascii="Calibri" w:hAnsi="Calibri" w:cs="Calibri"/>
          <w:b/>
          <w:bCs/>
        </w:rPr>
      </w:pPr>
      <w:r w:rsidRPr="00C938FB">
        <w:rPr>
          <w:rFonts w:ascii="Calibri" w:hAnsi="Calibri" w:cs="Calibri"/>
          <w:b/>
          <w:bCs/>
        </w:rPr>
        <w:t>Recuperación de la clave correctamente</w:t>
      </w:r>
    </w:p>
    <w:p w14:paraId="7FE761B1" w14:textId="77777777" w:rsidR="00DB6DD6" w:rsidRPr="00CF4E47" w:rsidRDefault="00DB6DD6" w:rsidP="00DB6DD6">
      <w:pPr>
        <w:jc w:val="both"/>
        <w:rPr>
          <w:rFonts w:ascii="Calibri" w:hAnsi="Calibri" w:cs="Calibri"/>
        </w:rPr>
      </w:pPr>
      <w:r w:rsidRPr="00CF4E47">
        <w:rPr>
          <w:rFonts w:ascii="Calibri" w:hAnsi="Calibri" w:cs="Calibri"/>
        </w:rPr>
        <w:t>Para recuperar tu clave correctamente:</w:t>
      </w:r>
    </w:p>
    <w:p w14:paraId="6A9BD062"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 xml:space="preserve">Abre la ventana de recuperación de clave desde la pantalla de </w:t>
      </w:r>
      <w:proofErr w:type="spellStart"/>
      <w:r w:rsidRPr="00DC42A1">
        <w:rPr>
          <w:rFonts w:ascii="Calibri" w:hAnsi="Calibri" w:cs="Calibri"/>
        </w:rPr>
        <w:t>login</w:t>
      </w:r>
      <w:proofErr w:type="spellEnd"/>
      <w:r w:rsidRPr="00DC42A1">
        <w:rPr>
          <w:rFonts w:ascii="Calibri" w:hAnsi="Calibri" w:cs="Calibri"/>
        </w:rPr>
        <w:t>.</w:t>
      </w:r>
    </w:p>
    <w:p w14:paraId="7696395B"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Escribe tu correo electrónico completo y preciso en el campo "Correo electrónico".</w:t>
      </w:r>
    </w:p>
    <w:p w14:paraId="7C235EA0" w14:textId="77777777" w:rsidR="00DB6DD6" w:rsidRPr="00DC42A1" w:rsidRDefault="00DB6DD6" w:rsidP="00DB6DD6">
      <w:pPr>
        <w:pStyle w:val="Prrafodelista"/>
        <w:numPr>
          <w:ilvl w:val="0"/>
          <w:numId w:val="165"/>
        </w:numPr>
        <w:spacing w:after="160" w:line="259" w:lineRule="auto"/>
        <w:jc w:val="both"/>
        <w:rPr>
          <w:rFonts w:ascii="Calibri" w:hAnsi="Calibri" w:cs="Calibri"/>
        </w:rPr>
      </w:pPr>
      <w:r w:rsidRPr="00DC42A1">
        <w:rPr>
          <w:rFonts w:ascii="Calibri" w:hAnsi="Calibri" w:cs="Calibri"/>
        </w:rPr>
        <w:t>Haz clic en el botón "Aceptar".</w:t>
      </w:r>
    </w:p>
    <w:p w14:paraId="2C1C7943" w14:textId="422E486F" w:rsidR="00DB6DD6" w:rsidRPr="00D94073" w:rsidRDefault="00DB6DD6" w:rsidP="00DB6DD6">
      <w:pPr>
        <w:jc w:val="both"/>
        <w:rPr>
          <w:rFonts w:ascii="Calibri" w:hAnsi="Calibri" w:cs="Calibri"/>
          <w:b/>
          <w:bCs/>
        </w:rPr>
      </w:pPr>
      <w:r w:rsidRPr="00CF4E47">
        <w:rPr>
          <w:rFonts w:ascii="Calibri" w:hAnsi="Calibri" w:cs="Calibri"/>
          <w:b/>
          <w:bCs/>
        </w:rPr>
        <w:t>Ejemplo correcto:</w:t>
      </w:r>
      <w:r w:rsidR="00D94073">
        <w:rPr>
          <w:rFonts w:ascii="Calibri" w:hAnsi="Calibri" w:cs="Calibri"/>
          <w:b/>
          <w:bCs/>
        </w:rPr>
        <w:t xml:space="preserve"> </w:t>
      </w:r>
      <w:r w:rsidRPr="00CF4E47">
        <w:rPr>
          <w:rFonts w:ascii="Calibri" w:hAnsi="Calibri" w:cs="Calibri"/>
        </w:rPr>
        <w:t xml:space="preserve">Correo electrónico: </w:t>
      </w:r>
      <w:r w:rsidR="00D94073">
        <w:rPr>
          <w:rFonts w:ascii="Calibri" w:hAnsi="Calibri" w:cs="Calibri"/>
        </w:rPr>
        <w:t>jawisam2010</w:t>
      </w:r>
      <w:r w:rsidRPr="00CF4E47">
        <w:rPr>
          <w:rFonts w:ascii="Calibri" w:hAnsi="Calibri" w:cs="Calibri"/>
        </w:rPr>
        <w:t>@</w:t>
      </w:r>
      <w:r w:rsidR="00D94073">
        <w:rPr>
          <w:rFonts w:ascii="Calibri" w:hAnsi="Calibri" w:cs="Calibri"/>
        </w:rPr>
        <w:t>gmail</w:t>
      </w:r>
      <w:r w:rsidR="0040681D">
        <w:rPr>
          <w:rFonts w:ascii="Calibri" w:hAnsi="Calibri" w:cs="Calibri"/>
        </w:rPr>
        <w:t>.</w:t>
      </w:r>
      <w:r w:rsidRPr="00CF4E47">
        <w:rPr>
          <w:rFonts w:ascii="Calibri" w:hAnsi="Calibri" w:cs="Calibri"/>
        </w:rPr>
        <w:t>com</w:t>
      </w:r>
    </w:p>
    <w:p w14:paraId="45431E86" w14:textId="439F8D4A" w:rsidR="00DB6DD6" w:rsidRPr="00D94073" w:rsidRDefault="00D94073" w:rsidP="00DB6DD6">
      <w:pPr>
        <w:jc w:val="both"/>
        <w:rPr>
          <w:rFonts w:ascii="Calibri" w:hAnsi="Calibri" w:cs="Calibri"/>
          <w:b/>
          <w:bCs/>
        </w:rPr>
      </w:pPr>
      <w:r>
        <w:rPr>
          <w:rFonts w:ascii="Calibri" w:hAnsi="Calibri" w:cs="Calibri"/>
          <w:b/>
          <w:bCs/>
        </w:rPr>
        <w:t>Mensaje</w:t>
      </w:r>
      <w:r w:rsidR="00DB6DD6" w:rsidRPr="00CF4E47">
        <w:rPr>
          <w:rFonts w:ascii="Calibri" w:hAnsi="Calibri" w:cs="Calibri"/>
          <w:b/>
          <w:bCs/>
        </w:rPr>
        <w:t xml:space="preserve"> esperado:</w:t>
      </w:r>
      <w:r>
        <w:rPr>
          <w:rFonts w:ascii="Calibri" w:hAnsi="Calibri" w:cs="Calibri"/>
          <w:b/>
          <w:bCs/>
        </w:rPr>
        <w:t xml:space="preserve"> </w:t>
      </w:r>
      <w:r w:rsidRPr="00D94073">
        <w:rPr>
          <w:rFonts w:ascii="Calibri" w:hAnsi="Calibri" w:cs="Calibri"/>
        </w:rPr>
        <w:t xml:space="preserve">"La contraseña del Usuario es: </w:t>
      </w:r>
      <w:r>
        <w:rPr>
          <w:rFonts w:ascii="Calibri" w:hAnsi="Calibri" w:cs="Calibri"/>
        </w:rPr>
        <w:t xml:space="preserve"> 1234</w:t>
      </w:r>
      <w:r w:rsidRPr="00D94073">
        <w:rPr>
          <w:rFonts w:ascii="Calibri" w:hAnsi="Calibri" w:cs="Calibri"/>
        </w:rPr>
        <w:t>"</w:t>
      </w:r>
    </w:p>
    <w:p w14:paraId="3AF6D02C" w14:textId="77777777" w:rsidR="00DB6DD6" w:rsidRDefault="00DB6DD6" w:rsidP="00DB6DD6">
      <w:pPr>
        <w:rPr>
          <w:rFonts w:ascii="Calibri" w:hAnsi="Calibri" w:cs="Calibri"/>
        </w:rPr>
      </w:pPr>
    </w:p>
    <w:p w14:paraId="7D023025" w14:textId="77777777" w:rsidR="00DB6DD6" w:rsidRDefault="00DB6DD6" w:rsidP="00DB6DD6">
      <w:pPr>
        <w:rPr>
          <w:rFonts w:ascii="Calibri" w:hAnsi="Calibri" w:cs="Calibri"/>
        </w:rPr>
      </w:pPr>
    </w:p>
    <w:p w14:paraId="57FDE3AA" w14:textId="77777777" w:rsidR="00DB6DD6" w:rsidRPr="00C221BB" w:rsidRDefault="00DB6DD6" w:rsidP="00DB6DD6">
      <w:pPr>
        <w:jc w:val="both"/>
        <w:rPr>
          <w:rFonts w:ascii="Calibri" w:hAnsi="Calibri" w:cs="Calibri"/>
          <w:b/>
          <w:bCs/>
        </w:rPr>
      </w:pPr>
      <w:r w:rsidRPr="00C221BB">
        <w:rPr>
          <w:rFonts w:ascii="Calibri" w:hAnsi="Calibri" w:cs="Calibri"/>
          <w:b/>
          <w:bCs/>
        </w:rPr>
        <w:t>Error 1: Correo electrónico inválido</w:t>
      </w:r>
    </w:p>
    <w:p w14:paraId="4213E413" w14:textId="77777777" w:rsidR="00DB6DD6" w:rsidRDefault="00DB6DD6" w:rsidP="00DB6DD6">
      <w:pPr>
        <w:jc w:val="both"/>
        <w:rPr>
          <w:rFonts w:ascii="Calibri" w:hAnsi="Calibri" w:cs="Calibri"/>
        </w:rPr>
      </w:pPr>
      <w:r w:rsidRPr="00C938FB">
        <w:rPr>
          <w:rFonts w:ascii="Calibri" w:hAnsi="Calibri" w:cs="Calibri"/>
        </w:rPr>
        <w:t xml:space="preserve">Error: </w:t>
      </w:r>
      <w:r>
        <w:rPr>
          <w:rFonts w:ascii="Calibri" w:hAnsi="Calibri" w:cs="Calibri"/>
        </w:rPr>
        <w:t>E</w:t>
      </w:r>
      <w:r w:rsidRPr="00C938FB">
        <w:rPr>
          <w:rFonts w:ascii="Calibri" w:hAnsi="Calibri" w:cs="Calibri"/>
        </w:rPr>
        <w:t>l correo electrónico proporcionado</w:t>
      </w:r>
      <w:r>
        <w:rPr>
          <w:rFonts w:ascii="Calibri" w:hAnsi="Calibri" w:cs="Calibri"/>
        </w:rPr>
        <w:t xml:space="preserve"> está mal escrito u incompleto</w:t>
      </w:r>
      <w:r w:rsidRPr="00C938FB">
        <w:rPr>
          <w:rFonts w:ascii="Calibri" w:hAnsi="Calibri" w:cs="Calibri"/>
        </w:rPr>
        <w:t>.</w:t>
      </w:r>
    </w:p>
    <w:p w14:paraId="10217549" w14:textId="77777777" w:rsidR="00DB6DD6" w:rsidRPr="00C938FB" w:rsidRDefault="00DB6DD6" w:rsidP="00DB6DD6">
      <w:pPr>
        <w:jc w:val="both"/>
        <w:rPr>
          <w:rFonts w:ascii="Calibri" w:hAnsi="Calibri" w:cs="Calibri"/>
        </w:rPr>
      </w:pPr>
    </w:p>
    <w:p w14:paraId="6E9D36D3" w14:textId="77777777" w:rsidR="00DB6DD6" w:rsidRPr="00C938FB" w:rsidRDefault="00DB6DD6" w:rsidP="00DB6DD6">
      <w:pPr>
        <w:jc w:val="both"/>
        <w:rPr>
          <w:rFonts w:ascii="Calibri" w:hAnsi="Calibri" w:cs="Calibri"/>
        </w:rPr>
      </w:pPr>
      <w:r w:rsidRPr="00C938FB">
        <w:rPr>
          <w:rFonts w:ascii="Calibri" w:hAnsi="Calibri" w:cs="Calibri"/>
        </w:rPr>
        <w:t>¿Qué pasó?</w:t>
      </w:r>
    </w:p>
    <w:p w14:paraId="204D3D88" w14:textId="77777777" w:rsidR="00DB6DD6" w:rsidRPr="00C938FB" w:rsidRDefault="00DB6DD6" w:rsidP="00DB6DD6">
      <w:pPr>
        <w:jc w:val="both"/>
        <w:rPr>
          <w:rFonts w:ascii="Calibri" w:hAnsi="Calibri" w:cs="Calibri"/>
        </w:rPr>
      </w:pPr>
      <w:r w:rsidRPr="00C938FB">
        <w:rPr>
          <w:rFonts w:ascii="Calibri" w:hAnsi="Calibri" w:cs="Calibri"/>
        </w:rPr>
        <w:t>El correo electrónico ingresado tiene errores tipográficos.</w:t>
      </w:r>
    </w:p>
    <w:p w14:paraId="4E3E4E11" w14:textId="77777777" w:rsidR="00DB6DD6" w:rsidRPr="00C938FB" w:rsidRDefault="00DB6DD6" w:rsidP="00DB6DD6">
      <w:pPr>
        <w:jc w:val="both"/>
        <w:rPr>
          <w:rFonts w:ascii="Calibri" w:hAnsi="Calibri" w:cs="Calibri"/>
          <w:b/>
          <w:bCs/>
        </w:rPr>
      </w:pPr>
      <w:r w:rsidRPr="00C938FB">
        <w:rPr>
          <w:rFonts w:ascii="Calibri" w:hAnsi="Calibri" w:cs="Calibri"/>
          <w:b/>
          <w:bCs/>
        </w:rPr>
        <w:t>Cómo solucionarlo:</w:t>
      </w:r>
    </w:p>
    <w:p w14:paraId="4745BCD7" w14:textId="77777777" w:rsidR="00DB6DD6" w:rsidRPr="00C938FB" w:rsidRDefault="00DB6DD6" w:rsidP="00DB6DD6">
      <w:pPr>
        <w:pStyle w:val="Prrafodelista"/>
        <w:numPr>
          <w:ilvl w:val="0"/>
          <w:numId w:val="166"/>
        </w:numPr>
        <w:spacing w:after="160" w:line="259" w:lineRule="auto"/>
        <w:jc w:val="both"/>
        <w:rPr>
          <w:rFonts w:ascii="Calibri" w:hAnsi="Calibri" w:cs="Calibri"/>
        </w:rPr>
      </w:pPr>
      <w:r w:rsidRPr="00C938FB">
        <w:rPr>
          <w:rFonts w:ascii="Calibri" w:hAnsi="Calibri" w:cs="Calibri"/>
        </w:rPr>
        <w:t>Revisa cuidadosamente la ortografía y formato del correo electrónico.</w:t>
      </w:r>
    </w:p>
    <w:p w14:paraId="596A55B3" w14:textId="77777777" w:rsidR="00DB6DD6" w:rsidRPr="00C938FB" w:rsidRDefault="00DB6DD6" w:rsidP="00DB6DD6">
      <w:pPr>
        <w:pStyle w:val="Prrafodelista"/>
        <w:numPr>
          <w:ilvl w:val="0"/>
          <w:numId w:val="166"/>
        </w:numPr>
        <w:spacing w:after="160" w:line="259" w:lineRule="auto"/>
        <w:jc w:val="both"/>
        <w:rPr>
          <w:rFonts w:ascii="Calibri" w:hAnsi="Calibri" w:cs="Calibri"/>
        </w:rPr>
      </w:pPr>
      <w:r w:rsidRPr="00C938FB">
        <w:rPr>
          <w:rFonts w:ascii="Calibri" w:hAnsi="Calibri" w:cs="Calibri"/>
        </w:rPr>
        <w:t>Si sigues teniendo problemas, contacta al administrador del sistema.</w:t>
      </w:r>
    </w:p>
    <w:p w14:paraId="010079EA" w14:textId="5E4F5426" w:rsidR="00DB6DD6" w:rsidRPr="007671FF" w:rsidRDefault="00DB6DD6" w:rsidP="00DB6DD6">
      <w:pPr>
        <w:jc w:val="both"/>
        <w:rPr>
          <w:rFonts w:ascii="Calibri" w:hAnsi="Calibri" w:cs="Calibri"/>
          <w:b/>
          <w:bCs/>
        </w:rPr>
      </w:pPr>
      <w:r w:rsidRPr="00C938FB">
        <w:rPr>
          <w:rFonts w:ascii="Calibri" w:hAnsi="Calibri" w:cs="Calibri"/>
          <w:b/>
          <w:bCs/>
        </w:rPr>
        <w:t>Ejemplo erróneo:</w:t>
      </w:r>
      <w:r w:rsidR="007671FF">
        <w:rPr>
          <w:rFonts w:ascii="Calibri" w:hAnsi="Calibri" w:cs="Calibri"/>
          <w:b/>
          <w:bCs/>
        </w:rPr>
        <w:t xml:space="preserve"> </w:t>
      </w:r>
      <w:r w:rsidRPr="00C938FB">
        <w:rPr>
          <w:rFonts w:ascii="Calibri" w:hAnsi="Calibri" w:cs="Calibri"/>
        </w:rPr>
        <w:t xml:space="preserve">Correo electrónico: </w:t>
      </w:r>
      <w:proofErr w:type="spellStart"/>
      <w:r w:rsidRPr="00C938FB">
        <w:rPr>
          <w:rFonts w:ascii="Calibri" w:hAnsi="Calibri" w:cs="Calibri"/>
        </w:rPr>
        <w:t>juanperez@</w:t>
      </w:r>
      <w:r>
        <w:rPr>
          <w:rFonts w:ascii="Calibri" w:hAnsi="Calibri" w:cs="Calibri"/>
        </w:rPr>
        <w:t>gmail</w:t>
      </w:r>
      <w:r w:rsidRPr="00C938FB">
        <w:rPr>
          <w:rFonts w:ascii="Calibri" w:hAnsi="Calibri" w:cs="Calibri"/>
        </w:rPr>
        <w:t>com</w:t>
      </w:r>
      <w:proofErr w:type="spellEnd"/>
      <w:r w:rsidRPr="00C938FB">
        <w:rPr>
          <w:rFonts w:ascii="Calibri" w:hAnsi="Calibri" w:cs="Calibri"/>
        </w:rPr>
        <w:t xml:space="preserve"> (falta el punto entre </w:t>
      </w:r>
      <w:proofErr w:type="spellStart"/>
      <w:r>
        <w:rPr>
          <w:rFonts w:ascii="Calibri" w:hAnsi="Calibri" w:cs="Calibri"/>
        </w:rPr>
        <w:t>gmail</w:t>
      </w:r>
      <w:proofErr w:type="spellEnd"/>
      <w:r>
        <w:rPr>
          <w:rFonts w:ascii="Calibri" w:hAnsi="Calibri" w:cs="Calibri"/>
        </w:rPr>
        <w:t xml:space="preserve"> </w:t>
      </w:r>
      <w:r w:rsidRPr="00C938FB">
        <w:rPr>
          <w:rFonts w:ascii="Calibri" w:hAnsi="Calibri" w:cs="Calibri"/>
        </w:rPr>
        <w:t xml:space="preserve">y </w:t>
      </w:r>
      <w:proofErr w:type="spellStart"/>
      <w:r>
        <w:rPr>
          <w:rFonts w:ascii="Calibri" w:hAnsi="Calibri" w:cs="Calibri"/>
        </w:rPr>
        <w:t>com</w:t>
      </w:r>
      <w:proofErr w:type="spellEnd"/>
      <w:r w:rsidRPr="00C938FB">
        <w:rPr>
          <w:rFonts w:ascii="Calibri" w:hAnsi="Calibri" w:cs="Calibri"/>
        </w:rPr>
        <w:t>)</w:t>
      </w:r>
    </w:p>
    <w:p w14:paraId="0A51AB07" w14:textId="033CFA6F" w:rsidR="00DB6DD6" w:rsidRPr="00C221BB" w:rsidRDefault="007671FF" w:rsidP="00DB6DD6">
      <w:pPr>
        <w:jc w:val="both"/>
        <w:rPr>
          <w:rFonts w:ascii="Calibri" w:hAnsi="Calibri" w:cs="Calibri"/>
          <w:b/>
          <w:bCs/>
        </w:rPr>
      </w:pPr>
      <w:r>
        <w:rPr>
          <w:rFonts w:ascii="Calibri" w:hAnsi="Calibri" w:cs="Calibri"/>
          <w:b/>
          <w:bCs/>
        </w:rPr>
        <w:t>Mensaje</w:t>
      </w:r>
      <w:r w:rsidR="00DB6DD6" w:rsidRPr="00C938FB">
        <w:rPr>
          <w:rFonts w:ascii="Calibri" w:hAnsi="Calibri" w:cs="Calibri"/>
          <w:b/>
          <w:bCs/>
        </w:rPr>
        <w:t xml:space="preserve"> esperado:</w:t>
      </w:r>
      <w:r w:rsidR="00DB6DD6">
        <w:rPr>
          <w:rFonts w:ascii="Calibri" w:hAnsi="Calibri" w:cs="Calibri"/>
          <w:b/>
          <w:bCs/>
        </w:rPr>
        <w:t xml:space="preserve"> </w:t>
      </w:r>
      <w:r w:rsidR="00DB6DD6" w:rsidRPr="002B25AF">
        <w:rPr>
          <w:rFonts w:ascii="Calibri" w:hAnsi="Calibri" w:cs="Calibri"/>
        </w:rPr>
        <w:t>"</w:t>
      </w:r>
      <w:r w:rsidR="00DB6DD6" w:rsidRPr="00C221BB">
        <w:rPr>
          <w:rFonts w:ascii="Calibri" w:hAnsi="Calibri" w:cs="Calibri"/>
        </w:rPr>
        <w:t>El correo electrónico ingresado no es válido.</w:t>
      </w:r>
      <w:r w:rsidR="00DB6DD6" w:rsidRPr="002B25AF">
        <w:rPr>
          <w:rFonts w:ascii="Calibri" w:hAnsi="Calibri" w:cs="Calibri"/>
        </w:rPr>
        <w:t>"</w:t>
      </w:r>
    </w:p>
    <w:p w14:paraId="7A1AD4AD" w14:textId="77777777" w:rsidR="00DB6DD6" w:rsidRDefault="00DB6DD6" w:rsidP="00DB6DD6">
      <w:pPr>
        <w:jc w:val="center"/>
        <w:rPr>
          <w:rFonts w:ascii="Calibri" w:hAnsi="Calibri" w:cs="Calibri"/>
        </w:rPr>
      </w:pPr>
    </w:p>
    <w:p w14:paraId="2D4B40F8" w14:textId="77777777" w:rsidR="0040681D" w:rsidRDefault="0040681D" w:rsidP="00DB6DD6">
      <w:pPr>
        <w:jc w:val="center"/>
        <w:rPr>
          <w:rFonts w:ascii="Calibri" w:hAnsi="Calibri" w:cs="Calibri"/>
        </w:rPr>
      </w:pPr>
    </w:p>
    <w:p w14:paraId="43296747" w14:textId="77777777" w:rsidR="0040681D" w:rsidRDefault="0040681D" w:rsidP="00DB6DD6">
      <w:pPr>
        <w:jc w:val="center"/>
        <w:rPr>
          <w:rFonts w:ascii="Calibri" w:hAnsi="Calibri" w:cs="Calibri"/>
        </w:rPr>
      </w:pPr>
    </w:p>
    <w:p w14:paraId="14DF5F7E" w14:textId="77777777" w:rsidR="0040681D" w:rsidRDefault="0040681D" w:rsidP="00DB6DD6">
      <w:pPr>
        <w:jc w:val="center"/>
        <w:rPr>
          <w:rFonts w:ascii="Calibri" w:hAnsi="Calibri" w:cs="Calibri"/>
        </w:rPr>
      </w:pPr>
    </w:p>
    <w:p w14:paraId="5CEC4075" w14:textId="77777777" w:rsidR="007671FF" w:rsidRDefault="007671FF" w:rsidP="00DB6DD6">
      <w:pPr>
        <w:jc w:val="center"/>
        <w:rPr>
          <w:rFonts w:ascii="Calibri" w:hAnsi="Calibri" w:cs="Calibri"/>
        </w:rPr>
      </w:pPr>
    </w:p>
    <w:p w14:paraId="53EFD863" w14:textId="77777777" w:rsidR="0040681D" w:rsidRDefault="0040681D" w:rsidP="00DB6DD6">
      <w:pPr>
        <w:jc w:val="center"/>
        <w:rPr>
          <w:rFonts w:ascii="Calibri" w:hAnsi="Calibri" w:cs="Calibri"/>
        </w:rPr>
      </w:pPr>
    </w:p>
    <w:p w14:paraId="3167623C" w14:textId="77777777" w:rsidR="0040681D" w:rsidRDefault="0040681D" w:rsidP="00DB6DD6">
      <w:pPr>
        <w:jc w:val="center"/>
        <w:rPr>
          <w:rFonts w:ascii="Calibri" w:hAnsi="Calibri" w:cs="Calibri"/>
        </w:rPr>
      </w:pPr>
    </w:p>
    <w:p w14:paraId="6911A814" w14:textId="77777777" w:rsidR="0040681D" w:rsidRDefault="0040681D" w:rsidP="00DB6DD6">
      <w:pPr>
        <w:jc w:val="center"/>
        <w:rPr>
          <w:rFonts w:ascii="Calibri" w:hAnsi="Calibri" w:cs="Calibri"/>
        </w:rPr>
      </w:pPr>
    </w:p>
    <w:p w14:paraId="2C437F95" w14:textId="77777777" w:rsidR="0040681D" w:rsidRDefault="0040681D" w:rsidP="00DB6DD6">
      <w:pPr>
        <w:jc w:val="center"/>
        <w:rPr>
          <w:rFonts w:ascii="Calibri" w:hAnsi="Calibri" w:cs="Calibri"/>
        </w:rPr>
      </w:pPr>
    </w:p>
    <w:p w14:paraId="045DE34F" w14:textId="77777777" w:rsidR="0040681D" w:rsidRDefault="0040681D" w:rsidP="00DB6DD6">
      <w:pPr>
        <w:jc w:val="center"/>
        <w:rPr>
          <w:rFonts w:ascii="Calibri" w:hAnsi="Calibri" w:cs="Calibri"/>
        </w:rPr>
      </w:pPr>
    </w:p>
    <w:p w14:paraId="725DF1D5" w14:textId="77777777" w:rsidR="00DB6DD6" w:rsidRPr="005D2AA1" w:rsidRDefault="00DB6DD6" w:rsidP="00DB6DD6">
      <w:pPr>
        <w:jc w:val="both"/>
        <w:rPr>
          <w:rFonts w:ascii="Calibri" w:hAnsi="Calibri" w:cs="Calibri"/>
          <w:b/>
          <w:bCs/>
        </w:rPr>
      </w:pPr>
      <w:r w:rsidRPr="005D2AA1">
        <w:rPr>
          <w:rFonts w:ascii="Calibri" w:hAnsi="Calibri" w:cs="Calibri"/>
          <w:b/>
          <w:bCs/>
        </w:rPr>
        <w:t xml:space="preserve">Error 2: </w:t>
      </w:r>
      <w:r>
        <w:rPr>
          <w:rFonts w:ascii="Calibri" w:hAnsi="Calibri" w:cs="Calibri"/>
          <w:b/>
          <w:bCs/>
        </w:rPr>
        <w:t>Usuario no encontrado</w:t>
      </w:r>
    </w:p>
    <w:p w14:paraId="19138014" w14:textId="77777777" w:rsidR="00DB6DD6" w:rsidRPr="00E967D5" w:rsidRDefault="00DB6DD6" w:rsidP="00DB6DD6">
      <w:pPr>
        <w:jc w:val="both"/>
        <w:rPr>
          <w:rFonts w:ascii="Calibri" w:hAnsi="Calibri" w:cs="Calibri"/>
        </w:rPr>
      </w:pPr>
      <w:r w:rsidRPr="00E967D5">
        <w:rPr>
          <w:rFonts w:ascii="Calibri" w:hAnsi="Calibri" w:cs="Calibri"/>
        </w:rPr>
        <w:t>Error: No se encontró un Usuario con el correo electrónico proporcionado.</w:t>
      </w:r>
    </w:p>
    <w:p w14:paraId="1C2530F2" w14:textId="77777777" w:rsidR="00DB6DD6" w:rsidRPr="00E967D5" w:rsidRDefault="00DB6DD6" w:rsidP="00DB6DD6">
      <w:pPr>
        <w:jc w:val="both"/>
        <w:rPr>
          <w:rFonts w:ascii="Calibri" w:hAnsi="Calibri" w:cs="Calibri"/>
        </w:rPr>
      </w:pPr>
    </w:p>
    <w:p w14:paraId="59D377CC" w14:textId="77777777" w:rsidR="00DB6DD6" w:rsidRPr="00E967D5" w:rsidRDefault="00DB6DD6" w:rsidP="00DB6DD6">
      <w:pPr>
        <w:jc w:val="both"/>
        <w:rPr>
          <w:rFonts w:ascii="Calibri" w:hAnsi="Calibri" w:cs="Calibri"/>
        </w:rPr>
      </w:pPr>
      <w:r w:rsidRPr="00E967D5">
        <w:rPr>
          <w:rFonts w:ascii="Calibri" w:hAnsi="Calibri" w:cs="Calibri"/>
        </w:rPr>
        <w:t>¿Qué pasó?</w:t>
      </w:r>
    </w:p>
    <w:p w14:paraId="20A7BCAE" w14:textId="77777777" w:rsidR="00DB6DD6" w:rsidRPr="00E967D5" w:rsidRDefault="00DB6DD6" w:rsidP="00DB6DD6">
      <w:pPr>
        <w:jc w:val="both"/>
        <w:rPr>
          <w:rFonts w:ascii="Calibri" w:hAnsi="Calibri" w:cs="Calibri"/>
        </w:rPr>
      </w:pPr>
      <w:r w:rsidRPr="00E967D5">
        <w:rPr>
          <w:rFonts w:ascii="Calibri" w:hAnsi="Calibri" w:cs="Calibri"/>
        </w:rPr>
        <w:t xml:space="preserve">El correo electrónico ingresado </w:t>
      </w:r>
      <w:r>
        <w:rPr>
          <w:rFonts w:ascii="Calibri" w:hAnsi="Calibri" w:cs="Calibri"/>
        </w:rPr>
        <w:t>no tiene ninguna relación con el usuario.</w:t>
      </w:r>
    </w:p>
    <w:p w14:paraId="5DFE2471" w14:textId="77777777" w:rsidR="00DB6DD6" w:rsidRPr="00E967D5" w:rsidRDefault="00DB6DD6" w:rsidP="00DB6DD6">
      <w:pPr>
        <w:jc w:val="both"/>
        <w:rPr>
          <w:rFonts w:ascii="Calibri" w:hAnsi="Calibri" w:cs="Calibri"/>
          <w:b/>
          <w:bCs/>
        </w:rPr>
      </w:pPr>
      <w:r w:rsidRPr="00E967D5">
        <w:rPr>
          <w:rFonts w:ascii="Calibri" w:hAnsi="Calibri" w:cs="Calibri"/>
          <w:b/>
          <w:bCs/>
        </w:rPr>
        <w:t>Cómo solucionarlo:</w:t>
      </w:r>
    </w:p>
    <w:p w14:paraId="79C8FCF5" w14:textId="77777777" w:rsidR="00DB6DD6" w:rsidRPr="00E967D5" w:rsidRDefault="00DB6DD6" w:rsidP="00DB6DD6">
      <w:pPr>
        <w:pStyle w:val="Prrafodelista"/>
        <w:numPr>
          <w:ilvl w:val="0"/>
          <w:numId w:val="167"/>
        </w:numPr>
        <w:spacing w:after="160" w:line="259" w:lineRule="auto"/>
        <w:jc w:val="both"/>
        <w:rPr>
          <w:rFonts w:ascii="Calibri" w:hAnsi="Calibri" w:cs="Calibri"/>
        </w:rPr>
      </w:pPr>
      <w:r w:rsidRPr="00E967D5">
        <w:rPr>
          <w:rFonts w:ascii="Calibri" w:hAnsi="Calibri" w:cs="Calibri"/>
        </w:rPr>
        <w:t xml:space="preserve">Asegúrate de incluir todos los elementos del correo electrónico (nombre, @, </w:t>
      </w:r>
      <w:r>
        <w:rPr>
          <w:rFonts w:ascii="Calibri" w:hAnsi="Calibri" w:cs="Calibri"/>
        </w:rPr>
        <w:t>dominio</w:t>
      </w:r>
      <w:r w:rsidRPr="00E967D5">
        <w:rPr>
          <w:rFonts w:ascii="Calibri" w:hAnsi="Calibri" w:cs="Calibri"/>
        </w:rPr>
        <w:t>).</w:t>
      </w:r>
    </w:p>
    <w:p w14:paraId="2E9D3126" w14:textId="77777777" w:rsidR="00DB6DD6" w:rsidRPr="00165072" w:rsidRDefault="00DB6DD6" w:rsidP="00DB6DD6">
      <w:pPr>
        <w:pStyle w:val="Prrafodelista"/>
        <w:numPr>
          <w:ilvl w:val="0"/>
          <w:numId w:val="167"/>
        </w:numPr>
        <w:spacing w:after="160" w:line="259" w:lineRule="auto"/>
        <w:jc w:val="both"/>
        <w:rPr>
          <w:rFonts w:ascii="Calibri" w:hAnsi="Calibri" w:cs="Calibri"/>
        </w:rPr>
      </w:pPr>
      <w:r w:rsidRPr="00E967D5">
        <w:rPr>
          <w:rFonts w:ascii="Calibri" w:hAnsi="Calibri" w:cs="Calibri"/>
        </w:rPr>
        <w:t>Verifica que</w:t>
      </w:r>
      <w:r>
        <w:rPr>
          <w:rFonts w:ascii="Calibri" w:hAnsi="Calibri" w:cs="Calibri"/>
        </w:rPr>
        <w:t xml:space="preserve"> ese sea tu correo electrónico </w:t>
      </w:r>
      <w:r w:rsidRPr="00C938FB">
        <w:rPr>
          <w:rFonts w:ascii="Calibri" w:hAnsi="Calibri" w:cs="Calibri"/>
        </w:rPr>
        <w:t>asociado a tu cuenta laboral</w:t>
      </w:r>
      <w:r w:rsidRPr="00E967D5">
        <w:rPr>
          <w:rFonts w:ascii="Calibri" w:hAnsi="Calibri" w:cs="Calibri"/>
        </w:rPr>
        <w:t>.</w:t>
      </w:r>
    </w:p>
    <w:p w14:paraId="67338294" w14:textId="62ECABC7" w:rsidR="00DB6DD6" w:rsidRPr="007671FF" w:rsidRDefault="00DB6DD6" w:rsidP="00DB6DD6">
      <w:pPr>
        <w:jc w:val="both"/>
        <w:rPr>
          <w:rFonts w:ascii="Calibri" w:hAnsi="Calibri" w:cs="Calibri"/>
          <w:b/>
          <w:bCs/>
        </w:rPr>
      </w:pPr>
      <w:r w:rsidRPr="00E967D5">
        <w:rPr>
          <w:rFonts w:ascii="Calibri" w:hAnsi="Calibri" w:cs="Calibri"/>
          <w:b/>
          <w:bCs/>
        </w:rPr>
        <w:t>Ejemplo erróneo:</w:t>
      </w:r>
      <w:r w:rsidR="007671FF">
        <w:rPr>
          <w:rFonts w:ascii="Calibri" w:hAnsi="Calibri" w:cs="Calibri"/>
          <w:b/>
          <w:bCs/>
        </w:rPr>
        <w:t xml:space="preserve"> </w:t>
      </w:r>
      <w:r w:rsidRPr="00E967D5">
        <w:rPr>
          <w:rFonts w:ascii="Calibri" w:hAnsi="Calibri" w:cs="Calibri"/>
        </w:rPr>
        <w:t>Correo electrónico: juanperez</w:t>
      </w:r>
      <w:r>
        <w:rPr>
          <w:rFonts w:ascii="Calibri" w:hAnsi="Calibri" w:cs="Calibri"/>
        </w:rPr>
        <w:t>@gmail.com</w:t>
      </w:r>
      <w:r w:rsidRPr="00E967D5">
        <w:rPr>
          <w:rFonts w:ascii="Calibri" w:hAnsi="Calibri" w:cs="Calibri"/>
        </w:rPr>
        <w:t xml:space="preserve"> (</w:t>
      </w:r>
      <w:r>
        <w:rPr>
          <w:rFonts w:ascii="Calibri" w:hAnsi="Calibri" w:cs="Calibri"/>
        </w:rPr>
        <w:t>no se encontró ningún usuario con ese correo electrónico</w:t>
      </w:r>
      <w:r w:rsidRPr="00E967D5">
        <w:rPr>
          <w:rFonts w:ascii="Calibri" w:hAnsi="Calibri" w:cs="Calibri"/>
        </w:rPr>
        <w:t>)</w:t>
      </w:r>
    </w:p>
    <w:p w14:paraId="3E25468D" w14:textId="0829E404" w:rsidR="00DB6DD6" w:rsidRPr="00E967D5" w:rsidRDefault="007671FF" w:rsidP="00DB6DD6">
      <w:pPr>
        <w:jc w:val="both"/>
        <w:rPr>
          <w:rFonts w:ascii="Calibri" w:hAnsi="Calibri" w:cs="Calibri"/>
        </w:rPr>
      </w:pPr>
      <w:r>
        <w:rPr>
          <w:rFonts w:ascii="Calibri" w:hAnsi="Calibri" w:cs="Calibri"/>
          <w:b/>
          <w:bCs/>
        </w:rPr>
        <w:t>Mensaje</w:t>
      </w:r>
      <w:r w:rsidR="00DB6DD6" w:rsidRPr="00E967D5">
        <w:rPr>
          <w:rFonts w:ascii="Calibri" w:hAnsi="Calibri" w:cs="Calibri"/>
          <w:b/>
          <w:bCs/>
        </w:rPr>
        <w:t xml:space="preserve"> esperado:</w:t>
      </w:r>
      <w:r w:rsidR="00DB6DD6">
        <w:rPr>
          <w:rFonts w:ascii="Calibri" w:hAnsi="Calibri" w:cs="Calibri"/>
        </w:rPr>
        <w:t xml:space="preserve"> </w:t>
      </w:r>
      <w:r w:rsidR="00DB6DD6" w:rsidRPr="00E967D5">
        <w:rPr>
          <w:rFonts w:ascii="Calibri" w:hAnsi="Calibri" w:cs="Calibri"/>
        </w:rPr>
        <w:t>"No se encontró un Usuario con el correo electrónico proporcionado."</w:t>
      </w:r>
    </w:p>
    <w:p w14:paraId="0561FCF0" w14:textId="77777777" w:rsidR="00DB6DD6" w:rsidRDefault="00DB6DD6" w:rsidP="0049363C">
      <w:pPr>
        <w:rPr>
          <w:rFonts w:asciiTheme="minorHAnsi" w:hAnsiTheme="minorHAnsi" w:cstheme="minorHAnsi"/>
          <w:b/>
          <w:bCs/>
        </w:rPr>
      </w:pPr>
    </w:p>
    <w:p w14:paraId="02881719" w14:textId="77777777" w:rsidR="009728DB" w:rsidRDefault="009728DB" w:rsidP="0049363C">
      <w:pPr>
        <w:rPr>
          <w:rFonts w:asciiTheme="minorHAnsi" w:hAnsiTheme="minorHAnsi" w:cstheme="minorHAnsi"/>
          <w:b/>
          <w:bCs/>
        </w:rPr>
      </w:pPr>
    </w:p>
    <w:p w14:paraId="2F6D0AE3" w14:textId="77777777" w:rsidR="009728DB" w:rsidRDefault="009728DB" w:rsidP="0049363C">
      <w:pPr>
        <w:rPr>
          <w:rFonts w:asciiTheme="minorHAnsi" w:hAnsiTheme="minorHAnsi" w:cstheme="minorHAnsi"/>
          <w:b/>
          <w:bCs/>
        </w:rPr>
      </w:pPr>
    </w:p>
    <w:p w14:paraId="190DBFB2" w14:textId="77777777" w:rsidR="009728DB" w:rsidRDefault="009728DB" w:rsidP="0049363C">
      <w:pPr>
        <w:rPr>
          <w:rFonts w:asciiTheme="minorHAnsi" w:hAnsiTheme="minorHAnsi" w:cstheme="minorHAnsi"/>
          <w:b/>
          <w:bCs/>
        </w:rPr>
      </w:pPr>
    </w:p>
    <w:p w14:paraId="42A374D5" w14:textId="77777777" w:rsidR="009728DB" w:rsidRDefault="009728DB" w:rsidP="0049363C">
      <w:pPr>
        <w:rPr>
          <w:rFonts w:asciiTheme="minorHAnsi" w:hAnsiTheme="minorHAnsi" w:cstheme="minorHAnsi"/>
          <w:b/>
          <w:bCs/>
        </w:rPr>
      </w:pPr>
    </w:p>
    <w:p w14:paraId="0E288F86" w14:textId="77777777" w:rsidR="009728DB" w:rsidRDefault="009728DB" w:rsidP="0049363C">
      <w:pPr>
        <w:rPr>
          <w:rFonts w:asciiTheme="minorHAnsi" w:hAnsiTheme="minorHAnsi" w:cstheme="minorHAnsi"/>
          <w:b/>
          <w:bCs/>
        </w:rPr>
      </w:pPr>
    </w:p>
    <w:p w14:paraId="66C8A46D" w14:textId="77777777" w:rsidR="009728DB" w:rsidRDefault="009728DB" w:rsidP="0049363C">
      <w:pPr>
        <w:rPr>
          <w:rFonts w:asciiTheme="minorHAnsi" w:hAnsiTheme="minorHAnsi" w:cstheme="minorHAnsi"/>
          <w:b/>
          <w:bCs/>
        </w:rPr>
      </w:pPr>
    </w:p>
    <w:p w14:paraId="1FABFB37" w14:textId="77777777" w:rsidR="009728DB" w:rsidRDefault="009728DB" w:rsidP="0049363C">
      <w:pPr>
        <w:rPr>
          <w:rFonts w:asciiTheme="minorHAnsi" w:hAnsiTheme="minorHAnsi" w:cstheme="minorHAnsi"/>
          <w:b/>
          <w:bCs/>
        </w:rPr>
      </w:pPr>
    </w:p>
    <w:p w14:paraId="184CB01D" w14:textId="77777777" w:rsidR="009728DB" w:rsidRDefault="009728DB" w:rsidP="0049363C">
      <w:pPr>
        <w:rPr>
          <w:rFonts w:asciiTheme="minorHAnsi" w:hAnsiTheme="minorHAnsi" w:cstheme="minorHAnsi"/>
          <w:b/>
          <w:bCs/>
        </w:rPr>
      </w:pPr>
    </w:p>
    <w:p w14:paraId="590F1B55" w14:textId="77777777" w:rsidR="009728DB" w:rsidRDefault="009728DB" w:rsidP="0049363C">
      <w:pPr>
        <w:rPr>
          <w:rFonts w:asciiTheme="minorHAnsi" w:hAnsiTheme="minorHAnsi" w:cstheme="minorHAnsi"/>
          <w:b/>
          <w:bCs/>
        </w:rPr>
      </w:pPr>
    </w:p>
    <w:p w14:paraId="7B6570C3" w14:textId="77777777" w:rsidR="009728DB" w:rsidRDefault="009728DB" w:rsidP="0049363C">
      <w:pPr>
        <w:rPr>
          <w:rFonts w:asciiTheme="minorHAnsi" w:hAnsiTheme="minorHAnsi" w:cstheme="minorHAnsi"/>
          <w:b/>
          <w:bCs/>
        </w:rPr>
      </w:pPr>
    </w:p>
    <w:p w14:paraId="1ADB0FED" w14:textId="77777777" w:rsidR="009728DB" w:rsidRDefault="009728DB" w:rsidP="0049363C">
      <w:pPr>
        <w:rPr>
          <w:rFonts w:asciiTheme="minorHAnsi" w:hAnsiTheme="minorHAnsi" w:cstheme="minorHAnsi"/>
          <w:b/>
          <w:bCs/>
        </w:rPr>
      </w:pPr>
    </w:p>
    <w:p w14:paraId="6E4D4F32" w14:textId="77777777" w:rsidR="009728DB" w:rsidRDefault="009728DB" w:rsidP="0049363C">
      <w:pPr>
        <w:rPr>
          <w:rFonts w:asciiTheme="minorHAnsi" w:hAnsiTheme="minorHAnsi" w:cstheme="minorHAnsi"/>
          <w:b/>
          <w:bCs/>
        </w:rPr>
      </w:pPr>
    </w:p>
    <w:p w14:paraId="08959DAE" w14:textId="77777777" w:rsidR="009728DB" w:rsidRDefault="009728DB" w:rsidP="0049363C">
      <w:pPr>
        <w:rPr>
          <w:rFonts w:asciiTheme="minorHAnsi" w:hAnsiTheme="minorHAnsi" w:cstheme="minorHAnsi"/>
          <w:b/>
          <w:bCs/>
        </w:rPr>
      </w:pPr>
    </w:p>
    <w:p w14:paraId="4CA8AB1E" w14:textId="77777777" w:rsidR="009728DB" w:rsidRDefault="009728DB" w:rsidP="0049363C">
      <w:pPr>
        <w:rPr>
          <w:rFonts w:asciiTheme="minorHAnsi" w:hAnsiTheme="minorHAnsi" w:cstheme="minorHAnsi"/>
          <w:b/>
          <w:bCs/>
        </w:rPr>
      </w:pPr>
    </w:p>
    <w:p w14:paraId="198EF2C2" w14:textId="77777777" w:rsidR="009728DB" w:rsidRDefault="009728DB" w:rsidP="0049363C">
      <w:pPr>
        <w:rPr>
          <w:rFonts w:asciiTheme="minorHAnsi" w:hAnsiTheme="minorHAnsi" w:cstheme="minorHAnsi"/>
          <w:b/>
          <w:bCs/>
        </w:rPr>
      </w:pPr>
    </w:p>
    <w:p w14:paraId="7AA87E62" w14:textId="77777777" w:rsidR="009728DB" w:rsidRDefault="009728DB" w:rsidP="0049363C">
      <w:pPr>
        <w:rPr>
          <w:rFonts w:asciiTheme="minorHAnsi" w:hAnsiTheme="minorHAnsi" w:cstheme="minorHAnsi"/>
          <w:b/>
          <w:bCs/>
        </w:rPr>
      </w:pPr>
    </w:p>
    <w:p w14:paraId="43D0B5C2" w14:textId="77777777" w:rsidR="009728DB" w:rsidRDefault="009728DB" w:rsidP="0049363C">
      <w:pPr>
        <w:rPr>
          <w:rFonts w:asciiTheme="minorHAnsi" w:hAnsiTheme="minorHAnsi" w:cstheme="minorHAnsi"/>
          <w:b/>
          <w:bCs/>
        </w:rPr>
      </w:pPr>
    </w:p>
    <w:p w14:paraId="771D111C" w14:textId="77777777" w:rsidR="009728DB" w:rsidRDefault="009728DB" w:rsidP="0049363C">
      <w:pPr>
        <w:rPr>
          <w:rFonts w:asciiTheme="minorHAnsi" w:hAnsiTheme="minorHAnsi" w:cstheme="minorHAnsi"/>
          <w:b/>
          <w:bCs/>
        </w:rPr>
      </w:pPr>
    </w:p>
    <w:p w14:paraId="372C809B" w14:textId="77777777" w:rsidR="009728DB" w:rsidRDefault="009728DB" w:rsidP="0049363C">
      <w:pPr>
        <w:rPr>
          <w:rFonts w:asciiTheme="minorHAnsi" w:hAnsiTheme="minorHAnsi" w:cstheme="minorHAnsi"/>
          <w:b/>
          <w:bCs/>
        </w:rPr>
      </w:pPr>
    </w:p>
    <w:p w14:paraId="378C9C58" w14:textId="77777777" w:rsidR="009728DB" w:rsidRDefault="009728DB" w:rsidP="0049363C">
      <w:pPr>
        <w:rPr>
          <w:rFonts w:asciiTheme="minorHAnsi" w:hAnsiTheme="minorHAnsi" w:cstheme="minorHAnsi"/>
          <w:b/>
          <w:bCs/>
        </w:rPr>
      </w:pPr>
    </w:p>
    <w:p w14:paraId="545E9DA3" w14:textId="77777777" w:rsidR="009728DB" w:rsidRDefault="009728DB" w:rsidP="0049363C">
      <w:pPr>
        <w:rPr>
          <w:rFonts w:asciiTheme="minorHAnsi" w:hAnsiTheme="minorHAnsi" w:cstheme="minorHAnsi"/>
          <w:b/>
          <w:bCs/>
        </w:rPr>
      </w:pPr>
    </w:p>
    <w:p w14:paraId="28634E3E" w14:textId="77777777" w:rsidR="009728DB" w:rsidRDefault="009728DB" w:rsidP="0049363C">
      <w:pPr>
        <w:rPr>
          <w:rFonts w:asciiTheme="minorHAnsi" w:hAnsiTheme="minorHAnsi" w:cstheme="minorHAnsi"/>
          <w:b/>
          <w:bCs/>
        </w:rPr>
      </w:pPr>
    </w:p>
    <w:p w14:paraId="16E7226F" w14:textId="77777777" w:rsidR="009728DB" w:rsidRDefault="009728DB" w:rsidP="0049363C">
      <w:pPr>
        <w:rPr>
          <w:rFonts w:asciiTheme="minorHAnsi" w:hAnsiTheme="minorHAnsi" w:cstheme="minorHAnsi"/>
          <w:b/>
          <w:bCs/>
        </w:rPr>
      </w:pPr>
    </w:p>
    <w:p w14:paraId="3F84C4FD" w14:textId="77777777" w:rsidR="009728DB" w:rsidRDefault="009728DB" w:rsidP="0049363C">
      <w:pPr>
        <w:rPr>
          <w:rFonts w:asciiTheme="minorHAnsi" w:hAnsiTheme="minorHAnsi" w:cstheme="minorHAnsi"/>
          <w:b/>
          <w:bCs/>
        </w:rPr>
      </w:pPr>
    </w:p>
    <w:p w14:paraId="7276C365" w14:textId="77777777" w:rsidR="009728DB" w:rsidRDefault="009728DB" w:rsidP="0049363C">
      <w:pPr>
        <w:rPr>
          <w:rFonts w:asciiTheme="minorHAnsi" w:hAnsiTheme="minorHAnsi" w:cstheme="minorHAnsi"/>
          <w:b/>
          <w:bCs/>
        </w:rPr>
      </w:pPr>
    </w:p>
    <w:p w14:paraId="030D4351" w14:textId="77777777" w:rsidR="009728DB" w:rsidRDefault="009728DB" w:rsidP="0049363C">
      <w:pPr>
        <w:rPr>
          <w:rFonts w:asciiTheme="minorHAnsi" w:hAnsiTheme="minorHAnsi" w:cstheme="minorHAnsi"/>
          <w:b/>
          <w:bCs/>
        </w:rPr>
      </w:pPr>
    </w:p>
    <w:p w14:paraId="7D6C31B4" w14:textId="77777777" w:rsidR="009728DB" w:rsidRDefault="009728DB" w:rsidP="0049363C">
      <w:pPr>
        <w:rPr>
          <w:rFonts w:asciiTheme="minorHAnsi" w:hAnsiTheme="minorHAnsi" w:cstheme="minorHAnsi"/>
          <w:b/>
          <w:bCs/>
        </w:rPr>
      </w:pPr>
    </w:p>
    <w:p w14:paraId="46A7BBD1" w14:textId="77777777" w:rsidR="009728DB" w:rsidRDefault="009728DB" w:rsidP="0049363C">
      <w:pPr>
        <w:rPr>
          <w:rFonts w:asciiTheme="minorHAnsi" w:hAnsiTheme="minorHAnsi" w:cstheme="minorHAnsi"/>
          <w:b/>
          <w:bCs/>
        </w:rPr>
      </w:pPr>
    </w:p>
    <w:p w14:paraId="6F86B815" w14:textId="77777777" w:rsidR="009728DB" w:rsidRDefault="009728DB" w:rsidP="0049363C">
      <w:pPr>
        <w:rPr>
          <w:rFonts w:asciiTheme="minorHAnsi" w:hAnsiTheme="minorHAnsi" w:cstheme="minorHAnsi"/>
          <w:b/>
          <w:bCs/>
        </w:rPr>
      </w:pPr>
    </w:p>
    <w:p w14:paraId="1C21FA31" w14:textId="77777777" w:rsidR="009728DB" w:rsidRDefault="009728DB" w:rsidP="0049363C">
      <w:pPr>
        <w:rPr>
          <w:rFonts w:asciiTheme="minorHAnsi" w:hAnsiTheme="minorHAnsi" w:cstheme="minorHAnsi"/>
          <w:b/>
          <w:bCs/>
        </w:rPr>
      </w:pPr>
    </w:p>
    <w:p w14:paraId="475144EA" w14:textId="77777777" w:rsidR="009728DB" w:rsidRDefault="009728DB" w:rsidP="0049363C">
      <w:pPr>
        <w:rPr>
          <w:rFonts w:asciiTheme="minorHAnsi" w:hAnsiTheme="minorHAnsi" w:cstheme="minorHAnsi"/>
          <w:b/>
          <w:bCs/>
        </w:rPr>
      </w:pPr>
    </w:p>
    <w:p w14:paraId="2964655D" w14:textId="77777777" w:rsidR="009728DB" w:rsidRDefault="009728DB" w:rsidP="0049363C">
      <w:pPr>
        <w:rPr>
          <w:rFonts w:asciiTheme="minorHAnsi" w:hAnsiTheme="minorHAnsi" w:cstheme="minorHAnsi"/>
          <w:b/>
          <w:bCs/>
        </w:rPr>
      </w:pPr>
    </w:p>
    <w:p w14:paraId="66BA1763" w14:textId="77777777" w:rsidR="009728DB" w:rsidRDefault="009728DB" w:rsidP="0049363C">
      <w:pPr>
        <w:rPr>
          <w:rFonts w:asciiTheme="minorHAnsi" w:hAnsiTheme="minorHAnsi" w:cstheme="minorHAnsi"/>
          <w:b/>
          <w:bCs/>
        </w:rPr>
        <w:sectPr w:rsidR="009728DB" w:rsidSect="00DB6DD6">
          <w:pgSz w:w="11906" w:h="16838" w:code="9"/>
          <w:pgMar w:top="1440" w:right="1134" w:bottom="1440" w:left="1134" w:header="720" w:footer="720" w:gutter="0"/>
          <w:cols w:space="720"/>
          <w:docGrid w:linePitch="600" w:charSpace="32768"/>
        </w:sectPr>
      </w:pPr>
    </w:p>
    <w:p w14:paraId="49FCB0F0" w14:textId="77777777" w:rsidR="009728DB" w:rsidRPr="009728DB" w:rsidRDefault="009728DB" w:rsidP="009728DB">
      <w:pPr>
        <w:pStyle w:val="Ttulo2"/>
        <w:jc w:val="center"/>
        <w:rPr>
          <w:rFonts w:ascii="Calibri" w:hAnsi="Calibri" w:cs="Calibri"/>
          <w:b w:val="0"/>
          <w:bCs w:val="0"/>
          <w:i w:val="0"/>
          <w:iCs w:val="0"/>
          <w:color w:val="000000" w:themeColor="text1"/>
          <w:sz w:val="24"/>
          <w:szCs w:val="24"/>
        </w:rPr>
      </w:pPr>
      <w:bookmarkStart w:id="36" w:name="_Toc186290134"/>
      <w:bookmarkStart w:id="37" w:name="_Toc186476288"/>
      <w:bookmarkStart w:id="38" w:name="_Toc186813298"/>
      <w:bookmarkStart w:id="39" w:name="_Toc187165701"/>
      <w:r w:rsidRPr="009728DB">
        <w:rPr>
          <w:rFonts w:ascii="Calibri" w:hAnsi="Calibri" w:cs="Calibri"/>
          <w:i w:val="0"/>
          <w:iCs w:val="0"/>
          <w:color w:val="000000" w:themeColor="text1"/>
          <w:sz w:val="24"/>
          <w:szCs w:val="24"/>
        </w:rPr>
        <w:lastRenderedPageBreak/>
        <w:t>Interfaz Menú Principal</w:t>
      </w:r>
      <w:bookmarkEnd w:id="36"/>
      <w:bookmarkEnd w:id="37"/>
      <w:bookmarkEnd w:id="38"/>
      <w:bookmarkEnd w:id="39"/>
    </w:p>
    <w:p w14:paraId="151AB45E" w14:textId="65AA0CD5" w:rsidR="009728DB" w:rsidRDefault="00987FC9" w:rsidP="0049363C">
      <w:pPr>
        <w:rPr>
          <w:rFonts w:asciiTheme="minorHAnsi" w:hAnsiTheme="minorHAnsi" w:cstheme="minorHAnsi"/>
          <w:b/>
          <w:bCs/>
        </w:rPr>
      </w:pPr>
      <w:r>
        <w:rPr>
          <w:noProof/>
        </w:rPr>
        <w:drawing>
          <wp:anchor distT="0" distB="0" distL="114300" distR="114300" simplePos="0" relativeHeight="251662336" behindDoc="0" locked="0" layoutInCell="1" allowOverlap="1" wp14:anchorId="086E0563" wp14:editId="0DC1BB60">
            <wp:simplePos x="0" y="0"/>
            <wp:positionH relativeFrom="margin">
              <wp:align>center</wp:align>
            </wp:positionH>
            <wp:positionV relativeFrom="margin">
              <wp:align>center</wp:align>
            </wp:positionV>
            <wp:extent cx="8001000" cy="3482340"/>
            <wp:effectExtent l="0" t="0" r="0" b="3810"/>
            <wp:wrapSquare wrapText="bothSides"/>
            <wp:docPr id="6160991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176" name="Imagen 3" descr="Diagrama&#10;&#10;Descripción generada automá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4730" t="4413" r="5001" b="3911"/>
                    <a:stretch/>
                  </pic:blipFill>
                  <pic:spPr bwMode="auto">
                    <a:xfrm>
                      <a:off x="0" y="0"/>
                      <a:ext cx="8001000" cy="3482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
    </w:p>
    <w:p w14:paraId="14D011D9" w14:textId="77777777" w:rsidR="00987FC9" w:rsidRPr="00987FC9" w:rsidRDefault="00987FC9" w:rsidP="00987FC9">
      <w:pPr>
        <w:rPr>
          <w:rFonts w:asciiTheme="minorHAnsi" w:hAnsiTheme="minorHAnsi" w:cstheme="minorHAnsi"/>
        </w:rPr>
      </w:pPr>
    </w:p>
    <w:p w14:paraId="57A8AC5D" w14:textId="77777777" w:rsidR="00987FC9" w:rsidRPr="00987FC9" w:rsidRDefault="00987FC9" w:rsidP="00987FC9">
      <w:pPr>
        <w:rPr>
          <w:rFonts w:asciiTheme="minorHAnsi" w:hAnsiTheme="minorHAnsi" w:cstheme="minorHAnsi"/>
        </w:rPr>
      </w:pPr>
    </w:p>
    <w:p w14:paraId="1F9BF4B5" w14:textId="77777777" w:rsidR="00987FC9" w:rsidRPr="00987FC9" w:rsidRDefault="00987FC9" w:rsidP="00987FC9">
      <w:pPr>
        <w:rPr>
          <w:rFonts w:asciiTheme="minorHAnsi" w:hAnsiTheme="minorHAnsi" w:cstheme="minorHAnsi"/>
        </w:rPr>
      </w:pPr>
    </w:p>
    <w:p w14:paraId="6669B695" w14:textId="77777777" w:rsidR="00987FC9" w:rsidRPr="00987FC9" w:rsidRDefault="00987FC9" w:rsidP="00987FC9">
      <w:pPr>
        <w:rPr>
          <w:rFonts w:asciiTheme="minorHAnsi" w:hAnsiTheme="minorHAnsi" w:cstheme="minorHAnsi"/>
        </w:rPr>
      </w:pPr>
    </w:p>
    <w:p w14:paraId="6F07EF20" w14:textId="77777777" w:rsidR="00987FC9" w:rsidRPr="00987FC9" w:rsidRDefault="00987FC9" w:rsidP="00987FC9">
      <w:pPr>
        <w:rPr>
          <w:rFonts w:asciiTheme="minorHAnsi" w:hAnsiTheme="minorHAnsi" w:cstheme="minorHAnsi"/>
        </w:rPr>
      </w:pPr>
    </w:p>
    <w:p w14:paraId="6A8AB54E" w14:textId="77777777" w:rsidR="00987FC9" w:rsidRPr="00987FC9" w:rsidRDefault="00987FC9" w:rsidP="00987FC9">
      <w:pPr>
        <w:rPr>
          <w:rFonts w:asciiTheme="minorHAnsi" w:hAnsiTheme="minorHAnsi" w:cstheme="minorHAnsi"/>
        </w:rPr>
      </w:pPr>
    </w:p>
    <w:p w14:paraId="34080C3B" w14:textId="77777777" w:rsidR="00987FC9" w:rsidRPr="00987FC9" w:rsidRDefault="00987FC9" w:rsidP="00987FC9">
      <w:pPr>
        <w:rPr>
          <w:rFonts w:asciiTheme="minorHAnsi" w:hAnsiTheme="minorHAnsi" w:cstheme="minorHAnsi"/>
        </w:rPr>
      </w:pPr>
    </w:p>
    <w:p w14:paraId="69F32205" w14:textId="77777777" w:rsidR="00987FC9" w:rsidRPr="00987FC9" w:rsidRDefault="00987FC9" w:rsidP="00987FC9">
      <w:pPr>
        <w:rPr>
          <w:rFonts w:asciiTheme="minorHAnsi" w:hAnsiTheme="minorHAnsi" w:cstheme="minorHAnsi"/>
        </w:rPr>
      </w:pPr>
    </w:p>
    <w:p w14:paraId="0732E780" w14:textId="77777777" w:rsidR="00987FC9" w:rsidRPr="00987FC9" w:rsidRDefault="00987FC9" w:rsidP="00987FC9">
      <w:pPr>
        <w:rPr>
          <w:rFonts w:asciiTheme="minorHAnsi" w:hAnsiTheme="minorHAnsi" w:cstheme="minorHAnsi"/>
        </w:rPr>
      </w:pPr>
    </w:p>
    <w:p w14:paraId="4783EF69" w14:textId="77777777" w:rsidR="00987FC9" w:rsidRPr="00987FC9" w:rsidRDefault="00987FC9" w:rsidP="00987FC9">
      <w:pPr>
        <w:rPr>
          <w:rFonts w:asciiTheme="minorHAnsi" w:hAnsiTheme="minorHAnsi" w:cstheme="minorHAnsi"/>
        </w:rPr>
      </w:pPr>
    </w:p>
    <w:p w14:paraId="147C9D89" w14:textId="77777777" w:rsidR="00987FC9" w:rsidRPr="00987FC9" w:rsidRDefault="00987FC9" w:rsidP="00987FC9">
      <w:pPr>
        <w:rPr>
          <w:rFonts w:asciiTheme="minorHAnsi" w:hAnsiTheme="minorHAnsi" w:cstheme="minorHAnsi"/>
        </w:rPr>
      </w:pPr>
    </w:p>
    <w:p w14:paraId="2184EA34" w14:textId="77777777" w:rsidR="00987FC9" w:rsidRPr="00987FC9" w:rsidRDefault="00987FC9" w:rsidP="00987FC9">
      <w:pPr>
        <w:rPr>
          <w:rFonts w:asciiTheme="minorHAnsi" w:hAnsiTheme="minorHAnsi" w:cstheme="minorHAnsi"/>
        </w:rPr>
      </w:pPr>
    </w:p>
    <w:p w14:paraId="05303E62" w14:textId="77777777" w:rsidR="00987FC9" w:rsidRPr="00987FC9" w:rsidRDefault="00987FC9" w:rsidP="00987FC9">
      <w:pPr>
        <w:rPr>
          <w:rFonts w:asciiTheme="minorHAnsi" w:hAnsiTheme="minorHAnsi" w:cstheme="minorHAnsi"/>
        </w:rPr>
      </w:pPr>
    </w:p>
    <w:p w14:paraId="7833233B" w14:textId="77777777" w:rsidR="00987FC9" w:rsidRPr="00987FC9" w:rsidRDefault="00987FC9" w:rsidP="00987FC9">
      <w:pPr>
        <w:rPr>
          <w:rFonts w:asciiTheme="minorHAnsi" w:hAnsiTheme="minorHAnsi" w:cstheme="minorHAnsi"/>
        </w:rPr>
      </w:pPr>
    </w:p>
    <w:p w14:paraId="69F2736A" w14:textId="77777777" w:rsidR="00987FC9" w:rsidRPr="00987FC9" w:rsidRDefault="00987FC9" w:rsidP="00987FC9">
      <w:pPr>
        <w:rPr>
          <w:rFonts w:asciiTheme="minorHAnsi" w:hAnsiTheme="minorHAnsi" w:cstheme="minorHAnsi"/>
        </w:rPr>
      </w:pPr>
    </w:p>
    <w:p w14:paraId="37B7F0D6" w14:textId="77777777" w:rsidR="00987FC9" w:rsidRPr="00987FC9" w:rsidRDefault="00987FC9" w:rsidP="00987FC9">
      <w:pPr>
        <w:rPr>
          <w:rFonts w:asciiTheme="minorHAnsi" w:hAnsiTheme="minorHAnsi" w:cstheme="minorHAnsi"/>
        </w:rPr>
      </w:pPr>
    </w:p>
    <w:p w14:paraId="3EDE2CBA" w14:textId="77777777" w:rsidR="00987FC9" w:rsidRPr="00987FC9" w:rsidRDefault="00987FC9" w:rsidP="00987FC9">
      <w:pPr>
        <w:rPr>
          <w:rFonts w:asciiTheme="minorHAnsi" w:hAnsiTheme="minorHAnsi" w:cstheme="minorHAnsi"/>
        </w:rPr>
      </w:pPr>
    </w:p>
    <w:p w14:paraId="3A7E3800" w14:textId="77777777" w:rsidR="00987FC9" w:rsidRPr="00987FC9" w:rsidRDefault="00987FC9" w:rsidP="00987FC9">
      <w:pPr>
        <w:rPr>
          <w:rFonts w:asciiTheme="minorHAnsi" w:hAnsiTheme="minorHAnsi" w:cstheme="minorHAnsi"/>
        </w:rPr>
      </w:pPr>
    </w:p>
    <w:p w14:paraId="394C7020" w14:textId="77777777" w:rsidR="00987FC9" w:rsidRPr="00987FC9" w:rsidRDefault="00987FC9" w:rsidP="00987FC9">
      <w:pPr>
        <w:rPr>
          <w:rFonts w:asciiTheme="minorHAnsi" w:hAnsiTheme="minorHAnsi" w:cstheme="minorHAnsi"/>
        </w:rPr>
      </w:pPr>
    </w:p>
    <w:p w14:paraId="0AF8C510" w14:textId="77777777" w:rsidR="00987FC9" w:rsidRPr="00987FC9" w:rsidRDefault="00987FC9" w:rsidP="00987FC9">
      <w:pPr>
        <w:rPr>
          <w:rFonts w:asciiTheme="minorHAnsi" w:hAnsiTheme="minorHAnsi" w:cstheme="minorHAnsi"/>
        </w:rPr>
      </w:pPr>
    </w:p>
    <w:p w14:paraId="6CE5C362" w14:textId="77777777" w:rsidR="00987FC9" w:rsidRPr="00987FC9" w:rsidRDefault="00987FC9" w:rsidP="00987FC9">
      <w:pPr>
        <w:rPr>
          <w:rFonts w:asciiTheme="minorHAnsi" w:hAnsiTheme="minorHAnsi" w:cstheme="minorHAnsi"/>
        </w:rPr>
      </w:pPr>
    </w:p>
    <w:p w14:paraId="2C583831" w14:textId="77777777" w:rsidR="00987FC9" w:rsidRPr="00987FC9" w:rsidRDefault="00987FC9" w:rsidP="00987FC9">
      <w:pPr>
        <w:rPr>
          <w:rFonts w:asciiTheme="minorHAnsi" w:hAnsiTheme="minorHAnsi" w:cstheme="minorHAnsi"/>
        </w:rPr>
      </w:pPr>
    </w:p>
    <w:p w14:paraId="28242F5E" w14:textId="77777777" w:rsidR="00987FC9" w:rsidRPr="00987FC9" w:rsidRDefault="00987FC9" w:rsidP="00987FC9">
      <w:pPr>
        <w:rPr>
          <w:rFonts w:asciiTheme="minorHAnsi" w:hAnsiTheme="minorHAnsi" w:cstheme="minorHAnsi"/>
        </w:rPr>
      </w:pPr>
    </w:p>
    <w:p w14:paraId="06526E6A" w14:textId="1F4934AE" w:rsidR="00987FC9" w:rsidRDefault="00987FC9" w:rsidP="00987FC9">
      <w:pPr>
        <w:tabs>
          <w:tab w:val="left" w:pos="10224"/>
        </w:tabs>
        <w:rPr>
          <w:rFonts w:asciiTheme="minorHAnsi" w:hAnsiTheme="minorHAnsi" w:cstheme="minorHAnsi"/>
        </w:rPr>
        <w:sectPr w:rsidR="00987FC9" w:rsidSect="009728DB">
          <w:pgSz w:w="16838" w:h="11906" w:orient="landscape" w:code="9"/>
          <w:pgMar w:top="1134" w:right="1440" w:bottom="1134" w:left="1440" w:header="720" w:footer="720" w:gutter="0"/>
          <w:cols w:space="720"/>
          <w:docGrid w:linePitch="600" w:charSpace="32768"/>
        </w:sectPr>
      </w:pPr>
    </w:p>
    <w:p w14:paraId="37DC629E" w14:textId="1CD21D71" w:rsidR="00987FC9" w:rsidRPr="00C31F0E" w:rsidRDefault="00987FC9" w:rsidP="00987FC9">
      <w:pPr>
        <w:pStyle w:val="Ttulo3"/>
        <w:rPr>
          <w:rFonts w:ascii="Calibri" w:hAnsi="Calibri" w:cs="Calibri"/>
          <w:b w:val="0"/>
          <w:bCs w:val="0"/>
          <w:color w:val="000000" w:themeColor="text1"/>
          <w:sz w:val="24"/>
          <w:szCs w:val="24"/>
        </w:rPr>
      </w:pPr>
      <w:bookmarkStart w:id="40" w:name="_Toc186290135"/>
      <w:bookmarkStart w:id="41" w:name="_Toc186476289"/>
      <w:bookmarkStart w:id="42" w:name="_Toc186813299"/>
      <w:bookmarkStart w:id="43" w:name="_Toc187165702"/>
      <w:r w:rsidRPr="00C31F0E">
        <w:rPr>
          <w:rFonts w:ascii="Calibri" w:hAnsi="Calibri" w:cs="Calibri"/>
          <w:color w:val="000000" w:themeColor="text1"/>
          <w:sz w:val="24"/>
          <w:szCs w:val="24"/>
        </w:rPr>
        <w:lastRenderedPageBreak/>
        <w:t>De</w:t>
      </w:r>
      <w:r>
        <w:rPr>
          <w:rFonts w:ascii="Calibri" w:hAnsi="Calibri" w:cs="Calibri"/>
          <w:color w:val="000000" w:themeColor="text1"/>
          <w:sz w:val="24"/>
          <w:szCs w:val="24"/>
        </w:rPr>
        <w:t>scripción</w:t>
      </w:r>
      <w:r w:rsidRPr="00C31F0E">
        <w:rPr>
          <w:rFonts w:ascii="Calibri" w:hAnsi="Calibri" w:cs="Calibri"/>
          <w:color w:val="000000" w:themeColor="text1"/>
          <w:sz w:val="24"/>
          <w:szCs w:val="24"/>
        </w:rPr>
        <w:t xml:space="preserve"> breve</w:t>
      </w:r>
      <w:bookmarkEnd w:id="40"/>
      <w:bookmarkEnd w:id="41"/>
      <w:bookmarkEnd w:id="42"/>
      <w:bookmarkEnd w:id="43"/>
    </w:p>
    <w:p w14:paraId="1CC02835" w14:textId="1C29BDB9" w:rsidR="00987FC9" w:rsidRPr="00747A18" w:rsidRDefault="00987FC9" w:rsidP="00987FC9">
      <w:pPr>
        <w:tabs>
          <w:tab w:val="left" w:pos="1428"/>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31F0E">
        <w:rPr>
          <w:rFonts w:ascii="Calibri" w:hAnsi="Calibri" w:cs="Calibri"/>
        </w:rPr>
        <w:t xml:space="preserve"> </w:t>
      </w:r>
      <w:r>
        <w:rPr>
          <w:rFonts w:ascii="Calibri" w:hAnsi="Calibri" w:cs="Calibri"/>
        </w:rPr>
        <w:t xml:space="preserve">para </w:t>
      </w:r>
      <w:r w:rsidRPr="00C31F0E">
        <w:rPr>
          <w:rFonts w:ascii="Calibri" w:hAnsi="Calibri" w:cs="Calibri"/>
        </w:rPr>
        <w:t>presenta</w:t>
      </w:r>
      <w:r>
        <w:rPr>
          <w:rFonts w:ascii="Calibri" w:hAnsi="Calibri" w:cs="Calibri"/>
        </w:rPr>
        <w:t>r</w:t>
      </w:r>
      <w:r w:rsidRPr="00C31F0E">
        <w:rPr>
          <w:rFonts w:ascii="Calibri" w:hAnsi="Calibri" w:cs="Calibri"/>
        </w:rPr>
        <w:t xml:space="preserve"> </w:t>
      </w:r>
      <w:r>
        <w:rPr>
          <w:rFonts w:ascii="Calibri" w:hAnsi="Calibri" w:cs="Calibri"/>
        </w:rPr>
        <w:t>el menú principal que tiene el sistema de ventas del supermercado.</w:t>
      </w:r>
      <w:r w:rsidRPr="00C31F0E">
        <w:rPr>
          <w:rFonts w:ascii="Calibri" w:hAnsi="Calibri" w:cs="Calibri"/>
        </w:rPr>
        <w:t> </w:t>
      </w:r>
    </w:p>
    <w:p w14:paraId="12D346CF" w14:textId="77777777" w:rsidR="00987FC9" w:rsidRPr="00747A18" w:rsidRDefault="00987FC9" w:rsidP="00987FC9">
      <w:pPr>
        <w:tabs>
          <w:tab w:val="left" w:pos="1428"/>
        </w:tabs>
        <w:jc w:val="both"/>
        <w:rPr>
          <w:rFonts w:ascii="Calibri" w:hAnsi="Calibri" w:cs="Calibri"/>
        </w:rPr>
      </w:pPr>
    </w:p>
    <w:p w14:paraId="4E502699"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Funcionalidades principales</w:t>
      </w:r>
    </w:p>
    <w:p w14:paraId="73E5ACA5"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Visualización de información del usuario:</w:t>
      </w:r>
    </w:p>
    <w:p w14:paraId="4D1D39D1" w14:textId="245427CB" w:rsidR="00987FC9" w:rsidRDefault="00987FC9" w:rsidP="00987FC9">
      <w:pPr>
        <w:pStyle w:val="Prrafodelista"/>
        <w:numPr>
          <w:ilvl w:val="0"/>
          <w:numId w:val="158"/>
        </w:numPr>
        <w:tabs>
          <w:tab w:val="left" w:pos="1428"/>
        </w:tabs>
        <w:spacing w:after="160" w:line="259" w:lineRule="auto"/>
        <w:jc w:val="both"/>
        <w:rPr>
          <w:rFonts w:ascii="Calibri" w:hAnsi="Calibri" w:cs="Calibri"/>
        </w:rPr>
      </w:pPr>
      <w:r w:rsidRPr="00835417">
        <w:rPr>
          <w:rFonts w:ascii="Calibri" w:hAnsi="Calibri" w:cs="Calibri"/>
        </w:rPr>
        <w:t>Muestra el nombre completo del usuario actual en la etiqueta</w:t>
      </w:r>
      <w:r w:rsidR="00075D43">
        <w:rPr>
          <w:rFonts w:ascii="Calibri" w:hAnsi="Calibri" w:cs="Calibri"/>
        </w:rPr>
        <w:t xml:space="preserve"> que está ubicada en la esquina superior izquierda</w:t>
      </w:r>
      <w:r w:rsidRPr="00835417">
        <w:rPr>
          <w:rFonts w:ascii="Calibri" w:hAnsi="Calibri" w:cs="Calibri"/>
        </w:rPr>
        <w:t>.</w:t>
      </w:r>
    </w:p>
    <w:p w14:paraId="0C07BB04" w14:textId="77777777" w:rsidR="00B52009" w:rsidRPr="00835417" w:rsidRDefault="00B52009" w:rsidP="00B52009">
      <w:pPr>
        <w:pStyle w:val="Prrafodelista"/>
        <w:tabs>
          <w:tab w:val="left" w:pos="1428"/>
        </w:tabs>
        <w:spacing w:after="160" w:line="259" w:lineRule="auto"/>
        <w:ind w:left="1800"/>
        <w:jc w:val="both"/>
        <w:rPr>
          <w:rFonts w:ascii="Calibri" w:hAnsi="Calibri" w:cs="Calibri"/>
        </w:rPr>
      </w:pPr>
    </w:p>
    <w:p w14:paraId="753FD4C6"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Control de fecha y hora:</w:t>
      </w:r>
    </w:p>
    <w:p w14:paraId="2CD2A592" w14:textId="1A92A684" w:rsidR="00987FC9" w:rsidRDefault="00987FC9" w:rsidP="00987FC9">
      <w:pPr>
        <w:pStyle w:val="Prrafodelista"/>
        <w:numPr>
          <w:ilvl w:val="0"/>
          <w:numId w:val="158"/>
        </w:numPr>
        <w:tabs>
          <w:tab w:val="left" w:pos="1428"/>
        </w:tabs>
        <w:spacing w:after="160" w:line="259" w:lineRule="auto"/>
        <w:jc w:val="both"/>
        <w:rPr>
          <w:rFonts w:ascii="Calibri" w:hAnsi="Calibri" w:cs="Calibri"/>
        </w:rPr>
      </w:pPr>
      <w:r w:rsidRPr="00835417">
        <w:rPr>
          <w:rFonts w:ascii="Calibri" w:hAnsi="Calibri" w:cs="Calibri"/>
        </w:rPr>
        <w:t>Actualiza constantemente la fecha y hora actuales en las etiquetas </w:t>
      </w:r>
      <w:r w:rsidR="00075D43">
        <w:rPr>
          <w:rFonts w:ascii="Calibri" w:hAnsi="Calibri" w:cs="Calibri"/>
        </w:rPr>
        <w:t>que se encuentran en la esquina superior izquierda (Fecha) y la esquina superior derecha (Hora)</w:t>
      </w:r>
      <w:r w:rsidRPr="00835417">
        <w:rPr>
          <w:rFonts w:ascii="Calibri" w:hAnsi="Calibri" w:cs="Calibri"/>
        </w:rPr>
        <w:t>.</w:t>
      </w:r>
    </w:p>
    <w:p w14:paraId="0C935101" w14:textId="77777777" w:rsidR="00B52009" w:rsidRPr="00835417" w:rsidRDefault="00B52009" w:rsidP="00B52009">
      <w:pPr>
        <w:pStyle w:val="Prrafodelista"/>
        <w:tabs>
          <w:tab w:val="left" w:pos="1428"/>
        </w:tabs>
        <w:spacing w:after="160" w:line="259" w:lineRule="auto"/>
        <w:ind w:left="1800"/>
        <w:jc w:val="both"/>
        <w:rPr>
          <w:rFonts w:ascii="Calibri" w:hAnsi="Calibri" w:cs="Calibri"/>
        </w:rPr>
      </w:pPr>
    </w:p>
    <w:p w14:paraId="2275C9D6"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Acceso a diferentes módulos:</w:t>
      </w:r>
    </w:p>
    <w:p w14:paraId="1BCCD16A" w14:textId="1CA99446" w:rsidR="00987FC9" w:rsidRDefault="00987FC9" w:rsidP="00987FC9">
      <w:pPr>
        <w:pStyle w:val="Prrafodelista"/>
        <w:numPr>
          <w:ilvl w:val="0"/>
          <w:numId w:val="174"/>
        </w:numPr>
        <w:tabs>
          <w:tab w:val="left" w:pos="1428"/>
        </w:tabs>
        <w:spacing w:after="160" w:line="259" w:lineRule="auto"/>
        <w:jc w:val="both"/>
        <w:rPr>
          <w:rFonts w:ascii="Calibri" w:hAnsi="Calibri" w:cs="Calibri"/>
        </w:rPr>
      </w:pPr>
      <w:r w:rsidRPr="00835417">
        <w:rPr>
          <w:rFonts w:ascii="Calibri" w:hAnsi="Calibri" w:cs="Calibri"/>
        </w:rPr>
        <w:t>Ofrece opciones de menú para acceder a diversos módulos de la aplicación, como:</w:t>
      </w:r>
    </w:p>
    <w:p w14:paraId="3348973C" w14:textId="30A9F0A3" w:rsidR="00F5044A" w:rsidRDefault="00F5044A" w:rsidP="00F5044A">
      <w:pPr>
        <w:tabs>
          <w:tab w:val="left" w:pos="1428"/>
        </w:tabs>
        <w:spacing w:after="160" w:line="259" w:lineRule="auto"/>
        <w:jc w:val="both"/>
        <w:rPr>
          <w:rFonts w:ascii="Calibri" w:hAnsi="Calibri" w:cs="Calibri"/>
        </w:rPr>
      </w:pPr>
      <w:r>
        <w:rPr>
          <w:noProof/>
        </w:rPr>
        <w:drawing>
          <wp:anchor distT="0" distB="0" distL="114300" distR="114300" simplePos="0" relativeHeight="251663360" behindDoc="0" locked="0" layoutInCell="1" allowOverlap="1" wp14:anchorId="477043A0" wp14:editId="02816CD5">
            <wp:simplePos x="0" y="0"/>
            <wp:positionH relativeFrom="margin">
              <wp:align>right</wp:align>
            </wp:positionH>
            <wp:positionV relativeFrom="paragraph">
              <wp:posOffset>104140</wp:posOffset>
            </wp:positionV>
            <wp:extent cx="6120130" cy="1892935"/>
            <wp:effectExtent l="0" t="0" r="0" b="0"/>
            <wp:wrapNone/>
            <wp:docPr id="1637480649"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80649"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189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BA0C3" w14:textId="5322F3E2" w:rsidR="00F5044A" w:rsidRDefault="00F5044A" w:rsidP="00F5044A">
      <w:pPr>
        <w:tabs>
          <w:tab w:val="left" w:pos="1428"/>
        </w:tabs>
        <w:spacing w:after="160" w:line="259" w:lineRule="auto"/>
        <w:jc w:val="both"/>
        <w:rPr>
          <w:rFonts w:ascii="Calibri" w:hAnsi="Calibri" w:cs="Calibri"/>
        </w:rPr>
      </w:pPr>
    </w:p>
    <w:p w14:paraId="176DBBD6" w14:textId="1F6D211F" w:rsidR="00F5044A" w:rsidRDefault="00F5044A" w:rsidP="00F5044A">
      <w:pPr>
        <w:tabs>
          <w:tab w:val="left" w:pos="1428"/>
        </w:tabs>
        <w:spacing w:after="160" w:line="259" w:lineRule="auto"/>
        <w:jc w:val="both"/>
        <w:rPr>
          <w:rFonts w:ascii="Calibri" w:hAnsi="Calibri" w:cs="Calibri"/>
        </w:rPr>
      </w:pPr>
    </w:p>
    <w:p w14:paraId="0C40C05B" w14:textId="37C9691A" w:rsidR="00F5044A" w:rsidRDefault="00F5044A" w:rsidP="00F5044A">
      <w:pPr>
        <w:tabs>
          <w:tab w:val="left" w:pos="1428"/>
        </w:tabs>
        <w:spacing w:after="160" w:line="259" w:lineRule="auto"/>
        <w:jc w:val="both"/>
        <w:rPr>
          <w:rFonts w:ascii="Calibri" w:hAnsi="Calibri" w:cs="Calibri"/>
        </w:rPr>
      </w:pPr>
    </w:p>
    <w:p w14:paraId="0A8026C3" w14:textId="77777777" w:rsidR="00F5044A" w:rsidRDefault="00F5044A" w:rsidP="00F5044A">
      <w:pPr>
        <w:tabs>
          <w:tab w:val="left" w:pos="1428"/>
        </w:tabs>
        <w:spacing w:after="160" w:line="259" w:lineRule="auto"/>
        <w:jc w:val="both"/>
        <w:rPr>
          <w:rFonts w:ascii="Calibri" w:hAnsi="Calibri" w:cs="Calibri"/>
        </w:rPr>
      </w:pPr>
    </w:p>
    <w:p w14:paraId="18AC8936" w14:textId="77777777" w:rsidR="00F5044A" w:rsidRDefault="00F5044A" w:rsidP="00F5044A">
      <w:pPr>
        <w:tabs>
          <w:tab w:val="left" w:pos="1428"/>
        </w:tabs>
        <w:spacing w:after="160" w:line="259" w:lineRule="auto"/>
        <w:jc w:val="both"/>
        <w:rPr>
          <w:rFonts w:ascii="Calibri" w:hAnsi="Calibri" w:cs="Calibri"/>
        </w:rPr>
      </w:pPr>
    </w:p>
    <w:p w14:paraId="67C81E6E" w14:textId="77777777" w:rsidR="00F5044A" w:rsidRPr="00F5044A" w:rsidRDefault="00F5044A" w:rsidP="00F5044A">
      <w:pPr>
        <w:tabs>
          <w:tab w:val="left" w:pos="1428"/>
        </w:tabs>
        <w:spacing w:after="160" w:line="259" w:lineRule="auto"/>
        <w:jc w:val="both"/>
        <w:rPr>
          <w:rFonts w:ascii="Calibri" w:hAnsi="Calibri" w:cs="Calibri"/>
        </w:rPr>
      </w:pPr>
    </w:p>
    <w:p w14:paraId="04BABA61" w14:textId="1742E35C" w:rsidR="00075D43" w:rsidRPr="00835417" w:rsidRDefault="00075D43" w:rsidP="00075D43">
      <w:pPr>
        <w:pStyle w:val="Prrafodelista"/>
        <w:tabs>
          <w:tab w:val="left" w:pos="1428"/>
        </w:tabs>
        <w:spacing w:after="160" w:line="259" w:lineRule="auto"/>
        <w:ind w:left="2880"/>
        <w:jc w:val="both"/>
        <w:rPr>
          <w:rFonts w:ascii="Calibri" w:hAnsi="Calibri" w:cs="Calibri"/>
        </w:rPr>
      </w:pPr>
    </w:p>
    <w:p w14:paraId="1706B4C0"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Manejo de permisos:</w:t>
      </w:r>
    </w:p>
    <w:p w14:paraId="7750EC22" w14:textId="77777777" w:rsidR="00987FC9" w:rsidRDefault="00987FC9" w:rsidP="00987FC9">
      <w:pPr>
        <w:pStyle w:val="Prrafodelista"/>
        <w:numPr>
          <w:ilvl w:val="0"/>
          <w:numId w:val="176"/>
        </w:numPr>
        <w:tabs>
          <w:tab w:val="left" w:pos="1428"/>
        </w:tabs>
        <w:spacing w:after="160" w:line="259" w:lineRule="auto"/>
        <w:jc w:val="both"/>
        <w:rPr>
          <w:rFonts w:ascii="Calibri" w:hAnsi="Calibri" w:cs="Calibri"/>
        </w:rPr>
      </w:pPr>
      <w:r w:rsidRPr="00835417">
        <w:rPr>
          <w:rFonts w:ascii="Calibri" w:hAnsi="Calibri" w:cs="Calibri"/>
        </w:rPr>
        <w:t>Oculta opciones de menú a las que el usuario no tiene acceso basado en sus permisos.</w:t>
      </w:r>
    </w:p>
    <w:p w14:paraId="43EE7F71" w14:textId="77777777" w:rsidR="00075D43" w:rsidRPr="00835417" w:rsidRDefault="00075D43" w:rsidP="00075D43">
      <w:pPr>
        <w:pStyle w:val="Prrafodelista"/>
        <w:tabs>
          <w:tab w:val="left" w:pos="1428"/>
        </w:tabs>
        <w:spacing w:after="160" w:line="259" w:lineRule="auto"/>
        <w:ind w:left="1800"/>
        <w:jc w:val="both"/>
        <w:rPr>
          <w:rFonts w:ascii="Calibri" w:hAnsi="Calibri" w:cs="Calibri"/>
        </w:rPr>
      </w:pPr>
    </w:p>
    <w:p w14:paraId="767FD201" w14:textId="77777777" w:rsidR="00987FC9" w:rsidRPr="00B52009" w:rsidRDefault="00987FC9" w:rsidP="00075D43">
      <w:pPr>
        <w:pStyle w:val="Prrafodelista"/>
        <w:numPr>
          <w:ilvl w:val="0"/>
          <w:numId w:val="180"/>
        </w:numPr>
        <w:tabs>
          <w:tab w:val="left" w:pos="1428"/>
        </w:tabs>
        <w:spacing w:after="160" w:line="259" w:lineRule="auto"/>
        <w:jc w:val="both"/>
        <w:rPr>
          <w:rFonts w:ascii="Calibri" w:hAnsi="Calibri" w:cs="Calibri"/>
          <w:b/>
          <w:bCs/>
        </w:rPr>
      </w:pPr>
      <w:r w:rsidRPr="00B52009">
        <w:rPr>
          <w:rFonts w:ascii="Calibri" w:hAnsi="Calibri" w:cs="Calibri"/>
          <w:b/>
          <w:bCs/>
        </w:rPr>
        <w:t>Función de salida:</w:t>
      </w:r>
    </w:p>
    <w:p w14:paraId="20A861BB" w14:textId="77777777" w:rsidR="00987FC9" w:rsidRPr="00835417" w:rsidRDefault="00987FC9" w:rsidP="00987FC9">
      <w:pPr>
        <w:pStyle w:val="Prrafodelista"/>
        <w:numPr>
          <w:ilvl w:val="0"/>
          <w:numId w:val="176"/>
        </w:numPr>
        <w:tabs>
          <w:tab w:val="left" w:pos="1428"/>
        </w:tabs>
        <w:spacing w:after="160" w:line="259" w:lineRule="auto"/>
        <w:jc w:val="both"/>
        <w:rPr>
          <w:rFonts w:ascii="Calibri" w:hAnsi="Calibri" w:cs="Calibri"/>
        </w:rPr>
      </w:pPr>
      <w:r w:rsidRPr="00835417">
        <w:rPr>
          <w:rFonts w:ascii="Calibri" w:hAnsi="Calibri" w:cs="Calibri"/>
        </w:rPr>
        <w:t>Permite al usuario salir del sistema mediante un diálogo de confirmación.</w:t>
      </w:r>
    </w:p>
    <w:p w14:paraId="5E0732E4" w14:textId="77777777" w:rsidR="00F02A5F" w:rsidRDefault="00F02A5F" w:rsidP="00987FC9">
      <w:pPr>
        <w:tabs>
          <w:tab w:val="left" w:pos="1428"/>
        </w:tabs>
        <w:jc w:val="both"/>
        <w:rPr>
          <w:rFonts w:ascii="Calibri" w:hAnsi="Calibri" w:cs="Calibri"/>
        </w:rPr>
      </w:pPr>
    </w:p>
    <w:p w14:paraId="7E5865E9" w14:textId="77777777" w:rsidR="00F02A5F" w:rsidRDefault="00F02A5F" w:rsidP="00987FC9">
      <w:pPr>
        <w:tabs>
          <w:tab w:val="left" w:pos="1428"/>
        </w:tabs>
        <w:jc w:val="both"/>
        <w:rPr>
          <w:rFonts w:ascii="Calibri" w:hAnsi="Calibri" w:cs="Calibri"/>
        </w:rPr>
      </w:pPr>
    </w:p>
    <w:p w14:paraId="53E6198D" w14:textId="77777777" w:rsidR="00F02A5F" w:rsidRDefault="00F02A5F" w:rsidP="00987FC9">
      <w:pPr>
        <w:tabs>
          <w:tab w:val="left" w:pos="1428"/>
        </w:tabs>
        <w:jc w:val="both"/>
        <w:rPr>
          <w:rFonts w:ascii="Calibri" w:hAnsi="Calibri" w:cs="Calibri"/>
        </w:rPr>
      </w:pPr>
    </w:p>
    <w:p w14:paraId="6A8800A0" w14:textId="77777777" w:rsidR="00B52009" w:rsidRDefault="00B52009" w:rsidP="00987FC9">
      <w:pPr>
        <w:tabs>
          <w:tab w:val="left" w:pos="1428"/>
        </w:tabs>
        <w:jc w:val="both"/>
        <w:rPr>
          <w:rFonts w:ascii="Calibri" w:hAnsi="Calibri" w:cs="Calibri"/>
        </w:rPr>
      </w:pPr>
    </w:p>
    <w:p w14:paraId="1FA975D1" w14:textId="77777777" w:rsidR="00F02A5F" w:rsidRDefault="00F02A5F" w:rsidP="00987FC9">
      <w:pPr>
        <w:tabs>
          <w:tab w:val="left" w:pos="1428"/>
        </w:tabs>
        <w:jc w:val="both"/>
        <w:rPr>
          <w:rFonts w:ascii="Calibri" w:hAnsi="Calibri" w:cs="Calibri"/>
        </w:rPr>
      </w:pPr>
    </w:p>
    <w:p w14:paraId="089530C1" w14:textId="77777777" w:rsidR="00F02A5F" w:rsidRDefault="00F02A5F" w:rsidP="00987FC9">
      <w:pPr>
        <w:tabs>
          <w:tab w:val="left" w:pos="1428"/>
        </w:tabs>
        <w:jc w:val="both"/>
        <w:rPr>
          <w:rFonts w:ascii="Calibri" w:hAnsi="Calibri" w:cs="Calibri"/>
        </w:rPr>
      </w:pPr>
    </w:p>
    <w:p w14:paraId="643DADCE" w14:textId="77777777" w:rsidR="00F02A5F" w:rsidRDefault="00F02A5F" w:rsidP="00987FC9">
      <w:pPr>
        <w:tabs>
          <w:tab w:val="left" w:pos="1428"/>
        </w:tabs>
        <w:jc w:val="both"/>
        <w:rPr>
          <w:rFonts w:ascii="Calibri" w:hAnsi="Calibri" w:cs="Calibri"/>
        </w:rPr>
      </w:pPr>
    </w:p>
    <w:p w14:paraId="4A6B5A0E" w14:textId="77777777" w:rsidR="00F02A5F" w:rsidRDefault="00F02A5F" w:rsidP="00987FC9">
      <w:pPr>
        <w:tabs>
          <w:tab w:val="left" w:pos="1428"/>
        </w:tabs>
        <w:jc w:val="both"/>
        <w:rPr>
          <w:rFonts w:ascii="Calibri" w:hAnsi="Calibri" w:cs="Calibri"/>
        </w:rPr>
      </w:pPr>
    </w:p>
    <w:p w14:paraId="53B98059" w14:textId="77777777" w:rsidR="00F02A5F" w:rsidRDefault="00F02A5F" w:rsidP="00987FC9">
      <w:pPr>
        <w:tabs>
          <w:tab w:val="left" w:pos="1428"/>
        </w:tabs>
        <w:jc w:val="both"/>
        <w:rPr>
          <w:rFonts w:ascii="Calibri" w:hAnsi="Calibri" w:cs="Calibri"/>
        </w:rPr>
      </w:pPr>
    </w:p>
    <w:p w14:paraId="5BEBF53D" w14:textId="77777777" w:rsidR="00987FC9" w:rsidRPr="005C6533" w:rsidRDefault="00987FC9" w:rsidP="00987FC9">
      <w:pPr>
        <w:pStyle w:val="Ttulo3"/>
        <w:jc w:val="center"/>
        <w:rPr>
          <w:rFonts w:ascii="Calibri" w:hAnsi="Calibri" w:cs="Calibri"/>
          <w:b w:val="0"/>
          <w:bCs w:val="0"/>
          <w:color w:val="000000" w:themeColor="text1"/>
          <w:sz w:val="24"/>
          <w:szCs w:val="24"/>
        </w:rPr>
      </w:pPr>
      <w:bookmarkStart w:id="44" w:name="_Toc186290136"/>
      <w:bookmarkStart w:id="45" w:name="_Toc186476290"/>
      <w:bookmarkStart w:id="46" w:name="_Toc186813300"/>
      <w:bookmarkStart w:id="47" w:name="_Toc187165703"/>
      <w:r w:rsidRPr="005C6533">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navegar en el menú de la aplicación</w:t>
      </w:r>
      <w:bookmarkEnd w:id="44"/>
      <w:bookmarkEnd w:id="45"/>
      <w:bookmarkEnd w:id="46"/>
      <w:bookmarkEnd w:id="47"/>
      <w:r>
        <w:rPr>
          <w:rFonts w:ascii="Calibri" w:hAnsi="Calibri" w:cs="Calibri"/>
          <w:color w:val="000000" w:themeColor="text1"/>
          <w:sz w:val="24"/>
          <w:szCs w:val="24"/>
        </w:rPr>
        <w:t xml:space="preserve"> </w:t>
      </w:r>
    </w:p>
    <w:p w14:paraId="062C182E" w14:textId="77777777" w:rsidR="00987FC9" w:rsidRDefault="00987FC9" w:rsidP="00987FC9">
      <w:pPr>
        <w:tabs>
          <w:tab w:val="left" w:pos="1428"/>
        </w:tabs>
        <w:jc w:val="both"/>
        <w:rPr>
          <w:rFonts w:ascii="Calibri" w:hAnsi="Calibri" w:cs="Calibri"/>
        </w:rPr>
      </w:pPr>
    </w:p>
    <w:p w14:paraId="64A84937" w14:textId="77777777" w:rsidR="00987FC9" w:rsidRDefault="00987FC9" w:rsidP="00987FC9">
      <w:pPr>
        <w:tabs>
          <w:tab w:val="left" w:pos="1428"/>
        </w:tabs>
        <w:jc w:val="both"/>
        <w:rPr>
          <w:rFonts w:ascii="Calibri" w:hAnsi="Calibri" w:cs="Calibri"/>
        </w:rPr>
      </w:pPr>
      <w:r w:rsidRPr="0036407B">
        <w:rPr>
          <w:rFonts w:ascii="Calibri" w:hAnsi="Calibri" w:cs="Calibri"/>
        </w:rPr>
        <w:t>Ejemplo de uso</w:t>
      </w:r>
    </w:p>
    <w:p w14:paraId="270DBF23"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Para navegar por el menú principal:</w:t>
      </w:r>
    </w:p>
    <w:p w14:paraId="556A7ABB"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Una vez iniciada la sesión, verás el menú principal con varias opciones.</w:t>
      </w:r>
    </w:p>
    <w:p w14:paraId="70F329AD"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Haz clic en cualquier opción del menú superior para acceder a ese módulo específico.</w:t>
      </w:r>
    </w:p>
    <w:p w14:paraId="3B92D892" w14:textId="77777777" w:rsidR="00987FC9" w:rsidRPr="0036407B" w:rsidRDefault="00987FC9" w:rsidP="00987FC9">
      <w:pPr>
        <w:pStyle w:val="Prrafodelista"/>
        <w:numPr>
          <w:ilvl w:val="1"/>
          <w:numId w:val="177"/>
        </w:numPr>
        <w:tabs>
          <w:tab w:val="left" w:pos="1428"/>
        </w:tabs>
        <w:spacing w:after="160" w:line="259" w:lineRule="auto"/>
        <w:jc w:val="both"/>
        <w:rPr>
          <w:rFonts w:ascii="Calibri" w:hAnsi="Calibri" w:cs="Calibri"/>
        </w:rPr>
      </w:pPr>
      <w:r w:rsidRPr="0036407B">
        <w:rPr>
          <w:rFonts w:ascii="Calibri" w:hAnsi="Calibri" w:cs="Calibri"/>
        </w:rPr>
        <w:t>Por ejemplo, para ver los productos:</w:t>
      </w:r>
    </w:p>
    <w:p w14:paraId="0B8B234C" w14:textId="3691094F" w:rsidR="00987FC9" w:rsidRDefault="00987FC9" w:rsidP="00987FC9">
      <w:pPr>
        <w:pStyle w:val="Prrafodelista"/>
        <w:numPr>
          <w:ilvl w:val="0"/>
          <w:numId w:val="179"/>
        </w:numPr>
        <w:tabs>
          <w:tab w:val="left" w:pos="1428"/>
        </w:tabs>
        <w:spacing w:after="160" w:line="259" w:lineRule="auto"/>
        <w:jc w:val="both"/>
        <w:rPr>
          <w:rFonts w:ascii="Calibri" w:hAnsi="Calibri" w:cs="Calibri"/>
        </w:rPr>
      </w:pPr>
      <w:r w:rsidRPr="0036407B">
        <w:rPr>
          <w:rFonts w:ascii="Calibri" w:hAnsi="Calibri" w:cs="Calibri"/>
        </w:rPr>
        <w:t>Haz clic en "</w:t>
      </w:r>
      <w:r w:rsidR="00B52009">
        <w:rPr>
          <w:rFonts w:ascii="Calibri" w:hAnsi="Calibri" w:cs="Calibri"/>
        </w:rPr>
        <w:t>Inventario</w:t>
      </w:r>
      <w:r w:rsidRPr="0036407B">
        <w:rPr>
          <w:rFonts w:ascii="Calibri" w:hAnsi="Calibri" w:cs="Calibri"/>
        </w:rPr>
        <w:t>" en el menú superior</w:t>
      </w:r>
      <w:r w:rsidR="00B52009">
        <w:rPr>
          <w:rFonts w:ascii="Calibri" w:hAnsi="Calibri" w:cs="Calibri"/>
        </w:rPr>
        <w:t xml:space="preserve"> para que salga un menú desplegable donde estarán otros submenús</w:t>
      </w:r>
      <w:r w:rsidRPr="0036407B">
        <w:rPr>
          <w:rFonts w:ascii="Calibri" w:hAnsi="Calibri" w:cs="Calibri"/>
        </w:rPr>
        <w:t>.</w:t>
      </w:r>
    </w:p>
    <w:p w14:paraId="25AB4DF7" w14:textId="006CD668" w:rsidR="00B52009" w:rsidRPr="0036407B" w:rsidRDefault="00B52009" w:rsidP="00987FC9">
      <w:pPr>
        <w:pStyle w:val="Prrafodelista"/>
        <w:numPr>
          <w:ilvl w:val="0"/>
          <w:numId w:val="179"/>
        </w:numPr>
        <w:tabs>
          <w:tab w:val="left" w:pos="1428"/>
        </w:tabs>
        <w:spacing w:after="160" w:line="259" w:lineRule="auto"/>
        <w:jc w:val="both"/>
        <w:rPr>
          <w:rFonts w:ascii="Calibri" w:hAnsi="Calibri" w:cs="Calibri"/>
        </w:rPr>
      </w:pPr>
      <w:r>
        <w:rPr>
          <w:rFonts w:ascii="Calibri" w:hAnsi="Calibri" w:cs="Calibri"/>
        </w:rPr>
        <w:t>Haz clic en</w:t>
      </w:r>
      <w:r w:rsidR="007671FF">
        <w:rPr>
          <w:rFonts w:ascii="Calibri" w:hAnsi="Calibri" w:cs="Calibri"/>
        </w:rPr>
        <w:t xml:space="preserve"> el submenú</w:t>
      </w:r>
      <w:r>
        <w:rPr>
          <w:rFonts w:ascii="Calibri" w:hAnsi="Calibri" w:cs="Calibri"/>
        </w:rPr>
        <w:t xml:space="preserve"> </w:t>
      </w:r>
      <w:r w:rsidRPr="00D94073">
        <w:rPr>
          <w:rFonts w:ascii="Calibri" w:hAnsi="Calibri" w:cs="Calibri"/>
        </w:rPr>
        <w:t>"</w:t>
      </w:r>
      <w:r>
        <w:rPr>
          <w:rFonts w:ascii="Calibri" w:hAnsi="Calibri" w:cs="Calibri"/>
        </w:rPr>
        <w:t>Producto</w:t>
      </w:r>
      <w:r w:rsidRPr="00D94073">
        <w:rPr>
          <w:rFonts w:ascii="Calibri" w:hAnsi="Calibri" w:cs="Calibri"/>
        </w:rPr>
        <w:t>"</w:t>
      </w:r>
    </w:p>
    <w:p w14:paraId="73D5CE4F" w14:textId="77777777" w:rsidR="00987FC9" w:rsidRPr="0036407B" w:rsidRDefault="00987FC9" w:rsidP="00987FC9">
      <w:pPr>
        <w:pStyle w:val="Prrafodelista"/>
        <w:numPr>
          <w:ilvl w:val="0"/>
          <w:numId w:val="179"/>
        </w:numPr>
        <w:tabs>
          <w:tab w:val="left" w:pos="1428"/>
        </w:tabs>
        <w:spacing w:after="160" w:line="259" w:lineRule="auto"/>
        <w:jc w:val="both"/>
        <w:rPr>
          <w:rFonts w:ascii="Calibri" w:hAnsi="Calibri" w:cs="Calibri"/>
        </w:rPr>
      </w:pPr>
      <w:r w:rsidRPr="0036407B">
        <w:rPr>
          <w:rFonts w:ascii="Calibri" w:hAnsi="Calibri" w:cs="Calibri"/>
        </w:rPr>
        <w:t>Se abrirá la ventana de productos dentro del panel principal.</w:t>
      </w:r>
    </w:p>
    <w:p w14:paraId="6C589346" w14:textId="77777777" w:rsidR="00987FC9" w:rsidRPr="00835417" w:rsidRDefault="00987FC9" w:rsidP="00987FC9">
      <w:pPr>
        <w:tabs>
          <w:tab w:val="left" w:pos="1428"/>
        </w:tabs>
        <w:jc w:val="both"/>
        <w:rPr>
          <w:rFonts w:ascii="Calibri" w:hAnsi="Calibri" w:cs="Calibri"/>
          <w:b/>
          <w:bCs/>
        </w:rPr>
      </w:pPr>
      <w:r w:rsidRPr="00835417">
        <w:rPr>
          <w:rFonts w:ascii="Calibri" w:hAnsi="Calibri" w:cs="Calibri"/>
          <w:b/>
          <w:bCs/>
        </w:rPr>
        <w:t>Para salir del sistema:</w:t>
      </w:r>
    </w:p>
    <w:p w14:paraId="1D16D7E6" w14:textId="77777777" w:rsidR="00987FC9" w:rsidRPr="0036407B" w:rsidRDefault="00987FC9" w:rsidP="00987FC9">
      <w:pPr>
        <w:pStyle w:val="Prrafodelista"/>
        <w:numPr>
          <w:ilvl w:val="0"/>
          <w:numId w:val="178"/>
        </w:numPr>
        <w:tabs>
          <w:tab w:val="left" w:pos="1428"/>
        </w:tabs>
        <w:spacing w:after="160" w:line="259" w:lineRule="auto"/>
        <w:jc w:val="both"/>
        <w:rPr>
          <w:rFonts w:ascii="Calibri" w:hAnsi="Calibri" w:cs="Calibri"/>
        </w:rPr>
      </w:pPr>
      <w:r w:rsidRPr="0036407B">
        <w:rPr>
          <w:rFonts w:ascii="Calibri" w:hAnsi="Calibri" w:cs="Calibri"/>
        </w:rPr>
        <w:t>Haz clic en el botón "Salir" en la parte inferior derecha.</w:t>
      </w:r>
    </w:p>
    <w:p w14:paraId="10654296" w14:textId="77777777" w:rsidR="00987FC9" w:rsidRPr="0036407B" w:rsidRDefault="00987FC9" w:rsidP="00987FC9">
      <w:pPr>
        <w:pStyle w:val="Prrafodelista"/>
        <w:numPr>
          <w:ilvl w:val="0"/>
          <w:numId w:val="178"/>
        </w:numPr>
        <w:tabs>
          <w:tab w:val="left" w:pos="1428"/>
        </w:tabs>
        <w:spacing w:after="160" w:line="259" w:lineRule="auto"/>
        <w:jc w:val="both"/>
        <w:rPr>
          <w:rFonts w:ascii="Calibri" w:hAnsi="Calibri" w:cs="Calibri"/>
        </w:rPr>
      </w:pPr>
      <w:r w:rsidRPr="0036407B">
        <w:rPr>
          <w:rFonts w:ascii="Calibri" w:hAnsi="Calibri" w:cs="Calibri"/>
        </w:rPr>
        <w:t>Confirma que deseas salir en el diálogo que aparecerá.</w:t>
      </w:r>
    </w:p>
    <w:p w14:paraId="36B0CE05" w14:textId="77777777" w:rsidR="00987FC9" w:rsidRDefault="00987FC9" w:rsidP="00987FC9">
      <w:pPr>
        <w:tabs>
          <w:tab w:val="left" w:pos="10224"/>
        </w:tabs>
        <w:rPr>
          <w:rFonts w:asciiTheme="minorHAnsi" w:hAnsiTheme="minorHAnsi" w:cstheme="minorHAnsi"/>
        </w:rPr>
      </w:pPr>
    </w:p>
    <w:p w14:paraId="666161A5" w14:textId="77777777" w:rsidR="00F02A5F" w:rsidRPr="00F02A5F" w:rsidRDefault="00F02A5F" w:rsidP="00F02A5F">
      <w:pPr>
        <w:rPr>
          <w:rFonts w:asciiTheme="minorHAnsi" w:hAnsiTheme="minorHAnsi" w:cstheme="minorHAnsi"/>
        </w:rPr>
      </w:pPr>
    </w:p>
    <w:p w14:paraId="05B3770E" w14:textId="77777777" w:rsidR="00F02A5F" w:rsidRPr="00F02A5F" w:rsidRDefault="00F02A5F" w:rsidP="00F02A5F">
      <w:pPr>
        <w:rPr>
          <w:rFonts w:asciiTheme="minorHAnsi" w:hAnsiTheme="minorHAnsi" w:cstheme="minorHAnsi"/>
        </w:rPr>
      </w:pPr>
    </w:p>
    <w:p w14:paraId="628CAC8F" w14:textId="77777777" w:rsidR="00F02A5F" w:rsidRPr="00F02A5F" w:rsidRDefault="00F02A5F" w:rsidP="00F02A5F">
      <w:pPr>
        <w:rPr>
          <w:rFonts w:asciiTheme="minorHAnsi" w:hAnsiTheme="minorHAnsi" w:cstheme="minorHAnsi"/>
        </w:rPr>
      </w:pPr>
    </w:p>
    <w:p w14:paraId="1D304734" w14:textId="77777777" w:rsidR="00F02A5F" w:rsidRPr="00F02A5F" w:rsidRDefault="00F02A5F" w:rsidP="00F02A5F">
      <w:pPr>
        <w:rPr>
          <w:rFonts w:asciiTheme="minorHAnsi" w:hAnsiTheme="minorHAnsi" w:cstheme="minorHAnsi"/>
        </w:rPr>
      </w:pPr>
    </w:p>
    <w:p w14:paraId="0645794C" w14:textId="77777777" w:rsidR="00F02A5F" w:rsidRPr="00F02A5F" w:rsidRDefault="00F02A5F" w:rsidP="00F02A5F">
      <w:pPr>
        <w:rPr>
          <w:rFonts w:asciiTheme="minorHAnsi" w:hAnsiTheme="minorHAnsi" w:cstheme="minorHAnsi"/>
        </w:rPr>
      </w:pPr>
    </w:p>
    <w:p w14:paraId="02C5690F" w14:textId="77777777" w:rsidR="00F02A5F" w:rsidRPr="00F02A5F" w:rsidRDefault="00F02A5F" w:rsidP="00F02A5F">
      <w:pPr>
        <w:rPr>
          <w:rFonts w:asciiTheme="minorHAnsi" w:hAnsiTheme="minorHAnsi" w:cstheme="minorHAnsi"/>
        </w:rPr>
      </w:pPr>
    </w:p>
    <w:p w14:paraId="68BE5FE7" w14:textId="77777777" w:rsidR="00F02A5F" w:rsidRPr="00F02A5F" w:rsidRDefault="00F02A5F" w:rsidP="00F02A5F">
      <w:pPr>
        <w:rPr>
          <w:rFonts w:asciiTheme="minorHAnsi" w:hAnsiTheme="minorHAnsi" w:cstheme="minorHAnsi"/>
        </w:rPr>
      </w:pPr>
    </w:p>
    <w:p w14:paraId="3293ABCE" w14:textId="77777777" w:rsidR="00F02A5F" w:rsidRPr="00F02A5F" w:rsidRDefault="00F02A5F" w:rsidP="00F02A5F">
      <w:pPr>
        <w:rPr>
          <w:rFonts w:asciiTheme="minorHAnsi" w:hAnsiTheme="minorHAnsi" w:cstheme="minorHAnsi"/>
        </w:rPr>
      </w:pPr>
    </w:p>
    <w:p w14:paraId="440DC19C" w14:textId="77777777" w:rsidR="00F02A5F" w:rsidRPr="00F02A5F" w:rsidRDefault="00F02A5F" w:rsidP="00F02A5F">
      <w:pPr>
        <w:rPr>
          <w:rFonts w:asciiTheme="minorHAnsi" w:hAnsiTheme="minorHAnsi" w:cstheme="minorHAnsi"/>
        </w:rPr>
      </w:pPr>
    </w:p>
    <w:p w14:paraId="6ED87B1E" w14:textId="77777777" w:rsidR="00F02A5F" w:rsidRPr="00F02A5F" w:rsidRDefault="00F02A5F" w:rsidP="00F02A5F">
      <w:pPr>
        <w:rPr>
          <w:rFonts w:asciiTheme="minorHAnsi" w:hAnsiTheme="minorHAnsi" w:cstheme="minorHAnsi"/>
        </w:rPr>
      </w:pPr>
    </w:p>
    <w:p w14:paraId="2991A73F" w14:textId="77777777" w:rsidR="00F02A5F" w:rsidRPr="00F02A5F" w:rsidRDefault="00F02A5F" w:rsidP="00F02A5F">
      <w:pPr>
        <w:rPr>
          <w:rFonts w:asciiTheme="minorHAnsi" w:hAnsiTheme="minorHAnsi" w:cstheme="minorHAnsi"/>
        </w:rPr>
      </w:pPr>
    </w:p>
    <w:p w14:paraId="01755C55" w14:textId="77777777" w:rsidR="00F02A5F" w:rsidRPr="00F02A5F" w:rsidRDefault="00F02A5F" w:rsidP="00F02A5F">
      <w:pPr>
        <w:rPr>
          <w:rFonts w:asciiTheme="minorHAnsi" w:hAnsiTheme="minorHAnsi" w:cstheme="minorHAnsi"/>
        </w:rPr>
      </w:pPr>
    </w:p>
    <w:p w14:paraId="29179494" w14:textId="77777777" w:rsidR="00F02A5F" w:rsidRPr="00F02A5F" w:rsidRDefault="00F02A5F" w:rsidP="00F02A5F">
      <w:pPr>
        <w:rPr>
          <w:rFonts w:asciiTheme="minorHAnsi" w:hAnsiTheme="minorHAnsi" w:cstheme="minorHAnsi"/>
        </w:rPr>
      </w:pPr>
    </w:p>
    <w:p w14:paraId="3D075096" w14:textId="77777777" w:rsidR="00F02A5F" w:rsidRPr="00F02A5F" w:rsidRDefault="00F02A5F" w:rsidP="00F02A5F">
      <w:pPr>
        <w:rPr>
          <w:rFonts w:asciiTheme="minorHAnsi" w:hAnsiTheme="minorHAnsi" w:cstheme="minorHAnsi"/>
        </w:rPr>
      </w:pPr>
    </w:p>
    <w:p w14:paraId="364A719F" w14:textId="77777777" w:rsidR="00F02A5F" w:rsidRPr="00F02A5F" w:rsidRDefault="00F02A5F" w:rsidP="00F02A5F">
      <w:pPr>
        <w:rPr>
          <w:rFonts w:asciiTheme="minorHAnsi" w:hAnsiTheme="minorHAnsi" w:cstheme="minorHAnsi"/>
        </w:rPr>
      </w:pPr>
    </w:p>
    <w:p w14:paraId="49D727BA" w14:textId="77777777" w:rsidR="00F02A5F" w:rsidRPr="00F02A5F" w:rsidRDefault="00F02A5F" w:rsidP="00F02A5F">
      <w:pPr>
        <w:rPr>
          <w:rFonts w:asciiTheme="minorHAnsi" w:hAnsiTheme="minorHAnsi" w:cstheme="minorHAnsi"/>
        </w:rPr>
      </w:pPr>
    </w:p>
    <w:p w14:paraId="6ECBA52D" w14:textId="77777777" w:rsidR="00F02A5F" w:rsidRPr="00F02A5F" w:rsidRDefault="00F02A5F" w:rsidP="00F02A5F">
      <w:pPr>
        <w:rPr>
          <w:rFonts w:asciiTheme="minorHAnsi" w:hAnsiTheme="minorHAnsi" w:cstheme="minorHAnsi"/>
        </w:rPr>
      </w:pPr>
    </w:p>
    <w:p w14:paraId="4FF59474" w14:textId="77777777" w:rsidR="00F02A5F" w:rsidRPr="00F02A5F" w:rsidRDefault="00F02A5F" w:rsidP="00F02A5F">
      <w:pPr>
        <w:rPr>
          <w:rFonts w:asciiTheme="minorHAnsi" w:hAnsiTheme="minorHAnsi" w:cstheme="minorHAnsi"/>
        </w:rPr>
      </w:pPr>
    </w:p>
    <w:p w14:paraId="752D2488" w14:textId="77777777" w:rsidR="00F02A5F" w:rsidRPr="00F02A5F" w:rsidRDefault="00F02A5F" w:rsidP="00F02A5F">
      <w:pPr>
        <w:rPr>
          <w:rFonts w:asciiTheme="minorHAnsi" w:hAnsiTheme="minorHAnsi" w:cstheme="minorHAnsi"/>
        </w:rPr>
      </w:pPr>
    </w:p>
    <w:p w14:paraId="1A3F9864" w14:textId="77777777" w:rsidR="00F02A5F" w:rsidRPr="00F02A5F" w:rsidRDefault="00F02A5F" w:rsidP="00F02A5F">
      <w:pPr>
        <w:rPr>
          <w:rFonts w:asciiTheme="minorHAnsi" w:hAnsiTheme="minorHAnsi" w:cstheme="minorHAnsi"/>
        </w:rPr>
      </w:pPr>
    </w:p>
    <w:p w14:paraId="08602FBE" w14:textId="6D1447AA" w:rsidR="00F02A5F" w:rsidRDefault="00F02A5F" w:rsidP="00F02A5F">
      <w:pPr>
        <w:tabs>
          <w:tab w:val="left" w:pos="7212"/>
        </w:tabs>
        <w:rPr>
          <w:rFonts w:asciiTheme="minorHAnsi" w:hAnsiTheme="minorHAnsi" w:cstheme="minorHAnsi"/>
        </w:rPr>
      </w:pPr>
      <w:r>
        <w:rPr>
          <w:rFonts w:asciiTheme="minorHAnsi" w:hAnsiTheme="minorHAnsi" w:cstheme="minorHAnsi"/>
        </w:rPr>
        <w:tab/>
      </w:r>
    </w:p>
    <w:p w14:paraId="4216FE88" w14:textId="77777777" w:rsidR="00F02A5F" w:rsidRDefault="00F02A5F" w:rsidP="00F02A5F">
      <w:pPr>
        <w:tabs>
          <w:tab w:val="left" w:pos="7212"/>
        </w:tabs>
        <w:rPr>
          <w:rFonts w:asciiTheme="minorHAnsi" w:hAnsiTheme="minorHAnsi" w:cstheme="minorHAnsi"/>
        </w:rPr>
      </w:pPr>
    </w:p>
    <w:p w14:paraId="442AC34F" w14:textId="77777777" w:rsidR="00F02A5F" w:rsidRDefault="00F02A5F" w:rsidP="00F02A5F">
      <w:pPr>
        <w:tabs>
          <w:tab w:val="left" w:pos="7212"/>
        </w:tabs>
        <w:rPr>
          <w:rFonts w:asciiTheme="minorHAnsi" w:hAnsiTheme="minorHAnsi" w:cstheme="minorHAnsi"/>
        </w:rPr>
      </w:pPr>
    </w:p>
    <w:p w14:paraId="325BE3F4" w14:textId="77777777" w:rsidR="00F02A5F" w:rsidRDefault="00F02A5F" w:rsidP="00F02A5F">
      <w:pPr>
        <w:tabs>
          <w:tab w:val="left" w:pos="7212"/>
        </w:tabs>
        <w:rPr>
          <w:rFonts w:asciiTheme="minorHAnsi" w:hAnsiTheme="minorHAnsi" w:cstheme="minorHAnsi"/>
        </w:rPr>
      </w:pPr>
    </w:p>
    <w:p w14:paraId="0B7D4C0C" w14:textId="77777777" w:rsidR="00F02A5F" w:rsidRDefault="00F02A5F" w:rsidP="00F02A5F">
      <w:pPr>
        <w:tabs>
          <w:tab w:val="left" w:pos="7212"/>
        </w:tabs>
        <w:rPr>
          <w:rFonts w:asciiTheme="minorHAnsi" w:hAnsiTheme="minorHAnsi" w:cstheme="minorHAnsi"/>
        </w:rPr>
      </w:pPr>
    </w:p>
    <w:p w14:paraId="4F71A1CE" w14:textId="77777777" w:rsidR="00F02A5F" w:rsidRDefault="00F02A5F" w:rsidP="00F02A5F">
      <w:pPr>
        <w:tabs>
          <w:tab w:val="left" w:pos="7212"/>
        </w:tabs>
        <w:rPr>
          <w:rFonts w:asciiTheme="minorHAnsi" w:hAnsiTheme="minorHAnsi" w:cstheme="minorHAnsi"/>
        </w:rPr>
      </w:pPr>
    </w:p>
    <w:p w14:paraId="591CAEA6" w14:textId="77777777" w:rsidR="00F02A5F" w:rsidRDefault="00F02A5F" w:rsidP="00F02A5F">
      <w:pPr>
        <w:tabs>
          <w:tab w:val="left" w:pos="7212"/>
        </w:tabs>
        <w:rPr>
          <w:rFonts w:asciiTheme="minorHAnsi" w:hAnsiTheme="minorHAnsi" w:cstheme="minorHAnsi"/>
        </w:rPr>
      </w:pPr>
    </w:p>
    <w:p w14:paraId="0A90C842" w14:textId="77777777" w:rsidR="00F02A5F" w:rsidRDefault="00F02A5F" w:rsidP="00F02A5F">
      <w:pPr>
        <w:tabs>
          <w:tab w:val="left" w:pos="7212"/>
        </w:tabs>
        <w:rPr>
          <w:rFonts w:asciiTheme="minorHAnsi" w:hAnsiTheme="minorHAnsi" w:cstheme="minorHAnsi"/>
        </w:rPr>
      </w:pPr>
    </w:p>
    <w:p w14:paraId="0427B33E" w14:textId="77777777" w:rsidR="00F02A5F" w:rsidRDefault="00F02A5F" w:rsidP="00F02A5F">
      <w:pPr>
        <w:tabs>
          <w:tab w:val="left" w:pos="7212"/>
        </w:tabs>
        <w:rPr>
          <w:rFonts w:asciiTheme="minorHAnsi" w:hAnsiTheme="minorHAnsi" w:cstheme="minorHAnsi"/>
        </w:rPr>
        <w:sectPr w:rsidR="00F02A5F" w:rsidSect="00987FC9">
          <w:pgSz w:w="11906" w:h="16838" w:code="9"/>
          <w:pgMar w:top="1440" w:right="1134" w:bottom="1440" w:left="1134" w:header="720" w:footer="720" w:gutter="0"/>
          <w:cols w:space="720"/>
          <w:docGrid w:linePitch="600" w:charSpace="32768"/>
        </w:sectPr>
      </w:pPr>
    </w:p>
    <w:p w14:paraId="5577AD14" w14:textId="77777777" w:rsidR="00CE1E94" w:rsidRDefault="00CE1E94" w:rsidP="00F02A5F">
      <w:pPr>
        <w:tabs>
          <w:tab w:val="left" w:pos="7212"/>
        </w:tabs>
        <w:rPr>
          <w:rFonts w:asciiTheme="minorHAnsi" w:hAnsiTheme="minorHAnsi" w:cstheme="minorHAnsi"/>
        </w:rPr>
      </w:pPr>
    </w:p>
    <w:p w14:paraId="5A7313F8" w14:textId="77777777" w:rsidR="00CE1E94" w:rsidRPr="00CE1E94" w:rsidRDefault="00CE1E94" w:rsidP="00CE1E94">
      <w:pPr>
        <w:pStyle w:val="Ttulo2"/>
        <w:jc w:val="center"/>
        <w:rPr>
          <w:rFonts w:ascii="Calibri" w:hAnsi="Calibri" w:cs="Calibri"/>
          <w:b w:val="0"/>
          <w:bCs w:val="0"/>
          <w:i w:val="0"/>
          <w:iCs w:val="0"/>
          <w:color w:val="000000" w:themeColor="text1"/>
          <w:sz w:val="24"/>
          <w:szCs w:val="24"/>
        </w:rPr>
      </w:pPr>
      <w:bookmarkStart w:id="48" w:name="_Toc186290137"/>
      <w:bookmarkStart w:id="49" w:name="_Toc186476291"/>
      <w:bookmarkStart w:id="50" w:name="_Toc186813301"/>
      <w:bookmarkStart w:id="51" w:name="_Toc187165704"/>
      <w:r w:rsidRPr="00CE1E94">
        <w:rPr>
          <w:rFonts w:ascii="Calibri" w:hAnsi="Calibri" w:cs="Calibri"/>
          <w:i w:val="0"/>
          <w:iCs w:val="0"/>
          <w:color w:val="000000" w:themeColor="text1"/>
          <w:sz w:val="24"/>
          <w:szCs w:val="24"/>
        </w:rPr>
        <w:t>Interfaz Usuario</w:t>
      </w:r>
      <w:bookmarkEnd w:id="48"/>
      <w:bookmarkEnd w:id="49"/>
      <w:bookmarkEnd w:id="50"/>
      <w:bookmarkEnd w:id="51"/>
    </w:p>
    <w:p w14:paraId="55422A40" w14:textId="77777777" w:rsidR="00CE1E94" w:rsidRDefault="00CE1E94" w:rsidP="00F02A5F">
      <w:pPr>
        <w:tabs>
          <w:tab w:val="left" w:pos="7212"/>
        </w:tabs>
        <w:rPr>
          <w:rFonts w:asciiTheme="minorHAnsi" w:hAnsiTheme="minorHAnsi" w:cstheme="minorHAnsi"/>
        </w:rPr>
      </w:pPr>
    </w:p>
    <w:p w14:paraId="6B089BF3" w14:textId="5C2EB84B" w:rsidR="00CE1E94" w:rsidRDefault="00CE1E94" w:rsidP="00F02A5F">
      <w:pPr>
        <w:tabs>
          <w:tab w:val="left" w:pos="7212"/>
        </w:tabs>
        <w:rPr>
          <w:rFonts w:asciiTheme="minorHAnsi" w:hAnsiTheme="minorHAnsi" w:cstheme="minorHAnsi"/>
        </w:rPr>
      </w:pPr>
    </w:p>
    <w:p w14:paraId="5A58BCEE" w14:textId="0760EF63" w:rsidR="00CE1E94" w:rsidRDefault="00CE1E94" w:rsidP="00F02A5F">
      <w:pPr>
        <w:tabs>
          <w:tab w:val="left" w:pos="7212"/>
        </w:tabs>
        <w:rPr>
          <w:rFonts w:asciiTheme="minorHAnsi" w:hAnsiTheme="minorHAnsi" w:cstheme="minorHAnsi"/>
        </w:rPr>
      </w:pPr>
      <w:r>
        <w:rPr>
          <w:noProof/>
        </w:rPr>
        <w:drawing>
          <wp:anchor distT="0" distB="0" distL="114300" distR="114300" simplePos="0" relativeHeight="251664384" behindDoc="0" locked="0" layoutInCell="1" allowOverlap="1" wp14:anchorId="313A7FF6" wp14:editId="2388A919">
            <wp:simplePos x="1325880" y="2019300"/>
            <wp:positionH relativeFrom="margin">
              <wp:align>center</wp:align>
            </wp:positionH>
            <wp:positionV relativeFrom="margin">
              <wp:align>center</wp:align>
            </wp:positionV>
            <wp:extent cx="8092440" cy="3924300"/>
            <wp:effectExtent l="0" t="0" r="3810" b="0"/>
            <wp:wrapSquare wrapText="bothSides"/>
            <wp:docPr id="78101555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5552" name="Imagen 5" descr="Interfaz de usuario gráfica&#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43" t="3441" r="4055" b="3305"/>
                    <a:stretch/>
                  </pic:blipFill>
                  <pic:spPr bwMode="auto">
                    <a:xfrm>
                      <a:off x="0" y="0"/>
                      <a:ext cx="8092440"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D88CAD" w14:textId="77777777" w:rsidR="00CE1E94" w:rsidRPr="00CE1E94" w:rsidRDefault="00CE1E94" w:rsidP="00CE1E94">
      <w:pPr>
        <w:rPr>
          <w:rFonts w:asciiTheme="minorHAnsi" w:hAnsiTheme="minorHAnsi" w:cstheme="minorHAnsi"/>
        </w:rPr>
      </w:pPr>
    </w:p>
    <w:p w14:paraId="074ABCDF" w14:textId="77777777" w:rsidR="00CE1E94" w:rsidRPr="00CE1E94" w:rsidRDefault="00CE1E94" w:rsidP="00CE1E94">
      <w:pPr>
        <w:rPr>
          <w:rFonts w:asciiTheme="minorHAnsi" w:hAnsiTheme="minorHAnsi" w:cstheme="minorHAnsi"/>
        </w:rPr>
      </w:pPr>
    </w:p>
    <w:p w14:paraId="7C52A026" w14:textId="77777777" w:rsidR="00CE1E94" w:rsidRPr="00CE1E94" w:rsidRDefault="00CE1E94" w:rsidP="00CE1E94">
      <w:pPr>
        <w:rPr>
          <w:rFonts w:asciiTheme="minorHAnsi" w:hAnsiTheme="minorHAnsi" w:cstheme="minorHAnsi"/>
        </w:rPr>
      </w:pPr>
    </w:p>
    <w:p w14:paraId="353A9D5A" w14:textId="77777777" w:rsidR="00CE1E94" w:rsidRPr="00CE1E94" w:rsidRDefault="00CE1E94" w:rsidP="00CE1E94">
      <w:pPr>
        <w:rPr>
          <w:rFonts w:asciiTheme="minorHAnsi" w:hAnsiTheme="minorHAnsi" w:cstheme="minorHAnsi"/>
        </w:rPr>
      </w:pPr>
    </w:p>
    <w:p w14:paraId="100040F9" w14:textId="77777777" w:rsidR="00CE1E94" w:rsidRPr="00CE1E94" w:rsidRDefault="00CE1E94" w:rsidP="00CE1E94">
      <w:pPr>
        <w:rPr>
          <w:rFonts w:asciiTheme="minorHAnsi" w:hAnsiTheme="minorHAnsi" w:cstheme="minorHAnsi"/>
        </w:rPr>
      </w:pPr>
    </w:p>
    <w:p w14:paraId="66CD2A2D" w14:textId="77777777" w:rsidR="00CE1E94" w:rsidRPr="00CE1E94" w:rsidRDefault="00CE1E94" w:rsidP="00CE1E94">
      <w:pPr>
        <w:rPr>
          <w:rFonts w:asciiTheme="minorHAnsi" w:hAnsiTheme="minorHAnsi" w:cstheme="minorHAnsi"/>
        </w:rPr>
      </w:pPr>
    </w:p>
    <w:p w14:paraId="63B9BCFB" w14:textId="77777777" w:rsidR="00CE1E94" w:rsidRPr="00CE1E94" w:rsidRDefault="00CE1E94" w:rsidP="00CE1E94">
      <w:pPr>
        <w:rPr>
          <w:rFonts w:asciiTheme="minorHAnsi" w:hAnsiTheme="minorHAnsi" w:cstheme="minorHAnsi"/>
        </w:rPr>
      </w:pPr>
    </w:p>
    <w:p w14:paraId="2CC9F68A" w14:textId="77777777" w:rsidR="00CE1E94" w:rsidRPr="00CE1E94" w:rsidRDefault="00CE1E94" w:rsidP="00CE1E94">
      <w:pPr>
        <w:rPr>
          <w:rFonts w:asciiTheme="minorHAnsi" w:hAnsiTheme="minorHAnsi" w:cstheme="minorHAnsi"/>
        </w:rPr>
      </w:pPr>
    </w:p>
    <w:p w14:paraId="3E69A0D6" w14:textId="77777777" w:rsidR="00CE1E94" w:rsidRPr="00CE1E94" w:rsidRDefault="00CE1E94" w:rsidP="00CE1E94">
      <w:pPr>
        <w:rPr>
          <w:rFonts w:asciiTheme="minorHAnsi" w:hAnsiTheme="minorHAnsi" w:cstheme="minorHAnsi"/>
        </w:rPr>
      </w:pPr>
    </w:p>
    <w:p w14:paraId="038D0BF9" w14:textId="77777777" w:rsidR="00CE1E94" w:rsidRPr="00CE1E94" w:rsidRDefault="00CE1E94" w:rsidP="00CE1E94">
      <w:pPr>
        <w:rPr>
          <w:rFonts w:asciiTheme="minorHAnsi" w:hAnsiTheme="minorHAnsi" w:cstheme="minorHAnsi"/>
        </w:rPr>
      </w:pPr>
    </w:p>
    <w:p w14:paraId="0AC6C430" w14:textId="77777777" w:rsidR="00CE1E94" w:rsidRPr="00CE1E94" w:rsidRDefault="00CE1E94" w:rsidP="00CE1E94">
      <w:pPr>
        <w:rPr>
          <w:rFonts w:asciiTheme="minorHAnsi" w:hAnsiTheme="minorHAnsi" w:cstheme="minorHAnsi"/>
        </w:rPr>
      </w:pPr>
    </w:p>
    <w:p w14:paraId="54D4E863" w14:textId="77777777" w:rsidR="00CE1E94" w:rsidRPr="00CE1E94" w:rsidRDefault="00CE1E94" w:rsidP="00CE1E94">
      <w:pPr>
        <w:rPr>
          <w:rFonts w:asciiTheme="minorHAnsi" w:hAnsiTheme="minorHAnsi" w:cstheme="minorHAnsi"/>
        </w:rPr>
      </w:pPr>
    </w:p>
    <w:p w14:paraId="74CE52AD" w14:textId="77777777" w:rsidR="00CE1E94" w:rsidRPr="00CE1E94" w:rsidRDefault="00CE1E94" w:rsidP="00CE1E94">
      <w:pPr>
        <w:rPr>
          <w:rFonts w:asciiTheme="minorHAnsi" w:hAnsiTheme="minorHAnsi" w:cstheme="minorHAnsi"/>
        </w:rPr>
      </w:pPr>
    </w:p>
    <w:p w14:paraId="724029A0" w14:textId="77777777" w:rsidR="00CE1E94" w:rsidRPr="00CE1E94" w:rsidRDefault="00CE1E94" w:rsidP="00CE1E94">
      <w:pPr>
        <w:rPr>
          <w:rFonts w:asciiTheme="minorHAnsi" w:hAnsiTheme="minorHAnsi" w:cstheme="minorHAnsi"/>
        </w:rPr>
      </w:pPr>
    </w:p>
    <w:p w14:paraId="1F603EA5" w14:textId="77777777" w:rsidR="00CE1E94" w:rsidRPr="00CE1E94" w:rsidRDefault="00CE1E94" w:rsidP="00CE1E94">
      <w:pPr>
        <w:rPr>
          <w:rFonts w:asciiTheme="minorHAnsi" w:hAnsiTheme="minorHAnsi" w:cstheme="minorHAnsi"/>
        </w:rPr>
      </w:pPr>
    </w:p>
    <w:p w14:paraId="7B7E9BE8" w14:textId="77777777" w:rsidR="00CE1E94" w:rsidRPr="00CE1E94" w:rsidRDefault="00CE1E94" w:rsidP="00CE1E94">
      <w:pPr>
        <w:rPr>
          <w:rFonts w:asciiTheme="minorHAnsi" w:hAnsiTheme="minorHAnsi" w:cstheme="minorHAnsi"/>
        </w:rPr>
      </w:pPr>
    </w:p>
    <w:p w14:paraId="24D8BFB2" w14:textId="77777777" w:rsidR="00CE1E94" w:rsidRPr="00CE1E94" w:rsidRDefault="00CE1E94" w:rsidP="00CE1E94">
      <w:pPr>
        <w:rPr>
          <w:rFonts w:asciiTheme="minorHAnsi" w:hAnsiTheme="minorHAnsi" w:cstheme="minorHAnsi"/>
        </w:rPr>
      </w:pPr>
    </w:p>
    <w:p w14:paraId="4A1AF0D6" w14:textId="77777777" w:rsidR="00CE1E94" w:rsidRPr="00CE1E94" w:rsidRDefault="00CE1E94" w:rsidP="00CE1E94">
      <w:pPr>
        <w:rPr>
          <w:rFonts w:asciiTheme="minorHAnsi" w:hAnsiTheme="minorHAnsi" w:cstheme="minorHAnsi"/>
        </w:rPr>
      </w:pPr>
    </w:p>
    <w:p w14:paraId="49EEBACE" w14:textId="77777777" w:rsidR="00CE1E94" w:rsidRPr="00CE1E94" w:rsidRDefault="00CE1E94" w:rsidP="00CE1E94">
      <w:pPr>
        <w:rPr>
          <w:rFonts w:asciiTheme="minorHAnsi" w:hAnsiTheme="minorHAnsi" w:cstheme="minorHAnsi"/>
        </w:rPr>
      </w:pPr>
    </w:p>
    <w:p w14:paraId="0B622645" w14:textId="77777777" w:rsidR="00CE1E94" w:rsidRPr="00CE1E94" w:rsidRDefault="00CE1E94" w:rsidP="00CE1E94">
      <w:pPr>
        <w:rPr>
          <w:rFonts w:asciiTheme="minorHAnsi" w:hAnsiTheme="minorHAnsi" w:cstheme="minorHAnsi"/>
        </w:rPr>
      </w:pPr>
    </w:p>
    <w:p w14:paraId="1F257225" w14:textId="77777777" w:rsidR="00CE1E94" w:rsidRPr="00CE1E94" w:rsidRDefault="00CE1E94" w:rsidP="00CE1E94">
      <w:pPr>
        <w:rPr>
          <w:rFonts w:asciiTheme="minorHAnsi" w:hAnsiTheme="minorHAnsi" w:cstheme="minorHAnsi"/>
        </w:rPr>
      </w:pPr>
    </w:p>
    <w:p w14:paraId="4D92312C" w14:textId="77777777" w:rsidR="00CE1E94" w:rsidRDefault="00CE1E94" w:rsidP="00CE1E94">
      <w:pPr>
        <w:rPr>
          <w:rFonts w:asciiTheme="minorHAnsi" w:hAnsiTheme="minorHAnsi" w:cstheme="minorHAnsi"/>
        </w:rPr>
      </w:pPr>
    </w:p>
    <w:p w14:paraId="3987AFDC" w14:textId="25725614" w:rsidR="00CE1E94" w:rsidRDefault="00CE1E94" w:rsidP="00CE1E94">
      <w:pPr>
        <w:tabs>
          <w:tab w:val="left" w:pos="7956"/>
        </w:tabs>
        <w:rPr>
          <w:rFonts w:asciiTheme="minorHAnsi" w:hAnsiTheme="minorHAnsi" w:cstheme="minorHAnsi"/>
        </w:rPr>
      </w:pPr>
      <w:r>
        <w:rPr>
          <w:rFonts w:asciiTheme="minorHAnsi" w:hAnsiTheme="minorHAnsi" w:cstheme="minorHAnsi"/>
        </w:rPr>
        <w:tab/>
      </w:r>
    </w:p>
    <w:p w14:paraId="3F9D8E69" w14:textId="77777777" w:rsidR="00CE1E94" w:rsidRDefault="00CE1E94" w:rsidP="00CE1E94">
      <w:pPr>
        <w:tabs>
          <w:tab w:val="left" w:pos="7956"/>
        </w:tabs>
        <w:rPr>
          <w:rFonts w:asciiTheme="minorHAnsi" w:hAnsiTheme="minorHAnsi" w:cstheme="minorHAnsi"/>
        </w:rPr>
      </w:pPr>
    </w:p>
    <w:p w14:paraId="1B8137DF" w14:textId="77777777" w:rsidR="00CE1E94" w:rsidRDefault="00CE1E94" w:rsidP="00CE1E94">
      <w:pPr>
        <w:tabs>
          <w:tab w:val="left" w:pos="7956"/>
        </w:tabs>
        <w:rPr>
          <w:rFonts w:asciiTheme="minorHAnsi" w:hAnsiTheme="minorHAnsi" w:cstheme="minorHAnsi"/>
        </w:rPr>
        <w:sectPr w:rsidR="00CE1E94" w:rsidSect="00F02A5F">
          <w:pgSz w:w="16838" w:h="11906" w:orient="landscape" w:code="9"/>
          <w:pgMar w:top="1134" w:right="1440" w:bottom="1134" w:left="1440" w:header="720" w:footer="720" w:gutter="0"/>
          <w:cols w:space="720"/>
          <w:docGrid w:linePitch="600" w:charSpace="32768"/>
        </w:sectPr>
      </w:pPr>
    </w:p>
    <w:p w14:paraId="67FE2292" w14:textId="77777777" w:rsidR="00CE1E94" w:rsidRDefault="00CE1E94" w:rsidP="00CE1E94">
      <w:pPr>
        <w:tabs>
          <w:tab w:val="left" w:pos="7956"/>
        </w:tabs>
        <w:rPr>
          <w:rFonts w:asciiTheme="minorHAnsi" w:hAnsiTheme="minorHAnsi" w:cstheme="minorHAnsi"/>
        </w:rPr>
      </w:pPr>
    </w:p>
    <w:p w14:paraId="2FC47F51" w14:textId="4614D558" w:rsidR="00CE1E94" w:rsidRPr="0018290D" w:rsidRDefault="00CE1E94" w:rsidP="00CE1E94">
      <w:pPr>
        <w:pStyle w:val="Ttulo3"/>
        <w:rPr>
          <w:rFonts w:ascii="Calibri" w:hAnsi="Calibri" w:cs="Calibri"/>
          <w:b w:val="0"/>
          <w:bCs w:val="0"/>
          <w:color w:val="000000" w:themeColor="text1"/>
          <w:sz w:val="24"/>
          <w:szCs w:val="24"/>
        </w:rPr>
      </w:pPr>
      <w:bookmarkStart w:id="52" w:name="_Toc186290138"/>
      <w:bookmarkStart w:id="53" w:name="_Toc186476292"/>
      <w:bookmarkStart w:id="54" w:name="_Toc186813302"/>
      <w:bookmarkStart w:id="55" w:name="_Toc187165705"/>
      <w:r w:rsidRPr="0018290D">
        <w:rPr>
          <w:rFonts w:ascii="Calibri" w:hAnsi="Calibri" w:cs="Calibri"/>
          <w:color w:val="000000" w:themeColor="text1"/>
          <w:sz w:val="24"/>
          <w:szCs w:val="24"/>
        </w:rPr>
        <w:t>De</w:t>
      </w:r>
      <w:r>
        <w:rPr>
          <w:rFonts w:ascii="Calibri" w:hAnsi="Calibri" w:cs="Calibri"/>
          <w:color w:val="000000" w:themeColor="text1"/>
          <w:sz w:val="24"/>
          <w:szCs w:val="24"/>
        </w:rPr>
        <w:t>scripción</w:t>
      </w:r>
      <w:r w:rsidRPr="0018290D">
        <w:rPr>
          <w:rFonts w:ascii="Calibri" w:hAnsi="Calibri" w:cs="Calibri"/>
          <w:color w:val="000000" w:themeColor="text1"/>
          <w:sz w:val="24"/>
          <w:szCs w:val="24"/>
        </w:rPr>
        <w:t xml:space="preserve"> breve</w:t>
      </w:r>
      <w:bookmarkEnd w:id="52"/>
      <w:bookmarkEnd w:id="53"/>
      <w:bookmarkEnd w:id="54"/>
      <w:bookmarkEnd w:id="55"/>
    </w:p>
    <w:p w14:paraId="20550CF0" w14:textId="77777777" w:rsidR="00CE1E94" w:rsidRPr="00C51BDB" w:rsidRDefault="00CE1E94" w:rsidP="00CE1E94">
      <w:pPr>
        <w:tabs>
          <w:tab w:val="left" w:pos="2388"/>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C51BDB">
        <w:rPr>
          <w:rFonts w:ascii="Calibri" w:hAnsi="Calibri" w:cs="Calibri"/>
        </w:rPr>
        <w:t xml:space="preserve"> gestión de </w:t>
      </w:r>
      <w:r>
        <w:rPr>
          <w:rFonts w:ascii="Calibri" w:hAnsi="Calibri" w:cs="Calibri"/>
        </w:rPr>
        <w:t xml:space="preserve">los </w:t>
      </w:r>
      <w:r w:rsidRPr="00C51BDB">
        <w:rPr>
          <w:rFonts w:ascii="Calibri" w:hAnsi="Calibri" w:cs="Calibri"/>
        </w:rPr>
        <w:t>usuarios en la aplicación.</w:t>
      </w:r>
    </w:p>
    <w:p w14:paraId="79DE03BD" w14:textId="77777777" w:rsidR="00CE1E94" w:rsidRDefault="00CE1E94" w:rsidP="00CE1E94">
      <w:pPr>
        <w:tabs>
          <w:tab w:val="left" w:pos="2388"/>
        </w:tabs>
        <w:jc w:val="both"/>
        <w:rPr>
          <w:rFonts w:ascii="Calibri" w:hAnsi="Calibri" w:cs="Calibri"/>
          <w:b/>
          <w:bCs/>
        </w:rPr>
      </w:pPr>
    </w:p>
    <w:p w14:paraId="55425E79" w14:textId="77777777" w:rsidR="00CE1E94" w:rsidRDefault="00CE1E94" w:rsidP="00CE1E94">
      <w:pPr>
        <w:tabs>
          <w:tab w:val="left" w:pos="2388"/>
        </w:tabs>
        <w:jc w:val="both"/>
        <w:rPr>
          <w:rFonts w:ascii="Calibri" w:hAnsi="Calibri" w:cs="Calibri"/>
          <w:b/>
          <w:bCs/>
        </w:rPr>
      </w:pPr>
      <w:r>
        <w:rPr>
          <w:rFonts w:ascii="Calibri" w:hAnsi="Calibri" w:cs="Calibri"/>
          <w:b/>
          <w:bCs/>
        </w:rPr>
        <w:t>Funcionalidades principales</w:t>
      </w:r>
    </w:p>
    <w:p w14:paraId="6E2F28B0"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Inicialización:</w:t>
      </w:r>
    </w:p>
    <w:p w14:paraId="2238D4E3" w14:textId="77777777" w:rsidR="00CE1E94" w:rsidRPr="0018290D"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 xml:space="preserve">Carga los roles disponibles y estados de usuario en los </w:t>
      </w:r>
      <w:proofErr w:type="spellStart"/>
      <w:r w:rsidRPr="0018290D">
        <w:rPr>
          <w:rFonts w:ascii="Calibri" w:hAnsi="Calibri" w:cs="Calibri"/>
        </w:rPr>
        <w:t>combobox</w:t>
      </w:r>
      <w:proofErr w:type="spellEnd"/>
      <w:r w:rsidRPr="0018290D">
        <w:rPr>
          <w:rFonts w:ascii="Calibri" w:hAnsi="Calibri" w:cs="Calibri"/>
        </w:rPr>
        <w:t xml:space="preserve"> correspondientes.</w:t>
      </w:r>
    </w:p>
    <w:p w14:paraId="794BC022" w14:textId="77777777" w:rsidR="00CE1E94" w:rsidRPr="0018290D"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Inicializa la tabla con todos los usuarios existentes.</w:t>
      </w:r>
    </w:p>
    <w:p w14:paraId="6A16D6FA" w14:textId="77777777" w:rsidR="00CE1E94" w:rsidRDefault="00CE1E94" w:rsidP="00CE1E94">
      <w:pPr>
        <w:pStyle w:val="Prrafodelista"/>
        <w:numPr>
          <w:ilvl w:val="1"/>
          <w:numId w:val="195"/>
        </w:numPr>
        <w:tabs>
          <w:tab w:val="left" w:pos="2388"/>
        </w:tabs>
        <w:spacing w:after="160" w:line="259" w:lineRule="auto"/>
        <w:jc w:val="both"/>
        <w:rPr>
          <w:rFonts w:ascii="Calibri" w:hAnsi="Calibri" w:cs="Calibri"/>
        </w:rPr>
      </w:pPr>
      <w:r w:rsidRPr="0018290D">
        <w:rPr>
          <w:rFonts w:ascii="Calibri" w:hAnsi="Calibri" w:cs="Calibri"/>
        </w:rPr>
        <w:t>Configura los controles de búsqueda y filtrado.</w:t>
      </w:r>
    </w:p>
    <w:p w14:paraId="608E3303"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0942342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Registro de nuevos usuarios:</w:t>
      </w:r>
    </w:p>
    <w:p w14:paraId="4BD67A67" w14:textId="77777777" w:rsidR="00CE1E94" w:rsidRPr="0018290D"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Permite crear nuevos usuarios con sus detalles (nombre, correo, clave, rol, estado).</w:t>
      </w:r>
    </w:p>
    <w:p w14:paraId="7E22A5E5" w14:textId="77777777" w:rsidR="00CE1E94" w:rsidRPr="0018290D"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Valida los campos obligatorios antes de proceder al registro.</w:t>
      </w:r>
    </w:p>
    <w:p w14:paraId="1243324A" w14:textId="77777777" w:rsidR="00CE1E94" w:rsidRDefault="00CE1E94" w:rsidP="00CE1E94">
      <w:pPr>
        <w:pStyle w:val="Prrafodelista"/>
        <w:numPr>
          <w:ilvl w:val="1"/>
          <w:numId w:val="194"/>
        </w:numPr>
        <w:tabs>
          <w:tab w:val="left" w:pos="2388"/>
        </w:tabs>
        <w:spacing w:after="160" w:line="259" w:lineRule="auto"/>
        <w:jc w:val="both"/>
        <w:rPr>
          <w:rFonts w:ascii="Calibri" w:hAnsi="Calibri" w:cs="Calibri"/>
        </w:rPr>
      </w:pPr>
      <w:r w:rsidRPr="0018290D">
        <w:rPr>
          <w:rFonts w:ascii="Calibri" w:hAnsi="Calibri" w:cs="Calibri"/>
        </w:rPr>
        <w:t>Genera un código único para cada nuevo usuario.</w:t>
      </w:r>
    </w:p>
    <w:p w14:paraId="22A7038E"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36ECEA2B"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Edición de usuarios existentes:</w:t>
      </w:r>
    </w:p>
    <w:p w14:paraId="39E050AF" w14:textId="77777777" w:rsidR="00CE1E94" w:rsidRPr="0018290D" w:rsidRDefault="00CE1E94" w:rsidP="00CE1E94">
      <w:pPr>
        <w:pStyle w:val="Prrafodelista"/>
        <w:numPr>
          <w:ilvl w:val="1"/>
          <w:numId w:val="193"/>
        </w:numPr>
        <w:tabs>
          <w:tab w:val="left" w:pos="2388"/>
        </w:tabs>
        <w:spacing w:after="160" w:line="259" w:lineRule="auto"/>
        <w:jc w:val="both"/>
        <w:rPr>
          <w:rFonts w:ascii="Calibri" w:hAnsi="Calibri" w:cs="Calibri"/>
        </w:rPr>
      </w:pPr>
      <w:r w:rsidRPr="0018290D">
        <w:rPr>
          <w:rFonts w:ascii="Calibri" w:hAnsi="Calibri" w:cs="Calibri"/>
        </w:rPr>
        <w:t>Permite modificar la información de usuarios seleccionados.</w:t>
      </w:r>
    </w:p>
    <w:p w14:paraId="6D8413FA" w14:textId="77777777" w:rsidR="00CE1E94" w:rsidRDefault="00CE1E94" w:rsidP="00CE1E94">
      <w:pPr>
        <w:pStyle w:val="Prrafodelista"/>
        <w:numPr>
          <w:ilvl w:val="1"/>
          <w:numId w:val="193"/>
        </w:numPr>
        <w:tabs>
          <w:tab w:val="left" w:pos="2388"/>
        </w:tabs>
        <w:spacing w:after="160" w:line="259" w:lineRule="auto"/>
        <w:jc w:val="both"/>
        <w:rPr>
          <w:rFonts w:ascii="Calibri" w:hAnsi="Calibri" w:cs="Calibri"/>
        </w:rPr>
      </w:pPr>
      <w:r w:rsidRPr="0018290D">
        <w:rPr>
          <w:rFonts w:ascii="Calibri" w:hAnsi="Calibri" w:cs="Calibri"/>
        </w:rPr>
        <w:t>Actualiza los datos en la base de datos y refresca la tabla visual.</w:t>
      </w:r>
    </w:p>
    <w:p w14:paraId="1D56847A"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7EFF45D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Eliminación de usuarios:</w:t>
      </w:r>
    </w:p>
    <w:p w14:paraId="222667A0" w14:textId="77777777" w:rsidR="00CE1E94" w:rsidRPr="0018290D" w:rsidRDefault="00CE1E94" w:rsidP="00CE1E94">
      <w:pPr>
        <w:pStyle w:val="Prrafodelista"/>
        <w:numPr>
          <w:ilvl w:val="1"/>
          <w:numId w:val="192"/>
        </w:numPr>
        <w:tabs>
          <w:tab w:val="left" w:pos="2388"/>
        </w:tabs>
        <w:spacing w:after="160" w:line="259" w:lineRule="auto"/>
        <w:jc w:val="both"/>
        <w:rPr>
          <w:rFonts w:ascii="Calibri" w:hAnsi="Calibri" w:cs="Calibri"/>
        </w:rPr>
      </w:pPr>
      <w:r w:rsidRPr="0018290D">
        <w:rPr>
          <w:rFonts w:ascii="Calibri" w:hAnsi="Calibri" w:cs="Calibri"/>
        </w:rPr>
        <w:t>Permite eliminar usuarios seleccionados previamente.</w:t>
      </w:r>
    </w:p>
    <w:p w14:paraId="366232FA" w14:textId="77777777" w:rsidR="00CE1E94" w:rsidRDefault="00CE1E94" w:rsidP="00CE1E94">
      <w:pPr>
        <w:pStyle w:val="Prrafodelista"/>
        <w:numPr>
          <w:ilvl w:val="1"/>
          <w:numId w:val="192"/>
        </w:numPr>
        <w:tabs>
          <w:tab w:val="left" w:pos="2388"/>
        </w:tabs>
        <w:spacing w:after="160" w:line="259" w:lineRule="auto"/>
        <w:jc w:val="both"/>
        <w:rPr>
          <w:rFonts w:ascii="Calibri" w:hAnsi="Calibri" w:cs="Calibri"/>
        </w:rPr>
      </w:pPr>
      <w:r w:rsidRPr="0018290D">
        <w:rPr>
          <w:rFonts w:ascii="Calibri" w:hAnsi="Calibri" w:cs="Calibri"/>
        </w:rPr>
        <w:t>Solicita confirmación antes de proceder a la eliminación.</w:t>
      </w:r>
    </w:p>
    <w:p w14:paraId="7EAA6648"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704A7018"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Búsqueda y filtrado:</w:t>
      </w:r>
    </w:p>
    <w:p w14:paraId="72BB294C" w14:textId="77777777" w:rsidR="00CE1E94" w:rsidRPr="0018290D" w:rsidRDefault="00CE1E94" w:rsidP="00CE1E94">
      <w:pPr>
        <w:numPr>
          <w:ilvl w:val="1"/>
          <w:numId w:val="191"/>
        </w:numPr>
        <w:tabs>
          <w:tab w:val="left" w:pos="2388"/>
        </w:tabs>
        <w:suppressAutoHyphens w:val="0"/>
        <w:spacing w:after="160" w:line="259" w:lineRule="auto"/>
        <w:jc w:val="both"/>
        <w:rPr>
          <w:rFonts w:ascii="Calibri" w:hAnsi="Calibri" w:cs="Calibri"/>
        </w:rPr>
      </w:pPr>
      <w:r w:rsidRPr="0018290D">
        <w:rPr>
          <w:rFonts w:ascii="Calibri" w:hAnsi="Calibri" w:cs="Calibri"/>
        </w:rPr>
        <w:t>Ofrece opciones para buscar usuarios por diferentes criterios.</w:t>
      </w:r>
    </w:p>
    <w:p w14:paraId="74C641D9" w14:textId="26F69A91" w:rsidR="00B52009" w:rsidRDefault="00CE1E94" w:rsidP="00B52009">
      <w:pPr>
        <w:numPr>
          <w:ilvl w:val="1"/>
          <w:numId w:val="191"/>
        </w:numPr>
        <w:tabs>
          <w:tab w:val="left" w:pos="2388"/>
        </w:tabs>
        <w:suppressAutoHyphens w:val="0"/>
        <w:spacing w:after="160" w:line="259" w:lineRule="auto"/>
        <w:jc w:val="both"/>
        <w:rPr>
          <w:rFonts w:ascii="Calibri" w:hAnsi="Calibri" w:cs="Calibri"/>
        </w:rPr>
      </w:pPr>
      <w:r w:rsidRPr="0018290D">
        <w:rPr>
          <w:rFonts w:ascii="Calibri" w:hAnsi="Calibri" w:cs="Calibri"/>
        </w:rPr>
        <w:t>Filtra la tabla mostrando solo los resultados relevantes.</w:t>
      </w:r>
    </w:p>
    <w:p w14:paraId="671600BC" w14:textId="77777777" w:rsidR="00B52009" w:rsidRPr="00B52009" w:rsidRDefault="00B52009" w:rsidP="00B52009"/>
    <w:p w14:paraId="6BBB5C41"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Visualización:</w:t>
      </w:r>
    </w:p>
    <w:p w14:paraId="0DCF1C68" w14:textId="77777777" w:rsidR="00CE1E94" w:rsidRPr="0018290D" w:rsidRDefault="00CE1E94" w:rsidP="00CE1E9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Muestra la información de los usuarios en una tabla interactiva.</w:t>
      </w:r>
    </w:p>
    <w:p w14:paraId="5D817FBF" w14:textId="77777777" w:rsidR="00CE1E94" w:rsidRDefault="00CE1E94" w:rsidP="00CE1E9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Indica visualmente el estado de cada usuario (activo/inactivo).</w:t>
      </w:r>
    </w:p>
    <w:p w14:paraId="39A3291B" w14:textId="77777777" w:rsidR="00B52009" w:rsidRPr="0018290D" w:rsidRDefault="00B52009" w:rsidP="00B52009">
      <w:pPr>
        <w:pStyle w:val="Prrafodelista"/>
        <w:tabs>
          <w:tab w:val="left" w:pos="2388"/>
        </w:tabs>
        <w:spacing w:after="160" w:line="259" w:lineRule="auto"/>
        <w:ind w:left="1440"/>
        <w:jc w:val="both"/>
        <w:rPr>
          <w:rFonts w:ascii="Calibri" w:hAnsi="Calibri" w:cs="Calibri"/>
        </w:rPr>
      </w:pPr>
    </w:p>
    <w:p w14:paraId="4C0EA48B" w14:textId="77777777" w:rsidR="00CE1E94" w:rsidRPr="00B52009" w:rsidRDefault="00CE1E94" w:rsidP="00B52009">
      <w:pPr>
        <w:pStyle w:val="Prrafodelista"/>
        <w:numPr>
          <w:ilvl w:val="0"/>
          <w:numId w:val="197"/>
        </w:numPr>
        <w:tabs>
          <w:tab w:val="left" w:pos="2388"/>
        </w:tabs>
        <w:spacing w:after="160" w:line="259" w:lineRule="auto"/>
        <w:jc w:val="both"/>
        <w:rPr>
          <w:rFonts w:ascii="Calibri" w:hAnsi="Calibri" w:cs="Calibri"/>
          <w:b/>
          <w:bCs/>
        </w:rPr>
      </w:pPr>
      <w:r w:rsidRPr="00B52009">
        <w:rPr>
          <w:rFonts w:ascii="Calibri" w:hAnsi="Calibri" w:cs="Calibri"/>
          <w:b/>
          <w:bCs/>
        </w:rPr>
        <w:t>Interacción con la tabla:</w:t>
      </w:r>
    </w:p>
    <w:p w14:paraId="68CB4063" w14:textId="77777777" w:rsidR="00CE1E94" w:rsidRPr="0018290D" w:rsidRDefault="00CE1E94" w:rsidP="00CE1E9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Permite seleccionar usuarios para </w:t>
      </w:r>
      <w:r>
        <w:rPr>
          <w:rFonts w:ascii="Calibri" w:hAnsi="Calibri" w:cs="Calibri"/>
        </w:rPr>
        <w:t>modificar</w:t>
      </w:r>
      <w:r w:rsidRPr="0018290D">
        <w:rPr>
          <w:rFonts w:ascii="Calibri" w:hAnsi="Calibri" w:cs="Calibri"/>
        </w:rPr>
        <w:t xml:space="preserve"> o eliminación.</w:t>
      </w:r>
    </w:p>
    <w:p w14:paraId="5871F246" w14:textId="77777777" w:rsidR="00CE1E94" w:rsidRPr="0018290D" w:rsidRDefault="00CE1E94" w:rsidP="00CE1E9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Visualiza los detalles del usuario seleccionado en los campos de edición.</w:t>
      </w:r>
    </w:p>
    <w:p w14:paraId="646C74AA" w14:textId="77777777" w:rsidR="00CE1E94" w:rsidRDefault="00CE1E94" w:rsidP="00CE1E94">
      <w:pPr>
        <w:tabs>
          <w:tab w:val="left" w:pos="7956"/>
        </w:tabs>
        <w:rPr>
          <w:rFonts w:asciiTheme="minorHAnsi" w:hAnsiTheme="minorHAnsi" w:cstheme="minorHAnsi"/>
        </w:rPr>
      </w:pPr>
    </w:p>
    <w:p w14:paraId="3A041D29" w14:textId="77777777" w:rsidR="00B52009" w:rsidRDefault="00B52009" w:rsidP="00CE1E94">
      <w:pPr>
        <w:tabs>
          <w:tab w:val="left" w:pos="7956"/>
        </w:tabs>
        <w:rPr>
          <w:rFonts w:asciiTheme="minorHAnsi" w:hAnsiTheme="minorHAnsi" w:cstheme="minorHAnsi"/>
        </w:rPr>
      </w:pPr>
    </w:p>
    <w:p w14:paraId="7D138135" w14:textId="77777777" w:rsidR="00B52009" w:rsidRDefault="00B52009" w:rsidP="00CE1E94">
      <w:pPr>
        <w:tabs>
          <w:tab w:val="left" w:pos="7956"/>
        </w:tabs>
        <w:rPr>
          <w:rFonts w:asciiTheme="minorHAnsi" w:hAnsiTheme="minorHAnsi" w:cstheme="minorHAnsi"/>
        </w:rPr>
      </w:pPr>
    </w:p>
    <w:p w14:paraId="646C8E83" w14:textId="77777777" w:rsidR="00B52009" w:rsidRDefault="00B52009" w:rsidP="00CE1E94">
      <w:pPr>
        <w:tabs>
          <w:tab w:val="left" w:pos="7956"/>
        </w:tabs>
        <w:rPr>
          <w:rFonts w:asciiTheme="minorHAnsi" w:hAnsiTheme="minorHAnsi" w:cstheme="minorHAnsi"/>
        </w:rPr>
      </w:pPr>
    </w:p>
    <w:p w14:paraId="3A03A633" w14:textId="77777777" w:rsidR="00B52009" w:rsidRDefault="00B52009" w:rsidP="00CE1E94">
      <w:pPr>
        <w:tabs>
          <w:tab w:val="left" w:pos="7956"/>
        </w:tabs>
        <w:rPr>
          <w:rFonts w:asciiTheme="minorHAnsi" w:hAnsiTheme="minorHAnsi" w:cstheme="minorHAnsi"/>
        </w:rPr>
      </w:pPr>
    </w:p>
    <w:p w14:paraId="14C302CA" w14:textId="77777777" w:rsidR="00B52009" w:rsidRDefault="00B52009" w:rsidP="00CE1E94">
      <w:pPr>
        <w:tabs>
          <w:tab w:val="left" w:pos="7956"/>
        </w:tabs>
        <w:rPr>
          <w:rFonts w:asciiTheme="minorHAnsi" w:hAnsiTheme="minorHAnsi" w:cstheme="minorHAnsi"/>
        </w:rPr>
      </w:pPr>
    </w:p>
    <w:p w14:paraId="60734747" w14:textId="77777777" w:rsidR="00B52009" w:rsidRDefault="00B52009" w:rsidP="00CE1E94">
      <w:pPr>
        <w:tabs>
          <w:tab w:val="left" w:pos="7956"/>
        </w:tabs>
        <w:rPr>
          <w:rFonts w:asciiTheme="minorHAnsi" w:hAnsiTheme="minorHAnsi" w:cstheme="minorHAnsi"/>
        </w:rPr>
      </w:pPr>
    </w:p>
    <w:p w14:paraId="747AC9EC" w14:textId="77777777" w:rsidR="00B52009" w:rsidRPr="009D5D1E" w:rsidRDefault="00B52009" w:rsidP="00B52009">
      <w:pPr>
        <w:pStyle w:val="Ttulo3"/>
        <w:jc w:val="center"/>
        <w:rPr>
          <w:rFonts w:ascii="Calibri" w:hAnsi="Calibri" w:cs="Calibri"/>
          <w:b w:val="0"/>
          <w:bCs w:val="0"/>
          <w:color w:val="000000" w:themeColor="text1"/>
          <w:sz w:val="24"/>
          <w:szCs w:val="24"/>
        </w:rPr>
      </w:pPr>
      <w:bookmarkStart w:id="56" w:name="_Toc186290139"/>
      <w:bookmarkStart w:id="57" w:name="_Toc186476293"/>
      <w:bookmarkStart w:id="58" w:name="_Toc186813303"/>
      <w:bookmarkStart w:id="59" w:name="_Toc187165706"/>
      <w:r w:rsidRPr="009D5D1E">
        <w:rPr>
          <w:rFonts w:ascii="Calibri" w:hAnsi="Calibri" w:cs="Calibri"/>
          <w:color w:val="000000" w:themeColor="text1"/>
          <w:sz w:val="24"/>
          <w:szCs w:val="24"/>
        </w:rPr>
        <w:lastRenderedPageBreak/>
        <w:t>Instrucciones para registrar, editar y eliminar un usuario</w:t>
      </w:r>
      <w:bookmarkEnd w:id="56"/>
      <w:bookmarkEnd w:id="57"/>
      <w:bookmarkEnd w:id="58"/>
      <w:bookmarkEnd w:id="59"/>
    </w:p>
    <w:p w14:paraId="25A15261" w14:textId="77777777" w:rsidR="00B52009" w:rsidRDefault="00B52009" w:rsidP="00B52009">
      <w:pPr>
        <w:tabs>
          <w:tab w:val="left" w:pos="2388"/>
        </w:tabs>
        <w:jc w:val="both"/>
        <w:rPr>
          <w:rFonts w:ascii="Calibri" w:hAnsi="Calibri" w:cs="Calibri"/>
          <w:b/>
          <w:bCs/>
        </w:rPr>
      </w:pPr>
    </w:p>
    <w:p w14:paraId="38E21F97" w14:textId="77777777" w:rsidR="00B52009" w:rsidRDefault="00B52009" w:rsidP="00B52009">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55E2C137" w14:textId="77777777" w:rsidR="00B52009" w:rsidRPr="0065367D" w:rsidRDefault="00B52009" w:rsidP="00B52009">
      <w:pPr>
        <w:tabs>
          <w:tab w:val="left" w:pos="2388"/>
        </w:tabs>
        <w:jc w:val="both"/>
        <w:rPr>
          <w:rFonts w:ascii="Calibri" w:hAnsi="Calibri" w:cs="Calibri"/>
        </w:rPr>
      </w:pPr>
      <w:r w:rsidRPr="0065367D">
        <w:rPr>
          <w:rFonts w:ascii="Calibri" w:hAnsi="Calibri" w:cs="Calibri"/>
        </w:rPr>
        <w:t>Para registrar un nuevo usuario:</w:t>
      </w:r>
    </w:p>
    <w:p w14:paraId="771B4141" w14:textId="77777777" w:rsidR="00B52009" w:rsidRPr="0065367D" w:rsidRDefault="00B52009" w:rsidP="00B52009">
      <w:pPr>
        <w:pStyle w:val="Prrafodelista"/>
        <w:numPr>
          <w:ilvl w:val="0"/>
          <w:numId w:val="198"/>
        </w:numPr>
        <w:tabs>
          <w:tab w:val="left" w:pos="2388"/>
        </w:tabs>
        <w:spacing w:after="160" w:line="259" w:lineRule="auto"/>
        <w:jc w:val="both"/>
        <w:rPr>
          <w:rFonts w:ascii="Calibri" w:hAnsi="Calibri" w:cs="Calibri"/>
        </w:rPr>
      </w:pPr>
      <w:r w:rsidRPr="0065367D">
        <w:rPr>
          <w:rFonts w:ascii="Calibri" w:hAnsi="Calibri" w:cs="Calibri"/>
        </w:rPr>
        <w:t>Complete todos los campos obligatorios:</w:t>
      </w:r>
    </w:p>
    <w:p w14:paraId="6BA3587E"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Nombre Completo</w:t>
      </w:r>
    </w:p>
    <w:p w14:paraId="7486B99B"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Correo Electrónico</w:t>
      </w:r>
    </w:p>
    <w:p w14:paraId="6F8B556F"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Clave</w:t>
      </w:r>
    </w:p>
    <w:p w14:paraId="4F597357"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Seleccione un Rol</w:t>
      </w:r>
    </w:p>
    <w:p w14:paraId="35AABFBA" w14:textId="77777777" w:rsidR="00B52009" w:rsidRPr="00B97114" w:rsidRDefault="00B52009" w:rsidP="00B97114">
      <w:pPr>
        <w:pStyle w:val="Prrafodelista"/>
        <w:numPr>
          <w:ilvl w:val="0"/>
          <w:numId w:val="201"/>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728A045B" w14:textId="77777777" w:rsidR="00B52009" w:rsidRPr="0065367D" w:rsidRDefault="00B52009" w:rsidP="00B52009">
      <w:pPr>
        <w:pStyle w:val="Prrafodelista"/>
        <w:tabs>
          <w:tab w:val="left" w:pos="2388"/>
        </w:tabs>
        <w:ind w:left="1068"/>
        <w:jc w:val="both"/>
        <w:rPr>
          <w:rFonts w:ascii="Calibri" w:hAnsi="Calibri" w:cs="Calibri"/>
        </w:rPr>
      </w:pPr>
    </w:p>
    <w:p w14:paraId="33D60355" w14:textId="77777777" w:rsidR="00B52009" w:rsidRPr="0065367D" w:rsidRDefault="00B52009" w:rsidP="00B52009">
      <w:pPr>
        <w:pStyle w:val="Prrafodelista"/>
        <w:numPr>
          <w:ilvl w:val="0"/>
          <w:numId w:val="198"/>
        </w:numPr>
        <w:tabs>
          <w:tab w:val="left" w:pos="2388"/>
        </w:tabs>
        <w:spacing w:after="160" w:line="259" w:lineRule="auto"/>
        <w:jc w:val="both"/>
        <w:rPr>
          <w:rFonts w:ascii="Calibri" w:hAnsi="Calibri" w:cs="Calibri"/>
        </w:rPr>
      </w:pPr>
      <w:r w:rsidRPr="0065367D">
        <w:rPr>
          <w:rFonts w:ascii="Calibri" w:hAnsi="Calibri" w:cs="Calibri"/>
        </w:rPr>
        <w:t>Haga clic en el botón "Agregar".</w:t>
      </w:r>
    </w:p>
    <w:p w14:paraId="344A997D" w14:textId="77777777" w:rsidR="00B52009" w:rsidRPr="0065367D" w:rsidRDefault="00B52009" w:rsidP="00B52009">
      <w:pPr>
        <w:tabs>
          <w:tab w:val="left" w:pos="2388"/>
        </w:tabs>
        <w:jc w:val="both"/>
        <w:rPr>
          <w:rFonts w:ascii="Calibri" w:hAnsi="Calibri" w:cs="Calibri"/>
          <w:b/>
          <w:bCs/>
        </w:rPr>
      </w:pPr>
      <w:r w:rsidRPr="0065367D">
        <w:rPr>
          <w:rFonts w:ascii="Calibri" w:hAnsi="Calibri" w:cs="Calibri"/>
          <w:b/>
          <w:bCs/>
        </w:rPr>
        <w:t>Ejemplo correcto:</w:t>
      </w:r>
    </w:p>
    <w:p w14:paraId="2CEF206F"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Nombre Completo: Juan Pérez</w:t>
      </w:r>
    </w:p>
    <w:p w14:paraId="6CBC1BDC" w14:textId="07516B8B" w:rsidR="00B52009" w:rsidRPr="0065367D" w:rsidRDefault="00B52009" w:rsidP="00B52009">
      <w:pPr>
        <w:tabs>
          <w:tab w:val="left" w:pos="2388"/>
        </w:tabs>
        <w:ind w:left="708"/>
        <w:jc w:val="both"/>
        <w:rPr>
          <w:rFonts w:ascii="Calibri" w:hAnsi="Calibri" w:cs="Calibri"/>
        </w:rPr>
      </w:pPr>
      <w:r w:rsidRPr="0065367D">
        <w:rPr>
          <w:rFonts w:ascii="Calibri" w:hAnsi="Calibri" w:cs="Calibri"/>
        </w:rPr>
        <w:t>Correo Electrónico: juan.perez@</w:t>
      </w:r>
      <w:r w:rsidR="00733A3E">
        <w:rPr>
          <w:rFonts w:ascii="Calibri" w:hAnsi="Calibri" w:cs="Calibri"/>
        </w:rPr>
        <w:t>gmail</w:t>
      </w:r>
      <w:r w:rsidRPr="0065367D">
        <w:rPr>
          <w:rFonts w:ascii="Calibri" w:hAnsi="Calibri" w:cs="Calibri"/>
        </w:rPr>
        <w:t>.com</w:t>
      </w:r>
    </w:p>
    <w:p w14:paraId="0785C973"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 xml:space="preserve">Clave: </w:t>
      </w:r>
      <w:proofErr w:type="gramStart"/>
      <w:r w:rsidRPr="0065367D">
        <w:rPr>
          <w:rFonts w:ascii="Calibri" w:hAnsi="Calibri" w:cs="Calibri"/>
        </w:rPr>
        <w:t>MiClaveSegura123!</w:t>
      </w:r>
      <w:proofErr w:type="gramEnd"/>
    </w:p>
    <w:p w14:paraId="328E0470"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Rol: Administrador</w:t>
      </w:r>
    </w:p>
    <w:p w14:paraId="0D4D175B" w14:textId="77777777" w:rsidR="00B52009" w:rsidRPr="0065367D" w:rsidRDefault="00B52009" w:rsidP="00B52009">
      <w:pPr>
        <w:tabs>
          <w:tab w:val="left" w:pos="2388"/>
        </w:tabs>
        <w:ind w:left="708"/>
        <w:jc w:val="both"/>
        <w:rPr>
          <w:rFonts w:ascii="Calibri" w:hAnsi="Calibri" w:cs="Calibri"/>
        </w:rPr>
      </w:pPr>
      <w:r w:rsidRPr="0065367D">
        <w:rPr>
          <w:rFonts w:ascii="Calibri" w:hAnsi="Calibri" w:cs="Calibri"/>
        </w:rPr>
        <w:t>Estado: Activo</w:t>
      </w:r>
    </w:p>
    <w:p w14:paraId="5FBC74AA" w14:textId="4CB9CA7A" w:rsidR="00B52009" w:rsidRPr="007671FF" w:rsidRDefault="00B97114" w:rsidP="00B52009">
      <w:pPr>
        <w:tabs>
          <w:tab w:val="left" w:pos="2388"/>
        </w:tabs>
        <w:jc w:val="both"/>
        <w:rPr>
          <w:rFonts w:ascii="Calibri" w:hAnsi="Calibri" w:cs="Calibri"/>
          <w:b/>
          <w:bCs/>
        </w:rPr>
      </w:pPr>
      <w:r>
        <w:rPr>
          <w:rFonts w:ascii="Calibri" w:hAnsi="Calibri" w:cs="Calibri"/>
          <w:b/>
          <w:bCs/>
        </w:rPr>
        <w:t>Mensaje</w:t>
      </w:r>
      <w:r w:rsidR="00B52009"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usuario fue registrado correctamente. </w:t>
      </w:r>
      <w:r w:rsidRPr="0065367D">
        <w:rPr>
          <w:rFonts w:ascii="Calibri" w:hAnsi="Calibri" w:cs="Calibri"/>
        </w:rPr>
        <w:t>"</w:t>
      </w:r>
      <w:r w:rsidR="00B52009" w:rsidRPr="0065367D">
        <w:rPr>
          <w:rFonts w:ascii="Calibri" w:hAnsi="Calibri" w:cs="Calibri"/>
        </w:rPr>
        <w:t>.</w:t>
      </w:r>
    </w:p>
    <w:p w14:paraId="5BD49677" w14:textId="77777777" w:rsidR="00B52009" w:rsidRDefault="00B52009" w:rsidP="00B52009">
      <w:pPr>
        <w:rPr>
          <w:rFonts w:ascii="Calibri" w:hAnsi="Calibri" w:cs="Calibri"/>
        </w:rPr>
      </w:pPr>
    </w:p>
    <w:p w14:paraId="059D44FA" w14:textId="48BC077C" w:rsidR="00B52009" w:rsidRDefault="007671FF" w:rsidP="00B52009">
      <w:pPr>
        <w:jc w:val="both"/>
        <w:rPr>
          <w:rFonts w:ascii="Calibri" w:hAnsi="Calibri" w:cs="Calibri"/>
          <w:b/>
          <w:bCs/>
        </w:rPr>
      </w:pPr>
      <w:r>
        <w:rPr>
          <w:rFonts w:ascii="Calibri" w:hAnsi="Calibri" w:cs="Calibri"/>
          <w:b/>
          <w:bCs/>
        </w:rPr>
        <w:t xml:space="preserve">Error 1: </w:t>
      </w:r>
      <w:r w:rsidR="00B52009" w:rsidRPr="005D0B96">
        <w:rPr>
          <w:rFonts w:ascii="Calibri" w:hAnsi="Calibri" w:cs="Calibri"/>
          <w:b/>
          <w:bCs/>
        </w:rPr>
        <w:t>Error al registrar (campos incompletos)</w:t>
      </w:r>
    </w:p>
    <w:p w14:paraId="31673E2D" w14:textId="77777777" w:rsidR="00317ADC" w:rsidRDefault="00317ADC" w:rsidP="00B52009">
      <w:pPr>
        <w:jc w:val="both"/>
        <w:rPr>
          <w:rFonts w:ascii="Calibri" w:hAnsi="Calibri" w:cs="Calibri"/>
          <w:b/>
          <w:bCs/>
        </w:rPr>
      </w:pPr>
    </w:p>
    <w:p w14:paraId="6AE08568" w14:textId="7F77459C" w:rsidR="00317ADC" w:rsidRDefault="00317ADC" w:rsidP="00B52009">
      <w:pPr>
        <w:jc w:val="both"/>
        <w:rPr>
          <w:rFonts w:ascii="Calibri" w:hAnsi="Calibri" w:cs="Calibri"/>
        </w:rPr>
      </w:pPr>
      <w:r w:rsidRPr="00317ADC">
        <w:rPr>
          <w:rFonts w:ascii="Calibri" w:hAnsi="Calibri" w:cs="Calibri"/>
        </w:rPr>
        <w:t>¿Qué paso?</w:t>
      </w:r>
    </w:p>
    <w:p w14:paraId="1D617714" w14:textId="3F22045F" w:rsidR="00317ADC" w:rsidRDefault="00317ADC" w:rsidP="00B52009">
      <w:pPr>
        <w:jc w:val="both"/>
        <w:rPr>
          <w:rFonts w:ascii="Calibri" w:hAnsi="Calibri" w:cs="Calibri"/>
        </w:rPr>
      </w:pPr>
      <w:r>
        <w:rPr>
          <w:rFonts w:ascii="Calibri" w:hAnsi="Calibri" w:cs="Calibri"/>
        </w:rPr>
        <w:t>Usted i</w:t>
      </w:r>
      <w:r w:rsidRPr="00317ADC">
        <w:rPr>
          <w:rFonts w:ascii="Calibri" w:hAnsi="Calibri" w:cs="Calibri"/>
        </w:rPr>
        <w:t>ntento registrar un usuario con campos vacíos.</w:t>
      </w:r>
    </w:p>
    <w:p w14:paraId="61359A61" w14:textId="0D238462" w:rsidR="00B97114" w:rsidRDefault="00B97114" w:rsidP="00B52009">
      <w:pPr>
        <w:jc w:val="both"/>
        <w:rPr>
          <w:rFonts w:ascii="Calibri" w:hAnsi="Calibri" w:cs="Calibri"/>
          <w:b/>
          <w:bCs/>
        </w:rPr>
      </w:pPr>
      <w:r w:rsidRPr="00B97114">
        <w:rPr>
          <w:rFonts w:ascii="Calibri" w:hAnsi="Calibri" w:cs="Calibri"/>
          <w:b/>
          <w:bCs/>
        </w:rPr>
        <w:t xml:space="preserve">Ejemplo erróneo </w:t>
      </w:r>
    </w:p>
    <w:p w14:paraId="3A5F4ABB" w14:textId="5692B5CA" w:rsidR="00B97114" w:rsidRPr="00B97114" w:rsidRDefault="00B97114" w:rsidP="00B52009">
      <w:pPr>
        <w:pStyle w:val="Prrafodelista"/>
        <w:numPr>
          <w:ilvl w:val="0"/>
          <w:numId w:val="202"/>
        </w:numPr>
        <w:tabs>
          <w:tab w:val="left" w:pos="2388"/>
        </w:tabs>
        <w:spacing w:after="160" w:line="259" w:lineRule="auto"/>
        <w:jc w:val="both"/>
        <w:rPr>
          <w:rFonts w:ascii="Calibri" w:hAnsi="Calibri" w:cs="Calibri"/>
        </w:rPr>
      </w:pPr>
      <w:r w:rsidRPr="0065367D">
        <w:rPr>
          <w:rFonts w:ascii="Calibri" w:hAnsi="Calibri" w:cs="Calibri"/>
        </w:rPr>
        <w:t>Complete todos los campos</w:t>
      </w:r>
      <w:r>
        <w:rPr>
          <w:rFonts w:ascii="Calibri" w:hAnsi="Calibri" w:cs="Calibri"/>
        </w:rPr>
        <w:t xml:space="preserve"> menos el campo de correo electrónico</w:t>
      </w:r>
      <w:r w:rsidRPr="0065367D">
        <w:rPr>
          <w:rFonts w:ascii="Calibri" w:hAnsi="Calibri" w:cs="Calibri"/>
        </w:rPr>
        <w:t>:</w:t>
      </w:r>
    </w:p>
    <w:p w14:paraId="2CAF2D21"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Nombre Completo: Juan Pérez</w:t>
      </w:r>
    </w:p>
    <w:p w14:paraId="57631DA2"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 xml:space="preserve">Correo Electrónico: </w:t>
      </w:r>
    </w:p>
    <w:p w14:paraId="1074B71B"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 xml:space="preserve">Clave: </w:t>
      </w:r>
      <w:proofErr w:type="gramStart"/>
      <w:r w:rsidRPr="00B97114">
        <w:rPr>
          <w:rFonts w:ascii="Calibri" w:hAnsi="Calibri" w:cs="Calibri"/>
        </w:rPr>
        <w:t>MiClaveSegura123!</w:t>
      </w:r>
      <w:proofErr w:type="gramEnd"/>
    </w:p>
    <w:p w14:paraId="68A145D2" w14:textId="77777777" w:rsidR="00B52009" w:rsidRPr="00B97114" w:rsidRDefault="00B52009" w:rsidP="00B97114">
      <w:pPr>
        <w:pStyle w:val="Prrafodelista"/>
        <w:numPr>
          <w:ilvl w:val="0"/>
          <w:numId w:val="200"/>
        </w:numPr>
        <w:jc w:val="both"/>
        <w:rPr>
          <w:rFonts w:ascii="Calibri" w:hAnsi="Calibri" w:cs="Calibri"/>
        </w:rPr>
      </w:pPr>
      <w:r w:rsidRPr="00B97114">
        <w:rPr>
          <w:rFonts w:ascii="Calibri" w:hAnsi="Calibri" w:cs="Calibri"/>
        </w:rPr>
        <w:t>Rol: Administrador</w:t>
      </w:r>
    </w:p>
    <w:p w14:paraId="6D5E15BA" w14:textId="77777777" w:rsidR="00B97114" w:rsidRDefault="00B52009" w:rsidP="00B97114">
      <w:pPr>
        <w:pStyle w:val="Prrafodelista"/>
        <w:numPr>
          <w:ilvl w:val="0"/>
          <w:numId w:val="200"/>
        </w:numPr>
        <w:jc w:val="both"/>
        <w:rPr>
          <w:rFonts w:ascii="Calibri" w:hAnsi="Calibri" w:cs="Calibri"/>
        </w:rPr>
      </w:pPr>
      <w:r w:rsidRPr="00B97114">
        <w:rPr>
          <w:rFonts w:ascii="Calibri" w:hAnsi="Calibri" w:cs="Calibri"/>
        </w:rPr>
        <w:t>Estado: Activo</w:t>
      </w:r>
    </w:p>
    <w:p w14:paraId="2F952558" w14:textId="77777777" w:rsidR="00B97114" w:rsidRDefault="00B97114" w:rsidP="00B97114">
      <w:pPr>
        <w:pStyle w:val="Prrafodelista"/>
        <w:ind w:left="1428"/>
        <w:jc w:val="both"/>
        <w:rPr>
          <w:rFonts w:ascii="Calibri" w:hAnsi="Calibri" w:cs="Calibri"/>
        </w:rPr>
      </w:pPr>
    </w:p>
    <w:p w14:paraId="62E3DA12" w14:textId="24A1247F" w:rsidR="00B97114" w:rsidRPr="00B97114" w:rsidRDefault="00B97114" w:rsidP="00B97114">
      <w:pPr>
        <w:pStyle w:val="Prrafodelista"/>
        <w:numPr>
          <w:ilvl w:val="0"/>
          <w:numId w:val="202"/>
        </w:numPr>
        <w:tabs>
          <w:tab w:val="left" w:pos="2388"/>
        </w:tabs>
        <w:spacing w:after="160" w:line="259" w:lineRule="auto"/>
        <w:jc w:val="both"/>
        <w:rPr>
          <w:rFonts w:ascii="Calibri" w:hAnsi="Calibri" w:cs="Calibri"/>
        </w:rPr>
      </w:pPr>
      <w:r w:rsidRPr="00B97114">
        <w:rPr>
          <w:rFonts w:ascii="Calibri" w:hAnsi="Calibri" w:cs="Calibri"/>
        </w:rPr>
        <w:t>Haga clic en el botón "Agregar".</w:t>
      </w:r>
    </w:p>
    <w:p w14:paraId="48EFA640" w14:textId="58EBE932" w:rsidR="00B52009" w:rsidRDefault="00317ADC" w:rsidP="00B97114">
      <w:pPr>
        <w:jc w:val="both"/>
        <w:rPr>
          <w:rFonts w:ascii="Calibri" w:hAnsi="Calibri" w:cs="Calibri"/>
        </w:rPr>
      </w:pPr>
      <w:r>
        <w:rPr>
          <w:rFonts w:ascii="Calibri" w:hAnsi="Calibri" w:cs="Calibri"/>
          <w:b/>
          <w:bCs/>
        </w:rPr>
        <w:t>Mensaje</w:t>
      </w:r>
      <w:r w:rsidR="00B52009"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el correo electrónico del usuario. </w:t>
      </w:r>
      <w:r w:rsidRPr="0065367D">
        <w:rPr>
          <w:rFonts w:ascii="Calibri" w:hAnsi="Calibri" w:cs="Calibri"/>
        </w:rPr>
        <w:t>"</w:t>
      </w:r>
      <w:r w:rsidR="00B52009" w:rsidRPr="005D0B96">
        <w:rPr>
          <w:rFonts w:ascii="Calibri" w:hAnsi="Calibri" w:cs="Calibri"/>
        </w:rPr>
        <w:t>.</w:t>
      </w:r>
    </w:p>
    <w:p w14:paraId="168B9981" w14:textId="77777777" w:rsidR="00B82B1C" w:rsidRDefault="00B82B1C" w:rsidP="00B97114">
      <w:pPr>
        <w:jc w:val="both"/>
        <w:rPr>
          <w:rFonts w:ascii="Calibri" w:hAnsi="Calibri" w:cs="Calibri"/>
        </w:rPr>
      </w:pPr>
    </w:p>
    <w:p w14:paraId="259EB4B0" w14:textId="77777777" w:rsidR="00B82B1C" w:rsidRDefault="00B82B1C" w:rsidP="00B97114">
      <w:pPr>
        <w:jc w:val="both"/>
        <w:rPr>
          <w:rFonts w:ascii="Calibri" w:hAnsi="Calibri" w:cs="Calibri"/>
        </w:rPr>
      </w:pPr>
    </w:p>
    <w:p w14:paraId="484090EB" w14:textId="77777777" w:rsidR="00B82B1C" w:rsidRDefault="00B82B1C" w:rsidP="00B97114">
      <w:pPr>
        <w:jc w:val="both"/>
        <w:rPr>
          <w:rFonts w:ascii="Calibri" w:hAnsi="Calibri" w:cs="Calibri"/>
        </w:rPr>
      </w:pPr>
    </w:p>
    <w:p w14:paraId="7237B01D" w14:textId="77777777" w:rsidR="00B82B1C" w:rsidRDefault="00B82B1C" w:rsidP="00B97114">
      <w:pPr>
        <w:jc w:val="both"/>
        <w:rPr>
          <w:rFonts w:ascii="Calibri" w:hAnsi="Calibri" w:cs="Calibri"/>
        </w:rPr>
      </w:pPr>
    </w:p>
    <w:p w14:paraId="1F154210" w14:textId="77777777" w:rsidR="00B82B1C" w:rsidRDefault="00B82B1C" w:rsidP="00B97114">
      <w:pPr>
        <w:jc w:val="both"/>
        <w:rPr>
          <w:rFonts w:ascii="Calibri" w:hAnsi="Calibri" w:cs="Calibri"/>
        </w:rPr>
      </w:pPr>
    </w:p>
    <w:p w14:paraId="0804C968" w14:textId="77777777" w:rsidR="00B82B1C" w:rsidRDefault="00B82B1C" w:rsidP="00B97114">
      <w:pPr>
        <w:jc w:val="both"/>
        <w:rPr>
          <w:rFonts w:ascii="Calibri" w:hAnsi="Calibri" w:cs="Calibri"/>
        </w:rPr>
      </w:pPr>
    </w:p>
    <w:p w14:paraId="7411D7DC" w14:textId="77777777" w:rsidR="00B82B1C" w:rsidRDefault="00B82B1C" w:rsidP="00B97114">
      <w:pPr>
        <w:jc w:val="both"/>
        <w:rPr>
          <w:rFonts w:ascii="Calibri" w:hAnsi="Calibri" w:cs="Calibri"/>
        </w:rPr>
      </w:pPr>
    </w:p>
    <w:p w14:paraId="01BF4211" w14:textId="77777777" w:rsidR="00B82B1C" w:rsidRDefault="00B82B1C" w:rsidP="00B97114">
      <w:pPr>
        <w:jc w:val="both"/>
        <w:rPr>
          <w:rFonts w:ascii="Calibri" w:hAnsi="Calibri" w:cs="Calibri"/>
        </w:rPr>
      </w:pPr>
    </w:p>
    <w:p w14:paraId="03A99073" w14:textId="77777777" w:rsidR="00B82B1C" w:rsidRDefault="00B82B1C" w:rsidP="00B97114">
      <w:pPr>
        <w:jc w:val="both"/>
        <w:rPr>
          <w:rFonts w:ascii="Calibri" w:hAnsi="Calibri" w:cs="Calibri"/>
        </w:rPr>
      </w:pPr>
    </w:p>
    <w:p w14:paraId="66D6C74A" w14:textId="77777777" w:rsidR="00B82B1C" w:rsidRDefault="00B82B1C" w:rsidP="00B97114">
      <w:pPr>
        <w:jc w:val="both"/>
        <w:rPr>
          <w:rFonts w:ascii="Calibri" w:hAnsi="Calibri" w:cs="Calibri"/>
        </w:rPr>
      </w:pPr>
    </w:p>
    <w:p w14:paraId="4E0A876B" w14:textId="77777777" w:rsidR="00733A3E" w:rsidRDefault="00733A3E" w:rsidP="00733A3E">
      <w:pPr>
        <w:jc w:val="both"/>
        <w:rPr>
          <w:rFonts w:ascii="Calibri" w:hAnsi="Calibri" w:cs="Calibri"/>
        </w:rPr>
      </w:pPr>
    </w:p>
    <w:p w14:paraId="6009DCAC" w14:textId="574EF7EC" w:rsidR="00733A3E" w:rsidRDefault="00733A3E" w:rsidP="00733A3E">
      <w:pPr>
        <w:jc w:val="both"/>
        <w:rPr>
          <w:rFonts w:ascii="Calibri" w:hAnsi="Calibri" w:cs="Calibri"/>
          <w:b/>
          <w:bCs/>
        </w:rPr>
      </w:pPr>
      <w:r>
        <w:rPr>
          <w:rFonts w:ascii="Calibri" w:hAnsi="Calibri" w:cs="Calibri"/>
          <w:b/>
          <w:bCs/>
        </w:rPr>
        <w:lastRenderedPageBreak/>
        <w:t xml:space="preserve">Error </w:t>
      </w:r>
      <w:r w:rsidR="00CE3B6F">
        <w:rPr>
          <w:rFonts w:ascii="Calibri" w:hAnsi="Calibri" w:cs="Calibri"/>
          <w:b/>
          <w:bCs/>
        </w:rPr>
        <w:t>2</w:t>
      </w:r>
      <w:r>
        <w:rPr>
          <w:rFonts w:ascii="Calibri" w:hAnsi="Calibri" w:cs="Calibri"/>
          <w:b/>
          <w:bCs/>
        </w:rPr>
        <w:t xml:space="preserve">: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"Nombres")</w:t>
      </w:r>
    </w:p>
    <w:p w14:paraId="75639443" w14:textId="77777777" w:rsidR="00733A3E" w:rsidRDefault="00733A3E" w:rsidP="00733A3E">
      <w:pPr>
        <w:jc w:val="both"/>
        <w:rPr>
          <w:rFonts w:ascii="Calibri" w:hAnsi="Calibri" w:cs="Calibri"/>
          <w:b/>
          <w:bCs/>
        </w:rPr>
      </w:pPr>
    </w:p>
    <w:p w14:paraId="083BD01F" w14:textId="77777777" w:rsidR="00733A3E" w:rsidRDefault="00733A3E" w:rsidP="00733A3E">
      <w:pPr>
        <w:jc w:val="both"/>
        <w:rPr>
          <w:rFonts w:ascii="Calibri" w:hAnsi="Calibri" w:cs="Calibri"/>
        </w:rPr>
      </w:pPr>
      <w:r w:rsidRPr="00317ADC">
        <w:rPr>
          <w:rFonts w:ascii="Calibri" w:hAnsi="Calibri" w:cs="Calibri"/>
        </w:rPr>
        <w:t>¿Qué paso?</w:t>
      </w:r>
    </w:p>
    <w:p w14:paraId="79ABD973" w14:textId="66CC4B32" w:rsidR="00733A3E" w:rsidRDefault="00733A3E" w:rsidP="00733A3E">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50C206B7" w14:textId="77777777" w:rsidR="00733A3E" w:rsidRDefault="00733A3E" w:rsidP="00733A3E">
      <w:pPr>
        <w:jc w:val="both"/>
        <w:rPr>
          <w:rFonts w:ascii="Calibri" w:hAnsi="Calibri" w:cs="Calibri"/>
          <w:b/>
          <w:bCs/>
        </w:rPr>
      </w:pPr>
      <w:r w:rsidRPr="00B97114">
        <w:rPr>
          <w:rFonts w:ascii="Calibri" w:hAnsi="Calibri" w:cs="Calibri"/>
          <w:b/>
          <w:bCs/>
        </w:rPr>
        <w:t xml:space="preserve">Ejemplo erróneo </w:t>
      </w:r>
    </w:p>
    <w:p w14:paraId="3E8870B9" w14:textId="77777777" w:rsidR="00733A3E" w:rsidRPr="00733A3E" w:rsidRDefault="00733A3E" w:rsidP="00733A3E">
      <w:pPr>
        <w:pStyle w:val="Prrafodelista"/>
        <w:numPr>
          <w:ilvl w:val="0"/>
          <w:numId w:val="205"/>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135945AC" w14:textId="428BA9DA"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Nombre Completo: J</w:t>
      </w:r>
      <w:r>
        <w:rPr>
          <w:rFonts w:ascii="Calibri" w:hAnsi="Calibri" w:cs="Calibri"/>
        </w:rPr>
        <w:t>343</w:t>
      </w:r>
      <w:r w:rsidRPr="00B97114">
        <w:rPr>
          <w:rFonts w:ascii="Calibri" w:hAnsi="Calibri" w:cs="Calibri"/>
        </w:rPr>
        <w:t xml:space="preserve"> Pérez</w:t>
      </w:r>
    </w:p>
    <w:p w14:paraId="62D29081"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65367D">
        <w:rPr>
          <w:rFonts w:ascii="Calibri" w:hAnsi="Calibri" w:cs="Calibri"/>
        </w:rPr>
        <w:t>juan.perez@</w:t>
      </w:r>
      <w:r>
        <w:rPr>
          <w:rFonts w:ascii="Calibri" w:hAnsi="Calibri" w:cs="Calibri"/>
        </w:rPr>
        <w:t>gmail</w:t>
      </w:r>
      <w:r w:rsidRPr="0065367D">
        <w:rPr>
          <w:rFonts w:ascii="Calibri" w:hAnsi="Calibri" w:cs="Calibri"/>
        </w:rPr>
        <w:t>.com</w:t>
      </w:r>
    </w:p>
    <w:p w14:paraId="42FE8778" w14:textId="6AEAAAAF"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proofErr w:type="gramStart"/>
      <w:r w:rsidRPr="00B97114">
        <w:rPr>
          <w:rFonts w:ascii="Calibri" w:hAnsi="Calibri" w:cs="Calibri"/>
        </w:rPr>
        <w:t>MiClaveSegura123!</w:t>
      </w:r>
      <w:proofErr w:type="gramEnd"/>
    </w:p>
    <w:p w14:paraId="399FE1EF"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Rol: Administrador</w:t>
      </w:r>
    </w:p>
    <w:p w14:paraId="45AB5169" w14:textId="77777777" w:rsidR="00733A3E" w:rsidRDefault="00733A3E" w:rsidP="00733A3E">
      <w:pPr>
        <w:pStyle w:val="Prrafodelista"/>
        <w:numPr>
          <w:ilvl w:val="0"/>
          <w:numId w:val="200"/>
        </w:numPr>
        <w:jc w:val="both"/>
        <w:rPr>
          <w:rFonts w:ascii="Calibri" w:hAnsi="Calibri" w:cs="Calibri"/>
        </w:rPr>
      </w:pPr>
      <w:r w:rsidRPr="00B97114">
        <w:rPr>
          <w:rFonts w:ascii="Calibri" w:hAnsi="Calibri" w:cs="Calibri"/>
        </w:rPr>
        <w:t>Estado: Activo</w:t>
      </w:r>
    </w:p>
    <w:p w14:paraId="585EFCD7" w14:textId="77777777" w:rsidR="00733A3E" w:rsidRDefault="00733A3E" w:rsidP="00733A3E">
      <w:pPr>
        <w:pStyle w:val="Prrafodelista"/>
        <w:ind w:left="1428"/>
        <w:jc w:val="both"/>
        <w:rPr>
          <w:rFonts w:ascii="Calibri" w:hAnsi="Calibri" w:cs="Calibri"/>
        </w:rPr>
      </w:pPr>
    </w:p>
    <w:p w14:paraId="4F1699D3" w14:textId="77777777" w:rsidR="00733A3E" w:rsidRPr="00733A3E" w:rsidRDefault="00733A3E" w:rsidP="00733A3E">
      <w:pPr>
        <w:pStyle w:val="Prrafodelista"/>
        <w:numPr>
          <w:ilvl w:val="0"/>
          <w:numId w:val="205"/>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5A1FED0C" w14:textId="13639A39" w:rsidR="00733A3E" w:rsidRDefault="00733A3E" w:rsidP="00733A3E">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nombre del usuario solo puede contener letras y no números.</w:t>
      </w:r>
      <w:r w:rsidRPr="0065367D">
        <w:rPr>
          <w:rFonts w:ascii="Calibri" w:hAnsi="Calibri" w:cs="Calibri"/>
        </w:rPr>
        <w:t>"</w:t>
      </w:r>
      <w:r w:rsidRPr="005D0B96">
        <w:rPr>
          <w:rFonts w:ascii="Calibri" w:hAnsi="Calibri" w:cs="Calibri"/>
        </w:rPr>
        <w:t>.</w:t>
      </w:r>
    </w:p>
    <w:p w14:paraId="3222D733" w14:textId="77777777" w:rsidR="00E544BF" w:rsidRDefault="00E544BF" w:rsidP="00733A3E">
      <w:pPr>
        <w:jc w:val="both"/>
        <w:rPr>
          <w:rFonts w:ascii="Calibri" w:hAnsi="Calibri" w:cs="Calibri"/>
        </w:rPr>
      </w:pPr>
    </w:p>
    <w:p w14:paraId="6C79FA6C" w14:textId="0149136E" w:rsidR="00733A3E" w:rsidRDefault="00733A3E" w:rsidP="00733A3E">
      <w:pPr>
        <w:jc w:val="both"/>
        <w:rPr>
          <w:rFonts w:ascii="Calibri" w:hAnsi="Calibri" w:cs="Calibri"/>
          <w:b/>
          <w:bCs/>
        </w:rPr>
      </w:pPr>
      <w:r>
        <w:rPr>
          <w:rFonts w:ascii="Calibri" w:hAnsi="Calibri" w:cs="Calibri"/>
          <w:b/>
          <w:bCs/>
        </w:rPr>
        <w:t xml:space="preserve">Error </w:t>
      </w:r>
      <w:r w:rsidR="00CE3B6F">
        <w:rPr>
          <w:rFonts w:ascii="Calibri" w:hAnsi="Calibri" w:cs="Calibri"/>
          <w:b/>
          <w:bCs/>
        </w:rPr>
        <w:t>3</w:t>
      </w:r>
      <w:r>
        <w:rPr>
          <w:rFonts w:ascii="Calibri" w:hAnsi="Calibri" w:cs="Calibri"/>
          <w:b/>
          <w:bCs/>
        </w:rPr>
        <w:t xml:space="preserve">: </w:t>
      </w:r>
      <w:r w:rsidRPr="005D0B96">
        <w:rPr>
          <w:rFonts w:ascii="Calibri" w:hAnsi="Calibri" w:cs="Calibri"/>
          <w:b/>
          <w:bCs/>
        </w:rPr>
        <w:t>Error al registrar (</w:t>
      </w:r>
      <w:r w:rsidR="00E544BF">
        <w:rPr>
          <w:rFonts w:ascii="Calibri" w:hAnsi="Calibri" w:cs="Calibri"/>
          <w:b/>
          <w:bCs/>
        </w:rPr>
        <w:t>formato correo electrónico incorrecto</w:t>
      </w:r>
      <w:r w:rsidRPr="00733A3E">
        <w:rPr>
          <w:rFonts w:ascii="Calibri" w:hAnsi="Calibri" w:cs="Calibri"/>
          <w:b/>
          <w:bCs/>
        </w:rPr>
        <w:t>)</w:t>
      </w:r>
    </w:p>
    <w:p w14:paraId="1E88FD05" w14:textId="77777777" w:rsidR="00733A3E" w:rsidRDefault="00733A3E" w:rsidP="00733A3E">
      <w:pPr>
        <w:jc w:val="both"/>
        <w:rPr>
          <w:rFonts w:ascii="Calibri" w:hAnsi="Calibri" w:cs="Calibri"/>
          <w:b/>
          <w:bCs/>
        </w:rPr>
      </w:pPr>
    </w:p>
    <w:p w14:paraId="085F5EFE" w14:textId="77777777" w:rsidR="00733A3E" w:rsidRDefault="00733A3E" w:rsidP="00733A3E">
      <w:pPr>
        <w:jc w:val="both"/>
        <w:rPr>
          <w:rFonts w:ascii="Calibri" w:hAnsi="Calibri" w:cs="Calibri"/>
        </w:rPr>
      </w:pPr>
      <w:r w:rsidRPr="00317ADC">
        <w:rPr>
          <w:rFonts w:ascii="Calibri" w:hAnsi="Calibri" w:cs="Calibri"/>
        </w:rPr>
        <w:t>¿Qué paso?</w:t>
      </w:r>
    </w:p>
    <w:p w14:paraId="4DCBF643" w14:textId="65AB79D5" w:rsidR="00733A3E" w:rsidRDefault="00733A3E" w:rsidP="00733A3E">
      <w:pPr>
        <w:jc w:val="both"/>
        <w:rPr>
          <w:rFonts w:ascii="Calibri" w:hAnsi="Calibri" w:cs="Calibri"/>
        </w:rPr>
      </w:pPr>
      <w:r>
        <w:rPr>
          <w:rFonts w:ascii="Calibri" w:hAnsi="Calibri" w:cs="Calibri"/>
        </w:rPr>
        <w:t>Usted ingreso un correo electrónico que no tiene el formato valido para correos electrónicos.</w:t>
      </w:r>
    </w:p>
    <w:p w14:paraId="24B346D4" w14:textId="77777777" w:rsidR="00733A3E" w:rsidRDefault="00733A3E" w:rsidP="00733A3E">
      <w:pPr>
        <w:jc w:val="both"/>
        <w:rPr>
          <w:rFonts w:ascii="Calibri" w:hAnsi="Calibri" w:cs="Calibri"/>
          <w:b/>
          <w:bCs/>
        </w:rPr>
      </w:pPr>
      <w:r w:rsidRPr="00B97114">
        <w:rPr>
          <w:rFonts w:ascii="Calibri" w:hAnsi="Calibri" w:cs="Calibri"/>
          <w:b/>
          <w:bCs/>
        </w:rPr>
        <w:t xml:space="preserve">Ejemplo erróneo </w:t>
      </w:r>
    </w:p>
    <w:p w14:paraId="0CB0E85E" w14:textId="77777777" w:rsidR="00733A3E" w:rsidRPr="00733A3E" w:rsidRDefault="00733A3E" w:rsidP="00733A3E">
      <w:pPr>
        <w:pStyle w:val="Prrafodelista"/>
        <w:numPr>
          <w:ilvl w:val="0"/>
          <w:numId w:val="206"/>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79CF1E35"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Nombre Completo: J</w:t>
      </w:r>
      <w:r>
        <w:rPr>
          <w:rFonts w:ascii="Calibri" w:hAnsi="Calibri" w:cs="Calibri"/>
        </w:rPr>
        <w:t>343</w:t>
      </w:r>
      <w:r w:rsidRPr="00B97114">
        <w:rPr>
          <w:rFonts w:ascii="Calibri" w:hAnsi="Calibri" w:cs="Calibri"/>
        </w:rPr>
        <w:t xml:space="preserve"> Pérez</w:t>
      </w:r>
    </w:p>
    <w:p w14:paraId="19C6E313" w14:textId="60F3EEC5"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 xml:space="preserve">Correo Electrónico: </w:t>
      </w:r>
      <w:proofErr w:type="gramStart"/>
      <w:r w:rsidRPr="0065367D">
        <w:rPr>
          <w:rFonts w:ascii="Calibri" w:hAnsi="Calibri" w:cs="Calibri"/>
        </w:rPr>
        <w:t>juan.perez</w:t>
      </w:r>
      <w:proofErr w:type="gramEnd"/>
      <w:r w:rsidR="00EF6B86">
        <w:rPr>
          <w:rFonts w:ascii="Calibri" w:hAnsi="Calibri" w:cs="Calibri"/>
        </w:rPr>
        <w:t>@3434</w:t>
      </w:r>
    </w:p>
    <w:p w14:paraId="7E020147"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proofErr w:type="gramStart"/>
      <w:r w:rsidRPr="00B97114">
        <w:rPr>
          <w:rFonts w:ascii="Calibri" w:hAnsi="Calibri" w:cs="Calibri"/>
        </w:rPr>
        <w:t>MiClaveSegura123!</w:t>
      </w:r>
      <w:proofErr w:type="gramEnd"/>
    </w:p>
    <w:p w14:paraId="2DF7F588" w14:textId="77777777" w:rsidR="00733A3E" w:rsidRPr="00B97114" w:rsidRDefault="00733A3E" w:rsidP="00733A3E">
      <w:pPr>
        <w:pStyle w:val="Prrafodelista"/>
        <w:numPr>
          <w:ilvl w:val="0"/>
          <w:numId w:val="200"/>
        </w:numPr>
        <w:jc w:val="both"/>
        <w:rPr>
          <w:rFonts w:ascii="Calibri" w:hAnsi="Calibri" w:cs="Calibri"/>
        </w:rPr>
      </w:pPr>
      <w:r w:rsidRPr="00B97114">
        <w:rPr>
          <w:rFonts w:ascii="Calibri" w:hAnsi="Calibri" w:cs="Calibri"/>
        </w:rPr>
        <w:t>Rol: Administrador</w:t>
      </w:r>
    </w:p>
    <w:p w14:paraId="1C933C3F" w14:textId="77777777" w:rsidR="00733A3E" w:rsidRDefault="00733A3E" w:rsidP="00733A3E">
      <w:pPr>
        <w:pStyle w:val="Prrafodelista"/>
        <w:numPr>
          <w:ilvl w:val="0"/>
          <w:numId w:val="200"/>
        </w:numPr>
        <w:jc w:val="both"/>
        <w:rPr>
          <w:rFonts w:ascii="Calibri" w:hAnsi="Calibri" w:cs="Calibri"/>
        </w:rPr>
      </w:pPr>
      <w:r w:rsidRPr="00B97114">
        <w:rPr>
          <w:rFonts w:ascii="Calibri" w:hAnsi="Calibri" w:cs="Calibri"/>
        </w:rPr>
        <w:t>Estado: Activo</w:t>
      </w:r>
    </w:p>
    <w:p w14:paraId="577B0E8F" w14:textId="77777777" w:rsidR="00733A3E" w:rsidRDefault="00733A3E" w:rsidP="00733A3E">
      <w:pPr>
        <w:pStyle w:val="Prrafodelista"/>
        <w:ind w:left="1428"/>
        <w:jc w:val="both"/>
        <w:rPr>
          <w:rFonts w:ascii="Calibri" w:hAnsi="Calibri" w:cs="Calibri"/>
        </w:rPr>
      </w:pPr>
    </w:p>
    <w:p w14:paraId="26EA5D57" w14:textId="77777777" w:rsidR="00733A3E" w:rsidRPr="00733A3E" w:rsidRDefault="00733A3E" w:rsidP="00733A3E">
      <w:pPr>
        <w:pStyle w:val="Prrafodelista"/>
        <w:numPr>
          <w:ilvl w:val="0"/>
          <w:numId w:val="206"/>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5182D249" w14:textId="3B25D2CC" w:rsidR="00DF1D4E" w:rsidRDefault="00733A3E" w:rsidP="00733A3E">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0AEB44C3" w14:textId="77777777" w:rsidR="00CE3B6F" w:rsidRDefault="00CE3B6F" w:rsidP="00733A3E">
      <w:pPr>
        <w:jc w:val="both"/>
        <w:rPr>
          <w:rFonts w:ascii="Calibri" w:hAnsi="Calibri" w:cs="Calibri"/>
        </w:rPr>
      </w:pPr>
    </w:p>
    <w:p w14:paraId="10B58FA0" w14:textId="0DC23724" w:rsidR="00CE3B6F" w:rsidRDefault="00CE3B6F" w:rsidP="00CE3B6F">
      <w:pPr>
        <w:jc w:val="both"/>
        <w:rPr>
          <w:rFonts w:ascii="Calibri" w:hAnsi="Calibri" w:cs="Calibri"/>
          <w:b/>
          <w:bCs/>
        </w:rPr>
      </w:pPr>
      <w:r>
        <w:rPr>
          <w:rFonts w:ascii="Calibri" w:hAnsi="Calibri" w:cs="Calibri"/>
          <w:b/>
          <w:bCs/>
        </w:rPr>
        <w:t xml:space="preserve">Error 4: </w:t>
      </w:r>
      <w:r w:rsidRPr="005D0B96">
        <w:rPr>
          <w:rFonts w:ascii="Calibri" w:hAnsi="Calibri" w:cs="Calibri"/>
          <w:b/>
          <w:bCs/>
        </w:rPr>
        <w:t>Error al registrar (</w:t>
      </w:r>
      <w:r>
        <w:rPr>
          <w:rFonts w:ascii="Calibri" w:hAnsi="Calibri" w:cs="Calibri"/>
          <w:b/>
          <w:bCs/>
        </w:rPr>
        <w:t>formato clave incorrecta</w:t>
      </w:r>
      <w:r w:rsidRPr="005D0B96">
        <w:rPr>
          <w:rFonts w:ascii="Calibri" w:hAnsi="Calibri" w:cs="Calibri"/>
          <w:b/>
          <w:bCs/>
        </w:rPr>
        <w:t>)</w:t>
      </w:r>
    </w:p>
    <w:p w14:paraId="2053A386" w14:textId="77777777" w:rsidR="00CE3B6F" w:rsidRDefault="00CE3B6F" w:rsidP="00CE3B6F">
      <w:pPr>
        <w:jc w:val="both"/>
        <w:rPr>
          <w:rFonts w:ascii="Calibri" w:hAnsi="Calibri" w:cs="Calibri"/>
          <w:b/>
          <w:bCs/>
        </w:rPr>
      </w:pPr>
    </w:p>
    <w:p w14:paraId="43B52093" w14:textId="77777777" w:rsidR="00CE3B6F" w:rsidRDefault="00CE3B6F" w:rsidP="00CE3B6F">
      <w:pPr>
        <w:jc w:val="both"/>
        <w:rPr>
          <w:rFonts w:ascii="Calibri" w:hAnsi="Calibri" w:cs="Calibri"/>
        </w:rPr>
      </w:pPr>
      <w:r w:rsidRPr="00317ADC">
        <w:rPr>
          <w:rFonts w:ascii="Calibri" w:hAnsi="Calibri" w:cs="Calibri"/>
        </w:rPr>
        <w:t>¿Qué paso?</w:t>
      </w:r>
    </w:p>
    <w:p w14:paraId="16AF7987" w14:textId="77777777" w:rsidR="00CE3B6F" w:rsidRDefault="00CE3B6F" w:rsidP="00CE3B6F">
      <w:pPr>
        <w:jc w:val="both"/>
        <w:rPr>
          <w:rFonts w:ascii="Calibri" w:hAnsi="Calibri" w:cs="Calibri"/>
        </w:rPr>
      </w:pPr>
      <w:r>
        <w:rPr>
          <w:rFonts w:ascii="Calibri" w:hAnsi="Calibri" w:cs="Calibri"/>
        </w:rPr>
        <w:t>Usted ingreso una clave que no tiene el formato valido para claves</w:t>
      </w:r>
      <w:r w:rsidRPr="00317ADC">
        <w:rPr>
          <w:rFonts w:ascii="Calibri" w:hAnsi="Calibri" w:cs="Calibri"/>
        </w:rPr>
        <w:t>.</w:t>
      </w:r>
    </w:p>
    <w:p w14:paraId="64D5E684" w14:textId="77777777" w:rsidR="00CE3B6F" w:rsidRDefault="00CE3B6F" w:rsidP="00CE3B6F">
      <w:pPr>
        <w:jc w:val="both"/>
        <w:rPr>
          <w:rFonts w:ascii="Calibri" w:hAnsi="Calibri" w:cs="Calibri"/>
          <w:b/>
          <w:bCs/>
        </w:rPr>
      </w:pPr>
      <w:r w:rsidRPr="00B97114">
        <w:rPr>
          <w:rFonts w:ascii="Calibri" w:hAnsi="Calibri" w:cs="Calibri"/>
          <w:b/>
          <w:bCs/>
        </w:rPr>
        <w:t xml:space="preserve">Ejemplo erróneo </w:t>
      </w:r>
    </w:p>
    <w:p w14:paraId="7CF931D0" w14:textId="77777777" w:rsidR="00CE3B6F" w:rsidRPr="00733A3E" w:rsidRDefault="00CE3B6F" w:rsidP="00CE3B6F">
      <w:pPr>
        <w:pStyle w:val="Prrafodelista"/>
        <w:numPr>
          <w:ilvl w:val="0"/>
          <w:numId w:val="20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7EF8ECEC"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Nombre Completo: Juan Pérez</w:t>
      </w:r>
    </w:p>
    <w:p w14:paraId="2EA61D63"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65367D">
        <w:rPr>
          <w:rFonts w:ascii="Calibri" w:hAnsi="Calibri" w:cs="Calibri"/>
        </w:rPr>
        <w:t>juan.perez@</w:t>
      </w:r>
      <w:r>
        <w:rPr>
          <w:rFonts w:ascii="Calibri" w:hAnsi="Calibri" w:cs="Calibri"/>
        </w:rPr>
        <w:t>gmail</w:t>
      </w:r>
      <w:r w:rsidRPr="0065367D">
        <w:rPr>
          <w:rFonts w:ascii="Calibri" w:hAnsi="Calibri" w:cs="Calibri"/>
        </w:rPr>
        <w:t>.com</w:t>
      </w:r>
    </w:p>
    <w:p w14:paraId="35C217FC"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 xml:space="preserve">Clave: </w:t>
      </w:r>
      <w:r>
        <w:rPr>
          <w:rFonts w:ascii="Calibri" w:hAnsi="Calibri" w:cs="Calibri"/>
        </w:rPr>
        <w:t>1234</w:t>
      </w:r>
    </w:p>
    <w:p w14:paraId="721F0126" w14:textId="77777777" w:rsidR="00CE3B6F" w:rsidRPr="00B97114" w:rsidRDefault="00CE3B6F" w:rsidP="00CE3B6F">
      <w:pPr>
        <w:pStyle w:val="Prrafodelista"/>
        <w:numPr>
          <w:ilvl w:val="0"/>
          <w:numId w:val="200"/>
        </w:numPr>
        <w:jc w:val="both"/>
        <w:rPr>
          <w:rFonts w:ascii="Calibri" w:hAnsi="Calibri" w:cs="Calibri"/>
        </w:rPr>
      </w:pPr>
      <w:r w:rsidRPr="00B97114">
        <w:rPr>
          <w:rFonts w:ascii="Calibri" w:hAnsi="Calibri" w:cs="Calibri"/>
        </w:rPr>
        <w:t>Rol: Administrador</w:t>
      </w:r>
    </w:p>
    <w:p w14:paraId="2A7C1082" w14:textId="77777777" w:rsidR="00CE3B6F" w:rsidRDefault="00CE3B6F" w:rsidP="00CE3B6F">
      <w:pPr>
        <w:pStyle w:val="Prrafodelista"/>
        <w:numPr>
          <w:ilvl w:val="0"/>
          <w:numId w:val="200"/>
        </w:numPr>
        <w:jc w:val="both"/>
        <w:rPr>
          <w:rFonts w:ascii="Calibri" w:hAnsi="Calibri" w:cs="Calibri"/>
        </w:rPr>
      </w:pPr>
      <w:r w:rsidRPr="00B97114">
        <w:rPr>
          <w:rFonts w:ascii="Calibri" w:hAnsi="Calibri" w:cs="Calibri"/>
        </w:rPr>
        <w:t>Estado: Activo</w:t>
      </w:r>
    </w:p>
    <w:p w14:paraId="74920EE2" w14:textId="77777777" w:rsidR="00CE3B6F" w:rsidRDefault="00CE3B6F" w:rsidP="00CE3B6F">
      <w:pPr>
        <w:pStyle w:val="Prrafodelista"/>
        <w:ind w:left="1428"/>
        <w:jc w:val="both"/>
        <w:rPr>
          <w:rFonts w:ascii="Calibri" w:hAnsi="Calibri" w:cs="Calibri"/>
        </w:rPr>
      </w:pPr>
    </w:p>
    <w:p w14:paraId="2251F521" w14:textId="77777777" w:rsidR="00CE3B6F" w:rsidRPr="00733A3E" w:rsidRDefault="00CE3B6F" w:rsidP="00CE3B6F">
      <w:pPr>
        <w:pStyle w:val="Prrafodelista"/>
        <w:numPr>
          <w:ilvl w:val="0"/>
          <w:numId w:val="204"/>
        </w:numPr>
        <w:tabs>
          <w:tab w:val="left" w:pos="2388"/>
        </w:tabs>
        <w:spacing w:after="160" w:line="259" w:lineRule="auto"/>
        <w:jc w:val="both"/>
        <w:rPr>
          <w:rFonts w:ascii="Calibri" w:hAnsi="Calibri" w:cs="Calibri"/>
        </w:rPr>
      </w:pPr>
      <w:r w:rsidRPr="00733A3E">
        <w:rPr>
          <w:rFonts w:ascii="Calibri" w:hAnsi="Calibri" w:cs="Calibri"/>
        </w:rPr>
        <w:t>Haga clic en el botón "Agregar".</w:t>
      </w:r>
    </w:p>
    <w:p w14:paraId="3D35C4BC" w14:textId="77777777" w:rsidR="00CE3B6F" w:rsidRDefault="00CE3B6F" w:rsidP="00CE3B6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La clave debe tener al menos 8 caracteres, incluir una letra, un número y un carácter especial. </w:t>
      </w:r>
      <w:r w:rsidRPr="0065367D">
        <w:rPr>
          <w:rFonts w:ascii="Calibri" w:hAnsi="Calibri" w:cs="Calibri"/>
        </w:rPr>
        <w:t>"</w:t>
      </w:r>
      <w:r w:rsidRPr="005D0B96">
        <w:rPr>
          <w:rFonts w:ascii="Calibri" w:hAnsi="Calibri" w:cs="Calibri"/>
        </w:rPr>
        <w:t>.</w:t>
      </w:r>
    </w:p>
    <w:p w14:paraId="1FFD652A" w14:textId="77777777" w:rsidR="00A4735F" w:rsidRPr="0065367D" w:rsidRDefault="00A4735F" w:rsidP="00A4735F">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571EB99F" w14:textId="77777777" w:rsidR="00A4735F" w:rsidRPr="0065367D" w:rsidRDefault="00A4735F" w:rsidP="00A4735F">
      <w:pPr>
        <w:rPr>
          <w:rFonts w:ascii="Calibri" w:hAnsi="Calibri" w:cs="Calibri"/>
        </w:rPr>
      </w:pPr>
      <w:r w:rsidRPr="0065367D">
        <w:rPr>
          <w:rFonts w:ascii="Calibri" w:hAnsi="Calibri" w:cs="Calibri"/>
        </w:rPr>
        <w:t>Para editar un usuario existente:</w:t>
      </w:r>
    </w:p>
    <w:p w14:paraId="50C3FFE6"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Seleccione el usuario en la tabla haciendo clic en el ícono de visto.</w:t>
      </w:r>
    </w:p>
    <w:p w14:paraId="0A3CED0E"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Modifique los campos necesarios.</w:t>
      </w:r>
    </w:p>
    <w:p w14:paraId="5E5EE509" w14:textId="77777777" w:rsidR="00A4735F" w:rsidRPr="00AA70DD" w:rsidRDefault="00A4735F" w:rsidP="00AA70DD">
      <w:pPr>
        <w:pStyle w:val="Prrafodelista"/>
        <w:numPr>
          <w:ilvl w:val="0"/>
          <w:numId w:val="208"/>
        </w:numPr>
        <w:spacing w:after="160" w:line="259" w:lineRule="auto"/>
        <w:rPr>
          <w:rFonts w:ascii="Calibri" w:hAnsi="Calibri" w:cs="Calibri"/>
        </w:rPr>
      </w:pPr>
      <w:r w:rsidRPr="00AA70DD">
        <w:rPr>
          <w:rFonts w:ascii="Calibri" w:hAnsi="Calibri" w:cs="Calibri"/>
        </w:rPr>
        <w:t>Haga clic en el botón "Modificar".</w:t>
      </w:r>
    </w:p>
    <w:p w14:paraId="798577E3" w14:textId="77777777" w:rsidR="00A4735F" w:rsidRPr="0065367D" w:rsidRDefault="00A4735F" w:rsidP="00A4735F">
      <w:pPr>
        <w:rPr>
          <w:rFonts w:ascii="Calibri" w:hAnsi="Calibri" w:cs="Calibri"/>
          <w:b/>
          <w:bCs/>
        </w:rPr>
      </w:pPr>
      <w:r w:rsidRPr="0065367D">
        <w:rPr>
          <w:rFonts w:ascii="Calibri" w:hAnsi="Calibri" w:cs="Calibri"/>
          <w:b/>
          <w:bCs/>
        </w:rPr>
        <w:t>Ejemplo correcto:</w:t>
      </w:r>
    </w:p>
    <w:p w14:paraId="105535B4"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Nombre Completo: Ana García (previamente Juan Pérez)</w:t>
      </w:r>
    </w:p>
    <w:p w14:paraId="2FFA0625"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Correo Electrónico: ana.garcia@gmail.com</w:t>
      </w:r>
    </w:p>
    <w:p w14:paraId="25CA856C"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 xml:space="preserve">Clave: </w:t>
      </w:r>
      <w:proofErr w:type="gramStart"/>
      <w:r w:rsidRPr="00AA70DD">
        <w:rPr>
          <w:rFonts w:ascii="Calibri" w:hAnsi="Calibri" w:cs="Calibri"/>
        </w:rPr>
        <w:t>NuevaClave123!</w:t>
      </w:r>
      <w:proofErr w:type="gramEnd"/>
    </w:p>
    <w:p w14:paraId="656D3AC0" w14:textId="48774CC2"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 xml:space="preserve">Rol: </w:t>
      </w:r>
      <w:r w:rsidR="00AA70DD">
        <w:rPr>
          <w:rFonts w:ascii="Calibri" w:hAnsi="Calibri" w:cs="Calibri"/>
        </w:rPr>
        <w:t>Empleado</w:t>
      </w:r>
    </w:p>
    <w:p w14:paraId="2A73D2A2" w14:textId="77777777" w:rsidR="00A4735F" w:rsidRPr="00AA70DD" w:rsidRDefault="00A4735F" w:rsidP="00AA70DD">
      <w:pPr>
        <w:pStyle w:val="Prrafodelista"/>
        <w:numPr>
          <w:ilvl w:val="0"/>
          <w:numId w:val="209"/>
        </w:numPr>
        <w:rPr>
          <w:rFonts w:ascii="Calibri" w:hAnsi="Calibri" w:cs="Calibri"/>
        </w:rPr>
      </w:pPr>
      <w:r w:rsidRPr="00AA70DD">
        <w:rPr>
          <w:rFonts w:ascii="Calibri" w:hAnsi="Calibri" w:cs="Calibri"/>
        </w:rPr>
        <w:t>Estado: Activo</w:t>
      </w:r>
    </w:p>
    <w:p w14:paraId="7EBCE136" w14:textId="65C80437" w:rsidR="00A4735F" w:rsidRDefault="00FA5BE7" w:rsidP="00A4735F">
      <w:pPr>
        <w:rPr>
          <w:rFonts w:ascii="Calibri" w:hAnsi="Calibri" w:cs="Calibri"/>
        </w:rPr>
      </w:pPr>
      <w:r>
        <w:rPr>
          <w:rFonts w:ascii="Calibri" w:hAnsi="Calibri" w:cs="Calibri"/>
          <w:b/>
          <w:bCs/>
        </w:rPr>
        <w:t>Mensaje</w:t>
      </w:r>
      <w:r w:rsidR="00A4735F"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del usuario fue modificado correctamente."</w:t>
      </w:r>
    </w:p>
    <w:p w14:paraId="1DB88208" w14:textId="77777777" w:rsidR="002B2983" w:rsidRDefault="002B2983" w:rsidP="00A4735F">
      <w:pPr>
        <w:rPr>
          <w:rFonts w:ascii="Calibri" w:hAnsi="Calibri" w:cs="Calibri"/>
        </w:rPr>
      </w:pPr>
    </w:p>
    <w:p w14:paraId="01D91870" w14:textId="62176FD8" w:rsidR="002B2983" w:rsidRDefault="002B2983" w:rsidP="002B2983">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008B3DC2" w14:textId="77777777" w:rsidR="002B2983" w:rsidRDefault="002B2983" w:rsidP="002B2983">
      <w:pPr>
        <w:jc w:val="both"/>
        <w:rPr>
          <w:rFonts w:ascii="Calibri" w:hAnsi="Calibri" w:cs="Calibri"/>
          <w:b/>
          <w:bCs/>
        </w:rPr>
      </w:pPr>
    </w:p>
    <w:p w14:paraId="78CCF060" w14:textId="77777777" w:rsidR="002B2983" w:rsidRDefault="002B2983" w:rsidP="002B2983">
      <w:pPr>
        <w:jc w:val="both"/>
        <w:rPr>
          <w:rFonts w:ascii="Calibri" w:hAnsi="Calibri" w:cs="Calibri"/>
        </w:rPr>
      </w:pPr>
      <w:r w:rsidRPr="00317ADC">
        <w:rPr>
          <w:rFonts w:ascii="Calibri" w:hAnsi="Calibri" w:cs="Calibri"/>
        </w:rPr>
        <w:t>¿Qué paso?</w:t>
      </w:r>
    </w:p>
    <w:p w14:paraId="692E8CDA" w14:textId="77777777" w:rsidR="002B2983" w:rsidRDefault="002B2983" w:rsidP="002B2983">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usuario con campos vacíos.</w:t>
      </w:r>
    </w:p>
    <w:p w14:paraId="39DE6947" w14:textId="77777777" w:rsidR="002B2983" w:rsidRDefault="002B2983" w:rsidP="002B2983">
      <w:pPr>
        <w:jc w:val="both"/>
        <w:rPr>
          <w:rFonts w:ascii="Calibri" w:hAnsi="Calibri" w:cs="Calibri"/>
          <w:b/>
          <w:bCs/>
        </w:rPr>
      </w:pPr>
      <w:r w:rsidRPr="00B97114">
        <w:rPr>
          <w:rFonts w:ascii="Calibri" w:hAnsi="Calibri" w:cs="Calibri"/>
          <w:b/>
          <w:bCs/>
        </w:rPr>
        <w:t xml:space="preserve">Ejemplo erróneo </w:t>
      </w:r>
    </w:p>
    <w:p w14:paraId="247999B8" w14:textId="77777777" w:rsidR="002B2983" w:rsidRPr="00B97114" w:rsidRDefault="002B2983" w:rsidP="002B2983">
      <w:pPr>
        <w:pStyle w:val="Prrafodelista"/>
        <w:numPr>
          <w:ilvl w:val="0"/>
          <w:numId w:val="216"/>
        </w:numPr>
        <w:tabs>
          <w:tab w:val="left" w:pos="2388"/>
        </w:tabs>
        <w:spacing w:after="160" w:line="259" w:lineRule="auto"/>
        <w:jc w:val="both"/>
        <w:rPr>
          <w:rFonts w:ascii="Calibri" w:hAnsi="Calibri" w:cs="Calibri"/>
        </w:rPr>
      </w:pPr>
      <w:r w:rsidRPr="0065367D">
        <w:rPr>
          <w:rFonts w:ascii="Calibri" w:hAnsi="Calibri" w:cs="Calibri"/>
        </w:rPr>
        <w:t>Complete todos los campos</w:t>
      </w:r>
      <w:r>
        <w:rPr>
          <w:rFonts w:ascii="Calibri" w:hAnsi="Calibri" w:cs="Calibri"/>
        </w:rPr>
        <w:t xml:space="preserve"> menos el campo de correo electrónico</w:t>
      </w:r>
      <w:r w:rsidRPr="0065367D">
        <w:rPr>
          <w:rFonts w:ascii="Calibri" w:hAnsi="Calibri" w:cs="Calibri"/>
        </w:rPr>
        <w:t>:</w:t>
      </w:r>
    </w:p>
    <w:p w14:paraId="680AE1E9"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Ana García</w:t>
      </w:r>
    </w:p>
    <w:p w14:paraId="04899F16"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 xml:space="preserve">Correo Electrónico: </w:t>
      </w:r>
    </w:p>
    <w:p w14:paraId="2EA8B0A3"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 xml:space="preserve">Clave: </w:t>
      </w:r>
      <w:proofErr w:type="gramStart"/>
      <w:r w:rsidRPr="00B97114">
        <w:rPr>
          <w:rFonts w:ascii="Calibri" w:hAnsi="Calibri" w:cs="Calibri"/>
        </w:rPr>
        <w:t>MiClaveSegura123!</w:t>
      </w:r>
      <w:proofErr w:type="gramEnd"/>
    </w:p>
    <w:p w14:paraId="188D260C" w14:textId="77777777" w:rsidR="002B2983" w:rsidRPr="00B97114" w:rsidRDefault="002B2983" w:rsidP="002B2983">
      <w:pPr>
        <w:pStyle w:val="Prrafodelista"/>
        <w:numPr>
          <w:ilvl w:val="0"/>
          <w:numId w:val="200"/>
        </w:numPr>
        <w:jc w:val="both"/>
        <w:rPr>
          <w:rFonts w:ascii="Calibri" w:hAnsi="Calibri" w:cs="Calibri"/>
        </w:rPr>
      </w:pPr>
      <w:r w:rsidRPr="00B97114">
        <w:rPr>
          <w:rFonts w:ascii="Calibri" w:hAnsi="Calibri" w:cs="Calibri"/>
        </w:rPr>
        <w:t>Rol: Administrador</w:t>
      </w:r>
    </w:p>
    <w:p w14:paraId="79F9631D" w14:textId="77777777" w:rsidR="002B2983" w:rsidRDefault="002B2983" w:rsidP="002B2983">
      <w:pPr>
        <w:pStyle w:val="Prrafodelista"/>
        <w:numPr>
          <w:ilvl w:val="0"/>
          <w:numId w:val="200"/>
        </w:numPr>
        <w:jc w:val="both"/>
        <w:rPr>
          <w:rFonts w:ascii="Calibri" w:hAnsi="Calibri" w:cs="Calibri"/>
        </w:rPr>
      </w:pPr>
      <w:r w:rsidRPr="00B97114">
        <w:rPr>
          <w:rFonts w:ascii="Calibri" w:hAnsi="Calibri" w:cs="Calibri"/>
        </w:rPr>
        <w:t>Estado: Activo</w:t>
      </w:r>
    </w:p>
    <w:p w14:paraId="6F5C37AF" w14:textId="77777777" w:rsidR="002B2983" w:rsidRDefault="002B2983" w:rsidP="002B2983">
      <w:pPr>
        <w:pStyle w:val="Prrafodelista"/>
        <w:ind w:left="1428"/>
        <w:jc w:val="both"/>
        <w:rPr>
          <w:rFonts w:ascii="Calibri" w:hAnsi="Calibri" w:cs="Calibri"/>
        </w:rPr>
      </w:pPr>
    </w:p>
    <w:p w14:paraId="3FD120FF" w14:textId="77777777" w:rsidR="002B2983" w:rsidRPr="00FA7DCD" w:rsidRDefault="002B2983" w:rsidP="002B2983">
      <w:pPr>
        <w:pStyle w:val="Prrafodelista"/>
        <w:numPr>
          <w:ilvl w:val="0"/>
          <w:numId w:val="216"/>
        </w:numPr>
        <w:tabs>
          <w:tab w:val="left" w:pos="2388"/>
        </w:tabs>
        <w:spacing w:after="160" w:line="259" w:lineRule="auto"/>
        <w:jc w:val="both"/>
        <w:rPr>
          <w:rFonts w:ascii="Calibri" w:hAnsi="Calibri" w:cs="Calibri"/>
        </w:rPr>
      </w:pPr>
      <w:r w:rsidRPr="00FA7DCD">
        <w:rPr>
          <w:rFonts w:ascii="Calibri" w:hAnsi="Calibri" w:cs="Calibri"/>
        </w:rPr>
        <w:t>Haga clic en el botón "</w:t>
      </w:r>
      <w:r>
        <w:rPr>
          <w:rFonts w:ascii="Calibri" w:hAnsi="Calibri" w:cs="Calibri"/>
        </w:rPr>
        <w:t>Modificar</w:t>
      </w:r>
      <w:r w:rsidRPr="00FA7DCD">
        <w:rPr>
          <w:rFonts w:ascii="Calibri" w:hAnsi="Calibri" w:cs="Calibri"/>
        </w:rPr>
        <w:t>".</w:t>
      </w:r>
    </w:p>
    <w:p w14:paraId="54EBAA2E" w14:textId="77777777" w:rsidR="002B2983" w:rsidRDefault="002B2983" w:rsidP="002B2983">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el correo electrónico del usuario. </w:t>
      </w:r>
      <w:r w:rsidRPr="0065367D">
        <w:rPr>
          <w:rFonts w:ascii="Calibri" w:hAnsi="Calibri" w:cs="Calibri"/>
        </w:rPr>
        <w:t>"</w:t>
      </w:r>
      <w:r w:rsidRPr="005D0B96">
        <w:rPr>
          <w:rFonts w:ascii="Calibri" w:hAnsi="Calibri" w:cs="Calibri"/>
        </w:rPr>
        <w:t>.</w:t>
      </w:r>
    </w:p>
    <w:p w14:paraId="2F18D4F9" w14:textId="77777777" w:rsidR="00A4735F" w:rsidRDefault="00A4735F" w:rsidP="00A4735F">
      <w:pPr>
        <w:rPr>
          <w:rFonts w:ascii="Calibri" w:hAnsi="Calibri" w:cs="Calibri"/>
        </w:rPr>
      </w:pPr>
    </w:p>
    <w:p w14:paraId="4B30E956" w14:textId="583CAD2C" w:rsidR="00631BC0" w:rsidRDefault="00631BC0" w:rsidP="00631BC0">
      <w:pPr>
        <w:jc w:val="both"/>
        <w:rPr>
          <w:rFonts w:ascii="Calibri" w:hAnsi="Calibri" w:cs="Calibri"/>
          <w:b/>
          <w:bCs/>
        </w:rPr>
      </w:pPr>
      <w:r>
        <w:rPr>
          <w:rFonts w:ascii="Calibri" w:hAnsi="Calibri" w:cs="Calibri"/>
          <w:b/>
          <w:bCs/>
        </w:rPr>
        <w:t xml:space="preserve">Error </w:t>
      </w:r>
      <w:r w:rsidR="002B2983">
        <w:rPr>
          <w:rFonts w:ascii="Calibri" w:hAnsi="Calibri" w:cs="Calibri"/>
          <w:b/>
          <w:bCs/>
        </w:rPr>
        <w:t>2</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"Nombres")</w:t>
      </w:r>
    </w:p>
    <w:p w14:paraId="2E746FF2" w14:textId="77777777" w:rsidR="00631BC0" w:rsidRDefault="00631BC0" w:rsidP="00631BC0">
      <w:pPr>
        <w:jc w:val="both"/>
        <w:rPr>
          <w:rFonts w:ascii="Calibri" w:hAnsi="Calibri" w:cs="Calibri"/>
          <w:b/>
          <w:bCs/>
        </w:rPr>
      </w:pPr>
    </w:p>
    <w:p w14:paraId="43F75960" w14:textId="77777777" w:rsidR="00631BC0" w:rsidRDefault="00631BC0" w:rsidP="00631BC0">
      <w:pPr>
        <w:jc w:val="both"/>
        <w:rPr>
          <w:rFonts w:ascii="Calibri" w:hAnsi="Calibri" w:cs="Calibri"/>
        </w:rPr>
      </w:pPr>
      <w:r w:rsidRPr="00317ADC">
        <w:rPr>
          <w:rFonts w:ascii="Calibri" w:hAnsi="Calibri" w:cs="Calibri"/>
        </w:rPr>
        <w:t>¿Qué paso?</w:t>
      </w:r>
    </w:p>
    <w:p w14:paraId="032C9624" w14:textId="77777777" w:rsidR="00631BC0" w:rsidRDefault="00631BC0" w:rsidP="00631BC0">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60888385" w14:textId="77777777" w:rsidR="00631BC0" w:rsidRDefault="00631BC0" w:rsidP="00631BC0">
      <w:pPr>
        <w:jc w:val="both"/>
        <w:rPr>
          <w:rFonts w:ascii="Calibri" w:hAnsi="Calibri" w:cs="Calibri"/>
          <w:b/>
          <w:bCs/>
        </w:rPr>
      </w:pPr>
      <w:r w:rsidRPr="00B97114">
        <w:rPr>
          <w:rFonts w:ascii="Calibri" w:hAnsi="Calibri" w:cs="Calibri"/>
          <w:b/>
          <w:bCs/>
        </w:rPr>
        <w:t xml:space="preserve">Ejemplo erróneo </w:t>
      </w:r>
    </w:p>
    <w:p w14:paraId="702A781B" w14:textId="77777777" w:rsidR="00631BC0" w:rsidRPr="00733A3E" w:rsidRDefault="00631BC0" w:rsidP="00631BC0">
      <w:pPr>
        <w:pStyle w:val="Prrafodelista"/>
        <w:numPr>
          <w:ilvl w:val="0"/>
          <w:numId w:val="21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284E9F24"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w:t>
      </w:r>
      <w:r>
        <w:rPr>
          <w:rFonts w:ascii="Calibri" w:hAnsi="Calibri" w:cs="Calibri"/>
        </w:rPr>
        <w:t>0</w:t>
      </w:r>
      <w:r w:rsidRPr="00E544BF">
        <w:rPr>
          <w:rFonts w:ascii="Calibri" w:hAnsi="Calibri" w:cs="Calibri"/>
        </w:rPr>
        <w:t xml:space="preserve"> Garcí</w:t>
      </w:r>
      <w:r>
        <w:rPr>
          <w:rFonts w:ascii="Calibri" w:hAnsi="Calibri" w:cs="Calibri"/>
        </w:rPr>
        <w:t>12</w:t>
      </w:r>
    </w:p>
    <w:p w14:paraId="6B3C0151"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Correo Electrónico</w:t>
      </w:r>
      <w:r>
        <w:rPr>
          <w:rFonts w:ascii="Calibri" w:hAnsi="Calibri" w:cs="Calibri"/>
        </w:rPr>
        <w:t xml:space="preserve">: </w:t>
      </w:r>
      <w:r w:rsidRPr="00E544BF">
        <w:rPr>
          <w:rFonts w:ascii="Calibri" w:hAnsi="Calibri" w:cs="Calibri"/>
        </w:rPr>
        <w:t>ana.garcia@gmail</w:t>
      </w:r>
      <w:r>
        <w:rPr>
          <w:rFonts w:ascii="Calibri" w:hAnsi="Calibri" w:cs="Calibri"/>
        </w:rPr>
        <w:t>.com</w:t>
      </w:r>
    </w:p>
    <w:p w14:paraId="780B6713"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Clave:</w:t>
      </w:r>
      <w:r>
        <w:rPr>
          <w:rFonts w:ascii="Calibri" w:hAnsi="Calibri" w:cs="Calibri"/>
        </w:rPr>
        <w:t xml:space="preserve"> </w:t>
      </w:r>
      <w:proofErr w:type="gramStart"/>
      <w:r w:rsidRPr="00B97114">
        <w:rPr>
          <w:rFonts w:ascii="Calibri" w:hAnsi="Calibri" w:cs="Calibri"/>
        </w:rPr>
        <w:t>MiClaveSegura123!</w:t>
      </w:r>
      <w:proofErr w:type="gramEnd"/>
    </w:p>
    <w:p w14:paraId="687E3E68" w14:textId="77777777" w:rsidR="00631BC0" w:rsidRPr="00B97114" w:rsidRDefault="00631BC0" w:rsidP="00631BC0">
      <w:pPr>
        <w:pStyle w:val="Prrafodelista"/>
        <w:numPr>
          <w:ilvl w:val="0"/>
          <w:numId w:val="200"/>
        </w:numPr>
        <w:jc w:val="both"/>
        <w:rPr>
          <w:rFonts w:ascii="Calibri" w:hAnsi="Calibri" w:cs="Calibri"/>
        </w:rPr>
      </w:pPr>
      <w:r w:rsidRPr="00B97114">
        <w:rPr>
          <w:rFonts w:ascii="Calibri" w:hAnsi="Calibri" w:cs="Calibri"/>
        </w:rPr>
        <w:t xml:space="preserve">Rol: </w:t>
      </w:r>
      <w:r>
        <w:rPr>
          <w:rFonts w:ascii="Calibri" w:hAnsi="Calibri" w:cs="Calibri"/>
        </w:rPr>
        <w:t>Empleado</w:t>
      </w:r>
    </w:p>
    <w:p w14:paraId="4E2D1B62" w14:textId="77777777" w:rsidR="00631BC0" w:rsidRDefault="00631BC0" w:rsidP="00631BC0">
      <w:pPr>
        <w:pStyle w:val="Prrafodelista"/>
        <w:numPr>
          <w:ilvl w:val="0"/>
          <w:numId w:val="200"/>
        </w:numPr>
        <w:jc w:val="both"/>
        <w:rPr>
          <w:rFonts w:ascii="Calibri" w:hAnsi="Calibri" w:cs="Calibri"/>
        </w:rPr>
      </w:pPr>
      <w:r w:rsidRPr="00B97114">
        <w:rPr>
          <w:rFonts w:ascii="Calibri" w:hAnsi="Calibri" w:cs="Calibri"/>
        </w:rPr>
        <w:t>Estado: Activo</w:t>
      </w:r>
    </w:p>
    <w:p w14:paraId="33806541" w14:textId="77777777" w:rsidR="00631BC0" w:rsidRDefault="00631BC0" w:rsidP="00631BC0">
      <w:pPr>
        <w:pStyle w:val="Prrafodelista"/>
        <w:ind w:left="1428"/>
        <w:jc w:val="both"/>
        <w:rPr>
          <w:rFonts w:ascii="Calibri" w:hAnsi="Calibri" w:cs="Calibri"/>
        </w:rPr>
      </w:pPr>
    </w:p>
    <w:p w14:paraId="5FB9429B" w14:textId="77777777" w:rsidR="00631BC0" w:rsidRPr="00FA7DCD" w:rsidRDefault="00631BC0" w:rsidP="00631BC0">
      <w:pPr>
        <w:pStyle w:val="Prrafodelista"/>
        <w:numPr>
          <w:ilvl w:val="0"/>
          <w:numId w:val="214"/>
        </w:numPr>
        <w:tabs>
          <w:tab w:val="left" w:pos="2388"/>
        </w:tabs>
        <w:spacing w:after="160" w:line="259" w:lineRule="auto"/>
        <w:jc w:val="both"/>
        <w:rPr>
          <w:rFonts w:ascii="Calibri" w:hAnsi="Calibri" w:cs="Calibri"/>
        </w:rPr>
      </w:pPr>
      <w:r w:rsidRPr="00FA7DCD">
        <w:rPr>
          <w:rFonts w:ascii="Calibri" w:hAnsi="Calibri" w:cs="Calibri"/>
        </w:rPr>
        <w:t>Haga clic en el botón "</w:t>
      </w:r>
      <w:r>
        <w:rPr>
          <w:rFonts w:ascii="Calibri" w:hAnsi="Calibri" w:cs="Calibri"/>
        </w:rPr>
        <w:t>Modificar</w:t>
      </w:r>
      <w:r w:rsidRPr="00FA7DCD">
        <w:rPr>
          <w:rFonts w:ascii="Calibri" w:hAnsi="Calibri" w:cs="Calibri"/>
        </w:rPr>
        <w:t>".</w:t>
      </w:r>
    </w:p>
    <w:p w14:paraId="613D25E6" w14:textId="77777777" w:rsidR="00631BC0" w:rsidRDefault="00631BC0" w:rsidP="00631BC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nombre del usuario solo puede contener letras y no números.</w:t>
      </w:r>
      <w:r w:rsidRPr="0065367D">
        <w:rPr>
          <w:rFonts w:ascii="Calibri" w:hAnsi="Calibri" w:cs="Calibri"/>
        </w:rPr>
        <w:t>"</w:t>
      </w:r>
      <w:r w:rsidRPr="005D0B96">
        <w:rPr>
          <w:rFonts w:ascii="Calibri" w:hAnsi="Calibri" w:cs="Calibri"/>
        </w:rPr>
        <w:t>.</w:t>
      </w:r>
    </w:p>
    <w:p w14:paraId="61AD29FE" w14:textId="77777777" w:rsidR="00631BC0" w:rsidRDefault="00631BC0" w:rsidP="00A4735F">
      <w:pPr>
        <w:rPr>
          <w:rFonts w:ascii="Calibri" w:hAnsi="Calibri" w:cs="Calibri"/>
        </w:rPr>
      </w:pPr>
    </w:p>
    <w:p w14:paraId="128D45A7" w14:textId="77777777" w:rsidR="006F7FFA" w:rsidRDefault="006F7FFA" w:rsidP="00A4735F">
      <w:pPr>
        <w:rPr>
          <w:rFonts w:ascii="Calibri" w:hAnsi="Calibri" w:cs="Calibri"/>
        </w:rPr>
      </w:pPr>
    </w:p>
    <w:p w14:paraId="6A952CB9" w14:textId="77777777" w:rsidR="006F7FFA" w:rsidRDefault="006F7FFA" w:rsidP="00A4735F">
      <w:pPr>
        <w:rPr>
          <w:rFonts w:ascii="Calibri" w:hAnsi="Calibri" w:cs="Calibri"/>
        </w:rPr>
      </w:pPr>
    </w:p>
    <w:p w14:paraId="66AF0DC6" w14:textId="24676374" w:rsidR="00A4735F" w:rsidRDefault="00E544BF" w:rsidP="00A4735F">
      <w:pPr>
        <w:rPr>
          <w:rFonts w:ascii="Calibri" w:hAnsi="Calibri" w:cs="Calibri"/>
          <w:b/>
          <w:bCs/>
        </w:rPr>
      </w:pPr>
      <w:r>
        <w:rPr>
          <w:rFonts w:ascii="Calibri" w:hAnsi="Calibri" w:cs="Calibri"/>
          <w:b/>
          <w:bCs/>
        </w:rPr>
        <w:lastRenderedPageBreak/>
        <w:t xml:space="preserve">Error </w:t>
      </w:r>
      <w:r w:rsidR="006F7FFA">
        <w:rPr>
          <w:rFonts w:ascii="Calibri" w:hAnsi="Calibri" w:cs="Calibri"/>
          <w:b/>
          <w:bCs/>
        </w:rPr>
        <w:t>3</w:t>
      </w:r>
      <w:r>
        <w:rPr>
          <w:rFonts w:ascii="Calibri" w:hAnsi="Calibri" w:cs="Calibri"/>
          <w:b/>
          <w:bCs/>
        </w:rPr>
        <w:t xml:space="preserve">: </w:t>
      </w:r>
      <w:r w:rsidR="00A4735F" w:rsidRPr="005D0B96">
        <w:rPr>
          <w:rFonts w:ascii="Calibri" w:hAnsi="Calibri" w:cs="Calibri"/>
          <w:b/>
          <w:bCs/>
        </w:rPr>
        <w:t>Error al editar (</w:t>
      </w:r>
      <w:r w:rsidR="00A4735F">
        <w:rPr>
          <w:rFonts w:ascii="Calibri" w:hAnsi="Calibri" w:cs="Calibri"/>
          <w:b/>
          <w:bCs/>
        </w:rPr>
        <w:t>formato correo electrónico incorrecto</w:t>
      </w:r>
      <w:r w:rsidR="00A4735F" w:rsidRPr="005D0B96">
        <w:rPr>
          <w:rFonts w:ascii="Calibri" w:hAnsi="Calibri" w:cs="Calibri"/>
          <w:b/>
          <w:bCs/>
        </w:rPr>
        <w:t>)</w:t>
      </w:r>
    </w:p>
    <w:p w14:paraId="7EFE8C16" w14:textId="77777777" w:rsidR="00E544BF" w:rsidRDefault="00E544BF" w:rsidP="00A4735F">
      <w:pPr>
        <w:rPr>
          <w:rFonts w:ascii="Calibri" w:hAnsi="Calibri" w:cs="Calibri"/>
          <w:b/>
          <w:bCs/>
        </w:rPr>
      </w:pPr>
    </w:p>
    <w:p w14:paraId="7CBA9BEC" w14:textId="77777777" w:rsidR="00E544BF" w:rsidRDefault="00E544BF" w:rsidP="00E544BF">
      <w:pPr>
        <w:jc w:val="both"/>
        <w:rPr>
          <w:rFonts w:ascii="Calibri" w:hAnsi="Calibri" w:cs="Calibri"/>
        </w:rPr>
      </w:pPr>
      <w:r w:rsidRPr="00317ADC">
        <w:rPr>
          <w:rFonts w:ascii="Calibri" w:hAnsi="Calibri" w:cs="Calibri"/>
        </w:rPr>
        <w:t>¿Qué paso?</w:t>
      </w:r>
    </w:p>
    <w:p w14:paraId="1DFC9BC8" w14:textId="77777777" w:rsidR="00E544BF" w:rsidRDefault="00E544BF" w:rsidP="00E544BF">
      <w:pPr>
        <w:jc w:val="both"/>
        <w:rPr>
          <w:rFonts w:ascii="Calibri" w:hAnsi="Calibri" w:cs="Calibri"/>
        </w:rPr>
      </w:pPr>
      <w:r>
        <w:rPr>
          <w:rFonts w:ascii="Calibri" w:hAnsi="Calibri" w:cs="Calibri"/>
        </w:rPr>
        <w:t>Usted ingreso un correo electrónico que no tiene el formato valido para correos electrónicos.</w:t>
      </w:r>
    </w:p>
    <w:p w14:paraId="12BFFCB2" w14:textId="77777777" w:rsidR="00E544BF" w:rsidRDefault="00E544BF" w:rsidP="00E544BF">
      <w:pPr>
        <w:jc w:val="both"/>
        <w:rPr>
          <w:rFonts w:ascii="Calibri" w:hAnsi="Calibri" w:cs="Calibri"/>
          <w:b/>
          <w:bCs/>
        </w:rPr>
      </w:pPr>
      <w:r w:rsidRPr="00B97114">
        <w:rPr>
          <w:rFonts w:ascii="Calibri" w:hAnsi="Calibri" w:cs="Calibri"/>
          <w:b/>
          <w:bCs/>
        </w:rPr>
        <w:t xml:space="preserve">Ejemplo erróneo </w:t>
      </w:r>
    </w:p>
    <w:p w14:paraId="6ACE9892" w14:textId="69B65626" w:rsidR="00E544BF" w:rsidRPr="00E544BF" w:rsidRDefault="00E544BF" w:rsidP="00E544BF">
      <w:pPr>
        <w:pStyle w:val="Prrafodelista"/>
        <w:numPr>
          <w:ilvl w:val="0"/>
          <w:numId w:val="211"/>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5DE27DFF"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Nombre Completo: Ana García</w:t>
      </w:r>
    </w:p>
    <w:p w14:paraId="55088B15"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 xml:space="preserve">Correo Electrónico: </w:t>
      </w:r>
      <w:proofErr w:type="spellStart"/>
      <w:proofErr w:type="gramStart"/>
      <w:r w:rsidRPr="00E544BF">
        <w:rPr>
          <w:rFonts w:ascii="Calibri" w:hAnsi="Calibri" w:cs="Calibri"/>
        </w:rPr>
        <w:t>ana.garcia</w:t>
      </w:r>
      <w:proofErr w:type="gramEnd"/>
      <w:r w:rsidRPr="00E544BF">
        <w:rPr>
          <w:rFonts w:ascii="Calibri" w:hAnsi="Calibri" w:cs="Calibri"/>
        </w:rPr>
        <w:t>@gmail</w:t>
      </w:r>
      <w:proofErr w:type="spellEnd"/>
    </w:p>
    <w:p w14:paraId="43CC909A"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 xml:space="preserve">Clave: </w:t>
      </w:r>
      <w:proofErr w:type="gramStart"/>
      <w:r w:rsidRPr="00E544BF">
        <w:rPr>
          <w:rFonts w:ascii="Calibri" w:hAnsi="Calibri" w:cs="Calibri"/>
        </w:rPr>
        <w:t>NuevaClave123!</w:t>
      </w:r>
      <w:proofErr w:type="gramEnd"/>
    </w:p>
    <w:p w14:paraId="19D433F9" w14:textId="77777777" w:rsidR="00A4735F" w:rsidRPr="00E544BF" w:rsidRDefault="00A4735F" w:rsidP="00E544BF">
      <w:pPr>
        <w:pStyle w:val="Prrafodelista"/>
        <w:numPr>
          <w:ilvl w:val="0"/>
          <w:numId w:val="210"/>
        </w:numPr>
        <w:rPr>
          <w:rFonts w:ascii="Calibri" w:hAnsi="Calibri" w:cs="Calibri"/>
        </w:rPr>
      </w:pPr>
      <w:r w:rsidRPr="00E544BF">
        <w:rPr>
          <w:rFonts w:ascii="Calibri" w:hAnsi="Calibri" w:cs="Calibri"/>
        </w:rPr>
        <w:t>Rol: Empleado</w:t>
      </w:r>
    </w:p>
    <w:p w14:paraId="7CDA8AA1" w14:textId="77777777" w:rsidR="00A4735F" w:rsidRDefault="00A4735F" w:rsidP="00E544BF">
      <w:pPr>
        <w:pStyle w:val="Prrafodelista"/>
        <w:numPr>
          <w:ilvl w:val="0"/>
          <w:numId w:val="210"/>
        </w:numPr>
        <w:rPr>
          <w:rFonts w:ascii="Calibri" w:hAnsi="Calibri" w:cs="Calibri"/>
        </w:rPr>
      </w:pPr>
      <w:r w:rsidRPr="00E544BF">
        <w:rPr>
          <w:rFonts w:ascii="Calibri" w:hAnsi="Calibri" w:cs="Calibri"/>
        </w:rPr>
        <w:t>Estado: Activo</w:t>
      </w:r>
    </w:p>
    <w:p w14:paraId="4F25B1AB" w14:textId="77777777" w:rsidR="00E544BF" w:rsidRDefault="00E544BF" w:rsidP="00E544BF">
      <w:pPr>
        <w:rPr>
          <w:rFonts w:ascii="Calibri" w:hAnsi="Calibri" w:cs="Calibri"/>
        </w:rPr>
      </w:pPr>
    </w:p>
    <w:p w14:paraId="5206B4AB" w14:textId="5CF028E8" w:rsidR="00E544BF" w:rsidRPr="00E544BF" w:rsidRDefault="00E544BF" w:rsidP="00E544BF">
      <w:pPr>
        <w:pStyle w:val="Prrafodelista"/>
        <w:numPr>
          <w:ilvl w:val="0"/>
          <w:numId w:val="211"/>
        </w:numPr>
        <w:tabs>
          <w:tab w:val="left" w:pos="2388"/>
        </w:tabs>
        <w:spacing w:after="160" w:line="259" w:lineRule="auto"/>
        <w:jc w:val="both"/>
        <w:rPr>
          <w:rFonts w:ascii="Calibri" w:hAnsi="Calibri" w:cs="Calibri"/>
        </w:rPr>
      </w:pPr>
      <w:r w:rsidRPr="00E544BF">
        <w:rPr>
          <w:rFonts w:ascii="Calibri" w:hAnsi="Calibri" w:cs="Calibri"/>
        </w:rPr>
        <w:t>Haga clic en el botón "Modificar".</w:t>
      </w:r>
    </w:p>
    <w:p w14:paraId="7E1697F7" w14:textId="732CBC69" w:rsidR="00E544BF" w:rsidRDefault="00FA7DCD" w:rsidP="00E544BF">
      <w:pPr>
        <w:jc w:val="both"/>
        <w:rPr>
          <w:rFonts w:ascii="Calibri" w:hAnsi="Calibri" w:cs="Calibri"/>
        </w:rPr>
      </w:pPr>
      <w:r>
        <w:rPr>
          <w:rFonts w:ascii="Calibri" w:hAnsi="Calibri" w:cs="Calibri"/>
          <w:b/>
          <w:bCs/>
        </w:rPr>
        <w:t>Mensaje</w:t>
      </w:r>
      <w:r w:rsidR="00A4735F" w:rsidRPr="005D0B96">
        <w:rPr>
          <w:rFonts w:ascii="Calibri" w:hAnsi="Calibri" w:cs="Calibri"/>
          <w:b/>
          <w:bCs/>
        </w:rPr>
        <w:t xml:space="preserve"> esperado:</w:t>
      </w:r>
      <w:r w:rsidR="00E544BF">
        <w:rPr>
          <w:rFonts w:ascii="Calibri" w:hAnsi="Calibri" w:cs="Calibri"/>
          <w:b/>
          <w:bCs/>
        </w:rPr>
        <w:t xml:space="preserve"> </w:t>
      </w:r>
      <w:r w:rsidR="00E544BF" w:rsidRPr="0065367D">
        <w:rPr>
          <w:rFonts w:ascii="Calibri" w:hAnsi="Calibri" w:cs="Calibri"/>
        </w:rPr>
        <w:t>"</w:t>
      </w:r>
      <w:r w:rsidR="00E544BF" w:rsidRPr="00733A3E">
        <w:rPr>
          <w:rFonts w:ascii="Calibri" w:hAnsi="Calibri" w:cs="Calibri"/>
        </w:rPr>
        <w:t>El correo electrónico no tiene un formato válido.</w:t>
      </w:r>
      <w:r w:rsidR="00E544BF" w:rsidRPr="0065367D">
        <w:rPr>
          <w:rFonts w:ascii="Calibri" w:hAnsi="Calibri" w:cs="Calibri"/>
        </w:rPr>
        <w:t>"</w:t>
      </w:r>
      <w:r w:rsidR="00E544BF" w:rsidRPr="005D0B96">
        <w:rPr>
          <w:rFonts w:ascii="Calibri" w:hAnsi="Calibri" w:cs="Calibri"/>
        </w:rPr>
        <w:t>.</w:t>
      </w:r>
    </w:p>
    <w:p w14:paraId="7956D3D6" w14:textId="77777777" w:rsidR="00E544BF" w:rsidRPr="00E544BF" w:rsidRDefault="00E544BF" w:rsidP="00E544BF">
      <w:pPr>
        <w:rPr>
          <w:rFonts w:ascii="Calibri" w:hAnsi="Calibri" w:cs="Calibri"/>
          <w:b/>
          <w:bCs/>
        </w:rPr>
      </w:pPr>
    </w:p>
    <w:p w14:paraId="618595BA" w14:textId="368A2BFF" w:rsidR="00E544BF" w:rsidRDefault="00E544BF" w:rsidP="00E544BF">
      <w:pPr>
        <w:jc w:val="both"/>
        <w:rPr>
          <w:rFonts w:ascii="Calibri" w:hAnsi="Calibri" w:cs="Calibri"/>
          <w:b/>
          <w:bCs/>
        </w:rPr>
      </w:pPr>
      <w:r>
        <w:rPr>
          <w:rFonts w:ascii="Calibri" w:hAnsi="Calibri" w:cs="Calibri"/>
          <w:b/>
          <w:bCs/>
        </w:rPr>
        <w:t xml:space="preserve">Error </w:t>
      </w:r>
      <w:r w:rsidR="006F7FFA">
        <w:rPr>
          <w:rFonts w:ascii="Calibri" w:hAnsi="Calibri" w:cs="Calibri"/>
          <w:b/>
          <w:bCs/>
        </w:rPr>
        <w:t>4</w:t>
      </w:r>
      <w:r>
        <w:rPr>
          <w:rFonts w:ascii="Calibri" w:hAnsi="Calibri" w:cs="Calibri"/>
          <w:b/>
          <w:bCs/>
        </w:rPr>
        <w:t xml:space="preserve">: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formato clave incorrecta</w:t>
      </w:r>
      <w:r w:rsidRPr="005D0B96">
        <w:rPr>
          <w:rFonts w:ascii="Calibri" w:hAnsi="Calibri" w:cs="Calibri"/>
          <w:b/>
          <w:bCs/>
        </w:rPr>
        <w:t>)</w:t>
      </w:r>
    </w:p>
    <w:p w14:paraId="5CCDEB7E" w14:textId="77777777" w:rsidR="00E544BF" w:rsidRDefault="00E544BF" w:rsidP="00E544BF">
      <w:pPr>
        <w:jc w:val="both"/>
        <w:rPr>
          <w:rFonts w:ascii="Calibri" w:hAnsi="Calibri" w:cs="Calibri"/>
          <w:b/>
          <w:bCs/>
        </w:rPr>
      </w:pPr>
    </w:p>
    <w:p w14:paraId="62D02254" w14:textId="77777777" w:rsidR="00E544BF" w:rsidRDefault="00E544BF" w:rsidP="00E544BF">
      <w:pPr>
        <w:jc w:val="both"/>
        <w:rPr>
          <w:rFonts w:ascii="Calibri" w:hAnsi="Calibri" w:cs="Calibri"/>
        </w:rPr>
      </w:pPr>
      <w:r w:rsidRPr="00317ADC">
        <w:rPr>
          <w:rFonts w:ascii="Calibri" w:hAnsi="Calibri" w:cs="Calibri"/>
        </w:rPr>
        <w:t>¿Qué paso?</w:t>
      </w:r>
    </w:p>
    <w:p w14:paraId="65C1DD62" w14:textId="77777777" w:rsidR="00E544BF" w:rsidRDefault="00E544BF" w:rsidP="00E544BF">
      <w:pPr>
        <w:jc w:val="both"/>
        <w:rPr>
          <w:rFonts w:ascii="Calibri" w:hAnsi="Calibri" w:cs="Calibri"/>
        </w:rPr>
      </w:pPr>
      <w:r>
        <w:rPr>
          <w:rFonts w:ascii="Calibri" w:hAnsi="Calibri" w:cs="Calibri"/>
        </w:rPr>
        <w:t>Usted ingreso una clave que no tiene el formato valido para claves</w:t>
      </w:r>
      <w:r w:rsidRPr="00317ADC">
        <w:rPr>
          <w:rFonts w:ascii="Calibri" w:hAnsi="Calibri" w:cs="Calibri"/>
        </w:rPr>
        <w:t>.</w:t>
      </w:r>
    </w:p>
    <w:p w14:paraId="5956F5E1" w14:textId="77777777" w:rsidR="00E544BF" w:rsidRDefault="00E544BF" w:rsidP="00E544BF">
      <w:pPr>
        <w:jc w:val="both"/>
        <w:rPr>
          <w:rFonts w:ascii="Calibri" w:hAnsi="Calibri" w:cs="Calibri"/>
          <w:b/>
          <w:bCs/>
        </w:rPr>
      </w:pPr>
      <w:r w:rsidRPr="00B97114">
        <w:rPr>
          <w:rFonts w:ascii="Calibri" w:hAnsi="Calibri" w:cs="Calibri"/>
          <w:b/>
          <w:bCs/>
        </w:rPr>
        <w:t xml:space="preserve">Ejemplo erróneo </w:t>
      </w:r>
    </w:p>
    <w:p w14:paraId="7823AD8C" w14:textId="77777777" w:rsidR="00E544BF" w:rsidRPr="00E544BF" w:rsidRDefault="00E544BF" w:rsidP="00E544BF">
      <w:pPr>
        <w:pStyle w:val="Prrafodelista"/>
        <w:numPr>
          <w:ilvl w:val="0"/>
          <w:numId w:val="212"/>
        </w:numPr>
        <w:tabs>
          <w:tab w:val="left" w:pos="2388"/>
        </w:tabs>
        <w:spacing w:after="160" w:line="259" w:lineRule="auto"/>
        <w:jc w:val="both"/>
        <w:rPr>
          <w:rFonts w:ascii="Calibri" w:hAnsi="Calibri" w:cs="Calibri"/>
        </w:rPr>
      </w:pPr>
      <w:r w:rsidRPr="00E544BF">
        <w:rPr>
          <w:rFonts w:ascii="Calibri" w:hAnsi="Calibri" w:cs="Calibri"/>
        </w:rPr>
        <w:t>Complete todos los campos:</w:t>
      </w:r>
    </w:p>
    <w:p w14:paraId="0BC5DAE2" w14:textId="0F6F28FA"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Nombre Completo: </w:t>
      </w:r>
      <w:r w:rsidRPr="00E544BF">
        <w:rPr>
          <w:rFonts w:ascii="Calibri" w:hAnsi="Calibri" w:cs="Calibri"/>
        </w:rPr>
        <w:t>Ana García</w:t>
      </w:r>
    </w:p>
    <w:p w14:paraId="406ACFDE" w14:textId="01687AD9"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Correo Electrónico: </w:t>
      </w:r>
      <w:r w:rsidRPr="00E544BF">
        <w:rPr>
          <w:rFonts w:ascii="Calibri" w:hAnsi="Calibri" w:cs="Calibri"/>
        </w:rPr>
        <w:t>ana.garcia@gmail</w:t>
      </w:r>
      <w:r>
        <w:rPr>
          <w:rFonts w:ascii="Calibri" w:hAnsi="Calibri" w:cs="Calibri"/>
        </w:rPr>
        <w:t>.com</w:t>
      </w:r>
    </w:p>
    <w:p w14:paraId="5CB5413A" w14:textId="77777777"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Clave: </w:t>
      </w:r>
      <w:r>
        <w:rPr>
          <w:rFonts w:ascii="Calibri" w:hAnsi="Calibri" w:cs="Calibri"/>
        </w:rPr>
        <w:t>1234</w:t>
      </w:r>
    </w:p>
    <w:p w14:paraId="30943626" w14:textId="2A1D8A32" w:rsidR="00E544BF" w:rsidRPr="00B97114" w:rsidRDefault="00E544BF" w:rsidP="00E544BF">
      <w:pPr>
        <w:pStyle w:val="Prrafodelista"/>
        <w:numPr>
          <w:ilvl w:val="0"/>
          <w:numId w:val="200"/>
        </w:numPr>
        <w:jc w:val="both"/>
        <w:rPr>
          <w:rFonts w:ascii="Calibri" w:hAnsi="Calibri" w:cs="Calibri"/>
        </w:rPr>
      </w:pPr>
      <w:r w:rsidRPr="00B97114">
        <w:rPr>
          <w:rFonts w:ascii="Calibri" w:hAnsi="Calibri" w:cs="Calibri"/>
        </w:rPr>
        <w:t xml:space="preserve">Rol: </w:t>
      </w:r>
      <w:r>
        <w:rPr>
          <w:rFonts w:ascii="Calibri" w:hAnsi="Calibri" w:cs="Calibri"/>
        </w:rPr>
        <w:t>Empleado</w:t>
      </w:r>
    </w:p>
    <w:p w14:paraId="40EE0EBF" w14:textId="77777777" w:rsidR="00E544BF" w:rsidRDefault="00E544BF" w:rsidP="00E544BF">
      <w:pPr>
        <w:pStyle w:val="Prrafodelista"/>
        <w:numPr>
          <w:ilvl w:val="0"/>
          <w:numId w:val="200"/>
        </w:numPr>
        <w:jc w:val="both"/>
        <w:rPr>
          <w:rFonts w:ascii="Calibri" w:hAnsi="Calibri" w:cs="Calibri"/>
        </w:rPr>
      </w:pPr>
      <w:r w:rsidRPr="00B97114">
        <w:rPr>
          <w:rFonts w:ascii="Calibri" w:hAnsi="Calibri" w:cs="Calibri"/>
        </w:rPr>
        <w:t>Estado: Activo</w:t>
      </w:r>
    </w:p>
    <w:p w14:paraId="07B87F0C" w14:textId="77777777" w:rsidR="00E544BF" w:rsidRDefault="00E544BF" w:rsidP="00E544BF">
      <w:pPr>
        <w:pStyle w:val="Prrafodelista"/>
        <w:ind w:left="1428"/>
        <w:jc w:val="both"/>
        <w:rPr>
          <w:rFonts w:ascii="Calibri" w:hAnsi="Calibri" w:cs="Calibri"/>
        </w:rPr>
      </w:pPr>
    </w:p>
    <w:p w14:paraId="4BEE91AD" w14:textId="23AA7265" w:rsidR="00E544BF" w:rsidRPr="00E544BF" w:rsidRDefault="00E544BF" w:rsidP="00E544BF">
      <w:pPr>
        <w:pStyle w:val="Prrafodelista"/>
        <w:numPr>
          <w:ilvl w:val="0"/>
          <w:numId w:val="212"/>
        </w:numPr>
        <w:tabs>
          <w:tab w:val="left" w:pos="2388"/>
        </w:tabs>
        <w:spacing w:after="160" w:line="259" w:lineRule="auto"/>
        <w:jc w:val="both"/>
        <w:rPr>
          <w:rFonts w:ascii="Calibri" w:hAnsi="Calibri" w:cs="Calibri"/>
        </w:rPr>
      </w:pPr>
      <w:r w:rsidRPr="00E544BF">
        <w:rPr>
          <w:rFonts w:ascii="Calibri" w:hAnsi="Calibri" w:cs="Calibri"/>
        </w:rPr>
        <w:t>Haga clic en el botón "</w:t>
      </w:r>
      <w:r>
        <w:rPr>
          <w:rFonts w:ascii="Calibri" w:hAnsi="Calibri" w:cs="Calibri"/>
        </w:rPr>
        <w:t>Modific</w:t>
      </w:r>
      <w:r w:rsidRPr="00E544BF">
        <w:rPr>
          <w:rFonts w:ascii="Calibri" w:hAnsi="Calibri" w:cs="Calibri"/>
        </w:rPr>
        <w:t>ar".</w:t>
      </w:r>
    </w:p>
    <w:p w14:paraId="1A577B08" w14:textId="77777777" w:rsidR="00E544BF" w:rsidRDefault="00E544BF" w:rsidP="00E544B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La clave debe tener al menos 8 caracteres, incluir una letra, un número y un carácter especial. </w:t>
      </w:r>
      <w:r w:rsidRPr="0065367D">
        <w:rPr>
          <w:rFonts w:ascii="Calibri" w:hAnsi="Calibri" w:cs="Calibri"/>
        </w:rPr>
        <w:t>"</w:t>
      </w:r>
      <w:r w:rsidRPr="005D0B96">
        <w:rPr>
          <w:rFonts w:ascii="Calibri" w:hAnsi="Calibri" w:cs="Calibri"/>
        </w:rPr>
        <w:t>.</w:t>
      </w:r>
    </w:p>
    <w:p w14:paraId="7014A696" w14:textId="77777777" w:rsidR="00A4735F" w:rsidRDefault="00A4735F" w:rsidP="00733A3E">
      <w:pPr>
        <w:jc w:val="both"/>
        <w:rPr>
          <w:rFonts w:ascii="Calibri" w:hAnsi="Calibri" w:cs="Calibri"/>
        </w:rPr>
      </w:pPr>
    </w:p>
    <w:p w14:paraId="76EA9BCA" w14:textId="77777777" w:rsidR="00FA7DCD" w:rsidRDefault="00FA7DCD" w:rsidP="00733A3E">
      <w:pPr>
        <w:jc w:val="both"/>
        <w:rPr>
          <w:rFonts w:ascii="Calibri" w:hAnsi="Calibri" w:cs="Calibri"/>
        </w:rPr>
      </w:pPr>
    </w:p>
    <w:p w14:paraId="5FE3349E" w14:textId="77777777" w:rsidR="00DF1D4E" w:rsidRPr="00655166" w:rsidRDefault="00DF1D4E" w:rsidP="00DF1D4E">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2A668D42" w14:textId="77777777" w:rsidR="00DF1D4E" w:rsidRPr="00655166" w:rsidRDefault="00DF1D4E" w:rsidP="00DF1D4E">
      <w:pPr>
        <w:jc w:val="both"/>
        <w:rPr>
          <w:rFonts w:ascii="Calibri" w:hAnsi="Calibri" w:cs="Calibri"/>
        </w:rPr>
      </w:pPr>
      <w:r w:rsidRPr="00655166">
        <w:rPr>
          <w:rFonts w:ascii="Calibri" w:hAnsi="Calibri" w:cs="Calibri"/>
        </w:rPr>
        <w:t>Para eliminar un usuario:</w:t>
      </w:r>
    </w:p>
    <w:p w14:paraId="3B45DA1E"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Seleccione el usuario en la tabla haciendo clic en el ícono de visto.</w:t>
      </w:r>
    </w:p>
    <w:p w14:paraId="01CD9322"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Haga clic en el botón "Eliminar".</w:t>
      </w:r>
    </w:p>
    <w:p w14:paraId="469237D9" w14:textId="77777777" w:rsidR="00DF1D4E" w:rsidRPr="00655166" w:rsidRDefault="00DF1D4E" w:rsidP="00DF1D4E">
      <w:pPr>
        <w:pStyle w:val="Prrafodelista"/>
        <w:numPr>
          <w:ilvl w:val="0"/>
          <w:numId w:val="217"/>
        </w:numPr>
        <w:spacing w:after="160" w:line="259" w:lineRule="auto"/>
        <w:jc w:val="both"/>
        <w:rPr>
          <w:rFonts w:ascii="Calibri" w:hAnsi="Calibri" w:cs="Calibri"/>
        </w:rPr>
      </w:pPr>
      <w:r w:rsidRPr="00655166">
        <w:rPr>
          <w:rFonts w:ascii="Calibri" w:hAnsi="Calibri" w:cs="Calibri"/>
        </w:rPr>
        <w:t>Confirme la acción en el diálogo que aparece.</w:t>
      </w:r>
    </w:p>
    <w:p w14:paraId="1ABEC702" w14:textId="7822A007" w:rsidR="00DF1D4E" w:rsidRPr="00B82B1C" w:rsidRDefault="00DF1D4E" w:rsidP="00DF1D4E">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00B82B1C" w:rsidRPr="00B82B1C">
        <w:rPr>
          <w:rFonts w:ascii="Calibri" w:hAnsi="Calibri" w:cs="Calibri"/>
        </w:rPr>
        <w:t>"El Usuario fue eliminado correctamente."</w:t>
      </w:r>
    </w:p>
    <w:p w14:paraId="23E54FB3" w14:textId="77777777" w:rsidR="00DF1D4E" w:rsidRDefault="00DF1D4E" w:rsidP="00DF1D4E">
      <w:pPr>
        <w:jc w:val="both"/>
        <w:rPr>
          <w:rFonts w:ascii="Calibri" w:hAnsi="Calibri" w:cs="Calibri"/>
        </w:rPr>
      </w:pPr>
    </w:p>
    <w:p w14:paraId="2F2F53CE" w14:textId="4C0140BA" w:rsidR="00DF1D4E" w:rsidRPr="007C3824" w:rsidRDefault="00DF1D4E" w:rsidP="00DF1D4E">
      <w:pPr>
        <w:jc w:val="both"/>
        <w:rPr>
          <w:rFonts w:ascii="Calibri" w:hAnsi="Calibri" w:cs="Calibri"/>
          <w:b/>
          <w:bCs/>
        </w:rPr>
      </w:pPr>
      <w:r w:rsidRPr="007C3824">
        <w:rPr>
          <w:rFonts w:ascii="Calibri" w:hAnsi="Calibri" w:cs="Calibri"/>
          <w:b/>
          <w:bCs/>
        </w:rPr>
        <w:t>Error al eliminar (sin usuario seleccionado)</w:t>
      </w:r>
    </w:p>
    <w:p w14:paraId="45AECE24" w14:textId="77777777" w:rsidR="00DF1D4E" w:rsidRPr="007C3824" w:rsidRDefault="00DF1D4E" w:rsidP="00DF1D4E">
      <w:pPr>
        <w:jc w:val="both"/>
        <w:rPr>
          <w:rFonts w:ascii="Calibri" w:hAnsi="Calibri" w:cs="Calibri"/>
        </w:rPr>
      </w:pPr>
      <w:r w:rsidRPr="007C3824">
        <w:rPr>
          <w:rFonts w:ascii="Calibri" w:hAnsi="Calibri" w:cs="Calibri"/>
        </w:rPr>
        <w:t>Intento de eliminación incorrecta:</w:t>
      </w:r>
    </w:p>
    <w:p w14:paraId="5E271FC8" w14:textId="77777777" w:rsidR="00DF1D4E" w:rsidRPr="007C3824" w:rsidRDefault="00DF1D4E" w:rsidP="00DF1D4E">
      <w:pPr>
        <w:pStyle w:val="Prrafodelista"/>
        <w:numPr>
          <w:ilvl w:val="0"/>
          <w:numId w:val="218"/>
        </w:numPr>
        <w:spacing w:after="160" w:line="259" w:lineRule="auto"/>
        <w:jc w:val="both"/>
        <w:rPr>
          <w:rFonts w:ascii="Calibri" w:hAnsi="Calibri" w:cs="Calibri"/>
        </w:rPr>
      </w:pPr>
      <w:r w:rsidRPr="007C3824">
        <w:rPr>
          <w:rFonts w:ascii="Calibri" w:hAnsi="Calibri" w:cs="Calibri"/>
        </w:rPr>
        <w:t>Hacer clic en "Eliminar" sin seleccionar ningún usuario.</w:t>
      </w:r>
    </w:p>
    <w:p w14:paraId="452C7288" w14:textId="0038CDFA" w:rsidR="00DF1D4E" w:rsidRPr="00B82B1C" w:rsidRDefault="00B82B1C" w:rsidP="00DF1D4E">
      <w:pPr>
        <w:jc w:val="both"/>
        <w:rPr>
          <w:rFonts w:ascii="Calibri" w:hAnsi="Calibri" w:cs="Calibri"/>
        </w:rPr>
      </w:pPr>
      <w:r>
        <w:rPr>
          <w:rFonts w:ascii="Calibri" w:hAnsi="Calibri" w:cs="Calibri"/>
          <w:b/>
          <w:bCs/>
        </w:rPr>
        <w:t>Mensaje</w:t>
      </w:r>
      <w:r w:rsidR="00DF1D4E"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CD6153">
        <w:rPr>
          <w:rFonts w:ascii="Calibri" w:hAnsi="Calibri" w:cs="Calibri"/>
        </w:rPr>
        <w:t>u</w:t>
      </w:r>
      <w:r w:rsidRPr="00B82B1C">
        <w:rPr>
          <w:rFonts w:ascii="Calibri" w:hAnsi="Calibri" w:cs="Calibri"/>
        </w:rPr>
        <w:t>suario en la tabla para poder eliminarlo."</w:t>
      </w:r>
      <w:r>
        <w:rPr>
          <w:rFonts w:ascii="Calibri" w:hAnsi="Calibri" w:cs="Calibri"/>
        </w:rPr>
        <w:t>.</w:t>
      </w:r>
    </w:p>
    <w:p w14:paraId="35B5E7ED" w14:textId="77777777" w:rsidR="00A4735F" w:rsidRDefault="00A4735F" w:rsidP="00733A3E">
      <w:pPr>
        <w:jc w:val="both"/>
        <w:rPr>
          <w:rFonts w:ascii="Calibri" w:hAnsi="Calibri" w:cs="Calibri"/>
        </w:rPr>
      </w:pPr>
    </w:p>
    <w:p w14:paraId="5E01DB4B" w14:textId="77777777" w:rsidR="00AD74FA" w:rsidRDefault="00AD74FA" w:rsidP="00733A3E">
      <w:pPr>
        <w:jc w:val="both"/>
        <w:rPr>
          <w:rFonts w:ascii="Calibri" w:hAnsi="Calibri" w:cs="Calibri"/>
        </w:rPr>
        <w:sectPr w:rsidR="00AD74FA" w:rsidSect="00CE1E94">
          <w:pgSz w:w="11906" w:h="16838" w:code="9"/>
          <w:pgMar w:top="1440" w:right="1134" w:bottom="1440" w:left="1134" w:header="720" w:footer="720" w:gutter="0"/>
          <w:cols w:space="720"/>
          <w:docGrid w:linePitch="600" w:charSpace="32768"/>
        </w:sectPr>
      </w:pPr>
    </w:p>
    <w:p w14:paraId="1D934BC9" w14:textId="37542FA9" w:rsidR="00A4735F" w:rsidRDefault="00A4735F" w:rsidP="00733A3E">
      <w:pPr>
        <w:jc w:val="both"/>
        <w:rPr>
          <w:rFonts w:ascii="Calibri" w:hAnsi="Calibri" w:cs="Calibri"/>
        </w:rPr>
      </w:pPr>
    </w:p>
    <w:p w14:paraId="4DC0B909" w14:textId="09B18F6C" w:rsidR="00AD74FA" w:rsidRPr="00AD74FA" w:rsidRDefault="00AD74FA" w:rsidP="00AD74FA">
      <w:pPr>
        <w:pStyle w:val="Ttulo2"/>
        <w:jc w:val="center"/>
        <w:rPr>
          <w:rFonts w:asciiTheme="minorHAnsi" w:hAnsiTheme="minorHAnsi" w:cstheme="minorHAnsi"/>
          <w:i w:val="0"/>
          <w:iCs w:val="0"/>
          <w:sz w:val="24"/>
          <w:szCs w:val="22"/>
        </w:rPr>
      </w:pPr>
      <w:bookmarkStart w:id="60" w:name="_Toc187165707"/>
      <w:r w:rsidRPr="00AD74FA">
        <w:rPr>
          <w:rFonts w:asciiTheme="minorHAnsi" w:hAnsiTheme="minorHAnsi" w:cstheme="minorHAnsi"/>
          <w:i w:val="0"/>
          <w:iCs w:val="0"/>
          <w:sz w:val="24"/>
          <w:szCs w:val="24"/>
        </w:rPr>
        <w:t>Interfaz Producto</w:t>
      </w:r>
      <w:bookmarkEnd w:id="60"/>
    </w:p>
    <w:p w14:paraId="4226B811" w14:textId="4EA92BD8" w:rsidR="00A4735F" w:rsidRDefault="00A4735F" w:rsidP="00733A3E">
      <w:pPr>
        <w:jc w:val="both"/>
        <w:rPr>
          <w:rFonts w:ascii="Calibri" w:hAnsi="Calibri" w:cs="Calibri"/>
        </w:rPr>
      </w:pPr>
    </w:p>
    <w:p w14:paraId="058C8233" w14:textId="33B5379E" w:rsidR="00A4735F" w:rsidRDefault="00641BCA" w:rsidP="00733A3E">
      <w:pPr>
        <w:jc w:val="both"/>
        <w:rPr>
          <w:rFonts w:ascii="Calibri" w:hAnsi="Calibri" w:cs="Calibri"/>
        </w:rPr>
      </w:pPr>
      <w:r>
        <w:rPr>
          <w:noProof/>
        </w:rPr>
        <w:drawing>
          <wp:anchor distT="0" distB="0" distL="114300" distR="114300" simplePos="0" relativeHeight="251665408" behindDoc="0" locked="0" layoutInCell="1" allowOverlap="1" wp14:anchorId="0C45D133" wp14:editId="74DDCB21">
            <wp:simplePos x="0" y="0"/>
            <wp:positionH relativeFrom="margin">
              <wp:align>center</wp:align>
            </wp:positionH>
            <wp:positionV relativeFrom="margin">
              <wp:align>center</wp:align>
            </wp:positionV>
            <wp:extent cx="8153400" cy="3695700"/>
            <wp:effectExtent l="0" t="0" r="0" b="0"/>
            <wp:wrapSquare wrapText="bothSides"/>
            <wp:docPr id="11325246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40" r="3970" b="2854"/>
                    <a:stretch/>
                  </pic:blipFill>
                  <pic:spPr bwMode="auto">
                    <a:xfrm>
                      <a:off x="0" y="0"/>
                      <a:ext cx="8153400"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436EB" w14:textId="77777777" w:rsidR="00A4735F" w:rsidRDefault="00A4735F" w:rsidP="00733A3E">
      <w:pPr>
        <w:jc w:val="both"/>
        <w:rPr>
          <w:rFonts w:ascii="Calibri" w:hAnsi="Calibri" w:cs="Calibri"/>
        </w:rPr>
      </w:pPr>
    </w:p>
    <w:p w14:paraId="42CDCF0F" w14:textId="77777777" w:rsidR="00A4735F" w:rsidRDefault="00A4735F" w:rsidP="00733A3E">
      <w:pPr>
        <w:jc w:val="both"/>
        <w:rPr>
          <w:rFonts w:ascii="Calibri" w:hAnsi="Calibri" w:cs="Calibri"/>
        </w:rPr>
      </w:pPr>
    </w:p>
    <w:p w14:paraId="023355E3" w14:textId="77777777" w:rsidR="00A4735F" w:rsidRDefault="00A4735F" w:rsidP="00733A3E">
      <w:pPr>
        <w:jc w:val="both"/>
        <w:rPr>
          <w:rFonts w:ascii="Calibri" w:hAnsi="Calibri" w:cs="Calibri"/>
        </w:rPr>
      </w:pPr>
    </w:p>
    <w:p w14:paraId="77958DE0" w14:textId="77777777" w:rsidR="00A4735F" w:rsidRDefault="00A4735F" w:rsidP="00733A3E">
      <w:pPr>
        <w:jc w:val="both"/>
        <w:rPr>
          <w:rFonts w:ascii="Calibri" w:hAnsi="Calibri" w:cs="Calibri"/>
        </w:rPr>
      </w:pPr>
    </w:p>
    <w:p w14:paraId="6269047C" w14:textId="77777777" w:rsidR="00A4735F" w:rsidRDefault="00A4735F" w:rsidP="00733A3E">
      <w:pPr>
        <w:jc w:val="both"/>
        <w:rPr>
          <w:rFonts w:ascii="Calibri" w:hAnsi="Calibri" w:cs="Calibri"/>
        </w:rPr>
      </w:pPr>
    </w:p>
    <w:p w14:paraId="682AD213" w14:textId="77777777" w:rsidR="00A4735F" w:rsidRDefault="00A4735F" w:rsidP="00733A3E">
      <w:pPr>
        <w:jc w:val="both"/>
        <w:rPr>
          <w:rFonts w:ascii="Calibri" w:hAnsi="Calibri" w:cs="Calibri"/>
        </w:rPr>
      </w:pPr>
    </w:p>
    <w:p w14:paraId="5C672EDD" w14:textId="77777777" w:rsidR="00A4735F" w:rsidRDefault="00A4735F" w:rsidP="00733A3E">
      <w:pPr>
        <w:jc w:val="both"/>
        <w:rPr>
          <w:rFonts w:ascii="Calibri" w:hAnsi="Calibri" w:cs="Calibri"/>
        </w:rPr>
      </w:pPr>
    </w:p>
    <w:p w14:paraId="58FE19C3" w14:textId="77777777" w:rsidR="00A4735F" w:rsidRDefault="00A4735F" w:rsidP="00733A3E">
      <w:pPr>
        <w:jc w:val="both"/>
        <w:rPr>
          <w:rFonts w:ascii="Calibri" w:hAnsi="Calibri" w:cs="Calibri"/>
        </w:rPr>
      </w:pPr>
    </w:p>
    <w:p w14:paraId="5922F816" w14:textId="77777777" w:rsidR="00A4735F" w:rsidRDefault="00A4735F" w:rsidP="00733A3E">
      <w:pPr>
        <w:jc w:val="both"/>
        <w:rPr>
          <w:rFonts w:ascii="Calibri" w:hAnsi="Calibri" w:cs="Calibri"/>
        </w:rPr>
      </w:pPr>
    </w:p>
    <w:p w14:paraId="2C5C974F" w14:textId="77777777" w:rsidR="00A4735F" w:rsidRDefault="00A4735F" w:rsidP="00733A3E">
      <w:pPr>
        <w:jc w:val="both"/>
        <w:rPr>
          <w:rFonts w:ascii="Calibri" w:hAnsi="Calibri" w:cs="Calibri"/>
        </w:rPr>
      </w:pPr>
    </w:p>
    <w:p w14:paraId="74EB8FDF" w14:textId="77777777" w:rsidR="00A4735F" w:rsidRDefault="00A4735F" w:rsidP="00733A3E">
      <w:pPr>
        <w:jc w:val="both"/>
        <w:rPr>
          <w:rFonts w:ascii="Calibri" w:hAnsi="Calibri" w:cs="Calibri"/>
        </w:rPr>
      </w:pPr>
    </w:p>
    <w:p w14:paraId="46572A59" w14:textId="77777777" w:rsidR="00A4735F" w:rsidRDefault="00A4735F" w:rsidP="00733A3E">
      <w:pPr>
        <w:jc w:val="both"/>
        <w:rPr>
          <w:rFonts w:ascii="Calibri" w:hAnsi="Calibri" w:cs="Calibri"/>
        </w:rPr>
      </w:pPr>
    </w:p>
    <w:p w14:paraId="3F880669" w14:textId="77777777" w:rsidR="00A4735F" w:rsidRDefault="00A4735F" w:rsidP="00733A3E">
      <w:pPr>
        <w:jc w:val="both"/>
        <w:rPr>
          <w:rFonts w:ascii="Calibri" w:hAnsi="Calibri" w:cs="Calibri"/>
        </w:rPr>
      </w:pPr>
    </w:p>
    <w:p w14:paraId="786C690E" w14:textId="06B9009C" w:rsidR="00A4735F" w:rsidRDefault="00A4735F" w:rsidP="00733A3E">
      <w:pPr>
        <w:jc w:val="both"/>
        <w:rPr>
          <w:rFonts w:ascii="Calibri" w:hAnsi="Calibri" w:cs="Calibri"/>
        </w:rPr>
      </w:pPr>
    </w:p>
    <w:p w14:paraId="4698BC3B" w14:textId="77777777" w:rsidR="00733A3E" w:rsidRDefault="00733A3E" w:rsidP="00733A3E">
      <w:pPr>
        <w:jc w:val="both"/>
        <w:rPr>
          <w:rFonts w:ascii="Calibri" w:hAnsi="Calibri" w:cs="Calibri"/>
        </w:rPr>
      </w:pPr>
    </w:p>
    <w:p w14:paraId="0603EF8E" w14:textId="77777777" w:rsidR="00733A3E" w:rsidRDefault="00733A3E" w:rsidP="00733A3E">
      <w:pPr>
        <w:jc w:val="both"/>
        <w:rPr>
          <w:rFonts w:ascii="Calibri" w:hAnsi="Calibri" w:cs="Calibri"/>
        </w:rPr>
      </w:pPr>
    </w:p>
    <w:p w14:paraId="15AE8218" w14:textId="77777777" w:rsidR="00733A3E" w:rsidRDefault="00733A3E" w:rsidP="00CE1E94">
      <w:pPr>
        <w:tabs>
          <w:tab w:val="left" w:pos="7956"/>
        </w:tabs>
        <w:rPr>
          <w:rFonts w:asciiTheme="minorHAnsi" w:hAnsiTheme="minorHAnsi" w:cstheme="minorHAnsi"/>
        </w:rPr>
      </w:pPr>
    </w:p>
    <w:p w14:paraId="57B8EED8" w14:textId="77777777" w:rsidR="00641BCA" w:rsidRPr="00641BCA" w:rsidRDefault="00641BCA" w:rsidP="00641BCA">
      <w:pPr>
        <w:rPr>
          <w:rFonts w:asciiTheme="minorHAnsi" w:hAnsiTheme="minorHAnsi" w:cstheme="minorHAnsi"/>
        </w:rPr>
      </w:pPr>
    </w:p>
    <w:p w14:paraId="2E1D3793" w14:textId="77777777" w:rsidR="00641BCA" w:rsidRPr="00641BCA" w:rsidRDefault="00641BCA" w:rsidP="00641BCA">
      <w:pPr>
        <w:rPr>
          <w:rFonts w:asciiTheme="minorHAnsi" w:hAnsiTheme="minorHAnsi" w:cstheme="minorHAnsi"/>
        </w:rPr>
      </w:pPr>
    </w:p>
    <w:p w14:paraId="725A17B6" w14:textId="77777777" w:rsidR="00641BCA" w:rsidRPr="00641BCA" w:rsidRDefault="00641BCA" w:rsidP="00641BCA">
      <w:pPr>
        <w:rPr>
          <w:rFonts w:asciiTheme="minorHAnsi" w:hAnsiTheme="minorHAnsi" w:cstheme="minorHAnsi"/>
        </w:rPr>
      </w:pPr>
    </w:p>
    <w:p w14:paraId="6723608D" w14:textId="77777777" w:rsidR="00641BCA" w:rsidRPr="00641BCA" w:rsidRDefault="00641BCA" w:rsidP="00641BCA">
      <w:pPr>
        <w:rPr>
          <w:rFonts w:asciiTheme="minorHAnsi" w:hAnsiTheme="minorHAnsi" w:cstheme="minorHAnsi"/>
        </w:rPr>
      </w:pPr>
    </w:p>
    <w:p w14:paraId="3F156F85" w14:textId="77777777" w:rsidR="00641BCA" w:rsidRPr="00641BCA" w:rsidRDefault="00641BCA" w:rsidP="00641BCA">
      <w:pPr>
        <w:rPr>
          <w:rFonts w:asciiTheme="minorHAnsi" w:hAnsiTheme="minorHAnsi" w:cstheme="minorHAnsi"/>
        </w:rPr>
      </w:pPr>
    </w:p>
    <w:p w14:paraId="015E2918" w14:textId="77777777" w:rsidR="00641BCA" w:rsidRDefault="00641BCA" w:rsidP="00641BCA">
      <w:pPr>
        <w:rPr>
          <w:rFonts w:asciiTheme="minorHAnsi" w:hAnsiTheme="minorHAnsi" w:cstheme="minorHAnsi"/>
        </w:rPr>
      </w:pPr>
    </w:p>
    <w:p w14:paraId="074A960F" w14:textId="536B79F4" w:rsidR="00641BCA" w:rsidRDefault="00641BCA" w:rsidP="00641BCA">
      <w:pPr>
        <w:tabs>
          <w:tab w:val="left" w:pos="12468"/>
        </w:tabs>
        <w:rPr>
          <w:rFonts w:asciiTheme="minorHAnsi" w:hAnsiTheme="minorHAnsi" w:cstheme="minorHAnsi"/>
        </w:rPr>
      </w:pPr>
      <w:r>
        <w:rPr>
          <w:rFonts w:asciiTheme="minorHAnsi" w:hAnsiTheme="minorHAnsi" w:cstheme="minorHAnsi"/>
        </w:rPr>
        <w:tab/>
      </w:r>
    </w:p>
    <w:p w14:paraId="42A3129D" w14:textId="77777777" w:rsidR="00641BCA" w:rsidRDefault="00641BCA" w:rsidP="00641BCA">
      <w:pPr>
        <w:tabs>
          <w:tab w:val="left" w:pos="12468"/>
        </w:tabs>
        <w:rPr>
          <w:rFonts w:asciiTheme="minorHAnsi" w:hAnsiTheme="minorHAnsi" w:cstheme="minorHAnsi"/>
        </w:rPr>
        <w:sectPr w:rsidR="00641BCA" w:rsidSect="00AD74FA">
          <w:pgSz w:w="16838" w:h="11906" w:orient="landscape" w:code="9"/>
          <w:pgMar w:top="1134" w:right="1440" w:bottom="1134" w:left="1440" w:header="720" w:footer="720" w:gutter="0"/>
          <w:cols w:space="720"/>
          <w:docGrid w:linePitch="600" w:charSpace="32768"/>
        </w:sectPr>
      </w:pPr>
    </w:p>
    <w:p w14:paraId="1773702C" w14:textId="77777777" w:rsidR="00641BCA" w:rsidRDefault="00641BCA" w:rsidP="00641BCA">
      <w:pPr>
        <w:tabs>
          <w:tab w:val="left" w:pos="12468"/>
        </w:tabs>
        <w:rPr>
          <w:rFonts w:asciiTheme="minorHAnsi" w:hAnsiTheme="minorHAnsi" w:cstheme="minorHAnsi"/>
        </w:rPr>
      </w:pPr>
    </w:p>
    <w:p w14:paraId="3F408407" w14:textId="0154FB62" w:rsidR="00641BCA" w:rsidRPr="005E7251" w:rsidRDefault="00641BCA" w:rsidP="00641BCA">
      <w:pPr>
        <w:pStyle w:val="Ttulo3"/>
        <w:rPr>
          <w:rFonts w:ascii="Calibri" w:hAnsi="Calibri" w:cs="Calibri"/>
          <w:b w:val="0"/>
          <w:bCs w:val="0"/>
          <w:color w:val="000000" w:themeColor="text1"/>
          <w:sz w:val="24"/>
          <w:szCs w:val="24"/>
        </w:rPr>
      </w:pPr>
      <w:bookmarkStart w:id="61" w:name="_Toc186290146"/>
      <w:bookmarkStart w:id="62" w:name="_Toc186476300"/>
      <w:bookmarkStart w:id="63" w:name="_Toc186813310"/>
      <w:bookmarkStart w:id="64" w:name="_Toc187165708"/>
      <w:r w:rsidRPr="005E7251">
        <w:rPr>
          <w:rFonts w:ascii="Calibri" w:hAnsi="Calibri" w:cs="Calibri"/>
          <w:color w:val="000000" w:themeColor="text1"/>
          <w:sz w:val="24"/>
          <w:szCs w:val="24"/>
        </w:rPr>
        <w:t>De</w:t>
      </w:r>
      <w:r>
        <w:rPr>
          <w:rFonts w:ascii="Calibri" w:hAnsi="Calibri" w:cs="Calibri"/>
          <w:color w:val="000000" w:themeColor="text1"/>
          <w:sz w:val="24"/>
          <w:szCs w:val="24"/>
        </w:rPr>
        <w:t>scripción</w:t>
      </w:r>
      <w:r w:rsidRPr="005E7251">
        <w:rPr>
          <w:rFonts w:ascii="Calibri" w:hAnsi="Calibri" w:cs="Calibri"/>
          <w:color w:val="000000" w:themeColor="text1"/>
          <w:sz w:val="24"/>
          <w:szCs w:val="24"/>
        </w:rPr>
        <w:t xml:space="preserve"> breve</w:t>
      </w:r>
      <w:bookmarkEnd w:id="61"/>
      <w:bookmarkEnd w:id="62"/>
      <w:bookmarkEnd w:id="63"/>
      <w:bookmarkEnd w:id="64"/>
      <w:r w:rsidRPr="005E7251">
        <w:rPr>
          <w:rFonts w:ascii="Calibri" w:hAnsi="Calibri" w:cs="Calibri"/>
          <w:color w:val="000000" w:themeColor="text1"/>
          <w:sz w:val="24"/>
          <w:szCs w:val="24"/>
        </w:rPr>
        <w:t xml:space="preserve"> </w:t>
      </w:r>
    </w:p>
    <w:p w14:paraId="2915CED8" w14:textId="77777777" w:rsidR="00641BCA" w:rsidRPr="00747A18" w:rsidRDefault="00641BCA" w:rsidP="00641BCA">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productos </w:t>
      </w:r>
      <w:r>
        <w:rPr>
          <w:rFonts w:ascii="Calibri" w:hAnsi="Calibri" w:cs="Calibri"/>
        </w:rPr>
        <w:t>para el supermercado en la aplicación.</w:t>
      </w:r>
    </w:p>
    <w:p w14:paraId="44AD0731" w14:textId="77777777" w:rsidR="00641BCA" w:rsidRDefault="00641BCA" w:rsidP="00641BCA">
      <w:pPr>
        <w:tabs>
          <w:tab w:val="left" w:pos="4932"/>
        </w:tabs>
        <w:jc w:val="both"/>
        <w:rPr>
          <w:rFonts w:ascii="Calibri" w:hAnsi="Calibri" w:cs="Calibri"/>
        </w:rPr>
      </w:pPr>
    </w:p>
    <w:p w14:paraId="3CF9AAA8" w14:textId="77777777" w:rsidR="00641BCA" w:rsidRPr="006362C4" w:rsidRDefault="00641BCA" w:rsidP="00641BCA">
      <w:pPr>
        <w:tabs>
          <w:tab w:val="left" w:pos="4932"/>
        </w:tabs>
        <w:jc w:val="both"/>
        <w:rPr>
          <w:rFonts w:ascii="Calibri" w:hAnsi="Calibri" w:cs="Calibri"/>
          <w:b/>
          <w:bCs/>
        </w:rPr>
      </w:pPr>
      <w:r w:rsidRPr="006362C4">
        <w:rPr>
          <w:rFonts w:ascii="Calibri" w:hAnsi="Calibri" w:cs="Calibri"/>
          <w:b/>
          <w:bCs/>
        </w:rPr>
        <w:t>Funcionalidades principales</w:t>
      </w:r>
    </w:p>
    <w:p w14:paraId="5114D04A"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Inicialización:</w:t>
      </w:r>
    </w:p>
    <w:p w14:paraId="268777E2" w14:textId="77777777" w:rsidR="00641BCA" w:rsidRPr="006362C4" w:rsidRDefault="00641BCA" w:rsidP="00D042AF">
      <w:pPr>
        <w:pStyle w:val="Prrafodelista"/>
        <w:numPr>
          <w:ilvl w:val="0"/>
          <w:numId w:val="240"/>
        </w:numPr>
      </w:pPr>
      <w:r w:rsidRPr="006362C4">
        <w:t xml:space="preserve">Carga los estados de producto (Activo/No Activo) en el </w:t>
      </w:r>
      <w:proofErr w:type="spellStart"/>
      <w:r w:rsidRPr="006362C4">
        <w:t>combobox</w:t>
      </w:r>
      <w:proofErr w:type="spellEnd"/>
      <w:r w:rsidRPr="006362C4">
        <w:t xml:space="preserve"> correspondiente.</w:t>
      </w:r>
    </w:p>
    <w:p w14:paraId="360EDA24" w14:textId="77777777" w:rsidR="00641BCA" w:rsidRPr="006362C4" w:rsidRDefault="00641BCA" w:rsidP="00D042AF">
      <w:pPr>
        <w:pStyle w:val="Prrafodelista"/>
        <w:numPr>
          <w:ilvl w:val="0"/>
          <w:numId w:val="240"/>
        </w:numPr>
      </w:pPr>
      <w:r w:rsidRPr="006362C4">
        <w:t>Carga las categorías y unidades de medida disponibles.</w:t>
      </w:r>
    </w:p>
    <w:p w14:paraId="72D36407" w14:textId="77777777" w:rsidR="00641BCA" w:rsidRPr="006362C4" w:rsidRDefault="00641BCA" w:rsidP="00D042AF">
      <w:pPr>
        <w:pStyle w:val="Prrafodelista"/>
        <w:numPr>
          <w:ilvl w:val="0"/>
          <w:numId w:val="240"/>
        </w:numPr>
      </w:pPr>
      <w:r w:rsidRPr="006362C4">
        <w:t>Configura los controles de búsqueda y filtrado.</w:t>
      </w:r>
    </w:p>
    <w:p w14:paraId="32B14F4A" w14:textId="77777777" w:rsidR="00641BCA" w:rsidRDefault="00641BCA" w:rsidP="00D042AF">
      <w:pPr>
        <w:pStyle w:val="Prrafodelista"/>
        <w:numPr>
          <w:ilvl w:val="0"/>
          <w:numId w:val="240"/>
        </w:numPr>
      </w:pPr>
      <w:r w:rsidRPr="006362C4">
        <w:t>Inicializa la tabla con todos los productos existentes.</w:t>
      </w:r>
    </w:p>
    <w:p w14:paraId="7BA56731" w14:textId="77777777" w:rsidR="00641BCA" w:rsidRPr="006362C4" w:rsidRDefault="00641BCA" w:rsidP="00D042AF"/>
    <w:p w14:paraId="573B8F57"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Registro de nuevos productos:</w:t>
      </w:r>
    </w:p>
    <w:p w14:paraId="22F6E50F"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Permite agregar nuevos productos con su código, nombre, descripción, categoría, unidad de medida, país de origen y estado.</w:t>
      </w:r>
    </w:p>
    <w:p w14:paraId="74BE2BDD"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Asigna automáticamente un código aleatorio.</w:t>
      </w:r>
    </w:p>
    <w:p w14:paraId="3EA5BF10" w14:textId="77777777" w:rsidR="00641BCA" w:rsidRP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Valida los campos obligatorios antes de proceder al registro.</w:t>
      </w:r>
    </w:p>
    <w:p w14:paraId="779F935D" w14:textId="77777777" w:rsidR="00641BCA" w:rsidRDefault="00641BCA" w:rsidP="00641BCA">
      <w:pPr>
        <w:pStyle w:val="Prrafodelista"/>
        <w:numPr>
          <w:ilvl w:val="1"/>
          <w:numId w:val="232"/>
        </w:numPr>
        <w:tabs>
          <w:tab w:val="left" w:pos="4932"/>
        </w:tabs>
        <w:spacing w:after="160" w:line="259" w:lineRule="auto"/>
        <w:jc w:val="both"/>
        <w:rPr>
          <w:rFonts w:ascii="Calibri" w:hAnsi="Calibri" w:cs="Calibri"/>
        </w:rPr>
      </w:pPr>
      <w:r w:rsidRPr="00641BCA">
        <w:rPr>
          <w:rFonts w:ascii="Calibri" w:hAnsi="Calibri" w:cs="Calibri"/>
        </w:rPr>
        <w:t>Actualiza la tabla visual con el nuevo producto añadido.</w:t>
      </w:r>
    </w:p>
    <w:p w14:paraId="7FBD8273"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3FE54CB9" w14:textId="77777777" w:rsidR="00641BCA" w:rsidRPr="00641BCA" w:rsidRDefault="00641BCA" w:rsidP="00641BCA">
      <w:pPr>
        <w:pStyle w:val="Prrafodelista"/>
        <w:numPr>
          <w:ilvl w:val="1"/>
          <w:numId w:val="238"/>
        </w:numPr>
        <w:tabs>
          <w:tab w:val="left" w:pos="4932"/>
        </w:tabs>
        <w:spacing w:after="160" w:line="259" w:lineRule="auto"/>
        <w:jc w:val="both"/>
        <w:rPr>
          <w:rFonts w:ascii="Calibri" w:hAnsi="Calibri" w:cs="Calibri"/>
          <w:b/>
          <w:bCs/>
        </w:rPr>
      </w:pPr>
      <w:r w:rsidRPr="00641BCA">
        <w:rPr>
          <w:rFonts w:ascii="Calibri" w:hAnsi="Calibri" w:cs="Calibri"/>
          <w:b/>
          <w:bCs/>
        </w:rPr>
        <w:t>Edición de productos existentes:</w:t>
      </w:r>
    </w:p>
    <w:p w14:paraId="5ABD2B73" w14:textId="77777777" w:rsidR="00641BCA" w:rsidRPr="00641BCA" w:rsidRDefault="00641BCA" w:rsidP="00641BCA">
      <w:pPr>
        <w:pStyle w:val="Prrafodelista"/>
        <w:numPr>
          <w:ilvl w:val="1"/>
          <w:numId w:val="233"/>
        </w:numPr>
        <w:tabs>
          <w:tab w:val="left" w:pos="4932"/>
        </w:tabs>
        <w:spacing w:after="160" w:line="259" w:lineRule="auto"/>
        <w:jc w:val="both"/>
        <w:rPr>
          <w:rFonts w:ascii="Calibri" w:hAnsi="Calibri" w:cs="Calibri"/>
        </w:rPr>
      </w:pPr>
      <w:r w:rsidRPr="00641BCA">
        <w:rPr>
          <w:rFonts w:ascii="Calibri" w:hAnsi="Calibri" w:cs="Calibri"/>
        </w:rPr>
        <w:t>Permite modificar la información de productos seleccionados.</w:t>
      </w:r>
    </w:p>
    <w:p w14:paraId="2638B73E" w14:textId="77777777" w:rsidR="00641BCA" w:rsidRDefault="00641BCA" w:rsidP="00641BCA">
      <w:pPr>
        <w:pStyle w:val="Prrafodelista"/>
        <w:numPr>
          <w:ilvl w:val="1"/>
          <w:numId w:val="233"/>
        </w:numPr>
        <w:tabs>
          <w:tab w:val="left" w:pos="4932"/>
        </w:tabs>
        <w:spacing w:after="160" w:line="259" w:lineRule="auto"/>
        <w:jc w:val="both"/>
        <w:rPr>
          <w:rFonts w:ascii="Calibri" w:hAnsi="Calibri" w:cs="Calibri"/>
        </w:rPr>
      </w:pPr>
      <w:r w:rsidRPr="00641BCA">
        <w:rPr>
          <w:rFonts w:ascii="Calibri" w:hAnsi="Calibri" w:cs="Calibri"/>
        </w:rPr>
        <w:t>Actualiza los datos en la base de datos y refresca la tabla visual.</w:t>
      </w:r>
    </w:p>
    <w:p w14:paraId="26C2F857"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68DA7E8B"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Eliminación de productos:</w:t>
      </w:r>
    </w:p>
    <w:p w14:paraId="21357D1B" w14:textId="77777777" w:rsidR="00641BCA" w:rsidRPr="00641BCA" w:rsidRDefault="00641BCA" w:rsidP="00641BCA">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Permite eliminar productos seleccionados previamente.</w:t>
      </w:r>
    </w:p>
    <w:p w14:paraId="1C0D29C9" w14:textId="77777777" w:rsidR="00641BCA" w:rsidRDefault="00641BCA" w:rsidP="00641BCA">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Solicita confirmación antes de proceder a la eliminación.</w:t>
      </w:r>
    </w:p>
    <w:p w14:paraId="31A0CA64"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4008C79B"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Búsqueda y filtrado:</w:t>
      </w:r>
    </w:p>
    <w:p w14:paraId="2BDE5901" w14:textId="77777777" w:rsidR="00641BCA" w:rsidRPr="00641BCA" w:rsidRDefault="00641BCA" w:rsidP="00641BCA">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Ofrece opciones para buscar productos por diferentes criterios.</w:t>
      </w:r>
    </w:p>
    <w:p w14:paraId="0C095116" w14:textId="77777777" w:rsidR="00641BCA" w:rsidRDefault="00641BCA" w:rsidP="00641BCA">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Filtra la tabla mostrando solo los resultados relevantes.</w:t>
      </w:r>
    </w:p>
    <w:p w14:paraId="777D04FD"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5C7864AD"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Exportación a Excel:</w:t>
      </w:r>
    </w:p>
    <w:p w14:paraId="4CBFF9CD" w14:textId="64CBE10B" w:rsidR="00641BCA" w:rsidRDefault="00641BCA" w:rsidP="00D042AF">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Permite exportar la lista de productos a un archivo Excel.</w:t>
      </w:r>
    </w:p>
    <w:p w14:paraId="1F3C46C0" w14:textId="77777777" w:rsidR="00D042AF" w:rsidRPr="00D042AF" w:rsidRDefault="00D042AF" w:rsidP="00D042AF">
      <w:pPr>
        <w:pStyle w:val="Prrafodelista"/>
        <w:tabs>
          <w:tab w:val="left" w:pos="4932"/>
        </w:tabs>
        <w:spacing w:after="160" w:line="259" w:lineRule="auto"/>
        <w:ind w:left="1800"/>
        <w:jc w:val="both"/>
        <w:rPr>
          <w:rFonts w:ascii="Calibri" w:hAnsi="Calibri" w:cs="Calibri"/>
        </w:rPr>
      </w:pPr>
    </w:p>
    <w:p w14:paraId="51634A76"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Visualización:</w:t>
      </w:r>
    </w:p>
    <w:p w14:paraId="692C84DB" w14:textId="77777777" w:rsidR="00641BCA" w:rsidRPr="00641BCA" w:rsidRDefault="00641BCA" w:rsidP="00641BCA">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Muestra la información de los productos en una tabla interactiva.</w:t>
      </w:r>
    </w:p>
    <w:p w14:paraId="6BF1A64A" w14:textId="22962388" w:rsidR="00641BCA" w:rsidRDefault="00641BCA" w:rsidP="00641BCA">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Indica visualmente el estado de cada producto (</w:t>
      </w:r>
      <w:r>
        <w:rPr>
          <w:rFonts w:ascii="Calibri" w:hAnsi="Calibri" w:cs="Calibri"/>
        </w:rPr>
        <w:t>A</w:t>
      </w:r>
      <w:r w:rsidRPr="00641BCA">
        <w:rPr>
          <w:rFonts w:ascii="Calibri" w:hAnsi="Calibri" w:cs="Calibri"/>
        </w:rPr>
        <w:t>ctivo/</w:t>
      </w:r>
      <w:r>
        <w:rPr>
          <w:rFonts w:ascii="Calibri" w:hAnsi="Calibri" w:cs="Calibri"/>
        </w:rPr>
        <w:t>No A</w:t>
      </w:r>
      <w:r w:rsidRPr="00641BCA">
        <w:rPr>
          <w:rFonts w:ascii="Calibri" w:hAnsi="Calibri" w:cs="Calibri"/>
        </w:rPr>
        <w:t>ctivo).</w:t>
      </w:r>
    </w:p>
    <w:p w14:paraId="38B1FC82" w14:textId="77777777" w:rsidR="00641BCA" w:rsidRPr="00641BCA" w:rsidRDefault="00641BCA" w:rsidP="00641BCA">
      <w:pPr>
        <w:pStyle w:val="Prrafodelista"/>
        <w:tabs>
          <w:tab w:val="left" w:pos="4932"/>
        </w:tabs>
        <w:spacing w:after="160" w:line="259" w:lineRule="auto"/>
        <w:ind w:left="1800"/>
        <w:jc w:val="both"/>
        <w:rPr>
          <w:rFonts w:ascii="Calibri" w:hAnsi="Calibri" w:cs="Calibri"/>
        </w:rPr>
      </w:pPr>
    </w:p>
    <w:p w14:paraId="308551D4" w14:textId="77777777" w:rsidR="00641BCA" w:rsidRPr="00D042AF" w:rsidRDefault="00641BCA" w:rsidP="00D042AF">
      <w:pPr>
        <w:pStyle w:val="Prrafodelista"/>
        <w:numPr>
          <w:ilvl w:val="1"/>
          <w:numId w:val="238"/>
        </w:numPr>
        <w:tabs>
          <w:tab w:val="left" w:pos="4932"/>
        </w:tabs>
        <w:spacing w:after="160" w:line="259" w:lineRule="auto"/>
        <w:jc w:val="both"/>
        <w:rPr>
          <w:rFonts w:ascii="Calibri" w:hAnsi="Calibri" w:cs="Calibri"/>
          <w:b/>
          <w:bCs/>
        </w:rPr>
      </w:pPr>
      <w:r w:rsidRPr="00D042AF">
        <w:rPr>
          <w:rFonts w:ascii="Calibri" w:hAnsi="Calibri" w:cs="Calibri"/>
          <w:b/>
          <w:bCs/>
        </w:rPr>
        <w:t>Interacción con la tabla:</w:t>
      </w:r>
    </w:p>
    <w:p w14:paraId="05A1100E" w14:textId="77777777" w:rsidR="00641BCA" w:rsidRPr="00641BCA" w:rsidRDefault="00641BCA" w:rsidP="00641BCA">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Permite seleccionar productos para edición o eliminación.</w:t>
      </w:r>
    </w:p>
    <w:p w14:paraId="55652E45" w14:textId="42C2D495" w:rsidR="00641BCA" w:rsidRPr="00641BCA" w:rsidRDefault="00641BCA" w:rsidP="00641BCA">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Visualiza los detalles del producto seleccionado en los campos de edición.</w:t>
      </w:r>
    </w:p>
    <w:p w14:paraId="14277A7F" w14:textId="01DA0A41" w:rsidR="00641BCA" w:rsidRPr="009D5D1E" w:rsidRDefault="00641BCA" w:rsidP="00641BCA">
      <w:pPr>
        <w:pStyle w:val="Ttulo3"/>
        <w:jc w:val="center"/>
        <w:rPr>
          <w:rFonts w:ascii="Calibri" w:hAnsi="Calibri" w:cs="Calibri"/>
          <w:b w:val="0"/>
          <w:bCs w:val="0"/>
          <w:color w:val="000000" w:themeColor="text1"/>
          <w:sz w:val="24"/>
          <w:szCs w:val="24"/>
        </w:rPr>
      </w:pPr>
      <w:bookmarkStart w:id="65" w:name="_Toc187165709"/>
      <w:r w:rsidRPr="009D5D1E">
        <w:rPr>
          <w:rFonts w:ascii="Calibri" w:hAnsi="Calibri" w:cs="Calibri"/>
          <w:color w:val="000000" w:themeColor="text1"/>
          <w:sz w:val="24"/>
          <w:szCs w:val="24"/>
        </w:rPr>
        <w:lastRenderedPageBreak/>
        <w:t>Instrucciones para registrar, editar y eliminar u</w:t>
      </w:r>
      <w:r w:rsidR="00D042AF">
        <w:rPr>
          <w:rFonts w:ascii="Calibri" w:hAnsi="Calibri" w:cs="Calibri"/>
          <w:color w:val="000000" w:themeColor="text1"/>
          <w:sz w:val="24"/>
          <w:szCs w:val="24"/>
        </w:rPr>
        <w:t>n producto</w:t>
      </w:r>
      <w:bookmarkEnd w:id="65"/>
    </w:p>
    <w:p w14:paraId="4993128F" w14:textId="77777777" w:rsidR="00641BCA" w:rsidRDefault="00641BCA" w:rsidP="00641BCA">
      <w:pPr>
        <w:tabs>
          <w:tab w:val="left" w:pos="2388"/>
        </w:tabs>
        <w:jc w:val="both"/>
        <w:rPr>
          <w:rFonts w:ascii="Calibri" w:hAnsi="Calibri" w:cs="Calibri"/>
          <w:b/>
          <w:bCs/>
        </w:rPr>
      </w:pPr>
    </w:p>
    <w:p w14:paraId="2A3BC92C" w14:textId="77777777" w:rsidR="00641BCA" w:rsidRDefault="00641BCA" w:rsidP="00641BCA">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52A172ED" w14:textId="60FD5B3C" w:rsidR="00641BCA" w:rsidRPr="0065367D" w:rsidRDefault="00641BCA" w:rsidP="00641BCA">
      <w:pPr>
        <w:tabs>
          <w:tab w:val="left" w:pos="2388"/>
        </w:tabs>
        <w:jc w:val="both"/>
        <w:rPr>
          <w:rFonts w:ascii="Calibri" w:hAnsi="Calibri" w:cs="Calibri"/>
        </w:rPr>
      </w:pPr>
      <w:r w:rsidRPr="0065367D">
        <w:rPr>
          <w:rFonts w:ascii="Calibri" w:hAnsi="Calibri" w:cs="Calibri"/>
        </w:rPr>
        <w:t xml:space="preserve">Para registrar un nuevo </w:t>
      </w:r>
      <w:r w:rsidR="00D042AF">
        <w:rPr>
          <w:rFonts w:ascii="Calibri" w:hAnsi="Calibri" w:cs="Calibri"/>
        </w:rPr>
        <w:t>producto</w:t>
      </w:r>
      <w:r w:rsidRPr="0065367D">
        <w:rPr>
          <w:rFonts w:ascii="Calibri" w:hAnsi="Calibri" w:cs="Calibri"/>
        </w:rPr>
        <w:t>:</w:t>
      </w:r>
    </w:p>
    <w:p w14:paraId="16C2D50D" w14:textId="77777777" w:rsidR="00641BCA" w:rsidRPr="00D042AF" w:rsidRDefault="00641BCA" w:rsidP="00D042AF">
      <w:pPr>
        <w:pStyle w:val="Prrafodelista"/>
        <w:numPr>
          <w:ilvl w:val="0"/>
          <w:numId w:val="241"/>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4F558B40" w14:textId="58D1CAD1"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Nombre</w:t>
      </w:r>
    </w:p>
    <w:p w14:paraId="1FCBF509" w14:textId="727EC998" w:rsidR="00D042AF" w:rsidRDefault="00D042AF" w:rsidP="00D042AF">
      <w:pPr>
        <w:pStyle w:val="Prrafodelista"/>
        <w:numPr>
          <w:ilvl w:val="0"/>
          <w:numId w:val="242"/>
        </w:numPr>
        <w:rPr>
          <w:rFonts w:ascii="Calibri" w:hAnsi="Calibri" w:cs="Calibri"/>
        </w:rPr>
      </w:pPr>
      <w:r w:rsidRPr="00D042AF">
        <w:rPr>
          <w:rFonts w:ascii="Calibri" w:hAnsi="Calibri" w:cs="Calibri"/>
        </w:rPr>
        <w:t>Descripción</w:t>
      </w:r>
    </w:p>
    <w:p w14:paraId="2F75A5C6" w14:textId="0492463E" w:rsidR="002F11AF" w:rsidRPr="002F11AF" w:rsidRDefault="002F11AF" w:rsidP="002F11AF">
      <w:pPr>
        <w:pStyle w:val="Prrafodelista"/>
        <w:numPr>
          <w:ilvl w:val="0"/>
          <w:numId w:val="242"/>
        </w:numPr>
        <w:rPr>
          <w:rFonts w:ascii="Calibri" w:hAnsi="Calibri" w:cs="Calibri"/>
        </w:rPr>
      </w:pPr>
      <w:r w:rsidRPr="00D042AF">
        <w:rPr>
          <w:rFonts w:ascii="Calibri" w:hAnsi="Calibri" w:cs="Calibri"/>
        </w:rPr>
        <w:t>País Origen</w:t>
      </w:r>
    </w:p>
    <w:p w14:paraId="6E842B7D" w14:textId="148A33C4"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Categoría</w:t>
      </w:r>
    </w:p>
    <w:p w14:paraId="5F8556B7" w14:textId="4387C388" w:rsidR="00D042AF" w:rsidRPr="00D042AF" w:rsidRDefault="00D042AF" w:rsidP="00D042AF">
      <w:pPr>
        <w:pStyle w:val="Prrafodelista"/>
        <w:numPr>
          <w:ilvl w:val="0"/>
          <w:numId w:val="242"/>
        </w:numPr>
        <w:rPr>
          <w:rFonts w:ascii="Calibri" w:hAnsi="Calibri" w:cs="Calibri"/>
        </w:rPr>
      </w:pPr>
      <w:r w:rsidRPr="00D042AF">
        <w:rPr>
          <w:rFonts w:ascii="Calibri" w:hAnsi="Calibri" w:cs="Calibri"/>
        </w:rPr>
        <w:t>Unidad Medida</w:t>
      </w:r>
    </w:p>
    <w:p w14:paraId="0F46F8B4" w14:textId="29909EB2" w:rsidR="00D042AF"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6A2AE9B6" w14:textId="77777777" w:rsidR="00641BCA" w:rsidRPr="0065367D" w:rsidRDefault="00641BCA" w:rsidP="00641BCA">
      <w:pPr>
        <w:pStyle w:val="Prrafodelista"/>
        <w:tabs>
          <w:tab w:val="left" w:pos="2388"/>
        </w:tabs>
        <w:ind w:left="1068"/>
        <w:jc w:val="both"/>
        <w:rPr>
          <w:rFonts w:ascii="Calibri" w:hAnsi="Calibri" w:cs="Calibri"/>
        </w:rPr>
      </w:pPr>
    </w:p>
    <w:p w14:paraId="0B54D9A4" w14:textId="77777777" w:rsidR="00641BCA" w:rsidRPr="00D042AF" w:rsidRDefault="00641BCA" w:rsidP="00D042AF">
      <w:pPr>
        <w:pStyle w:val="Prrafodelista"/>
        <w:numPr>
          <w:ilvl w:val="0"/>
          <w:numId w:val="241"/>
        </w:numPr>
        <w:tabs>
          <w:tab w:val="left" w:pos="2388"/>
        </w:tabs>
        <w:spacing w:after="160" w:line="259" w:lineRule="auto"/>
        <w:jc w:val="both"/>
        <w:rPr>
          <w:rFonts w:ascii="Calibri" w:hAnsi="Calibri" w:cs="Calibri"/>
        </w:rPr>
      </w:pPr>
      <w:r w:rsidRPr="00D042AF">
        <w:rPr>
          <w:rFonts w:ascii="Calibri" w:hAnsi="Calibri" w:cs="Calibri"/>
        </w:rPr>
        <w:t>Haga clic en el botón "Agregar".</w:t>
      </w:r>
    </w:p>
    <w:p w14:paraId="512E18FB" w14:textId="77777777" w:rsidR="00641BCA" w:rsidRDefault="00641BCA" w:rsidP="00641BCA">
      <w:pPr>
        <w:tabs>
          <w:tab w:val="left" w:pos="2388"/>
        </w:tabs>
        <w:jc w:val="both"/>
        <w:rPr>
          <w:rFonts w:ascii="Calibri" w:hAnsi="Calibri" w:cs="Calibri"/>
          <w:b/>
          <w:bCs/>
        </w:rPr>
      </w:pPr>
      <w:r w:rsidRPr="0065367D">
        <w:rPr>
          <w:rFonts w:ascii="Calibri" w:hAnsi="Calibri" w:cs="Calibri"/>
          <w:b/>
          <w:bCs/>
        </w:rPr>
        <w:t>Ejemplo correcto:</w:t>
      </w:r>
    </w:p>
    <w:p w14:paraId="795FEBBD"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Nombre: Leche de chocolate</w:t>
      </w:r>
    </w:p>
    <w:p w14:paraId="6FE3BB4D" w14:textId="77777777" w:rsidR="00D042AF" w:rsidRDefault="00D042AF" w:rsidP="00D042AF">
      <w:pPr>
        <w:pStyle w:val="Prrafodelista"/>
        <w:numPr>
          <w:ilvl w:val="0"/>
          <w:numId w:val="243"/>
        </w:numPr>
        <w:rPr>
          <w:rFonts w:ascii="Calibri" w:hAnsi="Calibri" w:cs="Calibri"/>
        </w:rPr>
      </w:pPr>
      <w:r w:rsidRPr="00D042AF">
        <w:rPr>
          <w:rFonts w:ascii="Calibri" w:hAnsi="Calibri" w:cs="Calibri"/>
        </w:rPr>
        <w:t>Descripción: 90% chocolate</w:t>
      </w:r>
    </w:p>
    <w:p w14:paraId="550DC57F" w14:textId="47E1EC5F" w:rsidR="002F11AF" w:rsidRPr="002F11AF" w:rsidRDefault="002F11AF" w:rsidP="002F11AF">
      <w:pPr>
        <w:pStyle w:val="Prrafodelista"/>
        <w:numPr>
          <w:ilvl w:val="0"/>
          <w:numId w:val="243"/>
        </w:numPr>
        <w:rPr>
          <w:rFonts w:ascii="Calibri" w:hAnsi="Calibri" w:cs="Calibri"/>
        </w:rPr>
      </w:pPr>
      <w:r w:rsidRPr="00D042AF">
        <w:rPr>
          <w:rFonts w:ascii="Calibri" w:hAnsi="Calibri" w:cs="Calibri"/>
        </w:rPr>
        <w:t>País Origen: China</w:t>
      </w:r>
    </w:p>
    <w:p w14:paraId="0E956CBD"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 xml:space="preserve">Categoría: Lácteo </w:t>
      </w:r>
    </w:p>
    <w:p w14:paraId="15795A91"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Unidad Medida: Litro</w:t>
      </w:r>
    </w:p>
    <w:p w14:paraId="2CA529B6" w14:textId="77777777" w:rsidR="00D042AF" w:rsidRPr="00D042AF" w:rsidRDefault="00D042AF" w:rsidP="00D042AF">
      <w:pPr>
        <w:pStyle w:val="Prrafodelista"/>
        <w:numPr>
          <w:ilvl w:val="0"/>
          <w:numId w:val="243"/>
        </w:numPr>
        <w:rPr>
          <w:rFonts w:ascii="Calibri" w:hAnsi="Calibri" w:cs="Calibri"/>
        </w:rPr>
      </w:pPr>
      <w:r w:rsidRPr="00D042AF">
        <w:rPr>
          <w:rFonts w:ascii="Calibri" w:hAnsi="Calibri" w:cs="Calibri"/>
        </w:rPr>
        <w:t>Estado: Activo</w:t>
      </w:r>
    </w:p>
    <w:p w14:paraId="392FC9DD" w14:textId="77777777" w:rsidR="00D042AF" w:rsidRPr="0065367D" w:rsidRDefault="00D042AF" w:rsidP="00641BCA">
      <w:pPr>
        <w:tabs>
          <w:tab w:val="left" w:pos="2388"/>
        </w:tabs>
        <w:jc w:val="both"/>
        <w:rPr>
          <w:rFonts w:ascii="Calibri" w:hAnsi="Calibri" w:cs="Calibri"/>
          <w:b/>
          <w:bCs/>
        </w:rPr>
      </w:pPr>
    </w:p>
    <w:p w14:paraId="15125F48" w14:textId="12A85F7E" w:rsidR="00641BCA" w:rsidRPr="007671FF" w:rsidRDefault="00641BCA" w:rsidP="00641BCA">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sidR="00B84A0E">
        <w:rPr>
          <w:rFonts w:ascii="Calibri" w:hAnsi="Calibri" w:cs="Calibri"/>
        </w:rPr>
        <w:t>producto</w:t>
      </w:r>
      <w:r w:rsidRPr="00B97114">
        <w:rPr>
          <w:rFonts w:ascii="Calibri" w:hAnsi="Calibri" w:cs="Calibri"/>
        </w:rPr>
        <w:t xml:space="preserve"> fue registrado correctamente. </w:t>
      </w:r>
      <w:r w:rsidRPr="0065367D">
        <w:rPr>
          <w:rFonts w:ascii="Calibri" w:hAnsi="Calibri" w:cs="Calibri"/>
        </w:rPr>
        <w:t>".</w:t>
      </w:r>
    </w:p>
    <w:p w14:paraId="7CDE1AB4" w14:textId="77777777" w:rsidR="00641BCA" w:rsidRDefault="00641BCA" w:rsidP="00641BCA">
      <w:pPr>
        <w:rPr>
          <w:rFonts w:ascii="Calibri" w:hAnsi="Calibri" w:cs="Calibri"/>
        </w:rPr>
      </w:pPr>
    </w:p>
    <w:p w14:paraId="6FB36B84" w14:textId="77777777" w:rsidR="00641BCA" w:rsidRDefault="00641BCA" w:rsidP="00641BCA">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5130982B" w14:textId="77777777" w:rsidR="00641BCA" w:rsidRDefault="00641BCA" w:rsidP="00641BCA">
      <w:pPr>
        <w:jc w:val="both"/>
        <w:rPr>
          <w:rFonts w:ascii="Calibri" w:hAnsi="Calibri" w:cs="Calibri"/>
          <w:b/>
          <w:bCs/>
        </w:rPr>
      </w:pPr>
    </w:p>
    <w:p w14:paraId="504A9524" w14:textId="77777777" w:rsidR="00641BCA" w:rsidRDefault="00641BCA" w:rsidP="00641BCA">
      <w:pPr>
        <w:jc w:val="both"/>
        <w:rPr>
          <w:rFonts w:ascii="Calibri" w:hAnsi="Calibri" w:cs="Calibri"/>
        </w:rPr>
      </w:pPr>
      <w:r w:rsidRPr="00317ADC">
        <w:rPr>
          <w:rFonts w:ascii="Calibri" w:hAnsi="Calibri" w:cs="Calibri"/>
        </w:rPr>
        <w:t>¿Qué paso?</w:t>
      </w:r>
    </w:p>
    <w:p w14:paraId="58487904" w14:textId="043005FB" w:rsidR="00641BCA" w:rsidRDefault="00641BCA" w:rsidP="00641BCA">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sidR="00B84A0E">
        <w:rPr>
          <w:rFonts w:ascii="Calibri" w:hAnsi="Calibri" w:cs="Calibri"/>
        </w:rPr>
        <w:t>producto</w:t>
      </w:r>
      <w:r w:rsidRPr="00317ADC">
        <w:rPr>
          <w:rFonts w:ascii="Calibri" w:hAnsi="Calibri" w:cs="Calibri"/>
        </w:rPr>
        <w:t xml:space="preserve"> con campos vacíos.</w:t>
      </w:r>
    </w:p>
    <w:p w14:paraId="6F5780B7" w14:textId="77777777" w:rsidR="00641BCA" w:rsidRDefault="00641BCA" w:rsidP="00641BCA">
      <w:pPr>
        <w:jc w:val="both"/>
        <w:rPr>
          <w:rFonts w:ascii="Calibri" w:hAnsi="Calibri" w:cs="Calibri"/>
          <w:b/>
          <w:bCs/>
        </w:rPr>
      </w:pPr>
      <w:r w:rsidRPr="00B97114">
        <w:rPr>
          <w:rFonts w:ascii="Calibri" w:hAnsi="Calibri" w:cs="Calibri"/>
          <w:b/>
          <w:bCs/>
        </w:rPr>
        <w:t xml:space="preserve">Ejemplo erróneo </w:t>
      </w:r>
    </w:p>
    <w:p w14:paraId="0AF1ECC3" w14:textId="6A316657" w:rsidR="00641BCA" w:rsidRPr="00B84A0E" w:rsidRDefault="00641BCA" w:rsidP="00B84A0E">
      <w:pPr>
        <w:pStyle w:val="Prrafodelista"/>
        <w:numPr>
          <w:ilvl w:val="0"/>
          <w:numId w:val="244"/>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sidR="00B84A0E">
        <w:rPr>
          <w:rFonts w:ascii="Calibri" w:hAnsi="Calibri" w:cs="Calibri"/>
        </w:rPr>
        <w:t>descripción</w:t>
      </w:r>
      <w:r w:rsidRPr="00B84A0E">
        <w:rPr>
          <w:rFonts w:ascii="Calibri" w:hAnsi="Calibri" w:cs="Calibri"/>
        </w:rPr>
        <w:t>:</w:t>
      </w:r>
    </w:p>
    <w:p w14:paraId="4F283EC3"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Nombre: Leche de chocolate</w:t>
      </w:r>
    </w:p>
    <w:p w14:paraId="55FCA198" w14:textId="09C5C6E9" w:rsidR="00B84A0E" w:rsidRDefault="00B84A0E" w:rsidP="00B84A0E">
      <w:pPr>
        <w:pStyle w:val="Prrafodelista"/>
        <w:numPr>
          <w:ilvl w:val="0"/>
          <w:numId w:val="245"/>
        </w:numPr>
        <w:rPr>
          <w:rFonts w:ascii="Calibri" w:hAnsi="Calibri" w:cs="Calibri"/>
        </w:rPr>
      </w:pPr>
      <w:r w:rsidRPr="00D042AF">
        <w:rPr>
          <w:rFonts w:ascii="Calibri" w:hAnsi="Calibri" w:cs="Calibri"/>
        </w:rPr>
        <w:t>Descripción:</w:t>
      </w:r>
    </w:p>
    <w:p w14:paraId="01B7C495" w14:textId="2EF3D71B" w:rsidR="002F11AF" w:rsidRPr="002F11AF" w:rsidRDefault="002F11AF" w:rsidP="002F11AF">
      <w:pPr>
        <w:pStyle w:val="Prrafodelista"/>
        <w:numPr>
          <w:ilvl w:val="0"/>
          <w:numId w:val="245"/>
        </w:numPr>
        <w:rPr>
          <w:rFonts w:ascii="Calibri" w:hAnsi="Calibri" w:cs="Calibri"/>
        </w:rPr>
      </w:pPr>
      <w:r w:rsidRPr="00D042AF">
        <w:rPr>
          <w:rFonts w:ascii="Calibri" w:hAnsi="Calibri" w:cs="Calibri"/>
        </w:rPr>
        <w:t>País Origen: China</w:t>
      </w:r>
    </w:p>
    <w:p w14:paraId="57D02D7E"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 xml:space="preserve">Categoría: Lácteo </w:t>
      </w:r>
    </w:p>
    <w:p w14:paraId="686E1C7A"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Unidad Medida: Litro</w:t>
      </w:r>
    </w:p>
    <w:p w14:paraId="467F13AA" w14:textId="77777777" w:rsidR="00B84A0E" w:rsidRPr="00D042AF" w:rsidRDefault="00B84A0E" w:rsidP="00B84A0E">
      <w:pPr>
        <w:pStyle w:val="Prrafodelista"/>
        <w:numPr>
          <w:ilvl w:val="0"/>
          <w:numId w:val="245"/>
        </w:numPr>
        <w:rPr>
          <w:rFonts w:ascii="Calibri" w:hAnsi="Calibri" w:cs="Calibri"/>
        </w:rPr>
      </w:pPr>
      <w:r w:rsidRPr="00D042AF">
        <w:rPr>
          <w:rFonts w:ascii="Calibri" w:hAnsi="Calibri" w:cs="Calibri"/>
        </w:rPr>
        <w:t>Estado: Activo</w:t>
      </w:r>
    </w:p>
    <w:p w14:paraId="28A01FCA" w14:textId="77777777" w:rsidR="00641BCA" w:rsidRDefault="00641BCA" w:rsidP="00641BCA">
      <w:pPr>
        <w:pStyle w:val="Prrafodelista"/>
        <w:ind w:left="1428"/>
        <w:jc w:val="both"/>
        <w:rPr>
          <w:rFonts w:ascii="Calibri" w:hAnsi="Calibri" w:cs="Calibri"/>
        </w:rPr>
      </w:pPr>
    </w:p>
    <w:p w14:paraId="21F044A1" w14:textId="77777777" w:rsidR="00641BCA" w:rsidRPr="00B84A0E" w:rsidRDefault="00641BCA" w:rsidP="00B84A0E">
      <w:pPr>
        <w:pStyle w:val="Prrafodelista"/>
        <w:numPr>
          <w:ilvl w:val="0"/>
          <w:numId w:val="244"/>
        </w:numPr>
        <w:tabs>
          <w:tab w:val="left" w:pos="2388"/>
        </w:tabs>
        <w:spacing w:after="160" w:line="259" w:lineRule="auto"/>
        <w:jc w:val="both"/>
        <w:rPr>
          <w:rFonts w:ascii="Calibri" w:hAnsi="Calibri" w:cs="Calibri"/>
        </w:rPr>
      </w:pPr>
      <w:r w:rsidRPr="00B84A0E">
        <w:rPr>
          <w:rFonts w:ascii="Calibri" w:hAnsi="Calibri" w:cs="Calibri"/>
        </w:rPr>
        <w:t>Haga clic en el botón "Agregar".</w:t>
      </w:r>
    </w:p>
    <w:p w14:paraId="19858977" w14:textId="2C9F02EF" w:rsidR="00641BCA" w:rsidRDefault="00641BCA" w:rsidP="00641BCA">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sidR="002F11AF">
        <w:rPr>
          <w:rFonts w:ascii="Calibri" w:hAnsi="Calibri" w:cs="Calibri"/>
        </w:rPr>
        <w:t xml:space="preserve">la descripción </w:t>
      </w:r>
      <w:r w:rsidRPr="00317ADC">
        <w:rPr>
          <w:rFonts w:ascii="Calibri" w:hAnsi="Calibri" w:cs="Calibri"/>
        </w:rPr>
        <w:t xml:space="preserve">del </w:t>
      </w:r>
      <w:r w:rsidR="002F11AF">
        <w:rPr>
          <w:rFonts w:ascii="Calibri" w:hAnsi="Calibri" w:cs="Calibri"/>
        </w:rPr>
        <w:t>producto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32F75DD1" w14:textId="77777777" w:rsidR="00641BCA" w:rsidRDefault="00641BCA" w:rsidP="00641BCA">
      <w:pPr>
        <w:jc w:val="both"/>
        <w:rPr>
          <w:rFonts w:ascii="Calibri" w:hAnsi="Calibri" w:cs="Calibri"/>
        </w:rPr>
      </w:pPr>
    </w:p>
    <w:p w14:paraId="56D6EE9F" w14:textId="77777777" w:rsidR="00641BCA" w:rsidRDefault="00641BCA" w:rsidP="00641BCA">
      <w:pPr>
        <w:jc w:val="both"/>
        <w:rPr>
          <w:rFonts w:ascii="Calibri" w:hAnsi="Calibri" w:cs="Calibri"/>
        </w:rPr>
      </w:pPr>
    </w:p>
    <w:p w14:paraId="0E8D1F7C" w14:textId="77777777" w:rsidR="00641BCA" w:rsidRDefault="00641BCA" w:rsidP="00641BCA">
      <w:pPr>
        <w:jc w:val="both"/>
        <w:rPr>
          <w:rFonts w:ascii="Calibri" w:hAnsi="Calibri" w:cs="Calibri"/>
        </w:rPr>
      </w:pPr>
    </w:p>
    <w:p w14:paraId="56FD83BB" w14:textId="77777777" w:rsidR="00641BCA" w:rsidRDefault="00641BCA" w:rsidP="00641BCA">
      <w:pPr>
        <w:jc w:val="both"/>
        <w:rPr>
          <w:rFonts w:ascii="Calibri" w:hAnsi="Calibri" w:cs="Calibri"/>
        </w:rPr>
      </w:pPr>
    </w:p>
    <w:p w14:paraId="56B372CD" w14:textId="77777777" w:rsidR="00641BCA" w:rsidRDefault="00641BCA" w:rsidP="00641BCA">
      <w:pPr>
        <w:jc w:val="both"/>
        <w:rPr>
          <w:rFonts w:ascii="Calibri" w:hAnsi="Calibri" w:cs="Calibri"/>
        </w:rPr>
      </w:pPr>
    </w:p>
    <w:p w14:paraId="3D480275" w14:textId="77777777" w:rsidR="00641BCA" w:rsidRDefault="00641BCA" w:rsidP="00641BCA">
      <w:pPr>
        <w:jc w:val="both"/>
        <w:rPr>
          <w:rFonts w:ascii="Calibri" w:hAnsi="Calibri" w:cs="Calibri"/>
        </w:rPr>
      </w:pPr>
    </w:p>
    <w:p w14:paraId="0E931022" w14:textId="77777777" w:rsidR="00641BCA" w:rsidRDefault="00641BCA" w:rsidP="00641BCA">
      <w:pPr>
        <w:jc w:val="both"/>
        <w:rPr>
          <w:rFonts w:ascii="Calibri" w:hAnsi="Calibri" w:cs="Calibri"/>
        </w:rPr>
      </w:pPr>
    </w:p>
    <w:p w14:paraId="0664DC35" w14:textId="381BE492" w:rsidR="00641BCA" w:rsidRDefault="00641BCA" w:rsidP="00641BCA">
      <w:pPr>
        <w:jc w:val="both"/>
        <w:rPr>
          <w:rFonts w:ascii="Calibri" w:hAnsi="Calibri" w:cs="Calibri"/>
          <w:b/>
          <w:bCs/>
        </w:rPr>
      </w:pPr>
      <w:r>
        <w:rPr>
          <w:rFonts w:ascii="Calibri" w:hAnsi="Calibri" w:cs="Calibri"/>
          <w:b/>
          <w:bCs/>
        </w:rPr>
        <w:lastRenderedPageBreak/>
        <w:t xml:space="preserve">Error </w:t>
      </w:r>
      <w:r w:rsidR="00DC1FB3">
        <w:rPr>
          <w:rFonts w:ascii="Calibri" w:hAnsi="Calibri" w:cs="Calibri"/>
          <w:b/>
          <w:bCs/>
        </w:rPr>
        <w:t>2</w:t>
      </w:r>
      <w:r>
        <w:rPr>
          <w:rFonts w:ascii="Calibri" w:hAnsi="Calibri" w:cs="Calibri"/>
          <w:b/>
          <w:bCs/>
        </w:rPr>
        <w:t xml:space="preserve">: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p>
    <w:p w14:paraId="6660850A" w14:textId="77777777" w:rsidR="00641BCA" w:rsidRDefault="00641BCA" w:rsidP="00641BCA">
      <w:pPr>
        <w:jc w:val="both"/>
        <w:rPr>
          <w:rFonts w:ascii="Calibri" w:hAnsi="Calibri" w:cs="Calibri"/>
          <w:b/>
          <w:bCs/>
        </w:rPr>
      </w:pPr>
    </w:p>
    <w:p w14:paraId="1FDCBBC8" w14:textId="77777777" w:rsidR="00641BCA" w:rsidRDefault="00641BCA" w:rsidP="00641BCA">
      <w:pPr>
        <w:jc w:val="both"/>
        <w:rPr>
          <w:rFonts w:ascii="Calibri" w:hAnsi="Calibri" w:cs="Calibri"/>
        </w:rPr>
      </w:pPr>
      <w:r w:rsidRPr="00317ADC">
        <w:rPr>
          <w:rFonts w:ascii="Calibri" w:hAnsi="Calibri" w:cs="Calibri"/>
        </w:rPr>
        <w:t>¿Qué paso?</w:t>
      </w:r>
    </w:p>
    <w:p w14:paraId="721CB7C0" w14:textId="211C85E4" w:rsidR="00641BCA" w:rsidRDefault="00641BCA" w:rsidP="00641BCA">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52C2479F" w14:textId="77777777" w:rsidR="00641BCA" w:rsidRDefault="00641BCA" w:rsidP="00641BCA">
      <w:pPr>
        <w:jc w:val="both"/>
        <w:rPr>
          <w:rFonts w:ascii="Calibri" w:hAnsi="Calibri" w:cs="Calibri"/>
          <w:b/>
          <w:bCs/>
        </w:rPr>
      </w:pPr>
      <w:r w:rsidRPr="00B97114">
        <w:rPr>
          <w:rFonts w:ascii="Calibri" w:hAnsi="Calibri" w:cs="Calibri"/>
          <w:b/>
          <w:bCs/>
        </w:rPr>
        <w:t xml:space="preserve">Ejemplo erróneo </w:t>
      </w:r>
    </w:p>
    <w:p w14:paraId="024276CE" w14:textId="77777777" w:rsidR="00641BCA" w:rsidRPr="00DC1FB3" w:rsidRDefault="00641BCA" w:rsidP="00DC1FB3">
      <w:pPr>
        <w:pStyle w:val="Prrafodelista"/>
        <w:numPr>
          <w:ilvl w:val="0"/>
          <w:numId w:val="247"/>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B8C05D5" w14:textId="37A0A181"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 xml:space="preserve">Nombre: Leche de </w:t>
      </w:r>
      <w:r>
        <w:rPr>
          <w:rFonts w:ascii="Calibri" w:hAnsi="Calibri" w:cs="Calibri"/>
        </w:rPr>
        <w:t>545450te</w:t>
      </w:r>
    </w:p>
    <w:p w14:paraId="35C8941F" w14:textId="77777777" w:rsidR="00DC1FB3" w:rsidRDefault="00DC1FB3" w:rsidP="00DC1FB3">
      <w:pPr>
        <w:pStyle w:val="Prrafodelista"/>
        <w:numPr>
          <w:ilvl w:val="0"/>
          <w:numId w:val="246"/>
        </w:numPr>
        <w:rPr>
          <w:rFonts w:ascii="Calibri" w:hAnsi="Calibri" w:cs="Calibri"/>
        </w:rPr>
      </w:pPr>
      <w:r w:rsidRPr="00D042AF">
        <w:rPr>
          <w:rFonts w:ascii="Calibri" w:hAnsi="Calibri" w:cs="Calibri"/>
        </w:rPr>
        <w:t>Descripción: 90% chocolate</w:t>
      </w:r>
    </w:p>
    <w:p w14:paraId="6AE737A2" w14:textId="77777777" w:rsidR="00DC1FB3" w:rsidRPr="002F11AF" w:rsidRDefault="00DC1FB3" w:rsidP="00DC1FB3">
      <w:pPr>
        <w:pStyle w:val="Prrafodelista"/>
        <w:numPr>
          <w:ilvl w:val="0"/>
          <w:numId w:val="246"/>
        </w:numPr>
        <w:rPr>
          <w:rFonts w:ascii="Calibri" w:hAnsi="Calibri" w:cs="Calibri"/>
        </w:rPr>
      </w:pPr>
      <w:r w:rsidRPr="00D042AF">
        <w:rPr>
          <w:rFonts w:ascii="Calibri" w:hAnsi="Calibri" w:cs="Calibri"/>
        </w:rPr>
        <w:t>País Origen: China</w:t>
      </w:r>
    </w:p>
    <w:p w14:paraId="434E41E7"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 xml:space="preserve">Categoría: Lácteo </w:t>
      </w:r>
    </w:p>
    <w:p w14:paraId="2C432518"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Unidad Medida: Litro</w:t>
      </w:r>
    </w:p>
    <w:p w14:paraId="26F2CBF5" w14:textId="77777777" w:rsidR="00DC1FB3" w:rsidRPr="00D042AF" w:rsidRDefault="00DC1FB3" w:rsidP="00DC1FB3">
      <w:pPr>
        <w:pStyle w:val="Prrafodelista"/>
        <w:numPr>
          <w:ilvl w:val="0"/>
          <w:numId w:val="246"/>
        </w:numPr>
        <w:rPr>
          <w:rFonts w:ascii="Calibri" w:hAnsi="Calibri" w:cs="Calibri"/>
        </w:rPr>
      </w:pPr>
      <w:r w:rsidRPr="00D042AF">
        <w:rPr>
          <w:rFonts w:ascii="Calibri" w:hAnsi="Calibri" w:cs="Calibri"/>
        </w:rPr>
        <w:t>Estado: Activo</w:t>
      </w:r>
    </w:p>
    <w:p w14:paraId="30E219E7" w14:textId="77777777" w:rsidR="00641BCA" w:rsidRDefault="00641BCA" w:rsidP="00641BCA">
      <w:pPr>
        <w:pStyle w:val="Prrafodelista"/>
        <w:ind w:left="1428"/>
        <w:jc w:val="both"/>
        <w:rPr>
          <w:rFonts w:ascii="Calibri" w:hAnsi="Calibri" w:cs="Calibri"/>
        </w:rPr>
      </w:pPr>
    </w:p>
    <w:p w14:paraId="6D088809" w14:textId="77777777" w:rsidR="00641BCA" w:rsidRPr="00DC1FB3" w:rsidRDefault="00641BCA" w:rsidP="00DC1FB3">
      <w:pPr>
        <w:pStyle w:val="Prrafodelista"/>
        <w:numPr>
          <w:ilvl w:val="0"/>
          <w:numId w:val="247"/>
        </w:numPr>
        <w:tabs>
          <w:tab w:val="left" w:pos="2388"/>
        </w:tabs>
        <w:spacing w:after="160" w:line="259" w:lineRule="auto"/>
        <w:jc w:val="both"/>
        <w:rPr>
          <w:rFonts w:ascii="Calibri" w:hAnsi="Calibri" w:cs="Calibri"/>
        </w:rPr>
      </w:pPr>
      <w:r w:rsidRPr="00DC1FB3">
        <w:rPr>
          <w:rFonts w:ascii="Calibri" w:hAnsi="Calibri" w:cs="Calibri"/>
        </w:rPr>
        <w:t>Haga clic en el botón "Agregar".</w:t>
      </w:r>
    </w:p>
    <w:p w14:paraId="7B57A84B" w14:textId="627FF69C" w:rsidR="00641BCA" w:rsidRDefault="00641BCA" w:rsidP="00641BCA">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El nombre del </w:t>
      </w:r>
      <w:r w:rsidR="00DC1FB3">
        <w:rPr>
          <w:rFonts w:ascii="Calibri" w:hAnsi="Calibri" w:cs="Calibri"/>
        </w:rPr>
        <w:t>producto</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6CE03C28" w14:textId="77777777" w:rsidR="00641BCA" w:rsidRDefault="00641BCA" w:rsidP="00641BCA">
      <w:pPr>
        <w:jc w:val="both"/>
        <w:rPr>
          <w:rFonts w:ascii="Calibri" w:hAnsi="Calibri" w:cs="Calibri"/>
        </w:rPr>
      </w:pPr>
    </w:p>
    <w:p w14:paraId="2948FA42" w14:textId="77777777" w:rsidR="00641BCA" w:rsidRPr="0065367D" w:rsidRDefault="00641BCA" w:rsidP="00641BCA">
      <w:pPr>
        <w:rPr>
          <w:rFonts w:ascii="Calibri" w:hAnsi="Calibri" w:cs="Calibri"/>
          <w:b/>
          <w:bCs/>
        </w:rPr>
      </w:pPr>
      <w:r>
        <w:rPr>
          <w:rFonts w:ascii="Calibri" w:hAnsi="Calibri" w:cs="Calibri"/>
          <w:b/>
          <w:bCs/>
        </w:rPr>
        <w:t>E</w:t>
      </w:r>
      <w:r w:rsidRPr="0065367D">
        <w:rPr>
          <w:rFonts w:ascii="Calibri" w:hAnsi="Calibri" w:cs="Calibri"/>
          <w:b/>
          <w:bCs/>
        </w:rPr>
        <w:t>dición correcta</w:t>
      </w:r>
    </w:p>
    <w:p w14:paraId="6FB57A62" w14:textId="54266D99" w:rsidR="00641BCA" w:rsidRPr="0065367D" w:rsidRDefault="00641BCA" w:rsidP="00641BCA">
      <w:pPr>
        <w:rPr>
          <w:rFonts w:ascii="Calibri" w:hAnsi="Calibri" w:cs="Calibri"/>
        </w:rPr>
      </w:pPr>
      <w:r w:rsidRPr="0065367D">
        <w:rPr>
          <w:rFonts w:ascii="Calibri" w:hAnsi="Calibri" w:cs="Calibri"/>
        </w:rPr>
        <w:t xml:space="preserve">Para editar un </w:t>
      </w:r>
      <w:r w:rsidR="00CE1C5A">
        <w:rPr>
          <w:rFonts w:ascii="Calibri" w:hAnsi="Calibri" w:cs="Calibri"/>
        </w:rPr>
        <w:t>pr</w:t>
      </w:r>
      <w:r w:rsidRPr="0065367D">
        <w:rPr>
          <w:rFonts w:ascii="Calibri" w:hAnsi="Calibri" w:cs="Calibri"/>
        </w:rPr>
        <w:t>o</w:t>
      </w:r>
      <w:r w:rsidR="00CE1C5A">
        <w:rPr>
          <w:rFonts w:ascii="Calibri" w:hAnsi="Calibri" w:cs="Calibri"/>
        </w:rPr>
        <w:t>ducto</w:t>
      </w:r>
      <w:r w:rsidRPr="0065367D">
        <w:rPr>
          <w:rFonts w:ascii="Calibri" w:hAnsi="Calibri" w:cs="Calibri"/>
        </w:rPr>
        <w:t xml:space="preserve"> existente:</w:t>
      </w:r>
    </w:p>
    <w:p w14:paraId="2024FB96" w14:textId="0AB25C41"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 xml:space="preserve">Seleccione el </w:t>
      </w:r>
      <w:r w:rsidR="00CE1C5A">
        <w:rPr>
          <w:rFonts w:ascii="Calibri" w:hAnsi="Calibri" w:cs="Calibri"/>
        </w:rPr>
        <w:t>producto</w:t>
      </w:r>
      <w:r w:rsidRPr="00AA70DD">
        <w:rPr>
          <w:rFonts w:ascii="Calibri" w:hAnsi="Calibri" w:cs="Calibri"/>
        </w:rPr>
        <w:t xml:space="preserve"> en la tabla haciendo clic en el ícono de visto.</w:t>
      </w:r>
    </w:p>
    <w:p w14:paraId="45D4783E" w14:textId="77777777"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Modifique los campos necesarios.</w:t>
      </w:r>
    </w:p>
    <w:p w14:paraId="0315B8B2" w14:textId="77777777" w:rsidR="00641BCA" w:rsidRPr="00AA70DD" w:rsidRDefault="00641BCA" w:rsidP="00DC1FB3">
      <w:pPr>
        <w:pStyle w:val="Prrafodelista"/>
        <w:numPr>
          <w:ilvl w:val="0"/>
          <w:numId w:val="248"/>
        </w:numPr>
        <w:spacing w:after="160" w:line="259" w:lineRule="auto"/>
        <w:rPr>
          <w:rFonts w:ascii="Calibri" w:hAnsi="Calibri" w:cs="Calibri"/>
        </w:rPr>
      </w:pPr>
      <w:r w:rsidRPr="00AA70DD">
        <w:rPr>
          <w:rFonts w:ascii="Calibri" w:hAnsi="Calibri" w:cs="Calibri"/>
        </w:rPr>
        <w:t>Haga clic en el botón "Modificar".</w:t>
      </w:r>
    </w:p>
    <w:p w14:paraId="735B33CB" w14:textId="77777777" w:rsidR="00641BCA" w:rsidRDefault="00641BCA" w:rsidP="00641BCA">
      <w:pPr>
        <w:rPr>
          <w:rFonts w:ascii="Calibri" w:hAnsi="Calibri" w:cs="Calibri"/>
          <w:b/>
          <w:bCs/>
        </w:rPr>
      </w:pPr>
      <w:r w:rsidRPr="0065367D">
        <w:rPr>
          <w:rFonts w:ascii="Calibri" w:hAnsi="Calibri" w:cs="Calibri"/>
          <w:b/>
          <w:bCs/>
        </w:rPr>
        <w:t>Ejemplo correcto:</w:t>
      </w:r>
    </w:p>
    <w:p w14:paraId="43DAB80A"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Nombre: Helado de chocolate (previamente Leche de chocolate)</w:t>
      </w:r>
    </w:p>
    <w:p w14:paraId="38D32AE1" w14:textId="77777777" w:rsidR="00DC1FB3" w:rsidRDefault="00DC1FB3" w:rsidP="00DC1FB3">
      <w:pPr>
        <w:pStyle w:val="Prrafodelista"/>
        <w:numPr>
          <w:ilvl w:val="0"/>
          <w:numId w:val="249"/>
        </w:numPr>
        <w:rPr>
          <w:rFonts w:ascii="Calibri" w:hAnsi="Calibri" w:cs="Calibri"/>
        </w:rPr>
      </w:pPr>
      <w:r w:rsidRPr="00DC1FB3">
        <w:rPr>
          <w:rFonts w:ascii="Calibri" w:hAnsi="Calibri" w:cs="Calibri"/>
        </w:rPr>
        <w:t>Descripción: 6 unidades</w:t>
      </w:r>
    </w:p>
    <w:p w14:paraId="7ACC3976" w14:textId="17CB706D" w:rsidR="00FC2DD0" w:rsidRPr="00FC2DD0" w:rsidRDefault="00FC2DD0" w:rsidP="00FC2DD0">
      <w:pPr>
        <w:pStyle w:val="Prrafodelista"/>
        <w:numPr>
          <w:ilvl w:val="0"/>
          <w:numId w:val="249"/>
        </w:numPr>
        <w:rPr>
          <w:rFonts w:ascii="Calibri" w:hAnsi="Calibri" w:cs="Calibri"/>
        </w:rPr>
      </w:pPr>
      <w:r w:rsidRPr="00DC1FB3">
        <w:rPr>
          <w:rFonts w:ascii="Calibri" w:hAnsi="Calibri" w:cs="Calibri"/>
        </w:rPr>
        <w:t>País Origen: China</w:t>
      </w:r>
    </w:p>
    <w:p w14:paraId="1820CC03"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Categoría: Lácteos</w:t>
      </w:r>
    </w:p>
    <w:p w14:paraId="3D3F5380"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Unidad Medida: Gramos</w:t>
      </w:r>
    </w:p>
    <w:p w14:paraId="79FD5902" w14:textId="77777777" w:rsidR="00DC1FB3" w:rsidRPr="00DC1FB3" w:rsidRDefault="00DC1FB3" w:rsidP="00DC1FB3">
      <w:pPr>
        <w:pStyle w:val="Prrafodelista"/>
        <w:numPr>
          <w:ilvl w:val="0"/>
          <w:numId w:val="249"/>
        </w:numPr>
        <w:rPr>
          <w:rFonts w:ascii="Calibri" w:hAnsi="Calibri" w:cs="Calibri"/>
        </w:rPr>
      </w:pPr>
      <w:r w:rsidRPr="00DC1FB3">
        <w:rPr>
          <w:rFonts w:ascii="Calibri" w:hAnsi="Calibri" w:cs="Calibri"/>
        </w:rPr>
        <w:t>Estado: Activo</w:t>
      </w:r>
    </w:p>
    <w:p w14:paraId="7C1B7169" w14:textId="77777777" w:rsidR="00DC1FB3" w:rsidRPr="0065367D" w:rsidRDefault="00DC1FB3" w:rsidP="00641BCA">
      <w:pPr>
        <w:rPr>
          <w:rFonts w:ascii="Calibri" w:hAnsi="Calibri" w:cs="Calibri"/>
          <w:b/>
          <w:bCs/>
        </w:rPr>
      </w:pPr>
    </w:p>
    <w:p w14:paraId="7EDC5873" w14:textId="20AB2DE2" w:rsidR="00641BCA" w:rsidRPr="00FA5BE7" w:rsidRDefault="00641BCA" w:rsidP="00641BCA">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sidR="00DC1FB3">
        <w:rPr>
          <w:rFonts w:ascii="Calibri" w:hAnsi="Calibri" w:cs="Calibri"/>
        </w:rPr>
        <w:t>producto</w:t>
      </w:r>
      <w:r w:rsidRPr="00FA5BE7">
        <w:rPr>
          <w:rFonts w:ascii="Calibri" w:hAnsi="Calibri" w:cs="Calibri"/>
        </w:rPr>
        <w:t xml:space="preserve"> fue modificad</w:t>
      </w:r>
      <w:r w:rsidR="00DC1FB3">
        <w:rPr>
          <w:rFonts w:ascii="Calibri" w:hAnsi="Calibri" w:cs="Calibri"/>
        </w:rPr>
        <w:t>a</w:t>
      </w:r>
      <w:r w:rsidRPr="00FA5BE7">
        <w:rPr>
          <w:rFonts w:ascii="Calibri" w:hAnsi="Calibri" w:cs="Calibri"/>
        </w:rPr>
        <w:t xml:space="preserve"> correctamente."</w:t>
      </w:r>
    </w:p>
    <w:p w14:paraId="621F4C63" w14:textId="77777777" w:rsidR="00F241A3" w:rsidRDefault="00F241A3" w:rsidP="00641BCA">
      <w:pPr>
        <w:jc w:val="both"/>
        <w:rPr>
          <w:rFonts w:ascii="Calibri" w:hAnsi="Calibri" w:cs="Calibri"/>
        </w:rPr>
      </w:pPr>
    </w:p>
    <w:p w14:paraId="6DA3CCAB" w14:textId="263AA6DD" w:rsidR="00FC2DD0" w:rsidRDefault="00FC2DD0" w:rsidP="00FC2DD0">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FEFB8BA" w14:textId="77777777" w:rsidR="00FC2DD0" w:rsidRDefault="00FC2DD0" w:rsidP="00FC2DD0">
      <w:pPr>
        <w:jc w:val="both"/>
        <w:rPr>
          <w:rFonts w:ascii="Calibri" w:hAnsi="Calibri" w:cs="Calibri"/>
          <w:b/>
          <w:bCs/>
        </w:rPr>
      </w:pPr>
    </w:p>
    <w:p w14:paraId="6A8E941B" w14:textId="77777777" w:rsidR="00FC2DD0" w:rsidRDefault="00FC2DD0" w:rsidP="00FC2DD0">
      <w:pPr>
        <w:jc w:val="both"/>
        <w:rPr>
          <w:rFonts w:ascii="Calibri" w:hAnsi="Calibri" w:cs="Calibri"/>
        </w:rPr>
      </w:pPr>
      <w:r w:rsidRPr="00317ADC">
        <w:rPr>
          <w:rFonts w:ascii="Calibri" w:hAnsi="Calibri" w:cs="Calibri"/>
        </w:rPr>
        <w:t>¿Qué paso?</w:t>
      </w:r>
    </w:p>
    <w:p w14:paraId="7AD4B628" w14:textId="7C87DC36" w:rsidR="00FC2DD0" w:rsidRDefault="00FC2DD0" w:rsidP="00FC2DD0">
      <w:pPr>
        <w:jc w:val="both"/>
        <w:rPr>
          <w:rFonts w:ascii="Calibri" w:hAnsi="Calibri" w:cs="Calibri"/>
        </w:rPr>
      </w:pPr>
      <w:r>
        <w:rPr>
          <w:rFonts w:ascii="Calibri" w:hAnsi="Calibri" w:cs="Calibri"/>
        </w:rPr>
        <w:t>Usted i</w:t>
      </w:r>
      <w:r w:rsidRPr="00317ADC">
        <w:rPr>
          <w:rFonts w:ascii="Calibri" w:hAnsi="Calibri" w:cs="Calibri"/>
        </w:rPr>
        <w:t xml:space="preserve">ntento </w:t>
      </w:r>
      <w:r w:rsidR="00356CF9">
        <w:rPr>
          <w:rFonts w:ascii="Calibri" w:hAnsi="Calibri" w:cs="Calibri"/>
        </w:rPr>
        <w:t>editar</w:t>
      </w:r>
      <w:r w:rsidRPr="00317ADC">
        <w:rPr>
          <w:rFonts w:ascii="Calibri" w:hAnsi="Calibri" w:cs="Calibri"/>
        </w:rPr>
        <w:t xml:space="preserve"> un </w:t>
      </w:r>
      <w:r>
        <w:rPr>
          <w:rFonts w:ascii="Calibri" w:hAnsi="Calibri" w:cs="Calibri"/>
        </w:rPr>
        <w:t>producto</w:t>
      </w:r>
      <w:r w:rsidRPr="00317ADC">
        <w:rPr>
          <w:rFonts w:ascii="Calibri" w:hAnsi="Calibri" w:cs="Calibri"/>
        </w:rPr>
        <w:t xml:space="preserve"> con campos vacíos.</w:t>
      </w:r>
    </w:p>
    <w:p w14:paraId="4D5D2161" w14:textId="77777777" w:rsidR="00FC2DD0" w:rsidRDefault="00FC2DD0" w:rsidP="00FC2DD0">
      <w:pPr>
        <w:jc w:val="both"/>
        <w:rPr>
          <w:rFonts w:ascii="Calibri" w:hAnsi="Calibri" w:cs="Calibri"/>
          <w:b/>
          <w:bCs/>
        </w:rPr>
      </w:pPr>
      <w:r w:rsidRPr="00B97114">
        <w:rPr>
          <w:rFonts w:ascii="Calibri" w:hAnsi="Calibri" w:cs="Calibri"/>
          <w:b/>
          <w:bCs/>
        </w:rPr>
        <w:t xml:space="preserve">Ejemplo erróneo </w:t>
      </w:r>
    </w:p>
    <w:p w14:paraId="08D66207" w14:textId="77777777" w:rsidR="00FC2DD0" w:rsidRPr="00FC2DD0" w:rsidRDefault="00FC2DD0" w:rsidP="00FC2DD0">
      <w:pPr>
        <w:pStyle w:val="Prrafodelista"/>
        <w:numPr>
          <w:ilvl w:val="0"/>
          <w:numId w:val="250"/>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237B6D94" w14:textId="0F540F4F"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Nombre: Helado de chocolate</w:t>
      </w:r>
    </w:p>
    <w:p w14:paraId="512781BC" w14:textId="7FE1C878"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 xml:space="preserve">Descripción: </w:t>
      </w:r>
    </w:p>
    <w:p w14:paraId="73A8E143"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País Origen: China</w:t>
      </w:r>
    </w:p>
    <w:p w14:paraId="30D6AA9F"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 xml:space="preserve">Categoría: Lácteo </w:t>
      </w:r>
    </w:p>
    <w:p w14:paraId="365C632A" w14:textId="23E21343"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Unidad Medida: Gramos</w:t>
      </w:r>
    </w:p>
    <w:p w14:paraId="11550E17" w14:textId="77777777" w:rsidR="00FC2DD0" w:rsidRPr="00FC2DD0" w:rsidRDefault="00FC2DD0" w:rsidP="00FC2DD0">
      <w:pPr>
        <w:pStyle w:val="Prrafodelista"/>
        <w:numPr>
          <w:ilvl w:val="0"/>
          <w:numId w:val="251"/>
        </w:numPr>
        <w:rPr>
          <w:rFonts w:ascii="Calibri" w:hAnsi="Calibri" w:cs="Calibri"/>
        </w:rPr>
      </w:pPr>
      <w:r w:rsidRPr="00FC2DD0">
        <w:rPr>
          <w:rFonts w:ascii="Calibri" w:hAnsi="Calibri" w:cs="Calibri"/>
        </w:rPr>
        <w:t>Estado: Activo</w:t>
      </w:r>
    </w:p>
    <w:p w14:paraId="070A34F1" w14:textId="77777777" w:rsidR="00FC2DD0" w:rsidRDefault="00FC2DD0" w:rsidP="00FC2DD0">
      <w:pPr>
        <w:pStyle w:val="Prrafodelista"/>
        <w:ind w:left="1428"/>
        <w:jc w:val="both"/>
        <w:rPr>
          <w:rFonts w:ascii="Calibri" w:hAnsi="Calibri" w:cs="Calibri"/>
        </w:rPr>
      </w:pPr>
    </w:p>
    <w:p w14:paraId="2D9DB7F3" w14:textId="073FF2FB" w:rsidR="00FC2DD0" w:rsidRPr="00FC2DD0" w:rsidRDefault="00FC2DD0" w:rsidP="00FC2DD0">
      <w:pPr>
        <w:pStyle w:val="Prrafodelista"/>
        <w:numPr>
          <w:ilvl w:val="0"/>
          <w:numId w:val="250"/>
        </w:numPr>
        <w:tabs>
          <w:tab w:val="left" w:pos="2388"/>
        </w:tabs>
        <w:spacing w:after="160" w:line="259" w:lineRule="auto"/>
        <w:jc w:val="both"/>
        <w:rPr>
          <w:rFonts w:ascii="Calibri" w:hAnsi="Calibri" w:cs="Calibri"/>
        </w:rPr>
      </w:pPr>
      <w:r w:rsidRPr="00FC2DD0">
        <w:rPr>
          <w:rFonts w:ascii="Calibri" w:hAnsi="Calibri" w:cs="Calibri"/>
        </w:rPr>
        <w:t>Haga clic en el botón "</w:t>
      </w:r>
      <w:r>
        <w:rPr>
          <w:rFonts w:ascii="Calibri" w:hAnsi="Calibri" w:cs="Calibri"/>
        </w:rPr>
        <w:t>Modificar</w:t>
      </w:r>
      <w:r w:rsidRPr="00FC2DD0">
        <w:rPr>
          <w:rFonts w:ascii="Calibri" w:hAnsi="Calibri" w:cs="Calibri"/>
        </w:rPr>
        <w:t>".</w:t>
      </w:r>
    </w:p>
    <w:p w14:paraId="70F7CDEC" w14:textId="65C25385" w:rsidR="00FC2DD0" w:rsidRDefault="00FC2DD0" w:rsidP="00641BCA">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 xml:space="preserve">del </w:t>
      </w:r>
      <w:r>
        <w:rPr>
          <w:rFonts w:ascii="Calibri" w:hAnsi="Calibri" w:cs="Calibri"/>
        </w:rPr>
        <w:t>producto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3306C1A" w14:textId="77777777" w:rsidR="00FC2DD0" w:rsidRDefault="00FC2DD0" w:rsidP="00641BCA">
      <w:pPr>
        <w:jc w:val="both"/>
        <w:rPr>
          <w:rFonts w:ascii="Calibri" w:hAnsi="Calibri" w:cs="Calibri"/>
        </w:rPr>
      </w:pPr>
    </w:p>
    <w:p w14:paraId="0EC26F00" w14:textId="2D7DF796" w:rsidR="00FC2DD0" w:rsidRDefault="00FC2DD0" w:rsidP="00FC2DD0">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sidR="00F241A3">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54291922" w14:textId="77777777" w:rsidR="00FC2DD0" w:rsidRDefault="00FC2DD0" w:rsidP="00FC2DD0">
      <w:pPr>
        <w:jc w:val="both"/>
        <w:rPr>
          <w:rFonts w:ascii="Calibri" w:hAnsi="Calibri" w:cs="Calibri"/>
          <w:b/>
          <w:bCs/>
        </w:rPr>
      </w:pPr>
    </w:p>
    <w:p w14:paraId="47B607CA" w14:textId="77777777" w:rsidR="00FC2DD0" w:rsidRDefault="00FC2DD0" w:rsidP="00FC2DD0">
      <w:pPr>
        <w:jc w:val="both"/>
        <w:rPr>
          <w:rFonts w:ascii="Calibri" w:hAnsi="Calibri" w:cs="Calibri"/>
        </w:rPr>
      </w:pPr>
      <w:r w:rsidRPr="00317ADC">
        <w:rPr>
          <w:rFonts w:ascii="Calibri" w:hAnsi="Calibri" w:cs="Calibri"/>
        </w:rPr>
        <w:t>¿Qué paso?</w:t>
      </w:r>
    </w:p>
    <w:p w14:paraId="2D55B371" w14:textId="77777777" w:rsidR="00FC2DD0" w:rsidRDefault="00FC2DD0" w:rsidP="00FC2DD0">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4BD1AE79" w14:textId="77777777" w:rsidR="00FC2DD0" w:rsidRDefault="00FC2DD0" w:rsidP="00FC2DD0">
      <w:pPr>
        <w:jc w:val="both"/>
        <w:rPr>
          <w:rFonts w:ascii="Calibri" w:hAnsi="Calibri" w:cs="Calibri"/>
          <w:b/>
          <w:bCs/>
        </w:rPr>
      </w:pPr>
      <w:r w:rsidRPr="00B97114">
        <w:rPr>
          <w:rFonts w:ascii="Calibri" w:hAnsi="Calibri" w:cs="Calibri"/>
          <w:b/>
          <w:bCs/>
        </w:rPr>
        <w:t xml:space="preserve">Ejemplo erróneo </w:t>
      </w:r>
    </w:p>
    <w:p w14:paraId="461F292E" w14:textId="77777777" w:rsidR="00FC2DD0" w:rsidRPr="00FC2DD0" w:rsidRDefault="00FC2DD0" w:rsidP="00FC2DD0">
      <w:pPr>
        <w:pStyle w:val="Prrafodelista"/>
        <w:numPr>
          <w:ilvl w:val="0"/>
          <w:numId w:val="252"/>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347B9FA8"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 xml:space="preserve">Nombre: Leche de </w:t>
      </w:r>
      <w:r>
        <w:rPr>
          <w:rFonts w:ascii="Calibri" w:hAnsi="Calibri" w:cs="Calibri"/>
        </w:rPr>
        <w:t>545450te</w:t>
      </w:r>
    </w:p>
    <w:p w14:paraId="05A8B0A0" w14:textId="77777777" w:rsidR="00FC2DD0" w:rsidRDefault="00FC2DD0" w:rsidP="00FC2DD0">
      <w:pPr>
        <w:pStyle w:val="Prrafodelista"/>
        <w:numPr>
          <w:ilvl w:val="0"/>
          <w:numId w:val="246"/>
        </w:numPr>
        <w:rPr>
          <w:rFonts w:ascii="Calibri" w:hAnsi="Calibri" w:cs="Calibri"/>
        </w:rPr>
      </w:pPr>
      <w:r w:rsidRPr="00D042AF">
        <w:rPr>
          <w:rFonts w:ascii="Calibri" w:hAnsi="Calibri" w:cs="Calibri"/>
        </w:rPr>
        <w:t>Descripción: 90% chocolate</w:t>
      </w:r>
    </w:p>
    <w:p w14:paraId="338C8D44" w14:textId="77777777" w:rsidR="00FC2DD0" w:rsidRPr="002F11AF" w:rsidRDefault="00FC2DD0" w:rsidP="00FC2DD0">
      <w:pPr>
        <w:pStyle w:val="Prrafodelista"/>
        <w:numPr>
          <w:ilvl w:val="0"/>
          <w:numId w:val="246"/>
        </w:numPr>
        <w:rPr>
          <w:rFonts w:ascii="Calibri" w:hAnsi="Calibri" w:cs="Calibri"/>
        </w:rPr>
      </w:pPr>
      <w:r w:rsidRPr="00D042AF">
        <w:rPr>
          <w:rFonts w:ascii="Calibri" w:hAnsi="Calibri" w:cs="Calibri"/>
        </w:rPr>
        <w:t>País Origen: China</w:t>
      </w:r>
    </w:p>
    <w:p w14:paraId="32144AD0"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 xml:space="preserve">Categoría: Lácteo </w:t>
      </w:r>
    </w:p>
    <w:p w14:paraId="4F86D09F"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Unidad Medida: Litro</w:t>
      </w:r>
    </w:p>
    <w:p w14:paraId="01FE5369" w14:textId="77777777" w:rsidR="00FC2DD0" w:rsidRPr="00D042AF" w:rsidRDefault="00FC2DD0" w:rsidP="00FC2DD0">
      <w:pPr>
        <w:pStyle w:val="Prrafodelista"/>
        <w:numPr>
          <w:ilvl w:val="0"/>
          <w:numId w:val="246"/>
        </w:numPr>
        <w:rPr>
          <w:rFonts w:ascii="Calibri" w:hAnsi="Calibri" w:cs="Calibri"/>
        </w:rPr>
      </w:pPr>
      <w:r w:rsidRPr="00D042AF">
        <w:rPr>
          <w:rFonts w:ascii="Calibri" w:hAnsi="Calibri" w:cs="Calibri"/>
        </w:rPr>
        <w:t>Estado: Activo</w:t>
      </w:r>
    </w:p>
    <w:p w14:paraId="14D288FC" w14:textId="77777777" w:rsidR="00FC2DD0" w:rsidRDefault="00FC2DD0" w:rsidP="00FC2DD0">
      <w:pPr>
        <w:pStyle w:val="Prrafodelista"/>
        <w:ind w:left="1428"/>
        <w:jc w:val="both"/>
        <w:rPr>
          <w:rFonts w:ascii="Calibri" w:hAnsi="Calibri" w:cs="Calibri"/>
        </w:rPr>
      </w:pPr>
    </w:p>
    <w:p w14:paraId="6BDDFAF9" w14:textId="46A418D7" w:rsidR="00FC2DD0" w:rsidRPr="00FC2DD0" w:rsidRDefault="00FC2DD0" w:rsidP="00FC2DD0">
      <w:pPr>
        <w:pStyle w:val="Prrafodelista"/>
        <w:numPr>
          <w:ilvl w:val="0"/>
          <w:numId w:val="252"/>
        </w:numPr>
        <w:tabs>
          <w:tab w:val="left" w:pos="2388"/>
        </w:tabs>
        <w:spacing w:after="160" w:line="259" w:lineRule="auto"/>
        <w:jc w:val="both"/>
        <w:rPr>
          <w:rFonts w:ascii="Calibri" w:hAnsi="Calibri" w:cs="Calibri"/>
        </w:rPr>
      </w:pPr>
      <w:r w:rsidRPr="00FC2DD0">
        <w:rPr>
          <w:rFonts w:ascii="Calibri" w:hAnsi="Calibri" w:cs="Calibri"/>
        </w:rPr>
        <w:t>Haga clic en el botón "Modificar".</w:t>
      </w:r>
    </w:p>
    <w:p w14:paraId="3DF2019E" w14:textId="77777777" w:rsidR="00FC2DD0" w:rsidRDefault="00FC2DD0" w:rsidP="00FC2DD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 xml:space="preserve">El nombre del </w:t>
      </w:r>
      <w:r>
        <w:rPr>
          <w:rFonts w:ascii="Calibri" w:hAnsi="Calibri" w:cs="Calibri"/>
        </w:rPr>
        <w:t>producto</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2F8DF0E" w14:textId="77777777" w:rsidR="00641BCA" w:rsidRDefault="00641BCA" w:rsidP="00641BCA">
      <w:pPr>
        <w:jc w:val="both"/>
        <w:rPr>
          <w:rFonts w:ascii="Calibri" w:hAnsi="Calibri" w:cs="Calibri"/>
        </w:rPr>
      </w:pPr>
    </w:p>
    <w:p w14:paraId="60920715" w14:textId="77777777" w:rsidR="00641BCA" w:rsidRPr="00655166" w:rsidRDefault="00641BCA" w:rsidP="00641BCA">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5D269927" w14:textId="51E311BB" w:rsidR="00641BCA" w:rsidRPr="00655166" w:rsidRDefault="00641BCA" w:rsidP="00641BCA">
      <w:pPr>
        <w:jc w:val="both"/>
        <w:rPr>
          <w:rFonts w:ascii="Calibri" w:hAnsi="Calibri" w:cs="Calibri"/>
        </w:rPr>
      </w:pPr>
      <w:r w:rsidRPr="00655166">
        <w:rPr>
          <w:rFonts w:ascii="Calibri" w:hAnsi="Calibri" w:cs="Calibri"/>
        </w:rPr>
        <w:t xml:space="preserve">Para eliminar un </w:t>
      </w:r>
      <w:r w:rsidR="00F241A3">
        <w:rPr>
          <w:rFonts w:ascii="Calibri" w:hAnsi="Calibri" w:cs="Calibri"/>
        </w:rPr>
        <w:t>producto</w:t>
      </w:r>
      <w:r w:rsidRPr="00655166">
        <w:rPr>
          <w:rFonts w:ascii="Calibri" w:hAnsi="Calibri" w:cs="Calibri"/>
        </w:rPr>
        <w:t>:</w:t>
      </w:r>
    </w:p>
    <w:p w14:paraId="2CCE55EB" w14:textId="15474A03"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 xml:space="preserve">Seleccione el </w:t>
      </w:r>
      <w:r w:rsidR="00A82E1A">
        <w:rPr>
          <w:rFonts w:ascii="Calibri" w:hAnsi="Calibri" w:cs="Calibri"/>
        </w:rPr>
        <w:t>producto</w:t>
      </w:r>
      <w:r w:rsidRPr="00655166">
        <w:rPr>
          <w:rFonts w:ascii="Calibri" w:hAnsi="Calibri" w:cs="Calibri"/>
        </w:rPr>
        <w:t xml:space="preserve"> en la tabla haciendo clic en el ícono de visto.</w:t>
      </w:r>
    </w:p>
    <w:p w14:paraId="02C2EFAB" w14:textId="77777777"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Haga clic en el botón "Eliminar".</w:t>
      </w:r>
    </w:p>
    <w:p w14:paraId="0B7117B1" w14:textId="77777777" w:rsidR="00641BCA" w:rsidRPr="00655166" w:rsidRDefault="00641BCA" w:rsidP="00F241A3">
      <w:pPr>
        <w:pStyle w:val="Prrafodelista"/>
        <w:numPr>
          <w:ilvl w:val="0"/>
          <w:numId w:val="254"/>
        </w:numPr>
        <w:spacing w:after="160" w:line="259" w:lineRule="auto"/>
        <w:jc w:val="both"/>
        <w:rPr>
          <w:rFonts w:ascii="Calibri" w:hAnsi="Calibri" w:cs="Calibri"/>
        </w:rPr>
      </w:pPr>
      <w:r w:rsidRPr="00655166">
        <w:rPr>
          <w:rFonts w:ascii="Calibri" w:hAnsi="Calibri" w:cs="Calibri"/>
        </w:rPr>
        <w:t>Confirme la acción en el diálogo que aparece.</w:t>
      </w:r>
    </w:p>
    <w:p w14:paraId="0CA686FF" w14:textId="7E68C526" w:rsidR="00641BCA" w:rsidRPr="00B82B1C" w:rsidRDefault="00641BCA" w:rsidP="00641BCA">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sidR="00F241A3">
        <w:rPr>
          <w:rFonts w:ascii="Calibri" w:hAnsi="Calibri" w:cs="Calibri"/>
        </w:rPr>
        <w:t xml:space="preserve"> producto</w:t>
      </w:r>
      <w:r w:rsidRPr="00B82B1C">
        <w:rPr>
          <w:rFonts w:ascii="Calibri" w:hAnsi="Calibri" w:cs="Calibri"/>
        </w:rPr>
        <w:t xml:space="preserve"> fue eliminado correctamente."</w:t>
      </w:r>
    </w:p>
    <w:p w14:paraId="6B9596C1" w14:textId="77777777" w:rsidR="00641BCA" w:rsidRDefault="00641BCA" w:rsidP="00641BCA">
      <w:pPr>
        <w:jc w:val="both"/>
        <w:rPr>
          <w:rFonts w:ascii="Calibri" w:hAnsi="Calibri" w:cs="Calibri"/>
        </w:rPr>
      </w:pPr>
    </w:p>
    <w:p w14:paraId="64C5488D" w14:textId="5EC87BDB" w:rsidR="00641BCA" w:rsidRPr="007C3824" w:rsidRDefault="00641BCA" w:rsidP="00641BCA">
      <w:pPr>
        <w:jc w:val="both"/>
        <w:rPr>
          <w:rFonts w:ascii="Calibri" w:hAnsi="Calibri" w:cs="Calibri"/>
          <w:b/>
          <w:bCs/>
        </w:rPr>
      </w:pPr>
      <w:r w:rsidRPr="007C3824">
        <w:rPr>
          <w:rFonts w:ascii="Calibri" w:hAnsi="Calibri" w:cs="Calibri"/>
          <w:b/>
          <w:bCs/>
        </w:rPr>
        <w:t xml:space="preserve">Error al eliminar (sin </w:t>
      </w:r>
      <w:r w:rsidR="00F241A3">
        <w:rPr>
          <w:rFonts w:ascii="Calibri" w:hAnsi="Calibri" w:cs="Calibri"/>
          <w:b/>
          <w:bCs/>
        </w:rPr>
        <w:t>producto</w:t>
      </w:r>
      <w:r w:rsidRPr="007C3824">
        <w:rPr>
          <w:rFonts w:ascii="Calibri" w:hAnsi="Calibri" w:cs="Calibri"/>
          <w:b/>
          <w:bCs/>
        </w:rPr>
        <w:t xml:space="preserve"> seleccionado)</w:t>
      </w:r>
    </w:p>
    <w:p w14:paraId="7F7D2575" w14:textId="77777777" w:rsidR="00641BCA" w:rsidRPr="007C3824" w:rsidRDefault="00641BCA" w:rsidP="00641BCA">
      <w:pPr>
        <w:jc w:val="both"/>
        <w:rPr>
          <w:rFonts w:ascii="Calibri" w:hAnsi="Calibri" w:cs="Calibri"/>
        </w:rPr>
      </w:pPr>
      <w:r w:rsidRPr="007C3824">
        <w:rPr>
          <w:rFonts w:ascii="Calibri" w:hAnsi="Calibri" w:cs="Calibri"/>
        </w:rPr>
        <w:t>Intento de eliminación incorrecta:</w:t>
      </w:r>
    </w:p>
    <w:p w14:paraId="7F12EA58" w14:textId="6367B09D" w:rsidR="00641BCA" w:rsidRPr="007C3824" w:rsidRDefault="00641BCA" w:rsidP="00F241A3">
      <w:pPr>
        <w:pStyle w:val="Prrafodelista"/>
        <w:numPr>
          <w:ilvl w:val="0"/>
          <w:numId w:val="255"/>
        </w:numPr>
        <w:spacing w:after="160" w:line="259" w:lineRule="auto"/>
        <w:jc w:val="both"/>
        <w:rPr>
          <w:rFonts w:ascii="Calibri" w:hAnsi="Calibri" w:cs="Calibri"/>
        </w:rPr>
      </w:pPr>
      <w:r w:rsidRPr="007C3824">
        <w:rPr>
          <w:rFonts w:ascii="Calibri" w:hAnsi="Calibri" w:cs="Calibri"/>
        </w:rPr>
        <w:t xml:space="preserve">Hacer clic en "Eliminar" sin seleccionar ningún </w:t>
      </w:r>
      <w:r w:rsidR="00F241A3">
        <w:rPr>
          <w:rFonts w:ascii="Calibri" w:hAnsi="Calibri" w:cs="Calibri"/>
        </w:rPr>
        <w:t>producto</w:t>
      </w:r>
      <w:r w:rsidRPr="007C3824">
        <w:rPr>
          <w:rFonts w:ascii="Calibri" w:hAnsi="Calibri" w:cs="Calibri"/>
        </w:rPr>
        <w:t>.</w:t>
      </w:r>
    </w:p>
    <w:p w14:paraId="13B52117" w14:textId="57230EBB" w:rsidR="00641BCA" w:rsidRPr="00B82B1C" w:rsidRDefault="00641BCA" w:rsidP="00641BCA">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F241A3">
        <w:rPr>
          <w:rFonts w:ascii="Calibri" w:hAnsi="Calibri" w:cs="Calibri"/>
        </w:rPr>
        <w:t>producto</w:t>
      </w:r>
      <w:r w:rsidRPr="00B82B1C">
        <w:rPr>
          <w:rFonts w:ascii="Calibri" w:hAnsi="Calibri" w:cs="Calibri"/>
        </w:rPr>
        <w:t xml:space="preserve"> en la tabla para poder eliminarlo."</w:t>
      </w:r>
      <w:r>
        <w:rPr>
          <w:rFonts w:ascii="Calibri" w:hAnsi="Calibri" w:cs="Calibri"/>
        </w:rPr>
        <w:t>.</w:t>
      </w:r>
    </w:p>
    <w:p w14:paraId="449E9E30" w14:textId="77777777" w:rsidR="00641BCA" w:rsidRDefault="00641BCA" w:rsidP="00641BCA">
      <w:pPr>
        <w:tabs>
          <w:tab w:val="left" w:pos="12468"/>
        </w:tabs>
        <w:rPr>
          <w:rFonts w:asciiTheme="minorHAnsi" w:hAnsiTheme="minorHAnsi" w:cstheme="minorHAnsi"/>
        </w:rPr>
      </w:pPr>
    </w:p>
    <w:p w14:paraId="658E01EC" w14:textId="77777777" w:rsidR="003A2D37" w:rsidRDefault="003A2D37" w:rsidP="00641BCA">
      <w:pPr>
        <w:tabs>
          <w:tab w:val="left" w:pos="12468"/>
        </w:tabs>
        <w:rPr>
          <w:rFonts w:asciiTheme="minorHAnsi" w:hAnsiTheme="minorHAnsi" w:cstheme="minorHAnsi"/>
        </w:rPr>
      </w:pPr>
    </w:p>
    <w:p w14:paraId="78E99C18" w14:textId="77777777" w:rsidR="003A2D37" w:rsidRDefault="003A2D37" w:rsidP="00641BCA">
      <w:pPr>
        <w:tabs>
          <w:tab w:val="left" w:pos="12468"/>
        </w:tabs>
        <w:rPr>
          <w:rFonts w:asciiTheme="minorHAnsi" w:hAnsiTheme="minorHAnsi" w:cstheme="minorHAnsi"/>
        </w:rPr>
      </w:pPr>
    </w:p>
    <w:p w14:paraId="300BDE2E" w14:textId="77777777" w:rsidR="003A2D37" w:rsidRDefault="003A2D37" w:rsidP="00641BCA">
      <w:pPr>
        <w:tabs>
          <w:tab w:val="left" w:pos="12468"/>
        </w:tabs>
        <w:rPr>
          <w:rFonts w:asciiTheme="minorHAnsi" w:hAnsiTheme="minorHAnsi" w:cstheme="minorHAnsi"/>
        </w:rPr>
      </w:pPr>
    </w:p>
    <w:p w14:paraId="79441A3C" w14:textId="77777777" w:rsidR="003A2D37" w:rsidRDefault="003A2D37" w:rsidP="00641BCA">
      <w:pPr>
        <w:tabs>
          <w:tab w:val="left" w:pos="12468"/>
        </w:tabs>
        <w:rPr>
          <w:rFonts w:asciiTheme="minorHAnsi" w:hAnsiTheme="minorHAnsi" w:cstheme="minorHAnsi"/>
        </w:rPr>
      </w:pPr>
    </w:p>
    <w:p w14:paraId="174EF9DC" w14:textId="77777777" w:rsidR="003A2D37" w:rsidRDefault="003A2D37" w:rsidP="00641BCA">
      <w:pPr>
        <w:tabs>
          <w:tab w:val="left" w:pos="12468"/>
        </w:tabs>
        <w:rPr>
          <w:rFonts w:asciiTheme="minorHAnsi" w:hAnsiTheme="minorHAnsi" w:cstheme="minorHAnsi"/>
        </w:rPr>
      </w:pPr>
    </w:p>
    <w:p w14:paraId="245BD5AF" w14:textId="77777777" w:rsidR="003A2D37" w:rsidRDefault="003A2D37" w:rsidP="00641BCA">
      <w:pPr>
        <w:tabs>
          <w:tab w:val="left" w:pos="12468"/>
        </w:tabs>
        <w:rPr>
          <w:rFonts w:asciiTheme="minorHAnsi" w:hAnsiTheme="minorHAnsi" w:cstheme="minorHAnsi"/>
        </w:rPr>
      </w:pPr>
    </w:p>
    <w:p w14:paraId="0753C581" w14:textId="77777777" w:rsidR="003A2D37" w:rsidRDefault="003A2D37" w:rsidP="00641BCA">
      <w:pPr>
        <w:tabs>
          <w:tab w:val="left" w:pos="12468"/>
        </w:tabs>
        <w:rPr>
          <w:rFonts w:asciiTheme="minorHAnsi" w:hAnsiTheme="minorHAnsi" w:cstheme="minorHAnsi"/>
        </w:rPr>
      </w:pPr>
    </w:p>
    <w:p w14:paraId="4B73ECA8" w14:textId="77777777" w:rsidR="003A2D37" w:rsidRDefault="003A2D37" w:rsidP="00641BCA">
      <w:pPr>
        <w:tabs>
          <w:tab w:val="left" w:pos="12468"/>
        </w:tabs>
        <w:rPr>
          <w:rFonts w:asciiTheme="minorHAnsi" w:hAnsiTheme="minorHAnsi" w:cstheme="minorHAnsi"/>
        </w:rPr>
      </w:pPr>
    </w:p>
    <w:p w14:paraId="0405F7FB" w14:textId="77777777" w:rsidR="003A2D37" w:rsidRDefault="003A2D37" w:rsidP="00641BCA">
      <w:pPr>
        <w:tabs>
          <w:tab w:val="left" w:pos="12468"/>
        </w:tabs>
        <w:rPr>
          <w:rFonts w:asciiTheme="minorHAnsi" w:hAnsiTheme="minorHAnsi" w:cstheme="minorHAnsi"/>
        </w:rPr>
      </w:pPr>
    </w:p>
    <w:p w14:paraId="4DB31FED" w14:textId="77777777" w:rsidR="003A2D37" w:rsidRDefault="003A2D37" w:rsidP="00641BCA">
      <w:pPr>
        <w:tabs>
          <w:tab w:val="left" w:pos="12468"/>
        </w:tabs>
        <w:rPr>
          <w:rFonts w:asciiTheme="minorHAnsi" w:hAnsiTheme="minorHAnsi" w:cstheme="minorHAnsi"/>
        </w:rPr>
      </w:pPr>
    </w:p>
    <w:p w14:paraId="0D474422" w14:textId="77777777" w:rsidR="003A2D37" w:rsidRDefault="003A2D37" w:rsidP="00641BCA">
      <w:pPr>
        <w:tabs>
          <w:tab w:val="left" w:pos="12468"/>
        </w:tabs>
        <w:rPr>
          <w:rFonts w:asciiTheme="minorHAnsi" w:hAnsiTheme="minorHAnsi" w:cstheme="minorHAnsi"/>
        </w:rPr>
      </w:pPr>
    </w:p>
    <w:p w14:paraId="5DB6999D" w14:textId="77777777" w:rsidR="003A2D37" w:rsidRDefault="003A2D37" w:rsidP="00641BCA">
      <w:pPr>
        <w:tabs>
          <w:tab w:val="left" w:pos="12468"/>
        </w:tabs>
        <w:rPr>
          <w:rFonts w:asciiTheme="minorHAnsi" w:hAnsiTheme="minorHAnsi" w:cstheme="minorHAnsi"/>
        </w:rPr>
      </w:pPr>
    </w:p>
    <w:p w14:paraId="69F82407" w14:textId="77777777" w:rsidR="003A2D37" w:rsidRDefault="003A2D37" w:rsidP="00641BCA">
      <w:pPr>
        <w:tabs>
          <w:tab w:val="left" w:pos="12468"/>
        </w:tabs>
        <w:rPr>
          <w:rFonts w:asciiTheme="minorHAnsi" w:hAnsiTheme="minorHAnsi" w:cstheme="minorHAnsi"/>
        </w:rPr>
      </w:pPr>
    </w:p>
    <w:p w14:paraId="4554C980" w14:textId="77777777" w:rsidR="003A2D37" w:rsidRDefault="003A2D37" w:rsidP="00641BCA">
      <w:pPr>
        <w:tabs>
          <w:tab w:val="left" w:pos="12468"/>
        </w:tabs>
        <w:rPr>
          <w:rFonts w:asciiTheme="minorHAnsi" w:hAnsiTheme="minorHAnsi" w:cstheme="minorHAnsi"/>
        </w:rPr>
      </w:pPr>
    </w:p>
    <w:p w14:paraId="7A8E6512" w14:textId="77777777" w:rsidR="003A2D37" w:rsidRDefault="003A2D37" w:rsidP="00641BCA">
      <w:pPr>
        <w:tabs>
          <w:tab w:val="left" w:pos="12468"/>
        </w:tabs>
        <w:rPr>
          <w:rFonts w:asciiTheme="minorHAnsi" w:hAnsiTheme="minorHAnsi" w:cstheme="minorHAnsi"/>
        </w:rPr>
        <w:sectPr w:rsidR="003A2D37" w:rsidSect="00641BCA">
          <w:pgSz w:w="11906" w:h="16838" w:code="9"/>
          <w:pgMar w:top="1440" w:right="1134" w:bottom="1440" w:left="1134" w:header="720" w:footer="720" w:gutter="0"/>
          <w:cols w:space="720"/>
          <w:docGrid w:linePitch="600" w:charSpace="32768"/>
        </w:sectPr>
      </w:pPr>
    </w:p>
    <w:p w14:paraId="1DD474B7" w14:textId="77777777" w:rsidR="003A2D37" w:rsidRDefault="003A2D37" w:rsidP="00641BCA">
      <w:pPr>
        <w:tabs>
          <w:tab w:val="left" w:pos="12468"/>
        </w:tabs>
        <w:rPr>
          <w:rFonts w:asciiTheme="minorHAnsi" w:hAnsiTheme="minorHAnsi" w:cstheme="minorHAnsi"/>
        </w:rPr>
      </w:pPr>
    </w:p>
    <w:p w14:paraId="7A119CE8" w14:textId="77777777" w:rsidR="003A2D37" w:rsidRDefault="003A2D37" w:rsidP="00641BCA">
      <w:pPr>
        <w:tabs>
          <w:tab w:val="left" w:pos="12468"/>
        </w:tabs>
        <w:rPr>
          <w:rFonts w:asciiTheme="minorHAnsi" w:hAnsiTheme="minorHAnsi" w:cstheme="minorHAnsi"/>
        </w:rPr>
      </w:pPr>
    </w:p>
    <w:p w14:paraId="1AABF565" w14:textId="77777777" w:rsidR="003A2D37" w:rsidRPr="00747A18" w:rsidRDefault="003A2D37" w:rsidP="003A2D37">
      <w:pPr>
        <w:spacing w:line="360" w:lineRule="auto"/>
        <w:jc w:val="center"/>
        <w:outlineLvl w:val="1"/>
        <w:rPr>
          <w:rFonts w:ascii="Calibri" w:hAnsi="Calibri" w:cs="Calibri"/>
          <w:b/>
        </w:rPr>
      </w:pPr>
      <w:bookmarkStart w:id="66" w:name="_Toc186290143"/>
      <w:bookmarkStart w:id="67" w:name="_Toc186476297"/>
      <w:bookmarkStart w:id="68" w:name="_Toc186813307"/>
      <w:bookmarkStart w:id="69" w:name="_Toc187165710"/>
      <w:r w:rsidRPr="00747A18">
        <w:rPr>
          <w:rFonts w:ascii="Calibri" w:hAnsi="Calibri" w:cs="Calibri"/>
          <w:b/>
        </w:rPr>
        <w:t>Interfaz Categoría</w:t>
      </w:r>
      <w:bookmarkEnd w:id="66"/>
      <w:bookmarkEnd w:id="67"/>
      <w:bookmarkEnd w:id="68"/>
      <w:bookmarkEnd w:id="69"/>
    </w:p>
    <w:p w14:paraId="4EA535F6" w14:textId="1E83337B" w:rsidR="003A2D37" w:rsidRDefault="003A2D37" w:rsidP="00641BCA">
      <w:pPr>
        <w:tabs>
          <w:tab w:val="left" w:pos="12468"/>
        </w:tabs>
        <w:rPr>
          <w:rFonts w:asciiTheme="minorHAnsi" w:hAnsiTheme="minorHAnsi" w:cstheme="minorHAnsi"/>
        </w:rPr>
      </w:pPr>
      <w:r>
        <w:rPr>
          <w:noProof/>
        </w:rPr>
        <w:drawing>
          <wp:anchor distT="0" distB="0" distL="114300" distR="114300" simplePos="0" relativeHeight="251666432" behindDoc="0" locked="0" layoutInCell="1" allowOverlap="1" wp14:anchorId="2BE28495" wp14:editId="22EC095E">
            <wp:simplePos x="914400" y="1318260"/>
            <wp:positionH relativeFrom="margin">
              <wp:align>center</wp:align>
            </wp:positionH>
            <wp:positionV relativeFrom="margin">
              <wp:align>center</wp:align>
            </wp:positionV>
            <wp:extent cx="8138160" cy="3798570"/>
            <wp:effectExtent l="0" t="0" r="0" b="0"/>
            <wp:wrapSquare wrapText="bothSides"/>
            <wp:docPr id="9708937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71" r="3711"/>
                    <a:stretch/>
                  </pic:blipFill>
                  <pic:spPr bwMode="auto">
                    <a:xfrm>
                      <a:off x="0" y="0"/>
                      <a:ext cx="8138160" cy="379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06AD45" w14:textId="77777777" w:rsidR="001000D2" w:rsidRPr="001000D2" w:rsidRDefault="001000D2" w:rsidP="001000D2">
      <w:pPr>
        <w:rPr>
          <w:rFonts w:asciiTheme="minorHAnsi" w:hAnsiTheme="minorHAnsi" w:cstheme="minorHAnsi"/>
        </w:rPr>
      </w:pPr>
    </w:p>
    <w:p w14:paraId="4B0BF6F2" w14:textId="77777777" w:rsidR="001000D2" w:rsidRPr="001000D2" w:rsidRDefault="001000D2" w:rsidP="001000D2">
      <w:pPr>
        <w:rPr>
          <w:rFonts w:asciiTheme="minorHAnsi" w:hAnsiTheme="minorHAnsi" w:cstheme="minorHAnsi"/>
        </w:rPr>
      </w:pPr>
    </w:p>
    <w:p w14:paraId="0F5D434B" w14:textId="77777777" w:rsidR="001000D2" w:rsidRPr="001000D2" w:rsidRDefault="001000D2" w:rsidP="001000D2">
      <w:pPr>
        <w:rPr>
          <w:rFonts w:asciiTheme="minorHAnsi" w:hAnsiTheme="minorHAnsi" w:cstheme="minorHAnsi"/>
        </w:rPr>
      </w:pPr>
    </w:p>
    <w:p w14:paraId="6653EB16" w14:textId="77777777" w:rsidR="001000D2" w:rsidRPr="001000D2" w:rsidRDefault="001000D2" w:rsidP="001000D2">
      <w:pPr>
        <w:rPr>
          <w:rFonts w:asciiTheme="minorHAnsi" w:hAnsiTheme="minorHAnsi" w:cstheme="minorHAnsi"/>
        </w:rPr>
      </w:pPr>
    </w:p>
    <w:p w14:paraId="7A65C8F5" w14:textId="77777777" w:rsidR="001000D2" w:rsidRPr="001000D2" w:rsidRDefault="001000D2" w:rsidP="001000D2">
      <w:pPr>
        <w:rPr>
          <w:rFonts w:asciiTheme="minorHAnsi" w:hAnsiTheme="minorHAnsi" w:cstheme="minorHAnsi"/>
        </w:rPr>
      </w:pPr>
    </w:p>
    <w:p w14:paraId="52145AB1" w14:textId="77777777" w:rsidR="001000D2" w:rsidRPr="001000D2" w:rsidRDefault="001000D2" w:rsidP="001000D2">
      <w:pPr>
        <w:rPr>
          <w:rFonts w:asciiTheme="minorHAnsi" w:hAnsiTheme="minorHAnsi" w:cstheme="minorHAnsi"/>
        </w:rPr>
      </w:pPr>
    </w:p>
    <w:p w14:paraId="711AC915" w14:textId="77777777" w:rsidR="001000D2" w:rsidRPr="001000D2" w:rsidRDefault="001000D2" w:rsidP="001000D2">
      <w:pPr>
        <w:rPr>
          <w:rFonts w:asciiTheme="minorHAnsi" w:hAnsiTheme="minorHAnsi" w:cstheme="minorHAnsi"/>
        </w:rPr>
      </w:pPr>
    </w:p>
    <w:p w14:paraId="5D1DEB5B" w14:textId="77777777" w:rsidR="001000D2" w:rsidRPr="001000D2" w:rsidRDefault="001000D2" w:rsidP="001000D2">
      <w:pPr>
        <w:rPr>
          <w:rFonts w:asciiTheme="minorHAnsi" w:hAnsiTheme="minorHAnsi" w:cstheme="minorHAnsi"/>
        </w:rPr>
      </w:pPr>
    </w:p>
    <w:p w14:paraId="69ABBE4D" w14:textId="77777777" w:rsidR="001000D2" w:rsidRPr="001000D2" w:rsidRDefault="001000D2" w:rsidP="001000D2">
      <w:pPr>
        <w:rPr>
          <w:rFonts w:asciiTheme="minorHAnsi" w:hAnsiTheme="minorHAnsi" w:cstheme="minorHAnsi"/>
        </w:rPr>
      </w:pPr>
    </w:p>
    <w:p w14:paraId="1CCE7D91" w14:textId="77777777" w:rsidR="001000D2" w:rsidRPr="001000D2" w:rsidRDefault="001000D2" w:rsidP="001000D2">
      <w:pPr>
        <w:rPr>
          <w:rFonts w:asciiTheme="minorHAnsi" w:hAnsiTheme="minorHAnsi" w:cstheme="minorHAnsi"/>
        </w:rPr>
      </w:pPr>
    </w:p>
    <w:p w14:paraId="66070833" w14:textId="77777777" w:rsidR="001000D2" w:rsidRPr="001000D2" w:rsidRDefault="001000D2" w:rsidP="001000D2">
      <w:pPr>
        <w:rPr>
          <w:rFonts w:asciiTheme="minorHAnsi" w:hAnsiTheme="minorHAnsi" w:cstheme="minorHAnsi"/>
        </w:rPr>
      </w:pPr>
    </w:p>
    <w:p w14:paraId="452BC217" w14:textId="77777777" w:rsidR="001000D2" w:rsidRPr="001000D2" w:rsidRDefault="001000D2" w:rsidP="001000D2">
      <w:pPr>
        <w:rPr>
          <w:rFonts w:asciiTheme="minorHAnsi" w:hAnsiTheme="minorHAnsi" w:cstheme="minorHAnsi"/>
        </w:rPr>
      </w:pPr>
    </w:p>
    <w:p w14:paraId="36F9FC8B" w14:textId="77777777" w:rsidR="001000D2" w:rsidRPr="001000D2" w:rsidRDefault="001000D2" w:rsidP="001000D2">
      <w:pPr>
        <w:rPr>
          <w:rFonts w:asciiTheme="minorHAnsi" w:hAnsiTheme="minorHAnsi" w:cstheme="minorHAnsi"/>
        </w:rPr>
      </w:pPr>
    </w:p>
    <w:p w14:paraId="32FE4C9B" w14:textId="77777777" w:rsidR="001000D2" w:rsidRPr="001000D2" w:rsidRDefault="001000D2" w:rsidP="001000D2">
      <w:pPr>
        <w:rPr>
          <w:rFonts w:asciiTheme="minorHAnsi" w:hAnsiTheme="minorHAnsi" w:cstheme="minorHAnsi"/>
        </w:rPr>
      </w:pPr>
    </w:p>
    <w:p w14:paraId="4C47C65C" w14:textId="77777777" w:rsidR="001000D2" w:rsidRPr="001000D2" w:rsidRDefault="001000D2" w:rsidP="001000D2">
      <w:pPr>
        <w:rPr>
          <w:rFonts w:asciiTheme="minorHAnsi" w:hAnsiTheme="minorHAnsi" w:cstheme="minorHAnsi"/>
        </w:rPr>
      </w:pPr>
    </w:p>
    <w:p w14:paraId="019B9EBE" w14:textId="77777777" w:rsidR="001000D2" w:rsidRPr="001000D2" w:rsidRDefault="001000D2" w:rsidP="001000D2">
      <w:pPr>
        <w:rPr>
          <w:rFonts w:asciiTheme="minorHAnsi" w:hAnsiTheme="minorHAnsi" w:cstheme="minorHAnsi"/>
        </w:rPr>
      </w:pPr>
    </w:p>
    <w:p w14:paraId="1EAB8797" w14:textId="77777777" w:rsidR="001000D2" w:rsidRPr="001000D2" w:rsidRDefault="001000D2" w:rsidP="001000D2">
      <w:pPr>
        <w:rPr>
          <w:rFonts w:asciiTheme="minorHAnsi" w:hAnsiTheme="minorHAnsi" w:cstheme="minorHAnsi"/>
        </w:rPr>
      </w:pPr>
    </w:p>
    <w:p w14:paraId="268B285F" w14:textId="77777777" w:rsidR="001000D2" w:rsidRPr="001000D2" w:rsidRDefault="001000D2" w:rsidP="001000D2">
      <w:pPr>
        <w:rPr>
          <w:rFonts w:asciiTheme="minorHAnsi" w:hAnsiTheme="minorHAnsi" w:cstheme="minorHAnsi"/>
        </w:rPr>
      </w:pPr>
    </w:p>
    <w:p w14:paraId="4D53BEA8" w14:textId="77777777" w:rsidR="001000D2" w:rsidRPr="001000D2" w:rsidRDefault="001000D2" w:rsidP="001000D2">
      <w:pPr>
        <w:rPr>
          <w:rFonts w:asciiTheme="minorHAnsi" w:hAnsiTheme="minorHAnsi" w:cstheme="minorHAnsi"/>
        </w:rPr>
      </w:pPr>
    </w:p>
    <w:p w14:paraId="6992310D" w14:textId="77777777" w:rsidR="001000D2" w:rsidRPr="001000D2" w:rsidRDefault="001000D2" w:rsidP="001000D2">
      <w:pPr>
        <w:rPr>
          <w:rFonts w:asciiTheme="minorHAnsi" w:hAnsiTheme="minorHAnsi" w:cstheme="minorHAnsi"/>
        </w:rPr>
      </w:pPr>
    </w:p>
    <w:p w14:paraId="067D2FEC" w14:textId="77777777" w:rsidR="001000D2" w:rsidRPr="001000D2" w:rsidRDefault="001000D2" w:rsidP="001000D2">
      <w:pPr>
        <w:rPr>
          <w:rFonts w:asciiTheme="minorHAnsi" w:hAnsiTheme="minorHAnsi" w:cstheme="minorHAnsi"/>
        </w:rPr>
      </w:pPr>
    </w:p>
    <w:p w14:paraId="344D0EEF" w14:textId="77777777" w:rsidR="001000D2" w:rsidRPr="001000D2" w:rsidRDefault="001000D2" w:rsidP="001000D2">
      <w:pPr>
        <w:rPr>
          <w:rFonts w:asciiTheme="minorHAnsi" w:hAnsiTheme="minorHAnsi" w:cstheme="minorHAnsi"/>
        </w:rPr>
      </w:pPr>
    </w:p>
    <w:p w14:paraId="1B44E72A" w14:textId="77777777" w:rsidR="001000D2" w:rsidRDefault="001000D2" w:rsidP="001000D2">
      <w:pPr>
        <w:rPr>
          <w:rFonts w:asciiTheme="minorHAnsi" w:hAnsiTheme="minorHAnsi" w:cstheme="minorHAnsi"/>
        </w:rPr>
      </w:pPr>
    </w:p>
    <w:p w14:paraId="65F4259C" w14:textId="6253C2A9" w:rsidR="001000D2" w:rsidRDefault="001000D2" w:rsidP="001000D2">
      <w:pPr>
        <w:tabs>
          <w:tab w:val="left" w:pos="8352"/>
        </w:tabs>
        <w:rPr>
          <w:rFonts w:asciiTheme="minorHAnsi" w:hAnsiTheme="minorHAnsi" w:cstheme="minorHAnsi"/>
        </w:rPr>
      </w:pPr>
      <w:r>
        <w:rPr>
          <w:rFonts w:asciiTheme="minorHAnsi" w:hAnsiTheme="minorHAnsi" w:cstheme="minorHAnsi"/>
        </w:rPr>
        <w:tab/>
      </w:r>
    </w:p>
    <w:p w14:paraId="1672B599" w14:textId="77777777" w:rsidR="001000D2" w:rsidRDefault="001000D2" w:rsidP="001000D2">
      <w:pPr>
        <w:tabs>
          <w:tab w:val="left" w:pos="8352"/>
        </w:tabs>
        <w:rPr>
          <w:rFonts w:asciiTheme="minorHAnsi" w:hAnsiTheme="minorHAnsi" w:cstheme="minorHAnsi"/>
        </w:rPr>
        <w:sectPr w:rsidR="001000D2" w:rsidSect="003A2D37">
          <w:pgSz w:w="16838" w:h="11906" w:orient="landscape" w:code="9"/>
          <w:pgMar w:top="1134" w:right="1440" w:bottom="1134" w:left="1440" w:header="720" w:footer="720" w:gutter="0"/>
          <w:cols w:space="720"/>
          <w:docGrid w:linePitch="600" w:charSpace="32768"/>
        </w:sectPr>
      </w:pPr>
    </w:p>
    <w:p w14:paraId="3EBA91A8" w14:textId="77777777" w:rsidR="001000D2" w:rsidRDefault="001000D2" w:rsidP="001000D2">
      <w:pPr>
        <w:tabs>
          <w:tab w:val="left" w:pos="8352"/>
        </w:tabs>
        <w:rPr>
          <w:rFonts w:asciiTheme="minorHAnsi" w:hAnsiTheme="minorHAnsi" w:cstheme="minorHAnsi"/>
        </w:rPr>
      </w:pPr>
    </w:p>
    <w:p w14:paraId="2E525684" w14:textId="77777777" w:rsidR="001000D2" w:rsidRPr="005E7251" w:rsidRDefault="001000D2" w:rsidP="001000D2">
      <w:pPr>
        <w:pStyle w:val="Ttulo3"/>
        <w:rPr>
          <w:rFonts w:ascii="Calibri" w:hAnsi="Calibri" w:cs="Calibri"/>
          <w:b w:val="0"/>
          <w:bCs w:val="0"/>
          <w:color w:val="000000" w:themeColor="text1"/>
          <w:sz w:val="24"/>
          <w:szCs w:val="24"/>
        </w:rPr>
      </w:pPr>
      <w:bookmarkStart w:id="70" w:name="_Toc187165711"/>
      <w:r w:rsidRPr="005E7251">
        <w:rPr>
          <w:rFonts w:ascii="Calibri" w:hAnsi="Calibri" w:cs="Calibri"/>
          <w:color w:val="000000" w:themeColor="text1"/>
          <w:sz w:val="24"/>
          <w:szCs w:val="24"/>
        </w:rPr>
        <w:t>De</w:t>
      </w:r>
      <w:r>
        <w:rPr>
          <w:rFonts w:ascii="Calibri" w:hAnsi="Calibri" w:cs="Calibri"/>
          <w:color w:val="000000" w:themeColor="text1"/>
          <w:sz w:val="24"/>
          <w:szCs w:val="24"/>
        </w:rPr>
        <w:t>scripción</w:t>
      </w:r>
      <w:r w:rsidRPr="005E7251">
        <w:rPr>
          <w:rFonts w:ascii="Calibri" w:hAnsi="Calibri" w:cs="Calibri"/>
          <w:color w:val="000000" w:themeColor="text1"/>
          <w:sz w:val="24"/>
          <w:szCs w:val="24"/>
        </w:rPr>
        <w:t xml:space="preserve"> breve</w:t>
      </w:r>
      <w:bookmarkEnd w:id="70"/>
      <w:r w:rsidRPr="005E7251">
        <w:rPr>
          <w:rFonts w:ascii="Calibri" w:hAnsi="Calibri" w:cs="Calibri"/>
          <w:color w:val="000000" w:themeColor="text1"/>
          <w:sz w:val="24"/>
          <w:szCs w:val="24"/>
        </w:rPr>
        <w:t xml:space="preserve"> </w:t>
      </w:r>
    </w:p>
    <w:p w14:paraId="27CDC738" w14:textId="621BE27E" w:rsidR="001000D2" w:rsidRPr="00747A18" w:rsidRDefault="001000D2" w:rsidP="001000D2">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w:t>
      </w:r>
      <w:r w:rsidR="00655745">
        <w:rPr>
          <w:rFonts w:ascii="Calibri" w:hAnsi="Calibri" w:cs="Calibri"/>
        </w:rPr>
        <w:t>categorías</w:t>
      </w:r>
      <w:r w:rsidRPr="005E7251">
        <w:rPr>
          <w:rFonts w:ascii="Calibri" w:hAnsi="Calibri" w:cs="Calibri"/>
        </w:rPr>
        <w:t xml:space="preserve"> </w:t>
      </w:r>
      <w:r>
        <w:rPr>
          <w:rFonts w:ascii="Calibri" w:hAnsi="Calibri" w:cs="Calibri"/>
        </w:rPr>
        <w:t>para el supermercado en la aplicación.</w:t>
      </w:r>
    </w:p>
    <w:p w14:paraId="1C606AD7" w14:textId="77777777" w:rsidR="001000D2" w:rsidRDefault="001000D2" w:rsidP="001000D2">
      <w:pPr>
        <w:tabs>
          <w:tab w:val="left" w:pos="4932"/>
        </w:tabs>
        <w:jc w:val="both"/>
        <w:rPr>
          <w:rFonts w:ascii="Calibri" w:hAnsi="Calibri" w:cs="Calibri"/>
        </w:rPr>
      </w:pPr>
    </w:p>
    <w:p w14:paraId="39EF7620" w14:textId="77777777" w:rsidR="001000D2" w:rsidRPr="006362C4" w:rsidRDefault="001000D2" w:rsidP="001000D2">
      <w:pPr>
        <w:tabs>
          <w:tab w:val="left" w:pos="4932"/>
        </w:tabs>
        <w:jc w:val="both"/>
        <w:rPr>
          <w:rFonts w:ascii="Calibri" w:hAnsi="Calibri" w:cs="Calibri"/>
          <w:b/>
          <w:bCs/>
        </w:rPr>
      </w:pPr>
      <w:r w:rsidRPr="006362C4">
        <w:rPr>
          <w:rFonts w:ascii="Calibri" w:hAnsi="Calibri" w:cs="Calibri"/>
          <w:b/>
          <w:bCs/>
        </w:rPr>
        <w:t>Funcionalidades principales</w:t>
      </w:r>
    </w:p>
    <w:p w14:paraId="3293700F" w14:textId="77777777" w:rsidR="001000D2" w:rsidRPr="00641BCA"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641BCA">
        <w:rPr>
          <w:rFonts w:ascii="Calibri" w:hAnsi="Calibri" w:cs="Calibri"/>
          <w:b/>
          <w:bCs/>
        </w:rPr>
        <w:t>Inicialización:</w:t>
      </w:r>
    </w:p>
    <w:p w14:paraId="3F3B47BF"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 xml:space="preserve">Carga los estados de categoría (Activo/No Activo) en el </w:t>
      </w:r>
      <w:proofErr w:type="spellStart"/>
      <w:r w:rsidRPr="001000D2">
        <w:rPr>
          <w:rFonts w:ascii="Calibri" w:hAnsi="Calibri" w:cs="Calibri"/>
        </w:rPr>
        <w:t>combobox</w:t>
      </w:r>
      <w:proofErr w:type="spellEnd"/>
      <w:r w:rsidRPr="001000D2">
        <w:rPr>
          <w:rFonts w:ascii="Calibri" w:hAnsi="Calibri" w:cs="Calibri"/>
        </w:rPr>
        <w:t xml:space="preserve"> correspondiente.</w:t>
      </w:r>
    </w:p>
    <w:p w14:paraId="603C3430"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Configura los controles de búsqueda y filtrado.</w:t>
      </w:r>
    </w:p>
    <w:p w14:paraId="00AB126C" w14:textId="77777777" w:rsidR="001000D2" w:rsidRPr="001000D2" w:rsidRDefault="001000D2" w:rsidP="001000D2">
      <w:pPr>
        <w:pStyle w:val="Prrafodelista"/>
        <w:numPr>
          <w:ilvl w:val="0"/>
          <w:numId w:val="263"/>
        </w:numPr>
        <w:spacing w:after="160" w:line="259" w:lineRule="auto"/>
        <w:rPr>
          <w:rFonts w:ascii="Calibri" w:hAnsi="Calibri" w:cs="Calibri"/>
        </w:rPr>
      </w:pPr>
      <w:r w:rsidRPr="001000D2">
        <w:rPr>
          <w:rFonts w:ascii="Calibri" w:hAnsi="Calibri" w:cs="Calibri"/>
        </w:rPr>
        <w:t>Inicializa la tabla con todas las categorías existentes.</w:t>
      </w:r>
    </w:p>
    <w:p w14:paraId="56E45D67" w14:textId="77777777" w:rsidR="001000D2" w:rsidRPr="006362C4" w:rsidRDefault="001000D2" w:rsidP="001000D2"/>
    <w:p w14:paraId="11E026DE"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Registro de nuevos productos:</w:t>
      </w:r>
    </w:p>
    <w:p w14:paraId="4294E326"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Permite agregar nuevas categorías con su código y descripción.</w:t>
      </w:r>
    </w:p>
    <w:p w14:paraId="64DAF441"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Asigna automáticamente un código aleatorio.</w:t>
      </w:r>
    </w:p>
    <w:p w14:paraId="3ED95E72" w14:textId="77777777" w:rsidR="001000D2" w:rsidRP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Valida los campos obligatorios antes de proceder al registro.</w:t>
      </w:r>
    </w:p>
    <w:p w14:paraId="67EB3386" w14:textId="7F4538AD" w:rsidR="001000D2" w:rsidRDefault="001000D2" w:rsidP="001000D2">
      <w:pPr>
        <w:pStyle w:val="Prrafodelista"/>
        <w:numPr>
          <w:ilvl w:val="0"/>
          <w:numId w:val="267"/>
        </w:numPr>
        <w:spacing w:after="160" w:line="259" w:lineRule="auto"/>
        <w:rPr>
          <w:rFonts w:ascii="Calibri" w:hAnsi="Calibri" w:cs="Calibri"/>
        </w:rPr>
      </w:pPr>
      <w:r w:rsidRPr="001000D2">
        <w:rPr>
          <w:rFonts w:ascii="Calibri" w:hAnsi="Calibri" w:cs="Calibri"/>
        </w:rPr>
        <w:t>Actualiza la tabla visual con la nueva categoría añadida.</w:t>
      </w:r>
    </w:p>
    <w:p w14:paraId="0D71084D" w14:textId="77777777" w:rsidR="001000D2" w:rsidRPr="001000D2" w:rsidRDefault="001000D2" w:rsidP="001000D2">
      <w:pPr>
        <w:pStyle w:val="Prrafodelista"/>
        <w:spacing w:after="160" w:line="259" w:lineRule="auto"/>
        <w:ind w:left="1800"/>
        <w:rPr>
          <w:rFonts w:ascii="Calibri" w:hAnsi="Calibri" w:cs="Calibri"/>
        </w:rPr>
      </w:pPr>
    </w:p>
    <w:p w14:paraId="45249AE8"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Edición de productos existentes:</w:t>
      </w:r>
    </w:p>
    <w:p w14:paraId="30A13F60" w14:textId="5F08B2DE" w:rsidR="001000D2" w:rsidRPr="001000D2" w:rsidRDefault="001000D2" w:rsidP="001000D2">
      <w:pPr>
        <w:pStyle w:val="Prrafodelista"/>
        <w:numPr>
          <w:ilvl w:val="0"/>
          <w:numId w:val="269"/>
        </w:numPr>
        <w:spacing w:after="160" w:line="259" w:lineRule="auto"/>
        <w:rPr>
          <w:rFonts w:ascii="Calibri" w:hAnsi="Calibri" w:cs="Calibri"/>
        </w:rPr>
      </w:pPr>
      <w:r w:rsidRPr="001000D2">
        <w:rPr>
          <w:rFonts w:ascii="Calibri" w:hAnsi="Calibri" w:cs="Calibri"/>
        </w:rPr>
        <w:t>Permite modificar la información de categorías seleccionadas.</w:t>
      </w:r>
    </w:p>
    <w:p w14:paraId="3509123A" w14:textId="77777777" w:rsidR="001000D2" w:rsidRPr="001000D2" w:rsidRDefault="001000D2" w:rsidP="001000D2">
      <w:pPr>
        <w:pStyle w:val="Prrafodelista"/>
        <w:numPr>
          <w:ilvl w:val="0"/>
          <w:numId w:val="269"/>
        </w:numPr>
        <w:spacing w:after="160" w:line="259" w:lineRule="auto"/>
        <w:rPr>
          <w:rFonts w:ascii="Calibri" w:hAnsi="Calibri" w:cs="Calibri"/>
        </w:rPr>
      </w:pPr>
      <w:r w:rsidRPr="001000D2">
        <w:rPr>
          <w:rFonts w:ascii="Calibri" w:hAnsi="Calibri" w:cs="Calibri"/>
        </w:rPr>
        <w:t>Actualiza los datos en la base de datos y refresca la tabla visual.</w:t>
      </w:r>
    </w:p>
    <w:p w14:paraId="3212C461" w14:textId="380D186F"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15049069"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Eliminación de productos:</w:t>
      </w:r>
    </w:p>
    <w:p w14:paraId="6B24D772" w14:textId="4B3B7B87" w:rsidR="001000D2" w:rsidRPr="00641BCA" w:rsidRDefault="001000D2" w:rsidP="001000D2">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 xml:space="preserve">Permite eliminar </w:t>
      </w:r>
      <w:r w:rsidR="00AD4AD6">
        <w:rPr>
          <w:rFonts w:ascii="Calibri" w:hAnsi="Calibri" w:cs="Calibri"/>
        </w:rPr>
        <w:t>categorías</w:t>
      </w:r>
      <w:r w:rsidRPr="00641BCA">
        <w:rPr>
          <w:rFonts w:ascii="Calibri" w:hAnsi="Calibri" w:cs="Calibri"/>
        </w:rPr>
        <w:t xml:space="preserve"> seleccionad</w:t>
      </w:r>
      <w:r w:rsidR="00AD4AD6">
        <w:rPr>
          <w:rFonts w:ascii="Calibri" w:hAnsi="Calibri" w:cs="Calibri"/>
        </w:rPr>
        <w:t>a</w:t>
      </w:r>
      <w:r w:rsidRPr="00641BCA">
        <w:rPr>
          <w:rFonts w:ascii="Calibri" w:hAnsi="Calibri" w:cs="Calibri"/>
        </w:rPr>
        <w:t>s previamente.</w:t>
      </w:r>
    </w:p>
    <w:p w14:paraId="7F6A1F4E" w14:textId="77777777" w:rsidR="001000D2" w:rsidRDefault="001000D2" w:rsidP="001000D2">
      <w:pPr>
        <w:pStyle w:val="Prrafodelista"/>
        <w:numPr>
          <w:ilvl w:val="1"/>
          <w:numId w:val="234"/>
        </w:numPr>
        <w:tabs>
          <w:tab w:val="left" w:pos="4932"/>
        </w:tabs>
        <w:spacing w:after="160" w:line="259" w:lineRule="auto"/>
        <w:jc w:val="both"/>
        <w:rPr>
          <w:rFonts w:ascii="Calibri" w:hAnsi="Calibri" w:cs="Calibri"/>
        </w:rPr>
      </w:pPr>
      <w:r w:rsidRPr="00641BCA">
        <w:rPr>
          <w:rFonts w:ascii="Calibri" w:hAnsi="Calibri" w:cs="Calibri"/>
        </w:rPr>
        <w:t>Solicita confirmación antes de proceder a la eliminación.</w:t>
      </w:r>
    </w:p>
    <w:p w14:paraId="253FECF2" w14:textId="77777777"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2071D243"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Búsqueda y filtrado:</w:t>
      </w:r>
    </w:p>
    <w:p w14:paraId="499C1FB8" w14:textId="6CBAF33A" w:rsidR="001000D2" w:rsidRPr="00641BCA" w:rsidRDefault="001000D2" w:rsidP="001000D2">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 xml:space="preserve">Ofrece opciones para buscar </w:t>
      </w:r>
      <w:r w:rsidR="00B87A9F">
        <w:rPr>
          <w:rFonts w:ascii="Calibri" w:hAnsi="Calibri" w:cs="Calibri"/>
        </w:rPr>
        <w:t>categorías</w:t>
      </w:r>
      <w:r w:rsidRPr="00641BCA">
        <w:rPr>
          <w:rFonts w:ascii="Calibri" w:hAnsi="Calibri" w:cs="Calibri"/>
        </w:rPr>
        <w:t xml:space="preserve"> por diferentes criterios.</w:t>
      </w:r>
    </w:p>
    <w:p w14:paraId="31080CA6" w14:textId="4F1CD127" w:rsidR="001000D2" w:rsidRDefault="001000D2" w:rsidP="001000D2">
      <w:pPr>
        <w:pStyle w:val="Prrafodelista"/>
        <w:numPr>
          <w:ilvl w:val="1"/>
          <w:numId w:val="235"/>
        </w:numPr>
        <w:tabs>
          <w:tab w:val="left" w:pos="4932"/>
        </w:tabs>
        <w:spacing w:after="160" w:line="259" w:lineRule="auto"/>
        <w:jc w:val="both"/>
        <w:rPr>
          <w:rFonts w:ascii="Calibri" w:hAnsi="Calibri" w:cs="Calibri"/>
        </w:rPr>
      </w:pPr>
      <w:r w:rsidRPr="00641BCA">
        <w:rPr>
          <w:rFonts w:ascii="Calibri" w:hAnsi="Calibri" w:cs="Calibri"/>
        </w:rPr>
        <w:t>Filtra la tabla mostrando solo los resultados relevantes.</w:t>
      </w:r>
    </w:p>
    <w:p w14:paraId="0967AA74" w14:textId="77777777" w:rsidR="001000D2" w:rsidRPr="001000D2" w:rsidRDefault="001000D2" w:rsidP="001000D2">
      <w:pPr>
        <w:pStyle w:val="Prrafodelista"/>
        <w:tabs>
          <w:tab w:val="left" w:pos="4932"/>
        </w:tabs>
        <w:spacing w:after="160" w:line="259" w:lineRule="auto"/>
        <w:ind w:left="1800"/>
        <w:jc w:val="both"/>
        <w:rPr>
          <w:rFonts w:ascii="Calibri" w:hAnsi="Calibri" w:cs="Calibri"/>
        </w:rPr>
      </w:pPr>
    </w:p>
    <w:p w14:paraId="1CDA0CEE"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Visualización:</w:t>
      </w:r>
    </w:p>
    <w:p w14:paraId="742ECB04" w14:textId="17B70D09" w:rsidR="001000D2" w:rsidRPr="00641BCA" w:rsidRDefault="001000D2" w:rsidP="001000D2">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Muestra la información de l</w:t>
      </w:r>
      <w:r w:rsidR="00B53847">
        <w:rPr>
          <w:rFonts w:ascii="Calibri" w:hAnsi="Calibri" w:cs="Calibri"/>
        </w:rPr>
        <w:t xml:space="preserve">as categorías </w:t>
      </w:r>
      <w:r w:rsidRPr="00641BCA">
        <w:rPr>
          <w:rFonts w:ascii="Calibri" w:hAnsi="Calibri" w:cs="Calibri"/>
        </w:rPr>
        <w:t>en una tabla interactiva.</w:t>
      </w:r>
    </w:p>
    <w:p w14:paraId="422F6060" w14:textId="3B3FC00A" w:rsidR="001000D2" w:rsidRDefault="001000D2" w:rsidP="001000D2">
      <w:pPr>
        <w:pStyle w:val="Prrafodelista"/>
        <w:numPr>
          <w:ilvl w:val="1"/>
          <w:numId w:val="236"/>
        </w:numPr>
        <w:tabs>
          <w:tab w:val="left" w:pos="4932"/>
        </w:tabs>
        <w:spacing w:after="160" w:line="259" w:lineRule="auto"/>
        <w:jc w:val="both"/>
        <w:rPr>
          <w:rFonts w:ascii="Calibri" w:hAnsi="Calibri" w:cs="Calibri"/>
        </w:rPr>
      </w:pPr>
      <w:r w:rsidRPr="00641BCA">
        <w:rPr>
          <w:rFonts w:ascii="Calibri" w:hAnsi="Calibri" w:cs="Calibri"/>
        </w:rPr>
        <w:t xml:space="preserve">Indica visualmente el estado de cada </w:t>
      </w:r>
      <w:r w:rsidR="00B53847">
        <w:rPr>
          <w:rFonts w:ascii="Calibri" w:hAnsi="Calibri" w:cs="Calibri"/>
        </w:rPr>
        <w:t>categoría</w:t>
      </w:r>
      <w:r w:rsidRPr="00641BCA">
        <w:rPr>
          <w:rFonts w:ascii="Calibri" w:hAnsi="Calibri" w:cs="Calibri"/>
        </w:rPr>
        <w:t xml:space="preserve"> (</w:t>
      </w:r>
      <w:r>
        <w:rPr>
          <w:rFonts w:ascii="Calibri" w:hAnsi="Calibri" w:cs="Calibri"/>
        </w:rPr>
        <w:t>A</w:t>
      </w:r>
      <w:r w:rsidRPr="00641BCA">
        <w:rPr>
          <w:rFonts w:ascii="Calibri" w:hAnsi="Calibri" w:cs="Calibri"/>
        </w:rPr>
        <w:t>ctivo/</w:t>
      </w:r>
      <w:r>
        <w:rPr>
          <w:rFonts w:ascii="Calibri" w:hAnsi="Calibri" w:cs="Calibri"/>
        </w:rPr>
        <w:t>No A</w:t>
      </w:r>
      <w:r w:rsidRPr="00641BCA">
        <w:rPr>
          <w:rFonts w:ascii="Calibri" w:hAnsi="Calibri" w:cs="Calibri"/>
        </w:rPr>
        <w:t>ctivo).</w:t>
      </w:r>
    </w:p>
    <w:p w14:paraId="2E910989" w14:textId="77777777" w:rsidR="001000D2" w:rsidRPr="00641BCA" w:rsidRDefault="001000D2" w:rsidP="001000D2">
      <w:pPr>
        <w:pStyle w:val="Prrafodelista"/>
        <w:tabs>
          <w:tab w:val="left" w:pos="4932"/>
        </w:tabs>
        <w:spacing w:after="160" w:line="259" w:lineRule="auto"/>
        <w:ind w:left="1800"/>
        <w:jc w:val="both"/>
        <w:rPr>
          <w:rFonts w:ascii="Calibri" w:hAnsi="Calibri" w:cs="Calibri"/>
        </w:rPr>
      </w:pPr>
    </w:p>
    <w:p w14:paraId="0D278B43" w14:textId="77777777" w:rsidR="001000D2" w:rsidRPr="001000D2" w:rsidRDefault="001000D2" w:rsidP="001000D2">
      <w:pPr>
        <w:pStyle w:val="Prrafodelista"/>
        <w:numPr>
          <w:ilvl w:val="1"/>
          <w:numId w:val="264"/>
        </w:numPr>
        <w:tabs>
          <w:tab w:val="left" w:pos="4932"/>
        </w:tabs>
        <w:spacing w:after="160" w:line="259" w:lineRule="auto"/>
        <w:jc w:val="both"/>
        <w:rPr>
          <w:rFonts w:ascii="Calibri" w:hAnsi="Calibri" w:cs="Calibri"/>
          <w:b/>
          <w:bCs/>
        </w:rPr>
      </w:pPr>
      <w:r w:rsidRPr="001000D2">
        <w:rPr>
          <w:rFonts w:ascii="Calibri" w:hAnsi="Calibri" w:cs="Calibri"/>
          <w:b/>
          <w:bCs/>
        </w:rPr>
        <w:t>Interacción con la tabla:</w:t>
      </w:r>
    </w:p>
    <w:p w14:paraId="41164F8C" w14:textId="4826E7C6" w:rsidR="001000D2" w:rsidRPr="00641BCA" w:rsidRDefault="001000D2" w:rsidP="001000D2">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 xml:space="preserve">Permite seleccionar </w:t>
      </w:r>
      <w:r w:rsidR="00B53847">
        <w:rPr>
          <w:rFonts w:ascii="Calibri" w:hAnsi="Calibri" w:cs="Calibri"/>
        </w:rPr>
        <w:t>categorías</w:t>
      </w:r>
      <w:r w:rsidRPr="00641BCA">
        <w:rPr>
          <w:rFonts w:ascii="Calibri" w:hAnsi="Calibri" w:cs="Calibri"/>
        </w:rPr>
        <w:t xml:space="preserve"> para edición o eliminación.</w:t>
      </w:r>
    </w:p>
    <w:p w14:paraId="0FF68F45" w14:textId="54D100FF" w:rsidR="001000D2" w:rsidRDefault="001000D2" w:rsidP="001000D2">
      <w:pPr>
        <w:pStyle w:val="Prrafodelista"/>
        <w:numPr>
          <w:ilvl w:val="1"/>
          <w:numId w:val="237"/>
        </w:numPr>
        <w:tabs>
          <w:tab w:val="left" w:pos="4932"/>
        </w:tabs>
        <w:spacing w:after="160" w:line="259" w:lineRule="auto"/>
        <w:jc w:val="both"/>
        <w:rPr>
          <w:rFonts w:ascii="Calibri" w:hAnsi="Calibri" w:cs="Calibri"/>
        </w:rPr>
      </w:pPr>
      <w:r w:rsidRPr="00641BCA">
        <w:rPr>
          <w:rFonts w:ascii="Calibri" w:hAnsi="Calibri" w:cs="Calibri"/>
        </w:rPr>
        <w:t>Visualiza los detalles de</w:t>
      </w:r>
      <w:r w:rsidR="00B53847">
        <w:rPr>
          <w:rFonts w:ascii="Calibri" w:hAnsi="Calibri" w:cs="Calibri"/>
        </w:rPr>
        <w:t xml:space="preserve"> la categoría</w:t>
      </w:r>
      <w:r w:rsidRPr="00641BCA">
        <w:rPr>
          <w:rFonts w:ascii="Calibri" w:hAnsi="Calibri" w:cs="Calibri"/>
        </w:rPr>
        <w:t xml:space="preserve"> seleccionado en los campos de edición.</w:t>
      </w:r>
    </w:p>
    <w:p w14:paraId="24630F71" w14:textId="77777777" w:rsidR="001000D2" w:rsidRDefault="001000D2" w:rsidP="001000D2">
      <w:pPr>
        <w:tabs>
          <w:tab w:val="left" w:pos="4932"/>
        </w:tabs>
        <w:spacing w:after="160" w:line="259" w:lineRule="auto"/>
        <w:jc w:val="both"/>
        <w:rPr>
          <w:rFonts w:ascii="Calibri" w:hAnsi="Calibri" w:cs="Calibri"/>
        </w:rPr>
      </w:pPr>
    </w:p>
    <w:p w14:paraId="3001F872" w14:textId="77777777" w:rsidR="001000D2" w:rsidRDefault="001000D2" w:rsidP="001000D2">
      <w:pPr>
        <w:tabs>
          <w:tab w:val="left" w:pos="4932"/>
        </w:tabs>
        <w:spacing w:after="160" w:line="259" w:lineRule="auto"/>
        <w:jc w:val="both"/>
        <w:rPr>
          <w:rFonts w:ascii="Calibri" w:hAnsi="Calibri" w:cs="Calibri"/>
        </w:rPr>
      </w:pPr>
    </w:p>
    <w:p w14:paraId="146A5669" w14:textId="77777777" w:rsidR="001000D2" w:rsidRPr="001000D2" w:rsidRDefault="001000D2" w:rsidP="001000D2">
      <w:pPr>
        <w:tabs>
          <w:tab w:val="left" w:pos="4932"/>
        </w:tabs>
        <w:spacing w:after="160" w:line="259" w:lineRule="auto"/>
        <w:jc w:val="both"/>
        <w:rPr>
          <w:rFonts w:ascii="Calibri" w:hAnsi="Calibri" w:cs="Calibri"/>
        </w:rPr>
      </w:pPr>
    </w:p>
    <w:p w14:paraId="00E302A4" w14:textId="4167B8D4" w:rsidR="001000D2" w:rsidRPr="009D5D1E" w:rsidRDefault="001000D2" w:rsidP="001000D2">
      <w:pPr>
        <w:pStyle w:val="Ttulo3"/>
        <w:jc w:val="center"/>
        <w:rPr>
          <w:rFonts w:ascii="Calibri" w:hAnsi="Calibri" w:cs="Calibri"/>
          <w:b w:val="0"/>
          <w:bCs w:val="0"/>
          <w:color w:val="000000" w:themeColor="text1"/>
          <w:sz w:val="24"/>
          <w:szCs w:val="24"/>
        </w:rPr>
      </w:pPr>
      <w:bookmarkStart w:id="71" w:name="_Toc187165712"/>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na categoría</w:t>
      </w:r>
      <w:bookmarkEnd w:id="71"/>
      <w:r>
        <w:rPr>
          <w:rFonts w:ascii="Calibri" w:hAnsi="Calibri" w:cs="Calibri"/>
          <w:color w:val="000000" w:themeColor="text1"/>
          <w:sz w:val="24"/>
          <w:szCs w:val="24"/>
        </w:rPr>
        <w:t xml:space="preserve"> </w:t>
      </w:r>
    </w:p>
    <w:p w14:paraId="1FE90660" w14:textId="77777777" w:rsidR="001000D2" w:rsidRDefault="001000D2" w:rsidP="001000D2">
      <w:pPr>
        <w:tabs>
          <w:tab w:val="left" w:pos="2388"/>
        </w:tabs>
        <w:jc w:val="both"/>
        <w:rPr>
          <w:rFonts w:ascii="Calibri" w:hAnsi="Calibri" w:cs="Calibri"/>
          <w:b/>
          <w:bCs/>
        </w:rPr>
      </w:pPr>
    </w:p>
    <w:p w14:paraId="49A65E94" w14:textId="77777777" w:rsidR="001000D2" w:rsidRDefault="001000D2" w:rsidP="001000D2">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0E87209C" w14:textId="5B1B9B82" w:rsidR="001000D2" w:rsidRPr="0065367D" w:rsidRDefault="001000D2" w:rsidP="001000D2">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70FAAB61" w14:textId="77777777" w:rsidR="001000D2" w:rsidRPr="00D042AF" w:rsidRDefault="001000D2" w:rsidP="001000D2">
      <w:pPr>
        <w:pStyle w:val="Prrafodelista"/>
        <w:numPr>
          <w:ilvl w:val="0"/>
          <w:numId w:val="256"/>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61D7A793" w14:textId="5F80CD7D" w:rsidR="001000D2" w:rsidRDefault="001000D2" w:rsidP="001000D2">
      <w:pPr>
        <w:pStyle w:val="Prrafodelista"/>
        <w:numPr>
          <w:ilvl w:val="0"/>
          <w:numId w:val="242"/>
        </w:numPr>
        <w:rPr>
          <w:rFonts w:ascii="Calibri" w:hAnsi="Calibri" w:cs="Calibri"/>
        </w:rPr>
      </w:pPr>
      <w:r w:rsidRPr="00D042AF">
        <w:rPr>
          <w:rFonts w:ascii="Calibri" w:hAnsi="Calibri" w:cs="Calibri"/>
        </w:rPr>
        <w:t>Descripción</w:t>
      </w:r>
    </w:p>
    <w:p w14:paraId="0C908542" w14:textId="792FC2FF" w:rsidR="001000D2"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1F54E96E" w14:textId="77777777" w:rsidR="001000D2" w:rsidRPr="0065367D" w:rsidRDefault="001000D2" w:rsidP="001000D2">
      <w:pPr>
        <w:pStyle w:val="Prrafodelista"/>
        <w:tabs>
          <w:tab w:val="left" w:pos="2388"/>
        </w:tabs>
        <w:ind w:left="1068"/>
        <w:jc w:val="both"/>
        <w:rPr>
          <w:rFonts w:ascii="Calibri" w:hAnsi="Calibri" w:cs="Calibri"/>
        </w:rPr>
      </w:pPr>
    </w:p>
    <w:p w14:paraId="178BDA22" w14:textId="77777777" w:rsidR="001000D2" w:rsidRPr="001000D2" w:rsidRDefault="001000D2" w:rsidP="001000D2">
      <w:pPr>
        <w:pStyle w:val="Prrafodelista"/>
        <w:numPr>
          <w:ilvl w:val="0"/>
          <w:numId w:val="256"/>
        </w:numPr>
        <w:tabs>
          <w:tab w:val="left" w:pos="2388"/>
        </w:tabs>
        <w:spacing w:after="160" w:line="259" w:lineRule="auto"/>
        <w:jc w:val="both"/>
        <w:rPr>
          <w:rFonts w:ascii="Calibri" w:hAnsi="Calibri" w:cs="Calibri"/>
        </w:rPr>
      </w:pPr>
      <w:r w:rsidRPr="001000D2">
        <w:rPr>
          <w:rFonts w:ascii="Calibri" w:hAnsi="Calibri" w:cs="Calibri"/>
        </w:rPr>
        <w:t>Haga clic en el botón "Agregar".</w:t>
      </w:r>
    </w:p>
    <w:p w14:paraId="6B3C1487" w14:textId="77777777" w:rsidR="001000D2" w:rsidRDefault="001000D2" w:rsidP="001000D2">
      <w:pPr>
        <w:tabs>
          <w:tab w:val="left" w:pos="2388"/>
        </w:tabs>
        <w:jc w:val="both"/>
        <w:rPr>
          <w:rFonts w:ascii="Calibri" w:hAnsi="Calibri" w:cs="Calibri"/>
          <w:b/>
          <w:bCs/>
        </w:rPr>
      </w:pPr>
      <w:r w:rsidRPr="0065367D">
        <w:rPr>
          <w:rFonts w:ascii="Calibri" w:hAnsi="Calibri" w:cs="Calibri"/>
          <w:b/>
          <w:bCs/>
        </w:rPr>
        <w:t>Ejemplo correcto:</w:t>
      </w:r>
    </w:p>
    <w:p w14:paraId="5CD7B145" w14:textId="36764D9A" w:rsidR="001000D2" w:rsidRDefault="001000D2" w:rsidP="001000D2">
      <w:pPr>
        <w:pStyle w:val="Prrafodelista"/>
        <w:numPr>
          <w:ilvl w:val="0"/>
          <w:numId w:val="243"/>
        </w:numPr>
        <w:rPr>
          <w:rFonts w:ascii="Calibri" w:hAnsi="Calibri" w:cs="Calibri"/>
        </w:rPr>
      </w:pPr>
      <w:r w:rsidRPr="00D042AF">
        <w:rPr>
          <w:rFonts w:ascii="Calibri" w:hAnsi="Calibri" w:cs="Calibri"/>
        </w:rPr>
        <w:t xml:space="preserve">Descripción: </w:t>
      </w:r>
      <w:r>
        <w:rPr>
          <w:rFonts w:ascii="Calibri" w:hAnsi="Calibri" w:cs="Calibri"/>
        </w:rPr>
        <w:t>Frutas y Verduras</w:t>
      </w:r>
    </w:p>
    <w:p w14:paraId="698BA852" w14:textId="77777777" w:rsidR="001000D2" w:rsidRPr="00D042AF" w:rsidRDefault="001000D2" w:rsidP="001000D2">
      <w:pPr>
        <w:pStyle w:val="Prrafodelista"/>
        <w:numPr>
          <w:ilvl w:val="0"/>
          <w:numId w:val="243"/>
        </w:numPr>
        <w:rPr>
          <w:rFonts w:ascii="Calibri" w:hAnsi="Calibri" w:cs="Calibri"/>
        </w:rPr>
      </w:pPr>
      <w:r w:rsidRPr="00D042AF">
        <w:rPr>
          <w:rFonts w:ascii="Calibri" w:hAnsi="Calibri" w:cs="Calibri"/>
        </w:rPr>
        <w:t>Estado: Activo</w:t>
      </w:r>
    </w:p>
    <w:p w14:paraId="2DC531C6" w14:textId="77777777" w:rsidR="001000D2" w:rsidRPr="0065367D" w:rsidRDefault="001000D2" w:rsidP="001000D2">
      <w:pPr>
        <w:tabs>
          <w:tab w:val="left" w:pos="2388"/>
        </w:tabs>
        <w:jc w:val="both"/>
        <w:rPr>
          <w:rFonts w:ascii="Calibri" w:hAnsi="Calibri" w:cs="Calibri"/>
          <w:b/>
          <w:bCs/>
        </w:rPr>
      </w:pPr>
    </w:p>
    <w:p w14:paraId="0113468F" w14:textId="01C67FDE" w:rsidR="001000D2" w:rsidRPr="001000D2" w:rsidRDefault="001000D2" w:rsidP="001000D2">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categoría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5B869651" w14:textId="77777777" w:rsidR="001000D2" w:rsidRDefault="001000D2" w:rsidP="001000D2">
      <w:pPr>
        <w:rPr>
          <w:rFonts w:ascii="Calibri" w:hAnsi="Calibri" w:cs="Calibri"/>
        </w:rPr>
      </w:pPr>
    </w:p>
    <w:p w14:paraId="55418E5F" w14:textId="77777777" w:rsidR="001000D2" w:rsidRDefault="001000D2" w:rsidP="001000D2">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EFFBBDC" w14:textId="77777777" w:rsidR="001000D2" w:rsidRDefault="001000D2" w:rsidP="001000D2">
      <w:pPr>
        <w:jc w:val="both"/>
        <w:rPr>
          <w:rFonts w:ascii="Calibri" w:hAnsi="Calibri" w:cs="Calibri"/>
          <w:b/>
          <w:bCs/>
        </w:rPr>
      </w:pPr>
    </w:p>
    <w:p w14:paraId="43D6CF99" w14:textId="77777777" w:rsidR="001000D2" w:rsidRDefault="001000D2" w:rsidP="001000D2">
      <w:pPr>
        <w:jc w:val="both"/>
        <w:rPr>
          <w:rFonts w:ascii="Calibri" w:hAnsi="Calibri" w:cs="Calibri"/>
        </w:rPr>
      </w:pPr>
      <w:r w:rsidRPr="00317ADC">
        <w:rPr>
          <w:rFonts w:ascii="Calibri" w:hAnsi="Calibri" w:cs="Calibri"/>
        </w:rPr>
        <w:t>¿Qué paso?</w:t>
      </w:r>
    </w:p>
    <w:p w14:paraId="22E6F0E8" w14:textId="71205E84" w:rsidR="001000D2" w:rsidRDefault="001000D2" w:rsidP="001000D2">
      <w:pPr>
        <w:jc w:val="both"/>
        <w:rPr>
          <w:rFonts w:ascii="Calibri" w:hAnsi="Calibri" w:cs="Calibri"/>
        </w:rPr>
      </w:pPr>
      <w:r>
        <w:rPr>
          <w:rFonts w:ascii="Calibri" w:hAnsi="Calibri" w:cs="Calibri"/>
        </w:rPr>
        <w:t>Usted i</w:t>
      </w:r>
      <w:r w:rsidRPr="00317ADC">
        <w:rPr>
          <w:rFonts w:ascii="Calibri" w:hAnsi="Calibri" w:cs="Calibri"/>
        </w:rPr>
        <w:t>ntento registrar un</w:t>
      </w:r>
      <w:r w:rsidR="00CE1C5A">
        <w:rPr>
          <w:rFonts w:ascii="Calibri" w:hAnsi="Calibri" w:cs="Calibri"/>
        </w:rPr>
        <w:t>a categoría</w:t>
      </w:r>
      <w:r w:rsidRPr="00317ADC">
        <w:rPr>
          <w:rFonts w:ascii="Calibri" w:hAnsi="Calibri" w:cs="Calibri"/>
        </w:rPr>
        <w:t xml:space="preserve"> con campos vacíos.</w:t>
      </w:r>
    </w:p>
    <w:p w14:paraId="10B4C355"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01B65F90" w14:textId="77777777" w:rsidR="001000D2" w:rsidRPr="00B84A0E" w:rsidRDefault="001000D2" w:rsidP="00CE1C5A">
      <w:pPr>
        <w:pStyle w:val="Prrafodelista"/>
        <w:numPr>
          <w:ilvl w:val="0"/>
          <w:numId w:val="273"/>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3E676D8D" w14:textId="67BDFB19" w:rsidR="00CE1C5A" w:rsidRPr="00CE1C5A" w:rsidRDefault="00CE1C5A" w:rsidP="00CE1C5A">
      <w:pPr>
        <w:pStyle w:val="Prrafodelista"/>
        <w:numPr>
          <w:ilvl w:val="0"/>
          <w:numId w:val="272"/>
        </w:numPr>
        <w:rPr>
          <w:rFonts w:ascii="Calibri" w:hAnsi="Calibri" w:cs="Calibri"/>
        </w:rPr>
      </w:pPr>
      <w:r w:rsidRPr="00CE1C5A">
        <w:rPr>
          <w:rFonts w:ascii="Calibri" w:hAnsi="Calibri" w:cs="Calibri"/>
        </w:rPr>
        <w:t xml:space="preserve">Descripción: </w:t>
      </w:r>
    </w:p>
    <w:p w14:paraId="20E297E3" w14:textId="77777777" w:rsidR="00CE1C5A" w:rsidRPr="00CE1C5A" w:rsidRDefault="00CE1C5A" w:rsidP="00CE1C5A">
      <w:pPr>
        <w:pStyle w:val="Prrafodelista"/>
        <w:numPr>
          <w:ilvl w:val="0"/>
          <w:numId w:val="272"/>
        </w:numPr>
        <w:rPr>
          <w:rFonts w:ascii="Calibri" w:hAnsi="Calibri" w:cs="Calibri"/>
        </w:rPr>
      </w:pPr>
      <w:r w:rsidRPr="00CE1C5A">
        <w:rPr>
          <w:rFonts w:ascii="Calibri" w:hAnsi="Calibri" w:cs="Calibri"/>
        </w:rPr>
        <w:t>Estado: Activo</w:t>
      </w:r>
    </w:p>
    <w:p w14:paraId="26129152" w14:textId="77777777" w:rsidR="001000D2" w:rsidRDefault="001000D2" w:rsidP="001000D2">
      <w:pPr>
        <w:pStyle w:val="Prrafodelista"/>
        <w:ind w:left="1428"/>
        <w:jc w:val="both"/>
        <w:rPr>
          <w:rFonts w:ascii="Calibri" w:hAnsi="Calibri" w:cs="Calibri"/>
        </w:rPr>
      </w:pPr>
    </w:p>
    <w:p w14:paraId="315DB0A3" w14:textId="77777777" w:rsidR="001000D2" w:rsidRPr="00CE1C5A" w:rsidRDefault="001000D2" w:rsidP="00CE1C5A">
      <w:pPr>
        <w:pStyle w:val="Prrafodelista"/>
        <w:numPr>
          <w:ilvl w:val="0"/>
          <w:numId w:val="273"/>
        </w:numPr>
        <w:tabs>
          <w:tab w:val="left" w:pos="2388"/>
        </w:tabs>
        <w:spacing w:after="160" w:line="259" w:lineRule="auto"/>
        <w:jc w:val="both"/>
        <w:rPr>
          <w:rFonts w:ascii="Calibri" w:hAnsi="Calibri" w:cs="Calibri"/>
        </w:rPr>
      </w:pPr>
      <w:r w:rsidRPr="00CE1C5A">
        <w:rPr>
          <w:rFonts w:ascii="Calibri" w:hAnsi="Calibri" w:cs="Calibri"/>
        </w:rPr>
        <w:t>Haga clic en el botón "Agregar".</w:t>
      </w:r>
    </w:p>
    <w:p w14:paraId="724E1961" w14:textId="2DEA8E8E"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sidR="00CE1C5A">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6E50BD2" w14:textId="77777777" w:rsidR="001000D2" w:rsidRDefault="001000D2" w:rsidP="001000D2">
      <w:pPr>
        <w:jc w:val="both"/>
        <w:rPr>
          <w:rFonts w:ascii="Calibri" w:hAnsi="Calibri" w:cs="Calibri"/>
        </w:rPr>
      </w:pPr>
    </w:p>
    <w:p w14:paraId="6C033C98" w14:textId="333EFA24" w:rsidR="001000D2" w:rsidRDefault="001000D2" w:rsidP="001000D2">
      <w:pPr>
        <w:jc w:val="both"/>
        <w:rPr>
          <w:rFonts w:ascii="Calibri" w:hAnsi="Calibri" w:cs="Calibri"/>
          <w:b/>
          <w:bCs/>
        </w:rPr>
      </w:pPr>
      <w:r>
        <w:rPr>
          <w:rFonts w:ascii="Calibri" w:hAnsi="Calibri" w:cs="Calibri"/>
          <w:b/>
          <w:bCs/>
        </w:rPr>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sidR="00CE1C5A">
        <w:rPr>
          <w:rFonts w:ascii="Calibri" w:hAnsi="Calibri" w:cs="Calibri"/>
          <w:b/>
          <w:bCs/>
        </w:rPr>
        <w:t>Descripción</w:t>
      </w:r>
      <w:r w:rsidRPr="00733A3E">
        <w:rPr>
          <w:rFonts w:ascii="Calibri" w:hAnsi="Calibri" w:cs="Calibri"/>
          <w:b/>
          <w:bCs/>
        </w:rPr>
        <w:t>")</w:t>
      </w:r>
    </w:p>
    <w:p w14:paraId="53389418" w14:textId="77777777" w:rsidR="001000D2" w:rsidRDefault="001000D2" w:rsidP="001000D2">
      <w:pPr>
        <w:jc w:val="both"/>
        <w:rPr>
          <w:rFonts w:ascii="Calibri" w:hAnsi="Calibri" w:cs="Calibri"/>
          <w:b/>
          <w:bCs/>
        </w:rPr>
      </w:pPr>
    </w:p>
    <w:p w14:paraId="3C9646BE" w14:textId="77777777" w:rsidR="001000D2" w:rsidRDefault="001000D2" w:rsidP="001000D2">
      <w:pPr>
        <w:jc w:val="both"/>
        <w:rPr>
          <w:rFonts w:ascii="Calibri" w:hAnsi="Calibri" w:cs="Calibri"/>
        </w:rPr>
      </w:pPr>
      <w:r w:rsidRPr="00317ADC">
        <w:rPr>
          <w:rFonts w:ascii="Calibri" w:hAnsi="Calibri" w:cs="Calibri"/>
        </w:rPr>
        <w:t>¿Qué paso?</w:t>
      </w:r>
    </w:p>
    <w:p w14:paraId="6C24C1AF" w14:textId="1603AF91" w:rsidR="001000D2" w:rsidRDefault="001000D2" w:rsidP="001000D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CE1C5A">
        <w:rPr>
          <w:rFonts w:ascii="Calibri" w:hAnsi="Calibri" w:cs="Calibri"/>
        </w:rPr>
        <w:t>Descripción</w:t>
      </w:r>
      <w:r w:rsidRPr="00733A3E">
        <w:rPr>
          <w:rFonts w:ascii="Calibri" w:hAnsi="Calibri" w:cs="Calibri"/>
        </w:rPr>
        <w:t>"</w:t>
      </w:r>
      <w:r w:rsidRPr="00317ADC">
        <w:rPr>
          <w:rFonts w:ascii="Calibri" w:hAnsi="Calibri" w:cs="Calibri"/>
        </w:rPr>
        <w:t>.</w:t>
      </w:r>
    </w:p>
    <w:p w14:paraId="59274E89"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53FCB044" w14:textId="77777777" w:rsidR="001000D2" w:rsidRPr="00DC1FB3" w:rsidRDefault="001000D2" w:rsidP="00CE1C5A">
      <w:pPr>
        <w:pStyle w:val="Prrafodelista"/>
        <w:numPr>
          <w:ilvl w:val="0"/>
          <w:numId w:val="274"/>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D3E5913" w14:textId="72D7FC2C" w:rsidR="001000D2" w:rsidRDefault="001000D2" w:rsidP="001000D2">
      <w:pPr>
        <w:pStyle w:val="Prrafodelista"/>
        <w:numPr>
          <w:ilvl w:val="0"/>
          <w:numId w:val="246"/>
        </w:numPr>
        <w:rPr>
          <w:rFonts w:ascii="Calibri" w:hAnsi="Calibri" w:cs="Calibri"/>
        </w:rPr>
      </w:pPr>
      <w:r w:rsidRPr="00D042AF">
        <w:rPr>
          <w:rFonts w:ascii="Calibri" w:hAnsi="Calibri" w:cs="Calibri"/>
        </w:rPr>
        <w:t xml:space="preserve">Descripción: </w:t>
      </w:r>
      <w:r w:rsidR="00CE1C5A">
        <w:rPr>
          <w:rFonts w:ascii="Calibri" w:hAnsi="Calibri" w:cs="Calibri"/>
        </w:rPr>
        <w:t>32736273 y Verduras</w:t>
      </w:r>
    </w:p>
    <w:p w14:paraId="4ACA2758" w14:textId="77777777" w:rsidR="001000D2" w:rsidRPr="00D042AF" w:rsidRDefault="001000D2" w:rsidP="001000D2">
      <w:pPr>
        <w:pStyle w:val="Prrafodelista"/>
        <w:numPr>
          <w:ilvl w:val="0"/>
          <w:numId w:val="246"/>
        </w:numPr>
        <w:rPr>
          <w:rFonts w:ascii="Calibri" w:hAnsi="Calibri" w:cs="Calibri"/>
        </w:rPr>
      </w:pPr>
      <w:r w:rsidRPr="00D042AF">
        <w:rPr>
          <w:rFonts w:ascii="Calibri" w:hAnsi="Calibri" w:cs="Calibri"/>
        </w:rPr>
        <w:t>Estado: Activo</w:t>
      </w:r>
    </w:p>
    <w:p w14:paraId="48542EBD" w14:textId="77777777" w:rsidR="001000D2" w:rsidRDefault="001000D2" w:rsidP="001000D2">
      <w:pPr>
        <w:pStyle w:val="Prrafodelista"/>
        <w:ind w:left="1428"/>
        <w:jc w:val="both"/>
        <w:rPr>
          <w:rFonts w:ascii="Calibri" w:hAnsi="Calibri" w:cs="Calibri"/>
        </w:rPr>
      </w:pPr>
    </w:p>
    <w:p w14:paraId="6091E558" w14:textId="77777777" w:rsidR="001000D2" w:rsidRPr="00CE1C5A" w:rsidRDefault="001000D2" w:rsidP="00CE1C5A">
      <w:pPr>
        <w:pStyle w:val="Prrafodelista"/>
        <w:numPr>
          <w:ilvl w:val="0"/>
          <w:numId w:val="274"/>
        </w:numPr>
        <w:tabs>
          <w:tab w:val="left" w:pos="2388"/>
        </w:tabs>
        <w:spacing w:after="160" w:line="259" w:lineRule="auto"/>
        <w:jc w:val="both"/>
        <w:rPr>
          <w:rFonts w:ascii="Calibri" w:hAnsi="Calibri" w:cs="Calibri"/>
        </w:rPr>
      </w:pPr>
      <w:r w:rsidRPr="00CE1C5A">
        <w:rPr>
          <w:rFonts w:ascii="Calibri" w:hAnsi="Calibri" w:cs="Calibri"/>
        </w:rPr>
        <w:t>Haga clic en el botón "Agregar".</w:t>
      </w:r>
    </w:p>
    <w:p w14:paraId="58185542" w14:textId="29EC0F8C"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CE1C5A">
        <w:rPr>
          <w:rFonts w:ascii="Calibri" w:hAnsi="Calibri" w:cs="Calibri"/>
        </w:rPr>
        <w:t>La descripción de la categoría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88B9B38" w14:textId="77777777" w:rsidR="001000D2" w:rsidRDefault="001000D2" w:rsidP="001000D2">
      <w:pPr>
        <w:jc w:val="both"/>
        <w:rPr>
          <w:rFonts w:ascii="Calibri" w:hAnsi="Calibri" w:cs="Calibri"/>
        </w:rPr>
      </w:pPr>
    </w:p>
    <w:p w14:paraId="7C5ACEAA" w14:textId="77777777" w:rsidR="00CE1C5A" w:rsidRDefault="00CE1C5A" w:rsidP="001000D2">
      <w:pPr>
        <w:jc w:val="both"/>
        <w:rPr>
          <w:rFonts w:ascii="Calibri" w:hAnsi="Calibri" w:cs="Calibri"/>
        </w:rPr>
      </w:pPr>
    </w:p>
    <w:p w14:paraId="0C558FC6" w14:textId="77777777" w:rsidR="00CE1C5A" w:rsidRDefault="00CE1C5A" w:rsidP="001000D2">
      <w:pPr>
        <w:jc w:val="both"/>
        <w:rPr>
          <w:rFonts w:ascii="Calibri" w:hAnsi="Calibri" w:cs="Calibri"/>
        </w:rPr>
      </w:pPr>
    </w:p>
    <w:p w14:paraId="4C3BE9E5" w14:textId="77777777" w:rsidR="00CE1C5A" w:rsidRDefault="00CE1C5A" w:rsidP="001000D2">
      <w:pPr>
        <w:jc w:val="both"/>
        <w:rPr>
          <w:rFonts w:ascii="Calibri" w:hAnsi="Calibri" w:cs="Calibri"/>
        </w:rPr>
      </w:pPr>
    </w:p>
    <w:p w14:paraId="6A4DE14E" w14:textId="77777777" w:rsidR="00CE1C5A" w:rsidRDefault="00CE1C5A" w:rsidP="001000D2">
      <w:pPr>
        <w:jc w:val="both"/>
        <w:rPr>
          <w:rFonts w:ascii="Calibri" w:hAnsi="Calibri" w:cs="Calibri"/>
        </w:rPr>
      </w:pPr>
    </w:p>
    <w:p w14:paraId="726239F7" w14:textId="77777777" w:rsidR="00CE1C5A" w:rsidRDefault="00CE1C5A" w:rsidP="001000D2">
      <w:pPr>
        <w:jc w:val="both"/>
        <w:rPr>
          <w:rFonts w:ascii="Calibri" w:hAnsi="Calibri" w:cs="Calibri"/>
        </w:rPr>
      </w:pPr>
    </w:p>
    <w:p w14:paraId="1E7B5B9B" w14:textId="77777777" w:rsidR="00CE1C5A" w:rsidRDefault="00CE1C5A" w:rsidP="001000D2">
      <w:pPr>
        <w:jc w:val="both"/>
        <w:rPr>
          <w:rFonts w:ascii="Calibri" w:hAnsi="Calibri" w:cs="Calibri"/>
        </w:rPr>
      </w:pPr>
    </w:p>
    <w:p w14:paraId="5ECE8FCE" w14:textId="77777777" w:rsidR="001000D2" w:rsidRPr="0065367D" w:rsidRDefault="001000D2" w:rsidP="001000D2">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356FB138" w14:textId="23DBBBA9" w:rsidR="001000D2" w:rsidRPr="0065367D" w:rsidRDefault="001000D2" w:rsidP="001000D2">
      <w:pPr>
        <w:rPr>
          <w:rFonts w:ascii="Calibri" w:hAnsi="Calibri" w:cs="Calibri"/>
        </w:rPr>
      </w:pPr>
      <w:r w:rsidRPr="0065367D">
        <w:rPr>
          <w:rFonts w:ascii="Calibri" w:hAnsi="Calibri" w:cs="Calibri"/>
        </w:rPr>
        <w:t>Para editar un</w:t>
      </w:r>
      <w:r w:rsidR="00CE1C5A">
        <w:rPr>
          <w:rFonts w:ascii="Calibri" w:hAnsi="Calibri" w:cs="Calibri"/>
        </w:rPr>
        <w:t>a categoría</w:t>
      </w:r>
      <w:r w:rsidRPr="0065367D">
        <w:rPr>
          <w:rFonts w:ascii="Calibri" w:hAnsi="Calibri" w:cs="Calibri"/>
        </w:rPr>
        <w:t xml:space="preserve"> existente:</w:t>
      </w:r>
    </w:p>
    <w:p w14:paraId="18EE93F4" w14:textId="42200A66"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 xml:space="preserve">Seleccione </w:t>
      </w:r>
      <w:r w:rsidR="00CE1C5A">
        <w:rPr>
          <w:rFonts w:ascii="Calibri" w:hAnsi="Calibri" w:cs="Calibri"/>
        </w:rPr>
        <w:t>la categoría</w:t>
      </w:r>
      <w:r w:rsidRPr="00AA70DD">
        <w:rPr>
          <w:rFonts w:ascii="Calibri" w:hAnsi="Calibri" w:cs="Calibri"/>
        </w:rPr>
        <w:t xml:space="preserve"> en la tabla haciendo clic en el ícono de visto.</w:t>
      </w:r>
    </w:p>
    <w:p w14:paraId="13AEAC9E" w14:textId="77777777"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Modifique los campos necesarios.</w:t>
      </w:r>
    </w:p>
    <w:p w14:paraId="2F20ECFC" w14:textId="77777777" w:rsidR="001000D2" w:rsidRPr="00AA70DD" w:rsidRDefault="001000D2" w:rsidP="00CE1C5A">
      <w:pPr>
        <w:pStyle w:val="Prrafodelista"/>
        <w:numPr>
          <w:ilvl w:val="0"/>
          <w:numId w:val="275"/>
        </w:numPr>
        <w:spacing w:after="160" w:line="259" w:lineRule="auto"/>
        <w:rPr>
          <w:rFonts w:ascii="Calibri" w:hAnsi="Calibri" w:cs="Calibri"/>
        </w:rPr>
      </w:pPr>
      <w:r w:rsidRPr="00AA70DD">
        <w:rPr>
          <w:rFonts w:ascii="Calibri" w:hAnsi="Calibri" w:cs="Calibri"/>
        </w:rPr>
        <w:t>Haga clic en el botón "Modificar".</w:t>
      </w:r>
    </w:p>
    <w:p w14:paraId="1D30533F" w14:textId="77777777" w:rsidR="001000D2" w:rsidRDefault="001000D2" w:rsidP="001000D2">
      <w:pPr>
        <w:rPr>
          <w:rFonts w:ascii="Calibri" w:hAnsi="Calibri" w:cs="Calibri"/>
          <w:b/>
          <w:bCs/>
        </w:rPr>
      </w:pPr>
      <w:r w:rsidRPr="0065367D">
        <w:rPr>
          <w:rFonts w:ascii="Calibri" w:hAnsi="Calibri" w:cs="Calibri"/>
          <w:b/>
          <w:bCs/>
        </w:rPr>
        <w:t>Ejemplo correcto:</w:t>
      </w:r>
    </w:p>
    <w:p w14:paraId="4017E792" w14:textId="64A51067" w:rsidR="001000D2" w:rsidRDefault="001000D2" w:rsidP="001000D2">
      <w:pPr>
        <w:pStyle w:val="Prrafodelista"/>
        <w:numPr>
          <w:ilvl w:val="0"/>
          <w:numId w:val="249"/>
        </w:numPr>
        <w:rPr>
          <w:rFonts w:ascii="Calibri" w:hAnsi="Calibri" w:cs="Calibri"/>
        </w:rPr>
      </w:pPr>
      <w:r w:rsidRPr="00DC1FB3">
        <w:rPr>
          <w:rFonts w:ascii="Calibri" w:hAnsi="Calibri" w:cs="Calibri"/>
        </w:rPr>
        <w:t xml:space="preserve">Descripción: </w:t>
      </w:r>
      <w:r w:rsidR="00CE1C5A">
        <w:rPr>
          <w:rFonts w:ascii="Calibri" w:hAnsi="Calibri" w:cs="Calibri"/>
        </w:rPr>
        <w:t>Carnes (</w:t>
      </w:r>
      <w:r w:rsidR="00E42C07">
        <w:rPr>
          <w:rFonts w:ascii="Calibri" w:hAnsi="Calibri" w:cs="Calibri"/>
        </w:rPr>
        <w:t xml:space="preserve">previamente </w:t>
      </w:r>
      <w:r w:rsidR="00CE1C5A">
        <w:rPr>
          <w:rFonts w:ascii="Calibri" w:hAnsi="Calibri" w:cs="Calibri"/>
        </w:rPr>
        <w:t>Frutas y Verduras</w:t>
      </w:r>
      <w:r w:rsidR="00CE1C5A" w:rsidRPr="00DC1FB3">
        <w:rPr>
          <w:rFonts w:ascii="Calibri" w:hAnsi="Calibri" w:cs="Calibri"/>
        </w:rPr>
        <w:t>)</w:t>
      </w:r>
    </w:p>
    <w:p w14:paraId="35F88632" w14:textId="77777777" w:rsidR="001000D2" w:rsidRPr="00DC1FB3" w:rsidRDefault="001000D2" w:rsidP="001000D2">
      <w:pPr>
        <w:pStyle w:val="Prrafodelista"/>
        <w:numPr>
          <w:ilvl w:val="0"/>
          <w:numId w:val="249"/>
        </w:numPr>
        <w:rPr>
          <w:rFonts w:ascii="Calibri" w:hAnsi="Calibri" w:cs="Calibri"/>
        </w:rPr>
      </w:pPr>
      <w:r w:rsidRPr="00DC1FB3">
        <w:rPr>
          <w:rFonts w:ascii="Calibri" w:hAnsi="Calibri" w:cs="Calibri"/>
        </w:rPr>
        <w:t>Estado: Activo</w:t>
      </w:r>
    </w:p>
    <w:p w14:paraId="1A40F599" w14:textId="77777777" w:rsidR="001000D2" w:rsidRPr="0065367D" w:rsidRDefault="001000D2" w:rsidP="001000D2">
      <w:pPr>
        <w:rPr>
          <w:rFonts w:ascii="Calibri" w:hAnsi="Calibri" w:cs="Calibri"/>
          <w:b/>
          <w:bCs/>
        </w:rPr>
      </w:pPr>
    </w:p>
    <w:p w14:paraId="491AA25B" w14:textId="5C82C4A6" w:rsidR="001000D2" w:rsidRPr="00FA5BE7" w:rsidRDefault="001000D2" w:rsidP="001000D2">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sidR="00CE1C5A">
        <w:rPr>
          <w:rFonts w:ascii="Calibri" w:hAnsi="Calibri" w:cs="Calibri"/>
        </w:rPr>
        <w:t xml:space="preserve"> la categoría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1DD36A9B" w14:textId="77777777" w:rsidR="001000D2" w:rsidRDefault="001000D2" w:rsidP="001000D2">
      <w:pPr>
        <w:jc w:val="both"/>
        <w:rPr>
          <w:rFonts w:ascii="Calibri" w:hAnsi="Calibri" w:cs="Calibri"/>
        </w:rPr>
      </w:pPr>
    </w:p>
    <w:p w14:paraId="52AD8537" w14:textId="77777777" w:rsidR="001000D2" w:rsidRDefault="001000D2" w:rsidP="001000D2">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65DC5EB4" w14:textId="77777777" w:rsidR="001000D2" w:rsidRDefault="001000D2" w:rsidP="001000D2">
      <w:pPr>
        <w:jc w:val="both"/>
        <w:rPr>
          <w:rFonts w:ascii="Calibri" w:hAnsi="Calibri" w:cs="Calibri"/>
          <w:b/>
          <w:bCs/>
        </w:rPr>
      </w:pPr>
    </w:p>
    <w:p w14:paraId="522A036B" w14:textId="77777777" w:rsidR="001000D2" w:rsidRDefault="001000D2" w:rsidP="001000D2">
      <w:pPr>
        <w:jc w:val="both"/>
        <w:rPr>
          <w:rFonts w:ascii="Calibri" w:hAnsi="Calibri" w:cs="Calibri"/>
        </w:rPr>
      </w:pPr>
      <w:r w:rsidRPr="00317ADC">
        <w:rPr>
          <w:rFonts w:ascii="Calibri" w:hAnsi="Calibri" w:cs="Calibri"/>
        </w:rPr>
        <w:t>¿Qué paso?</w:t>
      </w:r>
    </w:p>
    <w:p w14:paraId="30D20C85" w14:textId="67288B97" w:rsidR="001000D2" w:rsidRDefault="001000D2" w:rsidP="001000D2">
      <w:pPr>
        <w:jc w:val="both"/>
        <w:rPr>
          <w:rFonts w:ascii="Calibri" w:hAnsi="Calibri" w:cs="Calibri"/>
        </w:rPr>
      </w:pPr>
      <w:r>
        <w:rPr>
          <w:rFonts w:ascii="Calibri" w:hAnsi="Calibri" w:cs="Calibri"/>
        </w:rPr>
        <w:t>Usted i</w:t>
      </w:r>
      <w:r w:rsidRPr="00317ADC">
        <w:rPr>
          <w:rFonts w:ascii="Calibri" w:hAnsi="Calibri" w:cs="Calibri"/>
        </w:rPr>
        <w:t xml:space="preserve">ntento </w:t>
      </w:r>
      <w:r w:rsidR="004226C0">
        <w:rPr>
          <w:rFonts w:ascii="Calibri" w:hAnsi="Calibri" w:cs="Calibri"/>
        </w:rPr>
        <w:t>editar</w:t>
      </w:r>
      <w:r w:rsidRPr="00317ADC">
        <w:rPr>
          <w:rFonts w:ascii="Calibri" w:hAnsi="Calibri" w:cs="Calibri"/>
        </w:rPr>
        <w:t xml:space="preserve"> un</w:t>
      </w:r>
      <w:r w:rsidR="00CE1C5A">
        <w:rPr>
          <w:rFonts w:ascii="Calibri" w:hAnsi="Calibri" w:cs="Calibri"/>
        </w:rPr>
        <w:t>a categoría</w:t>
      </w:r>
      <w:r w:rsidRPr="00317ADC">
        <w:rPr>
          <w:rFonts w:ascii="Calibri" w:hAnsi="Calibri" w:cs="Calibri"/>
        </w:rPr>
        <w:t xml:space="preserve"> con campos vacíos.</w:t>
      </w:r>
    </w:p>
    <w:p w14:paraId="05370C55"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2BE0CD55" w14:textId="77777777" w:rsidR="001000D2" w:rsidRPr="00FC2DD0" w:rsidRDefault="001000D2" w:rsidP="00CE1C5A">
      <w:pPr>
        <w:pStyle w:val="Prrafodelista"/>
        <w:numPr>
          <w:ilvl w:val="0"/>
          <w:numId w:val="276"/>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18AC8FE8" w14:textId="77777777" w:rsidR="001000D2" w:rsidRPr="00FC2DD0" w:rsidRDefault="001000D2" w:rsidP="001000D2">
      <w:pPr>
        <w:pStyle w:val="Prrafodelista"/>
        <w:numPr>
          <w:ilvl w:val="0"/>
          <w:numId w:val="251"/>
        </w:numPr>
        <w:rPr>
          <w:rFonts w:ascii="Calibri" w:hAnsi="Calibri" w:cs="Calibri"/>
        </w:rPr>
      </w:pPr>
      <w:r w:rsidRPr="00FC2DD0">
        <w:rPr>
          <w:rFonts w:ascii="Calibri" w:hAnsi="Calibri" w:cs="Calibri"/>
        </w:rPr>
        <w:t xml:space="preserve">Descripción: </w:t>
      </w:r>
    </w:p>
    <w:p w14:paraId="0A25AF38" w14:textId="77777777" w:rsidR="001000D2" w:rsidRPr="00FC2DD0" w:rsidRDefault="001000D2" w:rsidP="001000D2">
      <w:pPr>
        <w:pStyle w:val="Prrafodelista"/>
        <w:numPr>
          <w:ilvl w:val="0"/>
          <w:numId w:val="251"/>
        </w:numPr>
        <w:rPr>
          <w:rFonts w:ascii="Calibri" w:hAnsi="Calibri" w:cs="Calibri"/>
        </w:rPr>
      </w:pPr>
      <w:r w:rsidRPr="00FC2DD0">
        <w:rPr>
          <w:rFonts w:ascii="Calibri" w:hAnsi="Calibri" w:cs="Calibri"/>
        </w:rPr>
        <w:t>Estado: Activo</w:t>
      </w:r>
    </w:p>
    <w:p w14:paraId="62BFADBD" w14:textId="77777777" w:rsidR="001000D2" w:rsidRDefault="001000D2" w:rsidP="001000D2">
      <w:pPr>
        <w:pStyle w:val="Prrafodelista"/>
        <w:ind w:left="1428"/>
        <w:jc w:val="both"/>
        <w:rPr>
          <w:rFonts w:ascii="Calibri" w:hAnsi="Calibri" w:cs="Calibri"/>
        </w:rPr>
      </w:pPr>
    </w:p>
    <w:p w14:paraId="6E7926EA" w14:textId="77777777" w:rsidR="001000D2" w:rsidRPr="00CE1C5A" w:rsidRDefault="001000D2" w:rsidP="00CE1C5A">
      <w:pPr>
        <w:pStyle w:val="Prrafodelista"/>
        <w:numPr>
          <w:ilvl w:val="0"/>
          <w:numId w:val="276"/>
        </w:numPr>
        <w:tabs>
          <w:tab w:val="left" w:pos="2388"/>
        </w:tabs>
        <w:spacing w:after="160" w:line="259" w:lineRule="auto"/>
        <w:jc w:val="both"/>
        <w:rPr>
          <w:rFonts w:ascii="Calibri" w:hAnsi="Calibri" w:cs="Calibri"/>
        </w:rPr>
      </w:pPr>
      <w:r w:rsidRPr="00CE1C5A">
        <w:rPr>
          <w:rFonts w:ascii="Calibri" w:hAnsi="Calibri" w:cs="Calibri"/>
        </w:rPr>
        <w:t>Haga clic en el botón "Modificar".</w:t>
      </w:r>
    </w:p>
    <w:p w14:paraId="38D6D77E" w14:textId="7BF180FB"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sidR="00A82E1A">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515D99D" w14:textId="77777777" w:rsidR="001000D2" w:rsidRDefault="001000D2" w:rsidP="001000D2">
      <w:pPr>
        <w:jc w:val="both"/>
        <w:rPr>
          <w:rFonts w:ascii="Calibri" w:hAnsi="Calibri" w:cs="Calibri"/>
        </w:rPr>
      </w:pPr>
    </w:p>
    <w:p w14:paraId="524A1188" w14:textId="5787A0D4" w:rsidR="001000D2" w:rsidRDefault="001000D2" w:rsidP="001000D2">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A82E1A">
        <w:rPr>
          <w:rFonts w:ascii="Calibri" w:hAnsi="Calibri" w:cs="Calibri"/>
          <w:b/>
          <w:bCs/>
        </w:rPr>
        <w:t>Descripción</w:t>
      </w:r>
      <w:r w:rsidRPr="00733A3E">
        <w:rPr>
          <w:rFonts w:ascii="Calibri" w:hAnsi="Calibri" w:cs="Calibri"/>
          <w:b/>
          <w:bCs/>
        </w:rPr>
        <w:t>")</w:t>
      </w:r>
    </w:p>
    <w:p w14:paraId="7E8F82C4" w14:textId="77777777" w:rsidR="001000D2" w:rsidRDefault="001000D2" w:rsidP="001000D2">
      <w:pPr>
        <w:jc w:val="both"/>
        <w:rPr>
          <w:rFonts w:ascii="Calibri" w:hAnsi="Calibri" w:cs="Calibri"/>
          <w:b/>
          <w:bCs/>
        </w:rPr>
      </w:pPr>
    </w:p>
    <w:p w14:paraId="62989CC7" w14:textId="77777777" w:rsidR="001000D2" w:rsidRDefault="001000D2" w:rsidP="001000D2">
      <w:pPr>
        <w:jc w:val="both"/>
        <w:rPr>
          <w:rFonts w:ascii="Calibri" w:hAnsi="Calibri" w:cs="Calibri"/>
        </w:rPr>
      </w:pPr>
      <w:r w:rsidRPr="00317ADC">
        <w:rPr>
          <w:rFonts w:ascii="Calibri" w:hAnsi="Calibri" w:cs="Calibri"/>
        </w:rPr>
        <w:t>¿Qué paso?</w:t>
      </w:r>
    </w:p>
    <w:p w14:paraId="13C356A3" w14:textId="4F7B9212" w:rsidR="001000D2" w:rsidRDefault="001000D2" w:rsidP="001000D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A82E1A">
        <w:rPr>
          <w:rFonts w:ascii="Calibri" w:hAnsi="Calibri" w:cs="Calibri"/>
        </w:rPr>
        <w:t>Descripción</w:t>
      </w:r>
      <w:r w:rsidRPr="00733A3E">
        <w:rPr>
          <w:rFonts w:ascii="Calibri" w:hAnsi="Calibri" w:cs="Calibri"/>
        </w:rPr>
        <w:t>"</w:t>
      </w:r>
      <w:r w:rsidRPr="00317ADC">
        <w:rPr>
          <w:rFonts w:ascii="Calibri" w:hAnsi="Calibri" w:cs="Calibri"/>
        </w:rPr>
        <w:t>.</w:t>
      </w:r>
    </w:p>
    <w:p w14:paraId="47DF649C" w14:textId="77777777" w:rsidR="001000D2" w:rsidRDefault="001000D2" w:rsidP="001000D2">
      <w:pPr>
        <w:jc w:val="both"/>
        <w:rPr>
          <w:rFonts w:ascii="Calibri" w:hAnsi="Calibri" w:cs="Calibri"/>
          <w:b/>
          <w:bCs/>
        </w:rPr>
      </w:pPr>
      <w:r w:rsidRPr="00B97114">
        <w:rPr>
          <w:rFonts w:ascii="Calibri" w:hAnsi="Calibri" w:cs="Calibri"/>
          <w:b/>
          <w:bCs/>
        </w:rPr>
        <w:t xml:space="preserve">Ejemplo erróneo </w:t>
      </w:r>
    </w:p>
    <w:p w14:paraId="602393C1" w14:textId="77777777" w:rsidR="001000D2" w:rsidRPr="00A82E1A" w:rsidRDefault="001000D2" w:rsidP="00A82E1A">
      <w:pPr>
        <w:pStyle w:val="Prrafodelista"/>
        <w:numPr>
          <w:ilvl w:val="0"/>
          <w:numId w:val="277"/>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1BF41D14" w14:textId="19D3356E" w:rsidR="001000D2" w:rsidRDefault="001000D2" w:rsidP="001000D2">
      <w:pPr>
        <w:pStyle w:val="Prrafodelista"/>
        <w:numPr>
          <w:ilvl w:val="0"/>
          <w:numId w:val="246"/>
        </w:numPr>
        <w:rPr>
          <w:rFonts w:ascii="Calibri" w:hAnsi="Calibri" w:cs="Calibri"/>
        </w:rPr>
      </w:pPr>
      <w:r w:rsidRPr="00D042AF">
        <w:rPr>
          <w:rFonts w:ascii="Calibri" w:hAnsi="Calibri" w:cs="Calibri"/>
        </w:rPr>
        <w:t xml:space="preserve">Descripción: </w:t>
      </w:r>
      <w:r w:rsidR="00A82E1A">
        <w:rPr>
          <w:rFonts w:ascii="Calibri" w:hAnsi="Calibri" w:cs="Calibri"/>
        </w:rPr>
        <w:t>Ca4ne6</w:t>
      </w:r>
    </w:p>
    <w:p w14:paraId="08D4CDBA" w14:textId="77777777" w:rsidR="001000D2" w:rsidRPr="00D042AF" w:rsidRDefault="001000D2" w:rsidP="001000D2">
      <w:pPr>
        <w:pStyle w:val="Prrafodelista"/>
        <w:numPr>
          <w:ilvl w:val="0"/>
          <w:numId w:val="246"/>
        </w:numPr>
        <w:rPr>
          <w:rFonts w:ascii="Calibri" w:hAnsi="Calibri" w:cs="Calibri"/>
        </w:rPr>
      </w:pPr>
      <w:r w:rsidRPr="00D042AF">
        <w:rPr>
          <w:rFonts w:ascii="Calibri" w:hAnsi="Calibri" w:cs="Calibri"/>
        </w:rPr>
        <w:t>Estado: Activo</w:t>
      </w:r>
    </w:p>
    <w:p w14:paraId="66E4FDA8" w14:textId="77777777" w:rsidR="001000D2" w:rsidRDefault="001000D2" w:rsidP="001000D2">
      <w:pPr>
        <w:pStyle w:val="Prrafodelista"/>
        <w:ind w:left="1428"/>
        <w:jc w:val="both"/>
        <w:rPr>
          <w:rFonts w:ascii="Calibri" w:hAnsi="Calibri" w:cs="Calibri"/>
        </w:rPr>
      </w:pPr>
    </w:p>
    <w:p w14:paraId="79E412DC" w14:textId="77777777" w:rsidR="001000D2" w:rsidRPr="00A82E1A" w:rsidRDefault="001000D2" w:rsidP="00A82E1A">
      <w:pPr>
        <w:pStyle w:val="Prrafodelista"/>
        <w:numPr>
          <w:ilvl w:val="0"/>
          <w:numId w:val="277"/>
        </w:numPr>
        <w:tabs>
          <w:tab w:val="left" w:pos="2388"/>
        </w:tabs>
        <w:spacing w:after="160" w:line="259" w:lineRule="auto"/>
        <w:jc w:val="both"/>
        <w:rPr>
          <w:rFonts w:ascii="Calibri" w:hAnsi="Calibri" w:cs="Calibri"/>
        </w:rPr>
      </w:pPr>
      <w:r w:rsidRPr="00A82E1A">
        <w:rPr>
          <w:rFonts w:ascii="Calibri" w:hAnsi="Calibri" w:cs="Calibri"/>
        </w:rPr>
        <w:t>Haga clic en el botón "Modificar".</w:t>
      </w:r>
    </w:p>
    <w:p w14:paraId="3DB4734A" w14:textId="22D48024" w:rsidR="001000D2" w:rsidRDefault="001000D2" w:rsidP="001000D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A82E1A">
        <w:rPr>
          <w:rFonts w:ascii="Calibri" w:hAnsi="Calibri" w:cs="Calibri"/>
        </w:rPr>
        <w:t>La descripción de la categoría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EB7B0FA" w14:textId="77777777" w:rsidR="001000D2" w:rsidRDefault="001000D2" w:rsidP="001000D2">
      <w:pPr>
        <w:jc w:val="both"/>
        <w:rPr>
          <w:rFonts w:ascii="Calibri" w:hAnsi="Calibri" w:cs="Calibri"/>
        </w:rPr>
      </w:pPr>
    </w:p>
    <w:p w14:paraId="780D5184" w14:textId="77777777" w:rsidR="001000D2" w:rsidRPr="00655166" w:rsidRDefault="001000D2" w:rsidP="001000D2">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31FD27F8" w14:textId="667E8A19" w:rsidR="001000D2" w:rsidRPr="00655166" w:rsidRDefault="001000D2" w:rsidP="001000D2">
      <w:pPr>
        <w:jc w:val="both"/>
        <w:rPr>
          <w:rFonts w:ascii="Calibri" w:hAnsi="Calibri" w:cs="Calibri"/>
        </w:rPr>
      </w:pPr>
      <w:r w:rsidRPr="00655166">
        <w:rPr>
          <w:rFonts w:ascii="Calibri" w:hAnsi="Calibri" w:cs="Calibri"/>
        </w:rPr>
        <w:t>Para eliminar un</w:t>
      </w:r>
      <w:r w:rsidR="00A82E1A">
        <w:rPr>
          <w:rFonts w:ascii="Calibri" w:hAnsi="Calibri" w:cs="Calibri"/>
        </w:rPr>
        <w:t>a categoría</w:t>
      </w:r>
      <w:r w:rsidRPr="00655166">
        <w:rPr>
          <w:rFonts w:ascii="Calibri" w:hAnsi="Calibri" w:cs="Calibri"/>
        </w:rPr>
        <w:t>:</w:t>
      </w:r>
    </w:p>
    <w:p w14:paraId="57F3280A" w14:textId="6AE80ED8"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 xml:space="preserve">Seleccione </w:t>
      </w:r>
      <w:r w:rsidR="00A82E1A">
        <w:rPr>
          <w:rFonts w:ascii="Calibri" w:hAnsi="Calibri" w:cs="Calibri"/>
        </w:rPr>
        <w:t>la categoría</w:t>
      </w:r>
      <w:r w:rsidRPr="00655166">
        <w:rPr>
          <w:rFonts w:ascii="Calibri" w:hAnsi="Calibri" w:cs="Calibri"/>
        </w:rPr>
        <w:t xml:space="preserve"> en la tabla haciendo clic en el ícono de visto.</w:t>
      </w:r>
    </w:p>
    <w:p w14:paraId="2653E465" w14:textId="77777777"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Haga clic en el botón "Eliminar".</w:t>
      </w:r>
    </w:p>
    <w:p w14:paraId="7B6DCB95" w14:textId="77777777" w:rsidR="001000D2" w:rsidRPr="00655166" w:rsidRDefault="001000D2" w:rsidP="00A82E1A">
      <w:pPr>
        <w:pStyle w:val="Prrafodelista"/>
        <w:numPr>
          <w:ilvl w:val="0"/>
          <w:numId w:val="278"/>
        </w:numPr>
        <w:spacing w:after="160" w:line="259" w:lineRule="auto"/>
        <w:jc w:val="both"/>
        <w:rPr>
          <w:rFonts w:ascii="Calibri" w:hAnsi="Calibri" w:cs="Calibri"/>
        </w:rPr>
      </w:pPr>
      <w:r w:rsidRPr="00655166">
        <w:rPr>
          <w:rFonts w:ascii="Calibri" w:hAnsi="Calibri" w:cs="Calibri"/>
        </w:rPr>
        <w:t>Confirme la acción en el diálogo que aparece.</w:t>
      </w:r>
    </w:p>
    <w:p w14:paraId="3E280B9D" w14:textId="5B830CD4" w:rsidR="001000D2" w:rsidRPr="00B82B1C" w:rsidRDefault="001000D2" w:rsidP="001000D2">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sidR="00A82E1A">
        <w:rPr>
          <w:rFonts w:ascii="Calibri" w:hAnsi="Calibri" w:cs="Calibri"/>
        </w:rPr>
        <w:t>La categoría</w:t>
      </w:r>
      <w:r w:rsidRPr="00B82B1C">
        <w:rPr>
          <w:rFonts w:ascii="Calibri" w:hAnsi="Calibri" w:cs="Calibri"/>
        </w:rPr>
        <w:t xml:space="preserve"> fue eliminad</w:t>
      </w:r>
      <w:r w:rsidR="00A82E1A">
        <w:rPr>
          <w:rFonts w:ascii="Calibri" w:hAnsi="Calibri" w:cs="Calibri"/>
        </w:rPr>
        <w:t>a</w:t>
      </w:r>
      <w:r w:rsidRPr="00B82B1C">
        <w:rPr>
          <w:rFonts w:ascii="Calibri" w:hAnsi="Calibri" w:cs="Calibri"/>
        </w:rPr>
        <w:t xml:space="preserve"> correctamente."</w:t>
      </w:r>
    </w:p>
    <w:p w14:paraId="215262E0" w14:textId="77777777" w:rsidR="001000D2" w:rsidRDefault="001000D2" w:rsidP="001000D2">
      <w:pPr>
        <w:jc w:val="both"/>
        <w:rPr>
          <w:rFonts w:ascii="Calibri" w:hAnsi="Calibri" w:cs="Calibri"/>
        </w:rPr>
      </w:pPr>
    </w:p>
    <w:p w14:paraId="2A775420" w14:textId="77777777" w:rsidR="00A82E1A" w:rsidRDefault="00A82E1A" w:rsidP="001000D2">
      <w:pPr>
        <w:jc w:val="both"/>
        <w:rPr>
          <w:rFonts w:ascii="Calibri" w:hAnsi="Calibri" w:cs="Calibri"/>
        </w:rPr>
      </w:pPr>
    </w:p>
    <w:p w14:paraId="69FCEDCC" w14:textId="77777777" w:rsidR="00A82E1A" w:rsidRDefault="00A82E1A" w:rsidP="001000D2">
      <w:pPr>
        <w:jc w:val="both"/>
        <w:rPr>
          <w:rFonts w:ascii="Calibri" w:hAnsi="Calibri" w:cs="Calibri"/>
        </w:rPr>
      </w:pPr>
    </w:p>
    <w:p w14:paraId="70A7E0DF" w14:textId="166E1841" w:rsidR="001000D2" w:rsidRPr="007C3824" w:rsidRDefault="001000D2" w:rsidP="001000D2">
      <w:pPr>
        <w:jc w:val="both"/>
        <w:rPr>
          <w:rFonts w:ascii="Calibri" w:hAnsi="Calibri" w:cs="Calibri"/>
          <w:b/>
          <w:bCs/>
        </w:rPr>
      </w:pPr>
      <w:r w:rsidRPr="007C3824">
        <w:rPr>
          <w:rFonts w:ascii="Calibri" w:hAnsi="Calibri" w:cs="Calibri"/>
          <w:b/>
          <w:bCs/>
        </w:rPr>
        <w:lastRenderedPageBreak/>
        <w:t xml:space="preserve">Error al eliminar (sin </w:t>
      </w:r>
      <w:r w:rsidR="00A82E1A">
        <w:rPr>
          <w:rFonts w:ascii="Calibri" w:hAnsi="Calibri" w:cs="Calibri"/>
          <w:b/>
          <w:bCs/>
        </w:rPr>
        <w:t>categoría</w:t>
      </w:r>
      <w:r w:rsidRPr="007C3824">
        <w:rPr>
          <w:rFonts w:ascii="Calibri" w:hAnsi="Calibri" w:cs="Calibri"/>
          <w:b/>
          <w:bCs/>
        </w:rPr>
        <w:t xml:space="preserve"> seleccionad</w:t>
      </w:r>
      <w:r w:rsidR="00A82E1A">
        <w:rPr>
          <w:rFonts w:ascii="Calibri" w:hAnsi="Calibri" w:cs="Calibri"/>
          <w:b/>
          <w:bCs/>
        </w:rPr>
        <w:t>a</w:t>
      </w:r>
      <w:r w:rsidRPr="007C3824">
        <w:rPr>
          <w:rFonts w:ascii="Calibri" w:hAnsi="Calibri" w:cs="Calibri"/>
          <w:b/>
          <w:bCs/>
        </w:rPr>
        <w:t>)</w:t>
      </w:r>
    </w:p>
    <w:p w14:paraId="736ABF5F" w14:textId="77777777" w:rsidR="001000D2" w:rsidRPr="007C3824" w:rsidRDefault="001000D2" w:rsidP="001000D2">
      <w:pPr>
        <w:jc w:val="both"/>
        <w:rPr>
          <w:rFonts w:ascii="Calibri" w:hAnsi="Calibri" w:cs="Calibri"/>
        </w:rPr>
      </w:pPr>
      <w:r w:rsidRPr="007C3824">
        <w:rPr>
          <w:rFonts w:ascii="Calibri" w:hAnsi="Calibri" w:cs="Calibri"/>
        </w:rPr>
        <w:t>Intento de eliminación incorrecta:</w:t>
      </w:r>
    </w:p>
    <w:p w14:paraId="613CA329" w14:textId="4364A619" w:rsidR="001000D2" w:rsidRPr="00A82E1A" w:rsidRDefault="001000D2" w:rsidP="00A82E1A">
      <w:pPr>
        <w:pStyle w:val="Prrafodelista"/>
        <w:numPr>
          <w:ilvl w:val="0"/>
          <w:numId w:val="279"/>
        </w:numPr>
        <w:spacing w:after="160" w:line="259" w:lineRule="auto"/>
        <w:jc w:val="both"/>
        <w:rPr>
          <w:rFonts w:ascii="Calibri" w:hAnsi="Calibri" w:cs="Calibri"/>
        </w:rPr>
      </w:pPr>
      <w:r w:rsidRPr="00A82E1A">
        <w:rPr>
          <w:rFonts w:ascii="Calibri" w:hAnsi="Calibri" w:cs="Calibri"/>
        </w:rPr>
        <w:t>Hacer clic en "Eliminar" sin seleccionar ning</w:t>
      </w:r>
      <w:r w:rsidR="00A82E1A">
        <w:rPr>
          <w:rFonts w:ascii="Calibri" w:hAnsi="Calibri" w:cs="Calibri"/>
        </w:rPr>
        <w:t>una categoría</w:t>
      </w:r>
      <w:r w:rsidRPr="00A82E1A">
        <w:rPr>
          <w:rFonts w:ascii="Calibri" w:hAnsi="Calibri" w:cs="Calibri"/>
        </w:rPr>
        <w:t>.</w:t>
      </w:r>
    </w:p>
    <w:p w14:paraId="6E4C3B47" w14:textId="38DAF60E" w:rsidR="001000D2" w:rsidRPr="00B82B1C" w:rsidRDefault="001000D2" w:rsidP="001000D2">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sidR="00A82E1A">
        <w:rPr>
          <w:rFonts w:ascii="Calibri" w:hAnsi="Calibri" w:cs="Calibri"/>
        </w:rPr>
        <w:t>na categoría</w:t>
      </w:r>
      <w:r w:rsidRPr="00B82B1C">
        <w:rPr>
          <w:rFonts w:ascii="Calibri" w:hAnsi="Calibri" w:cs="Calibri"/>
        </w:rPr>
        <w:t xml:space="preserve"> en la tabla para poder eliminarlo."</w:t>
      </w:r>
      <w:r>
        <w:rPr>
          <w:rFonts w:ascii="Calibri" w:hAnsi="Calibri" w:cs="Calibri"/>
        </w:rPr>
        <w:t>.</w:t>
      </w:r>
    </w:p>
    <w:p w14:paraId="1B63ED74" w14:textId="77777777" w:rsidR="001000D2" w:rsidRDefault="001000D2" w:rsidP="001000D2">
      <w:pPr>
        <w:tabs>
          <w:tab w:val="left" w:pos="8352"/>
        </w:tabs>
        <w:rPr>
          <w:rFonts w:asciiTheme="minorHAnsi" w:hAnsiTheme="minorHAnsi" w:cstheme="minorHAnsi"/>
        </w:rPr>
      </w:pPr>
    </w:p>
    <w:p w14:paraId="43ABEF23" w14:textId="77777777" w:rsidR="005F3FB0" w:rsidRPr="005F3FB0" w:rsidRDefault="005F3FB0" w:rsidP="005F3FB0">
      <w:pPr>
        <w:rPr>
          <w:rFonts w:asciiTheme="minorHAnsi" w:hAnsiTheme="minorHAnsi" w:cstheme="minorHAnsi"/>
        </w:rPr>
      </w:pPr>
    </w:p>
    <w:p w14:paraId="00779221" w14:textId="77777777" w:rsidR="005F3FB0" w:rsidRPr="005F3FB0" w:rsidRDefault="005F3FB0" w:rsidP="005F3FB0">
      <w:pPr>
        <w:rPr>
          <w:rFonts w:asciiTheme="minorHAnsi" w:hAnsiTheme="minorHAnsi" w:cstheme="minorHAnsi"/>
        </w:rPr>
      </w:pPr>
    </w:p>
    <w:p w14:paraId="1EA91CD3" w14:textId="77777777" w:rsidR="005F3FB0" w:rsidRPr="005F3FB0" w:rsidRDefault="005F3FB0" w:rsidP="005F3FB0">
      <w:pPr>
        <w:rPr>
          <w:rFonts w:asciiTheme="minorHAnsi" w:hAnsiTheme="minorHAnsi" w:cstheme="minorHAnsi"/>
        </w:rPr>
      </w:pPr>
    </w:p>
    <w:p w14:paraId="60781851" w14:textId="77777777" w:rsidR="005F3FB0" w:rsidRPr="005F3FB0" w:rsidRDefault="005F3FB0" w:rsidP="005F3FB0">
      <w:pPr>
        <w:rPr>
          <w:rFonts w:asciiTheme="minorHAnsi" w:hAnsiTheme="minorHAnsi" w:cstheme="minorHAnsi"/>
        </w:rPr>
      </w:pPr>
    </w:p>
    <w:p w14:paraId="7DE8E7C1" w14:textId="77777777" w:rsidR="005F3FB0" w:rsidRPr="005F3FB0" w:rsidRDefault="005F3FB0" w:rsidP="005F3FB0">
      <w:pPr>
        <w:rPr>
          <w:rFonts w:asciiTheme="minorHAnsi" w:hAnsiTheme="minorHAnsi" w:cstheme="minorHAnsi"/>
        </w:rPr>
      </w:pPr>
    </w:p>
    <w:p w14:paraId="56B63359" w14:textId="77777777" w:rsidR="005F3FB0" w:rsidRPr="005F3FB0" w:rsidRDefault="005F3FB0" w:rsidP="005F3FB0">
      <w:pPr>
        <w:rPr>
          <w:rFonts w:asciiTheme="minorHAnsi" w:hAnsiTheme="minorHAnsi" w:cstheme="minorHAnsi"/>
        </w:rPr>
      </w:pPr>
    </w:p>
    <w:p w14:paraId="7EAACACA" w14:textId="77777777" w:rsidR="005F3FB0" w:rsidRPr="005F3FB0" w:rsidRDefault="005F3FB0" w:rsidP="005F3FB0">
      <w:pPr>
        <w:rPr>
          <w:rFonts w:asciiTheme="minorHAnsi" w:hAnsiTheme="minorHAnsi" w:cstheme="minorHAnsi"/>
        </w:rPr>
      </w:pPr>
    </w:p>
    <w:p w14:paraId="2479D817" w14:textId="77777777" w:rsidR="005F3FB0" w:rsidRPr="005F3FB0" w:rsidRDefault="005F3FB0" w:rsidP="005F3FB0">
      <w:pPr>
        <w:rPr>
          <w:rFonts w:asciiTheme="minorHAnsi" w:hAnsiTheme="minorHAnsi" w:cstheme="minorHAnsi"/>
        </w:rPr>
      </w:pPr>
    </w:p>
    <w:p w14:paraId="184B67CB" w14:textId="77777777" w:rsidR="005F3FB0" w:rsidRPr="005F3FB0" w:rsidRDefault="005F3FB0" w:rsidP="005F3FB0">
      <w:pPr>
        <w:rPr>
          <w:rFonts w:asciiTheme="minorHAnsi" w:hAnsiTheme="minorHAnsi" w:cstheme="minorHAnsi"/>
        </w:rPr>
      </w:pPr>
    </w:p>
    <w:p w14:paraId="76BE0834" w14:textId="77777777" w:rsidR="005F3FB0" w:rsidRPr="005F3FB0" w:rsidRDefault="005F3FB0" w:rsidP="005F3FB0">
      <w:pPr>
        <w:rPr>
          <w:rFonts w:asciiTheme="minorHAnsi" w:hAnsiTheme="minorHAnsi" w:cstheme="minorHAnsi"/>
        </w:rPr>
      </w:pPr>
    </w:p>
    <w:p w14:paraId="07BCA762" w14:textId="77777777" w:rsidR="005F3FB0" w:rsidRPr="005F3FB0" w:rsidRDefault="005F3FB0" w:rsidP="005F3FB0">
      <w:pPr>
        <w:rPr>
          <w:rFonts w:asciiTheme="minorHAnsi" w:hAnsiTheme="minorHAnsi" w:cstheme="minorHAnsi"/>
        </w:rPr>
      </w:pPr>
    </w:p>
    <w:p w14:paraId="76EE34A5" w14:textId="77777777" w:rsidR="005F3FB0" w:rsidRPr="005F3FB0" w:rsidRDefault="005F3FB0" w:rsidP="005F3FB0">
      <w:pPr>
        <w:rPr>
          <w:rFonts w:asciiTheme="minorHAnsi" w:hAnsiTheme="minorHAnsi" w:cstheme="minorHAnsi"/>
        </w:rPr>
      </w:pPr>
    </w:p>
    <w:p w14:paraId="1735EC93" w14:textId="77777777" w:rsidR="005F3FB0" w:rsidRPr="005F3FB0" w:rsidRDefault="005F3FB0" w:rsidP="005F3FB0">
      <w:pPr>
        <w:rPr>
          <w:rFonts w:asciiTheme="minorHAnsi" w:hAnsiTheme="minorHAnsi" w:cstheme="minorHAnsi"/>
        </w:rPr>
      </w:pPr>
    </w:p>
    <w:p w14:paraId="3E1C6354" w14:textId="77777777" w:rsidR="005F3FB0" w:rsidRPr="005F3FB0" w:rsidRDefault="005F3FB0" w:rsidP="005F3FB0">
      <w:pPr>
        <w:rPr>
          <w:rFonts w:asciiTheme="minorHAnsi" w:hAnsiTheme="minorHAnsi" w:cstheme="minorHAnsi"/>
        </w:rPr>
      </w:pPr>
    </w:p>
    <w:p w14:paraId="5072BE91" w14:textId="77777777" w:rsidR="005F3FB0" w:rsidRPr="005F3FB0" w:rsidRDefault="005F3FB0" w:rsidP="005F3FB0">
      <w:pPr>
        <w:rPr>
          <w:rFonts w:asciiTheme="minorHAnsi" w:hAnsiTheme="minorHAnsi" w:cstheme="minorHAnsi"/>
        </w:rPr>
      </w:pPr>
    </w:p>
    <w:p w14:paraId="3B252A34" w14:textId="77777777" w:rsidR="005F3FB0" w:rsidRPr="005F3FB0" w:rsidRDefault="005F3FB0" w:rsidP="005F3FB0">
      <w:pPr>
        <w:rPr>
          <w:rFonts w:asciiTheme="minorHAnsi" w:hAnsiTheme="minorHAnsi" w:cstheme="minorHAnsi"/>
        </w:rPr>
      </w:pPr>
    </w:p>
    <w:p w14:paraId="3713D269" w14:textId="77777777" w:rsidR="005F3FB0" w:rsidRPr="005F3FB0" w:rsidRDefault="005F3FB0" w:rsidP="005F3FB0">
      <w:pPr>
        <w:rPr>
          <w:rFonts w:asciiTheme="minorHAnsi" w:hAnsiTheme="minorHAnsi" w:cstheme="minorHAnsi"/>
        </w:rPr>
      </w:pPr>
    </w:p>
    <w:p w14:paraId="3F21D12E" w14:textId="77777777" w:rsidR="005F3FB0" w:rsidRPr="005F3FB0" w:rsidRDefault="005F3FB0" w:rsidP="005F3FB0">
      <w:pPr>
        <w:rPr>
          <w:rFonts w:asciiTheme="minorHAnsi" w:hAnsiTheme="minorHAnsi" w:cstheme="minorHAnsi"/>
        </w:rPr>
      </w:pPr>
    </w:p>
    <w:p w14:paraId="55C10463" w14:textId="77777777" w:rsidR="005F3FB0" w:rsidRPr="005F3FB0" w:rsidRDefault="005F3FB0" w:rsidP="005F3FB0">
      <w:pPr>
        <w:rPr>
          <w:rFonts w:asciiTheme="minorHAnsi" w:hAnsiTheme="minorHAnsi" w:cstheme="minorHAnsi"/>
        </w:rPr>
      </w:pPr>
    </w:p>
    <w:p w14:paraId="62B6F05B" w14:textId="77777777" w:rsidR="005F3FB0" w:rsidRDefault="005F3FB0" w:rsidP="005F3FB0">
      <w:pPr>
        <w:rPr>
          <w:rFonts w:asciiTheme="minorHAnsi" w:hAnsiTheme="minorHAnsi" w:cstheme="minorHAnsi"/>
        </w:rPr>
      </w:pPr>
    </w:p>
    <w:p w14:paraId="0766F2EC" w14:textId="77777777" w:rsidR="005F3FB0" w:rsidRDefault="005F3FB0" w:rsidP="005F3FB0">
      <w:pPr>
        <w:jc w:val="right"/>
        <w:rPr>
          <w:rFonts w:asciiTheme="minorHAnsi" w:hAnsiTheme="minorHAnsi" w:cstheme="minorHAnsi"/>
        </w:rPr>
      </w:pPr>
    </w:p>
    <w:p w14:paraId="7DB72AF7" w14:textId="77777777" w:rsidR="005F3FB0" w:rsidRDefault="005F3FB0" w:rsidP="005F3FB0">
      <w:pPr>
        <w:jc w:val="right"/>
        <w:rPr>
          <w:rFonts w:asciiTheme="minorHAnsi" w:hAnsiTheme="minorHAnsi" w:cstheme="minorHAnsi"/>
        </w:rPr>
      </w:pPr>
    </w:p>
    <w:p w14:paraId="2D2F988B" w14:textId="77777777" w:rsidR="005F3FB0" w:rsidRDefault="005F3FB0" w:rsidP="005F3FB0">
      <w:pPr>
        <w:jc w:val="right"/>
        <w:rPr>
          <w:rFonts w:asciiTheme="minorHAnsi" w:hAnsiTheme="minorHAnsi" w:cstheme="minorHAnsi"/>
        </w:rPr>
      </w:pPr>
    </w:p>
    <w:p w14:paraId="7708F93A" w14:textId="77777777" w:rsidR="005F3FB0" w:rsidRDefault="005F3FB0" w:rsidP="005F3FB0">
      <w:pPr>
        <w:jc w:val="right"/>
        <w:rPr>
          <w:rFonts w:asciiTheme="minorHAnsi" w:hAnsiTheme="minorHAnsi" w:cstheme="minorHAnsi"/>
        </w:rPr>
      </w:pPr>
    </w:p>
    <w:p w14:paraId="07BA5632" w14:textId="77777777" w:rsidR="005F3FB0" w:rsidRDefault="005F3FB0" w:rsidP="005F3FB0">
      <w:pPr>
        <w:jc w:val="right"/>
        <w:rPr>
          <w:rFonts w:asciiTheme="minorHAnsi" w:hAnsiTheme="minorHAnsi" w:cstheme="minorHAnsi"/>
        </w:rPr>
      </w:pPr>
    </w:p>
    <w:p w14:paraId="3FABFFCF" w14:textId="77777777" w:rsidR="005F3FB0" w:rsidRDefault="005F3FB0" w:rsidP="005F3FB0">
      <w:pPr>
        <w:jc w:val="right"/>
        <w:rPr>
          <w:rFonts w:asciiTheme="minorHAnsi" w:hAnsiTheme="minorHAnsi" w:cstheme="minorHAnsi"/>
        </w:rPr>
      </w:pPr>
    </w:p>
    <w:p w14:paraId="3597C021" w14:textId="77777777" w:rsidR="005F3FB0" w:rsidRDefault="005F3FB0" w:rsidP="005F3FB0">
      <w:pPr>
        <w:jc w:val="right"/>
        <w:rPr>
          <w:rFonts w:asciiTheme="minorHAnsi" w:hAnsiTheme="minorHAnsi" w:cstheme="minorHAnsi"/>
        </w:rPr>
      </w:pPr>
    </w:p>
    <w:p w14:paraId="6D8C2526" w14:textId="77777777" w:rsidR="005F3FB0" w:rsidRDefault="005F3FB0" w:rsidP="005F3FB0">
      <w:pPr>
        <w:jc w:val="right"/>
        <w:rPr>
          <w:rFonts w:asciiTheme="minorHAnsi" w:hAnsiTheme="minorHAnsi" w:cstheme="minorHAnsi"/>
        </w:rPr>
      </w:pPr>
    </w:p>
    <w:p w14:paraId="493C9C7A" w14:textId="77777777" w:rsidR="005F3FB0" w:rsidRDefault="005F3FB0" w:rsidP="005F3FB0">
      <w:pPr>
        <w:jc w:val="right"/>
        <w:rPr>
          <w:rFonts w:asciiTheme="minorHAnsi" w:hAnsiTheme="minorHAnsi" w:cstheme="minorHAnsi"/>
        </w:rPr>
      </w:pPr>
    </w:p>
    <w:p w14:paraId="36620164" w14:textId="77777777" w:rsidR="005F3FB0" w:rsidRDefault="005F3FB0" w:rsidP="005F3FB0">
      <w:pPr>
        <w:jc w:val="right"/>
        <w:rPr>
          <w:rFonts w:asciiTheme="minorHAnsi" w:hAnsiTheme="minorHAnsi" w:cstheme="minorHAnsi"/>
        </w:rPr>
      </w:pPr>
    </w:p>
    <w:p w14:paraId="5E84D9C1" w14:textId="77777777" w:rsidR="005F3FB0" w:rsidRDefault="005F3FB0" w:rsidP="005F3FB0">
      <w:pPr>
        <w:jc w:val="right"/>
        <w:rPr>
          <w:rFonts w:asciiTheme="minorHAnsi" w:hAnsiTheme="minorHAnsi" w:cstheme="minorHAnsi"/>
        </w:rPr>
      </w:pPr>
    </w:p>
    <w:p w14:paraId="607DD906" w14:textId="77777777" w:rsidR="005F3FB0" w:rsidRDefault="005F3FB0" w:rsidP="005F3FB0">
      <w:pPr>
        <w:jc w:val="right"/>
        <w:rPr>
          <w:rFonts w:asciiTheme="minorHAnsi" w:hAnsiTheme="minorHAnsi" w:cstheme="minorHAnsi"/>
        </w:rPr>
      </w:pPr>
    </w:p>
    <w:p w14:paraId="0E6AFD27" w14:textId="77777777" w:rsidR="005F3FB0" w:rsidRDefault="005F3FB0" w:rsidP="005F3FB0">
      <w:pPr>
        <w:jc w:val="right"/>
        <w:rPr>
          <w:rFonts w:asciiTheme="minorHAnsi" w:hAnsiTheme="minorHAnsi" w:cstheme="minorHAnsi"/>
        </w:rPr>
      </w:pPr>
    </w:p>
    <w:p w14:paraId="44D1BE27" w14:textId="77777777" w:rsidR="005F3FB0" w:rsidRDefault="005F3FB0" w:rsidP="005F3FB0">
      <w:pPr>
        <w:jc w:val="right"/>
        <w:rPr>
          <w:rFonts w:asciiTheme="minorHAnsi" w:hAnsiTheme="minorHAnsi" w:cstheme="minorHAnsi"/>
        </w:rPr>
      </w:pPr>
    </w:p>
    <w:p w14:paraId="5E03B632" w14:textId="77777777" w:rsidR="005F3FB0" w:rsidRDefault="005F3FB0" w:rsidP="005F3FB0">
      <w:pPr>
        <w:jc w:val="right"/>
        <w:rPr>
          <w:rFonts w:asciiTheme="minorHAnsi" w:hAnsiTheme="minorHAnsi" w:cstheme="minorHAnsi"/>
        </w:rPr>
      </w:pPr>
    </w:p>
    <w:p w14:paraId="502A6621" w14:textId="77777777" w:rsidR="005F3FB0" w:rsidRDefault="005F3FB0" w:rsidP="005F3FB0">
      <w:pPr>
        <w:jc w:val="right"/>
        <w:rPr>
          <w:rFonts w:asciiTheme="minorHAnsi" w:hAnsiTheme="minorHAnsi" w:cstheme="minorHAnsi"/>
        </w:rPr>
      </w:pPr>
    </w:p>
    <w:p w14:paraId="6C12DA8F" w14:textId="77777777" w:rsidR="005F3FB0" w:rsidRDefault="005F3FB0" w:rsidP="005F3FB0">
      <w:pPr>
        <w:jc w:val="right"/>
        <w:rPr>
          <w:rFonts w:asciiTheme="minorHAnsi" w:hAnsiTheme="minorHAnsi" w:cstheme="minorHAnsi"/>
        </w:rPr>
      </w:pPr>
    </w:p>
    <w:p w14:paraId="7ADF1592" w14:textId="77777777" w:rsidR="005F3FB0" w:rsidRDefault="005F3FB0" w:rsidP="005F3FB0">
      <w:pPr>
        <w:jc w:val="right"/>
        <w:rPr>
          <w:rFonts w:asciiTheme="minorHAnsi" w:hAnsiTheme="minorHAnsi" w:cstheme="minorHAnsi"/>
        </w:rPr>
      </w:pPr>
    </w:p>
    <w:p w14:paraId="783E13F5" w14:textId="77777777" w:rsidR="005F3FB0" w:rsidRDefault="005F3FB0" w:rsidP="005F3FB0">
      <w:pPr>
        <w:jc w:val="right"/>
        <w:rPr>
          <w:rFonts w:asciiTheme="minorHAnsi" w:hAnsiTheme="minorHAnsi" w:cstheme="minorHAnsi"/>
        </w:rPr>
      </w:pPr>
    </w:p>
    <w:p w14:paraId="46CA4C4F" w14:textId="77777777" w:rsidR="005F3FB0" w:rsidRDefault="005F3FB0" w:rsidP="005F3FB0">
      <w:pPr>
        <w:jc w:val="right"/>
        <w:rPr>
          <w:rFonts w:asciiTheme="minorHAnsi" w:hAnsiTheme="minorHAnsi" w:cstheme="minorHAnsi"/>
        </w:rPr>
      </w:pPr>
    </w:p>
    <w:p w14:paraId="4061C4D0" w14:textId="77777777" w:rsidR="005F3FB0" w:rsidRDefault="005F3FB0" w:rsidP="005F3FB0">
      <w:pPr>
        <w:jc w:val="right"/>
        <w:rPr>
          <w:rFonts w:asciiTheme="minorHAnsi" w:hAnsiTheme="minorHAnsi" w:cstheme="minorHAnsi"/>
        </w:rPr>
      </w:pPr>
    </w:p>
    <w:p w14:paraId="2C683C66" w14:textId="77777777" w:rsidR="005F3FB0" w:rsidRDefault="005F3FB0" w:rsidP="005F3FB0">
      <w:pPr>
        <w:jc w:val="right"/>
        <w:rPr>
          <w:rFonts w:asciiTheme="minorHAnsi" w:hAnsiTheme="minorHAnsi" w:cstheme="minorHAnsi"/>
        </w:rPr>
        <w:sectPr w:rsidR="005F3FB0" w:rsidSect="001000D2">
          <w:pgSz w:w="11906" w:h="16838" w:code="9"/>
          <w:pgMar w:top="1440" w:right="1134" w:bottom="1440" w:left="1134" w:header="720" w:footer="720" w:gutter="0"/>
          <w:cols w:space="720"/>
          <w:docGrid w:linePitch="600" w:charSpace="32768"/>
        </w:sectPr>
      </w:pPr>
    </w:p>
    <w:p w14:paraId="77CDC76B" w14:textId="77777777" w:rsidR="005F3FB0" w:rsidRDefault="005F3FB0" w:rsidP="005F3FB0">
      <w:pPr>
        <w:jc w:val="both"/>
        <w:rPr>
          <w:rFonts w:asciiTheme="minorHAnsi" w:hAnsiTheme="minorHAnsi" w:cstheme="minorHAnsi"/>
        </w:rPr>
      </w:pPr>
    </w:p>
    <w:p w14:paraId="0C3164EC" w14:textId="77777777" w:rsidR="005F3FB0" w:rsidRPr="00747A18" w:rsidRDefault="005F3FB0" w:rsidP="005F3FB0">
      <w:pPr>
        <w:spacing w:line="360" w:lineRule="auto"/>
        <w:jc w:val="center"/>
        <w:outlineLvl w:val="1"/>
        <w:rPr>
          <w:rFonts w:ascii="Calibri" w:hAnsi="Calibri" w:cs="Calibri"/>
          <w:b/>
        </w:rPr>
      </w:pPr>
      <w:bookmarkStart w:id="72" w:name="_Toc186290148"/>
      <w:bookmarkStart w:id="73" w:name="_Toc186476302"/>
      <w:bookmarkStart w:id="74" w:name="_Toc186813312"/>
      <w:bookmarkStart w:id="75" w:name="_Toc187165713"/>
      <w:r w:rsidRPr="00747A18">
        <w:rPr>
          <w:rFonts w:ascii="Calibri" w:hAnsi="Calibri" w:cs="Calibri"/>
          <w:b/>
        </w:rPr>
        <w:t>Interfaz Unidad de Medida</w:t>
      </w:r>
      <w:bookmarkEnd w:id="72"/>
      <w:bookmarkEnd w:id="73"/>
      <w:bookmarkEnd w:id="74"/>
      <w:bookmarkEnd w:id="75"/>
    </w:p>
    <w:p w14:paraId="60DCA84C" w14:textId="77777777" w:rsidR="005F3FB0" w:rsidRDefault="005F3FB0" w:rsidP="005F3FB0">
      <w:pPr>
        <w:jc w:val="both"/>
        <w:rPr>
          <w:rFonts w:asciiTheme="minorHAnsi" w:hAnsiTheme="minorHAnsi" w:cstheme="minorHAnsi"/>
        </w:rPr>
      </w:pPr>
    </w:p>
    <w:p w14:paraId="34326C42" w14:textId="77777777" w:rsidR="00E42C07" w:rsidRDefault="00E42C07" w:rsidP="005F3FB0">
      <w:pPr>
        <w:jc w:val="both"/>
        <w:rPr>
          <w:rFonts w:asciiTheme="minorHAnsi" w:hAnsiTheme="minorHAnsi" w:cstheme="minorHAnsi"/>
        </w:rPr>
      </w:pPr>
    </w:p>
    <w:p w14:paraId="1C70915C" w14:textId="77777777" w:rsidR="00E42C07" w:rsidRDefault="00E42C07" w:rsidP="005F3FB0">
      <w:pPr>
        <w:jc w:val="both"/>
        <w:rPr>
          <w:rFonts w:asciiTheme="minorHAnsi" w:hAnsiTheme="minorHAnsi" w:cstheme="minorHAnsi"/>
        </w:rPr>
      </w:pPr>
    </w:p>
    <w:p w14:paraId="007CF00B" w14:textId="0C2CA119" w:rsidR="00E42C07" w:rsidRDefault="00C24631" w:rsidP="005F3FB0">
      <w:pPr>
        <w:jc w:val="both"/>
        <w:rPr>
          <w:rFonts w:asciiTheme="minorHAnsi" w:hAnsiTheme="minorHAnsi" w:cstheme="minorHAnsi"/>
        </w:rPr>
      </w:pPr>
      <w:r>
        <w:rPr>
          <w:noProof/>
        </w:rPr>
        <w:drawing>
          <wp:anchor distT="0" distB="0" distL="114300" distR="114300" simplePos="0" relativeHeight="251667456" behindDoc="0" locked="0" layoutInCell="1" allowOverlap="1" wp14:anchorId="5CDEEEE4" wp14:editId="3BA40DFC">
            <wp:simplePos x="1310640" y="2148840"/>
            <wp:positionH relativeFrom="margin">
              <wp:align>center</wp:align>
            </wp:positionH>
            <wp:positionV relativeFrom="margin">
              <wp:align>center</wp:align>
            </wp:positionV>
            <wp:extent cx="8054340" cy="3723005"/>
            <wp:effectExtent l="0" t="0" r="3810" b="0"/>
            <wp:wrapNone/>
            <wp:docPr id="1094853704" name="Imagen 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3704" name="Imagen 8" descr="Interfaz de usuario gráfica, Diagrama&#10;&#10;Descripción generada automá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71" r="4656"/>
                    <a:stretch/>
                  </pic:blipFill>
                  <pic:spPr bwMode="auto">
                    <a:xfrm>
                      <a:off x="0" y="0"/>
                      <a:ext cx="8054340" cy="372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85A41" w14:textId="765DEBD1" w:rsidR="00E42C07" w:rsidRDefault="00E42C07" w:rsidP="005F3FB0">
      <w:pPr>
        <w:jc w:val="both"/>
        <w:rPr>
          <w:rFonts w:asciiTheme="minorHAnsi" w:hAnsiTheme="minorHAnsi" w:cstheme="minorHAnsi"/>
        </w:rPr>
      </w:pPr>
    </w:p>
    <w:p w14:paraId="50DCCA75" w14:textId="77777777" w:rsidR="00E42C07" w:rsidRDefault="00E42C07" w:rsidP="005F3FB0">
      <w:pPr>
        <w:jc w:val="both"/>
        <w:rPr>
          <w:rFonts w:asciiTheme="minorHAnsi" w:hAnsiTheme="minorHAnsi" w:cstheme="minorHAnsi"/>
        </w:rPr>
      </w:pPr>
    </w:p>
    <w:p w14:paraId="2C8B1160" w14:textId="77777777" w:rsidR="00E42C07" w:rsidRDefault="00E42C07" w:rsidP="005F3FB0">
      <w:pPr>
        <w:jc w:val="both"/>
        <w:rPr>
          <w:rFonts w:asciiTheme="minorHAnsi" w:hAnsiTheme="minorHAnsi" w:cstheme="minorHAnsi"/>
        </w:rPr>
      </w:pPr>
    </w:p>
    <w:p w14:paraId="4F7F2802" w14:textId="6E03E51F" w:rsidR="00E42C07" w:rsidRDefault="00E42C07" w:rsidP="005F3FB0">
      <w:pPr>
        <w:jc w:val="both"/>
        <w:rPr>
          <w:rFonts w:asciiTheme="minorHAnsi" w:hAnsiTheme="minorHAnsi" w:cstheme="minorHAnsi"/>
        </w:rPr>
      </w:pPr>
    </w:p>
    <w:p w14:paraId="0966DA43" w14:textId="77777777" w:rsidR="00E42C07" w:rsidRDefault="00E42C07" w:rsidP="005F3FB0">
      <w:pPr>
        <w:jc w:val="both"/>
        <w:rPr>
          <w:rFonts w:asciiTheme="minorHAnsi" w:hAnsiTheme="minorHAnsi" w:cstheme="minorHAnsi"/>
        </w:rPr>
      </w:pPr>
    </w:p>
    <w:p w14:paraId="47640B4A" w14:textId="77777777" w:rsidR="00E42C07" w:rsidRDefault="00E42C07" w:rsidP="005F3FB0">
      <w:pPr>
        <w:jc w:val="both"/>
        <w:rPr>
          <w:rFonts w:asciiTheme="minorHAnsi" w:hAnsiTheme="minorHAnsi" w:cstheme="minorHAnsi"/>
        </w:rPr>
      </w:pPr>
    </w:p>
    <w:p w14:paraId="2029123E" w14:textId="77777777" w:rsidR="00E42C07" w:rsidRDefault="00E42C07" w:rsidP="005F3FB0">
      <w:pPr>
        <w:jc w:val="both"/>
        <w:rPr>
          <w:rFonts w:asciiTheme="minorHAnsi" w:hAnsiTheme="minorHAnsi" w:cstheme="minorHAnsi"/>
        </w:rPr>
      </w:pPr>
    </w:p>
    <w:p w14:paraId="381EA477" w14:textId="77777777" w:rsidR="00E42C07" w:rsidRDefault="00E42C07" w:rsidP="005F3FB0">
      <w:pPr>
        <w:jc w:val="both"/>
        <w:rPr>
          <w:rFonts w:asciiTheme="minorHAnsi" w:hAnsiTheme="minorHAnsi" w:cstheme="minorHAnsi"/>
        </w:rPr>
      </w:pPr>
    </w:p>
    <w:p w14:paraId="0AB444DB" w14:textId="77777777" w:rsidR="00E42C07" w:rsidRDefault="00E42C07" w:rsidP="005F3FB0">
      <w:pPr>
        <w:jc w:val="both"/>
        <w:rPr>
          <w:rFonts w:asciiTheme="minorHAnsi" w:hAnsiTheme="minorHAnsi" w:cstheme="minorHAnsi"/>
        </w:rPr>
      </w:pPr>
    </w:p>
    <w:p w14:paraId="7965B9A8" w14:textId="77777777" w:rsidR="00E42C07" w:rsidRDefault="00E42C07" w:rsidP="005F3FB0">
      <w:pPr>
        <w:jc w:val="both"/>
        <w:rPr>
          <w:rFonts w:asciiTheme="minorHAnsi" w:hAnsiTheme="minorHAnsi" w:cstheme="minorHAnsi"/>
        </w:rPr>
      </w:pPr>
    </w:p>
    <w:p w14:paraId="152F1CDF" w14:textId="77777777" w:rsidR="00E42C07" w:rsidRDefault="00E42C07" w:rsidP="005F3FB0">
      <w:pPr>
        <w:jc w:val="both"/>
        <w:rPr>
          <w:rFonts w:asciiTheme="minorHAnsi" w:hAnsiTheme="minorHAnsi" w:cstheme="minorHAnsi"/>
        </w:rPr>
      </w:pPr>
    </w:p>
    <w:p w14:paraId="24AF2489" w14:textId="77777777" w:rsidR="00E42C07" w:rsidRDefault="00E42C07" w:rsidP="005F3FB0">
      <w:pPr>
        <w:jc w:val="both"/>
        <w:rPr>
          <w:rFonts w:asciiTheme="minorHAnsi" w:hAnsiTheme="minorHAnsi" w:cstheme="minorHAnsi"/>
        </w:rPr>
      </w:pPr>
    </w:p>
    <w:p w14:paraId="5FB96AC0" w14:textId="77777777" w:rsidR="00E42C07" w:rsidRDefault="00E42C07" w:rsidP="005F3FB0">
      <w:pPr>
        <w:jc w:val="both"/>
        <w:rPr>
          <w:rFonts w:asciiTheme="minorHAnsi" w:hAnsiTheme="minorHAnsi" w:cstheme="minorHAnsi"/>
        </w:rPr>
      </w:pPr>
    </w:p>
    <w:p w14:paraId="4B3092D1" w14:textId="77777777" w:rsidR="00E42C07" w:rsidRDefault="00E42C07" w:rsidP="005F3FB0">
      <w:pPr>
        <w:jc w:val="both"/>
        <w:rPr>
          <w:rFonts w:asciiTheme="minorHAnsi" w:hAnsiTheme="minorHAnsi" w:cstheme="minorHAnsi"/>
        </w:rPr>
      </w:pPr>
    </w:p>
    <w:p w14:paraId="5C536890" w14:textId="77777777" w:rsidR="00E42C07" w:rsidRDefault="00E42C07" w:rsidP="005F3FB0">
      <w:pPr>
        <w:jc w:val="both"/>
        <w:rPr>
          <w:rFonts w:asciiTheme="minorHAnsi" w:hAnsiTheme="minorHAnsi" w:cstheme="minorHAnsi"/>
        </w:rPr>
      </w:pPr>
    </w:p>
    <w:p w14:paraId="3DA2F707" w14:textId="77777777" w:rsidR="00E42C07" w:rsidRDefault="00E42C07" w:rsidP="005F3FB0">
      <w:pPr>
        <w:jc w:val="both"/>
        <w:rPr>
          <w:rFonts w:asciiTheme="minorHAnsi" w:hAnsiTheme="minorHAnsi" w:cstheme="minorHAnsi"/>
        </w:rPr>
      </w:pPr>
    </w:p>
    <w:p w14:paraId="7DBD7CB8" w14:textId="77777777" w:rsidR="00E42C07" w:rsidRDefault="00E42C07" w:rsidP="005F3FB0">
      <w:pPr>
        <w:jc w:val="both"/>
        <w:rPr>
          <w:rFonts w:asciiTheme="minorHAnsi" w:hAnsiTheme="minorHAnsi" w:cstheme="minorHAnsi"/>
        </w:rPr>
      </w:pPr>
    </w:p>
    <w:p w14:paraId="1F35B506" w14:textId="77777777" w:rsidR="00E42C07" w:rsidRDefault="00E42C07" w:rsidP="005F3FB0">
      <w:pPr>
        <w:jc w:val="both"/>
        <w:rPr>
          <w:rFonts w:asciiTheme="minorHAnsi" w:hAnsiTheme="minorHAnsi" w:cstheme="minorHAnsi"/>
        </w:rPr>
      </w:pPr>
    </w:p>
    <w:p w14:paraId="2AB1E180" w14:textId="77777777" w:rsidR="00E42C07" w:rsidRDefault="00E42C07" w:rsidP="005F3FB0">
      <w:pPr>
        <w:jc w:val="both"/>
        <w:rPr>
          <w:rFonts w:asciiTheme="minorHAnsi" w:hAnsiTheme="minorHAnsi" w:cstheme="minorHAnsi"/>
        </w:rPr>
      </w:pPr>
    </w:p>
    <w:p w14:paraId="6D6E9AE4" w14:textId="77777777" w:rsidR="00E42C07" w:rsidRDefault="00E42C07" w:rsidP="005F3FB0">
      <w:pPr>
        <w:jc w:val="both"/>
        <w:rPr>
          <w:rFonts w:asciiTheme="minorHAnsi" w:hAnsiTheme="minorHAnsi" w:cstheme="minorHAnsi"/>
        </w:rPr>
      </w:pPr>
    </w:p>
    <w:p w14:paraId="7016A762" w14:textId="77777777" w:rsidR="00E42C07" w:rsidRDefault="00E42C07" w:rsidP="005F3FB0">
      <w:pPr>
        <w:jc w:val="both"/>
        <w:rPr>
          <w:rFonts w:asciiTheme="minorHAnsi" w:hAnsiTheme="minorHAnsi" w:cstheme="minorHAnsi"/>
        </w:rPr>
      </w:pPr>
    </w:p>
    <w:p w14:paraId="64510245" w14:textId="77777777" w:rsidR="00E42C07" w:rsidRDefault="00E42C07" w:rsidP="005F3FB0">
      <w:pPr>
        <w:jc w:val="both"/>
        <w:rPr>
          <w:rFonts w:asciiTheme="minorHAnsi" w:hAnsiTheme="minorHAnsi" w:cstheme="minorHAnsi"/>
        </w:rPr>
      </w:pPr>
    </w:p>
    <w:p w14:paraId="73FBB603" w14:textId="77777777" w:rsidR="00E42C07" w:rsidRDefault="00E42C07" w:rsidP="005F3FB0">
      <w:pPr>
        <w:jc w:val="both"/>
        <w:rPr>
          <w:rFonts w:asciiTheme="minorHAnsi" w:hAnsiTheme="minorHAnsi" w:cstheme="minorHAnsi"/>
        </w:rPr>
      </w:pPr>
    </w:p>
    <w:p w14:paraId="1A77C52D" w14:textId="77777777" w:rsidR="00E42C07" w:rsidRDefault="00E42C07" w:rsidP="005F3FB0">
      <w:pPr>
        <w:jc w:val="both"/>
        <w:rPr>
          <w:rFonts w:asciiTheme="minorHAnsi" w:hAnsiTheme="minorHAnsi" w:cstheme="minorHAnsi"/>
        </w:rPr>
      </w:pPr>
    </w:p>
    <w:p w14:paraId="61D5BB4B" w14:textId="77777777" w:rsidR="00E42C07" w:rsidRDefault="00E42C07" w:rsidP="005F3FB0">
      <w:pPr>
        <w:jc w:val="both"/>
        <w:rPr>
          <w:rFonts w:asciiTheme="minorHAnsi" w:hAnsiTheme="minorHAnsi" w:cstheme="minorHAnsi"/>
        </w:rPr>
        <w:sectPr w:rsidR="00E42C07" w:rsidSect="005F3FB0">
          <w:pgSz w:w="16838" w:h="11906" w:orient="landscape" w:code="9"/>
          <w:pgMar w:top="1134" w:right="1440" w:bottom="1134" w:left="1440" w:header="720" w:footer="720" w:gutter="0"/>
          <w:cols w:space="720"/>
          <w:docGrid w:linePitch="600" w:charSpace="32768"/>
        </w:sectPr>
      </w:pPr>
    </w:p>
    <w:p w14:paraId="5F7F0C27" w14:textId="77777777" w:rsidR="00E42C07" w:rsidRPr="005E7251" w:rsidRDefault="00E42C07" w:rsidP="00E42C07">
      <w:pPr>
        <w:pStyle w:val="Ttulo3"/>
        <w:rPr>
          <w:rFonts w:ascii="Calibri" w:hAnsi="Calibri" w:cs="Calibri"/>
          <w:b w:val="0"/>
          <w:bCs w:val="0"/>
          <w:color w:val="000000" w:themeColor="text1"/>
          <w:sz w:val="24"/>
          <w:szCs w:val="24"/>
        </w:rPr>
      </w:pPr>
      <w:bookmarkStart w:id="76" w:name="_Toc186290149"/>
      <w:bookmarkStart w:id="77" w:name="_Toc186476303"/>
      <w:bookmarkStart w:id="78" w:name="_Toc186813313"/>
      <w:bookmarkStart w:id="79" w:name="_Toc187165714"/>
      <w:r w:rsidRPr="005E7251">
        <w:rPr>
          <w:rFonts w:ascii="Calibri" w:hAnsi="Calibri" w:cs="Calibri"/>
          <w:color w:val="000000" w:themeColor="text1"/>
          <w:sz w:val="24"/>
          <w:szCs w:val="24"/>
        </w:rPr>
        <w:lastRenderedPageBreak/>
        <w:t>Detalle breve</w:t>
      </w:r>
      <w:bookmarkStart w:id="80" w:name="_Hlk185860259"/>
      <w:bookmarkEnd w:id="76"/>
      <w:bookmarkEnd w:id="77"/>
      <w:bookmarkEnd w:id="78"/>
      <w:bookmarkEnd w:id="79"/>
      <w:r w:rsidRPr="005E7251">
        <w:rPr>
          <w:rFonts w:ascii="Calibri" w:hAnsi="Calibri" w:cs="Calibri"/>
          <w:color w:val="000000" w:themeColor="text1"/>
          <w:sz w:val="24"/>
          <w:szCs w:val="24"/>
        </w:rPr>
        <w:t xml:space="preserve"> </w:t>
      </w:r>
    </w:p>
    <w:p w14:paraId="28022131" w14:textId="77777777" w:rsidR="00E42C07" w:rsidRPr="00747A18" w:rsidRDefault="00E42C07" w:rsidP="00E42C07">
      <w:pPr>
        <w:tabs>
          <w:tab w:val="left" w:pos="4932"/>
        </w:tabs>
        <w:jc w:val="both"/>
        <w:rPr>
          <w:rFonts w:ascii="Calibri" w:hAnsi="Calibri" w:cs="Calibri"/>
        </w:rPr>
      </w:pPr>
      <w:r w:rsidRPr="00E932C5">
        <w:rPr>
          <w:rFonts w:ascii="Calibri" w:hAnsi="Calibri" w:cs="Calibri"/>
        </w:rPr>
        <w:t>Est</w:t>
      </w:r>
      <w:r>
        <w:rPr>
          <w:rFonts w:ascii="Calibri" w:hAnsi="Calibri" w:cs="Calibri"/>
        </w:rPr>
        <w:t>a</w:t>
      </w:r>
      <w:r w:rsidRPr="00E932C5">
        <w:rPr>
          <w:rFonts w:ascii="Calibri" w:hAnsi="Calibri" w:cs="Calibri"/>
        </w:rPr>
        <w:t xml:space="preserve"> </w:t>
      </w:r>
      <w:r>
        <w:rPr>
          <w:rFonts w:ascii="Calibri" w:hAnsi="Calibri" w:cs="Calibri"/>
        </w:rPr>
        <w:t xml:space="preserve">ventana </w:t>
      </w:r>
      <w:r w:rsidRPr="006C5666">
        <w:rPr>
          <w:rFonts w:ascii="Calibri" w:hAnsi="Calibri" w:cs="Calibri"/>
        </w:rPr>
        <w:t>es</w:t>
      </w:r>
      <w:r>
        <w:rPr>
          <w:rFonts w:ascii="Calibri" w:hAnsi="Calibri" w:cs="Calibri"/>
        </w:rPr>
        <w:t>tá</w:t>
      </w:r>
      <w:r w:rsidRPr="006C5666">
        <w:rPr>
          <w:rFonts w:ascii="Calibri" w:hAnsi="Calibri" w:cs="Calibri"/>
        </w:rPr>
        <w:t xml:space="preserve"> diseñada</w:t>
      </w:r>
      <w:r w:rsidRPr="00C51BDB">
        <w:rPr>
          <w:rFonts w:ascii="Calibri" w:hAnsi="Calibri" w:cs="Calibri"/>
        </w:rPr>
        <w:t> </w:t>
      </w:r>
      <w:r>
        <w:rPr>
          <w:rFonts w:ascii="Calibri" w:hAnsi="Calibri" w:cs="Calibri"/>
        </w:rPr>
        <w:t>para la</w:t>
      </w:r>
      <w:r w:rsidRPr="005E7251">
        <w:rPr>
          <w:rFonts w:ascii="Calibri" w:hAnsi="Calibri" w:cs="Calibri"/>
        </w:rPr>
        <w:t xml:space="preserve"> gestión de productos </w:t>
      </w:r>
      <w:r>
        <w:rPr>
          <w:rFonts w:ascii="Calibri" w:hAnsi="Calibri" w:cs="Calibri"/>
        </w:rPr>
        <w:t>para el supermercado en la aplicación.</w:t>
      </w:r>
    </w:p>
    <w:p w14:paraId="74C0134A" w14:textId="77777777" w:rsidR="00E42C07" w:rsidRDefault="00E42C07" w:rsidP="00E42C07">
      <w:pPr>
        <w:tabs>
          <w:tab w:val="left" w:pos="4932"/>
        </w:tabs>
        <w:jc w:val="both"/>
        <w:rPr>
          <w:rFonts w:ascii="Calibri" w:hAnsi="Calibri" w:cs="Calibri"/>
        </w:rPr>
      </w:pPr>
    </w:p>
    <w:p w14:paraId="07B0EA75" w14:textId="77777777" w:rsidR="00E42C07" w:rsidRPr="006362C4" w:rsidRDefault="00E42C07" w:rsidP="00E42C07">
      <w:pPr>
        <w:tabs>
          <w:tab w:val="left" w:pos="4932"/>
        </w:tabs>
        <w:jc w:val="both"/>
        <w:rPr>
          <w:rFonts w:ascii="Calibri" w:hAnsi="Calibri" w:cs="Calibri"/>
          <w:b/>
          <w:bCs/>
        </w:rPr>
      </w:pPr>
      <w:r w:rsidRPr="006362C4">
        <w:rPr>
          <w:rFonts w:ascii="Calibri" w:hAnsi="Calibri" w:cs="Calibri"/>
          <w:b/>
          <w:bCs/>
        </w:rPr>
        <w:t>Funcionalidades principales</w:t>
      </w:r>
    </w:p>
    <w:p w14:paraId="291F45A0"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Inicialización:</w:t>
      </w:r>
    </w:p>
    <w:p w14:paraId="2FBECAAA"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 xml:space="preserve">Carga los estados de unidad de medida (Activo/No Activo) en el </w:t>
      </w:r>
      <w:proofErr w:type="spellStart"/>
      <w:r w:rsidRPr="005E75E3">
        <w:rPr>
          <w:rFonts w:ascii="Calibri" w:hAnsi="Calibri" w:cs="Calibri"/>
        </w:rPr>
        <w:t>combobox</w:t>
      </w:r>
      <w:proofErr w:type="spellEnd"/>
      <w:r w:rsidRPr="005E75E3">
        <w:rPr>
          <w:rFonts w:ascii="Calibri" w:hAnsi="Calibri" w:cs="Calibri"/>
        </w:rPr>
        <w:t xml:space="preserve"> correspondiente.</w:t>
      </w:r>
    </w:p>
    <w:p w14:paraId="4571B6CC"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Configura los controles de búsqueda y filtrado.</w:t>
      </w:r>
    </w:p>
    <w:p w14:paraId="367E7E30" w14:textId="77777777" w:rsidR="00E42C07" w:rsidRPr="005E75E3" w:rsidRDefault="00E42C07" w:rsidP="00E42C07">
      <w:pPr>
        <w:pStyle w:val="Prrafodelista"/>
        <w:numPr>
          <w:ilvl w:val="1"/>
          <w:numId w:val="281"/>
        </w:numPr>
        <w:tabs>
          <w:tab w:val="left" w:pos="4932"/>
        </w:tabs>
        <w:spacing w:after="160" w:line="259" w:lineRule="auto"/>
        <w:jc w:val="both"/>
        <w:rPr>
          <w:rFonts w:ascii="Calibri" w:hAnsi="Calibri" w:cs="Calibri"/>
        </w:rPr>
      </w:pPr>
      <w:r w:rsidRPr="005E75E3">
        <w:rPr>
          <w:rFonts w:ascii="Calibri" w:hAnsi="Calibri" w:cs="Calibri"/>
        </w:rPr>
        <w:t>Inicializa la tabla con tod</w:t>
      </w:r>
      <w:r>
        <w:rPr>
          <w:rFonts w:ascii="Calibri" w:hAnsi="Calibri" w:cs="Calibri"/>
        </w:rPr>
        <w:t>a</w:t>
      </w:r>
      <w:r w:rsidRPr="005E75E3">
        <w:rPr>
          <w:rFonts w:ascii="Calibri" w:hAnsi="Calibri" w:cs="Calibri"/>
        </w:rPr>
        <w:t>s l</w:t>
      </w:r>
      <w:r>
        <w:rPr>
          <w:rFonts w:ascii="Calibri" w:hAnsi="Calibri" w:cs="Calibri"/>
        </w:rPr>
        <w:t xml:space="preserve">as unidades de medida </w:t>
      </w:r>
      <w:r w:rsidRPr="005E75E3">
        <w:rPr>
          <w:rFonts w:ascii="Calibri" w:hAnsi="Calibri" w:cs="Calibri"/>
        </w:rPr>
        <w:t>existentes.</w:t>
      </w:r>
    </w:p>
    <w:p w14:paraId="2DBBB541"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Registro de nuev</w:t>
      </w:r>
      <w:r>
        <w:rPr>
          <w:rFonts w:ascii="Calibri" w:hAnsi="Calibri" w:cs="Calibri"/>
          <w:b/>
          <w:bCs/>
        </w:rPr>
        <w:t>as unidades de medida</w:t>
      </w:r>
      <w:r w:rsidRPr="006362C4">
        <w:rPr>
          <w:rFonts w:ascii="Calibri" w:hAnsi="Calibri" w:cs="Calibri"/>
          <w:b/>
          <w:bCs/>
        </w:rPr>
        <w:t>:</w:t>
      </w:r>
    </w:p>
    <w:p w14:paraId="152552D6"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Permite agregar nuev</w:t>
      </w:r>
      <w:r>
        <w:rPr>
          <w:rFonts w:ascii="Calibri" w:hAnsi="Calibri" w:cs="Calibri"/>
        </w:rPr>
        <w:t>as unidades de medida</w:t>
      </w:r>
      <w:r w:rsidRPr="005E75E3">
        <w:rPr>
          <w:rFonts w:ascii="Calibri" w:hAnsi="Calibri" w:cs="Calibri"/>
        </w:rPr>
        <w:t xml:space="preserve"> con su código, nombre, descripción, estado.</w:t>
      </w:r>
    </w:p>
    <w:p w14:paraId="53E79583"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Asigna automáticamente un código aleatorio.</w:t>
      </w:r>
    </w:p>
    <w:p w14:paraId="765F9E26"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Valida los campos obligatorios antes de proceder al registro.</w:t>
      </w:r>
    </w:p>
    <w:p w14:paraId="4D4316A8" w14:textId="77777777" w:rsidR="00E42C07" w:rsidRPr="005E75E3" w:rsidRDefault="00E42C07" w:rsidP="00E42C07">
      <w:pPr>
        <w:pStyle w:val="Prrafodelista"/>
        <w:numPr>
          <w:ilvl w:val="0"/>
          <w:numId w:val="282"/>
        </w:numPr>
        <w:tabs>
          <w:tab w:val="left" w:pos="4932"/>
        </w:tabs>
        <w:spacing w:after="160" w:line="259" w:lineRule="auto"/>
        <w:jc w:val="both"/>
        <w:rPr>
          <w:rFonts w:ascii="Calibri" w:hAnsi="Calibri" w:cs="Calibri"/>
        </w:rPr>
      </w:pPr>
      <w:r w:rsidRPr="005E75E3">
        <w:rPr>
          <w:rFonts w:ascii="Calibri" w:hAnsi="Calibri" w:cs="Calibri"/>
        </w:rPr>
        <w:t xml:space="preserve">Actualiza la tabla visual con </w:t>
      </w:r>
      <w:r>
        <w:rPr>
          <w:rFonts w:ascii="Calibri" w:hAnsi="Calibri" w:cs="Calibri"/>
        </w:rPr>
        <w:t>la nueva unidad de medida</w:t>
      </w:r>
      <w:r w:rsidRPr="005E75E3">
        <w:rPr>
          <w:rFonts w:ascii="Calibri" w:hAnsi="Calibri" w:cs="Calibri"/>
        </w:rPr>
        <w:t xml:space="preserve"> añadid</w:t>
      </w:r>
      <w:r>
        <w:rPr>
          <w:rFonts w:ascii="Calibri" w:hAnsi="Calibri" w:cs="Calibri"/>
        </w:rPr>
        <w:t>a</w:t>
      </w:r>
      <w:r w:rsidRPr="005E75E3">
        <w:rPr>
          <w:rFonts w:ascii="Calibri" w:hAnsi="Calibri" w:cs="Calibri"/>
        </w:rPr>
        <w:t>.</w:t>
      </w:r>
    </w:p>
    <w:p w14:paraId="21C918CE"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 xml:space="preserve">Edición de </w:t>
      </w:r>
      <w:r>
        <w:rPr>
          <w:rFonts w:ascii="Calibri" w:hAnsi="Calibri" w:cs="Calibri"/>
          <w:b/>
          <w:bCs/>
        </w:rPr>
        <w:t xml:space="preserve">unidades de medida </w:t>
      </w:r>
      <w:r w:rsidRPr="006362C4">
        <w:rPr>
          <w:rFonts w:ascii="Calibri" w:hAnsi="Calibri" w:cs="Calibri"/>
          <w:b/>
          <w:bCs/>
        </w:rPr>
        <w:t>existentes:</w:t>
      </w:r>
    </w:p>
    <w:p w14:paraId="3AC94E49" w14:textId="77777777" w:rsidR="00E42C07" w:rsidRPr="00B34862" w:rsidRDefault="00E42C07" w:rsidP="00E42C07">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Permite modificar la información de las unidades de medida seleccionadas.</w:t>
      </w:r>
    </w:p>
    <w:p w14:paraId="57CD09E1" w14:textId="77777777" w:rsidR="00E42C07" w:rsidRPr="00B34862" w:rsidRDefault="00E42C07" w:rsidP="00E42C07">
      <w:pPr>
        <w:pStyle w:val="Prrafodelista"/>
        <w:numPr>
          <w:ilvl w:val="0"/>
          <w:numId w:val="283"/>
        </w:numPr>
        <w:tabs>
          <w:tab w:val="left" w:pos="4932"/>
        </w:tabs>
        <w:spacing w:after="160" w:line="259" w:lineRule="auto"/>
        <w:jc w:val="both"/>
        <w:rPr>
          <w:rFonts w:ascii="Calibri" w:hAnsi="Calibri" w:cs="Calibri"/>
        </w:rPr>
      </w:pPr>
      <w:r w:rsidRPr="00B34862">
        <w:rPr>
          <w:rFonts w:ascii="Calibri" w:hAnsi="Calibri" w:cs="Calibri"/>
        </w:rPr>
        <w:t>Actualiza los datos en la base de datos y refresca la tabla visual.</w:t>
      </w:r>
    </w:p>
    <w:p w14:paraId="7000E1E4"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Eliminación de</w:t>
      </w:r>
      <w:r>
        <w:rPr>
          <w:rFonts w:ascii="Calibri" w:hAnsi="Calibri" w:cs="Calibri"/>
          <w:b/>
          <w:bCs/>
        </w:rPr>
        <w:t xml:space="preserve"> unidades de medida</w:t>
      </w:r>
      <w:r w:rsidRPr="006362C4">
        <w:rPr>
          <w:rFonts w:ascii="Calibri" w:hAnsi="Calibri" w:cs="Calibri"/>
          <w:b/>
          <w:bCs/>
        </w:rPr>
        <w:t>:</w:t>
      </w:r>
    </w:p>
    <w:p w14:paraId="6CE6C9E8" w14:textId="77777777" w:rsidR="00E42C07" w:rsidRPr="00B34862" w:rsidRDefault="00E42C07" w:rsidP="00E42C07">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Permite eliminar unidades de medida seleccionadas previamente.</w:t>
      </w:r>
    </w:p>
    <w:p w14:paraId="6CDCC0A4" w14:textId="77777777" w:rsidR="00E42C07" w:rsidRPr="00B34862" w:rsidRDefault="00E42C07" w:rsidP="00E42C07">
      <w:pPr>
        <w:pStyle w:val="Prrafodelista"/>
        <w:numPr>
          <w:ilvl w:val="0"/>
          <w:numId w:val="284"/>
        </w:numPr>
        <w:tabs>
          <w:tab w:val="left" w:pos="4932"/>
        </w:tabs>
        <w:spacing w:after="160" w:line="259" w:lineRule="auto"/>
        <w:jc w:val="both"/>
        <w:rPr>
          <w:rFonts w:ascii="Calibri" w:hAnsi="Calibri" w:cs="Calibri"/>
        </w:rPr>
      </w:pPr>
      <w:r w:rsidRPr="00B34862">
        <w:rPr>
          <w:rFonts w:ascii="Calibri" w:hAnsi="Calibri" w:cs="Calibri"/>
        </w:rPr>
        <w:t>Solicita confirmación antes de proceder a la eliminación.</w:t>
      </w:r>
    </w:p>
    <w:p w14:paraId="6BD73B0D"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Búsqueda y filtrado:</w:t>
      </w:r>
    </w:p>
    <w:p w14:paraId="3B015C15" w14:textId="77777777" w:rsidR="00E42C07" w:rsidRPr="00B34862" w:rsidRDefault="00E42C07" w:rsidP="00E42C07">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Ofrece opciones para buscar unidades de medida por diferentes criterios.</w:t>
      </w:r>
    </w:p>
    <w:p w14:paraId="3E365CEF" w14:textId="77777777" w:rsidR="00E42C07" w:rsidRPr="00B34862" w:rsidRDefault="00E42C07" w:rsidP="00E42C07">
      <w:pPr>
        <w:pStyle w:val="Prrafodelista"/>
        <w:numPr>
          <w:ilvl w:val="0"/>
          <w:numId w:val="285"/>
        </w:numPr>
        <w:tabs>
          <w:tab w:val="left" w:pos="4932"/>
        </w:tabs>
        <w:spacing w:after="160" w:line="259" w:lineRule="auto"/>
        <w:jc w:val="both"/>
        <w:rPr>
          <w:rFonts w:ascii="Calibri" w:hAnsi="Calibri" w:cs="Calibri"/>
        </w:rPr>
      </w:pPr>
      <w:r w:rsidRPr="00B34862">
        <w:rPr>
          <w:rFonts w:ascii="Calibri" w:hAnsi="Calibri" w:cs="Calibri"/>
        </w:rPr>
        <w:t>Filtra la tabla mostrando solo los resultados relevantes.</w:t>
      </w:r>
    </w:p>
    <w:p w14:paraId="4698055B"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Visualización:</w:t>
      </w:r>
    </w:p>
    <w:p w14:paraId="5112474E" w14:textId="77777777" w:rsidR="00E42C07" w:rsidRPr="00B34862" w:rsidRDefault="00E42C07" w:rsidP="00E42C07">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Muestra la información de las unidades de medida en una tabla interactiva.</w:t>
      </w:r>
    </w:p>
    <w:p w14:paraId="45464D9B" w14:textId="77777777" w:rsidR="00E42C07" w:rsidRPr="00B34862" w:rsidRDefault="00E42C07" w:rsidP="00E42C07">
      <w:pPr>
        <w:pStyle w:val="Prrafodelista"/>
        <w:numPr>
          <w:ilvl w:val="0"/>
          <w:numId w:val="286"/>
        </w:numPr>
        <w:tabs>
          <w:tab w:val="left" w:pos="4932"/>
        </w:tabs>
        <w:spacing w:after="160" w:line="259" w:lineRule="auto"/>
        <w:jc w:val="both"/>
        <w:rPr>
          <w:rFonts w:ascii="Calibri" w:hAnsi="Calibri" w:cs="Calibri"/>
        </w:rPr>
      </w:pPr>
      <w:r w:rsidRPr="00B34862">
        <w:rPr>
          <w:rFonts w:ascii="Calibri" w:hAnsi="Calibri" w:cs="Calibri"/>
        </w:rPr>
        <w:t>Indica visualmente el estado de cada unidad de medida (activo/inactivo).</w:t>
      </w:r>
    </w:p>
    <w:p w14:paraId="351C1E15" w14:textId="77777777" w:rsidR="00E42C07" w:rsidRPr="006362C4" w:rsidRDefault="00E42C07" w:rsidP="00E42C07">
      <w:pPr>
        <w:numPr>
          <w:ilvl w:val="0"/>
          <w:numId w:val="280"/>
        </w:numPr>
        <w:tabs>
          <w:tab w:val="left" w:pos="4932"/>
        </w:tabs>
        <w:suppressAutoHyphens w:val="0"/>
        <w:spacing w:after="160" w:line="259" w:lineRule="auto"/>
        <w:jc w:val="both"/>
        <w:rPr>
          <w:rFonts w:ascii="Calibri" w:hAnsi="Calibri" w:cs="Calibri"/>
          <w:b/>
          <w:bCs/>
        </w:rPr>
      </w:pPr>
      <w:r w:rsidRPr="006362C4">
        <w:rPr>
          <w:rFonts w:ascii="Calibri" w:hAnsi="Calibri" w:cs="Calibri"/>
          <w:b/>
          <w:bCs/>
        </w:rPr>
        <w:t>Interacción con la tabla:</w:t>
      </w:r>
    </w:p>
    <w:p w14:paraId="12BADF41" w14:textId="77777777" w:rsidR="00E42C07" w:rsidRPr="00B34862" w:rsidRDefault="00E42C07" w:rsidP="00E42C07">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Permite seleccionar unidades de medida para edición o eliminación.</w:t>
      </w:r>
    </w:p>
    <w:p w14:paraId="26136900" w14:textId="77777777" w:rsidR="00E42C07" w:rsidRPr="00B34862" w:rsidRDefault="00E42C07" w:rsidP="00E42C07">
      <w:pPr>
        <w:pStyle w:val="Prrafodelista"/>
        <w:numPr>
          <w:ilvl w:val="0"/>
          <w:numId w:val="287"/>
        </w:numPr>
        <w:tabs>
          <w:tab w:val="left" w:pos="4932"/>
        </w:tabs>
        <w:spacing w:after="160" w:line="259" w:lineRule="auto"/>
        <w:jc w:val="both"/>
        <w:rPr>
          <w:rFonts w:ascii="Calibri" w:hAnsi="Calibri" w:cs="Calibri"/>
        </w:rPr>
      </w:pPr>
      <w:r w:rsidRPr="00B34862">
        <w:rPr>
          <w:rFonts w:ascii="Calibri" w:hAnsi="Calibri" w:cs="Calibri"/>
        </w:rPr>
        <w:t>Visualiza los detalles de la unidad de medida seleccionada en los campos de edición</w:t>
      </w:r>
      <w:bookmarkEnd w:id="80"/>
      <w:r w:rsidRPr="00B34862">
        <w:rPr>
          <w:rFonts w:ascii="Calibri" w:hAnsi="Calibri" w:cs="Calibri"/>
        </w:rPr>
        <w:t>.</w:t>
      </w:r>
    </w:p>
    <w:p w14:paraId="04F5B963" w14:textId="77777777" w:rsidR="00E42C07" w:rsidRDefault="00E42C07" w:rsidP="005F3FB0">
      <w:pPr>
        <w:jc w:val="both"/>
        <w:rPr>
          <w:rFonts w:asciiTheme="minorHAnsi" w:hAnsiTheme="minorHAnsi" w:cstheme="minorHAnsi"/>
        </w:rPr>
      </w:pPr>
    </w:p>
    <w:p w14:paraId="7A8197EA" w14:textId="77777777" w:rsidR="00E42C07" w:rsidRDefault="00E42C07" w:rsidP="005F3FB0">
      <w:pPr>
        <w:jc w:val="both"/>
        <w:rPr>
          <w:rFonts w:asciiTheme="minorHAnsi" w:hAnsiTheme="minorHAnsi" w:cstheme="minorHAnsi"/>
        </w:rPr>
      </w:pPr>
    </w:p>
    <w:p w14:paraId="21BC1744" w14:textId="77777777" w:rsidR="00E42C07" w:rsidRDefault="00E42C07" w:rsidP="005F3FB0">
      <w:pPr>
        <w:jc w:val="both"/>
        <w:rPr>
          <w:rFonts w:asciiTheme="minorHAnsi" w:hAnsiTheme="minorHAnsi" w:cstheme="minorHAnsi"/>
        </w:rPr>
      </w:pPr>
    </w:p>
    <w:p w14:paraId="2304F701" w14:textId="77777777" w:rsidR="00E42C07" w:rsidRDefault="00E42C07" w:rsidP="005F3FB0">
      <w:pPr>
        <w:jc w:val="both"/>
        <w:rPr>
          <w:rFonts w:asciiTheme="minorHAnsi" w:hAnsiTheme="minorHAnsi" w:cstheme="minorHAnsi"/>
        </w:rPr>
      </w:pPr>
    </w:p>
    <w:p w14:paraId="4D93177A" w14:textId="4CA16691" w:rsidR="00E42C07" w:rsidRPr="009D5D1E" w:rsidRDefault="00E42C07" w:rsidP="00E42C07">
      <w:pPr>
        <w:pStyle w:val="Ttulo3"/>
        <w:jc w:val="center"/>
        <w:rPr>
          <w:rFonts w:ascii="Calibri" w:hAnsi="Calibri" w:cs="Calibri"/>
          <w:b w:val="0"/>
          <w:bCs w:val="0"/>
          <w:color w:val="000000" w:themeColor="text1"/>
          <w:sz w:val="24"/>
          <w:szCs w:val="24"/>
        </w:rPr>
      </w:pPr>
      <w:bookmarkStart w:id="81" w:name="_Toc187165715"/>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na unidad de medida</w:t>
      </w:r>
      <w:bookmarkEnd w:id="81"/>
    </w:p>
    <w:p w14:paraId="1EF88D7F" w14:textId="77777777" w:rsidR="00E42C07" w:rsidRDefault="00E42C07" w:rsidP="00E42C07">
      <w:pPr>
        <w:tabs>
          <w:tab w:val="left" w:pos="2388"/>
        </w:tabs>
        <w:jc w:val="both"/>
        <w:rPr>
          <w:rFonts w:ascii="Calibri" w:hAnsi="Calibri" w:cs="Calibri"/>
          <w:b/>
          <w:bCs/>
        </w:rPr>
      </w:pPr>
    </w:p>
    <w:p w14:paraId="40590360" w14:textId="77777777" w:rsidR="00E42C07" w:rsidRDefault="00E42C07" w:rsidP="00E42C07">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1E3433B" w14:textId="77777777" w:rsidR="00E42C07" w:rsidRPr="0065367D" w:rsidRDefault="00E42C07" w:rsidP="00E42C07">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7697019A" w14:textId="77777777" w:rsidR="00E42C07" w:rsidRPr="00D042AF" w:rsidRDefault="00E42C07" w:rsidP="00E42C07">
      <w:pPr>
        <w:pStyle w:val="Prrafodelista"/>
        <w:numPr>
          <w:ilvl w:val="0"/>
          <w:numId w:val="288"/>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1A25629D" w14:textId="77777777" w:rsidR="00E42C07" w:rsidRDefault="00E42C07" w:rsidP="00E42C07">
      <w:pPr>
        <w:pStyle w:val="Prrafodelista"/>
        <w:numPr>
          <w:ilvl w:val="0"/>
          <w:numId w:val="242"/>
        </w:numPr>
        <w:rPr>
          <w:rFonts w:ascii="Calibri" w:hAnsi="Calibri" w:cs="Calibri"/>
        </w:rPr>
      </w:pPr>
      <w:r w:rsidRPr="00D042AF">
        <w:rPr>
          <w:rFonts w:ascii="Calibri" w:hAnsi="Calibri" w:cs="Calibri"/>
        </w:rPr>
        <w:t>Descripción</w:t>
      </w:r>
    </w:p>
    <w:p w14:paraId="050AC9F5" w14:textId="53402369" w:rsidR="00E42C07" w:rsidRDefault="00E42C07" w:rsidP="00E42C07">
      <w:pPr>
        <w:pStyle w:val="Prrafodelista"/>
        <w:numPr>
          <w:ilvl w:val="0"/>
          <w:numId w:val="242"/>
        </w:numPr>
        <w:rPr>
          <w:rFonts w:ascii="Calibri" w:hAnsi="Calibri" w:cs="Calibri"/>
        </w:rPr>
      </w:pPr>
      <w:r>
        <w:rPr>
          <w:rFonts w:ascii="Calibri" w:hAnsi="Calibri" w:cs="Calibri"/>
        </w:rPr>
        <w:t>Símbolo</w:t>
      </w:r>
    </w:p>
    <w:p w14:paraId="2744E9A4" w14:textId="7CC67FCD" w:rsidR="00E42C07" w:rsidRPr="007B013E" w:rsidRDefault="007B013E" w:rsidP="007B013E">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19C412CB" w14:textId="77777777" w:rsidR="00E42C07" w:rsidRPr="0065367D" w:rsidRDefault="00E42C07" w:rsidP="00E42C07">
      <w:pPr>
        <w:pStyle w:val="Prrafodelista"/>
        <w:tabs>
          <w:tab w:val="left" w:pos="2388"/>
        </w:tabs>
        <w:ind w:left="1068"/>
        <w:jc w:val="both"/>
        <w:rPr>
          <w:rFonts w:ascii="Calibri" w:hAnsi="Calibri" w:cs="Calibri"/>
        </w:rPr>
      </w:pPr>
    </w:p>
    <w:p w14:paraId="1211C3E6" w14:textId="77777777" w:rsidR="00E42C07" w:rsidRPr="00E42C07" w:rsidRDefault="00E42C07" w:rsidP="00E42C07">
      <w:pPr>
        <w:pStyle w:val="Prrafodelista"/>
        <w:numPr>
          <w:ilvl w:val="0"/>
          <w:numId w:val="288"/>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4E951357" w14:textId="77777777" w:rsidR="00E42C07" w:rsidRDefault="00E42C07" w:rsidP="00E42C07">
      <w:pPr>
        <w:tabs>
          <w:tab w:val="left" w:pos="2388"/>
        </w:tabs>
        <w:jc w:val="both"/>
        <w:rPr>
          <w:rFonts w:ascii="Calibri" w:hAnsi="Calibri" w:cs="Calibri"/>
          <w:b/>
          <w:bCs/>
        </w:rPr>
      </w:pPr>
      <w:r w:rsidRPr="0065367D">
        <w:rPr>
          <w:rFonts w:ascii="Calibri" w:hAnsi="Calibri" w:cs="Calibri"/>
          <w:b/>
          <w:bCs/>
        </w:rPr>
        <w:t>Ejemplo correcto:</w:t>
      </w:r>
    </w:p>
    <w:p w14:paraId="4813C0B4" w14:textId="30EF1E39" w:rsidR="00E42C07" w:rsidRDefault="00E42C07" w:rsidP="00E42C07">
      <w:pPr>
        <w:pStyle w:val="Prrafodelista"/>
        <w:numPr>
          <w:ilvl w:val="0"/>
          <w:numId w:val="243"/>
        </w:numPr>
        <w:rPr>
          <w:rFonts w:ascii="Calibri" w:hAnsi="Calibri" w:cs="Calibri"/>
        </w:rPr>
      </w:pPr>
      <w:r w:rsidRPr="00D042AF">
        <w:rPr>
          <w:rFonts w:ascii="Calibri" w:hAnsi="Calibri" w:cs="Calibri"/>
        </w:rPr>
        <w:t xml:space="preserve">Descripción: </w:t>
      </w:r>
      <w:r>
        <w:rPr>
          <w:rFonts w:ascii="Calibri" w:hAnsi="Calibri" w:cs="Calibri"/>
        </w:rPr>
        <w:t>Litro</w:t>
      </w:r>
    </w:p>
    <w:p w14:paraId="7CFA2042" w14:textId="75395350" w:rsidR="00E42C07" w:rsidRDefault="00E42C07" w:rsidP="00E42C07">
      <w:pPr>
        <w:pStyle w:val="Prrafodelista"/>
        <w:numPr>
          <w:ilvl w:val="0"/>
          <w:numId w:val="243"/>
        </w:numPr>
        <w:rPr>
          <w:rFonts w:ascii="Calibri" w:hAnsi="Calibri" w:cs="Calibri"/>
        </w:rPr>
      </w:pPr>
      <w:r>
        <w:rPr>
          <w:rFonts w:ascii="Calibri" w:hAnsi="Calibri" w:cs="Calibri"/>
        </w:rPr>
        <w:t>Símbolo: L</w:t>
      </w:r>
    </w:p>
    <w:p w14:paraId="38D499E6" w14:textId="77777777" w:rsidR="00E42C07" w:rsidRPr="00D042AF" w:rsidRDefault="00E42C07" w:rsidP="00E42C07">
      <w:pPr>
        <w:pStyle w:val="Prrafodelista"/>
        <w:numPr>
          <w:ilvl w:val="0"/>
          <w:numId w:val="243"/>
        </w:numPr>
        <w:rPr>
          <w:rFonts w:ascii="Calibri" w:hAnsi="Calibri" w:cs="Calibri"/>
        </w:rPr>
      </w:pPr>
      <w:r w:rsidRPr="00D042AF">
        <w:rPr>
          <w:rFonts w:ascii="Calibri" w:hAnsi="Calibri" w:cs="Calibri"/>
        </w:rPr>
        <w:t>Estado: Activo</w:t>
      </w:r>
    </w:p>
    <w:p w14:paraId="4F20E498" w14:textId="77777777" w:rsidR="00E42C07" w:rsidRPr="0065367D" w:rsidRDefault="00E42C07" w:rsidP="00E42C07">
      <w:pPr>
        <w:tabs>
          <w:tab w:val="left" w:pos="2388"/>
        </w:tabs>
        <w:jc w:val="both"/>
        <w:rPr>
          <w:rFonts w:ascii="Calibri" w:hAnsi="Calibri" w:cs="Calibri"/>
          <w:b/>
          <w:bCs/>
        </w:rPr>
      </w:pPr>
    </w:p>
    <w:p w14:paraId="3BEE8578" w14:textId="72C79D0D" w:rsidR="00E42C07" w:rsidRPr="001000D2" w:rsidRDefault="00E42C07" w:rsidP="00E42C07">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unidad de medida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488315CC" w14:textId="77777777" w:rsidR="00E42C07" w:rsidRDefault="00E42C07" w:rsidP="00E42C07">
      <w:pPr>
        <w:rPr>
          <w:rFonts w:ascii="Calibri" w:hAnsi="Calibri" w:cs="Calibri"/>
        </w:rPr>
      </w:pPr>
    </w:p>
    <w:p w14:paraId="67E81EB4" w14:textId="77777777" w:rsidR="00E42C07" w:rsidRDefault="00E42C07" w:rsidP="00E42C07">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EEED94C" w14:textId="77777777" w:rsidR="00E42C07" w:rsidRDefault="00E42C07" w:rsidP="00E42C07">
      <w:pPr>
        <w:jc w:val="both"/>
        <w:rPr>
          <w:rFonts w:ascii="Calibri" w:hAnsi="Calibri" w:cs="Calibri"/>
          <w:b/>
          <w:bCs/>
        </w:rPr>
      </w:pPr>
    </w:p>
    <w:p w14:paraId="3C1326C1" w14:textId="77777777" w:rsidR="00E42C07" w:rsidRDefault="00E42C07" w:rsidP="00E42C07">
      <w:pPr>
        <w:jc w:val="both"/>
        <w:rPr>
          <w:rFonts w:ascii="Calibri" w:hAnsi="Calibri" w:cs="Calibri"/>
        </w:rPr>
      </w:pPr>
      <w:r w:rsidRPr="00317ADC">
        <w:rPr>
          <w:rFonts w:ascii="Calibri" w:hAnsi="Calibri" w:cs="Calibri"/>
        </w:rPr>
        <w:t>¿Qué paso?</w:t>
      </w:r>
    </w:p>
    <w:p w14:paraId="45C29467" w14:textId="377C11DC" w:rsidR="00E42C07" w:rsidRDefault="00E42C07" w:rsidP="00E42C07">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unidad de medida</w:t>
      </w:r>
      <w:r w:rsidRPr="00317ADC">
        <w:rPr>
          <w:rFonts w:ascii="Calibri" w:hAnsi="Calibri" w:cs="Calibri"/>
        </w:rPr>
        <w:t xml:space="preserve"> con campos vacíos.</w:t>
      </w:r>
    </w:p>
    <w:p w14:paraId="54C40889"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7F8856CB" w14:textId="77777777" w:rsidR="00E42C07" w:rsidRPr="00B84A0E" w:rsidRDefault="00E42C07" w:rsidP="00E42C07">
      <w:pPr>
        <w:pStyle w:val="Prrafodelista"/>
        <w:numPr>
          <w:ilvl w:val="0"/>
          <w:numId w:val="289"/>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2C76A095" w14:textId="77777777" w:rsidR="00E42C07" w:rsidRDefault="00E42C07" w:rsidP="00E42C07">
      <w:pPr>
        <w:pStyle w:val="Prrafodelista"/>
        <w:numPr>
          <w:ilvl w:val="0"/>
          <w:numId w:val="272"/>
        </w:numPr>
        <w:rPr>
          <w:rFonts w:ascii="Calibri" w:hAnsi="Calibri" w:cs="Calibri"/>
        </w:rPr>
      </w:pPr>
      <w:r w:rsidRPr="00CE1C5A">
        <w:rPr>
          <w:rFonts w:ascii="Calibri" w:hAnsi="Calibri" w:cs="Calibri"/>
        </w:rPr>
        <w:t xml:space="preserve">Descripción: </w:t>
      </w:r>
    </w:p>
    <w:p w14:paraId="38C568A5" w14:textId="41074752" w:rsidR="00E42C07" w:rsidRPr="00CE1C5A" w:rsidRDefault="00E42C07" w:rsidP="00E42C07">
      <w:pPr>
        <w:pStyle w:val="Prrafodelista"/>
        <w:numPr>
          <w:ilvl w:val="0"/>
          <w:numId w:val="272"/>
        </w:numPr>
        <w:rPr>
          <w:rFonts w:ascii="Calibri" w:hAnsi="Calibri" w:cs="Calibri"/>
        </w:rPr>
      </w:pPr>
      <w:r>
        <w:rPr>
          <w:rFonts w:ascii="Calibri" w:hAnsi="Calibri" w:cs="Calibri"/>
        </w:rPr>
        <w:t>Símbolo: L</w:t>
      </w:r>
    </w:p>
    <w:p w14:paraId="5DFB5143" w14:textId="77777777" w:rsidR="00E42C07" w:rsidRPr="00CE1C5A" w:rsidRDefault="00E42C07" w:rsidP="00E42C07">
      <w:pPr>
        <w:pStyle w:val="Prrafodelista"/>
        <w:numPr>
          <w:ilvl w:val="0"/>
          <w:numId w:val="272"/>
        </w:numPr>
        <w:rPr>
          <w:rFonts w:ascii="Calibri" w:hAnsi="Calibri" w:cs="Calibri"/>
        </w:rPr>
      </w:pPr>
      <w:r w:rsidRPr="00CE1C5A">
        <w:rPr>
          <w:rFonts w:ascii="Calibri" w:hAnsi="Calibri" w:cs="Calibri"/>
        </w:rPr>
        <w:t>Estado: Activo</w:t>
      </w:r>
    </w:p>
    <w:p w14:paraId="0D696F14" w14:textId="77777777" w:rsidR="00E42C07" w:rsidRDefault="00E42C07" w:rsidP="00E42C07">
      <w:pPr>
        <w:pStyle w:val="Prrafodelista"/>
        <w:ind w:left="1428"/>
        <w:jc w:val="both"/>
        <w:rPr>
          <w:rFonts w:ascii="Calibri" w:hAnsi="Calibri" w:cs="Calibri"/>
        </w:rPr>
      </w:pPr>
    </w:p>
    <w:p w14:paraId="20D70FC9" w14:textId="77777777" w:rsidR="00E42C07" w:rsidRPr="00E42C07" w:rsidRDefault="00E42C07" w:rsidP="00E42C07">
      <w:pPr>
        <w:pStyle w:val="Prrafodelista"/>
        <w:numPr>
          <w:ilvl w:val="0"/>
          <w:numId w:val="289"/>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75854A5D" w14:textId="6B48D941"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unidad de medida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582C268" w14:textId="77777777" w:rsidR="00E42C07" w:rsidRDefault="00E42C07" w:rsidP="00E42C07">
      <w:pPr>
        <w:jc w:val="both"/>
        <w:rPr>
          <w:rFonts w:ascii="Calibri" w:hAnsi="Calibri" w:cs="Calibri"/>
        </w:rPr>
      </w:pPr>
    </w:p>
    <w:p w14:paraId="5468C38E" w14:textId="77777777" w:rsidR="00E42C07" w:rsidRDefault="00E42C07" w:rsidP="00E42C07">
      <w:pPr>
        <w:jc w:val="both"/>
        <w:rPr>
          <w:rFonts w:ascii="Calibri" w:hAnsi="Calibri" w:cs="Calibri"/>
          <w:b/>
          <w:bCs/>
        </w:rPr>
      </w:pPr>
      <w:r>
        <w:rPr>
          <w:rFonts w:ascii="Calibri" w:hAnsi="Calibri" w:cs="Calibri"/>
          <w:b/>
          <w:bCs/>
        </w:rPr>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Descripción</w:t>
      </w:r>
      <w:r w:rsidRPr="00733A3E">
        <w:rPr>
          <w:rFonts w:ascii="Calibri" w:hAnsi="Calibri" w:cs="Calibri"/>
          <w:b/>
          <w:bCs/>
        </w:rPr>
        <w:t>")</w:t>
      </w:r>
    </w:p>
    <w:p w14:paraId="52230C21" w14:textId="77777777" w:rsidR="00E42C07" w:rsidRDefault="00E42C07" w:rsidP="00E42C07">
      <w:pPr>
        <w:jc w:val="both"/>
        <w:rPr>
          <w:rFonts w:ascii="Calibri" w:hAnsi="Calibri" w:cs="Calibri"/>
          <w:b/>
          <w:bCs/>
        </w:rPr>
      </w:pPr>
    </w:p>
    <w:p w14:paraId="25953D42" w14:textId="77777777" w:rsidR="00E42C07" w:rsidRDefault="00E42C07" w:rsidP="00E42C07">
      <w:pPr>
        <w:jc w:val="both"/>
        <w:rPr>
          <w:rFonts w:ascii="Calibri" w:hAnsi="Calibri" w:cs="Calibri"/>
        </w:rPr>
      </w:pPr>
      <w:r w:rsidRPr="00317ADC">
        <w:rPr>
          <w:rFonts w:ascii="Calibri" w:hAnsi="Calibri" w:cs="Calibri"/>
        </w:rPr>
        <w:t>¿Qué paso?</w:t>
      </w:r>
    </w:p>
    <w:p w14:paraId="695BDCB3" w14:textId="77777777" w:rsidR="00E42C07" w:rsidRDefault="00E42C07" w:rsidP="00E42C07">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Descripción</w:t>
      </w:r>
      <w:r w:rsidRPr="00733A3E">
        <w:rPr>
          <w:rFonts w:ascii="Calibri" w:hAnsi="Calibri" w:cs="Calibri"/>
        </w:rPr>
        <w:t>"</w:t>
      </w:r>
      <w:r w:rsidRPr="00317ADC">
        <w:rPr>
          <w:rFonts w:ascii="Calibri" w:hAnsi="Calibri" w:cs="Calibri"/>
        </w:rPr>
        <w:t>.</w:t>
      </w:r>
    </w:p>
    <w:p w14:paraId="042EA310"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0C323CBC" w14:textId="77777777" w:rsidR="00E42C07" w:rsidRPr="00DC1FB3" w:rsidRDefault="00E42C07" w:rsidP="00E42C07">
      <w:pPr>
        <w:pStyle w:val="Prrafodelista"/>
        <w:numPr>
          <w:ilvl w:val="0"/>
          <w:numId w:val="290"/>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7E50BA4E" w14:textId="67CAE600" w:rsidR="00E42C07" w:rsidRDefault="00E42C07" w:rsidP="00E42C07">
      <w:pPr>
        <w:pStyle w:val="Prrafodelista"/>
        <w:numPr>
          <w:ilvl w:val="0"/>
          <w:numId w:val="246"/>
        </w:numPr>
        <w:rPr>
          <w:rFonts w:ascii="Calibri" w:hAnsi="Calibri" w:cs="Calibri"/>
        </w:rPr>
      </w:pPr>
      <w:r w:rsidRPr="00D042AF">
        <w:rPr>
          <w:rFonts w:ascii="Calibri" w:hAnsi="Calibri" w:cs="Calibri"/>
        </w:rPr>
        <w:t xml:space="preserve">Descripción: </w:t>
      </w:r>
      <w:r>
        <w:rPr>
          <w:rFonts w:ascii="Calibri" w:hAnsi="Calibri" w:cs="Calibri"/>
        </w:rPr>
        <w:t>Li4tr0</w:t>
      </w:r>
    </w:p>
    <w:p w14:paraId="3F99E1B2" w14:textId="0B587972" w:rsidR="00E42C07" w:rsidRDefault="00E42C07" w:rsidP="00E42C07">
      <w:pPr>
        <w:pStyle w:val="Prrafodelista"/>
        <w:numPr>
          <w:ilvl w:val="0"/>
          <w:numId w:val="246"/>
        </w:numPr>
        <w:rPr>
          <w:rFonts w:ascii="Calibri" w:hAnsi="Calibri" w:cs="Calibri"/>
        </w:rPr>
      </w:pPr>
      <w:r>
        <w:rPr>
          <w:rFonts w:ascii="Calibri" w:hAnsi="Calibri" w:cs="Calibri"/>
        </w:rPr>
        <w:t>Símbolo: L</w:t>
      </w:r>
    </w:p>
    <w:p w14:paraId="7A084382" w14:textId="77777777" w:rsidR="00E42C07" w:rsidRPr="00D042AF" w:rsidRDefault="00E42C07" w:rsidP="00E42C07">
      <w:pPr>
        <w:pStyle w:val="Prrafodelista"/>
        <w:numPr>
          <w:ilvl w:val="0"/>
          <w:numId w:val="246"/>
        </w:numPr>
        <w:rPr>
          <w:rFonts w:ascii="Calibri" w:hAnsi="Calibri" w:cs="Calibri"/>
        </w:rPr>
      </w:pPr>
      <w:r w:rsidRPr="00D042AF">
        <w:rPr>
          <w:rFonts w:ascii="Calibri" w:hAnsi="Calibri" w:cs="Calibri"/>
        </w:rPr>
        <w:t>Estado: Activo</w:t>
      </w:r>
    </w:p>
    <w:p w14:paraId="2A12D820" w14:textId="77777777" w:rsidR="00E42C07" w:rsidRDefault="00E42C07" w:rsidP="00E42C07">
      <w:pPr>
        <w:pStyle w:val="Prrafodelista"/>
        <w:ind w:left="1428"/>
        <w:jc w:val="both"/>
        <w:rPr>
          <w:rFonts w:ascii="Calibri" w:hAnsi="Calibri" w:cs="Calibri"/>
        </w:rPr>
      </w:pPr>
    </w:p>
    <w:p w14:paraId="2FFA0DE1" w14:textId="77777777" w:rsidR="00E42C07" w:rsidRPr="00E42C07" w:rsidRDefault="00E42C07" w:rsidP="00E42C07">
      <w:pPr>
        <w:pStyle w:val="Prrafodelista"/>
        <w:numPr>
          <w:ilvl w:val="0"/>
          <w:numId w:val="290"/>
        </w:numPr>
        <w:tabs>
          <w:tab w:val="left" w:pos="2388"/>
        </w:tabs>
        <w:spacing w:after="160" w:line="259" w:lineRule="auto"/>
        <w:jc w:val="both"/>
        <w:rPr>
          <w:rFonts w:ascii="Calibri" w:hAnsi="Calibri" w:cs="Calibri"/>
        </w:rPr>
      </w:pPr>
      <w:r w:rsidRPr="00E42C07">
        <w:rPr>
          <w:rFonts w:ascii="Calibri" w:hAnsi="Calibri" w:cs="Calibri"/>
        </w:rPr>
        <w:t>Haga clic en el botón "Agregar".</w:t>
      </w:r>
    </w:p>
    <w:p w14:paraId="26F34ACE" w14:textId="1ED5D73A"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descripción de la unidad de medida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5E89810C" w14:textId="77777777" w:rsidR="00E42C07" w:rsidRDefault="00E42C07" w:rsidP="00E42C07">
      <w:pPr>
        <w:jc w:val="both"/>
        <w:rPr>
          <w:rFonts w:ascii="Calibri" w:hAnsi="Calibri" w:cs="Calibri"/>
        </w:rPr>
      </w:pPr>
    </w:p>
    <w:p w14:paraId="7F17FE50" w14:textId="77777777" w:rsidR="00E42C07" w:rsidRDefault="00E42C07" w:rsidP="00E42C07">
      <w:pPr>
        <w:jc w:val="both"/>
        <w:rPr>
          <w:rFonts w:ascii="Calibri" w:hAnsi="Calibri" w:cs="Calibri"/>
        </w:rPr>
      </w:pPr>
    </w:p>
    <w:p w14:paraId="56843CE5" w14:textId="77777777" w:rsidR="00E42C07" w:rsidRPr="0065367D" w:rsidRDefault="00E42C07" w:rsidP="00E42C07">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2A210485" w14:textId="2C3E48E6" w:rsidR="00E42C07" w:rsidRPr="0065367D" w:rsidRDefault="00E42C07" w:rsidP="00E42C07">
      <w:pPr>
        <w:rPr>
          <w:rFonts w:ascii="Calibri" w:hAnsi="Calibri" w:cs="Calibri"/>
        </w:rPr>
      </w:pPr>
      <w:r w:rsidRPr="0065367D">
        <w:rPr>
          <w:rFonts w:ascii="Calibri" w:hAnsi="Calibri" w:cs="Calibri"/>
        </w:rPr>
        <w:t>Para editar un</w:t>
      </w:r>
      <w:r>
        <w:rPr>
          <w:rFonts w:ascii="Calibri" w:hAnsi="Calibri" w:cs="Calibri"/>
        </w:rPr>
        <w:t>a unidad de medida</w:t>
      </w:r>
      <w:r w:rsidRPr="0065367D">
        <w:rPr>
          <w:rFonts w:ascii="Calibri" w:hAnsi="Calibri" w:cs="Calibri"/>
        </w:rPr>
        <w:t xml:space="preserve"> existente:</w:t>
      </w:r>
    </w:p>
    <w:p w14:paraId="4FB7284C" w14:textId="66191C4F"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 xml:space="preserve">Seleccione </w:t>
      </w:r>
      <w:r>
        <w:rPr>
          <w:rFonts w:ascii="Calibri" w:hAnsi="Calibri" w:cs="Calibri"/>
        </w:rPr>
        <w:t xml:space="preserve">la unidad de medida </w:t>
      </w:r>
      <w:r w:rsidRPr="00AA70DD">
        <w:rPr>
          <w:rFonts w:ascii="Calibri" w:hAnsi="Calibri" w:cs="Calibri"/>
        </w:rPr>
        <w:t>en la tabla haciendo clic en el ícono de visto.</w:t>
      </w:r>
    </w:p>
    <w:p w14:paraId="4091DE7A" w14:textId="77777777"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Modifique los campos necesarios.</w:t>
      </w:r>
    </w:p>
    <w:p w14:paraId="3710B341" w14:textId="77777777" w:rsidR="00E42C07" w:rsidRPr="00AA70DD" w:rsidRDefault="00E42C07" w:rsidP="00E42C07">
      <w:pPr>
        <w:pStyle w:val="Prrafodelista"/>
        <w:numPr>
          <w:ilvl w:val="0"/>
          <w:numId w:val="291"/>
        </w:numPr>
        <w:spacing w:after="160" w:line="259" w:lineRule="auto"/>
        <w:rPr>
          <w:rFonts w:ascii="Calibri" w:hAnsi="Calibri" w:cs="Calibri"/>
        </w:rPr>
      </w:pPr>
      <w:r w:rsidRPr="00AA70DD">
        <w:rPr>
          <w:rFonts w:ascii="Calibri" w:hAnsi="Calibri" w:cs="Calibri"/>
        </w:rPr>
        <w:t>Haga clic en el botón "Modificar".</w:t>
      </w:r>
    </w:p>
    <w:p w14:paraId="16B9A2A7" w14:textId="77777777" w:rsidR="00E42C07" w:rsidRDefault="00E42C07" w:rsidP="00E42C07">
      <w:pPr>
        <w:rPr>
          <w:rFonts w:ascii="Calibri" w:hAnsi="Calibri" w:cs="Calibri"/>
          <w:b/>
          <w:bCs/>
        </w:rPr>
      </w:pPr>
      <w:r w:rsidRPr="0065367D">
        <w:rPr>
          <w:rFonts w:ascii="Calibri" w:hAnsi="Calibri" w:cs="Calibri"/>
          <w:b/>
          <w:bCs/>
        </w:rPr>
        <w:t>Ejemplo correcto:</w:t>
      </w:r>
    </w:p>
    <w:p w14:paraId="6AA19291" w14:textId="223FC2A0" w:rsidR="00E42C07" w:rsidRDefault="00E42C07" w:rsidP="00E42C07">
      <w:pPr>
        <w:pStyle w:val="Prrafodelista"/>
        <w:numPr>
          <w:ilvl w:val="0"/>
          <w:numId w:val="249"/>
        </w:numPr>
        <w:rPr>
          <w:rFonts w:ascii="Calibri" w:hAnsi="Calibri" w:cs="Calibri"/>
        </w:rPr>
      </w:pPr>
      <w:r w:rsidRPr="00DC1FB3">
        <w:rPr>
          <w:rFonts w:ascii="Calibri" w:hAnsi="Calibri" w:cs="Calibri"/>
        </w:rPr>
        <w:t xml:space="preserve">Descripción: </w:t>
      </w:r>
      <w:r>
        <w:rPr>
          <w:rFonts w:ascii="Calibri" w:hAnsi="Calibri" w:cs="Calibri"/>
        </w:rPr>
        <w:t>Kilogramos (previamente Litro</w:t>
      </w:r>
      <w:r w:rsidRPr="00DC1FB3">
        <w:rPr>
          <w:rFonts w:ascii="Calibri" w:hAnsi="Calibri" w:cs="Calibri"/>
        </w:rPr>
        <w:t>)</w:t>
      </w:r>
    </w:p>
    <w:p w14:paraId="20B28AFC" w14:textId="37ACD1C8" w:rsidR="00E42C07" w:rsidRDefault="00E42C07" w:rsidP="00E42C07">
      <w:pPr>
        <w:pStyle w:val="Prrafodelista"/>
        <w:numPr>
          <w:ilvl w:val="0"/>
          <w:numId w:val="249"/>
        </w:numPr>
        <w:rPr>
          <w:rFonts w:ascii="Calibri" w:hAnsi="Calibri" w:cs="Calibri"/>
        </w:rPr>
      </w:pPr>
      <w:r>
        <w:rPr>
          <w:rFonts w:ascii="Calibri" w:hAnsi="Calibri" w:cs="Calibri"/>
        </w:rPr>
        <w:t>Símbolo: kg</w:t>
      </w:r>
    </w:p>
    <w:p w14:paraId="5380C3D4" w14:textId="77777777" w:rsidR="00E42C07" w:rsidRPr="00DC1FB3" w:rsidRDefault="00E42C07" w:rsidP="00E42C07">
      <w:pPr>
        <w:pStyle w:val="Prrafodelista"/>
        <w:numPr>
          <w:ilvl w:val="0"/>
          <w:numId w:val="249"/>
        </w:numPr>
        <w:rPr>
          <w:rFonts w:ascii="Calibri" w:hAnsi="Calibri" w:cs="Calibri"/>
        </w:rPr>
      </w:pPr>
      <w:r w:rsidRPr="00DC1FB3">
        <w:rPr>
          <w:rFonts w:ascii="Calibri" w:hAnsi="Calibri" w:cs="Calibri"/>
        </w:rPr>
        <w:t>Estado: Activo</w:t>
      </w:r>
    </w:p>
    <w:p w14:paraId="0DE57F39" w14:textId="77777777" w:rsidR="00E42C07" w:rsidRPr="0065367D" w:rsidRDefault="00E42C07" w:rsidP="00E42C07">
      <w:pPr>
        <w:rPr>
          <w:rFonts w:ascii="Calibri" w:hAnsi="Calibri" w:cs="Calibri"/>
          <w:b/>
          <w:bCs/>
        </w:rPr>
      </w:pPr>
    </w:p>
    <w:p w14:paraId="384E7411" w14:textId="77777777" w:rsidR="00E42C07" w:rsidRPr="00FA5BE7" w:rsidRDefault="00E42C07" w:rsidP="00E42C07">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Pr>
          <w:rFonts w:ascii="Calibri" w:hAnsi="Calibri" w:cs="Calibri"/>
        </w:rPr>
        <w:t xml:space="preserve"> la categoría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34C77928" w14:textId="77777777" w:rsidR="00E42C07" w:rsidRDefault="00E42C07" w:rsidP="00E42C07">
      <w:pPr>
        <w:jc w:val="both"/>
        <w:rPr>
          <w:rFonts w:ascii="Calibri" w:hAnsi="Calibri" w:cs="Calibri"/>
        </w:rPr>
      </w:pPr>
    </w:p>
    <w:p w14:paraId="637FCA39" w14:textId="77777777" w:rsidR="00E42C07" w:rsidRDefault="00E42C07" w:rsidP="00E42C07">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87DCC9E" w14:textId="77777777" w:rsidR="00E42C07" w:rsidRDefault="00E42C07" w:rsidP="00E42C07">
      <w:pPr>
        <w:jc w:val="both"/>
        <w:rPr>
          <w:rFonts w:ascii="Calibri" w:hAnsi="Calibri" w:cs="Calibri"/>
          <w:b/>
          <w:bCs/>
        </w:rPr>
      </w:pPr>
    </w:p>
    <w:p w14:paraId="4D1F900E" w14:textId="77777777" w:rsidR="00E42C07" w:rsidRDefault="00E42C07" w:rsidP="00E42C07">
      <w:pPr>
        <w:jc w:val="both"/>
        <w:rPr>
          <w:rFonts w:ascii="Calibri" w:hAnsi="Calibri" w:cs="Calibri"/>
        </w:rPr>
      </w:pPr>
      <w:r w:rsidRPr="00317ADC">
        <w:rPr>
          <w:rFonts w:ascii="Calibri" w:hAnsi="Calibri" w:cs="Calibri"/>
        </w:rPr>
        <w:t>¿Qué paso?</w:t>
      </w:r>
    </w:p>
    <w:p w14:paraId="4EE64DF0" w14:textId="216136F8" w:rsidR="00E42C07" w:rsidRDefault="00E42C07" w:rsidP="00E42C07">
      <w:pPr>
        <w:jc w:val="both"/>
        <w:rPr>
          <w:rFonts w:ascii="Calibri" w:hAnsi="Calibri" w:cs="Calibri"/>
        </w:rPr>
      </w:pPr>
      <w:r>
        <w:rPr>
          <w:rFonts w:ascii="Calibri" w:hAnsi="Calibri" w:cs="Calibri"/>
        </w:rPr>
        <w:t>Usted i</w:t>
      </w:r>
      <w:r w:rsidRPr="00317ADC">
        <w:rPr>
          <w:rFonts w:ascii="Calibri" w:hAnsi="Calibri" w:cs="Calibri"/>
        </w:rPr>
        <w:t xml:space="preserve">ntento </w:t>
      </w:r>
      <w:r w:rsidR="00405073">
        <w:rPr>
          <w:rFonts w:ascii="Calibri" w:hAnsi="Calibri" w:cs="Calibri"/>
        </w:rPr>
        <w:t>editar</w:t>
      </w:r>
      <w:r w:rsidRPr="00317ADC">
        <w:rPr>
          <w:rFonts w:ascii="Calibri" w:hAnsi="Calibri" w:cs="Calibri"/>
        </w:rPr>
        <w:t xml:space="preserve"> un</w:t>
      </w:r>
      <w:r>
        <w:rPr>
          <w:rFonts w:ascii="Calibri" w:hAnsi="Calibri" w:cs="Calibri"/>
        </w:rPr>
        <w:t xml:space="preserve">a </w:t>
      </w:r>
      <w:r w:rsidR="00B40630">
        <w:rPr>
          <w:rFonts w:ascii="Calibri" w:hAnsi="Calibri" w:cs="Calibri"/>
        </w:rPr>
        <w:t>unidad de medida</w:t>
      </w:r>
      <w:r w:rsidRPr="00317ADC">
        <w:rPr>
          <w:rFonts w:ascii="Calibri" w:hAnsi="Calibri" w:cs="Calibri"/>
        </w:rPr>
        <w:t xml:space="preserve"> con campos vacíos.</w:t>
      </w:r>
    </w:p>
    <w:p w14:paraId="7448DCC1"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2A49DFE3" w14:textId="77777777" w:rsidR="00E42C07" w:rsidRPr="00FC2DD0" w:rsidRDefault="00E42C07" w:rsidP="00B40630">
      <w:pPr>
        <w:pStyle w:val="Prrafodelista"/>
        <w:numPr>
          <w:ilvl w:val="0"/>
          <w:numId w:val="292"/>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6F1EC008" w14:textId="77777777" w:rsidR="00E42C07" w:rsidRDefault="00E42C07" w:rsidP="00E42C07">
      <w:pPr>
        <w:pStyle w:val="Prrafodelista"/>
        <w:numPr>
          <w:ilvl w:val="0"/>
          <w:numId w:val="251"/>
        </w:numPr>
        <w:rPr>
          <w:rFonts w:ascii="Calibri" w:hAnsi="Calibri" w:cs="Calibri"/>
        </w:rPr>
      </w:pPr>
      <w:r w:rsidRPr="00FC2DD0">
        <w:rPr>
          <w:rFonts w:ascii="Calibri" w:hAnsi="Calibri" w:cs="Calibri"/>
        </w:rPr>
        <w:t xml:space="preserve">Descripción: </w:t>
      </w:r>
    </w:p>
    <w:p w14:paraId="14721009" w14:textId="62A5E223" w:rsidR="00B40630" w:rsidRPr="00FC2DD0" w:rsidRDefault="00B40630" w:rsidP="00E42C07">
      <w:pPr>
        <w:pStyle w:val="Prrafodelista"/>
        <w:numPr>
          <w:ilvl w:val="0"/>
          <w:numId w:val="251"/>
        </w:numPr>
        <w:rPr>
          <w:rFonts w:ascii="Calibri" w:hAnsi="Calibri" w:cs="Calibri"/>
        </w:rPr>
      </w:pPr>
      <w:r>
        <w:rPr>
          <w:rFonts w:ascii="Calibri" w:hAnsi="Calibri" w:cs="Calibri"/>
        </w:rPr>
        <w:t>Símbolo: kg</w:t>
      </w:r>
    </w:p>
    <w:p w14:paraId="09B9F86F" w14:textId="77777777" w:rsidR="00E42C07" w:rsidRPr="00FC2DD0" w:rsidRDefault="00E42C07" w:rsidP="00E42C07">
      <w:pPr>
        <w:pStyle w:val="Prrafodelista"/>
        <w:numPr>
          <w:ilvl w:val="0"/>
          <w:numId w:val="251"/>
        </w:numPr>
        <w:rPr>
          <w:rFonts w:ascii="Calibri" w:hAnsi="Calibri" w:cs="Calibri"/>
        </w:rPr>
      </w:pPr>
      <w:r w:rsidRPr="00FC2DD0">
        <w:rPr>
          <w:rFonts w:ascii="Calibri" w:hAnsi="Calibri" w:cs="Calibri"/>
        </w:rPr>
        <w:t>Estado: Activo</w:t>
      </w:r>
    </w:p>
    <w:p w14:paraId="3E7C61D0" w14:textId="77777777" w:rsidR="00E42C07" w:rsidRDefault="00E42C07" w:rsidP="00E42C07">
      <w:pPr>
        <w:pStyle w:val="Prrafodelista"/>
        <w:ind w:left="1428"/>
        <w:jc w:val="both"/>
        <w:rPr>
          <w:rFonts w:ascii="Calibri" w:hAnsi="Calibri" w:cs="Calibri"/>
        </w:rPr>
      </w:pPr>
    </w:p>
    <w:p w14:paraId="44C137D6" w14:textId="77777777" w:rsidR="00E42C07" w:rsidRPr="00B40630" w:rsidRDefault="00E42C07" w:rsidP="00B40630">
      <w:pPr>
        <w:pStyle w:val="Prrafodelista"/>
        <w:numPr>
          <w:ilvl w:val="0"/>
          <w:numId w:val="292"/>
        </w:numPr>
        <w:tabs>
          <w:tab w:val="left" w:pos="2388"/>
        </w:tabs>
        <w:spacing w:after="160" w:line="259" w:lineRule="auto"/>
        <w:jc w:val="both"/>
        <w:rPr>
          <w:rFonts w:ascii="Calibri" w:hAnsi="Calibri" w:cs="Calibri"/>
        </w:rPr>
      </w:pPr>
      <w:r w:rsidRPr="00B40630">
        <w:rPr>
          <w:rFonts w:ascii="Calibri" w:hAnsi="Calibri" w:cs="Calibri"/>
        </w:rPr>
        <w:t>Haga clic en el botón "Modificar".</w:t>
      </w:r>
    </w:p>
    <w:p w14:paraId="4387ED53" w14:textId="211BEE97"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w:t>
      </w:r>
      <w:r w:rsidR="00B40630">
        <w:rPr>
          <w:rFonts w:ascii="Calibri" w:hAnsi="Calibri" w:cs="Calibri"/>
        </w:rPr>
        <w:t>unidad de medida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50A86829" w14:textId="77777777" w:rsidR="00E42C07" w:rsidRDefault="00E42C07" w:rsidP="00E42C07">
      <w:pPr>
        <w:jc w:val="both"/>
        <w:rPr>
          <w:rFonts w:ascii="Calibri" w:hAnsi="Calibri" w:cs="Calibri"/>
        </w:rPr>
      </w:pPr>
    </w:p>
    <w:p w14:paraId="67B0D305" w14:textId="77777777" w:rsidR="00E42C07" w:rsidRDefault="00E42C07" w:rsidP="00E42C07">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Descripción</w:t>
      </w:r>
      <w:r w:rsidRPr="00733A3E">
        <w:rPr>
          <w:rFonts w:ascii="Calibri" w:hAnsi="Calibri" w:cs="Calibri"/>
          <w:b/>
          <w:bCs/>
        </w:rPr>
        <w:t>")</w:t>
      </w:r>
    </w:p>
    <w:p w14:paraId="059C56C3" w14:textId="77777777" w:rsidR="00E42C07" w:rsidRDefault="00E42C07" w:rsidP="00E42C07">
      <w:pPr>
        <w:jc w:val="both"/>
        <w:rPr>
          <w:rFonts w:ascii="Calibri" w:hAnsi="Calibri" w:cs="Calibri"/>
          <w:b/>
          <w:bCs/>
        </w:rPr>
      </w:pPr>
    </w:p>
    <w:p w14:paraId="59B9388D" w14:textId="77777777" w:rsidR="00E42C07" w:rsidRDefault="00E42C07" w:rsidP="00E42C07">
      <w:pPr>
        <w:jc w:val="both"/>
        <w:rPr>
          <w:rFonts w:ascii="Calibri" w:hAnsi="Calibri" w:cs="Calibri"/>
        </w:rPr>
      </w:pPr>
      <w:r w:rsidRPr="00317ADC">
        <w:rPr>
          <w:rFonts w:ascii="Calibri" w:hAnsi="Calibri" w:cs="Calibri"/>
        </w:rPr>
        <w:t>¿Qué paso?</w:t>
      </w:r>
    </w:p>
    <w:p w14:paraId="31BB5E87" w14:textId="77777777" w:rsidR="00E42C07" w:rsidRDefault="00E42C07" w:rsidP="00E42C07">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Descripción</w:t>
      </w:r>
      <w:r w:rsidRPr="00733A3E">
        <w:rPr>
          <w:rFonts w:ascii="Calibri" w:hAnsi="Calibri" w:cs="Calibri"/>
        </w:rPr>
        <w:t>"</w:t>
      </w:r>
      <w:r w:rsidRPr="00317ADC">
        <w:rPr>
          <w:rFonts w:ascii="Calibri" w:hAnsi="Calibri" w:cs="Calibri"/>
        </w:rPr>
        <w:t>.</w:t>
      </w:r>
    </w:p>
    <w:p w14:paraId="7C262AB2" w14:textId="77777777" w:rsidR="00E42C07" w:rsidRDefault="00E42C07" w:rsidP="00E42C07">
      <w:pPr>
        <w:jc w:val="both"/>
        <w:rPr>
          <w:rFonts w:ascii="Calibri" w:hAnsi="Calibri" w:cs="Calibri"/>
          <w:b/>
          <w:bCs/>
        </w:rPr>
      </w:pPr>
      <w:r w:rsidRPr="00B97114">
        <w:rPr>
          <w:rFonts w:ascii="Calibri" w:hAnsi="Calibri" w:cs="Calibri"/>
          <w:b/>
          <w:bCs/>
        </w:rPr>
        <w:t xml:space="preserve">Ejemplo erróneo </w:t>
      </w:r>
    </w:p>
    <w:p w14:paraId="5F40DDB5" w14:textId="77777777" w:rsidR="00E42C07" w:rsidRPr="00A82E1A" w:rsidRDefault="00E42C07" w:rsidP="00B40630">
      <w:pPr>
        <w:pStyle w:val="Prrafodelista"/>
        <w:numPr>
          <w:ilvl w:val="0"/>
          <w:numId w:val="293"/>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56864A16" w14:textId="468944F2" w:rsidR="00E42C07" w:rsidRDefault="00E42C07" w:rsidP="00E42C07">
      <w:pPr>
        <w:pStyle w:val="Prrafodelista"/>
        <w:numPr>
          <w:ilvl w:val="0"/>
          <w:numId w:val="246"/>
        </w:numPr>
        <w:rPr>
          <w:rFonts w:ascii="Calibri" w:hAnsi="Calibri" w:cs="Calibri"/>
        </w:rPr>
      </w:pPr>
      <w:r w:rsidRPr="00D042AF">
        <w:rPr>
          <w:rFonts w:ascii="Calibri" w:hAnsi="Calibri" w:cs="Calibri"/>
        </w:rPr>
        <w:t xml:space="preserve">Descripción: </w:t>
      </w:r>
      <w:r w:rsidR="005F4F9F">
        <w:rPr>
          <w:rFonts w:ascii="Calibri" w:hAnsi="Calibri" w:cs="Calibri"/>
        </w:rPr>
        <w:t>Kil0g3ram0</w:t>
      </w:r>
    </w:p>
    <w:p w14:paraId="21F3D964" w14:textId="49307C46" w:rsidR="005F4F9F" w:rsidRDefault="005F4F9F" w:rsidP="00E42C07">
      <w:pPr>
        <w:pStyle w:val="Prrafodelista"/>
        <w:numPr>
          <w:ilvl w:val="0"/>
          <w:numId w:val="246"/>
        </w:numPr>
        <w:rPr>
          <w:rFonts w:ascii="Calibri" w:hAnsi="Calibri" w:cs="Calibri"/>
        </w:rPr>
      </w:pPr>
      <w:r>
        <w:rPr>
          <w:rFonts w:ascii="Calibri" w:hAnsi="Calibri" w:cs="Calibri"/>
        </w:rPr>
        <w:t>Símbolo: kg</w:t>
      </w:r>
    </w:p>
    <w:p w14:paraId="78D505F4" w14:textId="77777777" w:rsidR="00E42C07" w:rsidRPr="00D042AF" w:rsidRDefault="00E42C07" w:rsidP="00E42C07">
      <w:pPr>
        <w:pStyle w:val="Prrafodelista"/>
        <w:numPr>
          <w:ilvl w:val="0"/>
          <w:numId w:val="246"/>
        </w:numPr>
        <w:rPr>
          <w:rFonts w:ascii="Calibri" w:hAnsi="Calibri" w:cs="Calibri"/>
        </w:rPr>
      </w:pPr>
      <w:r w:rsidRPr="00D042AF">
        <w:rPr>
          <w:rFonts w:ascii="Calibri" w:hAnsi="Calibri" w:cs="Calibri"/>
        </w:rPr>
        <w:t>Estado: Activo</w:t>
      </w:r>
    </w:p>
    <w:p w14:paraId="1F526B49" w14:textId="77777777" w:rsidR="00E42C07" w:rsidRDefault="00E42C07" w:rsidP="00E42C07">
      <w:pPr>
        <w:pStyle w:val="Prrafodelista"/>
        <w:ind w:left="1428"/>
        <w:jc w:val="both"/>
        <w:rPr>
          <w:rFonts w:ascii="Calibri" w:hAnsi="Calibri" w:cs="Calibri"/>
        </w:rPr>
      </w:pPr>
    </w:p>
    <w:p w14:paraId="37EA9CEC" w14:textId="77777777" w:rsidR="00E42C07" w:rsidRPr="00B40630" w:rsidRDefault="00E42C07" w:rsidP="00B40630">
      <w:pPr>
        <w:pStyle w:val="Prrafodelista"/>
        <w:numPr>
          <w:ilvl w:val="0"/>
          <w:numId w:val="293"/>
        </w:numPr>
        <w:tabs>
          <w:tab w:val="left" w:pos="2388"/>
        </w:tabs>
        <w:spacing w:after="160" w:line="259" w:lineRule="auto"/>
        <w:jc w:val="both"/>
        <w:rPr>
          <w:rFonts w:ascii="Calibri" w:hAnsi="Calibri" w:cs="Calibri"/>
        </w:rPr>
      </w:pPr>
      <w:r w:rsidRPr="00B40630">
        <w:rPr>
          <w:rFonts w:ascii="Calibri" w:hAnsi="Calibri" w:cs="Calibri"/>
        </w:rPr>
        <w:t>Haga clic en el botón "Modificar".</w:t>
      </w:r>
    </w:p>
    <w:p w14:paraId="3E92D590" w14:textId="7ED1A28B" w:rsidR="00E42C07" w:rsidRDefault="00E42C07" w:rsidP="00E42C07">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La descripción de la </w:t>
      </w:r>
      <w:r w:rsidR="00B40630">
        <w:rPr>
          <w:rFonts w:ascii="Calibri" w:hAnsi="Calibri" w:cs="Calibri"/>
        </w:rPr>
        <w:t>unidad de medida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2217C843" w14:textId="77777777" w:rsidR="00E42C07" w:rsidRDefault="00E42C07" w:rsidP="00E42C07">
      <w:pPr>
        <w:jc w:val="both"/>
        <w:rPr>
          <w:rFonts w:ascii="Calibri" w:hAnsi="Calibri" w:cs="Calibri"/>
        </w:rPr>
      </w:pPr>
    </w:p>
    <w:p w14:paraId="16AD1041" w14:textId="77777777" w:rsidR="000D0A25" w:rsidRDefault="000D0A25" w:rsidP="00E42C07">
      <w:pPr>
        <w:jc w:val="both"/>
        <w:rPr>
          <w:rFonts w:ascii="Calibri" w:hAnsi="Calibri" w:cs="Calibri"/>
        </w:rPr>
      </w:pPr>
    </w:p>
    <w:p w14:paraId="4C2FE430" w14:textId="77777777" w:rsidR="000D0A25" w:rsidRDefault="000D0A25" w:rsidP="00E42C07">
      <w:pPr>
        <w:jc w:val="both"/>
        <w:rPr>
          <w:rFonts w:ascii="Calibri" w:hAnsi="Calibri" w:cs="Calibri"/>
        </w:rPr>
      </w:pPr>
    </w:p>
    <w:p w14:paraId="34205644" w14:textId="77777777" w:rsidR="000D0A25" w:rsidRDefault="000D0A25" w:rsidP="00E42C07">
      <w:pPr>
        <w:jc w:val="both"/>
        <w:rPr>
          <w:rFonts w:ascii="Calibri" w:hAnsi="Calibri" w:cs="Calibri"/>
        </w:rPr>
      </w:pPr>
    </w:p>
    <w:p w14:paraId="55CC636F" w14:textId="77777777" w:rsidR="000D0A25" w:rsidRDefault="000D0A25" w:rsidP="00E42C07">
      <w:pPr>
        <w:jc w:val="both"/>
        <w:rPr>
          <w:rFonts w:ascii="Calibri" w:hAnsi="Calibri" w:cs="Calibri"/>
        </w:rPr>
      </w:pPr>
    </w:p>
    <w:p w14:paraId="752C3F24" w14:textId="77777777" w:rsidR="000D0A25" w:rsidRDefault="000D0A25" w:rsidP="00E42C07">
      <w:pPr>
        <w:jc w:val="both"/>
        <w:rPr>
          <w:rFonts w:ascii="Calibri" w:hAnsi="Calibri" w:cs="Calibri"/>
        </w:rPr>
      </w:pPr>
    </w:p>
    <w:p w14:paraId="5F92DE49" w14:textId="77777777" w:rsidR="000D0A25" w:rsidRDefault="000D0A25" w:rsidP="00E42C07">
      <w:pPr>
        <w:jc w:val="both"/>
        <w:rPr>
          <w:rFonts w:ascii="Calibri" w:hAnsi="Calibri" w:cs="Calibri"/>
        </w:rPr>
      </w:pPr>
    </w:p>
    <w:p w14:paraId="056A68BE" w14:textId="77777777" w:rsidR="00E42C07" w:rsidRPr="00655166" w:rsidRDefault="00E42C07" w:rsidP="00E42C07">
      <w:pPr>
        <w:rPr>
          <w:rFonts w:ascii="Calibri" w:hAnsi="Calibri" w:cs="Calibri"/>
          <w:b/>
          <w:bCs/>
        </w:rPr>
      </w:pPr>
      <w:r>
        <w:rPr>
          <w:rFonts w:ascii="Calibri" w:hAnsi="Calibri" w:cs="Calibri"/>
          <w:b/>
          <w:bCs/>
        </w:rPr>
        <w:lastRenderedPageBreak/>
        <w:t>E</w:t>
      </w:r>
      <w:r w:rsidRPr="00655166">
        <w:rPr>
          <w:rFonts w:ascii="Calibri" w:hAnsi="Calibri" w:cs="Calibri"/>
          <w:b/>
          <w:bCs/>
        </w:rPr>
        <w:t>liminación correcta</w:t>
      </w:r>
    </w:p>
    <w:p w14:paraId="5E40EF8D" w14:textId="2977047C" w:rsidR="00E42C07" w:rsidRPr="00655166" w:rsidRDefault="00E42C07" w:rsidP="00E42C07">
      <w:pPr>
        <w:jc w:val="both"/>
        <w:rPr>
          <w:rFonts w:ascii="Calibri" w:hAnsi="Calibri" w:cs="Calibri"/>
        </w:rPr>
      </w:pPr>
      <w:r w:rsidRPr="00655166">
        <w:rPr>
          <w:rFonts w:ascii="Calibri" w:hAnsi="Calibri" w:cs="Calibri"/>
        </w:rPr>
        <w:t>Para eliminar un</w:t>
      </w:r>
      <w:r>
        <w:rPr>
          <w:rFonts w:ascii="Calibri" w:hAnsi="Calibri" w:cs="Calibri"/>
        </w:rPr>
        <w:t xml:space="preserve">a </w:t>
      </w:r>
      <w:r w:rsidR="000D0A25">
        <w:rPr>
          <w:rFonts w:ascii="Calibri" w:hAnsi="Calibri" w:cs="Calibri"/>
        </w:rPr>
        <w:t>unidad de medida</w:t>
      </w:r>
      <w:r w:rsidRPr="00655166">
        <w:rPr>
          <w:rFonts w:ascii="Calibri" w:hAnsi="Calibri" w:cs="Calibri"/>
        </w:rPr>
        <w:t>:</w:t>
      </w:r>
    </w:p>
    <w:p w14:paraId="7C32ECB4" w14:textId="3C48AF70"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 xml:space="preserve">Seleccione </w:t>
      </w:r>
      <w:r>
        <w:rPr>
          <w:rFonts w:ascii="Calibri" w:hAnsi="Calibri" w:cs="Calibri"/>
        </w:rPr>
        <w:t xml:space="preserve">la </w:t>
      </w:r>
      <w:r w:rsidR="000D0A25">
        <w:rPr>
          <w:rFonts w:ascii="Calibri" w:hAnsi="Calibri" w:cs="Calibri"/>
        </w:rPr>
        <w:t>unidad de medida</w:t>
      </w:r>
      <w:r w:rsidRPr="00655166">
        <w:rPr>
          <w:rFonts w:ascii="Calibri" w:hAnsi="Calibri" w:cs="Calibri"/>
        </w:rPr>
        <w:t xml:space="preserve"> en la tabla haciendo clic en el ícono de visto.</w:t>
      </w:r>
    </w:p>
    <w:p w14:paraId="48AFB897" w14:textId="77777777"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Haga clic en el botón "Eliminar".</w:t>
      </w:r>
    </w:p>
    <w:p w14:paraId="184954CC" w14:textId="77777777" w:rsidR="00E42C07" w:rsidRPr="00655166" w:rsidRDefault="00E42C07" w:rsidP="000D0A25">
      <w:pPr>
        <w:pStyle w:val="Prrafodelista"/>
        <w:numPr>
          <w:ilvl w:val="0"/>
          <w:numId w:val="294"/>
        </w:numPr>
        <w:spacing w:after="160" w:line="259" w:lineRule="auto"/>
        <w:jc w:val="both"/>
        <w:rPr>
          <w:rFonts w:ascii="Calibri" w:hAnsi="Calibri" w:cs="Calibri"/>
        </w:rPr>
      </w:pPr>
      <w:r w:rsidRPr="00655166">
        <w:rPr>
          <w:rFonts w:ascii="Calibri" w:hAnsi="Calibri" w:cs="Calibri"/>
        </w:rPr>
        <w:t>Confirme la acción en el diálogo que aparece.</w:t>
      </w:r>
    </w:p>
    <w:p w14:paraId="5046C4B7" w14:textId="376DA0EC" w:rsidR="00E42C07" w:rsidRPr="00B82B1C" w:rsidRDefault="00E42C07" w:rsidP="00E42C07">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 xml:space="preserve">La </w:t>
      </w:r>
      <w:r w:rsidR="000D0A25">
        <w:rPr>
          <w:rFonts w:ascii="Calibri" w:hAnsi="Calibri" w:cs="Calibri"/>
        </w:rPr>
        <w:t>unidad de medida</w:t>
      </w:r>
      <w:r w:rsidRPr="00B82B1C">
        <w:rPr>
          <w:rFonts w:ascii="Calibri" w:hAnsi="Calibri" w:cs="Calibri"/>
        </w:rPr>
        <w:t xml:space="preserve"> fue eliminad</w:t>
      </w:r>
      <w:r>
        <w:rPr>
          <w:rFonts w:ascii="Calibri" w:hAnsi="Calibri" w:cs="Calibri"/>
        </w:rPr>
        <w:t>a</w:t>
      </w:r>
      <w:r w:rsidRPr="00B82B1C">
        <w:rPr>
          <w:rFonts w:ascii="Calibri" w:hAnsi="Calibri" w:cs="Calibri"/>
        </w:rPr>
        <w:t xml:space="preserve"> correctamente."</w:t>
      </w:r>
    </w:p>
    <w:p w14:paraId="0D4DFE5A" w14:textId="77777777" w:rsidR="00E42C07" w:rsidRDefault="00E42C07" w:rsidP="00E42C07">
      <w:pPr>
        <w:jc w:val="both"/>
        <w:rPr>
          <w:rFonts w:ascii="Calibri" w:hAnsi="Calibri" w:cs="Calibri"/>
        </w:rPr>
      </w:pPr>
    </w:p>
    <w:p w14:paraId="04238D41" w14:textId="77777777" w:rsidR="00E42C07" w:rsidRPr="007C3824" w:rsidRDefault="00E42C07" w:rsidP="00E42C07">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categoría</w:t>
      </w:r>
      <w:r w:rsidRPr="007C3824">
        <w:rPr>
          <w:rFonts w:ascii="Calibri" w:hAnsi="Calibri" w:cs="Calibri"/>
          <w:b/>
          <w:bCs/>
        </w:rPr>
        <w:t xml:space="preserve"> seleccionad</w:t>
      </w:r>
      <w:r>
        <w:rPr>
          <w:rFonts w:ascii="Calibri" w:hAnsi="Calibri" w:cs="Calibri"/>
          <w:b/>
          <w:bCs/>
        </w:rPr>
        <w:t>a</w:t>
      </w:r>
      <w:r w:rsidRPr="007C3824">
        <w:rPr>
          <w:rFonts w:ascii="Calibri" w:hAnsi="Calibri" w:cs="Calibri"/>
          <w:b/>
          <w:bCs/>
        </w:rPr>
        <w:t>)</w:t>
      </w:r>
    </w:p>
    <w:p w14:paraId="62EE9FD2" w14:textId="77777777" w:rsidR="00E42C07" w:rsidRPr="007C3824" w:rsidRDefault="00E42C07" w:rsidP="00E42C07">
      <w:pPr>
        <w:jc w:val="both"/>
        <w:rPr>
          <w:rFonts w:ascii="Calibri" w:hAnsi="Calibri" w:cs="Calibri"/>
        </w:rPr>
      </w:pPr>
      <w:r w:rsidRPr="007C3824">
        <w:rPr>
          <w:rFonts w:ascii="Calibri" w:hAnsi="Calibri" w:cs="Calibri"/>
        </w:rPr>
        <w:t>Intento de eliminación incorrecta:</w:t>
      </w:r>
    </w:p>
    <w:p w14:paraId="777637BE" w14:textId="420E1169" w:rsidR="00E42C07" w:rsidRPr="00A82E1A" w:rsidRDefault="00E42C07" w:rsidP="000D0A25">
      <w:pPr>
        <w:pStyle w:val="Prrafodelista"/>
        <w:numPr>
          <w:ilvl w:val="0"/>
          <w:numId w:val="295"/>
        </w:numPr>
        <w:spacing w:after="160" w:line="259" w:lineRule="auto"/>
        <w:jc w:val="both"/>
        <w:rPr>
          <w:rFonts w:ascii="Calibri" w:hAnsi="Calibri" w:cs="Calibri"/>
        </w:rPr>
      </w:pPr>
      <w:r w:rsidRPr="00A82E1A">
        <w:rPr>
          <w:rFonts w:ascii="Calibri" w:hAnsi="Calibri" w:cs="Calibri"/>
        </w:rPr>
        <w:t>Hacer clic en "Eliminar" sin seleccionar ning</w:t>
      </w:r>
      <w:r>
        <w:rPr>
          <w:rFonts w:ascii="Calibri" w:hAnsi="Calibri" w:cs="Calibri"/>
        </w:rPr>
        <w:t xml:space="preserve">una </w:t>
      </w:r>
      <w:r w:rsidR="00C24631">
        <w:rPr>
          <w:rFonts w:ascii="Calibri" w:hAnsi="Calibri" w:cs="Calibri"/>
        </w:rPr>
        <w:t>unidad de medida</w:t>
      </w:r>
      <w:r w:rsidRPr="00A82E1A">
        <w:rPr>
          <w:rFonts w:ascii="Calibri" w:hAnsi="Calibri" w:cs="Calibri"/>
        </w:rPr>
        <w:t>.</w:t>
      </w:r>
    </w:p>
    <w:p w14:paraId="0D4568EA" w14:textId="0DF75FA5" w:rsidR="00E42C07" w:rsidRPr="00B82B1C" w:rsidRDefault="00E42C07" w:rsidP="00E42C07">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Pr>
          <w:rFonts w:ascii="Calibri" w:hAnsi="Calibri" w:cs="Calibri"/>
        </w:rPr>
        <w:t>na</w:t>
      </w:r>
      <w:r w:rsidR="00C24631">
        <w:rPr>
          <w:rFonts w:ascii="Calibri" w:hAnsi="Calibri" w:cs="Calibri"/>
        </w:rPr>
        <w:t xml:space="preserve"> unidad de medida</w:t>
      </w:r>
      <w:r w:rsidRPr="00B82B1C">
        <w:rPr>
          <w:rFonts w:ascii="Calibri" w:hAnsi="Calibri" w:cs="Calibri"/>
        </w:rPr>
        <w:t xml:space="preserve"> en la tabla para poder eliminarlo."</w:t>
      </w:r>
      <w:r>
        <w:rPr>
          <w:rFonts w:ascii="Calibri" w:hAnsi="Calibri" w:cs="Calibri"/>
        </w:rPr>
        <w:t>.</w:t>
      </w:r>
    </w:p>
    <w:p w14:paraId="4B965386" w14:textId="77777777" w:rsidR="00E42C07" w:rsidRDefault="00E42C07" w:rsidP="005F3FB0">
      <w:pPr>
        <w:jc w:val="both"/>
        <w:rPr>
          <w:rFonts w:asciiTheme="minorHAnsi" w:hAnsiTheme="minorHAnsi" w:cstheme="minorHAnsi"/>
        </w:rPr>
      </w:pPr>
    </w:p>
    <w:p w14:paraId="777875CD" w14:textId="77777777" w:rsidR="008676F9" w:rsidRDefault="008676F9" w:rsidP="005F3FB0">
      <w:pPr>
        <w:jc w:val="both"/>
        <w:rPr>
          <w:rFonts w:asciiTheme="minorHAnsi" w:hAnsiTheme="minorHAnsi" w:cstheme="minorHAnsi"/>
        </w:rPr>
      </w:pPr>
    </w:p>
    <w:p w14:paraId="3F2A5E2A" w14:textId="77777777" w:rsidR="00E01EED" w:rsidRDefault="00E01EED" w:rsidP="005F3FB0">
      <w:pPr>
        <w:jc w:val="both"/>
        <w:rPr>
          <w:rFonts w:asciiTheme="minorHAnsi" w:hAnsiTheme="minorHAnsi" w:cstheme="minorHAnsi"/>
        </w:rPr>
      </w:pPr>
    </w:p>
    <w:p w14:paraId="49BCB4CC" w14:textId="77777777" w:rsidR="00E01EED" w:rsidRDefault="00E01EED" w:rsidP="005F3FB0">
      <w:pPr>
        <w:jc w:val="both"/>
        <w:rPr>
          <w:rFonts w:asciiTheme="minorHAnsi" w:hAnsiTheme="minorHAnsi" w:cstheme="minorHAnsi"/>
        </w:rPr>
      </w:pPr>
    </w:p>
    <w:p w14:paraId="6EEC032E" w14:textId="77777777" w:rsidR="00E01EED" w:rsidRDefault="00E01EED" w:rsidP="005F3FB0">
      <w:pPr>
        <w:jc w:val="both"/>
        <w:rPr>
          <w:rFonts w:asciiTheme="minorHAnsi" w:hAnsiTheme="minorHAnsi" w:cstheme="minorHAnsi"/>
        </w:rPr>
      </w:pPr>
    </w:p>
    <w:p w14:paraId="7340A5CC" w14:textId="77777777" w:rsidR="00E01EED" w:rsidRDefault="00E01EED" w:rsidP="005F3FB0">
      <w:pPr>
        <w:jc w:val="both"/>
        <w:rPr>
          <w:rFonts w:asciiTheme="minorHAnsi" w:hAnsiTheme="minorHAnsi" w:cstheme="minorHAnsi"/>
        </w:rPr>
      </w:pPr>
    </w:p>
    <w:p w14:paraId="40099567" w14:textId="77777777" w:rsidR="00E01EED" w:rsidRDefault="00E01EED" w:rsidP="005F3FB0">
      <w:pPr>
        <w:jc w:val="both"/>
        <w:rPr>
          <w:rFonts w:asciiTheme="minorHAnsi" w:hAnsiTheme="minorHAnsi" w:cstheme="minorHAnsi"/>
        </w:rPr>
      </w:pPr>
    </w:p>
    <w:p w14:paraId="2B026B70" w14:textId="77777777" w:rsidR="00E01EED" w:rsidRDefault="00E01EED" w:rsidP="005F3FB0">
      <w:pPr>
        <w:jc w:val="both"/>
        <w:rPr>
          <w:rFonts w:asciiTheme="minorHAnsi" w:hAnsiTheme="minorHAnsi" w:cstheme="minorHAnsi"/>
        </w:rPr>
      </w:pPr>
    </w:p>
    <w:p w14:paraId="3A85EFDE" w14:textId="77777777" w:rsidR="00E01EED" w:rsidRDefault="00E01EED" w:rsidP="005F3FB0">
      <w:pPr>
        <w:jc w:val="both"/>
        <w:rPr>
          <w:rFonts w:asciiTheme="minorHAnsi" w:hAnsiTheme="minorHAnsi" w:cstheme="minorHAnsi"/>
        </w:rPr>
      </w:pPr>
    </w:p>
    <w:p w14:paraId="7715CF6B" w14:textId="77777777" w:rsidR="00E01EED" w:rsidRDefault="00E01EED" w:rsidP="005F3FB0">
      <w:pPr>
        <w:jc w:val="both"/>
        <w:rPr>
          <w:rFonts w:asciiTheme="minorHAnsi" w:hAnsiTheme="minorHAnsi" w:cstheme="minorHAnsi"/>
        </w:rPr>
      </w:pPr>
    </w:p>
    <w:p w14:paraId="4D3DE996" w14:textId="77777777" w:rsidR="00E01EED" w:rsidRDefault="00E01EED" w:rsidP="005F3FB0">
      <w:pPr>
        <w:jc w:val="both"/>
        <w:rPr>
          <w:rFonts w:asciiTheme="minorHAnsi" w:hAnsiTheme="minorHAnsi" w:cstheme="minorHAnsi"/>
        </w:rPr>
      </w:pPr>
    </w:p>
    <w:p w14:paraId="65C3322A" w14:textId="77777777" w:rsidR="00E01EED" w:rsidRDefault="00E01EED" w:rsidP="005F3FB0">
      <w:pPr>
        <w:jc w:val="both"/>
        <w:rPr>
          <w:rFonts w:asciiTheme="minorHAnsi" w:hAnsiTheme="minorHAnsi" w:cstheme="minorHAnsi"/>
        </w:rPr>
      </w:pPr>
    </w:p>
    <w:p w14:paraId="196A1B5A" w14:textId="77777777" w:rsidR="00E01EED" w:rsidRDefault="00E01EED" w:rsidP="005F3FB0">
      <w:pPr>
        <w:jc w:val="both"/>
        <w:rPr>
          <w:rFonts w:asciiTheme="minorHAnsi" w:hAnsiTheme="minorHAnsi" w:cstheme="minorHAnsi"/>
        </w:rPr>
      </w:pPr>
    </w:p>
    <w:p w14:paraId="45FDAC45" w14:textId="77777777" w:rsidR="00E01EED" w:rsidRDefault="00E01EED" w:rsidP="005F3FB0">
      <w:pPr>
        <w:jc w:val="both"/>
        <w:rPr>
          <w:rFonts w:asciiTheme="minorHAnsi" w:hAnsiTheme="minorHAnsi" w:cstheme="minorHAnsi"/>
        </w:rPr>
      </w:pPr>
    </w:p>
    <w:p w14:paraId="71F88811" w14:textId="77777777" w:rsidR="00E01EED" w:rsidRDefault="00E01EED" w:rsidP="005F3FB0">
      <w:pPr>
        <w:jc w:val="both"/>
        <w:rPr>
          <w:rFonts w:asciiTheme="minorHAnsi" w:hAnsiTheme="minorHAnsi" w:cstheme="minorHAnsi"/>
        </w:rPr>
      </w:pPr>
    </w:p>
    <w:p w14:paraId="2B62499C" w14:textId="77777777" w:rsidR="00E01EED" w:rsidRDefault="00E01EED" w:rsidP="005F3FB0">
      <w:pPr>
        <w:jc w:val="both"/>
        <w:rPr>
          <w:rFonts w:asciiTheme="minorHAnsi" w:hAnsiTheme="minorHAnsi" w:cstheme="minorHAnsi"/>
        </w:rPr>
      </w:pPr>
    </w:p>
    <w:p w14:paraId="6D328A90" w14:textId="77777777" w:rsidR="00E01EED" w:rsidRDefault="00E01EED" w:rsidP="005F3FB0">
      <w:pPr>
        <w:jc w:val="both"/>
        <w:rPr>
          <w:rFonts w:asciiTheme="minorHAnsi" w:hAnsiTheme="minorHAnsi" w:cstheme="minorHAnsi"/>
        </w:rPr>
      </w:pPr>
    </w:p>
    <w:p w14:paraId="1A640146" w14:textId="77777777" w:rsidR="00E01EED" w:rsidRDefault="00E01EED" w:rsidP="005F3FB0">
      <w:pPr>
        <w:jc w:val="both"/>
        <w:rPr>
          <w:rFonts w:asciiTheme="minorHAnsi" w:hAnsiTheme="minorHAnsi" w:cstheme="minorHAnsi"/>
        </w:rPr>
      </w:pPr>
    </w:p>
    <w:p w14:paraId="30AD2711" w14:textId="77777777" w:rsidR="00E01EED" w:rsidRDefault="00E01EED" w:rsidP="005F3FB0">
      <w:pPr>
        <w:jc w:val="both"/>
        <w:rPr>
          <w:rFonts w:asciiTheme="minorHAnsi" w:hAnsiTheme="minorHAnsi" w:cstheme="minorHAnsi"/>
        </w:rPr>
      </w:pPr>
    </w:p>
    <w:p w14:paraId="5C495D80" w14:textId="77777777" w:rsidR="00E01EED" w:rsidRDefault="00E01EED" w:rsidP="005F3FB0">
      <w:pPr>
        <w:jc w:val="both"/>
        <w:rPr>
          <w:rFonts w:asciiTheme="minorHAnsi" w:hAnsiTheme="minorHAnsi" w:cstheme="minorHAnsi"/>
        </w:rPr>
      </w:pPr>
    </w:p>
    <w:p w14:paraId="396385F3" w14:textId="77777777" w:rsidR="00E01EED" w:rsidRDefault="00E01EED" w:rsidP="005F3FB0">
      <w:pPr>
        <w:jc w:val="both"/>
        <w:rPr>
          <w:rFonts w:asciiTheme="minorHAnsi" w:hAnsiTheme="minorHAnsi" w:cstheme="minorHAnsi"/>
        </w:rPr>
      </w:pPr>
    </w:p>
    <w:p w14:paraId="0FB3EDF4" w14:textId="77777777" w:rsidR="00E01EED" w:rsidRDefault="00E01EED" w:rsidP="005F3FB0">
      <w:pPr>
        <w:jc w:val="both"/>
        <w:rPr>
          <w:rFonts w:asciiTheme="minorHAnsi" w:hAnsiTheme="minorHAnsi" w:cstheme="minorHAnsi"/>
        </w:rPr>
      </w:pPr>
    </w:p>
    <w:p w14:paraId="49305ADD" w14:textId="77777777" w:rsidR="00E01EED" w:rsidRDefault="00E01EED" w:rsidP="005F3FB0">
      <w:pPr>
        <w:jc w:val="both"/>
        <w:rPr>
          <w:rFonts w:asciiTheme="minorHAnsi" w:hAnsiTheme="minorHAnsi" w:cstheme="minorHAnsi"/>
        </w:rPr>
      </w:pPr>
    </w:p>
    <w:p w14:paraId="1D595B29" w14:textId="77777777" w:rsidR="00E01EED" w:rsidRDefault="00E01EED" w:rsidP="005F3FB0">
      <w:pPr>
        <w:jc w:val="both"/>
        <w:rPr>
          <w:rFonts w:asciiTheme="minorHAnsi" w:hAnsiTheme="minorHAnsi" w:cstheme="minorHAnsi"/>
        </w:rPr>
      </w:pPr>
    </w:p>
    <w:p w14:paraId="288594B7" w14:textId="77777777" w:rsidR="00E01EED" w:rsidRDefault="00E01EED" w:rsidP="005F3FB0">
      <w:pPr>
        <w:jc w:val="both"/>
        <w:rPr>
          <w:rFonts w:asciiTheme="minorHAnsi" w:hAnsiTheme="minorHAnsi" w:cstheme="minorHAnsi"/>
        </w:rPr>
      </w:pPr>
    </w:p>
    <w:p w14:paraId="4C8351A3" w14:textId="77777777" w:rsidR="00E01EED" w:rsidRDefault="00E01EED" w:rsidP="005F3FB0">
      <w:pPr>
        <w:jc w:val="both"/>
        <w:rPr>
          <w:rFonts w:asciiTheme="minorHAnsi" w:hAnsiTheme="minorHAnsi" w:cstheme="minorHAnsi"/>
        </w:rPr>
      </w:pPr>
    </w:p>
    <w:p w14:paraId="73959F91" w14:textId="77777777" w:rsidR="00E01EED" w:rsidRDefault="00E01EED" w:rsidP="005F3FB0">
      <w:pPr>
        <w:jc w:val="both"/>
        <w:rPr>
          <w:rFonts w:asciiTheme="minorHAnsi" w:hAnsiTheme="minorHAnsi" w:cstheme="minorHAnsi"/>
        </w:rPr>
      </w:pPr>
    </w:p>
    <w:p w14:paraId="75FFF596" w14:textId="77777777" w:rsidR="00E01EED" w:rsidRDefault="00E01EED" w:rsidP="005F3FB0">
      <w:pPr>
        <w:jc w:val="both"/>
        <w:rPr>
          <w:rFonts w:asciiTheme="minorHAnsi" w:hAnsiTheme="minorHAnsi" w:cstheme="minorHAnsi"/>
        </w:rPr>
      </w:pPr>
    </w:p>
    <w:p w14:paraId="228C5E2C" w14:textId="77777777" w:rsidR="00E01EED" w:rsidRDefault="00E01EED" w:rsidP="005F3FB0">
      <w:pPr>
        <w:jc w:val="both"/>
        <w:rPr>
          <w:rFonts w:asciiTheme="minorHAnsi" w:hAnsiTheme="minorHAnsi" w:cstheme="minorHAnsi"/>
        </w:rPr>
      </w:pPr>
    </w:p>
    <w:p w14:paraId="3314FF93" w14:textId="77777777" w:rsidR="00E01EED" w:rsidRDefault="00E01EED" w:rsidP="005F3FB0">
      <w:pPr>
        <w:jc w:val="both"/>
        <w:rPr>
          <w:rFonts w:asciiTheme="minorHAnsi" w:hAnsiTheme="minorHAnsi" w:cstheme="minorHAnsi"/>
        </w:rPr>
      </w:pPr>
    </w:p>
    <w:p w14:paraId="7D66388B" w14:textId="77777777" w:rsidR="00E01EED" w:rsidRDefault="00E01EED" w:rsidP="005F3FB0">
      <w:pPr>
        <w:jc w:val="both"/>
        <w:rPr>
          <w:rFonts w:asciiTheme="minorHAnsi" w:hAnsiTheme="minorHAnsi" w:cstheme="minorHAnsi"/>
        </w:rPr>
      </w:pPr>
    </w:p>
    <w:p w14:paraId="2DA981A0" w14:textId="77777777" w:rsidR="00E01EED" w:rsidRDefault="00E01EED" w:rsidP="005F3FB0">
      <w:pPr>
        <w:jc w:val="both"/>
        <w:rPr>
          <w:rFonts w:asciiTheme="minorHAnsi" w:hAnsiTheme="minorHAnsi" w:cstheme="minorHAnsi"/>
        </w:rPr>
      </w:pPr>
    </w:p>
    <w:p w14:paraId="2915C97C" w14:textId="77777777" w:rsidR="00E01EED" w:rsidRDefault="00E01EED" w:rsidP="005F3FB0">
      <w:pPr>
        <w:jc w:val="both"/>
        <w:rPr>
          <w:rFonts w:asciiTheme="minorHAnsi" w:hAnsiTheme="minorHAnsi" w:cstheme="minorHAnsi"/>
        </w:rPr>
      </w:pPr>
    </w:p>
    <w:p w14:paraId="6E313FDA" w14:textId="77777777" w:rsidR="00E01EED" w:rsidRDefault="00E01EED" w:rsidP="005F3FB0">
      <w:pPr>
        <w:jc w:val="both"/>
        <w:rPr>
          <w:rFonts w:asciiTheme="minorHAnsi" w:hAnsiTheme="minorHAnsi" w:cstheme="minorHAnsi"/>
        </w:rPr>
      </w:pPr>
    </w:p>
    <w:p w14:paraId="1EEA42C7" w14:textId="77777777" w:rsidR="00E01EED" w:rsidRDefault="00E01EED" w:rsidP="005F3FB0">
      <w:pPr>
        <w:jc w:val="both"/>
        <w:rPr>
          <w:rFonts w:asciiTheme="minorHAnsi" w:hAnsiTheme="minorHAnsi" w:cstheme="minorHAnsi"/>
        </w:rPr>
      </w:pPr>
    </w:p>
    <w:p w14:paraId="433E54FE" w14:textId="77777777" w:rsidR="00E01EED" w:rsidRDefault="00E01EED" w:rsidP="005F3FB0">
      <w:pPr>
        <w:jc w:val="both"/>
        <w:rPr>
          <w:rFonts w:asciiTheme="minorHAnsi" w:hAnsiTheme="minorHAnsi" w:cstheme="minorHAnsi"/>
        </w:rPr>
      </w:pPr>
    </w:p>
    <w:p w14:paraId="700AC794" w14:textId="34715F2E" w:rsidR="00A5595B" w:rsidRPr="00747A18" w:rsidRDefault="00A5595B" w:rsidP="00A5595B">
      <w:pPr>
        <w:spacing w:line="360" w:lineRule="auto"/>
        <w:jc w:val="center"/>
        <w:outlineLvl w:val="1"/>
        <w:rPr>
          <w:rFonts w:ascii="Calibri" w:hAnsi="Calibri" w:cs="Calibri"/>
          <w:b/>
        </w:rPr>
      </w:pPr>
      <w:bookmarkStart w:id="82" w:name="_Toc187165716"/>
      <w:r w:rsidRPr="00747A18">
        <w:rPr>
          <w:rFonts w:ascii="Calibri" w:hAnsi="Calibri" w:cs="Calibri"/>
          <w:b/>
        </w:rPr>
        <w:t xml:space="preserve">Interfaz </w:t>
      </w:r>
      <w:r>
        <w:rPr>
          <w:rFonts w:ascii="Calibri" w:hAnsi="Calibri" w:cs="Calibri"/>
          <w:b/>
        </w:rPr>
        <w:t>Zona de almacén</w:t>
      </w:r>
      <w:bookmarkEnd w:id="82"/>
      <w:r>
        <w:rPr>
          <w:rFonts w:ascii="Calibri" w:hAnsi="Calibri" w:cs="Calibri"/>
          <w:b/>
        </w:rPr>
        <w:t xml:space="preserve"> </w:t>
      </w:r>
    </w:p>
    <w:p w14:paraId="5CEC0768" w14:textId="77777777" w:rsidR="008676F9" w:rsidRDefault="008676F9" w:rsidP="005F3FB0">
      <w:pPr>
        <w:jc w:val="both"/>
        <w:rPr>
          <w:rFonts w:asciiTheme="minorHAnsi" w:hAnsiTheme="minorHAnsi" w:cstheme="minorHAnsi"/>
        </w:rPr>
      </w:pPr>
    </w:p>
    <w:p w14:paraId="1FDF0FDD" w14:textId="77777777" w:rsidR="008676F9" w:rsidRDefault="008676F9" w:rsidP="005F3FB0">
      <w:pPr>
        <w:jc w:val="both"/>
        <w:rPr>
          <w:rFonts w:asciiTheme="minorHAnsi" w:hAnsiTheme="minorHAnsi" w:cstheme="minorHAnsi"/>
        </w:rPr>
      </w:pPr>
    </w:p>
    <w:p w14:paraId="2DB736C1" w14:textId="77777777" w:rsidR="008676F9" w:rsidRDefault="008676F9" w:rsidP="005F3FB0">
      <w:pPr>
        <w:jc w:val="both"/>
        <w:rPr>
          <w:rFonts w:asciiTheme="minorHAnsi" w:hAnsiTheme="minorHAnsi" w:cstheme="minorHAnsi"/>
        </w:rPr>
      </w:pPr>
    </w:p>
    <w:p w14:paraId="1BB2B794" w14:textId="77777777" w:rsidR="008676F9" w:rsidRDefault="008676F9" w:rsidP="005F3FB0">
      <w:pPr>
        <w:jc w:val="both"/>
        <w:rPr>
          <w:rFonts w:asciiTheme="minorHAnsi" w:hAnsiTheme="minorHAnsi" w:cstheme="minorHAnsi"/>
        </w:rPr>
      </w:pPr>
    </w:p>
    <w:p w14:paraId="5E4C7FEB" w14:textId="77777777" w:rsidR="008676F9" w:rsidRDefault="008676F9" w:rsidP="005F3FB0">
      <w:pPr>
        <w:jc w:val="both"/>
        <w:rPr>
          <w:rFonts w:asciiTheme="minorHAnsi" w:hAnsiTheme="minorHAnsi" w:cstheme="minorHAnsi"/>
        </w:rPr>
      </w:pPr>
    </w:p>
    <w:p w14:paraId="638A85C9" w14:textId="77777777" w:rsidR="008676F9" w:rsidRDefault="008676F9" w:rsidP="005F3FB0">
      <w:pPr>
        <w:jc w:val="both"/>
        <w:rPr>
          <w:rFonts w:asciiTheme="minorHAnsi" w:hAnsiTheme="minorHAnsi" w:cstheme="minorHAnsi"/>
        </w:rPr>
      </w:pPr>
    </w:p>
    <w:p w14:paraId="05E89C6B" w14:textId="77777777" w:rsidR="008676F9" w:rsidRDefault="008676F9" w:rsidP="005F3FB0">
      <w:pPr>
        <w:jc w:val="both"/>
        <w:rPr>
          <w:rFonts w:asciiTheme="minorHAnsi" w:hAnsiTheme="minorHAnsi" w:cstheme="minorHAnsi"/>
        </w:rPr>
      </w:pPr>
    </w:p>
    <w:p w14:paraId="7D071B91" w14:textId="77777777" w:rsidR="008676F9" w:rsidRDefault="008676F9" w:rsidP="005F3FB0">
      <w:pPr>
        <w:jc w:val="both"/>
        <w:rPr>
          <w:rFonts w:asciiTheme="minorHAnsi" w:hAnsiTheme="minorHAnsi" w:cstheme="minorHAnsi"/>
        </w:rPr>
      </w:pPr>
    </w:p>
    <w:p w14:paraId="2D024D74" w14:textId="77777777" w:rsidR="008676F9" w:rsidRDefault="008676F9" w:rsidP="005F3FB0">
      <w:pPr>
        <w:jc w:val="both"/>
        <w:rPr>
          <w:rFonts w:asciiTheme="minorHAnsi" w:hAnsiTheme="minorHAnsi" w:cstheme="minorHAnsi"/>
        </w:rPr>
      </w:pPr>
    </w:p>
    <w:p w14:paraId="6AA0A081" w14:textId="77777777" w:rsidR="008676F9" w:rsidRDefault="008676F9" w:rsidP="005F3FB0">
      <w:pPr>
        <w:jc w:val="both"/>
        <w:rPr>
          <w:rFonts w:asciiTheme="minorHAnsi" w:hAnsiTheme="minorHAnsi" w:cstheme="minorHAnsi"/>
        </w:rPr>
      </w:pPr>
    </w:p>
    <w:p w14:paraId="7022C4EC" w14:textId="77777777" w:rsidR="008676F9" w:rsidRDefault="008676F9" w:rsidP="005F3FB0">
      <w:pPr>
        <w:jc w:val="both"/>
        <w:rPr>
          <w:rFonts w:asciiTheme="minorHAnsi" w:hAnsiTheme="minorHAnsi" w:cstheme="minorHAnsi"/>
        </w:rPr>
      </w:pPr>
    </w:p>
    <w:p w14:paraId="1BC7138E" w14:textId="77777777" w:rsidR="008676F9" w:rsidRDefault="008676F9" w:rsidP="005F3FB0">
      <w:pPr>
        <w:jc w:val="both"/>
        <w:rPr>
          <w:rFonts w:asciiTheme="minorHAnsi" w:hAnsiTheme="minorHAnsi" w:cstheme="minorHAnsi"/>
        </w:rPr>
      </w:pPr>
    </w:p>
    <w:p w14:paraId="78C7686B" w14:textId="77777777" w:rsidR="008676F9" w:rsidRDefault="008676F9" w:rsidP="005F3FB0">
      <w:pPr>
        <w:jc w:val="both"/>
        <w:rPr>
          <w:rFonts w:asciiTheme="minorHAnsi" w:hAnsiTheme="minorHAnsi" w:cstheme="minorHAnsi"/>
        </w:rPr>
      </w:pPr>
    </w:p>
    <w:p w14:paraId="69F6E44D" w14:textId="77777777" w:rsidR="008676F9" w:rsidRDefault="008676F9" w:rsidP="005F3FB0">
      <w:pPr>
        <w:jc w:val="both"/>
        <w:rPr>
          <w:rFonts w:asciiTheme="minorHAnsi" w:hAnsiTheme="minorHAnsi" w:cstheme="minorHAnsi"/>
        </w:rPr>
      </w:pPr>
    </w:p>
    <w:p w14:paraId="2C8CD72F" w14:textId="77777777" w:rsidR="008676F9" w:rsidRDefault="008676F9" w:rsidP="005F3FB0">
      <w:pPr>
        <w:jc w:val="both"/>
        <w:rPr>
          <w:rFonts w:asciiTheme="minorHAnsi" w:hAnsiTheme="minorHAnsi" w:cstheme="minorHAnsi"/>
        </w:rPr>
      </w:pPr>
    </w:p>
    <w:p w14:paraId="434F68A7" w14:textId="77777777" w:rsidR="008676F9" w:rsidRDefault="008676F9" w:rsidP="005F3FB0">
      <w:pPr>
        <w:jc w:val="both"/>
        <w:rPr>
          <w:rFonts w:asciiTheme="minorHAnsi" w:hAnsiTheme="minorHAnsi" w:cstheme="minorHAnsi"/>
        </w:rPr>
      </w:pPr>
    </w:p>
    <w:p w14:paraId="2AE6D682" w14:textId="77777777" w:rsidR="008676F9" w:rsidRDefault="008676F9" w:rsidP="005F3FB0">
      <w:pPr>
        <w:jc w:val="both"/>
        <w:rPr>
          <w:rFonts w:asciiTheme="minorHAnsi" w:hAnsiTheme="minorHAnsi" w:cstheme="minorHAnsi"/>
        </w:rPr>
      </w:pPr>
    </w:p>
    <w:p w14:paraId="062FB5CB" w14:textId="77777777" w:rsidR="008676F9" w:rsidRDefault="008676F9" w:rsidP="005F3FB0">
      <w:pPr>
        <w:jc w:val="both"/>
        <w:rPr>
          <w:rFonts w:asciiTheme="minorHAnsi" w:hAnsiTheme="minorHAnsi" w:cstheme="minorHAnsi"/>
        </w:rPr>
      </w:pPr>
    </w:p>
    <w:p w14:paraId="7FCBB83D" w14:textId="77777777" w:rsidR="008676F9" w:rsidRDefault="008676F9" w:rsidP="005F3FB0">
      <w:pPr>
        <w:jc w:val="both"/>
        <w:rPr>
          <w:rFonts w:asciiTheme="minorHAnsi" w:hAnsiTheme="minorHAnsi" w:cstheme="minorHAnsi"/>
        </w:rPr>
      </w:pPr>
    </w:p>
    <w:p w14:paraId="3EB9EB05" w14:textId="77777777" w:rsidR="008676F9" w:rsidRDefault="008676F9" w:rsidP="005F3FB0">
      <w:pPr>
        <w:jc w:val="both"/>
        <w:rPr>
          <w:rFonts w:asciiTheme="minorHAnsi" w:hAnsiTheme="minorHAnsi" w:cstheme="minorHAnsi"/>
        </w:rPr>
      </w:pPr>
    </w:p>
    <w:p w14:paraId="4953CD14" w14:textId="77777777" w:rsidR="008676F9" w:rsidRDefault="008676F9" w:rsidP="005F3FB0">
      <w:pPr>
        <w:jc w:val="both"/>
        <w:rPr>
          <w:rFonts w:asciiTheme="minorHAnsi" w:hAnsiTheme="minorHAnsi" w:cstheme="minorHAnsi"/>
        </w:rPr>
      </w:pPr>
    </w:p>
    <w:p w14:paraId="2BBB03AD" w14:textId="77777777" w:rsidR="008676F9" w:rsidRDefault="008676F9" w:rsidP="005F3FB0">
      <w:pPr>
        <w:jc w:val="both"/>
        <w:rPr>
          <w:rFonts w:asciiTheme="minorHAnsi" w:hAnsiTheme="minorHAnsi" w:cstheme="minorHAnsi"/>
        </w:rPr>
      </w:pPr>
    </w:p>
    <w:p w14:paraId="5A43A1EC" w14:textId="77777777" w:rsidR="008676F9" w:rsidRDefault="008676F9" w:rsidP="005F3FB0">
      <w:pPr>
        <w:jc w:val="both"/>
        <w:rPr>
          <w:rFonts w:asciiTheme="minorHAnsi" w:hAnsiTheme="minorHAnsi" w:cstheme="minorHAnsi"/>
        </w:rPr>
      </w:pPr>
    </w:p>
    <w:p w14:paraId="137BD266" w14:textId="77777777" w:rsidR="008676F9" w:rsidRDefault="008676F9" w:rsidP="005F3FB0">
      <w:pPr>
        <w:jc w:val="both"/>
        <w:rPr>
          <w:rFonts w:asciiTheme="minorHAnsi" w:hAnsiTheme="minorHAnsi" w:cstheme="minorHAnsi"/>
        </w:rPr>
      </w:pPr>
    </w:p>
    <w:p w14:paraId="030EFD63" w14:textId="77777777" w:rsidR="008676F9" w:rsidRDefault="008676F9" w:rsidP="005F3FB0">
      <w:pPr>
        <w:jc w:val="both"/>
        <w:rPr>
          <w:rFonts w:asciiTheme="minorHAnsi" w:hAnsiTheme="minorHAnsi" w:cstheme="minorHAnsi"/>
        </w:rPr>
      </w:pPr>
    </w:p>
    <w:p w14:paraId="46F65439" w14:textId="77777777" w:rsidR="008676F9" w:rsidRDefault="008676F9" w:rsidP="005F3FB0">
      <w:pPr>
        <w:jc w:val="both"/>
        <w:rPr>
          <w:rFonts w:asciiTheme="minorHAnsi" w:hAnsiTheme="minorHAnsi" w:cstheme="minorHAnsi"/>
        </w:rPr>
      </w:pPr>
    </w:p>
    <w:p w14:paraId="5D959B41" w14:textId="77777777" w:rsidR="008676F9" w:rsidRDefault="008676F9" w:rsidP="005F3FB0">
      <w:pPr>
        <w:jc w:val="both"/>
        <w:rPr>
          <w:rFonts w:asciiTheme="minorHAnsi" w:hAnsiTheme="minorHAnsi" w:cstheme="minorHAnsi"/>
        </w:rPr>
      </w:pPr>
    </w:p>
    <w:p w14:paraId="62F59B88" w14:textId="77777777" w:rsidR="008676F9" w:rsidRDefault="008676F9" w:rsidP="005F3FB0">
      <w:pPr>
        <w:jc w:val="both"/>
        <w:rPr>
          <w:rFonts w:asciiTheme="minorHAnsi" w:hAnsiTheme="minorHAnsi" w:cstheme="minorHAnsi"/>
        </w:rPr>
      </w:pPr>
    </w:p>
    <w:p w14:paraId="114A17E3" w14:textId="77777777" w:rsidR="008676F9" w:rsidRDefault="008676F9" w:rsidP="005F3FB0">
      <w:pPr>
        <w:jc w:val="both"/>
        <w:rPr>
          <w:rFonts w:asciiTheme="minorHAnsi" w:hAnsiTheme="minorHAnsi" w:cstheme="minorHAnsi"/>
        </w:rPr>
      </w:pPr>
    </w:p>
    <w:p w14:paraId="5C20DAB3" w14:textId="77777777" w:rsidR="008676F9" w:rsidRDefault="008676F9" w:rsidP="005F3FB0">
      <w:pPr>
        <w:jc w:val="both"/>
        <w:rPr>
          <w:rFonts w:asciiTheme="minorHAnsi" w:hAnsiTheme="minorHAnsi" w:cstheme="minorHAnsi"/>
        </w:rPr>
      </w:pPr>
    </w:p>
    <w:p w14:paraId="1C85D22A" w14:textId="77777777" w:rsidR="008676F9" w:rsidRDefault="008676F9" w:rsidP="005F3FB0">
      <w:pPr>
        <w:jc w:val="both"/>
        <w:rPr>
          <w:rFonts w:asciiTheme="minorHAnsi" w:hAnsiTheme="minorHAnsi" w:cstheme="minorHAnsi"/>
        </w:rPr>
      </w:pPr>
    </w:p>
    <w:p w14:paraId="4712E070" w14:textId="77777777" w:rsidR="009309A3" w:rsidRDefault="009309A3" w:rsidP="005F3FB0">
      <w:pPr>
        <w:jc w:val="both"/>
        <w:rPr>
          <w:rFonts w:asciiTheme="minorHAnsi" w:hAnsiTheme="minorHAnsi" w:cstheme="minorHAnsi"/>
        </w:rPr>
      </w:pPr>
    </w:p>
    <w:p w14:paraId="75472BCC" w14:textId="77777777" w:rsidR="003B69D6" w:rsidRDefault="003B69D6" w:rsidP="005F3FB0">
      <w:pPr>
        <w:jc w:val="both"/>
        <w:rPr>
          <w:rFonts w:asciiTheme="minorHAnsi" w:hAnsiTheme="minorHAnsi" w:cstheme="minorHAnsi"/>
        </w:rPr>
      </w:pPr>
    </w:p>
    <w:p w14:paraId="25F0BF1F" w14:textId="77777777" w:rsidR="00E01EED" w:rsidRDefault="00E01EED" w:rsidP="005F3FB0">
      <w:pPr>
        <w:jc w:val="both"/>
        <w:rPr>
          <w:rFonts w:asciiTheme="minorHAnsi" w:hAnsiTheme="minorHAnsi" w:cstheme="minorHAnsi"/>
        </w:rPr>
      </w:pPr>
    </w:p>
    <w:p w14:paraId="0BC5B0E1" w14:textId="77777777" w:rsidR="00E01EED" w:rsidRDefault="00E01EED" w:rsidP="005F3FB0">
      <w:pPr>
        <w:jc w:val="both"/>
        <w:rPr>
          <w:rFonts w:asciiTheme="minorHAnsi" w:hAnsiTheme="minorHAnsi" w:cstheme="minorHAnsi"/>
        </w:rPr>
      </w:pPr>
    </w:p>
    <w:p w14:paraId="5FAD8224" w14:textId="77777777" w:rsidR="00E01EED" w:rsidRDefault="00E01EED" w:rsidP="005F3FB0">
      <w:pPr>
        <w:jc w:val="both"/>
        <w:rPr>
          <w:rFonts w:asciiTheme="minorHAnsi" w:hAnsiTheme="minorHAnsi" w:cstheme="minorHAnsi"/>
        </w:rPr>
      </w:pPr>
    </w:p>
    <w:p w14:paraId="61558633" w14:textId="77777777" w:rsidR="00E01EED" w:rsidRDefault="00E01EED" w:rsidP="005F3FB0">
      <w:pPr>
        <w:jc w:val="both"/>
        <w:rPr>
          <w:rFonts w:asciiTheme="minorHAnsi" w:hAnsiTheme="minorHAnsi" w:cstheme="minorHAnsi"/>
        </w:rPr>
      </w:pPr>
    </w:p>
    <w:p w14:paraId="06F8BC74" w14:textId="77777777" w:rsidR="00E01EED" w:rsidRDefault="00E01EED" w:rsidP="005F3FB0">
      <w:pPr>
        <w:jc w:val="both"/>
        <w:rPr>
          <w:rFonts w:asciiTheme="minorHAnsi" w:hAnsiTheme="minorHAnsi" w:cstheme="minorHAnsi"/>
        </w:rPr>
      </w:pPr>
    </w:p>
    <w:p w14:paraId="4B8164FE" w14:textId="77777777" w:rsidR="00E01EED" w:rsidRDefault="00E01EED" w:rsidP="005F3FB0">
      <w:pPr>
        <w:jc w:val="both"/>
        <w:rPr>
          <w:rFonts w:asciiTheme="minorHAnsi" w:hAnsiTheme="minorHAnsi" w:cstheme="minorHAnsi"/>
        </w:rPr>
      </w:pPr>
    </w:p>
    <w:p w14:paraId="7904F5B1" w14:textId="77777777" w:rsidR="00E01EED" w:rsidRDefault="00E01EED" w:rsidP="005F3FB0">
      <w:pPr>
        <w:jc w:val="both"/>
        <w:rPr>
          <w:rFonts w:asciiTheme="minorHAnsi" w:hAnsiTheme="minorHAnsi" w:cstheme="minorHAnsi"/>
        </w:rPr>
      </w:pPr>
    </w:p>
    <w:p w14:paraId="4EF453E2" w14:textId="77777777" w:rsidR="00E01EED" w:rsidRDefault="00E01EED" w:rsidP="005F3FB0">
      <w:pPr>
        <w:jc w:val="both"/>
        <w:rPr>
          <w:rFonts w:asciiTheme="minorHAnsi" w:hAnsiTheme="minorHAnsi" w:cstheme="minorHAnsi"/>
        </w:rPr>
      </w:pPr>
    </w:p>
    <w:p w14:paraId="37752974" w14:textId="77777777" w:rsidR="00E01EED" w:rsidRDefault="00E01EED" w:rsidP="005F3FB0">
      <w:pPr>
        <w:jc w:val="both"/>
        <w:rPr>
          <w:rFonts w:asciiTheme="minorHAnsi" w:hAnsiTheme="minorHAnsi" w:cstheme="minorHAnsi"/>
        </w:rPr>
      </w:pPr>
    </w:p>
    <w:p w14:paraId="684E2E0C" w14:textId="77777777" w:rsidR="00E01EED" w:rsidRDefault="00E01EED" w:rsidP="005F3FB0">
      <w:pPr>
        <w:jc w:val="both"/>
        <w:rPr>
          <w:rFonts w:asciiTheme="minorHAnsi" w:hAnsiTheme="minorHAnsi" w:cstheme="minorHAnsi"/>
        </w:rPr>
      </w:pPr>
    </w:p>
    <w:p w14:paraId="1FF937C9" w14:textId="77777777" w:rsidR="00A5595B" w:rsidRDefault="00A5595B" w:rsidP="005F3FB0">
      <w:pPr>
        <w:jc w:val="both"/>
        <w:rPr>
          <w:rFonts w:asciiTheme="minorHAnsi" w:hAnsiTheme="minorHAnsi" w:cstheme="minorHAnsi"/>
        </w:rPr>
      </w:pPr>
    </w:p>
    <w:p w14:paraId="4B5D240A" w14:textId="77777777" w:rsidR="00E01EED" w:rsidRPr="00B34862" w:rsidRDefault="00E01EED" w:rsidP="00E01EED">
      <w:pPr>
        <w:pStyle w:val="Ttulo3"/>
        <w:rPr>
          <w:rFonts w:ascii="Calibri" w:hAnsi="Calibri" w:cs="Calibri"/>
          <w:b w:val="0"/>
          <w:bCs w:val="0"/>
          <w:color w:val="000000" w:themeColor="text1"/>
          <w:sz w:val="24"/>
          <w:szCs w:val="24"/>
        </w:rPr>
      </w:pPr>
      <w:bookmarkStart w:id="83" w:name="_Toc187165717"/>
      <w:r>
        <w:rPr>
          <w:rFonts w:ascii="Calibri" w:hAnsi="Calibri" w:cs="Calibri"/>
          <w:color w:val="000000" w:themeColor="text1"/>
          <w:sz w:val="24"/>
          <w:szCs w:val="24"/>
        </w:rPr>
        <w:t>Descripción breve</w:t>
      </w:r>
      <w:bookmarkEnd w:id="83"/>
    </w:p>
    <w:p w14:paraId="2C7CC9F6" w14:textId="77777777" w:rsidR="00E01EED" w:rsidRDefault="00E01EED" w:rsidP="005F3FB0">
      <w:pPr>
        <w:jc w:val="both"/>
        <w:rPr>
          <w:rFonts w:asciiTheme="minorHAnsi" w:hAnsiTheme="minorHAnsi" w:cstheme="minorHAnsi"/>
        </w:rPr>
      </w:pPr>
    </w:p>
    <w:p w14:paraId="62231522" w14:textId="77777777" w:rsidR="00E01EED" w:rsidRDefault="00E01EED" w:rsidP="005F3FB0">
      <w:pPr>
        <w:jc w:val="both"/>
        <w:rPr>
          <w:rFonts w:asciiTheme="minorHAnsi" w:hAnsiTheme="minorHAnsi" w:cstheme="minorHAnsi"/>
        </w:rPr>
      </w:pPr>
    </w:p>
    <w:p w14:paraId="3A6646E7" w14:textId="77777777" w:rsidR="00E01EED" w:rsidRDefault="00E01EED" w:rsidP="005F3FB0">
      <w:pPr>
        <w:jc w:val="both"/>
        <w:rPr>
          <w:rFonts w:asciiTheme="minorHAnsi" w:hAnsiTheme="minorHAnsi" w:cstheme="minorHAnsi"/>
        </w:rPr>
      </w:pPr>
    </w:p>
    <w:p w14:paraId="1D469290" w14:textId="77777777" w:rsidR="00E01EED" w:rsidRDefault="00E01EED" w:rsidP="005F3FB0">
      <w:pPr>
        <w:jc w:val="both"/>
        <w:rPr>
          <w:rFonts w:asciiTheme="minorHAnsi" w:hAnsiTheme="minorHAnsi" w:cstheme="minorHAnsi"/>
        </w:rPr>
      </w:pPr>
    </w:p>
    <w:p w14:paraId="162F97F3" w14:textId="77777777" w:rsidR="00E01EED" w:rsidRDefault="00E01EED" w:rsidP="005F3FB0">
      <w:pPr>
        <w:jc w:val="both"/>
        <w:rPr>
          <w:rFonts w:asciiTheme="minorHAnsi" w:hAnsiTheme="minorHAnsi" w:cstheme="minorHAnsi"/>
        </w:rPr>
      </w:pPr>
    </w:p>
    <w:p w14:paraId="7E2D6A03" w14:textId="77777777" w:rsidR="00E01EED" w:rsidRDefault="00E01EED" w:rsidP="005F3FB0">
      <w:pPr>
        <w:jc w:val="both"/>
        <w:rPr>
          <w:rFonts w:asciiTheme="minorHAnsi" w:hAnsiTheme="minorHAnsi" w:cstheme="minorHAnsi"/>
        </w:rPr>
      </w:pPr>
    </w:p>
    <w:p w14:paraId="1E3061D3" w14:textId="77777777" w:rsidR="00E01EED" w:rsidRDefault="00E01EED" w:rsidP="005F3FB0">
      <w:pPr>
        <w:jc w:val="both"/>
        <w:rPr>
          <w:rFonts w:asciiTheme="minorHAnsi" w:hAnsiTheme="minorHAnsi" w:cstheme="minorHAnsi"/>
        </w:rPr>
      </w:pPr>
    </w:p>
    <w:p w14:paraId="5A8BC42A" w14:textId="77777777" w:rsidR="00E01EED" w:rsidRDefault="00E01EED" w:rsidP="005F3FB0">
      <w:pPr>
        <w:jc w:val="both"/>
        <w:rPr>
          <w:rFonts w:asciiTheme="minorHAnsi" w:hAnsiTheme="minorHAnsi" w:cstheme="minorHAnsi"/>
        </w:rPr>
      </w:pPr>
    </w:p>
    <w:p w14:paraId="4F8E9C3D" w14:textId="77777777" w:rsidR="00E01EED" w:rsidRDefault="00E01EED" w:rsidP="005F3FB0">
      <w:pPr>
        <w:jc w:val="both"/>
        <w:rPr>
          <w:rFonts w:asciiTheme="minorHAnsi" w:hAnsiTheme="minorHAnsi" w:cstheme="minorHAnsi"/>
        </w:rPr>
      </w:pPr>
    </w:p>
    <w:p w14:paraId="5CCB122D" w14:textId="77777777" w:rsidR="00E01EED" w:rsidRDefault="00E01EED" w:rsidP="005F3FB0">
      <w:pPr>
        <w:jc w:val="both"/>
        <w:rPr>
          <w:rFonts w:asciiTheme="minorHAnsi" w:hAnsiTheme="minorHAnsi" w:cstheme="minorHAnsi"/>
        </w:rPr>
      </w:pPr>
    </w:p>
    <w:p w14:paraId="1071B21F" w14:textId="77777777" w:rsidR="00E01EED" w:rsidRDefault="00E01EED" w:rsidP="005F3FB0">
      <w:pPr>
        <w:jc w:val="both"/>
        <w:rPr>
          <w:rFonts w:asciiTheme="minorHAnsi" w:hAnsiTheme="minorHAnsi" w:cstheme="minorHAnsi"/>
        </w:rPr>
      </w:pPr>
    </w:p>
    <w:p w14:paraId="2A65E7A5" w14:textId="77777777" w:rsidR="00E01EED" w:rsidRDefault="00E01EED" w:rsidP="005F3FB0">
      <w:pPr>
        <w:jc w:val="both"/>
        <w:rPr>
          <w:rFonts w:asciiTheme="minorHAnsi" w:hAnsiTheme="minorHAnsi" w:cstheme="minorHAnsi"/>
        </w:rPr>
      </w:pPr>
    </w:p>
    <w:p w14:paraId="689E226E" w14:textId="77777777" w:rsidR="00E01EED" w:rsidRDefault="00E01EED" w:rsidP="005F3FB0">
      <w:pPr>
        <w:jc w:val="both"/>
        <w:rPr>
          <w:rFonts w:asciiTheme="minorHAnsi" w:hAnsiTheme="minorHAnsi" w:cstheme="minorHAnsi"/>
        </w:rPr>
      </w:pPr>
    </w:p>
    <w:p w14:paraId="169C191F" w14:textId="77777777" w:rsidR="00E01EED" w:rsidRDefault="00E01EED" w:rsidP="005F3FB0">
      <w:pPr>
        <w:jc w:val="both"/>
        <w:rPr>
          <w:rFonts w:asciiTheme="minorHAnsi" w:hAnsiTheme="minorHAnsi" w:cstheme="minorHAnsi"/>
        </w:rPr>
      </w:pPr>
    </w:p>
    <w:p w14:paraId="2C539D43" w14:textId="77777777" w:rsidR="00E01EED" w:rsidRDefault="00E01EED" w:rsidP="005F3FB0">
      <w:pPr>
        <w:jc w:val="both"/>
        <w:rPr>
          <w:rFonts w:asciiTheme="minorHAnsi" w:hAnsiTheme="minorHAnsi" w:cstheme="minorHAnsi"/>
        </w:rPr>
      </w:pPr>
    </w:p>
    <w:p w14:paraId="00117A53" w14:textId="77777777" w:rsidR="00E01EED" w:rsidRDefault="00E01EED" w:rsidP="005F3FB0">
      <w:pPr>
        <w:jc w:val="both"/>
        <w:rPr>
          <w:rFonts w:asciiTheme="minorHAnsi" w:hAnsiTheme="minorHAnsi" w:cstheme="minorHAnsi"/>
        </w:rPr>
      </w:pPr>
    </w:p>
    <w:p w14:paraId="2743CA2F" w14:textId="77777777" w:rsidR="00E01EED" w:rsidRDefault="00E01EED" w:rsidP="005F3FB0">
      <w:pPr>
        <w:jc w:val="both"/>
        <w:rPr>
          <w:rFonts w:asciiTheme="minorHAnsi" w:hAnsiTheme="minorHAnsi" w:cstheme="minorHAnsi"/>
        </w:rPr>
      </w:pPr>
    </w:p>
    <w:p w14:paraId="7889B41D" w14:textId="77777777" w:rsidR="00E01EED" w:rsidRDefault="00E01EED" w:rsidP="005F3FB0">
      <w:pPr>
        <w:jc w:val="both"/>
        <w:rPr>
          <w:rFonts w:asciiTheme="minorHAnsi" w:hAnsiTheme="minorHAnsi" w:cstheme="minorHAnsi"/>
        </w:rPr>
      </w:pPr>
    </w:p>
    <w:p w14:paraId="1A3596B1" w14:textId="77777777" w:rsidR="00E01EED" w:rsidRDefault="00E01EED" w:rsidP="005F3FB0">
      <w:pPr>
        <w:jc w:val="both"/>
        <w:rPr>
          <w:rFonts w:asciiTheme="minorHAnsi" w:hAnsiTheme="minorHAnsi" w:cstheme="minorHAnsi"/>
        </w:rPr>
      </w:pPr>
    </w:p>
    <w:p w14:paraId="5880412A" w14:textId="77777777" w:rsidR="00E01EED" w:rsidRDefault="00E01EED" w:rsidP="005F3FB0">
      <w:pPr>
        <w:jc w:val="both"/>
        <w:rPr>
          <w:rFonts w:asciiTheme="minorHAnsi" w:hAnsiTheme="minorHAnsi" w:cstheme="minorHAnsi"/>
        </w:rPr>
      </w:pPr>
    </w:p>
    <w:p w14:paraId="7321F709" w14:textId="77777777" w:rsidR="00E01EED" w:rsidRDefault="00E01EED" w:rsidP="005F3FB0">
      <w:pPr>
        <w:jc w:val="both"/>
        <w:rPr>
          <w:rFonts w:asciiTheme="minorHAnsi" w:hAnsiTheme="minorHAnsi" w:cstheme="minorHAnsi"/>
        </w:rPr>
      </w:pPr>
    </w:p>
    <w:p w14:paraId="53ADCAF9" w14:textId="77777777" w:rsidR="00E01EED" w:rsidRDefault="00E01EED" w:rsidP="005F3FB0">
      <w:pPr>
        <w:jc w:val="both"/>
        <w:rPr>
          <w:rFonts w:asciiTheme="minorHAnsi" w:hAnsiTheme="minorHAnsi" w:cstheme="minorHAnsi"/>
        </w:rPr>
      </w:pPr>
    </w:p>
    <w:p w14:paraId="2A44E1B1" w14:textId="77777777" w:rsidR="00E01EED" w:rsidRDefault="00E01EED" w:rsidP="005F3FB0">
      <w:pPr>
        <w:jc w:val="both"/>
        <w:rPr>
          <w:rFonts w:asciiTheme="minorHAnsi" w:hAnsiTheme="minorHAnsi" w:cstheme="minorHAnsi"/>
        </w:rPr>
      </w:pPr>
    </w:p>
    <w:p w14:paraId="36B2A3B4" w14:textId="77777777" w:rsidR="00E01EED" w:rsidRDefault="00E01EED" w:rsidP="005F3FB0">
      <w:pPr>
        <w:jc w:val="both"/>
        <w:rPr>
          <w:rFonts w:asciiTheme="minorHAnsi" w:hAnsiTheme="minorHAnsi" w:cstheme="minorHAnsi"/>
        </w:rPr>
      </w:pPr>
    </w:p>
    <w:p w14:paraId="529DD4EF" w14:textId="77777777" w:rsidR="00E01EED" w:rsidRDefault="00E01EED" w:rsidP="005F3FB0">
      <w:pPr>
        <w:jc w:val="both"/>
        <w:rPr>
          <w:rFonts w:asciiTheme="minorHAnsi" w:hAnsiTheme="minorHAnsi" w:cstheme="minorHAnsi"/>
        </w:rPr>
      </w:pPr>
    </w:p>
    <w:p w14:paraId="45657715" w14:textId="77777777" w:rsidR="00E01EED" w:rsidRDefault="00E01EED" w:rsidP="005F3FB0">
      <w:pPr>
        <w:jc w:val="both"/>
        <w:rPr>
          <w:rFonts w:asciiTheme="minorHAnsi" w:hAnsiTheme="minorHAnsi" w:cstheme="minorHAnsi"/>
        </w:rPr>
      </w:pPr>
    </w:p>
    <w:p w14:paraId="00928525" w14:textId="77777777" w:rsidR="00E01EED" w:rsidRDefault="00E01EED" w:rsidP="005F3FB0">
      <w:pPr>
        <w:jc w:val="both"/>
        <w:rPr>
          <w:rFonts w:asciiTheme="minorHAnsi" w:hAnsiTheme="minorHAnsi" w:cstheme="minorHAnsi"/>
        </w:rPr>
      </w:pPr>
    </w:p>
    <w:p w14:paraId="01E968E8" w14:textId="77777777" w:rsidR="00E01EED" w:rsidRDefault="00E01EED" w:rsidP="005F3FB0">
      <w:pPr>
        <w:jc w:val="both"/>
        <w:rPr>
          <w:rFonts w:asciiTheme="minorHAnsi" w:hAnsiTheme="minorHAnsi" w:cstheme="minorHAnsi"/>
        </w:rPr>
      </w:pPr>
    </w:p>
    <w:p w14:paraId="735A3D59" w14:textId="77777777" w:rsidR="00E01EED" w:rsidRDefault="00E01EED" w:rsidP="005F3FB0">
      <w:pPr>
        <w:jc w:val="both"/>
        <w:rPr>
          <w:rFonts w:asciiTheme="minorHAnsi" w:hAnsiTheme="minorHAnsi" w:cstheme="minorHAnsi"/>
        </w:rPr>
      </w:pPr>
    </w:p>
    <w:p w14:paraId="0E655306" w14:textId="77777777" w:rsidR="00E01EED" w:rsidRDefault="00E01EED" w:rsidP="005F3FB0">
      <w:pPr>
        <w:jc w:val="both"/>
        <w:rPr>
          <w:rFonts w:asciiTheme="minorHAnsi" w:hAnsiTheme="minorHAnsi" w:cstheme="minorHAnsi"/>
        </w:rPr>
      </w:pPr>
    </w:p>
    <w:p w14:paraId="7BD5A7E2" w14:textId="77777777" w:rsidR="00E01EED" w:rsidRDefault="00E01EED" w:rsidP="005F3FB0">
      <w:pPr>
        <w:jc w:val="both"/>
        <w:rPr>
          <w:rFonts w:asciiTheme="minorHAnsi" w:hAnsiTheme="minorHAnsi" w:cstheme="minorHAnsi"/>
        </w:rPr>
      </w:pPr>
    </w:p>
    <w:p w14:paraId="7DE800A2" w14:textId="77777777" w:rsidR="00E01EED" w:rsidRDefault="00E01EED" w:rsidP="005F3FB0">
      <w:pPr>
        <w:jc w:val="both"/>
        <w:rPr>
          <w:rFonts w:asciiTheme="minorHAnsi" w:hAnsiTheme="minorHAnsi" w:cstheme="minorHAnsi"/>
        </w:rPr>
      </w:pPr>
    </w:p>
    <w:p w14:paraId="207FF61D" w14:textId="77777777" w:rsidR="00E01EED" w:rsidRDefault="00E01EED" w:rsidP="005F3FB0">
      <w:pPr>
        <w:jc w:val="both"/>
        <w:rPr>
          <w:rFonts w:asciiTheme="minorHAnsi" w:hAnsiTheme="minorHAnsi" w:cstheme="minorHAnsi"/>
        </w:rPr>
      </w:pPr>
    </w:p>
    <w:p w14:paraId="7FAF602A" w14:textId="77777777" w:rsidR="00E01EED" w:rsidRDefault="00E01EED" w:rsidP="005F3FB0">
      <w:pPr>
        <w:jc w:val="both"/>
        <w:rPr>
          <w:rFonts w:asciiTheme="minorHAnsi" w:hAnsiTheme="minorHAnsi" w:cstheme="minorHAnsi"/>
        </w:rPr>
      </w:pPr>
    </w:p>
    <w:p w14:paraId="2603A000" w14:textId="77777777" w:rsidR="00E01EED" w:rsidRDefault="00E01EED" w:rsidP="005F3FB0">
      <w:pPr>
        <w:jc w:val="both"/>
        <w:rPr>
          <w:rFonts w:asciiTheme="minorHAnsi" w:hAnsiTheme="minorHAnsi" w:cstheme="minorHAnsi"/>
        </w:rPr>
      </w:pPr>
    </w:p>
    <w:p w14:paraId="3CBEA203" w14:textId="77777777" w:rsidR="00E01EED" w:rsidRDefault="00E01EED" w:rsidP="005F3FB0">
      <w:pPr>
        <w:jc w:val="both"/>
        <w:rPr>
          <w:rFonts w:asciiTheme="minorHAnsi" w:hAnsiTheme="minorHAnsi" w:cstheme="minorHAnsi"/>
        </w:rPr>
      </w:pPr>
    </w:p>
    <w:p w14:paraId="33B71F9A" w14:textId="77777777" w:rsidR="00E01EED" w:rsidRDefault="00E01EED" w:rsidP="005F3FB0">
      <w:pPr>
        <w:jc w:val="both"/>
        <w:rPr>
          <w:rFonts w:asciiTheme="minorHAnsi" w:hAnsiTheme="minorHAnsi" w:cstheme="minorHAnsi"/>
        </w:rPr>
      </w:pPr>
    </w:p>
    <w:p w14:paraId="3907EC97" w14:textId="77777777" w:rsidR="00E01EED" w:rsidRDefault="00E01EED" w:rsidP="005F3FB0">
      <w:pPr>
        <w:jc w:val="both"/>
        <w:rPr>
          <w:rFonts w:asciiTheme="minorHAnsi" w:hAnsiTheme="minorHAnsi" w:cstheme="minorHAnsi"/>
        </w:rPr>
      </w:pPr>
    </w:p>
    <w:p w14:paraId="6EDD64DE" w14:textId="77777777" w:rsidR="00E01EED" w:rsidRDefault="00E01EED" w:rsidP="005F3FB0">
      <w:pPr>
        <w:jc w:val="both"/>
        <w:rPr>
          <w:rFonts w:asciiTheme="minorHAnsi" w:hAnsiTheme="minorHAnsi" w:cstheme="minorHAnsi"/>
        </w:rPr>
      </w:pPr>
    </w:p>
    <w:p w14:paraId="742EBD67" w14:textId="77777777" w:rsidR="00E01EED" w:rsidRDefault="00E01EED" w:rsidP="005F3FB0">
      <w:pPr>
        <w:jc w:val="both"/>
        <w:rPr>
          <w:rFonts w:asciiTheme="minorHAnsi" w:hAnsiTheme="minorHAnsi" w:cstheme="minorHAnsi"/>
        </w:rPr>
      </w:pPr>
    </w:p>
    <w:p w14:paraId="69C9C1F5" w14:textId="77777777" w:rsidR="00E01EED" w:rsidRDefault="00E01EED" w:rsidP="005F3FB0">
      <w:pPr>
        <w:jc w:val="both"/>
        <w:rPr>
          <w:rFonts w:asciiTheme="minorHAnsi" w:hAnsiTheme="minorHAnsi" w:cstheme="minorHAnsi"/>
        </w:rPr>
      </w:pPr>
    </w:p>
    <w:p w14:paraId="5DC0F79B" w14:textId="77777777" w:rsidR="00E01EED" w:rsidRDefault="00E01EED" w:rsidP="005F3FB0">
      <w:pPr>
        <w:jc w:val="both"/>
        <w:rPr>
          <w:rFonts w:asciiTheme="minorHAnsi" w:hAnsiTheme="minorHAnsi" w:cstheme="minorHAnsi"/>
        </w:rPr>
      </w:pPr>
    </w:p>
    <w:p w14:paraId="32E23E5A" w14:textId="77777777" w:rsidR="00E01EED" w:rsidRDefault="00E01EED" w:rsidP="005F3FB0">
      <w:pPr>
        <w:jc w:val="both"/>
        <w:rPr>
          <w:rFonts w:asciiTheme="minorHAnsi" w:hAnsiTheme="minorHAnsi" w:cstheme="minorHAnsi"/>
        </w:rPr>
      </w:pPr>
    </w:p>
    <w:p w14:paraId="5C0FB08F" w14:textId="77777777" w:rsidR="00E01EED" w:rsidRDefault="00E01EED" w:rsidP="005F3FB0">
      <w:pPr>
        <w:jc w:val="both"/>
        <w:rPr>
          <w:rFonts w:asciiTheme="minorHAnsi" w:hAnsiTheme="minorHAnsi" w:cstheme="minorHAnsi"/>
        </w:rPr>
      </w:pPr>
    </w:p>
    <w:p w14:paraId="5ABC7E16" w14:textId="2AB308AF" w:rsidR="00E01EED" w:rsidRPr="00B81B79" w:rsidRDefault="00E01EED" w:rsidP="00E01EED">
      <w:pPr>
        <w:pStyle w:val="Ttulo3"/>
        <w:jc w:val="center"/>
        <w:rPr>
          <w:rFonts w:ascii="Calibri" w:hAnsi="Calibri" w:cs="Calibri"/>
          <w:b w:val="0"/>
          <w:bCs w:val="0"/>
          <w:color w:val="000000" w:themeColor="text1"/>
          <w:sz w:val="24"/>
          <w:szCs w:val="24"/>
        </w:rPr>
      </w:pPr>
      <w:bookmarkStart w:id="84" w:name="_Toc187165718"/>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registrar, editar y eliminar un producto en una zona del almacén</w:t>
      </w:r>
      <w:bookmarkEnd w:id="84"/>
    </w:p>
    <w:p w14:paraId="09209439" w14:textId="77777777" w:rsidR="00E01EED" w:rsidRDefault="00E01EED" w:rsidP="005F3FB0">
      <w:pPr>
        <w:jc w:val="both"/>
        <w:rPr>
          <w:rFonts w:asciiTheme="minorHAnsi" w:hAnsiTheme="minorHAnsi" w:cstheme="minorHAnsi"/>
        </w:rPr>
        <w:sectPr w:rsidR="00E01EED" w:rsidSect="00E01EED">
          <w:pgSz w:w="11906" w:h="16838" w:code="9"/>
          <w:pgMar w:top="1440" w:right="1134" w:bottom="1440" w:left="1134" w:header="720" w:footer="720" w:gutter="0"/>
          <w:cols w:space="720"/>
          <w:docGrid w:linePitch="600" w:charSpace="32768"/>
        </w:sectPr>
      </w:pPr>
    </w:p>
    <w:p w14:paraId="3E6FC462" w14:textId="77777777" w:rsidR="00F977AD" w:rsidRDefault="00F977AD" w:rsidP="005F3FB0">
      <w:pPr>
        <w:jc w:val="both"/>
        <w:rPr>
          <w:rFonts w:asciiTheme="minorHAnsi" w:hAnsiTheme="minorHAnsi" w:cstheme="minorHAnsi"/>
        </w:rPr>
      </w:pPr>
    </w:p>
    <w:p w14:paraId="4E627B4F" w14:textId="77777777" w:rsidR="003B69D6" w:rsidRPr="003B69D6" w:rsidRDefault="003B69D6" w:rsidP="003B69D6">
      <w:pPr>
        <w:rPr>
          <w:rFonts w:asciiTheme="minorHAnsi" w:hAnsiTheme="minorHAnsi" w:cstheme="minorHAnsi"/>
        </w:rPr>
      </w:pPr>
    </w:p>
    <w:p w14:paraId="2B90725A" w14:textId="77777777" w:rsidR="004C2066" w:rsidRPr="004C2066" w:rsidRDefault="004C2066" w:rsidP="004C2066">
      <w:pPr>
        <w:pStyle w:val="Ttulo2"/>
        <w:jc w:val="center"/>
        <w:rPr>
          <w:rFonts w:ascii="Calibri" w:hAnsi="Calibri" w:cs="Calibri"/>
          <w:b w:val="0"/>
          <w:bCs w:val="0"/>
          <w:i w:val="0"/>
          <w:iCs w:val="0"/>
          <w:color w:val="000000" w:themeColor="text1"/>
          <w:sz w:val="24"/>
          <w:szCs w:val="24"/>
        </w:rPr>
      </w:pPr>
      <w:bookmarkStart w:id="85" w:name="_Toc186290151"/>
      <w:bookmarkStart w:id="86" w:name="_Toc186476305"/>
      <w:bookmarkStart w:id="87" w:name="_Toc186813315"/>
      <w:bookmarkStart w:id="88" w:name="_Toc187165719"/>
      <w:r w:rsidRPr="004C2066">
        <w:rPr>
          <w:rFonts w:ascii="Calibri" w:hAnsi="Calibri" w:cs="Calibri"/>
          <w:i w:val="0"/>
          <w:iCs w:val="0"/>
          <w:color w:val="000000" w:themeColor="text1"/>
          <w:sz w:val="24"/>
          <w:szCs w:val="24"/>
        </w:rPr>
        <w:t>Interfaz Compra</w:t>
      </w:r>
      <w:bookmarkEnd w:id="85"/>
      <w:bookmarkEnd w:id="86"/>
      <w:bookmarkEnd w:id="87"/>
      <w:bookmarkEnd w:id="88"/>
    </w:p>
    <w:p w14:paraId="25CA9B3C" w14:textId="74D3C157" w:rsidR="003B69D6" w:rsidRPr="003B69D6" w:rsidRDefault="003B69D6" w:rsidP="003B69D6">
      <w:pPr>
        <w:rPr>
          <w:rFonts w:asciiTheme="minorHAnsi" w:hAnsiTheme="minorHAnsi" w:cstheme="minorHAnsi"/>
        </w:rPr>
      </w:pPr>
    </w:p>
    <w:p w14:paraId="106DC758" w14:textId="7AAD0AB5" w:rsidR="003B69D6" w:rsidRPr="003B69D6" w:rsidRDefault="007C74B7" w:rsidP="003B69D6">
      <w:pPr>
        <w:rPr>
          <w:rFonts w:asciiTheme="minorHAnsi" w:hAnsiTheme="minorHAnsi" w:cstheme="minorHAnsi"/>
        </w:rPr>
      </w:pPr>
      <w:r>
        <w:rPr>
          <w:noProof/>
        </w:rPr>
        <w:drawing>
          <wp:anchor distT="0" distB="0" distL="114300" distR="114300" simplePos="0" relativeHeight="251705344" behindDoc="0" locked="0" layoutInCell="1" allowOverlap="1" wp14:anchorId="61136E87" wp14:editId="2ADC9EC7">
            <wp:simplePos x="0" y="0"/>
            <wp:positionH relativeFrom="margin">
              <wp:posOffset>365760</wp:posOffset>
            </wp:positionH>
            <wp:positionV relativeFrom="margin">
              <wp:posOffset>1008380</wp:posOffset>
            </wp:positionV>
            <wp:extent cx="8229600" cy="3691890"/>
            <wp:effectExtent l="0" t="0" r="0" b="3810"/>
            <wp:wrapSquare wrapText="bothSides"/>
            <wp:docPr id="398163314"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3314" name="Imagen 5" descr="Interfaz de usuario gráfica, Aplicación, Word&#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126" r="3023"/>
                    <a:stretch/>
                  </pic:blipFill>
                  <pic:spPr bwMode="auto">
                    <a:xfrm>
                      <a:off x="0" y="0"/>
                      <a:ext cx="8229600" cy="369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2B922" w14:textId="0A6E2879" w:rsidR="003B69D6" w:rsidRPr="003B69D6" w:rsidRDefault="003B69D6" w:rsidP="003B69D6">
      <w:pPr>
        <w:rPr>
          <w:rFonts w:asciiTheme="minorHAnsi" w:hAnsiTheme="minorHAnsi" w:cstheme="minorHAnsi"/>
        </w:rPr>
      </w:pPr>
    </w:p>
    <w:p w14:paraId="6FE54C31" w14:textId="600388BF" w:rsidR="003B69D6" w:rsidRPr="003B69D6" w:rsidRDefault="003B69D6" w:rsidP="003B69D6">
      <w:pPr>
        <w:rPr>
          <w:rFonts w:asciiTheme="minorHAnsi" w:hAnsiTheme="minorHAnsi" w:cstheme="minorHAnsi"/>
        </w:rPr>
      </w:pPr>
    </w:p>
    <w:p w14:paraId="4F4C6026" w14:textId="77777777" w:rsidR="003B69D6" w:rsidRDefault="003B69D6" w:rsidP="003B69D6">
      <w:pPr>
        <w:rPr>
          <w:rFonts w:asciiTheme="minorHAnsi" w:hAnsiTheme="minorHAnsi" w:cstheme="minorHAnsi"/>
        </w:rPr>
      </w:pPr>
    </w:p>
    <w:p w14:paraId="6CF65EDE" w14:textId="02CE300A" w:rsidR="004C2066" w:rsidRDefault="004C2066" w:rsidP="003B69D6">
      <w:pPr>
        <w:tabs>
          <w:tab w:val="left" w:pos="6468"/>
        </w:tabs>
        <w:rPr>
          <w:rFonts w:asciiTheme="minorHAnsi" w:hAnsiTheme="minorHAnsi" w:cstheme="minorHAnsi"/>
        </w:rPr>
      </w:pPr>
    </w:p>
    <w:p w14:paraId="464E382E" w14:textId="31D7735B" w:rsidR="004C2066" w:rsidRDefault="004C2066" w:rsidP="003B69D6">
      <w:pPr>
        <w:tabs>
          <w:tab w:val="left" w:pos="6468"/>
        </w:tabs>
        <w:rPr>
          <w:rFonts w:asciiTheme="minorHAnsi" w:hAnsiTheme="minorHAnsi" w:cstheme="minorHAnsi"/>
        </w:rPr>
        <w:sectPr w:rsidR="004C2066" w:rsidSect="003B69D6">
          <w:pgSz w:w="16838" w:h="11906" w:orient="landscape" w:code="9"/>
          <w:pgMar w:top="1134" w:right="1440" w:bottom="1134" w:left="1440" w:header="720" w:footer="720" w:gutter="0"/>
          <w:cols w:space="720"/>
          <w:docGrid w:linePitch="600" w:charSpace="32768"/>
        </w:sectPr>
      </w:pPr>
    </w:p>
    <w:p w14:paraId="65A539AF" w14:textId="77777777" w:rsidR="001E5974" w:rsidRDefault="001E5974" w:rsidP="001E5974">
      <w:pPr>
        <w:rPr>
          <w:rFonts w:asciiTheme="minorHAnsi" w:hAnsiTheme="minorHAnsi" w:cstheme="minorHAnsi"/>
        </w:rPr>
      </w:pPr>
    </w:p>
    <w:p w14:paraId="41021715" w14:textId="4D30BC20" w:rsidR="001E5974" w:rsidRPr="00B34862" w:rsidRDefault="001E5974" w:rsidP="001E5974">
      <w:pPr>
        <w:pStyle w:val="Ttulo3"/>
        <w:rPr>
          <w:rFonts w:ascii="Calibri" w:hAnsi="Calibri" w:cs="Calibri"/>
          <w:b w:val="0"/>
          <w:bCs w:val="0"/>
          <w:color w:val="000000" w:themeColor="text1"/>
          <w:sz w:val="24"/>
          <w:szCs w:val="24"/>
        </w:rPr>
      </w:pPr>
      <w:bookmarkStart w:id="89" w:name="_Toc186290152"/>
      <w:bookmarkStart w:id="90" w:name="_Toc186476306"/>
      <w:bookmarkStart w:id="91" w:name="_Toc186813316"/>
      <w:bookmarkStart w:id="92" w:name="_Toc187165720"/>
      <w:r>
        <w:rPr>
          <w:rFonts w:ascii="Calibri" w:hAnsi="Calibri" w:cs="Calibri"/>
          <w:color w:val="000000" w:themeColor="text1"/>
          <w:sz w:val="24"/>
          <w:szCs w:val="24"/>
        </w:rPr>
        <w:t>Descripción breve</w:t>
      </w:r>
      <w:bookmarkEnd w:id="89"/>
      <w:bookmarkEnd w:id="90"/>
      <w:bookmarkEnd w:id="91"/>
      <w:bookmarkEnd w:id="92"/>
    </w:p>
    <w:p w14:paraId="083C58D3" w14:textId="77777777" w:rsidR="001E5974" w:rsidRDefault="001E5974" w:rsidP="001E5974">
      <w:pPr>
        <w:jc w:val="both"/>
        <w:rPr>
          <w:rFonts w:ascii="Calibri" w:hAnsi="Calibri" w:cs="Calibri"/>
        </w:rPr>
      </w:pPr>
      <w:r w:rsidRPr="00234FE4">
        <w:rPr>
          <w:rFonts w:ascii="Calibri" w:hAnsi="Calibri" w:cs="Calibri"/>
        </w:rPr>
        <w:t>Esta ventana está diseñada para gestionar las compras, permitiendo al usuario registrar compras de productos a proveedores, asociar transportistas y gestionar los productos adquiridos.</w:t>
      </w:r>
    </w:p>
    <w:p w14:paraId="0E28421D" w14:textId="77777777" w:rsidR="001E5974" w:rsidRDefault="001E5974" w:rsidP="001E5974">
      <w:pPr>
        <w:rPr>
          <w:rFonts w:ascii="Calibri" w:hAnsi="Calibri" w:cs="Calibri"/>
        </w:rPr>
      </w:pPr>
    </w:p>
    <w:p w14:paraId="397D1380" w14:textId="77777777" w:rsidR="001E5974" w:rsidRPr="00B81B79" w:rsidRDefault="001E5974" w:rsidP="001E5974">
      <w:pPr>
        <w:rPr>
          <w:rFonts w:ascii="Calibri" w:hAnsi="Calibri" w:cs="Calibri"/>
          <w:b/>
          <w:bCs/>
        </w:rPr>
      </w:pPr>
      <w:r w:rsidRPr="00B34862">
        <w:rPr>
          <w:rFonts w:ascii="Calibri" w:hAnsi="Calibri" w:cs="Calibri"/>
          <w:b/>
          <w:bCs/>
        </w:rPr>
        <w:t>Funcionalidades principales</w:t>
      </w:r>
    </w:p>
    <w:p w14:paraId="0E61DB7D"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Proveedor:</w:t>
      </w:r>
    </w:p>
    <w:p w14:paraId="5B2DF08C" w14:textId="341D1C88" w:rsidR="001E5974" w:rsidRPr="00B34862" w:rsidRDefault="001E5974" w:rsidP="001E5974">
      <w:pPr>
        <w:pStyle w:val="Prrafodelista"/>
        <w:numPr>
          <w:ilvl w:val="0"/>
          <w:numId w:val="307"/>
        </w:numPr>
        <w:spacing w:after="160" w:line="259" w:lineRule="auto"/>
        <w:jc w:val="both"/>
        <w:rPr>
          <w:rFonts w:ascii="Calibri" w:hAnsi="Calibri" w:cs="Calibri"/>
        </w:rPr>
      </w:pPr>
      <w:r w:rsidRPr="00B34862">
        <w:rPr>
          <w:rFonts w:ascii="Calibri" w:hAnsi="Calibri" w:cs="Calibri"/>
        </w:rPr>
        <w:t>Permite buscar y seleccionar un proveedor desde un modal</w:t>
      </w:r>
      <w:r>
        <w:rPr>
          <w:rFonts w:ascii="Calibri" w:hAnsi="Calibri" w:cs="Calibri"/>
        </w:rPr>
        <w:t>.</w:t>
      </w:r>
    </w:p>
    <w:p w14:paraId="0C721629" w14:textId="77777777" w:rsidR="001E5974" w:rsidRDefault="001E5974" w:rsidP="001E5974">
      <w:pPr>
        <w:pStyle w:val="Prrafodelista"/>
        <w:numPr>
          <w:ilvl w:val="0"/>
          <w:numId w:val="307"/>
        </w:numPr>
        <w:spacing w:after="160" w:line="259" w:lineRule="auto"/>
        <w:jc w:val="both"/>
        <w:rPr>
          <w:rFonts w:ascii="Calibri" w:hAnsi="Calibri" w:cs="Calibri"/>
        </w:rPr>
      </w:pPr>
      <w:r w:rsidRPr="00B34862">
        <w:rPr>
          <w:rFonts w:ascii="Calibri" w:hAnsi="Calibri" w:cs="Calibri"/>
        </w:rPr>
        <w:t>Muestra información relevante del proveedor como ID, código, y nombre.</w:t>
      </w:r>
    </w:p>
    <w:p w14:paraId="615D443F" w14:textId="77777777" w:rsidR="001E5974" w:rsidRPr="00B34862" w:rsidRDefault="001E5974" w:rsidP="001E5974">
      <w:pPr>
        <w:pStyle w:val="Prrafodelista"/>
        <w:spacing w:after="160" w:line="259" w:lineRule="auto"/>
        <w:ind w:left="1428"/>
        <w:jc w:val="both"/>
        <w:rPr>
          <w:rFonts w:ascii="Calibri" w:hAnsi="Calibri" w:cs="Calibri"/>
        </w:rPr>
      </w:pPr>
    </w:p>
    <w:p w14:paraId="0FC8DA92"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Producto:</w:t>
      </w:r>
    </w:p>
    <w:p w14:paraId="2775C4F1" w14:textId="00EED263" w:rsidR="001E5974" w:rsidRPr="00B34862" w:rsidRDefault="001E5974" w:rsidP="001E5974">
      <w:pPr>
        <w:pStyle w:val="Prrafodelista"/>
        <w:numPr>
          <w:ilvl w:val="0"/>
          <w:numId w:val="308"/>
        </w:numPr>
        <w:spacing w:after="160" w:line="259" w:lineRule="auto"/>
        <w:jc w:val="both"/>
        <w:rPr>
          <w:rFonts w:ascii="Calibri" w:hAnsi="Calibri" w:cs="Calibri"/>
        </w:rPr>
      </w:pPr>
      <w:r w:rsidRPr="00B34862">
        <w:rPr>
          <w:rFonts w:ascii="Calibri" w:hAnsi="Calibri" w:cs="Calibri"/>
        </w:rPr>
        <w:t>Permite buscar y seleccionar un producto desde un modal</w:t>
      </w:r>
      <w:r>
        <w:rPr>
          <w:rFonts w:ascii="Calibri" w:hAnsi="Calibri" w:cs="Calibri"/>
        </w:rPr>
        <w:t>.</w:t>
      </w:r>
    </w:p>
    <w:p w14:paraId="6C112A57" w14:textId="77777777" w:rsidR="001E5974" w:rsidRDefault="001E5974" w:rsidP="001E5974">
      <w:pPr>
        <w:pStyle w:val="Prrafodelista"/>
        <w:numPr>
          <w:ilvl w:val="0"/>
          <w:numId w:val="308"/>
        </w:numPr>
        <w:spacing w:after="160" w:line="259" w:lineRule="auto"/>
        <w:jc w:val="both"/>
        <w:rPr>
          <w:rFonts w:ascii="Calibri" w:hAnsi="Calibri" w:cs="Calibri"/>
        </w:rPr>
      </w:pPr>
      <w:r w:rsidRPr="00B34862">
        <w:rPr>
          <w:rFonts w:ascii="Calibri" w:hAnsi="Calibri" w:cs="Calibri"/>
        </w:rPr>
        <w:t>Carga el ID, código, nombre, precio de compra y venta del producto.</w:t>
      </w:r>
    </w:p>
    <w:p w14:paraId="4B9A8C82" w14:textId="77777777" w:rsidR="001E5974" w:rsidRPr="00B34862" w:rsidRDefault="001E5974" w:rsidP="001E5974">
      <w:pPr>
        <w:pStyle w:val="Prrafodelista"/>
        <w:spacing w:after="160" w:line="259" w:lineRule="auto"/>
        <w:ind w:left="1428"/>
        <w:jc w:val="both"/>
        <w:rPr>
          <w:rFonts w:ascii="Calibri" w:hAnsi="Calibri" w:cs="Calibri"/>
        </w:rPr>
      </w:pPr>
    </w:p>
    <w:p w14:paraId="69922ECF"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Selección de Transportista:</w:t>
      </w:r>
    </w:p>
    <w:p w14:paraId="281AA7EC" w14:textId="79442E40" w:rsidR="001E5974" w:rsidRPr="00B34862" w:rsidRDefault="001E5974" w:rsidP="001E5974">
      <w:pPr>
        <w:pStyle w:val="Prrafodelista"/>
        <w:numPr>
          <w:ilvl w:val="0"/>
          <w:numId w:val="309"/>
        </w:numPr>
        <w:spacing w:after="160" w:line="259" w:lineRule="auto"/>
        <w:jc w:val="both"/>
        <w:rPr>
          <w:rFonts w:ascii="Calibri" w:hAnsi="Calibri" w:cs="Calibri"/>
        </w:rPr>
      </w:pPr>
      <w:r w:rsidRPr="00B34862">
        <w:rPr>
          <w:rFonts w:ascii="Calibri" w:hAnsi="Calibri" w:cs="Calibri"/>
        </w:rPr>
        <w:t>Permite buscar y seleccionar un transportista desde un modal</w:t>
      </w:r>
      <w:r>
        <w:rPr>
          <w:rFonts w:ascii="Calibri" w:hAnsi="Calibri" w:cs="Calibri"/>
        </w:rPr>
        <w:t>.</w:t>
      </w:r>
    </w:p>
    <w:p w14:paraId="21A8D1B7" w14:textId="77777777" w:rsidR="001E5974" w:rsidRDefault="001E5974" w:rsidP="001E5974">
      <w:pPr>
        <w:pStyle w:val="Prrafodelista"/>
        <w:numPr>
          <w:ilvl w:val="0"/>
          <w:numId w:val="309"/>
        </w:numPr>
        <w:spacing w:after="160" w:line="259" w:lineRule="auto"/>
        <w:jc w:val="both"/>
        <w:rPr>
          <w:rFonts w:ascii="Calibri" w:hAnsi="Calibri" w:cs="Calibri"/>
        </w:rPr>
      </w:pPr>
      <w:r w:rsidRPr="00B34862">
        <w:rPr>
          <w:rFonts w:ascii="Calibri" w:hAnsi="Calibri" w:cs="Calibri"/>
        </w:rPr>
        <w:t>Carga el ID, código, y nombre del transportista.</w:t>
      </w:r>
    </w:p>
    <w:p w14:paraId="2C8A8610" w14:textId="77777777" w:rsidR="001E5974" w:rsidRPr="00B34862" w:rsidRDefault="001E5974" w:rsidP="001E5974">
      <w:pPr>
        <w:pStyle w:val="Prrafodelista"/>
        <w:spacing w:after="160" w:line="259" w:lineRule="auto"/>
        <w:ind w:left="1428"/>
        <w:jc w:val="both"/>
        <w:rPr>
          <w:rFonts w:ascii="Calibri" w:hAnsi="Calibri" w:cs="Calibri"/>
        </w:rPr>
      </w:pPr>
    </w:p>
    <w:p w14:paraId="6482302C"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Agregar Producto a la Compra:</w:t>
      </w:r>
    </w:p>
    <w:p w14:paraId="717EE7E4" w14:textId="77777777" w:rsidR="001E5974" w:rsidRPr="00B34862" w:rsidRDefault="001E5974" w:rsidP="001E5974">
      <w:pPr>
        <w:pStyle w:val="Prrafodelista"/>
        <w:numPr>
          <w:ilvl w:val="0"/>
          <w:numId w:val="310"/>
        </w:numPr>
        <w:spacing w:after="160" w:line="259" w:lineRule="auto"/>
        <w:jc w:val="both"/>
        <w:rPr>
          <w:rFonts w:ascii="Calibri" w:hAnsi="Calibri" w:cs="Calibri"/>
        </w:rPr>
      </w:pPr>
      <w:r w:rsidRPr="00B34862">
        <w:rPr>
          <w:rFonts w:ascii="Calibri" w:hAnsi="Calibri" w:cs="Calibri"/>
        </w:rPr>
        <w:t>Valida los datos del producto seleccionado, como precio de compra, precio de venta y cantidad.</w:t>
      </w:r>
    </w:p>
    <w:p w14:paraId="2C9302DA" w14:textId="0ACD14F6" w:rsidR="001E5974" w:rsidRDefault="001E5974" w:rsidP="001E5974">
      <w:pPr>
        <w:pStyle w:val="Prrafodelista"/>
        <w:numPr>
          <w:ilvl w:val="0"/>
          <w:numId w:val="310"/>
        </w:numPr>
        <w:spacing w:after="160" w:line="259" w:lineRule="auto"/>
        <w:jc w:val="both"/>
        <w:rPr>
          <w:rFonts w:ascii="Calibri" w:hAnsi="Calibri" w:cs="Calibri"/>
        </w:rPr>
      </w:pPr>
      <w:r w:rsidRPr="00B34862">
        <w:rPr>
          <w:rFonts w:ascii="Calibri" w:hAnsi="Calibri" w:cs="Calibri"/>
        </w:rPr>
        <w:t>Agrega el producto a la tabla de compras si no está previamente registrado.</w:t>
      </w:r>
    </w:p>
    <w:p w14:paraId="6ACF276F" w14:textId="77777777" w:rsidR="001E5974" w:rsidRPr="00B34862" w:rsidRDefault="001E5974" w:rsidP="001E5974">
      <w:pPr>
        <w:pStyle w:val="Prrafodelista"/>
        <w:spacing w:after="160" w:line="259" w:lineRule="auto"/>
        <w:ind w:left="1428"/>
        <w:jc w:val="both"/>
        <w:rPr>
          <w:rFonts w:ascii="Calibri" w:hAnsi="Calibri" w:cs="Calibri"/>
        </w:rPr>
      </w:pPr>
    </w:p>
    <w:p w14:paraId="1EE123C3"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Registrar Compra:</w:t>
      </w:r>
    </w:p>
    <w:p w14:paraId="3E25BD04"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Valida que se hayan seleccionado un proveedor, transportista y al menos un producto.</w:t>
      </w:r>
    </w:p>
    <w:p w14:paraId="48D11FBD"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Calcula el total de la compra.</w:t>
      </w:r>
    </w:p>
    <w:p w14:paraId="19BB74F9" w14:textId="77777777" w:rsidR="001E5974" w:rsidRPr="00B34862"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Genera un número de documento único.</w:t>
      </w:r>
    </w:p>
    <w:p w14:paraId="478329BB" w14:textId="676887CA" w:rsidR="001E5974" w:rsidRDefault="001E5974" w:rsidP="001E5974">
      <w:pPr>
        <w:pStyle w:val="Prrafodelista"/>
        <w:numPr>
          <w:ilvl w:val="0"/>
          <w:numId w:val="311"/>
        </w:numPr>
        <w:spacing w:after="160" w:line="259" w:lineRule="auto"/>
        <w:jc w:val="both"/>
        <w:rPr>
          <w:rFonts w:ascii="Calibri" w:hAnsi="Calibri" w:cs="Calibri"/>
        </w:rPr>
      </w:pPr>
      <w:r w:rsidRPr="00B34862">
        <w:rPr>
          <w:rFonts w:ascii="Calibri" w:hAnsi="Calibri" w:cs="Calibri"/>
        </w:rPr>
        <w:t>Registra la compra en la base de datos.</w:t>
      </w:r>
    </w:p>
    <w:p w14:paraId="406185CA" w14:textId="77777777" w:rsidR="001E5974" w:rsidRPr="00B34862" w:rsidRDefault="001E5974" w:rsidP="001E5974">
      <w:pPr>
        <w:pStyle w:val="Prrafodelista"/>
        <w:spacing w:after="160" w:line="259" w:lineRule="auto"/>
        <w:ind w:left="1428"/>
        <w:jc w:val="both"/>
        <w:rPr>
          <w:rFonts w:ascii="Calibri" w:hAnsi="Calibri" w:cs="Calibri"/>
        </w:rPr>
      </w:pPr>
    </w:p>
    <w:p w14:paraId="0DE4CA65"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Calcular Totales:</w:t>
      </w:r>
    </w:p>
    <w:p w14:paraId="0177163B" w14:textId="6F324B0C" w:rsidR="001E5974" w:rsidRDefault="001E5974" w:rsidP="00284766">
      <w:pPr>
        <w:pStyle w:val="Prrafodelista"/>
        <w:numPr>
          <w:ilvl w:val="0"/>
          <w:numId w:val="312"/>
        </w:numPr>
        <w:spacing w:after="160" w:line="259" w:lineRule="auto"/>
        <w:jc w:val="both"/>
        <w:rPr>
          <w:rFonts w:ascii="Calibri" w:hAnsi="Calibri" w:cs="Calibri"/>
        </w:rPr>
      </w:pPr>
      <w:r w:rsidRPr="00B34862">
        <w:rPr>
          <w:rFonts w:ascii="Calibri" w:hAnsi="Calibri" w:cs="Calibri"/>
        </w:rPr>
        <w:t>Suma los subtotales de todos los productos registrados en la tabla para mostrar el monto total.</w:t>
      </w:r>
    </w:p>
    <w:p w14:paraId="05E00E10" w14:textId="77777777" w:rsidR="00284766" w:rsidRPr="00284766" w:rsidRDefault="00284766" w:rsidP="00284766">
      <w:pPr>
        <w:pStyle w:val="Prrafodelista"/>
        <w:spacing w:after="160" w:line="259" w:lineRule="auto"/>
        <w:ind w:left="1428"/>
        <w:jc w:val="both"/>
        <w:rPr>
          <w:rFonts w:ascii="Calibri" w:hAnsi="Calibri" w:cs="Calibri"/>
        </w:rPr>
      </w:pPr>
    </w:p>
    <w:p w14:paraId="0023B706" w14:textId="77777777" w:rsidR="001E5974" w:rsidRPr="001E5974" w:rsidRDefault="001E5974" w:rsidP="001E5974">
      <w:pPr>
        <w:pStyle w:val="Prrafodelista"/>
        <w:numPr>
          <w:ilvl w:val="0"/>
          <w:numId w:val="313"/>
        </w:numPr>
        <w:spacing w:after="160" w:line="259" w:lineRule="auto"/>
        <w:jc w:val="both"/>
        <w:rPr>
          <w:rFonts w:ascii="Calibri" w:hAnsi="Calibri" w:cs="Calibri"/>
        </w:rPr>
      </w:pPr>
      <w:r w:rsidRPr="001E5974">
        <w:rPr>
          <w:rFonts w:ascii="Calibri" w:hAnsi="Calibri" w:cs="Calibri"/>
          <w:b/>
          <w:bCs/>
        </w:rPr>
        <w:t>Validaciones de Entrada:</w:t>
      </w:r>
    </w:p>
    <w:p w14:paraId="7531224A" w14:textId="182D9019" w:rsidR="001E5974" w:rsidRDefault="001E5974" w:rsidP="001E5974">
      <w:pPr>
        <w:pStyle w:val="Prrafodelista"/>
        <w:numPr>
          <w:ilvl w:val="0"/>
          <w:numId w:val="312"/>
        </w:numPr>
        <w:spacing w:after="160" w:line="259" w:lineRule="auto"/>
        <w:jc w:val="both"/>
        <w:rPr>
          <w:rFonts w:ascii="Calibri" w:hAnsi="Calibri" w:cs="Calibri"/>
        </w:rPr>
      </w:pPr>
      <w:r w:rsidRPr="00B34862">
        <w:rPr>
          <w:rFonts w:ascii="Calibri" w:hAnsi="Calibri" w:cs="Calibri"/>
        </w:rPr>
        <w:t>Valida que los precios de compra y venta sean numéricos y que los campos requeridos no estén vacíos</w:t>
      </w:r>
      <w:r>
        <w:rPr>
          <w:rFonts w:ascii="Calibri" w:hAnsi="Calibri" w:cs="Calibri"/>
        </w:rPr>
        <w:t>.</w:t>
      </w:r>
    </w:p>
    <w:p w14:paraId="2AAAB93E" w14:textId="77777777" w:rsidR="00284766" w:rsidRDefault="00284766" w:rsidP="00284766">
      <w:pPr>
        <w:pStyle w:val="Prrafodelista"/>
        <w:spacing w:after="160" w:line="259" w:lineRule="auto"/>
        <w:ind w:left="1428"/>
        <w:jc w:val="both"/>
        <w:rPr>
          <w:rFonts w:ascii="Calibri" w:hAnsi="Calibri" w:cs="Calibri"/>
        </w:rPr>
      </w:pPr>
    </w:p>
    <w:p w14:paraId="0BDFAD40" w14:textId="77777777" w:rsidR="00284766" w:rsidRPr="00284766" w:rsidRDefault="00284766" w:rsidP="00284766">
      <w:pPr>
        <w:pStyle w:val="Prrafodelista"/>
        <w:numPr>
          <w:ilvl w:val="0"/>
          <w:numId w:val="313"/>
        </w:numPr>
        <w:spacing w:after="160" w:line="259" w:lineRule="auto"/>
        <w:jc w:val="both"/>
        <w:rPr>
          <w:rFonts w:ascii="Calibri" w:hAnsi="Calibri" w:cs="Calibri"/>
          <w:b/>
          <w:bCs/>
        </w:rPr>
      </w:pPr>
      <w:r w:rsidRPr="00284766">
        <w:rPr>
          <w:rFonts w:ascii="Calibri" w:hAnsi="Calibri" w:cs="Calibri"/>
          <w:b/>
          <w:bCs/>
        </w:rPr>
        <w:t>Limpieza de campos</w:t>
      </w:r>
    </w:p>
    <w:p w14:paraId="1F061F75" w14:textId="77777777" w:rsidR="00284766" w:rsidRPr="00901E30" w:rsidRDefault="00284766" w:rsidP="00284766">
      <w:pPr>
        <w:pStyle w:val="Prrafodelista"/>
        <w:numPr>
          <w:ilvl w:val="0"/>
          <w:numId w:val="312"/>
        </w:numPr>
        <w:spacing w:after="160" w:line="259" w:lineRule="auto"/>
        <w:jc w:val="both"/>
        <w:rPr>
          <w:rFonts w:ascii="Calibri" w:hAnsi="Calibri" w:cs="Calibri"/>
        </w:rPr>
      </w:pPr>
      <w:r>
        <w:rPr>
          <w:rFonts w:ascii="Calibri" w:hAnsi="Calibri" w:cs="Calibri"/>
        </w:rPr>
        <w:t>Botón</w:t>
      </w:r>
      <w:r w:rsidRPr="00901E30">
        <w:rPr>
          <w:rFonts w:ascii="Calibri" w:hAnsi="Calibri" w:cs="Calibri"/>
        </w:rPr>
        <w:t xml:space="preserve"> con un ícono de escoba que permite limpiar los campos de texto.</w:t>
      </w:r>
    </w:p>
    <w:p w14:paraId="25320B13" w14:textId="77777777" w:rsidR="00284766" w:rsidRDefault="00284766" w:rsidP="00284766">
      <w:pPr>
        <w:pStyle w:val="Prrafodelista"/>
        <w:spacing w:after="160" w:line="259" w:lineRule="auto"/>
        <w:ind w:left="1428"/>
        <w:jc w:val="both"/>
        <w:rPr>
          <w:rFonts w:ascii="Calibri" w:hAnsi="Calibri" w:cs="Calibri"/>
        </w:rPr>
      </w:pPr>
    </w:p>
    <w:p w14:paraId="1A09381A" w14:textId="77777777" w:rsidR="00491201" w:rsidRDefault="00491201" w:rsidP="00491201">
      <w:pPr>
        <w:spacing w:after="160" w:line="259" w:lineRule="auto"/>
        <w:jc w:val="both"/>
        <w:rPr>
          <w:rFonts w:ascii="Calibri" w:hAnsi="Calibri" w:cs="Calibri"/>
        </w:rPr>
      </w:pPr>
    </w:p>
    <w:p w14:paraId="053F1229" w14:textId="77777777" w:rsidR="00491201" w:rsidRPr="00B81B79" w:rsidRDefault="00491201" w:rsidP="00491201">
      <w:pPr>
        <w:pStyle w:val="Ttulo3"/>
        <w:jc w:val="center"/>
        <w:rPr>
          <w:rFonts w:ascii="Calibri" w:hAnsi="Calibri" w:cs="Calibri"/>
          <w:b w:val="0"/>
          <w:bCs w:val="0"/>
          <w:color w:val="000000" w:themeColor="text1"/>
          <w:sz w:val="24"/>
          <w:szCs w:val="24"/>
        </w:rPr>
      </w:pPr>
      <w:bookmarkStart w:id="93" w:name="_Toc186290153"/>
      <w:bookmarkStart w:id="94" w:name="_Toc186476307"/>
      <w:bookmarkStart w:id="95" w:name="_Toc186813317"/>
      <w:bookmarkStart w:id="96" w:name="_Toc187165721"/>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crear y registrar una compra</w:t>
      </w:r>
      <w:bookmarkEnd w:id="93"/>
      <w:bookmarkEnd w:id="94"/>
      <w:bookmarkEnd w:id="95"/>
      <w:bookmarkEnd w:id="96"/>
    </w:p>
    <w:p w14:paraId="5FA8625E" w14:textId="77777777" w:rsidR="00491201" w:rsidRDefault="00491201" w:rsidP="00491201">
      <w:pPr>
        <w:rPr>
          <w:rFonts w:ascii="Calibri" w:hAnsi="Calibri" w:cs="Calibri"/>
        </w:rPr>
      </w:pPr>
    </w:p>
    <w:p w14:paraId="59D2A82F" w14:textId="77777777" w:rsidR="00491201" w:rsidRPr="00B81B79" w:rsidRDefault="00491201" w:rsidP="00491201">
      <w:pPr>
        <w:rPr>
          <w:rFonts w:ascii="Calibri" w:hAnsi="Calibri" w:cs="Calibri"/>
          <w:b/>
          <w:bCs/>
        </w:rPr>
      </w:pPr>
      <w:r w:rsidRPr="00B81B79">
        <w:rPr>
          <w:rFonts w:ascii="Calibri" w:hAnsi="Calibri" w:cs="Calibri"/>
          <w:b/>
          <w:bCs/>
        </w:rPr>
        <w:t>Compra correcta</w:t>
      </w:r>
    </w:p>
    <w:p w14:paraId="018AEC78" w14:textId="77777777" w:rsidR="00491201" w:rsidRPr="00B81B79" w:rsidRDefault="00491201" w:rsidP="00491201">
      <w:pPr>
        <w:rPr>
          <w:rFonts w:ascii="Calibri" w:hAnsi="Calibri" w:cs="Calibri"/>
        </w:rPr>
      </w:pPr>
      <w:r w:rsidRPr="00B81B79">
        <w:rPr>
          <w:rFonts w:ascii="Calibri" w:hAnsi="Calibri" w:cs="Calibri"/>
        </w:rPr>
        <w:t>Para realizar una compra:</w:t>
      </w:r>
    </w:p>
    <w:p w14:paraId="499E5F75"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Seleccionar el tipo de documento (Boleta o Factura).</w:t>
      </w:r>
    </w:p>
    <w:p w14:paraId="5BC0D742"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Buscar y seleccionar un proveedor.</w:t>
      </w:r>
    </w:p>
    <w:p w14:paraId="100ED66C"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Buscar y agregar productos a la compra:</w:t>
      </w:r>
    </w:p>
    <w:p w14:paraId="24449FBD"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Ingrese el código del producto en el campo "Código".</w:t>
      </w:r>
    </w:p>
    <w:p w14:paraId="77B0D978"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 xml:space="preserve">Presione </w:t>
      </w:r>
      <w:proofErr w:type="spellStart"/>
      <w:r w:rsidRPr="00B81B79">
        <w:rPr>
          <w:rFonts w:ascii="Calibri" w:hAnsi="Calibri" w:cs="Calibri"/>
        </w:rPr>
        <w:t>Enter</w:t>
      </w:r>
      <w:proofErr w:type="spellEnd"/>
      <w:r w:rsidRPr="00B81B79">
        <w:rPr>
          <w:rFonts w:ascii="Calibri" w:hAnsi="Calibri" w:cs="Calibri"/>
        </w:rPr>
        <w:t xml:space="preserve"> para cargar la información del producto.</w:t>
      </w:r>
    </w:p>
    <w:p w14:paraId="5693B931" w14:textId="77777777" w:rsidR="00491201"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Ingrese el precio de compra</w:t>
      </w:r>
      <w:r>
        <w:rPr>
          <w:rFonts w:ascii="Calibri" w:hAnsi="Calibri" w:cs="Calibri"/>
        </w:rPr>
        <w:t>: 20,50</w:t>
      </w:r>
    </w:p>
    <w:p w14:paraId="7C347C84" w14:textId="77777777" w:rsidR="00491201" w:rsidRPr="00B81B79" w:rsidRDefault="00491201" w:rsidP="00491201">
      <w:pPr>
        <w:pStyle w:val="Prrafodelista"/>
        <w:numPr>
          <w:ilvl w:val="0"/>
          <w:numId w:val="315"/>
        </w:numPr>
        <w:spacing w:after="160" w:line="259" w:lineRule="auto"/>
        <w:rPr>
          <w:rFonts w:ascii="Calibri" w:hAnsi="Calibri" w:cs="Calibri"/>
        </w:rPr>
      </w:pPr>
      <w:r>
        <w:rPr>
          <w:rFonts w:ascii="Calibri" w:hAnsi="Calibri" w:cs="Calibri"/>
        </w:rPr>
        <w:t>Ingrese el precio de</w:t>
      </w:r>
      <w:r w:rsidRPr="00B81B79">
        <w:rPr>
          <w:rFonts w:ascii="Calibri" w:hAnsi="Calibri" w:cs="Calibri"/>
        </w:rPr>
        <w:t xml:space="preserve"> venta</w:t>
      </w:r>
      <w:r>
        <w:rPr>
          <w:rFonts w:ascii="Calibri" w:hAnsi="Calibri" w:cs="Calibri"/>
        </w:rPr>
        <w:t>: 29,99</w:t>
      </w:r>
    </w:p>
    <w:p w14:paraId="0499CD7E"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Especifique la cantidad.</w:t>
      </w:r>
    </w:p>
    <w:p w14:paraId="1B6CFFDE" w14:textId="77777777" w:rsidR="00491201" w:rsidRPr="00B81B79" w:rsidRDefault="00491201" w:rsidP="00491201">
      <w:pPr>
        <w:pStyle w:val="Prrafodelista"/>
        <w:numPr>
          <w:ilvl w:val="0"/>
          <w:numId w:val="315"/>
        </w:numPr>
        <w:spacing w:after="160" w:line="259" w:lineRule="auto"/>
        <w:rPr>
          <w:rFonts w:ascii="Calibri" w:hAnsi="Calibri" w:cs="Calibri"/>
        </w:rPr>
      </w:pPr>
      <w:r w:rsidRPr="00B81B79">
        <w:rPr>
          <w:rFonts w:ascii="Calibri" w:hAnsi="Calibri" w:cs="Calibri"/>
        </w:rPr>
        <w:t>Haga clic en "Agregar" para añadir el producto a la lista.</w:t>
      </w:r>
    </w:p>
    <w:p w14:paraId="3FA097C1"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Repita el paso 3 para agregar más productos si es necesario.</w:t>
      </w:r>
    </w:p>
    <w:p w14:paraId="0EEA921F"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Busque y seleccione un transportista.</w:t>
      </w:r>
    </w:p>
    <w:p w14:paraId="57F45BEB"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Revise la información y el monto total.</w:t>
      </w:r>
    </w:p>
    <w:p w14:paraId="54772A1A" w14:textId="77777777" w:rsidR="00491201" w:rsidRPr="00B81B79" w:rsidRDefault="00491201" w:rsidP="00491201">
      <w:pPr>
        <w:pStyle w:val="Prrafodelista"/>
        <w:numPr>
          <w:ilvl w:val="0"/>
          <w:numId w:val="314"/>
        </w:numPr>
        <w:spacing w:after="160" w:line="259" w:lineRule="auto"/>
        <w:rPr>
          <w:rFonts w:ascii="Calibri" w:hAnsi="Calibri" w:cs="Calibri"/>
        </w:rPr>
      </w:pPr>
      <w:r w:rsidRPr="00B81B79">
        <w:rPr>
          <w:rFonts w:ascii="Calibri" w:hAnsi="Calibri" w:cs="Calibri"/>
        </w:rPr>
        <w:t>Haga clic en "Registrar" para finalizar la compra.</w:t>
      </w:r>
    </w:p>
    <w:p w14:paraId="0CBD4ED8" w14:textId="3B3D5D64" w:rsidR="00491201" w:rsidRPr="00491201" w:rsidRDefault="00491201" w:rsidP="00491201">
      <w:pPr>
        <w:rPr>
          <w:rFonts w:ascii="Calibri" w:hAnsi="Calibri" w:cs="Calibri"/>
          <w:b/>
          <w:bCs/>
        </w:rPr>
      </w:pPr>
      <w:r>
        <w:rPr>
          <w:rFonts w:ascii="Calibri" w:hAnsi="Calibri" w:cs="Calibri"/>
          <w:b/>
          <w:bCs/>
        </w:rPr>
        <w:t>Mensaje</w:t>
      </w:r>
      <w:r w:rsidRPr="00B81B79">
        <w:rPr>
          <w:rFonts w:ascii="Calibri" w:hAnsi="Calibri" w:cs="Calibri"/>
          <w:b/>
          <w:bCs/>
        </w:rPr>
        <w:t xml:space="preserve"> esperado:</w:t>
      </w:r>
      <w:r>
        <w:rPr>
          <w:rFonts w:ascii="Calibri" w:hAnsi="Calibri" w:cs="Calibri"/>
          <w:b/>
          <w:bCs/>
        </w:rPr>
        <w:t xml:space="preserve"> </w:t>
      </w:r>
      <w:r w:rsidRPr="00491201">
        <w:rPr>
          <w:rFonts w:ascii="Calibri" w:hAnsi="Calibri" w:cs="Calibri"/>
        </w:rPr>
        <w:t>"Compra realizada exitosamente."</w:t>
      </w:r>
    </w:p>
    <w:p w14:paraId="5586677E" w14:textId="77777777" w:rsidR="00491201" w:rsidRPr="00B81B79" w:rsidRDefault="00491201" w:rsidP="00491201">
      <w:pPr>
        <w:rPr>
          <w:rFonts w:ascii="Calibri" w:hAnsi="Calibri" w:cs="Calibri"/>
        </w:rPr>
      </w:pPr>
      <w:r w:rsidRPr="00B81B79">
        <w:rPr>
          <w:rFonts w:ascii="Calibri" w:hAnsi="Calibri" w:cs="Calibri"/>
        </w:rPr>
        <w:t>Se generará un número correlativo para la compra.</w:t>
      </w:r>
    </w:p>
    <w:p w14:paraId="203D415D" w14:textId="77777777" w:rsidR="00491201" w:rsidRDefault="00491201" w:rsidP="00491201">
      <w:pPr>
        <w:rPr>
          <w:rFonts w:ascii="Calibri" w:hAnsi="Calibri" w:cs="Calibri"/>
        </w:rPr>
      </w:pPr>
      <w:r w:rsidRPr="00B81B79">
        <w:rPr>
          <w:rFonts w:ascii="Calibri" w:hAnsi="Calibri" w:cs="Calibri"/>
        </w:rPr>
        <w:t>Se ofrecerá la opción de copiar el número de compra al portapapeles.</w:t>
      </w:r>
    </w:p>
    <w:p w14:paraId="69015889" w14:textId="77777777" w:rsidR="00491201" w:rsidRDefault="00491201" w:rsidP="00491201">
      <w:pPr>
        <w:rPr>
          <w:rFonts w:ascii="Calibri" w:hAnsi="Calibri" w:cs="Calibri"/>
        </w:rPr>
      </w:pPr>
    </w:p>
    <w:p w14:paraId="3113AF79" w14:textId="25B556EE" w:rsidR="00491201" w:rsidRDefault="00491201" w:rsidP="00491201">
      <w:pPr>
        <w:rPr>
          <w:rFonts w:ascii="Calibri" w:hAnsi="Calibri" w:cs="Calibri"/>
          <w:b/>
          <w:bCs/>
        </w:rPr>
      </w:pPr>
      <w:r>
        <w:rPr>
          <w:rFonts w:ascii="Calibri" w:hAnsi="Calibri" w:cs="Calibri"/>
          <w:b/>
          <w:bCs/>
        </w:rPr>
        <w:t>Error 1:</w:t>
      </w:r>
      <w:r w:rsidR="00BB7F28">
        <w:rPr>
          <w:rFonts w:ascii="Calibri" w:hAnsi="Calibri" w:cs="Calibri"/>
          <w:b/>
          <w:bCs/>
        </w:rPr>
        <w:t xml:space="preserve"> C</w:t>
      </w:r>
      <w:r w:rsidR="00BB7F28" w:rsidRPr="00B81B79">
        <w:rPr>
          <w:rFonts w:ascii="Calibri" w:hAnsi="Calibri" w:cs="Calibri"/>
          <w:b/>
          <w:bCs/>
        </w:rPr>
        <w:t>ompra incorrecta</w:t>
      </w:r>
      <w:r w:rsidR="00BB7F28">
        <w:rPr>
          <w:rFonts w:ascii="Calibri" w:hAnsi="Calibri" w:cs="Calibri"/>
          <w:b/>
          <w:bCs/>
        </w:rPr>
        <w:t xml:space="preserve"> (</w:t>
      </w:r>
      <w:r>
        <w:rPr>
          <w:rFonts w:ascii="Calibri" w:hAnsi="Calibri" w:cs="Calibri"/>
          <w:b/>
          <w:bCs/>
        </w:rPr>
        <w:t>No seleccionar ningún proveedor</w:t>
      </w:r>
      <w:r w:rsidR="00BB7F28">
        <w:rPr>
          <w:rFonts w:ascii="Calibri" w:hAnsi="Calibri" w:cs="Calibri"/>
          <w:b/>
          <w:bCs/>
        </w:rPr>
        <w:t>)</w:t>
      </w:r>
    </w:p>
    <w:p w14:paraId="6422159F" w14:textId="77777777" w:rsidR="00BB7F28" w:rsidRDefault="00BB7F28" w:rsidP="00491201">
      <w:pPr>
        <w:rPr>
          <w:rFonts w:ascii="Calibri" w:hAnsi="Calibri" w:cs="Calibri"/>
          <w:b/>
          <w:bCs/>
        </w:rPr>
      </w:pPr>
    </w:p>
    <w:p w14:paraId="5F1A1C94" w14:textId="5CF37268" w:rsidR="00BB7F28" w:rsidRPr="00BB7F28" w:rsidRDefault="00BB7F28" w:rsidP="00491201">
      <w:pPr>
        <w:rPr>
          <w:rFonts w:ascii="Calibri" w:hAnsi="Calibri" w:cs="Calibri"/>
        </w:rPr>
      </w:pPr>
      <w:r w:rsidRPr="00BB7F28">
        <w:rPr>
          <w:rFonts w:ascii="Calibri" w:hAnsi="Calibri" w:cs="Calibri"/>
        </w:rPr>
        <w:t>¿Qué paso?</w:t>
      </w:r>
    </w:p>
    <w:p w14:paraId="065C7D0F" w14:textId="1511915C" w:rsidR="00491201" w:rsidRDefault="00BB7F28" w:rsidP="00491201">
      <w:pPr>
        <w:rPr>
          <w:rFonts w:ascii="Calibri" w:hAnsi="Calibri" w:cs="Calibri"/>
        </w:rPr>
      </w:pPr>
      <w:r>
        <w:rPr>
          <w:rFonts w:ascii="Calibri" w:hAnsi="Calibri" w:cs="Calibri"/>
        </w:rPr>
        <w:t>Uste i</w:t>
      </w:r>
      <w:r w:rsidR="00491201" w:rsidRPr="00B81B79">
        <w:rPr>
          <w:rFonts w:ascii="Calibri" w:hAnsi="Calibri" w:cs="Calibri"/>
        </w:rPr>
        <w:t>ntento</w:t>
      </w:r>
      <w:r>
        <w:rPr>
          <w:rFonts w:ascii="Calibri" w:hAnsi="Calibri" w:cs="Calibri"/>
        </w:rPr>
        <w:t xml:space="preserve"> realizar una compra sin haber seleccionado algún proveedor</w:t>
      </w:r>
      <w:r w:rsidR="00491201" w:rsidRPr="00B81B79">
        <w:rPr>
          <w:rFonts w:ascii="Calibri" w:hAnsi="Calibri" w:cs="Calibri"/>
        </w:rPr>
        <w:t>:</w:t>
      </w:r>
    </w:p>
    <w:p w14:paraId="156FBE53" w14:textId="08B743D9" w:rsidR="00BB7F28" w:rsidRPr="00BB7F28" w:rsidRDefault="00BB7F28" w:rsidP="00491201">
      <w:pPr>
        <w:rPr>
          <w:rFonts w:ascii="Calibri" w:hAnsi="Calibri" w:cs="Calibri"/>
          <w:b/>
          <w:bCs/>
        </w:rPr>
      </w:pPr>
      <w:r w:rsidRPr="00BB7F28">
        <w:rPr>
          <w:rFonts w:ascii="Calibri" w:hAnsi="Calibri" w:cs="Calibri"/>
          <w:b/>
          <w:bCs/>
        </w:rPr>
        <w:t xml:space="preserve">Ejemplo erróneo </w:t>
      </w:r>
    </w:p>
    <w:p w14:paraId="253656AF" w14:textId="77777777" w:rsidR="00491201" w:rsidRPr="00B81B79" w:rsidRDefault="00491201" w:rsidP="00491201">
      <w:pPr>
        <w:pStyle w:val="Prrafodelista"/>
        <w:numPr>
          <w:ilvl w:val="0"/>
          <w:numId w:val="316"/>
        </w:numPr>
        <w:spacing w:after="160" w:line="259" w:lineRule="auto"/>
        <w:rPr>
          <w:rFonts w:ascii="Calibri" w:hAnsi="Calibri" w:cs="Calibri"/>
        </w:rPr>
      </w:pPr>
      <w:r w:rsidRPr="00B81B79">
        <w:rPr>
          <w:rFonts w:ascii="Calibri" w:hAnsi="Calibri" w:cs="Calibri"/>
        </w:rPr>
        <w:t>No seleccione ningún proveedor.</w:t>
      </w:r>
    </w:p>
    <w:p w14:paraId="30A82DD3" w14:textId="2A75AACE" w:rsidR="00491201" w:rsidRPr="00B81B79" w:rsidRDefault="00BB7F28" w:rsidP="00491201">
      <w:pPr>
        <w:pStyle w:val="Prrafodelista"/>
        <w:numPr>
          <w:ilvl w:val="0"/>
          <w:numId w:val="316"/>
        </w:numPr>
        <w:spacing w:after="160" w:line="259" w:lineRule="auto"/>
        <w:rPr>
          <w:rFonts w:ascii="Calibri" w:hAnsi="Calibri" w:cs="Calibri"/>
        </w:rPr>
      </w:pPr>
      <w:r>
        <w:rPr>
          <w:rFonts w:ascii="Calibri" w:hAnsi="Calibri" w:cs="Calibri"/>
        </w:rPr>
        <w:t>Selecciona algún producto</w:t>
      </w:r>
    </w:p>
    <w:p w14:paraId="3EF2BE9C" w14:textId="596E9BA8" w:rsidR="00491201" w:rsidRDefault="00BB7F28" w:rsidP="00491201">
      <w:pPr>
        <w:pStyle w:val="Prrafodelista"/>
        <w:numPr>
          <w:ilvl w:val="0"/>
          <w:numId w:val="316"/>
        </w:numPr>
        <w:spacing w:after="160" w:line="259" w:lineRule="auto"/>
        <w:rPr>
          <w:rFonts w:ascii="Calibri" w:hAnsi="Calibri" w:cs="Calibri"/>
        </w:rPr>
      </w:pPr>
      <w:r>
        <w:rPr>
          <w:rFonts w:ascii="Calibri" w:hAnsi="Calibri" w:cs="Calibri"/>
        </w:rPr>
        <w:t>S</w:t>
      </w:r>
      <w:r w:rsidR="00491201" w:rsidRPr="00B81B79">
        <w:rPr>
          <w:rFonts w:ascii="Calibri" w:hAnsi="Calibri" w:cs="Calibri"/>
        </w:rPr>
        <w:t xml:space="preserve">eleccione </w:t>
      </w:r>
      <w:r>
        <w:rPr>
          <w:rFonts w:ascii="Calibri" w:hAnsi="Calibri" w:cs="Calibri"/>
        </w:rPr>
        <w:t>un</w:t>
      </w:r>
      <w:r w:rsidR="00491201" w:rsidRPr="00B81B79">
        <w:rPr>
          <w:rFonts w:ascii="Calibri" w:hAnsi="Calibri" w:cs="Calibri"/>
        </w:rPr>
        <w:t xml:space="preserve"> transportista.</w:t>
      </w:r>
    </w:p>
    <w:p w14:paraId="0148BB84" w14:textId="1992C5BC" w:rsidR="00BB7F28" w:rsidRPr="00B81B79" w:rsidRDefault="00BB7F28" w:rsidP="00491201">
      <w:pPr>
        <w:pStyle w:val="Prrafodelista"/>
        <w:numPr>
          <w:ilvl w:val="0"/>
          <w:numId w:val="316"/>
        </w:numPr>
        <w:spacing w:after="160" w:line="259" w:lineRule="auto"/>
        <w:rPr>
          <w:rFonts w:ascii="Calibri" w:hAnsi="Calibri" w:cs="Calibri"/>
        </w:rPr>
      </w:pPr>
      <w:r>
        <w:rPr>
          <w:rFonts w:ascii="Calibri" w:hAnsi="Calibri" w:cs="Calibri"/>
        </w:rPr>
        <w:t xml:space="preserve">Haga clic en </w:t>
      </w:r>
      <w:r w:rsidRPr="00B81B79">
        <w:rPr>
          <w:rFonts w:ascii="Calibri" w:hAnsi="Calibri" w:cs="Calibri"/>
        </w:rPr>
        <w:t>"</w:t>
      </w:r>
      <w:r>
        <w:rPr>
          <w:rFonts w:ascii="Calibri" w:hAnsi="Calibri" w:cs="Calibri"/>
        </w:rPr>
        <w:t>Agregar</w:t>
      </w:r>
      <w:r w:rsidRPr="00B81B79">
        <w:rPr>
          <w:rFonts w:ascii="Calibri" w:hAnsi="Calibri" w:cs="Calibri"/>
        </w:rPr>
        <w:t>"</w:t>
      </w:r>
      <w:r>
        <w:rPr>
          <w:rFonts w:ascii="Calibri" w:hAnsi="Calibri" w:cs="Calibri"/>
        </w:rPr>
        <w:t>.</w:t>
      </w:r>
    </w:p>
    <w:p w14:paraId="0187410A" w14:textId="77777777" w:rsidR="00491201" w:rsidRPr="00B81B79" w:rsidRDefault="00491201" w:rsidP="00491201">
      <w:pPr>
        <w:pStyle w:val="Prrafodelista"/>
        <w:numPr>
          <w:ilvl w:val="0"/>
          <w:numId w:val="316"/>
        </w:numPr>
        <w:spacing w:after="160" w:line="259" w:lineRule="auto"/>
        <w:rPr>
          <w:rFonts w:ascii="Calibri" w:hAnsi="Calibri" w:cs="Calibri"/>
        </w:rPr>
      </w:pPr>
      <w:r w:rsidRPr="00B81B79">
        <w:rPr>
          <w:rFonts w:ascii="Calibri" w:hAnsi="Calibri" w:cs="Calibri"/>
        </w:rPr>
        <w:t>Haga clic en "Registrar".</w:t>
      </w:r>
    </w:p>
    <w:p w14:paraId="06688E92" w14:textId="4B55629E" w:rsidR="00491201" w:rsidRDefault="00491201" w:rsidP="00491201">
      <w:pPr>
        <w:rPr>
          <w:rFonts w:ascii="Calibri" w:hAnsi="Calibri" w:cs="Calibri"/>
          <w:b/>
          <w:bCs/>
        </w:rPr>
      </w:pPr>
      <w:r>
        <w:rPr>
          <w:rFonts w:ascii="Calibri" w:hAnsi="Calibri" w:cs="Calibri"/>
          <w:b/>
          <w:bCs/>
        </w:rPr>
        <w:t>Mensaje</w:t>
      </w:r>
      <w:r w:rsidRPr="00B81B79">
        <w:rPr>
          <w:rFonts w:ascii="Calibri" w:hAnsi="Calibri" w:cs="Calibri"/>
          <w:b/>
          <w:bCs/>
        </w:rPr>
        <w:t xml:space="preserve"> esperado:</w:t>
      </w:r>
      <w:r>
        <w:rPr>
          <w:rFonts w:ascii="Calibri" w:hAnsi="Calibri" w:cs="Calibri"/>
          <w:b/>
          <w:bCs/>
        </w:rPr>
        <w:t xml:space="preserve"> </w:t>
      </w:r>
      <w:r w:rsidRPr="00491201">
        <w:rPr>
          <w:rFonts w:ascii="Calibri" w:hAnsi="Calibri" w:cs="Calibri"/>
        </w:rPr>
        <w:t>"Debe seleccionar un proveedor."</w:t>
      </w:r>
    </w:p>
    <w:p w14:paraId="6F47130A" w14:textId="70123AD9" w:rsidR="00491201" w:rsidRPr="00491201" w:rsidRDefault="00491201" w:rsidP="00491201">
      <w:pPr>
        <w:rPr>
          <w:rFonts w:ascii="Calibri" w:hAnsi="Calibri" w:cs="Calibri"/>
          <w:b/>
          <w:bCs/>
        </w:rPr>
      </w:pPr>
      <w:r w:rsidRPr="00B81B79">
        <w:rPr>
          <w:rFonts w:ascii="Calibri" w:hAnsi="Calibri" w:cs="Calibri"/>
        </w:rPr>
        <w:t>Si continúa, recibirá mensajes adicionales solicitando que agregue productos y seleccione un transportista.</w:t>
      </w:r>
    </w:p>
    <w:p w14:paraId="19DDFFFA" w14:textId="77777777" w:rsidR="00491201" w:rsidRDefault="00491201" w:rsidP="00491201">
      <w:pPr>
        <w:rPr>
          <w:rFonts w:ascii="Calibri" w:hAnsi="Calibri" w:cs="Calibri"/>
        </w:rPr>
      </w:pPr>
    </w:p>
    <w:p w14:paraId="74B1D503" w14:textId="260E2563" w:rsidR="00491201" w:rsidRDefault="00BB7F28" w:rsidP="00491201">
      <w:pPr>
        <w:rPr>
          <w:rFonts w:ascii="Calibri" w:hAnsi="Calibri" w:cs="Calibri"/>
          <w:b/>
          <w:bCs/>
        </w:rPr>
      </w:pPr>
      <w:r>
        <w:rPr>
          <w:rFonts w:ascii="Calibri" w:hAnsi="Calibri" w:cs="Calibri"/>
          <w:b/>
          <w:bCs/>
        </w:rPr>
        <w:t xml:space="preserve">Error 2: </w:t>
      </w:r>
      <w:r w:rsidR="00491201">
        <w:rPr>
          <w:rFonts w:ascii="Calibri" w:hAnsi="Calibri" w:cs="Calibri"/>
          <w:b/>
          <w:bCs/>
        </w:rPr>
        <w:t>A</w:t>
      </w:r>
      <w:r w:rsidR="00491201" w:rsidRPr="006D1914">
        <w:rPr>
          <w:rFonts w:ascii="Calibri" w:hAnsi="Calibri" w:cs="Calibri"/>
          <w:b/>
          <w:bCs/>
        </w:rPr>
        <w:t xml:space="preserve">gregar </w:t>
      </w:r>
      <w:r w:rsidRPr="006D1914">
        <w:rPr>
          <w:rFonts w:ascii="Calibri" w:hAnsi="Calibri" w:cs="Calibri"/>
          <w:b/>
          <w:bCs/>
        </w:rPr>
        <w:t>productos inactivos</w:t>
      </w:r>
      <w:r>
        <w:rPr>
          <w:rFonts w:ascii="Calibri" w:hAnsi="Calibri" w:cs="Calibri"/>
          <w:b/>
          <w:bCs/>
        </w:rPr>
        <w:t xml:space="preserve"> (Seleccionar un producto con un estado No Activo)</w:t>
      </w:r>
    </w:p>
    <w:p w14:paraId="531EEAAB" w14:textId="77777777" w:rsidR="00BB7F28" w:rsidRDefault="00BB7F28" w:rsidP="00491201">
      <w:pPr>
        <w:rPr>
          <w:rFonts w:ascii="Calibri" w:hAnsi="Calibri" w:cs="Calibri"/>
          <w:b/>
          <w:bCs/>
        </w:rPr>
      </w:pPr>
    </w:p>
    <w:p w14:paraId="5AECD53E" w14:textId="448E0504" w:rsidR="00BB7F28" w:rsidRPr="00BB7F28" w:rsidRDefault="00BB7F28" w:rsidP="00491201">
      <w:pPr>
        <w:rPr>
          <w:rFonts w:ascii="Calibri" w:hAnsi="Calibri" w:cs="Calibri"/>
        </w:rPr>
      </w:pPr>
      <w:r w:rsidRPr="00BB7F28">
        <w:rPr>
          <w:rFonts w:ascii="Calibri" w:hAnsi="Calibri" w:cs="Calibri"/>
        </w:rPr>
        <w:t>¿Qué paso?</w:t>
      </w:r>
    </w:p>
    <w:p w14:paraId="6545C0F5" w14:textId="60A9C96B" w:rsidR="00491201" w:rsidRPr="006D1914" w:rsidRDefault="00BB7F28" w:rsidP="00491201">
      <w:pPr>
        <w:rPr>
          <w:rFonts w:ascii="Calibri" w:hAnsi="Calibri" w:cs="Calibri"/>
        </w:rPr>
      </w:pPr>
      <w:r>
        <w:rPr>
          <w:rFonts w:ascii="Calibri" w:hAnsi="Calibri" w:cs="Calibri"/>
        </w:rPr>
        <w:t>Usted i</w:t>
      </w:r>
      <w:r w:rsidR="00491201" w:rsidRPr="006D1914">
        <w:rPr>
          <w:rFonts w:ascii="Calibri" w:hAnsi="Calibri" w:cs="Calibri"/>
        </w:rPr>
        <w:t>ntento de agregar</w:t>
      </w:r>
      <w:r>
        <w:rPr>
          <w:rFonts w:ascii="Calibri" w:hAnsi="Calibri" w:cs="Calibri"/>
        </w:rPr>
        <w:t xml:space="preserve"> un producto con un estado No Activo</w:t>
      </w:r>
      <w:r w:rsidR="00491201" w:rsidRPr="006D1914">
        <w:rPr>
          <w:rFonts w:ascii="Calibri" w:hAnsi="Calibri" w:cs="Calibri"/>
        </w:rPr>
        <w:t>:</w:t>
      </w:r>
    </w:p>
    <w:p w14:paraId="4008745C" w14:textId="0468F11C" w:rsidR="00491201" w:rsidRPr="003F103F" w:rsidRDefault="00BB7F28" w:rsidP="00491201">
      <w:pPr>
        <w:pStyle w:val="Prrafodelista"/>
        <w:numPr>
          <w:ilvl w:val="0"/>
          <w:numId w:val="317"/>
        </w:numPr>
        <w:spacing w:after="160" w:line="259" w:lineRule="auto"/>
        <w:rPr>
          <w:rFonts w:ascii="Calibri" w:hAnsi="Calibri" w:cs="Calibri"/>
        </w:rPr>
      </w:pPr>
      <w:r>
        <w:rPr>
          <w:rFonts w:ascii="Calibri" w:hAnsi="Calibri" w:cs="Calibri"/>
        </w:rPr>
        <w:t>Seleccione algún producto con un estado No Activo.</w:t>
      </w:r>
    </w:p>
    <w:p w14:paraId="1F64C2D8" w14:textId="77777777" w:rsidR="00491201" w:rsidRPr="003F103F" w:rsidRDefault="00491201" w:rsidP="00491201">
      <w:pPr>
        <w:pStyle w:val="Prrafodelista"/>
        <w:numPr>
          <w:ilvl w:val="0"/>
          <w:numId w:val="317"/>
        </w:numPr>
        <w:spacing w:after="160" w:line="259" w:lineRule="auto"/>
        <w:rPr>
          <w:rFonts w:ascii="Calibri" w:hAnsi="Calibri" w:cs="Calibri"/>
        </w:rPr>
      </w:pPr>
      <w:r w:rsidRPr="003F103F">
        <w:rPr>
          <w:rFonts w:ascii="Calibri" w:hAnsi="Calibri" w:cs="Calibri"/>
        </w:rPr>
        <w:t xml:space="preserve">Presione </w:t>
      </w:r>
      <w:proofErr w:type="spellStart"/>
      <w:r w:rsidRPr="003F103F">
        <w:rPr>
          <w:rFonts w:ascii="Calibri" w:hAnsi="Calibri" w:cs="Calibri"/>
        </w:rPr>
        <w:t>Enter</w:t>
      </w:r>
      <w:proofErr w:type="spellEnd"/>
      <w:r w:rsidRPr="003F103F">
        <w:rPr>
          <w:rFonts w:ascii="Calibri" w:hAnsi="Calibri" w:cs="Calibri"/>
        </w:rPr>
        <w:t>.</w:t>
      </w:r>
    </w:p>
    <w:p w14:paraId="0F85EA35" w14:textId="77DA3C64" w:rsidR="00491201" w:rsidRPr="00BB7F28" w:rsidRDefault="00491201" w:rsidP="00491201">
      <w:pPr>
        <w:rPr>
          <w:rFonts w:ascii="Calibri" w:hAnsi="Calibri" w:cs="Calibri"/>
          <w:b/>
          <w:bCs/>
        </w:rPr>
      </w:pPr>
      <w:r w:rsidRPr="006D1914">
        <w:rPr>
          <w:rFonts w:ascii="Calibri" w:hAnsi="Calibri" w:cs="Calibri"/>
          <w:b/>
          <w:bCs/>
        </w:rPr>
        <w:t>Resultado esperado:</w:t>
      </w:r>
      <w:r w:rsidR="00BB7F28">
        <w:rPr>
          <w:rFonts w:ascii="Calibri" w:hAnsi="Calibri" w:cs="Calibri"/>
          <w:b/>
          <w:bCs/>
        </w:rPr>
        <w:t xml:space="preserve"> </w:t>
      </w:r>
      <w:r w:rsidRPr="006D1914">
        <w:rPr>
          <w:rFonts w:ascii="Calibri" w:hAnsi="Calibri" w:cs="Calibri"/>
        </w:rPr>
        <w:t>El campo "Código" cambiará a color rosa</w:t>
      </w:r>
      <w:r w:rsidR="00BB7F28">
        <w:rPr>
          <w:rFonts w:ascii="Calibri" w:hAnsi="Calibri" w:cs="Calibri"/>
        </w:rPr>
        <w:t xml:space="preserve"> y l</w:t>
      </w:r>
      <w:r w:rsidRPr="006D1914">
        <w:rPr>
          <w:rFonts w:ascii="Calibri" w:hAnsi="Calibri" w:cs="Calibri"/>
        </w:rPr>
        <w:t>os campos "ID" y "Nombre" permanecerán vacíos.</w:t>
      </w:r>
    </w:p>
    <w:p w14:paraId="3C9EBB21" w14:textId="77777777" w:rsidR="001E5974" w:rsidRDefault="001E5974" w:rsidP="001E5974">
      <w:pPr>
        <w:tabs>
          <w:tab w:val="left" w:pos="3852"/>
        </w:tabs>
        <w:rPr>
          <w:rFonts w:asciiTheme="minorHAnsi" w:hAnsiTheme="minorHAnsi" w:cstheme="minorHAnsi"/>
        </w:rPr>
      </w:pPr>
    </w:p>
    <w:p w14:paraId="4CD1B06E" w14:textId="77777777" w:rsidR="009058AC" w:rsidRDefault="009058AC" w:rsidP="001E5974">
      <w:pPr>
        <w:tabs>
          <w:tab w:val="left" w:pos="3852"/>
        </w:tabs>
        <w:rPr>
          <w:rFonts w:asciiTheme="minorHAnsi" w:hAnsiTheme="minorHAnsi" w:cstheme="minorHAnsi"/>
        </w:rPr>
        <w:sectPr w:rsidR="009058AC" w:rsidSect="004C2066">
          <w:pgSz w:w="11906" w:h="16838" w:code="9"/>
          <w:pgMar w:top="1440" w:right="1134" w:bottom="1440" w:left="1134" w:header="720" w:footer="720" w:gutter="0"/>
          <w:cols w:space="720"/>
          <w:docGrid w:linePitch="600" w:charSpace="32768"/>
        </w:sectPr>
      </w:pPr>
    </w:p>
    <w:p w14:paraId="6DC03947" w14:textId="77777777" w:rsidR="009058AC" w:rsidRDefault="009058AC" w:rsidP="001E5974">
      <w:pPr>
        <w:tabs>
          <w:tab w:val="left" w:pos="3852"/>
        </w:tabs>
        <w:rPr>
          <w:rFonts w:asciiTheme="minorHAnsi" w:hAnsiTheme="minorHAnsi" w:cstheme="minorHAnsi"/>
        </w:rPr>
      </w:pPr>
    </w:p>
    <w:p w14:paraId="115367F1" w14:textId="77777777" w:rsidR="009058AC" w:rsidRPr="009058AC" w:rsidRDefault="009058AC" w:rsidP="009058AC">
      <w:pPr>
        <w:rPr>
          <w:rFonts w:asciiTheme="minorHAnsi" w:hAnsiTheme="minorHAnsi" w:cstheme="minorHAnsi"/>
        </w:rPr>
      </w:pPr>
    </w:p>
    <w:p w14:paraId="4336CB9F" w14:textId="77777777" w:rsidR="009058AC" w:rsidRDefault="009058AC" w:rsidP="009058AC">
      <w:pPr>
        <w:rPr>
          <w:rFonts w:asciiTheme="minorHAnsi" w:hAnsiTheme="minorHAnsi" w:cstheme="minorHAnsi"/>
        </w:rPr>
      </w:pPr>
    </w:p>
    <w:p w14:paraId="6FDC2B00" w14:textId="2DCC8886" w:rsidR="009058AC" w:rsidRPr="00747A18" w:rsidRDefault="009058AC" w:rsidP="004773D9">
      <w:pPr>
        <w:spacing w:line="360" w:lineRule="auto"/>
        <w:jc w:val="center"/>
        <w:outlineLvl w:val="1"/>
        <w:rPr>
          <w:rFonts w:ascii="Calibri" w:hAnsi="Calibri" w:cs="Calibri"/>
        </w:rPr>
      </w:pPr>
      <w:bookmarkStart w:id="97" w:name="_Toc186290154"/>
      <w:bookmarkStart w:id="98" w:name="_Toc186476308"/>
      <w:bookmarkStart w:id="99" w:name="_Toc186813318"/>
      <w:bookmarkStart w:id="100" w:name="_Toc187165722"/>
      <w:r w:rsidRPr="00747A18">
        <w:rPr>
          <w:rFonts w:ascii="Calibri" w:hAnsi="Calibri" w:cs="Calibri"/>
          <w:b/>
        </w:rPr>
        <w:t>Interfaz Detalle Compra</w:t>
      </w:r>
      <w:bookmarkEnd w:id="97"/>
      <w:bookmarkEnd w:id="98"/>
      <w:bookmarkEnd w:id="99"/>
      <w:bookmarkEnd w:id="100"/>
    </w:p>
    <w:p w14:paraId="16F52E09" w14:textId="6C6A808E" w:rsidR="009058AC" w:rsidRDefault="009058AC" w:rsidP="009058AC">
      <w:pPr>
        <w:tabs>
          <w:tab w:val="left" w:pos="6396"/>
        </w:tabs>
        <w:rPr>
          <w:rFonts w:asciiTheme="minorHAnsi" w:hAnsiTheme="minorHAnsi" w:cstheme="minorHAnsi"/>
        </w:rPr>
      </w:pPr>
    </w:p>
    <w:p w14:paraId="0667BC38" w14:textId="77777777" w:rsidR="006516ED" w:rsidRPr="006516ED" w:rsidRDefault="006516ED" w:rsidP="006516ED">
      <w:pPr>
        <w:rPr>
          <w:rFonts w:asciiTheme="minorHAnsi" w:hAnsiTheme="minorHAnsi" w:cstheme="minorHAnsi"/>
        </w:rPr>
      </w:pPr>
    </w:p>
    <w:p w14:paraId="7680C9CF" w14:textId="019AB991" w:rsidR="006516ED" w:rsidRPr="006516ED" w:rsidRDefault="009C0E34" w:rsidP="006516ED">
      <w:pPr>
        <w:rPr>
          <w:rFonts w:asciiTheme="minorHAnsi" w:hAnsiTheme="minorHAnsi" w:cstheme="minorHAnsi"/>
        </w:rPr>
      </w:pPr>
      <w:r>
        <w:rPr>
          <w:noProof/>
        </w:rPr>
        <w:drawing>
          <wp:anchor distT="0" distB="0" distL="114300" distR="114300" simplePos="0" relativeHeight="251700224" behindDoc="0" locked="0" layoutInCell="1" allowOverlap="1" wp14:anchorId="27CD943E" wp14:editId="447BE8D7">
            <wp:simplePos x="0" y="0"/>
            <wp:positionH relativeFrom="margin">
              <wp:align>center</wp:align>
            </wp:positionH>
            <wp:positionV relativeFrom="margin">
              <wp:align>center</wp:align>
            </wp:positionV>
            <wp:extent cx="8214360" cy="3710305"/>
            <wp:effectExtent l="0" t="0" r="0" b="4445"/>
            <wp:wrapNone/>
            <wp:docPr id="190229304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3043" name="Imagen 3" descr="Interfaz de usuario gráfica, Aplicación, Word&#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84" r="3539"/>
                    <a:stretch/>
                  </pic:blipFill>
                  <pic:spPr bwMode="auto">
                    <a:xfrm>
                      <a:off x="0" y="0"/>
                      <a:ext cx="8214360" cy="371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95300" w14:textId="77777777" w:rsidR="006516ED" w:rsidRPr="006516ED" w:rsidRDefault="006516ED" w:rsidP="006516ED">
      <w:pPr>
        <w:rPr>
          <w:rFonts w:asciiTheme="minorHAnsi" w:hAnsiTheme="minorHAnsi" w:cstheme="minorHAnsi"/>
        </w:rPr>
      </w:pPr>
    </w:p>
    <w:p w14:paraId="247F5EAC" w14:textId="2A243BF5" w:rsidR="006516ED" w:rsidRPr="006516ED" w:rsidRDefault="006516ED" w:rsidP="006516ED">
      <w:pPr>
        <w:rPr>
          <w:rFonts w:asciiTheme="minorHAnsi" w:hAnsiTheme="minorHAnsi" w:cstheme="minorHAnsi"/>
        </w:rPr>
      </w:pPr>
    </w:p>
    <w:p w14:paraId="05D814DF" w14:textId="77777777" w:rsidR="006516ED" w:rsidRPr="006516ED" w:rsidRDefault="006516ED" w:rsidP="006516ED">
      <w:pPr>
        <w:rPr>
          <w:rFonts w:asciiTheme="minorHAnsi" w:hAnsiTheme="minorHAnsi" w:cstheme="minorHAnsi"/>
        </w:rPr>
      </w:pPr>
    </w:p>
    <w:p w14:paraId="5DC5BB50" w14:textId="4AAD3474" w:rsidR="006516ED" w:rsidRPr="006516ED" w:rsidRDefault="006516ED" w:rsidP="006516ED">
      <w:pPr>
        <w:rPr>
          <w:rFonts w:asciiTheme="minorHAnsi" w:hAnsiTheme="minorHAnsi" w:cstheme="minorHAnsi"/>
        </w:rPr>
      </w:pPr>
    </w:p>
    <w:p w14:paraId="4481527E" w14:textId="77777777" w:rsidR="006516ED" w:rsidRPr="006516ED" w:rsidRDefault="006516ED" w:rsidP="006516ED">
      <w:pPr>
        <w:rPr>
          <w:rFonts w:asciiTheme="minorHAnsi" w:hAnsiTheme="minorHAnsi" w:cstheme="minorHAnsi"/>
        </w:rPr>
      </w:pPr>
    </w:p>
    <w:p w14:paraId="1E1BB737" w14:textId="77777777" w:rsidR="006516ED" w:rsidRPr="006516ED" w:rsidRDefault="006516ED" w:rsidP="006516ED">
      <w:pPr>
        <w:rPr>
          <w:rFonts w:asciiTheme="minorHAnsi" w:hAnsiTheme="minorHAnsi" w:cstheme="minorHAnsi"/>
        </w:rPr>
      </w:pPr>
    </w:p>
    <w:p w14:paraId="33F84CAA" w14:textId="657642F5" w:rsidR="006516ED" w:rsidRPr="006516ED" w:rsidRDefault="006516ED" w:rsidP="006516ED">
      <w:pPr>
        <w:rPr>
          <w:rFonts w:asciiTheme="minorHAnsi" w:hAnsiTheme="minorHAnsi" w:cstheme="minorHAnsi"/>
        </w:rPr>
      </w:pPr>
    </w:p>
    <w:p w14:paraId="779A52F8" w14:textId="77777777" w:rsidR="006516ED" w:rsidRPr="006516ED" w:rsidRDefault="006516ED" w:rsidP="006516ED">
      <w:pPr>
        <w:rPr>
          <w:rFonts w:asciiTheme="minorHAnsi" w:hAnsiTheme="minorHAnsi" w:cstheme="minorHAnsi"/>
        </w:rPr>
      </w:pPr>
    </w:p>
    <w:p w14:paraId="74362E49" w14:textId="77777777" w:rsidR="006516ED" w:rsidRPr="006516ED" w:rsidRDefault="006516ED" w:rsidP="006516ED">
      <w:pPr>
        <w:rPr>
          <w:rFonts w:asciiTheme="minorHAnsi" w:hAnsiTheme="minorHAnsi" w:cstheme="minorHAnsi"/>
        </w:rPr>
      </w:pPr>
    </w:p>
    <w:p w14:paraId="102BE245" w14:textId="28CF12A4" w:rsidR="006516ED" w:rsidRPr="006516ED" w:rsidRDefault="006516ED" w:rsidP="006516ED">
      <w:pPr>
        <w:rPr>
          <w:rFonts w:asciiTheme="minorHAnsi" w:hAnsiTheme="minorHAnsi" w:cstheme="minorHAnsi"/>
        </w:rPr>
      </w:pPr>
    </w:p>
    <w:p w14:paraId="13BDE082" w14:textId="77777777" w:rsidR="006516ED" w:rsidRDefault="006516ED" w:rsidP="006516ED">
      <w:pPr>
        <w:rPr>
          <w:rFonts w:asciiTheme="minorHAnsi" w:hAnsiTheme="minorHAnsi" w:cstheme="minorHAnsi"/>
        </w:rPr>
      </w:pPr>
    </w:p>
    <w:p w14:paraId="0C971041" w14:textId="77777777" w:rsidR="006516ED" w:rsidRDefault="006516ED" w:rsidP="006516ED">
      <w:pPr>
        <w:rPr>
          <w:rFonts w:asciiTheme="minorHAnsi" w:hAnsiTheme="minorHAnsi" w:cstheme="minorHAnsi"/>
        </w:rPr>
      </w:pPr>
    </w:p>
    <w:p w14:paraId="208B5F7A" w14:textId="77777777" w:rsidR="006516ED" w:rsidRDefault="006516ED" w:rsidP="006516ED">
      <w:pPr>
        <w:rPr>
          <w:rFonts w:asciiTheme="minorHAnsi" w:hAnsiTheme="minorHAnsi" w:cstheme="minorHAnsi"/>
        </w:rPr>
      </w:pPr>
    </w:p>
    <w:p w14:paraId="66443B7B" w14:textId="77777777" w:rsidR="006516ED" w:rsidRDefault="006516ED" w:rsidP="006516ED">
      <w:pPr>
        <w:rPr>
          <w:rFonts w:asciiTheme="minorHAnsi" w:hAnsiTheme="minorHAnsi" w:cstheme="minorHAnsi"/>
        </w:rPr>
      </w:pPr>
    </w:p>
    <w:p w14:paraId="4D5D3E2D" w14:textId="353BF241" w:rsidR="006516ED" w:rsidRDefault="006516ED" w:rsidP="006516ED">
      <w:pPr>
        <w:rPr>
          <w:rFonts w:asciiTheme="minorHAnsi" w:hAnsiTheme="minorHAnsi" w:cstheme="minorHAnsi"/>
        </w:rPr>
      </w:pPr>
    </w:p>
    <w:p w14:paraId="2F6AB85F" w14:textId="77777777" w:rsidR="006516ED" w:rsidRDefault="006516ED" w:rsidP="006516ED">
      <w:pPr>
        <w:rPr>
          <w:rFonts w:asciiTheme="minorHAnsi" w:hAnsiTheme="minorHAnsi" w:cstheme="minorHAnsi"/>
        </w:rPr>
      </w:pPr>
    </w:p>
    <w:p w14:paraId="43E95A9C" w14:textId="4B763186" w:rsidR="006516ED" w:rsidRDefault="006516ED" w:rsidP="006516ED">
      <w:pPr>
        <w:rPr>
          <w:rFonts w:asciiTheme="minorHAnsi" w:hAnsiTheme="minorHAnsi" w:cstheme="minorHAnsi"/>
        </w:rPr>
      </w:pPr>
    </w:p>
    <w:p w14:paraId="1A3B507C" w14:textId="77777777" w:rsidR="006516ED" w:rsidRDefault="006516ED" w:rsidP="006516ED">
      <w:pPr>
        <w:rPr>
          <w:rFonts w:asciiTheme="minorHAnsi" w:hAnsiTheme="minorHAnsi" w:cstheme="minorHAnsi"/>
        </w:rPr>
      </w:pPr>
    </w:p>
    <w:p w14:paraId="2F3CC26B" w14:textId="19318C7D" w:rsidR="006516ED" w:rsidRDefault="006516ED" w:rsidP="006516ED">
      <w:pPr>
        <w:rPr>
          <w:rFonts w:asciiTheme="minorHAnsi" w:hAnsiTheme="minorHAnsi" w:cstheme="minorHAnsi"/>
        </w:rPr>
      </w:pPr>
    </w:p>
    <w:p w14:paraId="6CEA11C1" w14:textId="77777777" w:rsidR="006516ED" w:rsidRDefault="006516ED" w:rsidP="006516ED">
      <w:pPr>
        <w:rPr>
          <w:rFonts w:asciiTheme="minorHAnsi" w:hAnsiTheme="minorHAnsi" w:cstheme="minorHAnsi"/>
        </w:rPr>
      </w:pPr>
    </w:p>
    <w:p w14:paraId="31546555" w14:textId="0D5E941B" w:rsidR="006516ED" w:rsidRDefault="006516ED" w:rsidP="006516ED">
      <w:pPr>
        <w:rPr>
          <w:rFonts w:asciiTheme="minorHAnsi" w:hAnsiTheme="minorHAnsi" w:cstheme="minorHAnsi"/>
        </w:rPr>
      </w:pPr>
    </w:p>
    <w:p w14:paraId="22FCA17E" w14:textId="77777777" w:rsidR="006516ED" w:rsidRDefault="006516ED" w:rsidP="006516ED">
      <w:pPr>
        <w:rPr>
          <w:rFonts w:asciiTheme="minorHAnsi" w:hAnsiTheme="minorHAnsi" w:cstheme="minorHAnsi"/>
        </w:rPr>
      </w:pPr>
    </w:p>
    <w:p w14:paraId="452ED602" w14:textId="2E4226F6" w:rsidR="006516ED" w:rsidRDefault="006516ED" w:rsidP="006516ED">
      <w:pPr>
        <w:rPr>
          <w:rFonts w:asciiTheme="minorHAnsi" w:hAnsiTheme="minorHAnsi" w:cstheme="minorHAnsi"/>
        </w:rPr>
      </w:pPr>
    </w:p>
    <w:p w14:paraId="7C5A19A4" w14:textId="77777777" w:rsidR="006516ED" w:rsidRDefault="006516ED" w:rsidP="009058AC">
      <w:pPr>
        <w:tabs>
          <w:tab w:val="left" w:pos="6396"/>
        </w:tabs>
        <w:rPr>
          <w:rFonts w:asciiTheme="minorHAnsi" w:hAnsiTheme="minorHAnsi" w:cstheme="minorHAnsi"/>
        </w:rPr>
        <w:sectPr w:rsidR="006516ED" w:rsidSect="009058AC">
          <w:pgSz w:w="16838" w:h="11906" w:orient="landscape" w:code="9"/>
          <w:pgMar w:top="1134" w:right="1440" w:bottom="1134" w:left="1440" w:header="720" w:footer="720" w:gutter="0"/>
          <w:cols w:space="720"/>
          <w:docGrid w:linePitch="600" w:charSpace="32768"/>
        </w:sectPr>
      </w:pPr>
    </w:p>
    <w:p w14:paraId="3FEAD415" w14:textId="52F522F0" w:rsidR="006516ED" w:rsidRPr="00B34862" w:rsidRDefault="006516ED" w:rsidP="006516ED">
      <w:pPr>
        <w:pStyle w:val="Ttulo3"/>
        <w:rPr>
          <w:rFonts w:ascii="Calibri" w:hAnsi="Calibri" w:cs="Calibri"/>
          <w:b w:val="0"/>
          <w:bCs w:val="0"/>
          <w:color w:val="000000" w:themeColor="text1"/>
          <w:sz w:val="24"/>
          <w:szCs w:val="24"/>
        </w:rPr>
      </w:pPr>
      <w:bookmarkStart w:id="101" w:name="_Toc186290155"/>
      <w:bookmarkStart w:id="102" w:name="_Toc186476309"/>
      <w:bookmarkStart w:id="103" w:name="_Toc186813319"/>
      <w:bookmarkStart w:id="104" w:name="_Toc187165723"/>
      <w:r>
        <w:rPr>
          <w:rFonts w:ascii="Calibri" w:hAnsi="Calibri" w:cs="Calibri"/>
          <w:color w:val="000000" w:themeColor="text1"/>
          <w:sz w:val="24"/>
          <w:szCs w:val="24"/>
        </w:rPr>
        <w:lastRenderedPageBreak/>
        <w:t>Descripción breve</w:t>
      </w:r>
      <w:bookmarkEnd w:id="101"/>
      <w:bookmarkEnd w:id="102"/>
      <w:bookmarkEnd w:id="103"/>
      <w:bookmarkEnd w:id="104"/>
    </w:p>
    <w:p w14:paraId="2ED70365" w14:textId="77777777" w:rsidR="006516ED" w:rsidRDefault="006516ED" w:rsidP="006516ED">
      <w:pPr>
        <w:jc w:val="both"/>
        <w:rPr>
          <w:rFonts w:ascii="Calibri" w:hAnsi="Calibri" w:cs="Calibri"/>
        </w:rPr>
      </w:pPr>
      <w:r w:rsidRPr="00234FE4">
        <w:rPr>
          <w:rFonts w:ascii="Calibri" w:hAnsi="Calibri" w:cs="Calibri"/>
        </w:rPr>
        <w:t xml:space="preserve">Esta ventana está diseñada para </w:t>
      </w:r>
      <w:r w:rsidRPr="009507E7">
        <w:rPr>
          <w:rFonts w:ascii="Calibri" w:hAnsi="Calibri" w:cs="Calibri"/>
        </w:rPr>
        <w:t>consultar, visualizar y generar un reporte en PDF de los detalles de una compra realizada en el sistema.</w:t>
      </w:r>
    </w:p>
    <w:p w14:paraId="09AA0466" w14:textId="77777777" w:rsidR="006516ED" w:rsidRDefault="006516ED" w:rsidP="006516ED">
      <w:pPr>
        <w:rPr>
          <w:rFonts w:ascii="Calibri" w:hAnsi="Calibri" w:cs="Calibri"/>
        </w:rPr>
      </w:pPr>
    </w:p>
    <w:p w14:paraId="5A777433" w14:textId="77777777" w:rsidR="006516ED" w:rsidRPr="009507E7" w:rsidRDefault="006516ED" w:rsidP="006516ED">
      <w:pPr>
        <w:rPr>
          <w:rFonts w:ascii="Calibri" w:hAnsi="Calibri" w:cs="Calibri"/>
          <w:b/>
          <w:bCs/>
        </w:rPr>
      </w:pPr>
      <w:r w:rsidRPr="00B34862">
        <w:rPr>
          <w:rFonts w:ascii="Calibri" w:hAnsi="Calibri" w:cs="Calibri"/>
          <w:b/>
          <w:bCs/>
        </w:rPr>
        <w:t>Funcionalidades principales</w:t>
      </w:r>
    </w:p>
    <w:p w14:paraId="33B1BCBE"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Búsqueda de Compras:</w:t>
      </w:r>
    </w:p>
    <w:p w14:paraId="44A2944C" w14:textId="56390D5D"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Al ingresar el número de código de compra y presionar</w:t>
      </w:r>
      <w:r>
        <w:rPr>
          <w:rFonts w:ascii="Calibri" w:hAnsi="Calibri" w:cs="Calibri"/>
        </w:rPr>
        <w:t xml:space="preserve"> </w:t>
      </w:r>
      <w:r w:rsidRPr="006D1914">
        <w:rPr>
          <w:rFonts w:ascii="Calibri" w:hAnsi="Calibri" w:cs="Calibri"/>
        </w:rPr>
        <w:t>"</w:t>
      </w:r>
      <w:r>
        <w:rPr>
          <w:rFonts w:ascii="Calibri" w:hAnsi="Calibri" w:cs="Calibri"/>
        </w:rPr>
        <w:t>Buscar</w:t>
      </w:r>
      <w:r w:rsidRPr="006D1914">
        <w:rPr>
          <w:rFonts w:ascii="Calibri" w:hAnsi="Calibri" w:cs="Calibri"/>
        </w:rPr>
        <w:t>"</w:t>
      </w:r>
      <w:r w:rsidRPr="009507E7">
        <w:rPr>
          <w:rFonts w:ascii="Calibri" w:hAnsi="Calibri" w:cs="Calibri"/>
        </w:rPr>
        <w:t>, se muestran los datos relacionados con esa compra, como la fecha, el tipo de documento, el proveedor, el transportista, los productos adquiridos y el monto total.</w:t>
      </w:r>
    </w:p>
    <w:p w14:paraId="3BEFEDCF" w14:textId="77777777" w:rsidR="006516ED" w:rsidRPr="009507E7" w:rsidRDefault="006516ED" w:rsidP="006516ED">
      <w:pPr>
        <w:pStyle w:val="Prrafodelista"/>
        <w:spacing w:after="160" w:line="259" w:lineRule="auto"/>
        <w:ind w:left="1428"/>
        <w:rPr>
          <w:rFonts w:ascii="Calibri" w:hAnsi="Calibri" w:cs="Calibri"/>
        </w:rPr>
      </w:pPr>
    </w:p>
    <w:p w14:paraId="2C200832"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Limpieza del Formulario:</w:t>
      </w:r>
    </w:p>
    <w:p w14:paraId="63E71ECF" w14:textId="5ABC3E08"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 xml:space="preserve">Al presionar </w:t>
      </w:r>
      <w:r w:rsidRPr="006D1914">
        <w:rPr>
          <w:rFonts w:ascii="Calibri" w:hAnsi="Calibri" w:cs="Calibri"/>
        </w:rPr>
        <w:t>"</w:t>
      </w:r>
      <w:r>
        <w:rPr>
          <w:rFonts w:ascii="Calibri" w:hAnsi="Calibri" w:cs="Calibri"/>
        </w:rPr>
        <w:t>Limpiar</w:t>
      </w:r>
      <w:r w:rsidRPr="006D1914">
        <w:rPr>
          <w:rFonts w:ascii="Calibri" w:hAnsi="Calibri" w:cs="Calibri"/>
        </w:rPr>
        <w:t>"</w:t>
      </w:r>
      <w:r w:rsidRPr="009507E7">
        <w:rPr>
          <w:rFonts w:ascii="Calibri" w:hAnsi="Calibri" w:cs="Calibri"/>
        </w:rPr>
        <w:t>, todos los campos de texto y la tabla de detalles de la compra se vacían para ingresar nuevos datos.</w:t>
      </w:r>
    </w:p>
    <w:p w14:paraId="0194E7C2" w14:textId="77777777" w:rsidR="006516ED" w:rsidRPr="009507E7" w:rsidRDefault="006516ED" w:rsidP="006516ED">
      <w:pPr>
        <w:pStyle w:val="Prrafodelista"/>
        <w:spacing w:after="160" w:line="259" w:lineRule="auto"/>
        <w:ind w:left="1428"/>
        <w:rPr>
          <w:rFonts w:ascii="Calibri" w:hAnsi="Calibri" w:cs="Calibri"/>
        </w:rPr>
      </w:pPr>
    </w:p>
    <w:p w14:paraId="3495D154"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Generación de PDF:</w:t>
      </w:r>
    </w:p>
    <w:p w14:paraId="728C4D18" w14:textId="77777777"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Permite descargar un reporte en formato PDF con todos los detalles de la compra, incluyendo el proveedor, transportista, productos adquiridos y el monto total.</w:t>
      </w:r>
    </w:p>
    <w:p w14:paraId="305B65F9" w14:textId="77777777" w:rsidR="006516ED" w:rsidRPr="009507E7" w:rsidRDefault="006516ED" w:rsidP="006516ED">
      <w:pPr>
        <w:pStyle w:val="Prrafodelista"/>
        <w:spacing w:after="160" w:line="259" w:lineRule="auto"/>
        <w:ind w:left="1428"/>
        <w:rPr>
          <w:rFonts w:ascii="Calibri" w:hAnsi="Calibri" w:cs="Calibri"/>
        </w:rPr>
      </w:pPr>
    </w:p>
    <w:p w14:paraId="0B7679CC" w14:textId="77777777" w:rsidR="006516ED" w:rsidRPr="006516ED" w:rsidRDefault="006516ED" w:rsidP="006516ED">
      <w:pPr>
        <w:pStyle w:val="Prrafodelista"/>
        <w:numPr>
          <w:ilvl w:val="0"/>
          <w:numId w:val="320"/>
        </w:numPr>
        <w:spacing w:after="160" w:line="259" w:lineRule="auto"/>
        <w:rPr>
          <w:rFonts w:ascii="Calibri" w:hAnsi="Calibri" w:cs="Calibri"/>
        </w:rPr>
      </w:pPr>
      <w:r w:rsidRPr="006516ED">
        <w:rPr>
          <w:rFonts w:ascii="Calibri" w:hAnsi="Calibri" w:cs="Calibri"/>
          <w:b/>
          <w:bCs/>
        </w:rPr>
        <w:t>Validación de Datos:</w:t>
      </w:r>
    </w:p>
    <w:p w14:paraId="673FA1C3" w14:textId="63C3302E" w:rsidR="006516ED" w:rsidRDefault="006516ED" w:rsidP="006516ED">
      <w:pPr>
        <w:pStyle w:val="Prrafodelista"/>
        <w:numPr>
          <w:ilvl w:val="0"/>
          <w:numId w:val="319"/>
        </w:numPr>
        <w:spacing w:after="160" w:line="259" w:lineRule="auto"/>
        <w:rPr>
          <w:rFonts w:ascii="Calibri" w:hAnsi="Calibri" w:cs="Calibri"/>
        </w:rPr>
      </w:pPr>
      <w:r w:rsidRPr="009507E7">
        <w:rPr>
          <w:rFonts w:ascii="Calibri" w:hAnsi="Calibri" w:cs="Calibri"/>
        </w:rPr>
        <w:t>Impide ingresar letras en el campo del código de compra, aceptando solo números.</w:t>
      </w:r>
    </w:p>
    <w:p w14:paraId="67FA4216" w14:textId="77777777" w:rsidR="008B4C30" w:rsidRPr="006516ED" w:rsidRDefault="008B4C30" w:rsidP="008B4C30">
      <w:pPr>
        <w:pStyle w:val="Prrafodelista"/>
        <w:spacing w:after="160" w:line="259" w:lineRule="auto"/>
        <w:ind w:left="1428"/>
        <w:rPr>
          <w:rFonts w:ascii="Calibri" w:hAnsi="Calibri" w:cs="Calibri"/>
        </w:rPr>
      </w:pPr>
    </w:p>
    <w:p w14:paraId="382CCEEE" w14:textId="77777777" w:rsidR="006516ED" w:rsidRDefault="006516ED" w:rsidP="006516ED">
      <w:pPr>
        <w:pStyle w:val="Ttulo3"/>
        <w:jc w:val="center"/>
        <w:rPr>
          <w:rFonts w:ascii="Calibri" w:hAnsi="Calibri" w:cs="Calibri"/>
          <w:b w:val="0"/>
          <w:bCs w:val="0"/>
          <w:color w:val="000000" w:themeColor="text1"/>
          <w:sz w:val="24"/>
          <w:szCs w:val="24"/>
        </w:rPr>
      </w:pPr>
      <w:bookmarkStart w:id="105" w:name="_Toc186290156"/>
      <w:bookmarkStart w:id="106" w:name="_Toc186476310"/>
      <w:bookmarkStart w:id="107" w:name="_Toc186813320"/>
      <w:bookmarkStart w:id="108" w:name="_Toc187165724"/>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el detalle de la compra</w:t>
      </w:r>
      <w:bookmarkEnd w:id="105"/>
      <w:bookmarkEnd w:id="106"/>
      <w:bookmarkEnd w:id="107"/>
      <w:bookmarkEnd w:id="108"/>
    </w:p>
    <w:p w14:paraId="2A0B4C24" w14:textId="77777777" w:rsidR="006516ED" w:rsidRPr="00CC02B2" w:rsidRDefault="006516ED" w:rsidP="006516ED"/>
    <w:p w14:paraId="0E74C617" w14:textId="77777777" w:rsidR="006516ED" w:rsidRDefault="006516ED" w:rsidP="006516ED">
      <w:pPr>
        <w:rPr>
          <w:rFonts w:ascii="Calibri" w:hAnsi="Calibri" w:cs="Calibri"/>
          <w:b/>
          <w:bCs/>
        </w:rPr>
      </w:pPr>
      <w:r w:rsidRPr="00CC02B2">
        <w:rPr>
          <w:rFonts w:ascii="Calibri" w:hAnsi="Calibri" w:cs="Calibri"/>
          <w:b/>
          <w:bCs/>
        </w:rPr>
        <w:t>Búsqueda correcta</w:t>
      </w:r>
    </w:p>
    <w:p w14:paraId="30E01EFF" w14:textId="77777777" w:rsidR="006516ED" w:rsidRPr="00CC02B2" w:rsidRDefault="006516ED" w:rsidP="006516ED">
      <w:pPr>
        <w:rPr>
          <w:rFonts w:ascii="Calibri" w:hAnsi="Calibri" w:cs="Calibri"/>
        </w:rPr>
      </w:pPr>
      <w:r w:rsidRPr="00CC02B2">
        <w:rPr>
          <w:rFonts w:ascii="Calibri" w:hAnsi="Calibri" w:cs="Calibri"/>
        </w:rPr>
        <w:t>Para buscar los detalles de una compra:</w:t>
      </w:r>
    </w:p>
    <w:p w14:paraId="2111F0C9" w14:textId="77777777" w:rsidR="006516ED" w:rsidRPr="00CC02B2" w:rsidRDefault="006516ED" w:rsidP="006516ED">
      <w:pPr>
        <w:pStyle w:val="Prrafodelista"/>
        <w:numPr>
          <w:ilvl w:val="0"/>
          <w:numId w:val="322"/>
        </w:numPr>
        <w:spacing w:after="160" w:line="259" w:lineRule="auto"/>
        <w:rPr>
          <w:rFonts w:ascii="Calibri" w:hAnsi="Calibri" w:cs="Calibri"/>
        </w:rPr>
      </w:pPr>
      <w:r w:rsidRPr="00CC02B2">
        <w:rPr>
          <w:rFonts w:ascii="Calibri" w:hAnsi="Calibri" w:cs="Calibri"/>
        </w:rPr>
        <w:t>Ingrese el número correlativo de la compra en el campo "Número Código".</w:t>
      </w:r>
    </w:p>
    <w:p w14:paraId="484F01D2" w14:textId="77777777" w:rsidR="006516ED" w:rsidRPr="00CC02B2" w:rsidRDefault="006516ED" w:rsidP="006516ED">
      <w:pPr>
        <w:pStyle w:val="Prrafodelista"/>
        <w:numPr>
          <w:ilvl w:val="0"/>
          <w:numId w:val="322"/>
        </w:numPr>
        <w:spacing w:after="160" w:line="259" w:lineRule="auto"/>
        <w:rPr>
          <w:rFonts w:ascii="Calibri" w:hAnsi="Calibri" w:cs="Calibri"/>
        </w:rPr>
      </w:pPr>
      <w:r w:rsidRPr="00CC02B2">
        <w:rPr>
          <w:rFonts w:ascii="Calibri" w:hAnsi="Calibri" w:cs="Calibri"/>
        </w:rPr>
        <w:t>Haga clic en el botón "Buscar".</w:t>
      </w:r>
    </w:p>
    <w:p w14:paraId="67FC8C92" w14:textId="6C55C3E3" w:rsidR="006516ED" w:rsidRPr="008B4C30" w:rsidRDefault="006516ED" w:rsidP="006516ED">
      <w:pPr>
        <w:rPr>
          <w:rFonts w:ascii="Calibri" w:hAnsi="Calibri" w:cs="Calibri"/>
          <w:b/>
          <w:bCs/>
        </w:rPr>
      </w:pPr>
      <w:r w:rsidRPr="00CC02B2">
        <w:rPr>
          <w:rFonts w:ascii="Calibri" w:hAnsi="Calibri" w:cs="Calibri"/>
          <w:b/>
          <w:bCs/>
        </w:rPr>
        <w:t>Resultado esperado:</w:t>
      </w:r>
      <w:r w:rsidR="008B4C30">
        <w:rPr>
          <w:rFonts w:ascii="Calibri" w:hAnsi="Calibri" w:cs="Calibri"/>
          <w:b/>
          <w:bCs/>
        </w:rPr>
        <w:t xml:space="preserve"> </w:t>
      </w:r>
      <w:r w:rsidRPr="00CC02B2">
        <w:rPr>
          <w:rFonts w:ascii="Calibri" w:hAnsi="Calibri" w:cs="Calibri"/>
        </w:rPr>
        <w:t>Si la compra existe, se mostrarán todos los detalles en la interfaz.</w:t>
      </w:r>
    </w:p>
    <w:p w14:paraId="5EA9AE41" w14:textId="77777777" w:rsidR="006516ED" w:rsidRPr="00CC02B2" w:rsidRDefault="006516ED" w:rsidP="006516ED">
      <w:pPr>
        <w:rPr>
          <w:rFonts w:ascii="Calibri" w:hAnsi="Calibri" w:cs="Calibri"/>
        </w:rPr>
      </w:pPr>
      <w:r w:rsidRPr="00CC02B2">
        <w:rPr>
          <w:rFonts w:ascii="Calibri" w:hAnsi="Calibri" w:cs="Calibri"/>
        </w:rPr>
        <w:t>La tabla inferior mostrará los productos comprados con sus respectivas cantidades y precios.</w:t>
      </w:r>
    </w:p>
    <w:p w14:paraId="2E8EDF10" w14:textId="77777777" w:rsidR="006516ED" w:rsidRDefault="006516ED" w:rsidP="006516ED">
      <w:pPr>
        <w:rPr>
          <w:rFonts w:ascii="Calibri" w:hAnsi="Calibri" w:cs="Calibri"/>
        </w:rPr>
      </w:pPr>
      <w:r w:rsidRPr="00CC02B2">
        <w:rPr>
          <w:rFonts w:ascii="Calibri" w:hAnsi="Calibri" w:cs="Calibri"/>
        </w:rPr>
        <w:t>El monto total de la compra aparecerá debajo de la tabla.</w:t>
      </w:r>
    </w:p>
    <w:p w14:paraId="1D237E85" w14:textId="77777777" w:rsidR="006516ED" w:rsidRDefault="006516ED" w:rsidP="006516ED">
      <w:pPr>
        <w:rPr>
          <w:rFonts w:ascii="Calibri" w:hAnsi="Calibri" w:cs="Calibri"/>
        </w:rPr>
      </w:pPr>
    </w:p>
    <w:p w14:paraId="75B96A1D" w14:textId="69646183" w:rsidR="006516ED" w:rsidRDefault="008B4C30" w:rsidP="006516ED">
      <w:pPr>
        <w:rPr>
          <w:rFonts w:ascii="Calibri" w:hAnsi="Calibri" w:cs="Calibri"/>
          <w:b/>
          <w:bCs/>
        </w:rPr>
      </w:pPr>
      <w:r>
        <w:rPr>
          <w:rFonts w:ascii="Calibri" w:hAnsi="Calibri" w:cs="Calibri"/>
          <w:b/>
          <w:bCs/>
        </w:rPr>
        <w:t xml:space="preserve">Error 1: error al buscar (letras en el campo </w:t>
      </w:r>
      <w:r w:rsidRPr="008B4C30">
        <w:rPr>
          <w:rFonts w:ascii="Calibri" w:hAnsi="Calibri" w:cs="Calibri"/>
          <w:b/>
          <w:bCs/>
        </w:rPr>
        <w:t>"</w:t>
      </w:r>
      <w:r>
        <w:rPr>
          <w:rFonts w:ascii="Calibri" w:hAnsi="Calibri" w:cs="Calibri"/>
          <w:b/>
          <w:bCs/>
        </w:rPr>
        <w:t>Número código</w:t>
      </w:r>
      <w:r w:rsidRPr="008B4C30">
        <w:rPr>
          <w:rFonts w:ascii="Calibri" w:hAnsi="Calibri" w:cs="Calibri"/>
          <w:b/>
          <w:bCs/>
        </w:rPr>
        <w:t>")</w:t>
      </w:r>
    </w:p>
    <w:p w14:paraId="6AADAD7B" w14:textId="77777777" w:rsidR="00385595" w:rsidRDefault="00385595" w:rsidP="006516ED">
      <w:pPr>
        <w:rPr>
          <w:rFonts w:ascii="Calibri" w:hAnsi="Calibri" w:cs="Calibri"/>
          <w:b/>
          <w:bCs/>
        </w:rPr>
      </w:pPr>
    </w:p>
    <w:p w14:paraId="2C6B7381" w14:textId="45E800E2" w:rsidR="00385595" w:rsidRPr="00385595" w:rsidRDefault="00385595" w:rsidP="006516ED">
      <w:pPr>
        <w:rPr>
          <w:rFonts w:ascii="Calibri" w:hAnsi="Calibri" w:cs="Calibri"/>
        </w:rPr>
      </w:pPr>
      <w:r w:rsidRPr="00385595">
        <w:rPr>
          <w:rFonts w:ascii="Calibri" w:hAnsi="Calibri" w:cs="Calibri"/>
        </w:rPr>
        <w:t>¿Qué paso?</w:t>
      </w:r>
    </w:p>
    <w:p w14:paraId="6528C468" w14:textId="15F9BCE2" w:rsidR="006516ED" w:rsidRDefault="00385595" w:rsidP="006516ED">
      <w:pPr>
        <w:rPr>
          <w:rFonts w:ascii="Calibri" w:hAnsi="Calibri" w:cs="Calibri"/>
        </w:rPr>
      </w:pPr>
      <w:r>
        <w:rPr>
          <w:rFonts w:ascii="Calibri" w:hAnsi="Calibri" w:cs="Calibri"/>
        </w:rPr>
        <w:t>Usted i</w:t>
      </w:r>
      <w:r w:rsidR="006516ED" w:rsidRPr="00CC02B2">
        <w:rPr>
          <w:rFonts w:ascii="Calibri" w:hAnsi="Calibri" w:cs="Calibri"/>
        </w:rPr>
        <w:t xml:space="preserve">ntento </w:t>
      </w:r>
      <w:r>
        <w:rPr>
          <w:rFonts w:ascii="Calibri" w:hAnsi="Calibri" w:cs="Calibri"/>
        </w:rPr>
        <w:t>ingresar letras en el campo Número Código</w:t>
      </w:r>
      <w:r w:rsidR="006516ED" w:rsidRPr="00CC02B2">
        <w:rPr>
          <w:rFonts w:ascii="Calibri" w:hAnsi="Calibri" w:cs="Calibri"/>
        </w:rPr>
        <w:t>:</w:t>
      </w:r>
    </w:p>
    <w:p w14:paraId="4BEF8BDB" w14:textId="50271657" w:rsidR="00385595" w:rsidRPr="00385595" w:rsidRDefault="00385595" w:rsidP="006516ED">
      <w:pPr>
        <w:rPr>
          <w:rFonts w:ascii="Calibri" w:hAnsi="Calibri" w:cs="Calibri"/>
          <w:b/>
          <w:bCs/>
        </w:rPr>
      </w:pPr>
      <w:r w:rsidRPr="00385595">
        <w:rPr>
          <w:rFonts w:ascii="Calibri" w:hAnsi="Calibri" w:cs="Calibri"/>
          <w:b/>
          <w:bCs/>
        </w:rPr>
        <w:t>Ejemplo erróneo</w:t>
      </w:r>
    </w:p>
    <w:p w14:paraId="6803BCF2" w14:textId="1847C39D" w:rsidR="006516ED" w:rsidRPr="00CC02B2" w:rsidRDefault="008B4C30" w:rsidP="006516ED">
      <w:pPr>
        <w:pStyle w:val="Prrafodelista"/>
        <w:numPr>
          <w:ilvl w:val="0"/>
          <w:numId w:val="321"/>
        </w:numPr>
        <w:spacing w:after="160" w:line="259" w:lineRule="auto"/>
        <w:rPr>
          <w:rFonts w:ascii="Calibri" w:hAnsi="Calibri" w:cs="Calibri"/>
        </w:rPr>
      </w:pPr>
      <w:r>
        <w:rPr>
          <w:rFonts w:ascii="Calibri" w:hAnsi="Calibri" w:cs="Calibri"/>
        </w:rPr>
        <w:t xml:space="preserve">Ingrese letras en el campo </w:t>
      </w:r>
      <w:r w:rsidR="006516ED" w:rsidRPr="00CC02B2">
        <w:rPr>
          <w:rFonts w:ascii="Calibri" w:hAnsi="Calibri" w:cs="Calibri"/>
        </w:rPr>
        <w:t>"Número Código".</w:t>
      </w:r>
    </w:p>
    <w:p w14:paraId="727470B8" w14:textId="77777777" w:rsidR="006516ED" w:rsidRPr="00CC02B2" w:rsidRDefault="006516ED" w:rsidP="006516ED">
      <w:pPr>
        <w:pStyle w:val="Prrafodelista"/>
        <w:numPr>
          <w:ilvl w:val="0"/>
          <w:numId w:val="321"/>
        </w:numPr>
        <w:spacing w:after="160" w:line="259" w:lineRule="auto"/>
        <w:rPr>
          <w:rFonts w:ascii="Calibri" w:hAnsi="Calibri" w:cs="Calibri"/>
        </w:rPr>
      </w:pPr>
      <w:r w:rsidRPr="00CC02B2">
        <w:rPr>
          <w:rFonts w:ascii="Calibri" w:hAnsi="Calibri" w:cs="Calibri"/>
        </w:rPr>
        <w:t>Haga clic en el botón "Buscar".</w:t>
      </w:r>
    </w:p>
    <w:p w14:paraId="60E28A50" w14:textId="29C4133E" w:rsidR="006516ED" w:rsidRPr="008B4C30" w:rsidRDefault="008B4C30" w:rsidP="006516ED">
      <w:pPr>
        <w:rPr>
          <w:rFonts w:ascii="Calibri" w:hAnsi="Calibri" w:cs="Calibri"/>
          <w:b/>
          <w:bCs/>
        </w:rPr>
      </w:pPr>
      <w:r>
        <w:rPr>
          <w:rFonts w:ascii="Calibri" w:hAnsi="Calibri" w:cs="Calibri"/>
          <w:b/>
          <w:bCs/>
        </w:rPr>
        <w:t>Mensaje</w:t>
      </w:r>
      <w:r w:rsidR="006516ED"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6DE1172C" w14:textId="77777777" w:rsidR="006516ED" w:rsidRDefault="006516ED" w:rsidP="006516ED">
      <w:pPr>
        <w:rPr>
          <w:rFonts w:ascii="Calibri" w:hAnsi="Calibri" w:cs="Calibri"/>
        </w:rPr>
      </w:pPr>
    </w:p>
    <w:p w14:paraId="45278539" w14:textId="77777777" w:rsidR="008B4C30" w:rsidRDefault="008B4C30" w:rsidP="006516ED">
      <w:pPr>
        <w:rPr>
          <w:rFonts w:ascii="Calibri" w:hAnsi="Calibri" w:cs="Calibri"/>
        </w:rPr>
      </w:pPr>
    </w:p>
    <w:p w14:paraId="533C8A6D" w14:textId="77777777" w:rsidR="008B4C30" w:rsidRDefault="008B4C30" w:rsidP="006516ED">
      <w:pPr>
        <w:rPr>
          <w:rFonts w:ascii="Calibri" w:hAnsi="Calibri" w:cs="Calibri"/>
        </w:rPr>
      </w:pPr>
    </w:p>
    <w:p w14:paraId="775B4106" w14:textId="6DBD140F" w:rsidR="00385595" w:rsidRDefault="00385595" w:rsidP="00385595">
      <w:pPr>
        <w:rPr>
          <w:rFonts w:ascii="Calibri" w:hAnsi="Calibri" w:cs="Calibri"/>
          <w:b/>
          <w:bCs/>
        </w:rPr>
      </w:pPr>
      <w:r>
        <w:rPr>
          <w:rFonts w:ascii="Calibri" w:hAnsi="Calibri" w:cs="Calibri"/>
          <w:b/>
          <w:bCs/>
        </w:rPr>
        <w:lastRenderedPageBreak/>
        <w:t>Error 2: error al buscar (campo vacío)</w:t>
      </w:r>
    </w:p>
    <w:p w14:paraId="02DA705B" w14:textId="77777777" w:rsidR="00385595" w:rsidRDefault="00385595" w:rsidP="00385595">
      <w:pPr>
        <w:rPr>
          <w:rFonts w:ascii="Calibri" w:hAnsi="Calibri" w:cs="Calibri"/>
          <w:b/>
          <w:bCs/>
        </w:rPr>
      </w:pPr>
    </w:p>
    <w:p w14:paraId="1114F933" w14:textId="77777777" w:rsidR="00385595" w:rsidRPr="00385595" w:rsidRDefault="00385595" w:rsidP="00385595">
      <w:pPr>
        <w:rPr>
          <w:rFonts w:ascii="Calibri" w:hAnsi="Calibri" w:cs="Calibri"/>
        </w:rPr>
      </w:pPr>
      <w:r w:rsidRPr="00385595">
        <w:rPr>
          <w:rFonts w:ascii="Calibri" w:hAnsi="Calibri" w:cs="Calibri"/>
        </w:rPr>
        <w:t>¿Qué paso?</w:t>
      </w:r>
    </w:p>
    <w:p w14:paraId="6CA8DE76" w14:textId="26F86316" w:rsidR="00385595" w:rsidRDefault="00385595" w:rsidP="00385595">
      <w:pPr>
        <w:rPr>
          <w:rFonts w:ascii="Calibri" w:hAnsi="Calibri" w:cs="Calibri"/>
        </w:rPr>
      </w:pPr>
      <w:r>
        <w:rPr>
          <w:rFonts w:ascii="Calibri" w:hAnsi="Calibri" w:cs="Calibri"/>
        </w:rPr>
        <w:t>Usted dejo el campo de texto Número Código vacío</w:t>
      </w:r>
      <w:r w:rsidRPr="00CC02B2">
        <w:rPr>
          <w:rFonts w:ascii="Calibri" w:hAnsi="Calibri" w:cs="Calibri"/>
        </w:rPr>
        <w:t>:</w:t>
      </w:r>
    </w:p>
    <w:p w14:paraId="256B49E8" w14:textId="77777777" w:rsidR="00385595" w:rsidRPr="00385595" w:rsidRDefault="00385595" w:rsidP="00385595">
      <w:pPr>
        <w:rPr>
          <w:rFonts w:ascii="Calibri" w:hAnsi="Calibri" w:cs="Calibri"/>
          <w:b/>
          <w:bCs/>
        </w:rPr>
      </w:pPr>
      <w:r w:rsidRPr="00385595">
        <w:rPr>
          <w:rFonts w:ascii="Calibri" w:hAnsi="Calibri" w:cs="Calibri"/>
          <w:b/>
          <w:bCs/>
        </w:rPr>
        <w:t>Ejemplo erróneo</w:t>
      </w:r>
    </w:p>
    <w:p w14:paraId="1FFF18A2" w14:textId="04BFEBD8" w:rsidR="00385595" w:rsidRPr="00CC02B2" w:rsidRDefault="00385595" w:rsidP="00385595">
      <w:pPr>
        <w:pStyle w:val="Prrafodelista"/>
        <w:numPr>
          <w:ilvl w:val="0"/>
          <w:numId w:val="325"/>
        </w:numPr>
        <w:spacing w:after="160" w:line="259" w:lineRule="auto"/>
        <w:rPr>
          <w:rFonts w:ascii="Calibri" w:hAnsi="Calibri" w:cs="Calibri"/>
        </w:rPr>
      </w:pPr>
      <w:r w:rsidRPr="00CC02B2">
        <w:rPr>
          <w:rFonts w:ascii="Calibri" w:hAnsi="Calibri" w:cs="Calibri"/>
        </w:rPr>
        <w:t>Deje vacío el campo "Número Código".</w:t>
      </w:r>
    </w:p>
    <w:p w14:paraId="1860C00B" w14:textId="77777777" w:rsidR="00385595" w:rsidRPr="00CC02B2" w:rsidRDefault="00385595" w:rsidP="00385595">
      <w:pPr>
        <w:pStyle w:val="Prrafodelista"/>
        <w:numPr>
          <w:ilvl w:val="0"/>
          <w:numId w:val="325"/>
        </w:numPr>
        <w:spacing w:after="160" w:line="259" w:lineRule="auto"/>
        <w:rPr>
          <w:rFonts w:ascii="Calibri" w:hAnsi="Calibri" w:cs="Calibri"/>
        </w:rPr>
      </w:pPr>
      <w:r w:rsidRPr="00CC02B2">
        <w:rPr>
          <w:rFonts w:ascii="Calibri" w:hAnsi="Calibri" w:cs="Calibri"/>
        </w:rPr>
        <w:t>Haga clic en el botón "Buscar".</w:t>
      </w:r>
    </w:p>
    <w:p w14:paraId="52B41A85" w14:textId="77777777" w:rsidR="00385595" w:rsidRPr="008B4C30" w:rsidRDefault="00385595" w:rsidP="00385595">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48AB1D5E" w14:textId="77777777" w:rsidR="008B4C30" w:rsidRDefault="008B4C30" w:rsidP="006516ED">
      <w:pPr>
        <w:rPr>
          <w:rFonts w:ascii="Calibri" w:hAnsi="Calibri" w:cs="Calibri"/>
        </w:rPr>
      </w:pPr>
    </w:p>
    <w:p w14:paraId="6F42D357" w14:textId="77777777" w:rsidR="006516ED" w:rsidRDefault="006516ED" w:rsidP="006516ED">
      <w:pPr>
        <w:rPr>
          <w:rFonts w:ascii="Calibri" w:hAnsi="Calibri" w:cs="Calibri"/>
          <w:b/>
          <w:bCs/>
        </w:rPr>
      </w:pPr>
      <w:r w:rsidRPr="00CC02B2">
        <w:rPr>
          <w:rFonts w:ascii="Calibri" w:hAnsi="Calibri" w:cs="Calibri"/>
          <w:b/>
          <w:bCs/>
        </w:rPr>
        <w:t>Generación de PDF correcta</w:t>
      </w:r>
    </w:p>
    <w:p w14:paraId="71B2A138" w14:textId="77777777" w:rsidR="006516ED" w:rsidRPr="00CC02B2" w:rsidRDefault="006516ED" w:rsidP="006516ED">
      <w:pPr>
        <w:rPr>
          <w:rFonts w:ascii="Calibri" w:hAnsi="Calibri" w:cs="Calibri"/>
        </w:rPr>
      </w:pPr>
      <w:r w:rsidRPr="00CC02B2">
        <w:rPr>
          <w:rFonts w:ascii="Calibri" w:hAnsi="Calibri" w:cs="Calibri"/>
        </w:rPr>
        <w:t>Para generar un PDF de la compra:</w:t>
      </w:r>
    </w:p>
    <w:p w14:paraId="6CDFE1D8" w14:textId="77777777" w:rsidR="006516ED" w:rsidRPr="00CC02B2" w:rsidRDefault="006516ED" w:rsidP="006516ED">
      <w:pPr>
        <w:pStyle w:val="Prrafodelista"/>
        <w:numPr>
          <w:ilvl w:val="0"/>
          <w:numId w:val="323"/>
        </w:numPr>
        <w:spacing w:after="160" w:line="259" w:lineRule="auto"/>
        <w:rPr>
          <w:rFonts w:ascii="Calibri" w:hAnsi="Calibri" w:cs="Calibri"/>
        </w:rPr>
      </w:pPr>
      <w:r w:rsidRPr="00CC02B2">
        <w:rPr>
          <w:rFonts w:ascii="Calibri" w:hAnsi="Calibri" w:cs="Calibri"/>
        </w:rPr>
        <w:t>Busque una compra existente siguiendo los pasos anteriores.</w:t>
      </w:r>
    </w:p>
    <w:p w14:paraId="63E80916" w14:textId="77777777" w:rsidR="006516ED" w:rsidRPr="00CC02B2" w:rsidRDefault="006516ED" w:rsidP="006516ED">
      <w:pPr>
        <w:pStyle w:val="Prrafodelista"/>
        <w:numPr>
          <w:ilvl w:val="0"/>
          <w:numId w:val="323"/>
        </w:numPr>
        <w:spacing w:after="160" w:line="259" w:lineRule="auto"/>
        <w:rPr>
          <w:rFonts w:ascii="Calibri" w:hAnsi="Calibri" w:cs="Calibri"/>
        </w:rPr>
      </w:pPr>
      <w:r w:rsidRPr="00CC02B2">
        <w:rPr>
          <w:rFonts w:ascii="Calibri" w:hAnsi="Calibri" w:cs="Calibri"/>
        </w:rPr>
        <w:t>Una vez que se muestren los detalles, haga clic en el botón "Descargar PDF".</w:t>
      </w:r>
    </w:p>
    <w:p w14:paraId="3A70DD91" w14:textId="52028918" w:rsidR="006516ED" w:rsidRPr="00385595" w:rsidRDefault="006516ED" w:rsidP="006516ED">
      <w:pPr>
        <w:rPr>
          <w:rFonts w:ascii="Calibri" w:hAnsi="Calibri" w:cs="Calibri"/>
          <w:b/>
          <w:bCs/>
        </w:rPr>
      </w:pPr>
      <w:r w:rsidRPr="00CC02B2">
        <w:rPr>
          <w:rFonts w:ascii="Calibri" w:hAnsi="Calibri" w:cs="Calibri"/>
          <w:b/>
          <w:bCs/>
        </w:rPr>
        <w:t>Resultado esperado:</w:t>
      </w:r>
      <w:r w:rsidR="00385595">
        <w:rPr>
          <w:rFonts w:ascii="Calibri" w:hAnsi="Calibri" w:cs="Calibri"/>
          <w:b/>
          <w:bCs/>
        </w:rPr>
        <w:t xml:space="preserve"> </w:t>
      </w:r>
      <w:r w:rsidRPr="00CC02B2">
        <w:rPr>
          <w:rFonts w:ascii="Calibri" w:hAnsi="Calibri" w:cs="Calibri"/>
        </w:rPr>
        <w:t>Se abrirá un diálogo para seleccionar la ubicación donde guardar el archivo PDF.</w:t>
      </w:r>
      <w:r w:rsidR="00385595">
        <w:rPr>
          <w:rFonts w:ascii="Calibri" w:hAnsi="Calibri" w:cs="Calibri"/>
          <w:b/>
          <w:bCs/>
        </w:rPr>
        <w:t xml:space="preserve"> </w:t>
      </w:r>
      <w:r w:rsidRPr="00CC02B2">
        <w:rPr>
          <w:rFonts w:ascii="Calibri" w:hAnsi="Calibri" w:cs="Calibri"/>
        </w:rPr>
        <w:t>Una vez guardado, aparecerá un mensaje confirmando que el PDF fue generado correctamente.</w:t>
      </w:r>
    </w:p>
    <w:p w14:paraId="16F0C6D0" w14:textId="77777777" w:rsidR="006516ED" w:rsidRDefault="006516ED" w:rsidP="006516ED">
      <w:pPr>
        <w:rPr>
          <w:rFonts w:ascii="Calibri" w:hAnsi="Calibri" w:cs="Calibri"/>
        </w:rPr>
      </w:pPr>
    </w:p>
    <w:p w14:paraId="2E07E9D0" w14:textId="34F45977" w:rsidR="006516ED" w:rsidRDefault="0077284C" w:rsidP="006516ED">
      <w:pPr>
        <w:rPr>
          <w:rFonts w:ascii="Calibri" w:hAnsi="Calibri" w:cs="Calibri"/>
          <w:b/>
          <w:bCs/>
        </w:rPr>
      </w:pPr>
      <w:r>
        <w:rPr>
          <w:rFonts w:ascii="Calibri" w:hAnsi="Calibri" w:cs="Calibri"/>
          <w:b/>
          <w:bCs/>
        </w:rPr>
        <w:t xml:space="preserve">Error 1: </w:t>
      </w:r>
      <w:r w:rsidR="006516ED" w:rsidRPr="00CC02B2">
        <w:rPr>
          <w:rFonts w:ascii="Calibri" w:hAnsi="Calibri" w:cs="Calibri"/>
          <w:b/>
          <w:bCs/>
        </w:rPr>
        <w:t>Generación de PDF incorrecta</w:t>
      </w:r>
      <w:r>
        <w:rPr>
          <w:rFonts w:ascii="Calibri" w:hAnsi="Calibri" w:cs="Calibri"/>
          <w:b/>
          <w:bCs/>
        </w:rPr>
        <w:t xml:space="preserve"> (generar </w:t>
      </w:r>
      <w:proofErr w:type="spellStart"/>
      <w:r>
        <w:rPr>
          <w:rFonts w:ascii="Calibri" w:hAnsi="Calibri" w:cs="Calibri"/>
          <w:b/>
          <w:bCs/>
        </w:rPr>
        <w:t>pdf</w:t>
      </w:r>
      <w:proofErr w:type="spellEnd"/>
      <w:r>
        <w:rPr>
          <w:rFonts w:ascii="Calibri" w:hAnsi="Calibri" w:cs="Calibri"/>
          <w:b/>
          <w:bCs/>
        </w:rPr>
        <w:t xml:space="preserve"> sin datos)</w:t>
      </w:r>
    </w:p>
    <w:p w14:paraId="6DCEB497" w14:textId="77777777" w:rsidR="003575C1" w:rsidRDefault="003575C1" w:rsidP="006516ED">
      <w:pPr>
        <w:rPr>
          <w:rFonts w:ascii="Calibri" w:hAnsi="Calibri" w:cs="Calibri"/>
          <w:b/>
          <w:bCs/>
        </w:rPr>
      </w:pPr>
    </w:p>
    <w:p w14:paraId="5E160DC8" w14:textId="0503B1A6" w:rsidR="003575C1" w:rsidRDefault="003575C1" w:rsidP="006516ED">
      <w:pPr>
        <w:rPr>
          <w:rFonts w:ascii="Calibri" w:hAnsi="Calibri" w:cs="Calibri"/>
        </w:rPr>
      </w:pPr>
      <w:r w:rsidRPr="003575C1">
        <w:rPr>
          <w:rFonts w:ascii="Calibri" w:hAnsi="Calibri" w:cs="Calibri"/>
        </w:rPr>
        <w:t>¿Qué paso?</w:t>
      </w:r>
    </w:p>
    <w:p w14:paraId="440DEC24" w14:textId="59582829" w:rsidR="003575C1" w:rsidRPr="003575C1" w:rsidRDefault="003575C1" w:rsidP="006516ED">
      <w:pPr>
        <w:rPr>
          <w:rFonts w:ascii="Calibri" w:hAnsi="Calibri" w:cs="Calibri"/>
          <w:b/>
          <w:bCs/>
        </w:rPr>
      </w:pPr>
      <w:r w:rsidRPr="003575C1">
        <w:rPr>
          <w:rFonts w:ascii="Calibri" w:hAnsi="Calibri" w:cs="Calibri"/>
          <w:b/>
          <w:bCs/>
        </w:rPr>
        <w:t xml:space="preserve">Ejemplo erróneo </w:t>
      </w:r>
    </w:p>
    <w:p w14:paraId="00A198A6" w14:textId="77777777" w:rsidR="006516ED" w:rsidRPr="00CC02B2" w:rsidRDefault="006516ED" w:rsidP="006516ED">
      <w:pPr>
        <w:rPr>
          <w:rFonts w:ascii="Calibri" w:hAnsi="Calibri" w:cs="Calibri"/>
        </w:rPr>
      </w:pPr>
      <w:r w:rsidRPr="00CC02B2">
        <w:rPr>
          <w:rFonts w:ascii="Calibri" w:hAnsi="Calibri" w:cs="Calibri"/>
        </w:rPr>
        <w:t>Intento de generar PDF sin datos:</w:t>
      </w:r>
    </w:p>
    <w:p w14:paraId="5269C1BD" w14:textId="77777777" w:rsidR="006516ED" w:rsidRPr="00CC02B2" w:rsidRDefault="006516ED" w:rsidP="006516ED">
      <w:pPr>
        <w:pStyle w:val="Prrafodelista"/>
        <w:numPr>
          <w:ilvl w:val="0"/>
          <w:numId w:val="324"/>
        </w:numPr>
        <w:spacing w:after="160" w:line="259" w:lineRule="auto"/>
        <w:rPr>
          <w:rFonts w:ascii="Calibri" w:hAnsi="Calibri" w:cs="Calibri"/>
        </w:rPr>
      </w:pPr>
      <w:r w:rsidRPr="00CC02B2">
        <w:rPr>
          <w:rFonts w:ascii="Calibri" w:hAnsi="Calibri" w:cs="Calibri"/>
        </w:rPr>
        <w:t>No busque ninguna compra.</w:t>
      </w:r>
    </w:p>
    <w:p w14:paraId="3E3A5AA9" w14:textId="77777777" w:rsidR="006516ED" w:rsidRPr="00CC02B2" w:rsidRDefault="006516ED" w:rsidP="006516ED">
      <w:pPr>
        <w:pStyle w:val="Prrafodelista"/>
        <w:numPr>
          <w:ilvl w:val="0"/>
          <w:numId w:val="324"/>
        </w:numPr>
        <w:spacing w:after="160" w:line="259" w:lineRule="auto"/>
        <w:rPr>
          <w:rFonts w:ascii="Calibri" w:hAnsi="Calibri" w:cs="Calibri"/>
        </w:rPr>
      </w:pPr>
      <w:r w:rsidRPr="00CC02B2">
        <w:rPr>
          <w:rFonts w:ascii="Calibri" w:hAnsi="Calibri" w:cs="Calibri"/>
        </w:rPr>
        <w:t>Haga clic en el botón "Descargar PDF".</w:t>
      </w:r>
    </w:p>
    <w:p w14:paraId="3710478D" w14:textId="2065F351" w:rsidR="006516ED" w:rsidRPr="0077284C" w:rsidRDefault="006516ED" w:rsidP="006516ED">
      <w:pPr>
        <w:rPr>
          <w:rFonts w:ascii="Calibri" w:hAnsi="Calibri" w:cs="Calibri"/>
          <w:b/>
          <w:bCs/>
        </w:rPr>
      </w:pPr>
      <w:r w:rsidRPr="00CC02B2">
        <w:rPr>
          <w:rFonts w:ascii="Calibri" w:hAnsi="Calibri" w:cs="Calibri"/>
          <w:b/>
          <w:bCs/>
        </w:rPr>
        <w:t>Resultado esperado:</w:t>
      </w:r>
      <w:r w:rsidR="00CD7030">
        <w:rPr>
          <w:rFonts w:ascii="Calibri" w:hAnsi="Calibri" w:cs="Calibri"/>
          <w:b/>
          <w:bCs/>
        </w:rPr>
        <w:t xml:space="preserve"> </w:t>
      </w:r>
      <w:r w:rsidRPr="00CC02B2">
        <w:rPr>
          <w:rFonts w:ascii="Calibri" w:hAnsi="Calibri" w:cs="Calibri"/>
        </w:rPr>
        <w:t>No habrá cambio visible, ya que no hay datos para generar el PDF.</w:t>
      </w:r>
    </w:p>
    <w:p w14:paraId="57461F54" w14:textId="77777777" w:rsidR="006516ED" w:rsidRPr="006516ED" w:rsidRDefault="006516ED" w:rsidP="006516ED">
      <w:pPr>
        <w:spacing w:after="160" w:line="259" w:lineRule="auto"/>
        <w:rPr>
          <w:rFonts w:ascii="Calibri" w:hAnsi="Calibri" w:cs="Calibri"/>
        </w:rPr>
      </w:pPr>
    </w:p>
    <w:p w14:paraId="262E0A40" w14:textId="77777777" w:rsidR="006516ED" w:rsidRDefault="006516ED" w:rsidP="006516ED">
      <w:pPr>
        <w:rPr>
          <w:rFonts w:ascii="Calibri" w:hAnsi="Calibri" w:cs="Calibri"/>
        </w:rPr>
      </w:pPr>
    </w:p>
    <w:p w14:paraId="43181298" w14:textId="77777777" w:rsidR="009058AC" w:rsidRDefault="009058AC" w:rsidP="009058AC">
      <w:pPr>
        <w:tabs>
          <w:tab w:val="left" w:pos="6396"/>
        </w:tabs>
        <w:rPr>
          <w:rFonts w:asciiTheme="minorHAnsi" w:hAnsiTheme="minorHAnsi" w:cstheme="minorHAnsi"/>
        </w:rPr>
      </w:pPr>
      <w:r>
        <w:rPr>
          <w:rFonts w:asciiTheme="minorHAnsi" w:hAnsiTheme="minorHAnsi" w:cstheme="minorHAnsi"/>
        </w:rPr>
        <w:tab/>
      </w:r>
    </w:p>
    <w:p w14:paraId="246115BE" w14:textId="77777777" w:rsidR="00C8347A" w:rsidRDefault="00C8347A" w:rsidP="009058AC">
      <w:pPr>
        <w:tabs>
          <w:tab w:val="left" w:pos="6396"/>
        </w:tabs>
        <w:rPr>
          <w:rFonts w:asciiTheme="minorHAnsi" w:hAnsiTheme="minorHAnsi" w:cstheme="minorHAnsi"/>
        </w:rPr>
      </w:pPr>
    </w:p>
    <w:p w14:paraId="7DC4B441" w14:textId="77777777" w:rsidR="00C8347A" w:rsidRDefault="00C8347A" w:rsidP="009058AC">
      <w:pPr>
        <w:tabs>
          <w:tab w:val="left" w:pos="6396"/>
        </w:tabs>
        <w:rPr>
          <w:rFonts w:asciiTheme="minorHAnsi" w:hAnsiTheme="minorHAnsi" w:cstheme="minorHAnsi"/>
        </w:rPr>
      </w:pPr>
    </w:p>
    <w:p w14:paraId="164826E2" w14:textId="77777777" w:rsidR="00C8347A" w:rsidRDefault="00C8347A" w:rsidP="009058AC">
      <w:pPr>
        <w:tabs>
          <w:tab w:val="left" w:pos="6396"/>
        </w:tabs>
        <w:rPr>
          <w:rFonts w:asciiTheme="minorHAnsi" w:hAnsiTheme="minorHAnsi" w:cstheme="minorHAnsi"/>
        </w:rPr>
      </w:pPr>
    </w:p>
    <w:p w14:paraId="032A6CB7" w14:textId="77777777" w:rsidR="00C8347A" w:rsidRDefault="00C8347A" w:rsidP="009058AC">
      <w:pPr>
        <w:tabs>
          <w:tab w:val="left" w:pos="6396"/>
        </w:tabs>
        <w:rPr>
          <w:rFonts w:asciiTheme="minorHAnsi" w:hAnsiTheme="minorHAnsi" w:cstheme="minorHAnsi"/>
        </w:rPr>
      </w:pPr>
    </w:p>
    <w:p w14:paraId="4F135B8F" w14:textId="77777777" w:rsidR="00C8347A" w:rsidRDefault="00C8347A" w:rsidP="009058AC">
      <w:pPr>
        <w:tabs>
          <w:tab w:val="left" w:pos="6396"/>
        </w:tabs>
        <w:rPr>
          <w:rFonts w:asciiTheme="minorHAnsi" w:hAnsiTheme="minorHAnsi" w:cstheme="minorHAnsi"/>
        </w:rPr>
      </w:pPr>
    </w:p>
    <w:p w14:paraId="51738199" w14:textId="77777777" w:rsidR="00C8347A" w:rsidRDefault="00C8347A" w:rsidP="009058AC">
      <w:pPr>
        <w:tabs>
          <w:tab w:val="left" w:pos="6396"/>
        </w:tabs>
        <w:rPr>
          <w:rFonts w:asciiTheme="minorHAnsi" w:hAnsiTheme="minorHAnsi" w:cstheme="minorHAnsi"/>
        </w:rPr>
      </w:pPr>
    </w:p>
    <w:p w14:paraId="41EC59E1" w14:textId="77777777" w:rsidR="00C8347A" w:rsidRDefault="00C8347A" w:rsidP="009058AC">
      <w:pPr>
        <w:tabs>
          <w:tab w:val="left" w:pos="6396"/>
        </w:tabs>
        <w:rPr>
          <w:rFonts w:asciiTheme="minorHAnsi" w:hAnsiTheme="minorHAnsi" w:cstheme="minorHAnsi"/>
        </w:rPr>
      </w:pPr>
    </w:p>
    <w:p w14:paraId="09314C17" w14:textId="77777777" w:rsidR="00C8347A" w:rsidRDefault="00C8347A" w:rsidP="009058AC">
      <w:pPr>
        <w:tabs>
          <w:tab w:val="left" w:pos="6396"/>
        </w:tabs>
        <w:rPr>
          <w:rFonts w:asciiTheme="minorHAnsi" w:hAnsiTheme="minorHAnsi" w:cstheme="minorHAnsi"/>
        </w:rPr>
      </w:pPr>
    </w:p>
    <w:p w14:paraId="28EB1C70" w14:textId="77777777" w:rsidR="00C8347A" w:rsidRDefault="00C8347A" w:rsidP="009058AC">
      <w:pPr>
        <w:tabs>
          <w:tab w:val="left" w:pos="6396"/>
        </w:tabs>
        <w:rPr>
          <w:rFonts w:asciiTheme="minorHAnsi" w:hAnsiTheme="minorHAnsi" w:cstheme="minorHAnsi"/>
        </w:rPr>
      </w:pPr>
    </w:p>
    <w:p w14:paraId="6FB22B31" w14:textId="77777777" w:rsidR="00C8347A" w:rsidRDefault="00C8347A" w:rsidP="009058AC">
      <w:pPr>
        <w:tabs>
          <w:tab w:val="left" w:pos="6396"/>
        </w:tabs>
        <w:rPr>
          <w:rFonts w:asciiTheme="minorHAnsi" w:hAnsiTheme="minorHAnsi" w:cstheme="minorHAnsi"/>
        </w:rPr>
      </w:pPr>
    </w:p>
    <w:p w14:paraId="45E7ACC5" w14:textId="77777777" w:rsidR="00C8347A" w:rsidRDefault="00C8347A" w:rsidP="009058AC">
      <w:pPr>
        <w:tabs>
          <w:tab w:val="left" w:pos="6396"/>
        </w:tabs>
        <w:rPr>
          <w:rFonts w:asciiTheme="minorHAnsi" w:hAnsiTheme="minorHAnsi" w:cstheme="minorHAnsi"/>
        </w:rPr>
      </w:pPr>
    </w:p>
    <w:p w14:paraId="06967E46" w14:textId="77777777" w:rsidR="00C8347A" w:rsidRDefault="00C8347A" w:rsidP="009058AC">
      <w:pPr>
        <w:tabs>
          <w:tab w:val="left" w:pos="6396"/>
        </w:tabs>
        <w:rPr>
          <w:rFonts w:asciiTheme="minorHAnsi" w:hAnsiTheme="minorHAnsi" w:cstheme="minorHAnsi"/>
        </w:rPr>
      </w:pPr>
    </w:p>
    <w:p w14:paraId="2C585A8D" w14:textId="77777777" w:rsidR="00C8347A" w:rsidRDefault="00C8347A" w:rsidP="009058AC">
      <w:pPr>
        <w:tabs>
          <w:tab w:val="left" w:pos="6396"/>
        </w:tabs>
        <w:rPr>
          <w:rFonts w:asciiTheme="minorHAnsi" w:hAnsiTheme="minorHAnsi" w:cstheme="minorHAnsi"/>
        </w:rPr>
      </w:pPr>
    </w:p>
    <w:p w14:paraId="306953CB" w14:textId="77777777" w:rsidR="00C8347A" w:rsidRDefault="00C8347A" w:rsidP="009058AC">
      <w:pPr>
        <w:tabs>
          <w:tab w:val="left" w:pos="6396"/>
        </w:tabs>
        <w:rPr>
          <w:rFonts w:asciiTheme="minorHAnsi" w:hAnsiTheme="minorHAnsi" w:cstheme="minorHAnsi"/>
        </w:rPr>
      </w:pPr>
    </w:p>
    <w:p w14:paraId="1421958F" w14:textId="77777777" w:rsidR="00C8347A" w:rsidRDefault="00C8347A" w:rsidP="009058AC">
      <w:pPr>
        <w:tabs>
          <w:tab w:val="left" w:pos="6396"/>
        </w:tabs>
        <w:rPr>
          <w:rFonts w:asciiTheme="minorHAnsi" w:hAnsiTheme="minorHAnsi" w:cstheme="minorHAnsi"/>
        </w:rPr>
      </w:pPr>
    </w:p>
    <w:p w14:paraId="2ACA6C0D" w14:textId="77777777" w:rsidR="00C8347A" w:rsidRDefault="00C8347A" w:rsidP="009058AC">
      <w:pPr>
        <w:tabs>
          <w:tab w:val="left" w:pos="6396"/>
        </w:tabs>
        <w:rPr>
          <w:rFonts w:asciiTheme="minorHAnsi" w:hAnsiTheme="minorHAnsi" w:cstheme="minorHAnsi"/>
        </w:rPr>
        <w:sectPr w:rsidR="00C8347A" w:rsidSect="006516ED">
          <w:pgSz w:w="11906" w:h="16838" w:code="9"/>
          <w:pgMar w:top="1440" w:right="1134" w:bottom="1440" w:left="1134" w:header="720" w:footer="720" w:gutter="0"/>
          <w:cols w:space="720"/>
          <w:docGrid w:linePitch="600" w:charSpace="32768"/>
        </w:sectPr>
      </w:pPr>
    </w:p>
    <w:p w14:paraId="0D549C9D" w14:textId="77777777" w:rsidR="00C8347A" w:rsidRDefault="00C8347A" w:rsidP="009058AC">
      <w:pPr>
        <w:tabs>
          <w:tab w:val="left" w:pos="6396"/>
        </w:tabs>
        <w:rPr>
          <w:rFonts w:asciiTheme="minorHAnsi" w:hAnsiTheme="minorHAnsi" w:cstheme="minorHAnsi"/>
        </w:rPr>
      </w:pPr>
    </w:p>
    <w:p w14:paraId="29FBC736" w14:textId="77777777" w:rsidR="00C8347A" w:rsidRPr="00C8347A" w:rsidRDefault="00C8347A" w:rsidP="00C8347A">
      <w:pPr>
        <w:rPr>
          <w:rFonts w:asciiTheme="minorHAnsi" w:hAnsiTheme="minorHAnsi" w:cstheme="minorHAnsi"/>
        </w:rPr>
      </w:pPr>
    </w:p>
    <w:p w14:paraId="26A4DCCD" w14:textId="77777777" w:rsidR="00C8347A" w:rsidRPr="00747A18" w:rsidRDefault="00C8347A" w:rsidP="00C8347A">
      <w:pPr>
        <w:spacing w:line="360" w:lineRule="auto"/>
        <w:jc w:val="center"/>
        <w:outlineLvl w:val="1"/>
        <w:rPr>
          <w:rFonts w:ascii="Calibri" w:hAnsi="Calibri" w:cs="Calibri"/>
          <w:b/>
        </w:rPr>
      </w:pPr>
      <w:bookmarkStart w:id="109" w:name="_Toc186290157"/>
      <w:bookmarkStart w:id="110" w:name="_Toc186476311"/>
      <w:bookmarkStart w:id="111" w:name="_Toc186813321"/>
      <w:bookmarkStart w:id="112" w:name="_Toc187165725"/>
      <w:r w:rsidRPr="00747A18">
        <w:rPr>
          <w:rFonts w:ascii="Calibri" w:hAnsi="Calibri" w:cs="Calibri"/>
          <w:b/>
        </w:rPr>
        <w:t>Interfaz Venta</w:t>
      </w:r>
      <w:bookmarkEnd w:id="109"/>
      <w:bookmarkEnd w:id="110"/>
      <w:bookmarkEnd w:id="111"/>
      <w:bookmarkEnd w:id="112"/>
    </w:p>
    <w:p w14:paraId="5EB2C1D5" w14:textId="77777777" w:rsidR="00C8347A" w:rsidRPr="00C8347A" w:rsidRDefault="00C8347A" w:rsidP="00C8347A">
      <w:pPr>
        <w:rPr>
          <w:rFonts w:asciiTheme="minorHAnsi" w:hAnsiTheme="minorHAnsi" w:cstheme="minorHAnsi"/>
        </w:rPr>
      </w:pPr>
    </w:p>
    <w:p w14:paraId="74FC8704" w14:textId="77777777" w:rsidR="00C8347A" w:rsidRPr="00C8347A" w:rsidRDefault="00C8347A" w:rsidP="00C8347A">
      <w:pPr>
        <w:rPr>
          <w:rFonts w:asciiTheme="minorHAnsi" w:hAnsiTheme="minorHAnsi" w:cstheme="minorHAnsi"/>
        </w:rPr>
      </w:pPr>
    </w:p>
    <w:p w14:paraId="765EB71E" w14:textId="77777777" w:rsidR="00C8347A" w:rsidRPr="00C8347A" w:rsidRDefault="00C8347A" w:rsidP="00C8347A">
      <w:pPr>
        <w:rPr>
          <w:rFonts w:asciiTheme="minorHAnsi" w:hAnsiTheme="minorHAnsi" w:cstheme="minorHAnsi"/>
        </w:rPr>
      </w:pPr>
    </w:p>
    <w:p w14:paraId="6F26301E" w14:textId="77777777" w:rsidR="00C8347A" w:rsidRPr="00C8347A" w:rsidRDefault="00C8347A" w:rsidP="00C8347A">
      <w:pPr>
        <w:rPr>
          <w:rFonts w:asciiTheme="minorHAnsi" w:hAnsiTheme="minorHAnsi" w:cstheme="minorHAnsi"/>
        </w:rPr>
      </w:pPr>
    </w:p>
    <w:p w14:paraId="4FF3A74B" w14:textId="77777777" w:rsidR="00C8347A" w:rsidRPr="00C8347A" w:rsidRDefault="00C8347A" w:rsidP="00C8347A">
      <w:pPr>
        <w:rPr>
          <w:rFonts w:asciiTheme="minorHAnsi" w:hAnsiTheme="minorHAnsi" w:cstheme="minorHAnsi"/>
        </w:rPr>
      </w:pPr>
    </w:p>
    <w:p w14:paraId="47243F8E" w14:textId="77777777" w:rsidR="00C8347A" w:rsidRPr="00C8347A" w:rsidRDefault="00C8347A" w:rsidP="00C8347A">
      <w:pPr>
        <w:rPr>
          <w:rFonts w:asciiTheme="minorHAnsi" w:hAnsiTheme="minorHAnsi" w:cstheme="minorHAnsi"/>
        </w:rPr>
      </w:pPr>
    </w:p>
    <w:p w14:paraId="23BE19AA" w14:textId="77777777" w:rsidR="00C8347A" w:rsidRDefault="00C8347A" w:rsidP="00C8347A">
      <w:pPr>
        <w:rPr>
          <w:rFonts w:asciiTheme="minorHAnsi" w:hAnsiTheme="minorHAnsi" w:cstheme="minorHAnsi"/>
        </w:rPr>
      </w:pPr>
    </w:p>
    <w:p w14:paraId="33AEDA14" w14:textId="6AEA61F2" w:rsidR="00C8347A" w:rsidRDefault="00C8347A" w:rsidP="00C8347A">
      <w:pPr>
        <w:tabs>
          <w:tab w:val="left" w:pos="6180"/>
        </w:tabs>
        <w:rPr>
          <w:rFonts w:asciiTheme="minorHAnsi" w:hAnsiTheme="minorHAnsi" w:cstheme="minorHAnsi"/>
        </w:rPr>
      </w:pPr>
      <w:r>
        <w:rPr>
          <w:rFonts w:asciiTheme="minorHAnsi" w:hAnsiTheme="minorHAnsi" w:cstheme="minorHAnsi"/>
        </w:rPr>
        <w:tab/>
      </w:r>
      <w:r w:rsidR="0091666A">
        <w:rPr>
          <w:noProof/>
        </w:rPr>
        <w:drawing>
          <wp:anchor distT="0" distB="0" distL="114300" distR="114300" simplePos="0" relativeHeight="251704320" behindDoc="0" locked="0" layoutInCell="1" allowOverlap="1" wp14:anchorId="3CBC7CC5" wp14:editId="69BC13FD">
            <wp:simplePos x="914400" y="2895600"/>
            <wp:positionH relativeFrom="margin">
              <wp:align>center</wp:align>
            </wp:positionH>
            <wp:positionV relativeFrom="margin">
              <wp:align>center</wp:align>
            </wp:positionV>
            <wp:extent cx="8153400" cy="3714750"/>
            <wp:effectExtent l="0" t="0" r="0" b="0"/>
            <wp:wrapNone/>
            <wp:docPr id="9981174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98" r="3711"/>
                    <a:stretch/>
                  </pic:blipFill>
                  <pic:spPr bwMode="auto">
                    <a:xfrm>
                      <a:off x="0" y="0"/>
                      <a:ext cx="8153400" cy="3714750"/>
                    </a:xfrm>
                    <a:prstGeom prst="rect">
                      <a:avLst/>
                    </a:prstGeom>
                    <a:noFill/>
                    <a:ln>
                      <a:noFill/>
                    </a:ln>
                    <a:extLst>
                      <a:ext uri="{53640926-AAD7-44D8-BBD7-CCE9431645EC}">
                        <a14:shadowObscured xmlns:a14="http://schemas.microsoft.com/office/drawing/2010/main"/>
                      </a:ext>
                    </a:extLst>
                  </pic:spPr>
                </pic:pic>
              </a:graphicData>
            </a:graphic>
          </wp:anchor>
        </w:drawing>
      </w:r>
    </w:p>
    <w:p w14:paraId="063717F4" w14:textId="77777777" w:rsidR="00C8347A" w:rsidRDefault="00C8347A" w:rsidP="00C8347A">
      <w:pPr>
        <w:tabs>
          <w:tab w:val="left" w:pos="6180"/>
        </w:tabs>
        <w:rPr>
          <w:rFonts w:asciiTheme="minorHAnsi" w:hAnsiTheme="minorHAnsi" w:cstheme="minorHAnsi"/>
        </w:rPr>
      </w:pPr>
      <w:r>
        <w:rPr>
          <w:rFonts w:asciiTheme="minorHAnsi" w:hAnsiTheme="minorHAnsi" w:cstheme="minorHAnsi"/>
        </w:rPr>
        <w:tab/>
      </w:r>
    </w:p>
    <w:p w14:paraId="05059426" w14:textId="77777777" w:rsidR="00C8347A" w:rsidRPr="00C8347A" w:rsidRDefault="00C8347A" w:rsidP="00C8347A">
      <w:pPr>
        <w:rPr>
          <w:rFonts w:asciiTheme="minorHAnsi" w:hAnsiTheme="minorHAnsi" w:cstheme="minorHAnsi"/>
        </w:rPr>
      </w:pPr>
    </w:p>
    <w:p w14:paraId="26BFE876" w14:textId="77777777" w:rsidR="00C8347A" w:rsidRDefault="00C8347A" w:rsidP="00C8347A">
      <w:pPr>
        <w:rPr>
          <w:rFonts w:asciiTheme="minorHAnsi" w:hAnsiTheme="minorHAnsi" w:cstheme="minorHAnsi"/>
        </w:rPr>
      </w:pPr>
    </w:p>
    <w:p w14:paraId="2C84CE0B" w14:textId="48EEA12E" w:rsidR="00C8347A" w:rsidRDefault="00C8347A" w:rsidP="00C8347A">
      <w:pPr>
        <w:tabs>
          <w:tab w:val="left" w:pos="8112"/>
        </w:tabs>
        <w:rPr>
          <w:rFonts w:asciiTheme="minorHAnsi" w:hAnsiTheme="minorHAnsi" w:cstheme="minorHAnsi"/>
        </w:rPr>
      </w:pPr>
      <w:r>
        <w:rPr>
          <w:rFonts w:asciiTheme="minorHAnsi" w:hAnsiTheme="minorHAnsi" w:cstheme="minorHAnsi"/>
        </w:rPr>
        <w:tab/>
      </w:r>
    </w:p>
    <w:p w14:paraId="588FEE86" w14:textId="77777777" w:rsidR="00C8347A" w:rsidRDefault="00C8347A" w:rsidP="00C8347A">
      <w:pPr>
        <w:tabs>
          <w:tab w:val="left" w:pos="8112"/>
        </w:tabs>
        <w:rPr>
          <w:rFonts w:asciiTheme="minorHAnsi" w:hAnsiTheme="minorHAnsi" w:cstheme="minorHAnsi"/>
        </w:rPr>
        <w:sectPr w:rsidR="00C8347A" w:rsidSect="00C8347A">
          <w:pgSz w:w="16838" w:h="11906" w:orient="landscape" w:code="9"/>
          <w:pgMar w:top="1134" w:right="1440" w:bottom="1134" w:left="1440" w:header="720" w:footer="720" w:gutter="0"/>
          <w:cols w:space="720"/>
          <w:docGrid w:linePitch="600" w:charSpace="32768"/>
        </w:sectPr>
      </w:pPr>
    </w:p>
    <w:p w14:paraId="3455A25A" w14:textId="31BB1D24" w:rsidR="00DF168E" w:rsidRPr="00B34862" w:rsidRDefault="00DF168E" w:rsidP="00DF168E">
      <w:pPr>
        <w:pStyle w:val="Ttulo3"/>
        <w:rPr>
          <w:rFonts w:ascii="Calibri" w:hAnsi="Calibri" w:cs="Calibri"/>
          <w:b w:val="0"/>
          <w:bCs w:val="0"/>
          <w:color w:val="000000" w:themeColor="text1"/>
          <w:sz w:val="24"/>
          <w:szCs w:val="24"/>
        </w:rPr>
      </w:pPr>
      <w:bookmarkStart w:id="113" w:name="_Toc186290158"/>
      <w:bookmarkStart w:id="114" w:name="_Toc186476312"/>
      <w:bookmarkStart w:id="115" w:name="_Toc186813322"/>
      <w:bookmarkStart w:id="116" w:name="_Toc187165726"/>
      <w:r>
        <w:rPr>
          <w:rFonts w:ascii="Calibri" w:hAnsi="Calibri" w:cs="Calibri"/>
          <w:color w:val="000000" w:themeColor="text1"/>
          <w:sz w:val="24"/>
          <w:szCs w:val="24"/>
        </w:rPr>
        <w:lastRenderedPageBreak/>
        <w:t>Descripción breve</w:t>
      </w:r>
      <w:bookmarkEnd w:id="113"/>
      <w:bookmarkEnd w:id="114"/>
      <w:bookmarkEnd w:id="115"/>
      <w:bookmarkEnd w:id="116"/>
    </w:p>
    <w:p w14:paraId="5442285E" w14:textId="77777777" w:rsidR="00DF168E" w:rsidRDefault="00DF168E" w:rsidP="00DF168E">
      <w:pPr>
        <w:jc w:val="both"/>
        <w:rPr>
          <w:rFonts w:ascii="Calibri" w:hAnsi="Calibri" w:cs="Calibri"/>
        </w:rPr>
      </w:pPr>
      <w:r w:rsidRPr="00234FE4">
        <w:rPr>
          <w:rFonts w:ascii="Calibri" w:hAnsi="Calibri" w:cs="Calibri"/>
        </w:rPr>
        <w:t xml:space="preserve">Esta ventana está diseñada para gestionar las </w:t>
      </w:r>
      <w:r>
        <w:rPr>
          <w:rFonts w:ascii="Calibri" w:hAnsi="Calibri" w:cs="Calibri"/>
        </w:rPr>
        <w:t xml:space="preserve">ventas, </w:t>
      </w:r>
      <w:r w:rsidRPr="00234FE4">
        <w:rPr>
          <w:rFonts w:ascii="Calibri" w:hAnsi="Calibri" w:cs="Calibri"/>
        </w:rPr>
        <w:t xml:space="preserve">permitiendo al usuario registrar </w:t>
      </w:r>
      <w:r>
        <w:rPr>
          <w:rFonts w:ascii="Calibri" w:hAnsi="Calibri" w:cs="Calibri"/>
        </w:rPr>
        <w:t>ventas</w:t>
      </w:r>
      <w:r w:rsidRPr="00234FE4">
        <w:rPr>
          <w:rFonts w:ascii="Calibri" w:hAnsi="Calibri" w:cs="Calibri"/>
        </w:rPr>
        <w:t xml:space="preserve"> de productos a</w:t>
      </w:r>
      <w:r>
        <w:rPr>
          <w:rFonts w:ascii="Calibri" w:hAnsi="Calibri" w:cs="Calibri"/>
        </w:rPr>
        <w:t xml:space="preserve"> clientes</w:t>
      </w:r>
      <w:r w:rsidRPr="00234FE4">
        <w:rPr>
          <w:rFonts w:ascii="Calibri" w:hAnsi="Calibri" w:cs="Calibri"/>
        </w:rPr>
        <w:t xml:space="preserve">, asociar </w:t>
      </w:r>
      <w:r>
        <w:rPr>
          <w:rFonts w:ascii="Calibri" w:hAnsi="Calibri" w:cs="Calibri"/>
        </w:rPr>
        <w:t xml:space="preserve">ofertas </w:t>
      </w:r>
      <w:r w:rsidRPr="00234FE4">
        <w:rPr>
          <w:rFonts w:ascii="Calibri" w:hAnsi="Calibri" w:cs="Calibri"/>
        </w:rPr>
        <w:t>y gestionar los productos adquiridos.</w:t>
      </w:r>
    </w:p>
    <w:p w14:paraId="0913778B" w14:textId="77777777" w:rsidR="00DF168E" w:rsidRDefault="00DF168E" w:rsidP="00DF168E">
      <w:pPr>
        <w:rPr>
          <w:rFonts w:ascii="Calibri" w:hAnsi="Calibri" w:cs="Calibri"/>
        </w:rPr>
      </w:pPr>
    </w:p>
    <w:p w14:paraId="4ADDB75C" w14:textId="77777777" w:rsidR="00DF168E" w:rsidRPr="00B81B79" w:rsidRDefault="00DF168E" w:rsidP="00DF168E">
      <w:pPr>
        <w:rPr>
          <w:rFonts w:ascii="Calibri" w:hAnsi="Calibri" w:cs="Calibri"/>
          <w:b/>
          <w:bCs/>
        </w:rPr>
      </w:pPr>
      <w:r w:rsidRPr="00B34862">
        <w:rPr>
          <w:rFonts w:ascii="Calibri" w:hAnsi="Calibri" w:cs="Calibri"/>
          <w:b/>
          <w:bCs/>
        </w:rPr>
        <w:t>Funcionalidades principales</w:t>
      </w:r>
    </w:p>
    <w:p w14:paraId="36D0102D"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Selección de Cliente</w:t>
      </w:r>
    </w:p>
    <w:p w14:paraId="1F7A97F2" w14:textId="7044B624" w:rsidR="00DF168E" w:rsidRDefault="00DF168E" w:rsidP="00DF168E">
      <w:pPr>
        <w:numPr>
          <w:ilvl w:val="1"/>
          <w:numId w:val="327"/>
        </w:numPr>
        <w:suppressAutoHyphens w:val="0"/>
        <w:spacing w:after="160" w:line="259" w:lineRule="auto"/>
        <w:jc w:val="both"/>
        <w:rPr>
          <w:rFonts w:ascii="Calibri" w:hAnsi="Calibri" w:cs="Calibri"/>
        </w:rPr>
      </w:pPr>
      <w:r w:rsidRPr="00B140AB">
        <w:rPr>
          <w:rFonts w:ascii="Calibri" w:hAnsi="Calibri" w:cs="Calibri"/>
          <w:b/>
          <w:bCs/>
        </w:rPr>
        <w:t>Botón "Buscar Cliente"</w:t>
      </w:r>
      <w:r w:rsidRPr="00B140AB">
        <w:rPr>
          <w:rFonts w:ascii="Calibri" w:hAnsi="Calibri" w:cs="Calibri"/>
        </w:rPr>
        <w:t>: Abre un modal para buscar y seleccionar un cliente. Al seleccionarlo, se completa la información en los campos correspondientes.</w:t>
      </w:r>
    </w:p>
    <w:p w14:paraId="520781AA" w14:textId="77777777" w:rsidR="00DF168E" w:rsidRPr="00DF168E" w:rsidRDefault="00DF168E" w:rsidP="00DF168E"/>
    <w:p w14:paraId="6CDB0308"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Selección de Producto</w:t>
      </w:r>
    </w:p>
    <w:p w14:paraId="291044CA" w14:textId="77777777" w:rsidR="00DF168E" w:rsidRDefault="00DF168E" w:rsidP="00DF168E">
      <w:pPr>
        <w:numPr>
          <w:ilvl w:val="1"/>
          <w:numId w:val="328"/>
        </w:numPr>
        <w:suppressAutoHyphens w:val="0"/>
        <w:spacing w:after="160" w:line="259" w:lineRule="auto"/>
        <w:jc w:val="both"/>
        <w:rPr>
          <w:rFonts w:ascii="Calibri" w:hAnsi="Calibri" w:cs="Calibri"/>
        </w:rPr>
      </w:pPr>
      <w:r w:rsidRPr="00B140AB">
        <w:rPr>
          <w:rFonts w:ascii="Calibri" w:hAnsi="Calibri" w:cs="Calibri"/>
          <w:b/>
          <w:bCs/>
        </w:rPr>
        <w:t>Botón "Buscar Producto"</w:t>
      </w:r>
      <w:r w:rsidRPr="00B140AB">
        <w:rPr>
          <w:rFonts w:ascii="Calibri" w:hAnsi="Calibri" w:cs="Calibri"/>
        </w:rPr>
        <w:t>: Abre un modal para buscar productos. Al seleccionarlo, se muestra el código, nombre, precio, y stock del producto.</w:t>
      </w:r>
    </w:p>
    <w:p w14:paraId="25AC5113" w14:textId="77777777" w:rsidR="00DF168E" w:rsidRPr="00B140AB" w:rsidRDefault="00DF168E" w:rsidP="00DF168E"/>
    <w:p w14:paraId="702BCF06"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Aplicación de Ofertas</w:t>
      </w:r>
    </w:p>
    <w:p w14:paraId="592D8B67" w14:textId="56A6A51C" w:rsidR="00901E30" w:rsidRPr="00901E30" w:rsidRDefault="00DF168E" w:rsidP="00901E30">
      <w:pPr>
        <w:pStyle w:val="Prrafodelista"/>
        <w:numPr>
          <w:ilvl w:val="1"/>
          <w:numId w:val="328"/>
        </w:numPr>
        <w:spacing w:after="160" w:line="259" w:lineRule="auto"/>
        <w:jc w:val="both"/>
        <w:rPr>
          <w:rFonts w:ascii="Calibri" w:hAnsi="Calibri" w:cs="Calibri"/>
        </w:rPr>
      </w:pPr>
      <w:r w:rsidRPr="00B140AB">
        <w:rPr>
          <w:rFonts w:ascii="Calibri" w:hAnsi="Calibri" w:cs="Calibri"/>
          <w:b/>
          <w:bCs/>
        </w:rPr>
        <w:t>Botón "Buscar Ofertas"</w:t>
      </w:r>
      <w:r w:rsidRPr="00B140AB">
        <w:rPr>
          <w:rFonts w:ascii="Calibri" w:hAnsi="Calibri" w:cs="Calibri"/>
        </w:rPr>
        <w:t>: Permite seleccionar una oferta activa que se aplicará al subtotal del producto.</w:t>
      </w:r>
    </w:p>
    <w:p w14:paraId="7D64C495" w14:textId="77777777" w:rsidR="00DF168E" w:rsidRPr="00B140AB" w:rsidRDefault="00DF168E" w:rsidP="00DF168E"/>
    <w:p w14:paraId="584E4FE6"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Agregar Productos a la Venta</w:t>
      </w:r>
    </w:p>
    <w:p w14:paraId="4F5C1819" w14:textId="77777777" w:rsidR="00DF168E" w:rsidRDefault="00DF168E" w:rsidP="00DF168E">
      <w:pPr>
        <w:numPr>
          <w:ilvl w:val="1"/>
          <w:numId w:val="329"/>
        </w:numPr>
        <w:suppressAutoHyphens w:val="0"/>
        <w:spacing w:after="160" w:line="259" w:lineRule="auto"/>
        <w:jc w:val="both"/>
        <w:rPr>
          <w:rFonts w:ascii="Calibri" w:hAnsi="Calibri" w:cs="Calibri"/>
        </w:rPr>
      </w:pPr>
      <w:r w:rsidRPr="00B140AB">
        <w:rPr>
          <w:rFonts w:ascii="Calibri" w:hAnsi="Calibri" w:cs="Calibri"/>
        </w:rPr>
        <w:t>Verifica que el producto seleccionado tenga stock suficiente y no esté ya en el detalle. Calcula el subtotal y aplica el descuento si corresponde.</w:t>
      </w:r>
    </w:p>
    <w:p w14:paraId="4A3BD66C" w14:textId="77777777" w:rsidR="00DF168E" w:rsidRPr="00B140AB" w:rsidRDefault="00DF168E" w:rsidP="00DF168E"/>
    <w:p w14:paraId="1B15665A"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Registrar Venta</w:t>
      </w:r>
    </w:p>
    <w:p w14:paraId="1F045A6C" w14:textId="77777777" w:rsidR="00DF168E" w:rsidRDefault="00DF168E" w:rsidP="00DF168E">
      <w:pPr>
        <w:numPr>
          <w:ilvl w:val="1"/>
          <w:numId w:val="330"/>
        </w:numPr>
        <w:suppressAutoHyphens w:val="0"/>
        <w:spacing w:after="160" w:line="259" w:lineRule="auto"/>
        <w:jc w:val="both"/>
        <w:rPr>
          <w:rFonts w:ascii="Calibri" w:hAnsi="Calibri" w:cs="Calibri"/>
        </w:rPr>
      </w:pPr>
      <w:r w:rsidRPr="00B140AB">
        <w:rPr>
          <w:rFonts w:ascii="Calibri" w:hAnsi="Calibri" w:cs="Calibri"/>
          <w:b/>
          <w:bCs/>
        </w:rPr>
        <w:t>Botón "Crear Venta"</w:t>
      </w:r>
      <w:r w:rsidRPr="00B140AB">
        <w:rPr>
          <w:rFonts w:ascii="Calibri" w:hAnsi="Calibri" w:cs="Calibri"/>
        </w:rPr>
        <w:t>: Valida los datos ingresados, calcula el cambio y genera un registro de la venta en la base de datos.</w:t>
      </w:r>
    </w:p>
    <w:p w14:paraId="633B9D76" w14:textId="77777777" w:rsidR="00DF168E" w:rsidRPr="00B140AB" w:rsidRDefault="00DF168E" w:rsidP="00DF168E"/>
    <w:p w14:paraId="050D9EE7"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Cálculo Automático</w:t>
      </w:r>
    </w:p>
    <w:p w14:paraId="7695CA33" w14:textId="77777777" w:rsidR="00DF168E" w:rsidRPr="00B140AB" w:rsidRDefault="00DF168E" w:rsidP="00DF168E">
      <w:pPr>
        <w:numPr>
          <w:ilvl w:val="1"/>
          <w:numId w:val="331"/>
        </w:numPr>
        <w:suppressAutoHyphens w:val="0"/>
        <w:spacing w:after="160" w:line="259" w:lineRule="auto"/>
        <w:jc w:val="both"/>
        <w:rPr>
          <w:rFonts w:ascii="Calibri" w:hAnsi="Calibri" w:cs="Calibri"/>
        </w:rPr>
      </w:pPr>
      <w:r w:rsidRPr="00B140AB">
        <w:rPr>
          <w:rFonts w:ascii="Calibri" w:hAnsi="Calibri" w:cs="Calibri"/>
          <w:b/>
          <w:bCs/>
        </w:rPr>
        <w:t>Calcular Total</w:t>
      </w:r>
      <w:r w:rsidRPr="00B140AB">
        <w:rPr>
          <w:rFonts w:ascii="Calibri" w:hAnsi="Calibri" w:cs="Calibri"/>
        </w:rPr>
        <w:t>: Suma el total de los productos agregados, considerando descuentos.</w:t>
      </w:r>
    </w:p>
    <w:p w14:paraId="6B7AEEE6" w14:textId="77777777" w:rsidR="00DF168E" w:rsidRDefault="00DF168E" w:rsidP="00DF168E">
      <w:pPr>
        <w:numPr>
          <w:ilvl w:val="1"/>
          <w:numId w:val="331"/>
        </w:numPr>
        <w:suppressAutoHyphens w:val="0"/>
        <w:spacing w:after="160" w:line="259" w:lineRule="auto"/>
        <w:jc w:val="both"/>
        <w:rPr>
          <w:rFonts w:ascii="Calibri" w:hAnsi="Calibri" w:cs="Calibri"/>
        </w:rPr>
      </w:pPr>
      <w:r w:rsidRPr="00B140AB">
        <w:rPr>
          <w:rFonts w:ascii="Calibri" w:hAnsi="Calibri" w:cs="Calibri"/>
          <w:b/>
          <w:bCs/>
        </w:rPr>
        <w:t>Calcular Cambio</w:t>
      </w:r>
      <w:r w:rsidRPr="00B140AB">
        <w:rPr>
          <w:rFonts w:ascii="Calibri" w:hAnsi="Calibri" w:cs="Calibri"/>
        </w:rPr>
        <w:t>: Calcula la diferencia entre el monto pagado y el total.</w:t>
      </w:r>
    </w:p>
    <w:p w14:paraId="1045BA7A" w14:textId="77777777" w:rsidR="00DF168E" w:rsidRPr="00B140AB" w:rsidRDefault="00DF168E" w:rsidP="00DF168E"/>
    <w:p w14:paraId="662BEECE" w14:textId="77777777" w:rsidR="00DF168E" w:rsidRPr="00DF168E" w:rsidRDefault="00DF168E" w:rsidP="00DF168E">
      <w:pPr>
        <w:pStyle w:val="Prrafodelista"/>
        <w:numPr>
          <w:ilvl w:val="0"/>
          <w:numId w:val="338"/>
        </w:numPr>
        <w:spacing w:after="160" w:line="259" w:lineRule="auto"/>
        <w:jc w:val="both"/>
        <w:rPr>
          <w:rFonts w:ascii="Calibri" w:hAnsi="Calibri" w:cs="Calibri"/>
        </w:rPr>
      </w:pPr>
      <w:r w:rsidRPr="00DF168E">
        <w:rPr>
          <w:rFonts w:ascii="Calibri" w:hAnsi="Calibri" w:cs="Calibri"/>
          <w:b/>
          <w:bCs/>
        </w:rPr>
        <w:t>Manejo de Errores</w:t>
      </w:r>
    </w:p>
    <w:p w14:paraId="5C13226D" w14:textId="185C2A88" w:rsidR="00901E30" w:rsidRDefault="00DF168E" w:rsidP="00901E30">
      <w:pPr>
        <w:numPr>
          <w:ilvl w:val="1"/>
          <w:numId w:val="332"/>
        </w:numPr>
        <w:suppressAutoHyphens w:val="0"/>
        <w:spacing w:after="160" w:line="259" w:lineRule="auto"/>
        <w:jc w:val="both"/>
        <w:rPr>
          <w:rFonts w:ascii="Calibri" w:hAnsi="Calibri" w:cs="Calibri"/>
        </w:rPr>
      </w:pPr>
      <w:r w:rsidRPr="00B140AB">
        <w:rPr>
          <w:rFonts w:ascii="Calibri" w:hAnsi="Calibri" w:cs="Calibri"/>
        </w:rPr>
        <w:t>Notificaciones claras si faltan datos importantes, el formato de valores es incorrecto o se intenta agregar un producto sin stock.</w:t>
      </w:r>
    </w:p>
    <w:p w14:paraId="4ADB05D7" w14:textId="77777777" w:rsidR="00901E30" w:rsidRDefault="00901E30" w:rsidP="00901E30"/>
    <w:p w14:paraId="6050705C" w14:textId="544DC989" w:rsidR="00901E30" w:rsidRPr="00901E30" w:rsidRDefault="00901E30" w:rsidP="00901E30">
      <w:pPr>
        <w:pStyle w:val="Prrafodelista"/>
        <w:numPr>
          <w:ilvl w:val="0"/>
          <w:numId w:val="338"/>
        </w:numPr>
        <w:spacing w:after="160" w:line="259" w:lineRule="auto"/>
        <w:jc w:val="both"/>
        <w:rPr>
          <w:rFonts w:ascii="Calibri" w:hAnsi="Calibri" w:cs="Calibri"/>
          <w:b/>
          <w:bCs/>
        </w:rPr>
      </w:pPr>
      <w:r w:rsidRPr="00901E30">
        <w:rPr>
          <w:rFonts w:ascii="Calibri" w:hAnsi="Calibri" w:cs="Calibri"/>
          <w:b/>
          <w:bCs/>
        </w:rPr>
        <w:t>Limpieza de campos</w:t>
      </w:r>
    </w:p>
    <w:p w14:paraId="7FC084BD" w14:textId="55D8C82A" w:rsidR="00901E30" w:rsidRPr="00901E30" w:rsidRDefault="00901E30" w:rsidP="00901E30">
      <w:pPr>
        <w:pStyle w:val="Prrafodelista"/>
        <w:numPr>
          <w:ilvl w:val="0"/>
          <w:numId w:val="319"/>
        </w:numPr>
        <w:spacing w:after="160" w:line="259" w:lineRule="auto"/>
        <w:jc w:val="both"/>
        <w:rPr>
          <w:rFonts w:ascii="Calibri" w:hAnsi="Calibri" w:cs="Calibri"/>
        </w:rPr>
      </w:pPr>
      <w:r>
        <w:rPr>
          <w:rFonts w:ascii="Calibri" w:hAnsi="Calibri" w:cs="Calibri"/>
        </w:rPr>
        <w:t>Botón</w:t>
      </w:r>
      <w:r w:rsidRPr="00901E30">
        <w:rPr>
          <w:rFonts w:ascii="Calibri" w:hAnsi="Calibri" w:cs="Calibri"/>
        </w:rPr>
        <w:t xml:space="preserve"> con un ícono de escoba que permite limpiar los campos de texto.</w:t>
      </w:r>
    </w:p>
    <w:p w14:paraId="500230CC" w14:textId="77777777" w:rsidR="009B57FD" w:rsidRDefault="009B57FD" w:rsidP="00DF168E">
      <w:pPr>
        <w:suppressAutoHyphens w:val="0"/>
        <w:spacing w:after="160" w:line="259" w:lineRule="auto"/>
        <w:jc w:val="both"/>
        <w:rPr>
          <w:rFonts w:ascii="Calibri" w:hAnsi="Calibri" w:cs="Calibri"/>
        </w:rPr>
      </w:pPr>
    </w:p>
    <w:p w14:paraId="3FF95C6B" w14:textId="77777777" w:rsidR="00DF168E" w:rsidRPr="00B81B79" w:rsidRDefault="00DF168E" w:rsidP="00DF168E">
      <w:pPr>
        <w:pStyle w:val="Ttulo3"/>
        <w:jc w:val="center"/>
        <w:rPr>
          <w:rFonts w:ascii="Calibri" w:hAnsi="Calibri" w:cs="Calibri"/>
          <w:b w:val="0"/>
          <w:bCs w:val="0"/>
          <w:color w:val="000000" w:themeColor="text1"/>
          <w:sz w:val="24"/>
          <w:szCs w:val="24"/>
        </w:rPr>
      </w:pPr>
      <w:bookmarkStart w:id="117" w:name="_Toc186290159"/>
      <w:bookmarkStart w:id="118" w:name="_Toc186476313"/>
      <w:bookmarkStart w:id="119" w:name="_Toc186813323"/>
      <w:bookmarkStart w:id="120" w:name="_Toc187165727"/>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crear y registrar una venta</w:t>
      </w:r>
      <w:bookmarkEnd w:id="117"/>
      <w:bookmarkEnd w:id="118"/>
      <w:bookmarkEnd w:id="119"/>
      <w:bookmarkEnd w:id="120"/>
    </w:p>
    <w:p w14:paraId="5C5B3F6C" w14:textId="77777777" w:rsidR="00DF168E" w:rsidRDefault="00DF168E" w:rsidP="00DF168E">
      <w:pPr>
        <w:rPr>
          <w:rFonts w:ascii="Calibri" w:hAnsi="Calibri" w:cs="Calibri"/>
        </w:rPr>
      </w:pPr>
    </w:p>
    <w:p w14:paraId="339D082C" w14:textId="77777777" w:rsidR="00DF168E" w:rsidRPr="003148D6" w:rsidRDefault="00DF168E" w:rsidP="00DF168E">
      <w:pPr>
        <w:rPr>
          <w:rFonts w:ascii="Calibri" w:hAnsi="Calibri" w:cs="Calibri"/>
          <w:b/>
          <w:bCs/>
        </w:rPr>
      </w:pPr>
      <w:r w:rsidRPr="003148D6">
        <w:rPr>
          <w:rFonts w:ascii="Calibri" w:hAnsi="Calibri" w:cs="Calibri"/>
          <w:b/>
          <w:bCs/>
        </w:rPr>
        <w:t>Venta</w:t>
      </w:r>
      <w:r w:rsidRPr="00B81B79">
        <w:rPr>
          <w:rFonts w:ascii="Calibri" w:hAnsi="Calibri" w:cs="Calibri"/>
          <w:b/>
          <w:bCs/>
        </w:rPr>
        <w:t xml:space="preserve"> correcta</w:t>
      </w:r>
    </w:p>
    <w:p w14:paraId="2A4F5614" w14:textId="77777777" w:rsidR="00DF168E" w:rsidRPr="003148D6" w:rsidRDefault="00DF168E" w:rsidP="00DF168E">
      <w:pPr>
        <w:rPr>
          <w:rFonts w:ascii="Calibri" w:hAnsi="Calibri" w:cs="Calibri"/>
        </w:rPr>
      </w:pPr>
      <w:r w:rsidRPr="003148D6">
        <w:rPr>
          <w:rFonts w:ascii="Calibri" w:hAnsi="Calibri" w:cs="Calibri"/>
        </w:rPr>
        <w:t>Para realizar una venta:</w:t>
      </w:r>
    </w:p>
    <w:p w14:paraId="40A60BCA"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Seleccionar el tipo de documento (Boleta o Factura).</w:t>
      </w:r>
    </w:p>
    <w:p w14:paraId="3D1F2C02"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Buscar y seleccionar un cliente:</w:t>
      </w:r>
    </w:p>
    <w:p w14:paraId="6FE82A95"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Cliente".</w:t>
      </w:r>
    </w:p>
    <w:p w14:paraId="38B6788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En la ventana emergente, buscar el cliente deseado.</w:t>
      </w:r>
    </w:p>
    <w:p w14:paraId="4B3A0019"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el cliente y confirmar.</w:t>
      </w:r>
    </w:p>
    <w:p w14:paraId="0B229601"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Agregar productos a la venta:</w:t>
      </w:r>
    </w:p>
    <w:p w14:paraId="48E14C7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Producto".</w:t>
      </w:r>
    </w:p>
    <w:p w14:paraId="063EB870"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En la ventana emergente, buscar el producto deseado.</w:t>
      </w:r>
    </w:p>
    <w:p w14:paraId="2F36604E"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el producto y confirmar.</w:t>
      </w:r>
    </w:p>
    <w:p w14:paraId="54194BFA"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Ingresar la cantidad deseada.</w:t>
      </w:r>
    </w:p>
    <w:p w14:paraId="6984A623"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"Agregar" para añadir el producto a la lista.</w:t>
      </w:r>
    </w:p>
    <w:p w14:paraId="20E67145"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Repetir el paso 3 para agregar más productos si es necesario.</w:t>
      </w:r>
    </w:p>
    <w:p w14:paraId="439434C4"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Aplicar oferta (opcional):</w:t>
      </w:r>
    </w:p>
    <w:p w14:paraId="27B90EBC"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Hacer clic en "Buscar Ofertas".</w:t>
      </w:r>
    </w:p>
    <w:p w14:paraId="0176F960" w14:textId="77777777" w:rsidR="00DF168E" w:rsidRPr="003148D6" w:rsidRDefault="00DF168E" w:rsidP="00DF168E">
      <w:pPr>
        <w:pStyle w:val="Prrafodelista"/>
        <w:numPr>
          <w:ilvl w:val="0"/>
          <w:numId w:val="340"/>
        </w:numPr>
        <w:spacing w:after="160" w:line="259" w:lineRule="auto"/>
        <w:rPr>
          <w:rFonts w:ascii="Calibri" w:hAnsi="Calibri" w:cs="Calibri"/>
        </w:rPr>
      </w:pPr>
      <w:r w:rsidRPr="003148D6">
        <w:rPr>
          <w:rFonts w:ascii="Calibri" w:hAnsi="Calibri" w:cs="Calibri"/>
        </w:rPr>
        <w:t>Seleccionar una oferta y confirmar.</w:t>
      </w:r>
    </w:p>
    <w:p w14:paraId="4C497865"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Ingresar el monto pagado por el cliente en "Paga Con".</w:t>
      </w:r>
    </w:p>
    <w:p w14:paraId="399C8E17" w14:textId="77777777" w:rsidR="00DF168E" w:rsidRPr="003148D6" w:rsidRDefault="00DF168E" w:rsidP="00DF168E">
      <w:pPr>
        <w:pStyle w:val="Prrafodelista"/>
        <w:numPr>
          <w:ilvl w:val="0"/>
          <w:numId w:val="339"/>
        </w:numPr>
        <w:spacing w:after="160" w:line="259" w:lineRule="auto"/>
        <w:rPr>
          <w:rFonts w:ascii="Calibri" w:hAnsi="Calibri" w:cs="Calibri"/>
        </w:rPr>
      </w:pPr>
      <w:r w:rsidRPr="003148D6">
        <w:rPr>
          <w:rFonts w:ascii="Calibri" w:hAnsi="Calibri" w:cs="Calibri"/>
        </w:rPr>
        <w:t>Hacer clic en "Crear Venta" para finalizar la transacción.</w:t>
      </w:r>
    </w:p>
    <w:p w14:paraId="7C7FDF04" w14:textId="5F482FAF" w:rsidR="00DF168E" w:rsidRPr="00DF168E" w:rsidRDefault="00DF168E" w:rsidP="00DF168E">
      <w:pPr>
        <w:rPr>
          <w:rFonts w:ascii="Calibri" w:hAnsi="Calibri" w:cs="Calibri"/>
          <w:b/>
          <w:bCs/>
        </w:rPr>
      </w:pPr>
      <w:r>
        <w:rPr>
          <w:rFonts w:ascii="Calibri" w:hAnsi="Calibri" w:cs="Calibri"/>
          <w:b/>
          <w:bCs/>
        </w:rPr>
        <w:t>Mensaje</w:t>
      </w:r>
      <w:r w:rsidRPr="003148D6">
        <w:rPr>
          <w:rFonts w:ascii="Calibri" w:hAnsi="Calibri" w:cs="Calibri"/>
          <w:b/>
          <w:bCs/>
        </w:rPr>
        <w:t xml:space="preserve"> esperado:</w:t>
      </w:r>
      <w:r>
        <w:rPr>
          <w:rFonts w:ascii="Calibri" w:hAnsi="Calibri" w:cs="Calibri"/>
          <w:b/>
          <w:bCs/>
        </w:rPr>
        <w:t xml:space="preserve"> </w:t>
      </w:r>
      <w:r w:rsidRPr="00491201">
        <w:rPr>
          <w:rFonts w:ascii="Calibri" w:hAnsi="Calibri" w:cs="Calibri"/>
        </w:rPr>
        <w:t>"</w:t>
      </w:r>
      <w:r>
        <w:rPr>
          <w:rFonts w:ascii="Calibri" w:hAnsi="Calibri" w:cs="Calibri"/>
        </w:rPr>
        <w:t>Venta</w:t>
      </w:r>
      <w:r w:rsidRPr="00491201">
        <w:rPr>
          <w:rFonts w:ascii="Calibri" w:hAnsi="Calibri" w:cs="Calibri"/>
        </w:rPr>
        <w:t xml:space="preserve"> realizada exitosamente."</w:t>
      </w:r>
      <w:r>
        <w:rPr>
          <w:rFonts w:ascii="Calibri" w:hAnsi="Calibri" w:cs="Calibri"/>
        </w:rPr>
        <w:t xml:space="preserve"> </w:t>
      </w:r>
      <w:r w:rsidRPr="003148D6">
        <w:rPr>
          <w:rFonts w:ascii="Calibri" w:hAnsi="Calibri" w:cs="Calibri"/>
        </w:rPr>
        <w:t>Se generará un número correlativo para la venta.</w:t>
      </w:r>
      <w:r>
        <w:rPr>
          <w:rFonts w:ascii="Calibri" w:hAnsi="Calibri" w:cs="Calibri"/>
          <w:b/>
          <w:bCs/>
        </w:rPr>
        <w:t xml:space="preserve"> </w:t>
      </w:r>
      <w:r w:rsidRPr="003148D6">
        <w:rPr>
          <w:rFonts w:ascii="Calibri" w:hAnsi="Calibri" w:cs="Calibri"/>
        </w:rPr>
        <w:t>Se ofrecerá la opción de copiar el número de venta al portapapeles.</w:t>
      </w:r>
    </w:p>
    <w:p w14:paraId="509B946A" w14:textId="77777777" w:rsidR="00DF168E" w:rsidRDefault="00DF168E" w:rsidP="00DF168E">
      <w:pPr>
        <w:rPr>
          <w:rFonts w:ascii="Calibri" w:hAnsi="Calibri" w:cs="Calibri"/>
        </w:rPr>
      </w:pPr>
    </w:p>
    <w:p w14:paraId="7B997900" w14:textId="259B705F" w:rsidR="00DF168E" w:rsidRDefault="00DF168E" w:rsidP="00DF168E">
      <w:pPr>
        <w:rPr>
          <w:rFonts w:ascii="Calibri" w:hAnsi="Calibri" w:cs="Calibri"/>
          <w:b/>
          <w:bCs/>
        </w:rPr>
      </w:pPr>
      <w:r>
        <w:rPr>
          <w:rFonts w:ascii="Calibri" w:hAnsi="Calibri" w:cs="Calibri"/>
          <w:b/>
          <w:bCs/>
        </w:rPr>
        <w:t>Error 1: Venta</w:t>
      </w:r>
      <w:r w:rsidRPr="00B81B79">
        <w:rPr>
          <w:rFonts w:ascii="Calibri" w:hAnsi="Calibri" w:cs="Calibri"/>
          <w:b/>
          <w:bCs/>
        </w:rPr>
        <w:t xml:space="preserve"> incorrecta</w:t>
      </w:r>
      <w:r>
        <w:rPr>
          <w:rFonts w:ascii="Calibri" w:hAnsi="Calibri" w:cs="Calibri"/>
          <w:b/>
          <w:bCs/>
        </w:rPr>
        <w:t xml:space="preserve"> (No seleccionar ningún cliente)</w:t>
      </w:r>
    </w:p>
    <w:p w14:paraId="28F31A55" w14:textId="77777777" w:rsidR="003575C1" w:rsidRDefault="003575C1" w:rsidP="00DF168E">
      <w:pPr>
        <w:rPr>
          <w:rFonts w:ascii="Calibri" w:hAnsi="Calibri" w:cs="Calibri"/>
          <w:b/>
          <w:bCs/>
        </w:rPr>
      </w:pPr>
    </w:p>
    <w:p w14:paraId="0E9B36D7" w14:textId="77777777" w:rsidR="003575C1" w:rsidRPr="00BB7F28" w:rsidRDefault="003575C1" w:rsidP="003575C1">
      <w:pPr>
        <w:rPr>
          <w:rFonts w:ascii="Calibri" w:hAnsi="Calibri" w:cs="Calibri"/>
        </w:rPr>
      </w:pPr>
      <w:r w:rsidRPr="00BB7F28">
        <w:rPr>
          <w:rFonts w:ascii="Calibri" w:hAnsi="Calibri" w:cs="Calibri"/>
        </w:rPr>
        <w:t>¿Qué paso?</w:t>
      </w:r>
    </w:p>
    <w:p w14:paraId="45DAB740" w14:textId="72B4E86A" w:rsidR="003575C1" w:rsidRDefault="003575C1" w:rsidP="00DF168E">
      <w:pPr>
        <w:rPr>
          <w:rFonts w:ascii="Calibri" w:hAnsi="Calibri" w:cs="Calibri"/>
        </w:rPr>
      </w:pPr>
      <w:r>
        <w:rPr>
          <w:rFonts w:ascii="Calibri" w:hAnsi="Calibri" w:cs="Calibri"/>
        </w:rPr>
        <w:t>Uste i</w:t>
      </w:r>
      <w:r w:rsidRPr="00B81B79">
        <w:rPr>
          <w:rFonts w:ascii="Calibri" w:hAnsi="Calibri" w:cs="Calibri"/>
        </w:rPr>
        <w:t>ntento</w:t>
      </w:r>
      <w:r>
        <w:rPr>
          <w:rFonts w:ascii="Calibri" w:hAnsi="Calibri" w:cs="Calibri"/>
        </w:rPr>
        <w:t xml:space="preserve"> realizar una compra sin haber seleccionado algún proveedor</w:t>
      </w:r>
      <w:r w:rsidRPr="00B81B79">
        <w:rPr>
          <w:rFonts w:ascii="Calibri" w:hAnsi="Calibri" w:cs="Calibri"/>
        </w:rPr>
        <w:t>:</w:t>
      </w:r>
    </w:p>
    <w:p w14:paraId="74DDA15D" w14:textId="7383E2A9" w:rsidR="003575C1" w:rsidRPr="003575C1" w:rsidRDefault="003575C1" w:rsidP="00DF168E">
      <w:pPr>
        <w:rPr>
          <w:rFonts w:ascii="Calibri" w:hAnsi="Calibri" w:cs="Calibri"/>
          <w:b/>
          <w:bCs/>
        </w:rPr>
      </w:pPr>
      <w:r w:rsidRPr="003575C1">
        <w:rPr>
          <w:rFonts w:ascii="Calibri" w:hAnsi="Calibri" w:cs="Calibri"/>
          <w:b/>
          <w:bCs/>
        </w:rPr>
        <w:t xml:space="preserve">Ejemplo erróneo </w:t>
      </w:r>
    </w:p>
    <w:p w14:paraId="7D8E7E77"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No seleccione ningún cliente.</w:t>
      </w:r>
    </w:p>
    <w:p w14:paraId="5E969177"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No agregue ningún producto a la lista.</w:t>
      </w:r>
    </w:p>
    <w:p w14:paraId="51577458" w14:textId="77777777" w:rsidR="00DF168E" w:rsidRPr="003F103F" w:rsidRDefault="00DF168E" w:rsidP="00DF168E">
      <w:pPr>
        <w:pStyle w:val="Prrafodelista"/>
        <w:numPr>
          <w:ilvl w:val="0"/>
          <w:numId w:val="341"/>
        </w:numPr>
        <w:spacing w:after="160" w:line="259" w:lineRule="auto"/>
        <w:rPr>
          <w:rFonts w:ascii="Calibri" w:hAnsi="Calibri" w:cs="Calibri"/>
        </w:rPr>
      </w:pPr>
      <w:r w:rsidRPr="003F103F">
        <w:rPr>
          <w:rFonts w:ascii="Calibri" w:hAnsi="Calibri" w:cs="Calibri"/>
        </w:rPr>
        <w:t>Haga clic en "Crear Venta".</w:t>
      </w:r>
    </w:p>
    <w:p w14:paraId="143B99A7" w14:textId="488F1E46" w:rsidR="00DF168E" w:rsidRPr="003575C1" w:rsidRDefault="00DF168E" w:rsidP="00DF168E">
      <w:pPr>
        <w:rPr>
          <w:rFonts w:ascii="Calibri" w:hAnsi="Calibri" w:cs="Calibri"/>
          <w:b/>
          <w:bCs/>
        </w:rPr>
      </w:pPr>
      <w:r w:rsidRPr="003F103F">
        <w:rPr>
          <w:rFonts w:ascii="Calibri" w:hAnsi="Calibri" w:cs="Calibri"/>
          <w:b/>
          <w:bCs/>
        </w:rPr>
        <w:t>Resultado esperado:</w:t>
      </w:r>
      <w:r w:rsidR="003575C1">
        <w:rPr>
          <w:rFonts w:ascii="Calibri" w:hAnsi="Calibri" w:cs="Calibri"/>
          <w:b/>
          <w:bCs/>
        </w:rPr>
        <w:t xml:space="preserve"> </w:t>
      </w:r>
      <w:r w:rsidR="00832282" w:rsidRPr="00832282">
        <w:rPr>
          <w:rFonts w:ascii="Calibri" w:hAnsi="Calibri" w:cs="Calibri"/>
        </w:rPr>
        <w:t>"Debe seleccionar un cliente.".</w:t>
      </w:r>
      <w:r w:rsidR="00832282">
        <w:rPr>
          <w:rFonts w:ascii="Calibri" w:hAnsi="Calibri" w:cs="Calibri"/>
          <w:b/>
          <w:bCs/>
        </w:rPr>
        <w:t xml:space="preserve"> </w:t>
      </w:r>
      <w:r w:rsidRPr="003F103F">
        <w:rPr>
          <w:rFonts w:ascii="Calibri" w:hAnsi="Calibri" w:cs="Calibri"/>
        </w:rPr>
        <w:t>Si continúa, recibirá mensajes adicionales solicitando que agregue productos a la venta.</w:t>
      </w:r>
    </w:p>
    <w:p w14:paraId="1944EFD2" w14:textId="77777777" w:rsidR="003575C1" w:rsidRDefault="003575C1" w:rsidP="00DF168E">
      <w:pPr>
        <w:rPr>
          <w:rFonts w:ascii="Calibri" w:hAnsi="Calibri" w:cs="Calibri"/>
        </w:rPr>
      </w:pPr>
    </w:p>
    <w:p w14:paraId="2B120A2D" w14:textId="77777777" w:rsidR="009B57FD" w:rsidRDefault="009B57FD" w:rsidP="00DF168E">
      <w:pPr>
        <w:rPr>
          <w:rFonts w:ascii="Calibri" w:hAnsi="Calibri" w:cs="Calibri"/>
        </w:rPr>
      </w:pPr>
    </w:p>
    <w:p w14:paraId="500F27A1" w14:textId="77777777" w:rsidR="009B57FD" w:rsidRDefault="009B57FD" w:rsidP="00DF168E">
      <w:pPr>
        <w:rPr>
          <w:rFonts w:ascii="Calibri" w:hAnsi="Calibri" w:cs="Calibri"/>
        </w:rPr>
      </w:pPr>
    </w:p>
    <w:p w14:paraId="1A7CEBDF" w14:textId="77777777" w:rsidR="009B57FD" w:rsidRDefault="009B57FD" w:rsidP="00DF168E">
      <w:pPr>
        <w:rPr>
          <w:rFonts w:ascii="Calibri" w:hAnsi="Calibri" w:cs="Calibri"/>
        </w:rPr>
      </w:pPr>
    </w:p>
    <w:p w14:paraId="2D7ABAFF" w14:textId="77777777" w:rsidR="009B57FD" w:rsidRDefault="009B57FD" w:rsidP="00DF168E">
      <w:pPr>
        <w:rPr>
          <w:rFonts w:ascii="Calibri" w:hAnsi="Calibri" w:cs="Calibri"/>
        </w:rPr>
      </w:pPr>
    </w:p>
    <w:p w14:paraId="28216F57" w14:textId="77777777" w:rsidR="009B57FD" w:rsidRDefault="009B57FD" w:rsidP="00DF168E">
      <w:pPr>
        <w:rPr>
          <w:rFonts w:ascii="Calibri" w:hAnsi="Calibri" w:cs="Calibri"/>
        </w:rPr>
      </w:pPr>
    </w:p>
    <w:p w14:paraId="485CFF48" w14:textId="77777777" w:rsidR="009B57FD" w:rsidRDefault="009B57FD" w:rsidP="00DF168E">
      <w:pPr>
        <w:rPr>
          <w:rFonts w:ascii="Calibri" w:hAnsi="Calibri" w:cs="Calibri"/>
        </w:rPr>
      </w:pPr>
    </w:p>
    <w:p w14:paraId="31256095" w14:textId="77777777" w:rsidR="009B57FD" w:rsidRDefault="009B57FD" w:rsidP="00DF168E">
      <w:pPr>
        <w:rPr>
          <w:rFonts w:ascii="Calibri" w:hAnsi="Calibri" w:cs="Calibri"/>
        </w:rPr>
      </w:pPr>
    </w:p>
    <w:p w14:paraId="7D8978A4" w14:textId="77777777" w:rsidR="009B57FD" w:rsidRDefault="009B57FD" w:rsidP="00DF168E">
      <w:pPr>
        <w:rPr>
          <w:rFonts w:ascii="Calibri" w:hAnsi="Calibri" w:cs="Calibri"/>
        </w:rPr>
      </w:pPr>
    </w:p>
    <w:p w14:paraId="2360F25E" w14:textId="77777777" w:rsidR="009B57FD" w:rsidRDefault="009B57FD" w:rsidP="00DF168E">
      <w:pPr>
        <w:rPr>
          <w:rFonts w:ascii="Calibri" w:hAnsi="Calibri" w:cs="Calibri"/>
        </w:rPr>
      </w:pPr>
    </w:p>
    <w:p w14:paraId="1BE4CD82" w14:textId="77777777" w:rsidR="003575C1" w:rsidRDefault="003575C1" w:rsidP="003575C1">
      <w:pPr>
        <w:rPr>
          <w:rFonts w:ascii="Calibri" w:hAnsi="Calibri" w:cs="Calibri"/>
          <w:b/>
          <w:bCs/>
        </w:rPr>
      </w:pPr>
      <w:r>
        <w:rPr>
          <w:rFonts w:ascii="Calibri" w:hAnsi="Calibri" w:cs="Calibri"/>
          <w:b/>
          <w:bCs/>
        </w:rPr>
        <w:lastRenderedPageBreak/>
        <w:t>Error 2: A</w:t>
      </w:r>
      <w:r w:rsidRPr="006D1914">
        <w:rPr>
          <w:rFonts w:ascii="Calibri" w:hAnsi="Calibri" w:cs="Calibri"/>
          <w:b/>
          <w:bCs/>
        </w:rPr>
        <w:t>gregar productos inactivos</w:t>
      </w:r>
      <w:r>
        <w:rPr>
          <w:rFonts w:ascii="Calibri" w:hAnsi="Calibri" w:cs="Calibri"/>
          <w:b/>
          <w:bCs/>
        </w:rPr>
        <w:t xml:space="preserve"> (Seleccionar un producto con un estado No Activo)</w:t>
      </w:r>
    </w:p>
    <w:p w14:paraId="33ACA42F" w14:textId="77777777" w:rsidR="003575C1" w:rsidRDefault="003575C1" w:rsidP="003575C1">
      <w:pPr>
        <w:rPr>
          <w:rFonts w:ascii="Calibri" w:hAnsi="Calibri" w:cs="Calibri"/>
          <w:b/>
          <w:bCs/>
        </w:rPr>
      </w:pPr>
    </w:p>
    <w:p w14:paraId="01235C25" w14:textId="77777777" w:rsidR="003575C1" w:rsidRDefault="003575C1" w:rsidP="003575C1">
      <w:pPr>
        <w:rPr>
          <w:rFonts w:ascii="Calibri" w:hAnsi="Calibri" w:cs="Calibri"/>
        </w:rPr>
      </w:pPr>
      <w:r w:rsidRPr="00BB7F28">
        <w:rPr>
          <w:rFonts w:ascii="Calibri" w:hAnsi="Calibri" w:cs="Calibri"/>
        </w:rPr>
        <w:t>¿Qué paso?</w:t>
      </w:r>
    </w:p>
    <w:p w14:paraId="0FFEC211" w14:textId="6DE70359" w:rsidR="00C21D12" w:rsidRPr="00C21D12" w:rsidRDefault="00C21D12" w:rsidP="003575C1">
      <w:pPr>
        <w:rPr>
          <w:rFonts w:ascii="Calibri" w:hAnsi="Calibri" w:cs="Calibri"/>
          <w:b/>
          <w:bCs/>
        </w:rPr>
      </w:pPr>
      <w:r w:rsidRPr="00C21D12">
        <w:rPr>
          <w:rFonts w:ascii="Calibri" w:hAnsi="Calibri" w:cs="Calibri"/>
          <w:b/>
          <w:bCs/>
        </w:rPr>
        <w:t xml:space="preserve">Ejemplo erróneo </w:t>
      </w:r>
    </w:p>
    <w:p w14:paraId="4492AC57" w14:textId="4BE7BA72" w:rsidR="003575C1" w:rsidRPr="006D1914" w:rsidRDefault="003575C1" w:rsidP="003575C1">
      <w:pPr>
        <w:rPr>
          <w:rFonts w:ascii="Calibri" w:hAnsi="Calibri" w:cs="Calibri"/>
        </w:rPr>
      </w:pPr>
      <w:r>
        <w:rPr>
          <w:rFonts w:ascii="Calibri" w:hAnsi="Calibri" w:cs="Calibri"/>
        </w:rPr>
        <w:t>Usted i</w:t>
      </w:r>
      <w:r w:rsidRPr="006D1914">
        <w:rPr>
          <w:rFonts w:ascii="Calibri" w:hAnsi="Calibri" w:cs="Calibri"/>
        </w:rPr>
        <w:t>ntento agregar</w:t>
      </w:r>
      <w:r>
        <w:rPr>
          <w:rFonts w:ascii="Calibri" w:hAnsi="Calibri" w:cs="Calibri"/>
        </w:rPr>
        <w:t xml:space="preserve"> un producto con un estado No Activo</w:t>
      </w:r>
      <w:r w:rsidRPr="006D1914">
        <w:rPr>
          <w:rFonts w:ascii="Calibri" w:hAnsi="Calibri" w:cs="Calibri"/>
        </w:rPr>
        <w:t>:</w:t>
      </w:r>
    </w:p>
    <w:p w14:paraId="49EA6896" w14:textId="77777777" w:rsidR="003575C1" w:rsidRPr="003F103F" w:rsidRDefault="003575C1" w:rsidP="003575C1">
      <w:pPr>
        <w:pStyle w:val="Prrafodelista"/>
        <w:numPr>
          <w:ilvl w:val="0"/>
          <w:numId w:val="344"/>
        </w:numPr>
        <w:spacing w:after="160" w:line="259" w:lineRule="auto"/>
        <w:rPr>
          <w:rFonts w:ascii="Calibri" w:hAnsi="Calibri" w:cs="Calibri"/>
        </w:rPr>
      </w:pPr>
      <w:r>
        <w:rPr>
          <w:rFonts w:ascii="Calibri" w:hAnsi="Calibri" w:cs="Calibri"/>
        </w:rPr>
        <w:t>Seleccione algún producto con un estado No Activo.</w:t>
      </w:r>
    </w:p>
    <w:p w14:paraId="40BB25C6" w14:textId="77777777" w:rsidR="003575C1" w:rsidRPr="003F103F" w:rsidRDefault="003575C1" w:rsidP="003575C1">
      <w:pPr>
        <w:pStyle w:val="Prrafodelista"/>
        <w:numPr>
          <w:ilvl w:val="0"/>
          <w:numId w:val="344"/>
        </w:numPr>
        <w:spacing w:after="160" w:line="259" w:lineRule="auto"/>
        <w:rPr>
          <w:rFonts w:ascii="Calibri" w:hAnsi="Calibri" w:cs="Calibri"/>
        </w:rPr>
      </w:pPr>
      <w:r w:rsidRPr="003F103F">
        <w:rPr>
          <w:rFonts w:ascii="Calibri" w:hAnsi="Calibri" w:cs="Calibri"/>
        </w:rPr>
        <w:t xml:space="preserve">Presione </w:t>
      </w:r>
      <w:proofErr w:type="spellStart"/>
      <w:r w:rsidRPr="003F103F">
        <w:rPr>
          <w:rFonts w:ascii="Calibri" w:hAnsi="Calibri" w:cs="Calibri"/>
        </w:rPr>
        <w:t>Enter</w:t>
      </w:r>
      <w:proofErr w:type="spellEnd"/>
      <w:r w:rsidRPr="003F103F">
        <w:rPr>
          <w:rFonts w:ascii="Calibri" w:hAnsi="Calibri" w:cs="Calibri"/>
        </w:rPr>
        <w:t>.</w:t>
      </w:r>
    </w:p>
    <w:p w14:paraId="5D9CE363" w14:textId="5195CF46" w:rsidR="003575C1" w:rsidRDefault="003575C1" w:rsidP="00DF168E">
      <w:pPr>
        <w:rPr>
          <w:rFonts w:ascii="Calibri" w:hAnsi="Calibri" w:cs="Calibri"/>
          <w:b/>
          <w:bCs/>
        </w:rPr>
      </w:pPr>
      <w:r w:rsidRPr="006D1914">
        <w:rPr>
          <w:rFonts w:ascii="Calibri" w:hAnsi="Calibri" w:cs="Calibri"/>
          <w:b/>
          <w:bCs/>
        </w:rPr>
        <w:t>Resultado esperado:</w:t>
      </w:r>
      <w:r>
        <w:rPr>
          <w:rFonts w:ascii="Calibri" w:hAnsi="Calibri" w:cs="Calibri"/>
          <w:b/>
          <w:bCs/>
        </w:rPr>
        <w:t xml:space="preserve"> </w:t>
      </w:r>
      <w:r w:rsidRPr="006D1914">
        <w:rPr>
          <w:rFonts w:ascii="Calibri" w:hAnsi="Calibri" w:cs="Calibri"/>
        </w:rPr>
        <w:t>El campo "Código" cambiará a color rosa</w:t>
      </w:r>
      <w:r>
        <w:rPr>
          <w:rFonts w:ascii="Calibri" w:hAnsi="Calibri" w:cs="Calibri"/>
        </w:rPr>
        <w:t xml:space="preserve"> y l</w:t>
      </w:r>
      <w:r w:rsidRPr="006D1914">
        <w:rPr>
          <w:rFonts w:ascii="Calibri" w:hAnsi="Calibri" w:cs="Calibri"/>
        </w:rPr>
        <w:t>os campos "ID" y "Nombre" permanecerán vacíos.</w:t>
      </w:r>
    </w:p>
    <w:p w14:paraId="4A507E04" w14:textId="77777777" w:rsidR="00DF168E" w:rsidRDefault="00DF168E" w:rsidP="00DF168E">
      <w:pPr>
        <w:tabs>
          <w:tab w:val="left" w:pos="4932"/>
        </w:tabs>
        <w:jc w:val="both"/>
        <w:rPr>
          <w:rFonts w:ascii="Calibri" w:hAnsi="Calibri" w:cs="Calibri"/>
        </w:rPr>
      </w:pPr>
    </w:p>
    <w:p w14:paraId="434401E8" w14:textId="77777777" w:rsidR="009B57FD" w:rsidRPr="00747A18" w:rsidRDefault="009B57FD" w:rsidP="00DF168E">
      <w:pPr>
        <w:tabs>
          <w:tab w:val="left" w:pos="4932"/>
        </w:tabs>
        <w:jc w:val="both"/>
        <w:rPr>
          <w:rFonts w:ascii="Calibri" w:hAnsi="Calibri" w:cs="Calibri"/>
        </w:rPr>
      </w:pPr>
    </w:p>
    <w:p w14:paraId="0CFF3720" w14:textId="789A4709" w:rsidR="00DF168E" w:rsidRDefault="00C21D12" w:rsidP="00DF168E">
      <w:pPr>
        <w:tabs>
          <w:tab w:val="left" w:pos="4932"/>
        </w:tabs>
        <w:jc w:val="both"/>
        <w:rPr>
          <w:rFonts w:ascii="Calibri" w:hAnsi="Calibri" w:cs="Calibri"/>
          <w:b/>
          <w:bCs/>
        </w:rPr>
      </w:pPr>
      <w:r>
        <w:rPr>
          <w:rFonts w:ascii="Calibri" w:hAnsi="Calibri" w:cs="Calibri"/>
          <w:b/>
          <w:bCs/>
        </w:rPr>
        <w:t xml:space="preserve">Error 3: </w:t>
      </w:r>
      <w:r w:rsidR="00DF168E" w:rsidRPr="003F103F">
        <w:rPr>
          <w:rFonts w:ascii="Calibri" w:hAnsi="Calibri" w:cs="Calibri"/>
          <w:b/>
          <w:bCs/>
        </w:rPr>
        <w:t>Pago incorrecto</w:t>
      </w:r>
      <w:r>
        <w:rPr>
          <w:rFonts w:ascii="Calibri" w:hAnsi="Calibri" w:cs="Calibri"/>
          <w:b/>
          <w:bCs/>
        </w:rPr>
        <w:t xml:space="preserve"> (Ingresar un valor menor a pagar)</w:t>
      </w:r>
    </w:p>
    <w:p w14:paraId="21D2DF3A" w14:textId="77777777" w:rsidR="00C21D12" w:rsidRDefault="00C21D12" w:rsidP="00DF168E">
      <w:pPr>
        <w:tabs>
          <w:tab w:val="left" w:pos="4932"/>
        </w:tabs>
        <w:jc w:val="both"/>
        <w:rPr>
          <w:rFonts w:ascii="Calibri" w:hAnsi="Calibri" w:cs="Calibri"/>
          <w:b/>
          <w:bCs/>
        </w:rPr>
      </w:pPr>
    </w:p>
    <w:p w14:paraId="3CFBD725" w14:textId="3D8D1178" w:rsidR="00C21D12" w:rsidRPr="00C21D12" w:rsidRDefault="00C21D12" w:rsidP="00DF168E">
      <w:pPr>
        <w:tabs>
          <w:tab w:val="left" w:pos="4932"/>
        </w:tabs>
        <w:jc w:val="both"/>
        <w:rPr>
          <w:rFonts w:ascii="Calibri" w:hAnsi="Calibri" w:cs="Calibri"/>
        </w:rPr>
      </w:pPr>
      <w:r w:rsidRPr="00C21D12">
        <w:rPr>
          <w:rFonts w:ascii="Calibri" w:hAnsi="Calibri" w:cs="Calibri"/>
        </w:rPr>
        <w:t>¿Qué paso?</w:t>
      </w:r>
    </w:p>
    <w:p w14:paraId="331E3866" w14:textId="675B4178" w:rsidR="00C21D12" w:rsidRPr="003F103F" w:rsidRDefault="00C21D12" w:rsidP="00DF168E">
      <w:pPr>
        <w:tabs>
          <w:tab w:val="left" w:pos="4932"/>
        </w:tabs>
        <w:jc w:val="both"/>
        <w:rPr>
          <w:rFonts w:ascii="Calibri" w:hAnsi="Calibri" w:cs="Calibri"/>
          <w:b/>
          <w:bCs/>
        </w:rPr>
      </w:pPr>
      <w:r>
        <w:rPr>
          <w:rFonts w:ascii="Calibri" w:hAnsi="Calibri" w:cs="Calibri"/>
          <w:b/>
          <w:bCs/>
        </w:rPr>
        <w:t xml:space="preserve">Ejemplo erróneo </w:t>
      </w:r>
    </w:p>
    <w:p w14:paraId="35F2760E" w14:textId="77777777" w:rsidR="00DF168E" w:rsidRPr="003F103F" w:rsidRDefault="00DF168E" w:rsidP="00DF168E">
      <w:pPr>
        <w:tabs>
          <w:tab w:val="left" w:pos="4932"/>
        </w:tabs>
        <w:jc w:val="both"/>
        <w:rPr>
          <w:rFonts w:ascii="Calibri" w:hAnsi="Calibri" w:cs="Calibri"/>
        </w:rPr>
      </w:pPr>
      <w:r w:rsidRPr="003F103F">
        <w:rPr>
          <w:rFonts w:ascii="Calibri" w:hAnsi="Calibri" w:cs="Calibri"/>
        </w:rPr>
        <w:t>Intento de pago incorrecto:</w:t>
      </w:r>
    </w:p>
    <w:p w14:paraId="31A7D01A" w14:textId="77777777" w:rsidR="00DF168E" w:rsidRPr="003F103F" w:rsidRDefault="00DF168E" w:rsidP="00DF168E">
      <w:pPr>
        <w:pStyle w:val="Prrafodelista"/>
        <w:numPr>
          <w:ilvl w:val="0"/>
          <w:numId w:val="342"/>
        </w:numPr>
        <w:tabs>
          <w:tab w:val="left" w:pos="4932"/>
        </w:tabs>
        <w:spacing w:after="160" w:line="259" w:lineRule="auto"/>
        <w:jc w:val="both"/>
        <w:rPr>
          <w:rFonts w:ascii="Calibri" w:hAnsi="Calibri" w:cs="Calibri"/>
        </w:rPr>
      </w:pPr>
      <w:r w:rsidRPr="003F103F">
        <w:rPr>
          <w:rFonts w:ascii="Calibri" w:hAnsi="Calibri" w:cs="Calibri"/>
        </w:rPr>
        <w:t>Ingrese un monto menor al total de la venta en "Paga Con".</w:t>
      </w:r>
    </w:p>
    <w:p w14:paraId="0DE74732" w14:textId="77777777" w:rsidR="00DF168E" w:rsidRPr="003F103F" w:rsidRDefault="00DF168E" w:rsidP="00DF168E">
      <w:pPr>
        <w:pStyle w:val="Prrafodelista"/>
        <w:numPr>
          <w:ilvl w:val="0"/>
          <w:numId w:val="342"/>
        </w:numPr>
        <w:tabs>
          <w:tab w:val="left" w:pos="4932"/>
        </w:tabs>
        <w:spacing w:after="160" w:line="259" w:lineRule="auto"/>
        <w:jc w:val="both"/>
        <w:rPr>
          <w:rFonts w:ascii="Calibri" w:hAnsi="Calibri" w:cs="Calibri"/>
        </w:rPr>
      </w:pPr>
      <w:r w:rsidRPr="003F103F">
        <w:rPr>
          <w:rFonts w:ascii="Calibri" w:hAnsi="Calibri" w:cs="Calibri"/>
        </w:rPr>
        <w:t>Haga clic en "Crear Venta".</w:t>
      </w:r>
    </w:p>
    <w:p w14:paraId="7BE09980" w14:textId="54273048" w:rsidR="00447360" w:rsidRPr="00447360" w:rsidRDefault="00DF168E" w:rsidP="00447360">
      <w:pPr>
        <w:tabs>
          <w:tab w:val="left" w:pos="4932"/>
        </w:tabs>
        <w:jc w:val="both"/>
        <w:rPr>
          <w:rFonts w:ascii="Calibri" w:hAnsi="Calibri" w:cs="Calibri"/>
        </w:rPr>
        <w:sectPr w:rsidR="00447360" w:rsidRPr="00447360" w:rsidSect="00C8347A">
          <w:pgSz w:w="11906" w:h="16838" w:code="9"/>
          <w:pgMar w:top="1440" w:right="1134" w:bottom="1440" w:left="1134" w:header="720" w:footer="720" w:gutter="0"/>
          <w:cols w:space="720"/>
          <w:docGrid w:linePitch="600" w:charSpace="32768"/>
        </w:sectPr>
      </w:pPr>
      <w:r w:rsidRPr="003F103F">
        <w:rPr>
          <w:rFonts w:ascii="Calibri" w:hAnsi="Calibri" w:cs="Calibri"/>
          <w:b/>
          <w:bCs/>
        </w:rPr>
        <w:t>Resultado esperado:</w:t>
      </w:r>
      <w:r w:rsidR="00C21D12">
        <w:rPr>
          <w:rFonts w:ascii="Calibri" w:hAnsi="Calibri" w:cs="Calibri"/>
          <w:b/>
          <w:bCs/>
        </w:rPr>
        <w:t xml:space="preserve"> </w:t>
      </w:r>
      <w:r w:rsidRPr="003F103F">
        <w:rPr>
          <w:rFonts w:ascii="Calibri" w:hAnsi="Calibri" w:cs="Calibri"/>
        </w:rPr>
        <w:t>El campo "Cambio" mostrará $0.00, indicando que no se ha realizado el pago completo</w:t>
      </w:r>
      <w:r w:rsidR="00447360">
        <w:rPr>
          <w:rFonts w:ascii="Calibri" w:hAnsi="Calibri" w:cs="Calibri"/>
        </w:rPr>
        <w:t>.</w:t>
      </w:r>
    </w:p>
    <w:p w14:paraId="6D233CCE" w14:textId="77777777" w:rsidR="00447360" w:rsidRPr="00B140AB" w:rsidRDefault="00447360" w:rsidP="00DF168E">
      <w:pPr>
        <w:suppressAutoHyphens w:val="0"/>
        <w:spacing w:after="160" w:line="259" w:lineRule="auto"/>
        <w:jc w:val="both"/>
        <w:rPr>
          <w:rFonts w:ascii="Calibri" w:hAnsi="Calibri" w:cs="Calibri"/>
        </w:rPr>
      </w:pPr>
    </w:p>
    <w:p w14:paraId="707BCDB8" w14:textId="77777777" w:rsidR="00C8347A" w:rsidRDefault="00C8347A" w:rsidP="00C8347A">
      <w:pPr>
        <w:tabs>
          <w:tab w:val="left" w:pos="8112"/>
        </w:tabs>
        <w:rPr>
          <w:rFonts w:asciiTheme="minorHAnsi" w:hAnsiTheme="minorHAnsi" w:cstheme="minorHAnsi"/>
        </w:rPr>
      </w:pPr>
    </w:p>
    <w:p w14:paraId="12851977" w14:textId="6ACA386D" w:rsidR="00556CAC" w:rsidRPr="00747A18" w:rsidRDefault="00447360" w:rsidP="0048732E">
      <w:pPr>
        <w:spacing w:line="360" w:lineRule="auto"/>
        <w:jc w:val="center"/>
        <w:outlineLvl w:val="1"/>
        <w:rPr>
          <w:rFonts w:ascii="Calibri" w:hAnsi="Calibri" w:cs="Calibri"/>
          <w:b/>
        </w:rPr>
      </w:pPr>
      <w:bookmarkStart w:id="121" w:name="_Toc186290160"/>
      <w:bookmarkStart w:id="122" w:name="_Toc186476314"/>
      <w:bookmarkStart w:id="123" w:name="_Toc186813324"/>
      <w:bookmarkStart w:id="124" w:name="_Toc187165728"/>
      <w:r w:rsidRPr="00747A18">
        <w:rPr>
          <w:rFonts w:ascii="Calibri" w:hAnsi="Calibri" w:cs="Calibri"/>
          <w:b/>
        </w:rPr>
        <w:t xml:space="preserve">Interfaz Detalle </w:t>
      </w:r>
      <w:r>
        <w:rPr>
          <w:rFonts w:ascii="Calibri" w:hAnsi="Calibri" w:cs="Calibri"/>
          <w:b/>
        </w:rPr>
        <w:t>Venta</w:t>
      </w:r>
      <w:bookmarkEnd w:id="121"/>
      <w:bookmarkEnd w:id="122"/>
      <w:bookmarkEnd w:id="123"/>
      <w:bookmarkEnd w:id="124"/>
      <w:r w:rsidR="005D3B35">
        <w:rPr>
          <w:noProof/>
        </w:rPr>
        <w:drawing>
          <wp:anchor distT="0" distB="0" distL="114300" distR="114300" simplePos="0" relativeHeight="251701248" behindDoc="0" locked="0" layoutInCell="1" allowOverlap="1" wp14:anchorId="3B773C1D" wp14:editId="5199A2C4">
            <wp:simplePos x="1280160" y="1706880"/>
            <wp:positionH relativeFrom="margin">
              <wp:align>center</wp:align>
            </wp:positionH>
            <wp:positionV relativeFrom="margin">
              <wp:align>center</wp:align>
            </wp:positionV>
            <wp:extent cx="8138160" cy="3634740"/>
            <wp:effectExtent l="0" t="0" r="0" b="3810"/>
            <wp:wrapNone/>
            <wp:docPr id="3779757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213" r="3969" b="3294"/>
                    <a:stretch/>
                  </pic:blipFill>
                  <pic:spPr bwMode="auto">
                    <a:xfrm>
                      <a:off x="0" y="0"/>
                      <a:ext cx="8138160" cy="3634740"/>
                    </a:xfrm>
                    <a:prstGeom prst="rect">
                      <a:avLst/>
                    </a:prstGeom>
                    <a:noFill/>
                    <a:ln>
                      <a:noFill/>
                    </a:ln>
                    <a:extLst>
                      <a:ext uri="{53640926-AAD7-44D8-BBD7-CCE9431645EC}">
                        <a14:shadowObscured xmlns:a14="http://schemas.microsoft.com/office/drawing/2010/main"/>
                      </a:ext>
                    </a:extLst>
                  </pic:spPr>
                </pic:pic>
              </a:graphicData>
            </a:graphic>
          </wp:anchor>
        </w:drawing>
      </w:r>
    </w:p>
    <w:p w14:paraId="4923C49F" w14:textId="77777777" w:rsidR="00C8347A" w:rsidRDefault="00C8347A" w:rsidP="00C8347A">
      <w:pPr>
        <w:tabs>
          <w:tab w:val="left" w:pos="8112"/>
        </w:tabs>
        <w:rPr>
          <w:rFonts w:asciiTheme="minorHAnsi" w:hAnsiTheme="minorHAnsi" w:cstheme="minorHAnsi"/>
        </w:rPr>
      </w:pPr>
    </w:p>
    <w:p w14:paraId="788C1285" w14:textId="77777777" w:rsidR="000E36AC" w:rsidRPr="000E36AC" w:rsidRDefault="000E36AC" w:rsidP="000E36AC">
      <w:pPr>
        <w:rPr>
          <w:rFonts w:asciiTheme="minorHAnsi" w:hAnsiTheme="minorHAnsi" w:cstheme="minorHAnsi"/>
        </w:rPr>
      </w:pPr>
    </w:p>
    <w:p w14:paraId="57DA4A9D" w14:textId="77777777" w:rsidR="000E36AC" w:rsidRPr="000E36AC" w:rsidRDefault="000E36AC" w:rsidP="000E36AC">
      <w:pPr>
        <w:rPr>
          <w:rFonts w:asciiTheme="minorHAnsi" w:hAnsiTheme="minorHAnsi" w:cstheme="minorHAnsi"/>
        </w:rPr>
      </w:pPr>
    </w:p>
    <w:p w14:paraId="36A87D2D" w14:textId="77777777" w:rsidR="000E36AC" w:rsidRPr="000E36AC" w:rsidRDefault="000E36AC" w:rsidP="000E36AC">
      <w:pPr>
        <w:rPr>
          <w:rFonts w:asciiTheme="minorHAnsi" w:hAnsiTheme="minorHAnsi" w:cstheme="minorHAnsi"/>
        </w:rPr>
      </w:pPr>
    </w:p>
    <w:p w14:paraId="6BE519A4" w14:textId="77777777" w:rsidR="000E36AC" w:rsidRPr="000E36AC" w:rsidRDefault="000E36AC" w:rsidP="000E36AC">
      <w:pPr>
        <w:rPr>
          <w:rFonts w:asciiTheme="minorHAnsi" w:hAnsiTheme="minorHAnsi" w:cstheme="minorHAnsi"/>
        </w:rPr>
      </w:pPr>
    </w:p>
    <w:p w14:paraId="0AC56BC1" w14:textId="77777777" w:rsidR="000E36AC" w:rsidRPr="000E36AC" w:rsidRDefault="000E36AC" w:rsidP="000E36AC">
      <w:pPr>
        <w:rPr>
          <w:rFonts w:asciiTheme="minorHAnsi" w:hAnsiTheme="minorHAnsi" w:cstheme="minorHAnsi"/>
        </w:rPr>
      </w:pPr>
    </w:p>
    <w:p w14:paraId="3226C9A8" w14:textId="77777777" w:rsidR="000E36AC" w:rsidRPr="000E36AC" w:rsidRDefault="000E36AC" w:rsidP="000E36AC">
      <w:pPr>
        <w:rPr>
          <w:rFonts w:asciiTheme="minorHAnsi" w:hAnsiTheme="minorHAnsi" w:cstheme="minorHAnsi"/>
        </w:rPr>
      </w:pPr>
    </w:p>
    <w:p w14:paraId="14A1B3DF" w14:textId="77777777" w:rsidR="000E36AC" w:rsidRPr="000E36AC" w:rsidRDefault="000E36AC" w:rsidP="000E36AC">
      <w:pPr>
        <w:rPr>
          <w:rFonts w:asciiTheme="minorHAnsi" w:hAnsiTheme="minorHAnsi" w:cstheme="minorHAnsi"/>
        </w:rPr>
      </w:pPr>
    </w:p>
    <w:p w14:paraId="74E11909" w14:textId="77777777" w:rsidR="000E36AC" w:rsidRPr="000E36AC" w:rsidRDefault="000E36AC" w:rsidP="000E36AC">
      <w:pPr>
        <w:rPr>
          <w:rFonts w:asciiTheme="minorHAnsi" w:hAnsiTheme="minorHAnsi" w:cstheme="minorHAnsi"/>
        </w:rPr>
      </w:pPr>
    </w:p>
    <w:p w14:paraId="2A94D6F3" w14:textId="77777777" w:rsidR="000E36AC" w:rsidRPr="000E36AC" w:rsidRDefault="000E36AC" w:rsidP="000E36AC">
      <w:pPr>
        <w:rPr>
          <w:rFonts w:asciiTheme="minorHAnsi" w:hAnsiTheme="minorHAnsi" w:cstheme="minorHAnsi"/>
        </w:rPr>
      </w:pPr>
    </w:p>
    <w:p w14:paraId="473986F3" w14:textId="77777777" w:rsidR="000E36AC" w:rsidRPr="000E36AC" w:rsidRDefault="000E36AC" w:rsidP="000E36AC">
      <w:pPr>
        <w:rPr>
          <w:rFonts w:asciiTheme="minorHAnsi" w:hAnsiTheme="minorHAnsi" w:cstheme="minorHAnsi"/>
        </w:rPr>
      </w:pPr>
    </w:p>
    <w:p w14:paraId="2A0A7BDD" w14:textId="77777777" w:rsidR="000E36AC" w:rsidRPr="000E36AC" w:rsidRDefault="000E36AC" w:rsidP="000E36AC">
      <w:pPr>
        <w:rPr>
          <w:rFonts w:asciiTheme="minorHAnsi" w:hAnsiTheme="minorHAnsi" w:cstheme="minorHAnsi"/>
        </w:rPr>
      </w:pPr>
    </w:p>
    <w:p w14:paraId="51FA4428" w14:textId="77777777" w:rsidR="000E36AC" w:rsidRPr="000E36AC" w:rsidRDefault="000E36AC" w:rsidP="000E36AC">
      <w:pPr>
        <w:rPr>
          <w:rFonts w:asciiTheme="minorHAnsi" w:hAnsiTheme="minorHAnsi" w:cstheme="minorHAnsi"/>
        </w:rPr>
      </w:pPr>
    </w:p>
    <w:p w14:paraId="1DE74575" w14:textId="77777777" w:rsidR="000E36AC" w:rsidRPr="000E36AC" w:rsidRDefault="000E36AC" w:rsidP="000E36AC">
      <w:pPr>
        <w:rPr>
          <w:rFonts w:asciiTheme="minorHAnsi" w:hAnsiTheme="minorHAnsi" w:cstheme="minorHAnsi"/>
        </w:rPr>
      </w:pPr>
    </w:p>
    <w:p w14:paraId="28392B0B" w14:textId="77777777" w:rsidR="000E36AC" w:rsidRPr="000E36AC" w:rsidRDefault="000E36AC" w:rsidP="000E36AC">
      <w:pPr>
        <w:rPr>
          <w:rFonts w:asciiTheme="minorHAnsi" w:hAnsiTheme="minorHAnsi" w:cstheme="minorHAnsi"/>
        </w:rPr>
      </w:pPr>
    </w:p>
    <w:p w14:paraId="7268E661" w14:textId="77777777" w:rsidR="000E36AC" w:rsidRPr="000E36AC" w:rsidRDefault="000E36AC" w:rsidP="000E36AC">
      <w:pPr>
        <w:rPr>
          <w:rFonts w:asciiTheme="minorHAnsi" w:hAnsiTheme="minorHAnsi" w:cstheme="minorHAnsi"/>
        </w:rPr>
      </w:pPr>
    </w:p>
    <w:p w14:paraId="6AE9D86F" w14:textId="77777777" w:rsidR="000E36AC" w:rsidRPr="000E36AC" w:rsidRDefault="000E36AC" w:rsidP="000E36AC">
      <w:pPr>
        <w:rPr>
          <w:rFonts w:asciiTheme="minorHAnsi" w:hAnsiTheme="minorHAnsi" w:cstheme="minorHAnsi"/>
        </w:rPr>
      </w:pPr>
    </w:p>
    <w:p w14:paraId="156E87F9" w14:textId="77777777" w:rsidR="000E36AC" w:rsidRPr="000E36AC" w:rsidRDefault="000E36AC" w:rsidP="000E36AC">
      <w:pPr>
        <w:rPr>
          <w:rFonts w:asciiTheme="minorHAnsi" w:hAnsiTheme="minorHAnsi" w:cstheme="minorHAnsi"/>
        </w:rPr>
      </w:pPr>
    </w:p>
    <w:p w14:paraId="10B9478F" w14:textId="77777777" w:rsidR="000E36AC" w:rsidRPr="000E36AC" w:rsidRDefault="000E36AC" w:rsidP="000E36AC">
      <w:pPr>
        <w:rPr>
          <w:rFonts w:asciiTheme="minorHAnsi" w:hAnsiTheme="minorHAnsi" w:cstheme="minorHAnsi"/>
        </w:rPr>
      </w:pPr>
    </w:p>
    <w:p w14:paraId="6AD148D4" w14:textId="77777777" w:rsidR="000E36AC" w:rsidRPr="000E36AC" w:rsidRDefault="000E36AC" w:rsidP="000E36AC">
      <w:pPr>
        <w:rPr>
          <w:rFonts w:asciiTheme="minorHAnsi" w:hAnsiTheme="minorHAnsi" w:cstheme="minorHAnsi"/>
        </w:rPr>
      </w:pPr>
    </w:p>
    <w:p w14:paraId="35CE8929" w14:textId="77777777" w:rsidR="000E36AC" w:rsidRPr="000E36AC" w:rsidRDefault="000E36AC" w:rsidP="000E36AC">
      <w:pPr>
        <w:rPr>
          <w:rFonts w:asciiTheme="minorHAnsi" w:hAnsiTheme="minorHAnsi" w:cstheme="minorHAnsi"/>
        </w:rPr>
      </w:pPr>
    </w:p>
    <w:p w14:paraId="33C15897" w14:textId="77777777" w:rsidR="000E36AC" w:rsidRPr="000E36AC" w:rsidRDefault="000E36AC" w:rsidP="000E36AC">
      <w:pPr>
        <w:rPr>
          <w:rFonts w:asciiTheme="minorHAnsi" w:hAnsiTheme="minorHAnsi" w:cstheme="minorHAnsi"/>
        </w:rPr>
      </w:pPr>
    </w:p>
    <w:p w14:paraId="43E72898" w14:textId="1317E8AD" w:rsidR="000E36AC" w:rsidRDefault="000E36AC" w:rsidP="000E36AC">
      <w:pPr>
        <w:tabs>
          <w:tab w:val="left" w:pos="7968"/>
        </w:tabs>
        <w:rPr>
          <w:rFonts w:asciiTheme="minorHAnsi" w:hAnsiTheme="minorHAnsi" w:cstheme="minorHAnsi"/>
        </w:rPr>
      </w:pPr>
      <w:r>
        <w:rPr>
          <w:rFonts w:asciiTheme="minorHAnsi" w:hAnsiTheme="minorHAnsi" w:cstheme="minorHAnsi"/>
        </w:rPr>
        <w:tab/>
      </w:r>
    </w:p>
    <w:p w14:paraId="6EE055FA" w14:textId="77777777" w:rsidR="000E36AC" w:rsidRDefault="000E36AC" w:rsidP="000E36AC">
      <w:pPr>
        <w:tabs>
          <w:tab w:val="left" w:pos="7968"/>
        </w:tabs>
        <w:rPr>
          <w:rFonts w:asciiTheme="minorHAnsi" w:hAnsiTheme="minorHAnsi" w:cstheme="minorHAnsi"/>
        </w:rPr>
      </w:pPr>
    </w:p>
    <w:p w14:paraId="352CCA89" w14:textId="77777777" w:rsidR="000E36AC" w:rsidRDefault="000E36AC" w:rsidP="000E36AC">
      <w:pPr>
        <w:tabs>
          <w:tab w:val="left" w:pos="7968"/>
        </w:tabs>
        <w:rPr>
          <w:rFonts w:asciiTheme="minorHAnsi" w:hAnsiTheme="minorHAnsi" w:cstheme="minorHAnsi"/>
        </w:rPr>
        <w:sectPr w:rsidR="000E36AC" w:rsidSect="00447360">
          <w:pgSz w:w="16838" w:h="11906" w:orient="landscape" w:code="9"/>
          <w:pgMar w:top="1134" w:right="1440" w:bottom="1134" w:left="1440" w:header="720" w:footer="720" w:gutter="0"/>
          <w:cols w:space="720"/>
          <w:docGrid w:linePitch="600" w:charSpace="32768"/>
        </w:sectPr>
      </w:pPr>
    </w:p>
    <w:p w14:paraId="072A33CD" w14:textId="2E00FD65" w:rsidR="000E36AC" w:rsidRPr="00B34862" w:rsidRDefault="000E36AC" w:rsidP="000E36AC">
      <w:pPr>
        <w:pStyle w:val="Ttulo3"/>
        <w:rPr>
          <w:rFonts w:ascii="Calibri" w:hAnsi="Calibri" w:cs="Calibri"/>
          <w:b w:val="0"/>
          <w:bCs w:val="0"/>
          <w:color w:val="000000" w:themeColor="text1"/>
          <w:sz w:val="24"/>
          <w:szCs w:val="24"/>
        </w:rPr>
      </w:pPr>
      <w:bookmarkStart w:id="125" w:name="_Toc186290161"/>
      <w:bookmarkStart w:id="126" w:name="_Toc186476315"/>
      <w:bookmarkStart w:id="127" w:name="_Toc186813325"/>
      <w:bookmarkStart w:id="128" w:name="_Toc187165729"/>
      <w:r>
        <w:rPr>
          <w:rFonts w:ascii="Calibri" w:hAnsi="Calibri" w:cs="Calibri"/>
          <w:color w:val="000000" w:themeColor="text1"/>
          <w:sz w:val="24"/>
          <w:szCs w:val="24"/>
        </w:rPr>
        <w:lastRenderedPageBreak/>
        <w:t>Descripción breve</w:t>
      </w:r>
      <w:bookmarkEnd w:id="125"/>
      <w:bookmarkEnd w:id="126"/>
      <w:bookmarkEnd w:id="127"/>
      <w:bookmarkEnd w:id="128"/>
    </w:p>
    <w:p w14:paraId="791206E0" w14:textId="77777777" w:rsidR="000E36AC" w:rsidRDefault="000E36AC" w:rsidP="000E36AC">
      <w:pPr>
        <w:jc w:val="both"/>
        <w:rPr>
          <w:rFonts w:ascii="Calibri" w:hAnsi="Calibri" w:cs="Calibri"/>
        </w:rPr>
      </w:pPr>
      <w:r w:rsidRPr="00234FE4">
        <w:rPr>
          <w:rFonts w:ascii="Calibri" w:hAnsi="Calibri" w:cs="Calibri"/>
        </w:rPr>
        <w:t xml:space="preserve">Esta ventana está diseñada para </w:t>
      </w:r>
      <w:r w:rsidRPr="009507E7">
        <w:rPr>
          <w:rFonts w:ascii="Calibri" w:hAnsi="Calibri" w:cs="Calibri"/>
        </w:rPr>
        <w:t xml:space="preserve">consultar, visualizar y generar un reporte en PDF de los detalles de una </w:t>
      </w:r>
      <w:r>
        <w:rPr>
          <w:rFonts w:ascii="Calibri" w:hAnsi="Calibri" w:cs="Calibri"/>
        </w:rPr>
        <w:t>venta</w:t>
      </w:r>
      <w:r w:rsidRPr="009507E7">
        <w:rPr>
          <w:rFonts w:ascii="Calibri" w:hAnsi="Calibri" w:cs="Calibri"/>
        </w:rPr>
        <w:t xml:space="preserve"> realizada en el sistema.</w:t>
      </w:r>
    </w:p>
    <w:p w14:paraId="439EC38C" w14:textId="77777777" w:rsidR="000E36AC" w:rsidRDefault="000E36AC" w:rsidP="000E36AC">
      <w:pPr>
        <w:rPr>
          <w:rFonts w:ascii="Calibri" w:hAnsi="Calibri" w:cs="Calibri"/>
        </w:rPr>
      </w:pPr>
    </w:p>
    <w:p w14:paraId="3CC0BB95" w14:textId="77777777" w:rsidR="000E36AC" w:rsidRPr="009507E7" w:rsidRDefault="000E36AC" w:rsidP="000E36AC">
      <w:pPr>
        <w:rPr>
          <w:rFonts w:ascii="Calibri" w:hAnsi="Calibri" w:cs="Calibri"/>
          <w:b/>
          <w:bCs/>
        </w:rPr>
      </w:pPr>
      <w:r w:rsidRPr="00B34862">
        <w:rPr>
          <w:rFonts w:ascii="Calibri" w:hAnsi="Calibri" w:cs="Calibri"/>
          <w:b/>
          <w:bCs/>
        </w:rPr>
        <w:t>Funcionalidades principales</w:t>
      </w:r>
    </w:p>
    <w:p w14:paraId="48E92848"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Búsqueda de Compras:</w:t>
      </w:r>
    </w:p>
    <w:p w14:paraId="33BB343D"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 xml:space="preserve">Al ingresar el número de código de venta y presionar </w:t>
      </w:r>
      <w:r w:rsidRPr="009A74D8">
        <w:rPr>
          <w:rFonts w:ascii="Calibri" w:hAnsi="Calibri" w:cs="Calibri"/>
          <w:b/>
          <w:bCs/>
        </w:rPr>
        <w:t>Buscar</w:t>
      </w:r>
      <w:r w:rsidRPr="009A74D8">
        <w:rPr>
          <w:rFonts w:ascii="Calibri" w:hAnsi="Calibri" w:cs="Calibri"/>
        </w:rPr>
        <w:t>, se muestran los datos relacionados con esa compra, como la fecha, el tipo de documento, el cliente, la oferta, los productos adquiridos, el monto total,</w:t>
      </w:r>
      <w:r w:rsidRPr="00967FF4">
        <w:t xml:space="preserve"> </w:t>
      </w:r>
      <w:r>
        <w:t xml:space="preserve">el </w:t>
      </w:r>
      <w:r w:rsidRPr="009A74D8">
        <w:rPr>
          <w:rFonts w:ascii="Calibri" w:hAnsi="Calibri" w:cs="Calibri"/>
        </w:rPr>
        <w:t>monto pagado, el cambio y descuento aplicado.</w:t>
      </w:r>
    </w:p>
    <w:p w14:paraId="5A22E67B" w14:textId="77777777" w:rsidR="000E36AC" w:rsidRPr="009A74D8" w:rsidRDefault="000E36AC" w:rsidP="000E36AC">
      <w:pPr>
        <w:pStyle w:val="Prrafodelista"/>
        <w:spacing w:after="160" w:line="259" w:lineRule="auto"/>
        <w:ind w:left="1440"/>
        <w:rPr>
          <w:rFonts w:ascii="Calibri" w:hAnsi="Calibri" w:cs="Calibri"/>
        </w:rPr>
      </w:pPr>
    </w:p>
    <w:p w14:paraId="2FCFD916"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Limpieza del Formulario:</w:t>
      </w:r>
    </w:p>
    <w:p w14:paraId="53C7DB10"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 xml:space="preserve">Al presionar </w:t>
      </w:r>
      <w:r w:rsidRPr="009A74D8">
        <w:rPr>
          <w:rFonts w:ascii="Calibri" w:hAnsi="Calibri" w:cs="Calibri"/>
          <w:b/>
          <w:bCs/>
        </w:rPr>
        <w:t>Limpiar</w:t>
      </w:r>
      <w:r w:rsidRPr="009A74D8">
        <w:rPr>
          <w:rFonts w:ascii="Calibri" w:hAnsi="Calibri" w:cs="Calibri"/>
        </w:rPr>
        <w:t>, todos los campos de texto y la tabla de detalles de la venta se vacían para ingresar nuevos datos.</w:t>
      </w:r>
    </w:p>
    <w:p w14:paraId="3FF7C69B" w14:textId="77777777" w:rsidR="000E36AC" w:rsidRPr="009A74D8" w:rsidRDefault="000E36AC" w:rsidP="000E36AC">
      <w:pPr>
        <w:pStyle w:val="Prrafodelista"/>
        <w:spacing w:after="160" w:line="259" w:lineRule="auto"/>
        <w:ind w:left="1440"/>
        <w:rPr>
          <w:rFonts w:ascii="Calibri" w:hAnsi="Calibri" w:cs="Calibri"/>
        </w:rPr>
      </w:pPr>
    </w:p>
    <w:p w14:paraId="352BC5E3"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Generación de PDF:</w:t>
      </w:r>
    </w:p>
    <w:p w14:paraId="6B535D78" w14:textId="77777777" w:rsidR="000E36AC"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Permite descargar un reporte en formato PDF con todos los detalles de la venta, incluyendo el cliente, oferta, productos adquiridos, el monto total</w:t>
      </w:r>
      <w:r w:rsidRPr="00967FF4">
        <w:t xml:space="preserve"> </w:t>
      </w:r>
      <w:r>
        <w:t xml:space="preserve">el </w:t>
      </w:r>
      <w:r w:rsidRPr="009A74D8">
        <w:rPr>
          <w:rFonts w:ascii="Calibri" w:hAnsi="Calibri" w:cs="Calibri"/>
        </w:rPr>
        <w:t>monto pagado, el cambio y descuento aplicado.</w:t>
      </w:r>
    </w:p>
    <w:p w14:paraId="347C2ADB" w14:textId="77777777" w:rsidR="000E36AC" w:rsidRPr="009A74D8" w:rsidRDefault="000E36AC" w:rsidP="000E36AC">
      <w:pPr>
        <w:pStyle w:val="Prrafodelista"/>
        <w:spacing w:after="160" w:line="259" w:lineRule="auto"/>
        <w:ind w:left="1440"/>
        <w:rPr>
          <w:rFonts w:ascii="Calibri" w:hAnsi="Calibri" w:cs="Calibri"/>
        </w:rPr>
      </w:pPr>
    </w:p>
    <w:p w14:paraId="7835B3C9" w14:textId="77777777" w:rsidR="000E36AC" w:rsidRPr="000E36AC" w:rsidRDefault="000E36AC" w:rsidP="000E36AC">
      <w:pPr>
        <w:pStyle w:val="Prrafodelista"/>
        <w:numPr>
          <w:ilvl w:val="1"/>
          <w:numId w:val="354"/>
        </w:numPr>
        <w:spacing w:after="160" w:line="259" w:lineRule="auto"/>
        <w:rPr>
          <w:rFonts w:ascii="Calibri" w:hAnsi="Calibri" w:cs="Calibri"/>
        </w:rPr>
      </w:pPr>
      <w:r w:rsidRPr="000E36AC">
        <w:rPr>
          <w:rFonts w:ascii="Calibri" w:hAnsi="Calibri" w:cs="Calibri"/>
          <w:b/>
          <w:bCs/>
        </w:rPr>
        <w:t>Validación de Datos:</w:t>
      </w:r>
    </w:p>
    <w:p w14:paraId="3F3F1523" w14:textId="77777777" w:rsidR="000E36AC" w:rsidRPr="009A74D8" w:rsidRDefault="000E36AC" w:rsidP="000E36AC">
      <w:pPr>
        <w:pStyle w:val="Prrafodelista"/>
        <w:numPr>
          <w:ilvl w:val="1"/>
          <w:numId w:val="347"/>
        </w:numPr>
        <w:spacing w:after="160" w:line="259" w:lineRule="auto"/>
        <w:rPr>
          <w:rFonts w:ascii="Calibri" w:hAnsi="Calibri" w:cs="Calibri"/>
        </w:rPr>
      </w:pPr>
      <w:r w:rsidRPr="009A74D8">
        <w:rPr>
          <w:rFonts w:ascii="Calibri" w:hAnsi="Calibri" w:cs="Calibri"/>
        </w:rPr>
        <w:t>Impide ingresar letras en el campo del código de venta, aceptando solo números.</w:t>
      </w:r>
    </w:p>
    <w:p w14:paraId="721AC7F0" w14:textId="77777777" w:rsidR="000E36AC" w:rsidRDefault="000E36AC" w:rsidP="000E36AC">
      <w:pPr>
        <w:rPr>
          <w:rFonts w:ascii="Calibri" w:hAnsi="Calibri" w:cs="Calibri"/>
        </w:rPr>
      </w:pPr>
    </w:p>
    <w:p w14:paraId="0875356E" w14:textId="458AD6CD" w:rsidR="000E36AC" w:rsidRDefault="000E36AC" w:rsidP="000E36AC">
      <w:pPr>
        <w:pStyle w:val="Ttulo3"/>
        <w:jc w:val="center"/>
        <w:rPr>
          <w:rFonts w:ascii="Calibri" w:hAnsi="Calibri" w:cs="Calibri"/>
          <w:b w:val="0"/>
          <w:bCs w:val="0"/>
          <w:color w:val="000000" w:themeColor="text1"/>
          <w:sz w:val="24"/>
          <w:szCs w:val="24"/>
        </w:rPr>
      </w:pPr>
      <w:bookmarkStart w:id="129" w:name="_Toc186290162"/>
      <w:bookmarkStart w:id="130" w:name="_Toc186476316"/>
      <w:bookmarkStart w:id="131" w:name="_Toc186813326"/>
      <w:bookmarkStart w:id="132" w:name="_Toc187165730"/>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el detalle de l</w:t>
      </w:r>
      <w:bookmarkEnd w:id="129"/>
      <w:bookmarkEnd w:id="130"/>
      <w:bookmarkEnd w:id="131"/>
      <w:r>
        <w:rPr>
          <w:rFonts w:ascii="Calibri" w:hAnsi="Calibri" w:cs="Calibri"/>
          <w:color w:val="000000" w:themeColor="text1"/>
          <w:sz w:val="24"/>
          <w:szCs w:val="24"/>
        </w:rPr>
        <w:t>a venta</w:t>
      </w:r>
      <w:bookmarkEnd w:id="132"/>
    </w:p>
    <w:p w14:paraId="138F7E87" w14:textId="77777777" w:rsidR="000E36AC" w:rsidRPr="00CC02B2" w:rsidRDefault="000E36AC" w:rsidP="000E36AC"/>
    <w:p w14:paraId="02F5B20D" w14:textId="77777777" w:rsidR="000E36AC" w:rsidRDefault="000E36AC" w:rsidP="000E36AC">
      <w:pPr>
        <w:rPr>
          <w:rFonts w:ascii="Calibri" w:hAnsi="Calibri" w:cs="Calibri"/>
          <w:b/>
          <w:bCs/>
        </w:rPr>
      </w:pPr>
      <w:r w:rsidRPr="00CC02B2">
        <w:rPr>
          <w:rFonts w:ascii="Calibri" w:hAnsi="Calibri" w:cs="Calibri"/>
          <w:b/>
          <w:bCs/>
        </w:rPr>
        <w:t>Búsqueda correcta</w:t>
      </w:r>
    </w:p>
    <w:p w14:paraId="26BC4842" w14:textId="77777777" w:rsidR="000E36AC" w:rsidRPr="00CC02B2" w:rsidRDefault="000E36AC" w:rsidP="000E36AC">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202CD3EA" w14:textId="77777777" w:rsidR="000E36AC" w:rsidRPr="009A74D8" w:rsidRDefault="000E36AC" w:rsidP="000E36AC">
      <w:pPr>
        <w:pStyle w:val="Prrafodelista"/>
        <w:numPr>
          <w:ilvl w:val="0"/>
          <w:numId w:val="345"/>
        </w:numPr>
        <w:spacing w:after="160" w:line="259" w:lineRule="auto"/>
        <w:rPr>
          <w:rFonts w:ascii="Calibri" w:hAnsi="Calibri" w:cs="Calibri"/>
        </w:rPr>
      </w:pPr>
      <w:r w:rsidRPr="009A74D8">
        <w:rPr>
          <w:rFonts w:ascii="Calibri" w:hAnsi="Calibri" w:cs="Calibri"/>
        </w:rPr>
        <w:t xml:space="preserve">Ingrese el número correlativo de la </w:t>
      </w:r>
      <w:r>
        <w:rPr>
          <w:rFonts w:ascii="Calibri" w:hAnsi="Calibri" w:cs="Calibri"/>
        </w:rPr>
        <w:t>venta</w:t>
      </w:r>
      <w:r w:rsidRPr="009A74D8">
        <w:rPr>
          <w:rFonts w:ascii="Calibri" w:hAnsi="Calibri" w:cs="Calibri"/>
        </w:rPr>
        <w:t xml:space="preserve"> en el campo "Número Código".</w:t>
      </w:r>
    </w:p>
    <w:p w14:paraId="72CA6A82" w14:textId="77777777" w:rsidR="000E36AC" w:rsidRPr="009A74D8" w:rsidRDefault="000E36AC" w:rsidP="000E36AC">
      <w:pPr>
        <w:pStyle w:val="Prrafodelista"/>
        <w:numPr>
          <w:ilvl w:val="0"/>
          <w:numId w:val="345"/>
        </w:numPr>
        <w:spacing w:after="160" w:line="259" w:lineRule="auto"/>
        <w:rPr>
          <w:rFonts w:ascii="Calibri" w:hAnsi="Calibri" w:cs="Calibri"/>
        </w:rPr>
      </w:pPr>
      <w:r w:rsidRPr="009A74D8">
        <w:rPr>
          <w:rFonts w:ascii="Calibri" w:hAnsi="Calibri" w:cs="Calibri"/>
        </w:rPr>
        <w:t>Haga clic en el botón "Buscar".</w:t>
      </w:r>
    </w:p>
    <w:p w14:paraId="6C0E1CBA" w14:textId="35761E91" w:rsidR="000E36AC" w:rsidRPr="005E76D1" w:rsidRDefault="000E36AC" w:rsidP="000E36AC">
      <w:pPr>
        <w:rPr>
          <w:rFonts w:ascii="Calibri" w:hAnsi="Calibri" w:cs="Calibri"/>
          <w:b/>
          <w:bCs/>
        </w:rPr>
      </w:pPr>
      <w:r w:rsidRPr="00CC02B2">
        <w:rPr>
          <w:rFonts w:ascii="Calibri" w:hAnsi="Calibri" w:cs="Calibri"/>
          <w:b/>
          <w:bCs/>
        </w:rPr>
        <w:t>Resultado esperado:</w:t>
      </w:r>
      <w:r w:rsidR="005E76D1">
        <w:rPr>
          <w:rFonts w:ascii="Calibri" w:hAnsi="Calibri" w:cs="Calibri"/>
          <w:b/>
          <w:bCs/>
        </w:rPr>
        <w:t xml:space="preserve"> </w:t>
      </w:r>
      <w:r w:rsidRPr="00CC02B2">
        <w:rPr>
          <w:rFonts w:ascii="Calibri" w:hAnsi="Calibri" w:cs="Calibri"/>
        </w:rPr>
        <w:t xml:space="preserve">Si la </w:t>
      </w:r>
      <w:r>
        <w:rPr>
          <w:rFonts w:ascii="Calibri" w:hAnsi="Calibri" w:cs="Calibri"/>
        </w:rPr>
        <w:t>venta</w:t>
      </w:r>
      <w:r w:rsidRPr="00CC02B2">
        <w:rPr>
          <w:rFonts w:ascii="Calibri" w:hAnsi="Calibri" w:cs="Calibri"/>
        </w:rPr>
        <w:t xml:space="preserve"> existe, se mostrarán todos los detalles en la interfaz.</w:t>
      </w:r>
    </w:p>
    <w:p w14:paraId="2E706D07" w14:textId="52A29E59" w:rsidR="000E36AC" w:rsidRDefault="000E36AC" w:rsidP="000E36AC">
      <w:pPr>
        <w:rPr>
          <w:rFonts w:ascii="Calibri" w:hAnsi="Calibri" w:cs="Calibri"/>
        </w:rPr>
      </w:pPr>
      <w:r w:rsidRPr="00CC02B2">
        <w:rPr>
          <w:rFonts w:ascii="Calibri" w:hAnsi="Calibri" w:cs="Calibri"/>
        </w:rPr>
        <w:t xml:space="preserve">La tabla inferior mostrará los productos </w:t>
      </w:r>
      <w:r>
        <w:rPr>
          <w:rFonts w:ascii="Calibri" w:hAnsi="Calibri" w:cs="Calibri"/>
        </w:rPr>
        <w:t>vendidos</w:t>
      </w:r>
      <w:r w:rsidRPr="00CC02B2">
        <w:rPr>
          <w:rFonts w:ascii="Calibri" w:hAnsi="Calibri" w:cs="Calibri"/>
        </w:rPr>
        <w:t xml:space="preserve"> con sus respectivas cantidades y precios</w:t>
      </w:r>
      <w:r w:rsidR="00CD7030">
        <w:rPr>
          <w:rFonts w:ascii="Calibri" w:hAnsi="Calibri" w:cs="Calibri"/>
        </w:rPr>
        <w:t>,</w:t>
      </w:r>
      <w:r w:rsidRPr="00CC02B2">
        <w:rPr>
          <w:rFonts w:ascii="Calibri" w:hAnsi="Calibri" w:cs="Calibri"/>
        </w:rPr>
        <w:t xml:space="preserve"> monto total</w:t>
      </w:r>
      <w:r>
        <w:rPr>
          <w:rFonts w:ascii="Calibri" w:hAnsi="Calibri" w:cs="Calibri"/>
        </w:rPr>
        <w:t>, monto pagado, el cambio y el descuento aplicado</w:t>
      </w:r>
      <w:r w:rsidRPr="00CC02B2">
        <w:rPr>
          <w:rFonts w:ascii="Calibri" w:hAnsi="Calibri" w:cs="Calibri"/>
        </w:rPr>
        <w:t xml:space="preserve"> de la </w:t>
      </w:r>
      <w:r>
        <w:rPr>
          <w:rFonts w:ascii="Calibri" w:hAnsi="Calibri" w:cs="Calibri"/>
        </w:rPr>
        <w:t>venta</w:t>
      </w:r>
      <w:r w:rsidRPr="00CC02B2">
        <w:rPr>
          <w:rFonts w:ascii="Calibri" w:hAnsi="Calibri" w:cs="Calibri"/>
        </w:rPr>
        <w:t xml:space="preserve"> aparecerá debajo de la tabla.</w:t>
      </w:r>
    </w:p>
    <w:p w14:paraId="7BFE637A" w14:textId="77777777" w:rsidR="00CD7030" w:rsidRDefault="00CD7030" w:rsidP="000E36AC">
      <w:pPr>
        <w:rPr>
          <w:rFonts w:ascii="Calibri" w:hAnsi="Calibri" w:cs="Calibri"/>
        </w:rPr>
      </w:pPr>
    </w:p>
    <w:p w14:paraId="256DD814" w14:textId="77777777" w:rsidR="00CD7030" w:rsidRDefault="00CD7030" w:rsidP="00CD7030">
      <w:pPr>
        <w:rPr>
          <w:rFonts w:ascii="Calibri" w:hAnsi="Calibri" w:cs="Calibri"/>
          <w:b/>
          <w:bCs/>
        </w:rPr>
      </w:pPr>
      <w:r>
        <w:rPr>
          <w:rFonts w:ascii="Calibri" w:hAnsi="Calibri" w:cs="Calibri"/>
          <w:b/>
          <w:bCs/>
        </w:rPr>
        <w:t xml:space="preserve">Error 1: error al buscar (letras en el campo </w:t>
      </w:r>
      <w:r w:rsidRPr="008B4C30">
        <w:rPr>
          <w:rFonts w:ascii="Calibri" w:hAnsi="Calibri" w:cs="Calibri"/>
          <w:b/>
          <w:bCs/>
        </w:rPr>
        <w:t>"</w:t>
      </w:r>
      <w:r>
        <w:rPr>
          <w:rFonts w:ascii="Calibri" w:hAnsi="Calibri" w:cs="Calibri"/>
          <w:b/>
          <w:bCs/>
        </w:rPr>
        <w:t>Número código</w:t>
      </w:r>
      <w:r w:rsidRPr="008B4C30">
        <w:rPr>
          <w:rFonts w:ascii="Calibri" w:hAnsi="Calibri" w:cs="Calibri"/>
          <w:b/>
          <w:bCs/>
        </w:rPr>
        <w:t>")</w:t>
      </w:r>
    </w:p>
    <w:p w14:paraId="020743FF" w14:textId="77777777" w:rsidR="00CD7030" w:rsidRDefault="00CD7030" w:rsidP="00CD7030">
      <w:pPr>
        <w:rPr>
          <w:rFonts w:ascii="Calibri" w:hAnsi="Calibri" w:cs="Calibri"/>
          <w:b/>
          <w:bCs/>
        </w:rPr>
      </w:pPr>
    </w:p>
    <w:p w14:paraId="6BC8411C" w14:textId="77777777" w:rsidR="00CD7030" w:rsidRPr="00385595" w:rsidRDefault="00CD7030" w:rsidP="00CD7030">
      <w:pPr>
        <w:rPr>
          <w:rFonts w:ascii="Calibri" w:hAnsi="Calibri" w:cs="Calibri"/>
        </w:rPr>
      </w:pPr>
      <w:r w:rsidRPr="00385595">
        <w:rPr>
          <w:rFonts w:ascii="Calibri" w:hAnsi="Calibri" w:cs="Calibri"/>
        </w:rPr>
        <w:t>¿Qué paso?</w:t>
      </w:r>
    </w:p>
    <w:p w14:paraId="7C76C735" w14:textId="77777777" w:rsidR="00CD7030" w:rsidRDefault="00CD7030" w:rsidP="00CD7030">
      <w:pPr>
        <w:rPr>
          <w:rFonts w:ascii="Calibri" w:hAnsi="Calibri" w:cs="Calibri"/>
        </w:rPr>
      </w:pPr>
      <w:r>
        <w:rPr>
          <w:rFonts w:ascii="Calibri" w:hAnsi="Calibri" w:cs="Calibri"/>
        </w:rPr>
        <w:t>Usted i</w:t>
      </w:r>
      <w:r w:rsidRPr="00CC02B2">
        <w:rPr>
          <w:rFonts w:ascii="Calibri" w:hAnsi="Calibri" w:cs="Calibri"/>
        </w:rPr>
        <w:t xml:space="preserve">ntento </w:t>
      </w:r>
      <w:r>
        <w:rPr>
          <w:rFonts w:ascii="Calibri" w:hAnsi="Calibri" w:cs="Calibri"/>
        </w:rPr>
        <w:t>ingresar letras en el campo Número Código</w:t>
      </w:r>
      <w:r w:rsidRPr="00CC02B2">
        <w:rPr>
          <w:rFonts w:ascii="Calibri" w:hAnsi="Calibri" w:cs="Calibri"/>
        </w:rPr>
        <w:t>:</w:t>
      </w:r>
    </w:p>
    <w:p w14:paraId="73C52CB8" w14:textId="77777777" w:rsidR="00CD7030" w:rsidRPr="00385595" w:rsidRDefault="00CD7030" w:rsidP="00CD7030">
      <w:pPr>
        <w:rPr>
          <w:rFonts w:ascii="Calibri" w:hAnsi="Calibri" w:cs="Calibri"/>
          <w:b/>
          <w:bCs/>
        </w:rPr>
      </w:pPr>
      <w:r w:rsidRPr="00385595">
        <w:rPr>
          <w:rFonts w:ascii="Calibri" w:hAnsi="Calibri" w:cs="Calibri"/>
          <w:b/>
          <w:bCs/>
        </w:rPr>
        <w:t>Ejemplo erróneo</w:t>
      </w:r>
    </w:p>
    <w:p w14:paraId="6E518168" w14:textId="77777777" w:rsidR="00CD7030" w:rsidRPr="00CC02B2" w:rsidRDefault="00CD7030" w:rsidP="00CD7030">
      <w:pPr>
        <w:pStyle w:val="Prrafodelista"/>
        <w:numPr>
          <w:ilvl w:val="0"/>
          <w:numId w:val="355"/>
        </w:numPr>
        <w:spacing w:after="160" w:line="259" w:lineRule="auto"/>
        <w:rPr>
          <w:rFonts w:ascii="Calibri" w:hAnsi="Calibri" w:cs="Calibri"/>
        </w:rPr>
      </w:pPr>
      <w:r>
        <w:rPr>
          <w:rFonts w:ascii="Calibri" w:hAnsi="Calibri" w:cs="Calibri"/>
        </w:rPr>
        <w:t xml:space="preserve">Ingrese letras en el campo </w:t>
      </w:r>
      <w:r w:rsidRPr="00CC02B2">
        <w:rPr>
          <w:rFonts w:ascii="Calibri" w:hAnsi="Calibri" w:cs="Calibri"/>
        </w:rPr>
        <w:t>"Número Código".</w:t>
      </w:r>
    </w:p>
    <w:p w14:paraId="47DE68A5" w14:textId="77777777" w:rsidR="00CD7030" w:rsidRPr="00CC02B2" w:rsidRDefault="00CD7030" w:rsidP="00CD7030">
      <w:pPr>
        <w:pStyle w:val="Prrafodelista"/>
        <w:numPr>
          <w:ilvl w:val="0"/>
          <w:numId w:val="355"/>
        </w:numPr>
        <w:spacing w:after="160" w:line="259" w:lineRule="auto"/>
        <w:rPr>
          <w:rFonts w:ascii="Calibri" w:hAnsi="Calibri" w:cs="Calibri"/>
        </w:rPr>
      </w:pPr>
      <w:r w:rsidRPr="00CC02B2">
        <w:rPr>
          <w:rFonts w:ascii="Calibri" w:hAnsi="Calibri" w:cs="Calibri"/>
        </w:rPr>
        <w:t>Haga clic en el botón "Buscar".</w:t>
      </w:r>
    </w:p>
    <w:p w14:paraId="3A615124" w14:textId="77777777" w:rsidR="00CD7030" w:rsidRPr="008B4C30" w:rsidRDefault="00CD7030" w:rsidP="00CD7030">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3B4BC9B7" w14:textId="77777777" w:rsidR="00CD7030" w:rsidRDefault="00CD7030" w:rsidP="00CD7030">
      <w:pPr>
        <w:rPr>
          <w:rFonts w:ascii="Calibri" w:hAnsi="Calibri" w:cs="Calibri"/>
        </w:rPr>
      </w:pPr>
    </w:p>
    <w:p w14:paraId="65863E94" w14:textId="77777777" w:rsidR="00CD7030" w:rsidRDefault="00CD7030" w:rsidP="00CD7030">
      <w:pPr>
        <w:rPr>
          <w:rFonts w:ascii="Calibri" w:hAnsi="Calibri" w:cs="Calibri"/>
          <w:b/>
          <w:bCs/>
        </w:rPr>
      </w:pPr>
      <w:r>
        <w:rPr>
          <w:rFonts w:ascii="Calibri" w:hAnsi="Calibri" w:cs="Calibri"/>
          <w:b/>
          <w:bCs/>
        </w:rPr>
        <w:lastRenderedPageBreak/>
        <w:t>Error 2: error al buscar (campo vacío)</w:t>
      </w:r>
    </w:p>
    <w:p w14:paraId="6A1BB072" w14:textId="77777777" w:rsidR="00CD7030" w:rsidRDefault="00CD7030" w:rsidP="00CD7030">
      <w:pPr>
        <w:rPr>
          <w:rFonts w:ascii="Calibri" w:hAnsi="Calibri" w:cs="Calibri"/>
          <w:b/>
          <w:bCs/>
        </w:rPr>
      </w:pPr>
    </w:p>
    <w:p w14:paraId="434CE8D8" w14:textId="77777777" w:rsidR="00CD7030" w:rsidRPr="00385595" w:rsidRDefault="00CD7030" w:rsidP="00CD7030">
      <w:pPr>
        <w:rPr>
          <w:rFonts w:ascii="Calibri" w:hAnsi="Calibri" w:cs="Calibri"/>
        </w:rPr>
      </w:pPr>
      <w:r w:rsidRPr="00385595">
        <w:rPr>
          <w:rFonts w:ascii="Calibri" w:hAnsi="Calibri" w:cs="Calibri"/>
        </w:rPr>
        <w:t>¿Qué paso?</w:t>
      </w:r>
    </w:p>
    <w:p w14:paraId="788D81BA" w14:textId="77777777" w:rsidR="00CD7030" w:rsidRDefault="00CD7030" w:rsidP="00CD7030">
      <w:pPr>
        <w:rPr>
          <w:rFonts w:ascii="Calibri" w:hAnsi="Calibri" w:cs="Calibri"/>
        </w:rPr>
      </w:pPr>
      <w:r>
        <w:rPr>
          <w:rFonts w:ascii="Calibri" w:hAnsi="Calibri" w:cs="Calibri"/>
        </w:rPr>
        <w:t>Usted dejo el campo de texto Número Código vacío</w:t>
      </w:r>
      <w:r w:rsidRPr="00CC02B2">
        <w:rPr>
          <w:rFonts w:ascii="Calibri" w:hAnsi="Calibri" w:cs="Calibri"/>
        </w:rPr>
        <w:t>:</w:t>
      </w:r>
    </w:p>
    <w:p w14:paraId="67B6C5E9" w14:textId="77777777" w:rsidR="00CD7030" w:rsidRPr="00385595" w:rsidRDefault="00CD7030" w:rsidP="00CD7030">
      <w:pPr>
        <w:rPr>
          <w:rFonts w:ascii="Calibri" w:hAnsi="Calibri" w:cs="Calibri"/>
          <w:b/>
          <w:bCs/>
        </w:rPr>
      </w:pPr>
      <w:r w:rsidRPr="00385595">
        <w:rPr>
          <w:rFonts w:ascii="Calibri" w:hAnsi="Calibri" w:cs="Calibri"/>
          <w:b/>
          <w:bCs/>
        </w:rPr>
        <w:t>Ejemplo erróneo</w:t>
      </w:r>
    </w:p>
    <w:p w14:paraId="69D379E5" w14:textId="77777777" w:rsidR="00CD7030" w:rsidRPr="00CC02B2" w:rsidRDefault="00CD7030" w:rsidP="00CD7030">
      <w:pPr>
        <w:pStyle w:val="Prrafodelista"/>
        <w:numPr>
          <w:ilvl w:val="0"/>
          <w:numId w:val="356"/>
        </w:numPr>
        <w:spacing w:after="160" w:line="259" w:lineRule="auto"/>
        <w:rPr>
          <w:rFonts w:ascii="Calibri" w:hAnsi="Calibri" w:cs="Calibri"/>
        </w:rPr>
      </w:pPr>
      <w:r w:rsidRPr="00CC02B2">
        <w:rPr>
          <w:rFonts w:ascii="Calibri" w:hAnsi="Calibri" w:cs="Calibri"/>
        </w:rPr>
        <w:t>Deje vacío el campo "Número Código".</w:t>
      </w:r>
    </w:p>
    <w:p w14:paraId="70F848DD" w14:textId="77777777" w:rsidR="00CD7030" w:rsidRPr="00CC02B2" w:rsidRDefault="00CD7030" w:rsidP="00CD7030">
      <w:pPr>
        <w:pStyle w:val="Prrafodelista"/>
        <w:numPr>
          <w:ilvl w:val="0"/>
          <w:numId w:val="356"/>
        </w:numPr>
        <w:spacing w:after="160" w:line="259" w:lineRule="auto"/>
        <w:rPr>
          <w:rFonts w:ascii="Calibri" w:hAnsi="Calibri" w:cs="Calibri"/>
        </w:rPr>
      </w:pPr>
      <w:r w:rsidRPr="00CC02B2">
        <w:rPr>
          <w:rFonts w:ascii="Calibri" w:hAnsi="Calibri" w:cs="Calibri"/>
        </w:rPr>
        <w:t>Haga clic en el botón "Buscar".</w:t>
      </w:r>
    </w:p>
    <w:p w14:paraId="00103E1A" w14:textId="77777777" w:rsidR="00CD7030" w:rsidRPr="008B4C30" w:rsidRDefault="00CD7030" w:rsidP="00CD7030">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8B4C30">
        <w:rPr>
          <w:rFonts w:ascii="Calibri" w:hAnsi="Calibri" w:cs="Calibri"/>
        </w:rPr>
        <w:t>"Debe ingresar números y no letras."</w:t>
      </w:r>
    </w:p>
    <w:p w14:paraId="0A2B09A5" w14:textId="77777777" w:rsidR="00CD7030" w:rsidRDefault="00CD7030" w:rsidP="00CD7030">
      <w:pPr>
        <w:rPr>
          <w:rFonts w:ascii="Calibri" w:hAnsi="Calibri" w:cs="Calibri"/>
        </w:rPr>
      </w:pPr>
    </w:p>
    <w:p w14:paraId="301DBA23" w14:textId="77777777" w:rsidR="00CD7030" w:rsidRDefault="00CD7030" w:rsidP="00CD7030">
      <w:pPr>
        <w:rPr>
          <w:rFonts w:ascii="Calibri" w:hAnsi="Calibri" w:cs="Calibri"/>
          <w:b/>
          <w:bCs/>
        </w:rPr>
      </w:pPr>
      <w:r w:rsidRPr="00CC02B2">
        <w:rPr>
          <w:rFonts w:ascii="Calibri" w:hAnsi="Calibri" w:cs="Calibri"/>
          <w:b/>
          <w:bCs/>
        </w:rPr>
        <w:t>Generación de PDF correcta</w:t>
      </w:r>
    </w:p>
    <w:p w14:paraId="7F7AA4E0" w14:textId="77777777" w:rsidR="00CD7030" w:rsidRPr="00CC02B2" w:rsidRDefault="00CD7030" w:rsidP="00CD7030">
      <w:pPr>
        <w:rPr>
          <w:rFonts w:ascii="Calibri" w:hAnsi="Calibri" w:cs="Calibri"/>
        </w:rPr>
      </w:pPr>
      <w:r w:rsidRPr="00CC02B2">
        <w:rPr>
          <w:rFonts w:ascii="Calibri" w:hAnsi="Calibri" w:cs="Calibri"/>
        </w:rPr>
        <w:t>Para generar un PDF de la compra:</w:t>
      </w:r>
    </w:p>
    <w:p w14:paraId="1F141D0A" w14:textId="376F3A4A" w:rsidR="00CD7030" w:rsidRPr="00CC02B2" w:rsidRDefault="00CD7030" w:rsidP="00CD7030">
      <w:pPr>
        <w:pStyle w:val="Prrafodelista"/>
        <w:numPr>
          <w:ilvl w:val="0"/>
          <w:numId w:val="357"/>
        </w:numPr>
        <w:spacing w:after="160" w:line="259" w:lineRule="auto"/>
        <w:rPr>
          <w:rFonts w:ascii="Calibri" w:hAnsi="Calibri" w:cs="Calibri"/>
        </w:rPr>
      </w:pPr>
      <w:r w:rsidRPr="00CC02B2">
        <w:rPr>
          <w:rFonts w:ascii="Calibri" w:hAnsi="Calibri" w:cs="Calibri"/>
        </w:rPr>
        <w:t xml:space="preserve">Busque una </w:t>
      </w:r>
      <w:r w:rsidR="005E76D1">
        <w:rPr>
          <w:rFonts w:ascii="Calibri" w:hAnsi="Calibri" w:cs="Calibri"/>
        </w:rPr>
        <w:t>venta</w:t>
      </w:r>
      <w:r w:rsidRPr="00CC02B2">
        <w:rPr>
          <w:rFonts w:ascii="Calibri" w:hAnsi="Calibri" w:cs="Calibri"/>
        </w:rPr>
        <w:t xml:space="preserve"> existente siguiendo los pasos anteriores.</w:t>
      </w:r>
    </w:p>
    <w:p w14:paraId="61AABF41" w14:textId="77777777" w:rsidR="00CD7030" w:rsidRPr="00CC02B2" w:rsidRDefault="00CD7030" w:rsidP="00CD7030">
      <w:pPr>
        <w:pStyle w:val="Prrafodelista"/>
        <w:numPr>
          <w:ilvl w:val="0"/>
          <w:numId w:val="357"/>
        </w:numPr>
        <w:spacing w:after="160" w:line="259" w:lineRule="auto"/>
        <w:rPr>
          <w:rFonts w:ascii="Calibri" w:hAnsi="Calibri" w:cs="Calibri"/>
        </w:rPr>
      </w:pPr>
      <w:r w:rsidRPr="00CC02B2">
        <w:rPr>
          <w:rFonts w:ascii="Calibri" w:hAnsi="Calibri" w:cs="Calibri"/>
        </w:rPr>
        <w:t>Una vez que se muestren los detalles, haga clic en el botón "Descargar PDF".</w:t>
      </w:r>
    </w:p>
    <w:p w14:paraId="6E780A69" w14:textId="77777777" w:rsidR="00CD7030" w:rsidRPr="00385595" w:rsidRDefault="00CD7030" w:rsidP="00CD703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Se abrirá un diálogo para seleccionar la ubicación donde guardar el archivo PDF.</w:t>
      </w:r>
      <w:r>
        <w:rPr>
          <w:rFonts w:ascii="Calibri" w:hAnsi="Calibri" w:cs="Calibri"/>
          <w:b/>
          <w:bCs/>
        </w:rPr>
        <w:t xml:space="preserve"> </w:t>
      </w:r>
      <w:r w:rsidRPr="00CC02B2">
        <w:rPr>
          <w:rFonts w:ascii="Calibri" w:hAnsi="Calibri" w:cs="Calibri"/>
        </w:rPr>
        <w:t>Una vez guardado, aparecerá un mensaje confirmando que el PDF fue generado correctamente.</w:t>
      </w:r>
    </w:p>
    <w:p w14:paraId="0E344A45" w14:textId="77777777" w:rsidR="00CD7030" w:rsidRDefault="00CD7030" w:rsidP="00CD7030">
      <w:pPr>
        <w:rPr>
          <w:rFonts w:ascii="Calibri" w:hAnsi="Calibri" w:cs="Calibri"/>
        </w:rPr>
      </w:pPr>
    </w:p>
    <w:p w14:paraId="0711F0BE" w14:textId="77777777" w:rsidR="00CD7030" w:rsidRDefault="00CD7030" w:rsidP="00CD7030">
      <w:pPr>
        <w:rPr>
          <w:rFonts w:ascii="Calibri" w:hAnsi="Calibri" w:cs="Calibri"/>
          <w:b/>
          <w:bCs/>
        </w:rPr>
      </w:pPr>
      <w:r>
        <w:rPr>
          <w:rFonts w:ascii="Calibri" w:hAnsi="Calibri" w:cs="Calibri"/>
          <w:b/>
          <w:bCs/>
        </w:rPr>
        <w:t xml:space="preserve">Error 1: </w:t>
      </w:r>
      <w:r w:rsidRPr="00CC02B2">
        <w:rPr>
          <w:rFonts w:ascii="Calibri" w:hAnsi="Calibri" w:cs="Calibri"/>
          <w:b/>
          <w:bCs/>
        </w:rPr>
        <w:t>Generación de PDF incorrecta</w:t>
      </w:r>
      <w:r>
        <w:rPr>
          <w:rFonts w:ascii="Calibri" w:hAnsi="Calibri" w:cs="Calibri"/>
          <w:b/>
          <w:bCs/>
        </w:rPr>
        <w:t xml:space="preserve"> (generar </w:t>
      </w:r>
      <w:proofErr w:type="spellStart"/>
      <w:r>
        <w:rPr>
          <w:rFonts w:ascii="Calibri" w:hAnsi="Calibri" w:cs="Calibri"/>
          <w:b/>
          <w:bCs/>
        </w:rPr>
        <w:t>pdf</w:t>
      </w:r>
      <w:proofErr w:type="spellEnd"/>
      <w:r>
        <w:rPr>
          <w:rFonts w:ascii="Calibri" w:hAnsi="Calibri" w:cs="Calibri"/>
          <w:b/>
          <w:bCs/>
        </w:rPr>
        <w:t xml:space="preserve"> sin datos)</w:t>
      </w:r>
    </w:p>
    <w:p w14:paraId="564D5AED" w14:textId="77777777" w:rsidR="00CD7030" w:rsidRDefault="00CD7030" w:rsidP="00CD7030">
      <w:pPr>
        <w:rPr>
          <w:rFonts w:ascii="Calibri" w:hAnsi="Calibri" w:cs="Calibri"/>
          <w:b/>
          <w:bCs/>
        </w:rPr>
      </w:pPr>
    </w:p>
    <w:p w14:paraId="70A60EE3" w14:textId="77777777" w:rsidR="00CD7030" w:rsidRDefault="00CD7030" w:rsidP="00CD7030">
      <w:pPr>
        <w:rPr>
          <w:rFonts w:ascii="Calibri" w:hAnsi="Calibri" w:cs="Calibri"/>
        </w:rPr>
      </w:pPr>
      <w:r w:rsidRPr="003575C1">
        <w:rPr>
          <w:rFonts w:ascii="Calibri" w:hAnsi="Calibri" w:cs="Calibri"/>
        </w:rPr>
        <w:t>¿Qué paso?</w:t>
      </w:r>
    </w:p>
    <w:p w14:paraId="2D95FDAC" w14:textId="77777777" w:rsidR="00CD7030" w:rsidRPr="003575C1" w:rsidRDefault="00CD7030" w:rsidP="00CD7030">
      <w:pPr>
        <w:rPr>
          <w:rFonts w:ascii="Calibri" w:hAnsi="Calibri" w:cs="Calibri"/>
          <w:b/>
          <w:bCs/>
        </w:rPr>
      </w:pPr>
      <w:r w:rsidRPr="003575C1">
        <w:rPr>
          <w:rFonts w:ascii="Calibri" w:hAnsi="Calibri" w:cs="Calibri"/>
          <w:b/>
          <w:bCs/>
        </w:rPr>
        <w:t xml:space="preserve">Ejemplo erróneo </w:t>
      </w:r>
    </w:p>
    <w:p w14:paraId="6E3175D7" w14:textId="77777777" w:rsidR="00CD7030" w:rsidRPr="00CC02B2" w:rsidRDefault="00CD7030" w:rsidP="00CD7030">
      <w:pPr>
        <w:rPr>
          <w:rFonts w:ascii="Calibri" w:hAnsi="Calibri" w:cs="Calibri"/>
        </w:rPr>
      </w:pPr>
      <w:r w:rsidRPr="00CC02B2">
        <w:rPr>
          <w:rFonts w:ascii="Calibri" w:hAnsi="Calibri" w:cs="Calibri"/>
        </w:rPr>
        <w:t>Intento de generar PDF sin datos:</w:t>
      </w:r>
    </w:p>
    <w:p w14:paraId="7A82A872" w14:textId="77777777" w:rsidR="00CD7030" w:rsidRPr="00CC02B2" w:rsidRDefault="00CD7030" w:rsidP="00CD7030">
      <w:pPr>
        <w:pStyle w:val="Prrafodelista"/>
        <w:numPr>
          <w:ilvl w:val="0"/>
          <w:numId w:val="358"/>
        </w:numPr>
        <w:spacing w:after="160" w:line="259" w:lineRule="auto"/>
        <w:rPr>
          <w:rFonts w:ascii="Calibri" w:hAnsi="Calibri" w:cs="Calibri"/>
        </w:rPr>
      </w:pPr>
      <w:r w:rsidRPr="00CC02B2">
        <w:rPr>
          <w:rFonts w:ascii="Calibri" w:hAnsi="Calibri" w:cs="Calibri"/>
        </w:rPr>
        <w:t>No busque ninguna compra.</w:t>
      </w:r>
    </w:p>
    <w:p w14:paraId="01851AA0" w14:textId="77777777" w:rsidR="00CD7030" w:rsidRPr="00CC02B2" w:rsidRDefault="00CD7030" w:rsidP="00CD7030">
      <w:pPr>
        <w:pStyle w:val="Prrafodelista"/>
        <w:numPr>
          <w:ilvl w:val="0"/>
          <w:numId w:val="358"/>
        </w:numPr>
        <w:spacing w:after="160" w:line="259" w:lineRule="auto"/>
        <w:rPr>
          <w:rFonts w:ascii="Calibri" w:hAnsi="Calibri" w:cs="Calibri"/>
        </w:rPr>
      </w:pPr>
      <w:r w:rsidRPr="00CC02B2">
        <w:rPr>
          <w:rFonts w:ascii="Calibri" w:hAnsi="Calibri" w:cs="Calibri"/>
        </w:rPr>
        <w:t>Haga clic en el botón "Descargar PDF".</w:t>
      </w:r>
    </w:p>
    <w:p w14:paraId="6A5B0D51" w14:textId="77777777" w:rsidR="00CD7030" w:rsidRPr="0077284C" w:rsidRDefault="00CD7030" w:rsidP="00CD703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 PDF.</w:t>
      </w:r>
    </w:p>
    <w:p w14:paraId="46EE3C96" w14:textId="77777777" w:rsidR="000E36AC" w:rsidRDefault="000E36AC" w:rsidP="000E36AC">
      <w:pPr>
        <w:rPr>
          <w:rFonts w:ascii="Calibri" w:hAnsi="Calibri" w:cs="Calibri"/>
        </w:rPr>
      </w:pPr>
    </w:p>
    <w:p w14:paraId="56361561" w14:textId="77777777" w:rsidR="000E36AC" w:rsidRDefault="000E36AC" w:rsidP="000E36AC">
      <w:pPr>
        <w:tabs>
          <w:tab w:val="left" w:pos="7968"/>
        </w:tabs>
        <w:rPr>
          <w:rFonts w:asciiTheme="minorHAnsi" w:hAnsiTheme="minorHAnsi" w:cstheme="minorHAnsi"/>
        </w:rPr>
      </w:pPr>
      <w:r>
        <w:rPr>
          <w:rFonts w:asciiTheme="minorHAnsi" w:hAnsiTheme="minorHAnsi" w:cstheme="minorHAnsi"/>
        </w:rPr>
        <w:tab/>
      </w:r>
    </w:p>
    <w:p w14:paraId="4FF0F647" w14:textId="77777777" w:rsidR="001E3EDE" w:rsidRDefault="001E3EDE" w:rsidP="000E36AC">
      <w:pPr>
        <w:tabs>
          <w:tab w:val="left" w:pos="7968"/>
        </w:tabs>
        <w:rPr>
          <w:rFonts w:asciiTheme="minorHAnsi" w:hAnsiTheme="minorHAnsi" w:cstheme="minorHAnsi"/>
        </w:rPr>
      </w:pPr>
    </w:p>
    <w:p w14:paraId="23836218" w14:textId="77777777" w:rsidR="001E3EDE" w:rsidRDefault="001E3EDE" w:rsidP="000E36AC">
      <w:pPr>
        <w:tabs>
          <w:tab w:val="left" w:pos="7968"/>
        </w:tabs>
        <w:rPr>
          <w:rFonts w:asciiTheme="minorHAnsi" w:hAnsiTheme="minorHAnsi" w:cstheme="minorHAnsi"/>
        </w:rPr>
      </w:pPr>
    </w:p>
    <w:p w14:paraId="5D873E47" w14:textId="77777777" w:rsidR="001E3EDE" w:rsidRDefault="001E3EDE" w:rsidP="000E36AC">
      <w:pPr>
        <w:tabs>
          <w:tab w:val="left" w:pos="7968"/>
        </w:tabs>
        <w:rPr>
          <w:rFonts w:asciiTheme="minorHAnsi" w:hAnsiTheme="minorHAnsi" w:cstheme="minorHAnsi"/>
        </w:rPr>
      </w:pPr>
    </w:p>
    <w:p w14:paraId="7DA9530D" w14:textId="77777777" w:rsidR="001E3EDE" w:rsidRDefault="001E3EDE" w:rsidP="000E36AC">
      <w:pPr>
        <w:tabs>
          <w:tab w:val="left" w:pos="7968"/>
        </w:tabs>
        <w:rPr>
          <w:rFonts w:asciiTheme="minorHAnsi" w:hAnsiTheme="minorHAnsi" w:cstheme="minorHAnsi"/>
        </w:rPr>
      </w:pPr>
    </w:p>
    <w:p w14:paraId="40C08B0D" w14:textId="77777777" w:rsidR="001E3EDE" w:rsidRDefault="001E3EDE" w:rsidP="000E36AC">
      <w:pPr>
        <w:tabs>
          <w:tab w:val="left" w:pos="7968"/>
        </w:tabs>
        <w:rPr>
          <w:rFonts w:asciiTheme="minorHAnsi" w:hAnsiTheme="minorHAnsi" w:cstheme="minorHAnsi"/>
        </w:rPr>
      </w:pPr>
    </w:p>
    <w:p w14:paraId="517A68CF" w14:textId="77777777" w:rsidR="001E3EDE" w:rsidRDefault="001E3EDE" w:rsidP="000E36AC">
      <w:pPr>
        <w:tabs>
          <w:tab w:val="left" w:pos="7968"/>
        </w:tabs>
        <w:rPr>
          <w:rFonts w:asciiTheme="minorHAnsi" w:hAnsiTheme="minorHAnsi" w:cstheme="minorHAnsi"/>
        </w:rPr>
      </w:pPr>
    </w:p>
    <w:p w14:paraId="6B836D3E" w14:textId="77777777" w:rsidR="001E3EDE" w:rsidRDefault="001E3EDE" w:rsidP="000E36AC">
      <w:pPr>
        <w:tabs>
          <w:tab w:val="left" w:pos="7968"/>
        </w:tabs>
        <w:rPr>
          <w:rFonts w:asciiTheme="minorHAnsi" w:hAnsiTheme="minorHAnsi" w:cstheme="minorHAnsi"/>
        </w:rPr>
      </w:pPr>
    </w:p>
    <w:p w14:paraId="06404463" w14:textId="77777777" w:rsidR="001E3EDE" w:rsidRDefault="001E3EDE" w:rsidP="000E36AC">
      <w:pPr>
        <w:tabs>
          <w:tab w:val="left" w:pos="7968"/>
        </w:tabs>
        <w:rPr>
          <w:rFonts w:asciiTheme="minorHAnsi" w:hAnsiTheme="minorHAnsi" w:cstheme="minorHAnsi"/>
        </w:rPr>
      </w:pPr>
    </w:p>
    <w:p w14:paraId="213D884D" w14:textId="77777777" w:rsidR="001E3EDE" w:rsidRDefault="001E3EDE" w:rsidP="000E36AC">
      <w:pPr>
        <w:tabs>
          <w:tab w:val="left" w:pos="7968"/>
        </w:tabs>
        <w:rPr>
          <w:rFonts w:asciiTheme="minorHAnsi" w:hAnsiTheme="minorHAnsi" w:cstheme="minorHAnsi"/>
        </w:rPr>
      </w:pPr>
    </w:p>
    <w:p w14:paraId="0F55290A" w14:textId="77777777" w:rsidR="001E3EDE" w:rsidRDefault="001E3EDE" w:rsidP="000E36AC">
      <w:pPr>
        <w:tabs>
          <w:tab w:val="left" w:pos="7968"/>
        </w:tabs>
        <w:rPr>
          <w:rFonts w:asciiTheme="minorHAnsi" w:hAnsiTheme="minorHAnsi" w:cstheme="minorHAnsi"/>
        </w:rPr>
      </w:pPr>
    </w:p>
    <w:p w14:paraId="0E82B298" w14:textId="77777777" w:rsidR="001E3EDE" w:rsidRDefault="001E3EDE" w:rsidP="000E36AC">
      <w:pPr>
        <w:tabs>
          <w:tab w:val="left" w:pos="7968"/>
        </w:tabs>
        <w:rPr>
          <w:rFonts w:asciiTheme="minorHAnsi" w:hAnsiTheme="minorHAnsi" w:cstheme="minorHAnsi"/>
        </w:rPr>
      </w:pPr>
    </w:p>
    <w:p w14:paraId="699384D4" w14:textId="77777777" w:rsidR="001E3EDE" w:rsidRDefault="001E3EDE" w:rsidP="000E36AC">
      <w:pPr>
        <w:tabs>
          <w:tab w:val="left" w:pos="7968"/>
        </w:tabs>
        <w:rPr>
          <w:rFonts w:asciiTheme="minorHAnsi" w:hAnsiTheme="minorHAnsi" w:cstheme="minorHAnsi"/>
        </w:rPr>
      </w:pPr>
    </w:p>
    <w:p w14:paraId="65203614" w14:textId="77777777" w:rsidR="001E3EDE" w:rsidRDefault="001E3EDE" w:rsidP="000E36AC">
      <w:pPr>
        <w:tabs>
          <w:tab w:val="left" w:pos="7968"/>
        </w:tabs>
        <w:rPr>
          <w:rFonts w:asciiTheme="minorHAnsi" w:hAnsiTheme="minorHAnsi" w:cstheme="minorHAnsi"/>
        </w:rPr>
      </w:pPr>
    </w:p>
    <w:p w14:paraId="468F462C" w14:textId="77777777" w:rsidR="001E3EDE" w:rsidRDefault="001E3EDE" w:rsidP="000E36AC">
      <w:pPr>
        <w:tabs>
          <w:tab w:val="left" w:pos="7968"/>
        </w:tabs>
        <w:rPr>
          <w:rFonts w:asciiTheme="minorHAnsi" w:hAnsiTheme="minorHAnsi" w:cstheme="minorHAnsi"/>
        </w:rPr>
      </w:pPr>
    </w:p>
    <w:p w14:paraId="3C568601" w14:textId="77777777" w:rsidR="001E3EDE" w:rsidRDefault="001E3EDE" w:rsidP="000E36AC">
      <w:pPr>
        <w:tabs>
          <w:tab w:val="left" w:pos="7968"/>
        </w:tabs>
        <w:rPr>
          <w:rFonts w:asciiTheme="minorHAnsi" w:hAnsiTheme="minorHAnsi" w:cstheme="minorHAnsi"/>
        </w:rPr>
      </w:pPr>
    </w:p>
    <w:p w14:paraId="173AC313" w14:textId="77777777" w:rsidR="001E3EDE" w:rsidRDefault="001E3EDE" w:rsidP="000E36AC">
      <w:pPr>
        <w:tabs>
          <w:tab w:val="left" w:pos="7968"/>
        </w:tabs>
        <w:rPr>
          <w:rFonts w:asciiTheme="minorHAnsi" w:hAnsiTheme="minorHAnsi" w:cstheme="minorHAnsi"/>
        </w:rPr>
      </w:pPr>
    </w:p>
    <w:p w14:paraId="5A7553FA" w14:textId="77777777" w:rsidR="001E3EDE" w:rsidRDefault="001E3EDE" w:rsidP="000E36AC">
      <w:pPr>
        <w:tabs>
          <w:tab w:val="left" w:pos="7968"/>
        </w:tabs>
        <w:rPr>
          <w:rFonts w:asciiTheme="minorHAnsi" w:hAnsiTheme="minorHAnsi" w:cstheme="minorHAnsi"/>
        </w:rPr>
      </w:pPr>
    </w:p>
    <w:p w14:paraId="09C2F141" w14:textId="77777777" w:rsidR="001E3EDE" w:rsidRDefault="001E3EDE" w:rsidP="000E36AC">
      <w:pPr>
        <w:tabs>
          <w:tab w:val="left" w:pos="7968"/>
        </w:tabs>
        <w:rPr>
          <w:rFonts w:asciiTheme="minorHAnsi" w:hAnsiTheme="minorHAnsi" w:cstheme="minorHAnsi"/>
        </w:rPr>
      </w:pPr>
    </w:p>
    <w:p w14:paraId="74A7BFA9" w14:textId="77777777" w:rsidR="001E3EDE" w:rsidRDefault="001E3EDE" w:rsidP="000E36AC">
      <w:pPr>
        <w:tabs>
          <w:tab w:val="left" w:pos="7968"/>
        </w:tabs>
        <w:rPr>
          <w:rFonts w:asciiTheme="minorHAnsi" w:hAnsiTheme="minorHAnsi" w:cstheme="minorHAnsi"/>
        </w:rPr>
        <w:sectPr w:rsidR="001E3EDE" w:rsidSect="000E36AC">
          <w:pgSz w:w="11906" w:h="16838" w:code="9"/>
          <w:pgMar w:top="1440" w:right="1134" w:bottom="1440" w:left="1134" w:header="720" w:footer="720" w:gutter="0"/>
          <w:cols w:space="720"/>
          <w:docGrid w:linePitch="600" w:charSpace="32768"/>
        </w:sectPr>
      </w:pPr>
    </w:p>
    <w:p w14:paraId="1466DC10" w14:textId="77777777" w:rsidR="001E3EDE" w:rsidRDefault="001E3EDE" w:rsidP="000E36AC">
      <w:pPr>
        <w:tabs>
          <w:tab w:val="left" w:pos="7968"/>
        </w:tabs>
        <w:rPr>
          <w:rFonts w:asciiTheme="minorHAnsi" w:hAnsiTheme="minorHAnsi" w:cstheme="minorHAnsi"/>
        </w:rPr>
      </w:pPr>
    </w:p>
    <w:p w14:paraId="017F0D00" w14:textId="77777777" w:rsidR="001E3EDE" w:rsidRDefault="001E3EDE" w:rsidP="001E3EDE">
      <w:pPr>
        <w:rPr>
          <w:rFonts w:asciiTheme="minorHAnsi" w:hAnsiTheme="minorHAnsi" w:cstheme="minorHAnsi"/>
        </w:rPr>
      </w:pPr>
    </w:p>
    <w:p w14:paraId="539520E6" w14:textId="4D00090F" w:rsidR="001E3EDE" w:rsidRPr="00747A18" w:rsidRDefault="001E3EDE" w:rsidP="001E3EDE">
      <w:pPr>
        <w:spacing w:line="360" w:lineRule="auto"/>
        <w:jc w:val="center"/>
        <w:outlineLvl w:val="1"/>
        <w:rPr>
          <w:rFonts w:ascii="Calibri" w:hAnsi="Calibri" w:cs="Calibri"/>
          <w:b/>
        </w:rPr>
      </w:pPr>
      <w:bookmarkStart w:id="133" w:name="_Toc186290163"/>
      <w:bookmarkStart w:id="134" w:name="_Toc186476317"/>
      <w:bookmarkStart w:id="135" w:name="_Toc186813327"/>
      <w:bookmarkStart w:id="136" w:name="_Toc187165731"/>
      <w:r w:rsidRPr="00747A18">
        <w:rPr>
          <w:rFonts w:ascii="Calibri" w:hAnsi="Calibri" w:cs="Calibri"/>
          <w:b/>
        </w:rPr>
        <w:t>Interfaz Proveedor</w:t>
      </w:r>
      <w:bookmarkEnd w:id="133"/>
      <w:bookmarkEnd w:id="134"/>
      <w:bookmarkEnd w:id="135"/>
      <w:bookmarkEnd w:id="136"/>
    </w:p>
    <w:p w14:paraId="7C410628" w14:textId="1B1C082D" w:rsidR="001E3EDE" w:rsidRDefault="001E3EDE" w:rsidP="001E3EDE">
      <w:pPr>
        <w:tabs>
          <w:tab w:val="left" w:pos="6444"/>
        </w:tabs>
        <w:rPr>
          <w:rFonts w:asciiTheme="minorHAnsi" w:hAnsiTheme="minorHAnsi" w:cstheme="minorHAnsi"/>
        </w:rPr>
      </w:pPr>
    </w:p>
    <w:p w14:paraId="143E140F" w14:textId="77777777" w:rsidR="001E3EDE" w:rsidRDefault="00C72467" w:rsidP="001E3EDE">
      <w:pPr>
        <w:tabs>
          <w:tab w:val="left" w:pos="6444"/>
        </w:tabs>
        <w:rPr>
          <w:rFonts w:asciiTheme="minorHAnsi" w:hAnsiTheme="minorHAnsi" w:cstheme="minorHAnsi"/>
        </w:rPr>
      </w:pPr>
      <w:r>
        <w:rPr>
          <w:noProof/>
        </w:rPr>
        <w:drawing>
          <wp:anchor distT="0" distB="0" distL="114300" distR="114300" simplePos="0" relativeHeight="251674624" behindDoc="0" locked="0" layoutInCell="1" allowOverlap="1" wp14:anchorId="08E356FB" wp14:editId="44F52857">
            <wp:simplePos x="1303020" y="1965960"/>
            <wp:positionH relativeFrom="margin">
              <wp:align>center</wp:align>
            </wp:positionH>
            <wp:positionV relativeFrom="margin">
              <wp:align>center</wp:align>
            </wp:positionV>
            <wp:extent cx="8130540" cy="3870325"/>
            <wp:effectExtent l="0" t="0" r="3810" b="0"/>
            <wp:wrapSquare wrapText="bothSides"/>
            <wp:docPr id="512605207"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5207" name="Imagen 4" descr="Interfaz de usuario gráfica&#10;&#10;Descripción generada automá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85" r="3883"/>
                    <a:stretch/>
                  </pic:blipFill>
                  <pic:spPr bwMode="auto">
                    <a:xfrm>
                      <a:off x="0" y="0"/>
                      <a:ext cx="8130540" cy="387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EDE">
        <w:rPr>
          <w:rFonts w:asciiTheme="minorHAnsi" w:hAnsiTheme="minorHAnsi" w:cstheme="minorHAnsi"/>
        </w:rPr>
        <w:tab/>
      </w:r>
    </w:p>
    <w:p w14:paraId="2168A303" w14:textId="77777777" w:rsidR="00C72467" w:rsidRDefault="00C72467" w:rsidP="001E3EDE">
      <w:pPr>
        <w:tabs>
          <w:tab w:val="left" w:pos="6444"/>
        </w:tabs>
        <w:rPr>
          <w:rFonts w:asciiTheme="minorHAnsi" w:hAnsiTheme="minorHAnsi" w:cstheme="minorHAnsi"/>
        </w:rPr>
      </w:pPr>
    </w:p>
    <w:p w14:paraId="7DCF7588" w14:textId="77777777" w:rsidR="00C72467" w:rsidRDefault="00C72467" w:rsidP="001E3EDE">
      <w:pPr>
        <w:tabs>
          <w:tab w:val="left" w:pos="6444"/>
        </w:tabs>
        <w:rPr>
          <w:rFonts w:asciiTheme="minorHAnsi" w:hAnsiTheme="minorHAnsi" w:cstheme="minorHAnsi"/>
        </w:rPr>
      </w:pPr>
    </w:p>
    <w:p w14:paraId="246A6964" w14:textId="77777777" w:rsidR="00C72467" w:rsidRDefault="00C72467" w:rsidP="001E3EDE">
      <w:pPr>
        <w:tabs>
          <w:tab w:val="left" w:pos="6444"/>
        </w:tabs>
        <w:rPr>
          <w:rFonts w:asciiTheme="minorHAnsi" w:hAnsiTheme="minorHAnsi" w:cstheme="minorHAnsi"/>
        </w:rPr>
      </w:pPr>
    </w:p>
    <w:p w14:paraId="65E5F19A" w14:textId="77777777" w:rsidR="00C72467" w:rsidRDefault="00C72467" w:rsidP="001E3EDE">
      <w:pPr>
        <w:tabs>
          <w:tab w:val="left" w:pos="6444"/>
        </w:tabs>
        <w:rPr>
          <w:rFonts w:asciiTheme="minorHAnsi" w:hAnsiTheme="minorHAnsi" w:cstheme="minorHAnsi"/>
        </w:rPr>
        <w:sectPr w:rsidR="00C72467" w:rsidSect="001E3EDE">
          <w:pgSz w:w="16838" w:h="11906" w:orient="landscape" w:code="9"/>
          <w:pgMar w:top="1134" w:right="1440" w:bottom="1134" w:left="1440" w:header="720" w:footer="720" w:gutter="0"/>
          <w:cols w:space="720"/>
          <w:docGrid w:linePitch="600" w:charSpace="32768"/>
        </w:sectPr>
      </w:pPr>
    </w:p>
    <w:p w14:paraId="1CFF4C37" w14:textId="6E507BC1" w:rsidR="00C72467" w:rsidRPr="00B34862" w:rsidRDefault="00C72467" w:rsidP="00C72467">
      <w:pPr>
        <w:pStyle w:val="Ttulo3"/>
        <w:rPr>
          <w:rFonts w:ascii="Calibri" w:hAnsi="Calibri" w:cs="Calibri"/>
          <w:b w:val="0"/>
          <w:bCs w:val="0"/>
          <w:color w:val="000000" w:themeColor="text1"/>
          <w:sz w:val="24"/>
          <w:szCs w:val="24"/>
        </w:rPr>
      </w:pPr>
      <w:bookmarkStart w:id="137" w:name="_Toc186290164"/>
      <w:bookmarkStart w:id="138" w:name="_Toc186476318"/>
      <w:bookmarkStart w:id="139" w:name="_Toc186813328"/>
      <w:bookmarkStart w:id="140" w:name="_Toc187165732"/>
      <w:r>
        <w:rPr>
          <w:rFonts w:ascii="Calibri" w:hAnsi="Calibri" w:cs="Calibri"/>
          <w:color w:val="000000" w:themeColor="text1"/>
          <w:sz w:val="24"/>
          <w:szCs w:val="24"/>
        </w:rPr>
        <w:lastRenderedPageBreak/>
        <w:t>Descripción breve</w:t>
      </w:r>
      <w:bookmarkEnd w:id="137"/>
      <w:bookmarkEnd w:id="138"/>
      <w:bookmarkEnd w:id="139"/>
      <w:bookmarkEnd w:id="140"/>
    </w:p>
    <w:p w14:paraId="091B9255" w14:textId="77777777" w:rsidR="00C72467" w:rsidRDefault="00C72467" w:rsidP="00C72467">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los proveedores</w:t>
      </w:r>
      <w:r w:rsidRPr="00C51BDB">
        <w:rPr>
          <w:rFonts w:ascii="Calibri" w:hAnsi="Calibri" w:cs="Calibri"/>
        </w:rPr>
        <w:t xml:space="preserve"> en la aplicación.</w:t>
      </w:r>
    </w:p>
    <w:p w14:paraId="01C96AC6" w14:textId="77777777" w:rsidR="00C72467" w:rsidRDefault="00C72467" w:rsidP="00C72467">
      <w:pPr>
        <w:rPr>
          <w:rFonts w:ascii="Calibri" w:hAnsi="Calibri" w:cs="Calibri"/>
        </w:rPr>
      </w:pPr>
    </w:p>
    <w:p w14:paraId="2711E1A2" w14:textId="77777777" w:rsidR="00C72467" w:rsidRPr="00B81B79" w:rsidRDefault="00C72467" w:rsidP="00C72467">
      <w:pPr>
        <w:rPr>
          <w:rFonts w:ascii="Calibri" w:hAnsi="Calibri" w:cs="Calibri"/>
          <w:b/>
          <w:bCs/>
        </w:rPr>
      </w:pPr>
      <w:r w:rsidRPr="00B34862">
        <w:rPr>
          <w:rFonts w:ascii="Calibri" w:hAnsi="Calibri" w:cs="Calibri"/>
          <w:b/>
          <w:bCs/>
        </w:rPr>
        <w:t>Funcionalidades principales</w:t>
      </w:r>
    </w:p>
    <w:p w14:paraId="7409C411" w14:textId="51DEE8DF"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Cargar Datos Iniciales:</w:t>
      </w:r>
    </w:p>
    <w:p w14:paraId="35B3A435" w14:textId="77777777" w:rsidR="00C72467" w:rsidRPr="003C69CB" w:rsidRDefault="00C72467" w:rsidP="00FF1527">
      <w:pPr>
        <w:pStyle w:val="Prrafodelista"/>
        <w:numPr>
          <w:ilvl w:val="0"/>
          <w:numId w:val="319"/>
        </w:numPr>
      </w:pPr>
      <w:r w:rsidRPr="003C69CB">
        <w:t>Configura los estados de los proveedores ("Activo", "No Activo").</w:t>
      </w:r>
    </w:p>
    <w:p w14:paraId="47AF4B9D" w14:textId="77777777" w:rsidR="00C72467" w:rsidRPr="003C69CB" w:rsidRDefault="00C72467" w:rsidP="00FF1527">
      <w:pPr>
        <w:pStyle w:val="Prrafodelista"/>
        <w:numPr>
          <w:ilvl w:val="0"/>
          <w:numId w:val="319"/>
        </w:numPr>
      </w:pPr>
      <w:r w:rsidRPr="003C69CB">
        <w:t>Muestra los proveedores existentes en la tabla.</w:t>
      </w:r>
    </w:p>
    <w:p w14:paraId="2AF48F04" w14:textId="77777777" w:rsidR="00C72467" w:rsidRDefault="00C72467" w:rsidP="00FF1527">
      <w:pPr>
        <w:pStyle w:val="Prrafodelista"/>
        <w:numPr>
          <w:ilvl w:val="0"/>
          <w:numId w:val="319"/>
        </w:numPr>
      </w:pPr>
      <w:r w:rsidRPr="003C69CB">
        <w:t>Genera automáticamente un código único para nuevos registros.</w:t>
      </w:r>
    </w:p>
    <w:p w14:paraId="61F9773C" w14:textId="77777777" w:rsidR="00576634" w:rsidRPr="003C69CB" w:rsidRDefault="00576634" w:rsidP="00576634">
      <w:pPr>
        <w:pStyle w:val="Prrafodelista"/>
        <w:spacing w:after="160" w:line="259" w:lineRule="auto"/>
        <w:ind w:left="1440"/>
        <w:jc w:val="both"/>
        <w:rPr>
          <w:rFonts w:ascii="Calibri" w:hAnsi="Calibri" w:cs="Calibri"/>
        </w:rPr>
      </w:pPr>
    </w:p>
    <w:p w14:paraId="031F6326" w14:textId="4963643F"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Agregar Proveedores</w:t>
      </w:r>
      <w:r w:rsidRPr="00576634">
        <w:rPr>
          <w:rFonts w:ascii="Calibri" w:hAnsi="Calibri" w:cs="Calibri"/>
        </w:rPr>
        <w:t>:</w:t>
      </w:r>
    </w:p>
    <w:p w14:paraId="662B6259" w14:textId="77777777" w:rsidR="00C72467" w:rsidRDefault="00C72467" w:rsidP="00C72467">
      <w:pPr>
        <w:pStyle w:val="Prrafodelista"/>
        <w:numPr>
          <w:ilvl w:val="1"/>
          <w:numId w:val="360"/>
        </w:numPr>
        <w:spacing w:after="160" w:line="259" w:lineRule="auto"/>
        <w:jc w:val="both"/>
        <w:rPr>
          <w:rFonts w:ascii="Calibri" w:hAnsi="Calibri" w:cs="Calibri"/>
        </w:rPr>
      </w:pPr>
      <w:r w:rsidRPr="003C69CB">
        <w:rPr>
          <w:rFonts w:ascii="Calibri" w:hAnsi="Calibri" w:cs="Calibri"/>
        </w:rPr>
        <w:t>Permite registrar un nuevo proveedor ingresando sus datos básicos, como nombres, apellidos, cédula, teléfono y correo electrónico.</w:t>
      </w:r>
    </w:p>
    <w:p w14:paraId="17F34CA0" w14:textId="77777777" w:rsidR="00576634" w:rsidRPr="003C69CB" w:rsidRDefault="00576634" w:rsidP="00576634">
      <w:pPr>
        <w:pStyle w:val="Prrafodelista"/>
        <w:spacing w:after="160" w:line="259" w:lineRule="auto"/>
        <w:ind w:left="1440"/>
        <w:jc w:val="both"/>
        <w:rPr>
          <w:rFonts w:ascii="Calibri" w:hAnsi="Calibri" w:cs="Calibri"/>
        </w:rPr>
      </w:pPr>
    </w:p>
    <w:p w14:paraId="2968DD5B" w14:textId="2A0DCDFC"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Modificar Proveedores:</w:t>
      </w:r>
    </w:p>
    <w:p w14:paraId="3700C18D" w14:textId="77777777" w:rsidR="00C72467" w:rsidRDefault="00C72467" w:rsidP="00C72467">
      <w:pPr>
        <w:pStyle w:val="Prrafodelista"/>
        <w:numPr>
          <w:ilvl w:val="1"/>
          <w:numId w:val="360"/>
        </w:numPr>
        <w:spacing w:after="160" w:line="259" w:lineRule="auto"/>
        <w:jc w:val="both"/>
        <w:rPr>
          <w:rFonts w:ascii="Calibri" w:hAnsi="Calibri" w:cs="Calibri"/>
        </w:rPr>
      </w:pPr>
      <w:r w:rsidRPr="003C69CB">
        <w:rPr>
          <w:rFonts w:ascii="Calibri" w:hAnsi="Calibri" w:cs="Calibri"/>
        </w:rPr>
        <w:t>Actualiza los datos de un proveedor seleccionado en la tabla.</w:t>
      </w:r>
    </w:p>
    <w:p w14:paraId="09DFEF47" w14:textId="77777777" w:rsidR="00576634" w:rsidRPr="003C69CB" w:rsidRDefault="00576634" w:rsidP="00576634">
      <w:pPr>
        <w:pStyle w:val="Prrafodelista"/>
        <w:spacing w:after="160" w:line="259" w:lineRule="auto"/>
        <w:ind w:left="1440"/>
        <w:jc w:val="both"/>
        <w:rPr>
          <w:rFonts w:ascii="Calibri" w:hAnsi="Calibri" w:cs="Calibri"/>
        </w:rPr>
      </w:pPr>
    </w:p>
    <w:p w14:paraId="330E21BB" w14:textId="2F5415F2" w:rsidR="00C72467" w:rsidRPr="00576634" w:rsidRDefault="00C72467"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Eliminar Proveedores:</w:t>
      </w:r>
    </w:p>
    <w:p w14:paraId="7C65E3F3" w14:textId="3DA92938" w:rsidR="00FF1527" w:rsidRDefault="00C72467" w:rsidP="00FF1527">
      <w:pPr>
        <w:pStyle w:val="Prrafodelista"/>
        <w:numPr>
          <w:ilvl w:val="1"/>
          <w:numId w:val="360"/>
        </w:numPr>
        <w:spacing w:after="160" w:line="259" w:lineRule="auto"/>
        <w:jc w:val="both"/>
        <w:rPr>
          <w:rFonts w:ascii="Calibri" w:hAnsi="Calibri" w:cs="Calibri"/>
        </w:rPr>
      </w:pPr>
      <w:r w:rsidRPr="003C69CB">
        <w:rPr>
          <w:rFonts w:ascii="Calibri" w:hAnsi="Calibri" w:cs="Calibri"/>
        </w:rPr>
        <w:t>Elimina un proveedor seleccionado de la tabla y de la base de datos tras confirmación.</w:t>
      </w:r>
    </w:p>
    <w:p w14:paraId="7DA54D47" w14:textId="77777777" w:rsidR="00FF1527" w:rsidRPr="00FF1527" w:rsidRDefault="00FF1527" w:rsidP="00FF1527">
      <w:pPr>
        <w:pStyle w:val="Prrafodelista"/>
        <w:spacing w:after="160" w:line="259" w:lineRule="auto"/>
        <w:ind w:left="1440"/>
        <w:jc w:val="both"/>
        <w:rPr>
          <w:rFonts w:ascii="Calibri" w:hAnsi="Calibri" w:cs="Calibri"/>
        </w:rPr>
      </w:pPr>
    </w:p>
    <w:p w14:paraId="391AFF50"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Búsqueda y filtrado:</w:t>
      </w:r>
    </w:p>
    <w:p w14:paraId="5BC174BB" w14:textId="6F102E5D" w:rsidR="00576634" w:rsidRPr="0018290D" w:rsidRDefault="00576634" w:rsidP="00FF1527">
      <w:pPr>
        <w:pStyle w:val="Prrafodelista"/>
        <w:numPr>
          <w:ilvl w:val="0"/>
          <w:numId w:val="424"/>
        </w:numPr>
      </w:pPr>
      <w:r w:rsidRPr="0018290D">
        <w:t xml:space="preserve">Ofrece opciones para buscar </w:t>
      </w:r>
      <w:r w:rsidR="00FF1527">
        <w:t>proveedores</w:t>
      </w:r>
      <w:r w:rsidRPr="0018290D">
        <w:t xml:space="preserve"> por diferentes criterios.</w:t>
      </w:r>
    </w:p>
    <w:p w14:paraId="4B7A0F7E" w14:textId="2C8B231B" w:rsidR="00576634" w:rsidRDefault="00576634" w:rsidP="00FF1527">
      <w:pPr>
        <w:pStyle w:val="Prrafodelista"/>
        <w:numPr>
          <w:ilvl w:val="0"/>
          <w:numId w:val="424"/>
        </w:numPr>
      </w:pPr>
      <w:r w:rsidRPr="0018290D">
        <w:t>Filtra la tabla mostrando solo los resultados relevantes.</w:t>
      </w:r>
    </w:p>
    <w:p w14:paraId="3C5497EA" w14:textId="77777777" w:rsidR="00FF1527" w:rsidRPr="00FF1527" w:rsidRDefault="00FF1527" w:rsidP="00FF1527">
      <w:pPr>
        <w:pStyle w:val="Prrafodelista"/>
        <w:ind w:left="1440"/>
      </w:pPr>
    </w:p>
    <w:p w14:paraId="48EF9D30" w14:textId="77777777" w:rsidR="00576634" w:rsidRPr="00576634" w:rsidRDefault="00576634" w:rsidP="00576634">
      <w:pPr>
        <w:pStyle w:val="Prrafodelista"/>
        <w:numPr>
          <w:ilvl w:val="0"/>
          <w:numId w:val="361"/>
        </w:numPr>
        <w:spacing w:after="160" w:line="259" w:lineRule="auto"/>
        <w:jc w:val="both"/>
        <w:rPr>
          <w:rFonts w:ascii="Calibri" w:hAnsi="Calibri" w:cs="Calibri"/>
        </w:rPr>
      </w:pPr>
      <w:r w:rsidRPr="00576634">
        <w:rPr>
          <w:rFonts w:ascii="Calibri" w:hAnsi="Calibri" w:cs="Calibri"/>
          <w:b/>
          <w:bCs/>
        </w:rPr>
        <w:t>Exportar a Excel:</w:t>
      </w:r>
    </w:p>
    <w:p w14:paraId="751B43C9" w14:textId="6110E130" w:rsidR="00576634" w:rsidRDefault="00576634" w:rsidP="00576634">
      <w:pPr>
        <w:pStyle w:val="Prrafodelista"/>
        <w:numPr>
          <w:ilvl w:val="1"/>
          <w:numId w:val="191"/>
        </w:numPr>
        <w:spacing w:after="160" w:line="259" w:lineRule="auto"/>
        <w:jc w:val="both"/>
        <w:rPr>
          <w:rFonts w:ascii="Calibri" w:hAnsi="Calibri" w:cs="Calibri"/>
        </w:rPr>
      </w:pPr>
      <w:r w:rsidRPr="003C69CB">
        <w:rPr>
          <w:rFonts w:ascii="Calibri" w:hAnsi="Calibri" w:cs="Calibri"/>
        </w:rPr>
        <w:t>Genera un archivo Excel con los datos visibles de la tabla de proveedores.</w:t>
      </w:r>
    </w:p>
    <w:p w14:paraId="77565257" w14:textId="77777777" w:rsidR="00FF1527" w:rsidRPr="00FF1527" w:rsidRDefault="00FF1527" w:rsidP="00FF1527">
      <w:pPr>
        <w:pStyle w:val="Prrafodelista"/>
        <w:spacing w:after="160" w:line="259" w:lineRule="auto"/>
        <w:ind w:left="1440"/>
        <w:jc w:val="both"/>
        <w:rPr>
          <w:rFonts w:ascii="Calibri" w:hAnsi="Calibri" w:cs="Calibri"/>
        </w:rPr>
      </w:pPr>
    </w:p>
    <w:p w14:paraId="3204771F"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Visualización:</w:t>
      </w:r>
    </w:p>
    <w:p w14:paraId="705AB8E6" w14:textId="4DB2DA59" w:rsidR="00576634" w:rsidRPr="0018290D" w:rsidRDefault="00576634" w:rsidP="0057663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los </w:t>
      </w:r>
      <w:r w:rsidR="00FF1527">
        <w:rPr>
          <w:rFonts w:ascii="Calibri" w:hAnsi="Calibri" w:cs="Calibri"/>
        </w:rPr>
        <w:t>proveedores</w:t>
      </w:r>
      <w:r w:rsidRPr="0018290D">
        <w:rPr>
          <w:rFonts w:ascii="Calibri" w:hAnsi="Calibri" w:cs="Calibri"/>
        </w:rPr>
        <w:t xml:space="preserve"> en una tabla interactiva.</w:t>
      </w:r>
    </w:p>
    <w:p w14:paraId="7F753F2F" w14:textId="45CD2B0F" w:rsidR="00576634" w:rsidRDefault="00576634"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FF1527">
        <w:rPr>
          <w:rFonts w:ascii="Calibri" w:hAnsi="Calibri" w:cs="Calibri"/>
        </w:rPr>
        <w:t>proveedor</w:t>
      </w:r>
      <w:r w:rsidRPr="0018290D">
        <w:rPr>
          <w:rFonts w:ascii="Calibri" w:hAnsi="Calibri" w:cs="Calibri"/>
        </w:rPr>
        <w:t xml:space="preserve"> (activo/inactivo).</w:t>
      </w:r>
    </w:p>
    <w:p w14:paraId="08A9E5DC" w14:textId="77777777" w:rsidR="00FF1527" w:rsidRPr="00FF1527" w:rsidRDefault="00FF1527" w:rsidP="00FF1527">
      <w:pPr>
        <w:pStyle w:val="Prrafodelista"/>
        <w:tabs>
          <w:tab w:val="left" w:pos="2388"/>
        </w:tabs>
        <w:spacing w:after="160" w:line="259" w:lineRule="auto"/>
        <w:ind w:left="1440"/>
        <w:jc w:val="both"/>
        <w:rPr>
          <w:rFonts w:ascii="Calibri" w:hAnsi="Calibri" w:cs="Calibri"/>
        </w:rPr>
      </w:pPr>
    </w:p>
    <w:p w14:paraId="5005EA9B" w14:textId="77777777" w:rsidR="00576634" w:rsidRPr="00576634" w:rsidRDefault="00576634" w:rsidP="00576634">
      <w:pPr>
        <w:pStyle w:val="Prrafodelista"/>
        <w:numPr>
          <w:ilvl w:val="0"/>
          <w:numId w:val="361"/>
        </w:numPr>
        <w:tabs>
          <w:tab w:val="left" w:pos="2388"/>
        </w:tabs>
        <w:spacing w:after="160" w:line="259" w:lineRule="auto"/>
        <w:jc w:val="both"/>
        <w:rPr>
          <w:rFonts w:ascii="Calibri" w:hAnsi="Calibri" w:cs="Calibri"/>
          <w:b/>
          <w:bCs/>
        </w:rPr>
      </w:pPr>
      <w:r w:rsidRPr="00576634">
        <w:rPr>
          <w:rFonts w:ascii="Calibri" w:hAnsi="Calibri" w:cs="Calibri"/>
          <w:b/>
          <w:bCs/>
        </w:rPr>
        <w:t>Interacción con la tabla:</w:t>
      </w:r>
    </w:p>
    <w:p w14:paraId="0E0611F4" w14:textId="669C4C7E" w:rsidR="00576634" w:rsidRPr="0018290D" w:rsidRDefault="00576634" w:rsidP="0057663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Permite seleccionar </w:t>
      </w:r>
      <w:r w:rsidR="00FF1527">
        <w:rPr>
          <w:rFonts w:ascii="Calibri" w:hAnsi="Calibri" w:cs="Calibri"/>
        </w:rPr>
        <w:t>proveedores</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19EB88B9" w14:textId="72AEE973" w:rsidR="00576634" w:rsidRPr="0018290D" w:rsidRDefault="00576634" w:rsidP="0057663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Visualiza los detalles del </w:t>
      </w:r>
      <w:r w:rsidR="00FF1527">
        <w:rPr>
          <w:rFonts w:ascii="Calibri" w:hAnsi="Calibri" w:cs="Calibri"/>
        </w:rPr>
        <w:t>proveedor</w:t>
      </w:r>
      <w:r w:rsidRPr="0018290D">
        <w:rPr>
          <w:rFonts w:ascii="Calibri" w:hAnsi="Calibri" w:cs="Calibri"/>
        </w:rPr>
        <w:t xml:space="preserve"> seleccionado en los campos de edición.</w:t>
      </w:r>
    </w:p>
    <w:p w14:paraId="45AAAF46" w14:textId="77777777" w:rsidR="00576634" w:rsidRPr="00576634" w:rsidRDefault="00576634" w:rsidP="00576634">
      <w:pPr>
        <w:spacing w:after="160" w:line="259" w:lineRule="auto"/>
        <w:jc w:val="both"/>
        <w:rPr>
          <w:rFonts w:ascii="Calibri" w:hAnsi="Calibri" w:cs="Calibri"/>
        </w:rPr>
      </w:pPr>
    </w:p>
    <w:p w14:paraId="35FEE748" w14:textId="28A23332" w:rsidR="00C72467" w:rsidRDefault="00C72467" w:rsidP="00C72467">
      <w:pPr>
        <w:tabs>
          <w:tab w:val="left" w:pos="2016"/>
        </w:tabs>
        <w:rPr>
          <w:rFonts w:asciiTheme="minorHAnsi" w:hAnsiTheme="minorHAnsi" w:cstheme="minorHAnsi"/>
        </w:rPr>
      </w:pPr>
    </w:p>
    <w:p w14:paraId="51FAAD63" w14:textId="77777777" w:rsidR="00C72467" w:rsidRDefault="00C72467" w:rsidP="00C72467">
      <w:pPr>
        <w:tabs>
          <w:tab w:val="left" w:pos="2016"/>
        </w:tabs>
        <w:rPr>
          <w:rFonts w:asciiTheme="minorHAnsi" w:hAnsiTheme="minorHAnsi" w:cstheme="minorHAnsi"/>
        </w:rPr>
      </w:pPr>
      <w:r>
        <w:rPr>
          <w:rFonts w:asciiTheme="minorHAnsi" w:hAnsiTheme="minorHAnsi" w:cstheme="minorHAnsi"/>
        </w:rPr>
        <w:tab/>
      </w:r>
    </w:p>
    <w:p w14:paraId="13DBABB5" w14:textId="77777777" w:rsidR="00576634" w:rsidRDefault="00576634" w:rsidP="00C72467">
      <w:pPr>
        <w:tabs>
          <w:tab w:val="left" w:pos="2016"/>
        </w:tabs>
        <w:rPr>
          <w:rFonts w:asciiTheme="minorHAnsi" w:hAnsiTheme="minorHAnsi" w:cstheme="minorHAnsi"/>
        </w:rPr>
      </w:pPr>
    </w:p>
    <w:p w14:paraId="166A4DBC" w14:textId="77777777" w:rsidR="00FF1527" w:rsidRDefault="00FF1527" w:rsidP="00C72467">
      <w:pPr>
        <w:tabs>
          <w:tab w:val="left" w:pos="2016"/>
        </w:tabs>
        <w:rPr>
          <w:rFonts w:asciiTheme="minorHAnsi" w:hAnsiTheme="minorHAnsi" w:cstheme="minorHAnsi"/>
        </w:rPr>
      </w:pPr>
    </w:p>
    <w:p w14:paraId="12B786BB" w14:textId="77777777" w:rsidR="00FF1527" w:rsidRDefault="00FF1527" w:rsidP="00C72467">
      <w:pPr>
        <w:tabs>
          <w:tab w:val="left" w:pos="2016"/>
        </w:tabs>
        <w:rPr>
          <w:rFonts w:asciiTheme="minorHAnsi" w:hAnsiTheme="minorHAnsi" w:cstheme="minorHAnsi"/>
        </w:rPr>
      </w:pPr>
    </w:p>
    <w:p w14:paraId="320A2EC9" w14:textId="77777777" w:rsidR="00FF1527" w:rsidRDefault="00FF1527" w:rsidP="00C72467">
      <w:pPr>
        <w:tabs>
          <w:tab w:val="left" w:pos="2016"/>
        </w:tabs>
        <w:rPr>
          <w:rFonts w:asciiTheme="minorHAnsi" w:hAnsiTheme="minorHAnsi" w:cstheme="minorHAnsi"/>
        </w:rPr>
      </w:pPr>
    </w:p>
    <w:p w14:paraId="4999B932" w14:textId="77777777" w:rsidR="00576634" w:rsidRDefault="00576634" w:rsidP="00C72467">
      <w:pPr>
        <w:tabs>
          <w:tab w:val="left" w:pos="2016"/>
        </w:tabs>
        <w:rPr>
          <w:rFonts w:asciiTheme="minorHAnsi" w:hAnsiTheme="minorHAnsi" w:cstheme="minorHAnsi"/>
        </w:rPr>
      </w:pPr>
    </w:p>
    <w:p w14:paraId="2962A1E9" w14:textId="393E979C" w:rsidR="00576634" w:rsidRPr="009D5D1E" w:rsidRDefault="00576634" w:rsidP="00576634">
      <w:pPr>
        <w:pStyle w:val="Ttulo3"/>
        <w:jc w:val="center"/>
        <w:rPr>
          <w:rFonts w:ascii="Calibri" w:hAnsi="Calibri" w:cs="Calibri"/>
          <w:b w:val="0"/>
          <w:bCs w:val="0"/>
          <w:color w:val="000000" w:themeColor="text1"/>
          <w:sz w:val="24"/>
          <w:szCs w:val="24"/>
        </w:rPr>
      </w:pPr>
      <w:bookmarkStart w:id="141" w:name="_Toc187165733"/>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 proveedor</w:t>
      </w:r>
      <w:bookmarkEnd w:id="141"/>
    </w:p>
    <w:p w14:paraId="47EA2CF4" w14:textId="77777777" w:rsidR="00576634" w:rsidRDefault="00576634" w:rsidP="00576634">
      <w:pPr>
        <w:tabs>
          <w:tab w:val="left" w:pos="2388"/>
        </w:tabs>
        <w:jc w:val="both"/>
        <w:rPr>
          <w:rFonts w:ascii="Calibri" w:hAnsi="Calibri" w:cs="Calibri"/>
          <w:b/>
          <w:bCs/>
        </w:rPr>
      </w:pPr>
    </w:p>
    <w:p w14:paraId="7DCB6727" w14:textId="77777777" w:rsidR="00576634" w:rsidRDefault="00576634" w:rsidP="00576634">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7F412D30" w14:textId="41EC6C8B" w:rsidR="00576634" w:rsidRPr="0065367D" w:rsidRDefault="00576634" w:rsidP="00576634">
      <w:pPr>
        <w:tabs>
          <w:tab w:val="left" w:pos="2388"/>
        </w:tabs>
        <w:jc w:val="both"/>
        <w:rPr>
          <w:rFonts w:ascii="Calibri" w:hAnsi="Calibri" w:cs="Calibri"/>
        </w:rPr>
      </w:pPr>
      <w:r w:rsidRPr="0065367D">
        <w:rPr>
          <w:rFonts w:ascii="Calibri" w:hAnsi="Calibri" w:cs="Calibri"/>
        </w:rPr>
        <w:t xml:space="preserve">Para registrar un nuevo </w:t>
      </w:r>
      <w:r>
        <w:rPr>
          <w:rFonts w:ascii="Calibri" w:hAnsi="Calibri" w:cs="Calibri"/>
        </w:rPr>
        <w:t>pro</w:t>
      </w:r>
      <w:r w:rsidR="0017542C">
        <w:rPr>
          <w:rFonts w:ascii="Calibri" w:hAnsi="Calibri" w:cs="Calibri"/>
        </w:rPr>
        <w:t>veedor</w:t>
      </w:r>
      <w:r w:rsidRPr="0065367D">
        <w:rPr>
          <w:rFonts w:ascii="Calibri" w:hAnsi="Calibri" w:cs="Calibri"/>
        </w:rPr>
        <w:t>:</w:t>
      </w:r>
    </w:p>
    <w:p w14:paraId="026F8B8B" w14:textId="77777777" w:rsidR="00576634" w:rsidRPr="00576634" w:rsidRDefault="00576634" w:rsidP="00576634">
      <w:pPr>
        <w:pStyle w:val="Prrafodelista"/>
        <w:numPr>
          <w:ilvl w:val="0"/>
          <w:numId w:val="366"/>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0C4905C7" w14:textId="15E9B92D" w:rsidR="00576634" w:rsidRPr="00D042AF" w:rsidRDefault="00576634" w:rsidP="00576634">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686F5233" w14:textId="06CB5F12" w:rsidR="00576634" w:rsidRDefault="00576634" w:rsidP="00576634">
      <w:pPr>
        <w:pStyle w:val="Prrafodelista"/>
        <w:numPr>
          <w:ilvl w:val="1"/>
          <w:numId w:val="365"/>
        </w:numPr>
        <w:rPr>
          <w:rFonts w:ascii="Calibri" w:hAnsi="Calibri" w:cs="Calibri"/>
        </w:rPr>
      </w:pPr>
      <w:r>
        <w:rPr>
          <w:rFonts w:ascii="Calibri" w:hAnsi="Calibri" w:cs="Calibri"/>
        </w:rPr>
        <w:t>Apellidos</w:t>
      </w:r>
    </w:p>
    <w:p w14:paraId="11B15420" w14:textId="5644058F" w:rsidR="00576634" w:rsidRPr="002F11AF" w:rsidRDefault="00576634" w:rsidP="00576634">
      <w:pPr>
        <w:pStyle w:val="Prrafodelista"/>
        <w:numPr>
          <w:ilvl w:val="1"/>
          <w:numId w:val="365"/>
        </w:numPr>
        <w:rPr>
          <w:rFonts w:ascii="Calibri" w:hAnsi="Calibri" w:cs="Calibri"/>
        </w:rPr>
      </w:pPr>
      <w:r>
        <w:rPr>
          <w:rFonts w:ascii="Calibri" w:hAnsi="Calibri" w:cs="Calibri"/>
        </w:rPr>
        <w:t>Cédula</w:t>
      </w:r>
    </w:p>
    <w:p w14:paraId="5AF4FF81" w14:textId="71D535B2" w:rsidR="00576634" w:rsidRPr="00D042AF" w:rsidRDefault="00576634" w:rsidP="00576634">
      <w:pPr>
        <w:pStyle w:val="Prrafodelista"/>
        <w:numPr>
          <w:ilvl w:val="1"/>
          <w:numId w:val="365"/>
        </w:numPr>
        <w:rPr>
          <w:rFonts w:ascii="Calibri" w:hAnsi="Calibri" w:cs="Calibri"/>
        </w:rPr>
      </w:pPr>
      <w:r>
        <w:rPr>
          <w:rFonts w:ascii="Calibri" w:hAnsi="Calibri" w:cs="Calibri"/>
        </w:rPr>
        <w:t xml:space="preserve">Teléfono </w:t>
      </w:r>
    </w:p>
    <w:p w14:paraId="03FAD454" w14:textId="7CE1CD2A" w:rsidR="00576634" w:rsidRPr="00D042AF" w:rsidRDefault="00576634" w:rsidP="00576634">
      <w:pPr>
        <w:pStyle w:val="Prrafodelista"/>
        <w:numPr>
          <w:ilvl w:val="1"/>
          <w:numId w:val="365"/>
        </w:numPr>
        <w:rPr>
          <w:rFonts w:ascii="Calibri" w:hAnsi="Calibri" w:cs="Calibri"/>
        </w:rPr>
      </w:pPr>
      <w:r>
        <w:rPr>
          <w:rFonts w:ascii="Calibri" w:hAnsi="Calibri" w:cs="Calibri"/>
        </w:rPr>
        <w:t xml:space="preserve">Correo electrónico </w:t>
      </w:r>
    </w:p>
    <w:p w14:paraId="48B05389" w14:textId="5FDDF36B" w:rsidR="00576634" w:rsidRPr="007B013E" w:rsidRDefault="007B013E" w:rsidP="007B013E">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2F819160" w14:textId="77777777" w:rsidR="00576634" w:rsidRPr="0065367D" w:rsidRDefault="00576634" w:rsidP="00576634">
      <w:pPr>
        <w:pStyle w:val="Prrafodelista"/>
        <w:tabs>
          <w:tab w:val="left" w:pos="2388"/>
        </w:tabs>
        <w:ind w:left="1068"/>
        <w:jc w:val="both"/>
        <w:rPr>
          <w:rFonts w:ascii="Calibri" w:hAnsi="Calibri" w:cs="Calibri"/>
        </w:rPr>
      </w:pPr>
    </w:p>
    <w:p w14:paraId="18B2EB37" w14:textId="77777777" w:rsidR="00576634" w:rsidRPr="00576634" w:rsidRDefault="00576634" w:rsidP="00576634">
      <w:pPr>
        <w:pStyle w:val="Prrafodelista"/>
        <w:numPr>
          <w:ilvl w:val="0"/>
          <w:numId w:val="366"/>
        </w:numPr>
        <w:tabs>
          <w:tab w:val="left" w:pos="2388"/>
        </w:tabs>
        <w:spacing w:after="160" w:line="259" w:lineRule="auto"/>
        <w:jc w:val="both"/>
        <w:rPr>
          <w:rFonts w:ascii="Calibri" w:hAnsi="Calibri" w:cs="Calibri"/>
        </w:rPr>
      </w:pPr>
      <w:r w:rsidRPr="00576634">
        <w:rPr>
          <w:rFonts w:ascii="Calibri" w:hAnsi="Calibri" w:cs="Calibri"/>
        </w:rPr>
        <w:t>Haga clic en el botón "Agregar".</w:t>
      </w:r>
    </w:p>
    <w:p w14:paraId="22F66091" w14:textId="77777777" w:rsidR="00576634" w:rsidRDefault="00576634" w:rsidP="00576634">
      <w:pPr>
        <w:tabs>
          <w:tab w:val="left" w:pos="2388"/>
        </w:tabs>
        <w:jc w:val="both"/>
        <w:rPr>
          <w:rFonts w:ascii="Calibri" w:hAnsi="Calibri" w:cs="Calibri"/>
          <w:b/>
          <w:bCs/>
        </w:rPr>
      </w:pPr>
      <w:r w:rsidRPr="0065367D">
        <w:rPr>
          <w:rFonts w:ascii="Calibri" w:hAnsi="Calibri" w:cs="Calibri"/>
          <w:b/>
          <w:bCs/>
        </w:rPr>
        <w:t>Ejemplo correcto:</w:t>
      </w:r>
    </w:p>
    <w:p w14:paraId="5B560890"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Nombres: Rodolfo José</w:t>
      </w:r>
    </w:p>
    <w:p w14:paraId="0E9371F4"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Apellidos: Pérez Sojos</w:t>
      </w:r>
    </w:p>
    <w:p w14:paraId="498757DC"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Cédula: 0987654321</w:t>
      </w:r>
    </w:p>
    <w:p w14:paraId="684271EE" w14:textId="77777777" w:rsidR="009266A4" w:rsidRP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Teléfono: 0912345678</w:t>
      </w:r>
    </w:p>
    <w:p w14:paraId="58199D96" w14:textId="049F156B" w:rsidR="009266A4" w:rsidRDefault="009266A4" w:rsidP="009266A4">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23" w:history="1">
        <w:r w:rsidRPr="004957FA">
          <w:rPr>
            <w:rStyle w:val="Hipervnculo"/>
            <w:rFonts w:ascii="Calibri" w:hAnsi="Calibri" w:cs="Calibri"/>
          </w:rPr>
          <w:t>rofoldo08@gmail.com</w:t>
        </w:r>
      </w:hyperlink>
    </w:p>
    <w:p w14:paraId="7D21F684" w14:textId="14656B2E" w:rsidR="009266A4" w:rsidRPr="009266A4" w:rsidRDefault="009266A4" w:rsidP="009266A4">
      <w:pPr>
        <w:pStyle w:val="Prrafodelista"/>
        <w:numPr>
          <w:ilvl w:val="0"/>
          <w:numId w:val="368"/>
        </w:numPr>
        <w:tabs>
          <w:tab w:val="left" w:pos="4932"/>
        </w:tabs>
        <w:jc w:val="both"/>
        <w:rPr>
          <w:rFonts w:ascii="Calibri" w:hAnsi="Calibri" w:cs="Calibri"/>
        </w:rPr>
      </w:pPr>
      <w:r>
        <w:rPr>
          <w:rFonts w:ascii="Calibri" w:hAnsi="Calibri" w:cs="Calibri"/>
        </w:rPr>
        <w:t>Estado: Activo</w:t>
      </w:r>
    </w:p>
    <w:p w14:paraId="3CA31C79" w14:textId="77777777" w:rsidR="00576634" w:rsidRPr="0065367D" w:rsidRDefault="00576634" w:rsidP="00576634">
      <w:pPr>
        <w:tabs>
          <w:tab w:val="left" w:pos="2388"/>
        </w:tabs>
        <w:jc w:val="both"/>
        <w:rPr>
          <w:rFonts w:ascii="Calibri" w:hAnsi="Calibri" w:cs="Calibri"/>
          <w:b/>
          <w:bCs/>
        </w:rPr>
      </w:pPr>
    </w:p>
    <w:p w14:paraId="5888148A" w14:textId="244A71F1" w:rsidR="00576634" w:rsidRPr="007671FF" w:rsidRDefault="00576634" w:rsidP="00576634">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Pr>
          <w:rFonts w:ascii="Calibri" w:hAnsi="Calibri" w:cs="Calibri"/>
        </w:rPr>
        <w:t>pro</w:t>
      </w:r>
      <w:r w:rsidR="00161446">
        <w:rPr>
          <w:rFonts w:ascii="Calibri" w:hAnsi="Calibri" w:cs="Calibri"/>
        </w:rPr>
        <w:t>veedor</w:t>
      </w:r>
      <w:r w:rsidRPr="00B97114">
        <w:rPr>
          <w:rFonts w:ascii="Calibri" w:hAnsi="Calibri" w:cs="Calibri"/>
        </w:rPr>
        <w:t xml:space="preserve"> fue registrado correctamente. </w:t>
      </w:r>
      <w:r w:rsidRPr="0065367D">
        <w:rPr>
          <w:rFonts w:ascii="Calibri" w:hAnsi="Calibri" w:cs="Calibri"/>
        </w:rPr>
        <w:t>".</w:t>
      </w:r>
    </w:p>
    <w:p w14:paraId="7788D004" w14:textId="77777777" w:rsidR="00576634" w:rsidRDefault="00576634" w:rsidP="00576634">
      <w:pPr>
        <w:rPr>
          <w:rFonts w:ascii="Calibri" w:hAnsi="Calibri" w:cs="Calibri"/>
        </w:rPr>
      </w:pPr>
    </w:p>
    <w:p w14:paraId="56A11A25" w14:textId="77777777" w:rsidR="00576634" w:rsidRDefault="00576634" w:rsidP="00576634">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7D74DE78" w14:textId="77777777" w:rsidR="00576634" w:rsidRDefault="00576634" w:rsidP="00576634">
      <w:pPr>
        <w:jc w:val="both"/>
        <w:rPr>
          <w:rFonts w:ascii="Calibri" w:hAnsi="Calibri" w:cs="Calibri"/>
          <w:b/>
          <w:bCs/>
        </w:rPr>
      </w:pPr>
    </w:p>
    <w:p w14:paraId="0787AA6B" w14:textId="77777777" w:rsidR="00576634" w:rsidRDefault="00576634" w:rsidP="00576634">
      <w:pPr>
        <w:jc w:val="both"/>
        <w:rPr>
          <w:rFonts w:ascii="Calibri" w:hAnsi="Calibri" w:cs="Calibri"/>
        </w:rPr>
      </w:pPr>
      <w:r w:rsidRPr="00317ADC">
        <w:rPr>
          <w:rFonts w:ascii="Calibri" w:hAnsi="Calibri" w:cs="Calibri"/>
        </w:rPr>
        <w:t>¿Qué paso?</w:t>
      </w:r>
    </w:p>
    <w:p w14:paraId="7AA1720E" w14:textId="35FD2778" w:rsidR="00576634" w:rsidRDefault="00576634" w:rsidP="00576634">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Pr>
          <w:rFonts w:ascii="Calibri" w:hAnsi="Calibri" w:cs="Calibri"/>
        </w:rPr>
        <w:t>pr</w:t>
      </w:r>
      <w:r w:rsidR="00161446">
        <w:rPr>
          <w:rFonts w:ascii="Calibri" w:hAnsi="Calibri" w:cs="Calibri"/>
        </w:rPr>
        <w:t>oveedor</w:t>
      </w:r>
      <w:r w:rsidRPr="00317ADC">
        <w:rPr>
          <w:rFonts w:ascii="Calibri" w:hAnsi="Calibri" w:cs="Calibri"/>
        </w:rPr>
        <w:t xml:space="preserve"> con campos vacíos.</w:t>
      </w:r>
    </w:p>
    <w:p w14:paraId="1EA18337"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35339FD6" w14:textId="02F77E0E" w:rsidR="00576634" w:rsidRPr="00B84A0E" w:rsidRDefault="00576634" w:rsidP="00161446">
      <w:pPr>
        <w:pStyle w:val="Prrafodelista"/>
        <w:numPr>
          <w:ilvl w:val="0"/>
          <w:numId w:val="370"/>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sidR="00161446">
        <w:rPr>
          <w:rFonts w:ascii="Calibri" w:hAnsi="Calibri" w:cs="Calibri"/>
        </w:rPr>
        <w:t xml:space="preserve"> apellidos</w:t>
      </w:r>
      <w:r w:rsidRPr="00B84A0E">
        <w:rPr>
          <w:rFonts w:ascii="Calibri" w:hAnsi="Calibri" w:cs="Calibri"/>
        </w:rPr>
        <w:t>:</w:t>
      </w:r>
    </w:p>
    <w:p w14:paraId="4831E477"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Nombres: Rodolfo José</w:t>
      </w:r>
    </w:p>
    <w:p w14:paraId="3D167548" w14:textId="6BAB854C"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 xml:space="preserve">Apellidos: </w:t>
      </w:r>
    </w:p>
    <w:p w14:paraId="219E3302"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Cédula: 0987654321</w:t>
      </w:r>
    </w:p>
    <w:p w14:paraId="4D17A420" w14:textId="77777777" w:rsidR="00161446" w:rsidRPr="009266A4"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Teléfono: 0912345678</w:t>
      </w:r>
    </w:p>
    <w:p w14:paraId="1F0035A5" w14:textId="77777777" w:rsidR="00161446" w:rsidRDefault="00161446" w:rsidP="00161446">
      <w:pPr>
        <w:pStyle w:val="Prrafodelista"/>
        <w:numPr>
          <w:ilvl w:val="0"/>
          <w:numId w:val="369"/>
        </w:numPr>
        <w:tabs>
          <w:tab w:val="left" w:pos="4932"/>
        </w:tabs>
        <w:jc w:val="both"/>
        <w:rPr>
          <w:rFonts w:ascii="Calibri" w:hAnsi="Calibri" w:cs="Calibri"/>
        </w:rPr>
      </w:pPr>
      <w:r w:rsidRPr="009266A4">
        <w:rPr>
          <w:rFonts w:ascii="Calibri" w:hAnsi="Calibri" w:cs="Calibri"/>
        </w:rPr>
        <w:t xml:space="preserve">Correo electrónico: </w:t>
      </w:r>
      <w:hyperlink r:id="rId24" w:history="1">
        <w:r w:rsidRPr="004957FA">
          <w:rPr>
            <w:rStyle w:val="Hipervnculo"/>
            <w:rFonts w:ascii="Calibri" w:hAnsi="Calibri" w:cs="Calibri"/>
          </w:rPr>
          <w:t>rofoldo08@gmail.com</w:t>
        </w:r>
      </w:hyperlink>
    </w:p>
    <w:p w14:paraId="6616C27F" w14:textId="77777777" w:rsidR="00161446" w:rsidRPr="009266A4" w:rsidRDefault="00161446" w:rsidP="00161446">
      <w:pPr>
        <w:pStyle w:val="Prrafodelista"/>
        <w:numPr>
          <w:ilvl w:val="0"/>
          <w:numId w:val="369"/>
        </w:numPr>
        <w:tabs>
          <w:tab w:val="left" w:pos="4932"/>
        </w:tabs>
        <w:jc w:val="both"/>
        <w:rPr>
          <w:rFonts w:ascii="Calibri" w:hAnsi="Calibri" w:cs="Calibri"/>
        </w:rPr>
      </w:pPr>
      <w:r>
        <w:rPr>
          <w:rFonts w:ascii="Calibri" w:hAnsi="Calibri" w:cs="Calibri"/>
        </w:rPr>
        <w:t>Estado: Activo</w:t>
      </w:r>
    </w:p>
    <w:p w14:paraId="10E13A04" w14:textId="77777777" w:rsidR="00576634" w:rsidRDefault="00576634" w:rsidP="00576634">
      <w:pPr>
        <w:pStyle w:val="Prrafodelista"/>
        <w:ind w:left="1428"/>
        <w:jc w:val="both"/>
        <w:rPr>
          <w:rFonts w:ascii="Calibri" w:hAnsi="Calibri" w:cs="Calibri"/>
        </w:rPr>
      </w:pPr>
    </w:p>
    <w:p w14:paraId="2B7B5EEE" w14:textId="77777777" w:rsidR="00576634" w:rsidRPr="00161446" w:rsidRDefault="00576634" w:rsidP="00161446">
      <w:pPr>
        <w:pStyle w:val="Prrafodelista"/>
        <w:numPr>
          <w:ilvl w:val="0"/>
          <w:numId w:val="370"/>
        </w:numPr>
        <w:tabs>
          <w:tab w:val="left" w:pos="2388"/>
        </w:tabs>
        <w:spacing w:after="160" w:line="259" w:lineRule="auto"/>
        <w:jc w:val="both"/>
        <w:rPr>
          <w:rFonts w:ascii="Calibri" w:hAnsi="Calibri" w:cs="Calibri"/>
        </w:rPr>
      </w:pPr>
      <w:r w:rsidRPr="00161446">
        <w:rPr>
          <w:rFonts w:ascii="Calibri" w:hAnsi="Calibri" w:cs="Calibri"/>
        </w:rPr>
        <w:t>Haga clic en el botón "Agregar".</w:t>
      </w:r>
    </w:p>
    <w:p w14:paraId="36F5A222" w14:textId="754CD8D1"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sidR="00161446">
        <w:rPr>
          <w:rFonts w:ascii="Calibri" w:hAnsi="Calibri" w:cs="Calibri"/>
        </w:rPr>
        <w:t xml:space="preserve">los apellidos </w:t>
      </w:r>
      <w:r w:rsidRPr="00317ADC">
        <w:rPr>
          <w:rFonts w:ascii="Calibri" w:hAnsi="Calibri" w:cs="Calibri"/>
        </w:rPr>
        <w:t xml:space="preserve">del </w:t>
      </w:r>
      <w:r>
        <w:rPr>
          <w:rFonts w:ascii="Calibri" w:hAnsi="Calibri" w:cs="Calibri"/>
        </w:rPr>
        <w:t>pro</w:t>
      </w:r>
      <w:r w:rsidR="00161446">
        <w:rPr>
          <w:rFonts w:ascii="Calibri" w:hAnsi="Calibri" w:cs="Calibri"/>
        </w:rPr>
        <w:t>veedor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859CBBF" w14:textId="77777777" w:rsidR="00576634" w:rsidRDefault="00576634" w:rsidP="00576634">
      <w:pPr>
        <w:jc w:val="both"/>
        <w:rPr>
          <w:rFonts w:ascii="Calibri" w:hAnsi="Calibri" w:cs="Calibri"/>
        </w:rPr>
      </w:pPr>
    </w:p>
    <w:p w14:paraId="77EA063F" w14:textId="77777777" w:rsidR="00576634" w:rsidRDefault="00576634" w:rsidP="00576634">
      <w:pPr>
        <w:jc w:val="both"/>
        <w:rPr>
          <w:rFonts w:ascii="Calibri" w:hAnsi="Calibri" w:cs="Calibri"/>
        </w:rPr>
      </w:pPr>
    </w:p>
    <w:p w14:paraId="67FE9100" w14:textId="77777777" w:rsidR="00576634" w:rsidRDefault="00576634" w:rsidP="00576634">
      <w:pPr>
        <w:jc w:val="both"/>
        <w:rPr>
          <w:rFonts w:ascii="Calibri" w:hAnsi="Calibri" w:cs="Calibri"/>
        </w:rPr>
      </w:pPr>
    </w:p>
    <w:p w14:paraId="2C0D9F6B" w14:textId="77777777" w:rsidR="00576634" w:rsidRDefault="00576634" w:rsidP="00576634">
      <w:pPr>
        <w:jc w:val="both"/>
        <w:rPr>
          <w:rFonts w:ascii="Calibri" w:hAnsi="Calibri" w:cs="Calibri"/>
        </w:rPr>
      </w:pPr>
    </w:p>
    <w:p w14:paraId="21A98D5C" w14:textId="77777777" w:rsidR="00576634" w:rsidRDefault="00576634" w:rsidP="00576634">
      <w:pPr>
        <w:jc w:val="both"/>
        <w:rPr>
          <w:rFonts w:ascii="Calibri" w:hAnsi="Calibri" w:cs="Calibri"/>
        </w:rPr>
      </w:pPr>
    </w:p>
    <w:p w14:paraId="00A0D2D3" w14:textId="77777777" w:rsidR="00576634" w:rsidRDefault="00576634" w:rsidP="00576634">
      <w:pPr>
        <w:jc w:val="both"/>
        <w:rPr>
          <w:rFonts w:ascii="Calibri" w:hAnsi="Calibri" w:cs="Calibri"/>
        </w:rPr>
      </w:pPr>
    </w:p>
    <w:p w14:paraId="34C4984F" w14:textId="77777777" w:rsidR="00576634" w:rsidRDefault="00576634" w:rsidP="00576634">
      <w:pPr>
        <w:jc w:val="both"/>
        <w:rPr>
          <w:rFonts w:ascii="Calibri" w:hAnsi="Calibri" w:cs="Calibri"/>
        </w:rPr>
      </w:pPr>
    </w:p>
    <w:p w14:paraId="7513D641" w14:textId="394B3E43" w:rsidR="00576634" w:rsidRDefault="00576634" w:rsidP="00576634">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150F72DD" w14:textId="77777777" w:rsidR="00576634" w:rsidRDefault="00576634" w:rsidP="00576634">
      <w:pPr>
        <w:jc w:val="both"/>
        <w:rPr>
          <w:rFonts w:ascii="Calibri" w:hAnsi="Calibri" w:cs="Calibri"/>
          <w:b/>
          <w:bCs/>
        </w:rPr>
      </w:pPr>
    </w:p>
    <w:p w14:paraId="0CB65218" w14:textId="77777777" w:rsidR="00576634" w:rsidRDefault="00576634" w:rsidP="00576634">
      <w:pPr>
        <w:jc w:val="both"/>
        <w:rPr>
          <w:rFonts w:ascii="Calibri" w:hAnsi="Calibri" w:cs="Calibri"/>
        </w:rPr>
      </w:pPr>
      <w:r w:rsidRPr="00317ADC">
        <w:rPr>
          <w:rFonts w:ascii="Calibri" w:hAnsi="Calibri" w:cs="Calibri"/>
        </w:rPr>
        <w:t>¿Qué paso?</w:t>
      </w:r>
    </w:p>
    <w:p w14:paraId="497812F9" w14:textId="39A991CD" w:rsidR="00576634" w:rsidRDefault="00576634" w:rsidP="0057663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1E7CB366"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30FB1AD6" w14:textId="77777777" w:rsidR="00576634" w:rsidRPr="00DC1FB3" w:rsidRDefault="00576634" w:rsidP="009733CF">
      <w:pPr>
        <w:pStyle w:val="Prrafodelista"/>
        <w:numPr>
          <w:ilvl w:val="0"/>
          <w:numId w:val="37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C4141DC" w14:textId="61445BCC" w:rsidR="00576634" w:rsidRPr="00D042AF" w:rsidRDefault="00576634" w:rsidP="00576634">
      <w:pPr>
        <w:pStyle w:val="Prrafodelista"/>
        <w:numPr>
          <w:ilvl w:val="0"/>
          <w:numId w:val="246"/>
        </w:numPr>
        <w:rPr>
          <w:rFonts w:ascii="Calibri" w:hAnsi="Calibri" w:cs="Calibri"/>
        </w:rPr>
      </w:pPr>
      <w:r w:rsidRPr="00D042AF">
        <w:rPr>
          <w:rFonts w:ascii="Calibri" w:hAnsi="Calibri" w:cs="Calibri"/>
        </w:rPr>
        <w:t xml:space="preserve">Nombre: </w:t>
      </w:r>
      <w:r w:rsidR="009733CF">
        <w:rPr>
          <w:rFonts w:ascii="Calibri" w:hAnsi="Calibri" w:cs="Calibri"/>
        </w:rPr>
        <w:t>R0d0lf0</w:t>
      </w:r>
      <w:r w:rsidRPr="00D042AF">
        <w:rPr>
          <w:rFonts w:ascii="Calibri" w:hAnsi="Calibri" w:cs="Calibri"/>
        </w:rPr>
        <w:t xml:space="preserve"> </w:t>
      </w:r>
      <w:r w:rsidR="009733CF">
        <w:rPr>
          <w:rFonts w:ascii="Calibri" w:hAnsi="Calibri" w:cs="Calibri"/>
        </w:rPr>
        <w:t>J0se</w:t>
      </w:r>
    </w:p>
    <w:p w14:paraId="4BFDE4CF"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Apellidos: Pérez Sojos</w:t>
      </w:r>
    </w:p>
    <w:p w14:paraId="663FC073"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Cédula: 0987654321</w:t>
      </w:r>
    </w:p>
    <w:p w14:paraId="36C6E128" w14:textId="77777777" w:rsidR="009733CF" w:rsidRPr="009266A4"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Teléfono: 0912345678</w:t>
      </w:r>
    </w:p>
    <w:p w14:paraId="06B88C28" w14:textId="77777777" w:rsidR="009733CF" w:rsidRDefault="009733CF" w:rsidP="009733CF">
      <w:pPr>
        <w:pStyle w:val="Prrafodelista"/>
        <w:numPr>
          <w:ilvl w:val="0"/>
          <w:numId w:val="246"/>
        </w:numPr>
        <w:tabs>
          <w:tab w:val="left" w:pos="4932"/>
        </w:tabs>
        <w:jc w:val="both"/>
        <w:rPr>
          <w:rFonts w:ascii="Calibri" w:hAnsi="Calibri" w:cs="Calibri"/>
        </w:rPr>
      </w:pPr>
      <w:r w:rsidRPr="009266A4">
        <w:rPr>
          <w:rFonts w:ascii="Calibri" w:hAnsi="Calibri" w:cs="Calibri"/>
        </w:rPr>
        <w:t xml:space="preserve">Correo electrónico: </w:t>
      </w:r>
      <w:hyperlink r:id="rId25" w:history="1">
        <w:r w:rsidRPr="004957FA">
          <w:rPr>
            <w:rStyle w:val="Hipervnculo"/>
            <w:rFonts w:ascii="Calibri" w:hAnsi="Calibri" w:cs="Calibri"/>
          </w:rPr>
          <w:t>rofoldo08@gmail.com</w:t>
        </w:r>
      </w:hyperlink>
    </w:p>
    <w:p w14:paraId="70E59F17" w14:textId="77777777" w:rsidR="009733CF" w:rsidRPr="009266A4" w:rsidRDefault="009733CF" w:rsidP="009733CF">
      <w:pPr>
        <w:pStyle w:val="Prrafodelista"/>
        <w:numPr>
          <w:ilvl w:val="0"/>
          <w:numId w:val="246"/>
        </w:numPr>
        <w:tabs>
          <w:tab w:val="left" w:pos="4932"/>
        </w:tabs>
        <w:jc w:val="both"/>
        <w:rPr>
          <w:rFonts w:ascii="Calibri" w:hAnsi="Calibri" w:cs="Calibri"/>
        </w:rPr>
      </w:pPr>
      <w:r>
        <w:rPr>
          <w:rFonts w:ascii="Calibri" w:hAnsi="Calibri" w:cs="Calibri"/>
        </w:rPr>
        <w:t>Estado: Activo</w:t>
      </w:r>
    </w:p>
    <w:p w14:paraId="10A982A7" w14:textId="77777777" w:rsidR="00576634" w:rsidRDefault="00576634" w:rsidP="00576634">
      <w:pPr>
        <w:pStyle w:val="Prrafodelista"/>
        <w:ind w:left="1428"/>
        <w:jc w:val="both"/>
        <w:rPr>
          <w:rFonts w:ascii="Calibri" w:hAnsi="Calibri" w:cs="Calibri"/>
        </w:rPr>
      </w:pPr>
    </w:p>
    <w:p w14:paraId="5205E814" w14:textId="77777777" w:rsidR="00576634" w:rsidRPr="009733CF" w:rsidRDefault="00576634" w:rsidP="009733CF">
      <w:pPr>
        <w:pStyle w:val="Prrafodelista"/>
        <w:numPr>
          <w:ilvl w:val="0"/>
          <w:numId w:val="371"/>
        </w:numPr>
        <w:tabs>
          <w:tab w:val="left" w:pos="2388"/>
        </w:tabs>
        <w:spacing w:after="160" w:line="259" w:lineRule="auto"/>
        <w:jc w:val="both"/>
        <w:rPr>
          <w:rFonts w:ascii="Calibri" w:hAnsi="Calibri" w:cs="Calibri"/>
        </w:rPr>
      </w:pPr>
      <w:r w:rsidRPr="009733CF">
        <w:rPr>
          <w:rFonts w:ascii="Calibri" w:hAnsi="Calibri" w:cs="Calibri"/>
        </w:rPr>
        <w:t>Haga clic en el botón "Agregar".</w:t>
      </w:r>
    </w:p>
    <w:p w14:paraId="47A535EF" w14:textId="0C3DF116"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9733CF">
        <w:rPr>
          <w:rFonts w:ascii="Calibri" w:hAnsi="Calibri" w:cs="Calibri"/>
        </w:rPr>
        <w:t xml:space="preserve">Los </w:t>
      </w:r>
      <w:r w:rsidR="00B866B0">
        <w:rPr>
          <w:rFonts w:ascii="Calibri" w:hAnsi="Calibri" w:cs="Calibri"/>
        </w:rPr>
        <w:t>nombres</w:t>
      </w:r>
      <w:r w:rsidR="009733CF">
        <w:rPr>
          <w:rFonts w:ascii="Calibri" w:hAnsi="Calibri" w:cs="Calibri"/>
        </w:rPr>
        <w:t xml:space="preserve"> del proveedor</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751BA0A" w14:textId="77777777" w:rsidR="000763D4" w:rsidRDefault="000763D4" w:rsidP="00576634">
      <w:pPr>
        <w:jc w:val="both"/>
        <w:rPr>
          <w:rFonts w:ascii="Calibri" w:hAnsi="Calibri" w:cs="Calibri"/>
        </w:rPr>
      </w:pPr>
    </w:p>
    <w:p w14:paraId="271CE7F5" w14:textId="5C44795A" w:rsidR="000763D4" w:rsidRDefault="000763D4" w:rsidP="000763D4">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1AFB691D" w14:textId="77777777" w:rsidR="000763D4" w:rsidRDefault="000763D4" w:rsidP="000763D4">
      <w:pPr>
        <w:jc w:val="both"/>
        <w:rPr>
          <w:rFonts w:ascii="Calibri" w:hAnsi="Calibri" w:cs="Calibri"/>
          <w:b/>
          <w:bCs/>
        </w:rPr>
      </w:pPr>
    </w:p>
    <w:p w14:paraId="39FC3F79" w14:textId="77777777" w:rsidR="000763D4" w:rsidRDefault="000763D4" w:rsidP="000763D4">
      <w:pPr>
        <w:jc w:val="both"/>
        <w:rPr>
          <w:rFonts w:ascii="Calibri" w:hAnsi="Calibri" w:cs="Calibri"/>
        </w:rPr>
      </w:pPr>
      <w:r w:rsidRPr="00317ADC">
        <w:rPr>
          <w:rFonts w:ascii="Calibri" w:hAnsi="Calibri" w:cs="Calibri"/>
        </w:rPr>
        <w:t>¿Qué paso?</w:t>
      </w:r>
    </w:p>
    <w:p w14:paraId="1D1BD8CE" w14:textId="11D6AEB0" w:rsidR="000763D4" w:rsidRDefault="000763D4" w:rsidP="000763D4">
      <w:pPr>
        <w:jc w:val="both"/>
        <w:rPr>
          <w:rFonts w:ascii="Calibri" w:hAnsi="Calibri" w:cs="Calibri"/>
        </w:rPr>
      </w:pPr>
      <w:r>
        <w:rPr>
          <w:rFonts w:ascii="Calibri" w:hAnsi="Calibri" w:cs="Calibri"/>
        </w:rPr>
        <w:t xml:space="preserve">Usted ingreso </w:t>
      </w:r>
      <w:r w:rsidR="000E44C4">
        <w:rPr>
          <w:rFonts w:ascii="Calibri" w:hAnsi="Calibri" w:cs="Calibri"/>
        </w:rPr>
        <w:t xml:space="preserve">letras en el campo </w:t>
      </w:r>
      <w:r w:rsidRPr="00733A3E">
        <w:rPr>
          <w:rFonts w:ascii="Calibri" w:hAnsi="Calibri" w:cs="Calibri"/>
        </w:rPr>
        <w:t>"</w:t>
      </w:r>
      <w:r w:rsidR="000E44C4">
        <w:rPr>
          <w:rFonts w:ascii="Calibri" w:hAnsi="Calibri" w:cs="Calibri"/>
        </w:rPr>
        <w:t>Teléfono</w:t>
      </w:r>
      <w:r w:rsidRPr="00733A3E">
        <w:rPr>
          <w:rFonts w:ascii="Calibri" w:hAnsi="Calibri" w:cs="Calibri"/>
        </w:rPr>
        <w:t>"</w:t>
      </w:r>
      <w:r w:rsidRPr="00317ADC">
        <w:rPr>
          <w:rFonts w:ascii="Calibri" w:hAnsi="Calibri" w:cs="Calibri"/>
        </w:rPr>
        <w:t>.</w:t>
      </w:r>
    </w:p>
    <w:p w14:paraId="50591420" w14:textId="77777777" w:rsidR="000763D4" w:rsidRDefault="000763D4" w:rsidP="000763D4">
      <w:pPr>
        <w:jc w:val="both"/>
        <w:rPr>
          <w:rFonts w:ascii="Calibri" w:hAnsi="Calibri" w:cs="Calibri"/>
          <w:b/>
          <w:bCs/>
        </w:rPr>
      </w:pPr>
      <w:r w:rsidRPr="00B97114">
        <w:rPr>
          <w:rFonts w:ascii="Calibri" w:hAnsi="Calibri" w:cs="Calibri"/>
          <w:b/>
          <w:bCs/>
        </w:rPr>
        <w:t xml:space="preserve">Ejemplo erróneo </w:t>
      </w:r>
    </w:p>
    <w:p w14:paraId="0465FFCC" w14:textId="77777777" w:rsidR="000763D4" w:rsidRPr="00DC1FB3" w:rsidRDefault="000763D4" w:rsidP="000763D4">
      <w:pPr>
        <w:pStyle w:val="Prrafodelista"/>
        <w:numPr>
          <w:ilvl w:val="0"/>
          <w:numId w:val="38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5812E55D" w14:textId="7C0C967E" w:rsidR="000763D4" w:rsidRPr="00D042AF" w:rsidRDefault="000763D4" w:rsidP="000763D4">
      <w:pPr>
        <w:pStyle w:val="Prrafodelista"/>
        <w:numPr>
          <w:ilvl w:val="0"/>
          <w:numId w:val="246"/>
        </w:numPr>
        <w:rPr>
          <w:rFonts w:ascii="Calibri" w:hAnsi="Calibri" w:cs="Calibri"/>
        </w:rPr>
      </w:pPr>
      <w:r w:rsidRPr="00D042AF">
        <w:rPr>
          <w:rFonts w:ascii="Calibri" w:hAnsi="Calibri" w:cs="Calibri"/>
        </w:rPr>
        <w:t xml:space="preserve">Nombre: </w:t>
      </w:r>
      <w:r>
        <w:rPr>
          <w:rFonts w:ascii="Calibri" w:hAnsi="Calibri" w:cs="Calibri"/>
        </w:rPr>
        <w:t xml:space="preserve">Rodolfo José </w:t>
      </w:r>
    </w:p>
    <w:p w14:paraId="67F5F9B9" w14:textId="77777777"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Apellidos: Pérez Sojos</w:t>
      </w:r>
    </w:p>
    <w:p w14:paraId="627A1F59" w14:textId="77777777"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Cédula: 0987654321</w:t>
      </w:r>
    </w:p>
    <w:p w14:paraId="02117DD1" w14:textId="24343660" w:rsidR="000763D4" w:rsidRPr="009266A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Teléfono: 091234</w:t>
      </w:r>
      <w:r>
        <w:rPr>
          <w:rFonts w:ascii="Calibri" w:hAnsi="Calibri" w:cs="Calibri"/>
        </w:rPr>
        <w:t>erere</w:t>
      </w:r>
    </w:p>
    <w:p w14:paraId="74145E4A" w14:textId="77777777" w:rsidR="000763D4" w:rsidRDefault="000763D4" w:rsidP="000763D4">
      <w:pPr>
        <w:pStyle w:val="Prrafodelista"/>
        <w:numPr>
          <w:ilvl w:val="0"/>
          <w:numId w:val="246"/>
        </w:numPr>
        <w:tabs>
          <w:tab w:val="left" w:pos="4932"/>
        </w:tabs>
        <w:jc w:val="both"/>
        <w:rPr>
          <w:rFonts w:ascii="Calibri" w:hAnsi="Calibri" w:cs="Calibri"/>
        </w:rPr>
      </w:pPr>
      <w:r w:rsidRPr="009266A4">
        <w:rPr>
          <w:rFonts w:ascii="Calibri" w:hAnsi="Calibri" w:cs="Calibri"/>
        </w:rPr>
        <w:t xml:space="preserve">Correo electrónico: </w:t>
      </w:r>
      <w:hyperlink r:id="rId26" w:history="1">
        <w:r w:rsidRPr="004957FA">
          <w:rPr>
            <w:rStyle w:val="Hipervnculo"/>
            <w:rFonts w:ascii="Calibri" w:hAnsi="Calibri" w:cs="Calibri"/>
          </w:rPr>
          <w:t>rofoldo08@gmail.com</w:t>
        </w:r>
      </w:hyperlink>
    </w:p>
    <w:p w14:paraId="4C7232E6" w14:textId="77777777" w:rsidR="000763D4" w:rsidRPr="009266A4" w:rsidRDefault="000763D4" w:rsidP="000763D4">
      <w:pPr>
        <w:pStyle w:val="Prrafodelista"/>
        <w:numPr>
          <w:ilvl w:val="0"/>
          <w:numId w:val="246"/>
        </w:numPr>
        <w:tabs>
          <w:tab w:val="left" w:pos="4932"/>
        </w:tabs>
        <w:jc w:val="both"/>
        <w:rPr>
          <w:rFonts w:ascii="Calibri" w:hAnsi="Calibri" w:cs="Calibri"/>
        </w:rPr>
      </w:pPr>
      <w:r>
        <w:rPr>
          <w:rFonts w:ascii="Calibri" w:hAnsi="Calibri" w:cs="Calibri"/>
        </w:rPr>
        <w:t>Estado: Activo</w:t>
      </w:r>
    </w:p>
    <w:p w14:paraId="54176F41" w14:textId="77777777" w:rsidR="000763D4" w:rsidRDefault="000763D4" w:rsidP="000763D4">
      <w:pPr>
        <w:pStyle w:val="Prrafodelista"/>
        <w:ind w:left="1428"/>
        <w:jc w:val="both"/>
        <w:rPr>
          <w:rFonts w:ascii="Calibri" w:hAnsi="Calibri" w:cs="Calibri"/>
        </w:rPr>
      </w:pPr>
    </w:p>
    <w:p w14:paraId="2213F851" w14:textId="77777777" w:rsidR="000763D4" w:rsidRPr="000763D4" w:rsidRDefault="000763D4" w:rsidP="000763D4">
      <w:pPr>
        <w:pStyle w:val="Prrafodelista"/>
        <w:numPr>
          <w:ilvl w:val="0"/>
          <w:numId w:val="381"/>
        </w:numPr>
        <w:tabs>
          <w:tab w:val="left" w:pos="2388"/>
        </w:tabs>
        <w:spacing w:after="160" w:line="259" w:lineRule="auto"/>
        <w:jc w:val="both"/>
        <w:rPr>
          <w:rFonts w:ascii="Calibri" w:hAnsi="Calibri" w:cs="Calibri"/>
        </w:rPr>
      </w:pPr>
      <w:r w:rsidRPr="000763D4">
        <w:rPr>
          <w:rFonts w:ascii="Calibri" w:hAnsi="Calibri" w:cs="Calibri"/>
        </w:rPr>
        <w:t>Haga clic en el botón "Agregar".</w:t>
      </w:r>
    </w:p>
    <w:p w14:paraId="2BD1B516" w14:textId="5368709A" w:rsidR="000763D4" w:rsidRDefault="000763D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847350">
        <w:rPr>
          <w:rFonts w:ascii="Calibri" w:hAnsi="Calibri" w:cs="Calibri"/>
        </w:rPr>
        <w:t>El teléfono</w:t>
      </w:r>
      <w:r w:rsidRPr="000763D4">
        <w:rPr>
          <w:rFonts w:ascii="Calibri" w:hAnsi="Calibri" w:cs="Calibri"/>
        </w:rPr>
        <w:t xml:space="preserve"> del proveedor solo pueden contener exactamente 10 números y no letras."</w:t>
      </w:r>
      <w:r w:rsidRPr="005D0B96">
        <w:rPr>
          <w:rFonts w:ascii="Calibri" w:hAnsi="Calibri" w:cs="Calibri"/>
        </w:rPr>
        <w:t>.</w:t>
      </w:r>
    </w:p>
    <w:p w14:paraId="2812F688" w14:textId="77777777" w:rsidR="00576634" w:rsidRDefault="00576634" w:rsidP="00576634">
      <w:pPr>
        <w:jc w:val="both"/>
        <w:rPr>
          <w:rFonts w:ascii="Calibri" w:hAnsi="Calibri" w:cs="Calibri"/>
        </w:rPr>
      </w:pPr>
    </w:p>
    <w:p w14:paraId="38482FC4" w14:textId="77777777" w:rsidR="003E4115" w:rsidRDefault="003E4115" w:rsidP="00576634">
      <w:pPr>
        <w:jc w:val="both"/>
        <w:rPr>
          <w:rFonts w:ascii="Calibri" w:hAnsi="Calibri" w:cs="Calibri"/>
        </w:rPr>
      </w:pPr>
    </w:p>
    <w:p w14:paraId="4B0181BF" w14:textId="77777777" w:rsidR="003E4115" w:rsidRDefault="003E4115" w:rsidP="00576634">
      <w:pPr>
        <w:jc w:val="both"/>
        <w:rPr>
          <w:rFonts w:ascii="Calibri" w:hAnsi="Calibri" w:cs="Calibri"/>
        </w:rPr>
      </w:pPr>
    </w:p>
    <w:p w14:paraId="627BEA3D" w14:textId="77777777" w:rsidR="003E4115" w:rsidRDefault="003E4115" w:rsidP="00576634">
      <w:pPr>
        <w:jc w:val="both"/>
        <w:rPr>
          <w:rFonts w:ascii="Calibri" w:hAnsi="Calibri" w:cs="Calibri"/>
        </w:rPr>
      </w:pPr>
    </w:p>
    <w:p w14:paraId="1C7FBE04" w14:textId="77777777" w:rsidR="003E4115" w:rsidRDefault="003E4115" w:rsidP="00576634">
      <w:pPr>
        <w:jc w:val="both"/>
        <w:rPr>
          <w:rFonts w:ascii="Calibri" w:hAnsi="Calibri" w:cs="Calibri"/>
        </w:rPr>
      </w:pPr>
    </w:p>
    <w:p w14:paraId="5DAADA6B" w14:textId="77777777" w:rsidR="003E4115" w:rsidRDefault="003E4115" w:rsidP="00576634">
      <w:pPr>
        <w:jc w:val="both"/>
        <w:rPr>
          <w:rFonts w:ascii="Calibri" w:hAnsi="Calibri" w:cs="Calibri"/>
        </w:rPr>
      </w:pPr>
    </w:p>
    <w:p w14:paraId="1631AEC9" w14:textId="77777777" w:rsidR="003E4115" w:rsidRDefault="003E4115" w:rsidP="00576634">
      <w:pPr>
        <w:jc w:val="both"/>
        <w:rPr>
          <w:rFonts w:ascii="Calibri" w:hAnsi="Calibri" w:cs="Calibri"/>
        </w:rPr>
      </w:pPr>
    </w:p>
    <w:p w14:paraId="44D29975" w14:textId="77777777" w:rsidR="003E4115" w:rsidRDefault="003E4115" w:rsidP="00576634">
      <w:pPr>
        <w:jc w:val="both"/>
        <w:rPr>
          <w:rFonts w:ascii="Calibri" w:hAnsi="Calibri" w:cs="Calibri"/>
        </w:rPr>
      </w:pPr>
    </w:p>
    <w:p w14:paraId="25B65D58" w14:textId="77777777" w:rsidR="003E4115" w:rsidRDefault="003E4115" w:rsidP="00576634">
      <w:pPr>
        <w:jc w:val="both"/>
        <w:rPr>
          <w:rFonts w:ascii="Calibri" w:hAnsi="Calibri" w:cs="Calibri"/>
        </w:rPr>
      </w:pPr>
    </w:p>
    <w:p w14:paraId="72C3A163" w14:textId="77777777" w:rsidR="003E4115" w:rsidRDefault="003E4115" w:rsidP="00576634">
      <w:pPr>
        <w:jc w:val="both"/>
        <w:rPr>
          <w:rFonts w:ascii="Calibri" w:hAnsi="Calibri" w:cs="Calibri"/>
        </w:rPr>
      </w:pPr>
    </w:p>
    <w:p w14:paraId="3B11D0E8" w14:textId="77777777" w:rsidR="003E4115" w:rsidRDefault="003E4115" w:rsidP="00576634">
      <w:pPr>
        <w:jc w:val="both"/>
        <w:rPr>
          <w:rFonts w:ascii="Calibri" w:hAnsi="Calibri" w:cs="Calibri"/>
        </w:rPr>
      </w:pPr>
    </w:p>
    <w:p w14:paraId="456980E8" w14:textId="77777777" w:rsidR="003E4115" w:rsidRDefault="003E4115" w:rsidP="00576634">
      <w:pPr>
        <w:jc w:val="both"/>
        <w:rPr>
          <w:rFonts w:ascii="Calibri" w:hAnsi="Calibri" w:cs="Calibri"/>
        </w:rPr>
      </w:pPr>
    </w:p>
    <w:p w14:paraId="70247D0F" w14:textId="77777777" w:rsidR="003E4115" w:rsidRDefault="003E4115" w:rsidP="00576634">
      <w:pPr>
        <w:jc w:val="both"/>
        <w:rPr>
          <w:rFonts w:ascii="Calibri" w:hAnsi="Calibri" w:cs="Calibri"/>
        </w:rPr>
      </w:pPr>
    </w:p>
    <w:p w14:paraId="011C12E5" w14:textId="77777777" w:rsidR="003E4115" w:rsidRDefault="003E4115" w:rsidP="00576634">
      <w:pPr>
        <w:jc w:val="both"/>
        <w:rPr>
          <w:rFonts w:ascii="Calibri" w:hAnsi="Calibri" w:cs="Calibri"/>
        </w:rPr>
      </w:pPr>
    </w:p>
    <w:p w14:paraId="7B13DA97" w14:textId="296305FC" w:rsidR="00E34C75" w:rsidRDefault="00E34C75" w:rsidP="00E34C75">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43B5DFDF" w14:textId="77777777" w:rsidR="00E34C75" w:rsidRDefault="00E34C75" w:rsidP="00E34C75">
      <w:pPr>
        <w:jc w:val="both"/>
        <w:rPr>
          <w:rFonts w:ascii="Calibri" w:hAnsi="Calibri" w:cs="Calibri"/>
          <w:b/>
          <w:bCs/>
        </w:rPr>
      </w:pPr>
    </w:p>
    <w:p w14:paraId="335A4228" w14:textId="77777777" w:rsidR="00E34C75" w:rsidRDefault="00E34C75" w:rsidP="00E34C75">
      <w:pPr>
        <w:jc w:val="both"/>
        <w:rPr>
          <w:rFonts w:ascii="Calibri" w:hAnsi="Calibri" w:cs="Calibri"/>
        </w:rPr>
      </w:pPr>
      <w:r w:rsidRPr="00317ADC">
        <w:rPr>
          <w:rFonts w:ascii="Calibri" w:hAnsi="Calibri" w:cs="Calibri"/>
        </w:rPr>
        <w:t>¿Qué paso?</w:t>
      </w:r>
    </w:p>
    <w:p w14:paraId="28A8D1B3" w14:textId="77777777" w:rsidR="00E34C75" w:rsidRDefault="00E34C75" w:rsidP="00E34C75">
      <w:pPr>
        <w:jc w:val="both"/>
        <w:rPr>
          <w:rFonts w:ascii="Calibri" w:hAnsi="Calibri" w:cs="Calibri"/>
        </w:rPr>
      </w:pPr>
      <w:r>
        <w:rPr>
          <w:rFonts w:ascii="Calibri" w:hAnsi="Calibri" w:cs="Calibri"/>
        </w:rPr>
        <w:t>Usted ingreso un correo electrónico que no tiene el formato valido para correos electrónicos.</w:t>
      </w:r>
    </w:p>
    <w:p w14:paraId="6F817958" w14:textId="77777777" w:rsidR="00E34C75" w:rsidRDefault="00E34C75" w:rsidP="00E34C75">
      <w:pPr>
        <w:jc w:val="both"/>
        <w:rPr>
          <w:rFonts w:ascii="Calibri" w:hAnsi="Calibri" w:cs="Calibri"/>
          <w:b/>
          <w:bCs/>
        </w:rPr>
      </w:pPr>
      <w:r w:rsidRPr="00B97114">
        <w:rPr>
          <w:rFonts w:ascii="Calibri" w:hAnsi="Calibri" w:cs="Calibri"/>
          <w:b/>
          <w:bCs/>
        </w:rPr>
        <w:t xml:space="preserve">Ejemplo erróneo </w:t>
      </w:r>
    </w:p>
    <w:p w14:paraId="55192372" w14:textId="77777777" w:rsidR="00E34C75" w:rsidRPr="00733A3E" w:rsidRDefault="00E34C75" w:rsidP="00E34C75">
      <w:pPr>
        <w:pStyle w:val="Prrafodelista"/>
        <w:numPr>
          <w:ilvl w:val="0"/>
          <w:numId w:val="384"/>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4820C05" w14:textId="77777777" w:rsidR="00E34C75" w:rsidRPr="00E34C75" w:rsidRDefault="00E34C75" w:rsidP="00E34C75">
      <w:pPr>
        <w:pStyle w:val="Prrafodelista"/>
        <w:numPr>
          <w:ilvl w:val="0"/>
          <w:numId w:val="383"/>
        </w:numPr>
        <w:rPr>
          <w:rFonts w:ascii="Calibri" w:hAnsi="Calibri" w:cs="Calibri"/>
        </w:rPr>
      </w:pPr>
      <w:r w:rsidRPr="00E34C75">
        <w:rPr>
          <w:rFonts w:ascii="Calibri" w:hAnsi="Calibri" w:cs="Calibri"/>
        </w:rPr>
        <w:t xml:space="preserve">Nombre: Rodolfo José </w:t>
      </w:r>
    </w:p>
    <w:p w14:paraId="0C13D25E"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Apellidos: Pérez Sojos</w:t>
      </w:r>
    </w:p>
    <w:p w14:paraId="6F7A1C9D"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Cédula: 0987654321</w:t>
      </w:r>
    </w:p>
    <w:p w14:paraId="3AA8A347"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Teléfono: 091234erere</w:t>
      </w:r>
    </w:p>
    <w:p w14:paraId="728CB887" w14:textId="45DC9A5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 xml:space="preserve">Correo electrónico: </w:t>
      </w:r>
      <w:hyperlink r:id="rId27" w:history="1">
        <w:r w:rsidRPr="00BE05F4">
          <w:rPr>
            <w:rStyle w:val="Hipervnculo"/>
            <w:rFonts w:ascii="Calibri" w:hAnsi="Calibri" w:cs="Calibri"/>
          </w:rPr>
          <w:t>rofoldo08@grre.c3m</w:t>
        </w:r>
      </w:hyperlink>
    </w:p>
    <w:p w14:paraId="1B8FF5CD" w14:textId="77777777" w:rsidR="00E34C75" w:rsidRPr="00E34C75" w:rsidRDefault="00E34C75" w:rsidP="00E34C75">
      <w:pPr>
        <w:pStyle w:val="Prrafodelista"/>
        <w:numPr>
          <w:ilvl w:val="0"/>
          <w:numId w:val="383"/>
        </w:numPr>
        <w:tabs>
          <w:tab w:val="left" w:pos="4932"/>
        </w:tabs>
        <w:jc w:val="both"/>
        <w:rPr>
          <w:rFonts w:ascii="Calibri" w:hAnsi="Calibri" w:cs="Calibri"/>
        </w:rPr>
      </w:pPr>
      <w:r w:rsidRPr="00E34C75">
        <w:rPr>
          <w:rFonts w:ascii="Calibri" w:hAnsi="Calibri" w:cs="Calibri"/>
        </w:rPr>
        <w:t>Estado: Activo</w:t>
      </w:r>
    </w:p>
    <w:p w14:paraId="3A7A2611" w14:textId="77777777" w:rsidR="00E34C75" w:rsidRDefault="00E34C75" w:rsidP="00E34C75">
      <w:pPr>
        <w:pStyle w:val="Prrafodelista"/>
        <w:ind w:left="1428"/>
        <w:jc w:val="both"/>
        <w:rPr>
          <w:rFonts w:ascii="Calibri" w:hAnsi="Calibri" w:cs="Calibri"/>
        </w:rPr>
      </w:pPr>
    </w:p>
    <w:p w14:paraId="7B1324A7" w14:textId="77777777" w:rsidR="00E34C75" w:rsidRPr="00E34C75" w:rsidRDefault="00E34C75" w:rsidP="00E34C75">
      <w:pPr>
        <w:pStyle w:val="Prrafodelista"/>
        <w:numPr>
          <w:ilvl w:val="0"/>
          <w:numId w:val="384"/>
        </w:numPr>
        <w:tabs>
          <w:tab w:val="left" w:pos="2388"/>
        </w:tabs>
        <w:spacing w:after="160" w:line="259" w:lineRule="auto"/>
        <w:jc w:val="both"/>
        <w:rPr>
          <w:rFonts w:ascii="Calibri" w:hAnsi="Calibri" w:cs="Calibri"/>
        </w:rPr>
      </w:pPr>
      <w:r w:rsidRPr="00E34C75">
        <w:rPr>
          <w:rFonts w:ascii="Calibri" w:hAnsi="Calibri" w:cs="Calibri"/>
        </w:rPr>
        <w:t>Haga clic en el botón "Agregar".</w:t>
      </w:r>
    </w:p>
    <w:p w14:paraId="287209A3" w14:textId="77777777" w:rsidR="00E34C75" w:rsidRDefault="00E34C75" w:rsidP="00E34C75">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388F5A28" w14:textId="77777777" w:rsidR="000E44C4" w:rsidRDefault="000E44C4" w:rsidP="00576634">
      <w:pPr>
        <w:jc w:val="both"/>
        <w:rPr>
          <w:rFonts w:ascii="Calibri" w:hAnsi="Calibri" w:cs="Calibri"/>
        </w:rPr>
      </w:pPr>
    </w:p>
    <w:p w14:paraId="7A8877AD" w14:textId="77777777" w:rsidR="00576634" w:rsidRPr="0065367D" w:rsidRDefault="00576634" w:rsidP="00576634">
      <w:pPr>
        <w:rPr>
          <w:rFonts w:ascii="Calibri" w:hAnsi="Calibri" w:cs="Calibri"/>
          <w:b/>
          <w:bCs/>
        </w:rPr>
      </w:pPr>
      <w:r>
        <w:rPr>
          <w:rFonts w:ascii="Calibri" w:hAnsi="Calibri" w:cs="Calibri"/>
          <w:b/>
          <w:bCs/>
        </w:rPr>
        <w:t>E</w:t>
      </w:r>
      <w:r w:rsidRPr="0065367D">
        <w:rPr>
          <w:rFonts w:ascii="Calibri" w:hAnsi="Calibri" w:cs="Calibri"/>
          <w:b/>
          <w:bCs/>
        </w:rPr>
        <w:t>dición correcta</w:t>
      </w:r>
    </w:p>
    <w:p w14:paraId="6064117F" w14:textId="1BA7A90C" w:rsidR="00576634" w:rsidRPr="0065367D" w:rsidRDefault="00576634" w:rsidP="00576634">
      <w:pPr>
        <w:rPr>
          <w:rFonts w:ascii="Calibri" w:hAnsi="Calibri" w:cs="Calibri"/>
        </w:rPr>
      </w:pPr>
      <w:r w:rsidRPr="0065367D">
        <w:rPr>
          <w:rFonts w:ascii="Calibri" w:hAnsi="Calibri" w:cs="Calibri"/>
        </w:rPr>
        <w:t xml:space="preserve">Para editar un </w:t>
      </w:r>
      <w:r>
        <w:rPr>
          <w:rFonts w:ascii="Calibri" w:hAnsi="Calibri" w:cs="Calibri"/>
        </w:rPr>
        <w:t>pr</w:t>
      </w:r>
      <w:r w:rsidRPr="0065367D">
        <w:rPr>
          <w:rFonts w:ascii="Calibri" w:hAnsi="Calibri" w:cs="Calibri"/>
        </w:rPr>
        <w:t>o</w:t>
      </w:r>
      <w:r w:rsidR="009733CF">
        <w:rPr>
          <w:rFonts w:ascii="Calibri" w:hAnsi="Calibri" w:cs="Calibri"/>
        </w:rPr>
        <w:t>veedor</w:t>
      </w:r>
      <w:r w:rsidRPr="0065367D">
        <w:rPr>
          <w:rFonts w:ascii="Calibri" w:hAnsi="Calibri" w:cs="Calibri"/>
        </w:rPr>
        <w:t xml:space="preserve"> existente:</w:t>
      </w:r>
    </w:p>
    <w:p w14:paraId="7A001378" w14:textId="1B65FCFA"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 xml:space="preserve">Seleccione el </w:t>
      </w:r>
      <w:r w:rsidR="009733CF">
        <w:rPr>
          <w:rFonts w:ascii="Calibri" w:hAnsi="Calibri" w:cs="Calibri"/>
        </w:rPr>
        <w:t>proveedor</w:t>
      </w:r>
      <w:r w:rsidRPr="00AA70DD">
        <w:rPr>
          <w:rFonts w:ascii="Calibri" w:hAnsi="Calibri" w:cs="Calibri"/>
        </w:rPr>
        <w:t xml:space="preserve"> en la tabla haciendo clic en el ícono de visto.</w:t>
      </w:r>
    </w:p>
    <w:p w14:paraId="6FF7D6BB" w14:textId="77777777"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Modifique los campos necesarios.</w:t>
      </w:r>
    </w:p>
    <w:p w14:paraId="11F5B2C1" w14:textId="77777777" w:rsidR="00576634" w:rsidRPr="00AA70DD" w:rsidRDefault="00576634" w:rsidP="009733CF">
      <w:pPr>
        <w:pStyle w:val="Prrafodelista"/>
        <w:numPr>
          <w:ilvl w:val="0"/>
          <w:numId w:val="372"/>
        </w:numPr>
        <w:spacing w:after="160" w:line="259" w:lineRule="auto"/>
        <w:rPr>
          <w:rFonts w:ascii="Calibri" w:hAnsi="Calibri" w:cs="Calibri"/>
        </w:rPr>
      </w:pPr>
      <w:r w:rsidRPr="00AA70DD">
        <w:rPr>
          <w:rFonts w:ascii="Calibri" w:hAnsi="Calibri" w:cs="Calibri"/>
        </w:rPr>
        <w:t>Haga clic en el botón "Modificar".</w:t>
      </w:r>
    </w:p>
    <w:p w14:paraId="19D76278" w14:textId="77777777" w:rsidR="00576634" w:rsidRDefault="00576634" w:rsidP="00576634">
      <w:pPr>
        <w:rPr>
          <w:rFonts w:ascii="Calibri" w:hAnsi="Calibri" w:cs="Calibri"/>
          <w:b/>
          <w:bCs/>
        </w:rPr>
      </w:pPr>
      <w:r w:rsidRPr="0065367D">
        <w:rPr>
          <w:rFonts w:ascii="Calibri" w:hAnsi="Calibri" w:cs="Calibri"/>
          <w:b/>
          <w:bCs/>
        </w:rPr>
        <w:t>Ejemplo correcto:</w:t>
      </w:r>
    </w:p>
    <w:p w14:paraId="31A828CF" w14:textId="39B3DF2B"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Nombres: Alberto Andrés (</w:t>
      </w:r>
      <w:r>
        <w:rPr>
          <w:rFonts w:ascii="Calibri" w:hAnsi="Calibri" w:cs="Calibri"/>
        </w:rPr>
        <w:t>previamente Rodolfo José</w:t>
      </w:r>
      <w:r w:rsidRPr="009733CF">
        <w:rPr>
          <w:rFonts w:ascii="Calibri" w:hAnsi="Calibri" w:cs="Calibri"/>
        </w:rPr>
        <w:t>)</w:t>
      </w:r>
    </w:p>
    <w:p w14:paraId="1B326B89"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Apellidos: Pérez Sojos</w:t>
      </w:r>
    </w:p>
    <w:p w14:paraId="7854348B"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Cédula: 0987654321</w:t>
      </w:r>
    </w:p>
    <w:p w14:paraId="5170A72A"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Teléfono: 0912345678</w:t>
      </w:r>
    </w:p>
    <w:p w14:paraId="69C9DB09"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 xml:space="preserve">Correo electrónico: </w:t>
      </w:r>
      <w:hyperlink r:id="rId28" w:history="1">
        <w:r w:rsidRPr="009733CF">
          <w:rPr>
            <w:rStyle w:val="Hipervnculo"/>
            <w:rFonts w:ascii="Calibri" w:hAnsi="Calibri" w:cs="Calibri"/>
          </w:rPr>
          <w:t>rofoldo08@gmail.com</w:t>
        </w:r>
      </w:hyperlink>
    </w:p>
    <w:p w14:paraId="7FE4CDDE" w14:textId="77777777" w:rsidR="009733CF" w:rsidRPr="009733CF" w:rsidRDefault="009733CF" w:rsidP="009733CF">
      <w:pPr>
        <w:pStyle w:val="Prrafodelista"/>
        <w:numPr>
          <w:ilvl w:val="0"/>
          <w:numId w:val="374"/>
        </w:numPr>
        <w:tabs>
          <w:tab w:val="left" w:pos="4932"/>
        </w:tabs>
        <w:jc w:val="both"/>
        <w:rPr>
          <w:rFonts w:ascii="Calibri" w:hAnsi="Calibri" w:cs="Calibri"/>
        </w:rPr>
      </w:pPr>
      <w:r w:rsidRPr="009733CF">
        <w:rPr>
          <w:rFonts w:ascii="Calibri" w:hAnsi="Calibri" w:cs="Calibri"/>
        </w:rPr>
        <w:t>Estado: Activo</w:t>
      </w:r>
    </w:p>
    <w:p w14:paraId="451039D6" w14:textId="77777777" w:rsidR="00576634" w:rsidRPr="0065367D" w:rsidRDefault="00576634" w:rsidP="00576634">
      <w:pPr>
        <w:rPr>
          <w:rFonts w:ascii="Calibri" w:hAnsi="Calibri" w:cs="Calibri"/>
          <w:b/>
          <w:bCs/>
        </w:rPr>
      </w:pPr>
    </w:p>
    <w:p w14:paraId="1A87938C" w14:textId="492582D4" w:rsidR="00576634" w:rsidRPr="00FA5BE7" w:rsidRDefault="00576634" w:rsidP="00576634">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Pr>
          <w:rFonts w:ascii="Calibri" w:hAnsi="Calibri" w:cs="Calibri"/>
        </w:rPr>
        <w:t>pro</w:t>
      </w:r>
      <w:r w:rsidR="009733CF">
        <w:rPr>
          <w:rFonts w:ascii="Calibri" w:hAnsi="Calibri" w:cs="Calibri"/>
        </w:rPr>
        <w:t>veedor</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79AE5FB0" w14:textId="77777777" w:rsidR="00405073" w:rsidRDefault="00405073" w:rsidP="00576634">
      <w:pPr>
        <w:jc w:val="both"/>
        <w:rPr>
          <w:rFonts w:ascii="Calibri" w:hAnsi="Calibri" w:cs="Calibri"/>
        </w:rPr>
      </w:pPr>
    </w:p>
    <w:p w14:paraId="7C74A44D" w14:textId="77777777" w:rsidR="003E4115" w:rsidRDefault="003E4115" w:rsidP="00576634">
      <w:pPr>
        <w:jc w:val="both"/>
        <w:rPr>
          <w:rFonts w:ascii="Calibri" w:hAnsi="Calibri" w:cs="Calibri"/>
        </w:rPr>
      </w:pPr>
    </w:p>
    <w:p w14:paraId="449D4E9A" w14:textId="77777777" w:rsidR="003E4115" w:rsidRDefault="003E4115" w:rsidP="00576634">
      <w:pPr>
        <w:jc w:val="both"/>
        <w:rPr>
          <w:rFonts w:ascii="Calibri" w:hAnsi="Calibri" w:cs="Calibri"/>
        </w:rPr>
      </w:pPr>
    </w:p>
    <w:p w14:paraId="7F16F7DB" w14:textId="77777777" w:rsidR="003E4115" w:rsidRDefault="003E4115" w:rsidP="00576634">
      <w:pPr>
        <w:jc w:val="both"/>
        <w:rPr>
          <w:rFonts w:ascii="Calibri" w:hAnsi="Calibri" w:cs="Calibri"/>
        </w:rPr>
      </w:pPr>
    </w:p>
    <w:p w14:paraId="4ADC6D2E" w14:textId="77777777" w:rsidR="003E4115" w:rsidRDefault="003E4115" w:rsidP="00576634">
      <w:pPr>
        <w:jc w:val="both"/>
        <w:rPr>
          <w:rFonts w:ascii="Calibri" w:hAnsi="Calibri" w:cs="Calibri"/>
        </w:rPr>
      </w:pPr>
    </w:p>
    <w:p w14:paraId="36AAA6C8" w14:textId="77777777" w:rsidR="003E4115" w:rsidRDefault="003E4115" w:rsidP="00576634">
      <w:pPr>
        <w:jc w:val="both"/>
        <w:rPr>
          <w:rFonts w:ascii="Calibri" w:hAnsi="Calibri" w:cs="Calibri"/>
        </w:rPr>
      </w:pPr>
    </w:p>
    <w:p w14:paraId="17DA5482" w14:textId="77777777" w:rsidR="003E4115" w:rsidRDefault="003E4115" w:rsidP="00576634">
      <w:pPr>
        <w:jc w:val="both"/>
        <w:rPr>
          <w:rFonts w:ascii="Calibri" w:hAnsi="Calibri" w:cs="Calibri"/>
        </w:rPr>
      </w:pPr>
    </w:p>
    <w:p w14:paraId="5677EE65" w14:textId="77777777" w:rsidR="003E4115" w:rsidRDefault="003E4115" w:rsidP="00576634">
      <w:pPr>
        <w:jc w:val="both"/>
        <w:rPr>
          <w:rFonts w:ascii="Calibri" w:hAnsi="Calibri" w:cs="Calibri"/>
        </w:rPr>
      </w:pPr>
    </w:p>
    <w:p w14:paraId="1BD305BF" w14:textId="77777777" w:rsidR="003E4115" w:rsidRDefault="003E4115" w:rsidP="00576634">
      <w:pPr>
        <w:jc w:val="both"/>
        <w:rPr>
          <w:rFonts w:ascii="Calibri" w:hAnsi="Calibri" w:cs="Calibri"/>
        </w:rPr>
      </w:pPr>
    </w:p>
    <w:p w14:paraId="7ACDBAAB" w14:textId="77777777" w:rsidR="003E4115" w:rsidRDefault="003E4115" w:rsidP="00576634">
      <w:pPr>
        <w:jc w:val="both"/>
        <w:rPr>
          <w:rFonts w:ascii="Calibri" w:hAnsi="Calibri" w:cs="Calibri"/>
        </w:rPr>
      </w:pPr>
    </w:p>
    <w:p w14:paraId="467B5A2E" w14:textId="77777777" w:rsidR="003E4115" w:rsidRDefault="003E4115" w:rsidP="00576634">
      <w:pPr>
        <w:jc w:val="both"/>
        <w:rPr>
          <w:rFonts w:ascii="Calibri" w:hAnsi="Calibri" w:cs="Calibri"/>
        </w:rPr>
      </w:pPr>
    </w:p>
    <w:p w14:paraId="6D4C48B6" w14:textId="77777777" w:rsidR="003E4115" w:rsidRDefault="003E4115" w:rsidP="00576634">
      <w:pPr>
        <w:jc w:val="both"/>
        <w:rPr>
          <w:rFonts w:ascii="Calibri" w:hAnsi="Calibri" w:cs="Calibri"/>
        </w:rPr>
      </w:pPr>
    </w:p>
    <w:p w14:paraId="4C257D3B" w14:textId="77777777" w:rsidR="003E4115" w:rsidRDefault="003E4115" w:rsidP="00576634">
      <w:pPr>
        <w:jc w:val="both"/>
        <w:rPr>
          <w:rFonts w:ascii="Calibri" w:hAnsi="Calibri" w:cs="Calibri"/>
        </w:rPr>
      </w:pPr>
    </w:p>
    <w:p w14:paraId="629AF0C0" w14:textId="77777777" w:rsidR="003E4115" w:rsidRDefault="003E4115" w:rsidP="00576634">
      <w:pPr>
        <w:jc w:val="both"/>
        <w:rPr>
          <w:rFonts w:ascii="Calibri" w:hAnsi="Calibri" w:cs="Calibri"/>
        </w:rPr>
      </w:pPr>
    </w:p>
    <w:p w14:paraId="059E8670" w14:textId="77777777" w:rsidR="003E4115" w:rsidRDefault="003E4115" w:rsidP="00576634">
      <w:pPr>
        <w:jc w:val="both"/>
        <w:rPr>
          <w:rFonts w:ascii="Calibri" w:hAnsi="Calibri" w:cs="Calibri"/>
        </w:rPr>
      </w:pPr>
    </w:p>
    <w:p w14:paraId="401AF000" w14:textId="77777777" w:rsidR="003E4115" w:rsidRDefault="003E4115" w:rsidP="00576634">
      <w:pPr>
        <w:jc w:val="both"/>
        <w:rPr>
          <w:rFonts w:ascii="Calibri" w:hAnsi="Calibri" w:cs="Calibri"/>
        </w:rPr>
      </w:pPr>
    </w:p>
    <w:p w14:paraId="102EA9E4" w14:textId="77777777" w:rsidR="00576634" w:rsidRDefault="00576634" w:rsidP="00576634">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6938433A" w14:textId="77777777" w:rsidR="00576634" w:rsidRDefault="00576634" w:rsidP="00576634">
      <w:pPr>
        <w:jc w:val="both"/>
        <w:rPr>
          <w:rFonts w:ascii="Calibri" w:hAnsi="Calibri" w:cs="Calibri"/>
          <w:b/>
          <w:bCs/>
        </w:rPr>
      </w:pPr>
    </w:p>
    <w:p w14:paraId="2E77F923" w14:textId="77777777" w:rsidR="00576634" w:rsidRDefault="00576634" w:rsidP="00576634">
      <w:pPr>
        <w:jc w:val="both"/>
        <w:rPr>
          <w:rFonts w:ascii="Calibri" w:hAnsi="Calibri" w:cs="Calibri"/>
        </w:rPr>
      </w:pPr>
      <w:r w:rsidRPr="00317ADC">
        <w:rPr>
          <w:rFonts w:ascii="Calibri" w:hAnsi="Calibri" w:cs="Calibri"/>
        </w:rPr>
        <w:t>¿Qué paso?</w:t>
      </w:r>
    </w:p>
    <w:p w14:paraId="4B9D913A" w14:textId="7D66E1FE" w:rsidR="00576634" w:rsidRDefault="00576634" w:rsidP="00576634">
      <w:pPr>
        <w:jc w:val="both"/>
        <w:rPr>
          <w:rFonts w:ascii="Calibri" w:hAnsi="Calibri" w:cs="Calibri"/>
        </w:rPr>
      </w:pPr>
      <w:r>
        <w:rPr>
          <w:rFonts w:ascii="Calibri" w:hAnsi="Calibri" w:cs="Calibri"/>
        </w:rPr>
        <w:t>Usted i</w:t>
      </w:r>
      <w:r w:rsidRPr="00317ADC">
        <w:rPr>
          <w:rFonts w:ascii="Calibri" w:hAnsi="Calibri" w:cs="Calibri"/>
        </w:rPr>
        <w:t xml:space="preserve">ntento </w:t>
      </w:r>
      <w:r w:rsidR="009733CF">
        <w:rPr>
          <w:rFonts w:ascii="Calibri" w:hAnsi="Calibri" w:cs="Calibri"/>
        </w:rPr>
        <w:t>editar</w:t>
      </w:r>
      <w:r w:rsidRPr="00317ADC">
        <w:rPr>
          <w:rFonts w:ascii="Calibri" w:hAnsi="Calibri" w:cs="Calibri"/>
        </w:rPr>
        <w:t xml:space="preserve"> un </w:t>
      </w:r>
      <w:r>
        <w:rPr>
          <w:rFonts w:ascii="Calibri" w:hAnsi="Calibri" w:cs="Calibri"/>
        </w:rPr>
        <w:t>pro</w:t>
      </w:r>
      <w:r w:rsidR="009733CF">
        <w:rPr>
          <w:rFonts w:ascii="Calibri" w:hAnsi="Calibri" w:cs="Calibri"/>
        </w:rPr>
        <w:t>veedor</w:t>
      </w:r>
      <w:r w:rsidRPr="00317ADC">
        <w:rPr>
          <w:rFonts w:ascii="Calibri" w:hAnsi="Calibri" w:cs="Calibri"/>
        </w:rPr>
        <w:t xml:space="preserve"> con campos vacíos.</w:t>
      </w:r>
    </w:p>
    <w:p w14:paraId="76D92BEB"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0476CC03" w14:textId="77777777" w:rsidR="00576634" w:rsidRPr="00FC2DD0" w:rsidRDefault="00576634" w:rsidP="009733CF">
      <w:pPr>
        <w:pStyle w:val="Prrafodelista"/>
        <w:numPr>
          <w:ilvl w:val="0"/>
          <w:numId w:val="375"/>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4482627A" w14:textId="2498A0CA"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Nombres: Alberto Andrés </w:t>
      </w:r>
    </w:p>
    <w:p w14:paraId="5908AEE5"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Apellidos: Pérez Sojos</w:t>
      </w:r>
    </w:p>
    <w:p w14:paraId="3D2A7975" w14:textId="0E5D2F0A"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Cédula: </w:t>
      </w:r>
    </w:p>
    <w:p w14:paraId="2182576C"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Teléfono: 0912345678</w:t>
      </w:r>
    </w:p>
    <w:p w14:paraId="20607C83"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 xml:space="preserve">Correo electrónico: </w:t>
      </w:r>
      <w:hyperlink r:id="rId29" w:history="1">
        <w:r w:rsidRPr="009733CF">
          <w:rPr>
            <w:rStyle w:val="Hipervnculo"/>
            <w:rFonts w:ascii="Calibri" w:hAnsi="Calibri" w:cs="Calibri"/>
          </w:rPr>
          <w:t>rofoldo08@gmail.com</w:t>
        </w:r>
      </w:hyperlink>
    </w:p>
    <w:p w14:paraId="309582DC" w14:textId="77777777" w:rsidR="009733CF" w:rsidRPr="009733CF" w:rsidRDefault="009733CF" w:rsidP="009733CF">
      <w:pPr>
        <w:pStyle w:val="Prrafodelista"/>
        <w:numPr>
          <w:ilvl w:val="0"/>
          <w:numId w:val="376"/>
        </w:numPr>
        <w:tabs>
          <w:tab w:val="left" w:pos="4932"/>
        </w:tabs>
        <w:jc w:val="both"/>
        <w:rPr>
          <w:rFonts w:ascii="Calibri" w:hAnsi="Calibri" w:cs="Calibri"/>
        </w:rPr>
      </w:pPr>
      <w:r w:rsidRPr="009733CF">
        <w:rPr>
          <w:rFonts w:ascii="Calibri" w:hAnsi="Calibri" w:cs="Calibri"/>
        </w:rPr>
        <w:t>Estado: Activo</w:t>
      </w:r>
    </w:p>
    <w:p w14:paraId="56EE669D" w14:textId="77777777" w:rsidR="00576634" w:rsidRDefault="00576634" w:rsidP="00576634">
      <w:pPr>
        <w:pStyle w:val="Prrafodelista"/>
        <w:ind w:left="1428"/>
        <w:jc w:val="both"/>
        <w:rPr>
          <w:rFonts w:ascii="Calibri" w:hAnsi="Calibri" w:cs="Calibri"/>
        </w:rPr>
      </w:pPr>
    </w:p>
    <w:p w14:paraId="12E3873B" w14:textId="77777777" w:rsidR="00576634" w:rsidRPr="009733CF" w:rsidRDefault="00576634" w:rsidP="009733CF">
      <w:pPr>
        <w:pStyle w:val="Prrafodelista"/>
        <w:numPr>
          <w:ilvl w:val="0"/>
          <w:numId w:val="375"/>
        </w:numPr>
        <w:tabs>
          <w:tab w:val="left" w:pos="2388"/>
        </w:tabs>
        <w:spacing w:after="160" w:line="259" w:lineRule="auto"/>
        <w:jc w:val="both"/>
        <w:rPr>
          <w:rFonts w:ascii="Calibri" w:hAnsi="Calibri" w:cs="Calibri"/>
        </w:rPr>
      </w:pPr>
      <w:r w:rsidRPr="009733CF">
        <w:rPr>
          <w:rFonts w:ascii="Calibri" w:hAnsi="Calibri" w:cs="Calibri"/>
        </w:rPr>
        <w:t>Haga clic en el botón "Modificar".</w:t>
      </w:r>
    </w:p>
    <w:p w14:paraId="3DC78F04" w14:textId="22929EA4"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w:t>
      </w:r>
      <w:r w:rsidR="009733CF">
        <w:rPr>
          <w:rFonts w:ascii="Calibri" w:hAnsi="Calibri" w:cs="Calibri"/>
        </w:rPr>
        <w:t xml:space="preserve"> cédula del proveedor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BC66937" w14:textId="77777777" w:rsidR="00576634" w:rsidRDefault="00576634" w:rsidP="00576634">
      <w:pPr>
        <w:jc w:val="both"/>
        <w:rPr>
          <w:rFonts w:ascii="Calibri" w:hAnsi="Calibri" w:cs="Calibri"/>
        </w:rPr>
      </w:pPr>
    </w:p>
    <w:p w14:paraId="75BF37DF" w14:textId="7E933BBE" w:rsidR="00576634" w:rsidRDefault="00576634" w:rsidP="00576634">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43CF5E7F" w14:textId="77777777" w:rsidR="00576634" w:rsidRDefault="00576634" w:rsidP="00576634">
      <w:pPr>
        <w:jc w:val="both"/>
        <w:rPr>
          <w:rFonts w:ascii="Calibri" w:hAnsi="Calibri" w:cs="Calibri"/>
          <w:b/>
          <w:bCs/>
        </w:rPr>
      </w:pPr>
    </w:p>
    <w:p w14:paraId="05690AFA" w14:textId="77777777" w:rsidR="00576634" w:rsidRDefault="00576634" w:rsidP="00576634">
      <w:pPr>
        <w:jc w:val="both"/>
        <w:rPr>
          <w:rFonts w:ascii="Calibri" w:hAnsi="Calibri" w:cs="Calibri"/>
        </w:rPr>
      </w:pPr>
      <w:r w:rsidRPr="00317ADC">
        <w:rPr>
          <w:rFonts w:ascii="Calibri" w:hAnsi="Calibri" w:cs="Calibri"/>
        </w:rPr>
        <w:t>¿Qué paso?</w:t>
      </w:r>
    </w:p>
    <w:p w14:paraId="29D6CE52" w14:textId="7167E42D" w:rsidR="00576634" w:rsidRDefault="00576634" w:rsidP="0057663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30B5EDCA" w14:textId="77777777" w:rsidR="00576634" w:rsidRDefault="00576634" w:rsidP="00576634">
      <w:pPr>
        <w:jc w:val="both"/>
        <w:rPr>
          <w:rFonts w:ascii="Calibri" w:hAnsi="Calibri" w:cs="Calibri"/>
          <w:b/>
          <w:bCs/>
        </w:rPr>
      </w:pPr>
      <w:r w:rsidRPr="00B97114">
        <w:rPr>
          <w:rFonts w:ascii="Calibri" w:hAnsi="Calibri" w:cs="Calibri"/>
          <w:b/>
          <w:bCs/>
        </w:rPr>
        <w:t xml:space="preserve">Ejemplo erróneo </w:t>
      </w:r>
    </w:p>
    <w:p w14:paraId="4E703B98" w14:textId="77777777" w:rsidR="00576634" w:rsidRPr="00FC2DD0" w:rsidRDefault="00576634" w:rsidP="000763D4">
      <w:pPr>
        <w:pStyle w:val="Prrafodelista"/>
        <w:numPr>
          <w:ilvl w:val="0"/>
          <w:numId w:val="377"/>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E1A0AA9" w14:textId="6D5FB2CC"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R0d0lf0</w:t>
      </w:r>
      <w:r w:rsidRPr="00D042AF">
        <w:rPr>
          <w:rFonts w:ascii="Calibri" w:hAnsi="Calibri" w:cs="Calibri"/>
        </w:rPr>
        <w:t xml:space="preserve"> </w:t>
      </w:r>
      <w:r>
        <w:rPr>
          <w:rFonts w:ascii="Calibri" w:hAnsi="Calibri" w:cs="Calibri"/>
        </w:rPr>
        <w:t>J0se</w:t>
      </w:r>
    </w:p>
    <w:p w14:paraId="7817D9DF"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Apellidos: Pérez Sojos</w:t>
      </w:r>
    </w:p>
    <w:p w14:paraId="460E302E"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Cédula: 0987654321</w:t>
      </w:r>
    </w:p>
    <w:p w14:paraId="295B2B68" w14:textId="77777777" w:rsidR="000763D4" w:rsidRPr="009266A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Teléfono: 0912345678</w:t>
      </w:r>
    </w:p>
    <w:p w14:paraId="299CEE54" w14:textId="77777777" w:rsidR="000763D4" w:rsidRDefault="000763D4" w:rsidP="000763D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Correo electrónico: </w:t>
      </w:r>
      <w:hyperlink r:id="rId30" w:history="1">
        <w:r w:rsidRPr="004957FA">
          <w:rPr>
            <w:rStyle w:val="Hipervnculo"/>
            <w:rFonts w:ascii="Calibri" w:hAnsi="Calibri" w:cs="Calibri"/>
          </w:rPr>
          <w:t>rofoldo08@gmail.com</w:t>
        </w:r>
      </w:hyperlink>
    </w:p>
    <w:p w14:paraId="046FD32D" w14:textId="77777777" w:rsidR="000763D4" w:rsidRPr="009266A4" w:rsidRDefault="000763D4" w:rsidP="000763D4">
      <w:pPr>
        <w:pStyle w:val="Prrafodelista"/>
        <w:numPr>
          <w:ilvl w:val="0"/>
          <w:numId w:val="378"/>
        </w:numPr>
        <w:tabs>
          <w:tab w:val="left" w:pos="4932"/>
        </w:tabs>
        <w:jc w:val="both"/>
        <w:rPr>
          <w:rFonts w:ascii="Calibri" w:hAnsi="Calibri" w:cs="Calibri"/>
        </w:rPr>
      </w:pPr>
      <w:r>
        <w:rPr>
          <w:rFonts w:ascii="Calibri" w:hAnsi="Calibri" w:cs="Calibri"/>
        </w:rPr>
        <w:t>Estado: Activo</w:t>
      </w:r>
    </w:p>
    <w:p w14:paraId="59C2A67E" w14:textId="77777777" w:rsidR="00576634" w:rsidRDefault="00576634" w:rsidP="00576634">
      <w:pPr>
        <w:pStyle w:val="Prrafodelista"/>
        <w:ind w:left="1428"/>
        <w:jc w:val="both"/>
        <w:rPr>
          <w:rFonts w:ascii="Calibri" w:hAnsi="Calibri" w:cs="Calibri"/>
        </w:rPr>
      </w:pPr>
    </w:p>
    <w:p w14:paraId="1B7A0711" w14:textId="77777777" w:rsidR="00576634" w:rsidRPr="000763D4" w:rsidRDefault="00576634" w:rsidP="000763D4">
      <w:pPr>
        <w:pStyle w:val="Prrafodelista"/>
        <w:numPr>
          <w:ilvl w:val="0"/>
          <w:numId w:val="377"/>
        </w:numPr>
        <w:tabs>
          <w:tab w:val="left" w:pos="2388"/>
        </w:tabs>
        <w:spacing w:after="160" w:line="259" w:lineRule="auto"/>
        <w:jc w:val="both"/>
        <w:rPr>
          <w:rFonts w:ascii="Calibri" w:hAnsi="Calibri" w:cs="Calibri"/>
        </w:rPr>
      </w:pPr>
      <w:r w:rsidRPr="000763D4">
        <w:rPr>
          <w:rFonts w:ascii="Calibri" w:hAnsi="Calibri" w:cs="Calibri"/>
        </w:rPr>
        <w:t>Haga clic en el botón "Modificar".</w:t>
      </w:r>
    </w:p>
    <w:p w14:paraId="336DE21B" w14:textId="2E79A6F5" w:rsidR="00576634" w:rsidRDefault="00576634" w:rsidP="0057663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0763D4">
        <w:rPr>
          <w:rFonts w:ascii="Calibri" w:hAnsi="Calibri" w:cs="Calibri"/>
        </w:rPr>
        <w:t xml:space="preserve">Los nombres del proveedor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55A7F8D6" w14:textId="77777777" w:rsidR="000E44C4" w:rsidRDefault="000E44C4" w:rsidP="00576634">
      <w:pPr>
        <w:jc w:val="both"/>
        <w:rPr>
          <w:rFonts w:ascii="Calibri" w:hAnsi="Calibri" w:cs="Calibri"/>
        </w:rPr>
      </w:pPr>
    </w:p>
    <w:p w14:paraId="60AEB896" w14:textId="4E835210" w:rsidR="000E44C4" w:rsidRDefault="000E44C4" w:rsidP="000E44C4">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29EC35A0" w14:textId="77777777" w:rsidR="000E44C4" w:rsidRDefault="000E44C4" w:rsidP="000E44C4">
      <w:pPr>
        <w:jc w:val="both"/>
        <w:rPr>
          <w:rFonts w:ascii="Calibri" w:hAnsi="Calibri" w:cs="Calibri"/>
          <w:b/>
          <w:bCs/>
        </w:rPr>
      </w:pPr>
    </w:p>
    <w:p w14:paraId="65D1FA83" w14:textId="77777777" w:rsidR="000E44C4" w:rsidRDefault="000E44C4" w:rsidP="000E44C4">
      <w:pPr>
        <w:jc w:val="both"/>
        <w:rPr>
          <w:rFonts w:ascii="Calibri" w:hAnsi="Calibri" w:cs="Calibri"/>
        </w:rPr>
      </w:pPr>
      <w:r w:rsidRPr="00317ADC">
        <w:rPr>
          <w:rFonts w:ascii="Calibri" w:hAnsi="Calibri" w:cs="Calibri"/>
        </w:rPr>
        <w:t>¿Qué paso?</w:t>
      </w:r>
    </w:p>
    <w:p w14:paraId="7836BFE2" w14:textId="3B496ABE" w:rsidR="000E44C4" w:rsidRPr="00E34C75" w:rsidRDefault="000E44C4" w:rsidP="000E44C4">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49725A67" w14:textId="77777777" w:rsidR="000E44C4" w:rsidRDefault="000E44C4" w:rsidP="000E44C4">
      <w:pPr>
        <w:jc w:val="both"/>
        <w:rPr>
          <w:rFonts w:ascii="Calibri" w:hAnsi="Calibri" w:cs="Calibri"/>
          <w:b/>
          <w:bCs/>
        </w:rPr>
      </w:pPr>
      <w:r w:rsidRPr="00B97114">
        <w:rPr>
          <w:rFonts w:ascii="Calibri" w:hAnsi="Calibri" w:cs="Calibri"/>
          <w:b/>
          <w:bCs/>
        </w:rPr>
        <w:t xml:space="preserve">Ejemplo erróneo </w:t>
      </w:r>
    </w:p>
    <w:p w14:paraId="430304D9" w14:textId="77777777" w:rsidR="000E44C4" w:rsidRPr="00FC2DD0" w:rsidRDefault="000E44C4" w:rsidP="000E44C4">
      <w:pPr>
        <w:pStyle w:val="Prrafodelista"/>
        <w:numPr>
          <w:ilvl w:val="0"/>
          <w:numId w:val="377"/>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5DDD418"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R0d0lf0</w:t>
      </w:r>
      <w:r w:rsidRPr="00D042AF">
        <w:rPr>
          <w:rFonts w:ascii="Calibri" w:hAnsi="Calibri" w:cs="Calibri"/>
        </w:rPr>
        <w:t xml:space="preserve"> </w:t>
      </w:r>
      <w:r>
        <w:rPr>
          <w:rFonts w:ascii="Calibri" w:hAnsi="Calibri" w:cs="Calibri"/>
        </w:rPr>
        <w:t>J0se</w:t>
      </w:r>
    </w:p>
    <w:p w14:paraId="0A1E7FB4"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Apellidos: Pérez Sojos</w:t>
      </w:r>
    </w:p>
    <w:p w14:paraId="4F15CDD8"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Cédula: 0987654321</w:t>
      </w:r>
    </w:p>
    <w:p w14:paraId="1286ACD1" w14:textId="77777777" w:rsidR="000E44C4" w:rsidRPr="009266A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Teléfono: 0912345678</w:t>
      </w:r>
    </w:p>
    <w:p w14:paraId="53A07D21" w14:textId="77777777" w:rsidR="000E44C4" w:rsidRDefault="000E44C4" w:rsidP="000E44C4">
      <w:pPr>
        <w:pStyle w:val="Prrafodelista"/>
        <w:numPr>
          <w:ilvl w:val="0"/>
          <w:numId w:val="378"/>
        </w:numPr>
        <w:tabs>
          <w:tab w:val="left" w:pos="4932"/>
        </w:tabs>
        <w:jc w:val="both"/>
        <w:rPr>
          <w:rFonts w:ascii="Calibri" w:hAnsi="Calibri" w:cs="Calibri"/>
        </w:rPr>
      </w:pPr>
      <w:r w:rsidRPr="009266A4">
        <w:rPr>
          <w:rFonts w:ascii="Calibri" w:hAnsi="Calibri" w:cs="Calibri"/>
        </w:rPr>
        <w:t xml:space="preserve">Correo electrónico: </w:t>
      </w:r>
      <w:hyperlink r:id="rId31" w:history="1">
        <w:r w:rsidRPr="004957FA">
          <w:rPr>
            <w:rStyle w:val="Hipervnculo"/>
            <w:rFonts w:ascii="Calibri" w:hAnsi="Calibri" w:cs="Calibri"/>
          </w:rPr>
          <w:t>rofoldo08@gmail.com</w:t>
        </w:r>
      </w:hyperlink>
    </w:p>
    <w:p w14:paraId="4EED4576" w14:textId="77777777" w:rsidR="000E44C4" w:rsidRPr="009266A4" w:rsidRDefault="000E44C4" w:rsidP="000E44C4">
      <w:pPr>
        <w:pStyle w:val="Prrafodelista"/>
        <w:numPr>
          <w:ilvl w:val="0"/>
          <w:numId w:val="378"/>
        </w:numPr>
        <w:tabs>
          <w:tab w:val="left" w:pos="4932"/>
        </w:tabs>
        <w:jc w:val="both"/>
        <w:rPr>
          <w:rFonts w:ascii="Calibri" w:hAnsi="Calibri" w:cs="Calibri"/>
        </w:rPr>
      </w:pPr>
      <w:r>
        <w:rPr>
          <w:rFonts w:ascii="Calibri" w:hAnsi="Calibri" w:cs="Calibri"/>
        </w:rPr>
        <w:t>Estado: Activo</w:t>
      </w:r>
    </w:p>
    <w:p w14:paraId="7F8E9DF9" w14:textId="77777777" w:rsidR="000E44C4" w:rsidRDefault="000E44C4" w:rsidP="000E44C4">
      <w:pPr>
        <w:pStyle w:val="Prrafodelista"/>
        <w:ind w:left="1428"/>
        <w:jc w:val="both"/>
        <w:rPr>
          <w:rFonts w:ascii="Calibri" w:hAnsi="Calibri" w:cs="Calibri"/>
        </w:rPr>
      </w:pPr>
    </w:p>
    <w:p w14:paraId="1D4F5F0E" w14:textId="77777777" w:rsidR="000E44C4" w:rsidRPr="000763D4" w:rsidRDefault="000E44C4" w:rsidP="000E44C4">
      <w:pPr>
        <w:pStyle w:val="Prrafodelista"/>
        <w:numPr>
          <w:ilvl w:val="0"/>
          <w:numId w:val="377"/>
        </w:numPr>
        <w:tabs>
          <w:tab w:val="left" w:pos="2388"/>
        </w:tabs>
        <w:spacing w:after="160" w:line="259" w:lineRule="auto"/>
        <w:jc w:val="both"/>
        <w:rPr>
          <w:rFonts w:ascii="Calibri" w:hAnsi="Calibri" w:cs="Calibri"/>
        </w:rPr>
      </w:pPr>
      <w:r w:rsidRPr="000763D4">
        <w:rPr>
          <w:rFonts w:ascii="Calibri" w:hAnsi="Calibri" w:cs="Calibri"/>
        </w:rPr>
        <w:t>Haga clic en el botón "Modificar".</w:t>
      </w:r>
    </w:p>
    <w:p w14:paraId="08FE70D5" w14:textId="77777777" w:rsidR="000E44C4" w:rsidRDefault="000E44C4" w:rsidP="000E44C4">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proveedor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1987F1DD" w14:textId="77777777" w:rsidR="00576634" w:rsidRDefault="00576634" w:rsidP="00576634">
      <w:pPr>
        <w:jc w:val="both"/>
        <w:rPr>
          <w:rFonts w:ascii="Calibri" w:hAnsi="Calibri" w:cs="Calibri"/>
        </w:rPr>
      </w:pPr>
    </w:p>
    <w:p w14:paraId="6113F842" w14:textId="546BAA9D" w:rsidR="004F2C60" w:rsidRDefault="004F2C60" w:rsidP="004F2C60">
      <w:pPr>
        <w:rPr>
          <w:rFonts w:ascii="Calibri" w:hAnsi="Calibri" w:cs="Calibri"/>
          <w:b/>
          <w:bCs/>
        </w:rPr>
      </w:pPr>
      <w:r>
        <w:rPr>
          <w:rFonts w:ascii="Calibri" w:hAnsi="Calibri" w:cs="Calibri"/>
          <w:b/>
          <w:bCs/>
        </w:rPr>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5627D5F7" w14:textId="77777777" w:rsidR="004F2C60" w:rsidRDefault="004F2C60" w:rsidP="004F2C60">
      <w:pPr>
        <w:rPr>
          <w:rFonts w:ascii="Calibri" w:hAnsi="Calibri" w:cs="Calibri"/>
          <w:b/>
          <w:bCs/>
        </w:rPr>
      </w:pPr>
    </w:p>
    <w:p w14:paraId="51484457" w14:textId="77777777" w:rsidR="004F2C60" w:rsidRDefault="004F2C60" w:rsidP="004F2C60">
      <w:pPr>
        <w:jc w:val="both"/>
        <w:rPr>
          <w:rFonts w:ascii="Calibri" w:hAnsi="Calibri" w:cs="Calibri"/>
        </w:rPr>
      </w:pPr>
      <w:r w:rsidRPr="00317ADC">
        <w:rPr>
          <w:rFonts w:ascii="Calibri" w:hAnsi="Calibri" w:cs="Calibri"/>
        </w:rPr>
        <w:t>¿Qué paso?</w:t>
      </w:r>
    </w:p>
    <w:p w14:paraId="5C728EC0" w14:textId="77777777" w:rsidR="004F2C60" w:rsidRDefault="004F2C60" w:rsidP="004F2C60">
      <w:pPr>
        <w:jc w:val="both"/>
        <w:rPr>
          <w:rFonts w:ascii="Calibri" w:hAnsi="Calibri" w:cs="Calibri"/>
        </w:rPr>
      </w:pPr>
      <w:r>
        <w:rPr>
          <w:rFonts w:ascii="Calibri" w:hAnsi="Calibri" w:cs="Calibri"/>
        </w:rPr>
        <w:t>Usted ingreso un correo electrónico que no tiene el formato valido para correos electrónicos.</w:t>
      </w:r>
    </w:p>
    <w:p w14:paraId="31DB5117" w14:textId="77777777" w:rsidR="004F2C60" w:rsidRDefault="004F2C60" w:rsidP="004F2C60">
      <w:pPr>
        <w:jc w:val="both"/>
        <w:rPr>
          <w:rFonts w:ascii="Calibri" w:hAnsi="Calibri" w:cs="Calibri"/>
          <w:b/>
          <w:bCs/>
        </w:rPr>
      </w:pPr>
      <w:r w:rsidRPr="00B97114">
        <w:rPr>
          <w:rFonts w:ascii="Calibri" w:hAnsi="Calibri" w:cs="Calibri"/>
          <w:b/>
          <w:bCs/>
        </w:rPr>
        <w:t xml:space="preserve">Ejemplo erróneo </w:t>
      </w:r>
    </w:p>
    <w:p w14:paraId="45C2A411" w14:textId="77777777" w:rsidR="004F2C60" w:rsidRPr="00E544BF" w:rsidRDefault="004F2C60" w:rsidP="004F2C60">
      <w:pPr>
        <w:pStyle w:val="Prrafodelista"/>
        <w:numPr>
          <w:ilvl w:val="0"/>
          <w:numId w:val="385"/>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66B7E10C" w14:textId="77777777" w:rsidR="004F2C60" w:rsidRPr="00E34C75" w:rsidRDefault="004F2C60" w:rsidP="004F2C60">
      <w:pPr>
        <w:pStyle w:val="Prrafodelista"/>
        <w:numPr>
          <w:ilvl w:val="0"/>
          <w:numId w:val="386"/>
        </w:numPr>
        <w:rPr>
          <w:rFonts w:ascii="Calibri" w:hAnsi="Calibri" w:cs="Calibri"/>
        </w:rPr>
      </w:pPr>
      <w:r w:rsidRPr="00E34C75">
        <w:rPr>
          <w:rFonts w:ascii="Calibri" w:hAnsi="Calibri" w:cs="Calibri"/>
        </w:rPr>
        <w:t xml:space="preserve">Nombre: Rodolfo José </w:t>
      </w:r>
    </w:p>
    <w:p w14:paraId="37417D6D"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Apellidos: Pérez Sojos</w:t>
      </w:r>
    </w:p>
    <w:p w14:paraId="66757FEF"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Cédula: 0987654321</w:t>
      </w:r>
    </w:p>
    <w:p w14:paraId="44B9DCA6"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Teléfono: 091234erere</w:t>
      </w:r>
    </w:p>
    <w:p w14:paraId="2952AA91"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 xml:space="preserve">Correo electrónico: </w:t>
      </w:r>
      <w:hyperlink r:id="rId32" w:history="1">
        <w:r w:rsidRPr="00BE05F4">
          <w:rPr>
            <w:rStyle w:val="Hipervnculo"/>
            <w:rFonts w:ascii="Calibri" w:hAnsi="Calibri" w:cs="Calibri"/>
          </w:rPr>
          <w:t>rofoldo08@grre.c3m</w:t>
        </w:r>
      </w:hyperlink>
    </w:p>
    <w:p w14:paraId="6366437B" w14:textId="77777777" w:rsidR="004F2C60" w:rsidRPr="00E34C75" w:rsidRDefault="004F2C60" w:rsidP="004F2C60">
      <w:pPr>
        <w:pStyle w:val="Prrafodelista"/>
        <w:numPr>
          <w:ilvl w:val="0"/>
          <w:numId w:val="386"/>
        </w:numPr>
        <w:tabs>
          <w:tab w:val="left" w:pos="4932"/>
        </w:tabs>
        <w:jc w:val="both"/>
        <w:rPr>
          <w:rFonts w:ascii="Calibri" w:hAnsi="Calibri" w:cs="Calibri"/>
        </w:rPr>
      </w:pPr>
      <w:r w:rsidRPr="00E34C75">
        <w:rPr>
          <w:rFonts w:ascii="Calibri" w:hAnsi="Calibri" w:cs="Calibri"/>
        </w:rPr>
        <w:t>Estado: Activo</w:t>
      </w:r>
    </w:p>
    <w:p w14:paraId="2C6E1293" w14:textId="77777777" w:rsidR="004F2C60" w:rsidRDefault="004F2C60" w:rsidP="004F2C60">
      <w:pPr>
        <w:rPr>
          <w:rFonts w:ascii="Calibri" w:hAnsi="Calibri" w:cs="Calibri"/>
        </w:rPr>
      </w:pPr>
    </w:p>
    <w:p w14:paraId="15CB5032" w14:textId="77777777" w:rsidR="004F2C60" w:rsidRPr="004F2C60" w:rsidRDefault="004F2C60" w:rsidP="004F2C60">
      <w:pPr>
        <w:pStyle w:val="Prrafodelista"/>
        <w:numPr>
          <w:ilvl w:val="0"/>
          <w:numId w:val="385"/>
        </w:numPr>
        <w:tabs>
          <w:tab w:val="left" w:pos="2388"/>
        </w:tabs>
        <w:spacing w:after="160" w:line="259" w:lineRule="auto"/>
        <w:jc w:val="both"/>
        <w:rPr>
          <w:rFonts w:ascii="Calibri" w:hAnsi="Calibri" w:cs="Calibri"/>
        </w:rPr>
      </w:pPr>
      <w:r w:rsidRPr="004F2C60">
        <w:rPr>
          <w:rFonts w:ascii="Calibri" w:hAnsi="Calibri" w:cs="Calibri"/>
        </w:rPr>
        <w:t>Haga clic en el botón "Modificar".</w:t>
      </w:r>
    </w:p>
    <w:p w14:paraId="33D049E2" w14:textId="77777777" w:rsidR="004F2C60" w:rsidRDefault="004F2C60" w:rsidP="004F2C60">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564CF305" w14:textId="77777777" w:rsidR="004F2C60" w:rsidRDefault="004F2C60" w:rsidP="00576634">
      <w:pPr>
        <w:jc w:val="both"/>
        <w:rPr>
          <w:rFonts w:ascii="Calibri" w:hAnsi="Calibri" w:cs="Calibri"/>
        </w:rPr>
      </w:pPr>
    </w:p>
    <w:p w14:paraId="0F566CC7" w14:textId="77777777" w:rsidR="00576634" w:rsidRPr="00655166" w:rsidRDefault="00576634" w:rsidP="00576634">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0197B855" w14:textId="15BF666C" w:rsidR="00576634" w:rsidRPr="00655166" w:rsidRDefault="00576634" w:rsidP="00576634">
      <w:pPr>
        <w:jc w:val="both"/>
        <w:rPr>
          <w:rFonts w:ascii="Calibri" w:hAnsi="Calibri" w:cs="Calibri"/>
        </w:rPr>
      </w:pPr>
      <w:r w:rsidRPr="00655166">
        <w:rPr>
          <w:rFonts w:ascii="Calibri" w:hAnsi="Calibri" w:cs="Calibri"/>
        </w:rPr>
        <w:t xml:space="preserve">Para eliminar un </w:t>
      </w:r>
      <w:r>
        <w:rPr>
          <w:rFonts w:ascii="Calibri" w:hAnsi="Calibri" w:cs="Calibri"/>
        </w:rPr>
        <w:t>pro</w:t>
      </w:r>
      <w:r w:rsidR="000763D4">
        <w:rPr>
          <w:rFonts w:ascii="Calibri" w:hAnsi="Calibri" w:cs="Calibri"/>
        </w:rPr>
        <w:t>veedor</w:t>
      </w:r>
      <w:r w:rsidRPr="00655166">
        <w:rPr>
          <w:rFonts w:ascii="Calibri" w:hAnsi="Calibri" w:cs="Calibri"/>
        </w:rPr>
        <w:t>:</w:t>
      </w:r>
    </w:p>
    <w:p w14:paraId="34874489" w14:textId="7013989A"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 xml:space="preserve">Seleccione el </w:t>
      </w:r>
      <w:r>
        <w:rPr>
          <w:rFonts w:ascii="Calibri" w:hAnsi="Calibri" w:cs="Calibri"/>
        </w:rPr>
        <w:t>pro</w:t>
      </w:r>
      <w:r w:rsidR="000763D4">
        <w:rPr>
          <w:rFonts w:ascii="Calibri" w:hAnsi="Calibri" w:cs="Calibri"/>
        </w:rPr>
        <w:t>veedor</w:t>
      </w:r>
      <w:r w:rsidRPr="00655166">
        <w:rPr>
          <w:rFonts w:ascii="Calibri" w:hAnsi="Calibri" w:cs="Calibri"/>
        </w:rPr>
        <w:t xml:space="preserve"> en la tabla haciendo clic en el ícono de visto.</w:t>
      </w:r>
    </w:p>
    <w:p w14:paraId="445D0354" w14:textId="77777777"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Haga clic en el botón "Eliminar".</w:t>
      </w:r>
    </w:p>
    <w:p w14:paraId="3F557E67" w14:textId="77777777" w:rsidR="00576634" w:rsidRPr="00655166" w:rsidRDefault="00576634" w:rsidP="000763D4">
      <w:pPr>
        <w:pStyle w:val="Prrafodelista"/>
        <w:numPr>
          <w:ilvl w:val="0"/>
          <w:numId w:val="379"/>
        </w:numPr>
        <w:spacing w:after="160" w:line="259" w:lineRule="auto"/>
        <w:jc w:val="both"/>
        <w:rPr>
          <w:rFonts w:ascii="Calibri" w:hAnsi="Calibri" w:cs="Calibri"/>
        </w:rPr>
      </w:pPr>
      <w:r w:rsidRPr="00655166">
        <w:rPr>
          <w:rFonts w:ascii="Calibri" w:hAnsi="Calibri" w:cs="Calibri"/>
        </w:rPr>
        <w:t>Confirme la acción en el diálogo que aparece.</w:t>
      </w:r>
    </w:p>
    <w:p w14:paraId="4DDEFF26" w14:textId="79927B32" w:rsidR="00576634" w:rsidRPr="00B82B1C" w:rsidRDefault="00576634" w:rsidP="00576634">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pro</w:t>
      </w:r>
      <w:r w:rsidR="000763D4">
        <w:rPr>
          <w:rFonts w:ascii="Calibri" w:hAnsi="Calibri" w:cs="Calibri"/>
        </w:rPr>
        <w:t>veedor</w:t>
      </w:r>
      <w:r w:rsidRPr="00B82B1C">
        <w:rPr>
          <w:rFonts w:ascii="Calibri" w:hAnsi="Calibri" w:cs="Calibri"/>
        </w:rPr>
        <w:t xml:space="preserve"> fue eliminado correctamente."</w:t>
      </w:r>
    </w:p>
    <w:p w14:paraId="7EEF2473" w14:textId="77777777" w:rsidR="00576634" w:rsidRDefault="00576634" w:rsidP="00576634">
      <w:pPr>
        <w:jc w:val="both"/>
        <w:rPr>
          <w:rFonts w:ascii="Calibri" w:hAnsi="Calibri" w:cs="Calibri"/>
        </w:rPr>
      </w:pPr>
    </w:p>
    <w:p w14:paraId="37565334" w14:textId="6DF4D6AF" w:rsidR="00576634" w:rsidRPr="007C3824" w:rsidRDefault="00576634" w:rsidP="00576634">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pro</w:t>
      </w:r>
      <w:r w:rsidR="000763D4">
        <w:rPr>
          <w:rFonts w:ascii="Calibri" w:hAnsi="Calibri" w:cs="Calibri"/>
          <w:b/>
          <w:bCs/>
        </w:rPr>
        <w:t>veedor</w:t>
      </w:r>
      <w:r w:rsidRPr="007C3824">
        <w:rPr>
          <w:rFonts w:ascii="Calibri" w:hAnsi="Calibri" w:cs="Calibri"/>
          <w:b/>
          <w:bCs/>
        </w:rPr>
        <w:t xml:space="preserve"> seleccionado)</w:t>
      </w:r>
    </w:p>
    <w:p w14:paraId="05C2BC73" w14:textId="77777777" w:rsidR="00576634" w:rsidRPr="007C3824" w:rsidRDefault="00576634" w:rsidP="00576634">
      <w:pPr>
        <w:jc w:val="both"/>
        <w:rPr>
          <w:rFonts w:ascii="Calibri" w:hAnsi="Calibri" w:cs="Calibri"/>
        </w:rPr>
      </w:pPr>
      <w:r w:rsidRPr="007C3824">
        <w:rPr>
          <w:rFonts w:ascii="Calibri" w:hAnsi="Calibri" w:cs="Calibri"/>
        </w:rPr>
        <w:t>Intento de eliminación incorrecta:</w:t>
      </w:r>
    </w:p>
    <w:p w14:paraId="1AC430FE" w14:textId="46AD6E75" w:rsidR="00576634" w:rsidRPr="007C3824" w:rsidRDefault="00576634" w:rsidP="000763D4">
      <w:pPr>
        <w:pStyle w:val="Prrafodelista"/>
        <w:numPr>
          <w:ilvl w:val="0"/>
          <w:numId w:val="380"/>
        </w:numPr>
        <w:spacing w:after="160" w:line="259" w:lineRule="auto"/>
        <w:jc w:val="both"/>
        <w:rPr>
          <w:rFonts w:ascii="Calibri" w:hAnsi="Calibri" w:cs="Calibri"/>
        </w:rPr>
      </w:pPr>
      <w:r w:rsidRPr="007C3824">
        <w:rPr>
          <w:rFonts w:ascii="Calibri" w:hAnsi="Calibri" w:cs="Calibri"/>
        </w:rPr>
        <w:t xml:space="preserve">Hacer clic en "Eliminar" sin seleccionar ningún </w:t>
      </w:r>
      <w:r>
        <w:rPr>
          <w:rFonts w:ascii="Calibri" w:hAnsi="Calibri" w:cs="Calibri"/>
        </w:rPr>
        <w:t>pro</w:t>
      </w:r>
      <w:r w:rsidR="000763D4">
        <w:rPr>
          <w:rFonts w:ascii="Calibri" w:hAnsi="Calibri" w:cs="Calibri"/>
        </w:rPr>
        <w:t>veedor</w:t>
      </w:r>
      <w:r w:rsidRPr="007C3824">
        <w:rPr>
          <w:rFonts w:ascii="Calibri" w:hAnsi="Calibri" w:cs="Calibri"/>
        </w:rPr>
        <w:t>.</w:t>
      </w:r>
    </w:p>
    <w:p w14:paraId="73983000" w14:textId="6A2558C4" w:rsidR="00576634" w:rsidRPr="00B82B1C" w:rsidRDefault="00576634" w:rsidP="00576634">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Pr>
          <w:rFonts w:ascii="Calibri" w:hAnsi="Calibri" w:cs="Calibri"/>
        </w:rPr>
        <w:t>pro</w:t>
      </w:r>
      <w:r w:rsidR="000763D4">
        <w:rPr>
          <w:rFonts w:ascii="Calibri" w:hAnsi="Calibri" w:cs="Calibri"/>
        </w:rPr>
        <w:t>veedor</w:t>
      </w:r>
      <w:r w:rsidRPr="00B82B1C">
        <w:rPr>
          <w:rFonts w:ascii="Calibri" w:hAnsi="Calibri" w:cs="Calibri"/>
        </w:rPr>
        <w:t xml:space="preserve"> en la tabla para poder eliminarlo."</w:t>
      </w:r>
      <w:r>
        <w:rPr>
          <w:rFonts w:ascii="Calibri" w:hAnsi="Calibri" w:cs="Calibri"/>
        </w:rPr>
        <w:t>.</w:t>
      </w:r>
    </w:p>
    <w:p w14:paraId="39707EB3" w14:textId="77777777" w:rsidR="00576634" w:rsidRDefault="00576634" w:rsidP="00C72467">
      <w:pPr>
        <w:tabs>
          <w:tab w:val="left" w:pos="2016"/>
        </w:tabs>
        <w:rPr>
          <w:rFonts w:asciiTheme="minorHAnsi" w:hAnsiTheme="minorHAnsi" w:cstheme="minorHAnsi"/>
        </w:rPr>
      </w:pPr>
    </w:p>
    <w:p w14:paraId="11F9D65F" w14:textId="77777777" w:rsidR="0028152C" w:rsidRDefault="0028152C" w:rsidP="00C72467">
      <w:pPr>
        <w:tabs>
          <w:tab w:val="left" w:pos="2016"/>
        </w:tabs>
        <w:rPr>
          <w:rFonts w:asciiTheme="minorHAnsi" w:hAnsiTheme="minorHAnsi" w:cstheme="minorHAnsi"/>
        </w:rPr>
      </w:pPr>
    </w:p>
    <w:p w14:paraId="2E576C2D" w14:textId="77777777" w:rsidR="0028152C" w:rsidRDefault="0028152C" w:rsidP="00C72467">
      <w:pPr>
        <w:tabs>
          <w:tab w:val="left" w:pos="2016"/>
        </w:tabs>
        <w:rPr>
          <w:rFonts w:asciiTheme="minorHAnsi" w:hAnsiTheme="minorHAnsi" w:cstheme="minorHAnsi"/>
        </w:rPr>
      </w:pPr>
    </w:p>
    <w:p w14:paraId="5B2AA6B8" w14:textId="77777777" w:rsidR="0028152C" w:rsidRDefault="0028152C" w:rsidP="00C72467">
      <w:pPr>
        <w:tabs>
          <w:tab w:val="left" w:pos="2016"/>
        </w:tabs>
        <w:rPr>
          <w:rFonts w:asciiTheme="minorHAnsi" w:hAnsiTheme="minorHAnsi" w:cstheme="minorHAnsi"/>
        </w:rPr>
      </w:pPr>
    </w:p>
    <w:p w14:paraId="67BFB104" w14:textId="77777777" w:rsidR="0028152C" w:rsidRDefault="0028152C" w:rsidP="00C72467">
      <w:pPr>
        <w:tabs>
          <w:tab w:val="left" w:pos="2016"/>
        </w:tabs>
        <w:rPr>
          <w:rFonts w:asciiTheme="minorHAnsi" w:hAnsiTheme="minorHAnsi" w:cstheme="minorHAnsi"/>
        </w:rPr>
      </w:pPr>
    </w:p>
    <w:p w14:paraId="79ABBE5C" w14:textId="77777777" w:rsidR="0028152C" w:rsidRDefault="0028152C" w:rsidP="00C72467">
      <w:pPr>
        <w:tabs>
          <w:tab w:val="left" w:pos="2016"/>
        </w:tabs>
        <w:rPr>
          <w:rFonts w:asciiTheme="minorHAnsi" w:hAnsiTheme="minorHAnsi" w:cstheme="minorHAnsi"/>
        </w:rPr>
      </w:pPr>
    </w:p>
    <w:p w14:paraId="0432AF19" w14:textId="77777777" w:rsidR="0028152C" w:rsidRDefault="0028152C" w:rsidP="00C72467">
      <w:pPr>
        <w:tabs>
          <w:tab w:val="left" w:pos="2016"/>
        </w:tabs>
        <w:rPr>
          <w:rFonts w:asciiTheme="minorHAnsi" w:hAnsiTheme="minorHAnsi" w:cstheme="minorHAnsi"/>
        </w:rPr>
      </w:pPr>
    </w:p>
    <w:p w14:paraId="2964EC5B" w14:textId="77777777" w:rsidR="0028152C" w:rsidRDefault="0028152C" w:rsidP="00C72467">
      <w:pPr>
        <w:tabs>
          <w:tab w:val="left" w:pos="2016"/>
        </w:tabs>
        <w:rPr>
          <w:rFonts w:asciiTheme="minorHAnsi" w:hAnsiTheme="minorHAnsi" w:cstheme="minorHAnsi"/>
        </w:rPr>
      </w:pPr>
    </w:p>
    <w:p w14:paraId="757C6615" w14:textId="77777777" w:rsidR="0028152C" w:rsidRDefault="0028152C" w:rsidP="00C72467">
      <w:pPr>
        <w:tabs>
          <w:tab w:val="left" w:pos="2016"/>
        </w:tabs>
        <w:rPr>
          <w:rFonts w:asciiTheme="minorHAnsi" w:hAnsiTheme="minorHAnsi" w:cstheme="minorHAnsi"/>
        </w:rPr>
      </w:pPr>
    </w:p>
    <w:p w14:paraId="033ABE4F" w14:textId="77777777" w:rsidR="0028152C" w:rsidRDefault="0028152C" w:rsidP="00C72467">
      <w:pPr>
        <w:tabs>
          <w:tab w:val="left" w:pos="2016"/>
        </w:tabs>
        <w:rPr>
          <w:rFonts w:asciiTheme="minorHAnsi" w:hAnsiTheme="minorHAnsi" w:cstheme="minorHAnsi"/>
        </w:rPr>
      </w:pPr>
    </w:p>
    <w:p w14:paraId="3FB10D9A" w14:textId="77777777" w:rsidR="0028152C" w:rsidRDefault="0028152C" w:rsidP="00C72467">
      <w:pPr>
        <w:tabs>
          <w:tab w:val="left" w:pos="2016"/>
        </w:tabs>
        <w:rPr>
          <w:rFonts w:asciiTheme="minorHAnsi" w:hAnsiTheme="minorHAnsi" w:cstheme="minorHAnsi"/>
        </w:rPr>
      </w:pPr>
    </w:p>
    <w:p w14:paraId="373EC77D" w14:textId="77777777" w:rsidR="0028152C" w:rsidRDefault="0028152C" w:rsidP="00C72467">
      <w:pPr>
        <w:tabs>
          <w:tab w:val="left" w:pos="2016"/>
        </w:tabs>
        <w:rPr>
          <w:rFonts w:asciiTheme="minorHAnsi" w:hAnsiTheme="minorHAnsi" w:cstheme="minorHAnsi"/>
        </w:rPr>
      </w:pPr>
    </w:p>
    <w:p w14:paraId="53D237BD" w14:textId="77777777" w:rsidR="0028152C" w:rsidRDefault="0028152C" w:rsidP="00C72467">
      <w:pPr>
        <w:tabs>
          <w:tab w:val="left" w:pos="2016"/>
        </w:tabs>
        <w:rPr>
          <w:rFonts w:asciiTheme="minorHAnsi" w:hAnsiTheme="minorHAnsi" w:cstheme="minorHAnsi"/>
        </w:rPr>
      </w:pPr>
    </w:p>
    <w:p w14:paraId="208D3373" w14:textId="77777777" w:rsidR="0028152C" w:rsidRDefault="0028152C" w:rsidP="00C72467">
      <w:pPr>
        <w:tabs>
          <w:tab w:val="left" w:pos="2016"/>
        </w:tabs>
        <w:rPr>
          <w:rFonts w:asciiTheme="minorHAnsi" w:hAnsiTheme="minorHAnsi" w:cstheme="minorHAnsi"/>
        </w:rPr>
      </w:pPr>
    </w:p>
    <w:p w14:paraId="45EAF420" w14:textId="77777777" w:rsidR="0028152C" w:rsidRDefault="0028152C" w:rsidP="00C72467">
      <w:pPr>
        <w:tabs>
          <w:tab w:val="left" w:pos="2016"/>
        </w:tabs>
        <w:rPr>
          <w:rFonts w:asciiTheme="minorHAnsi" w:hAnsiTheme="minorHAnsi" w:cstheme="minorHAnsi"/>
        </w:rPr>
      </w:pPr>
    </w:p>
    <w:p w14:paraId="73CECC7D" w14:textId="77777777" w:rsidR="0028152C" w:rsidRDefault="0028152C" w:rsidP="00C72467">
      <w:pPr>
        <w:tabs>
          <w:tab w:val="left" w:pos="2016"/>
        </w:tabs>
        <w:rPr>
          <w:rFonts w:asciiTheme="minorHAnsi" w:hAnsiTheme="minorHAnsi" w:cstheme="minorHAnsi"/>
        </w:rPr>
      </w:pPr>
    </w:p>
    <w:p w14:paraId="22F8C0AA" w14:textId="77777777" w:rsidR="0028152C" w:rsidRDefault="0028152C" w:rsidP="00C72467">
      <w:pPr>
        <w:tabs>
          <w:tab w:val="left" w:pos="2016"/>
        </w:tabs>
        <w:rPr>
          <w:rFonts w:asciiTheme="minorHAnsi" w:hAnsiTheme="minorHAnsi" w:cstheme="minorHAnsi"/>
        </w:rPr>
        <w:sectPr w:rsidR="0028152C" w:rsidSect="00C72467">
          <w:pgSz w:w="11906" w:h="16838" w:code="9"/>
          <w:pgMar w:top="1440" w:right="1134" w:bottom="1440" w:left="1134" w:header="720" w:footer="720" w:gutter="0"/>
          <w:cols w:space="720"/>
          <w:docGrid w:linePitch="600" w:charSpace="32768"/>
        </w:sectPr>
      </w:pPr>
    </w:p>
    <w:p w14:paraId="4C67B1B4" w14:textId="77777777" w:rsidR="0028152C" w:rsidRDefault="0028152C" w:rsidP="00C72467">
      <w:pPr>
        <w:tabs>
          <w:tab w:val="left" w:pos="2016"/>
        </w:tabs>
        <w:rPr>
          <w:rFonts w:asciiTheme="minorHAnsi" w:hAnsiTheme="minorHAnsi" w:cstheme="minorHAnsi"/>
        </w:rPr>
      </w:pPr>
    </w:p>
    <w:p w14:paraId="7D88B6FF" w14:textId="77777777" w:rsidR="0028152C" w:rsidRDefault="0028152C" w:rsidP="0028152C">
      <w:pPr>
        <w:rPr>
          <w:rFonts w:asciiTheme="minorHAnsi" w:hAnsiTheme="minorHAnsi" w:cstheme="minorHAnsi"/>
        </w:rPr>
      </w:pPr>
    </w:p>
    <w:p w14:paraId="087B500D" w14:textId="5E71F2ED" w:rsidR="0028152C" w:rsidRPr="00747A18" w:rsidRDefault="0028152C" w:rsidP="0028152C">
      <w:pPr>
        <w:spacing w:line="360" w:lineRule="auto"/>
        <w:jc w:val="center"/>
        <w:outlineLvl w:val="1"/>
        <w:rPr>
          <w:rFonts w:ascii="Calibri" w:hAnsi="Calibri" w:cs="Calibri"/>
        </w:rPr>
      </w:pPr>
      <w:bookmarkStart w:id="142" w:name="_Toc186290166"/>
      <w:bookmarkStart w:id="143" w:name="_Toc186476320"/>
      <w:bookmarkStart w:id="144" w:name="_Toc186813330"/>
      <w:bookmarkStart w:id="145" w:name="_Toc187165734"/>
      <w:r w:rsidRPr="00747A18">
        <w:rPr>
          <w:rFonts w:ascii="Calibri" w:hAnsi="Calibri" w:cs="Calibri"/>
          <w:b/>
        </w:rPr>
        <w:t>Interfaz Transportista</w:t>
      </w:r>
      <w:bookmarkEnd w:id="142"/>
      <w:bookmarkEnd w:id="143"/>
      <w:bookmarkEnd w:id="144"/>
      <w:bookmarkEnd w:id="145"/>
    </w:p>
    <w:p w14:paraId="5F35D137" w14:textId="7DBAB931" w:rsidR="0028152C" w:rsidRDefault="0028152C" w:rsidP="0028152C">
      <w:pPr>
        <w:tabs>
          <w:tab w:val="left" w:pos="5544"/>
        </w:tabs>
        <w:rPr>
          <w:rFonts w:asciiTheme="minorHAnsi" w:hAnsiTheme="minorHAnsi" w:cstheme="minorHAnsi"/>
        </w:rPr>
      </w:pPr>
    </w:p>
    <w:p w14:paraId="10D17473" w14:textId="77777777" w:rsidR="0028152C" w:rsidRDefault="0028152C" w:rsidP="0028152C">
      <w:pPr>
        <w:tabs>
          <w:tab w:val="left" w:pos="5544"/>
        </w:tabs>
        <w:rPr>
          <w:rFonts w:asciiTheme="minorHAnsi" w:hAnsiTheme="minorHAnsi" w:cstheme="minorHAnsi"/>
        </w:rPr>
      </w:pPr>
      <w:r>
        <w:rPr>
          <w:rFonts w:asciiTheme="minorHAnsi" w:hAnsiTheme="minorHAnsi" w:cstheme="minorHAnsi"/>
        </w:rPr>
        <w:tab/>
      </w:r>
      <w:r w:rsidR="003B0B78">
        <w:rPr>
          <w:noProof/>
        </w:rPr>
        <w:drawing>
          <wp:anchor distT="0" distB="0" distL="114300" distR="114300" simplePos="0" relativeHeight="251675648" behindDoc="0" locked="0" layoutInCell="1" allowOverlap="1" wp14:anchorId="6BD97693" wp14:editId="452A5DEF">
            <wp:simplePos x="914400" y="1965960"/>
            <wp:positionH relativeFrom="margin">
              <wp:align>center</wp:align>
            </wp:positionH>
            <wp:positionV relativeFrom="margin">
              <wp:align>center</wp:align>
            </wp:positionV>
            <wp:extent cx="8183880" cy="3660140"/>
            <wp:effectExtent l="0" t="0" r="7620" b="0"/>
            <wp:wrapSquare wrapText="bothSides"/>
            <wp:docPr id="1673961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12" r="3453"/>
                    <a:stretch/>
                  </pic:blipFill>
                  <pic:spPr bwMode="auto">
                    <a:xfrm>
                      <a:off x="0" y="0"/>
                      <a:ext cx="8183880"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A16EE" w14:textId="77777777" w:rsidR="0017542C" w:rsidRPr="0017542C" w:rsidRDefault="0017542C" w:rsidP="0017542C">
      <w:pPr>
        <w:rPr>
          <w:rFonts w:asciiTheme="minorHAnsi" w:hAnsiTheme="minorHAnsi" w:cstheme="minorHAnsi"/>
        </w:rPr>
      </w:pPr>
    </w:p>
    <w:p w14:paraId="6F6ED2DA" w14:textId="77777777" w:rsidR="0017542C" w:rsidRPr="0017542C" w:rsidRDefault="0017542C" w:rsidP="0017542C">
      <w:pPr>
        <w:rPr>
          <w:rFonts w:asciiTheme="minorHAnsi" w:hAnsiTheme="minorHAnsi" w:cstheme="minorHAnsi"/>
        </w:rPr>
      </w:pPr>
    </w:p>
    <w:p w14:paraId="3FAC1598" w14:textId="1CB316D1" w:rsidR="0017542C" w:rsidRDefault="0017542C" w:rsidP="0017542C">
      <w:pPr>
        <w:tabs>
          <w:tab w:val="left" w:pos="9276"/>
        </w:tabs>
        <w:rPr>
          <w:rFonts w:asciiTheme="minorHAnsi" w:hAnsiTheme="minorHAnsi" w:cstheme="minorHAnsi"/>
        </w:rPr>
      </w:pPr>
      <w:r>
        <w:rPr>
          <w:rFonts w:asciiTheme="minorHAnsi" w:hAnsiTheme="minorHAnsi" w:cstheme="minorHAnsi"/>
        </w:rPr>
        <w:tab/>
      </w:r>
    </w:p>
    <w:p w14:paraId="2E8CA2C1" w14:textId="77777777" w:rsidR="0017542C" w:rsidRDefault="0017542C" w:rsidP="0017542C">
      <w:pPr>
        <w:tabs>
          <w:tab w:val="left" w:pos="9276"/>
        </w:tabs>
        <w:rPr>
          <w:rFonts w:asciiTheme="minorHAnsi" w:hAnsiTheme="minorHAnsi" w:cstheme="minorHAnsi"/>
        </w:rPr>
      </w:pPr>
    </w:p>
    <w:p w14:paraId="6CE0E6CA" w14:textId="77777777" w:rsidR="0017542C" w:rsidRDefault="0017542C" w:rsidP="0017542C">
      <w:pPr>
        <w:tabs>
          <w:tab w:val="left" w:pos="9276"/>
        </w:tabs>
        <w:rPr>
          <w:rFonts w:asciiTheme="minorHAnsi" w:hAnsiTheme="minorHAnsi" w:cstheme="minorHAnsi"/>
        </w:rPr>
        <w:sectPr w:rsidR="0017542C" w:rsidSect="0028152C">
          <w:pgSz w:w="16838" w:h="11906" w:orient="landscape" w:code="9"/>
          <w:pgMar w:top="1134" w:right="1440" w:bottom="1134" w:left="1440" w:header="720" w:footer="720" w:gutter="0"/>
          <w:cols w:space="720"/>
          <w:docGrid w:linePitch="600" w:charSpace="32768"/>
        </w:sectPr>
      </w:pPr>
    </w:p>
    <w:p w14:paraId="79B2BC5D" w14:textId="0C08BE90" w:rsidR="00CB613D" w:rsidRPr="00B34862" w:rsidRDefault="00CB613D" w:rsidP="00CB613D">
      <w:pPr>
        <w:pStyle w:val="Ttulo3"/>
        <w:rPr>
          <w:rFonts w:ascii="Calibri" w:hAnsi="Calibri" w:cs="Calibri"/>
          <w:b w:val="0"/>
          <w:bCs w:val="0"/>
          <w:color w:val="000000" w:themeColor="text1"/>
          <w:sz w:val="24"/>
          <w:szCs w:val="24"/>
        </w:rPr>
      </w:pPr>
      <w:bookmarkStart w:id="146" w:name="_Toc186476321"/>
      <w:bookmarkStart w:id="147" w:name="_Toc186813331"/>
      <w:bookmarkStart w:id="148" w:name="_Toc187165735"/>
      <w:r>
        <w:rPr>
          <w:rFonts w:ascii="Calibri" w:hAnsi="Calibri" w:cs="Calibri"/>
          <w:color w:val="000000" w:themeColor="text1"/>
          <w:sz w:val="24"/>
          <w:szCs w:val="24"/>
        </w:rPr>
        <w:lastRenderedPageBreak/>
        <w:t>Descripción breve</w:t>
      </w:r>
      <w:bookmarkEnd w:id="146"/>
      <w:bookmarkEnd w:id="147"/>
      <w:bookmarkEnd w:id="148"/>
    </w:p>
    <w:p w14:paraId="58F137DD" w14:textId="77777777" w:rsidR="00CB613D" w:rsidRDefault="00CB613D" w:rsidP="00CB613D">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los transportistas</w:t>
      </w:r>
      <w:r w:rsidRPr="00C51BDB">
        <w:rPr>
          <w:rFonts w:ascii="Calibri" w:hAnsi="Calibri" w:cs="Calibri"/>
        </w:rPr>
        <w:t xml:space="preserve"> en la aplicación.</w:t>
      </w:r>
    </w:p>
    <w:p w14:paraId="38F911B2" w14:textId="77777777" w:rsidR="00CB613D" w:rsidRDefault="00CB613D" w:rsidP="00CB613D">
      <w:pPr>
        <w:rPr>
          <w:rFonts w:ascii="Calibri" w:hAnsi="Calibri" w:cs="Calibri"/>
        </w:rPr>
      </w:pPr>
    </w:p>
    <w:p w14:paraId="4628AF88" w14:textId="77777777" w:rsidR="00CB613D" w:rsidRPr="00B81B79" w:rsidRDefault="00CB613D" w:rsidP="00CB613D">
      <w:pPr>
        <w:rPr>
          <w:rFonts w:ascii="Calibri" w:hAnsi="Calibri" w:cs="Calibri"/>
          <w:b/>
          <w:bCs/>
        </w:rPr>
      </w:pPr>
      <w:r w:rsidRPr="00B34862">
        <w:rPr>
          <w:rFonts w:ascii="Calibri" w:hAnsi="Calibri" w:cs="Calibri"/>
          <w:b/>
          <w:bCs/>
        </w:rPr>
        <w:t>Funcionalidades principales</w:t>
      </w:r>
    </w:p>
    <w:p w14:paraId="21E2D464" w14:textId="7AC90833" w:rsidR="00CB613D" w:rsidRPr="003C69CB" w:rsidRDefault="00BD3007" w:rsidP="00CB613D">
      <w:pPr>
        <w:pStyle w:val="Prrafodelista"/>
        <w:numPr>
          <w:ilvl w:val="0"/>
          <w:numId w:val="410"/>
        </w:numPr>
        <w:spacing w:after="160" w:line="259" w:lineRule="auto"/>
        <w:jc w:val="both"/>
        <w:rPr>
          <w:rFonts w:ascii="Calibri" w:hAnsi="Calibri" w:cs="Calibri"/>
        </w:rPr>
      </w:pPr>
      <w:r>
        <w:rPr>
          <w:rFonts w:ascii="Calibri" w:hAnsi="Calibri" w:cs="Calibri"/>
          <w:b/>
          <w:bCs/>
        </w:rPr>
        <w:t>Inicialización</w:t>
      </w:r>
      <w:r w:rsidR="00CB613D">
        <w:rPr>
          <w:rFonts w:ascii="Calibri" w:hAnsi="Calibri" w:cs="Calibri"/>
          <w:b/>
          <w:bCs/>
        </w:rPr>
        <w:t>:</w:t>
      </w:r>
    </w:p>
    <w:p w14:paraId="15FACDF5" w14:textId="4CB39ABF" w:rsidR="00CB613D" w:rsidRPr="003C69CB" w:rsidRDefault="00CB613D" w:rsidP="00CB613D">
      <w:pPr>
        <w:pStyle w:val="Prrafodelista"/>
        <w:numPr>
          <w:ilvl w:val="1"/>
          <w:numId w:val="411"/>
        </w:numPr>
        <w:spacing w:after="160" w:line="259" w:lineRule="auto"/>
        <w:jc w:val="both"/>
        <w:rPr>
          <w:rFonts w:ascii="Calibri" w:hAnsi="Calibri" w:cs="Calibri"/>
        </w:rPr>
      </w:pPr>
      <w:r w:rsidRPr="003C69CB">
        <w:rPr>
          <w:rFonts w:ascii="Calibri" w:hAnsi="Calibri" w:cs="Calibri"/>
        </w:rPr>
        <w:t xml:space="preserve">Configura los estados de los </w:t>
      </w:r>
      <w:r w:rsidR="00FF1527">
        <w:rPr>
          <w:rFonts w:ascii="Calibri" w:hAnsi="Calibri" w:cs="Calibri"/>
        </w:rPr>
        <w:t>transportistas</w:t>
      </w:r>
      <w:r w:rsidRPr="003C69CB">
        <w:rPr>
          <w:rFonts w:ascii="Calibri" w:hAnsi="Calibri" w:cs="Calibri"/>
        </w:rPr>
        <w:t xml:space="preserve"> ("Activo", "No Activo").</w:t>
      </w:r>
    </w:p>
    <w:p w14:paraId="51BBEA5F" w14:textId="77777777" w:rsidR="00CB613D" w:rsidRPr="003C69CB" w:rsidRDefault="00CB613D" w:rsidP="00CB613D">
      <w:pPr>
        <w:pStyle w:val="Prrafodelista"/>
        <w:numPr>
          <w:ilvl w:val="1"/>
          <w:numId w:val="411"/>
        </w:numPr>
        <w:spacing w:after="160" w:line="259" w:lineRule="auto"/>
        <w:jc w:val="both"/>
        <w:rPr>
          <w:rFonts w:ascii="Calibri" w:hAnsi="Calibri" w:cs="Calibri"/>
        </w:rPr>
      </w:pPr>
      <w:r w:rsidRPr="003C69CB">
        <w:rPr>
          <w:rFonts w:ascii="Calibri" w:hAnsi="Calibri" w:cs="Calibri"/>
        </w:rPr>
        <w:t xml:space="preserve">Muestra los </w:t>
      </w:r>
      <w:r>
        <w:rPr>
          <w:rFonts w:ascii="Calibri" w:hAnsi="Calibri" w:cs="Calibri"/>
        </w:rPr>
        <w:t>transportista</w:t>
      </w:r>
      <w:r w:rsidRPr="003C69CB">
        <w:rPr>
          <w:rFonts w:ascii="Calibri" w:hAnsi="Calibri" w:cs="Calibri"/>
        </w:rPr>
        <w:t>s existentes en la tabla.</w:t>
      </w:r>
    </w:p>
    <w:p w14:paraId="795BCAAA" w14:textId="4F32F68A" w:rsidR="00991D64" w:rsidRDefault="00CB613D" w:rsidP="00FF1527">
      <w:pPr>
        <w:pStyle w:val="Prrafodelista"/>
        <w:numPr>
          <w:ilvl w:val="1"/>
          <w:numId w:val="411"/>
        </w:numPr>
        <w:spacing w:after="160" w:line="259" w:lineRule="auto"/>
        <w:jc w:val="both"/>
        <w:rPr>
          <w:rFonts w:ascii="Calibri" w:hAnsi="Calibri" w:cs="Calibri"/>
        </w:rPr>
      </w:pPr>
      <w:r w:rsidRPr="003C69CB">
        <w:rPr>
          <w:rFonts w:ascii="Calibri" w:hAnsi="Calibri" w:cs="Calibri"/>
        </w:rPr>
        <w:t>Genera automáticamente un código único para nuevos registros.</w:t>
      </w:r>
    </w:p>
    <w:p w14:paraId="4A7582D5" w14:textId="77777777" w:rsidR="00FF1527" w:rsidRPr="00FF1527" w:rsidRDefault="00FF1527" w:rsidP="00FF1527">
      <w:pPr>
        <w:pStyle w:val="Prrafodelista"/>
        <w:spacing w:after="160" w:line="259" w:lineRule="auto"/>
        <w:ind w:left="1428"/>
        <w:jc w:val="both"/>
        <w:rPr>
          <w:rFonts w:ascii="Calibri" w:hAnsi="Calibri" w:cs="Calibri"/>
        </w:rPr>
      </w:pPr>
    </w:p>
    <w:p w14:paraId="7A5F0563" w14:textId="15BA1C95"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Agregar </w:t>
      </w:r>
      <w:r>
        <w:rPr>
          <w:rFonts w:ascii="Calibri" w:hAnsi="Calibri" w:cs="Calibri"/>
          <w:b/>
          <w:bCs/>
        </w:rPr>
        <w:t>Transportista:</w:t>
      </w:r>
    </w:p>
    <w:p w14:paraId="6FCE4FB3" w14:textId="049B1BFA" w:rsidR="00991D64" w:rsidRDefault="00CB613D" w:rsidP="00FF1527">
      <w:pPr>
        <w:pStyle w:val="Prrafodelista"/>
        <w:numPr>
          <w:ilvl w:val="1"/>
          <w:numId w:val="412"/>
        </w:numPr>
        <w:spacing w:after="160" w:line="259" w:lineRule="auto"/>
        <w:jc w:val="both"/>
        <w:rPr>
          <w:rFonts w:ascii="Calibri" w:hAnsi="Calibri" w:cs="Calibri"/>
        </w:rPr>
      </w:pPr>
      <w:r w:rsidRPr="003C69CB">
        <w:rPr>
          <w:rFonts w:ascii="Calibri" w:hAnsi="Calibri" w:cs="Calibri"/>
        </w:rPr>
        <w:t xml:space="preserve">Permite registrar un nuevo </w:t>
      </w:r>
      <w:r>
        <w:rPr>
          <w:rFonts w:ascii="Calibri" w:hAnsi="Calibri" w:cs="Calibri"/>
        </w:rPr>
        <w:t>transportista</w:t>
      </w:r>
      <w:r w:rsidRPr="003C69CB">
        <w:rPr>
          <w:rFonts w:ascii="Calibri" w:hAnsi="Calibri" w:cs="Calibri"/>
        </w:rPr>
        <w:t xml:space="preserve"> ingresando sus datos básicos, como nombres, apellidos, cédula, teléfono</w:t>
      </w:r>
      <w:r>
        <w:rPr>
          <w:rFonts w:ascii="Calibri" w:hAnsi="Calibri" w:cs="Calibri"/>
        </w:rPr>
        <w:t xml:space="preserve">, </w:t>
      </w:r>
      <w:r w:rsidRPr="003C69CB">
        <w:rPr>
          <w:rFonts w:ascii="Calibri" w:hAnsi="Calibri" w:cs="Calibri"/>
        </w:rPr>
        <w:t>correo electrónico</w:t>
      </w:r>
      <w:r>
        <w:rPr>
          <w:rFonts w:ascii="Calibri" w:hAnsi="Calibri" w:cs="Calibri"/>
        </w:rPr>
        <w:t xml:space="preserve"> y foto</w:t>
      </w:r>
      <w:r w:rsidRPr="003C69CB">
        <w:rPr>
          <w:rFonts w:ascii="Calibri" w:hAnsi="Calibri" w:cs="Calibri"/>
        </w:rPr>
        <w:t>.</w:t>
      </w:r>
    </w:p>
    <w:p w14:paraId="327B9ED8" w14:textId="77777777" w:rsidR="00FF1527" w:rsidRPr="00FF1527" w:rsidRDefault="00FF1527" w:rsidP="00FF1527">
      <w:pPr>
        <w:pStyle w:val="Prrafodelista"/>
        <w:spacing w:after="160" w:line="259" w:lineRule="auto"/>
        <w:ind w:left="1428"/>
        <w:jc w:val="both"/>
        <w:rPr>
          <w:rFonts w:ascii="Calibri" w:hAnsi="Calibri" w:cs="Calibri"/>
        </w:rPr>
      </w:pPr>
    </w:p>
    <w:p w14:paraId="09ECE911" w14:textId="0AEA7736"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Modificar </w:t>
      </w:r>
      <w:r>
        <w:rPr>
          <w:rFonts w:ascii="Calibri" w:hAnsi="Calibri" w:cs="Calibri"/>
          <w:b/>
          <w:bCs/>
        </w:rPr>
        <w:t>Transportista:</w:t>
      </w:r>
    </w:p>
    <w:p w14:paraId="60B5ED44" w14:textId="77777777" w:rsidR="00CB613D" w:rsidRDefault="00CB613D" w:rsidP="00CB613D">
      <w:pPr>
        <w:pStyle w:val="Prrafodelista"/>
        <w:numPr>
          <w:ilvl w:val="1"/>
          <w:numId w:val="413"/>
        </w:numPr>
        <w:spacing w:after="160" w:line="259" w:lineRule="auto"/>
        <w:jc w:val="both"/>
        <w:rPr>
          <w:rFonts w:ascii="Calibri" w:hAnsi="Calibri" w:cs="Calibri"/>
        </w:rPr>
      </w:pPr>
      <w:r w:rsidRPr="003C69CB">
        <w:rPr>
          <w:rFonts w:ascii="Calibri" w:hAnsi="Calibri" w:cs="Calibri"/>
        </w:rPr>
        <w:t xml:space="preserve">Actualiza los datos de un </w:t>
      </w:r>
      <w:r>
        <w:rPr>
          <w:rFonts w:ascii="Calibri" w:hAnsi="Calibri" w:cs="Calibri"/>
        </w:rPr>
        <w:t>transportista</w:t>
      </w:r>
      <w:r w:rsidRPr="003C69CB">
        <w:rPr>
          <w:rFonts w:ascii="Calibri" w:hAnsi="Calibri" w:cs="Calibri"/>
        </w:rPr>
        <w:t xml:space="preserve"> seleccionado en la tabla.</w:t>
      </w:r>
    </w:p>
    <w:p w14:paraId="6AE985DE" w14:textId="77777777" w:rsidR="00991D64" w:rsidRPr="003C69CB" w:rsidRDefault="00991D64" w:rsidP="00991D64">
      <w:pPr>
        <w:pStyle w:val="Prrafodelista"/>
        <w:spacing w:after="160" w:line="259" w:lineRule="auto"/>
        <w:ind w:left="1428"/>
        <w:jc w:val="both"/>
        <w:rPr>
          <w:rFonts w:ascii="Calibri" w:hAnsi="Calibri" w:cs="Calibri"/>
        </w:rPr>
      </w:pPr>
    </w:p>
    <w:p w14:paraId="3E5C3D78" w14:textId="3B5331CC" w:rsidR="00CB613D" w:rsidRPr="003C69CB" w:rsidRDefault="00CB613D" w:rsidP="00CB613D">
      <w:pPr>
        <w:pStyle w:val="Prrafodelista"/>
        <w:numPr>
          <w:ilvl w:val="0"/>
          <w:numId w:val="410"/>
        </w:numPr>
        <w:spacing w:after="160" w:line="259" w:lineRule="auto"/>
        <w:jc w:val="both"/>
        <w:rPr>
          <w:rFonts w:ascii="Calibri" w:hAnsi="Calibri" w:cs="Calibri"/>
        </w:rPr>
      </w:pPr>
      <w:r w:rsidRPr="003C69CB">
        <w:rPr>
          <w:rFonts w:ascii="Calibri" w:hAnsi="Calibri" w:cs="Calibri"/>
          <w:b/>
          <w:bCs/>
        </w:rPr>
        <w:t xml:space="preserve">Eliminar </w:t>
      </w:r>
      <w:r>
        <w:rPr>
          <w:rFonts w:ascii="Calibri" w:hAnsi="Calibri" w:cs="Calibri"/>
          <w:b/>
          <w:bCs/>
        </w:rPr>
        <w:t>Transportistas:</w:t>
      </w:r>
    </w:p>
    <w:p w14:paraId="73AEF06B" w14:textId="77777777" w:rsidR="00CB613D" w:rsidRDefault="00CB613D" w:rsidP="00CB613D">
      <w:pPr>
        <w:pStyle w:val="Prrafodelista"/>
        <w:numPr>
          <w:ilvl w:val="1"/>
          <w:numId w:val="414"/>
        </w:numPr>
        <w:spacing w:after="160" w:line="259" w:lineRule="auto"/>
        <w:jc w:val="both"/>
        <w:rPr>
          <w:rFonts w:ascii="Calibri" w:hAnsi="Calibri" w:cs="Calibri"/>
        </w:rPr>
      </w:pPr>
      <w:r w:rsidRPr="003C69CB">
        <w:rPr>
          <w:rFonts w:ascii="Calibri" w:hAnsi="Calibri" w:cs="Calibri"/>
        </w:rPr>
        <w:t xml:space="preserve">Elimina un </w:t>
      </w:r>
      <w:r>
        <w:rPr>
          <w:rFonts w:ascii="Calibri" w:hAnsi="Calibri" w:cs="Calibri"/>
        </w:rPr>
        <w:t>transportista</w:t>
      </w:r>
      <w:r w:rsidRPr="003C69CB">
        <w:rPr>
          <w:rFonts w:ascii="Calibri" w:hAnsi="Calibri" w:cs="Calibri"/>
        </w:rPr>
        <w:t xml:space="preserve"> seleccionado de la tabla y de la base de datos tras confirmación.</w:t>
      </w:r>
    </w:p>
    <w:p w14:paraId="69B05FC5" w14:textId="77777777" w:rsidR="00991D64" w:rsidRPr="003C69CB" w:rsidRDefault="00991D64" w:rsidP="00991D64">
      <w:pPr>
        <w:pStyle w:val="Prrafodelista"/>
        <w:spacing w:after="160" w:line="259" w:lineRule="auto"/>
        <w:ind w:left="1428"/>
        <w:jc w:val="both"/>
        <w:rPr>
          <w:rFonts w:ascii="Calibri" w:hAnsi="Calibri" w:cs="Calibri"/>
        </w:rPr>
      </w:pPr>
    </w:p>
    <w:p w14:paraId="2EDC876C"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Búsqueda y filtrado:</w:t>
      </w:r>
    </w:p>
    <w:p w14:paraId="5D43FF51" w14:textId="4F95BC34" w:rsidR="00991D64" w:rsidRPr="0018290D" w:rsidRDefault="00991D64" w:rsidP="00991D64">
      <w:pPr>
        <w:pStyle w:val="Prrafodelista"/>
        <w:numPr>
          <w:ilvl w:val="0"/>
          <w:numId w:val="420"/>
        </w:numPr>
      </w:pPr>
      <w:r w:rsidRPr="0018290D">
        <w:t xml:space="preserve">Ofrece opciones para buscar </w:t>
      </w:r>
      <w:r w:rsidR="00FF1527">
        <w:t>transportistas</w:t>
      </w:r>
      <w:r w:rsidRPr="0018290D">
        <w:t xml:space="preserve"> por diferentes criterios.</w:t>
      </w:r>
    </w:p>
    <w:p w14:paraId="5A16C314" w14:textId="776D0323" w:rsidR="00991D64" w:rsidRDefault="00991D64" w:rsidP="00991D64">
      <w:pPr>
        <w:pStyle w:val="Prrafodelista"/>
        <w:numPr>
          <w:ilvl w:val="0"/>
          <w:numId w:val="420"/>
        </w:numPr>
      </w:pPr>
      <w:r w:rsidRPr="0018290D">
        <w:t>Filtra la tabla mostrando solo los resultados relevantes.</w:t>
      </w:r>
    </w:p>
    <w:p w14:paraId="201589AD" w14:textId="77777777" w:rsidR="00991D64" w:rsidRPr="00991D64" w:rsidRDefault="00991D64" w:rsidP="00991D64">
      <w:pPr>
        <w:pStyle w:val="Prrafodelista"/>
        <w:ind w:left="1428"/>
      </w:pPr>
    </w:p>
    <w:p w14:paraId="3646AFCE" w14:textId="77777777" w:rsidR="00991D64" w:rsidRPr="00991D64" w:rsidRDefault="00991D64" w:rsidP="00991D64">
      <w:pPr>
        <w:pStyle w:val="Prrafodelista"/>
        <w:numPr>
          <w:ilvl w:val="0"/>
          <w:numId w:val="410"/>
        </w:numPr>
        <w:spacing w:after="160" w:line="259" w:lineRule="auto"/>
        <w:jc w:val="both"/>
        <w:rPr>
          <w:rFonts w:ascii="Calibri" w:hAnsi="Calibri" w:cs="Calibri"/>
        </w:rPr>
      </w:pPr>
      <w:r w:rsidRPr="00991D64">
        <w:rPr>
          <w:rFonts w:ascii="Calibri" w:hAnsi="Calibri" w:cs="Calibri"/>
          <w:b/>
          <w:bCs/>
        </w:rPr>
        <w:t>Exportar a Excel:</w:t>
      </w:r>
    </w:p>
    <w:p w14:paraId="55641982" w14:textId="5AA71C15" w:rsidR="00991D64" w:rsidRDefault="00991D64" w:rsidP="00991D64">
      <w:pPr>
        <w:pStyle w:val="Prrafodelista"/>
        <w:numPr>
          <w:ilvl w:val="1"/>
          <w:numId w:val="191"/>
        </w:numPr>
        <w:spacing w:after="160" w:line="259" w:lineRule="auto"/>
        <w:jc w:val="both"/>
        <w:rPr>
          <w:rFonts w:ascii="Calibri" w:hAnsi="Calibri" w:cs="Calibri"/>
        </w:rPr>
      </w:pPr>
      <w:r w:rsidRPr="003C69CB">
        <w:rPr>
          <w:rFonts w:ascii="Calibri" w:hAnsi="Calibri" w:cs="Calibri"/>
        </w:rPr>
        <w:t xml:space="preserve">Genera un archivo Excel con los datos visibles de la tabla de </w:t>
      </w:r>
      <w:r w:rsidR="00991794">
        <w:rPr>
          <w:rFonts w:ascii="Calibri" w:hAnsi="Calibri" w:cs="Calibri"/>
        </w:rPr>
        <w:t>transportistas</w:t>
      </w:r>
      <w:r w:rsidRPr="003C69CB">
        <w:rPr>
          <w:rFonts w:ascii="Calibri" w:hAnsi="Calibri" w:cs="Calibri"/>
        </w:rPr>
        <w:t>.</w:t>
      </w:r>
    </w:p>
    <w:p w14:paraId="5FB72422" w14:textId="77777777" w:rsidR="00991D64" w:rsidRPr="00991D64" w:rsidRDefault="00991D64" w:rsidP="00991D64">
      <w:pPr>
        <w:pStyle w:val="Prrafodelista"/>
        <w:spacing w:after="160" w:line="259" w:lineRule="auto"/>
        <w:ind w:left="1440"/>
        <w:jc w:val="both"/>
        <w:rPr>
          <w:rFonts w:ascii="Calibri" w:hAnsi="Calibri" w:cs="Calibri"/>
        </w:rPr>
      </w:pPr>
    </w:p>
    <w:p w14:paraId="7C338350"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Visualización:</w:t>
      </w:r>
    </w:p>
    <w:p w14:paraId="5F419443" w14:textId="2B401160" w:rsidR="00991D64" w:rsidRPr="0018290D" w:rsidRDefault="00991D64" w:rsidP="00991D6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los </w:t>
      </w:r>
      <w:r w:rsidR="00991794">
        <w:rPr>
          <w:rFonts w:ascii="Calibri" w:hAnsi="Calibri" w:cs="Calibri"/>
        </w:rPr>
        <w:t>transportistas</w:t>
      </w:r>
      <w:r w:rsidRPr="0018290D">
        <w:rPr>
          <w:rFonts w:ascii="Calibri" w:hAnsi="Calibri" w:cs="Calibri"/>
        </w:rPr>
        <w:t xml:space="preserve"> en una tabla interactiva.</w:t>
      </w:r>
    </w:p>
    <w:p w14:paraId="71E1C672" w14:textId="51C11EF1" w:rsidR="00991D64" w:rsidRDefault="00991D64" w:rsidP="00991D64">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991794">
        <w:rPr>
          <w:rFonts w:ascii="Calibri" w:hAnsi="Calibri" w:cs="Calibri"/>
        </w:rPr>
        <w:t xml:space="preserve">transportista </w:t>
      </w:r>
      <w:r w:rsidRPr="0018290D">
        <w:rPr>
          <w:rFonts w:ascii="Calibri" w:hAnsi="Calibri" w:cs="Calibri"/>
        </w:rPr>
        <w:t>(activo/inactivo).</w:t>
      </w:r>
    </w:p>
    <w:p w14:paraId="7D870A22" w14:textId="77777777" w:rsidR="00991D64" w:rsidRPr="0018290D" w:rsidRDefault="00991D64" w:rsidP="00991D64">
      <w:pPr>
        <w:pStyle w:val="Prrafodelista"/>
        <w:tabs>
          <w:tab w:val="left" w:pos="2388"/>
        </w:tabs>
        <w:spacing w:after="160" w:line="259" w:lineRule="auto"/>
        <w:ind w:left="1440"/>
        <w:jc w:val="both"/>
        <w:rPr>
          <w:rFonts w:ascii="Calibri" w:hAnsi="Calibri" w:cs="Calibri"/>
        </w:rPr>
      </w:pPr>
    </w:p>
    <w:p w14:paraId="409CAAF8" w14:textId="77777777" w:rsidR="00991D64" w:rsidRPr="00991D64" w:rsidRDefault="00991D64" w:rsidP="00991D64">
      <w:pPr>
        <w:pStyle w:val="Prrafodelista"/>
        <w:numPr>
          <w:ilvl w:val="0"/>
          <w:numId w:val="410"/>
        </w:numPr>
        <w:tabs>
          <w:tab w:val="left" w:pos="2388"/>
        </w:tabs>
        <w:spacing w:after="160" w:line="259" w:lineRule="auto"/>
        <w:jc w:val="both"/>
        <w:rPr>
          <w:rFonts w:ascii="Calibri" w:hAnsi="Calibri" w:cs="Calibri"/>
          <w:b/>
          <w:bCs/>
        </w:rPr>
      </w:pPr>
      <w:r w:rsidRPr="00991D64">
        <w:rPr>
          <w:rFonts w:ascii="Calibri" w:hAnsi="Calibri" w:cs="Calibri"/>
          <w:b/>
          <w:bCs/>
        </w:rPr>
        <w:t>Interacción con la tabla:</w:t>
      </w:r>
    </w:p>
    <w:p w14:paraId="5557C63B" w14:textId="1EA99B89" w:rsidR="00991D64" w:rsidRPr="0018290D" w:rsidRDefault="00991D64" w:rsidP="00991D6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Permite seleccionar</w:t>
      </w:r>
      <w:r w:rsidR="00991794">
        <w:rPr>
          <w:rFonts w:ascii="Calibri" w:hAnsi="Calibri" w:cs="Calibri"/>
        </w:rPr>
        <w:t xml:space="preserve"> transportista</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235CB2FB" w14:textId="597E366E" w:rsidR="00991D64" w:rsidRPr="0018290D" w:rsidRDefault="00991D64" w:rsidP="00991D64">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 xml:space="preserve">Visualiza los detalles del </w:t>
      </w:r>
      <w:r w:rsidR="00991794">
        <w:rPr>
          <w:rFonts w:ascii="Calibri" w:hAnsi="Calibri" w:cs="Calibri"/>
        </w:rPr>
        <w:t>transportista</w:t>
      </w:r>
      <w:r w:rsidRPr="0018290D">
        <w:rPr>
          <w:rFonts w:ascii="Calibri" w:hAnsi="Calibri" w:cs="Calibri"/>
        </w:rPr>
        <w:t xml:space="preserve"> seleccionado en los campos de edición.</w:t>
      </w:r>
    </w:p>
    <w:p w14:paraId="115522A2" w14:textId="77777777" w:rsidR="0017542C" w:rsidRDefault="0017542C" w:rsidP="0017542C">
      <w:pPr>
        <w:tabs>
          <w:tab w:val="left" w:pos="9276"/>
        </w:tabs>
        <w:rPr>
          <w:rFonts w:asciiTheme="minorHAnsi" w:hAnsiTheme="minorHAnsi" w:cstheme="minorHAnsi"/>
        </w:rPr>
      </w:pPr>
    </w:p>
    <w:p w14:paraId="472E9C5A" w14:textId="77777777" w:rsidR="0017542C" w:rsidRDefault="0017542C" w:rsidP="0017542C">
      <w:pPr>
        <w:tabs>
          <w:tab w:val="left" w:pos="9276"/>
        </w:tabs>
        <w:rPr>
          <w:rFonts w:asciiTheme="minorHAnsi" w:hAnsiTheme="minorHAnsi" w:cstheme="minorHAnsi"/>
        </w:rPr>
      </w:pPr>
    </w:p>
    <w:p w14:paraId="0F9F57E6" w14:textId="77777777" w:rsidR="0017542C" w:rsidRDefault="0017542C" w:rsidP="0017542C">
      <w:pPr>
        <w:tabs>
          <w:tab w:val="left" w:pos="9276"/>
        </w:tabs>
        <w:rPr>
          <w:rFonts w:asciiTheme="minorHAnsi" w:hAnsiTheme="minorHAnsi" w:cstheme="minorHAnsi"/>
        </w:rPr>
      </w:pPr>
    </w:p>
    <w:p w14:paraId="4C870B77" w14:textId="77777777" w:rsidR="0017542C" w:rsidRDefault="0017542C" w:rsidP="0017542C">
      <w:pPr>
        <w:tabs>
          <w:tab w:val="left" w:pos="9276"/>
        </w:tabs>
        <w:rPr>
          <w:rFonts w:asciiTheme="minorHAnsi" w:hAnsiTheme="minorHAnsi" w:cstheme="minorHAnsi"/>
        </w:rPr>
      </w:pPr>
    </w:p>
    <w:p w14:paraId="01CE74C9" w14:textId="77777777" w:rsidR="0017542C" w:rsidRDefault="0017542C" w:rsidP="0017542C">
      <w:pPr>
        <w:tabs>
          <w:tab w:val="left" w:pos="9276"/>
        </w:tabs>
        <w:rPr>
          <w:rFonts w:asciiTheme="minorHAnsi" w:hAnsiTheme="minorHAnsi" w:cstheme="minorHAnsi"/>
        </w:rPr>
      </w:pPr>
    </w:p>
    <w:p w14:paraId="3494DA79" w14:textId="77777777" w:rsidR="0017542C" w:rsidRDefault="0017542C" w:rsidP="0017542C">
      <w:pPr>
        <w:tabs>
          <w:tab w:val="left" w:pos="9276"/>
        </w:tabs>
        <w:rPr>
          <w:rFonts w:asciiTheme="minorHAnsi" w:hAnsiTheme="minorHAnsi" w:cstheme="minorHAnsi"/>
        </w:rPr>
      </w:pPr>
    </w:p>
    <w:p w14:paraId="5EEAC609" w14:textId="77777777" w:rsidR="0017542C" w:rsidRDefault="0017542C" w:rsidP="0017542C">
      <w:pPr>
        <w:tabs>
          <w:tab w:val="left" w:pos="9276"/>
        </w:tabs>
        <w:rPr>
          <w:rFonts w:asciiTheme="minorHAnsi" w:hAnsiTheme="minorHAnsi" w:cstheme="minorHAnsi"/>
        </w:rPr>
      </w:pPr>
    </w:p>
    <w:p w14:paraId="4026CA33" w14:textId="77777777" w:rsidR="0017542C" w:rsidRPr="0017542C" w:rsidRDefault="0017542C" w:rsidP="0017542C">
      <w:pPr>
        <w:tabs>
          <w:tab w:val="left" w:pos="9276"/>
        </w:tabs>
        <w:rPr>
          <w:rFonts w:asciiTheme="minorHAnsi" w:hAnsiTheme="minorHAnsi" w:cstheme="minorHAnsi"/>
        </w:rPr>
      </w:pPr>
    </w:p>
    <w:p w14:paraId="146A9C83" w14:textId="79959834" w:rsidR="0017542C" w:rsidRPr="009D5D1E" w:rsidRDefault="0017542C" w:rsidP="0017542C">
      <w:pPr>
        <w:pStyle w:val="Ttulo3"/>
        <w:jc w:val="center"/>
        <w:rPr>
          <w:rFonts w:ascii="Calibri" w:hAnsi="Calibri" w:cs="Calibri"/>
          <w:b w:val="0"/>
          <w:bCs w:val="0"/>
          <w:color w:val="000000" w:themeColor="text1"/>
          <w:sz w:val="24"/>
          <w:szCs w:val="24"/>
        </w:rPr>
      </w:pPr>
      <w:bookmarkStart w:id="149" w:name="_Toc187165736"/>
      <w:r w:rsidRPr="009D5D1E">
        <w:rPr>
          <w:rFonts w:ascii="Calibri" w:hAnsi="Calibri" w:cs="Calibri"/>
          <w:color w:val="000000" w:themeColor="text1"/>
          <w:sz w:val="24"/>
          <w:szCs w:val="24"/>
        </w:rPr>
        <w:lastRenderedPageBreak/>
        <w:t>Instrucciones para registrar, editar y eliminar u</w:t>
      </w:r>
      <w:r>
        <w:rPr>
          <w:rFonts w:ascii="Calibri" w:hAnsi="Calibri" w:cs="Calibri"/>
          <w:color w:val="000000" w:themeColor="text1"/>
          <w:sz w:val="24"/>
          <w:szCs w:val="24"/>
        </w:rPr>
        <w:t>n transportista</w:t>
      </w:r>
      <w:bookmarkEnd w:id="149"/>
    </w:p>
    <w:p w14:paraId="59030BB4" w14:textId="77777777" w:rsidR="0017542C" w:rsidRDefault="0017542C" w:rsidP="0017542C">
      <w:pPr>
        <w:tabs>
          <w:tab w:val="left" w:pos="2388"/>
        </w:tabs>
        <w:jc w:val="both"/>
        <w:rPr>
          <w:rFonts w:ascii="Calibri" w:hAnsi="Calibri" w:cs="Calibri"/>
          <w:b/>
          <w:bCs/>
        </w:rPr>
      </w:pPr>
    </w:p>
    <w:p w14:paraId="64E4E87B" w14:textId="77777777" w:rsidR="0017542C" w:rsidRDefault="0017542C" w:rsidP="0017542C">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CB7ACB2" w14:textId="72C6B118" w:rsidR="0017542C" w:rsidRPr="0065367D" w:rsidRDefault="0017542C" w:rsidP="0017542C">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6D6905B9" w14:textId="77777777" w:rsidR="0017542C" w:rsidRPr="00576634" w:rsidRDefault="0017542C" w:rsidP="0017542C">
      <w:pPr>
        <w:pStyle w:val="Prrafodelista"/>
        <w:numPr>
          <w:ilvl w:val="0"/>
          <w:numId w:val="387"/>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710D7AF9" w14:textId="77777777" w:rsidR="0017542C" w:rsidRPr="00D042AF" w:rsidRDefault="0017542C" w:rsidP="0017542C">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2D338A89" w14:textId="77777777" w:rsidR="0017542C" w:rsidRDefault="0017542C" w:rsidP="0017542C">
      <w:pPr>
        <w:pStyle w:val="Prrafodelista"/>
        <w:numPr>
          <w:ilvl w:val="1"/>
          <w:numId w:val="365"/>
        </w:numPr>
        <w:rPr>
          <w:rFonts w:ascii="Calibri" w:hAnsi="Calibri" w:cs="Calibri"/>
        </w:rPr>
      </w:pPr>
      <w:r>
        <w:rPr>
          <w:rFonts w:ascii="Calibri" w:hAnsi="Calibri" w:cs="Calibri"/>
        </w:rPr>
        <w:t>Apellidos</w:t>
      </w:r>
    </w:p>
    <w:p w14:paraId="2D5668C9" w14:textId="77777777" w:rsidR="0017542C" w:rsidRPr="002F11AF" w:rsidRDefault="0017542C" w:rsidP="0017542C">
      <w:pPr>
        <w:pStyle w:val="Prrafodelista"/>
        <w:numPr>
          <w:ilvl w:val="1"/>
          <w:numId w:val="365"/>
        </w:numPr>
        <w:rPr>
          <w:rFonts w:ascii="Calibri" w:hAnsi="Calibri" w:cs="Calibri"/>
        </w:rPr>
      </w:pPr>
      <w:r>
        <w:rPr>
          <w:rFonts w:ascii="Calibri" w:hAnsi="Calibri" w:cs="Calibri"/>
        </w:rPr>
        <w:t>Cédula</w:t>
      </w:r>
    </w:p>
    <w:p w14:paraId="66FEB7A4" w14:textId="77777777" w:rsidR="0017542C" w:rsidRPr="00D042AF" w:rsidRDefault="0017542C" w:rsidP="0017542C">
      <w:pPr>
        <w:pStyle w:val="Prrafodelista"/>
        <w:numPr>
          <w:ilvl w:val="1"/>
          <w:numId w:val="365"/>
        </w:numPr>
        <w:rPr>
          <w:rFonts w:ascii="Calibri" w:hAnsi="Calibri" w:cs="Calibri"/>
        </w:rPr>
      </w:pPr>
      <w:r>
        <w:rPr>
          <w:rFonts w:ascii="Calibri" w:hAnsi="Calibri" w:cs="Calibri"/>
        </w:rPr>
        <w:t xml:space="preserve">Teléfono </w:t>
      </w:r>
    </w:p>
    <w:p w14:paraId="54D7F980" w14:textId="77777777" w:rsidR="0017542C" w:rsidRDefault="0017542C" w:rsidP="0017542C">
      <w:pPr>
        <w:pStyle w:val="Prrafodelista"/>
        <w:numPr>
          <w:ilvl w:val="1"/>
          <w:numId w:val="365"/>
        </w:numPr>
        <w:rPr>
          <w:rFonts w:ascii="Calibri" w:hAnsi="Calibri" w:cs="Calibri"/>
        </w:rPr>
      </w:pPr>
      <w:r>
        <w:rPr>
          <w:rFonts w:ascii="Calibri" w:hAnsi="Calibri" w:cs="Calibri"/>
        </w:rPr>
        <w:t xml:space="preserve">Correo electrónico </w:t>
      </w:r>
    </w:p>
    <w:p w14:paraId="4B428264" w14:textId="0C8657BA" w:rsidR="0017542C" w:rsidRPr="00D042AF" w:rsidRDefault="0017542C" w:rsidP="0017542C">
      <w:pPr>
        <w:pStyle w:val="Prrafodelista"/>
        <w:numPr>
          <w:ilvl w:val="1"/>
          <w:numId w:val="365"/>
        </w:numPr>
        <w:rPr>
          <w:rFonts w:ascii="Calibri" w:hAnsi="Calibri" w:cs="Calibri"/>
        </w:rPr>
      </w:pPr>
      <w:r>
        <w:rPr>
          <w:rFonts w:ascii="Calibri" w:hAnsi="Calibri" w:cs="Calibri"/>
        </w:rPr>
        <w:t>Selección de una Foto</w:t>
      </w:r>
    </w:p>
    <w:p w14:paraId="7C8B850E" w14:textId="77777777" w:rsidR="0017542C" w:rsidRPr="007B013E" w:rsidRDefault="0017542C" w:rsidP="0017542C">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0F7C56F6" w14:textId="77777777" w:rsidR="0017542C" w:rsidRPr="0065367D" w:rsidRDefault="0017542C" w:rsidP="0017542C">
      <w:pPr>
        <w:pStyle w:val="Prrafodelista"/>
        <w:tabs>
          <w:tab w:val="left" w:pos="2388"/>
        </w:tabs>
        <w:ind w:left="1068"/>
        <w:jc w:val="both"/>
        <w:rPr>
          <w:rFonts w:ascii="Calibri" w:hAnsi="Calibri" w:cs="Calibri"/>
        </w:rPr>
      </w:pPr>
    </w:p>
    <w:p w14:paraId="3020CBFF" w14:textId="77777777" w:rsidR="0017542C" w:rsidRPr="0017542C" w:rsidRDefault="0017542C" w:rsidP="0017542C">
      <w:pPr>
        <w:pStyle w:val="Prrafodelista"/>
        <w:numPr>
          <w:ilvl w:val="0"/>
          <w:numId w:val="387"/>
        </w:numPr>
        <w:tabs>
          <w:tab w:val="left" w:pos="2388"/>
        </w:tabs>
        <w:spacing w:after="160" w:line="259" w:lineRule="auto"/>
        <w:jc w:val="both"/>
        <w:rPr>
          <w:rFonts w:ascii="Calibri" w:hAnsi="Calibri" w:cs="Calibri"/>
        </w:rPr>
      </w:pPr>
      <w:r w:rsidRPr="0017542C">
        <w:rPr>
          <w:rFonts w:ascii="Calibri" w:hAnsi="Calibri" w:cs="Calibri"/>
        </w:rPr>
        <w:t>Haga clic en el botón "Agregar".</w:t>
      </w:r>
    </w:p>
    <w:p w14:paraId="753ECB0D" w14:textId="77777777" w:rsidR="0017542C" w:rsidRDefault="0017542C" w:rsidP="0017542C">
      <w:pPr>
        <w:tabs>
          <w:tab w:val="left" w:pos="2388"/>
        </w:tabs>
        <w:jc w:val="both"/>
        <w:rPr>
          <w:rFonts w:ascii="Calibri" w:hAnsi="Calibri" w:cs="Calibri"/>
          <w:b/>
          <w:bCs/>
        </w:rPr>
      </w:pPr>
      <w:r w:rsidRPr="0065367D">
        <w:rPr>
          <w:rFonts w:ascii="Calibri" w:hAnsi="Calibri" w:cs="Calibri"/>
          <w:b/>
          <w:bCs/>
        </w:rPr>
        <w:t>Ejemplo correcto:</w:t>
      </w:r>
    </w:p>
    <w:p w14:paraId="0500B4A0" w14:textId="31F65303"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sidR="00B866B0">
        <w:rPr>
          <w:rFonts w:ascii="Calibri" w:hAnsi="Calibri" w:cs="Calibri"/>
        </w:rPr>
        <w:t xml:space="preserve">Pablo Sergio </w:t>
      </w:r>
    </w:p>
    <w:p w14:paraId="071E1E31" w14:textId="1FFC9F8B"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sidR="00B866B0">
        <w:rPr>
          <w:rFonts w:ascii="Calibri" w:hAnsi="Calibri" w:cs="Calibri"/>
        </w:rPr>
        <w:t>Bustamante Robles</w:t>
      </w:r>
    </w:p>
    <w:p w14:paraId="2978FCE4" w14:textId="2BC630D0"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sidR="00B866B0">
        <w:rPr>
          <w:rFonts w:ascii="Calibri" w:hAnsi="Calibri" w:cs="Calibri"/>
        </w:rPr>
        <w:t>23475297</w:t>
      </w:r>
    </w:p>
    <w:p w14:paraId="218A8E6C" w14:textId="752281F5" w:rsidR="0017542C" w:rsidRPr="009266A4"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sidR="00B866B0">
        <w:rPr>
          <w:rFonts w:ascii="Calibri" w:hAnsi="Calibri" w:cs="Calibri"/>
        </w:rPr>
        <w:t>973134835</w:t>
      </w:r>
    </w:p>
    <w:p w14:paraId="5B8685AC" w14:textId="689A310E" w:rsidR="0017542C" w:rsidRPr="00B866B0" w:rsidRDefault="0017542C" w:rsidP="0017542C">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34" w:history="1">
        <w:r w:rsidR="00B866B0" w:rsidRPr="00331A64">
          <w:rPr>
            <w:rStyle w:val="Hipervnculo"/>
            <w:rFonts w:ascii="Calibri" w:hAnsi="Calibri" w:cs="Calibri"/>
          </w:rPr>
          <w:t>pablito@gmail.com</w:t>
        </w:r>
      </w:hyperlink>
    </w:p>
    <w:p w14:paraId="771ECDE7" w14:textId="3B44A8CE" w:rsidR="00B866B0" w:rsidRDefault="00B866B0" w:rsidP="0017542C">
      <w:pPr>
        <w:pStyle w:val="Prrafodelista"/>
        <w:numPr>
          <w:ilvl w:val="0"/>
          <w:numId w:val="36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52C2F96A" w14:textId="77777777" w:rsidR="0017542C" w:rsidRPr="009266A4" w:rsidRDefault="0017542C" w:rsidP="0017542C">
      <w:pPr>
        <w:pStyle w:val="Prrafodelista"/>
        <w:numPr>
          <w:ilvl w:val="0"/>
          <w:numId w:val="368"/>
        </w:numPr>
        <w:tabs>
          <w:tab w:val="left" w:pos="4932"/>
        </w:tabs>
        <w:jc w:val="both"/>
        <w:rPr>
          <w:rFonts w:ascii="Calibri" w:hAnsi="Calibri" w:cs="Calibri"/>
        </w:rPr>
      </w:pPr>
      <w:r>
        <w:rPr>
          <w:rFonts w:ascii="Calibri" w:hAnsi="Calibri" w:cs="Calibri"/>
        </w:rPr>
        <w:t>Estado: Activo</w:t>
      </w:r>
    </w:p>
    <w:p w14:paraId="1CE740DC" w14:textId="77777777" w:rsidR="0017542C" w:rsidRPr="0065367D" w:rsidRDefault="0017542C" w:rsidP="0017542C">
      <w:pPr>
        <w:tabs>
          <w:tab w:val="left" w:pos="2388"/>
        </w:tabs>
        <w:jc w:val="both"/>
        <w:rPr>
          <w:rFonts w:ascii="Calibri" w:hAnsi="Calibri" w:cs="Calibri"/>
          <w:b/>
          <w:bCs/>
        </w:rPr>
      </w:pPr>
    </w:p>
    <w:p w14:paraId="6EAFFA3B" w14:textId="2AD5CEA6" w:rsidR="0017542C" w:rsidRPr="007671FF" w:rsidRDefault="0017542C" w:rsidP="0017542C">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 xml:space="preserve">El </w:t>
      </w:r>
      <w:r>
        <w:rPr>
          <w:rFonts w:ascii="Calibri" w:hAnsi="Calibri" w:cs="Calibri"/>
        </w:rPr>
        <w:t>transportista</w:t>
      </w:r>
      <w:r w:rsidRPr="00B97114">
        <w:rPr>
          <w:rFonts w:ascii="Calibri" w:hAnsi="Calibri" w:cs="Calibri"/>
        </w:rPr>
        <w:t xml:space="preserve"> fue registrado correctamente. </w:t>
      </w:r>
      <w:r w:rsidRPr="0065367D">
        <w:rPr>
          <w:rFonts w:ascii="Calibri" w:hAnsi="Calibri" w:cs="Calibri"/>
        </w:rPr>
        <w:t>".</w:t>
      </w:r>
    </w:p>
    <w:p w14:paraId="701FA01E" w14:textId="77777777" w:rsidR="0017542C" w:rsidRDefault="0017542C" w:rsidP="0017542C">
      <w:pPr>
        <w:rPr>
          <w:rFonts w:ascii="Calibri" w:hAnsi="Calibri" w:cs="Calibri"/>
        </w:rPr>
      </w:pPr>
    </w:p>
    <w:p w14:paraId="084E9451" w14:textId="77777777" w:rsidR="0017542C" w:rsidRDefault="0017542C" w:rsidP="0017542C">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499C8CD1" w14:textId="77777777" w:rsidR="0017542C" w:rsidRDefault="0017542C" w:rsidP="0017542C">
      <w:pPr>
        <w:jc w:val="both"/>
        <w:rPr>
          <w:rFonts w:ascii="Calibri" w:hAnsi="Calibri" w:cs="Calibri"/>
          <w:b/>
          <w:bCs/>
        </w:rPr>
      </w:pPr>
    </w:p>
    <w:p w14:paraId="15D2F9E8" w14:textId="77777777" w:rsidR="0017542C" w:rsidRDefault="0017542C" w:rsidP="0017542C">
      <w:pPr>
        <w:jc w:val="both"/>
        <w:rPr>
          <w:rFonts w:ascii="Calibri" w:hAnsi="Calibri" w:cs="Calibri"/>
        </w:rPr>
      </w:pPr>
      <w:r w:rsidRPr="00317ADC">
        <w:rPr>
          <w:rFonts w:ascii="Calibri" w:hAnsi="Calibri" w:cs="Calibri"/>
        </w:rPr>
        <w:t>¿Qué paso?</w:t>
      </w:r>
    </w:p>
    <w:p w14:paraId="59C9F3CD" w14:textId="23013986" w:rsidR="0017542C" w:rsidRDefault="0017542C" w:rsidP="0017542C">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sidR="00B866B0">
        <w:rPr>
          <w:rFonts w:ascii="Calibri" w:hAnsi="Calibri" w:cs="Calibri"/>
        </w:rPr>
        <w:t>transportista</w:t>
      </w:r>
      <w:r w:rsidRPr="00317ADC">
        <w:rPr>
          <w:rFonts w:ascii="Calibri" w:hAnsi="Calibri" w:cs="Calibri"/>
        </w:rPr>
        <w:t xml:space="preserve"> con campos vacíos.</w:t>
      </w:r>
    </w:p>
    <w:p w14:paraId="339AD3FE"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5C38CEA" w14:textId="77777777" w:rsidR="0017542C" w:rsidRPr="00B84A0E" w:rsidRDefault="0017542C" w:rsidP="00B866B0">
      <w:pPr>
        <w:pStyle w:val="Prrafodelista"/>
        <w:numPr>
          <w:ilvl w:val="0"/>
          <w:numId w:val="389"/>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apellidos</w:t>
      </w:r>
      <w:r w:rsidRPr="00B84A0E">
        <w:rPr>
          <w:rFonts w:ascii="Calibri" w:hAnsi="Calibri" w:cs="Calibri"/>
        </w:rPr>
        <w:t>:</w:t>
      </w:r>
    </w:p>
    <w:p w14:paraId="3821D8B6"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05838B13" w14:textId="0B06DA99"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Apellidos: </w:t>
      </w:r>
    </w:p>
    <w:p w14:paraId="227AF9EC"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62D2980B" w14:textId="77777777" w:rsidR="00B866B0" w:rsidRPr="009266A4"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441FB882" w14:textId="77777777" w:rsidR="00B866B0" w:rsidRPr="00B866B0" w:rsidRDefault="00B866B0" w:rsidP="00B866B0">
      <w:pPr>
        <w:pStyle w:val="Prrafodelista"/>
        <w:numPr>
          <w:ilvl w:val="0"/>
          <w:numId w:val="388"/>
        </w:numPr>
        <w:tabs>
          <w:tab w:val="left" w:pos="4932"/>
        </w:tabs>
        <w:jc w:val="both"/>
        <w:rPr>
          <w:rFonts w:ascii="Calibri" w:hAnsi="Calibri" w:cs="Calibri"/>
        </w:rPr>
      </w:pPr>
      <w:r w:rsidRPr="009266A4">
        <w:rPr>
          <w:rFonts w:ascii="Calibri" w:hAnsi="Calibri" w:cs="Calibri"/>
        </w:rPr>
        <w:t xml:space="preserve">Correo electrónico: </w:t>
      </w:r>
      <w:hyperlink r:id="rId35" w:history="1">
        <w:r w:rsidRPr="00331A64">
          <w:rPr>
            <w:rStyle w:val="Hipervnculo"/>
            <w:rFonts w:ascii="Calibri" w:hAnsi="Calibri" w:cs="Calibri"/>
          </w:rPr>
          <w:t>pablito@gmail.com</w:t>
        </w:r>
      </w:hyperlink>
    </w:p>
    <w:p w14:paraId="0FF63D41" w14:textId="77777777" w:rsidR="00B866B0" w:rsidRDefault="00B866B0" w:rsidP="00B866B0">
      <w:pPr>
        <w:pStyle w:val="Prrafodelista"/>
        <w:numPr>
          <w:ilvl w:val="0"/>
          <w:numId w:val="38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74989AE9" w14:textId="77777777" w:rsidR="00B866B0" w:rsidRPr="009266A4" w:rsidRDefault="00B866B0" w:rsidP="00B866B0">
      <w:pPr>
        <w:pStyle w:val="Prrafodelista"/>
        <w:numPr>
          <w:ilvl w:val="0"/>
          <w:numId w:val="388"/>
        </w:numPr>
        <w:tabs>
          <w:tab w:val="left" w:pos="4932"/>
        </w:tabs>
        <w:jc w:val="both"/>
        <w:rPr>
          <w:rFonts w:ascii="Calibri" w:hAnsi="Calibri" w:cs="Calibri"/>
        </w:rPr>
      </w:pPr>
      <w:r>
        <w:rPr>
          <w:rFonts w:ascii="Calibri" w:hAnsi="Calibri" w:cs="Calibri"/>
        </w:rPr>
        <w:t>Estado: Activo</w:t>
      </w:r>
    </w:p>
    <w:p w14:paraId="04D53418" w14:textId="77777777" w:rsidR="0017542C" w:rsidRDefault="0017542C" w:rsidP="0017542C">
      <w:pPr>
        <w:pStyle w:val="Prrafodelista"/>
        <w:ind w:left="1428"/>
        <w:jc w:val="both"/>
        <w:rPr>
          <w:rFonts w:ascii="Calibri" w:hAnsi="Calibri" w:cs="Calibri"/>
        </w:rPr>
      </w:pPr>
    </w:p>
    <w:p w14:paraId="023C3AFD" w14:textId="77777777" w:rsidR="0017542C" w:rsidRPr="00B866B0" w:rsidRDefault="0017542C" w:rsidP="00B866B0">
      <w:pPr>
        <w:pStyle w:val="Prrafodelista"/>
        <w:numPr>
          <w:ilvl w:val="0"/>
          <w:numId w:val="389"/>
        </w:numPr>
        <w:tabs>
          <w:tab w:val="left" w:pos="2388"/>
        </w:tabs>
        <w:spacing w:after="160" w:line="259" w:lineRule="auto"/>
        <w:jc w:val="both"/>
        <w:rPr>
          <w:rFonts w:ascii="Calibri" w:hAnsi="Calibri" w:cs="Calibri"/>
        </w:rPr>
      </w:pPr>
      <w:r w:rsidRPr="00B866B0">
        <w:rPr>
          <w:rFonts w:ascii="Calibri" w:hAnsi="Calibri" w:cs="Calibri"/>
        </w:rPr>
        <w:t>Haga clic en el botón "Agregar".</w:t>
      </w:r>
    </w:p>
    <w:p w14:paraId="5BAFAD36" w14:textId="539E5FA6"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w:t>
      </w:r>
      <w:r w:rsidRPr="00317ADC">
        <w:rPr>
          <w:rFonts w:ascii="Calibri" w:hAnsi="Calibri" w:cs="Calibri"/>
        </w:rPr>
        <w:t xml:space="preserve">del </w:t>
      </w:r>
      <w:r w:rsidR="00B866B0">
        <w:rPr>
          <w:rFonts w:ascii="Calibri" w:hAnsi="Calibri" w:cs="Calibri"/>
        </w:rPr>
        <w:t>transportista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7D94DE63" w14:textId="77777777" w:rsidR="0017542C" w:rsidRDefault="0017542C" w:rsidP="0017542C">
      <w:pPr>
        <w:jc w:val="both"/>
        <w:rPr>
          <w:rFonts w:ascii="Calibri" w:hAnsi="Calibri" w:cs="Calibri"/>
        </w:rPr>
      </w:pPr>
    </w:p>
    <w:p w14:paraId="532470C7" w14:textId="77777777" w:rsidR="0017542C" w:rsidRDefault="0017542C" w:rsidP="0017542C">
      <w:pPr>
        <w:jc w:val="both"/>
        <w:rPr>
          <w:rFonts w:ascii="Calibri" w:hAnsi="Calibri" w:cs="Calibri"/>
        </w:rPr>
      </w:pPr>
    </w:p>
    <w:p w14:paraId="38076307" w14:textId="77777777" w:rsidR="0017542C" w:rsidRDefault="0017542C" w:rsidP="0017542C">
      <w:pPr>
        <w:jc w:val="both"/>
        <w:rPr>
          <w:rFonts w:ascii="Calibri" w:hAnsi="Calibri" w:cs="Calibri"/>
        </w:rPr>
      </w:pPr>
    </w:p>
    <w:p w14:paraId="7B759A66" w14:textId="77777777" w:rsidR="0017542C" w:rsidRDefault="0017542C" w:rsidP="0017542C">
      <w:pPr>
        <w:jc w:val="both"/>
        <w:rPr>
          <w:rFonts w:ascii="Calibri" w:hAnsi="Calibri" w:cs="Calibri"/>
        </w:rPr>
      </w:pPr>
    </w:p>
    <w:p w14:paraId="69B143DF" w14:textId="150BBE61" w:rsidR="0017542C" w:rsidRDefault="0017542C" w:rsidP="0017542C">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sidR="00B866B0">
        <w:rPr>
          <w:rFonts w:ascii="Calibri" w:hAnsi="Calibri" w:cs="Calibri"/>
          <w:b/>
          <w:bCs/>
        </w:rPr>
        <w:t>s</w:t>
      </w:r>
      <w:r w:rsidRPr="00733A3E">
        <w:rPr>
          <w:rFonts w:ascii="Calibri" w:hAnsi="Calibri" w:cs="Calibri"/>
          <w:b/>
          <w:bCs/>
        </w:rPr>
        <w:t>")</w:t>
      </w:r>
    </w:p>
    <w:p w14:paraId="5085B5ED" w14:textId="77777777" w:rsidR="0017542C" w:rsidRDefault="0017542C" w:rsidP="0017542C">
      <w:pPr>
        <w:jc w:val="both"/>
        <w:rPr>
          <w:rFonts w:ascii="Calibri" w:hAnsi="Calibri" w:cs="Calibri"/>
          <w:b/>
          <w:bCs/>
        </w:rPr>
      </w:pPr>
    </w:p>
    <w:p w14:paraId="34A11EDD" w14:textId="77777777" w:rsidR="0017542C" w:rsidRDefault="0017542C" w:rsidP="0017542C">
      <w:pPr>
        <w:jc w:val="both"/>
        <w:rPr>
          <w:rFonts w:ascii="Calibri" w:hAnsi="Calibri" w:cs="Calibri"/>
        </w:rPr>
      </w:pPr>
      <w:r w:rsidRPr="00317ADC">
        <w:rPr>
          <w:rFonts w:ascii="Calibri" w:hAnsi="Calibri" w:cs="Calibri"/>
        </w:rPr>
        <w:t>¿Qué paso?</w:t>
      </w:r>
    </w:p>
    <w:p w14:paraId="2429CEFE" w14:textId="46430B0D" w:rsidR="0017542C" w:rsidRDefault="0017542C" w:rsidP="0017542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B866B0">
        <w:rPr>
          <w:rFonts w:ascii="Calibri" w:hAnsi="Calibri" w:cs="Calibri"/>
        </w:rPr>
        <w:t>s</w:t>
      </w:r>
      <w:r w:rsidRPr="00733A3E">
        <w:rPr>
          <w:rFonts w:ascii="Calibri" w:hAnsi="Calibri" w:cs="Calibri"/>
        </w:rPr>
        <w:t>"</w:t>
      </w:r>
      <w:r w:rsidRPr="00317ADC">
        <w:rPr>
          <w:rFonts w:ascii="Calibri" w:hAnsi="Calibri" w:cs="Calibri"/>
        </w:rPr>
        <w:t>.</w:t>
      </w:r>
    </w:p>
    <w:p w14:paraId="72F69D6B"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7A020615" w14:textId="77777777" w:rsidR="0017542C" w:rsidRPr="00DC1FB3" w:rsidRDefault="0017542C" w:rsidP="00B866B0">
      <w:pPr>
        <w:pStyle w:val="Prrafodelista"/>
        <w:numPr>
          <w:ilvl w:val="0"/>
          <w:numId w:val="391"/>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F8355F4" w14:textId="0B7EF980"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5C853E24"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7EADD65F"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6E05FEE8" w14:textId="77777777" w:rsidR="00B866B0" w:rsidRPr="009266A4"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771108FB" w14:textId="77777777" w:rsidR="00B866B0" w:rsidRPr="00B866B0" w:rsidRDefault="00B866B0" w:rsidP="00B866B0">
      <w:pPr>
        <w:pStyle w:val="Prrafodelista"/>
        <w:numPr>
          <w:ilvl w:val="0"/>
          <w:numId w:val="390"/>
        </w:numPr>
        <w:tabs>
          <w:tab w:val="left" w:pos="4932"/>
        </w:tabs>
        <w:jc w:val="both"/>
        <w:rPr>
          <w:rFonts w:ascii="Calibri" w:hAnsi="Calibri" w:cs="Calibri"/>
        </w:rPr>
      </w:pPr>
      <w:r w:rsidRPr="009266A4">
        <w:rPr>
          <w:rFonts w:ascii="Calibri" w:hAnsi="Calibri" w:cs="Calibri"/>
        </w:rPr>
        <w:t xml:space="preserve">Correo electrónico: </w:t>
      </w:r>
      <w:hyperlink r:id="rId36" w:history="1">
        <w:r w:rsidRPr="00331A64">
          <w:rPr>
            <w:rStyle w:val="Hipervnculo"/>
            <w:rFonts w:ascii="Calibri" w:hAnsi="Calibri" w:cs="Calibri"/>
          </w:rPr>
          <w:t>pablito@gmail.com</w:t>
        </w:r>
      </w:hyperlink>
    </w:p>
    <w:p w14:paraId="63928B61" w14:textId="77777777" w:rsidR="00B866B0" w:rsidRDefault="00B866B0" w:rsidP="00B866B0">
      <w:pPr>
        <w:pStyle w:val="Prrafodelista"/>
        <w:numPr>
          <w:ilvl w:val="0"/>
          <w:numId w:val="390"/>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07F9EE5F" w14:textId="77777777" w:rsidR="00B866B0" w:rsidRPr="009266A4" w:rsidRDefault="00B866B0" w:rsidP="00B866B0">
      <w:pPr>
        <w:pStyle w:val="Prrafodelista"/>
        <w:numPr>
          <w:ilvl w:val="0"/>
          <w:numId w:val="390"/>
        </w:numPr>
        <w:tabs>
          <w:tab w:val="left" w:pos="4932"/>
        </w:tabs>
        <w:jc w:val="both"/>
        <w:rPr>
          <w:rFonts w:ascii="Calibri" w:hAnsi="Calibri" w:cs="Calibri"/>
        </w:rPr>
      </w:pPr>
      <w:r>
        <w:rPr>
          <w:rFonts w:ascii="Calibri" w:hAnsi="Calibri" w:cs="Calibri"/>
        </w:rPr>
        <w:t>Estado: Activo</w:t>
      </w:r>
    </w:p>
    <w:p w14:paraId="5C27BF17" w14:textId="77777777" w:rsidR="0017542C" w:rsidRDefault="0017542C" w:rsidP="0017542C">
      <w:pPr>
        <w:pStyle w:val="Prrafodelista"/>
        <w:ind w:left="1428"/>
        <w:jc w:val="both"/>
        <w:rPr>
          <w:rFonts w:ascii="Calibri" w:hAnsi="Calibri" w:cs="Calibri"/>
        </w:rPr>
      </w:pPr>
    </w:p>
    <w:p w14:paraId="7BDAB1E3" w14:textId="77777777" w:rsidR="0017542C" w:rsidRPr="00B866B0" w:rsidRDefault="0017542C" w:rsidP="00B866B0">
      <w:pPr>
        <w:pStyle w:val="Prrafodelista"/>
        <w:numPr>
          <w:ilvl w:val="0"/>
          <w:numId w:val="391"/>
        </w:numPr>
        <w:tabs>
          <w:tab w:val="left" w:pos="2388"/>
        </w:tabs>
        <w:spacing w:after="160" w:line="259" w:lineRule="auto"/>
        <w:jc w:val="both"/>
        <w:rPr>
          <w:rFonts w:ascii="Calibri" w:hAnsi="Calibri" w:cs="Calibri"/>
        </w:rPr>
      </w:pPr>
      <w:r w:rsidRPr="00B866B0">
        <w:rPr>
          <w:rFonts w:ascii="Calibri" w:hAnsi="Calibri" w:cs="Calibri"/>
        </w:rPr>
        <w:t>Haga clic en el botón "Agregar".</w:t>
      </w:r>
    </w:p>
    <w:p w14:paraId="0FE75E2F" w14:textId="6B80C644"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w:t>
      </w:r>
      <w:r w:rsidR="00B866B0">
        <w:rPr>
          <w:rFonts w:ascii="Calibri" w:hAnsi="Calibri" w:cs="Calibri"/>
        </w:rPr>
        <w:t>nombres del transportista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A14E959" w14:textId="77777777" w:rsidR="0017542C" w:rsidRDefault="0017542C" w:rsidP="0017542C">
      <w:pPr>
        <w:jc w:val="both"/>
        <w:rPr>
          <w:rFonts w:ascii="Calibri" w:hAnsi="Calibri" w:cs="Calibri"/>
        </w:rPr>
      </w:pPr>
    </w:p>
    <w:p w14:paraId="4F48BE9E" w14:textId="77777777" w:rsidR="0017542C" w:rsidRDefault="0017542C" w:rsidP="0017542C">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34C59196" w14:textId="77777777" w:rsidR="0017542C" w:rsidRDefault="0017542C" w:rsidP="0017542C">
      <w:pPr>
        <w:jc w:val="both"/>
        <w:rPr>
          <w:rFonts w:ascii="Calibri" w:hAnsi="Calibri" w:cs="Calibri"/>
          <w:b/>
          <w:bCs/>
        </w:rPr>
      </w:pPr>
    </w:p>
    <w:p w14:paraId="1A6EE755" w14:textId="77777777" w:rsidR="0017542C" w:rsidRDefault="0017542C" w:rsidP="0017542C">
      <w:pPr>
        <w:jc w:val="both"/>
        <w:rPr>
          <w:rFonts w:ascii="Calibri" w:hAnsi="Calibri" w:cs="Calibri"/>
        </w:rPr>
      </w:pPr>
      <w:r w:rsidRPr="00317ADC">
        <w:rPr>
          <w:rFonts w:ascii="Calibri" w:hAnsi="Calibri" w:cs="Calibri"/>
        </w:rPr>
        <w:t>¿Qué paso?</w:t>
      </w:r>
    </w:p>
    <w:p w14:paraId="2BAD786E" w14:textId="77777777" w:rsidR="0017542C" w:rsidRDefault="0017542C" w:rsidP="0017542C">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38F1D18E"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3000F3E7" w14:textId="77777777" w:rsidR="0017542C" w:rsidRPr="00945701" w:rsidRDefault="0017542C" w:rsidP="00945701">
      <w:pPr>
        <w:pStyle w:val="Prrafodelista"/>
        <w:numPr>
          <w:ilvl w:val="0"/>
          <w:numId w:val="393"/>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73B01591"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45384673"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1AF37D7A" w14:textId="77777777"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0A2160AE" w14:textId="2CEC7AD5" w:rsidR="00945701" w:rsidRPr="009266A4"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973134trtr35</w:t>
      </w:r>
    </w:p>
    <w:p w14:paraId="3D869EE5" w14:textId="77777777" w:rsidR="00945701" w:rsidRPr="00B866B0" w:rsidRDefault="00945701" w:rsidP="00945701">
      <w:pPr>
        <w:pStyle w:val="Prrafodelista"/>
        <w:numPr>
          <w:ilvl w:val="0"/>
          <w:numId w:val="395"/>
        </w:numPr>
        <w:tabs>
          <w:tab w:val="left" w:pos="4932"/>
        </w:tabs>
        <w:jc w:val="both"/>
        <w:rPr>
          <w:rFonts w:ascii="Calibri" w:hAnsi="Calibri" w:cs="Calibri"/>
        </w:rPr>
      </w:pPr>
      <w:r w:rsidRPr="009266A4">
        <w:rPr>
          <w:rFonts w:ascii="Calibri" w:hAnsi="Calibri" w:cs="Calibri"/>
        </w:rPr>
        <w:t xml:space="preserve">Correo electrónico: </w:t>
      </w:r>
      <w:hyperlink r:id="rId37" w:history="1">
        <w:r w:rsidRPr="00331A64">
          <w:rPr>
            <w:rStyle w:val="Hipervnculo"/>
            <w:rFonts w:ascii="Calibri" w:hAnsi="Calibri" w:cs="Calibri"/>
          </w:rPr>
          <w:t>pablito@gmail.com</w:t>
        </w:r>
      </w:hyperlink>
    </w:p>
    <w:p w14:paraId="708A8D0E" w14:textId="77777777" w:rsidR="00945701" w:rsidRDefault="00945701" w:rsidP="00945701">
      <w:pPr>
        <w:pStyle w:val="Prrafodelista"/>
        <w:numPr>
          <w:ilvl w:val="0"/>
          <w:numId w:val="395"/>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0E525870" w14:textId="77777777" w:rsidR="00945701" w:rsidRPr="009266A4" w:rsidRDefault="00945701" w:rsidP="00945701">
      <w:pPr>
        <w:pStyle w:val="Prrafodelista"/>
        <w:numPr>
          <w:ilvl w:val="0"/>
          <w:numId w:val="395"/>
        </w:numPr>
        <w:tabs>
          <w:tab w:val="left" w:pos="4932"/>
        </w:tabs>
        <w:jc w:val="both"/>
        <w:rPr>
          <w:rFonts w:ascii="Calibri" w:hAnsi="Calibri" w:cs="Calibri"/>
        </w:rPr>
      </w:pPr>
      <w:r>
        <w:rPr>
          <w:rFonts w:ascii="Calibri" w:hAnsi="Calibri" w:cs="Calibri"/>
        </w:rPr>
        <w:t>Estado: Activo</w:t>
      </w:r>
    </w:p>
    <w:p w14:paraId="7D4CE0A4" w14:textId="77777777" w:rsidR="0017542C" w:rsidRDefault="0017542C" w:rsidP="0017542C">
      <w:pPr>
        <w:pStyle w:val="Prrafodelista"/>
        <w:ind w:left="1428"/>
        <w:jc w:val="both"/>
        <w:rPr>
          <w:rFonts w:ascii="Calibri" w:hAnsi="Calibri" w:cs="Calibri"/>
        </w:rPr>
      </w:pPr>
    </w:p>
    <w:p w14:paraId="0952EA6B" w14:textId="77777777" w:rsidR="0017542C" w:rsidRPr="00945701" w:rsidRDefault="0017542C" w:rsidP="00945701">
      <w:pPr>
        <w:pStyle w:val="Prrafodelista"/>
        <w:numPr>
          <w:ilvl w:val="0"/>
          <w:numId w:val="393"/>
        </w:numPr>
        <w:tabs>
          <w:tab w:val="left" w:pos="2388"/>
        </w:tabs>
        <w:spacing w:after="160" w:line="259" w:lineRule="auto"/>
        <w:jc w:val="both"/>
        <w:rPr>
          <w:rFonts w:ascii="Calibri" w:hAnsi="Calibri" w:cs="Calibri"/>
        </w:rPr>
      </w:pPr>
      <w:r w:rsidRPr="00945701">
        <w:rPr>
          <w:rFonts w:ascii="Calibri" w:hAnsi="Calibri" w:cs="Calibri"/>
        </w:rPr>
        <w:t>Haga clic en el botón "Agregar".</w:t>
      </w:r>
    </w:p>
    <w:p w14:paraId="4CF7C1A5" w14:textId="2B5EBF40"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teléfono</w:t>
      </w:r>
      <w:r w:rsidRPr="000763D4">
        <w:rPr>
          <w:rFonts w:ascii="Calibri" w:hAnsi="Calibri" w:cs="Calibri"/>
        </w:rPr>
        <w:t xml:space="preserve"> del </w:t>
      </w:r>
      <w:r w:rsidR="00945701">
        <w:rPr>
          <w:rFonts w:ascii="Calibri" w:hAnsi="Calibri" w:cs="Calibri"/>
        </w:rPr>
        <w:t>transportista</w:t>
      </w:r>
      <w:r w:rsidRPr="000763D4">
        <w:rPr>
          <w:rFonts w:ascii="Calibri" w:hAnsi="Calibri" w:cs="Calibri"/>
        </w:rPr>
        <w:t xml:space="preserve"> solo pueden contener exactamente 10 números y no letras."</w:t>
      </w:r>
      <w:r w:rsidRPr="005D0B96">
        <w:rPr>
          <w:rFonts w:ascii="Calibri" w:hAnsi="Calibri" w:cs="Calibri"/>
        </w:rPr>
        <w:t>.</w:t>
      </w:r>
    </w:p>
    <w:p w14:paraId="57CCA850" w14:textId="77777777" w:rsidR="0017542C" w:rsidRDefault="0017542C" w:rsidP="0017542C">
      <w:pPr>
        <w:jc w:val="both"/>
        <w:rPr>
          <w:rFonts w:ascii="Calibri" w:hAnsi="Calibri" w:cs="Calibri"/>
        </w:rPr>
      </w:pPr>
    </w:p>
    <w:p w14:paraId="6161E8F1" w14:textId="77777777" w:rsidR="0017542C" w:rsidRDefault="0017542C" w:rsidP="0017542C">
      <w:pPr>
        <w:jc w:val="both"/>
        <w:rPr>
          <w:rFonts w:ascii="Calibri" w:hAnsi="Calibri" w:cs="Calibri"/>
        </w:rPr>
      </w:pPr>
    </w:p>
    <w:p w14:paraId="04324444" w14:textId="77777777" w:rsidR="0017542C" w:rsidRDefault="0017542C" w:rsidP="0017542C">
      <w:pPr>
        <w:jc w:val="both"/>
        <w:rPr>
          <w:rFonts w:ascii="Calibri" w:hAnsi="Calibri" w:cs="Calibri"/>
        </w:rPr>
      </w:pPr>
    </w:p>
    <w:p w14:paraId="17718899" w14:textId="77777777" w:rsidR="0017542C" w:rsidRDefault="0017542C" w:rsidP="0017542C">
      <w:pPr>
        <w:jc w:val="both"/>
        <w:rPr>
          <w:rFonts w:ascii="Calibri" w:hAnsi="Calibri" w:cs="Calibri"/>
        </w:rPr>
      </w:pPr>
    </w:p>
    <w:p w14:paraId="79920948" w14:textId="77777777" w:rsidR="0017542C" w:rsidRDefault="0017542C" w:rsidP="0017542C">
      <w:pPr>
        <w:jc w:val="both"/>
        <w:rPr>
          <w:rFonts w:ascii="Calibri" w:hAnsi="Calibri" w:cs="Calibri"/>
        </w:rPr>
      </w:pPr>
    </w:p>
    <w:p w14:paraId="727AF5BB" w14:textId="77777777" w:rsidR="0017542C" w:rsidRDefault="0017542C" w:rsidP="0017542C">
      <w:pPr>
        <w:jc w:val="both"/>
        <w:rPr>
          <w:rFonts w:ascii="Calibri" w:hAnsi="Calibri" w:cs="Calibri"/>
        </w:rPr>
      </w:pPr>
    </w:p>
    <w:p w14:paraId="7231FA65" w14:textId="77777777" w:rsidR="0017542C" w:rsidRDefault="0017542C" w:rsidP="0017542C">
      <w:pPr>
        <w:jc w:val="both"/>
        <w:rPr>
          <w:rFonts w:ascii="Calibri" w:hAnsi="Calibri" w:cs="Calibri"/>
        </w:rPr>
      </w:pPr>
    </w:p>
    <w:p w14:paraId="025FF173" w14:textId="77777777" w:rsidR="0017542C" w:rsidRDefault="0017542C" w:rsidP="0017542C">
      <w:pPr>
        <w:jc w:val="both"/>
        <w:rPr>
          <w:rFonts w:ascii="Calibri" w:hAnsi="Calibri" w:cs="Calibri"/>
        </w:rPr>
      </w:pPr>
    </w:p>
    <w:p w14:paraId="35BE8CE3" w14:textId="77777777" w:rsidR="0017542C" w:rsidRDefault="0017542C" w:rsidP="0017542C">
      <w:pPr>
        <w:jc w:val="both"/>
        <w:rPr>
          <w:rFonts w:ascii="Calibri" w:hAnsi="Calibri" w:cs="Calibri"/>
        </w:rPr>
      </w:pPr>
    </w:p>
    <w:p w14:paraId="6A2FBE93" w14:textId="77777777" w:rsidR="0017542C" w:rsidRDefault="0017542C" w:rsidP="0017542C">
      <w:pPr>
        <w:jc w:val="both"/>
        <w:rPr>
          <w:rFonts w:ascii="Calibri" w:hAnsi="Calibri" w:cs="Calibri"/>
        </w:rPr>
      </w:pPr>
    </w:p>
    <w:p w14:paraId="44AF03A4" w14:textId="77777777" w:rsidR="0017542C" w:rsidRDefault="0017542C" w:rsidP="0017542C">
      <w:pPr>
        <w:jc w:val="both"/>
        <w:rPr>
          <w:rFonts w:ascii="Calibri" w:hAnsi="Calibri" w:cs="Calibri"/>
        </w:rPr>
      </w:pPr>
    </w:p>
    <w:p w14:paraId="092B762F" w14:textId="77777777" w:rsidR="0017542C" w:rsidRDefault="0017542C" w:rsidP="0017542C">
      <w:pPr>
        <w:jc w:val="both"/>
        <w:rPr>
          <w:rFonts w:ascii="Calibri" w:hAnsi="Calibri" w:cs="Calibri"/>
        </w:rPr>
      </w:pPr>
    </w:p>
    <w:p w14:paraId="3907E32A" w14:textId="77777777" w:rsidR="0017542C" w:rsidRDefault="0017542C" w:rsidP="0017542C">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7EA29EF1" w14:textId="77777777" w:rsidR="0017542C" w:rsidRDefault="0017542C" w:rsidP="0017542C">
      <w:pPr>
        <w:jc w:val="both"/>
        <w:rPr>
          <w:rFonts w:ascii="Calibri" w:hAnsi="Calibri" w:cs="Calibri"/>
          <w:b/>
          <w:bCs/>
        </w:rPr>
      </w:pPr>
    </w:p>
    <w:p w14:paraId="3FB877D7" w14:textId="77777777" w:rsidR="0017542C" w:rsidRDefault="0017542C" w:rsidP="0017542C">
      <w:pPr>
        <w:jc w:val="both"/>
        <w:rPr>
          <w:rFonts w:ascii="Calibri" w:hAnsi="Calibri" w:cs="Calibri"/>
        </w:rPr>
      </w:pPr>
      <w:r w:rsidRPr="00317ADC">
        <w:rPr>
          <w:rFonts w:ascii="Calibri" w:hAnsi="Calibri" w:cs="Calibri"/>
        </w:rPr>
        <w:t>¿Qué paso?</w:t>
      </w:r>
    </w:p>
    <w:p w14:paraId="22DA495A" w14:textId="77777777" w:rsidR="0017542C" w:rsidRDefault="0017542C" w:rsidP="0017542C">
      <w:pPr>
        <w:jc w:val="both"/>
        <w:rPr>
          <w:rFonts w:ascii="Calibri" w:hAnsi="Calibri" w:cs="Calibri"/>
        </w:rPr>
      </w:pPr>
      <w:r>
        <w:rPr>
          <w:rFonts w:ascii="Calibri" w:hAnsi="Calibri" w:cs="Calibri"/>
        </w:rPr>
        <w:t>Usted ingreso un correo electrónico que no tiene el formato valido para correos electrónicos.</w:t>
      </w:r>
    </w:p>
    <w:p w14:paraId="2B3CB7CC"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363C621" w14:textId="77777777" w:rsidR="0017542C" w:rsidRPr="00733A3E" w:rsidRDefault="0017542C" w:rsidP="00945701">
      <w:pPr>
        <w:pStyle w:val="Prrafodelista"/>
        <w:numPr>
          <w:ilvl w:val="0"/>
          <w:numId w:val="39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73107F0"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 xml:space="preserve">Pablo Sergio </w:t>
      </w:r>
    </w:p>
    <w:p w14:paraId="7F0A2B65"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442FBE26"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769E8667" w14:textId="77777777" w:rsidR="00945701" w:rsidRPr="009266A4"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3A970C03" w14:textId="234B6BCD" w:rsidR="00945701" w:rsidRPr="00B866B0" w:rsidRDefault="00945701" w:rsidP="00945701">
      <w:pPr>
        <w:pStyle w:val="Prrafodelista"/>
        <w:numPr>
          <w:ilvl w:val="0"/>
          <w:numId w:val="396"/>
        </w:numPr>
        <w:tabs>
          <w:tab w:val="left" w:pos="4932"/>
        </w:tabs>
        <w:jc w:val="both"/>
        <w:rPr>
          <w:rFonts w:ascii="Calibri" w:hAnsi="Calibri" w:cs="Calibri"/>
        </w:rPr>
      </w:pPr>
      <w:r w:rsidRPr="009266A4">
        <w:rPr>
          <w:rFonts w:ascii="Calibri" w:hAnsi="Calibri" w:cs="Calibri"/>
        </w:rPr>
        <w:t xml:space="preserve">Correo electrónico: </w:t>
      </w:r>
      <w:hyperlink r:id="rId38" w:history="1">
        <w:r w:rsidRPr="00331A64">
          <w:rPr>
            <w:rStyle w:val="Hipervnculo"/>
            <w:rFonts w:ascii="Calibri" w:hAnsi="Calibri" w:cs="Calibri"/>
          </w:rPr>
          <w:t>pablito</w:t>
        </w:r>
        <w:r>
          <w:rPr>
            <w:rStyle w:val="Hipervnculo"/>
            <w:rFonts w:ascii="Calibri" w:hAnsi="Calibri" w:cs="Calibri"/>
          </w:rPr>
          <w:t>//</w:t>
        </w:r>
        <w:r w:rsidRPr="00331A64">
          <w:rPr>
            <w:rStyle w:val="Hipervnculo"/>
            <w:rFonts w:ascii="Calibri" w:hAnsi="Calibri" w:cs="Calibri"/>
          </w:rPr>
          <w:t>gmail.com</w:t>
        </w:r>
      </w:hyperlink>
    </w:p>
    <w:p w14:paraId="4FB4ACD3" w14:textId="77777777" w:rsidR="00945701" w:rsidRDefault="00945701" w:rsidP="00945701">
      <w:pPr>
        <w:pStyle w:val="Prrafodelista"/>
        <w:numPr>
          <w:ilvl w:val="0"/>
          <w:numId w:val="396"/>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6156FD68" w14:textId="77777777" w:rsidR="00945701" w:rsidRPr="009266A4" w:rsidRDefault="00945701" w:rsidP="00945701">
      <w:pPr>
        <w:pStyle w:val="Prrafodelista"/>
        <w:numPr>
          <w:ilvl w:val="0"/>
          <w:numId w:val="396"/>
        </w:numPr>
        <w:tabs>
          <w:tab w:val="left" w:pos="4932"/>
        </w:tabs>
        <w:jc w:val="both"/>
        <w:rPr>
          <w:rFonts w:ascii="Calibri" w:hAnsi="Calibri" w:cs="Calibri"/>
        </w:rPr>
      </w:pPr>
      <w:r>
        <w:rPr>
          <w:rFonts w:ascii="Calibri" w:hAnsi="Calibri" w:cs="Calibri"/>
        </w:rPr>
        <w:t>Estado: Activo</w:t>
      </w:r>
    </w:p>
    <w:p w14:paraId="03ADE06E" w14:textId="77777777" w:rsidR="0017542C" w:rsidRDefault="0017542C" w:rsidP="0017542C">
      <w:pPr>
        <w:pStyle w:val="Prrafodelista"/>
        <w:ind w:left="1428"/>
        <w:jc w:val="both"/>
        <w:rPr>
          <w:rFonts w:ascii="Calibri" w:hAnsi="Calibri" w:cs="Calibri"/>
        </w:rPr>
      </w:pPr>
    </w:p>
    <w:p w14:paraId="40878E8A" w14:textId="77777777" w:rsidR="0017542C" w:rsidRPr="00945701" w:rsidRDefault="0017542C" w:rsidP="00945701">
      <w:pPr>
        <w:pStyle w:val="Prrafodelista"/>
        <w:numPr>
          <w:ilvl w:val="0"/>
          <w:numId w:val="392"/>
        </w:numPr>
        <w:tabs>
          <w:tab w:val="left" w:pos="2388"/>
        </w:tabs>
        <w:spacing w:after="160" w:line="259" w:lineRule="auto"/>
        <w:jc w:val="both"/>
        <w:rPr>
          <w:rFonts w:ascii="Calibri" w:hAnsi="Calibri" w:cs="Calibri"/>
        </w:rPr>
      </w:pPr>
      <w:r w:rsidRPr="00945701">
        <w:rPr>
          <w:rFonts w:ascii="Calibri" w:hAnsi="Calibri" w:cs="Calibri"/>
        </w:rPr>
        <w:t>Haga clic en el botón "Agregar".</w:t>
      </w:r>
    </w:p>
    <w:p w14:paraId="2B740EEA" w14:textId="77777777"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1E6CE520" w14:textId="77777777" w:rsidR="0017542C" w:rsidRDefault="0017542C" w:rsidP="0017542C">
      <w:pPr>
        <w:jc w:val="both"/>
        <w:rPr>
          <w:rFonts w:ascii="Calibri" w:hAnsi="Calibri" w:cs="Calibri"/>
        </w:rPr>
      </w:pPr>
    </w:p>
    <w:p w14:paraId="529EC65B" w14:textId="77777777" w:rsidR="0017542C" w:rsidRPr="0065367D" w:rsidRDefault="0017542C" w:rsidP="0017542C">
      <w:pPr>
        <w:rPr>
          <w:rFonts w:ascii="Calibri" w:hAnsi="Calibri" w:cs="Calibri"/>
          <w:b/>
          <w:bCs/>
        </w:rPr>
      </w:pPr>
      <w:r>
        <w:rPr>
          <w:rFonts w:ascii="Calibri" w:hAnsi="Calibri" w:cs="Calibri"/>
          <w:b/>
          <w:bCs/>
        </w:rPr>
        <w:t>E</w:t>
      </w:r>
      <w:r w:rsidRPr="0065367D">
        <w:rPr>
          <w:rFonts w:ascii="Calibri" w:hAnsi="Calibri" w:cs="Calibri"/>
          <w:b/>
          <w:bCs/>
        </w:rPr>
        <w:t>dición correcta</w:t>
      </w:r>
    </w:p>
    <w:p w14:paraId="302C60B5" w14:textId="3C4B2AD4" w:rsidR="0017542C" w:rsidRPr="0065367D" w:rsidRDefault="0017542C" w:rsidP="0017542C">
      <w:pPr>
        <w:rPr>
          <w:rFonts w:ascii="Calibri" w:hAnsi="Calibri" w:cs="Calibri"/>
        </w:rPr>
      </w:pPr>
      <w:r w:rsidRPr="0065367D">
        <w:rPr>
          <w:rFonts w:ascii="Calibri" w:hAnsi="Calibri" w:cs="Calibri"/>
        </w:rPr>
        <w:t xml:space="preserve">Para editar un </w:t>
      </w:r>
      <w:r w:rsidR="003E6890">
        <w:rPr>
          <w:rFonts w:ascii="Calibri" w:hAnsi="Calibri" w:cs="Calibri"/>
        </w:rPr>
        <w:t>transportista</w:t>
      </w:r>
      <w:r w:rsidRPr="0065367D">
        <w:rPr>
          <w:rFonts w:ascii="Calibri" w:hAnsi="Calibri" w:cs="Calibri"/>
        </w:rPr>
        <w:t xml:space="preserve"> existente:</w:t>
      </w:r>
    </w:p>
    <w:p w14:paraId="3186DCD1" w14:textId="19C39E0B"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 xml:space="preserve">Seleccione el </w:t>
      </w:r>
      <w:r w:rsidR="003E6890">
        <w:rPr>
          <w:rFonts w:ascii="Calibri" w:hAnsi="Calibri" w:cs="Calibri"/>
        </w:rPr>
        <w:t xml:space="preserve">transportista </w:t>
      </w:r>
      <w:r w:rsidRPr="00AA70DD">
        <w:rPr>
          <w:rFonts w:ascii="Calibri" w:hAnsi="Calibri" w:cs="Calibri"/>
        </w:rPr>
        <w:t>en la tabla haciendo clic en el ícono de visto.</w:t>
      </w:r>
    </w:p>
    <w:p w14:paraId="1DD20855" w14:textId="77777777"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Modifique los campos necesarios.</w:t>
      </w:r>
    </w:p>
    <w:p w14:paraId="1D966685" w14:textId="77777777" w:rsidR="0017542C" w:rsidRPr="00AA70DD" w:rsidRDefault="0017542C" w:rsidP="003E6890">
      <w:pPr>
        <w:pStyle w:val="Prrafodelista"/>
        <w:numPr>
          <w:ilvl w:val="0"/>
          <w:numId w:val="397"/>
        </w:numPr>
        <w:spacing w:after="160" w:line="259" w:lineRule="auto"/>
        <w:rPr>
          <w:rFonts w:ascii="Calibri" w:hAnsi="Calibri" w:cs="Calibri"/>
        </w:rPr>
      </w:pPr>
      <w:r w:rsidRPr="00AA70DD">
        <w:rPr>
          <w:rFonts w:ascii="Calibri" w:hAnsi="Calibri" w:cs="Calibri"/>
        </w:rPr>
        <w:t>Haga clic en el botón "Modificar".</w:t>
      </w:r>
    </w:p>
    <w:p w14:paraId="2DE7B44A" w14:textId="77777777" w:rsidR="0017542C" w:rsidRDefault="0017542C" w:rsidP="0017542C">
      <w:pPr>
        <w:rPr>
          <w:rFonts w:ascii="Calibri" w:hAnsi="Calibri" w:cs="Calibri"/>
          <w:b/>
          <w:bCs/>
        </w:rPr>
      </w:pPr>
      <w:r w:rsidRPr="0065367D">
        <w:rPr>
          <w:rFonts w:ascii="Calibri" w:hAnsi="Calibri" w:cs="Calibri"/>
          <w:b/>
          <w:bCs/>
        </w:rPr>
        <w:t>Ejemplo correcto:</w:t>
      </w:r>
    </w:p>
    <w:p w14:paraId="2AB6DE02" w14:textId="1C207D15"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Zacarias David (previamente Pablo Sergio)</w:t>
      </w:r>
    </w:p>
    <w:p w14:paraId="446FC825"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0F5E0FFB"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2697D02D" w14:textId="77777777" w:rsidR="003E6890" w:rsidRPr="009266A4"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291A0678" w14:textId="77777777" w:rsidR="003E6890" w:rsidRPr="00B866B0" w:rsidRDefault="003E6890" w:rsidP="003E6890">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39" w:history="1">
        <w:r w:rsidRPr="00331A64">
          <w:rPr>
            <w:rStyle w:val="Hipervnculo"/>
            <w:rFonts w:ascii="Calibri" w:hAnsi="Calibri" w:cs="Calibri"/>
          </w:rPr>
          <w:t>pablito@gmail.com</w:t>
        </w:r>
      </w:hyperlink>
    </w:p>
    <w:p w14:paraId="6677054E" w14:textId="77777777" w:rsidR="003E6890" w:rsidRDefault="003E6890" w:rsidP="003E6890">
      <w:pPr>
        <w:pStyle w:val="Prrafodelista"/>
        <w:numPr>
          <w:ilvl w:val="0"/>
          <w:numId w:val="368"/>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7F1367C2" w14:textId="77777777" w:rsidR="003E6890" w:rsidRPr="009266A4" w:rsidRDefault="003E6890" w:rsidP="003E6890">
      <w:pPr>
        <w:pStyle w:val="Prrafodelista"/>
        <w:numPr>
          <w:ilvl w:val="0"/>
          <w:numId w:val="368"/>
        </w:numPr>
        <w:tabs>
          <w:tab w:val="left" w:pos="4932"/>
        </w:tabs>
        <w:jc w:val="both"/>
        <w:rPr>
          <w:rFonts w:ascii="Calibri" w:hAnsi="Calibri" w:cs="Calibri"/>
        </w:rPr>
      </w:pPr>
      <w:r>
        <w:rPr>
          <w:rFonts w:ascii="Calibri" w:hAnsi="Calibri" w:cs="Calibri"/>
        </w:rPr>
        <w:t>Estado: Activo</w:t>
      </w:r>
    </w:p>
    <w:p w14:paraId="0BA42F57" w14:textId="77777777" w:rsidR="0017542C" w:rsidRPr="0065367D" w:rsidRDefault="0017542C" w:rsidP="0017542C">
      <w:pPr>
        <w:rPr>
          <w:rFonts w:ascii="Calibri" w:hAnsi="Calibri" w:cs="Calibri"/>
          <w:b/>
          <w:bCs/>
        </w:rPr>
      </w:pPr>
    </w:p>
    <w:p w14:paraId="34B8D2A1" w14:textId="30A3E827" w:rsidR="0017542C" w:rsidRPr="00FA5BE7" w:rsidRDefault="0017542C" w:rsidP="0017542C">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del </w:t>
      </w:r>
      <w:r w:rsidR="003E6890">
        <w:rPr>
          <w:rFonts w:ascii="Calibri" w:hAnsi="Calibri" w:cs="Calibri"/>
        </w:rPr>
        <w:t>transportista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7C068CDC" w14:textId="77777777" w:rsidR="00255877" w:rsidRDefault="00255877" w:rsidP="0017542C">
      <w:pPr>
        <w:jc w:val="both"/>
        <w:rPr>
          <w:rFonts w:ascii="Calibri" w:hAnsi="Calibri" w:cs="Calibri"/>
        </w:rPr>
      </w:pPr>
    </w:p>
    <w:p w14:paraId="49CC18BC" w14:textId="77777777" w:rsidR="0017542C" w:rsidRDefault="0017542C" w:rsidP="0017542C">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5DDCFE5" w14:textId="77777777" w:rsidR="0017542C" w:rsidRDefault="0017542C" w:rsidP="0017542C">
      <w:pPr>
        <w:jc w:val="both"/>
        <w:rPr>
          <w:rFonts w:ascii="Calibri" w:hAnsi="Calibri" w:cs="Calibri"/>
          <w:b/>
          <w:bCs/>
        </w:rPr>
      </w:pPr>
    </w:p>
    <w:p w14:paraId="197D57BD" w14:textId="77777777" w:rsidR="0017542C" w:rsidRDefault="0017542C" w:rsidP="0017542C">
      <w:pPr>
        <w:jc w:val="both"/>
        <w:rPr>
          <w:rFonts w:ascii="Calibri" w:hAnsi="Calibri" w:cs="Calibri"/>
        </w:rPr>
      </w:pPr>
      <w:r w:rsidRPr="00317ADC">
        <w:rPr>
          <w:rFonts w:ascii="Calibri" w:hAnsi="Calibri" w:cs="Calibri"/>
        </w:rPr>
        <w:t>¿Qué paso?</w:t>
      </w:r>
    </w:p>
    <w:p w14:paraId="789BB570" w14:textId="7F16EE2F" w:rsidR="0017542C" w:rsidRDefault="0017542C" w:rsidP="0017542C">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w:t>
      </w:r>
      <w:r w:rsidR="003E6890">
        <w:rPr>
          <w:rFonts w:ascii="Calibri" w:hAnsi="Calibri" w:cs="Calibri"/>
        </w:rPr>
        <w:t>transportista</w:t>
      </w:r>
      <w:r w:rsidRPr="00317ADC">
        <w:rPr>
          <w:rFonts w:ascii="Calibri" w:hAnsi="Calibri" w:cs="Calibri"/>
        </w:rPr>
        <w:t xml:space="preserve"> con campos vacíos.</w:t>
      </w:r>
    </w:p>
    <w:p w14:paraId="088C8A58"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12A400CD" w14:textId="77777777" w:rsidR="0017542C" w:rsidRPr="00FC2DD0" w:rsidRDefault="0017542C" w:rsidP="003E6890">
      <w:pPr>
        <w:pStyle w:val="Prrafodelista"/>
        <w:numPr>
          <w:ilvl w:val="0"/>
          <w:numId w:val="398"/>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76101089"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Nombres: Pablo Sergio </w:t>
      </w:r>
    </w:p>
    <w:p w14:paraId="61574E4E"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Apellidos: </w:t>
      </w:r>
    </w:p>
    <w:p w14:paraId="6D63EDF6"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Cédula: 0923475297</w:t>
      </w:r>
    </w:p>
    <w:p w14:paraId="2DACD83A"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Teléfono: 0973134835</w:t>
      </w:r>
    </w:p>
    <w:p w14:paraId="5AEFE53D"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 xml:space="preserve">Correo electrónico: </w:t>
      </w:r>
      <w:hyperlink r:id="rId40" w:history="1">
        <w:r w:rsidRPr="003E6890">
          <w:rPr>
            <w:rStyle w:val="Hipervnculo"/>
            <w:rFonts w:ascii="Calibri" w:hAnsi="Calibri" w:cs="Calibri"/>
          </w:rPr>
          <w:t>pablito@gmail.com</w:t>
        </w:r>
      </w:hyperlink>
    </w:p>
    <w:p w14:paraId="403A2988"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t>Foto: transportista.png</w:t>
      </w:r>
    </w:p>
    <w:p w14:paraId="12580E1E" w14:textId="77777777" w:rsidR="003E6890" w:rsidRPr="003E6890" w:rsidRDefault="003E6890" w:rsidP="003E6890">
      <w:pPr>
        <w:pStyle w:val="Prrafodelista"/>
        <w:numPr>
          <w:ilvl w:val="0"/>
          <w:numId w:val="400"/>
        </w:numPr>
        <w:tabs>
          <w:tab w:val="left" w:pos="4932"/>
        </w:tabs>
        <w:jc w:val="both"/>
        <w:rPr>
          <w:rFonts w:ascii="Calibri" w:hAnsi="Calibri" w:cs="Calibri"/>
        </w:rPr>
      </w:pPr>
      <w:r w:rsidRPr="003E6890">
        <w:rPr>
          <w:rFonts w:ascii="Calibri" w:hAnsi="Calibri" w:cs="Calibri"/>
        </w:rPr>
        <w:lastRenderedPageBreak/>
        <w:t>Estado: Activo</w:t>
      </w:r>
    </w:p>
    <w:p w14:paraId="4C46EC86" w14:textId="77777777" w:rsidR="0017542C" w:rsidRDefault="0017542C" w:rsidP="0017542C">
      <w:pPr>
        <w:pStyle w:val="Prrafodelista"/>
        <w:ind w:left="1428"/>
        <w:jc w:val="both"/>
        <w:rPr>
          <w:rFonts w:ascii="Calibri" w:hAnsi="Calibri" w:cs="Calibri"/>
        </w:rPr>
      </w:pPr>
    </w:p>
    <w:p w14:paraId="57ECB9A7" w14:textId="77777777" w:rsidR="0017542C" w:rsidRPr="003E6890" w:rsidRDefault="0017542C" w:rsidP="003E6890">
      <w:pPr>
        <w:pStyle w:val="Prrafodelista"/>
        <w:numPr>
          <w:ilvl w:val="0"/>
          <w:numId w:val="398"/>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2F9B27DE" w14:textId="3FC991BA"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w:t>
      </w:r>
      <w:r w:rsidR="003E6890">
        <w:rPr>
          <w:rFonts w:ascii="Calibri" w:hAnsi="Calibri" w:cs="Calibri"/>
        </w:rPr>
        <w:t>os apellidos del transportador</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6E552E36" w14:textId="77777777" w:rsidR="0017542C" w:rsidRDefault="0017542C" w:rsidP="0017542C">
      <w:pPr>
        <w:jc w:val="both"/>
        <w:rPr>
          <w:rFonts w:ascii="Calibri" w:hAnsi="Calibri" w:cs="Calibri"/>
        </w:rPr>
      </w:pPr>
    </w:p>
    <w:p w14:paraId="54DAC128" w14:textId="77777777" w:rsidR="0017542C" w:rsidRDefault="0017542C" w:rsidP="0017542C">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6730F8F7" w14:textId="77777777" w:rsidR="0017542C" w:rsidRDefault="0017542C" w:rsidP="0017542C">
      <w:pPr>
        <w:jc w:val="both"/>
        <w:rPr>
          <w:rFonts w:ascii="Calibri" w:hAnsi="Calibri" w:cs="Calibri"/>
          <w:b/>
          <w:bCs/>
        </w:rPr>
      </w:pPr>
    </w:p>
    <w:p w14:paraId="5CCC08F9" w14:textId="77777777" w:rsidR="0017542C" w:rsidRDefault="0017542C" w:rsidP="0017542C">
      <w:pPr>
        <w:jc w:val="both"/>
        <w:rPr>
          <w:rFonts w:ascii="Calibri" w:hAnsi="Calibri" w:cs="Calibri"/>
        </w:rPr>
      </w:pPr>
      <w:r w:rsidRPr="00317ADC">
        <w:rPr>
          <w:rFonts w:ascii="Calibri" w:hAnsi="Calibri" w:cs="Calibri"/>
        </w:rPr>
        <w:t>¿Qué paso?</w:t>
      </w:r>
    </w:p>
    <w:p w14:paraId="1A813238" w14:textId="77777777" w:rsidR="0017542C" w:rsidRDefault="0017542C" w:rsidP="0017542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69704830"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138E3BF9" w14:textId="77777777" w:rsidR="0017542C" w:rsidRPr="00FC2DD0" w:rsidRDefault="0017542C" w:rsidP="003E6890">
      <w:pPr>
        <w:pStyle w:val="Prrafodelista"/>
        <w:numPr>
          <w:ilvl w:val="0"/>
          <w:numId w:val="402"/>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486397C9"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2FC2E4DE"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62D2F33C"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51CA35CA" w14:textId="77777777" w:rsidR="003E6890" w:rsidRPr="009266A4"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557E5CED" w14:textId="77777777" w:rsidR="003E6890" w:rsidRPr="00B866B0" w:rsidRDefault="003E6890" w:rsidP="003E6890">
      <w:pPr>
        <w:pStyle w:val="Prrafodelista"/>
        <w:numPr>
          <w:ilvl w:val="0"/>
          <w:numId w:val="401"/>
        </w:numPr>
        <w:tabs>
          <w:tab w:val="left" w:pos="4932"/>
        </w:tabs>
        <w:jc w:val="both"/>
        <w:rPr>
          <w:rFonts w:ascii="Calibri" w:hAnsi="Calibri" w:cs="Calibri"/>
        </w:rPr>
      </w:pPr>
      <w:r w:rsidRPr="009266A4">
        <w:rPr>
          <w:rFonts w:ascii="Calibri" w:hAnsi="Calibri" w:cs="Calibri"/>
        </w:rPr>
        <w:t xml:space="preserve">Correo electrónico: </w:t>
      </w:r>
      <w:hyperlink r:id="rId41" w:history="1">
        <w:r w:rsidRPr="00331A64">
          <w:rPr>
            <w:rStyle w:val="Hipervnculo"/>
            <w:rFonts w:ascii="Calibri" w:hAnsi="Calibri" w:cs="Calibri"/>
          </w:rPr>
          <w:t>pablito@gmail.com</w:t>
        </w:r>
      </w:hyperlink>
    </w:p>
    <w:p w14:paraId="6BBFC211" w14:textId="77777777" w:rsidR="003E6890" w:rsidRDefault="003E6890" w:rsidP="003E6890">
      <w:pPr>
        <w:pStyle w:val="Prrafodelista"/>
        <w:numPr>
          <w:ilvl w:val="0"/>
          <w:numId w:val="401"/>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3684FB71" w14:textId="77777777" w:rsidR="003E6890" w:rsidRPr="009266A4" w:rsidRDefault="003E6890" w:rsidP="003E6890">
      <w:pPr>
        <w:pStyle w:val="Prrafodelista"/>
        <w:numPr>
          <w:ilvl w:val="0"/>
          <w:numId w:val="401"/>
        </w:numPr>
        <w:tabs>
          <w:tab w:val="left" w:pos="4932"/>
        </w:tabs>
        <w:jc w:val="both"/>
        <w:rPr>
          <w:rFonts w:ascii="Calibri" w:hAnsi="Calibri" w:cs="Calibri"/>
        </w:rPr>
      </w:pPr>
      <w:r>
        <w:rPr>
          <w:rFonts w:ascii="Calibri" w:hAnsi="Calibri" w:cs="Calibri"/>
        </w:rPr>
        <w:t>Estado: Activo</w:t>
      </w:r>
    </w:p>
    <w:p w14:paraId="5C07BD50" w14:textId="77777777" w:rsidR="0017542C" w:rsidRDefault="0017542C" w:rsidP="0017542C">
      <w:pPr>
        <w:pStyle w:val="Prrafodelista"/>
        <w:ind w:left="1428"/>
        <w:jc w:val="both"/>
        <w:rPr>
          <w:rFonts w:ascii="Calibri" w:hAnsi="Calibri" w:cs="Calibri"/>
        </w:rPr>
      </w:pPr>
    </w:p>
    <w:p w14:paraId="2FF684EC" w14:textId="77777777" w:rsidR="0017542C" w:rsidRPr="003E6890" w:rsidRDefault="0017542C" w:rsidP="003E6890">
      <w:pPr>
        <w:pStyle w:val="Prrafodelista"/>
        <w:numPr>
          <w:ilvl w:val="0"/>
          <w:numId w:val="402"/>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1F5629ED" w14:textId="60ED8E44"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w:t>
      </w:r>
      <w:r w:rsidR="003E6890">
        <w:rPr>
          <w:rFonts w:ascii="Calibri" w:hAnsi="Calibri" w:cs="Calibri"/>
        </w:rPr>
        <w:t xml:space="preserve">transportista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47933AEB" w14:textId="77777777" w:rsidR="0017542C" w:rsidRDefault="0017542C" w:rsidP="0017542C">
      <w:pPr>
        <w:jc w:val="both"/>
        <w:rPr>
          <w:rFonts w:ascii="Calibri" w:hAnsi="Calibri" w:cs="Calibri"/>
        </w:rPr>
      </w:pPr>
    </w:p>
    <w:p w14:paraId="764830B2" w14:textId="77777777" w:rsidR="0017542C" w:rsidRDefault="0017542C" w:rsidP="0017542C">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A810903" w14:textId="77777777" w:rsidR="0017542C" w:rsidRDefault="0017542C" w:rsidP="0017542C">
      <w:pPr>
        <w:jc w:val="both"/>
        <w:rPr>
          <w:rFonts w:ascii="Calibri" w:hAnsi="Calibri" w:cs="Calibri"/>
          <w:b/>
          <w:bCs/>
        </w:rPr>
      </w:pPr>
    </w:p>
    <w:p w14:paraId="534384BE" w14:textId="77777777" w:rsidR="0017542C" w:rsidRDefault="0017542C" w:rsidP="0017542C">
      <w:pPr>
        <w:jc w:val="both"/>
        <w:rPr>
          <w:rFonts w:ascii="Calibri" w:hAnsi="Calibri" w:cs="Calibri"/>
        </w:rPr>
      </w:pPr>
      <w:r w:rsidRPr="00317ADC">
        <w:rPr>
          <w:rFonts w:ascii="Calibri" w:hAnsi="Calibri" w:cs="Calibri"/>
        </w:rPr>
        <w:t>¿Qué paso?</w:t>
      </w:r>
    </w:p>
    <w:p w14:paraId="60483FE4" w14:textId="77777777" w:rsidR="0017542C" w:rsidRPr="00E34C75" w:rsidRDefault="0017542C" w:rsidP="0017542C">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4EC809FC"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6B33E18F" w14:textId="77777777" w:rsidR="0017542C" w:rsidRPr="00FC2DD0" w:rsidRDefault="0017542C" w:rsidP="003E6890">
      <w:pPr>
        <w:pStyle w:val="Prrafodelista"/>
        <w:numPr>
          <w:ilvl w:val="0"/>
          <w:numId w:val="403"/>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0B4E93C3"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Nombres: </w:t>
      </w:r>
      <w:r>
        <w:rPr>
          <w:rFonts w:ascii="Calibri" w:hAnsi="Calibri" w:cs="Calibri"/>
        </w:rPr>
        <w:t>P0bl0 S1rgio 454</w:t>
      </w:r>
    </w:p>
    <w:p w14:paraId="60875DE1"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Bustamante Robles</w:t>
      </w:r>
    </w:p>
    <w:p w14:paraId="442969DD"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Cédula: 09</w:t>
      </w:r>
      <w:r>
        <w:rPr>
          <w:rFonts w:ascii="Calibri" w:hAnsi="Calibri" w:cs="Calibri"/>
        </w:rPr>
        <w:t>23475297</w:t>
      </w:r>
    </w:p>
    <w:p w14:paraId="03CF170F" w14:textId="77777777" w:rsidR="003E6890" w:rsidRPr="009266A4"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Teléfono: 0</w:t>
      </w:r>
      <w:r>
        <w:rPr>
          <w:rFonts w:ascii="Calibri" w:hAnsi="Calibri" w:cs="Calibri"/>
        </w:rPr>
        <w:t>973134835</w:t>
      </w:r>
    </w:p>
    <w:p w14:paraId="3AB450C6" w14:textId="77777777" w:rsidR="003E6890" w:rsidRPr="00B866B0" w:rsidRDefault="003E6890" w:rsidP="003E6890">
      <w:pPr>
        <w:pStyle w:val="Prrafodelista"/>
        <w:numPr>
          <w:ilvl w:val="0"/>
          <w:numId w:val="404"/>
        </w:numPr>
        <w:tabs>
          <w:tab w:val="left" w:pos="4932"/>
        </w:tabs>
        <w:jc w:val="both"/>
        <w:rPr>
          <w:rFonts w:ascii="Calibri" w:hAnsi="Calibri" w:cs="Calibri"/>
        </w:rPr>
      </w:pPr>
      <w:r w:rsidRPr="009266A4">
        <w:rPr>
          <w:rFonts w:ascii="Calibri" w:hAnsi="Calibri" w:cs="Calibri"/>
        </w:rPr>
        <w:t xml:space="preserve">Correo electrónico: </w:t>
      </w:r>
      <w:hyperlink r:id="rId42" w:history="1">
        <w:r w:rsidRPr="00331A64">
          <w:rPr>
            <w:rStyle w:val="Hipervnculo"/>
            <w:rFonts w:ascii="Calibri" w:hAnsi="Calibri" w:cs="Calibri"/>
          </w:rPr>
          <w:t>pablito@gmail.com</w:t>
        </w:r>
      </w:hyperlink>
    </w:p>
    <w:p w14:paraId="328B89DB" w14:textId="77777777" w:rsidR="003E6890" w:rsidRDefault="003E6890" w:rsidP="003E6890">
      <w:pPr>
        <w:pStyle w:val="Prrafodelista"/>
        <w:numPr>
          <w:ilvl w:val="0"/>
          <w:numId w:val="404"/>
        </w:numPr>
        <w:tabs>
          <w:tab w:val="left" w:pos="4932"/>
        </w:tabs>
        <w:jc w:val="both"/>
        <w:rPr>
          <w:rFonts w:ascii="Calibri" w:hAnsi="Calibri" w:cs="Calibri"/>
        </w:rPr>
      </w:pPr>
      <w:r>
        <w:rPr>
          <w:rFonts w:ascii="Calibri" w:hAnsi="Calibri" w:cs="Calibri"/>
        </w:rPr>
        <w:t xml:space="preserve">Foto: </w:t>
      </w:r>
      <w:r w:rsidRPr="009B70B1">
        <w:rPr>
          <w:rFonts w:ascii="Calibri" w:hAnsi="Calibri" w:cs="Calibri"/>
        </w:rPr>
        <w:t>transportista.png</w:t>
      </w:r>
    </w:p>
    <w:p w14:paraId="2E346CCD" w14:textId="77777777" w:rsidR="003E6890" w:rsidRPr="009266A4" w:rsidRDefault="003E6890" w:rsidP="003E6890">
      <w:pPr>
        <w:pStyle w:val="Prrafodelista"/>
        <w:numPr>
          <w:ilvl w:val="0"/>
          <w:numId w:val="404"/>
        </w:numPr>
        <w:tabs>
          <w:tab w:val="left" w:pos="4932"/>
        </w:tabs>
        <w:jc w:val="both"/>
        <w:rPr>
          <w:rFonts w:ascii="Calibri" w:hAnsi="Calibri" w:cs="Calibri"/>
        </w:rPr>
      </w:pPr>
      <w:r>
        <w:rPr>
          <w:rFonts w:ascii="Calibri" w:hAnsi="Calibri" w:cs="Calibri"/>
        </w:rPr>
        <w:t>Estado: Activo</w:t>
      </w:r>
    </w:p>
    <w:p w14:paraId="43482148" w14:textId="77777777" w:rsidR="0017542C" w:rsidRDefault="0017542C" w:rsidP="0017542C">
      <w:pPr>
        <w:pStyle w:val="Prrafodelista"/>
        <w:ind w:left="1428"/>
        <w:jc w:val="both"/>
        <w:rPr>
          <w:rFonts w:ascii="Calibri" w:hAnsi="Calibri" w:cs="Calibri"/>
        </w:rPr>
      </w:pPr>
    </w:p>
    <w:p w14:paraId="41318D11" w14:textId="77777777" w:rsidR="0017542C" w:rsidRPr="003E6890" w:rsidRDefault="0017542C" w:rsidP="003E6890">
      <w:pPr>
        <w:pStyle w:val="Prrafodelista"/>
        <w:numPr>
          <w:ilvl w:val="0"/>
          <w:numId w:val="403"/>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24FD8AB6" w14:textId="41FB636F"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7F0454">
        <w:rPr>
          <w:rFonts w:ascii="Calibri" w:hAnsi="Calibri" w:cs="Calibri"/>
        </w:rPr>
        <w:t>El teléfono</w:t>
      </w:r>
      <w:r>
        <w:rPr>
          <w:rFonts w:ascii="Calibri" w:hAnsi="Calibri" w:cs="Calibri"/>
        </w:rPr>
        <w:t xml:space="preserve"> del </w:t>
      </w:r>
      <w:r w:rsidR="003E6890">
        <w:rPr>
          <w:rFonts w:ascii="Calibri" w:hAnsi="Calibri" w:cs="Calibri"/>
        </w:rPr>
        <w:t xml:space="preserve">transportista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2DBF312C" w14:textId="77777777" w:rsidR="0017542C" w:rsidRDefault="0017542C" w:rsidP="0017542C">
      <w:pPr>
        <w:jc w:val="both"/>
        <w:rPr>
          <w:rFonts w:ascii="Calibri" w:hAnsi="Calibri" w:cs="Calibri"/>
        </w:rPr>
      </w:pPr>
    </w:p>
    <w:p w14:paraId="74CA6756" w14:textId="77777777" w:rsidR="00255877" w:rsidRDefault="00255877" w:rsidP="0017542C">
      <w:pPr>
        <w:jc w:val="both"/>
        <w:rPr>
          <w:rFonts w:ascii="Calibri" w:hAnsi="Calibri" w:cs="Calibri"/>
        </w:rPr>
      </w:pPr>
    </w:p>
    <w:p w14:paraId="442D68BF" w14:textId="77777777" w:rsidR="00255877" w:rsidRDefault="00255877" w:rsidP="0017542C">
      <w:pPr>
        <w:jc w:val="both"/>
        <w:rPr>
          <w:rFonts w:ascii="Calibri" w:hAnsi="Calibri" w:cs="Calibri"/>
        </w:rPr>
      </w:pPr>
    </w:p>
    <w:p w14:paraId="4609C590" w14:textId="77777777" w:rsidR="00255877" w:rsidRDefault="00255877" w:rsidP="0017542C">
      <w:pPr>
        <w:jc w:val="both"/>
        <w:rPr>
          <w:rFonts w:ascii="Calibri" w:hAnsi="Calibri" w:cs="Calibri"/>
        </w:rPr>
      </w:pPr>
    </w:p>
    <w:p w14:paraId="40FFB89C" w14:textId="77777777" w:rsidR="00255877" w:rsidRDefault="00255877" w:rsidP="0017542C">
      <w:pPr>
        <w:jc w:val="both"/>
        <w:rPr>
          <w:rFonts w:ascii="Calibri" w:hAnsi="Calibri" w:cs="Calibri"/>
        </w:rPr>
      </w:pPr>
    </w:p>
    <w:p w14:paraId="722C0CC7" w14:textId="77777777" w:rsidR="00255877" w:rsidRDefault="00255877" w:rsidP="0017542C">
      <w:pPr>
        <w:jc w:val="both"/>
        <w:rPr>
          <w:rFonts w:ascii="Calibri" w:hAnsi="Calibri" w:cs="Calibri"/>
        </w:rPr>
      </w:pPr>
    </w:p>
    <w:p w14:paraId="55B85966" w14:textId="77777777" w:rsidR="00255877" w:rsidRDefault="00255877" w:rsidP="0017542C">
      <w:pPr>
        <w:jc w:val="both"/>
        <w:rPr>
          <w:rFonts w:ascii="Calibri" w:hAnsi="Calibri" w:cs="Calibri"/>
        </w:rPr>
      </w:pPr>
    </w:p>
    <w:p w14:paraId="1ACE42A6" w14:textId="77777777" w:rsidR="0017542C" w:rsidRDefault="0017542C" w:rsidP="0017542C">
      <w:pPr>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75DF8FBA" w14:textId="77777777" w:rsidR="0017542C" w:rsidRDefault="0017542C" w:rsidP="0017542C">
      <w:pPr>
        <w:rPr>
          <w:rFonts w:ascii="Calibri" w:hAnsi="Calibri" w:cs="Calibri"/>
          <w:b/>
          <w:bCs/>
        </w:rPr>
      </w:pPr>
    </w:p>
    <w:p w14:paraId="1C99BFF8" w14:textId="77777777" w:rsidR="0017542C" w:rsidRDefault="0017542C" w:rsidP="0017542C">
      <w:pPr>
        <w:jc w:val="both"/>
        <w:rPr>
          <w:rFonts w:ascii="Calibri" w:hAnsi="Calibri" w:cs="Calibri"/>
        </w:rPr>
      </w:pPr>
      <w:r w:rsidRPr="00317ADC">
        <w:rPr>
          <w:rFonts w:ascii="Calibri" w:hAnsi="Calibri" w:cs="Calibri"/>
        </w:rPr>
        <w:t>¿Qué paso?</w:t>
      </w:r>
    </w:p>
    <w:p w14:paraId="51664810" w14:textId="77777777" w:rsidR="0017542C" w:rsidRDefault="0017542C" w:rsidP="0017542C">
      <w:pPr>
        <w:jc w:val="both"/>
        <w:rPr>
          <w:rFonts w:ascii="Calibri" w:hAnsi="Calibri" w:cs="Calibri"/>
        </w:rPr>
      </w:pPr>
      <w:r>
        <w:rPr>
          <w:rFonts w:ascii="Calibri" w:hAnsi="Calibri" w:cs="Calibri"/>
        </w:rPr>
        <w:t>Usted ingreso un correo electrónico que no tiene el formato valido para correos electrónicos.</w:t>
      </w:r>
    </w:p>
    <w:p w14:paraId="5BE765C7" w14:textId="77777777" w:rsidR="0017542C" w:rsidRDefault="0017542C" w:rsidP="0017542C">
      <w:pPr>
        <w:jc w:val="both"/>
        <w:rPr>
          <w:rFonts w:ascii="Calibri" w:hAnsi="Calibri" w:cs="Calibri"/>
          <w:b/>
          <w:bCs/>
        </w:rPr>
      </w:pPr>
      <w:r w:rsidRPr="00B97114">
        <w:rPr>
          <w:rFonts w:ascii="Calibri" w:hAnsi="Calibri" w:cs="Calibri"/>
          <w:b/>
          <w:bCs/>
        </w:rPr>
        <w:t xml:space="preserve">Ejemplo erróneo </w:t>
      </w:r>
    </w:p>
    <w:p w14:paraId="57386692" w14:textId="77777777" w:rsidR="0017542C" w:rsidRPr="00E544BF" w:rsidRDefault="0017542C" w:rsidP="003E6890">
      <w:pPr>
        <w:pStyle w:val="Prrafodelista"/>
        <w:numPr>
          <w:ilvl w:val="0"/>
          <w:numId w:val="407"/>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605E4C97"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 xml:space="preserve">Nombres: Pablo Sergio </w:t>
      </w:r>
    </w:p>
    <w:p w14:paraId="1CAD2ADA"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Apellidos: Bustamante Robles</w:t>
      </w:r>
    </w:p>
    <w:p w14:paraId="3A51B98C"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Cédula: 0923475297</w:t>
      </w:r>
    </w:p>
    <w:p w14:paraId="6C480D38"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Teléfono: 0973134835</w:t>
      </w:r>
    </w:p>
    <w:p w14:paraId="2330039F"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 xml:space="preserve">Correo electrónico: </w:t>
      </w:r>
      <w:hyperlink r:id="rId43" w:history="1">
        <w:r w:rsidRPr="003E6890">
          <w:rPr>
            <w:rStyle w:val="Hipervnculo"/>
            <w:rFonts w:ascii="Calibri" w:hAnsi="Calibri" w:cs="Calibri"/>
          </w:rPr>
          <w:t>pablito//gmail.com</w:t>
        </w:r>
      </w:hyperlink>
    </w:p>
    <w:p w14:paraId="0407C25B"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Foto: transportista.png</w:t>
      </w:r>
    </w:p>
    <w:p w14:paraId="38B7DD7F" w14:textId="77777777" w:rsidR="003E6890" w:rsidRPr="003E6890" w:rsidRDefault="003E6890" w:rsidP="003E6890">
      <w:pPr>
        <w:pStyle w:val="Prrafodelista"/>
        <w:numPr>
          <w:ilvl w:val="0"/>
          <w:numId w:val="409"/>
        </w:numPr>
        <w:tabs>
          <w:tab w:val="left" w:pos="4932"/>
        </w:tabs>
        <w:jc w:val="both"/>
        <w:rPr>
          <w:rFonts w:ascii="Calibri" w:hAnsi="Calibri" w:cs="Calibri"/>
        </w:rPr>
      </w:pPr>
      <w:r w:rsidRPr="003E6890">
        <w:rPr>
          <w:rFonts w:ascii="Calibri" w:hAnsi="Calibri" w:cs="Calibri"/>
        </w:rPr>
        <w:t>Estado: Activo</w:t>
      </w:r>
    </w:p>
    <w:p w14:paraId="5B046B81" w14:textId="77777777" w:rsidR="0017542C" w:rsidRDefault="0017542C" w:rsidP="0017542C">
      <w:pPr>
        <w:rPr>
          <w:rFonts w:ascii="Calibri" w:hAnsi="Calibri" w:cs="Calibri"/>
        </w:rPr>
      </w:pPr>
    </w:p>
    <w:p w14:paraId="539D2155" w14:textId="77777777" w:rsidR="0017542C" w:rsidRPr="003E6890" w:rsidRDefault="0017542C" w:rsidP="003E6890">
      <w:pPr>
        <w:pStyle w:val="Prrafodelista"/>
        <w:numPr>
          <w:ilvl w:val="0"/>
          <w:numId w:val="407"/>
        </w:numPr>
        <w:tabs>
          <w:tab w:val="left" w:pos="2388"/>
        </w:tabs>
        <w:spacing w:after="160" w:line="259" w:lineRule="auto"/>
        <w:jc w:val="both"/>
        <w:rPr>
          <w:rFonts w:ascii="Calibri" w:hAnsi="Calibri" w:cs="Calibri"/>
        </w:rPr>
      </w:pPr>
      <w:r w:rsidRPr="003E6890">
        <w:rPr>
          <w:rFonts w:ascii="Calibri" w:hAnsi="Calibri" w:cs="Calibri"/>
        </w:rPr>
        <w:t>Haga clic en el botón "Modificar".</w:t>
      </w:r>
    </w:p>
    <w:p w14:paraId="4E14A22E" w14:textId="77777777" w:rsidR="0017542C" w:rsidRDefault="0017542C" w:rsidP="0017542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089E928F" w14:textId="77777777" w:rsidR="0017542C" w:rsidRDefault="0017542C" w:rsidP="0017542C">
      <w:pPr>
        <w:jc w:val="both"/>
        <w:rPr>
          <w:rFonts w:ascii="Calibri" w:hAnsi="Calibri" w:cs="Calibri"/>
        </w:rPr>
      </w:pPr>
    </w:p>
    <w:p w14:paraId="4669353E" w14:textId="77777777" w:rsidR="0017542C" w:rsidRPr="00655166" w:rsidRDefault="0017542C" w:rsidP="0017542C">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4D2C5554" w14:textId="77777777" w:rsidR="0017542C" w:rsidRPr="00655166" w:rsidRDefault="0017542C" w:rsidP="0017542C">
      <w:pPr>
        <w:jc w:val="both"/>
        <w:rPr>
          <w:rFonts w:ascii="Calibri" w:hAnsi="Calibri" w:cs="Calibri"/>
        </w:rPr>
      </w:pPr>
      <w:r w:rsidRPr="00655166">
        <w:rPr>
          <w:rFonts w:ascii="Calibri" w:hAnsi="Calibri" w:cs="Calibri"/>
        </w:rPr>
        <w:t xml:space="preserve">Para eliminar un </w:t>
      </w:r>
      <w:r>
        <w:rPr>
          <w:rFonts w:ascii="Calibri" w:hAnsi="Calibri" w:cs="Calibri"/>
        </w:rPr>
        <w:t>proveedor</w:t>
      </w:r>
      <w:r w:rsidRPr="00655166">
        <w:rPr>
          <w:rFonts w:ascii="Calibri" w:hAnsi="Calibri" w:cs="Calibri"/>
        </w:rPr>
        <w:t>:</w:t>
      </w:r>
    </w:p>
    <w:p w14:paraId="38D24E22" w14:textId="375B2D88"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Seleccione el</w:t>
      </w:r>
      <w:r w:rsidR="003E6890">
        <w:rPr>
          <w:rFonts w:ascii="Calibri" w:hAnsi="Calibri" w:cs="Calibri"/>
        </w:rPr>
        <w:t xml:space="preserve"> transportista</w:t>
      </w:r>
      <w:r w:rsidRPr="00655166">
        <w:rPr>
          <w:rFonts w:ascii="Calibri" w:hAnsi="Calibri" w:cs="Calibri"/>
        </w:rPr>
        <w:t xml:space="preserve"> en la tabla haciendo clic en el ícono de visto.</w:t>
      </w:r>
    </w:p>
    <w:p w14:paraId="770C474A" w14:textId="77777777"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Haga clic en el botón "Eliminar".</w:t>
      </w:r>
    </w:p>
    <w:p w14:paraId="2D17D307" w14:textId="77777777" w:rsidR="0017542C" w:rsidRPr="00655166" w:rsidRDefault="0017542C" w:rsidP="003E6890">
      <w:pPr>
        <w:pStyle w:val="Prrafodelista"/>
        <w:numPr>
          <w:ilvl w:val="0"/>
          <w:numId w:val="405"/>
        </w:numPr>
        <w:spacing w:after="160" w:line="259" w:lineRule="auto"/>
        <w:jc w:val="both"/>
        <w:rPr>
          <w:rFonts w:ascii="Calibri" w:hAnsi="Calibri" w:cs="Calibri"/>
        </w:rPr>
      </w:pPr>
      <w:r w:rsidRPr="00655166">
        <w:rPr>
          <w:rFonts w:ascii="Calibri" w:hAnsi="Calibri" w:cs="Calibri"/>
        </w:rPr>
        <w:t>Confirme la acción en el diálogo que aparece.</w:t>
      </w:r>
    </w:p>
    <w:p w14:paraId="060771D0" w14:textId="4AA5A1AD" w:rsidR="0017542C" w:rsidRPr="00B82B1C" w:rsidRDefault="0017542C" w:rsidP="0017542C">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w:t>
      </w:r>
      <w:r w:rsidR="003E6890">
        <w:rPr>
          <w:rFonts w:ascii="Calibri" w:hAnsi="Calibri" w:cs="Calibri"/>
        </w:rPr>
        <w:t>transportista</w:t>
      </w:r>
      <w:r w:rsidRPr="00B82B1C">
        <w:rPr>
          <w:rFonts w:ascii="Calibri" w:hAnsi="Calibri" w:cs="Calibri"/>
        </w:rPr>
        <w:t xml:space="preserve"> fue eliminado correctamente."</w:t>
      </w:r>
    </w:p>
    <w:p w14:paraId="66A5E9DD" w14:textId="77777777" w:rsidR="0017542C" w:rsidRDefault="0017542C" w:rsidP="0017542C">
      <w:pPr>
        <w:jc w:val="both"/>
        <w:rPr>
          <w:rFonts w:ascii="Calibri" w:hAnsi="Calibri" w:cs="Calibri"/>
        </w:rPr>
      </w:pPr>
    </w:p>
    <w:p w14:paraId="0609B10F" w14:textId="4B07F6E0" w:rsidR="0017542C" w:rsidRPr="007C3824" w:rsidRDefault="0017542C" w:rsidP="0017542C">
      <w:pPr>
        <w:jc w:val="both"/>
        <w:rPr>
          <w:rFonts w:ascii="Calibri" w:hAnsi="Calibri" w:cs="Calibri"/>
          <w:b/>
          <w:bCs/>
        </w:rPr>
      </w:pPr>
      <w:r w:rsidRPr="007C3824">
        <w:rPr>
          <w:rFonts w:ascii="Calibri" w:hAnsi="Calibri" w:cs="Calibri"/>
          <w:b/>
          <w:bCs/>
        </w:rPr>
        <w:t xml:space="preserve">Error al eliminar (sin </w:t>
      </w:r>
      <w:r w:rsidR="003E6890">
        <w:rPr>
          <w:rFonts w:ascii="Calibri" w:hAnsi="Calibri" w:cs="Calibri"/>
          <w:b/>
          <w:bCs/>
        </w:rPr>
        <w:t>transportista</w:t>
      </w:r>
      <w:r w:rsidRPr="007C3824">
        <w:rPr>
          <w:rFonts w:ascii="Calibri" w:hAnsi="Calibri" w:cs="Calibri"/>
          <w:b/>
          <w:bCs/>
        </w:rPr>
        <w:t xml:space="preserve"> seleccionado)</w:t>
      </w:r>
    </w:p>
    <w:p w14:paraId="3CDA43E6" w14:textId="77777777" w:rsidR="0017542C" w:rsidRPr="007C3824" w:rsidRDefault="0017542C" w:rsidP="0017542C">
      <w:pPr>
        <w:jc w:val="both"/>
        <w:rPr>
          <w:rFonts w:ascii="Calibri" w:hAnsi="Calibri" w:cs="Calibri"/>
        </w:rPr>
      </w:pPr>
      <w:r w:rsidRPr="007C3824">
        <w:rPr>
          <w:rFonts w:ascii="Calibri" w:hAnsi="Calibri" w:cs="Calibri"/>
        </w:rPr>
        <w:t>Intento de eliminación incorrecta:</w:t>
      </w:r>
    </w:p>
    <w:p w14:paraId="1C6B91EB" w14:textId="6C58DF3D" w:rsidR="0017542C" w:rsidRPr="003E6890" w:rsidRDefault="0017542C" w:rsidP="003E6890">
      <w:pPr>
        <w:pStyle w:val="Prrafodelista"/>
        <w:numPr>
          <w:ilvl w:val="0"/>
          <w:numId w:val="406"/>
        </w:numPr>
        <w:spacing w:after="160" w:line="259" w:lineRule="auto"/>
        <w:jc w:val="both"/>
        <w:rPr>
          <w:rFonts w:ascii="Calibri" w:hAnsi="Calibri" w:cs="Calibri"/>
        </w:rPr>
      </w:pPr>
      <w:r w:rsidRPr="003E6890">
        <w:rPr>
          <w:rFonts w:ascii="Calibri" w:hAnsi="Calibri" w:cs="Calibri"/>
        </w:rPr>
        <w:t xml:space="preserve">Hacer clic en "Eliminar" sin seleccionar ningún </w:t>
      </w:r>
      <w:r w:rsidR="00BC08C3">
        <w:rPr>
          <w:rFonts w:ascii="Calibri" w:hAnsi="Calibri" w:cs="Calibri"/>
        </w:rPr>
        <w:t>transportista</w:t>
      </w:r>
      <w:r w:rsidRPr="003E6890">
        <w:rPr>
          <w:rFonts w:ascii="Calibri" w:hAnsi="Calibri" w:cs="Calibri"/>
        </w:rPr>
        <w:t>.</w:t>
      </w:r>
    </w:p>
    <w:p w14:paraId="5B7AF53C" w14:textId="5A6C423D" w:rsidR="0017542C" w:rsidRPr="003E6890" w:rsidRDefault="0017542C" w:rsidP="003E6890">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3E6890">
        <w:rPr>
          <w:rFonts w:ascii="Calibri" w:hAnsi="Calibri" w:cs="Calibri"/>
        </w:rPr>
        <w:t>transportista</w:t>
      </w:r>
      <w:r w:rsidRPr="00B82B1C">
        <w:rPr>
          <w:rFonts w:ascii="Calibri" w:hAnsi="Calibri" w:cs="Calibri"/>
        </w:rPr>
        <w:t xml:space="preserve"> en la tabla para poder eliminarlo."</w:t>
      </w:r>
      <w:r>
        <w:rPr>
          <w:rFonts w:ascii="Calibri" w:hAnsi="Calibri" w:cs="Calibri"/>
        </w:rPr>
        <w:t>.</w:t>
      </w:r>
    </w:p>
    <w:p w14:paraId="4B3B48B5" w14:textId="77777777" w:rsidR="0017542C" w:rsidRDefault="0017542C" w:rsidP="0017542C">
      <w:pPr>
        <w:rPr>
          <w:rFonts w:asciiTheme="minorHAnsi" w:hAnsiTheme="minorHAnsi" w:cstheme="minorHAnsi"/>
        </w:rPr>
      </w:pPr>
    </w:p>
    <w:p w14:paraId="7C6C4252" w14:textId="77777777" w:rsidR="00BC08C3" w:rsidRDefault="00BC08C3" w:rsidP="0017542C">
      <w:pPr>
        <w:rPr>
          <w:rFonts w:asciiTheme="minorHAnsi" w:hAnsiTheme="minorHAnsi" w:cstheme="minorHAnsi"/>
        </w:rPr>
      </w:pPr>
    </w:p>
    <w:p w14:paraId="104E34E3" w14:textId="77777777" w:rsidR="00BC08C3" w:rsidRDefault="00BC08C3" w:rsidP="0017542C">
      <w:pPr>
        <w:rPr>
          <w:rFonts w:asciiTheme="minorHAnsi" w:hAnsiTheme="minorHAnsi" w:cstheme="minorHAnsi"/>
        </w:rPr>
      </w:pPr>
    </w:p>
    <w:p w14:paraId="3E946FF1" w14:textId="77777777" w:rsidR="00BC08C3" w:rsidRDefault="00BC08C3" w:rsidP="0017542C">
      <w:pPr>
        <w:rPr>
          <w:rFonts w:asciiTheme="minorHAnsi" w:hAnsiTheme="minorHAnsi" w:cstheme="minorHAnsi"/>
        </w:rPr>
      </w:pPr>
    </w:p>
    <w:p w14:paraId="485BA387" w14:textId="77777777" w:rsidR="00BC08C3" w:rsidRDefault="00BC08C3" w:rsidP="0017542C">
      <w:pPr>
        <w:rPr>
          <w:rFonts w:asciiTheme="minorHAnsi" w:hAnsiTheme="minorHAnsi" w:cstheme="minorHAnsi"/>
        </w:rPr>
      </w:pPr>
    </w:p>
    <w:p w14:paraId="74A880EF" w14:textId="77777777" w:rsidR="00BC08C3" w:rsidRDefault="00BC08C3" w:rsidP="0017542C">
      <w:pPr>
        <w:rPr>
          <w:rFonts w:asciiTheme="minorHAnsi" w:hAnsiTheme="minorHAnsi" w:cstheme="minorHAnsi"/>
        </w:rPr>
      </w:pPr>
    </w:p>
    <w:p w14:paraId="36B6ACA8" w14:textId="77777777" w:rsidR="00BC08C3" w:rsidRDefault="00BC08C3" w:rsidP="0017542C">
      <w:pPr>
        <w:rPr>
          <w:rFonts w:asciiTheme="minorHAnsi" w:hAnsiTheme="minorHAnsi" w:cstheme="minorHAnsi"/>
        </w:rPr>
      </w:pPr>
    </w:p>
    <w:p w14:paraId="42A4BE2F" w14:textId="77777777" w:rsidR="00BC08C3" w:rsidRDefault="00BC08C3" w:rsidP="0017542C">
      <w:pPr>
        <w:rPr>
          <w:rFonts w:asciiTheme="minorHAnsi" w:hAnsiTheme="minorHAnsi" w:cstheme="minorHAnsi"/>
        </w:rPr>
      </w:pPr>
    </w:p>
    <w:p w14:paraId="1C22D633" w14:textId="77777777" w:rsidR="00BC08C3" w:rsidRDefault="00BC08C3" w:rsidP="0017542C">
      <w:pPr>
        <w:rPr>
          <w:rFonts w:asciiTheme="minorHAnsi" w:hAnsiTheme="minorHAnsi" w:cstheme="minorHAnsi"/>
        </w:rPr>
      </w:pPr>
    </w:p>
    <w:p w14:paraId="6F99B8E1" w14:textId="77777777" w:rsidR="00BC08C3" w:rsidRDefault="00BC08C3" w:rsidP="0017542C">
      <w:pPr>
        <w:rPr>
          <w:rFonts w:asciiTheme="minorHAnsi" w:hAnsiTheme="minorHAnsi" w:cstheme="minorHAnsi"/>
        </w:rPr>
      </w:pPr>
    </w:p>
    <w:p w14:paraId="4B228D3C" w14:textId="77777777" w:rsidR="00BC08C3" w:rsidRDefault="00BC08C3" w:rsidP="0017542C">
      <w:pPr>
        <w:rPr>
          <w:rFonts w:asciiTheme="minorHAnsi" w:hAnsiTheme="minorHAnsi" w:cstheme="minorHAnsi"/>
        </w:rPr>
      </w:pPr>
    </w:p>
    <w:p w14:paraId="624699C0" w14:textId="77777777" w:rsidR="00BC08C3" w:rsidRDefault="00BC08C3" w:rsidP="0017542C">
      <w:pPr>
        <w:rPr>
          <w:rFonts w:asciiTheme="minorHAnsi" w:hAnsiTheme="minorHAnsi" w:cstheme="minorHAnsi"/>
        </w:rPr>
      </w:pPr>
    </w:p>
    <w:p w14:paraId="165095C1" w14:textId="77777777" w:rsidR="00BC08C3" w:rsidRDefault="00BC08C3" w:rsidP="0017542C">
      <w:pPr>
        <w:rPr>
          <w:rFonts w:asciiTheme="minorHAnsi" w:hAnsiTheme="minorHAnsi" w:cstheme="minorHAnsi"/>
        </w:rPr>
      </w:pPr>
    </w:p>
    <w:p w14:paraId="571C1BC4" w14:textId="77777777" w:rsidR="00BC08C3" w:rsidRDefault="00BC08C3" w:rsidP="0017542C">
      <w:pPr>
        <w:rPr>
          <w:rFonts w:asciiTheme="minorHAnsi" w:hAnsiTheme="minorHAnsi" w:cstheme="minorHAnsi"/>
        </w:rPr>
      </w:pPr>
    </w:p>
    <w:p w14:paraId="08541A3D" w14:textId="77777777" w:rsidR="00BC08C3" w:rsidRDefault="00BC08C3" w:rsidP="0017542C">
      <w:pPr>
        <w:rPr>
          <w:rFonts w:asciiTheme="minorHAnsi" w:hAnsiTheme="minorHAnsi" w:cstheme="minorHAnsi"/>
        </w:rPr>
      </w:pPr>
    </w:p>
    <w:p w14:paraId="39F62455" w14:textId="77777777" w:rsidR="00BC08C3" w:rsidRDefault="00BC08C3" w:rsidP="0017542C">
      <w:pPr>
        <w:rPr>
          <w:rFonts w:asciiTheme="minorHAnsi" w:hAnsiTheme="minorHAnsi" w:cstheme="minorHAnsi"/>
        </w:rPr>
      </w:pPr>
    </w:p>
    <w:p w14:paraId="55467542" w14:textId="77777777" w:rsidR="00BC08C3" w:rsidRDefault="00BC08C3" w:rsidP="0017542C">
      <w:pPr>
        <w:rPr>
          <w:rFonts w:asciiTheme="minorHAnsi" w:hAnsiTheme="minorHAnsi" w:cstheme="minorHAnsi"/>
        </w:rPr>
      </w:pPr>
    </w:p>
    <w:p w14:paraId="706FA29B" w14:textId="77777777" w:rsidR="00BC08C3" w:rsidRDefault="00BC08C3" w:rsidP="0017542C">
      <w:pPr>
        <w:rPr>
          <w:rFonts w:asciiTheme="minorHAnsi" w:hAnsiTheme="minorHAnsi" w:cstheme="minorHAnsi"/>
        </w:rPr>
        <w:sectPr w:rsidR="00BC08C3" w:rsidSect="0017542C">
          <w:pgSz w:w="11906" w:h="16838" w:code="9"/>
          <w:pgMar w:top="1440" w:right="1134" w:bottom="1440" w:left="1134" w:header="720" w:footer="720" w:gutter="0"/>
          <w:cols w:space="720"/>
          <w:docGrid w:linePitch="600" w:charSpace="32768"/>
        </w:sectPr>
      </w:pPr>
    </w:p>
    <w:p w14:paraId="0168523D" w14:textId="3EE51496" w:rsidR="00BC08C3" w:rsidRDefault="00BC08C3" w:rsidP="0017542C">
      <w:pPr>
        <w:rPr>
          <w:rFonts w:asciiTheme="minorHAnsi" w:hAnsiTheme="minorHAnsi" w:cstheme="minorHAnsi"/>
        </w:rPr>
      </w:pPr>
      <w:r>
        <w:rPr>
          <w:noProof/>
        </w:rPr>
        <w:lastRenderedPageBreak/>
        <w:drawing>
          <wp:anchor distT="0" distB="0" distL="114300" distR="114300" simplePos="0" relativeHeight="251676672" behindDoc="0" locked="0" layoutInCell="1" allowOverlap="1" wp14:anchorId="1E935420" wp14:editId="7CB9FF07">
            <wp:simplePos x="1280160" y="1127760"/>
            <wp:positionH relativeFrom="margin">
              <wp:align>center</wp:align>
            </wp:positionH>
            <wp:positionV relativeFrom="margin">
              <wp:align>center</wp:align>
            </wp:positionV>
            <wp:extent cx="8145780" cy="3839845"/>
            <wp:effectExtent l="0" t="0" r="7620" b="8255"/>
            <wp:wrapSquare wrapText="bothSides"/>
            <wp:docPr id="2132188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126" r="3970"/>
                    <a:stretch/>
                  </pic:blipFill>
                  <pic:spPr bwMode="auto">
                    <a:xfrm>
                      <a:off x="0" y="0"/>
                      <a:ext cx="8145780" cy="383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C0E13E" w14:textId="77777777" w:rsidR="00BC08C3" w:rsidRPr="00BC08C3" w:rsidRDefault="00BC08C3" w:rsidP="00BC08C3">
      <w:pPr>
        <w:rPr>
          <w:rFonts w:asciiTheme="minorHAnsi" w:hAnsiTheme="minorHAnsi" w:cstheme="minorHAnsi"/>
        </w:rPr>
      </w:pPr>
    </w:p>
    <w:p w14:paraId="68304F04" w14:textId="33B68931" w:rsidR="00BC08C3" w:rsidRPr="00747A18" w:rsidRDefault="00BC08C3" w:rsidP="00BC08C3">
      <w:pPr>
        <w:spacing w:line="360" w:lineRule="auto"/>
        <w:jc w:val="center"/>
        <w:outlineLvl w:val="1"/>
        <w:rPr>
          <w:rFonts w:ascii="Calibri" w:hAnsi="Calibri" w:cs="Calibri"/>
        </w:rPr>
      </w:pPr>
      <w:bookmarkStart w:id="150" w:name="_Toc187165737"/>
      <w:r w:rsidRPr="00747A18">
        <w:rPr>
          <w:rFonts w:ascii="Calibri" w:hAnsi="Calibri" w:cs="Calibri"/>
          <w:b/>
        </w:rPr>
        <w:t xml:space="preserve">Interfaz </w:t>
      </w:r>
      <w:r>
        <w:rPr>
          <w:rFonts w:ascii="Calibri" w:hAnsi="Calibri" w:cs="Calibri"/>
          <w:b/>
        </w:rPr>
        <w:t>Sucursal</w:t>
      </w:r>
      <w:bookmarkEnd w:id="150"/>
    </w:p>
    <w:p w14:paraId="55B581D0" w14:textId="77777777" w:rsidR="00BC08C3" w:rsidRPr="00BC08C3" w:rsidRDefault="00BC08C3" w:rsidP="00BC08C3">
      <w:pPr>
        <w:rPr>
          <w:rFonts w:asciiTheme="minorHAnsi" w:hAnsiTheme="minorHAnsi" w:cstheme="minorHAnsi"/>
        </w:rPr>
      </w:pPr>
    </w:p>
    <w:p w14:paraId="107FD999" w14:textId="77777777" w:rsidR="00BC08C3" w:rsidRPr="00BC08C3" w:rsidRDefault="00BC08C3" w:rsidP="00BC08C3">
      <w:pPr>
        <w:rPr>
          <w:rFonts w:asciiTheme="minorHAnsi" w:hAnsiTheme="minorHAnsi" w:cstheme="minorHAnsi"/>
        </w:rPr>
      </w:pPr>
    </w:p>
    <w:p w14:paraId="00714422" w14:textId="77777777" w:rsidR="00BC08C3" w:rsidRPr="00BC08C3" w:rsidRDefault="00BC08C3" w:rsidP="00BC08C3">
      <w:pPr>
        <w:rPr>
          <w:rFonts w:asciiTheme="minorHAnsi" w:hAnsiTheme="minorHAnsi" w:cstheme="minorHAnsi"/>
        </w:rPr>
      </w:pPr>
    </w:p>
    <w:p w14:paraId="4815E321" w14:textId="77777777" w:rsidR="00BC08C3" w:rsidRPr="00BC08C3" w:rsidRDefault="00BC08C3" w:rsidP="00BC08C3">
      <w:pPr>
        <w:rPr>
          <w:rFonts w:asciiTheme="minorHAnsi" w:hAnsiTheme="minorHAnsi" w:cstheme="minorHAnsi"/>
        </w:rPr>
      </w:pPr>
    </w:p>
    <w:p w14:paraId="344AB80D" w14:textId="77777777" w:rsidR="00BC08C3" w:rsidRPr="00BC08C3" w:rsidRDefault="00BC08C3" w:rsidP="00BC08C3">
      <w:pPr>
        <w:rPr>
          <w:rFonts w:asciiTheme="minorHAnsi" w:hAnsiTheme="minorHAnsi" w:cstheme="minorHAnsi"/>
        </w:rPr>
      </w:pPr>
    </w:p>
    <w:p w14:paraId="20E2CA48" w14:textId="77777777" w:rsidR="00BC08C3" w:rsidRPr="00BC08C3" w:rsidRDefault="00BC08C3" w:rsidP="00BC08C3">
      <w:pPr>
        <w:rPr>
          <w:rFonts w:asciiTheme="minorHAnsi" w:hAnsiTheme="minorHAnsi" w:cstheme="minorHAnsi"/>
        </w:rPr>
      </w:pPr>
    </w:p>
    <w:p w14:paraId="697078DD" w14:textId="77777777" w:rsidR="00BC08C3" w:rsidRPr="00BC08C3" w:rsidRDefault="00BC08C3" w:rsidP="00BC08C3">
      <w:pPr>
        <w:rPr>
          <w:rFonts w:asciiTheme="minorHAnsi" w:hAnsiTheme="minorHAnsi" w:cstheme="minorHAnsi"/>
        </w:rPr>
      </w:pPr>
    </w:p>
    <w:p w14:paraId="28A0201B" w14:textId="77777777" w:rsidR="00BC08C3" w:rsidRPr="00BC08C3" w:rsidRDefault="00BC08C3" w:rsidP="00BC08C3">
      <w:pPr>
        <w:rPr>
          <w:rFonts w:asciiTheme="minorHAnsi" w:hAnsiTheme="minorHAnsi" w:cstheme="minorHAnsi"/>
        </w:rPr>
      </w:pPr>
    </w:p>
    <w:p w14:paraId="6FCE00E8" w14:textId="4C96591A" w:rsidR="00BC08C3" w:rsidRDefault="00BC08C3" w:rsidP="00BC08C3">
      <w:pPr>
        <w:tabs>
          <w:tab w:val="left" w:pos="5316"/>
        </w:tabs>
        <w:rPr>
          <w:rFonts w:asciiTheme="minorHAnsi" w:hAnsiTheme="minorHAnsi" w:cstheme="minorHAnsi"/>
        </w:rPr>
      </w:pPr>
      <w:r>
        <w:rPr>
          <w:rFonts w:asciiTheme="minorHAnsi" w:hAnsiTheme="minorHAnsi" w:cstheme="minorHAnsi"/>
        </w:rPr>
        <w:tab/>
      </w:r>
    </w:p>
    <w:p w14:paraId="08B95B2B" w14:textId="77777777" w:rsidR="00BC08C3" w:rsidRDefault="00BC08C3" w:rsidP="00BC08C3">
      <w:pPr>
        <w:tabs>
          <w:tab w:val="left" w:pos="5316"/>
        </w:tabs>
        <w:rPr>
          <w:rFonts w:asciiTheme="minorHAnsi" w:hAnsiTheme="minorHAnsi" w:cstheme="minorHAnsi"/>
        </w:rPr>
      </w:pPr>
      <w:r>
        <w:rPr>
          <w:rFonts w:asciiTheme="minorHAnsi" w:hAnsiTheme="minorHAnsi" w:cstheme="minorHAnsi"/>
        </w:rPr>
        <w:tab/>
      </w:r>
    </w:p>
    <w:p w14:paraId="5FD5ADC5" w14:textId="77777777" w:rsidR="00BC08C3" w:rsidRDefault="00BC08C3" w:rsidP="00BC08C3">
      <w:pPr>
        <w:tabs>
          <w:tab w:val="left" w:pos="5316"/>
        </w:tabs>
        <w:rPr>
          <w:rFonts w:asciiTheme="minorHAnsi" w:hAnsiTheme="minorHAnsi" w:cstheme="minorHAnsi"/>
        </w:rPr>
      </w:pPr>
    </w:p>
    <w:p w14:paraId="572CB309" w14:textId="77777777" w:rsidR="00BC08C3" w:rsidRDefault="00BC08C3" w:rsidP="00BC08C3">
      <w:pPr>
        <w:tabs>
          <w:tab w:val="left" w:pos="5316"/>
        </w:tabs>
        <w:rPr>
          <w:rFonts w:asciiTheme="minorHAnsi" w:hAnsiTheme="minorHAnsi" w:cstheme="minorHAnsi"/>
        </w:rPr>
      </w:pPr>
    </w:p>
    <w:p w14:paraId="26351962" w14:textId="77777777" w:rsidR="00BC08C3" w:rsidRDefault="00BC08C3" w:rsidP="00BC08C3">
      <w:pPr>
        <w:tabs>
          <w:tab w:val="left" w:pos="5316"/>
        </w:tabs>
        <w:rPr>
          <w:rFonts w:asciiTheme="minorHAnsi" w:hAnsiTheme="minorHAnsi" w:cstheme="minorHAnsi"/>
        </w:rPr>
        <w:sectPr w:rsidR="00BC08C3" w:rsidSect="00BC08C3">
          <w:pgSz w:w="16838" w:h="11906" w:orient="landscape" w:code="9"/>
          <w:pgMar w:top="1134" w:right="1440" w:bottom="1134" w:left="1440" w:header="720" w:footer="720" w:gutter="0"/>
          <w:cols w:space="720"/>
          <w:docGrid w:linePitch="600" w:charSpace="32768"/>
        </w:sectPr>
      </w:pPr>
    </w:p>
    <w:p w14:paraId="6FACC3E4" w14:textId="090A8461" w:rsidR="00991794" w:rsidRPr="00B34862" w:rsidRDefault="005B32B8" w:rsidP="00991794">
      <w:pPr>
        <w:pStyle w:val="Ttulo3"/>
        <w:rPr>
          <w:rFonts w:ascii="Calibri" w:hAnsi="Calibri" w:cs="Calibri"/>
          <w:b w:val="0"/>
          <w:bCs w:val="0"/>
          <w:color w:val="000000" w:themeColor="text1"/>
          <w:sz w:val="24"/>
          <w:szCs w:val="24"/>
        </w:rPr>
      </w:pPr>
      <w:bookmarkStart w:id="151" w:name="_Toc186476324"/>
      <w:bookmarkStart w:id="152" w:name="_Toc186813334"/>
      <w:bookmarkStart w:id="153" w:name="_Toc187165738"/>
      <w:r>
        <w:rPr>
          <w:rFonts w:ascii="Calibri" w:hAnsi="Calibri" w:cs="Calibri"/>
          <w:color w:val="000000" w:themeColor="text1"/>
          <w:sz w:val="24"/>
          <w:szCs w:val="24"/>
        </w:rPr>
        <w:lastRenderedPageBreak/>
        <w:t>D</w:t>
      </w:r>
      <w:r w:rsidR="00991794">
        <w:rPr>
          <w:rFonts w:ascii="Calibri" w:hAnsi="Calibri" w:cs="Calibri"/>
          <w:color w:val="000000" w:themeColor="text1"/>
          <w:sz w:val="24"/>
          <w:szCs w:val="24"/>
        </w:rPr>
        <w:t>escripción breve</w:t>
      </w:r>
      <w:bookmarkEnd w:id="151"/>
      <w:bookmarkEnd w:id="152"/>
      <w:bookmarkEnd w:id="153"/>
    </w:p>
    <w:p w14:paraId="51E3F451" w14:textId="77777777" w:rsidR="00991794" w:rsidRDefault="00991794" w:rsidP="00991794">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 xml:space="preserve">las sucursales </w:t>
      </w:r>
      <w:r w:rsidRPr="00C51BDB">
        <w:rPr>
          <w:rFonts w:ascii="Calibri" w:hAnsi="Calibri" w:cs="Calibri"/>
        </w:rPr>
        <w:t>en la aplicación.</w:t>
      </w:r>
    </w:p>
    <w:p w14:paraId="3120B63F" w14:textId="77777777" w:rsidR="00991794" w:rsidRDefault="00991794" w:rsidP="00991794">
      <w:pPr>
        <w:rPr>
          <w:rFonts w:ascii="Calibri" w:hAnsi="Calibri" w:cs="Calibri"/>
        </w:rPr>
      </w:pPr>
    </w:p>
    <w:p w14:paraId="4EFC5B2A" w14:textId="77777777" w:rsidR="00991794" w:rsidRPr="00B81B79" w:rsidRDefault="00991794" w:rsidP="00991794">
      <w:pPr>
        <w:rPr>
          <w:rFonts w:ascii="Calibri" w:hAnsi="Calibri" w:cs="Calibri"/>
          <w:b/>
          <w:bCs/>
        </w:rPr>
      </w:pPr>
      <w:r w:rsidRPr="00B34862">
        <w:rPr>
          <w:rFonts w:ascii="Calibri" w:hAnsi="Calibri" w:cs="Calibri"/>
          <w:b/>
          <w:bCs/>
        </w:rPr>
        <w:t>Funcionalidades principales</w:t>
      </w:r>
    </w:p>
    <w:p w14:paraId="424230A6" w14:textId="50FE5CDF" w:rsidR="00991794" w:rsidRPr="00FF1527" w:rsidRDefault="00BD3007" w:rsidP="00FF1527">
      <w:pPr>
        <w:pStyle w:val="Prrafodelista"/>
        <w:numPr>
          <w:ilvl w:val="0"/>
          <w:numId w:val="425"/>
        </w:numPr>
        <w:spacing w:after="160" w:line="259" w:lineRule="auto"/>
        <w:jc w:val="both"/>
        <w:rPr>
          <w:rFonts w:ascii="Calibri" w:hAnsi="Calibri" w:cs="Calibri"/>
        </w:rPr>
      </w:pPr>
      <w:r>
        <w:rPr>
          <w:rFonts w:ascii="Calibri" w:hAnsi="Calibri" w:cs="Calibri"/>
          <w:b/>
          <w:bCs/>
        </w:rPr>
        <w:t>Inicialización</w:t>
      </w:r>
      <w:r w:rsidR="00991794" w:rsidRPr="00FF1527">
        <w:rPr>
          <w:rFonts w:ascii="Calibri" w:hAnsi="Calibri" w:cs="Calibri"/>
          <w:b/>
          <w:bCs/>
        </w:rPr>
        <w:t>:</w:t>
      </w:r>
    </w:p>
    <w:p w14:paraId="00513AB5" w14:textId="77777777" w:rsidR="00991794" w:rsidRPr="00A27AED" w:rsidRDefault="00991794" w:rsidP="00991794">
      <w:pPr>
        <w:pStyle w:val="Prrafodelista"/>
        <w:numPr>
          <w:ilvl w:val="1"/>
          <w:numId w:val="422"/>
        </w:numPr>
        <w:spacing w:after="160" w:line="259" w:lineRule="auto"/>
        <w:jc w:val="both"/>
        <w:rPr>
          <w:rFonts w:ascii="Calibri" w:hAnsi="Calibri" w:cs="Calibri"/>
        </w:rPr>
      </w:pPr>
      <w:r w:rsidRPr="00A27AED">
        <w:rPr>
          <w:rFonts w:ascii="Calibri" w:hAnsi="Calibri" w:cs="Calibri"/>
        </w:rPr>
        <w:t xml:space="preserve">Se inicializan configuraciones del mapa (GMap.NET), como el proveedor de mapas (Google </w:t>
      </w:r>
      <w:proofErr w:type="spellStart"/>
      <w:r w:rsidRPr="00A27AED">
        <w:rPr>
          <w:rFonts w:ascii="Calibri" w:hAnsi="Calibri" w:cs="Calibri"/>
        </w:rPr>
        <w:t>Maps</w:t>
      </w:r>
      <w:proofErr w:type="spellEnd"/>
      <w:r w:rsidRPr="00A27AED">
        <w:rPr>
          <w:rFonts w:ascii="Calibri" w:hAnsi="Calibri" w:cs="Calibri"/>
        </w:rPr>
        <w:t xml:space="preserve">), el nivel de </w:t>
      </w:r>
      <w:proofErr w:type="gramStart"/>
      <w:r w:rsidRPr="00A27AED">
        <w:rPr>
          <w:rFonts w:ascii="Calibri" w:hAnsi="Calibri" w:cs="Calibri"/>
        </w:rPr>
        <w:t>zoom</w:t>
      </w:r>
      <w:proofErr w:type="gramEnd"/>
      <w:r w:rsidRPr="00A27AED">
        <w:rPr>
          <w:rFonts w:ascii="Calibri" w:hAnsi="Calibri" w:cs="Calibri"/>
        </w:rPr>
        <w:t xml:space="preserve"> y la posición inicial.</w:t>
      </w:r>
    </w:p>
    <w:p w14:paraId="4745E288" w14:textId="77777777" w:rsidR="00991794"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Configura los estados de l</w:t>
      </w:r>
      <w:r>
        <w:rPr>
          <w:rFonts w:ascii="Calibri" w:hAnsi="Calibri" w:cs="Calibri"/>
        </w:rPr>
        <w:t>as sucursales</w:t>
      </w:r>
      <w:r w:rsidRPr="003C69CB">
        <w:rPr>
          <w:rFonts w:ascii="Calibri" w:hAnsi="Calibri" w:cs="Calibri"/>
        </w:rPr>
        <w:t xml:space="preserve"> ("A</w:t>
      </w:r>
      <w:r>
        <w:rPr>
          <w:rFonts w:ascii="Calibri" w:hAnsi="Calibri" w:cs="Calibri"/>
        </w:rPr>
        <w:t>bierto</w:t>
      </w:r>
      <w:r w:rsidRPr="003C69CB">
        <w:rPr>
          <w:rFonts w:ascii="Calibri" w:hAnsi="Calibri" w:cs="Calibri"/>
        </w:rPr>
        <w:t>", "</w:t>
      </w:r>
      <w:r>
        <w:rPr>
          <w:rFonts w:ascii="Calibri" w:hAnsi="Calibri" w:cs="Calibri"/>
        </w:rPr>
        <w:t>Cerrado</w:t>
      </w:r>
      <w:r w:rsidRPr="003C69CB">
        <w:rPr>
          <w:rFonts w:ascii="Calibri" w:hAnsi="Calibri" w:cs="Calibri"/>
        </w:rPr>
        <w:t>").</w:t>
      </w:r>
    </w:p>
    <w:p w14:paraId="5F105EC3" w14:textId="77777777" w:rsidR="00991794" w:rsidRPr="003C69CB" w:rsidRDefault="00991794" w:rsidP="00991794">
      <w:pPr>
        <w:pStyle w:val="Prrafodelista"/>
        <w:numPr>
          <w:ilvl w:val="1"/>
          <w:numId w:val="422"/>
        </w:numPr>
        <w:spacing w:after="160" w:line="259" w:lineRule="auto"/>
        <w:jc w:val="both"/>
        <w:rPr>
          <w:rFonts w:ascii="Calibri" w:hAnsi="Calibri" w:cs="Calibri"/>
        </w:rPr>
      </w:pPr>
      <w:r w:rsidRPr="00A27AED">
        <w:rPr>
          <w:rFonts w:ascii="Calibri" w:hAnsi="Calibri" w:cs="Calibri"/>
        </w:rPr>
        <w:t xml:space="preserve">Se configura un </w:t>
      </w:r>
      <w:proofErr w:type="spellStart"/>
      <w:r w:rsidRPr="00A27AED">
        <w:rPr>
          <w:rFonts w:ascii="Calibri" w:hAnsi="Calibri" w:cs="Calibri"/>
        </w:rPr>
        <w:t>ToolTip</w:t>
      </w:r>
      <w:proofErr w:type="spellEnd"/>
      <w:r w:rsidRPr="00A27AED">
        <w:rPr>
          <w:rFonts w:ascii="Calibri" w:hAnsi="Calibri" w:cs="Calibri"/>
        </w:rPr>
        <w:t xml:space="preserve"> para el botón </w:t>
      </w:r>
      <w:r w:rsidRPr="00A27AED">
        <w:rPr>
          <w:rFonts w:ascii="Calibri" w:hAnsi="Calibri" w:cs="Calibri"/>
          <w:b/>
          <w:bCs/>
        </w:rPr>
        <w:t>Agregar</w:t>
      </w:r>
      <w:r w:rsidRPr="00A27AED">
        <w:rPr>
          <w:rFonts w:ascii="Calibri" w:hAnsi="Calibri" w:cs="Calibri"/>
        </w:rPr>
        <w:t xml:space="preserve"> que da instrucciones sobre el formato de las coordenadas.</w:t>
      </w:r>
    </w:p>
    <w:p w14:paraId="12104186" w14:textId="77777777" w:rsidR="00991794" w:rsidRPr="003C69CB"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Muestra l</w:t>
      </w:r>
      <w:r>
        <w:rPr>
          <w:rFonts w:ascii="Calibri" w:hAnsi="Calibri" w:cs="Calibri"/>
        </w:rPr>
        <w:t>as sucursales</w:t>
      </w:r>
      <w:r w:rsidRPr="003C69CB">
        <w:rPr>
          <w:rFonts w:ascii="Calibri" w:hAnsi="Calibri" w:cs="Calibri"/>
        </w:rPr>
        <w:t xml:space="preserve"> existentes en la tabla.</w:t>
      </w:r>
    </w:p>
    <w:p w14:paraId="14AE6DA0" w14:textId="77777777" w:rsidR="00991794" w:rsidRDefault="00991794" w:rsidP="00991794">
      <w:pPr>
        <w:pStyle w:val="Prrafodelista"/>
        <w:numPr>
          <w:ilvl w:val="1"/>
          <w:numId w:val="422"/>
        </w:numPr>
        <w:spacing w:after="160" w:line="259" w:lineRule="auto"/>
        <w:jc w:val="both"/>
        <w:rPr>
          <w:rFonts w:ascii="Calibri" w:hAnsi="Calibri" w:cs="Calibri"/>
        </w:rPr>
      </w:pPr>
      <w:r w:rsidRPr="003C69CB">
        <w:rPr>
          <w:rFonts w:ascii="Calibri" w:hAnsi="Calibri" w:cs="Calibri"/>
        </w:rPr>
        <w:t>Genera automáticamente un código único para nuevos registros.</w:t>
      </w:r>
    </w:p>
    <w:p w14:paraId="461A4807" w14:textId="77777777" w:rsidR="00991794" w:rsidRPr="003C69CB" w:rsidRDefault="00991794" w:rsidP="00991794">
      <w:pPr>
        <w:pStyle w:val="Prrafodelista"/>
        <w:spacing w:after="160" w:line="259" w:lineRule="auto"/>
        <w:ind w:left="1440"/>
        <w:jc w:val="both"/>
        <w:rPr>
          <w:rFonts w:ascii="Calibri" w:hAnsi="Calibri" w:cs="Calibri"/>
        </w:rPr>
      </w:pPr>
    </w:p>
    <w:p w14:paraId="02B05298" w14:textId="29D011CA"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Agregar Sucursal:</w:t>
      </w:r>
    </w:p>
    <w:p w14:paraId="415D3EED" w14:textId="77777777" w:rsidR="00991794" w:rsidRDefault="00991794" w:rsidP="00991794">
      <w:pPr>
        <w:pStyle w:val="Prrafodelista"/>
        <w:numPr>
          <w:ilvl w:val="1"/>
          <w:numId w:val="423"/>
        </w:numPr>
        <w:spacing w:after="160" w:line="259" w:lineRule="auto"/>
        <w:jc w:val="both"/>
        <w:rPr>
          <w:rFonts w:ascii="Calibri" w:hAnsi="Calibri" w:cs="Calibri"/>
        </w:rPr>
      </w:pPr>
      <w:r w:rsidRPr="00A27AED">
        <w:rPr>
          <w:rFonts w:ascii="Calibri" w:hAnsi="Calibri" w:cs="Calibri"/>
        </w:rPr>
        <w:t>Permite registrar un</w:t>
      </w:r>
      <w:r>
        <w:rPr>
          <w:rFonts w:ascii="Calibri" w:hAnsi="Calibri" w:cs="Calibri"/>
        </w:rPr>
        <w:t>a</w:t>
      </w:r>
      <w:r w:rsidRPr="00A27AED">
        <w:rPr>
          <w:rFonts w:ascii="Calibri" w:hAnsi="Calibri" w:cs="Calibri"/>
        </w:rPr>
        <w:t xml:space="preserve"> nuev</w:t>
      </w:r>
      <w:r>
        <w:rPr>
          <w:rFonts w:ascii="Calibri" w:hAnsi="Calibri" w:cs="Calibri"/>
        </w:rPr>
        <w:t>a</w:t>
      </w:r>
      <w:r w:rsidRPr="00A27AED">
        <w:rPr>
          <w:rFonts w:ascii="Calibri" w:hAnsi="Calibri" w:cs="Calibri"/>
        </w:rPr>
        <w:t xml:space="preserve"> </w:t>
      </w:r>
      <w:r>
        <w:rPr>
          <w:rFonts w:ascii="Calibri" w:hAnsi="Calibri" w:cs="Calibri"/>
        </w:rPr>
        <w:t>sucursal</w:t>
      </w:r>
      <w:r w:rsidRPr="00A27AED">
        <w:rPr>
          <w:rFonts w:ascii="Calibri" w:hAnsi="Calibri" w:cs="Calibri"/>
        </w:rPr>
        <w:t xml:space="preserve"> ingresando sus datos básicos, como nombres,</w:t>
      </w:r>
      <w:r>
        <w:rPr>
          <w:rFonts w:ascii="Calibri" w:hAnsi="Calibri" w:cs="Calibri"/>
        </w:rPr>
        <w:t xml:space="preserve"> dirección, latitud, longitud y ciudad</w:t>
      </w:r>
      <w:r w:rsidRPr="00A27AED">
        <w:rPr>
          <w:rFonts w:ascii="Calibri" w:hAnsi="Calibri" w:cs="Calibri"/>
        </w:rPr>
        <w:t>.</w:t>
      </w:r>
    </w:p>
    <w:p w14:paraId="28DA39FE" w14:textId="77777777" w:rsidR="00991794" w:rsidRPr="00A27AED" w:rsidRDefault="00991794" w:rsidP="00991794">
      <w:pPr>
        <w:pStyle w:val="Prrafodelista"/>
        <w:spacing w:after="160" w:line="259" w:lineRule="auto"/>
        <w:ind w:left="1440"/>
        <w:jc w:val="both"/>
        <w:rPr>
          <w:rFonts w:ascii="Calibri" w:hAnsi="Calibri" w:cs="Calibri"/>
        </w:rPr>
      </w:pPr>
    </w:p>
    <w:p w14:paraId="3143DC4C" w14:textId="1018636F"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Modificar Sucursal:</w:t>
      </w:r>
    </w:p>
    <w:p w14:paraId="1367240E" w14:textId="77777777" w:rsidR="00991794" w:rsidRDefault="00991794" w:rsidP="00991794">
      <w:pPr>
        <w:pStyle w:val="Prrafodelista"/>
        <w:numPr>
          <w:ilvl w:val="1"/>
          <w:numId w:val="423"/>
        </w:numPr>
        <w:spacing w:after="160" w:line="259" w:lineRule="auto"/>
        <w:jc w:val="both"/>
        <w:rPr>
          <w:rFonts w:ascii="Calibri" w:hAnsi="Calibri" w:cs="Calibri"/>
        </w:rPr>
      </w:pPr>
      <w:r w:rsidRPr="00A27AED">
        <w:rPr>
          <w:rFonts w:ascii="Calibri" w:hAnsi="Calibri" w:cs="Calibri"/>
        </w:rPr>
        <w:t>Actualiza los datos de un</w:t>
      </w:r>
      <w:r>
        <w:rPr>
          <w:rFonts w:ascii="Calibri" w:hAnsi="Calibri" w:cs="Calibri"/>
        </w:rPr>
        <w:t>a sucursal</w:t>
      </w:r>
      <w:r w:rsidRPr="00A27AED">
        <w:rPr>
          <w:rFonts w:ascii="Calibri" w:hAnsi="Calibri" w:cs="Calibri"/>
        </w:rPr>
        <w:t xml:space="preserve"> seleccionad</w:t>
      </w:r>
      <w:r>
        <w:rPr>
          <w:rFonts w:ascii="Calibri" w:hAnsi="Calibri" w:cs="Calibri"/>
        </w:rPr>
        <w:t>a</w:t>
      </w:r>
      <w:r w:rsidRPr="00A27AED">
        <w:rPr>
          <w:rFonts w:ascii="Calibri" w:hAnsi="Calibri" w:cs="Calibri"/>
        </w:rPr>
        <w:t xml:space="preserve"> en la tabla.</w:t>
      </w:r>
    </w:p>
    <w:p w14:paraId="3D625F21" w14:textId="77777777" w:rsidR="00991794" w:rsidRPr="00A27AED" w:rsidRDefault="00991794" w:rsidP="00991794">
      <w:pPr>
        <w:pStyle w:val="Prrafodelista"/>
        <w:spacing w:after="160" w:line="259" w:lineRule="auto"/>
        <w:ind w:left="1440"/>
        <w:jc w:val="both"/>
        <w:rPr>
          <w:rFonts w:ascii="Calibri" w:hAnsi="Calibri" w:cs="Calibri"/>
        </w:rPr>
      </w:pPr>
    </w:p>
    <w:p w14:paraId="76DEFBC2" w14:textId="4F5AF568" w:rsidR="00991794" w:rsidRPr="00FF1527" w:rsidRDefault="00991794"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Eliminar Sucursales:</w:t>
      </w:r>
    </w:p>
    <w:p w14:paraId="61102D6F" w14:textId="787253AB" w:rsidR="00BC08C3" w:rsidRDefault="00991794" w:rsidP="00FF1527">
      <w:pPr>
        <w:pStyle w:val="Prrafodelista"/>
        <w:numPr>
          <w:ilvl w:val="1"/>
          <w:numId w:val="423"/>
        </w:numPr>
        <w:spacing w:after="160" w:line="259" w:lineRule="auto"/>
        <w:jc w:val="both"/>
        <w:rPr>
          <w:rFonts w:ascii="Calibri" w:hAnsi="Calibri" w:cs="Calibri"/>
        </w:rPr>
      </w:pPr>
      <w:r w:rsidRPr="00A27AED">
        <w:rPr>
          <w:rFonts w:ascii="Calibri" w:hAnsi="Calibri" w:cs="Calibri"/>
        </w:rPr>
        <w:t>Elimina u</w:t>
      </w:r>
      <w:r>
        <w:rPr>
          <w:rFonts w:ascii="Calibri" w:hAnsi="Calibri" w:cs="Calibri"/>
        </w:rPr>
        <w:t>na sucursal</w:t>
      </w:r>
      <w:r w:rsidRPr="00A27AED">
        <w:rPr>
          <w:rFonts w:ascii="Calibri" w:hAnsi="Calibri" w:cs="Calibri"/>
        </w:rPr>
        <w:t xml:space="preserve"> seleccionad</w:t>
      </w:r>
      <w:r>
        <w:rPr>
          <w:rFonts w:ascii="Calibri" w:hAnsi="Calibri" w:cs="Calibri"/>
        </w:rPr>
        <w:t>a</w:t>
      </w:r>
      <w:r w:rsidRPr="00A27AED">
        <w:rPr>
          <w:rFonts w:ascii="Calibri" w:hAnsi="Calibri" w:cs="Calibri"/>
        </w:rPr>
        <w:t xml:space="preserve"> de la tabla y de la base de datos tras confirmación.</w:t>
      </w:r>
    </w:p>
    <w:p w14:paraId="164B1699" w14:textId="77777777" w:rsidR="00FF1527" w:rsidRPr="00FF1527" w:rsidRDefault="00FF1527" w:rsidP="00FF1527">
      <w:pPr>
        <w:pStyle w:val="Prrafodelista"/>
        <w:spacing w:after="160" w:line="259" w:lineRule="auto"/>
        <w:ind w:left="1440"/>
        <w:jc w:val="both"/>
        <w:rPr>
          <w:rFonts w:ascii="Calibri" w:hAnsi="Calibri" w:cs="Calibri"/>
        </w:rPr>
      </w:pPr>
    </w:p>
    <w:p w14:paraId="1450620E"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Búsqueda y filtrado:</w:t>
      </w:r>
    </w:p>
    <w:p w14:paraId="6ACE703A" w14:textId="3D381152" w:rsidR="00FF1527" w:rsidRPr="0018290D" w:rsidRDefault="00FF1527" w:rsidP="00FF1527">
      <w:pPr>
        <w:pStyle w:val="Prrafodelista"/>
        <w:numPr>
          <w:ilvl w:val="0"/>
          <w:numId w:val="420"/>
        </w:numPr>
      </w:pPr>
      <w:r w:rsidRPr="0018290D">
        <w:t xml:space="preserve">Ofrece opciones para buscar </w:t>
      </w:r>
      <w:r w:rsidR="00C335CA">
        <w:t xml:space="preserve">sucursales </w:t>
      </w:r>
      <w:r w:rsidRPr="0018290D">
        <w:t>por diferentes criterios.</w:t>
      </w:r>
    </w:p>
    <w:p w14:paraId="0CB4434E" w14:textId="77777777" w:rsidR="00FF1527" w:rsidRDefault="00FF1527" w:rsidP="00FF1527">
      <w:pPr>
        <w:pStyle w:val="Prrafodelista"/>
        <w:numPr>
          <w:ilvl w:val="0"/>
          <w:numId w:val="420"/>
        </w:numPr>
      </w:pPr>
      <w:r w:rsidRPr="0018290D">
        <w:t>Filtra la tabla mostrando solo los resultados relevantes.</w:t>
      </w:r>
    </w:p>
    <w:p w14:paraId="7A86BFE7" w14:textId="77777777" w:rsidR="00FF1527" w:rsidRPr="00991D64" w:rsidRDefault="00FF1527" w:rsidP="00FF1527">
      <w:pPr>
        <w:pStyle w:val="Prrafodelista"/>
        <w:ind w:left="1428"/>
      </w:pPr>
    </w:p>
    <w:p w14:paraId="1E7D0671" w14:textId="77777777" w:rsidR="00FF1527" w:rsidRPr="00FF1527" w:rsidRDefault="00FF1527" w:rsidP="00FF1527">
      <w:pPr>
        <w:pStyle w:val="Prrafodelista"/>
        <w:numPr>
          <w:ilvl w:val="0"/>
          <w:numId w:val="425"/>
        </w:numPr>
        <w:spacing w:after="160" w:line="259" w:lineRule="auto"/>
        <w:jc w:val="both"/>
        <w:rPr>
          <w:rFonts w:ascii="Calibri" w:hAnsi="Calibri" w:cs="Calibri"/>
        </w:rPr>
      </w:pPr>
      <w:r w:rsidRPr="00FF1527">
        <w:rPr>
          <w:rFonts w:ascii="Calibri" w:hAnsi="Calibri" w:cs="Calibri"/>
          <w:b/>
          <w:bCs/>
        </w:rPr>
        <w:t>Exportar a Excel:</w:t>
      </w:r>
    </w:p>
    <w:p w14:paraId="3D6CEAE7" w14:textId="5ED4F1A3" w:rsidR="00FF1527" w:rsidRDefault="00FF1527" w:rsidP="00FF1527">
      <w:pPr>
        <w:pStyle w:val="Prrafodelista"/>
        <w:numPr>
          <w:ilvl w:val="1"/>
          <w:numId w:val="191"/>
        </w:numPr>
        <w:spacing w:after="160" w:line="259" w:lineRule="auto"/>
        <w:jc w:val="both"/>
        <w:rPr>
          <w:rFonts w:ascii="Calibri" w:hAnsi="Calibri" w:cs="Calibri"/>
        </w:rPr>
      </w:pPr>
      <w:r w:rsidRPr="003C69CB">
        <w:rPr>
          <w:rFonts w:ascii="Calibri" w:hAnsi="Calibri" w:cs="Calibri"/>
        </w:rPr>
        <w:t>Genera un archivo Excel con los datos visibles de la tabla de</w:t>
      </w:r>
      <w:r w:rsidR="00C335CA">
        <w:rPr>
          <w:rFonts w:ascii="Calibri" w:hAnsi="Calibri" w:cs="Calibri"/>
        </w:rPr>
        <w:t xml:space="preserve"> sucursales</w:t>
      </w:r>
      <w:r w:rsidRPr="003C69CB">
        <w:rPr>
          <w:rFonts w:ascii="Calibri" w:hAnsi="Calibri" w:cs="Calibri"/>
        </w:rPr>
        <w:t>.</w:t>
      </w:r>
    </w:p>
    <w:p w14:paraId="167C6F32" w14:textId="77777777" w:rsidR="00FF1527" w:rsidRPr="00991D64" w:rsidRDefault="00FF1527" w:rsidP="00FF1527">
      <w:pPr>
        <w:pStyle w:val="Prrafodelista"/>
        <w:spacing w:after="160" w:line="259" w:lineRule="auto"/>
        <w:ind w:left="1440"/>
        <w:jc w:val="both"/>
        <w:rPr>
          <w:rFonts w:ascii="Calibri" w:hAnsi="Calibri" w:cs="Calibri"/>
        </w:rPr>
      </w:pPr>
    </w:p>
    <w:p w14:paraId="3EC28B62"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Visualización:</w:t>
      </w:r>
    </w:p>
    <w:p w14:paraId="486A0D9C" w14:textId="2A0BD18F" w:rsidR="00FF1527" w:rsidRPr="0018290D" w:rsidRDefault="00FF1527"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Muestra la información de </w:t>
      </w:r>
      <w:r w:rsidR="00C335CA">
        <w:rPr>
          <w:rFonts w:ascii="Calibri" w:hAnsi="Calibri" w:cs="Calibri"/>
        </w:rPr>
        <w:t xml:space="preserve">las sucursales </w:t>
      </w:r>
      <w:r w:rsidRPr="0018290D">
        <w:rPr>
          <w:rFonts w:ascii="Calibri" w:hAnsi="Calibri" w:cs="Calibri"/>
        </w:rPr>
        <w:t>en una tabla interactiva.</w:t>
      </w:r>
    </w:p>
    <w:p w14:paraId="2798FFCD" w14:textId="23731250" w:rsidR="00FF1527" w:rsidRDefault="00FF1527" w:rsidP="00FF1527">
      <w:pPr>
        <w:pStyle w:val="Prrafodelista"/>
        <w:numPr>
          <w:ilvl w:val="1"/>
          <w:numId w:val="19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sidR="00C335CA">
        <w:rPr>
          <w:rFonts w:ascii="Calibri" w:hAnsi="Calibri" w:cs="Calibri"/>
        </w:rPr>
        <w:t xml:space="preserve">sucursal </w:t>
      </w:r>
      <w:r w:rsidRPr="0018290D">
        <w:rPr>
          <w:rFonts w:ascii="Calibri" w:hAnsi="Calibri" w:cs="Calibri"/>
        </w:rPr>
        <w:t>(</w:t>
      </w:r>
      <w:r w:rsidR="00C335CA">
        <w:rPr>
          <w:rFonts w:ascii="Calibri" w:hAnsi="Calibri" w:cs="Calibri"/>
        </w:rPr>
        <w:t>Abierto</w:t>
      </w:r>
      <w:r w:rsidRPr="0018290D">
        <w:rPr>
          <w:rFonts w:ascii="Calibri" w:hAnsi="Calibri" w:cs="Calibri"/>
        </w:rPr>
        <w:t>/</w:t>
      </w:r>
      <w:r w:rsidR="00C335CA">
        <w:rPr>
          <w:rFonts w:ascii="Calibri" w:hAnsi="Calibri" w:cs="Calibri"/>
        </w:rPr>
        <w:t>Cerrado</w:t>
      </w:r>
      <w:r w:rsidRPr="0018290D">
        <w:rPr>
          <w:rFonts w:ascii="Calibri" w:hAnsi="Calibri" w:cs="Calibri"/>
        </w:rPr>
        <w:t>).</w:t>
      </w:r>
    </w:p>
    <w:p w14:paraId="339A250E" w14:textId="77777777" w:rsidR="00FF1527" w:rsidRPr="0018290D" w:rsidRDefault="00FF1527" w:rsidP="00FF1527">
      <w:pPr>
        <w:pStyle w:val="Prrafodelista"/>
        <w:tabs>
          <w:tab w:val="left" w:pos="2388"/>
        </w:tabs>
        <w:spacing w:after="160" w:line="259" w:lineRule="auto"/>
        <w:ind w:left="1440"/>
        <w:jc w:val="both"/>
        <w:rPr>
          <w:rFonts w:ascii="Calibri" w:hAnsi="Calibri" w:cs="Calibri"/>
        </w:rPr>
      </w:pPr>
    </w:p>
    <w:p w14:paraId="3B8C4BCC" w14:textId="77777777" w:rsidR="00FF1527" w:rsidRPr="00FF1527" w:rsidRDefault="00FF1527" w:rsidP="00FF1527">
      <w:pPr>
        <w:pStyle w:val="Prrafodelista"/>
        <w:numPr>
          <w:ilvl w:val="0"/>
          <w:numId w:val="425"/>
        </w:numPr>
        <w:tabs>
          <w:tab w:val="left" w:pos="2388"/>
        </w:tabs>
        <w:spacing w:after="160" w:line="259" w:lineRule="auto"/>
        <w:jc w:val="both"/>
        <w:rPr>
          <w:rFonts w:ascii="Calibri" w:hAnsi="Calibri" w:cs="Calibri"/>
          <w:b/>
          <w:bCs/>
        </w:rPr>
      </w:pPr>
      <w:r w:rsidRPr="00FF1527">
        <w:rPr>
          <w:rFonts w:ascii="Calibri" w:hAnsi="Calibri" w:cs="Calibri"/>
          <w:b/>
          <w:bCs/>
        </w:rPr>
        <w:t>Interacción con la tabla:</w:t>
      </w:r>
    </w:p>
    <w:p w14:paraId="1044B66A" w14:textId="5C539129" w:rsidR="00FF1527" w:rsidRPr="0018290D" w:rsidRDefault="00FF1527" w:rsidP="00FF1527">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Permite seleccionar</w:t>
      </w:r>
      <w:r>
        <w:rPr>
          <w:rFonts w:ascii="Calibri" w:hAnsi="Calibri" w:cs="Calibri"/>
        </w:rPr>
        <w:t xml:space="preserve"> </w:t>
      </w:r>
      <w:r w:rsidR="00C335CA">
        <w:rPr>
          <w:rFonts w:ascii="Calibri" w:hAnsi="Calibri" w:cs="Calibri"/>
        </w:rPr>
        <w:t xml:space="preserve">sucursales </w:t>
      </w:r>
      <w:r w:rsidRPr="0018290D">
        <w:rPr>
          <w:rFonts w:ascii="Calibri" w:hAnsi="Calibri" w:cs="Calibri"/>
        </w:rPr>
        <w:t xml:space="preserve">para </w:t>
      </w:r>
      <w:r>
        <w:rPr>
          <w:rFonts w:ascii="Calibri" w:hAnsi="Calibri" w:cs="Calibri"/>
        </w:rPr>
        <w:t>modificar</w:t>
      </w:r>
      <w:r w:rsidRPr="0018290D">
        <w:rPr>
          <w:rFonts w:ascii="Calibri" w:hAnsi="Calibri" w:cs="Calibri"/>
        </w:rPr>
        <w:t xml:space="preserve"> o eliminación.</w:t>
      </w:r>
    </w:p>
    <w:p w14:paraId="3716CA2A" w14:textId="3058CFBD" w:rsidR="00FF1527" w:rsidRDefault="00FF1527" w:rsidP="00FF1527">
      <w:pPr>
        <w:pStyle w:val="Prrafodelista"/>
        <w:numPr>
          <w:ilvl w:val="1"/>
          <w:numId w:val="196"/>
        </w:numPr>
        <w:tabs>
          <w:tab w:val="left" w:pos="2388"/>
        </w:tabs>
        <w:spacing w:after="160" w:line="259" w:lineRule="auto"/>
        <w:jc w:val="both"/>
        <w:rPr>
          <w:rFonts w:ascii="Calibri" w:hAnsi="Calibri" w:cs="Calibri"/>
        </w:rPr>
      </w:pPr>
      <w:r w:rsidRPr="0018290D">
        <w:rPr>
          <w:rFonts w:ascii="Calibri" w:hAnsi="Calibri" w:cs="Calibri"/>
        </w:rPr>
        <w:t>Visualiza los detalles de</w:t>
      </w:r>
      <w:r w:rsidR="00C335CA">
        <w:rPr>
          <w:rFonts w:ascii="Calibri" w:hAnsi="Calibri" w:cs="Calibri"/>
        </w:rPr>
        <w:t xml:space="preserve"> la sucursal</w:t>
      </w:r>
      <w:r w:rsidRPr="0018290D">
        <w:rPr>
          <w:rFonts w:ascii="Calibri" w:hAnsi="Calibri" w:cs="Calibri"/>
        </w:rPr>
        <w:t xml:space="preserve"> seleccionad</w:t>
      </w:r>
      <w:r w:rsidR="00C335CA">
        <w:rPr>
          <w:rFonts w:ascii="Calibri" w:hAnsi="Calibri" w:cs="Calibri"/>
        </w:rPr>
        <w:t>a</w:t>
      </w:r>
      <w:r w:rsidRPr="0018290D">
        <w:rPr>
          <w:rFonts w:ascii="Calibri" w:hAnsi="Calibri" w:cs="Calibri"/>
        </w:rPr>
        <w:t xml:space="preserve"> en los campos de edición.</w:t>
      </w:r>
    </w:p>
    <w:p w14:paraId="59B5D69D" w14:textId="77777777" w:rsidR="005B32B8" w:rsidRDefault="005B32B8" w:rsidP="005B32B8">
      <w:pPr>
        <w:tabs>
          <w:tab w:val="left" w:pos="2388"/>
        </w:tabs>
        <w:spacing w:after="160" w:line="259" w:lineRule="auto"/>
        <w:jc w:val="both"/>
        <w:rPr>
          <w:rFonts w:ascii="Calibri" w:hAnsi="Calibri" w:cs="Calibri"/>
        </w:rPr>
      </w:pPr>
    </w:p>
    <w:p w14:paraId="6087C64A" w14:textId="77777777" w:rsidR="005B32B8" w:rsidRDefault="005B32B8" w:rsidP="005B32B8">
      <w:pPr>
        <w:tabs>
          <w:tab w:val="left" w:pos="2388"/>
        </w:tabs>
        <w:spacing w:after="160" w:line="259" w:lineRule="auto"/>
        <w:jc w:val="both"/>
        <w:rPr>
          <w:rFonts w:ascii="Calibri" w:hAnsi="Calibri" w:cs="Calibri"/>
        </w:rPr>
      </w:pPr>
    </w:p>
    <w:p w14:paraId="43B32053" w14:textId="77777777" w:rsidR="005B32B8" w:rsidRDefault="005B32B8" w:rsidP="005B32B8">
      <w:pPr>
        <w:tabs>
          <w:tab w:val="left" w:pos="2388"/>
        </w:tabs>
        <w:spacing w:after="160" w:line="259" w:lineRule="auto"/>
        <w:jc w:val="both"/>
        <w:rPr>
          <w:rFonts w:ascii="Calibri" w:hAnsi="Calibri" w:cs="Calibri"/>
        </w:rPr>
      </w:pPr>
    </w:p>
    <w:p w14:paraId="6D4F765F" w14:textId="77777777" w:rsidR="005B32B8" w:rsidRDefault="005B32B8" w:rsidP="005B32B8">
      <w:pPr>
        <w:tabs>
          <w:tab w:val="left" w:pos="2388"/>
        </w:tabs>
        <w:spacing w:after="160" w:line="259" w:lineRule="auto"/>
        <w:jc w:val="both"/>
        <w:rPr>
          <w:rFonts w:ascii="Calibri" w:hAnsi="Calibri" w:cs="Calibri"/>
        </w:rPr>
      </w:pPr>
    </w:p>
    <w:p w14:paraId="291696DD" w14:textId="77777777" w:rsidR="005B32B8" w:rsidRPr="00B81B79" w:rsidRDefault="005B32B8" w:rsidP="005B32B8">
      <w:pPr>
        <w:pStyle w:val="Ttulo3"/>
        <w:jc w:val="center"/>
        <w:rPr>
          <w:rFonts w:ascii="Calibri" w:hAnsi="Calibri" w:cs="Calibri"/>
          <w:b w:val="0"/>
          <w:bCs w:val="0"/>
          <w:color w:val="000000" w:themeColor="text1"/>
          <w:sz w:val="24"/>
          <w:szCs w:val="24"/>
        </w:rPr>
      </w:pPr>
      <w:bookmarkStart w:id="154" w:name="_Toc186476325"/>
      <w:bookmarkStart w:id="155" w:name="_Toc186813335"/>
      <w:bookmarkStart w:id="156" w:name="_Toc187165739"/>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una sucursal</w:t>
      </w:r>
      <w:bookmarkEnd w:id="154"/>
      <w:bookmarkEnd w:id="155"/>
      <w:bookmarkEnd w:id="156"/>
    </w:p>
    <w:p w14:paraId="62A659A6" w14:textId="77777777" w:rsidR="005B32B8" w:rsidRPr="00747A18" w:rsidRDefault="005B32B8" w:rsidP="005B32B8">
      <w:pPr>
        <w:tabs>
          <w:tab w:val="left" w:pos="4932"/>
        </w:tabs>
        <w:jc w:val="both"/>
        <w:rPr>
          <w:rFonts w:ascii="Calibri" w:hAnsi="Calibri" w:cs="Calibri"/>
        </w:rPr>
      </w:pPr>
    </w:p>
    <w:p w14:paraId="2D44A5A5" w14:textId="77777777" w:rsidR="008C3812" w:rsidRDefault="008C3812" w:rsidP="008C3812">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3D936A2E" w14:textId="77777777" w:rsidR="008C3812" w:rsidRPr="0065367D" w:rsidRDefault="008C3812" w:rsidP="008C3812">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5B5D4C3D" w14:textId="77777777" w:rsidR="008C3812" w:rsidRDefault="008C3812" w:rsidP="008C3812">
      <w:pPr>
        <w:pStyle w:val="Prrafodelista"/>
        <w:numPr>
          <w:ilvl w:val="0"/>
          <w:numId w:val="429"/>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42F43288" w14:textId="57CC267C"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Nombre</w:t>
      </w:r>
    </w:p>
    <w:p w14:paraId="2D437582" w14:textId="74436023"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Dirección</w:t>
      </w:r>
    </w:p>
    <w:p w14:paraId="0FFFB780" w14:textId="4C33A4BA"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Latitud</w:t>
      </w:r>
    </w:p>
    <w:p w14:paraId="602F509C" w14:textId="3D89028D"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Longitud</w:t>
      </w:r>
    </w:p>
    <w:p w14:paraId="05F27EB9" w14:textId="01127E6E" w:rsidR="008C3812" w:rsidRPr="008C3812" w:rsidRDefault="008C3812" w:rsidP="008C3812">
      <w:pPr>
        <w:pStyle w:val="Prrafodelista"/>
        <w:numPr>
          <w:ilvl w:val="0"/>
          <w:numId w:val="430"/>
        </w:numPr>
        <w:tabs>
          <w:tab w:val="left" w:pos="4932"/>
        </w:tabs>
        <w:jc w:val="both"/>
        <w:rPr>
          <w:rFonts w:ascii="Calibri" w:hAnsi="Calibri" w:cs="Calibri"/>
        </w:rPr>
      </w:pPr>
      <w:r w:rsidRPr="008C3812">
        <w:rPr>
          <w:rFonts w:ascii="Calibri" w:hAnsi="Calibri" w:cs="Calibri"/>
        </w:rPr>
        <w:t>Ciudad</w:t>
      </w:r>
    </w:p>
    <w:p w14:paraId="388F5BFA" w14:textId="77777777" w:rsidR="008C3812" w:rsidRPr="007B013E" w:rsidRDefault="008C3812" w:rsidP="008C3812">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6EC85D8F" w14:textId="77777777" w:rsidR="008C3812" w:rsidRPr="0065367D" w:rsidRDefault="008C3812" w:rsidP="008C3812">
      <w:pPr>
        <w:pStyle w:val="Prrafodelista"/>
        <w:tabs>
          <w:tab w:val="left" w:pos="2388"/>
        </w:tabs>
        <w:ind w:left="1068"/>
        <w:jc w:val="both"/>
        <w:rPr>
          <w:rFonts w:ascii="Calibri" w:hAnsi="Calibri" w:cs="Calibri"/>
        </w:rPr>
      </w:pPr>
    </w:p>
    <w:p w14:paraId="17BA2BB1" w14:textId="77777777" w:rsidR="008C3812" w:rsidRPr="008C3812" w:rsidRDefault="008C3812" w:rsidP="008C3812">
      <w:pPr>
        <w:pStyle w:val="Prrafodelista"/>
        <w:numPr>
          <w:ilvl w:val="0"/>
          <w:numId w:val="429"/>
        </w:numPr>
        <w:tabs>
          <w:tab w:val="left" w:pos="2388"/>
        </w:tabs>
        <w:spacing w:after="160" w:line="259" w:lineRule="auto"/>
        <w:jc w:val="both"/>
        <w:rPr>
          <w:rFonts w:ascii="Calibri" w:hAnsi="Calibri" w:cs="Calibri"/>
        </w:rPr>
      </w:pPr>
      <w:r w:rsidRPr="008C3812">
        <w:rPr>
          <w:rFonts w:ascii="Calibri" w:hAnsi="Calibri" w:cs="Calibri"/>
        </w:rPr>
        <w:t>Haga clic en el botón "Agregar".</w:t>
      </w:r>
    </w:p>
    <w:p w14:paraId="5C2AD8C6" w14:textId="77777777" w:rsidR="008C3812" w:rsidRDefault="008C3812" w:rsidP="008C3812">
      <w:pPr>
        <w:tabs>
          <w:tab w:val="left" w:pos="2388"/>
        </w:tabs>
        <w:jc w:val="both"/>
        <w:rPr>
          <w:rFonts w:ascii="Calibri" w:hAnsi="Calibri" w:cs="Calibri"/>
          <w:b/>
          <w:bCs/>
        </w:rPr>
      </w:pPr>
      <w:r w:rsidRPr="0065367D">
        <w:rPr>
          <w:rFonts w:ascii="Calibri" w:hAnsi="Calibri" w:cs="Calibri"/>
          <w:b/>
          <w:bCs/>
        </w:rPr>
        <w:t>Ejemplo correcto:</w:t>
      </w:r>
    </w:p>
    <w:p w14:paraId="4DED41FB"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Nombre: GUAYAQUIL_ANTENAS TV CABLE</w:t>
      </w:r>
    </w:p>
    <w:p w14:paraId="22091958"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521E12AB"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Latitud: -2.148076</w:t>
      </w:r>
    </w:p>
    <w:p w14:paraId="66BF11D2" w14:textId="77777777" w:rsidR="008C3812" w:rsidRP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Longitud:  -79.907386</w:t>
      </w:r>
    </w:p>
    <w:p w14:paraId="4B1B8E1D" w14:textId="77777777" w:rsidR="008C3812" w:rsidRDefault="008C3812" w:rsidP="008C3812">
      <w:pPr>
        <w:pStyle w:val="Prrafodelista"/>
        <w:numPr>
          <w:ilvl w:val="0"/>
          <w:numId w:val="431"/>
        </w:numPr>
        <w:tabs>
          <w:tab w:val="left" w:pos="4932"/>
        </w:tabs>
        <w:jc w:val="both"/>
        <w:rPr>
          <w:rFonts w:ascii="Calibri" w:hAnsi="Calibri" w:cs="Calibri"/>
        </w:rPr>
      </w:pPr>
      <w:r w:rsidRPr="008C3812">
        <w:rPr>
          <w:rFonts w:ascii="Calibri" w:hAnsi="Calibri" w:cs="Calibri"/>
        </w:rPr>
        <w:t>Ciudad: Guayaquil</w:t>
      </w:r>
    </w:p>
    <w:p w14:paraId="6D2CE06D" w14:textId="6B2D828C" w:rsidR="008C3812" w:rsidRPr="008C3812" w:rsidRDefault="008C3812" w:rsidP="008C3812">
      <w:pPr>
        <w:pStyle w:val="Prrafodelista"/>
        <w:numPr>
          <w:ilvl w:val="0"/>
          <w:numId w:val="431"/>
        </w:numPr>
        <w:tabs>
          <w:tab w:val="left" w:pos="4932"/>
        </w:tabs>
        <w:jc w:val="both"/>
        <w:rPr>
          <w:rFonts w:ascii="Calibri" w:hAnsi="Calibri" w:cs="Calibri"/>
        </w:rPr>
      </w:pPr>
      <w:r>
        <w:rPr>
          <w:rFonts w:ascii="Calibri" w:hAnsi="Calibri" w:cs="Calibri"/>
        </w:rPr>
        <w:t>Estado: Activo</w:t>
      </w:r>
    </w:p>
    <w:p w14:paraId="511DFBB9" w14:textId="77777777" w:rsidR="008C3812" w:rsidRPr="0065367D" w:rsidRDefault="008C3812" w:rsidP="008C3812">
      <w:pPr>
        <w:tabs>
          <w:tab w:val="left" w:pos="2388"/>
        </w:tabs>
        <w:jc w:val="both"/>
        <w:rPr>
          <w:rFonts w:ascii="Calibri" w:hAnsi="Calibri" w:cs="Calibri"/>
          <w:b/>
          <w:bCs/>
        </w:rPr>
      </w:pPr>
    </w:p>
    <w:p w14:paraId="064EC2F3" w14:textId="064B90DD" w:rsidR="008C3812" w:rsidRDefault="008C3812" w:rsidP="008C3812">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sucursal</w:t>
      </w:r>
      <w:r w:rsidRPr="00B97114">
        <w:rPr>
          <w:rFonts w:ascii="Calibri" w:hAnsi="Calibri" w:cs="Calibri"/>
        </w:rPr>
        <w:t xml:space="preserve"> fue registrad</w:t>
      </w:r>
      <w:r w:rsidR="00F927E8">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394915DA" w14:textId="77777777" w:rsidR="00F927E8" w:rsidRDefault="00F927E8" w:rsidP="008C3812">
      <w:pPr>
        <w:tabs>
          <w:tab w:val="left" w:pos="2388"/>
        </w:tabs>
        <w:jc w:val="both"/>
        <w:rPr>
          <w:rFonts w:ascii="Calibri" w:hAnsi="Calibri" w:cs="Calibri"/>
        </w:rPr>
      </w:pPr>
    </w:p>
    <w:p w14:paraId="5053E06F" w14:textId="77777777" w:rsidR="00F927E8" w:rsidRDefault="00F927E8" w:rsidP="00F927E8">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3CD5E155" w14:textId="77777777" w:rsidR="00F927E8" w:rsidRDefault="00F927E8" w:rsidP="00F927E8">
      <w:pPr>
        <w:jc w:val="both"/>
        <w:rPr>
          <w:rFonts w:ascii="Calibri" w:hAnsi="Calibri" w:cs="Calibri"/>
          <w:b/>
          <w:bCs/>
        </w:rPr>
      </w:pPr>
    </w:p>
    <w:p w14:paraId="74326001" w14:textId="77777777" w:rsidR="00F927E8" w:rsidRDefault="00F927E8" w:rsidP="00F927E8">
      <w:pPr>
        <w:jc w:val="both"/>
        <w:rPr>
          <w:rFonts w:ascii="Calibri" w:hAnsi="Calibri" w:cs="Calibri"/>
        </w:rPr>
      </w:pPr>
      <w:r w:rsidRPr="00317ADC">
        <w:rPr>
          <w:rFonts w:ascii="Calibri" w:hAnsi="Calibri" w:cs="Calibri"/>
        </w:rPr>
        <w:t>¿Qué paso?</w:t>
      </w:r>
    </w:p>
    <w:p w14:paraId="4B99F64E" w14:textId="4FB9E06F" w:rsidR="00F927E8" w:rsidRDefault="00F927E8" w:rsidP="00F927E8">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sucursal</w:t>
      </w:r>
      <w:r w:rsidRPr="00317ADC">
        <w:rPr>
          <w:rFonts w:ascii="Calibri" w:hAnsi="Calibri" w:cs="Calibri"/>
        </w:rPr>
        <w:t xml:space="preserve"> con campos vacíos.</w:t>
      </w:r>
    </w:p>
    <w:p w14:paraId="6C8AF68F"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2A21BF31" w14:textId="596F0670" w:rsidR="00F927E8" w:rsidRPr="00B84A0E" w:rsidRDefault="00F927E8" w:rsidP="00F927E8">
      <w:pPr>
        <w:pStyle w:val="Prrafodelista"/>
        <w:numPr>
          <w:ilvl w:val="0"/>
          <w:numId w:val="432"/>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dirección</w:t>
      </w:r>
      <w:r w:rsidRPr="00B84A0E">
        <w:rPr>
          <w:rFonts w:ascii="Calibri" w:hAnsi="Calibri" w:cs="Calibri"/>
        </w:rPr>
        <w:t>:</w:t>
      </w:r>
    </w:p>
    <w:p w14:paraId="0FBADD26"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Nombre: GUAYAQUIL_ANTENAS TV CABLE</w:t>
      </w:r>
    </w:p>
    <w:p w14:paraId="0EC2AEF5" w14:textId="47030D31"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 xml:space="preserve">Dirección: </w:t>
      </w:r>
    </w:p>
    <w:p w14:paraId="5DBEB0AA"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Latitud: -2.148076</w:t>
      </w:r>
    </w:p>
    <w:p w14:paraId="778C446B" w14:textId="77777777" w:rsidR="00F927E8" w:rsidRPr="008C3812"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Longitud:  -79.907386</w:t>
      </w:r>
    </w:p>
    <w:p w14:paraId="5B29B4D4" w14:textId="77777777" w:rsidR="00F927E8" w:rsidRDefault="00F927E8" w:rsidP="00F927E8">
      <w:pPr>
        <w:pStyle w:val="Prrafodelista"/>
        <w:numPr>
          <w:ilvl w:val="0"/>
          <w:numId w:val="433"/>
        </w:numPr>
        <w:tabs>
          <w:tab w:val="left" w:pos="4932"/>
        </w:tabs>
        <w:jc w:val="both"/>
        <w:rPr>
          <w:rFonts w:ascii="Calibri" w:hAnsi="Calibri" w:cs="Calibri"/>
        </w:rPr>
      </w:pPr>
      <w:r w:rsidRPr="008C3812">
        <w:rPr>
          <w:rFonts w:ascii="Calibri" w:hAnsi="Calibri" w:cs="Calibri"/>
        </w:rPr>
        <w:t>Ciudad: Guayaquil</w:t>
      </w:r>
    </w:p>
    <w:p w14:paraId="6A0B21DF" w14:textId="77777777" w:rsidR="00F927E8" w:rsidRPr="008C3812" w:rsidRDefault="00F927E8" w:rsidP="00F927E8">
      <w:pPr>
        <w:pStyle w:val="Prrafodelista"/>
        <w:numPr>
          <w:ilvl w:val="0"/>
          <w:numId w:val="433"/>
        </w:numPr>
        <w:tabs>
          <w:tab w:val="left" w:pos="4932"/>
        </w:tabs>
        <w:jc w:val="both"/>
        <w:rPr>
          <w:rFonts w:ascii="Calibri" w:hAnsi="Calibri" w:cs="Calibri"/>
        </w:rPr>
      </w:pPr>
      <w:r>
        <w:rPr>
          <w:rFonts w:ascii="Calibri" w:hAnsi="Calibri" w:cs="Calibri"/>
        </w:rPr>
        <w:t>Estado: Activo</w:t>
      </w:r>
    </w:p>
    <w:p w14:paraId="376E50BD" w14:textId="77777777" w:rsidR="00F927E8" w:rsidRDefault="00F927E8" w:rsidP="00F927E8">
      <w:pPr>
        <w:pStyle w:val="Prrafodelista"/>
        <w:ind w:left="1428"/>
        <w:jc w:val="both"/>
        <w:rPr>
          <w:rFonts w:ascii="Calibri" w:hAnsi="Calibri" w:cs="Calibri"/>
        </w:rPr>
      </w:pPr>
    </w:p>
    <w:p w14:paraId="1E1C2CB1" w14:textId="77777777" w:rsidR="00F927E8" w:rsidRPr="00F927E8" w:rsidRDefault="00F927E8" w:rsidP="00F927E8">
      <w:pPr>
        <w:pStyle w:val="Prrafodelista"/>
        <w:numPr>
          <w:ilvl w:val="0"/>
          <w:numId w:val="432"/>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028D9830" w14:textId="1BA9D717" w:rsidR="005B32B8"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 dirección de la sucursal.</w:t>
      </w:r>
      <w:r w:rsidRPr="0065367D">
        <w:rPr>
          <w:rFonts w:ascii="Calibri" w:hAnsi="Calibri" w:cs="Calibri"/>
        </w:rPr>
        <w:t>"</w:t>
      </w:r>
      <w:r w:rsidRPr="005D0B96">
        <w:rPr>
          <w:rFonts w:ascii="Calibri" w:hAnsi="Calibri" w:cs="Calibri"/>
        </w:rPr>
        <w:t>.</w:t>
      </w:r>
    </w:p>
    <w:p w14:paraId="5D1E0036" w14:textId="77777777" w:rsidR="00F927E8" w:rsidRDefault="00F927E8" w:rsidP="00F927E8">
      <w:pPr>
        <w:jc w:val="both"/>
        <w:rPr>
          <w:rFonts w:ascii="Calibri" w:hAnsi="Calibri" w:cs="Calibri"/>
        </w:rPr>
      </w:pPr>
    </w:p>
    <w:p w14:paraId="503EC4FA" w14:textId="77777777" w:rsidR="00F927E8" w:rsidRDefault="00F927E8" w:rsidP="00F927E8">
      <w:pPr>
        <w:jc w:val="both"/>
        <w:rPr>
          <w:rFonts w:ascii="Calibri" w:hAnsi="Calibri" w:cs="Calibri"/>
        </w:rPr>
      </w:pPr>
    </w:p>
    <w:p w14:paraId="0937AE56" w14:textId="77777777" w:rsidR="00F927E8" w:rsidRDefault="00F927E8" w:rsidP="00F927E8">
      <w:pPr>
        <w:jc w:val="both"/>
        <w:rPr>
          <w:rFonts w:ascii="Calibri" w:hAnsi="Calibri" w:cs="Calibri"/>
        </w:rPr>
      </w:pPr>
    </w:p>
    <w:p w14:paraId="6A4FDBBA" w14:textId="77777777" w:rsidR="00F927E8" w:rsidRDefault="00F927E8" w:rsidP="00F927E8">
      <w:pPr>
        <w:jc w:val="both"/>
        <w:rPr>
          <w:rFonts w:ascii="Calibri" w:hAnsi="Calibri" w:cs="Calibri"/>
        </w:rPr>
      </w:pPr>
    </w:p>
    <w:p w14:paraId="5C9392B2" w14:textId="77777777" w:rsidR="00F927E8" w:rsidRDefault="00F927E8" w:rsidP="00F927E8">
      <w:pPr>
        <w:jc w:val="both"/>
        <w:rPr>
          <w:rFonts w:ascii="Calibri" w:hAnsi="Calibri" w:cs="Calibri"/>
        </w:rPr>
      </w:pPr>
    </w:p>
    <w:p w14:paraId="686346E2" w14:textId="77777777" w:rsidR="00F927E8" w:rsidRDefault="00F927E8" w:rsidP="00F927E8">
      <w:pPr>
        <w:jc w:val="both"/>
        <w:rPr>
          <w:rFonts w:ascii="Calibri" w:hAnsi="Calibri" w:cs="Calibri"/>
        </w:rPr>
      </w:pPr>
    </w:p>
    <w:p w14:paraId="37C7181C" w14:textId="77777777" w:rsidR="00F927E8" w:rsidRPr="005B32B8" w:rsidRDefault="00F927E8" w:rsidP="00F927E8">
      <w:pPr>
        <w:jc w:val="both"/>
        <w:rPr>
          <w:rFonts w:ascii="Calibri" w:hAnsi="Calibri" w:cs="Calibri"/>
        </w:rPr>
      </w:pPr>
    </w:p>
    <w:p w14:paraId="323A2974" w14:textId="7A800155" w:rsidR="00F927E8" w:rsidRDefault="00F927E8" w:rsidP="00F927E8">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p>
    <w:p w14:paraId="7C550AA6" w14:textId="77777777" w:rsidR="00F927E8" w:rsidRDefault="00F927E8" w:rsidP="00F927E8">
      <w:pPr>
        <w:jc w:val="both"/>
        <w:rPr>
          <w:rFonts w:ascii="Calibri" w:hAnsi="Calibri" w:cs="Calibri"/>
          <w:b/>
          <w:bCs/>
        </w:rPr>
      </w:pPr>
    </w:p>
    <w:p w14:paraId="65867564" w14:textId="77777777" w:rsidR="00F927E8" w:rsidRDefault="00F927E8" w:rsidP="00F927E8">
      <w:pPr>
        <w:jc w:val="both"/>
        <w:rPr>
          <w:rFonts w:ascii="Calibri" w:hAnsi="Calibri" w:cs="Calibri"/>
        </w:rPr>
      </w:pPr>
      <w:r w:rsidRPr="00317ADC">
        <w:rPr>
          <w:rFonts w:ascii="Calibri" w:hAnsi="Calibri" w:cs="Calibri"/>
        </w:rPr>
        <w:t>¿Qué paso?</w:t>
      </w:r>
    </w:p>
    <w:p w14:paraId="72527D87" w14:textId="12204191" w:rsidR="00F927E8" w:rsidRDefault="00F927E8" w:rsidP="00F927E8">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61A69C14"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4FBE84CE" w14:textId="77777777" w:rsidR="00F927E8" w:rsidRPr="00DC1FB3" w:rsidRDefault="00F927E8" w:rsidP="00F927E8">
      <w:pPr>
        <w:pStyle w:val="Prrafodelista"/>
        <w:numPr>
          <w:ilvl w:val="0"/>
          <w:numId w:val="434"/>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792C6BB9" w14:textId="0F0659C1"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Nombre: GUAYAQUIL_</w:t>
      </w:r>
      <w:r>
        <w:rPr>
          <w:rFonts w:ascii="Calibri" w:hAnsi="Calibri" w:cs="Calibri"/>
        </w:rPr>
        <w:t>233232323dds</w:t>
      </w:r>
    </w:p>
    <w:p w14:paraId="382D805C"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44A20F7B"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Latitud: -2.148076</w:t>
      </w:r>
    </w:p>
    <w:p w14:paraId="1838B528" w14:textId="77777777" w:rsidR="00F927E8" w:rsidRPr="008C3812"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Longitud:  -79.907386</w:t>
      </w:r>
    </w:p>
    <w:p w14:paraId="528A8058" w14:textId="77777777" w:rsidR="00F927E8" w:rsidRDefault="00F927E8" w:rsidP="00F927E8">
      <w:pPr>
        <w:pStyle w:val="Prrafodelista"/>
        <w:numPr>
          <w:ilvl w:val="0"/>
          <w:numId w:val="436"/>
        </w:numPr>
        <w:tabs>
          <w:tab w:val="left" w:pos="4932"/>
        </w:tabs>
        <w:jc w:val="both"/>
        <w:rPr>
          <w:rFonts w:ascii="Calibri" w:hAnsi="Calibri" w:cs="Calibri"/>
        </w:rPr>
      </w:pPr>
      <w:r w:rsidRPr="008C3812">
        <w:rPr>
          <w:rFonts w:ascii="Calibri" w:hAnsi="Calibri" w:cs="Calibri"/>
        </w:rPr>
        <w:t>Ciudad: Guayaquil</w:t>
      </w:r>
    </w:p>
    <w:p w14:paraId="266A8E61" w14:textId="77777777" w:rsidR="00F927E8" w:rsidRPr="008C3812" w:rsidRDefault="00F927E8" w:rsidP="00F927E8">
      <w:pPr>
        <w:pStyle w:val="Prrafodelista"/>
        <w:numPr>
          <w:ilvl w:val="0"/>
          <w:numId w:val="436"/>
        </w:numPr>
        <w:tabs>
          <w:tab w:val="left" w:pos="4932"/>
        </w:tabs>
        <w:jc w:val="both"/>
        <w:rPr>
          <w:rFonts w:ascii="Calibri" w:hAnsi="Calibri" w:cs="Calibri"/>
        </w:rPr>
      </w:pPr>
      <w:r>
        <w:rPr>
          <w:rFonts w:ascii="Calibri" w:hAnsi="Calibri" w:cs="Calibri"/>
        </w:rPr>
        <w:t>Estado: Activo</w:t>
      </w:r>
    </w:p>
    <w:p w14:paraId="00D2776F" w14:textId="77777777" w:rsidR="00F927E8" w:rsidRDefault="00F927E8" w:rsidP="00F927E8">
      <w:pPr>
        <w:pStyle w:val="Prrafodelista"/>
        <w:ind w:left="1428"/>
        <w:jc w:val="both"/>
        <w:rPr>
          <w:rFonts w:ascii="Calibri" w:hAnsi="Calibri" w:cs="Calibri"/>
        </w:rPr>
      </w:pPr>
    </w:p>
    <w:p w14:paraId="253C809E" w14:textId="77777777" w:rsidR="00F927E8" w:rsidRPr="00F927E8" w:rsidRDefault="00F927E8" w:rsidP="00F927E8">
      <w:pPr>
        <w:pStyle w:val="Prrafodelista"/>
        <w:numPr>
          <w:ilvl w:val="0"/>
          <w:numId w:val="434"/>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1D1EF615" w14:textId="34C17645" w:rsidR="00F927E8"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sucursal</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7D349F3" w14:textId="77777777" w:rsidR="00F927E8" w:rsidRDefault="00F927E8" w:rsidP="00F927E8">
      <w:pPr>
        <w:jc w:val="both"/>
        <w:rPr>
          <w:rFonts w:ascii="Calibri" w:hAnsi="Calibri" w:cs="Calibri"/>
        </w:rPr>
      </w:pPr>
    </w:p>
    <w:p w14:paraId="0FC8C7F5" w14:textId="2C2A002F" w:rsidR="00F927E8" w:rsidRDefault="00F927E8" w:rsidP="00F927E8">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Latitud</w:t>
      </w:r>
      <w:r w:rsidRPr="00733A3E">
        <w:rPr>
          <w:rFonts w:ascii="Calibri" w:hAnsi="Calibri" w:cs="Calibri"/>
          <w:b/>
          <w:bCs/>
        </w:rPr>
        <w:t>")</w:t>
      </w:r>
    </w:p>
    <w:p w14:paraId="24ABC78A" w14:textId="77777777" w:rsidR="00F927E8" w:rsidRDefault="00F927E8" w:rsidP="00F927E8">
      <w:pPr>
        <w:jc w:val="both"/>
        <w:rPr>
          <w:rFonts w:ascii="Calibri" w:hAnsi="Calibri" w:cs="Calibri"/>
          <w:b/>
          <w:bCs/>
        </w:rPr>
      </w:pPr>
    </w:p>
    <w:p w14:paraId="6D12C22F" w14:textId="77777777" w:rsidR="00F927E8" w:rsidRDefault="00F927E8" w:rsidP="00F927E8">
      <w:pPr>
        <w:jc w:val="both"/>
        <w:rPr>
          <w:rFonts w:ascii="Calibri" w:hAnsi="Calibri" w:cs="Calibri"/>
        </w:rPr>
      </w:pPr>
      <w:r w:rsidRPr="00317ADC">
        <w:rPr>
          <w:rFonts w:ascii="Calibri" w:hAnsi="Calibri" w:cs="Calibri"/>
        </w:rPr>
        <w:t>¿Qué paso?</w:t>
      </w:r>
    </w:p>
    <w:p w14:paraId="03B0891A" w14:textId="7F27A19F" w:rsidR="00F927E8" w:rsidRDefault="00F927E8" w:rsidP="00F927E8">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Latitud</w:t>
      </w:r>
      <w:r w:rsidRPr="00733A3E">
        <w:rPr>
          <w:rFonts w:ascii="Calibri" w:hAnsi="Calibri" w:cs="Calibri"/>
        </w:rPr>
        <w:t>"</w:t>
      </w:r>
      <w:r w:rsidRPr="00317ADC">
        <w:rPr>
          <w:rFonts w:ascii="Calibri" w:hAnsi="Calibri" w:cs="Calibri"/>
        </w:rPr>
        <w:t>.</w:t>
      </w:r>
    </w:p>
    <w:p w14:paraId="26886005" w14:textId="77777777" w:rsidR="00F927E8" w:rsidRDefault="00F927E8" w:rsidP="00F927E8">
      <w:pPr>
        <w:jc w:val="both"/>
        <w:rPr>
          <w:rFonts w:ascii="Calibri" w:hAnsi="Calibri" w:cs="Calibri"/>
          <w:b/>
          <w:bCs/>
        </w:rPr>
      </w:pPr>
      <w:r w:rsidRPr="00B97114">
        <w:rPr>
          <w:rFonts w:ascii="Calibri" w:hAnsi="Calibri" w:cs="Calibri"/>
          <w:b/>
          <w:bCs/>
        </w:rPr>
        <w:t xml:space="preserve">Ejemplo erróneo </w:t>
      </w:r>
    </w:p>
    <w:p w14:paraId="58D874C9" w14:textId="77777777" w:rsidR="00F927E8" w:rsidRDefault="00F927E8" w:rsidP="00F927E8">
      <w:pPr>
        <w:pStyle w:val="Prrafodelista"/>
        <w:numPr>
          <w:ilvl w:val="0"/>
          <w:numId w:val="435"/>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08B6BF19"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Nombre: GUAYAQUIL_ANTENAS TV CABLE</w:t>
      </w:r>
    </w:p>
    <w:p w14:paraId="65CDD794"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24D43D22" w14:textId="4D2731E0"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Latitud: -2.14</w:t>
      </w:r>
      <w:r>
        <w:rPr>
          <w:rFonts w:ascii="Calibri" w:hAnsi="Calibri" w:cs="Calibri"/>
        </w:rPr>
        <w:t>dwdwdw</w:t>
      </w:r>
    </w:p>
    <w:p w14:paraId="7D39F832" w14:textId="77777777" w:rsidR="00F927E8" w:rsidRPr="008C3812"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Longitud:  -79.907386</w:t>
      </w:r>
    </w:p>
    <w:p w14:paraId="33F394DE" w14:textId="77777777" w:rsidR="00F927E8" w:rsidRDefault="00F927E8" w:rsidP="00F927E8">
      <w:pPr>
        <w:pStyle w:val="Prrafodelista"/>
        <w:numPr>
          <w:ilvl w:val="0"/>
          <w:numId w:val="437"/>
        </w:numPr>
        <w:tabs>
          <w:tab w:val="left" w:pos="4932"/>
        </w:tabs>
        <w:jc w:val="both"/>
        <w:rPr>
          <w:rFonts w:ascii="Calibri" w:hAnsi="Calibri" w:cs="Calibri"/>
        </w:rPr>
      </w:pPr>
      <w:r w:rsidRPr="008C3812">
        <w:rPr>
          <w:rFonts w:ascii="Calibri" w:hAnsi="Calibri" w:cs="Calibri"/>
        </w:rPr>
        <w:t>Ciudad: Guayaquil</w:t>
      </w:r>
    </w:p>
    <w:p w14:paraId="22A2E87C" w14:textId="77777777" w:rsidR="00F927E8" w:rsidRPr="008C3812" w:rsidRDefault="00F927E8" w:rsidP="00F927E8">
      <w:pPr>
        <w:pStyle w:val="Prrafodelista"/>
        <w:numPr>
          <w:ilvl w:val="0"/>
          <w:numId w:val="437"/>
        </w:numPr>
        <w:tabs>
          <w:tab w:val="left" w:pos="4932"/>
        </w:tabs>
        <w:jc w:val="both"/>
        <w:rPr>
          <w:rFonts w:ascii="Calibri" w:hAnsi="Calibri" w:cs="Calibri"/>
        </w:rPr>
      </w:pPr>
      <w:r>
        <w:rPr>
          <w:rFonts w:ascii="Calibri" w:hAnsi="Calibri" w:cs="Calibri"/>
        </w:rPr>
        <w:t>Estado: Activo</w:t>
      </w:r>
    </w:p>
    <w:p w14:paraId="79671996" w14:textId="77777777" w:rsidR="00F927E8" w:rsidRPr="00945701" w:rsidRDefault="00F927E8" w:rsidP="00F927E8">
      <w:pPr>
        <w:pStyle w:val="Prrafodelista"/>
        <w:tabs>
          <w:tab w:val="left" w:pos="2388"/>
        </w:tabs>
        <w:spacing w:after="160" w:line="259" w:lineRule="auto"/>
        <w:ind w:left="1080"/>
        <w:jc w:val="both"/>
        <w:rPr>
          <w:rFonts w:ascii="Calibri" w:hAnsi="Calibri" w:cs="Calibri"/>
        </w:rPr>
      </w:pPr>
    </w:p>
    <w:p w14:paraId="28B4BC1C" w14:textId="77777777" w:rsidR="00F927E8" w:rsidRPr="00F927E8" w:rsidRDefault="00F927E8" w:rsidP="00F927E8">
      <w:pPr>
        <w:pStyle w:val="Prrafodelista"/>
        <w:numPr>
          <w:ilvl w:val="0"/>
          <w:numId w:val="435"/>
        </w:numPr>
        <w:tabs>
          <w:tab w:val="left" w:pos="2388"/>
        </w:tabs>
        <w:spacing w:after="160" w:line="259" w:lineRule="auto"/>
        <w:jc w:val="both"/>
        <w:rPr>
          <w:rFonts w:ascii="Calibri" w:hAnsi="Calibri" w:cs="Calibri"/>
        </w:rPr>
      </w:pPr>
      <w:r w:rsidRPr="00F927E8">
        <w:rPr>
          <w:rFonts w:ascii="Calibri" w:hAnsi="Calibri" w:cs="Calibri"/>
        </w:rPr>
        <w:t>Haga clic en el botón "Agregar".</w:t>
      </w:r>
    </w:p>
    <w:p w14:paraId="6013EFFA" w14:textId="77777777" w:rsidR="00FF1527" w:rsidRDefault="00F927E8" w:rsidP="00F927E8">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F927E8">
        <w:rPr>
          <w:rFonts w:ascii="Calibri" w:hAnsi="Calibri" w:cs="Calibri"/>
        </w:rPr>
        <w:t xml:space="preserve">La latitud debe estar entre -90 y 90 grados. No olvide de cambiar la </w:t>
      </w:r>
      <w:proofErr w:type="gramStart"/>
      <w:r w:rsidRPr="00F927E8">
        <w:rPr>
          <w:rFonts w:ascii="Calibri" w:hAnsi="Calibri" w:cs="Calibri"/>
        </w:rPr>
        <w:t>( ,</w:t>
      </w:r>
      <w:proofErr w:type="gramEnd"/>
      <w:r w:rsidRPr="00F927E8">
        <w:rPr>
          <w:rFonts w:ascii="Calibri" w:hAnsi="Calibri" w:cs="Calibri"/>
        </w:rPr>
        <w:t xml:space="preserve"> ) por el ( . ) Ejemplo de una coordenada valida: -2.3442</w:t>
      </w:r>
      <w:r>
        <w:rPr>
          <w:rFonts w:ascii="Calibri" w:hAnsi="Calibri" w:cs="Calibri"/>
        </w:rPr>
        <w:t>.</w:t>
      </w:r>
      <w:r w:rsidRPr="0065367D">
        <w:rPr>
          <w:rFonts w:ascii="Calibri" w:hAnsi="Calibri" w:cs="Calibri"/>
        </w:rPr>
        <w:t>"</w:t>
      </w:r>
    </w:p>
    <w:p w14:paraId="70914C15" w14:textId="77777777" w:rsidR="00F927E8" w:rsidRDefault="00F927E8" w:rsidP="00F927E8">
      <w:pPr>
        <w:jc w:val="both"/>
        <w:rPr>
          <w:rFonts w:ascii="Calibri" w:hAnsi="Calibri" w:cs="Calibri"/>
        </w:rPr>
      </w:pPr>
    </w:p>
    <w:p w14:paraId="31821113" w14:textId="77777777" w:rsidR="00F927E8" w:rsidRDefault="00F927E8" w:rsidP="00F927E8">
      <w:pPr>
        <w:jc w:val="both"/>
        <w:rPr>
          <w:rFonts w:ascii="Calibri" w:hAnsi="Calibri" w:cs="Calibri"/>
        </w:rPr>
      </w:pPr>
    </w:p>
    <w:p w14:paraId="5694A834" w14:textId="77777777" w:rsidR="00F927E8" w:rsidRDefault="00F927E8" w:rsidP="00F927E8">
      <w:pPr>
        <w:jc w:val="both"/>
        <w:rPr>
          <w:rFonts w:ascii="Calibri" w:hAnsi="Calibri" w:cs="Calibri"/>
        </w:rPr>
      </w:pPr>
    </w:p>
    <w:p w14:paraId="16781FD2" w14:textId="77777777" w:rsidR="00F927E8" w:rsidRDefault="00F927E8" w:rsidP="00F927E8">
      <w:pPr>
        <w:jc w:val="both"/>
        <w:rPr>
          <w:rFonts w:ascii="Calibri" w:hAnsi="Calibri" w:cs="Calibri"/>
        </w:rPr>
      </w:pPr>
    </w:p>
    <w:p w14:paraId="7FF8A246" w14:textId="77777777" w:rsidR="00F927E8" w:rsidRDefault="00F927E8" w:rsidP="00F927E8">
      <w:pPr>
        <w:jc w:val="both"/>
        <w:rPr>
          <w:rFonts w:ascii="Calibri" w:hAnsi="Calibri" w:cs="Calibri"/>
        </w:rPr>
      </w:pPr>
    </w:p>
    <w:p w14:paraId="54AE2ECF" w14:textId="77777777" w:rsidR="00F927E8" w:rsidRDefault="00F927E8" w:rsidP="00F927E8">
      <w:pPr>
        <w:jc w:val="both"/>
        <w:rPr>
          <w:rFonts w:ascii="Calibri" w:hAnsi="Calibri" w:cs="Calibri"/>
        </w:rPr>
      </w:pPr>
    </w:p>
    <w:p w14:paraId="67937271" w14:textId="77777777" w:rsidR="00F927E8" w:rsidRDefault="00F927E8" w:rsidP="00F927E8">
      <w:pPr>
        <w:jc w:val="both"/>
        <w:rPr>
          <w:rFonts w:ascii="Calibri" w:hAnsi="Calibri" w:cs="Calibri"/>
        </w:rPr>
      </w:pPr>
    </w:p>
    <w:p w14:paraId="212E31FF" w14:textId="77777777" w:rsidR="00F927E8" w:rsidRDefault="00F927E8" w:rsidP="00F927E8">
      <w:pPr>
        <w:jc w:val="both"/>
        <w:rPr>
          <w:rFonts w:ascii="Calibri" w:hAnsi="Calibri" w:cs="Calibri"/>
        </w:rPr>
      </w:pPr>
    </w:p>
    <w:p w14:paraId="43E58C60" w14:textId="77777777" w:rsidR="00F927E8" w:rsidRDefault="00F927E8" w:rsidP="00F927E8">
      <w:pPr>
        <w:jc w:val="both"/>
        <w:rPr>
          <w:rFonts w:ascii="Calibri" w:hAnsi="Calibri" w:cs="Calibri"/>
        </w:rPr>
      </w:pPr>
    </w:p>
    <w:p w14:paraId="3CA29E19" w14:textId="77777777" w:rsidR="00F927E8" w:rsidRDefault="00F927E8" w:rsidP="00F927E8">
      <w:pPr>
        <w:jc w:val="both"/>
        <w:rPr>
          <w:rFonts w:ascii="Calibri" w:hAnsi="Calibri" w:cs="Calibri"/>
        </w:rPr>
      </w:pPr>
    </w:p>
    <w:p w14:paraId="7326F4E3" w14:textId="77777777" w:rsidR="00F927E8" w:rsidRDefault="00F927E8" w:rsidP="00F927E8">
      <w:pPr>
        <w:jc w:val="both"/>
        <w:rPr>
          <w:rFonts w:ascii="Calibri" w:hAnsi="Calibri" w:cs="Calibri"/>
        </w:rPr>
      </w:pPr>
    </w:p>
    <w:p w14:paraId="2B02D719" w14:textId="77777777" w:rsidR="00F927E8" w:rsidRDefault="00F927E8" w:rsidP="00F927E8">
      <w:pPr>
        <w:jc w:val="both"/>
        <w:rPr>
          <w:rFonts w:ascii="Calibri" w:hAnsi="Calibri" w:cs="Calibri"/>
        </w:rPr>
      </w:pPr>
    </w:p>
    <w:p w14:paraId="2A8FBB02" w14:textId="77777777" w:rsidR="00F927E8" w:rsidRDefault="00F927E8" w:rsidP="00F927E8">
      <w:pPr>
        <w:jc w:val="both"/>
        <w:rPr>
          <w:rFonts w:ascii="Calibri" w:hAnsi="Calibri" w:cs="Calibri"/>
        </w:rPr>
      </w:pPr>
    </w:p>
    <w:p w14:paraId="6BF275D3" w14:textId="77777777" w:rsidR="00F927E8" w:rsidRDefault="00F927E8" w:rsidP="00F927E8">
      <w:pPr>
        <w:jc w:val="both"/>
        <w:rPr>
          <w:rFonts w:ascii="Calibri" w:hAnsi="Calibri" w:cs="Calibri"/>
        </w:rPr>
      </w:pPr>
    </w:p>
    <w:p w14:paraId="65D5D254" w14:textId="77777777" w:rsidR="00F927E8" w:rsidRPr="0065367D" w:rsidRDefault="00F927E8" w:rsidP="00F927E8">
      <w:pPr>
        <w:rPr>
          <w:rFonts w:ascii="Calibri" w:hAnsi="Calibri" w:cs="Calibri"/>
          <w:b/>
          <w:bCs/>
        </w:rPr>
      </w:pPr>
      <w:r>
        <w:rPr>
          <w:rFonts w:ascii="Calibri" w:hAnsi="Calibri" w:cs="Calibri"/>
          <w:b/>
          <w:bCs/>
        </w:rPr>
        <w:lastRenderedPageBreak/>
        <w:t>E</w:t>
      </w:r>
      <w:r w:rsidRPr="0065367D">
        <w:rPr>
          <w:rFonts w:ascii="Calibri" w:hAnsi="Calibri" w:cs="Calibri"/>
          <w:b/>
          <w:bCs/>
        </w:rPr>
        <w:t>dición correcta</w:t>
      </w:r>
    </w:p>
    <w:p w14:paraId="56F2C4D8" w14:textId="374C3970" w:rsidR="00F927E8" w:rsidRPr="0065367D" w:rsidRDefault="00F927E8" w:rsidP="00F927E8">
      <w:pPr>
        <w:rPr>
          <w:rFonts w:ascii="Calibri" w:hAnsi="Calibri" w:cs="Calibri"/>
        </w:rPr>
      </w:pPr>
      <w:r w:rsidRPr="0065367D">
        <w:rPr>
          <w:rFonts w:ascii="Calibri" w:hAnsi="Calibri" w:cs="Calibri"/>
        </w:rPr>
        <w:t>Para editar un</w:t>
      </w:r>
      <w:r>
        <w:rPr>
          <w:rFonts w:ascii="Calibri" w:hAnsi="Calibri" w:cs="Calibri"/>
        </w:rPr>
        <w:t>a sucursal</w:t>
      </w:r>
      <w:r w:rsidRPr="0065367D">
        <w:rPr>
          <w:rFonts w:ascii="Calibri" w:hAnsi="Calibri" w:cs="Calibri"/>
        </w:rPr>
        <w:t xml:space="preserve"> existente:</w:t>
      </w:r>
    </w:p>
    <w:p w14:paraId="3A7674A0" w14:textId="75295708"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 xml:space="preserve">Seleccione </w:t>
      </w:r>
      <w:r>
        <w:rPr>
          <w:rFonts w:ascii="Calibri" w:hAnsi="Calibri" w:cs="Calibri"/>
        </w:rPr>
        <w:t xml:space="preserve">la sucursal </w:t>
      </w:r>
      <w:r w:rsidRPr="00F927E8">
        <w:rPr>
          <w:rFonts w:ascii="Calibri" w:hAnsi="Calibri" w:cs="Calibri"/>
        </w:rPr>
        <w:t>en la tabla haciendo clic en el ícono de visto.</w:t>
      </w:r>
    </w:p>
    <w:p w14:paraId="6D64F603" w14:textId="77777777"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Modifique los campos necesarios.</w:t>
      </w:r>
    </w:p>
    <w:p w14:paraId="553ED3C4" w14:textId="77777777" w:rsidR="00F927E8" w:rsidRPr="00F927E8" w:rsidRDefault="00F927E8" w:rsidP="00F927E8">
      <w:pPr>
        <w:pStyle w:val="Prrafodelista"/>
        <w:numPr>
          <w:ilvl w:val="0"/>
          <w:numId w:val="438"/>
        </w:numPr>
        <w:spacing w:after="160" w:line="259" w:lineRule="auto"/>
        <w:rPr>
          <w:rFonts w:ascii="Calibri" w:hAnsi="Calibri" w:cs="Calibri"/>
        </w:rPr>
      </w:pPr>
      <w:r w:rsidRPr="00F927E8">
        <w:rPr>
          <w:rFonts w:ascii="Calibri" w:hAnsi="Calibri" w:cs="Calibri"/>
        </w:rPr>
        <w:t>Haga clic en el botón "Modificar".</w:t>
      </w:r>
    </w:p>
    <w:p w14:paraId="664ED7A6" w14:textId="77777777" w:rsidR="00F927E8" w:rsidRDefault="00F927E8" w:rsidP="00F927E8">
      <w:pPr>
        <w:rPr>
          <w:rFonts w:ascii="Calibri" w:hAnsi="Calibri" w:cs="Calibri"/>
          <w:b/>
          <w:bCs/>
        </w:rPr>
      </w:pPr>
      <w:r w:rsidRPr="0065367D">
        <w:rPr>
          <w:rFonts w:ascii="Calibri" w:hAnsi="Calibri" w:cs="Calibri"/>
          <w:b/>
          <w:bCs/>
        </w:rPr>
        <w:t>Ejemplo correcto:</w:t>
      </w:r>
    </w:p>
    <w:p w14:paraId="0AE38428" w14:textId="458BC48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Nombre: GUAYAQUIL_ANTENAS TV CABLE</w:t>
      </w:r>
      <w:r>
        <w:rPr>
          <w:rFonts w:ascii="Calibri" w:hAnsi="Calibri" w:cs="Calibri"/>
        </w:rPr>
        <w:t xml:space="preserve"> (</w:t>
      </w:r>
      <w:r w:rsidR="00826842">
        <w:rPr>
          <w:rFonts w:ascii="Calibri" w:hAnsi="Calibri" w:cs="Calibri"/>
        </w:rPr>
        <w:t>previamente GUAYAQUIL_VILLA ESPAÑA</w:t>
      </w:r>
      <w:r>
        <w:rPr>
          <w:rFonts w:ascii="Calibri" w:hAnsi="Calibri" w:cs="Calibri"/>
        </w:rPr>
        <w:t>)</w:t>
      </w:r>
    </w:p>
    <w:p w14:paraId="5551B464"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3A825392"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Latitud: -2.148076</w:t>
      </w:r>
    </w:p>
    <w:p w14:paraId="34CCC974" w14:textId="77777777" w:rsidR="00F927E8" w:rsidRPr="008C3812"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Longitud:  -79.907386</w:t>
      </w:r>
    </w:p>
    <w:p w14:paraId="2F593092" w14:textId="77777777" w:rsidR="00F927E8" w:rsidRDefault="00F927E8" w:rsidP="00F927E8">
      <w:pPr>
        <w:pStyle w:val="Prrafodelista"/>
        <w:numPr>
          <w:ilvl w:val="0"/>
          <w:numId w:val="431"/>
        </w:numPr>
        <w:tabs>
          <w:tab w:val="left" w:pos="4932"/>
        </w:tabs>
        <w:jc w:val="both"/>
        <w:rPr>
          <w:rFonts w:ascii="Calibri" w:hAnsi="Calibri" w:cs="Calibri"/>
        </w:rPr>
      </w:pPr>
      <w:r w:rsidRPr="008C3812">
        <w:rPr>
          <w:rFonts w:ascii="Calibri" w:hAnsi="Calibri" w:cs="Calibri"/>
        </w:rPr>
        <w:t>Ciudad: Guayaquil</w:t>
      </w:r>
    </w:p>
    <w:p w14:paraId="0BA92B2E" w14:textId="77777777" w:rsidR="00F927E8" w:rsidRPr="008C3812" w:rsidRDefault="00F927E8" w:rsidP="00F927E8">
      <w:pPr>
        <w:pStyle w:val="Prrafodelista"/>
        <w:numPr>
          <w:ilvl w:val="0"/>
          <w:numId w:val="431"/>
        </w:numPr>
        <w:tabs>
          <w:tab w:val="left" w:pos="4932"/>
        </w:tabs>
        <w:jc w:val="both"/>
        <w:rPr>
          <w:rFonts w:ascii="Calibri" w:hAnsi="Calibri" w:cs="Calibri"/>
        </w:rPr>
      </w:pPr>
      <w:r>
        <w:rPr>
          <w:rFonts w:ascii="Calibri" w:hAnsi="Calibri" w:cs="Calibri"/>
        </w:rPr>
        <w:t>Estado: Activo</w:t>
      </w:r>
    </w:p>
    <w:p w14:paraId="2B43ACE5" w14:textId="77777777" w:rsidR="00F927E8" w:rsidRPr="0065367D" w:rsidRDefault="00F927E8" w:rsidP="00F927E8">
      <w:pPr>
        <w:rPr>
          <w:rFonts w:ascii="Calibri" w:hAnsi="Calibri" w:cs="Calibri"/>
          <w:b/>
          <w:bCs/>
        </w:rPr>
      </w:pPr>
    </w:p>
    <w:p w14:paraId="5E4C8CF4" w14:textId="5B025D54" w:rsidR="00F927E8" w:rsidRPr="00FA5BE7" w:rsidRDefault="00F927E8" w:rsidP="00F927E8">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sidR="00826842">
        <w:rPr>
          <w:rFonts w:ascii="Calibri" w:hAnsi="Calibri" w:cs="Calibri"/>
        </w:rPr>
        <w:t xml:space="preserve"> la sucursal </w:t>
      </w:r>
      <w:r w:rsidRPr="00FA5BE7">
        <w:rPr>
          <w:rFonts w:ascii="Calibri" w:hAnsi="Calibri" w:cs="Calibri"/>
        </w:rPr>
        <w:t>fue modificad</w:t>
      </w:r>
      <w:r>
        <w:rPr>
          <w:rFonts w:ascii="Calibri" w:hAnsi="Calibri" w:cs="Calibri"/>
        </w:rPr>
        <w:t>a</w:t>
      </w:r>
      <w:r w:rsidRPr="00FA5BE7">
        <w:rPr>
          <w:rFonts w:ascii="Calibri" w:hAnsi="Calibri" w:cs="Calibri"/>
        </w:rPr>
        <w:t xml:space="preserve"> correctamente."</w:t>
      </w:r>
    </w:p>
    <w:p w14:paraId="49BB2746" w14:textId="77777777" w:rsidR="00826842" w:rsidRDefault="00826842" w:rsidP="00F927E8">
      <w:pPr>
        <w:jc w:val="both"/>
        <w:rPr>
          <w:rFonts w:ascii="Calibri" w:hAnsi="Calibri" w:cs="Calibri"/>
        </w:rPr>
      </w:pPr>
    </w:p>
    <w:p w14:paraId="2BDE74DC" w14:textId="0F6252C9" w:rsidR="00826842" w:rsidRDefault="00826842" w:rsidP="00826842">
      <w:pPr>
        <w:jc w:val="both"/>
        <w:rPr>
          <w:rFonts w:ascii="Calibri" w:hAnsi="Calibri" w:cs="Calibri"/>
          <w:b/>
          <w:bCs/>
        </w:rPr>
      </w:pPr>
      <w:r>
        <w:rPr>
          <w:rFonts w:ascii="Calibri" w:hAnsi="Calibri" w:cs="Calibri"/>
          <w:b/>
          <w:bCs/>
        </w:rPr>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1035D9E4" w14:textId="77777777" w:rsidR="00826842" w:rsidRDefault="00826842" w:rsidP="00826842">
      <w:pPr>
        <w:jc w:val="both"/>
        <w:rPr>
          <w:rFonts w:ascii="Calibri" w:hAnsi="Calibri" w:cs="Calibri"/>
          <w:b/>
          <w:bCs/>
        </w:rPr>
      </w:pPr>
    </w:p>
    <w:p w14:paraId="7CF4BB9E" w14:textId="77777777" w:rsidR="00826842" w:rsidRDefault="00826842" w:rsidP="00826842">
      <w:pPr>
        <w:jc w:val="both"/>
        <w:rPr>
          <w:rFonts w:ascii="Calibri" w:hAnsi="Calibri" w:cs="Calibri"/>
        </w:rPr>
      </w:pPr>
      <w:r w:rsidRPr="00317ADC">
        <w:rPr>
          <w:rFonts w:ascii="Calibri" w:hAnsi="Calibri" w:cs="Calibri"/>
        </w:rPr>
        <w:t>¿Qué paso?</w:t>
      </w:r>
    </w:p>
    <w:p w14:paraId="53CE9AA7" w14:textId="64218CA1" w:rsidR="00826842" w:rsidRDefault="00826842" w:rsidP="00826842">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w:t>
      </w:r>
      <w:r>
        <w:rPr>
          <w:rFonts w:ascii="Calibri" w:hAnsi="Calibri" w:cs="Calibri"/>
        </w:rPr>
        <w:t>a sucursal</w:t>
      </w:r>
      <w:r w:rsidRPr="00317ADC">
        <w:rPr>
          <w:rFonts w:ascii="Calibri" w:hAnsi="Calibri" w:cs="Calibri"/>
        </w:rPr>
        <w:t xml:space="preserve"> con campos vacíos.</w:t>
      </w:r>
    </w:p>
    <w:p w14:paraId="380FD50E"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526D5280" w14:textId="77777777" w:rsidR="00826842" w:rsidRPr="00B84A0E" w:rsidRDefault="00826842" w:rsidP="00826842">
      <w:pPr>
        <w:pStyle w:val="Prrafodelista"/>
        <w:numPr>
          <w:ilvl w:val="0"/>
          <w:numId w:val="439"/>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dirección</w:t>
      </w:r>
      <w:r w:rsidRPr="00B84A0E">
        <w:rPr>
          <w:rFonts w:ascii="Calibri" w:hAnsi="Calibri" w:cs="Calibri"/>
        </w:rPr>
        <w:t>:</w:t>
      </w:r>
    </w:p>
    <w:p w14:paraId="4702DF3A"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Nombre: GUAYAQUIL_ANTENAS TV CABLE</w:t>
      </w:r>
    </w:p>
    <w:p w14:paraId="543A8F08"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 xml:space="preserve">Dirección: </w:t>
      </w:r>
    </w:p>
    <w:p w14:paraId="658E1360"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Latitud: -2.148076</w:t>
      </w:r>
    </w:p>
    <w:p w14:paraId="168A322E" w14:textId="77777777" w:rsidR="00826842" w:rsidRPr="008C381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Longitud:  -79.907386</w:t>
      </w:r>
    </w:p>
    <w:p w14:paraId="4EB3BC31" w14:textId="77777777" w:rsidR="00826842" w:rsidRDefault="00826842" w:rsidP="00826842">
      <w:pPr>
        <w:pStyle w:val="Prrafodelista"/>
        <w:numPr>
          <w:ilvl w:val="0"/>
          <w:numId w:val="433"/>
        </w:numPr>
        <w:tabs>
          <w:tab w:val="left" w:pos="4932"/>
        </w:tabs>
        <w:jc w:val="both"/>
        <w:rPr>
          <w:rFonts w:ascii="Calibri" w:hAnsi="Calibri" w:cs="Calibri"/>
        </w:rPr>
      </w:pPr>
      <w:r w:rsidRPr="008C3812">
        <w:rPr>
          <w:rFonts w:ascii="Calibri" w:hAnsi="Calibri" w:cs="Calibri"/>
        </w:rPr>
        <w:t>Ciudad: Guayaquil</w:t>
      </w:r>
    </w:p>
    <w:p w14:paraId="60478774" w14:textId="77777777" w:rsidR="00826842" w:rsidRPr="008C3812" w:rsidRDefault="00826842" w:rsidP="00826842">
      <w:pPr>
        <w:pStyle w:val="Prrafodelista"/>
        <w:numPr>
          <w:ilvl w:val="0"/>
          <w:numId w:val="433"/>
        </w:numPr>
        <w:tabs>
          <w:tab w:val="left" w:pos="4932"/>
        </w:tabs>
        <w:jc w:val="both"/>
        <w:rPr>
          <w:rFonts w:ascii="Calibri" w:hAnsi="Calibri" w:cs="Calibri"/>
        </w:rPr>
      </w:pPr>
      <w:r>
        <w:rPr>
          <w:rFonts w:ascii="Calibri" w:hAnsi="Calibri" w:cs="Calibri"/>
        </w:rPr>
        <w:t>Estado: Activo</w:t>
      </w:r>
    </w:p>
    <w:p w14:paraId="33245D4F" w14:textId="77777777" w:rsidR="00826842" w:rsidRDefault="00826842" w:rsidP="00826842">
      <w:pPr>
        <w:pStyle w:val="Prrafodelista"/>
        <w:ind w:left="1428"/>
        <w:jc w:val="both"/>
        <w:rPr>
          <w:rFonts w:ascii="Calibri" w:hAnsi="Calibri" w:cs="Calibri"/>
        </w:rPr>
      </w:pPr>
    </w:p>
    <w:p w14:paraId="151C7652" w14:textId="77777777" w:rsidR="00826842" w:rsidRPr="00826842" w:rsidRDefault="00826842" w:rsidP="00826842">
      <w:pPr>
        <w:pStyle w:val="Prrafodelista"/>
        <w:numPr>
          <w:ilvl w:val="0"/>
          <w:numId w:val="439"/>
        </w:numPr>
        <w:tabs>
          <w:tab w:val="left" w:pos="2388"/>
        </w:tabs>
        <w:spacing w:after="160" w:line="259" w:lineRule="auto"/>
        <w:jc w:val="both"/>
        <w:rPr>
          <w:rFonts w:ascii="Calibri" w:hAnsi="Calibri" w:cs="Calibri"/>
        </w:rPr>
      </w:pPr>
      <w:r w:rsidRPr="00826842">
        <w:rPr>
          <w:rFonts w:ascii="Calibri" w:hAnsi="Calibri" w:cs="Calibri"/>
        </w:rPr>
        <w:t>Haga clic en el botón "Agregar".</w:t>
      </w:r>
    </w:p>
    <w:p w14:paraId="7FF3DA5D" w14:textId="77777777" w:rsidR="00826842" w:rsidRDefault="00826842" w:rsidP="0082684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la dirección de la sucursal.</w:t>
      </w:r>
      <w:r w:rsidRPr="0065367D">
        <w:rPr>
          <w:rFonts w:ascii="Calibri" w:hAnsi="Calibri" w:cs="Calibri"/>
        </w:rPr>
        <w:t>"</w:t>
      </w:r>
      <w:r w:rsidRPr="005D0B96">
        <w:rPr>
          <w:rFonts w:ascii="Calibri" w:hAnsi="Calibri" w:cs="Calibri"/>
        </w:rPr>
        <w:t>.</w:t>
      </w:r>
    </w:p>
    <w:p w14:paraId="2BAB90B9" w14:textId="77777777" w:rsidR="00826842" w:rsidRPr="005B32B8" w:rsidRDefault="00826842" w:rsidP="00826842">
      <w:pPr>
        <w:jc w:val="both"/>
        <w:rPr>
          <w:rFonts w:ascii="Calibri" w:hAnsi="Calibri" w:cs="Calibri"/>
        </w:rPr>
      </w:pPr>
    </w:p>
    <w:p w14:paraId="6FDBC4EC" w14:textId="2CD6C445" w:rsidR="00826842" w:rsidRDefault="00826842" w:rsidP="00826842">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p>
    <w:p w14:paraId="5D1E8905" w14:textId="77777777" w:rsidR="00826842" w:rsidRDefault="00826842" w:rsidP="00826842">
      <w:pPr>
        <w:jc w:val="both"/>
        <w:rPr>
          <w:rFonts w:ascii="Calibri" w:hAnsi="Calibri" w:cs="Calibri"/>
          <w:b/>
          <w:bCs/>
        </w:rPr>
      </w:pPr>
    </w:p>
    <w:p w14:paraId="777B653F" w14:textId="77777777" w:rsidR="00826842" w:rsidRDefault="00826842" w:rsidP="00826842">
      <w:pPr>
        <w:jc w:val="both"/>
        <w:rPr>
          <w:rFonts w:ascii="Calibri" w:hAnsi="Calibri" w:cs="Calibri"/>
        </w:rPr>
      </w:pPr>
      <w:r w:rsidRPr="00317ADC">
        <w:rPr>
          <w:rFonts w:ascii="Calibri" w:hAnsi="Calibri" w:cs="Calibri"/>
        </w:rPr>
        <w:t>¿Qué paso?</w:t>
      </w:r>
    </w:p>
    <w:p w14:paraId="53E81952" w14:textId="77777777" w:rsidR="00826842" w:rsidRDefault="00826842" w:rsidP="00826842">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0A204D50"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1442A678" w14:textId="77777777" w:rsidR="00826842" w:rsidRPr="00DC1FB3" w:rsidRDefault="00826842" w:rsidP="00826842">
      <w:pPr>
        <w:pStyle w:val="Prrafodelista"/>
        <w:numPr>
          <w:ilvl w:val="0"/>
          <w:numId w:val="440"/>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5BF90A1B"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Nombre: GUAYAQUIL_</w:t>
      </w:r>
      <w:r>
        <w:rPr>
          <w:rFonts w:ascii="Calibri" w:hAnsi="Calibri" w:cs="Calibri"/>
        </w:rPr>
        <w:t>233232323dds</w:t>
      </w:r>
    </w:p>
    <w:p w14:paraId="7C0596B4"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7D7382FB"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Latitud: -2.148076</w:t>
      </w:r>
    </w:p>
    <w:p w14:paraId="5374C04F" w14:textId="77777777" w:rsidR="00826842" w:rsidRPr="008C381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Longitud:  -79.907386</w:t>
      </w:r>
    </w:p>
    <w:p w14:paraId="41026A8B" w14:textId="77777777" w:rsidR="00826842" w:rsidRDefault="00826842" w:rsidP="00826842">
      <w:pPr>
        <w:pStyle w:val="Prrafodelista"/>
        <w:numPr>
          <w:ilvl w:val="0"/>
          <w:numId w:val="436"/>
        </w:numPr>
        <w:tabs>
          <w:tab w:val="left" w:pos="4932"/>
        </w:tabs>
        <w:jc w:val="both"/>
        <w:rPr>
          <w:rFonts w:ascii="Calibri" w:hAnsi="Calibri" w:cs="Calibri"/>
        </w:rPr>
      </w:pPr>
      <w:r w:rsidRPr="008C3812">
        <w:rPr>
          <w:rFonts w:ascii="Calibri" w:hAnsi="Calibri" w:cs="Calibri"/>
        </w:rPr>
        <w:t>Ciudad: Guayaquil</w:t>
      </w:r>
    </w:p>
    <w:p w14:paraId="14BE3A27" w14:textId="77777777" w:rsidR="00826842" w:rsidRPr="008C3812" w:rsidRDefault="00826842" w:rsidP="00826842">
      <w:pPr>
        <w:pStyle w:val="Prrafodelista"/>
        <w:numPr>
          <w:ilvl w:val="0"/>
          <w:numId w:val="436"/>
        </w:numPr>
        <w:tabs>
          <w:tab w:val="left" w:pos="4932"/>
        </w:tabs>
        <w:jc w:val="both"/>
        <w:rPr>
          <w:rFonts w:ascii="Calibri" w:hAnsi="Calibri" w:cs="Calibri"/>
        </w:rPr>
      </w:pPr>
      <w:r>
        <w:rPr>
          <w:rFonts w:ascii="Calibri" w:hAnsi="Calibri" w:cs="Calibri"/>
        </w:rPr>
        <w:t>Estado: Activo</w:t>
      </w:r>
    </w:p>
    <w:p w14:paraId="60C9B3F8" w14:textId="77777777" w:rsidR="00826842" w:rsidRDefault="00826842" w:rsidP="00826842">
      <w:pPr>
        <w:pStyle w:val="Prrafodelista"/>
        <w:ind w:left="1428"/>
        <w:jc w:val="both"/>
        <w:rPr>
          <w:rFonts w:ascii="Calibri" w:hAnsi="Calibri" w:cs="Calibri"/>
        </w:rPr>
      </w:pPr>
    </w:p>
    <w:p w14:paraId="350A2E13" w14:textId="77777777" w:rsidR="00826842" w:rsidRPr="00826842" w:rsidRDefault="00826842" w:rsidP="00826842">
      <w:pPr>
        <w:pStyle w:val="Prrafodelista"/>
        <w:numPr>
          <w:ilvl w:val="0"/>
          <w:numId w:val="440"/>
        </w:numPr>
        <w:tabs>
          <w:tab w:val="left" w:pos="2388"/>
        </w:tabs>
        <w:spacing w:after="160" w:line="259" w:lineRule="auto"/>
        <w:jc w:val="both"/>
        <w:rPr>
          <w:rFonts w:ascii="Calibri" w:hAnsi="Calibri" w:cs="Calibri"/>
        </w:rPr>
      </w:pPr>
      <w:r w:rsidRPr="00826842">
        <w:rPr>
          <w:rFonts w:ascii="Calibri" w:hAnsi="Calibri" w:cs="Calibri"/>
        </w:rPr>
        <w:t>Haga clic en el botón "Agregar".</w:t>
      </w:r>
    </w:p>
    <w:p w14:paraId="629667D7" w14:textId="77777777" w:rsidR="00826842" w:rsidRDefault="00826842" w:rsidP="00826842">
      <w:pPr>
        <w:jc w:val="both"/>
        <w:rPr>
          <w:rFonts w:ascii="Calibri" w:hAnsi="Calibri" w:cs="Calibri"/>
        </w:rPr>
      </w:pPr>
      <w:r>
        <w:rPr>
          <w:rFonts w:ascii="Calibri" w:hAnsi="Calibri" w:cs="Calibri"/>
          <w:b/>
          <w:bCs/>
        </w:rPr>
        <w:lastRenderedPageBreak/>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sucursal</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3F1A943F" w14:textId="77777777" w:rsidR="00826842" w:rsidRDefault="00826842" w:rsidP="00826842">
      <w:pPr>
        <w:jc w:val="both"/>
        <w:rPr>
          <w:rFonts w:ascii="Calibri" w:hAnsi="Calibri" w:cs="Calibri"/>
        </w:rPr>
      </w:pPr>
    </w:p>
    <w:p w14:paraId="79B6195D" w14:textId="56E0C35E" w:rsidR="00826842" w:rsidRDefault="00826842" w:rsidP="00826842">
      <w:pPr>
        <w:jc w:val="both"/>
        <w:rPr>
          <w:rFonts w:ascii="Calibri" w:hAnsi="Calibri" w:cs="Calibri"/>
          <w:b/>
          <w:bCs/>
        </w:rPr>
      </w:pPr>
      <w:r>
        <w:rPr>
          <w:rFonts w:ascii="Calibri" w:hAnsi="Calibri" w:cs="Calibri"/>
          <w:b/>
          <w:bCs/>
        </w:rPr>
        <w:t xml:space="preserve">Error 3: </w:t>
      </w:r>
      <w:r w:rsidRPr="005D0B96">
        <w:rPr>
          <w:rFonts w:ascii="Calibri" w:hAnsi="Calibri" w:cs="Calibri"/>
          <w:b/>
          <w:bCs/>
        </w:rPr>
        <w:t xml:space="preserve">Error al </w:t>
      </w:r>
      <w:r w:rsidR="00BD4CE9">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Latitud</w:t>
      </w:r>
      <w:r w:rsidRPr="00733A3E">
        <w:rPr>
          <w:rFonts w:ascii="Calibri" w:hAnsi="Calibri" w:cs="Calibri"/>
          <w:b/>
          <w:bCs/>
        </w:rPr>
        <w:t>")</w:t>
      </w:r>
    </w:p>
    <w:p w14:paraId="59F7F4E0" w14:textId="77777777" w:rsidR="00826842" w:rsidRDefault="00826842" w:rsidP="00826842">
      <w:pPr>
        <w:jc w:val="both"/>
        <w:rPr>
          <w:rFonts w:ascii="Calibri" w:hAnsi="Calibri" w:cs="Calibri"/>
          <w:b/>
          <w:bCs/>
        </w:rPr>
      </w:pPr>
    </w:p>
    <w:p w14:paraId="187A2B64" w14:textId="77777777" w:rsidR="00826842" w:rsidRDefault="00826842" w:rsidP="00826842">
      <w:pPr>
        <w:jc w:val="both"/>
        <w:rPr>
          <w:rFonts w:ascii="Calibri" w:hAnsi="Calibri" w:cs="Calibri"/>
        </w:rPr>
      </w:pPr>
      <w:r w:rsidRPr="00317ADC">
        <w:rPr>
          <w:rFonts w:ascii="Calibri" w:hAnsi="Calibri" w:cs="Calibri"/>
        </w:rPr>
        <w:t>¿Qué paso?</w:t>
      </w:r>
    </w:p>
    <w:p w14:paraId="21DF5207" w14:textId="77777777" w:rsidR="00826842" w:rsidRDefault="00826842" w:rsidP="00826842">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Latitud</w:t>
      </w:r>
      <w:r w:rsidRPr="00733A3E">
        <w:rPr>
          <w:rFonts w:ascii="Calibri" w:hAnsi="Calibri" w:cs="Calibri"/>
        </w:rPr>
        <w:t>"</w:t>
      </w:r>
      <w:r w:rsidRPr="00317ADC">
        <w:rPr>
          <w:rFonts w:ascii="Calibri" w:hAnsi="Calibri" w:cs="Calibri"/>
        </w:rPr>
        <w:t>.</w:t>
      </w:r>
    </w:p>
    <w:p w14:paraId="0F5AA0F3" w14:textId="77777777" w:rsidR="00826842" w:rsidRDefault="00826842" w:rsidP="00826842">
      <w:pPr>
        <w:jc w:val="both"/>
        <w:rPr>
          <w:rFonts w:ascii="Calibri" w:hAnsi="Calibri" w:cs="Calibri"/>
          <w:b/>
          <w:bCs/>
        </w:rPr>
      </w:pPr>
      <w:r w:rsidRPr="00B97114">
        <w:rPr>
          <w:rFonts w:ascii="Calibri" w:hAnsi="Calibri" w:cs="Calibri"/>
          <w:b/>
          <w:bCs/>
        </w:rPr>
        <w:t xml:space="preserve">Ejemplo erróneo </w:t>
      </w:r>
    </w:p>
    <w:p w14:paraId="22DD4BEB" w14:textId="77777777" w:rsidR="00826842" w:rsidRPr="00BD4CE9" w:rsidRDefault="00826842" w:rsidP="00BD4CE9">
      <w:pPr>
        <w:pStyle w:val="Prrafodelista"/>
        <w:numPr>
          <w:ilvl w:val="0"/>
          <w:numId w:val="441"/>
        </w:numPr>
        <w:tabs>
          <w:tab w:val="left" w:pos="2388"/>
        </w:tabs>
        <w:spacing w:after="160" w:line="259" w:lineRule="auto"/>
        <w:jc w:val="both"/>
        <w:rPr>
          <w:rFonts w:ascii="Calibri" w:hAnsi="Calibri" w:cs="Calibri"/>
        </w:rPr>
      </w:pPr>
      <w:r w:rsidRPr="00BD4CE9">
        <w:rPr>
          <w:rFonts w:ascii="Calibri" w:hAnsi="Calibri" w:cs="Calibri"/>
        </w:rPr>
        <w:t>Complete todos los campos:</w:t>
      </w:r>
    </w:p>
    <w:p w14:paraId="1EB62E58"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Nombre: GUAYAQUIL_ANTENAS TV CABLE</w:t>
      </w:r>
    </w:p>
    <w:p w14:paraId="4E1CB3BE"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Dirección: AV.J.</w:t>
      </w:r>
      <w:proofErr w:type="gramStart"/>
      <w:r w:rsidRPr="008C3812">
        <w:rPr>
          <w:rFonts w:ascii="Calibri" w:hAnsi="Calibri" w:cs="Calibri"/>
        </w:rPr>
        <w:t>T.MARENGO</w:t>
      </w:r>
      <w:proofErr w:type="gramEnd"/>
      <w:r w:rsidRPr="008C3812">
        <w:rPr>
          <w:rFonts w:ascii="Calibri" w:hAnsi="Calibri" w:cs="Calibri"/>
        </w:rPr>
        <w:t xml:space="preserve"> S/N</w:t>
      </w:r>
    </w:p>
    <w:p w14:paraId="3E286EB1"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Latitud: -2.14</w:t>
      </w:r>
      <w:r>
        <w:rPr>
          <w:rFonts w:ascii="Calibri" w:hAnsi="Calibri" w:cs="Calibri"/>
        </w:rPr>
        <w:t>dwdwdw</w:t>
      </w:r>
    </w:p>
    <w:p w14:paraId="302B6101" w14:textId="77777777" w:rsidR="00826842" w:rsidRPr="008C381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Longitud:  -79.907386</w:t>
      </w:r>
    </w:p>
    <w:p w14:paraId="0B354200" w14:textId="77777777" w:rsidR="00826842" w:rsidRDefault="00826842" w:rsidP="00826842">
      <w:pPr>
        <w:pStyle w:val="Prrafodelista"/>
        <w:numPr>
          <w:ilvl w:val="0"/>
          <w:numId w:val="437"/>
        </w:numPr>
        <w:tabs>
          <w:tab w:val="left" w:pos="4932"/>
        </w:tabs>
        <w:jc w:val="both"/>
        <w:rPr>
          <w:rFonts w:ascii="Calibri" w:hAnsi="Calibri" w:cs="Calibri"/>
        </w:rPr>
      </w:pPr>
      <w:r w:rsidRPr="008C3812">
        <w:rPr>
          <w:rFonts w:ascii="Calibri" w:hAnsi="Calibri" w:cs="Calibri"/>
        </w:rPr>
        <w:t>Ciudad: Guayaquil</w:t>
      </w:r>
    </w:p>
    <w:p w14:paraId="1531BD4A" w14:textId="77777777" w:rsidR="00826842" w:rsidRPr="008C3812" w:rsidRDefault="00826842" w:rsidP="00826842">
      <w:pPr>
        <w:pStyle w:val="Prrafodelista"/>
        <w:numPr>
          <w:ilvl w:val="0"/>
          <w:numId w:val="437"/>
        </w:numPr>
        <w:tabs>
          <w:tab w:val="left" w:pos="4932"/>
        </w:tabs>
        <w:jc w:val="both"/>
        <w:rPr>
          <w:rFonts w:ascii="Calibri" w:hAnsi="Calibri" w:cs="Calibri"/>
        </w:rPr>
      </w:pPr>
      <w:r>
        <w:rPr>
          <w:rFonts w:ascii="Calibri" w:hAnsi="Calibri" w:cs="Calibri"/>
        </w:rPr>
        <w:t>Estado: Activo</w:t>
      </w:r>
    </w:p>
    <w:p w14:paraId="303777B5" w14:textId="77777777" w:rsidR="00826842" w:rsidRPr="00945701" w:rsidRDefault="00826842" w:rsidP="00826842">
      <w:pPr>
        <w:pStyle w:val="Prrafodelista"/>
        <w:tabs>
          <w:tab w:val="left" w:pos="2388"/>
        </w:tabs>
        <w:spacing w:after="160" w:line="259" w:lineRule="auto"/>
        <w:ind w:left="1080"/>
        <w:jc w:val="both"/>
        <w:rPr>
          <w:rFonts w:ascii="Calibri" w:hAnsi="Calibri" w:cs="Calibri"/>
        </w:rPr>
      </w:pPr>
    </w:p>
    <w:p w14:paraId="5AF81A97" w14:textId="77777777" w:rsidR="00826842" w:rsidRPr="00BD4CE9" w:rsidRDefault="00826842" w:rsidP="00BD4CE9">
      <w:pPr>
        <w:pStyle w:val="Prrafodelista"/>
        <w:numPr>
          <w:ilvl w:val="0"/>
          <w:numId w:val="441"/>
        </w:numPr>
        <w:tabs>
          <w:tab w:val="left" w:pos="2388"/>
        </w:tabs>
        <w:spacing w:after="160" w:line="259" w:lineRule="auto"/>
        <w:jc w:val="both"/>
        <w:rPr>
          <w:rFonts w:ascii="Calibri" w:hAnsi="Calibri" w:cs="Calibri"/>
        </w:rPr>
      </w:pPr>
      <w:r w:rsidRPr="00BD4CE9">
        <w:rPr>
          <w:rFonts w:ascii="Calibri" w:hAnsi="Calibri" w:cs="Calibri"/>
        </w:rPr>
        <w:t>Haga clic en el botón "Agregar".</w:t>
      </w:r>
    </w:p>
    <w:p w14:paraId="7B2109C3" w14:textId="202DA57A" w:rsidR="00826842" w:rsidRDefault="00826842" w:rsidP="00826842">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F927E8">
        <w:rPr>
          <w:rFonts w:ascii="Calibri" w:hAnsi="Calibri" w:cs="Calibri"/>
        </w:rPr>
        <w:t xml:space="preserve">La latitud debe estar entre -90 y 90 grados. No olvide de cambiar la </w:t>
      </w:r>
      <w:proofErr w:type="gramStart"/>
      <w:r w:rsidRPr="00F927E8">
        <w:rPr>
          <w:rFonts w:ascii="Calibri" w:hAnsi="Calibri" w:cs="Calibri"/>
        </w:rPr>
        <w:t>( ,</w:t>
      </w:r>
      <w:proofErr w:type="gramEnd"/>
      <w:r w:rsidRPr="00F927E8">
        <w:rPr>
          <w:rFonts w:ascii="Calibri" w:hAnsi="Calibri" w:cs="Calibri"/>
        </w:rPr>
        <w:t xml:space="preserve"> ) por el ( . ) Ejemplo de una coordenada valida: -2.3442</w:t>
      </w:r>
      <w:r>
        <w:rPr>
          <w:rFonts w:ascii="Calibri" w:hAnsi="Calibri" w:cs="Calibri"/>
        </w:rPr>
        <w:t>.</w:t>
      </w:r>
      <w:r w:rsidRPr="0065367D">
        <w:rPr>
          <w:rFonts w:ascii="Calibri" w:hAnsi="Calibri" w:cs="Calibri"/>
        </w:rPr>
        <w:t>"</w:t>
      </w:r>
      <w:r w:rsidR="00BD4CE9">
        <w:rPr>
          <w:rFonts w:ascii="Calibri" w:hAnsi="Calibri" w:cs="Calibri"/>
        </w:rPr>
        <w:t>.</w:t>
      </w:r>
    </w:p>
    <w:p w14:paraId="218E01C0" w14:textId="77777777" w:rsidR="00BD4CE9" w:rsidRDefault="00BD4CE9" w:rsidP="00826842">
      <w:pPr>
        <w:jc w:val="both"/>
        <w:rPr>
          <w:rFonts w:ascii="Calibri" w:hAnsi="Calibri" w:cs="Calibri"/>
        </w:rPr>
      </w:pPr>
    </w:p>
    <w:p w14:paraId="0007FCD3" w14:textId="77777777" w:rsidR="00BD4CE9" w:rsidRPr="00655166" w:rsidRDefault="00BD4CE9" w:rsidP="00BD4CE9">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4D7AC926" w14:textId="587158AF" w:rsidR="00BD4CE9" w:rsidRPr="00655166" w:rsidRDefault="00BD4CE9" w:rsidP="00BD4CE9">
      <w:pPr>
        <w:jc w:val="both"/>
        <w:rPr>
          <w:rFonts w:ascii="Calibri" w:hAnsi="Calibri" w:cs="Calibri"/>
        </w:rPr>
      </w:pPr>
      <w:r w:rsidRPr="00655166">
        <w:rPr>
          <w:rFonts w:ascii="Calibri" w:hAnsi="Calibri" w:cs="Calibri"/>
        </w:rPr>
        <w:t>Para eliminar un</w:t>
      </w:r>
      <w:r>
        <w:rPr>
          <w:rFonts w:ascii="Calibri" w:hAnsi="Calibri" w:cs="Calibri"/>
        </w:rPr>
        <w:t>a sucursal</w:t>
      </w:r>
      <w:r w:rsidRPr="00655166">
        <w:rPr>
          <w:rFonts w:ascii="Calibri" w:hAnsi="Calibri" w:cs="Calibri"/>
        </w:rPr>
        <w:t>:</w:t>
      </w:r>
    </w:p>
    <w:p w14:paraId="7A838DDF" w14:textId="1C52840C"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 xml:space="preserve">Seleccione </w:t>
      </w:r>
      <w:r>
        <w:rPr>
          <w:rFonts w:ascii="Calibri" w:hAnsi="Calibri" w:cs="Calibri"/>
        </w:rPr>
        <w:t xml:space="preserve">la sucursal </w:t>
      </w:r>
      <w:r w:rsidRPr="00BD4CE9">
        <w:rPr>
          <w:rFonts w:ascii="Calibri" w:hAnsi="Calibri" w:cs="Calibri"/>
        </w:rPr>
        <w:t>en la tabla haciendo clic en el ícono de visto.</w:t>
      </w:r>
    </w:p>
    <w:p w14:paraId="23E68E0A" w14:textId="77777777"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Haga clic en el botón "Eliminar".</w:t>
      </w:r>
    </w:p>
    <w:p w14:paraId="5EE3CA02" w14:textId="77777777" w:rsidR="00BD4CE9" w:rsidRPr="00BD4CE9" w:rsidRDefault="00BD4CE9" w:rsidP="00BD4CE9">
      <w:pPr>
        <w:pStyle w:val="Prrafodelista"/>
        <w:numPr>
          <w:ilvl w:val="0"/>
          <w:numId w:val="442"/>
        </w:numPr>
        <w:spacing w:after="160" w:line="259" w:lineRule="auto"/>
        <w:jc w:val="both"/>
        <w:rPr>
          <w:rFonts w:ascii="Calibri" w:hAnsi="Calibri" w:cs="Calibri"/>
        </w:rPr>
      </w:pPr>
      <w:r w:rsidRPr="00BD4CE9">
        <w:rPr>
          <w:rFonts w:ascii="Calibri" w:hAnsi="Calibri" w:cs="Calibri"/>
        </w:rPr>
        <w:t>Confirme la acción en el diálogo que aparece.</w:t>
      </w:r>
    </w:p>
    <w:p w14:paraId="63C9874A" w14:textId="4E71CDF8" w:rsidR="00BD4CE9" w:rsidRPr="00B82B1C" w:rsidRDefault="00BD4CE9" w:rsidP="00BD4CE9">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La sucursal</w:t>
      </w:r>
      <w:r w:rsidRPr="00B82B1C">
        <w:rPr>
          <w:rFonts w:ascii="Calibri" w:hAnsi="Calibri" w:cs="Calibri"/>
        </w:rPr>
        <w:t xml:space="preserve"> fue eliminado correctamente."</w:t>
      </w:r>
    </w:p>
    <w:p w14:paraId="4558168C" w14:textId="77777777" w:rsidR="00BD4CE9" w:rsidRDefault="00BD4CE9" w:rsidP="00BD4CE9">
      <w:pPr>
        <w:jc w:val="both"/>
        <w:rPr>
          <w:rFonts w:ascii="Calibri" w:hAnsi="Calibri" w:cs="Calibri"/>
        </w:rPr>
      </w:pPr>
    </w:p>
    <w:p w14:paraId="5F65CB94" w14:textId="00DF5D23" w:rsidR="00BD4CE9" w:rsidRPr="007C3824" w:rsidRDefault="00BD4CE9" w:rsidP="00BD4CE9">
      <w:pPr>
        <w:jc w:val="both"/>
        <w:rPr>
          <w:rFonts w:ascii="Calibri" w:hAnsi="Calibri" w:cs="Calibri"/>
          <w:b/>
          <w:bCs/>
        </w:rPr>
      </w:pPr>
      <w:r w:rsidRPr="007C3824">
        <w:rPr>
          <w:rFonts w:ascii="Calibri" w:hAnsi="Calibri" w:cs="Calibri"/>
          <w:b/>
          <w:bCs/>
        </w:rPr>
        <w:t xml:space="preserve">Error al eliminar (sin </w:t>
      </w:r>
      <w:r>
        <w:rPr>
          <w:rFonts w:ascii="Calibri" w:hAnsi="Calibri" w:cs="Calibri"/>
          <w:b/>
          <w:bCs/>
        </w:rPr>
        <w:t>sucursal</w:t>
      </w:r>
      <w:r w:rsidRPr="007C3824">
        <w:rPr>
          <w:rFonts w:ascii="Calibri" w:hAnsi="Calibri" w:cs="Calibri"/>
          <w:b/>
          <w:bCs/>
        </w:rPr>
        <w:t xml:space="preserve"> seleccionado)</w:t>
      </w:r>
    </w:p>
    <w:p w14:paraId="5F3FDAFC" w14:textId="77777777" w:rsidR="00BD4CE9" w:rsidRPr="007C3824" w:rsidRDefault="00BD4CE9" w:rsidP="00BD4CE9">
      <w:pPr>
        <w:jc w:val="both"/>
        <w:rPr>
          <w:rFonts w:ascii="Calibri" w:hAnsi="Calibri" w:cs="Calibri"/>
        </w:rPr>
      </w:pPr>
      <w:r w:rsidRPr="007C3824">
        <w:rPr>
          <w:rFonts w:ascii="Calibri" w:hAnsi="Calibri" w:cs="Calibri"/>
        </w:rPr>
        <w:t>Intento de eliminación incorrecta:</w:t>
      </w:r>
    </w:p>
    <w:p w14:paraId="2FC0D6CE" w14:textId="25C9E79E" w:rsidR="00BD4CE9" w:rsidRPr="00BD4CE9" w:rsidRDefault="00BD4CE9" w:rsidP="00BD4CE9">
      <w:pPr>
        <w:pStyle w:val="Prrafodelista"/>
        <w:numPr>
          <w:ilvl w:val="0"/>
          <w:numId w:val="443"/>
        </w:numPr>
        <w:spacing w:after="160" w:line="259" w:lineRule="auto"/>
        <w:jc w:val="both"/>
        <w:rPr>
          <w:rFonts w:ascii="Calibri" w:hAnsi="Calibri" w:cs="Calibri"/>
        </w:rPr>
      </w:pPr>
      <w:r w:rsidRPr="00BD4CE9">
        <w:rPr>
          <w:rFonts w:ascii="Calibri" w:hAnsi="Calibri" w:cs="Calibri"/>
        </w:rPr>
        <w:t>Hacer clic en "Eliminar" sin seleccionar ning</w:t>
      </w:r>
      <w:r>
        <w:rPr>
          <w:rFonts w:ascii="Calibri" w:hAnsi="Calibri" w:cs="Calibri"/>
        </w:rPr>
        <w:t>una sucursal</w:t>
      </w:r>
      <w:r w:rsidRPr="00BD4CE9">
        <w:rPr>
          <w:rFonts w:ascii="Calibri" w:hAnsi="Calibri" w:cs="Calibri"/>
        </w:rPr>
        <w:t>.</w:t>
      </w:r>
    </w:p>
    <w:p w14:paraId="13FD6DD6" w14:textId="7CC425B6" w:rsidR="00BD4CE9" w:rsidRPr="003E6890" w:rsidRDefault="00BD4CE9" w:rsidP="00BD4CE9">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un</w:t>
      </w:r>
      <w:r>
        <w:rPr>
          <w:rFonts w:ascii="Calibri" w:hAnsi="Calibri" w:cs="Calibri"/>
        </w:rPr>
        <w:t>a sucursal</w:t>
      </w:r>
      <w:r w:rsidRPr="00B82B1C">
        <w:rPr>
          <w:rFonts w:ascii="Calibri" w:hAnsi="Calibri" w:cs="Calibri"/>
        </w:rPr>
        <w:t xml:space="preserve"> en la tabla para poder eliminarlo."</w:t>
      </w:r>
      <w:r>
        <w:rPr>
          <w:rFonts w:ascii="Calibri" w:hAnsi="Calibri" w:cs="Calibri"/>
        </w:rPr>
        <w:t>.</w:t>
      </w:r>
    </w:p>
    <w:p w14:paraId="14223996" w14:textId="77777777" w:rsidR="00BD4CE9" w:rsidRDefault="00BD4CE9" w:rsidP="00826842">
      <w:pPr>
        <w:jc w:val="both"/>
        <w:rPr>
          <w:rFonts w:ascii="Calibri" w:hAnsi="Calibri" w:cs="Calibri"/>
        </w:rPr>
      </w:pPr>
    </w:p>
    <w:p w14:paraId="284D473B" w14:textId="77777777" w:rsidR="00826842" w:rsidRDefault="00826842" w:rsidP="00F927E8">
      <w:pPr>
        <w:jc w:val="both"/>
        <w:rPr>
          <w:rFonts w:ascii="Calibri" w:hAnsi="Calibri" w:cs="Calibri"/>
        </w:rPr>
      </w:pPr>
    </w:p>
    <w:p w14:paraId="504BB52B" w14:textId="77777777" w:rsidR="00BD4CE9" w:rsidRDefault="00BD4CE9" w:rsidP="00F927E8">
      <w:pPr>
        <w:jc w:val="both"/>
        <w:rPr>
          <w:rFonts w:ascii="Calibri" w:hAnsi="Calibri" w:cs="Calibri"/>
        </w:rPr>
      </w:pPr>
    </w:p>
    <w:p w14:paraId="162ADE54" w14:textId="77777777" w:rsidR="00BD4CE9" w:rsidRDefault="00BD4CE9" w:rsidP="00F927E8">
      <w:pPr>
        <w:jc w:val="both"/>
        <w:rPr>
          <w:rFonts w:ascii="Calibri" w:hAnsi="Calibri" w:cs="Calibri"/>
        </w:rPr>
      </w:pPr>
    </w:p>
    <w:p w14:paraId="660E3AB1" w14:textId="77777777" w:rsidR="00967B73" w:rsidRDefault="00967B73" w:rsidP="00F927E8">
      <w:pPr>
        <w:jc w:val="both"/>
        <w:rPr>
          <w:rFonts w:ascii="Calibri" w:hAnsi="Calibri" w:cs="Calibri"/>
        </w:rPr>
      </w:pPr>
    </w:p>
    <w:p w14:paraId="39A8F4B9" w14:textId="77777777" w:rsidR="00967B73" w:rsidRDefault="00967B73" w:rsidP="00F927E8">
      <w:pPr>
        <w:jc w:val="both"/>
        <w:rPr>
          <w:rFonts w:ascii="Calibri" w:hAnsi="Calibri" w:cs="Calibri"/>
        </w:rPr>
      </w:pPr>
    </w:p>
    <w:p w14:paraId="0C66B92A" w14:textId="77777777" w:rsidR="00967B73" w:rsidRDefault="00967B73" w:rsidP="00F927E8">
      <w:pPr>
        <w:jc w:val="both"/>
        <w:rPr>
          <w:rFonts w:ascii="Calibri" w:hAnsi="Calibri" w:cs="Calibri"/>
        </w:rPr>
      </w:pPr>
    </w:p>
    <w:p w14:paraId="5D8C5EA1" w14:textId="77777777" w:rsidR="00967B73" w:rsidRDefault="00967B73" w:rsidP="00F927E8">
      <w:pPr>
        <w:jc w:val="both"/>
        <w:rPr>
          <w:rFonts w:ascii="Calibri" w:hAnsi="Calibri" w:cs="Calibri"/>
        </w:rPr>
      </w:pPr>
    </w:p>
    <w:p w14:paraId="2F6A7835" w14:textId="77777777" w:rsidR="00967B73" w:rsidRDefault="00967B73" w:rsidP="00F927E8">
      <w:pPr>
        <w:jc w:val="both"/>
        <w:rPr>
          <w:rFonts w:ascii="Calibri" w:hAnsi="Calibri" w:cs="Calibri"/>
        </w:rPr>
      </w:pPr>
    </w:p>
    <w:p w14:paraId="65B99856" w14:textId="77777777" w:rsidR="00967B73" w:rsidRDefault="00967B73" w:rsidP="00F927E8">
      <w:pPr>
        <w:jc w:val="both"/>
        <w:rPr>
          <w:rFonts w:ascii="Calibri" w:hAnsi="Calibri" w:cs="Calibri"/>
        </w:rPr>
      </w:pPr>
    </w:p>
    <w:p w14:paraId="1419D944" w14:textId="77777777" w:rsidR="00967B73" w:rsidRDefault="00967B73" w:rsidP="00F927E8">
      <w:pPr>
        <w:jc w:val="both"/>
        <w:rPr>
          <w:rFonts w:ascii="Calibri" w:hAnsi="Calibri" w:cs="Calibri"/>
        </w:rPr>
      </w:pPr>
    </w:p>
    <w:p w14:paraId="1DED9DAD" w14:textId="77777777" w:rsidR="00967B73" w:rsidRDefault="00967B73" w:rsidP="00F927E8">
      <w:pPr>
        <w:jc w:val="both"/>
        <w:rPr>
          <w:rFonts w:ascii="Calibri" w:hAnsi="Calibri" w:cs="Calibri"/>
        </w:rPr>
      </w:pPr>
    </w:p>
    <w:p w14:paraId="46CFFEFE" w14:textId="77777777" w:rsidR="00967B73" w:rsidRDefault="00967B73" w:rsidP="00F927E8">
      <w:pPr>
        <w:jc w:val="both"/>
        <w:rPr>
          <w:rFonts w:ascii="Calibri" w:hAnsi="Calibri" w:cs="Calibri"/>
        </w:rPr>
      </w:pPr>
    </w:p>
    <w:p w14:paraId="3490E0AD" w14:textId="77777777" w:rsidR="00967B73" w:rsidRDefault="00967B73" w:rsidP="00F927E8">
      <w:pPr>
        <w:jc w:val="both"/>
        <w:rPr>
          <w:rFonts w:ascii="Calibri" w:hAnsi="Calibri" w:cs="Calibri"/>
        </w:rPr>
      </w:pPr>
    </w:p>
    <w:p w14:paraId="11122A08" w14:textId="77777777" w:rsidR="00967B73" w:rsidRDefault="00967B73" w:rsidP="00F927E8">
      <w:pPr>
        <w:jc w:val="both"/>
        <w:rPr>
          <w:rFonts w:ascii="Calibri" w:hAnsi="Calibri" w:cs="Calibri"/>
        </w:rPr>
      </w:pPr>
    </w:p>
    <w:p w14:paraId="6378C35B" w14:textId="77777777" w:rsidR="00967B73" w:rsidRDefault="00967B73" w:rsidP="00F927E8">
      <w:pPr>
        <w:jc w:val="both"/>
        <w:rPr>
          <w:rFonts w:ascii="Calibri" w:hAnsi="Calibri" w:cs="Calibri"/>
        </w:rPr>
        <w:sectPr w:rsidR="00967B73" w:rsidSect="00BC08C3">
          <w:pgSz w:w="11906" w:h="16838" w:code="9"/>
          <w:pgMar w:top="1440" w:right="1134" w:bottom="1440" w:left="1134" w:header="720" w:footer="720" w:gutter="0"/>
          <w:cols w:space="720"/>
          <w:docGrid w:linePitch="600" w:charSpace="32768"/>
        </w:sectPr>
      </w:pPr>
    </w:p>
    <w:p w14:paraId="6E48409F" w14:textId="77777777" w:rsidR="00967B73" w:rsidRDefault="00967B73" w:rsidP="00967B73">
      <w:bookmarkStart w:id="157" w:name="_Toc186290167"/>
      <w:bookmarkStart w:id="158" w:name="_Toc186476326"/>
      <w:bookmarkStart w:id="159" w:name="_Toc186813336"/>
    </w:p>
    <w:p w14:paraId="3812C9AF" w14:textId="5AEA6C44" w:rsidR="00967B73" w:rsidRPr="00747A18" w:rsidRDefault="00967B73" w:rsidP="00967B73">
      <w:pPr>
        <w:spacing w:line="360" w:lineRule="auto"/>
        <w:jc w:val="center"/>
        <w:outlineLvl w:val="1"/>
        <w:rPr>
          <w:rFonts w:ascii="Calibri" w:hAnsi="Calibri" w:cs="Calibri"/>
          <w:b/>
        </w:rPr>
      </w:pPr>
      <w:bookmarkStart w:id="160" w:name="_Toc187165740"/>
      <w:r w:rsidRPr="00747A18">
        <w:rPr>
          <w:rFonts w:ascii="Calibri" w:hAnsi="Calibri" w:cs="Calibri"/>
          <w:b/>
        </w:rPr>
        <w:t>Interfaz Cliente</w:t>
      </w:r>
      <w:bookmarkEnd w:id="157"/>
      <w:bookmarkEnd w:id="158"/>
      <w:bookmarkEnd w:id="159"/>
      <w:bookmarkEnd w:id="160"/>
    </w:p>
    <w:p w14:paraId="55A0FD79" w14:textId="77777777" w:rsidR="00967B73" w:rsidRDefault="00967B73" w:rsidP="00F927E8">
      <w:pPr>
        <w:jc w:val="both"/>
        <w:rPr>
          <w:rFonts w:ascii="Calibri" w:hAnsi="Calibri" w:cs="Calibri"/>
          <w:b/>
        </w:rPr>
      </w:pPr>
    </w:p>
    <w:p w14:paraId="693A0821" w14:textId="570F05D1" w:rsidR="00967B73" w:rsidRPr="00967B73" w:rsidRDefault="00BD3007" w:rsidP="00967B73">
      <w:pPr>
        <w:rPr>
          <w:rFonts w:ascii="Calibri" w:hAnsi="Calibri" w:cs="Calibri"/>
        </w:rPr>
      </w:pPr>
      <w:r>
        <w:rPr>
          <w:noProof/>
        </w:rPr>
        <w:drawing>
          <wp:anchor distT="0" distB="0" distL="114300" distR="114300" simplePos="0" relativeHeight="251677696" behindDoc="0" locked="0" layoutInCell="1" allowOverlap="1" wp14:anchorId="002555DA" wp14:editId="049DC031">
            <wp:simplePos x="1249680" y="1767840"/>
            <wp:positionH relativeFrom="margin">
              <wp:align>center</wp:align>
            </wp:positionH>
            <wp:positionV relativeFrom="margin">
              <wp:align>center</wp:align>
            </wp:positionV>
            <wp:extent cx="8199120" cy="3838575"/>
            <wp:effectExtent l="0" t="0" r="0" b="9525"/>
            <wp:wrapSquare wrapText="bothSides"/>
            <wp:docPr id="591715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783" r="3711"/>
                    <a:stretch/>
                  </pic:blipFill>
                  <pic:spPr bwMode="auto">
                    <a:xfrm>
                      <a:off x="0" y="0"/>
                      <a:ext cx="8199120" cy="383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EFC1F" w14:textId="2E10D6D9" w:rsidR="00967B73" w:rsidRPr="00967B73" w:rsidRDefault="00967B73" w:rsidP="00967B73">
      <w:pPr>
        <w:rPr>
          <w:rFonts w:ascii="Calibri" w:hAnsi="Calibri" w:cs="Calibri"/>
        </w:rPr>
      </w:pPr>
    </w:p>
    <w:p w14:paraId="7E3E1569" w14:textId="16C8EC65" w:rsidR="00967B73" w:rsidRDefault="00967B73" w:rsidP="00967B73">
      <w:pPr>
        <w:tabs>
          <w:tab w:val="left" w:pos="7572"/>
        </w:tabs>
        <w:rPr>
          <w:rFonts w:ascii="Calibri" w:hAnsi="Calibri" w:cs="Calibri"/>
          <w:b/>
        </w:rPr>
      </w:pPr>
      <w:r>
        <w:rPr>
          <w:rFonts w:ascii="Calibri" w:hAnsi="Calibri" w:cs="Calibri"/>
          <w:b/>
        </w:rPr>
        <w:tab/>
      </w:r>
    </w:p>
    <w:p w14:paraId="773CDC3E" w14:textId="77777777" w:rsidR="00967B73" w:rsidRDefault="00967B73" w:rsidP="00967B73">
      <w:pPr>
        <w:tabs>
          <w:tab w:val="left" w:pos="7572"/>
        </w:tabs>
        <w:rPr>
          <w:rFonts w:ascii="Calibri" w:hAnsi="Calibri" w:cs="Calibri"/>
        </w:rPr>
      </w:pPr>
      <w:r>
        <w:rPr>
          <w:rFonts w:ascii="Calibri" w:hAnsi="Calibri" w:cs="Calibri"/>
        </w:rPr>
        <w:tab/>
      </w:r>
    </w:p>
    <w:p w14:paraId="488134E6" w14:textId="77777777" w:rsidR="00BD3007" w:rsidRDefault="00BD3007" w:rsidP="00967B73">
      <w:pPr>
        <w:tabs>
          <w:tab w:val="left" w:pos="7572"/>
        </w:tabs>
        <w:rPr>
          <w:rFonts w:ascii="Calibri" w:hAnsi="Calibri" w:cs="Calibri"/>
        </w:rPr>
      </w:pPr>
    </w:p>
    <w:p w14:paraId="1FA6842A" w14:textId="77777777" w:rsidR="00BD3007" w:rsidRDefault="00BD3007" w:rsidP="00967B73">
      <w:pPr>
        <w:tabs>
          <w:tab w:val="left" w:pos="7572"/>
        </w:tabs>
        <w:rPr>
          <w:rFonts w:ascii="Calibri" w:hAnsi="Calibri" w:cs="Calibri"/>
        </w:rPr>
      </w:pPr>
    </w:p>
    <w:p w14:paraId="73C45767" w14:textId="77777777" w:rsidR="00BD3007" w:rsidRDefault="00BD3007" w:rsidP="00967B73">
      <w:pPr>
        <w:tabs>
          <w:tab w:val="left" w:pos="7572"/>
        </w:tabs>
        <w:rPr>
          <w:rFonts w:ascii="Calibri" w:hAnsi="Calibri" w:cs="Calibri"/>
        </w:rPr>
        <w:sectPr w:rsidR="00BD3007" w:rsidSect="00967B73">
          <w:pgSz w:w="16838" w:h="11906" w:orient="landscape" w:code="9"/>
          <w:pgMar w:top="1134" w:right="1440" w:bottom="1134" w:left="1440" w:header="720" w:footer="720" w:gutter="0"/>
          <w:cols w:space="720"/>
          <w:docGrid w:linePitch="600" w:charSpace="32768"/>
        </w:sectPr>
      </w:pPr>
    </w:p>
    <w:p w14:paraId="16B3F482" w14:textId="77777777" w:rsidR="00BD3007" w:rsidRPr="00B34862" w:rsidRDefault="00BD3007" w:rsidP="00BD3007">
      <w:pPr>
        <w:pStyle w:val="Ttulo3"/>
        <w:rPr>
          <w:rFonts w:ascii="Calibri" w:hAnsi="Calibri" w:cs="Calibri"/>
          <w:b w:val="0"/>
          <w:bCs w:val="0"/>
          <w:color w:val="000000" w:themeColor="text1"/>
          <w:sz w:val="24"/>
          <w:szCs w:val="24"/>
        </w:rPr>
      </w:pPr>
      <w:bookmarkStart w:id="161" w:name="_Toc187165741"/>
      <w:r>
        <w:rPr>
          <w:rFonts w:ascii="Calibri" w:hAnsi="Calibri" w:cs="Calibri"/>
          <w:color w:val="000000" w:themeColor="text1"/>
          <w:sz w:val="24"/>
          <w:szCs w:val="24"/>
        </w:rPr>
        <w:lastRenderedPageBreak/>
        <w:t>Descripción breve</w:t>
      </w:r>
      <w:bookmarkEnd w:id="161"/>
    </w:p>
    <w:p w14:paraId="10B7DA59" w14:textId="09781044" w:rsidR="00BD3007" w:rsidRDefault="00BD3007" w:rsidP="00BD3007">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 xml:space="preserve">los clientes </w:t>
      </w:r>
      <w:r w:rsidRPr="00C51BDB">
        <w:rPr>
          <w:rFonts w:ascii="Calibri" w:hAnsi="Calibri" w:cs="Calibri"/>
        </w:rPr>
        <w:t>en la aplicación.</w:t>
      </w:r>
    </w:p>
    <w:p w14:paraId="784047DE" w14:textId="77777777" w:rsidR="00BD3007" w:rsidRDefault="00BD3007" w:rsidP="00BD3007">
      <w:pPr>
        <w:rPr>
          <w:rFonts w:ascii="Calibri" w:hAnsi="Calibri" w:cs="Calibri"/>
        </w:rPr>
      </w:pPr>
    </w:p>
    <w:p w14:paraId="5512110C" w14:textId="77777777" w:rsidR="00BD3007" w:rsidRPr="00B81B79" w:rsidRDefault="00BD3007" w:rsidP="00BD3007">
      <w:pPr>
        <w:rPr>
          <w:rFonts w:ascii="Calibri" w:hAnsi="Calibri" w:cs="Calibri"/>
          <w:b/>
          <w:bCs/>
        </w:rPr>
      </w:pPr>
      <w:r w:rsidRPr="00B34862">
        <w:rPr>
          <w:rFonts w:ascii="Calibri" w:hAnsi="Calibri" w:cs="Calibri"/>
          <w:b/>
          <w:bCs/>
        </w:rPr>
        <w:t>Funcionalidades principales</w:t>
      </w:r>
    </w:p>
    <w:p w14:paraId="3124EDE0" w14:textId="69C01EA4"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Inicialización:</w:t>
      </w:r>
    </w:p>
    <w:p w14:paraId="51CF0059" w14:textId="77777777" w:rsidR="00BD3007" w:rsidRPr="00BD3007" w:rsidRDefault="00BD3007" w:rsidP="00BD3007">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 xml:space="preserve">Carga los estados de unidad de medida (Activo/No Activo) en el </w:t>
      </w:r>
      <w:proofErr w:type="spellStart"/>
      <w:r w:rsidRPr="00BD3007">
        <w:rPr>
          <w:rFonts w:ascii="Calibri" w:hAnsi="Calibri" w:cs="Calibri"/>
        </w:rPr>
        <w:t>combobox</w:t>
      </w:r>
      <w:proofErr w:type="spellEnd"/>
      <w:r w:rsidRPr="00BD3007">
        <w:rPr>
          <w:rFonts w:ascii="Calibri" w:hAnsi="Calibri" w:cs="Calibri"/>
        </w:rPr>
        <w:t xml:space="preserve"> correspondiente.</w:t>
      </w:r>
    </w:p>
    <w:p w14:paraId="0D4D399E" w14:textId="77777777" w:rsidR="00BD3007" w:rsidRPr="00BD3007" w:rsidRDefault="00BD3007" w:rsidP="00BD3007">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Configura los controles de búsqueda y filtrado.</w:t>
      </w:r>
    </w:p>
    <w:p w14:paraId="3B7D09E7" w14:textId="78FD65F9" w:rsidR="00BD3007" w:rsidRDefault="00BD3007" w:rsidP="00C335CA">
      <w:pPr>
        <w:pStyle w:val="Prrafodelista"/>
        <w:numPr>
          <w:ilvl w:val="0"/>
          <w:numId w:val="445"/>
        </w:numPr>
        <w:tabs>
          <w:tab w:val="left" w:pos="4932"/>
        </w:tabs>
        <w:spacing w:after="160" w:line="259" w:lineRule="auto"/>
        <w:jc w:val="both"/>
        <w:rPr>
          <w:rFonts w:ascii="Calibri" w:hAnsi="Calibri" w:cs="Calibri"/>
        </w:rPr>
      </w:pPr>
      <w:r w:rsidRPr="00BD3007">
        <w:rPr>
          <w:rFonts w:ascii="Calibri" w:hAnsi="Calibri" w:cs="Calibri"/>
        </w:rPr>
        <w:t>Inicializa la tabla con todas l</w:t>
      </w:r>
      <w:r w:rsidR="00C335CA">
        <w:rPr>
          <w:rFonts w:ascii="Calibri" w:hAnsi="Calibri" w:cs="Calibri"/>
        </w:rPr>
        <w:t xml:space="preserve">os clientes </w:t>
      </w:r>
      <w:r w:rsidRPr="00BD3007">
        <w:rPr>
          <w:rFonts w:ascii="Calibri" w:hAnsi="Calibri" w:cs="Calibri"/>
        </w:rPr>
        <w:t>existentes.</w:t>
      </w:r>
    </w:p>
    <w:p w14:paraId="0457CA9D" w14:textId="77777777" w:rsidR="00C335CA" w:rsidRPr="00C335CA" w:rsidRDefault="00C335CA" w:rsidP="00C335CA">
      <w:pPr>
        <w:pStyle w:val="Prrafodelista"/>
        <w:tabs>
          <w:tab w:val="left" w:pos="4932"/>
        </w:tabs>
        <w:spacing w:after="160" w:line="259" w:lineRule="auto"/>
        <w:ind w:left="1776"/>
        <w:jc w:val="both"/>
        <w:rPr>
          <w:rFonts w:ascii="Calibri" w:hAnsi="Calibri" w:cs="Calibri"/>
        </w:rPr>
      </w:pPr>
    </w:p>
    <w:p w14:paraId="6C0F8D95" w14:textId="3161EAB4"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Agregar Cliente:</w:t>
      </w:r>
    </w:p>
    <w:p w14:paraId="37B0B5ED" w14:textId="023675BB" w:rsidR="00BD3007" w:rsidRDefault="00BD3007" w:rsidP="00C335CA">
      <w:pPr>
        <w:pStyle w:val="Prrafodelista"/>
        <w:numPr>
          <w:ilvl w:val="0"/>
          <w:numId w:val="448"/>
        </w:numPr>
        <w:spacing w:after="160" w:line="259" w:lineRule="auto"/>
        <w:jc w:val="both"/>
        <w:rPr>
          <w:rFonts w:ascii="Calibri" w:hAnsi="Calibri" w:cs="Calibri"/>
        </w:rPr>
      </w:pPr>
      <w:r w:rsidRPr="00BD3007">
        <w:rPr>
          <w:rFonts w:ascii="Calibri" w:hAnsi="Calibri" w:cs="Calibri"/>
        </w:rPr>
        <w:t>Permite registrar un</w:t>
      </w:r>
      <w:r w:rsidR="00C335CA">
        <w:rPr>
          <w:rFonts w:ascii="Calibri" w:hAnsi="Calibri" w:cs="Calibri"/>
        </w:rPr>
        <w:t xml:space="preserve"> nuevo cliente </w:t>
      </w:r>
      <w:r w:rsidRPr="00BD3007">
        <w:rPr>
          <w:rFonts w:ascii="Calibri" w:hAnsi="Calibri" w:cs="Calibri"/>
        </w:rPr>
        <w:t>ingresando sus datos básicos, como nombres, dirección, latitud, longitud y ciudad.</w:t>
      </w:r>
    </w:p>
    <w:p w14:paraId="49A83D51" w14:textId="77777777" w:rsidR="00C335CA" w:rsidRPr="00C335CA" w:rsidRDefault="00C335CA" w:rsidP="00C335CA">
      <w:pPr>
        <w:pStyle w:val="Prrafodelista"/>
        <w:spacing w:after="160" w:line="259" w:lineRule="auto"/>
        <w:ind w:left="1776"/>
        <w:jc w:val="both"/>
        <w:rPr>
          <w:rFonts w:ascii="Calibri" w:hAnsi="Calibri" w:cs="Calibri"/>
        </w:rPr>
      </w:pPr>
    </w:p>
    <w:p w14:paraId="114010A1" w14:textId="70A4FD7E"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Modificar Clientes:</w:t>
      </w:r>
    </w:p>
    <w:p w14:paraId="368B0632" w14:textId="0921FE56" w:rsidR="00BD3007" w:rsidRDefault="00BD3007" w:rsidP="00C335CA">
      <w:pPr>
        <w:pStyle w:val="Prrafodelista"/>
        <w:numPr>
          <w:ilvl w:val="0"/>
          <w:numId w:val="447"/>
        </w:numPr>
        <w:spacing w:after="160" w:line="259" w:lineRule="auto"/>
        <w:jc w:val="both"/>
        <w:rPr>
          <w:rFonts w:ascii="Calibri" w:hAnsi="Calibri" w:cs="Calibri"/>
        </w:rPr>
      </w:pPr>
      <w:r w:rsidRPr="00BD3007">
        <w:rPr>
          <w:rFonts w:ascii="Calibri" w:hAnsi="Calibri" w:cs="Calibri"/>
        </w:rPr>
        <w:t>Actualiza los datos de un</w:t>
      </w:r>
      <w:r w:rsidR="00C335CA">
        <w:rPr>
          <w:rFonts w:ascii="Calibri" w:hAnsi="Calibri" w:cs="Calibri"/>
        </w:rPr>
        <w:t xml:space="preserve"> cliente</w:t>
      </w:r>
      <w:r w:rsidRPr="00BD3007">
        <w:rPr>
          <w:rFonts w:ascii="Calibri" w:hAnsi="Calibri" w:cs="Calibri"/>
        </w:rPr>
        <w:t xml:space="preserve"> seleccionad</w:t>
      </w:r>
      <w:r w:rsidR="00C335CA">
        <w:rPr>
          <w:rFonts w:ascii="Calibri" w:hAnsi="Calibri" w:cs="Calibri"/>
        </w:rPr>
        <w:t>o</w:t>
      </w:r>
      <w:r w:rsidRPr="00BD3007">
        <w:rPr>
          <w:rFonts w:ascii="Calibri" w:hAnsi="Calibri" w:cs="Calibri"/>
        </w:rPr>
        <w:t xml:space="preserve"> en la tabla.</w:t>
      </w:r>
    </w:p>
    <w:p w14:paraId="16C8CDD3" w14:textId="77777777" w:rsidR="00C335CA" w:rsidRPr="00C335CA" w:rsidRDefault="00C335CA" w:rsidP="00C335CA">
      <w:pPr>
        <w:pStyle w:val="Prrafodelista"/>
        <w:spacing w:after="160" w:line="259" w:lineRule="auto"/>
        <w:ind w:left="1776"/>
        <w:jc w:val="both"/>
        <w:rPr>
          <w:rFonts w:ascii="Calibri" w:hAnsi="Calibri" w:cs="Calibri"/>
        </w:rPr>
      </w:pPr>
    </w:p>
    <w:p w14:paraId="0E797F90" w14:textId="65A2F107"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Eliminar Clientes:</w:t>
      </w:r>
    </w:p>
    <w:p w14:paraId="5F44EE0F" w14:textId="0015A87E" w:rsidR="00BD3007" w:rsidRDefault="00BD3007" w:rsidP="00C335CA">
      <w:pPr>
        <w:pStyle w:val="Prrafodelista"/>
        <w:numPr>
          <w:ilvl w:val="0"/>
          <w:numId w:val="447"/>
        </w:numPr>
        <w:spacing w:after="160" w:line="259" w:lineRule="auto"/>
        <w:jc w:val="both"/>
        <w:rPr>
          <w:rFonts w:ascii="Calibri" w:hAnsi="Calibri" w:cs="Calibri"/>
        </w:rPr>
      </w:pPr>
      <w:r w:rsidRPr="00C335CA">
        <w:rPr>
          <w:rFonts w:ascii="Calibri" w:hAnsi="Calibri" w:cs="Calibri"/>
        </w:rPr>
        <w:t>Elimina un</w:t>
      </w:r>
      <w:r w:rsidR="00C335CA">
        <w:rPr>
          <w:rFonts w:ascii="Calibri" w:hAnsi="Calibri" w:cs="Calibri"/>
        </w:rPr>
        <w:t xml:space="preserve"> cliente</w:t>
      </w:r>
      <w:r w:rsidRPr="00C335CA">
        <w:rPr>
          <w:rFonts w:ascii="Calibri" w:hAnsi="Calibri" w:cs="Calibri"/>
        </w:rPr>
        <w:t xml:space="preserve"> seleccionad</w:t>
      </w:r>
      <w:r w:rsidR="00C335CA">
        <w:rPr>
          <w:rFonts w:ascii="Calibri" w:hAnsi="Calibri" w:cs="Calibri"/>
        </w:rPr>
        <w:t>o</w:t>
      </w:r>
      <w:r w:rsidRPr="00C335CA">
        <w:rPr>
          <w:rFonts w:ascii="Calibri" w:hAnsi="Calibri" w:cs="Calibri"/>
        </w:rPr>
        <w:t xml:space="preserve"> de la tabla y de la base de datos tras confirmación.</w:t>
      </w:r>
    </w:p>
    <w:p w14:paraId="2328D05F" w14:textId="77777777" w:rsidR="00C335CA" w:rsidRPr="00C335CA" w:rsidRDefault="00C335CA" w:rsidP="00C335CA">
      <w:pPr>
        <w:pStyle w:val="Prrafodelista"/>
        <w:spacing w:after="160" w:line="259" w:lineRule="auto"/>
        <w:ind w:left="1776"/>
        <w:jc w:val="both"/>
        <w:rPr>
          <w:rFonts w:ascii="Calibri" w:hAnsi="Calibri" w:cs="Calibri"/>
        </w:rPr>
      </w:pPr>
    </w:p>
    <w:p w14:paraId="726DB02E"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Búsqueda y filtrado:</w:t>
      </w:r>
    </w:p>
    <w:p w14:paraId="750CC2C7" w14:textId="77162EE3" w:rsidR="00BD3007" w:rsidRPr="0018290D" w:rsidRDefault="00BD3007" w:rsidP="00C335CA">
      <w:pPr>
        <w:pStyle w:val="Prrafodelista"/>
        <w:numPr>
          <w:ilvl w:val="0"/>
          <w:numId w:val="447"/>
        </w:numPr>
      </w:pPr>
      <w:r w:rsidRPr="0018290D">
        <w:t xml:space="preserve">Ofrece opciones para buscar </w:t>
      </w:r>
      <w:r w:rsidR="00C335CA">
        <w:t>clientes</w:t>
      </w:r>
      <w:r w:rsidRPr="0018290D">
        <w:t xml:space="preserve"> por diferentes criterios.</w:t>
      </w:r>
    </w:p>
    <w:p w14:paraId="0599460E" w14:textId="77777777" w:rsidR="00BD3007" w:rsidRDefault="00BD3007" w:rsidP="00C335CA">
      <w:pPr>
        <w:pStyle w:val="Prrafodelista"/>
        <w:numPr>
          <w:ilvl w:val="0"/>
          <w:numId w:val="447"/>
        </w:numPr>
      </w:pPr>
      <w:r w:rsidRPr="0018290D">
        <w:t>Filtra la tabla mostrando solo los resultados relevantes.</w:t>
      </w:r>
    </w:p>
    <w:p w14:paraId="64214101" w14:textId="77777777" w:rsidR="00BD3007" w:rsidRPr="00991D64" w:rsidRDefault="00BD3007" w:rsidP="00BD3007">
      <w:pPr>
        <w:pStyle w:val="Prrafodelista"/>
        <w:ind w:left="1428"/>
      </w:pPr>
    </w:p>
    <w:p w14:paraId="6AC7ACDC" w14:textId="77777777" w:rsidR="00BD3007" w:rsidRPr="00C335CA" w:rsidRDefault="00BD3007" w:rsidP="00C335CA">
      <w:pPr>
        <w:pStyle w:val="Prrafodelista"/>
        <w:numPr>
          <w:ilvl w:val="0"/>
          <w:numId w:val="449"/>
        </w:numPr>
        <w:spacing w:after="160" w:line="259" w:lineRule="auto"/>
        <w:jc w:val="both"/>
        <w:rPr>
          <w:rFonts w:ascii="Calibri" w:hAnsi="Calibri" w:cs="Calibri"/>
        </w:rPr>
      </w:pPr>
      <w:r w:rsidRPr="00C335CA">
        <w:rPr>
          <w:rFonts w:ascii="Calibri" w:hAnsi="Calibri" w:cs="Calibri"/>
          <w:b/>
          <w:bCs/>
        </w:rPr>
        <w:t>Exportar a Excel:</w:t>
      </w:r>
    </w:p>
    <w:p w14:paraId="093F6A89" w14:textId="77CC589E" w:rsidR="00BD3007" w:rsidRPr="00C335CA" w:rsidRDefault="00BD3007" w:rsidP="00C335CA">
      <w:pPr>
        <w:pStyle w:val="Prrafodelista"/>
        <w:numPr>
          <w:ilvl w:val="0"/>
          <w:numId w:val="450"/>
        </w:numPr>
        <w:spacing w:after="160" w:line="259" w:lineRule="auto"/>
        <w:jc w:val="both"/>
        <w:rPr>
          <w:rFonts w:ascii="Calibri" w:hAnsi="Calibri" w:cs="Calibri"/>
        </w:rPr>
      </w:pPr>
      <w:r w:rsidRPr="00C335CA">
        <w:rPr>
          <w:rFonts w:ascii="Calibri" w:hAnsi="Calibri" w:cs="Calibri"/>
        </w:rPr>
        <w:t>Genera un archivo Excel con los datos visibles de la tabla de clientes.</w:t>
      </w:r>
    </w:p>
    <w:p w14:paraId="60E6D1EC" w14:textId="77777777" w:rsidR="00BD3007" w:rsidRPr="00991D64" w:rsidRDefault="00BD3007" w:rsidP="00BD3007">
      <w:pPr>
        <w:pStyle w:val="Prrafodelista"/>
        <w:spacing w:after="160" w:line="259" w:lineRule="auto"/>
        <w:ind w:left="1440"/>
        <w:jc w:val="both"/>
        <w:rPr>
          <w:rFonts w:ascii="Calibri" w:hAnsi="Calibri" w:cs="Calibri"/>
        </w:rPr>
      </w:pPr>
    </w:p>
    <w:p w14:paraId="121047DE"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Visualización:</w:t>
      </w:r>
    </w:p>
    <w:p w14:paraId="15A1D02A" w14:textId="350A55F4" w:rsidR="00BD3007" w:rsidRPr="00C335CA" w:rsidRDefault="00BD3007" w:rsidP="00C335CA">
      <w:pPr>
        <w:pStyle w:val="Prrafodelista"/>
        <w:numPr>
          <w:ilvl w:val="0"/>
          <w:numId w:val="450"/>
        </w:numPr>
        <w:tabs>
          <w:tab w:val="left" w:pos="2388"/>
        </w:tabs>
        <w:spacing w:after="160" w:line="259" w:lineRule="auto"/>
        <w:jc w:val="both"/>
        <w:rPr>
          <w:rFonts w:ascii="Calibri" w:hAnsi="Calibri" w:cs="Calibri"/>
        </w:rPr>
      </w:pPr>
      <w:r w:rsidRPr="00C335CA">
        <w:rPr>
          <w:rFonts w:ascii="Calibri" w:hAnsi="Calibri" w:cs="Calibri"/>
        </w:rPr>
        <w:t>Muestra la información de los clientes en una tabla interactiva.</w:t>
      </w:r>
    </w:p>
    <w:p w14:paraId="7BBB9DCA" w14:textId="7FAA9235" w:rsidR="00BD3007" w:rsidRPr="00C335CA" w:rsidRDefault="00BD3007" w:rsidP="00C335CA">
      <w:pPr>
        <w:pStyle w:val="Prrafodelista"/>
        <w:numPr>
          <w:ilvl w:val="0"/>
          <w:numId w:val="450"/>
        </w:numPr>
        <w:tabs>
          <w:tab w:val="left" w:pos="2388"/>
        </w:tabs>
        <w:spacing w:after="160" w:line="259" w:lineRule="auto"/>
        <w:jc w:val="both"/>
        <w:rPr>
          <w:rFonts w:ascii="Calibri" w:hAnsi="Calibri" w:cs="Calibri"/>
        </w:rPr>
      </w:pPr>
      <w:r w:rsidRPr="00C335CA">
        <w:rPr>
          <w:rFonts w:ascii="Calibri" w:hAnsi="Calibri" w:cs="Calibri"/>
        </w:rPr>
        <w:t>Indica visualmente el estado de cada cliente (activo/inactivo).</w:t>
      </w:r>
    </w:p>
    <w:p w14:paraId="67A159F9" w14:textId="77777777" w:rsidR="00BD3007" w:rsidRPr="0018290D" w:rsidRDefault="00BD3007" w:rsidP="00BD3007">
      <w:pPr>
        <w:pStyle w:val="Prrafodelista"/>
        <w:tabs>
          <w:tab w:val="left" w:pos="2388"/>
        </w:tabs>
        <w:spacing w:after="160" w:line="259" w:lineRule="auto"/>
        <w:ind w:left="1440"/>
        <w:jc w:val="both"/>
        <w:rPr>
          <w:rFonts w:ascii="Calibri" w:hAnsi="Calibri" w:cs="Calibri"/>
        </w:rPr>
      </w:pPr>
    </w:p>
    <w:p w14:paraId="34058E95" w14:textId="77777777" w:rsidR="00BD3007" w:rsidRPr="00C335CA" w:rsidRDefault="00BD3007" w:rsidP="00C335CA">
      <w:pPr>
        <w:pStyle w:val="Prrafodelista"/>
        <w:numPr>
          <w:ilvl w:val="0"/>
          <w:numId w:val="449"/>
        </w:numPr>
        <w:tabs>
          <w:tab w:val="left" w:pos="2388"/>
        </w:tabs>
        <w:spacing w:after="160" w:line="259" w:lineRule="auto"/>
        <w:jc w:val="both"/>
        <w:rPr>
          <w:rFonts w:ascii="Calibri" w:hAnsi="Calibri" w:cs="Calibri"/>
          <w:b/>
          <w:bCs/>
        </w:rPr>
      </w:pPr>
      <w:r w:rsidRPr="00C335CA">
        <w:rPr>
          <w:rFonts w:ascii="Calibri" w:hAnsi="Calibri" w:cs="Calibri"/>
          <w:b/>
          <w:bCs/>
        </w:rPr>
        <w:t>Interacción con la tabla:</w:t>
      </w:r>
    </w:p>
    <w:p w14:paraId="543BBDE6" w14:textId="05D564CD" w:rsidR="00BD3007" w:rsidRPr="00C335CA" w:rsidRDefault="00BD3007" w:rsidP="00C335CA">
      <w:pPr>
        <w:pStyle w:val="Prrafodelista"/>
        <w:numPr>
          <w:ilvl w:val="0"/>
          <w:numId w:val="451"/>
        </w:numPr>
        <w:tabs>
          <w:tab w:val="left" w:pos="2388"/>
        </w:tabs>
        <w:spacing w:after="160" w:line="259" w:lineRule="auto"/>
        <w:jc w:val="both"/>
        <w:rPr>
          <w:rFonts w:ascii="Calibri" w:hAnsi="Calibri" w:cs="Calibri"/>
        </w:rPr>
      </w:pPr>
      <w:r w:rsidRPr="00C335CA">
        <w:rPr>
          <w:rFonts w:ascii="Calibri" w:hAnsi="Calibri" w:cs="Calibri"/>
        </w:rPr>
        <w:t>Permite seleccionar clientes para modificar o eliminación.</w:t>
      </w:r>
    </w:p>
    <w:p w14:paraId="12F0FD3E" w14:textId="321FB7A8" w:rsidR="00BD3007" w:rsidRDefault="00BD3007" w:rsidP="00C335CA">
      <w:pPr>
        <w:pStyle w:val="Prrafodelista"/>
        <w:numPr>
          <w:ilvl w:val="0"/>
          <w:numId w:val="451"/>
        </w:numPr>
        <w:tabs>
          <w:tab w:val="left" w:pos="2388"/>
        </w:tabs>
        <w:spacing w:after="160" w:line="259" w:lineRule="auto"/>
        <w:jc w:val="both"/>
        <w:rPr>
          <w:rFonts w:ascii="Calibri" w:hAnsi="Calibri" w:cs="Calibri"/>
        </w:rPr>
      </w:pPr>
      <w:r w:rsidRPr="00C335CA">
        <w:rPr>
          <w:rFonts w:ascii="Calibri" w:hAnsi="Calibri" w:cs="Calibri"/>
        </w:rPr>
        <w:t>Visualiza los detalles del cliente seleccionado en los campos de edición.</w:t>
      </w:r>
    </w:p>
    <w:p w14:paraId="4C07B9D3" w14:textId="77777777" w:rsidR="00B1168F" w:rsidRDefault="00B1168F" w:rsidP="00B1168F">
      <w:pPr>
        <w:tabs>
          <w:tab w:val="left" w:pos="2388"/>
        </w:tabs>
        <w:spacing w:after="160" w:line="259" w:lineRule="auto"/>
        <w:jc w:val="both"/>
        <w:rPr>
          <w:rFonts w:ascii="Calibri" w:hAnsi="Calibri" w:cs="Calibri"/>
        </w:rPr>
      </w:pPr>
    </w:p>
    <w:p w14:paraId="689416AE" w14:textId="77777777" w:rsidR="00B1168F" w:rsidRDefault="00B1168F" w:rsidP="00B1168F">
      <w:pPr>
        <w:tabs>
          <w:tab w:val="left" w:pos="2388"/>
        </w:tabs>
        <w:spacing w:after="160" w:line="259" w:lineRule="auto"/>
        <w:jc w:val="both"/>
        <w:rPr>
          <w:rFonts w:ascii="Calibri" w:hAnsi="Calibri" w:cs="Calibri"/>
        </w:rPr>
      </w:pPr>
    </w:p>
    <w:p w14:paraId="1B962FDE" w14:textId="77777777" w:rsidR="00B1168F" w:rsidRDefault="00B1168F" w:rsidP="00B1168F">
      <w:pPr>
        <w:tabs>
          <w:tab w:val="left" w:pos="2388"/>
        </w:tabs>
        <w:spacing w:after="160" w:line="259" w:lineRule="auto"/>
        <w:jc w:val="both"/>
        <w:rPr>
          <w:rFonts w:ascii="Calibri" w:hAnsi="Calibri" w:cs="Calibri"/>
        </w:rPr>
      </w:pPr>
    </w:p>
    <w:p w14:paraId="6C9C4978" w14:textId="77777777" w:rsidR="00B1168F" w:rsidRDefault="00B1168F" w:rsidP="00B1168F">
      <w:pPr>
        <w:tabs>
          <w:tab w:val="left" w:pos="2388"/>
        </w:tabs>
        <w:spacing w:after="160" w:line="259" w:lineRule="auto"/>
        <w:jc w:val="both"/>
        <w:rPr>
          <w:rFonts w:ascii="Calibri" w:hAnsi="Calibri" w:cs="Calibri"/>
        </w:rPr>
      </w:pPr>
    </w:p>
    <w:p w14:paraId="2CFB72DC" w14:textId="77777777" w:rsidR="00B1168F" w:rsidRDefault="00B1168F" w:rsidP="00B1168F">
      <w:pPr>
        <w:tabs>
          <w:tab w:val="left" w:pos="2388"/>
        </w:tabs>
        <w:spacing w:after="160" w:line="259" w:lineRule="auto"/>
        <w:jc w:val="both"/>
        <w:rPr>
          <w:rFonts w:ascii="Calibri" w:hAnsi="Calibri" w:cs="Calibri"/>
        </w:rPr>
      </w:pPr>
    </w:p>
    <w:p w14:paraId="667A8815" w14:textId="77777777" w:rsidR="00B1168F" w:rsidRDefault="00B1168F" w:rsidP="00B1168F">
      <w:pPr>
        <w:tabs>
          <w:tab w:val="left" w:pos="2388"/>
        </w:tabs>
        <w:spacing w:after="160" w:line="259" w:lineRule="auto"/>
        <w:jc w:val="both"/>
        <w:rPr>
          <w:rFonts w:ascii="Calibri" w:hAnsi="Calibri" w:cs="Calibri"/>
        </w:rPr>
      </w:pPr>
    </w:p>
    <w:p w14:paraId="3A0B1737" w14:textId="3A9532C6" w:rsidR="00B1168F" w:rsidRDefault="00B1168F" w:rsidP="00B1168F">
      <w:pPr>
        <w:pStyle w:val="Ttulo3"/>
        <w:jc w:val="center"/>
        <w:rPr>
          <w:rFonts w:ascii="Calibri" w:hAnsi="Calibri" w:cs="Calibri"/>
          <w:color w:val="000000" w:themeColor="text1"/>
          <w:sz w:val="24"/>
          <w:szCs w:val="24"/>
        </w:rPr>
      </w:pPr>
      <w:bookmarkStart w:id="162" w:name="_Toc186476328"/>
      <w:bookmarkStart w:id="163" w:name="_Toc186813338"/>
      <w:bookmarkStart w:id="164" w:name="_Toc187165742"/>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 cliente</w:t>
      </w:r>
      <w:bookmarkEnd w:id="162"/>
      <w:bookmarkEnd w:id="163"/>
      <w:bookmarkEnd w:id="164"/>
    </w:p>
    <w:p w14:paraId="3CE1A4CF" w14:textId="77777777" w:rsidR="00B1168F" w:rsidRPr="00B1168F" w:rsidRDefault="00B1168F" w:rsidP="00B1168F"/>
    <w:p w14:paraId="319F6DB1" w14:textId="77777777" w:rsidR="00B1168F" w:rsidRDefault="00B1168F" w:rsidP="00B1168F">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4C3FED60" w14:textId="77777777" w:rsidR="00B1168F" w:rsidRPr="0065367D" w:rsidRDefault="00B1168F" w:rsidP="00B1168F">
      <w:pPr>
        <w:tabs>
          <w:tab w:val="left" w:pos="2388"/>
        </w:tabs>
        <w:jc w:val="both"/>
        <w:rPr>
          <w:rFonts w:ascii="Calibri" w:hAnsi="Calibri" w:cs="Calibri"/>
        </w:rPr>
      </w:pPr>
      <w:r w:rsidRPr="0065367D">
        <w:rPr>
          <w:rFonts w:ascii="Calibri" w:hAnsi="Calibri" w:cs="Calibri"/>
        </w:rPr>
        <w:t>Para registrar un n</w:t>
      </w:r>
      <w:r>
        <w:rPr>
          <w:rFonts w:ascii="Calibri" w:hAnsi="Calibri" w:cs="Calibri"/>
        </w:rPr>
        <w:t>uevo transportista</w:t>
      </w:r>
      <w:r w:rsidRPr="0065367D">
        <w:rPr>
          <w:rFonts w:ascii="Calibri" w:hAnsi="Calibri" w:cs="Calibri"/>
        </w:rPr>
        <w:t>:</w:t>
      </w:r>
    </w:p>
    <w:p w14:paraId="4B82600E" w14:textId="77777777" w:rsidR="00B1168F" w:rsidRPr="00576634" w:rsidRDefault="00B1168F" w:rsidP="00B1168F">
      <w:pPr>
        <w:pStyle w:val="Prrafodelista"/>
        <w:numPr>
          <w:ilvl w:val="0"/>
          <w:numId w:val="452"/>
        </w:numPr>
        <w:tabs>
          <w:tab w:val="left" w:pos="2388"/>
        </w:tabs>
        <w:spacing w:after="160" w:line="259" w:lineRule="auto"/>
        <w:jc w:val="both"/>
        <w:rPr>
          <w:rFonts w:ascii="Calibri" w:hAnsi="Calibri" w:cs="Calibri"/>
        </w:rPr>
      </w:pPr>
      <w:r w:rsidRPr="00576634">
        <w:rPr>
          <w:rFonts w:ascii="Calibri" w:hAnsi="Calibri" w:cs="Calibri"/>
        </w:rPr>
        <w:t>Complete todos los campos obligatorios:</w:t>
      </w:r>
    </w:p>
    <w:p w14:paraId="63ABCD4E" w14:textId="77777777" w:rsidR="00B1168F" w:rsidRPr="00D042AF" w:rsidRDefault="00B1168F" w:rsidP="00B1168F">
      <w:pPr>
        <w:pStyle w:val="Prrafodelista"/>
        <w:numPr>
          <w:ilvl w:val="1"/>
          <w:numId w:val="365"/>
        </w:numPr>
        <w:rPr>
          <w:rFonts w:ascii="Calibri" w:hAnsi="Calibri" w:cs="Calibri"/>
        </w:rPr>
      </w:pPr>
      <w:r w:rsidRPr="00D042AF">
        <w:rPr>
          <w:rFonts w:ascii="Calibri" w:hAnsi="Calibri" w:cs="Calibri"/>
        </w:rPr>
        <w:t>Nombre</w:t>
      </w:r>
      <w:r>
        <w:rPr>
          <w:rFonts w:ascii="Calibri" w:hAnsi="Calibri" w:cs="Calibri"/>
        </w:rPr>
        <w:t>s</w:t>
      </w:r>
    </w:p>
    <w:p w14:paraId="50F00978" w14:textId="77777777" w:rsidR="00B1168F" w:rsidRDefault="00B1168F" w:rsidP="00B1168F">
      <w:pPr>
        <w:pStyle w:val="Prrafodelista"/>
        <w:numPr>
          <w:ilvl w:val="1"/>
          <w:numId w:val="365"/>
        </w:numPr>
        <w:rPr>
          <w:rFonts w:ascii="Calibri" w:hAnsi="Calibri" w:cs="Calibri"/>
        </w:rPr>
      </w:pPr>
      <w:r>
        <w:rPr>
          <w:rFonts w:ascii="Calibri" w:hAnsi="Calibri" w:cs="Calibri"/>
        </w:rPr>
        <w:t>Apellidos</w:t>
      </w:r>
    </w:p>
    <w:p w14:paraId="23A81C28" w14:textId="77777777" w:rsidR="00B1168F" w:rsidRPr="002F11AF" w:rsidRDefault="00B1168F" w:rsidP="00B1168F">
      <w:pPr>
        <w:pStyle w:val="Prrafodelista"/>
        <w:numPr>
          <w:ilvl w:val="1"/>
          <w:numId w:val="365"/>
        </w:numPr>
        <w:rPr>
          <w:rFonts w:ascii="Calibri" w:hAnsi="Calibri" w:cs="Calibri"/>
        </w:rPr>
      </w:pPr>
      <w:r>
        <w:rPr>
          <w:rFonts w:ascii="Calibri" w:hAnsi="Calibri" w:cs="Calibri"/>
        </w:rPr>
        <w:t>Cédula</w:t>
      </w:r>
    </w:p>
    <w:p w14:paraId="034D0307" w14:textId="77777777" w:rsidR="00B1168F" w:rsidRPr="00D042AF" w:rsidRDefault="00B1168F" w:rsidP="00B1168F">
      <w:pPr>
        <w:pStyle w:val="Prrafodelista"/>
        <w:numPr>
          <w:ilvl w:val="1"/>
          <w:numId w:val="365"/>
        </w:numPr>
        <w:rPr>
          <w:rFonts w:ascii="Calibri" w:hAnsi="Calibri" w:cs="Calibri"/>
        </w:rPr>
      </w:pPr>
      <w:r>
        <w:rPr>
          <w:rFonts w:ascii="Calibri" w:hAnsi="Calibri" w:cs="Calibri"/>
        </w:rPr>
        <w:t xml:space="preserve">Teléfono </w:t>
      </w:r>
    </w:p>
    <w:p w14:paraId="3C79C483" w14:textId="77777777" w:rsidR="00B1168F" w:rsidRDefault="00B1168F" w:rsidP="00B1168F">
      <w:pPr>
        <w:pStyle w:val="Prrafodelista"/>
        <w:numPr>
          <w:ilvl w:val="1"/>
          <w:numId w:val="365"/>
        </w:numPr>
        <w:rPr>
          <w:rFonts w:ascii="Calibri" w:hAnsi="Calibri" w:cs="Calibri"/>
        </w:rPr>
      </w:pPr>
      <w:r>
        <w:rPr>
          <w:rFonts w:ascii="Calibri" w:hAnsi="Calibri" w:cs="Calibri"/>
        </w:rPr>
        <w:t xml:space="preserve">Correo electrónico </w:t>
      </w:r>
    </w:p>
    <w:p w14:paraId="6507FCCF" w14:textId="77777777" w:rsidR="00B1168F" w:rsidRPr="007B013E" w:rsidRDefault="00B1168F" w:rsidP="00B1168F">
      <w:pPr>
        <w:pStyle w:val="Prrafodelista"/>
        <w:numPr>
          <w:ilvl w:val="0"/>
          <w:numId w:val="365"/>
        </w:numPr>
        <w:tabs>
          <w:tab w:val="left" w:pos="2388"/>
        </w:tabs>
        <w:spacing w:after="160" w:line="259" w:lineRule="auto"/>
        <w:jc w:val="both"/>
        <w:rPr>
          <w:rFonts w:ascii="Calibri" w:hAnsi="Calibri" w:cs="Calibri"/>
        </w:rPr>
      </w:pPr>
      <w:r w:rsidRPr="00B97114">
        <w:rPr>
          <w:rFonts w:ascii="Calibri" w:hAnsi="Calibri" w:cs="Calibri"/>
        </w:rPr>
        <w:t>Seleccione un Estado</w:t>
      </w:r>
    </w:p>
    <w:p w14:paraId="7E7A6CE8" w14:textId="77777777" w:rsidR="00B1168F" w:rsidRPr="0065367D" w:rsidRDefault="00B1168F" w:rsidP="00B1168F">
      <w:pPr>
        <w:pStyle w:val="Prrafodelista"/>
        <w:tabs>
          <w:tab w:val="left" w:pos="2388"/>
        </w:tabs>
        <w:ind w:left="1068"/>
        <w:jc w:val="both"/>
        <w:rPr>
          <w:rFonts w:ascii="Calibri" w:hAnsi="Calibri" w:cs="Calibri"/>
        </w:rPr>
      </w:pPr>
    </w:p>
    <w:p w14:paraId="39B10D12" w14:textId="77777777" w:rsidR="00B1168F" w:rsidRPr="00B1168F" w:rsidRDefault="00B1168F" w:rsidP="00B1168F">
      <w:pPr>
        <w:pStyle w:val="Prrafodelista"/>
        <w:numPr>
          <w:ilvl w:val="0"/>
          <w:numId w:val="452"/>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584F5111" w14:textId="77777777" w:rsidR="00B1168F" w:rsidRDefault="00B1168F" w:rsidP="00B1168F">
      <w:pPr>
        <w:tabs>
          <w:tab w:val="left" w:pos="2388"/>
        </w:tabs>
        <w:jc w:val="both"/>
        <w:rPr>
          <w:rFonts w:ascii="Calibri" w:hAnsi="Calibri" w:cs="Calibri"/>
          <w:b/>
          <w:bCs/>
        </w:rPr>
      </w:pPr>
      <w:r w:rsidRPr="0065367D">
        <w:rPr>
          <w:rFonts w:ascii="Calibri" w:hAnsi="Calibri" w:cs="Calibri"/>
          <w:b/>
          <w:bCs/>
        </w:rPr>
        <w:t>Ejemplo correcto:</w:t>
      </w:r>
    </w:p>
    <w:p w14:paraId="75E5D7BB" w14:textId="000A97C4"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D9229FB" w14:textId="505CF1B7"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3B613E34" w14:textId="0D1312A8"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1C9C1753" w14:textId="418FE078"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2B379B1A" w14:textId="2172DD85" w:rsidR="00B1168F" w:rsidRPr="00B866B0"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46" w:history="1">
        <w:r w:rsidRPr="00EA6F9C">
          <w:rPr>
            <w:rStyle w:val="Hipervnculo"/>
            <w:rFonts w:ascii="Calibri" w:hAnsi="Calibri" w:cs="Calibri"/>
          </w:rPr>
          <w:t>javierito@gmail.com</w:t>
        </w:r>
      </w:hyperlink>
    </w:p>
    <w:p w14:paraId="0C8804BD" w14:textId="77777777" w:rsidR="00B1168F" w:rsidRPr="009266A4" w:rsidRDefault="00B1168F" w:rsidP="00B1168F">
      <w:pPr>
        <w:pStyle w:val="Prrafodelista"/>
        <w:numPr>
          <w:ilvl w:val="0"/>
          <w:numId w:val="368"/>
        </w:numPr>
        <w:tabs>
          <w:tab w:val="left" w:pos="4932"/>
        </w:tabs>
        <w:jc w:val="both"/>
        <w:rPr>
          <w:rFonts w:ascii="Calibri" w:hAnsi="Calibri" w:cs="Calibri"/>
        </w:rPr>
      </w:pPr>
      <w:r>
        <w:rPr>
          <w:rFonts w:ascii="Calibri" w:hAnsi="Calibri" w:cs="Calibri"/>
        </w:rPr>
        <w:t>Estado: Activo</w:t>
      </w:r>
    </w:p>
    <w:p w14:paraId="592A89CB" w14:textId="77777777" w:rsidR="00B1168F" w:rsidRPr="0065367D" w:rsidRDefault="00B1168F" w:rsidP="00B1168F">
      <w:pPr>
        <w:tabs>
          <w:tab w:val="left" w:pos="2388"/>
        </w:tabs>
        <w:jc w:val="both"/>
        <w:rPr>
          <w:rFonts w:ascii="Calibri" w:hAnsi="Calibri" w:cs="Calibri"/>
          <w:b/>
          <w:bCs/>
        </w:rPr>
      </w:pPr>
    </w:p>
    <w:p w14:paraId="4FF5275B" w14:textId="62E332BA" w:rsidR="00B1168F" w:rsidRPr="007671FF" w:rsidRDefault="00B1168F" w:rsidP="00B1168F">
      <w:pPr>
        <w:tabs>
          <w:tab w:val="left" w:pos="2388"/>
        </w:tabs>
        <w:jc w:val="both"/>
        <w:rPr>
          <w:rFonts w:ascii="Calibri" w:hAnsi="Calibri" w:cs="Calibri"/>
          <w:b/>
          <w:bCs/>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B97114">
        <w:rPr>
          <w:rFonts w:ascii="Calibri" w:hAnsi="Calibri" w:cs="Calibri"/>
        </w:rPr>
        <w:t>E</w:t>
      </w:r>
      <w:r>
        <w:rPr>
          <w:rFonts w:ascii="Calibri" w:hAnsi="Calibri" w:cs="Calibri"/>
        </w:rPr>
        <w:t>l cliente</w:t>
      </w:r>
      <w:r w:rsidRPr="00B97114">
        <w:rPr>
          <w:rFonts w:ascii="Calibri" w:hAnsi="Calibri" w:cs="Calibri"/>
        </w:rPr>
        <w:t xml:space="preserve"> fue registrado correctamente. </w:t>
      </w:r>
      <w:r w:rsidRPr="0065367D">
        <w:rPr>
          <w:rFonts w:ascii="Calibri" w:hAnsi="Calibri" w:cs="Calibri"/>
        </w:rPr>
        <w:t>".</w:t>
      </w:r>
    </w:p>
    <w:p w14:paraId="0AF3BC82" w14:textId="77777777" w:rsidR="00B1168F" w:rsidRDefault="00B1168F" w:rsidP="00B1168F">
      <w:pPr>
        <w:rPr>
          <w:rFonts w:ascii="Calibri" w:hAnsi="Calibri" w:cs="Calibri"/>
        </w:rPr>
      </w:pPr>
    </w:p>
    <w:p w14:paraId="439370A9" w14:textId="77777777" w:rsidR="00B1168F" w:rsidRDefault="00B1168F" w:rsidP="00B1168F">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0A55EE65" w14:textId="77777777" w:rsidR="00B1168F" w:rsidRDefault="00B1168F" w:rsidP="00B1168F">
      <w:pPr>
        <w:jc w:val="both"/>
        <w:rPr>
          <w:rFonts w:ascii="Calibri" w:hAnsi="Calibri" w:cs="Calibri"/>
          <w:b/>
          <w:bCs/>
        </w:rPr>
      </w:pPr>
    </w:p>
    <w:p w14:paraId="1DA75ADB" w14:textId="77777777" w:rsidR="00B1168F" w:rsidRDefault="00B1168F" w:rsidP="00B1168F">
      <w:pPr>
        <w:jc w:val="both"/>
        <w:rPr>
          <w:rFonts w:ascii="Calibri" w:hAnsi="Calibri" w:cs="Calibri"/>
        </w:rPr>
      </w:pPr>
      <w:r w:rsidRPr="00317ADC">
        <w:rPr>
          <w:rFonts w:ascii="Calibri" w:hAnsi="Calibri" w:cs="Calibri"/>
        </w:rPr>
        <w:t>¿Qué paso?</w:t>
      </w:r>
    </w:p>
    <w:p w14:paraId="385545F2" w14:textId="52E5AE37" w:rsidR="00B1168F" w:rsidRDefault="00B1168F" w:rsidP="00B1168F">
      <w:pPr>
        <w:jc w:val="both"/>
        <w:rPr>
          <w:rFonts w:ascii="Calibri" w:hAnsi="Calibri" w:cs="Calibri"/>
        </w:rPr>
      </w:pPr>
      <w:r>
        <w:rPr>
          <w:rFonts w:ascii="Calibri" w:hAnsi="Calibri" w:cs="Calibri"/>
        </w:rPr>
        <w:t>Usted i</w:t>
      </w:r>
      <w:r w:rsidRPr="00317ADC">
        <w:rPr>
          <w:rFonts w:ascii="Calibri" w:hAnsi="Calibri" w:cs="Calibri"/>
        </w:rPr>
        <w:t xml:space="preserve">ntento registrar un </w:t>
      </w:r>
      <w:r>
        <w:rPr>
          <w:rFonts w:ascii="Calibri" w:hAnsi="Calibri" w:cs="Calibri"/>
        </w:rPr>
        <w:t xml:space="preserve">cliente </w:t>
      </w:r>
      <w:r w:rsidRPr="00317ADC">
        <w:rPr>
          <w:rFonts w:ascii="Calibri" w:hAnsi="Calibri" w:cs="Calibri"/>
        </w:rPr>
        <w:t>con campos vacíos.</w:t>
      </w:r>
    </w:p>
    <w:p w14:paraId="3A692C35"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6FD1B82E" w14:textId="77777777" w:rsidR="00B1168F" w:rsidRPr="00B84A0E" w:rsidRDefault="00B1168F" w:rsidP="00B1168F">
      <w:pPr>
        <w:pStyle w:val="Prrafodelista"/>
        <w:numPr>
          <w:ilvl w:val="0"/>
          <w:numId w:val="453"/>
        </w:numPr>
        <w:tabs>
          <w:tab w:val="left" w:pos="2388"/>
        </w:tabs>
        <w:spacing w:after="160" w:line="259" w:lineRule="auto"/>
        <w:jc w:val="both"/>
        <w:rPr>
          <w:rFonts w:ascii="Calibri" w:hAnsi="Calibri" w:cs="Calibri"/>
        </w:rPr>
      </w:pPr>
      <w:r w:rsidRPr="00B84A0E">
        <w:rPr>
          <w:rFonts w:ascii="Calibri" w:hAnsi="Calibri" w:cs="Calibri"/>
        </w:rPr>
        <w:t>Complete todos los campos menos el campo de</w:t>
      </w:r>
      <w:r>
        <w:rPr>
          <w:rFonts w:ascii="Calibri" w:hAnsi="Calibri" w:cs="Calibri"/>
        </w:rPr>
        <w:t xml:space="preserve"> apellidos</w:t>
      </w:r>
      <w:r w:rsidRPr="00B84A0E">
        <w:rPr>
          <w:rFonts w:ascii="Calibri" w:hAnsi="Calibri" w:cs="Calibri"/>
        </w:rPr>
        <w:t>:</w:t>
      </w:r>
    </w:p>
    <w:p w14:paraId="0201BF67"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Nombres: Javier Mateo</w:t>
      </w:r>
    </w:p>
    <w:p w14:paraId="18188153" w14:textId="02C1D8C5"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 xml:space="preserve">Apellidos: </w:t>
      </w:r>
    </w:p>
    <w:p w14:paraId="7F261BC0"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Cédula: 0987654321</w:t>
      </w:r>
    </w:p>
    <w:p w14:paraId="74039A58"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Teléfono: 09123345678</w:t>
      </w:r>
    </w:p>
    <w:p w14:paraId="49451D13"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 xml:space="preserve">Correo electrónico: </w:t>
      </w:r>
      <w:hyperlink r:id="rId47" w:history="1">
        <w:r w:rsidRPr="00B1168F">
          <w:rPr>
            <w:rStyle w:val="Hipervnculo"/>
            <w:rFonts w:ascii="Calibri" w:hAnsi="Calibri" w:cs="Calibri"/>
          </w:rPr>
          <w:t>javierito@gmail.com</w:t>
        </w:r>
      </w:hyperlink>
    </w:p>
    <w:p w14:paraId="7B794C86" w14:textId="77777777" w:rsidR="00B1168F" w:rsidRPr="00B1168F" w:rsidRDefault="00B1168F" w:rsidP="00B1168F">
      <w:pPr>
        <w:pStyle w:val="Prrafodelista"/>
        <w:numPr>
          <w:ilvl w:val="0"/>
          <w:numId w:val="455"/>
        </w:numPr>
        <w:tabs>
          <w:tab w:val="left" w:pos="4932"/>
        </w:tabs>
        <w:jc w:val="both"/>
        <w:rPr>
          <w:rFonts w:ascii="Calibri" w:hAnsi="Calibri" w:cs="Calibri"/>
        </w:rPr>
      </w:pPr>
      <w:r w:rsidRPr="00B1168F">
        <w:rPr>
          <w:rFonts w:ascii="Calibri" w:hAnsi="Calibri" w:cs="Calibri"/>
        </w:rPr>
        <w:t>Estado: Activo</w:t>
      </w:r>
    </w:p>
    <w:p w14:paraId="6B2B590D" w14:textId="77777777" w:rsidR="00B1168F" w:rsidRDefault="00B1168F" w:rsidP="00B1168F">
      <w:pPr>
        <w:pStyle w:val="Prrafodelista"/>
        <w:ind w:left="1428"/>
        <w:jc w:val="both"/>
        <w:rPr>
          <w:rFonts w:ascii="Calibri" w:hAnsi="Calibri" w:cs="Calibri"/>
        </w:rPr>
      </w:pPr>
    </w:p>
    <w:p w14:paraId="79044573" w14:textId="77777777" w:rsidR="00B1168F" w:rsidRPr="00B1168F" w:rsidRDefault="00B1168F" w:rsidP="00B1168F">
      <w:pPr>
        <w:pStyle w:val="Prrafodelista"/>
        <w:numPr>
          <w:ilvl w:val="0"/>
          <w:numId w:val="453"/>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33E94530" w14:textId="104C2095"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w:t>
      </w:r>
      <w:r w:rsidRPr="00317ADC">
        <w:rPr>
          <w:rFonts w:ascii="Calibri" w:hAnsi="Calibri" w:cs="Calibri"/>
        </w:rPr>
        <w:t xml:space="preserve">del </w:t>
      </w:r>
      <w:r>
        <w:rPr>
          <w:rFonts w:ascii="Calibri" w:hAnsi="Calibri" w:cs="Calibri"/>
        </w:rPr>
        <w:t>cliente</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7101862" w14:textId="77777777" w:rsidR="00B1168F" w:rsidRDefault="00B1168F" w:rsidP="00B1168F">
      <w:pPr>
        <w:jc w:val="both"/>
        <w:rPr>
          <w:rFonts w:ascii="Calibri" w:hAnsi="Calibri" w:cs="Calibri"/>
        </w:rPr>
      </w:pPr>
    </w:p>
    <w:p w14:paraId="5F842830" w14:textId="77777777" w:rsidR="00B1168F" w:rsidRDefault="00B1168F" w:rsidP="00B1168F">
      <w:pPr>
        <w:jc w:val="both"/>
        <w:rPr>
          <w:rFonts w:ascii="Calibri" w:hAnsi="Calibri" w:cs="Calibri"/>
        </w:rPr>
      </w:pPr>
    </w:p>
    <w:p w14:paraId="6C06A94E" w14:textId="77777777" w:rsidR="00B1168F" w:rsidRDefault="00B1168F" w:rsidP="00B1168F">
      <w:pPr>
        <w:jc w:val="both"/>
        <w:rPr>
          <w:rFonts w:ascii="Calibri" w:hAnsi="Calibri" w:cs="Calibri"/>
        </w:rPr>
      </w:pPr>
    </w:p>
    <w:p w14:paraId="5699F671" w14:textId="77777777" w:rsidR="00B1168F" w:rsidRDefault="00B1168F" w:rsidP="00B1168F">
      <w:pPr>
        <w:jc w:val="both"/>
        <w:rPr>
          <w:rFonts w:ascii="Calibri" w:hAnsi="Calibri" w:cs="Calibri"/>
        </w:rPr>
      </w:pPr>
    </w:p>
    <w:p w14:paraId="09835487" w14:textId="77777777" w:rsidR="00B1168F" w:rsidRDefault="00B1168F" w:rsidP="00B1168F">
      <w:pPr>
        <w:jc w:val="both"/>
        <w:rPr>
          <w:rFonts w:ascii="Calibri" w:hAnsi="Calibri" w:cs="Calibri"/>
        </w:rPr>
      </w:pPr>
    </w:p>
    <w:p w14:paraId="723E8D7A" w14:textId="77777777" w:rsidR="00B1168F" w:rsidRDefault="00B1168F" w:rsidP="00B1168F">
      <w:pPr>
        <w:jc w:val="both"/>
        <w:rPr>
          <w:rFonts w:ascii="Calibri" w:hAnsi="Calibri" w:cs="Calibri"/>
        </w:rPr>
      </w:pPr>
    </w:p>
    <w:p w14:paraId="2DBFEAE0" w14:textId="77777777" w:rsidR="00B1168F" w:rsidRDefault="00B1168F" w:rsidP="00B1168F">
      <w:pPr>
        <w:jc w:val="both"/>
        <w:rPr>
          <w:rFonts w:ascii="Calibri" w:hAnsi="Calibri" w:cs="Calibri"/>
        </w:rPr>
      </w:pPr>
    </w:p>
    <w:p w14:paraId="6B903679" w14:textId="77777777" w:rsidR="00B1168F" w:rsidRDefault="00B1168F" w:rsidP="00B1168F">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"Nombre</w:t>
      </w:r>
      <w:r>
        <w:rPr>
          <w:rFonts w:ascii="Calibri" w:hAnsi="Calibri" w:cs="Calibri"/>
          <w:b/>
          <w:bCs/>
        </w:rPr>
        <w:t>s</w:t>
      </w:r>
      <w:r w:rsidRPr="00733A3E">
        <w:rPr>
          <w:rFonts w:ascii="Calibri" w:hAnsi="Calibri" w:cs="Calibri"/>
          <w:b/>
          <w:bCs/>
        </w:rPr>
        <w:t>")</w:t>
      </w:r>
    </w:p>
    <w:p w14:paraId="1686AF9A" w14:textId="77777777" w:rsidR="00B1168F" w:rsidRDefault="00B1168F" w:rsidP="00B1168F">
      <w:pPr>
        <w:jc w:val="both"/>
        <w:rPr>
          <w:rFonts w:ascii="Calibri" w:hAnsi="Calibri" w:cs="Calibri"/>
          <w:b/>
          <w:bCs/>
        </w:rPr>
      </w:pPr>
    </w:p>
    <w:p w14:paraId="480B734C" w14:textId="77777777" w:rsidR="00B1168F" w:rsidRDefault="00B1168F" w:rsidP="00B1168F">
      <w:pPr>
        <w:jc w:val="both"/>
        <w:rPr>
          <w:rFonts w:ascii="Calibri" w:hAnsi="Calibri" w:cs="Calibri"/>
        </w:rPr>
      </w:pPr>
      <w:r w:rsidRPr="00317ADC">
        <w:rPr>
          <w:rFonts w:ascii="Calibri" w:hAnsi="Calibri" w:cs="Calibri"/>
        </w:rPr>
        <w:t>¿Qué paso?</w:t>
      </w:r>
    </w:p>
    <w:p w14:paraId="7A5307F7" w14:textId="77777777" w:rsidR="00B1168F" w:rsidRDefault="00B1168F" w:rsidP="00B1168F">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Nombres</w:t>
      </w:r>
      <w:r w:rsidRPr="00733A3E">
        <w:rPr>
          <w:rFonts w:ascii="Calibri" w:hAnsi="Calibri" w:cs="Calibri"/>
        </w:rPr>
        <w:t>"</w:t>
      </w:r>
      <w:r w:rsidRPr="00317ADC">
        <w:rPr>
          <w:rFonts w:ascii="Calibri" w:hAnsi="Calibri" w:cs="Calibri"/>
        </w:rPr>
        <w:t>.</w:t>
      </w:r>
    </w:p>
    <w:p w14:paraId="5E659B5F"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7B06631A" w14:textId="77777777" w:rsidR="00B1168F" w:rsidRPr="00DC1FB3" w:rsidRDefault="00B1168F" w:rsidP="00B1168F">
      <w:pPr>
        <w:pStyle w:val="Prrafodelista"/>
        <w:numPr>
          <w:ilvl w:val="0"/>
          <w:numId w:val="458"/>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36A2590F" w14:textId="432AE3BB"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Nombres: Jav</w:t>
      </w:r>
      <w:r>
        <w:rPr>
          <w:rFonts w:ascii="Calibri" w:hAnsi="Calibri" w:cs="Calibri"/>
        </w:rPr>
        <w:t>34</w:t>
      </w:r>
      <w:r w:rsidRPr="00B1168F">
        <w:rPr>
          <w:rFonts w:ascii="Calibri" w:hAnsi="Calibri" w:cs="Calibri"/>
        </w:rPr>
        <w:t>er Ma</w:t>
      </w:r>
      <w:r>
        <w:rPr>
          <w:rFonts w:ascii="Calibri" w:hAnsi="Calibri" w:cs="Calibri"/>
        </w:rPr>
        <w:t>e452</w:t>
      </w:r>
    </w:p>
    <w:p w14:paraId="0D3F6B72"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Apellidos: López Molina</w:t>
      </w:r>
    </w:p>
    <w:p w14:paraId="5509A378"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Cédula: 0987654321</w:t>
      </w:r>
    </w:p>
    <w:p w14:paraId="6DD10F21"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Teléfono: 09123345678</w:t>
      </w:r>
    </w:p>
    <w:p w14:paraId="083E4B58"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 xml:space="preserve">Correo electrónico: </w:t>
      </w:r>
      <w:hyperlink r:id="rId48" w:history="1">
        <w:r w:rsidRPr="00B1168F">
          <w:rPr>
            <w:rStyle w:val="Hipervnculo"/>
            <w:rFonts w:ascii="Calibri" w:hAnsi="Calibri" w:cs="Calibri"/>
          </w:rPr>
          <w:t>javierito@gmail.com</w:t>
        </w:r>
      </w:hyperlink>
    </w:p>
    <w:p w14:paraId="58DD273D" w14:textId="77777777" w:rsidR="00B1168F" w:rsidRPr="00B1168F" w:rsidRDefault="00B1168F" w:rsidP="00B1168F">
      <w:pPr>
        <w:pStyle w:val="Prrafodelista"/>
        <w:numPr>
          <w:ilvl w:val="0"/>
          <w:numId w:val="457"/>
        </w:numPr>
        <w:tabs>
          <w:tab w:val="left" w:pos="4932"/>
        </w:tabs>
        <w:jc w:val="both"/>
        <w:rPr>
          <w:rFonts w:ascii="Calibri" w:hAnsi="Calibri" w:cs="Calibri"/>
        </w:rPr>
      </w:pPr>
      <w:r w:rsidRPr="00B1168F">
        <w:rPr>
          <w:rFonts w:ascii="Calibri" w:hAnsi="Calibri" w:cs="Calibri"/>
        </w:rPr>
        <w:t>Estado: Activo</w:t>
      </w:r>
    </w:p>
    <w:p w14:paraId="79FB8416" w14:textId="77777777" w:rsidR="00B1168F" w:rsidRDefault="00B1168F" w:rsidP="00B1168F">
      <w:pPr>
        <w:pStyle w:val="Prrafodelista"/>
        <w:ind w:left="1428"/>
        <w:jc w:val="both"/>
        <w:rPr>
          <w:rFonts w:ascii="Calibri" w:hAnsi="Calibri" w:cs="Calibri"/>
        </w:rPr>
      </w:pPr>
    </w:p>
    <w:p w14:paraId="41074B5C" w14:textId="77777777" w:rsidR="00B1168F" w:rsidRPr="00B1168F" w:rsidRDefault="00B1168F" w:rsidP="00B1168F">
      <w:pPr>
        <w:pStyle w:val="Prrafodelista"/>
        <w:numPr>
          <w:ilvl w:val="0"/>
          <w:numId w:val="458"/>
        </w:numPr>
        <w:tabs>
          <w:tab w:val="left" w:pos="2388"/>
        </w:tabs>
        <w:spacing w:after="160" w:line="259" w:lineRule="auto"/>
        <w:jc w:val="both"/>
        <w:rPr>
          <w:rFonts w:ascii="Calibri" w:hAnsi="Calibri" w:cs="Calibri"/>
        </w:rPr>
      </w:pPr>
      <w:r w:rsidRPr="00B1168F">
        <w:rPr>
          <w:rFonts w:ascii="Calibri" w:hAnsi="Calibri" w:cs="Calibri"/>
        </w:rPr>
        <w:t>Haga clic en el botón "Agregar".</w:t>
      </w:r>
    </w:p>
    <w:p w14:paraId="4FE2DC91" w14:textId="4D4E55F2"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Los nombres del cliente</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4D347FD7" w14:textId="77777777" w:rsidR="00B1168F" w:rsidRDefault="00B1168F" w:rsidP="00B1168F">
      <w:pPr>
        <w:jc w:val="both"/>
        <w:rPr>
          <w:rFonts w:ascii="Calibri" w:hAnsi="Calibri" w:cs="Calibri"/>
        </w:rPr>
      </w:pPr>
    </w:p>
    <w:p w14:paraId="72193AC9" w14:textId="77777777" w:rsidR="00B1168F" w:rsidRDefault="00B1168F" w:rsidP="00B1168F">
      <w:pPr>
        <w:jc w:val="both"/>
        <w:rPr>
          <w:rFonts w:ascii="Calibri" w:hAnsi="Calibri" w:cs="Calibri"/>
          <w:b/>
          <w:bCs/>
        </w:rPr>
      </w:pPr>
      <w:r>
        <w:rPr>
          <w:rFonts w:ascii="Calibri" w:hAnsi="Calibri" w:cs="Calibri"/>
          <w:b/>
          <w:bCs/>
        </w:rPr>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CF12F7F" w14:textId="77777777" w:rsidR="00B1168F" w:rsidRDefault="00B1168F" w:rsidP="00B1168F">
      <w:pPr>
        <w:jc w:val="both"/>
        <w:rPr>
          <w:rFonts w:ascii="Calibri" w:hAnsi="Calibri" w:cs="Calibri"/>
          <w:b/>
          <w:bCs/>
        </w:rPr>
      </w:pPr>
    </w:p>
    <w:p w14:paraId="5BB80C5A" w14:textId="77777777" w:rsidR="00B1168F" w:rsidRDefault="00B1168F" w:rsidP="00B1168F">
      <w:pPr>
        <w:jc w:val="both"/>
        <w:rPr>
          <w:rFonts w:ascii="Calibri" w:hAnsi="Calibri" w:cs="Calibri"/>
        </w:rPr>
      </w:pPr>
      <w:r w:rsidRPr="00317ADC">
        <w:rPr>
          <w:rFonts w:ascii="Calibri" w:hAnsi="Calibri" w:cs="Calibri"/>
        </w:rPr>
        <w:t>¿Qué paso?</w:t>
      </w:r>
    </w:p>
    <w:p w14:paraId="3EBEC425" w14:textId="77777777" w:rsidR="00B1168F" w:rsidRDefault="00B1168F" w:rsidP="00B1168F">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3777850D"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7F3813BE" w14:textId="77777777" w:rsidR="00B1168F" w:rsidRPr="00945701" w:rsidRDefault="00B1168F" w:rsidP="00A751F1">
      <w:pPr>
        <w:pStyle w:val="Prrafodelista"/>
        <w:numPr>
          <w:ilvl w:val="0"/>
          <w:numId w:val="459"/>
        </w:numPr>
        <w:tabs>
          <w:tab w:val="left" w:pos="2388"/>
        </w:tabs>
        <w:spacing w:after="160" w:line="259" w:lineRule="auto"/>
        <w:jc w:val="both"/>
        <w:rPr>
          <w:rFonts w:ascii="Calibri" w:hAnsi="Calibri" w:cs="Calibri"/>
        </w:rPr>
      </w:pPr>
      <w:r w:rsidRPr="00945701">
        <w:rPr>
          <w:rFonts w:ascii="Calibri" w:hAnsi="Calibri" w:cs="Calibri"/>
        </w:rPr>
        <w:t>Complete todos los campos:</w:t>
      </w:r>
    </w:p>
    <w:p w14:paraId="0F109277"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9CF9B2D"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7C80CCCF" w14:textId="77777777"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743E1BA1" w14:textId="0501EB5F" w:rsidR="00A751F1" w:rsidRPr="009266A4"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Teléfono: </w:t>
      </w:r>
    </w:p>
    <w:p w14:paraId="0DB6E833" w14:textId="77777777" w:rsidR="00A751F1" w:rsidRPr="00B866B0" w:rsidRDefault="00A751F1" w:rsidP="00A751F1">
      <w:pPr>
        <w:pStyle w:val="Prrafodelista"/>
        <w:numPr>
          <w:ilvl w:val="0"/>
          <w:numId w:val="460"/>
        </w:numPr>
        <w:tabs>
          <w:tab w:val="left" w:pos="4932"/>
        </w:tabs>
        <w:jc w:val="both"/>
        <w:rPr>
          <w:rFonts w:ascii="Calibri" w:hAnsi="Calibri" w:cs="Calibri"/>
        </w:rPr>
      </w:pPr>
      <w:r w:rsidRPr="009266A4">
        <w:rPr>
          <w:rFonts w:ascii="Calibri" w:hAnsi="Calibri" w:cs="Calibri"/>
        </w:rPr>
        <w:t xml:space="preserve">Correo electrónico: </w:t>
      </w:r>
      <w:hyperlink r:id="rId49" w:history="1">
        <w:r w:rsidRPr="00EA6F9C">
          <w:rPr>
            <w:rStyle w:val="Hipervnculo"/>
            <w:rFonts w:ascii="Calibri" w:hAnsi="Calibri" w:cs="Calibri"/>
          </w:rPr>
          <w:t>javierito@gmail.com</w:t>
        </w:r>
      </w:hyperlink>
    </w:p>
    <w:p w14:paraId="3CF6B7FB" w14:textId="77777777" w:rsidR="00A751F1" w:rsidRPr="009266A4" w:rsidRDefault="00A751F1" w:rsidP="00A751F1">
      <w:pPr>
        <w:pStyle w:val="Prrafodelista"/>
        <w:numPr>
          <w:ilvl w:val="0"/>
          <w:numId w:val="460"/>
        </w:numPr>
        <w:tabs>
          <w:tab w:val="left" w:pos="4932"/>
        </w:tabs>
        <w:jc w:val="both"/>
        <w:rPr>
          <w:rFonts w:ascii="Calibri" w:hAnsi="Calibri" w:cs="Calibri"/>
        </w:rPr>
      </w:pPr>
      <w:r>
        <w:rPr>
          <w:rFonts w:ascii="Calibri" w:hAnsi="Calibri" w:cs="Calibri"/>
        </w:rPr>
        <w:t>Estado: Activo</w:t>
      </w:r>
    </w:p>
    <w:p w14:paraId="03E4E480" w14:textId="77777777" w:rsidR="00B1168F" w:rsidRDefault="00B1168F" w:rsidP="00B1168F">
      <w:pPr>
        <w:pStyle w:val="Prrafodelista"/>
        <w:ind w:left="1428"/>
        <w:jc w:val="both"/>
        <w:rPr>
          <w:rFonts w:ascii="Calibri" w:hAnsi="Calibri" w:cs="Calibri"/>
        </w:rPr>
      </w:pPr>
    </w:p>
    <w:p w14:paraId="7F1EB885" w14:textId="77777777" w:rsidR="00B1168F" w:rsidRPr="00A751F1" w:rsidRDefault="00B1168F" w:rsidP="00A751F1">
      <w:pPr>
        <w:pStyle w:val="Prrafodelista"/>
        <w:numPr>
          <w:ilvl w:val="0"/>
          <w:numId w:val="459"/>
        </w:numPr>
        <w:tabs>
          <w:tab w:val="left" w:pos="2388"/>
        </w:tabs>
        <w:spacing w:after="160" w:line="259" w:lineRule="auto"/>
        <w:jc w:val="both"/>
        <w:rPr>
          <w:rFonts w:ascii="Calibri" w:hAnsi="Calibri" w:cs="Calibri"/>
        </w:rPr>
      </w:pPr>
      <w:r w:rsidRPr="00A751F1">
        <w:rPr>
          <w:rFonts w:ascii="Calibri" w:hAnsi="Calibri" w:cs="Calibri"/>
        </w:rPr>
        <w:t>Haga clic en el botón "Agregar".</w:t>
      </w:r>
    </w:p>
    <w:p w14:paraId="5899C518" w14:textId="557C3294"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teléfono</w:t>
      </w:r>
      <w:r w:rsidRPr="000763D4">
        <w:rPr>
          <w:rFonts w:ascii="Calibri" w:hAnsi="Calibri" w:cs="Calibri"/>
        </w:rPr>
        <w:t xml:space="preserve"> del </w:t>
      </w:r>
      <w:r w:rsidR="00A751F1">
        <w:rPr>
          <w:rFonts w:ascii="Calibri" w:hAnsi="Calibri" w:cs="Calibri"/>
        </w:rPr>
        <w:t>cliente</w:t>
      </w:r>
      <w:r w:rsidRPr="000763D4">
        <w:rPr>
          <w:rFonts w:ascii="Calibri" w:hAnsi="Calibri" w:cs="Calibri"/>
        </w:rPr>
        <w:t xml:space="preserve"> solo pueden contener exactamente 10 números y no letras."</w:t>
      </w:r>
      <w:r w:rsidRPr="005D0B96">
        <w:rPr>
          <w:rFonts w:ascii="Calibri" w:hAnsi="Calibri" w:cs="Calibri"/>
        </w:rPr>
        <w:t>.</w:t>
      </w:r>
    </w:p>
    <w:p w14:paraId="4D658C63" w14:textId="77777777" w:rsidR="00B1168F" w:rsidRDefault="00B1168F" w:rsidP="00B1168F">
      <w:pPr>
        <w:jc w:val="both"/>
        <w:rPr>
          <w:rFonts w:ascii="Calibri" w:hAnsi="Calibri" w:cs="Calibri"/>
        </w:rPr>
      </w:pPr>
    </w:p>
    <w:p w14:paraId="6D5C2748" w14:textId="77777777" w:rsidR="00A751F1" w:rsidRDefault="00A751F1" w:rsidP="00B1168F">
      <w:pPr>
        <w:jc w:val="both"/>
        <w:rPr>
          <w:rFonts w:ascii="Calibri" w:hAnsi="Calibri" w:cs="Calibri"/>
        </w:rPr>
      </w:pPr>
    </w:p>
    <w:p w14:paraId="7853EE03" w14:textId="77777777" w:rsidR="00A751F1" w:rsidRDefault="00A751F1" w:rsidP="00B1168F">
      <w:pPr>
        <w:jc w:val="both"/>
        <w:rPr>
          <w:rFonts w:ascii="Calibri" w:hAnsi="Calibri" w:cs="Calibri"/>
        </w:rPr>
      </w:pPr>
    </w:p>
    <w:p w14:paraId="70A0144E" w14:textId="77777777" w:rsidR="00A751F1" w:rsidRDefault="00A751F1" w:rsidP="00B1168F">
      <w:pPr>
        <w:jc w:val="both"/>
        <w:rPr>
          <w:rFonts w:ascii="Calibri" w:hAnsi="Calibri" w:cs="Calibri"/>
        </w:rPr>
      </w:pPr>
    </w:p>
    <w:p w14:paraId="21B6719C" w14:textId="77777777" w:rsidR="00A751F1" w:rsidRDefault="00A751F1" w:rsidP="00B1168F">
      <w:pPr>
        <w:jc w:val="both"/>
        <w:rPr>
          <w:rFonts w:ascii="Calibri" w:hAnsi="Calibri" w:cs="Calibri"/>
        </w:rPr>
      </w:pPr>
    </w:p>
    <w:p w14:paraId="4C610E80" w14:textId="77777777" w:rsidR="00A751F1" w:rsidRDefault="00A751F1" w:rsidP="00B1168F">
      <w:pPr>
        <w:jc w:val="both"/>
        <w:rPr>
          <w:rFonts w:ascii="Calibri" w:hAnsi="Calibri" w:cs="Calibri"/>
        </w:rPr>
      </w:pPr>
    </w:p>
    <w:p w14:paraId="48CCFD66" w14:textId="77777777" w:rsidR="00A751F1" w:rsidRDefault="00A751F1" w:rsidP="00B1168F">
      <w:pPr>
        <w:jc w:val="both"/>
        <w:rPr>
          <w:rFonts w:ascii="Calibri" w:hAnsi="Calibri" w:cs="Calibri"/>
        </w:rPr>
      </w:pPr>
    </w:p>
    <w:p w14:paraId="62D63161" w14:textId="77777777" w:rsidR="00A751F1" w:rsidRDefault="00A751F1" w:rsidP="00B1168F">
      <w:pPr>
        <w:jc w:val="both"/>
        <w:rPr>
          <w:rFonts w:ascii="Calibri" w:hAnsi="Calibri" w:cs="Calibri"/>
        </w:rPr>
      </w:pPr>
    </w:p>
    <w:p w14:paraId="5521867B" w14:textId="77777777" w:rsidR="00A751F1" w:rsidRDefault="00A751F1" w:rsidP="00B1168F">
      <w:pPr>
        <w:jc w:val="both"/>
        <w:rPr>
          <w:rFonts w:ascii="Calibri" w:hAnsi="Calibri" w:cs="Calibri"/>
        </w:rPr>
      </w:pPr>
    </w:p>
    <w:p w14:paraId="2DEC67A5" w14:textId="77777777" w:rsidR="00A751F1" w:rsidRDefault="00A751F1" w:rsidP="00B1168F">
      <w:pPr>
        <w:jc w:val="both"/>
        <w:rPr>
          <w:rFonts w:ascii="Calibri" w:hAnsi="Calibri" w:cs="Calibri"/>
        </w:rPr>
      </w:pPr>
    </w:p>
    <w:p w14:paraId="765A603B" w14:textId="77777777" w:rsidR="00A751F1" w:rsidRDefault="00A751F1" w:rsidP="00B1168F">
      <w:pPr>
        <w:jc w:val="both"/>
        <w:rPr>
          <w:rFonts w:ascii="Calibri" w:hAnsi="Calibri" w:cs="Calibri"/>
        </w:rPr>
      </w:pPr>
    </w:p>
    <w:p w14:paraId="75ED98B8" w14:textId="77777777" w:rsidR="00A751F1" w:rsidRDefault="00A751F1" w:rsidP="00B1168F">
      <w:pPr>
        <w:jc w:val="both"/>
        <w:rPr>
          <w:rFonts w:ascii="Calibri" w:hAnsi="Calibri" w:cs="Calibri"/>
        </w:rPr>
      </w:pPr>
    </w:p>
    <w:p w14:paraId="6781FBC2" w14:textId="77777777" w:rsidR="00A751F1" w:rsidRDefault="00A751F1" w:rsidP="00B1168F">
      <w:pPr>
        <w:jc w:val="both"/>
        <w:rPr>
          <w:rFonts w:ascii="Calibri" w:hAnsi="Calibri" w:cs="Calibri"/>
        </w:rPr>
      </w:pPr>
    </w:p>
    <w:p w14:paraId="33B2D8D9" w14:textId="77777777" w:rsidR="00A751F1" w:rsidRDefault="00A751F1" w:rsidP="00B1168F">
      <w:pPr>
        <w:jc w:val="both"/>
        <w:rPr>
          <w:rFonts w:ascii="Calibri" w:hAnsi="Calibri" w:cs="Calibri"/>
        </w:rPr>
      </w:pPr>
    </w:p>
    <w:p w14:paraId="4BC78AFB" w14:textId="77777777" w:rsidR="00B1168F" w:rsidRDefault="00B1168F" w:rsidP="00B1168F">
      <w:pPr>
        <w:jc w:val="both"/>
        <w:rPr>
          <w:rFonts w:ascii="Calibri" w:hAnsi="Calibri" w:cs="Calibri"/>
          <w:b/>
          <w:bCs/>
        </w:rPr>
      </w:pPr>
      <w:r>
        <w:rPr>
          <w:rFonts w:ascii="Calibri" w:hAnsi="Calibri" w:cs="Calibri"/>
          <w:b/>
          <w:bCs/>
        </w:rPr>
        <w:lastRenderedPageBreak/>
        <w:t xml:space="preserve">Error 4: </w:t>
      </w:r>
      <w:r w:rsidRPr="005D0B96">
        <w:rPr>
          <w:rFonts w:ascii="Calibri" w:hAnsi="Calibri" w:cs="Calibri"/>
          <w:b/>
          <w:bCs/>
        </w:rPr>
        <w:t>Error al registrar (</w:t>
      </w:r>
      <w:r>
        <w:rPr>
          <w:rFonts w:ascii="Calibri" w:hAnsi="Calibri" w:cs="Calibri"/>
          <w:b/>
          <w:bCs/>
        </w:rPr>
        <w:t>formato correo electrónico incorrecto</w:t>
      </w:r>
      <w:r w:rsidRPr="00733A3E">
        <w:rPr>
          <w:rFonts w:ascii="Calibri" w:hAnsi="Calibri" w:cs="Calibri"/>
          <w:b/>
          <w:bCs/>
        </w:rPr>
        <w:t>)</w:t>
      </w:r>
    </w:p>
    <w:p w14:paraId="412B90EE" w14:textId="77777777" w:rsidR="00B1168F" w:rsidRDefault="00B1168F" w:rsidP="00B1168F">
      <w:pPr>
        <w:jc w:val="both"/>
        <w:rPr>
          <w:rFonts w:ascii="Calibri" w:hAnsi="Calibri" w:cs="Calibri"/>
          <w:b/>
          <w:bCs/>
        </w:rPr>
      </w:pPr>
    </w:p>
    <w:p w14:paraId="3F63DAD2" w14:textId="77777777" w:rsidR="00B1168F" w:rsidRDefault="00B1168F" w:rsidP="00B1168F">
      <w:pPr>
        <w:jc w:val="both"/>
        <w:rPr>
          <w:rFonts w:ascii="Calibri" w:hAnsi="Calibri" w:cs="Calibri"/>
        </w:rPr>
      </w:pPr>
      <w:r w:rsidRPr="00317ADC">
        <w:rPr>
          <w:rFonts w:ascii="Calibri" w:hAnsi="Calibri" w:cs="Calibri"/>
        </w:rPr>
        <w:t>¿Qué paso?</w:t>
      </w:r>
    </w:p>
    <w:p w14:paraId="74CE7464" w14:textId="77777777" w:rsidR="00B1168F" w:rsidRDefault="00B1168F" w:rsidP="00B1168F">
      <w:pPr>
        <w:jc w:val="both"/>
        <w:rPr>
          <w:rFonts w:ascii="Calibri" w:hAnsi="Calibri" w:cs="Calibri"/>
        </w:rPr>
      </w:pPr>
      <w:r>
        <w:rPr>
          <w:rFonts w:ascii="Calibri" w:hAnsi="Calibri" w:cs="Calibri"/>
        </w:rPr>
        <w:t>Usted ingreso un correo electrónico que no tiene el formato valido para correos electrónicos.</w:t>
      </w:r>
    </w:p>
    <w:p w14:paraId="2F5412D2"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4762CABF" w14:textId="77777777" w:rsidR="00B1168F" w:rsidRPr="00733A3E" w:rsidRDefault="00B1168F" w:rsidP="00A751F1">
      <w:pPr>
        <w:pStyle w:val="Prrafodelista"/>
        <w:numPr>
          <w:ilvl w:val="0"/>
          <w:numId w:val="46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18AD4709"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4A8AF3FE"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4FBF3B4D"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7652E59E" w14:textId="77777777" w:rsidR="00A751F1" w:rsidRPr="009266A4"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653FC6C6" w14:textId="77777777" w:rsidR="00A751F1" w:rsidRPr="00B866B0" w:rsidRDefault="00A751F1" w:rsidP="00A751F1">
      <w:pPr>
        <w:pStyle w:val="Prrafodelista"/>
        <w:numPr>
          <w:ilvl w:val="0"/>
          <w:numId w:val="461"/>
        </w:numPr>
        <w:tabs>
          <w:tab w:val="left" w:pos="4932"/>
        </w:tabs>
        <w:jc w:val="both"/>
        <w:rPr>
          <w:rFonts w:ascii="Calibri" w:hAnsi="Calibri" w:cs="Calibri"/>
        </w:rPr>
      </w:pPr>
      <w:r w:rsidRPr="009266A4">
        <w:rPr>
          <w:rFonts w:ascii="Calibri" w:hAnsi="Calibri" w:cs="Calibri"/>
        </w:rPr>
        <w:t xml:space="preserve">Correo electrónico: </w:t>
      </w:r>
      <w:hyperlink r:id="rId50" w:history="1">
        <w:r w:rsidRPr="00EA6F9C">
          <w:rPr>
            <w:rStyle w:val="Hipervnculo"/>
            <w:rFonts w:ascii="Calibri" w:hAnsi="Calibri" w:cs="Calibri"/>
          </w:rPr>
          <w:t>javierito@gmail.com</w:t>
        </w:r>
      </w:hyperlink>
    </w:p>
    <w:p w14:paraId="5AB974D1" w14:textId="77777777" w:rsidR="00A751F1" w:rsidRPr="009266A4" w:rsidRDefault="00A751F1" w:rsidP="00A751F1">
      <w:pPr>
        <w:pStyle w:val="Prrafodelista"/>
        <w:numPr>
          <w:ilvl w:val="0"/>
          <w:numId w:val="461"/>
        </w:numPr>
        <w:tabs>
          <w:tab w:val="left" w:pos="4932"/>
        </w:tabs>
        <w:jc w:val="both"/>
        <w:rPr>
          <w:rFonts w:ascii="Calibri" w:hAnsi="Calibri" w:cs="Calibri"/>
        </w:rPr>
      </w:pPr>
      <w:r>
        <w:rPr>
          <w:rFonts w:ascii="Calibri" w:hAnsi="Calibri" w:cs="Calibri"/>
        </w:rPr>
        <w:t>Estado: Activo</w:t>
      </w:r>
    </w:p>
    <w:p w14:paraId="328DDC07" w14:textId="77777777" w:rsidR="00B1168F" w:rsidRDefault="00B1168F" w:rsidP="00B1168F">
      <w:pPr>
        <w:pStyle w:val="Prrafodelista"/>
        <w:ind w:left="1428"/>
        <w:jc w:val="both"/>
        <w:rPr>
          <w:rFonts w:ascii="Calibri" w:hAnsi="Calibri" w:cs="Calibri"/>
        </w:rPr>
      </w:pPr>
    </w:p>
    <w:p w14:paraId="073EC5CC" w14:textId="77777777" w:rsidR="00B1168F" w:rsidRPr="00A751F1" w:rsidRDefault="00B1168F" w:rsidP="00A751F1">
      <w:pPr>
        <w:pStyle w:val="Prrafodelista"/>
        <w:numPr>
          <w:ilvl w:val="0"/>
          <w:numId w:val="462"/>
        </w:numPr>
        <w:tabs>
          <w:tab w:val="left" w:pos="2388"/>
        </w:tabs>
        <w:spacing w:after="160" w:line="259" w:lineRule="auto"/>
        <w:jc w:val="both"/>
        <w:rPr>
          <w:rFonts w:ascii="Calibri" w:hAnsi="Calibri" w:cs="Calibri"/>
        </w:rPr>
      </w:pPr>
      <w:r w:rsidRPr="00A751F1">
        <w:rPr>
          <w:rFonts w:ascii="Calibri" w:hAnsi="Calibri" w:cs="Calibri"/>
        </w:rPr>
        <w:t>Haga clic en el botón "Agregar".</w:t>
      </w:r>
    </w:p>
    <w:p w14:paraId="0E36E101" w14:textId="77777777"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6A62982F" w14:textId="77777777" w:rsidR="00B1168F" w:rsidRDefault="00B1168F" w:rsidP="00B1168F">
      <w:pPr>
        <w:jc w:val="both"/>
        <w:rPr>
          <w:rFonts w:ascii="Calibri" w:hAnsi="Calibri" w:cs="Calibri"/>
        </w:rPr>
      </w:pPr>
    </w:p>
    <w:p w14:paraId="63754573" w14:textId="77777777" w:rsidR="00B1168F" w:rsidRPr="0065367D" w:rsidRDefault="00B1168F" w:rsidP="00B1168F">
      <w:pPr>
        <w:rPr>
          <w:rFonts w:ascii="Calibri" w:hAnsi="Calibri" w:cs="Calibri"/>
          <w:b/>
          <w:bCs/>
        </w:rPr>
      </w:pPr>
      <w:r>
        <w:rPr>
          <w:rFonts w:ascii="Calibri" w:hAnsi="Calibri" w:cs="Calibri"/>
          <w:b/>
          <w:bCs/>
        </w:rPr>
        <w:t>E</w:t>
      </w:r>
      <w:r w:rsidRPr="0065367D">
        <w:rPr>
          <w:rFonts w:ascii="Calibri" w:hAnsi="Calibri" w:cs="Calibri"/>
          <w:b/>
          <w:bCs/>
        </w:rPr>
        <w:t>dición correcta</w:t>
      </w:r>
    </w:p>
    <w:p w14:paraId="24F628B7" w14:textId="77777777" w:rsidR="00B1168F" w:rsidRPr="0065367D" w:rsidRDefault="00B1168F" w:rsidP="00B1168F">
      <w:pPr>
        <w:rPr>
          <w:rFonts w:ascii="Calibri" w:hAnsi="Calibri" w:cs="Calibri"/>
        </w:rPr>
      </w:pPr>
      <w:r w:rsidRPr="0065367D">
        <w:rPr>
          <w:rFonts w:ascii="Calibri" w:hAnsi="Calibri" w:cs="Calibri"/>
        </w:rPr>
        <w:t xml:space="preserve">Para editar un </w:t>
      </w:r>
      <w:r>
        <w:rPr>
          <w:rFonts w:ascii="Calibri" w:hAnsi="Calibri" w:cs="Calibri"/>
        </w:rPr>
        <w:t>transportista</w:t>
      </w:r>
      <w:r w:rsidRPr="0065367D">
        <w:rPr>
          <w:rFonts w:ascii="Calibri" w:hAnsi="Calibri" w:cs="Calibri"/>
        </w:rPr>
        <w:t xml:space="preserve"> existente:</w:t>
      </w:r>
    </w:p>
    <w:p w14:paraId="1284C974"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 xml:space="preserve">Seleccione el </w:t>
      </w:r>
      <w:r>
        <w:rPr>
          <w:rFonts w:ascii="Calibri" w:hAnsi="Calibri" w:cs="Calibri"/>
        </w:rPr>
        <w:t xml:space="preserve">transportista </w:t>
      </w:r>
      <w:r w:rsidRPr="00AA70DD">
        <w:rPr>
          <w:rFonts w:ascii="Calibri" w:hAnsi="Calibri" w:cs="Calibri"/>
        </w:rPr>
        <w:t>en la tabla haciendo clic en el ícono de visto.</w:t>
      </w:r>
    </w:p>
    <w:p w14:paraId="0B3119DF"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Modifique los campos necesarios.</w:t>
      </w:r>
    </w:p>
    <w:p w14:paraId="75BA325C" w14:textId="77777777" w:rsidR="00B1168F" w:rsidRPr="00AA70DD" w:rsidRDefault="00B1168F" w:rsidP="00A751F1">
      <w:pPr>
        <w:pStyle w:val="Prrafodelista"/>
        <w:numPr>
          <w:ilvl w:val="0"/>
          <w:numId w:val="463"/>
        </w:numPr>
        <w:spacing w:after="160" w:line="259" w:lineRule="auto"/>
        <w:rPr>
          <w:rFonts w:ascii="Calibri" w:hAnsi="Calibri" w:cs="Calibri"/>
        </w:rPr>
      </w:pPr>
      <w:r w:rsidRPr="00AA70DD">
        <w:rPr>
          <w:rFonts w:ascii="Calibri" w:hAnsi="Calibri" w:cs="Calibri"/>
        </w:rPr>
        <w:t>Haga clic en el botón "Modificar".</w:t>
      </w:r>
    </w:p>
    <w:p w14:paraId="032AF607" w14:textId="77777777" w:rsidR="00B1168F" w:rsidRDefault="00B1168F" w:rsidP="00B1168F">
      <w:pPr>
        <w:rPr>
          <w:rFonts w:ascii="Calibri" w:hAnsi="Calibri" w:cs="Calibri"/>
          <w:b/>
          <w:bCs/>
        </w:rPr>
      </w:pPr>
      <w:r w:rsidRPr="0065367D">
        <w:rPr>
          <w:rFonts w:ascii="Calibri" w:hAnsi="Calibri" w:cs="Calibri"/>
          <w:b/>
          <w:bCs/>
        </w:rPr>
        <w:t>Ejemplo correcto:</w:t>
      </w:r>
    </w:p>
    <w:p w14:paraId="222D0EBC" w14:textId="6CB8CAFC" w:rsidR="00B1168F" w:rsidRPr="009266A4" w:rsidRDefault="00B1168F" w:rsidP="00B1168F">
      <w:pPr>
        <w:pStyle w:val="Prrafodelista"/>
        <w:numPr>
          <w:ilvl w:val="0"/>
          <w:numId w:val="368"/>
        </w:numPr>
        <w:tabs>
          <w:tab w:val="left" w:pos="4932"/>
        </w:tabs>
        <w:jc w:val="both"/>
        <w:rPr>
          <w:rFonts w:ascii="Calibri" w:hAnsi="Calibri" w:cs="Calibri"/>
        </w:rPr>
      </w:pPr>
      <w:r w:rsidRPr="009266A4">
        <w:rPr>
          <w:rFonts w:ascii="Calibri" w:hAnsi="Calibri" w:cs="Calibri"/>
        </w:rPr>
        <w:t xml:space="preserve">Nombres: </w:t>
      </w:r>
      <w:r w:rsidR="00A751F1">
        <w:rPr>
          <w:rFonts w:ascii="Calibri" w:hAnsi="Calibri" w:cs="Calibri"/>
        </w:rPr>
        <w:t>Javier Mateo</w:t>
      </w:r>
      <w:r>
        <w:rPr>
          <w:rFonts w:ascii="Calibri" w:hAnsi="Calibri" w:cs="Calibri"/>
        </w:rPr>
        <w:t xml:space="preserve"> (previamente </w:t>
      </w:r>
      <w:r w:rsidR="00A751F1">
        <w:rPr>
          <w:rFonts w:ascii="Calibri" w:hAnsi="Calibri" w:cs="Calibri"/>
        </w:rPr>
        <w:t>Juan Zambrano</w:t>
      </w:r>
      <w:r>
        <w:rPr>
          <w:rFonts w:ascii="Calibri" w:hAnsi="Calibri" w:cs="Calibri"/>
        </w:rPr>
        <w:t>)</w:t>
      </w:r>
    </w:p>
    <w:p w14:paraId="738EC352"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 xml:space="preserve">Apellidos: </w:t>
      </w:r>
      <w:r>
        <w:rPr>
          <w:rFonts w:ascii="Calibri" w:hAnsi="Calibri" w:cs="Calibri"/>
        </w:rPr>
        <w:t>López Molina</w:t>
      </w:r>
    </w:p>
    <w:p w14:paraId="46E812FB"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502CFA21" w14:textId="77777777" w:rsidR="00A751F1" w:rsidRPr="009266A4"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6884A0BF" w14:textId="77777777" w:rsidR="00A751F1" w:rsidRPr="00B866B0" w:rsidRDefault="00A751F1" w:rsidP="00A751F1">
      <w:pPr>
        <w:pStyle w:val="Prrafodelista"/>
        <w:numPr>
          <w:ilvl w:val="0"/>
          <w:numId w:val="368"/>
        </w:numPr>
        <w:tabs>
          <w:tab w:val="left" w:pos="4932"/>
        </w:tabs>
        <w:jc w:val="both"/>
        <w:rPr>
          <w:rFonts w:ascii="Calibri" w:hAnsi="Calibri" w:cs="Calibri"/>
        </w:rPr>
      </w:pPr>
      <w:r w:rsidRPr="009266A4">
        <w:rPr>
          <w:rFonts w:ascii="Calibri" w:hAnsi="Calibri" w:cs="Calibri"/>
        </w:rPr>
        <w:t xml:space="preserve">Correo electrónico: </w:t>
      </w:r>
      <w:hyperlink r:id="rId51" w:history="1">
        <w:r w:rsidRPr="00EA6F9C">
          <w:rPr>
            <w:rStyle w:val="Hipervnculo"/>
            <w:rFonts w:ascii="Calibri" w:hAnsi="Calibri" w:cs="Calibri"/>
          </w:rPr>
          <w:t>javierito@gmail.com</w:t>
        </w:r>
      </w:hyperlink>
    </w:p>
    <w:p w14:paraId="4317BAA5" w14:textId="77777777" w:rsidR="00A751F1" w:rsidRPr="009266A4" w:rsidRDefault="00A751F1" w:rsidP="00A751F1">
      <w:pPr>
        <w:pStyle w:val="Prrafodelista"/>
        <w:numPr>
          <w:ilvl w:val="0"/>
          <w:numId w:val="368"/>
        </w:numPr>
        <w:tabs>
          <w:tab w:val="left" w:pos="4932"/>
        </w:tabs>
        <w:jc w:val="both"/>
        <w:rPr>
          <w:rFonts w:ascii="Calibri" w:hAnsi="Calibri" w:cs="Calibri"/>
        </w:rPr>
      </w:pPr>
      <w:r>
        <w:rPr>
          <w:rFonts w:ascii="Calibri" w:hAnsi="Calibri" w:cs="Calibri"/>
        </w:rPr>
        <w:t>Estado: Activo</w:t>
      </w:r>
    </w:p>
    <w:p w14:paraId="658B9EC7" w14:textId="77777777" w:rsidR="00B1168F" w:rsidRPr="0065367D" w:rsidRDefault="00B1168F" w:rsidP="00B1168F">
      <w:pPr>
        <w:rPr>
          <w:rFonts w:ascii="Calibri" w:hAnsi="Calibri" w:cs="Calibri"/>
          <w:b/>
          <w:bCs/>
        </w:rPr>
      </w:pPr>
    </w:p>
    <w:p w14:paraId="38572E3B" w14:textId="59D86D7C" w:rsidR="00B1168F" w:rsidRPr="00FA5BE7" w:rsidRDefault="00B1168F" w:rsidP="00B1168F">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w:t>
      </w:r>
      <w:r w:rsidR="00A751F1">
        <w:rPr>
          <w:rFonts w:ascii="Calibri" w:hAnsi="Calibri" w:cs="Calibri"/>
        </w:rPr>
        <w:t>el cliente</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03956388" w14:textId="77777777" w:rsidR="00B1168F" w:rsidRDefault="00B1168F" w:rsidP="00B1168F">
      <w:pPr>
        <w:jc w:val="both"/>
        <w:rPr>
          <w:rFonts w:ascii="Calibri" w:hAnsi="Calibri" w:cs="Calibri"/>
        </w:rPr>
      </w:pPr>
    </w:p>
    <w:p w14:paraId="5861C8C7" w14:textId="77777777" w:rsidR="00A751F1" w:rsidRDefault="00A751F1" w:rsidP="00B1168F">
      <w:pPr>
        <w:jc w:val="both"/>
        <w:rPr>
          <w:rFonts w:ascii="Calibri" w:hAnsi="Calibri" w:cs="Calibri"/>
        </w:rPr>
      </w:pPr>
    </w:p>
    <w:p w14:paraId="1C5A7018" w14:textId="77777777" w:rsidR="00A751F1" w:rsidRDefault="00A751F1" w:rsidP="00B1168F">
      <w:pPr>
        <w:jc w:val="both"/>
        <w:rPr>
          <w:rFonts w:ascii="Calibri" w:hAnsi="Calibri" w:cs="Calibri"/>
        </w:rPr>
      </w:pPr>
    </w:p>
    <w:p w14:paraId="770A6D04" w14:textId="77777777" w:rsidR="00A751F1" w:rsidRDefault="00A751F1" w:rsidP="00B1168F">
      <w:pPr>
        <w:jc w:val="both"/>
        <w:rPr>
          <w:rFonts w:ascii="Calibri" w:hAnsi="Calibri" w:cs="Calibri"/>
        </w:rPr>
      </w:pPr>
    </w:p>
    <w:p w14:paraId="710AA20D" w14:textId="77777777" w:rsidR="00A751F1" w:rsidRDefault="00A751F1" w:rsidP="00B1168F">
      <w:pPr>
        <w:jc w:val="both"/>
        <w:rPr>
          <w:rFonts w:ascii="Calibri" w:hAnsi="Calibri" w:cs="Calibri"/>
        </w:rPr>
      </w:pPr>
    </w:p>
    <w:p w14:paraId="1E192D78" w14:textId="77777777" w:rsidR="00A751F1" w:rsidRDefault="00A751F1" w:rsidP="00B1168F">
      <w:pPr>
        <w:jc w:val="both"/>
        <w:rPr>
          <w:rFonts w:ascii="Calibri" w:hAnsi="Calibri" w:cs="Calibri"/>
        </w:rPr>
      </w:pPr>
    </w:p>
    <w:p w14:paraId="4F827CD2" w14:textId="77777777" w:rsidR="00A751F1" w:rsidRDefault="00A751F1" w:rsidP="00B1168F">
      <w:pPr>
        <w:jc w:val="both"/>
        <w:rPr>
          <w:rFonts w:ascii="Calibri" w:hAnsi="Calibri" w:cs="Calibri"/>
        </w:rPr>
      </w:pPr>
    </w:p>
    <w:p w14:paraId="5684BC14" w14:textId="77777777" w:rsidR="00A751F1" w:rsidRDefault="00A751F1" w:rsidP="00B1168F">
      <w:pPr>
        <w:jc w:val="both"/>
        <w:rPr>
          <w:rFonts w:ascii="Calibri" w:hAnsi="Calibri" w:cs="Calibri"/>
        </w:rPr>
      </w:pPr>
    </w:p>
    <w:p w14:paraId="7F1FBF88" w14:textId="77777777" w:rsidR="00A751F1" w:rsidRDefault="00A751F1" w:rsidP="00B1168F">
      <w:pPr>
        <w:jc w:val="both"/>
        <w:rPr>
          <w:rFonts w:ascii="Calibri" w:hAnsi="Calibri" w:cs="Calibri"/>
        </w:rPr>
      </w:pPr>
    </w:p>
    <w:p w14:paraId="2B91C6BC" w14:textId="77777777" w:rsidR="00A751F1" w:rsidRDefault="00A751F1" w:rsidP="00B1168F">
      <w:pPr>
        <w:jc w:val="both"/>
        <w:rPr>
          <w:rFonts w:ascii="Calibri" w:hAnsi="Calibri" w:cs="Calibri"/>
        </w:rPr>
      </w:pPr>
    </w:p>
    <w:p w14:paraId="1A890FDE" w14:textId="77777777" w:rsidR="00A751F1" w:rsidRDefault="00A751F1" w:rsidP="00B1168F">
      <w:pPr>
        <w:jc w:val="both"/>
        <w:rPr>
          <w:rFonts w:ascii="Calibri" w:hAnsi="Calibri" w:cs="Calibri"/>
        </w:rPr>
      </w:pPr>
    </w:p>
    <w:p w14:paraId="03D0118A" w14:textId="77777777" w:rsidR="00A751F1" w:rsidRDefault="00A751F1" w:rsidP="00B1168F">
      <w:pPr>
        <w:jc w:val="both"/>
        <w:rPr>
          <w:rFonts w:ascii="Calibri" w:hAnsi="Calibri" w:cs="Calibri"/>
        </w:rPr>
      </w:pPr>
    </w:p>
    <w:p w14:paraId="33A7A304" w14:textId="77777777" w:rsidR="00A751F1" w:rsidRDefault="00A751F1" w:rsidP="00B1168F">
      <w:pPr>
        <w:jc w:val="both"/>
        <w:rPr>
          <w:rFonts w:ascii="Calibri" w:hAnsi="Calibri" w:cs="Calibri"/>
        </w:rPr>
      </w:pPr>
    </w:p>
    <w:p w14:paraId="59459BFB" w14:textId="77777777" w:rsidR="00A751F1" w:rsidRDefault="00A751F1" w:rsidP="00B1168F">
      <w:pPr>
        <w:jc w:val="both"/>
        <w:rPr>
          <w:rFonts w:ascii="Calibri" w:hAnsi="Calibri" w:cs="Calibri"/>
        </w:rPr>
      </w:pPr>
    </w:p>
    <w:p w14:paraId="1E80D38C" w14:textId="77777777" w:rsidR="00A751F1" w:rsidRDefault="00A751F1" w:rsidP="00B1168F">
      <w:pPr>
        <w:jc w:val="both"/>
        <w:rPr>
          <w:rFonts w:ascii="Calibri" w:hAnsi="Calibri" w:cs="Calibri"/>
        </w:rPr>
      </w:pPr>
    </w:p>
    <w:p w14:paraId="56B05B2A" w14:textId="77777777" w:rsidR="00A751F1" w:rsidRDefault="00A751F1" w:rsidP="00B1168F">
      <w:pPr>
        <w:jc w:val="both"/>
        <w:rPr>
          <w:rFonts w:ascii="Calibri" w:hAnsi="Calibri" w:cs="Calibri"/>
        </w:rPr>
      </w:pPr>
    </w:p>
    <w:p w14:paraId="15180092" w14:textId="77777777" w:rsidR="00B1168F" w:rsidRDefault="00B1168F" w:rsidP="00B1168F">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54DAA24D" w14:textId="77777777" w:rsidR="00B1168F" w:rsidRDefault="00B1168F" w:rsidP="00B1168F">
      <w:pPr>
        <w:jc w:val="both"/>
        <w:rPr>
          <w:rFonts w:ascii="Calibri" w:hAnsi="Calibri" w:cs="Calibri"/>
          <w:b/>
          <w:bCs/>
        </w:rPr>
      </w:pPr>
    </w:p>
    <w:p w14:paraId="629145D4" w14:textId="77777777" w:rsidR="00B1168F" w:rsidRDefault="00B1168F" w:rsidP="00B1168F">
      <w:pPr>
        <w:jc w:val="both"/>
        <w:rPr>
          <w:rFonts w:ascii="Calibri" w:hAnsi="Calibri" w:cs="Calibri"/>
        </w:rPr>
      </w:pPr>
      <w:r w:rsidRPr="00317ADC">
        <w:rPr>
          <w:rFonts w:ascii="Calibri" w:hAnsi="Calibri" w:cs="Calibri"/>
        </w:rPr>
        <w:t>¿Qué paso?</w:t>
      </w:r>
    </w:p>
    <w:p w14:paraId="7A30B865" w14:textId="77777777" w:rsidR="00B1168F" w:rsidRDefault="00B1168F" w:rsidP="00B1168F">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 </w:t>
      </w:r>
      <w:r>
        <w:rPr>
          <w:rFonts w:ascii="Calibri" w:hAnsi="Calibri" w:cs="Calibri"/>
        </w:rPr>
        <w:t>transportista</w:t>
      </w:r>
      <w:r w:rsidRPr="00317ADC">
        <w:rPr>
          <w:rFonts w:ascii="Calibri" w:hAnsi="Calibri" w:cs="Calibri"/>
        </w:rPr>
        <w:t xml:space="preserve"> con campos vacíos.</w:t>
      </w:r>
    </w:p>
    <w:p w14:paraId="3A1EE77D"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4EA3765C" w14:textId="77777777" w:rsidR="00B1168F" w:rsidRPr="00FC2DD0" w:rsidRDefault="00B1168F" w:rsidP="00A751F1">
      <w:pPr>
        <w:pStyle w:val="Prrafodelista"/>
        <w:numPr>
          <w:ilvl w:val="0"/>
          <w:numId w:val="464"/>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33C41884"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Nombres:</w:t>
      </w:r>
      <w:r>
        <w:rPr>
          <w:rFonts w:ascii="Calibri" w:hAnsi="Calibri" w:cs="Calibri"/>
        </w:rPr>
        <w:t xml:space="preserve"> Javier Mateo</w:t>
      </w:r>
    </w:p>
    <w:p w14:paraId="04ED56A6" w14:textId="4C7E1362"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 xml:space="preserve">Apellidos: </w:t>
      </w:r>
    </w:p>
    <w:p w14:paraId="2021D7DA"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Cédula: 09</w:t>
      </w:r>
      <w:r>
        <w:rPr>
          <w:rFonts w:ascii="Calibri" w:hAnsi="Calibri" w:cs="Calibri"/>
        </w:rPr>
        <w:t>87654321</w:t>
      </w:r>
    </w:p>
    <w:p w14:paraId="4D628CDA" w14:textId="77777777" w:rsidR="00A751F1" w:rsidRPr="009266A4"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Teléfono: 0</w:t>
      </w:r>
      <w:r>
        <w:rPr>
          <w:rFonts w:ascii="Calibri" w:hAnsi="Calibri" w:cs="Calibri"/>
        </w:rPr>
        <w:t>9123345678</w:t>
      </w:r>
    </w:p>
    <w:p w14:paraId="58C26C0C" w14:textId="77777777" w:rsidR="00A751F1" w:rsidRPr="00B866B0" w:rsidRDefault="00A751F1" w:rsidP="00A751F1">
      <w:pPr>
        <w:pStyle w:val="Prrafodelista"/>
        <w:numPr>
          <w:ilvl w:val="0"/>
          <w:numId w:val="465"/>
        </w:numPr>
        <w:tabs>
          <w:tab w:val="left" w:pos="4932"/>
        </w:tabs>
        <w:jc w:val="both"/>
        <w:rPr>
          <w:rFonts w:ascii="Calibri" w:hAnsi="Calibri" w:cs="Calibri"/>
        </w:rPr>
      </w:pPr>
      <w:r w:rsidRPr="009266A4">
        <w:rPr>
          <w:rFonts w:ascii="Calibri" w:hAnsi="Calibri" w:cs="Calibri"/>
        </w:rPr>
        <w:t xml:space="preserve">Correo electrónico: </w:t>
      </w:r>
      <w:hyperlink r:id="rId52" w:history="1">
        <w:r w:rsidRPr="00EA6F9C">
          <w:rPr>
            <w:rStyle w:val="Hipervnculo"/>
            <w:rFonts w:ascii="Calibri" w:hAnsi="Calibri" w:cs="Calibri"/>
          </w:rPr>
          <w:t>javierito@gmail.com</w:t>
        </w:r>
      </w:hyperlink>
    </w:p>
    <w:p w14:paraId="35B7F4EE" w14:textId="77777777" w:rsidR="00A751F1" w:rsidRPr="009266A4" w:rsidRDefault="00A751F1" w:rsidP="00A751F1">
      <w:pPr>
        <w:pStyle w:val="Prrafodelista"/>
        <w:numPr>
          <w:ilvl w:val="0"/>
          <w:numId w:val="465"/>
        </w:numPr>
        <w:tabs>
          <w:tab w:val="left" w:pos="4932"/>
        </w:tabs>
        <w:jc w:val="both"/>
        <w:rPr>
          <w:rFonts w:ascii="Calibri" w:hAnsi="Calibri" w:cs="Calibri"/>
        </w:rPr>
      </w:pPr>
      <w:r>
        <w:rPr>
          <w:rFonts w:ascii="Calibri" w:hAnsi="Calibri" w:cs="Calibri"/>
        </w:rPr>
        <w:t>Estado: Activo</w:t>
      </w:r>
    </w:p>
    <w:p w14:paraId="65D43244" w14:textId="77777777" w:rsidR="00B1168F" w:rsidRDefault="00B1168F" w:rsidP="00B1168F">
      <w:pPr>
        <w:pStyle w:val="Prrafodelista"/>
        <w:ind w:left="1428"/>
        <w:jc w:val="both"/>
        <w:rPr>
          <w:rFonts w:ascii="Calibri" w:hAnsi="Calibri" w:cs="Calibri"/>
        </w:rPr>
      </w:pPr>
    </w:p>
    <w:p w14:paraId="18994554" w14:textId="77777777" w:rsidR="00B1168F" w:rsidRPr="00A751F1" w:rsidRDefault="00B1168F" w:rsidP="00A751F1">
      <w:pPr>
        <w:pStyle w:val="Prrafodelista"/>
        <w:numPr>
          <w:ilvl w:val="0"/>
          <w:numId w:val="464"/>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4B056D33" w14:textId="3981631D"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los apellidos del </w:t>
      </w:r>
      <w:r w:rsidR="00A751F1">
        <w:rPr>
          <w:rFonts w:ascii="Calibri" w:hAnsi="Calibri" w:cs="Calibri"/>
        </w:rPr>
        <w:t>cliente</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2A3B1485" w14:textId="77777777" w:rsidR="00B1168F" w:rsidRDefault="00B1168F" w:rsidP="00B1168F">
      <w:pPr>
        <w:jc w:val="both"/>
        <w:rPr>
          <w:rFonts w:ascii="Calibri" w:hAnsi="Calibri" w:cs="Calibri"/>
        </w:rPr>
      </w:pPr>
    </w:p>
    <w:p w14:paraId="378F07BC" w14:textId="3575C7D1" w:rsidR="00B1168F" w:rsidRDefault="00B1168F" w:rsidP="00B1168F">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"Nombre</w:t>
      </w:r>
      <w:r w:rsidR="00A751F1">
        <w:rPr>
          <w:rFonts w:ascii="Calibri" w:hAnsi="Calibri" w:cs="Calibri"/>
          <w:b/>
          <w:bCs/>
        </w:rPr>
        <w:t>s</w:t>
      </w:r>
      <w:r w:rsidRPr="00733A3E">
        <w:rPr>
          <w:rFonts w:ascii="Calibri" w:hAnsi="Calibri" w:cs="Calibri"/>
          <w:b/>
          <w:bCs/>
        </w:rPr>
        <w:t>")</w:t>
      </w:r>
    </w:p>
    <w:p w14:paraId="052893D6" w14:textId="77777777" w:rsidR="00B1168F" w:rsidRDefault="00B1168F" w:rsidP="00B1168F">
      <w:pPr>
        <w:jc w:val="both"/>
        <w:rPr>
          <w:rFonts w:ascii="Calibri" w:hAnsi="Calibri" w:cs="Calibri"/>
          <w:b/>
          <w:bCs/>
        </w:rPr>
      </w:pPr>
    </w:p>
    <w:p w14:paraId="00BC38BC" w14:textId="77777777" w:rsidR="00B1168F" w:rsidRDefault="00B1168F" w:rsidP="00B1168F">
      <w:pPr>
        <w:jc w:val="both"/>
        <w:rPr>
          <w:rFonts w:ascii="Calibri" w:hAnsi="Calibri" w:cs="Calibri"/>
        </w:rPr>
      </w:pPr>
      <w:r w:rsidRPr="00317ADC">
        <w:rPr>
          <w:rFonts w:ascii="Calibri" w:hAnsi="Calibri" w:cs="Calibri"/>
        </w:rPr>
        <w:t>¿Qué paso?</w:t>
      </w:r>
    </w:p>
    <w:p w14:paraId="4FD93C6B" w14:textId="5B89184A" w:rsidR="00B1168F" w:rsidRDefault="00B1168F" w:rsidP="00B1168F">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00A751F1">
        <w:rPr>
          <w:rFonts w:ascii="Calibri" w:hAnsi="Calibri" w:cs="Calibri"/>
        </w:rPr>
        <w:t>s</w:t>
      </w:r>
      <w:r w:rsidRPr="00733A3E">
        <w:rPr>
          <w:rFonts w:ascii="Calibri" w:hAnsi="Calibri" w:cs="Calibri"/>
        </w:rPr>
        <w:t>"</w:t>
      </w:r>
      <w:r w:rsidRPr="00317ADC">
        <w:rPr>
          <w:rFonts w:ascii="Calibri" w:hAnsi="Calibri" w:cs="Calibri"/>
        </w:rPr>
        <w:t>.</w:t>
      </w:r>
    </w:p>
    <w:p w14:paraId="5BEFB095"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15563606" w14:textId="77777777" w:rsidR="00B1168F" w:rsidRPr="00FC2DD0" w:rsidRDefault="00B1168F" w:rsidP="00A751F1">
      <w:pPr>
        <w:pStyle w:val="Prrafodelista"/>
        <w:numPr>
          <w:ilvl w:val="0"/>
          <w:numId w:val="466"/>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601BCD07"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Nombres: Javier Mateo</w:t>
      </w:r>
    </w:p>
    <w:p w14:paraId="2595733D"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Apellidos: López Molina</w:t>
      </w:r>
    </w:p>
    <w:p w14:paraId="7172C200"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Cédula: 0987654321</w:t>
      </w:r>
    </w:p>
    <w:p w14:paraId="5A8967D8"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Teléfono: 09123345678</w:t>
      </w:r>
    </w:p>
    <w:p w14:paraId="6461AE65"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 xml:space="preserve">Correo electrónico: </w:t>
      </w:r>
      <w:hyperlink r:id="rId53" w:history="1">
        <w:r w:rsidRPr="00A751F1">
          <w:rPr>
            <w:rStyle w:val="Hipervnculo"/>
            <w:rFonts w:ascii="Calibri" w:hAnsi="Calibri" w:cs="Calibri"/>
          </w:rPr>
          <w:t>javierito@gmail.com</w:t>
        </w:r>
      </w:hyperlink>
    </w:p>
    <w:p w14:paraId="126C4C3C" w14:textId="77777777" w:rsidR="00A751F1" w:rsidRPr="00A751F1" w:rsidRDefault="00A751F1" w:rsidP="00A751F1">
      <w:pPr>
        <w:pStyle w:val="Prrafodelista"/>
        <w:numPr>
          <w:ilvl w:val="0"/>
          <w:numId w:val="468"/>
        </w:numPr>
        <w:tabs>
          <w:tab w:val="left" w:pos="4932"/>
        </w:tabs>
        <w:jc w:val="both"/>
        <w:rPr>
          <w:rFonts w:ascii="Calibri" w:hAnsi="Calibri" w:cs="Calibri"/>
        </w:rPr>
      </w:pPr>
      <w:r w:rsidRPr="00A751F1">
        <w:rPr>
          <w:rFonts w:ascii="Calibri" w:hAnsi="Calibri" w:cs="Calibri"/>
        </w:rPr>
        <w:t>Estado: Activo</w:t>
      </w:r>
    </w:p>
    <w:p w14:paraId="707A4C41" w14:textId="77777777" w:rsidR="00B1168F" w:rsidRDefault="00B1168F" w:rsidP="00B1168F">
      <w:pPr>
        <w:pStyle w:val="Prrafodelista"/>
        <w:ind w:left="1428"/>
        <w:jc w:val="both"/>
        <w:rPr>
          <w:rFonts w:ascii="Calibri" w:hAnsi="Calibri" w:cs="Calibri"/>
        </w:rPr>
      </w:pPr>
    </w:p>
    <w:p w14:paraId="1ECC559F" w14:textId="77777777" w:rsidR="00B1168F" w:rsidRPr="00A751F1" w:rsidRDefault="00B1168F" w:rsidP="00A751F1">
      <w:pPr>
        <w:pStyle w:val="Prrafodelista"/>
        <w:numPr>
          <w:ilvl w:val="0"/>
          <w:numId w:val="466"/>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1FFD7FEB" w14:textId="1EBD3438"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Los nombres del </w:t>
      </w:r>
      <w:r w:rsidR="00A751F1">
        <w:rPr>
          <w:rFonts w:ascii="Calibri" w:hAnsi="Calibri" w:cs="Calibri"/>
        </w:rPr>
        <w:t xml:space="preserve">cliente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5B2114F7" w14:textId="77777777" w:rsidR="00B1168F" w:rsidRDefault="00B1168F" w:rsidP="00B1168F">
      <w:pPr>
        <w:jc w:val="both"/>
        <w:rPr>
          <w:rFonts w:ascii="Calibri" w:hAnsi="Calibri" w:cs="Calibri"/>
        </w:rPr>
      </w:pPr>
    </w:p>
    <w:p w14:paraId="18197B98" w14:textId="77777777" w:rsidR="00C25647" w:rsidRDefault="00C25647" w:rsidP="00B1168F">
      <w:pPr>
        <w:jc w:val="both"/>
        <w:rPr>
          <w:rFonts w:ascii="Calibri" w:hAnsi="Calibri" w:cs="Calibri"/>
        </w:rPr>
      </w:pPr>
    </w:p>
    <w:p w14:paraId="403BB231" w14:textId="77777777" w:rsidR="00C25647" w:rsidRDefault="00C25647" w:rsidP="00B1168F">
      <w:pPr>
        <w:jc w:val="both"/>
        <w:rPr>
          <w:rFonts w:ascii="Calibri" w:hAnsi="Calibri" w:cs="Calibri"/>
        </w:rPr>
      </w:pPr>
    </w:p>
    <w:p w14:paraId="41012921" w14:textId="77777777" w:rsidR="00C25647" w:rsidRDefault="00C25647" w:rsidP="00B1168F">
      <w:pPr>
        <w:jc w:val="both"/>
        <w:rPr>
          <w:rFonts w:ascii="Calibri" w:hAnsi="Calibri" w:cs="Calibri"/>
        </w:rPr>
      </w:pPr>
    </w:p>
    <w:p w14:paraId="0F83973F" w14:textId="77777777" w:rsidR="00C25647" w:rsidRDefault="00C25647" w:rsidP="00B1168F">
      <w:pPr>
        <w:jc w:val="both"/>
        <w:rPr>
          <w:rFonts w:ascii="Calibri" w:hAnsi="Calibri" w:cs="Calibri"/>
        </w:rPr>
      </w:pPr>
    </w:p>
    <w:p w14:paraId="37C935CA" w14:textId="77777777" w:rsidR="00C25647" w:rsidRDefault="00C25647" w:rsidP="00B1168F">
      <w:pPr>
        <w:jc w:val="both"/>
        <w:rPr>
          <w:rFonts w:ascii="Calibri" w:hAnsi="Calibri" w:cs="Calibri"/>
        </w:rPr>
      </w:pPr>
    </w:p>
    <w:p w14:paraId="40E8E53F" w14:textId="77777777" w:rsidR="00C25647" w:rsidRDefault="00C25647" w:rsidP="00B1168F">
      <w:pPr>
        <w:jc w:val="both"/>
        <w:rPr>
          <w:rFonts w:ascii="Calibri" w:hAnsi="Calibri" w:cs="Calibri"/>
        </w:rPr>
      </w:pPr>
    </w:p>
    <w:p w14:paraId="03C8A4A5" w14:textId="77777777" w:rsidR="00C25647" w:rsidRDefault="00C25647" w:rsidP="00B1168F">
      <w:pPr>
        <w:jc w:val="both"/>
        <w:rPr>
          <w:rFonts w:ascii="Calibri" w:hAnsi="Calibri" w:cs="Calibri"/>
        </w:rPr>
      </w:pPr>
    </w:p>
    <w:p w14:paraId="796F4F56" w14:textId="77777777" w:rsidR="00C25647" w:rsidRDefault="00C25647" w:rsidP="00B1168F">
      <w:pPr>
        <w:jc w:val="both"/>
        <w:rPr>
          <w:rFonts w:ascii="Calibri" w:hAnsi="Calibri" w:cs="Calibri"/>
        </w:rPr>
      </w:pPr>
    </w:p>
    <w:p w14:paraId="40853575" w14:textId="77777777" w:rsidR="00C25647" w:rsidRDefault="00C25647" w:rsidP="00B1168F">
      <w:pPr>
        <w:jc w:val="both"/>
        <w:rPr>
          <w:rFonts w:ascii="Calibri" w:hAnsi="Calibri" w:cs="Calibri"/>
        </w:rPr>
      </w:pPr>
    </w:p>
    <w:p w14:paraId="01B52C2C" w14:textId="77777777" w:rsidR="00C25647" w:rsidRDefault="00C25647" w:rsidP="00B1168F">
      <w:pPr>
        <w:jc w:val="both"/>
        <w:rPr>
          <w:rFonts w:ascii="Calibri" w:hAnsi="Calibri" w:cs="Calibri"/>
        </w:rPr>
      </w:pPr>
    </w:p>
    <w:p w14:paraId="3C31DDB4" w14:textId="77777777" w:rsidR="00C25647" w:rsidRDefault="00C25647" w:rsidP="00B1168F">
      <w:pPr>
        <w:jc w:val="both"/>
        <w:rPr>
          <w:rFonts w:ascii="Calibri" w:hAnsi="Calibri" w:cs="Calibri"/>
        </w:rPr>
      </w:pPr>
    </w:p>
    <w:p w14:paraId="58B8CEE6" w14:textId="77777777" w:rsidR="00C25647" w:rsidRDefault="00C25647" w:rsidP="00B1168F">
      <w:pPr>
        <w:jc w:val="both"/>
        <w:rPr>
          <w:rFonts w:ascii="Calibri" w:hAnsi="Calibri" w:cs="Calibri"/>
        </w:rPr>
      </w:pPr>
    </w:p>
    <w:p w14:paraId="4B8AEA7C" w14:textId="77777777" w:rsidR="00C25647" w:rsidRDefault="00C25647" w:rsidP="00B1168F">
      <w:pPr>
        <w:jc w:val="both"/>
        <w:rPr>
          <w:rFonts w:ascii="Calibri" w:hAnsi="Calibri" w:cs="Calibri"/>
        </w:rPr>
      </w:pPr>
    </w:p>
    <w:p w14:paraId="44A81F8E" w14:textId="77777777" w:rsidR="00C25647" w:rsidRDefault="00C25647" w:rsidP="00B1168F">
      <w:pPr>
        <w:jc w:val="both"/>
        <w:rPr>
          <w:rFonts w:ascii="Calibri" w:hAnsi="Calibri" w:cs="Calibri"/>
        </w:rPr>
      </w:pPr>
    </w:p>
    <w:p w14:paraId="1F2E2338" w14:textId="77777777" w:rsidR="00B1168F" w:rsidRDefault="00B1168F" w:rsidP="00B1168F">
      <w:pPr>
        <w:jc w:val="both"/>
        <w:rPr>
          <w:rFonts w:ascii="Calibri" w:hAnsi="Calibri" w:cs="Calibri"/>
          <w:b/>
          <w:bCs/>
        </w:rPr>
      </w:pPr>
      <w:r>
        <w:rPr>
          <w:rFonts w:ascii="Calibri" w:hAnsi="Calibri" w:cs="Calibri"/>
          <w:b/>
          <w:bCs/>
        </w:rPr>
        <w:lastRenderedPageBreak/>
        <w:t xml:space="preserve">Error 3: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4809ECDE" w14:textId="77777777" w:rsidR="00B1168F" w:rsidRDefault="00B1168F" w:rsidP="00B1168F">
      <w:pPr>
        <w:jc w:val="both"/>
        <w:rPr>
          <w:rFonts w:ascii="Calibri" w:hAnsi="Calibri" w:cs="Calibri"/>
          <w:b/>
          <w:bCs/>
        </w:rPr>
      </w:pPr>
    </w:p>
    <w:p w14:paraId="3FD0CC1A" w14:textId="77777777" w:rsidR="00B1168F" w:rsidRDefault="00B1168F" w:rsidP="00B1168F">
      <w:pPr>
        <w:jc w:val="both"/>
        <w:rPr>
          <w:rFonts w:ascii="Calibri" w:hAnsi="Calibri" w:cs="Calibri"/>
        </w:rPr>
      </w:pPr>
      <w:r w:rsidRPr="00317ADC">
        <w:rPr>
          <w:rFonts w:ascii="Calibri" w:hAnsi="Calibri" w:cs="Calibri"/>
        </w:rPr>
        <w:t>¿Qué paso?</w:t>
      </w:r>
    </w:p>
    <w:p w14:paraId="4832D7EA" w14:textId="77777777" w:rsidR="00B1168F" w:rsidRPr="00E34C75" w:rsidRDefault="00B1168F" w:rsidP="00B1168F">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6191F702"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37BE011C" w14:textId="77777777" w:rsidR="00B1168F" w:rsidRPr="00FC2DD0" w:rsidRDefault="00B1168F" w:rsidP="00A751F1">
      <w:pPr>
        <w:pStyle w:val="Prrafodelista"/>
        <w:numPr>
          <w:ilvl w:val="0"/>
          <w:numId w:val="469"/>
        </w:numPr>
        <w:tabs>
          <w:tab w:val="left" w:pos="2388"/>
        </w:tabs>
        <w:spacing w:after="160" w:line="259" w:lineRule="auto"/>
        <w:jc w:val="both"/>
        <w:rPr>
          <w:rFonts w:ascii="Calibri" w:hAnsi="Calibri" w:cs="Calibri"/>
        </w:rPr>
      </w:pPr>
      <w:r w:rsidRPr="00FC2DD0">
        <w:rPr>
          <w:rFonts w:ascii="Calibri" w:hAnsi="Calibri" w:cs="Calibri"/>
        </w:rPr>
        <w:t>Complete todos los campos:</w:t>
      </w:r>
    </w:p>
    <w:p w14:paraId="464F1894"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Nombres: Javier Mateo</w:t>
      </w:r>
    </w:p>
    <w:p w14:paraId="636EC42C"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Apellidos: López Molina</w:t>
      </w:r>
    </w:p>
    <w:p w14:paraId="2B68C718"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Cédula: 0987654321</w:t>
      </w:r>
    </w:p>
    <w:p w14:paraId="6DAAA7E7" w14:textId="4B9542F8"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Teléfono: 09123345</w:t>
      </w:r>
      <w:r>
        <w:rPr>
          <w:rFonts w:ascii="Calibri" w:hAnsi="Calibri" w:cs="Calibri"/>
        </w:rPr>
        <w:t>rere</w:t>
      </w:r>
    </w:p>
    <w:p w14:paraId="46F82DFF"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 xml:space="preserve">Correo electrónico: </w:t>
      </w:r>
      <w:hyperlink r:id="rId54" w:history="1">
        <w:r w:rsidRPr="00A751F1">
          <w:rPr>
            <w:rStyle w:val="Hipervnculo"/>
            <w:rFonts w:ascii="Calibri" w:hAnsi="Calibri" w:cs="Calibri"/>
          </w:rPr>
          <w:t>javierito@gmail.com</w:t>
        </w:r>
      </w:hyperlink>
    </w:p>
    <w:p w14:paraId="3A096AD3" w14:textId="77777777" w:rsidR="00A751F1" w:rsidRPr="00A751F1" w:rsidRDefault="00A751F1" w:rsidP="00A751F1">
      <w:pPr>
        <w:pStyle w:val="Prrafodelista"/>
        <w:numPr>
          <w:ilvl w:val="0"/>
          <w:numId w:val="471"/>
        </w:numPr>
        <w:tabs>
          <w:tab w:val="left" w:pos="4932"/>
        </w:tabs>
        <w:jc w:val="both"/>
        <w:rPr>
          <w:rFonts w:ascii="Calibri" w:hAnsi="Calibri" w:cs="Calibri"/>
        </w:rPr>
      </w:pPr>
      <w:r w:rsidRPr="00A751F1">
        <w:rPr>
          <w:rFonts w:ascii="Calibri" w:hAnsi="Calibri" w:cs="Calibri"/>
        </w:rPr>
        <w:t>Estado: Activo</w:t>
      </w:r>
    </w:p>
    <w:p w14:paraId="3FB01DA7" w14:textId="77777777" w:rsidR="00B1168F" w:rsidRDefault="00B1168F" w:rsidP="00B1168F">
      <w:pPr>
        <w:pStyle w:val="Prrafodelista"/>
        <w:ind w:left="1428"/>
        <w:jc w:val="both"/>
        <w:rPr>
          <w:rFonts w:ascii="Calibri" w:hAnsi="Calibri" w:cs="Calibri"/>
        </w:rPr>
      </w:pPr>
    </w:p>
    <w:p w14:paraId="626E52E0" w14:textId="77777777" w:rsidR="00B1168F" w:rsidRPr="00A751F1" w:rsidRDefault="00B1168F" w:rsidP="00A751F1">
      <w:pPr>
        <w:pStyle w:val="Prrafodelista"/>
        <w:numPr>
          <w:ilvl w:val="0"/>
          <w:numId w:val="469"/>
        </w:numPr>
        <w:tabs>
          <w:tab w:val="left" w:pos="2388"/>
        </w:tabs>
        <w:spacing w:after="160" w:line="259" w:lineRule="auto"/>
        <w:jc w:val="both"/>
        <w:rPr>
          <w:rFonts w:ascii="Calibri" w:hAnsi="Calibri" w:cs="Calibri"/>
        </w:rPr>
      </w:pPr>
      <w:r w:rsidRPr="00A751F1">
        <w:rPr>
          <w:rFonts w:ascii="Calibri" w:hAnsi="Calibri" w:cs="Calibri"/>
        </w:rPr>
        <w:t>Haga clic en el botón "Modificar".</w:t>
      </w:r>
    </w:p>
    <w:p w14:paraId="3D6E58F5" w14:textId="594B9BF5"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A751F1">
        <w:rPr>
          <w:rFonts w:ascii="Calibri" w:hAnsi="Calibri" w:cs="Calibri"/>
        </w:rPr>
        <w:t>El teléfono</w:t>
      </w:r>
      <w:r>
        <w:rPr>
          <w:rFonts w:ascii="Calibri" w:hAnsi="Calibri" w:cs="Calibri"/>
        </w:rPr>
        <w:t xml:space="preserve"> del </w:t>
      </w:r>
      <w:r w:rsidR="00A751F1">
        <w:rPr>
          <w:rFonts w:ascii="Calibri" w:hAnsi="Calibri" w:cs="Calibri"/>
        </w:rPr>
        <w:t>cliente</w:t>
      </w:r>
      <w:r>
        <w:rPr>
          <w:rFonts w:ascii="Calibri" w:hAnsi="Calibri" w:cs="Calibri"/>
        </w:rPr>
        <w:t xml:space="preserve"> </w:t>
      </w:r>
      <w:r w:rsidRPr="00733A3E">
        <w:rPr>
          <w:rFonts w:ascii="Calibri" w:hAnsi="Calibri" w:cs="Calibri"/>
        </w:rPr>
        <w:t>solo puede contener letras y no números.</w:t>
      </w:r>
      <w:r w:rsidRPr="0065367D">
        <w:rPr>
          <w:rFonts w:ascii="Calibri" w:hAnsi="Calibri" w:cs="Calibri"/>
        </w:rPr>
        <w:t>"</w:t>
      </w:r>
      <w:r w:rsidRPr="005D0B96">
        <w:rPr>
          <w:rFonts w:ascii="Calibri" w:hAnsi="Calibri" w:cs="Calibri"/>
        </w:rPr>
        <w:t>.</w:t>
      </w:r>
    </w:p>
    <w:p w14:paraId="2D1BB83D" w14:textId="77777777" w:rsidR="00B1168F" w:rsidRDefault="00B1168F" w:rsidP="00B1168F">
      <w:pPr>
        <w:jc w:val="both"/>
        <w:rPr>
          <w:rFonts w:ascii="Calibri" w:hAnsi="Calibri" w:cs="Calibri"/>
        </w:rPr>
      </w:pPr>
    </w:p>
    <w:p w14:paraId="1B77D195" w14:textId="77777777" w:rsidR="00B1168F" w:rsidRDefault="00B1168F" w:rsidP="00B1168F">
      <w:pPr>
        <w:rPr>
          <w:rFonts w:ascii="Calibri" w:hAnsi="Calibri" w:cs="Calibri"/>
          <w:b/>
          <w:bCs/>
        </w:rPr>
      </w:pPr>
      <w:r>
        <w:rPr>
          <w:rFonts w:ascii="Calibri" w:hAnsi="Calibri" w:cs="Calibri"/>
          <w:b/>
          <w:bCs/>
        </w:rPr>
        <w:t xml:space="preserve">Error 4: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5EAFF74D" w14:textId="77777777" w:rsidR="00B1168F" w:rsidRDefault="00B1168F" w:rsidP="00B1168F">
      <w:pPr>
        <w:rPr>
          <w:rFonts w:ascii="Calibri" w:hAnsi="Calibri" w:cs="Calibri"/>
          <w:b/>
          <w:bCs/>
        </w:rPr>
      </w:pPr>
    </w:p>
    <w:p w14:paraId="1FAF2B54" w14:textId="77777777" w:rsidR="00B1168F" w:rsidRDefault="00B1168F" w:rsidP="00B1168F">
      <w:pPr>
        <w:jc w:val="both"/>
        <w:rPr>
          <w:rFonts w:ascii="Calibri" w:hAnsi="Calibri" w:cs="Calibri"/>
        </w:rPr>
      </w:pPr>
      <w:r w:rsidRPr="00317ADC">
        <w:rPr>
          <w:rFonts w:ascii="Calibri" w:hAnsi="Calibri" w:cs="Calibri"/>
        </w:rPr>
        <w:t>¿Qué paso?</w:t>
      </w:r>
    </w:p>
    <w:p w14:paraId="1E1DEDA4" w14:textId="77777777" w:rsidR="00B1168F" w:rsidRDefault="00B1168F" w:rsidP="00B1168F">
      <w:pPr>
        <w:jc w:val="both"/>
        <w:rPr>
          <w:rFonts w:ascii="Calibri" w:hAnsi="Calibri" w:cs="Calibri"/>
        </w:rPr>
      </w:pPr>
      <w:r>
        <w:rPr>
          <w:rFonts w:ascii="Calibri" w:hAnsi="Calibri" w:cs="Calibri"/>
        </w:rPr>
        <w:t>Usted ingreso un correo electrónico que no tiene el formato valido para correos electrónicos.</w:t>
      </w:r>
    </w:p>
    <w:p w14:paraId="7D3261EC" w14:textId="77777777" w:rsidR="00B1168F" w:rsidRDefault="00B1168F" w:rsidP="00B1168F">
      <w:pPr>
        <w:jc w:val="both"/>
        <w:rPr>
          <w:rFonts w:ascii="Calibri" w:hAnsi="Calibri" w:cs="Calibri"/>
          <w:b/>
          <w:bCs/>
        </w:rPr>
      </w:pPr>
      <w:r w:rsidRPr="00B97114">
        <w:rPr>
          <w:rFonts w:ascii="Calibri" w:hAnsi="Calibri" w:cs="Calibri"/>
          <w:b/>
          <w:bCs/>
        </w:rPr>
        <w:t xml:space="preserve">Ejemplo erróneo </w:t>
      </w:r>
    </w:p>
    <w:p w14:paraId="10E3A787" w14:textId="77777777" w:rsidR="00B1168F" w:rsidRPr="00E544BF" w:rsidRDefault="00B1168F" w:rsidP="00C25647">
      <w:pPr>
        <w:pStyle w:val="Prrafodelista"/>
        <w:numPr>
          <w:ilvl w:val="0"/>
          <w:numId w:val="472"/>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4D4F597E"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Nombres: Javier Mateo</w:t>
      </w:r>
    </w:p>
    <w:p w14:paraId="782914BB"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Apellidos: López Molina</w:t>
      </w:r>
    </w:p>
    <w:p w14:paraId="5B0D4198"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Cédula: 0987654321</w:t>
      </w:r>
    </w:p>
    <w:p w14:paraId="269A4135"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Teléfono: 09123345678</w:t>
      </w:r>
    </w:p>
    <w:p w14:paraId="06C451B1"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 xml:space="preserve">Correo electrónico: </w:t>
      </w:r>
      <w:hyperlink r:id="rId55" w:history="1">
        <w:r w:rsidRPr="00A751F1">
          <w:rPr>
            <w:rStyle w:val="Hipervnculo"/>
            <w:rFonts w:ascii="Calibri" w:hAnsi="Calibri" w:cs="Calibri"/>
          </w:rPr>
          <w:t>javierito@gmail.com</w:t>
        </w:r>
      </w:hyperlink>
    </w:p>
    <w:p w14:paraId="347EB90F" w14:textId="77777777" w:rsidR="00C25647" w:rsidRPr="00A751F1" w:rsidRDefault="00C25647" w:rsidP="00C25647">
      <w:pPr>
        <w:pStyle w:val="Prrafodelista"/>
        <w:numPr>
          <w:ilvl w:val="0"/>
          <w:numId w:val="473"/>
        </w:numPr>
        <w:tabs>
          <w:tab w:val="left" w:pos="4932"/>
        </w:tabs>
        <w:jc w:val="both"/>
        <w:rPr>
          <w:rFonts w:ascii="Calibri" w:hAnsi="Calibri" w:cs="Calibri"/>
        </w:rPr>
      </w:pPr>
      <w:r w:rsidRPr="00A751F1">
        <w:rPr>
          <w:rFonts w:ascii="Calibri" w:hAnsi="Calibri" w:cs="Calibri"/>
        </w:rPr>
        <w:t>Estado: Activo</w:t>
      </w:r>
    </w:p>
    <w:p w14:paraId="4D65F010" w14:textId="77777777" w:rsidR="00B1168F" w:rsidRDefault="00B1168F" w:rsidP="00C25647">
      <w:pPr>
        <w:rPr>
          <w:rFonts w:ascii="Calibri" w:hAnsi="Calibri" w:cs="Calibri"/>
        </w:rPr>
      </w:pPr>
    </w:p>
    <w:p w14:paraId="5AB7654F" w14:textId="77777777" w:rsidR="00B1168F" w:rsidRPr="00C25647" w:rsidRDefault="00B1168F" w:rsidP="00C25647">
      <w:pPr>
        <w:pStyle w:val="Prrafodelista"/>
        <w:numPr>
          <w:ilvl w:val="0"/>
          <w:numId w:val="472"/>
        </w:numPr>
        <w:tabs>
          <w:tab w:val="left" w:pos="2388"/>
        </w:tabs>
        <w:spacing w:after="160" w:line="259" w:lineRule="auto"/>
        <w:jc w:val="both"/>
        <w:rPr>
          <w:rFonts w:ascii="Calibri" w:hAnsi="Calibri" w:cs="Calibri"/>
        </w:rPr>
      </w:pPr>
      <w:r w:rsidRPr="00C25647">
        <w:rPr>
          <w:rFonts w:ascii="Calibri" w:hAnsi="Calibri" w:cs="Calibri"/>
        </w:rPr>
        <w:t>Haga clic en el botón "Modificar".</w:t>
      </w:r>
    </w:p>
    <w:p w14:paraId="48B67D30" w14:textId="77777777" w:rsidR="00B1168F" w:rsidRDefault="00B1168F" w:rsidP="00B1168F">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1BED6D16" w14:textId="77777777" w:rsidR="00B1168F" w:rsidRDefault="00B1168F" w:rsidP="00B1168F">
      <w:pPr>
        <w:jc w:val="both"/>
        <w:rPr>
          <w:rFonts w:ascii="Calibri" w:hAnsi="Calibri" w:cs="Calibri"/>
        </w:rPr>
      </w:pPr>
    </w:p>
    <w:p w14:paraId="7E7EA5E0" w14:textId="77777777" w:rsidR="00B1168F" w:rsidRPr="00655166" w:rsidRDefault="00B1168F" w:rsidP="00B1168F">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5BAE8E1D" w14:textId="145C73A0" w:rsidR="00B1168F" w:rsidRPr="00655166" w:rsidRDefault="00B1168F" w:rsidP="00B1168F">
      <w:pPr>
        <w:jc w:val="both"/>
        <w:rPr>
          <w:rFonts w:ascii="Calibri" w:hAnsi="Calibri" w:cs="Calibri"/>
        </w:rPr>
      </w:pPr>
      <w:r w:rsidRPr="00655166">
        <w:rPr>
          <w:rFonts w:ascii="Calibri" w:hAnsi="Calibri" w:cs="Calibri"/>
        </w:rPr>
        <w:t xml:space="preserve">Para eliminar un </w:t>
      </w:r>
      <w:r w:rsidR="00C25647">
        <w:rPr>
          <w:rFonts w:ascii="Calibri" w:hAnsi="Calibri" w:cs="Calibri"/>
        </w:rPr>
        <w:t>cliente</w:t>
      </w:r>
      <w:r w:rsidRPr="00655166">
        <w:rPr>
          <w:rFonts w:ascii="Calibri" w:hAnsi="Calibri" w:cs="Calibri"/>
        </w:rPr>
        <w:t>:</w:t>
      </w:r>
    </w:p>
    <w:p w14:paraId="528EE598" w14:textId="65A48253"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 xml:space="preserve">Seleccione el </w:t>
      </w:r>
      <w:r w:rsidR="00C25647">
        <w:rPr>
          <w:rFonts w:ascii="Calibri" w:hAnsi="Calibri" w:cs="Calibri"/>
        </w:rPr>
        <w:t>cliente</w:t>
      </w:r>
      <w:r w:rsidRPr="00C25647">
        <w:rPr>
          <w:rFonts w:ascii="Calibri" w:hAnsi="Calibri" w:cs="Calibri"/>
        </w:rPr>
        <w:t xml:space="preserve"> en la tabla haciendo clic en el ícono de visto.</w:t>
      </w:r>
    </w:p>
    <w:p w14:paraId="4F0AEA1C" w14:textId="77777777"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Haga clic en el botón "Eliminar".</w:t>
      </w:r>
    </w:p>
    <w:p w14:paraId="70C4119B" w14:textId="77777777" w:rsidR="00B1168F" w:rsidRPr="00C25647" w:rsidRDefault="00B1168F" w:rsidP="00C25647">
      <w:pPr>
        <w:pStyle w:val="Prrafodelista"/>
        <w:numPr>
          <w:ilvl w:val="0"/>
          <w:numId w:val="474"/>
        </w:numPr>
        <w:spacing w:after="160" w:line="259" w:lineRule="auto"/>
        <w:jc w:val="both"/>
        <w:rPr>
          <w:rFonts w:ascii="Calibri" w:hAnsi="Calibri" w:cs="Calibri"/>
        </w:rPr>
      </w:pPr>
      <w:r w:rsidRPr="00C25647">
        <w:rPr>
          <w:rFonts w:ascii="Calibri" w:hAnsi="Calibri" w:cs="Calibri"/>
        </w:rPr>
        <w:t>Confirme la acción en el diálogo que aparece.</w:t>
      </w:r>
    </w:p>
    <w:p w14:paraId="2CE4548E" w14:textId="0418DD10" w:rsidR="00B1168F" w:rsidRPr="00B82B1C" w:rsidRDefault="00B1168F" w:rsidP="00B1168F">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"El</w:t>
      </w:r>
      <w:r>
        <w:rPr>
          <w:rFonts w:ascii="Calibri" w:hAnsi="Calibri" w:cs="Calibri"/>
        </w:rPr>
        <w:t xml:space="preserve"> </w:t>
      </w:r>
      <w:r w:rsidR="00C25647">
        <w:rPr>
          <w:rFonts w:ascii="Calibri" w:hAnsi="Calibri" w:cs="Calibri"/>
        </w:rPr>
        <w:t>cliente</w:t>
      </w:r>
      <w:r w:rsidRPr="00B82B1C">
        <w:rPr>
          <w:rFonts w:ascii="Calibri" w:hAnsi="Calibri" w:cs="Calibri"/>
        </w:rPr>
        <w:t xml:space="preserve"> fue eliminado correctamente."</w:t>
      </w:r>
    </w:p>
    <w:p w14:paraId="4E8C9F21" w14:textId="77777777" w:rsidR="00B1168F" w:rsidRDefault="00B1168F" w:rsidP="00B1168F">
      <w:pPr>
        <w:jc w:val="both"/>
        <w:rPr>
          <w:rFonts w:ascii="Calibri" w:hAnsi="Calibri" w:cs="Calibri"/>
        </w:rPr>
      </w:pPr>
    </w:p>
    <w:p w14:paraId="03C1A323" w14:textId="62565175" w:rsidR="00B1168F" w:rsidRPr="007C3824" w:rsidRDefault="00B1168F" w:rsidP="00B1168F">
      <w:pPr>
        <w:jc w:val="both"/>
        <w:rPr>
          <w:rFonts w:ascii="Calibri" w:hAnsi="Calibri" w:cs="Calibri"/>
          <w:b/>
          <w:bCs/>
        </w:rPr>
      </w:pPr>
      <w:r w:rsidRPr="007C3824">
        <w:rPr>
          <w:rFonts w:ascii="Calibri" w:hAnsi="Calibri" w:cs="Calibri"/>
          <w:b/>
          <w:bCs/>
        </w:rPr>
        <w:t xml:space="preserve">Error al eliminar (sin </w:t>
      </w:r>
      <w:r w:rsidR="00C25647">
        <w:rPr>
          <w:rFonts w:ascii="Calibri" w:hAnsi="Calibri" w:cs="Calibri"/>
          <w:b/>
          <w:bCs/>
        </w:rPr>
        <w:t>cliente</w:t>
      </w:r>
      <w:r w:rsidRPr="007C3824">
        <w:rPr>
          <w:rFonts w:ascii="Calibri" w:hAnsi="Calibri" w:cs="Calibri"/>
          <w:b/>
          <w:bCs/>
        </w:rPr>
        <w:t xml:space="preserve"> seleccionado)</w:t>
      </w:r>
    </w:p>
    <w:p w14:paraId="369C29A4" w14:textId="77777777" w:rsidR="00B1168F" w:rsidRPr="007C3824" w:rsidRDefault="00B1168F" w:rsidP="00B1168F">
      <w:pPr>
        <w:jc w:val="both"/>
        <w:rPr>
          <w:rFonts w:ascii="Calibri" w:hAnsi="Calibri" w:cs="Calibri"/>
        </w:rPr>
      </w:pPr>
      <w:r w:rsidRPr="007C3824">
        <w:rPr>
          <w:rFonts w:ascii="Calibri" w:hAnsi="Calibri" w:cs="Calibri"/>
        </w:rPr>
        <w:t>Intento de eliminación incorrecta:</w:t>
      </w:r>
    </w:p>
    <w:p w14:paraId="1FF64DB3" w14:textId="4CDB345F" w:rsidR="00B1168F" w:rsidRPr="00C25647" w:rsidRDefault="00B1168F" w:rsidP="00C25647">
      <w:pPr>
        <w:pStyle w:val="Prrafodelista"/>
        <w:numPr>
          <w:ilvl w:val="0"/>
          <w:numId w:val="475"/>
        </w:numPr>
        <w:spacing w:after="160" w:line="259" w:lineRule="auto"/>
        <w:jc w:val="both"/>
        <w:rPr>
          <w:rFonts w:ascii="Calibri" w:hAnsi="Calibri" w:cs="Calibri"/>
        </w:rPr>
      </w:pPr>
      <w:r w:rsidRPr="00C25647">
        <w:rPr>
          <w:rFonts w:ascii="Calibri" w:hAnsi="Calibri" w:cs="Calibri"/>
        </w:rPr>
        <w:t xml:space="preserve">Hacer clic en "Eliminar" sin seleccionar ningún </w:t>
      </w:r>
      <w:r w:rsidR="00C25647" w:rsidRPr="00C25647">
        <w:rPr>
          <w:rFonts w:ascii="Calibri" w:hAnsi="Calibri" w:cs="Calibri"/>
        </w:rPr>
        <w:t>cliente</w:t>
      </w:r>
      <w:r w:rsidRPr="00C25647">
        <w:rPr>
          <w:rFonts w:ascii="Calibri" w:hAnsi="Calibri" w:cs="Calibri"/>
        </w:rPr>
        <w:t>.</w:t>
      </w:r>
    </w:p>
    <w:p w14:paraId="470F8CB1" w14:textId="3CBA8FA0" w:rsidR="00B1168F" w:rsidRDefault="00B1168F" w:rsidP="00B1168F">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 xml:space="preserve">"Primero debe seleccionar un </w:t>
      </w:r>
      <w:r w:rsidR="00C25647">
        <w:rPr>
          <w:rFonts w:ascii="Calibri" w:hAnsi="Calibri" w:cs="Calibri"/>
        </w:rPr>
        <w:t>cliente</w:t>
      </w:r>
      <w:r w:rsidRPr="00B82B1C">
        <w:rPr>
          <w:rFonts w:ascii="Calibri" w:hAnsi="Calibri" w:cs="Calibri"/>
        </w:rPr>
        <w:t xml:space="preserve"> en la tabla para poder eliminarlo."</w:t>
      </w:r>
      <w:r>
        <w:rPr>
          <w:rFonts w:ascii="Calibri" w:hAnsi="Calibri" w:cs="Calibri"/>
        </w:rPr>
        <w:t>.</w:t>
      </w:r>
    </w:p>
    <w:p w14:paraId="3D3AC001" w14:textId="77777777" w:rsidR="009468E3" w:rsidRDefault="009468E3" w:rsidP="00B1168F">
      <w:pPr>
        <w:jc w:val="both"/>
        <w:rPr>
          <w:rFonts w:ascii="Calibri" w:hAnsi="Calibri" w:cs="Calibri"/>
        </w:rPr>
      </w:pPr>
    </w:p>
    <w:p w14:paraId="0CB009F2" w14:textId="77777777" w:rsidR="009468E3" w:rsidRDefault="009468E3" w:rsidP="00B1168F">
      <w:pPr>
        <w:jc w:val="both"/>
        <w:rPr>
          <w:rFonts w:ascii="Calibri" w:hAnsi="Calibri" w:cs="Calibri"/>
        </w:rPr>
        <w:sectPr w:rsidR="009468E3" w:rsidSect="00BD3007">
          <w:pgSz w:w="11906" w:h="16838" w:code="9"/>
          <w:pgMar w:top="1440" w:right="1134" w:bottom="1440" w:left="1134" w:header="720" w:footer="720" w:gutter="0"/>
          <w:cols w:space="720"/>
          <w:docGrid w:linePitch="600" w:charSpace="32768"/>
        </w:sectPr>
      </w:pPr>
    </w:p>
    <w:p w14:paraId="78F865A9" w14:textId="77777777" w:rsidR="00FE735F" w:rsidRDefault="00FE735F" w:rsidP="00FE735F">
      <w:bookmarkStart w:id="165" w:name="_Toc186476329"/>
      <w:bookmarkStart w:id="166" w:name="_Toc186813339"/>
    </w:p>
    <w:p w14:paraId="30816D39" w14:textId="729BDDF9" w:rsidR="00FE735F" w:rsidRDefault="00FE735F" w:rsidP="00FE735F">
      <w:pPr>
        <w:pStyle w:val="Ttulo2"/>
        <w:tabs>
          <w:tab w:val="center" w:pos="6979"/>
          <w:tab w:val="left" w:pos="8724"/>
        </w:tabs>
        <w:jc w:val="center"/>
        <w:rPr>
          <w:rFonts w:ascii="Calibri" w:hAnsi="Calibri" w:cs="Calibri"/>
          <w:i w:val="0"/>
          <w:iCs w:val="0"/>
          <w:color w:val="000000" w:themeColor="text1"/>
          <w:sz w:val="24"/>
          <w:szCs w:val="24"/>
        </w:rPr>
      </w:pPr>
      <w:bookmarkStart w:id="167" w:name="_Toc187165743"/>
      <w:r w:rsidRPr="00FE735F">
        <w:rPr>
          <w:rFonts w:ascii="Calibri" w:hAnsi="Calibri" w:cs="Calibri"/>
          <w:i w:val="0"/>
          <w:iCs w:val="0"/>
          <w:color w:val="000000" w:themeColor="text1"/>
          <w:sz w:val="24"/>
          <w:szCs w:val="24"/>
        </w:rPr>
        <w:t>Interfaz Reportes Compra</w:t>
      </w:r>
      <w:bookmarkEnd w:id="165"/>
      <w:bookmarkEnd w:id="166"/>
      <w:r w:rsidR="007027F5">
        <w:rPr>
          <w:rFonts w:ascii="Calibri" w:hAnsi="Calibri" w:cs="Calibri"/>
          <w:i w:val="0"/>
          <w:iCs w:val="0"/>
          <w:color w:val="000000" w:themeColor="text1"/>
          <w:sz w:val="24"/>
          <w:szCs w:val="24"/>
        </w:rPr>
        <w:t>s</w:t>
      </w:r>
      <w:bookmarkEnd w:id="167"/>
    </w:p>
    <w:p w14:paraId="215B9538" w14:textId="77777777" w:rsidR="001A47C6" w:rsidRDefault="001A47C6" w:rsidP="001A47C6"/>
    <w:p w14:paraId="1141A740" w14:textId="77777777" w:rsidR="001A47C6" w:rsidRDefault="001A47C6" w:rsidP="001A47C6"/>
    <w:p w14:paraId="6056A3C2" w14:textId="439ADCE1" w:rsidR="001A47C6" w:rsidRDefault="001A47C6" w:rsidP="001A47C6">
      <w:r>
        <w:rPr>
          <w:noProof/>
        </w:rPr>
        <w:drawing>
          <wp:anchor distT="0" distB="0" distL="114300" distR="114300" simplePos="0" relativeHeight="251679744" behindDoc="0" locked="0" layoutInCell="1" allowOverlap="1" wp14:anchorId="5F66D85B" wp14:editId="674659C9">
            <wp:simplePos x="678180" y="1905000"/>
            <wp:positionH relativeFrom="margin">
              <wp:align>center</wp:align>
            </wp:positionH>
            <wp:positionV relativeFrom="margin">
              <wp:align>center</wp:align>
            </wp:positionV>
            <wp:extent cx="9612630" cy="3771900"/>
            <wp:effectExtent l="0" t="0" r="7620" b="0"/>
            <wp:wrapSquare wrapText="bothSides"/>
            <wp:docPr id="105078094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4371" r="1272"/>
                    <a:stretch/>
                  </pic:blipFill>
                  <pic:spPr bwMode="auto">
                    <a:xfrm>
                      <a:off x="0" y="0"/>
                      <a:ext cx="961263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96EF1" w14:textId="77777777" w:rsidR="001A47C6" w:rsidRDefault="001A47C6" w:rsidP="001A47C6"/>
    <w:p w14:paraId="4B224FB9" w14:textId="45026CD5" w:rsidR="001A47C6" w:rsidRDefault="001A47C6" w:rsidP="001A47C6"/>
    <w:p w14:paraId="3FE722CB" w14:textId="027CFA9B" w:rsidR="001A47C6" w:rsidRDefault="001A47C6" w:rsidP="001A47C6"/>
    <w:p w14:paraId="141795E4" w14:textId="25D48B0D" w:rsidR="001A47C6" w:rsidRDefault="001A47C6" w:rsidP="001A47C6"/>
    <w:p w14:paraId="4C3F2C68" w14:textId="77777777" w:rsidR="001A47C6" w:rsidRDefault="001A47C6" w:rsidP="001A47C6">
      <w:pPr>
        <w:sectPr w:rsidR="001A47C6" w:rsidSect="009468E3">
          <w:pgSz w:w="16838" w:h="11906" w:orient="landscape" w:code="9"/>
          <w:pgMar w:top="1134" w:right="1440" w:bottom="1134" w:left="1440" w:header="720" w:footer="720" w:gutter="0"/>
          <w:cols w:space="720"/>
          <w:docGrid w:linePitch="600" w:charSpace="32768"/>
        </w:sectPr>
      </w:pPr>
    </w:p>
    <w:p w14:paraId="0CBBFF0E" w14:textId="7D058BA2" w:rsidR="001A47C6" w:rsidRPr="00B34862" w:rsidRDefault="001A47C6" w:rsidP="001A47C6">
      <w:pPr>
        <w:pStyle w:val="Ttulo3"/>
        <w:rPr>
          <w:rFonts w:ascii="Calibri" w:hAnsi="Calibri" w:cs="Calibri"/>
          <w:b w:val="0"/>
          <w:bCs w:val="0"/>
          <w:color w:val="000000" w:themeColor="text1"/>
          <w:sz w:val="24"/>
          <w:szCs w:val="24"/>
        </w:rPr>
      </w:pPr>
      <w:bookmarkStart w:id="168" w:name="_Toc187165744"/>
      <w:r>
        <w:rPr>
          <w:rFonts w:ascii="Calibri" w:hAnsi="Calibri" w:cs="Calibri"/>
          <w:color w:val="000000" w:themeColor="text1"/>
          <w:sz w:val="24"/>
          <w:szCs w:val="24"/>
        </w:rPr>
        <w:lastRenderedPageBreak/>
        <w:t>Descripción breve</w:t>
      </w:r>
      <w:bookmarkEnd w:id="168"/>
    </w:p>
    <w:p w14:paraId="233484C5" w14:textId="77777777" w:rsidR="001A47C6" w:rsidRDefault="001A47C6" w:rsidP="001A47C6">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 los reportes de las compras que se han realizado </w:t>
      </w:r>
      <w:r w:rsidRPr="00C51BDB">
        <w:rPr>
          <w:rFonts w:ascii="Calibri" w:hAnsi="Calibri" w:cs="Calibri"/>
        </w:rPr>
        <w:t>en la aplicación.</w:t>
      </w:r>
    </w:p>
    <w:p w14:paraId="30D63463" w14:textId="77777777" w:rsidR="001A47C6" w:rsidRDefault="001A47C6" w:rsidP="001A47C6">
      <w:pPr>
        <w:rPr>
          <w:rFonts w:ascii="Calibri" w:hAnsi="Calibri" w:cs="Calibri"/>
        </w:rPr>
      </w:pPr>
    </w:p>
    <w:p w14:paraId="24A483FF" w14:textId="77777777" w:rsidR="001A47C6" w:rsidRPr="004C4A67" w:rsidRDefault="001A47C6" w:rsidP="001A47C6">
      <w:pPr>
        <w:rPr>
          <w:rFonts w:ascii="Calibri" w:hAnsi="Calibri" w:cs="Calibri"/>
          <w:b/>
          <w:bCs/>
        </w:rPr>
      </w:pPr>
      <w:r w:rsidRPr="00B34862">
        <w:rPr>
          <w:rFonts w:ascii="Calibri" w:hAnsi="Calibri" w:cs="Calibri"/>
          <w:b/>
          <w:bCs/>
        </w:rPr>
        <w:t>Funcionalidades principales</w:t>
      </w:r>
    </w:p>
    <w:p w14:paraId="566892CB" w14:textId="3DEDD69E" w:rsidR="001A47C6" w:rsidRPr="001A47C6" w:rsidRDefault="001A47C6" w:rsidP="001A47C6">
      <w:pPr>
        <w:pStyle w:val="Prrafodelista"/>
        <w:numPr>
          <w:ilvl w:val="0"/>
          <w:numId w:val="483"/>
        </w:numPr>
        <w:spacing w:after="160" w:line="259" w:lineRule="auto"/>
        <w:rPr>
          <w:rFonts w:ascii="Calibri" w:hAnsi="Calibri" w:cs="Calibri"/>
          <w:b/>
          <w:bCs/>
        </w:rPr>
      </w:pPr>
      <w:r>
        <w:rPr>
          <w:rFonts w:ascii="Calibri" w:hAnsi="Calibri" w:cs="Calibri"/>
          <w:b/>
          <w:bCs/>
        </w:rPr>
        <w:t xml:space="preserve">Inicialización </w:t>
      </w:r>
    </w:p>
    <w:p w14:paraId="04D468B1" w14:textId="77777777" w:rsidR="001A47C6" w:rsidRPr="004C4A67" w:rsidRDefault="001A47C6" w:rsidP="001A47C6">
      <w:pPr>
        <w:ind w:left="1068" w:firstLine="348"/>
        <w:rPr>
          <w:rFonts w:ascii="Calibri" w:hAnsi="Calibri" w:cs="Calibri"/>
        </w:rPr>
      </w:pPr>
      <w:r w:rsidRPr="004C4A67">
        <w:rPr>
          <w:rFonts w:ascii="Calibri" w:hAnsi="Calibri" w:cs="Calibri"/>
        </w:rPr>
        <w:t>Al abrir la ventana, se cargan automáticamente los siguientes elementos:</w:t>
      </w:r>
    </w:p>
    <w:p w14:paraId="63C0F3D7" w14:textId="1DA46357"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Proveedores</w:t>
      </w:r>
      <w:r w:rsidRPr="004C4A67">
        <w:rPr>
          <w:rFonts w:ascii="Calibri" w:hAnsi="Calibri" w:cs="Calibri"/>
        </w:rPr>
        <w:t>: Se muestran en un ComboBox, con la opción "Todos" para buscar compras sin filtrar por proveedor.</w:t>
      </w:r>
    </w:p>
    <w:p w14:paraId="7C575904" w14:textId="77777777"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Transportistas</w:t>
      </w:r>
      <w:r w:rsidRPr="004C4A67">
        <w:rPr>
          <w:rFonts w:ascii="Calibri" w:hAnsi="Calibri" w:cs="Calibri"/>
        </w:rPr>
        <w:t>: Similar al ComboBox de proveedores, se permite seleccionar "Todos" o un transportista específico.</w:t>
      </w:r>
    </w:p>
    <w:p w14:paraId="3DFEED75" w14:textId="17E9E56F" w:rsidR="001A47C6" w:rsidRPr="004C4A67" w:rsidRDefault="001A47C6" w:rsidP="001A47C6">
      <w:pPr>
        <w:pStyle w:val="Prrafodelista"/>
        <w:numPr>
          <w:ilvl w:val="1"/>
          <w:numId w:val="477"/>
        </w:numPr>
        <w:spacing w:after="160" w:line="259" w:lineRule="auto"/>
        <w:ind w:left="2148"/>
        <w:rPr>
          <w:rFonts w:ascii="Calibri" w:hAnsi="Calibri" w:cs="Calibri"/>
        </w:rPr>
      </w:pPr>
      <w:r w:rsidRPr="004C4A67">
        <w:rPr>
          <w:rFonts w:ascii="Calibri" w:hAnsi="Calibri" w:cs="Calibri"/>
          <w:b/>
          <w:bCs/>
        </w:rPr>
        <w:t>Opciones de Búsqueda</w:t>
      </w:r>
      <w:r w:rsidRPr="004C4A67">
        <w:rPr>
          <w:rFonts w:ascii="Calibri" w:hAnsi="Calibri" w:cs="Calibri"/>
        </w:rPr>
        <w:t>: Cada columna de la tabla se añade como opción en el ComboBox para permitir búsquedas específicas.</w:t>
      </w:r>
    </w:p>
    <w:p w14:paraId="77E876D8"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Generación de Reportes</w:t>
      </w:r>
    </w:p>
    <w:p w14:paraId="2C243867" w14:textId="77777777" w:rsidR="001A47C6" w:rsidRPr="004C4A67" w:rsidRDefault="001A47C6" w:rsidP="001A47C6">
      <w:pPr>
        <w:ind w:left="1068" w:firstLine="348"/>
        <w:rPr>
          <w:rFonts w:ascii="Calibri" w:hAnsi="Calibri" w:cs="Calibri"/>
        </w:rPr>
      </w:pPr>
      <w:r w:rsidRPr="004C4A67">
        <w:rPr>
          <w:rFonts w:ascii="Calibri" w:hAnsi="Calibri" w:cs="Calibri"/>
          <w:b/>
          <w:bCs/>
        </w:rPr>
        <w:t>Botón "Buscar"</w:t>
      </w:r>
      <w:r w:rsidRPr="004C4A67">
        <w:rPr>
          <w:rFonts w:ascii="Calibri" w:hAnsi="Calibri" w:cs="Calibri"/>
        </w:rPr>
        <w:t>: Genera un reporte de compras según los filtros seleccionados:</w:t>
      </w:r>
    </w:p>
    <w:p w14:paraId="04948BAE"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Fechas de inicio y fin.</w:t>
      </w:r>
    </w:p>
    <w:p w14:paraId="51BF57E5"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Proveedor seleccionado.</w:t>
      </w:r>
    </w:p>
    <w:p w14:paraId="349BC32F" w14:textId="77777777" w:rsidR="001A47C6" w:rsidRPr="004C4A67" w:rsidRDefault="001A47C6" w:rsidP="001A47C6">
      <w:pPr>
        <w:pStyle w:val="Prrafodelista"/>
        <w:numPr>
          <w:ilvl w:val="1"/>
          <w:numId w:val="479"/>
        </w:numPr>
        <w:spacing w:after="160" w:line="259" w:lineRule="auto"/>
        <w:ind w:left="2148"/>
        <w:rPr>
          <w:rFonts w:ascii="Calibri" w:hAnsi="Calibri" w:cs="Calibri"/>
        </w:rPr>
      </w:pPr>
      <w:r w:rsidRPr="004C4A67">
        <w:rPr>
          <w:rFonts w:ascii="Calibri" w:hAnsi="Calibri" w:cs="Calibri"/>
        </w:rPr>
        <w:t>Transportista seleccionado.</w:t>
      </w:r>
    </w:p>
    <w:p w14:paraId="569BB77E" w14:textId="26B8BAFB" w:rsidR="001A47C6" w:rsidRPr="004C4A67" w:rsidRDefault="001A47C6" w:rsidP="001A47C6">
      <w:pPr>
        <w:numPr>
          <w:ilvl w:val="0"/>
          <w:numId w:val="476"/>
        </w:numPr>
        <w:tabs>
          <w:tab w:val="clear" w:pos="1440"/>
          <w:tab w:val="num" w:pos="2148"/>
        </w:tabs>
        <w:suppressAutoHyphens w:val="0"/>
        <w:spacing w:after="160" w:line="259" w:lineRule="auto"/>
        <w:ind w:left="2148"/>
        <w:rPr>
          <w:rFonts w:ascii="Calibri" w:hAnsi="Calibri" w:cs="Calibri"/>
        </w:rPr>
      </w:pPr>
      <w:r w:rsidRPr="004C4A67">
        <w:rPr>
          <w:rFonts w:ascii="Calibri" w:hAnsi="Calibri" w:cs="Calibri"/>
        </w:rPr>
        <w:t>Los resultados se muestran en la tabla.</w:t>
      </w:r>
    </w:p>
    <w:p w14:paraId="2EDB3950"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Exportación a Excel</w:t>
      </w:r>
    </w:p>
    <w:p w14:paraId="2B32720E" w14:textId="77777777" w:rsidR="001A47C6" w:rsidRPr="001A47C6" w:rsidRDefault="001A47C6" w:rsidP="001A47C6">
      <w:pPr>
        <w:pStyle w:val="Prrafodelista"/>
        <w:numPr>
          <w:ilvl w:val="0"/>
          <w:numId w:val="484"/>
        </w:numPr>
        <w:spacing w:after="160" w:line="259" w:lineRule="auto"/>
        <w:rPr>
          <w:rFonts w:ascii="Calibri" w:hAnsi="Calibri" w:cs="Calibri"/>
        </w:rPr>
      </w:pPr>
      <w:r w:rsidRPr="001A47C6">
        <w:rPr>
          <w:rFonts w:ascii="Calibri" w:hAnsi="Calibri" w:cs="Calibri"/>
          <w:b/>
          <w:bCs/>
        </w:rPr>
        <w:t>Botón "Exportar a Excel"</w:t>
      </w:r>
      <w:r w:rsidRPr="001A47C6">
        <w:rPr>
          <w:rFonts w:ascii="Calibri" w:hAnsi="Calibri" w:cs="Calibri"/>
        </w:rPr>
        <w:t>: Permite exportar los datos visibles en la tabla a un archivo Excel. El archivo incluye todas las columnas de la tabla y se ajusta automáticamente el ancho de estas.</w:t>
      </w:r>
    </w:p>
    <w:p w14:paraId="494E3B35"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Búsqueda Avanzada</w:t>
      </w:r>
    </w:p>
    <w:p w14:paraId="59423BF7" w14:textId="2A800645" w:rsidR="001A47C6" w:rsidRPr="004C4A67" w:rsidRDefault="001A47C6" w:rsidP="001A47C6">
      <w:pPr>
        <w:pStyle w:val="Prrafodelista"/>
        <w:numPr>
          <w:ilvl w:val="2"/>
          <w:numId w:val="480"/>
        </w:numPr>
        <w:spacing w:after="160" w:line="259" w:lineRule="auto"/>
        <w:rPr>
          <w:rFonts w:ascii="Calibri" w:hAnsi="Calibri" w:cs="Calibri"/>
        </w:rPr>
      </w:pPr>
      <w:r w:rsidRPr="004C4A67">
        <w:rPr>
          <w:rFonts w:ascii="Calibri" w:hAnsi="Calibri" w:cs="Calibri"/>
          <w:b/>
          <w:bCs/>
        </w:rPr>
        <w:t>Botón "Buscar (Filtro)"</w:t>
      </w:r>
      <w:r w:rsidRPr="004C4A67">
        <w:rPr>
          <w:rFonts w:ascii="Calibri" w:hAnsi="Calibri" w:cs="Calibri"/>
        </w:rPr>
        <w:t>: Filtra los resultados mostrados en la tabla con base en la columna y el texto ingresado en el campo de búsqueda.</w:t>
      </w:r>
    </w:p>
    <w:p w14:paraId="5D035928" w14:textId="77777777" w:rsidR="001A47C6" w:rsidRPr="004C4A67" w:rsidRDefault="001A47C6" w:rsidP="001A47C6">
      <w:pPr>
        <w:pStyle w:val="Prrafodelista"/>
        <w:numPr>
          <w:ilvl w:val="2"/>
          <w:numId w:val="480"/>
        </w:numPr>
        <w:spacing w:after="160" w:line="259" w:lineRule="auto"/>
        <w:rPr>
          <w:rFonts w:ascii="Calibri" w:hAnsi="Calibri" w:cs="Calibri"/>
        </w:rPr>
      </w:pPr>
      <w:r w:rsidRPr="004C4A67">
        <w:rPr>
          <w:rFonts w:ascii="Calibri" w:hAnsi="Calibri" w:cs="Calibri"/>
        </w:rPr>
        <w:t>Muestra un mensaje si no se encuentran resultados para el criterio especificado.</w:t>
      </w:r>
    </w:p>
    <w:p w14:paraId="648038FB" w14:textId="77777777" w:rsidR="001A47C6" w:rsidRPr="001A47C6" w:rsidRDefault="001A47C6" w:rsidP="001A47C6">
      <w:pPr>
        <w:pStyle w:val="Prrafodelista"/>
        <w:numPr>
          <w:ilvl w:val="0"/>
          <w:numId w:val="483"/>
        </w:numPr>
        <w:spacing w:after="160" w:line="259" w:lineRule="auto"/>
        <w:rPr>
          <w:rFonts w:ascii="Calibri" w:hAnsi="Calibri" w:cs="Calibri"/>
          <w:b/>
          <w:bCs/>
        </w:rPr>
      </w:pPr>
      <w:r w:rsidRPr="001A47C6">
        <w:rPr>
          <w:rFonts w:ascii="Calibri" w:hAnsi="Calibri" w:cs="Calibri"/>
          <w:b/>
          <w:bCs/>
        </w:rPr>
        <w:t>Limpieza de Búsqueda</w:t>
      </w:r>
    </w:p>
    <w:p w14:paraId="71A130C9" w14:textId="333E7585" w:rsidR="001A47C6" w:rsidRDefault="001A47C6" w:rsidP="001A47C6">
      <w:pPr>
        <w:pStyle w:val="Prrafodelista"/>
        <w:numPr>
          <w:ilvl w:val="2"/>
          <w:numId w:val="482"/>
        </w:numPr>
        <w:spacing w:after="160" w:line="259" w:lineRule="auto"/>
        <w:rPr>
          <w:rFonts w:ascii="Calibri" w:hAnsi="Calibri" w:cs="Calibri"/>
        </w:rPr>
      </w:pPr>
      <w:r w:rsidRPr="004C4A67">
        <w:rPr>
          <w:rFonts w:ascii="Calibri" w:hAnsi="Calibri" w:cs="Calibri"/>
          <w:b/>
          <w:bCs/>
        </w:rPr>
        <w:t>Botón "Limpiar"</w:t>
      </w:r>
      <w:r w:rsidRPr="004C4A67">
        <w:rPr>
          <w:rFonts w:ascii="Calibri" w:hAnsi="Calibri" w:cs="Calibri"/>
        </w:rPr>
        <w:t>: Restaura la visibilidad de todas las filas de la tabla y limpia el campo de búsqueda.</w:t>
      </w:r>
    </w:p>
    <w:p w14:paraId="4DC7AFBB" w14:textId="77777777" w:rsidR="00250878" w:rsidRDefault="00250878" w:rsidP="00250878">
      <w:pPr>
        <w:spacing w:after="160" w:line="259" w:lineRule="auto"/>
        <w:rPr>
          <w:rFonts w:ascii="Calibri" w:hAnsi="Calibri" w:cs="Calibri"/>
        </w:rPr>
      </w:pPr>
    </w:p>
    <w:p w14:paraId="10BC0394" w14:textId="77777777" w:rsidR="00250878" w:rsidRDefault="00250878" w:rsidP="00250878">
      <w:pPr>
        <w:spacing w:after="160" w:line="259" w:lineRule="auto"/>
        <w:rPr>
          <w:rFonts w:ascii="Calibri" w:hAnsi="Calibri" w:cs="Calibri"/>
        </w:rPr>
      </w:pPr>
    </w:p>
    <w:p w14:paraId="55FF9189" w14:textId="77777777" w:rsidR="00250878" w:rsidRDefault="00250878" w:rsidP="00250878">
      <w:pPr>
        <w:spacing w:after="160" w:line="259" w:lineRule="auto"/>
        <w:rPr>
          <w:rFonts w:ascii="Calibri" w:hAnsi="Calibri" w:cs="Calibri"/>
        </w:rPr>
      </w:pPr>
    </w:p>
    <w:p w14:paraId="4E857B27" w14:textId="77777777" w:rsidR="00250878" w:rsidRDefault="00250878" w:rsidP="00250878">
      <w:pPr>
        <w:spacing w:after="160" w:line="259" w:lineRule="auto"/>
        <w:rPr>
          <w:rFonts w:ascii="Calibri" w:hAnsi="Calibri" w:cs="Calibri"/>
        </w:rPr>
      </w:pPr>
    </w:p>
    <w:p w14:paraId="2F0E5955" w14:textId="77777777" w:rsidR="00250878" w:rsidRDefault="00250878" w:rsidP="00250878">
      <w:pPr>
        <w:spacing w:after="160" w:line="259" w:lineRule="auto"/>
        <w:rPr>
          <w:rFonts w:ascii="Calibri" w:hAnsi="Calibri" w:cs="Calibri"/>
        </w:rPr>
      </w:pPr>
    </w:p>
    <w:p w14:paraId="7F96AFDB" w14:textId="77777777" w:rsidR="001A47C6" w:rsidRDefault="001A47C6" w:rsidP="001A47C6"/>
    <w:p w14:paraId="1D18F305" w14:textId="77777777" w:rsidR="001A47C6" w:rsidRDefault="001A47C6" w:rsidP="001A47C6">
      <w:pPr>
        <w:pStyle w:val="Ttulo3"/>
        <w:jc w:val="center"/>
        <w:rPr>
          <w:rFonts w:ascii="Calibri" w:hAnsi="Calibri" w:cs="Calibri"/>
          <w:b w:val="0"/>
          <w:bCs w:val="0"/>
          <w:color w:val="000000" w:themeColor="text1"/>
          <w:sz w:val="24"/>
          <w:szCs w:val="24"/>
        </w:rPr>
      </w:pPr>
      <w:bookmarkStart w:id="169" w:name="_Toc186476331"/>
      <w:bookmarkStart w:id="170" w:name="_Toc186813341"/>
      <w:bookmarkStart w:id="171" w:name="_Toc187165745"/>
      <w:r w:rsidRPr="00B663B4">
        <w:rPr>
          <w:rFonts w:ascii="Calibri" w:hAnsi="Calibri" w:cs="Calibri"/>
          <w:color w:val="000000" w:themeColor="text1"/>
          <w:sz w:val="24"/>
          <w:szCs w:val="24"/>
        </w:rPr>
        <w:lastRenderedPageBreak/>
        <w:t xml:space="preserve">Instrucciones para </w:t>
      </w:r>
      <w:r>
        <w:rPr>
          <w:rFonts w:ascii="Calibri" w:hAnsi="Calibri" w:cs="Calibri"/>
          <w:color w:val="000000" w:themeColor="text1"/>
          <w:sz w:val="24"/>
          <w:szCs w:val="24"/>
        </w:rPr>
        <w:t>ver los reportes de las compras</w:t>
      </w:r>
      <w:bookmarkEnd w:id="169"/>
      <w:bookmarkEnd w:id="170"/>
      <w:bookmarkEnd w:id="171"/>
    </w:p>
    <w:p w14:paraId="612FC89A" w14:textId="77777777" w:rsidR="001A47C6" w:rsidRPr="00CC02B2" w:rsidRDefault="001A47C6" w:rsidP="001A47C6"/>
    <w:p w14:paraId="012FA839" w14:textId="77777777" w:rsidR="001A47C6" w:rsidRDefault="001A47C6" w:rsidP="001A47C6">
      <w:pPr>
        <w:rPr>
          <w:rFonts w:ascii="Calibri" w:hAnsi="Calibri" w:cs="Calibri"/>
          <w:b/>
          <w:bCs/>
        </w:rPr>
      </w:pPr>
      <w:r w:rsidRPr="00CC02B2">
        <w:rPr>
          <w:rFonts w:ascii="Calibri" w:hAnsi="Calibri" w:cs="Calibri"/>
          <w:b/>
          <w:bCs/>
        </w:rPr>
        <w:t>Búsqueda correcta</w:t>
      </w:r>
    </w:p>
    <w:p w14:paraId="1C5531E1" w14:textId="77777777" w:rsidR="001A47C6" w:rsidRPr="00CC02B2" w:rsidRDefault="001A47C6" w:rsidP="001A47C6">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0B674DCC" w14:textId="18865952" w:rsidR="001A47C6"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 xml:space="preserve">Seleccionar un rango de fechas en los campos </w:t>
      </w:r>
      <w:r w:rsidR="00C37D10">
        <w:rPr>
          <w:rFonts w:ascii="Calibri" w:hAnsi="Calibri" w:cs="Calibri"/>
        </w:rPr>
        <w:t>de fecha</w:t>
      </w:r>
      <w:r w:rsidRPr="003C2B81">
        <w:rPr>
          <w:rFonts w:ascii="Calibri" w:hAnsi="Calibri" w:cs="Calibri"/>
        </w:rPr>
        <w:t>.</w:t>
      </w:r>
    </w:p>
    <w:p w14:paraId="15204DE9" w14:textId="77777777" w:rsidR="001A47C6"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Elegir un proveedor y transportista en los ComboBox (o dejar "Todos").</w:t>
      </w:r>
    </w:p>
    <w:p w14:paraId="1359A7B8" w14:textId="1E821BB4" w:rsidR="001A47C6" w:rsidRPr="003C2B81" w:rsidRDefault="001A47C6" w:rsidP="001A47C6">
      <w:pPr>
        <w:pStyle w:val="Prrafodelista"/>
        <w:numPr>
          <w:ilvl w:val="0"/>
          <w:numId w:val="485"/>
        </w:numPr>
        <w:spacing w:after="160" w:line="259" w:lineRule="auto"/>
        <w:rPr>
          <w:rFonts w:ascii="Calibri" w:hAnsi="Calibri" w:cs="Calibri"/>
        </w:rPr>
      </w:pPr>
      <w:r w:rsidRPr="003C2B81">
        <w:rPr>
          <w:rFonts w:ascii="Calibri" w:hAnsi="Calibri" w:cs="Calibri"/>
        </w:rPr>
        <w:t>Presionar el botó</w:t>
      </w:r>
      <w:r>
        <w:rPr>
          <w:rFonts w:ascii="Calibri" w:hAnsi="Calibri" w:cs="Calibri"/>
        </w:rPr>
        <w:t xml:space="preserve">n </w:t>
      </w:r>
      <w:r w:rsidR="00250878" w:rsidRPr="00250878">
        <w:rPr>
          <w:rFonts w:ascii="Calibri" w:hAnsi="Calibri" w:cs="Calibri"/>
        </w:rPr>
        <w:t>"</w:t>
      </w:r>
      <w:r>
        <w:rPr>
          <w:rFonts w:ascii="Calibri" w:hAnsi="Calibri" w:cs="Calibri"/>
        </w:rPr>
        <w:t>Buscar</w:t>
      </w:r>
      <w:r w:rsidR="00250878" w:rsidRPr="00250878">
        <w:rPr>
          <w:rFonts w:ascii="Calibri" w:hAnsi="Calibri" w:cs="Calibri"/>
        </w:rPr>
        <w:t>"</w:t>
      </w:r>
      <w:r w:rsidRPr="003C2B81">
        <w:rPr>
          <w:rFonts w:ascii="Calibri" w:hAnsi="Calibri" w:cs="Calibri"/>
        </w:rPr>
        <w:t>.</w:t>
      </w:r>
    </w:p>
    <w:p w14:paraId="70CBB5FE" w14:textId="1AF573BE"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3C2B81">
        <w:rPr>
          <w:rFonts w:ascii="Calibri" w:hAnsi="Calibri" w:cs="Calibri"/>
        </w:rPr>
        <w:t>Se mostrarán las compras realizadas dentro del rango de fechas especificado.</w:t>
      </w:r>
    </w:p>
    <w:p w14:paraId="5211CC3B" w14:textId="77777777" w:rsidR="001A47C6" w:rsidRDefault="001A47C6" w:rsidP="001A47C6">
      <w:pPr>
        <w:rPr>
          <w:rFonts w:ascii="Calibri" w:hAnsi="Calibri" w:cs="Calibri"/>
        </w:rPr>
      </w:pPr>
    </w:p>
    <w:p w14:paraId="0FD4D020" w14:textId="3AC3DE28" w:rsidR="001A47C6" w:rsidRDefault="001A47C6" w:rsidP="001A47C6">
      <w:pPr>
        <w:rPr>
          <w:rFonts w:ascii="Calibri" w:hAnsi="Calibri" w:cs="Calibri"/>
          <w:b/>
          <w:bCs/>
        </w:rPr>
      </w:pPr>
      <w:r>
        <w:rPr>
          <w:rFonts w:ascii="Calibri" w:hAnsi="Calibri" w:cs="Calibri"/>
          <w:b/>
          <w:bCs/>
        </w:rPr>
        <w:t xml:space="preserve">Error 1: </w:t>
      </w:r>
      <w:r w:rsidRPr="00CC02B2">
        <w:rPr>
          <w:rFonts w:ascii="Calibri" w:hAnsi="Calibri" w:cs="Calibri"/>
          <w:b/>
          <w:bCs/>
        </w:rPr>
        <w:t>Búsqueda incorrecta</w:t>
      </w:r>
    </w:p>
    <w:p w14:paraId="57692243" w14:textId="77777777" w:rsidR="001A47C6" w:rsidRDefault="001A47C6" w:rsidP="001A47C6">
      <w:pPr>
        <w:rPr>
          <w:rFonts w:ascii="Calibri" w:hAnsi="Calibri" w:cs="Calibri"/>
          <w:b/>
          <w:bCs/>
        </w:rPr>
      </w:pPr>
    </w:p>
    <w:p w14:paraId="751BE54E" w14:textId="5BF4007F" w:rsidR="001A47C6" w:rsidRDefault="001A47C6" w:rsidP="001A47C6">
      <w:pPr>
        <w:rPr>
          <w:rFonts w:ascii="Calibri" w:hAnsi="Calibri" w:cs="Calibri"/>
        </w:rPr>
      </w:pPr>
      <w:r w:rsidRPr="001A47C6">
        <w:rPr>
          <w:rFonts w:ascii="Calibri" w:hAnsi="Calibri" w:cs="Calibri"/>
        </w:rPr>
        <w:t>¿Qué paso?</w:t>
      </w:r>
    </w:p>
    <w:p w14:paraId="3F7CC621" w14:textId="0A9A1050" w:rsidR="000A18A3" w:rsidRPr="000A18A3" w:rsidRDefault="000A18A3" w:rsidP="001A47C6">
      <w:pPr>
        <w:rPr>
          <w:rFonts w:ascii="Calibri" w:hAnsi="Calibri" w:cs="Calibri"/>
          <w:b/>
          <w:bCs/>
        </w:rPr>
      </w:pPr>
      <w:r w:rsidRPr="000A18A3">
        <w:rPr>
          <w:rFonts w:ascii="Calibri" w:hAnsi="Calibri" w:cs="Calibri"/>
          <w:b/>
          <w:bCs/>
        </w:rPr>
        <w:t xml:space="preserve">Ejemplo erróneo </w:t>
      </w:r>
    </w:p>
    <w:p w14:paraId="7241032F" w14:textId="2B737601" w:rsidR="001A47C6" w:rsidRPr="00CC02B2" w:rsidRDefault="000A18A3" w:rsidP="001A47C6">
      <w:pPr>
        <w:rPr>
          <w:rFonts w:ascii="Calibri" w:hAnsi="Calibri" w:cs="Calibri"/>
        </w:rPr>
      </w:pPr>
      <w:r>
        <w:rPr>
          <w:rFonts w:ascii="Calibri" w:hAnsi="Calibri" w:cs="Calibri"/>
        </w:rPr>
        <w:t>Usted i</w:t>
      </w:r>
      <w:r w:rsidR="001A47C6" w:rsidRPr="00CC02B2">
        <w:rPr>
          <w:rFonts w:ascii="Calibri" w:hAnsi="Calibri" w:cs="Calibri"/>
        </w:rPr>
        <w:t xml:space="preserve">ntento </w:t>
      </w:r>
      <w:r>
        <w:rPr>
          <w:rFonts w:ascii="Calibri" w:hAnsi="Calibri" w:cs="Calibri"/>
        </w:rPr>
        <w:t>una</w:t>
      </w:r>
      <w:r w:rsidR="001A47C6" w:rsidRPr="00CC02B2">
        <w:rPr>
          <w:rFonts w:ascii="Calibri" w:hAnsi="Calibri" w:cs="Calibri"/>
        </w:rPr>
        <w:t xml:space="preserve"> búsqueda incorrecta:</w:t>
      </w:r>
    </w:p>
    <w:p w14:paraId="43241EAE" w14:textId="327D6290" w:rsidR="001A47C6" w:rsidRPr="003C2B81" w:rsidRDefault="001A47C6" w:rsidP="001A47C6">
      <w:pPr>
        <w:pStyle w:val="Prrafodelista"/>
        <w:numPr>
          <w:ilvl w:val="0"/>
          <w:numId w:val="486"/>
        </w:numPr>
        <w:spacing w:after="160" w:line="259" w:lineRule="auto"/>
        <w:rPr>
          <w:rFonts w:ascii="Calibri" w:hAnsi="Calibri" w:cs="Calibri"/>
        </w:rPr>
      </w:pPr>
      <w:r w:rsidRPr="003C2B81">
        <w:rPr>
          <w:rFonts w:ascii="Calibri" w:hAnsi="Calibri" w:cs="Calibri"/>
        </w:rPr>
        <w:t xml:space="preserve">Seleccionar un rango de fechas </w:t>
      </w:r>
      <w:r>
        <w:rPr>
          <w:rFonts w:ascii="Calibri" w:hAnsi="Calibri" w:cs="Calibri"/>
        </w:rPr>
        <w:t xml:space="preserve">donde no haya compras </w:t>
      </w:r>
      <w:r w:rsidRPr="003C2B81">
        <w:rPr>
          <w:rFonts w:ascii="Calibri" w:hAnsi="Calibri" w:cs="Calibri"/>
        </w:rPr>
        <w:t xml:space="preserve">en los campos </w:t>
      </w:r>
      <w:r w:rsidR="00C37D10">
        <w:rPr>
          <w:rFonts w:ascii="Calibri" w:hAnsi="Calibri" w:cs="Calibri"/>
        </w:rPr>
        <w:t>de fecha.</w:t>
      </w:r>
    </w:p>
    <w:p w14:paraId="5BB9D5BF" w14:textId="77777777" w:rsidR="001A47C6" w:rsidRPr="003C2B81" w:rsidRDefault="001A47C6" w:rsidP="001A47C6">
      <w:pPr>
        <w:pStyle w:val="Prrafodelista"/>
        <w:numPr>
          <w:ilvl w:val="0"/>
          <w:numId w:val="486"/>
        </w:numPr>
        <w:spacing w:after="160" w:line="259" w:lineRule="auto"/>
        <w:rPr>
          <w:rFonts w:ascii="Calibri" w:hAnsi="Calibri" w:cs="Calibri"/>
        </w:rPr>
      </w:pPr>
      <w:r w:rsidRPr="003C2B81">
        <w:rPr>
          <w:rFonts w:ascii="Calibri" w:hAnsi="Calibri" w:cs="Calibri"/>
        </w:rPr>
        <w:t>Haga clic en el botón "Buscar".</w:t>
      </w:r>
    </w:p>
    <w:p w14:paraId="4525BF25" w14:textId="1A56A41B" w:rsidR="001A47C6" w:rsidRPr="001A47C6" w:rsidRDefault="001A47C6" w:rsidP="001A47C6">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1A47C6">
        <w:rPr>
          <w:rFonts w:ascii="Calibri" w:hAnsi="Calibri" w:cs="Calibri"/>
        </w:rPr>
        <w:t>"No hay compras en las fechas especificadas."</w:t>
      </w:r>
    </w:p>
    <w:p w14:paraId="5422CA28" w14:textId="77777777" w:rsidR="001A47C6" w:rsidRDefault="001A47C6" w:rsidP="001A47C6">
      <w:pPr>
        <w:rPr>
          <w:rFonts w:ascii="Calibri" w:hAnsi="Calibri" w:cs="Calibri"/>
        </w:rPr>
      </w:pPr>
    </w:p>
    <w:p w14:paraId="55B23799" w14:textId="77777777" w:rsidR="001A47C6" w:rsidRDefault="001A47C6" w:rsidP="001A47C6">
      <w:pPr>
        <w:rPr>
          <w:rFonts w:ascii="Calibri" w:hAnsi="Calibri" w:cs="Calibri"/>
          <w:b/>
          <w:bCs/>
        </w:rPr>
      </w:pP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correcta</w:t>
      </w:r>
    </w:p>
    <w:p w14:paraId="310BC4F8" w14:textId="77777777" w:rsidR="001A47C6" w:rsidRPr="00CC02B2" w:rsidRDefault="001A47C6" w:rsidP="001A47C6">
      <w:pPr>
        <w:rPr>
          <w:rFonts w:ascii="Calibri" w:hAnsi="Calibri" w:cs="Calibri"/>
        </w:rPr>
      </w:pPr>
      <w:r w:rsidRPr="00CC02B2">
        <w:rPr>
          <w:rFonts w:ascii="Calibri" w:hAnsi="Calibri" w:cs="Calibri"/>
        </w:rPr>
        <w:t>Para generar un</w:t>
      </w:r>
      <w:r>
        <w:rPr>
          <w:rFonts w:ascii="Calibri" w:hAnsi="Calibri" w:cs="Calibri"/>
        </w:rPr>
        <w:t xml:space="preserve"> Excel</w:t>
      </w:r>
      <w:r w:rsidRPr="00CC02B2">
        <w:rPr>
          <w:rFonts w:ascii="Calibri" w:hAnsi="Calibri" w:cs="Calibri"/>
        </w:rPr>
        <w:t xml:space="preserve"> d</w:t>
      </w:r>
      <w:r>
        <w:rPr>
          <w:rFonts w:ascii="Calibri" w:hAnsi="Calibri" w:cs="Calibri"/>
        </w:rPr>
        <w:t>el reporte de las compras</w:t>
      </w:r>
      <w:r w:rsidRPr="00CC02B2">
        <w:rPr>
          <w:rFonts w:ascii="Calibri" w:hAnsi="Calibri" w:cs="Calibri"/>
        </w:rPr>
        <w:t>:</w:t>
      </w:r>
    </w:p>
    <w:p w14:paraId="2B903683" w14:textId="77777777" w:rsidR="001A47C6" w:rsidRPr="003C2B81" w:rsidRDefault="001A47C6" w:rsidP="001A47C6">
      <w:pPr>
        <w:pStyle w:val="Prrafodelista"/>
        <w:numPr>
          <w:ilvl w:val="0"/>
          <w:numId w:val="487"/>
        </w:numPr>
        <w:spacing w:after="160" w:line="259" w:lineRule="auto"/>
        <w:rPr>
          <w:rFonts w:ascii="Calibri" w:hAnsi="Calibri" w:cs="Calibri"/>
        </w:rPr>
      </w:pPr>
      <w:r w:rsidRPr="003C2B81">
        <w:rPr>
          <w:rFonts w:ascii="Calibri" w:hAnsi="Calibri" w:cs="Calibri"/>
        </w:rPr>
        <w:t xml:space="preserve">Busque </w:t>
      </w:r>
      <w:r>
        <w:rPr>
          <w:rFonts w:ascii="Calibri" w:hAnsi="Calibri" w:cs="Calibri"/>
        </w:rPr>
        <w:t xml:space="preserve">una compra </w:t>
      </w:r>
      <w:r w:rsidRPr="003C2B81">
        <w:rPr>
          <w:rFonts w:ascii="Calibri" w:hAnsi="Calibri" w:cs="Calibri"/>
        </w:rPr>
        <w:t>existente siguiendo los pasos anteriores.</w:t>
      </w:r>
    </w:p>
    <w:p w14:paraId="5687FFF4" w14:textId="77777777" w:rsidR="001A47C6" w:rsidRPr="003C2B81" w:rsidRDefault="001A47C6" w:rsidP="001A47C6">
      <w:pPr>
        <w:pStyle w:val="Prrafodelista"/>
        <w:numPr>
          <w:ilvl w:val="0"/>
          <w:numId w:val="487"/>
        </w:numPr>
        <w:spacing w:after="160" w:line="259" w:lineRule="auto"/>
        <w:rPr>
          <w:rFonts w:ascii="Calibri" w:hAnsi="Calibri" w:cs="Calibri"/>
        </w:rPr>
      </w:pPr>
      <w:r w:rsidRPr="003C2B81">
        <w:rPr>
          <w:rFonts w:ascii="Calibri" w:hAnsi="Calibri" w:cs="Calibri"/>
        </w:rPr>
        <w:t>Una vez que se muestren los detalles, haga clic en el botón "</w:t>
      </w:r>
      <w:r>
        <w:rPr>
          <w:rFonts w:ascii="Calibri" w:hAnsi="Calibri" w:cs="Calibri"/>
        </w:rPr>
        <w:t>Generar Excel</w:t>
      </w:r>
      <w:r w:rsidRPr="003C2B81">
        <w:rPr>
          <w:rFonts w:ascii="Calibri" w:hAnsi="Calibri" w:cs="Calibri"/>
        </w:rPr>
        <w:t>".</w:t>
      </w:r>
    </w:p>
    <w:p w14:paraId="170325D0" w14:textId="6C52EDDA"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Excel</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Excel</w:t>
      </w:r>
      <w:r w:rsidRPr="00CC02B2">
        <w:rPr>
          <w:rFonts w:ascii="Calibri" w:hAnsi="Calibri" w:cs="Calibri"/>
        </w:rPr>
        <w:t xml:space="preserve"> fue generado correctamente.</w:t>
      </w:r>
    </w:p>
    <w:p w14:paraId="598412FE" w14:textId="77777777" w:rsidR="001A47C6" w:rsidRDefault="001A47C6" w:rsidP="001A47C6">
      <w:pPr>
        <w:rPr>
          <w:rFonts w:ascii="Calibri" w:hAnsi="Calibri" w:cs="Calibri"/>
        </w:rPr>
      </w:pPr>
    </w:p>
    <w:p w14:paraId="3AD9880B" w14:textId="66DCC3D3" w:rsidR="001A47C6" w:rsidRDefault="001A47C6" w:rsidP="001A47C6">
      <w:pPr>
        <w:rPr>
          <w:rFonts w:ascii="Calibri" w:hAnsi="Calibri" w:cs="Calibri"/>
          <w:b/>
          <w:bCs/>
        </w:rPr>
      </w:pPr>
      <w:r>
        <w:rPr>
          <w:rFonts w:ascii="Calibri" w:hAnsi="Calibri" w:cs="Calibri"/>
          <w:b/>
          <w:bCs/>
        </w:rPr>
        <w:t xml:space="preserve">Error 1: </w:t>
      </w: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incorrecta</w:t>
      </w:r>
    </w:p>
    <w:p w14:paraId="7124A689" w14:textId="77777777" w:rsidR="001A47C6" w:rsidRDefault="001A47C6" w:rsidP="001A47C6">
      <w:pPr>
        <w:rPr>
          <w:rFonts w:ascii="Calibri" w:hAnsi="Calibri" w:cs="Calibri"/>
          <w:b/>
          <w:bCs/>
        </w:rPr>
      </w:pPr>
    </w:p>
    <w:p w14:paraId="2ACD9086" w14:textId="2448590F" w:rsidR="001A47C6" w:rsidRDefault="001A47C6" w:rsidP="001A47C6">
      <w:pPr>
        <w:rPr>
          <w:rFonts w:ascii="Calibri" w:hAnsi="Calibri" w:cs="Calibri"/>
        </w:rPr>
      </w:pPr>
      <w:r w:rsidRPr="001A47C6">
        <w:rPr>
          <w:rFonts w:ascii="Calibri" w:hAnsi="Calibri" w:cs="Calibri"/>
        </w:rPr>
        <w:t>¿Qué paso?</w:t>
      </w:r>
    </w:p>
    <w:p w14:paraId="1EF454D0" w14:textId="4A4F7D4F" w:rsidR="000A18A3" w:rsidRPr="000A18A3" w:rsidRDefault="000A18A3" w:rsidP="001A47C6">
      <w:pPr>
        <w:rPr>
          <w:rFonts w:ascii="Calibri" w:hAnsi="Calibri" w:cs="Calibri"/>
          <w:b/>
          <w:bCs/>
        </w:rPr>
      </w:pPr>
      <w:r w:rsidRPr="000A18A3">
        <w:rPr>
          <w:rFonts w:ascii="Calibri" w:hAnsi="Calibri" w:cs="Calibri"/>
          <w:b/>
          <w:bCs/>
        </w:rPr>
        <w:t xml:space="preserve">Ejemplo erróneo </w:t>
      </w:r>
    </w:p>
    <w:p w14:paraId="4644EBCE" w14:textId="38387DF9" w:rsidR="001A47C6" w:rsidRPr="00CC02B2" w:rsidRDefault="000A18A3" w:rsidP="001A47C6">
      <w:pPr>
        <w:rPr>
          <w:rFonts w:ascii="Calibri" w:hAnsi="Calibri" w:cs="Calibri"/>
        </w:rPr>
      </w:pPr>
      <w:r>
        <w:rPr>
          <w:rFonts w:ascii="Calibri" w:hAnsi="Calibri" w:cs="Calibri"/>
        </w:rPr>
        <w:t>Usted i</w:t>
      </w:r>
      <w:r w:rsidR="001A47C6" w:rsidRPr="00CC02B2">
        <w:rPr>
          <w:rFonts w:ascii="Calibri" w:hAnsi="Calibri" w:cs="Calibri"/>
        </w:rPr>
        <w:t xml:space="preserve">ntento de generar </w:t>
      </w:r>
      <w:r w:rsidR="001A47C6">
        <w:rPr>
          <w:rFonts w:ascii="Calibri" w:hAnsi="Calibri" w:cs="Calibri"/>
        </w:rPr>
        <w:t>un Excel</w:t>
      </w:r>
      <w:r w:rsidR="001A47C6" w:rsidRPr="00CC02B2">
        <w:rPr>
          <w:rFonts w:ascii="Calibri" w:hAnsi="Calibri" w:cs="Calibri"/>
        </w:rPr>
        <w:t xml:space="preserve"> sin datos:</w:t>
      </w:r>
    </w:p>
    <w:p w14:paraId="5D17278F" w14:textId="77777777" w:rsidR="001A47C6" w:rsidRPr="00561234" w:rsidRDefault="001A47C6" w:rsidP="001A47C6">
      <w:pPr>
        <w:pStyle w:val="Prrafodelista"/>
        <w:numPr>
          <w:ilvl w:val="0"/>
          <w:numId w:val="488"/>
        </w:numPr>
        <w:spacing w:after="160" w:line="259" w:lineRule="auto"/>
        <w:rPr>
          <w:rFonts w:ascii="Calibri" w:hAnsi="Calibri" w:cs="Calibri"/>
        </w:rPr>
      </w:pPr>
      <w:r w:rsidRPr="00561234">
        <w:rPr>
          <w:rFonts w:ascii="Calibri" w:hAnsi="Calibri" w:cs="Calibri"/>
        </w:rPr>
        <w:t xml:space="preserve">No busque ninguna </w:t>
      </w:r>
      <w:r>
        <w:rPr>
          <w:rFonts w:ascii="Calibri" w:hAnsi="Calibri" w:cs="Calibri"/>
        </w:rPr>
        <w:t>compra</w:t>
      </w:r>
      <w:r w:rsidRPr="00561234">
        <w:rPr>
          <w:rFonts w:ascii="Calibri" w:hAnsi="Calibri" w:cs="Calibri"/>
        </w:rPr>
        <w:t>.</w:t>
      </w:r>
    </w:p>
    <w:p w14:paraId="5C557E1A" w14:textId="77777777" w:rsidR="001A47C6" w:rsidRPr="00561234" w:rsidRDefault="001A47C6" w:rsidP="001A47C6">
      <w:pPr>
        <w:pStyle w:val="Prrafodelista"/>
        <w:numPr>
          <w:ilvl w:val="0"/>
          <w:numId w:val="488"/>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Excel</w:t>
      </w:r>
      <w:r w:rsidRPr="00561234">
        <w:rPr>
          <w:rFonts w:ascii="Calibri" w:hAnsi="Calibri" w:cs="Calibri"/>
        </w:rPr>
        <w:t>".</w:t>
      </w:r>
    </w:p>
    <w:p w14:paraId="0CE944F8" w14:textId="55908AD3" w:rsidR="001A47C6" w:rsidRPr="001A47C6" w:rsidRDefault="001A47C6" w:rsidP="001A47C6">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w:t>
      </w:r>
      <w:r>
        <w:rPr>
          <w:rFonts w:ascii="Calibri" w:hAnsi="Calibri" w:cs="Calibri"/>
        </w:rPr>
        <w:t xml:space="preserve"> Excel</w:t>
      </w:r>
      <w:r w:rsidRPr="00CC02B2">
        <w:rPr>
          <w:rFonts w:ascii="Calibri" w:hAnsi="Calibri" w:cs="Calibri"/>
        </w:rPr>
        <w:t>.</w:t>
      </w:r>
    </w:p>
    <w:p w14:paraId="715EE0BF" w14:textId="12C9DCAC" w:rsidR="001A47C6" w:rsidRDefault="001A47C6" w:rsidP="001A47C6"/>
    <w:p w14:paraId="51A3C4AD" w14:textId="77777777" w:rsidR="001A47C6" w:rsidRDefault="001A47C6" w:rsidP="001A47C6"/>
    <w:p w14:paraId="787991A1" w14:textId="77777777" w:rsidR="001A47C6" w:rsidRDefault="001A47C6" w:rsidP="001A47C6"/>
    <w:p w14:paraId="4033AB2E" w14:textId="77777777" w:rsidR="00C37D10" w:rsidRDefault="00C37D10" w:rsidP="00BD3007">
      <w:pPr>
        <w:rPr>
          <w:rFonts w:ascii="Calibri" w:hAnsi="Calibri" w:cs="Calibri"/>
        </w:rPr>
        <w:sectPr w:rsidR="00C37D10" w:rsidSect="001A47C6">
          <w:pgSz w:w="11906" w:h="16838" w:code="9"/>
          <w:pgMar w:top="1440" w:right="1134" w:bottom="1440" w:left="1134" w:header="720" w:footer="720" w:gutter="0"/>
          <w:cols w:space="720"/>
          <w:docGrid w:linePitch="600" w:charSpace="32768"/>
        </w:sectPr>
      </w:pPr>
    </w:p>
    <w:p w14:paraId="3C14F9DD" w14:textId="77777777" w:rsidR="00FE735F" w:rsidRDefault="00FE735F" w:rsidP="00BD3007">
      <w:pPr>
        <w:rPr>
          <w:rFonts w:ascii="Calibri" w:hAnsi="Calibri" w:cs="Calibri"/>
        </w:rPr>
      </w:pPr>
    </w:p>
    <w:p w14:paraId="62FEA011" w14:textId="64312A30" w:rsidR="00C37D10" w:rsidRPr="00C37D10" w:rsidRDefault="00C37D10" w:rsidP="00C37D10">
      <w:pPr>
        <w:pStyle w:val="Ttulo2"/>
        <w:jc w:val="center"/>
        <w:rPr>
          <w:rFonts w:ascii="Calibri" w:hAnsi="Calibri" w:cs="Calibri"/>
          <w:b w:val="0"/>
          <w:bCs w:val="0"/>
          <w:i w:val="0"/>
          <w:iCs w:val="0"/>
          <w:color w:val="000000" w:themeColor="text1"/>
          <w:sz w:val="24"/>
          <w:szCs w:val="24"/>
        </w:rPr>
      </w:pPr>
      <w:bookmarkStart w:id="172" w:name="_Toc186290168"/>
      <w:bookmarkStart w:id="173" w:name="_Toc186476332"/>
      <w:bookmarkStart w:id="174" w:name="_Toc186813342"/>
      <w:bookmarkStart w:id="175" w:name="_Toc187165746"/>
      <w:r w:rsidRPr="00C37D10">
        <w:rPr>
          <w:rFonts w:ascii="Calibri" w:hAnsi="Calibri" w:cs="Calibri"/>
          <w:i w:val="0"/>
          <w:iCs w:val="0"/>
          <w:color w:val="000000" w:themeColor="text1"/>
          <w:sz w:val="24"/>
          <w:szCs w:val="24"/>
        </w:rPr>
        <w:t>Interfaz Gráficas Compras</w:t>
      </w:r>
      <w:bookmarkEnd w:id="172"/>
      <w:bookmarkEnd w:id="173"/>
      <w:bookmarkEnd w:id="174"/>
      <w:bookmarkEnd w:id="175"/>
    </w:p>
    <w:p w14:paraId="3AE46D30" w14:textId="7552F941" w:rsidR="00FE735F" w:rsidRDefault="007C74B7" w:rsidP="00BD3007">
      <w:pPr>
        <w:rPr>
          <w:rFonts w:ascii="Calibri" w:hAnsi="Calibri" w:cs="Calibri"/>
        </w:rPr>
      </w:pPr>
      <w:r>
        <w:rPr>
          <w:noProof/>
        </w:rPr>
        <w:drawing>
          <wp:anchor distT="0" distB="0" distL="114300" distR="114300" simplePos="0" relativeHeight="251707392" behindDoc="0" locked="0" layoutInCell="1" allowOverlap="1" wp14:anchorId="0B31203D" wp14:editId="7D1180D7">
            <wp:simplePos x="0" y="0"/>
            <wp:positionH relativeFrom="margin">
              <wp:align>center</wp:align>
            </wp:positionH>
            <wp:positionV relativeFrom="margin">
              <wp:align>center</wp:align>
            </wp:positionV>
            <wp:extent cx="8244840" cy="4222750"/>
            <wp:effectExtent l="0" t="0" r="3810" b="6350"/>
            <wp:wrapSquare wrapText="bothSides"/>
            <wp:docPr id="180921773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7734" name="Imagen 4" descr="Interfaz de usuario gráfica, Aplicación&#10;&#10;Descripción generada automá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385" r="2593"/>
                    <a:stretch/>
                  </pic:blipFill>
                  <pic:spPr bwMode="auto">
                    <a:xfrm>
                      <a:off x="0" y="0"/>
                      <a:ext cx="8244840" cy="422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B6EFDF" w14:textId="78E770D9" w:rsidR="00C37D10" w:rsidRDefault="00C37D10" w:rsidP="00C37D10">
      <w:pPr>
        <w:tabs>
          <w:tab w:val="left" w:pos="6120"/>
        </w:tabs>
        <w:rPr>
          <w:rFonts w:ascii="Calibri" w:hAnsi="Calibri" w:cs="Calibri"/>
        </w:rPr>
      </w:pPr>
      <w:r>
        <w:rPr>
          <w:rFonts w:ascii="Calibri" w:hAnsi="Calibri" w:cs="Calibri"/>
        </w:rPr>
        <w:tab/>
      </w:r>
    </w:p>
    <w:p w14:paraId="711798A4" w14:textId="77777777" w:rsidR="00C37D10" w:rsidRDefault="00C37D10" w:rsidP="00BD3007">
      <w:pPr>
        <w:rPr>
          <w:rFonts w:ascii="Calibri" w:hAnsi="Calibri" w:cs="Calibri"/>
        </w:rPr>
      </w:pPr>
    </w:p>
    <w:p w14:paraId="03E1BDAB" w14:textId="77777777" w:rsidR="00C37D10" w:rsidRDefault="00C37D10" w:rsidP="00BD3007">
      <w:pPr>
        <w:rPr>
          <w:rFonts w:ascii="Calibri" w:hAnsi="Calibri" w:cs="Calibri"/>
        </w:rPr>
        <w:sectPr w:rsidR="00C37D10" w:rsidSect="00C37D10">
          <w:pgSz w:w="16838" w:h="11906" w:orient="landscape" w:code="9"/>
          <w:pgMar w:top="1134" w:right="1440" w:bottom="1134" w:left="1440" w:header="720" w:footer="720" w:gutter="0"/>
          <w:cols w:space="720"/>
          <w:docGrid w:linePitch="600" w:charSpace="32768"/>
        </w:sectPr>
      </w:pPr>
    </w:p>
    <w:p w14:paraId="6F48D15D" w14:textId="2441A0B9" w:rsidR="00C37D10" w:rsidRPr="00B34862" w:rsidRDefault="00C37D10" w:rsidP="00C37D10">
      <w:pPr>
        <w:pStyle w:val="Ttulo3"/>
        <w:rPr>
          <w:rFonts w:ascii="Calibri" w:hAnsi="Calibri" w:cs="Calibri"/>
          <w:b w:val="0"/>
          <w:bCs w:val="0"/>
          <w:color w:val="000000" w:themeColor="text1"/>
          <w:sz w:val="24"/>
          <w:szCs w:val="24"/>
        </w:rPr>
      </w:pPr>
      <w:bookmarkStart w:id="176" w:name="_Toc186813343"/>
      <w:bookmarkStart w:id="177" w:name="_Toc187165747"/>
      <w:r>
        <w:rPr>
          <w:rFonts w:ascii="Calibri" w:hAnsi="Calibri" w:cs="Calibri"/>
          <w:color w:val="000000" w:themeColor="text1"/>
          <w:sz w:val="24"/>
          <w:szCs w:val="24"/>
        </w:rPr>
        <w:lastRenderedPageBreak/>
        <w:t>Descripción breve</w:t>
      </w:r>
      <w:bookmarkEnd w:id="176"/>
      <w:bookmarkEnd w:id="177"/>
    </w:p>
    <w:p w14:paraId="5794CA67" w14:textId="77777777" w:rsidR="00C37D10" w:rsidRDefault="00C37D10" w:rsidP="00C37D10">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w:t>
      </w:r>
      <w:r w:rsidRPr="007F0329">
        <w:t xml:space="preserve"> </w:t>
      </w:r>
      <w:r w:rsidRPr="007F0329">
        <w:rPr>
          <w:rFonts w:ascii="Calibri" w:hAnsi="Calibri" w:cs="Calibri"/>
        </w:rPr>
        <w:t>visualizar un gráfico de productos comprados en el supermercado y generar un informe en formato PDF con los datos de la gráfica</w:t>
      </w:r>
      <w:r>
        <w:rPr>
          <w:rFonts w:ascii="Calibri" w:hAnsi="Calibri" w:cs="Calibri"/>
        </w:rPr>
        <w:t>.</w:t>
      </w:r>
    </w:p>
    <w:p w14:paraId="0225C7BC" w14:textId="77777777" w:rsidR="00C37D10" w:rsidRDefault="00C37D10" w:rsidP="00C37D10">
      <w:pPr>
        <w:rPr>
          <w:rFonts w:ascii="Calibri" w:hAnsi="Calibri" w:cs="Calibri"/>
        </w:rPr>
      </w:pPr>
    </w:p>
    <w:p w14:paraId="7E6C2380" w14:textId="77777777" w:rsidR="00C37D10" w:rsidRPr="004C4A67" w:rsidRDefault="00C37D10" w:rsidP="00C37D10">
      <w:pPr>
        <w:rPr>
          <w:rFonts w:ascii="Calibri" w:hAnsi="Calibri" w:cs="Calibri"/>
          <w:b/>
          <w:bCs/>
        </w:rPr>
      </w:pPr>
      <w:r w:rsidRPr="00B34862">
        <w:rPr>
          <w:rFonts w:ascii="Calibri" w:hAnsi="Calibri" w:cs="Calibri"/>
          <w:b/>
          <w:bCs/>
        </w:rPr>
        <w:t>Funcionalidades principales</w:t>
      </w:r>
    </w:p>
    <w:p w14:paraId="159AEC27" w14:textId="77777777" w:rsidR="00C37D10" w:rsidRPr="002A49E6" w:rsidRDefault="00C37D10" w:rsidP="00C37D10">
      <w:pPr>
        <w:pStyle w:val="Prrafodelista"/>
        <w:numPr>
          <w:ilvl w:val="0"/>
          <w:numId w:val="489"/>
        </w:numPr>
        <w:tabs>
          <w:tab w:val="left" w:pos="4932"/>
        </w:tabs>
        <w:spacing w:after="160" w:line="259" w:lineRule="auto"/>
        <w:jc w:val="both"/>
        <w:rPr>
          <w:rFonts w:ascii="Calibri" w:hAnsi="Calibri" w:cs="Calibri"/>
        </w:rPr>
      </w:pPr>
      <w:r w:rsidRPr="002A49E6">
        <w:rPr>
          <w:rFonts w:ascii="Calibri" w:hAnsi="Calibri" w:cs="Calibri"/>
          <w:b/>
          <w:bCs/>
        </w:rPr>
        <w:t>Cargar datos de compras y generar gráfica:</w:t>
      </w:r>
    </w:p>
    <w:p w14:paraId="736247F1" w14:textId="7188DC98" w:rsidR="00C37D10" w:rsidRPr="002A49E6" w:rsidRDefault="00C37D10" w:rsidP="00C37D10">
      <w:pPr>
        <w:numPr>
          <w:ilvl w:val="0"/>
          <w:numId w:val="490"/>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C37D10">
        <w:rPr>
          <w:rFonts w:ascii="Calibri" w:hAnsi="Calibri" w:cs="Calibri"/>
          <w:b/>
          <w:bCs/>
        </w:rPr>
        <w:t>"Cargar Datos"</w:t>
      </w:r>
      <w:r w:rsidRPr="002A49E6">
        <w:rPr>
          <w:rFonts w:ascii="Calibri" w:hAnsi="Calibri" w:cs="Calibri"/>
        </w:rPr>
        <w:t>, los datos de las compras se obtienen desde la base de datos y se muestran en una gráfica interactiva. Cada producto comprado aparece con su cantidad.</w:t>
      </w:r>
    </w:p>
    <w:p w14:paraId="1C6ED619" w14:textId="77777777" w:rsidR="00C37D10" w:rsidRPr="002A49E6" w:rsidRDefault="00C37D10" w:rsidP="00C37D10">
      <w:pPr>
        <w:pStyle w:val="Prrafodelista"/>
        <w:numPr>
          <w:ilvl w:val="0"/>
          <w:numId w:val="489"/>
        </w:numPr>
        <w:tabs>
          <w:tab w:val="left" w:pos="4932"/>
        </w:tabs>
        <w:spacing w:after="160" w:line="259" w:lineRule="auto"/>
        <w:jc w:val="both"/>
        <w:rPr>
          <w:rFonts w:ascii="Calibri" w:hAnsi="Calibri" w:cs="Calibri"/>
        </w:rPr>
      </w:pPr>
      <w:r w:rsidRPr="002A49E6">
        <w:rPr>
          <w:rFonts w:ascii="Calibri" w:hAnsi="Calibri" w:cs="Calibri"/>
          <w:b/>
          <w:bCs/>
        </w:rPr>
        <w:t>Generar un informe PDF:</w:t>
      </w:r>
    </w:p>
    <w:p w14:paraId="7DE7CEC0" w14:textId="67787FEA" w:rsidR="00C37D10" w:rsidRDefault="00C37D10" w:rsidP="00C37D10">
      <w:pPr>
        <w:numPr>
          <w:ilvl w:val="0"/>
          <w:numId w:val="491"/>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C37D10">
        <w:rPr>
          <w:rFonts w:ascii="Calibri" w:hAnsi="Calibri" w:cs="Calibri"/>
          <w:b/>
          <w:bCs/>
        </w:rPr>
        <w:t>"Generar PDF"</w:t>
      </w:r>
      <w:r w:rsidRPr="002A49E6">
        <w:rPr>
          <w:rFonts w:ascii="Calibri" w:hAnsi="Calibri" w:cs="Calibri"/>
        </w:rPr>
        <w:t>, la gráfica se guarda como una imagen y se incluye en un archivo PDF junto con un encabezado que contiene información del supermercado, como el nombre, dirección y contacto.</w:t>
      </w:r>
    </w:p>
    <w:p w14:paraId="0E1FFEF4" w14:textId="77777777" w:rsidR="00C37D10" w:rsidRPr="00C37D10" w:rsidRDefault="00C37D10" w:rsidP="00C37D10">
      <w:pPr>
        <w:tabs>
          <w:tab w:val="left" w:pos="4932"/>
        </w:tabs>
        <w:suppressAutoHyphens w:val="0"/>
        <w:spacing w:after="160" w:line="259" w:lineRule="auto"/>
        <w:ind w:left="1776"/>
        <w:jc w:val="both"/>
        <w:rPr>
          <w:rFonts w:ascii="Calibri" w:hAnsi="Calibri" w:cs="Calibri"/>
        </w:rPr>
      </w:pPr>
    </w:p>
    <w:p w14:paraId="69A72ADB" w14:textId="77777777" w:rsidR="00C37D10" w:rsidRDefault="00C37D10" w:rsidP="00C37D10">
      <w:pPr>
        <w:pStyle w:val="Ttulo3"/>
        <w:jc w:val="center"/>
        <w:rPr>
          <w:rFonts w:ascii="Calibri" w:hAnsi="Calibri" w:cs="Calibri"/>
          <w:b w:val="0"/>
          <w:bCs w:val="0"/>
          <w:color w:val="000000" w:themeColor="text1"/>
          <w:sz w:val="24"/>
          <w:szCs w:val="24"/>
        </w:rPr>
      </w:pPr>
      <w:bookmarkStart w:id="178" w:name="_Toc186813344"/>
      <w:bookmarkStart w:id="179" w:name="_Toc187165748"/>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la gráfica de los productos comprados</w:t>
      </w:r>
      <w:bookmarkEnd w:id="178"/>
      <w:bookmarkEnd w:id="179"/>
    </w:p>
    <w:p w14:paraId="4D24085F" w14:textId="77777777" w:rsidR="00C37D10" w:rsidRPr="00CC02B2" w:rsidRDefault="00C37D10" w:rsidP="00C37D10"/>
    <w:p w14:paraId="7A62052A" w14:textId="77777777" w:rsidR="00C37D10" w:rsidRDefault="00C37D10" w:rsidP="00C37D10">
      <w:pPr>
        <w:tabs>
          <w:tab w:val="left" w:pos="5328"/>
        </w:tabs>
        <w:rPr>
          <w:rFonts w:ascii="Calibri" w:hAnsi="Calibri" w:cs="Calibri"/>
          <w:b/>
          <w:bCs/>
        </w:rPr>
      </w:pPr>
      <w:r>
        <w:rPr>
          <w:rFonts w:ascii="Calibri" w:hAnsi="Calibri" w:cs="Calibri"/>
          <w:b/>
          <w:bCs/>
        </w:rPr>
        <w:t xml:space="preserve">Cargar Datos </w:t>
      </w:r>
      <w:r w:rsidRPr="00EB46C2">
        <w:rPr>
          <w:rFonts w:ascii="Calibri" w:hAnsi="Calibri" w:cs="Calibri"/>
          <w:b/>
          <w:bCs/>
        </w:rPr>
        <w:t>correctamente</w:t>
      </w:r>
    </w:p>
    <w:p w14:paraId="1D6D289A" w14:textId="77777777" w:rsidR="00C37D10" w:rsidRPr="00AF09B4" w:rsidRDefault="00C37D10" w:rsidP="00C37D10">
      <w:pPr>
        <w:rPr>
          <w:rFonts w:ascii="Calibri" w:hAnsi="Calibri" w:cs="Calibri"/>
        </w:rPr>
      </w:pPr>
      <w:r w:rsidRPr="00CC02B2">
        <w:rPr>
          <w:rFonts w:ascii="Calibri" w:hAnsi="Calibri" w:cs="Calibri"/>
        </w:rPr>
        <w:t xml:space="preserve">Para </w:t>
      </w:r>
      <w:r>
        <w:rPr>
          <w:rFonts w:ascii="Calibri" w:hAnsi="Calibri" w:cs="Calibri"/>
        </w:rPr>
        <w:t>cargar la gráfica de los productos comprados</w:t>
      </w:r>
      <w:r w:rsidRPr="00CC02B2">
        <w:rPr>
          <w:rFonts w:ascii="Calibri" w:hAnsi="Calibri" w:cs="Calibri"/>
        </w:rPr>
        <w:t>:</w:t>
      </w:r>
    </w:p>
    <w:p w14:paraId="7FBB57A9" w14:textId="55AB4C24" w:rsidR="00C37D10" w:rsidRPr="00EB46C2" w:rsidRDefault="00C37D10" w:rsidP="00C37D10">
      <w:pPr>
        <w:pStyle w:val="Prrafodelista"/>
        <w:numPr>
          <w:ilvl w:val="0"/>
          <w:numId w:val="492"/>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C37D10">
        <w:rPr>
          <w:rFonts w:ascii="Calibri" w:hAnsi="Calibri" w:cs="Calibri"/>
          <w:b/>
          <w:bCs/>
        </w:rPr>
        <w:t>"</w:t>
      </w:r>
      <w:r w:rsidRPr="00EB46C2">
        <w:rPr>
          <w:rFonts w:ascii="Calibri" w:hAnsi="Calibri" w:cs="Calibri"/>
          <w:b/>
          <w:bCs/>
        </w:rPr>
        <w:t>Cargar Datos</w:t>
      </w:r>
      <w:r w:rsidRPr="00C37D10">
        <w:rPr>
          <w:rFonts w:ascii="Calibri" w:hAnsi="Calibri" w:cs="Calibri"/>
          <w:b/>
          <w:bCs/>
        </w:rPr>
        <w:t>"</w:t>
      </w:r>
      <w:r w:rsidRPr="00EB46C2">
        <w:rPr>
          <w:rFonts w:ascii="Calibri" w:hAnsi="Calibri" w:cs="Calibri"/>
        </w:rPr>
        <w:t xml:space="preserve"> para generar la gráfica con los productos comprados.</w:t>
      </w:r>
    </w:p>
    <w:p w14:paraId="511EE5AE" w14:textId="77777777" w:rsidR="00C37D10" w:rsidRPr="00EB46C2" w:rsidRDefault="00C37D10" w:rsidP="00C37D10">
      <w:pPr>
        <w:pStyle w:val="Prrafodelista"/>
        <w:numPr>
          <w:ilvl w:val="0"/>
          <w:numId w:val="492"/>
        </w:numPr>
        <w:tabs>
          <w:tab w:val="left" w:pos="5328"/>
        </w:tabs>
        <w:spacing w:after="160" w:line="259" w:lineRule="auto"/>
        <w:rPr>
          <w:rFonts w:ascii="Calibri" w:hAnsi="Calibri" w:cs="Calibri"/>
        </w:rPr>
      </w:pPr>
      <w:r w:rsidRPr="00EB46C2">
        <w:rPr>
          <w:rFonts w:ascii="Calibri" w:hAnsi="Calibri" w:cs="Calibri"/>
        </w:rPr>
        <w:t>Revisar que los datos sean correctos en la gráfica (nombre de productos y cantidad comprada).</w:t>
      </w:r>
    </w:p>
    <w:p w14:paraId="61D12475" w14:textId="1B0C2D7E"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p>
    <w:p w14:paraId="4FC802DC" w14:textId="77777777" w:rsidR="00C37D10" w:rsidRPr="00AF09B4" w:rsidRDefault="00C37D10" w:rsidP="00C37D10">
      <w:pPr>
        <w:rPr>
          <w:rFonts w:ascii="Calibri" w:hAnsi="Calibri" w:cs="Calibri"/>
        </w:rPr>
      </w:pPr>
    </w:p>
    <w:p w14:paraId="47228DB5" w14:textId="1A55DF64" w:rsidR="00C37D10" w:rsidRDefault="00C37D10" w:rsidP="00C37D10">
      <w:pPr>
        <w:tabs>
          <w:tab w:val="left" w:pos="5328"/>
        </w:tabs>
        <w:rPr>
          <w:rFonts w:ascii="Calibri" w:hAnsi="Calibri" w:cs="Calibri"/>
          <w:b/>
          <w:bCs/>
        </w:rPr>
      </w:pPr>
      <w:r>
        <w:rPr>
          <w:rFonts w:ascii="Calibri" w:hAnsi="Calibri" w:cs="Calibri"/>
          <w:b/>
          <w:bCs/>
        </w:rPr>
        <w:t xml:space="preserve">Error 1: </w:t>
      </w:r>
      <w:r w:rsidRPr="00EB46C2">
        <w:rPr>
          <w:rFonts w:ascii="Calibri" w:hAnsi="Calibri" w:cs="Calibri"/>
          <w:b/>
          <w:bCs/>
        </w:rPr>
        <w:t>Cargas Datos incorrectamente</w:t>
      </w:r>
    </w:p>
    <w:p w14:paraId="5CCCE134" w14:textId="77777777" w:rsidR="000A18A3" w:rsidRDefault="000A18A3" w:rsidP="00C37D10">
      <w:pPr>
        <w:tabs>
          <w:tab w:val="left" w:pos="5328"/>
        </w:tabs>
        <w:rPr>
          <w:rFonts w:ascii="Calibri" w:hAnsi="Calibri" w:cs="Calibri"/>
          <w:b/>
          <w:bCs/>
        </w:rPr>
      </w:pPr>
    </w:p>
    <w:p w14:paraId="027DF7A4" w14:textId="7C08D0A7" w:rsidR="000A18A3" w:rsidRPr="000A18A3" w:rsidRDefault="000A18A3" w:rsidP="00C37D10">
      <w:pPr>
        <w:tabs>
          <w:tab w:val="left" w:pos="5328"/>
        </w:tabs>
        <w:rPr>
          <w:rFonts w:ascii="Calibri" w:hAnsi="Calibri" w:cs="Calibri"/>
        </w:rPr>
      </w:pPr>
      <w:r w:rsidRPr="000A18A3">
        <w:rPr>
          <w:rFonts w:ascii="Calibri" w:hAnsi="Calibri" w:cs="Calibri"/>
        </w:rPr>
        <w:t>¿Qué paso?</w:t>
      </w:r>
    </w:p>
    <w:p w14:paraId="30C281BE" w14:textId="266474F2" w:rsidR="000A18A3" w:rsidRPr="00EB46C2" w:rsidRDefault="000A18A3" w:rsidP="00C37D10">
      <w:pPr>
        <w:tabs>
          <w:tab w:val="left" w:pos="5328"/>
        </w:tabs>
        <w:rPr>
          <w:rFonts w:ascii="Calibri" w:hAnsi="Calibri" w:cs="Calibri"/>
          <w:b/>
          <w:bCs/>
        </w:rPr>
      </w:pPr>
      <w:r>
        <w:rPr>
          <w:rFonts w:ascii="Calibri" w:hAnsi="Calibri" w:cs="Calibri"/>
          <w:b/>
          <w:bCs/>
        </w:rPr>
        <w:t xml:space="preserve">Ejemplo erróneo </w:t>
      </w:r>
    </w:p>
    <w:p w14:paraId="13A34627" w14:textId="1A9E06F9" w:rsidR="00C37D10" w:rsidRPr="00AF09B4" w:rsidRDefault="003F103A" w:rsidP="00C37D10">
      <w:pPr>
        <w:rPr>
          <w:rFonts w:ascii="Calibri" w:hAnsi="Calibri" w:cs="Calibri"/>
        </w:rPr>
      </w:pPr>
      <w:r>
        <w:rPr>
          <w:rFonts w:ascii="Calibri" w:hAnsi="Calibri" w:cs="Calibri"/>
        </w:rPr>
        <w:t>Usted intento cargas las gráficas cuando no había compra generadas</w:t>
      </w:r>
      <w:r w:rsidR="00C37D10" w:rsidRPr="00CC02B2">
        <w:rPr>
          <w:rFonts w:ascii="Calibri" w:hAnsi="Calibri" w:cs="Calibri"/>
        </w:rPr>
        <w:t>:</w:t>
      </w:r>
    </w:p>
    <w:p w14:paraId="79C70122" w14:textId="77777777" w:rsidR="00C37D10" w:rsidRDefault="00C37D10" w:rsidP="00C37D10">
      <w:pPr>
        <w:pStyle w:val="Prrafodelista"/>
        <w:numPr>
          <w:ilvl w:val="0"/>
          <w:numId w:val="495"/>
        </w:numPr>
        <w:tabs>
          <w:tab w:val="left" w:pos="5328"/>
        </w:tabs>
        <w:spacing w:after="160" w:line="259" w:lineRule="auto"/>
        <w:rPr>
          <w:rFonts w:ascii="Calibri" w:hAnsi="Calibri" w:cs="Calibri"/>
        </w:rPr>
      </w:pPr>
      <w:r>
        <w:rPr>
          <w:rFonts w:ascii="Calibri" w:hAnsi="Calibri" w:cs="Calibri"/>
        </w:rPr>
        <w:t>No existe registros de productos comprados.</w:t>
      </w:r>
    </w:p>
    <w:p w14:paraId="628373AE" w14:textId="18F1E941" w:rsidR="00C37D10" w:rsidRPr="0054639C" w:rsidRDefault="00C37D10" w:rsidP="00C37D10">
      <w:pPr>
        <w:pStyle w:val="Prrafodelista"/>
        <w:numPr>
          <w:ilvl w:val="0"/>
          <w:numId w:val="495"/>
        </w:numPr>
        <w:tabs>
          <w:tab w:val="left" w:pos="5328"/>
        </w:tabs>
        <w:spacing w:after="160" w:line="259" w:lineRule="auto"/>
        <w:rPr>
          <w:rFonts w:ascii="Calibri" w:hAnsi="Calibri" w:cs="Calibri"/>
        </w:rPr>
      </w:pPr>
      <w:r>
        <w:rPr>
          <w:rFonts w:ascii="Calibri" w:hAnsi="Calibri" w:cs="Calibri"/>
        </w:rPr>
        <w:t>P</w:t>
      </w:r>
      <w:r w:rsidRPr="00EB46C2">
        <w:rPr>
          <w:rFonts w:ascii="Calibri" w:hAnsi="Calibri" w:cs="Calibri"/>
        </w:rPr>
        <w:t xml:space="preserve">resionar el botón </w:t>
      </w:r>
      <w:r w:rsidRPr="00C37D10">
        <w:rPr>
          <w:rFonts w:ascii="Calibri" w:hAnsi="Calibri" w:cs="Calibri"/>
          <w:b/>
          <w:bCs/>
        </w:rPr>
        <w:t>"</w:t>
      </w:r>
      <w:r w:rsidRPr="00EB46C2">
        <w:rPr>
          <w:rFonts w:ascii="Calibri" w:hAnsi="Calibri" w:cs="Calibri"/>
          <w:b/>
          <w:bCs/>
        </w:rPr>
        <w:t>Cargar Datos</w:t>
      </w:r>
      <w:r w:rsidRPr="00C37D10">
        <w:rPr>
          <w:rFonts w:ascii="Calibri" w:hAnsi="Calibri" w:cs="Calibri"/>
          <w:b/>
          <w:bCs/>
        </w:rPr>
        <w:t>"</w:t>
      </w:r>
      <w:r w:rsidRPr="00EB46C2">
        <w:rPr>
          <w:rFonts w:ascii="Calibri" w:hAnsi="Calibri" w:cs="Calibri"/>
        </w:rPr>
        <w:t xml:space="preserve"> para generar la gráfica con los productos comprados.</w:t>
      </w:r>
    </w:p>
    <w:p w14:paraId="67F9BDA3" w14:textId="064E7092" w:rsidR="00C37D10" w:rsidRPr="00C37D10" w:rsidRDefault="00C37D10" w:rsidP="00C37D10">
      <w:pPr>
        <w:tabs>
          <w:tab w:val="left" w:pos="5328"/>
        </w:tabs>
        <w:rPr>
          <w:rFonts w:ascii="Calibri" w:hAnsi="Calibri" w:cs="Calibri"/>
        </w:rPr>
      </w:pPr>
      <w:r w:rsidRPr="0054639C">
        <w:rPr>
          <w:rFonts w:ascii="Calibri" w:hAnsi="Calibri" w:cs="Calibri"/>
          <w:b/>
          <w:bCs/>
        </w:rPr>
        <w:t>Resultado esperado:</w:t>
      </w:r>
      <w:r>
        <w:rPr>
          <w:rFonts w:ascii="Calibri" w:hAnsi="Calibri" w:cs="Calibri"/>
          <w:b/>
          <w:bCs/>
        </w:rPr>
        <w:t xml:space="preserve"> </w:t>
      </w:r>
      <w:r w:rsidRPr="00C37D10">
        <w:rPr>
          <w:rFonts w:ascii="Calibri" w:hAnsi="Calibri" w:cs="Calibri"/>
        </w:rPr>
        <w:t>"No se encontraron compras registradas para generar la gráfica."</w:t>
      </w:r>
    </w:p>
    <w:p w14:paraId="0CB87617" w14:textId="77777777" w:rsidR="00C37D10" w:rsidRDefault="00C37D10" w:rsidP="00C37D10">
      <w:pPr>
        <w:tabs>
          <w:tab w:val="left" w:pos="5328"/>
        </w:tabs>
        <w:rPr>
          <w:rFonts w:ascii="Calibri" w:hAnsi="Calibri" w:cs="Calibri"/>
        </w:rPr>
      </w:pPr>
    </w:p>
    <w:p w14:paraId="76C2CD63" w14:textId="77777777" w:rsidR="00C37D10" w:rsidRDefault="00C37D10" w:rsidP="00C37D10">
      <w:pPr>
        <w:tabs>
          <w:tab w:val="left" w:pos="5328"/>
        </w:tabs>
        <w:rPr>
          <w:rFonts w:ascii="Calibri" w:hAnsi="Calibri" w:cs="Calibri"/>
        </w:rPr>
      </w:pPr>
    </w:p>
    <w:p w14:paraId="185CE083" w14:textId="77777777" w:rsidR="00C37D10" w:rsidRDefault="00C37D10" w:rsidP="00C37D10">
      <w:pPr>
        <w:tabs>
          <w:tab w:val="left" w:pos="5328"/>
        </w:tabs>
        <w:rPr>
          <w:rFonts w:ascii="Calibri" w:hAnsi="Calibri" w:cs="Calibri"/>
        </w:rPr>
      </w:pPr>
    </w:p>
    <w:p w14:paraId="17729F6D" w14:textId="77777777" w:rsidR="00C37D10" w:rsidRDefault="00C37D10" w:rsidP="00C37D10">
      <w:pPr>
        <w:tabs>
          <w:tab w:val="left" w:pos="5328"/>
        </w:tabs>
        <w:rPr>
          <w:rFonts w:ascii="Calibri" w:hAnsi="Calibri" w:cs="Calibri"/>
        </w:rPr>
      </w:pPr>
    </w:p>
    <w:p w14:paraId="6CAA2E34" w14:textId="77777777" w:rsidR="00C37D10" w:rsidRDefault="00C37D10" w:rsidP="00C37D10">
      <w:pPr>
        <w:tabs>
          <w:tab w:val="left" w:pos="5328"/>
        </w:tabs>
        <w:rPr>
          <w:rFonts w:ascii="Calibri" w:hAnsi="Calibri" w:cs="Calibri"/>
        </w:rPr>
      </w:pPr>
    </w:p>
    <w:p w14:paraId="4B749428" w14:textId="77777777" w:rsidR="00C37D10" w:rsidRDefault="00C37D10" w:rsidP="00C37D10">
      <w:pPr>
        <w:tabs>
          <w:tab w:val="left" w:pos="5328"/>
        </w:tabs>
        <w:rPr>
          <w:rFonts w:ascii="Calibri" w:hAnsi="Calibri" w:cs="Calibri"/>
        </w:rPr>
      </w:pPr>
    </w:p>
    <w:p w14:paraId="7B2E3EE4" w14:textId="77777777" w:rsidR="00C37D10" w:rsidRDefault="00C37D10" w:rsidP="00C37D10">
      <w:pPr>
        <w:tabs>
          <w:tab w:val="left" w:pos="5328"/>
        </w:tabs>
        <w:rPr>
          <w:rFonts w:ascii="Calibri" w:hAnsi="Calibri" w:cs="Calibri"/>
        </w:rPr>
      </w:pPr>
    </w:p>
    <w:p w14:paraId="1B9701E3" w14:textId="77777777" w:rsidR="00C37D10" w:rsidRDefault="00C37D10" w:rsidP="00C37D10">
      <w:pPr>
        <w:tabs>
          <w:tab w:val="left" w:pos="5328"/>
        </w:tabs>
        <w:rPr>
          <w:rFonts w:ascii="Calibri" w:hAnsi="Calibri" w:cs="Calibri"/>
          <w:b/>
          <w:bCs/>
        </w:rPr>
      </w:pPr>
      <w:r>
        <w:rPr>
          <w:rFonts w:ascii="Calibri" w:hAnsi="Calibri" w:cs="Calibri"/>
          <w:b/>
          <w:bCs/>
        </w:rPr>
        <w:lastRenderedPageBreak/>
        <w:t>Generación de</w:t>
      </w:r>
      <w:r w:rsidRPr="00EB46C2">
        <w:rPr>
          <w:rFonts w:ascii="Calibri" w:hAnsi="Calibri" w:cs="Calibri"/>
          <w:b/>
          <w:bCs/>
        </w:rPr>
        <w:t xml:space="preserve"> PDF correcta</w:t>
      </w:r>
    </w:p>
    <w:p w14:paraId="0B30176B" w14:textId="77777777" w:rsidR="00C37D10" w:rsidRPr="00A445B9" w:rsidRDefault="00C37D10" w:rsidP="00C37D10">
      <w:pPr>
        <w:rPr>
          <w:rFonts w:ascii="Calibri" w:hAnsi="Calibri" w:cs="Calibri"/>
        </w:rPr>
      </w:pPr>
      <w:r w:rsidRPr="00CC02B2">
        <w:rPr>
          <w:rFonts w:ascii="Calibri" w:hAnsi="Calibri" w:cs="Calibri"/>
        </w:rPr>
        <w:t>Para generar un</w:t>
      </w:r>
      <w:r>
        <w:rPr>
          <w:rFonts w:ascii="Calibri" w:hAnsi="Calibri" w:cs="Calibri"/>
        </w:rPr>
        <w:t xml:space="preserve"> PDF con la gráfica de los productos comprados</w:t>
      </w:r>
      <w:r w:rsidRPr="00CC02B2">
        <w:rPr>
          <w:rFonts w:ascii="Calibri" w:hAnsi="Calibri" w:cs="Calibri"/>
        </w:rPr>
        <w:t>:</w:t>
      </w:r>
    </w:p>
    <w:p w14:paraId="4EFF0EF4" w14:textId="5092B841" w:rsidR="00C37D10" w:rsidRPr="00EB46C2" w:rsidRDefault="00C37D10" w:rsidP="00C37D10">
      <w:pPr>
        <w:pStyle w:val="Prrafodelista"/>
        <w:numPr>
          <w:ilvl w:val="0"/>
          <w:numId w:val="493"/>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C37D10">
        <w:rPr>
          <w:rFonts w:ascii="Calibri" w:hAnsi="Calibri" w:cs="Calibri"/>
          <w:b/>
          <w:bCs/>
        </w:rPr>
        <w:t>"</w:t>
      </w:r>
      <w:r w:rsidRPr="00EB46C2">
        <w:rPr>
          <w:rFonts w:ascii="Calibri" w:hAnsi="Calibri" w:cs="Calibri"/>
          <w:b/>
          <w:bCs/>
        </w:rPr>
        <w:t>Generar PDF</w:t>
      </w:r>
      <w:r w:rsidRPr="00C37D10">
        <w:rPr>
          <w:rFonts w:ascii="Calibri" w:hAnsi="Calibri" w:cs="Calibri"/>
          <w:b/>
          <w:bCs/>
        </w:rPr>
        <w:t>"</w:t>
      </w:r>
      <w:r w:rsidRPr="00EB46C2">
        <w:rPr>
          <w:rFonts w:ascii="Calibri" w:hAnsi="Calibri" w:cs="Calibri"/>
        </w:rPr>
        <w:t>, seleccionar una ubicación para guardar el archivo, y confirmar el mensaje de éxito.</w:t>
      </w:r>
    </w:p>
    <w:p w14:paraId="29ED917D" w14:textId="77777777" w:rsidR="00C37D10" w:rsidRPr="00EB46C2" w:rsidRDefault="00C37D10" w:rsidP="00C37D10">
      <w:pPr>
        <w:pStyle w:val="Prrafodelista"/>
        <w:numPr>
          <w:ilvl w:val="0"/>
          <w:numId w:val="493"/>
        </w:numPr>
        <w:tabs>
          <w:tab w:val="left" w:pos="5328"/>
        </w:tabs>
        <w:spacing w:after="160" w:line="259" w:lineRule="auto"/>
        <w:rPr>
          <w:rFonts w:ascii="Calibri" w:hAnsi="Calibri" w:cs="Calibri"/>
        </w:rPr>
      </w:pPr>
      <w:r w:rsidRPr="00EB46C2">
        <w:rPr>
          <w:rFonts w:ascii="Calibri" w:hAnsi="Calibri" w:cs="Calibri"/>
        </w:rPr>
        <w:t>Verificar el archivo PDF generado, que debe incluir el gráfico y los datos del encabezado correctamente.</w:t>
      </w:r>
    </w:p>
    <w:p w14:paraId="4A3CF408" w14:textId="56126727"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r w:rsidRPr="003C2B81">
        <w:rPr>
          <w:rFonts w:ascii="Calibri" w:hAnsi="Calibri" w:cs="Calibri"/>
        </w:rPr>
        <w:t>.</w:t>
      </w:r>
    </w:p>
    <w:p w14:paraId="1F6AA8E1" w14:textId="77777777" w:rsidR="00C37D10" w:rsidRDefault="00C37D10" w:rsidP="00C37D10">
      <w:pPr>
        <w:tabs>
          <w:tab w:val="left" w:pos="5328"/>
        </w:tabs>
        <w:rPr>
          <w:rFonts w:ascii="Calibri" w:hAnsi="Calibri" w:cs="Calibri"/>
          <w:b/>
          <w:bCs/>
        </w:rPr>
      </w:pPr>
    </w:p>
    <w:p w14:paraId="59DD8EA3" w14:textId="32AC6922" w:rsidR="00C37D10" w:rsidRDefault="00C37D10" w:rsidP="00C37D10">
      <w:pPr>
        <w:tabs>
          <w:tab w:val="left" w:pos="5328"/>
        </w:tabs>
        <w:rPr>
          <w:rFonts w:ascii="Calibri" w:hAnsi="Calibri" w:cs="Calibri"/>
          <w:b/>
          <w:bCs/>
        </w:rPr>
      </w:pPr>
      <w:r>
        <w:rPr>
          <w:rFonts w:ascii="Calibri" w:hAnsi="Calibri" w:cs="Calibri"/>
          <w:b/>
          <w:bCs/>
        </w:rPr>
        <w:t>Error 1: Generación de PDF incorrecta</w:t>
      </w:r>
    </w:p>
    <w:p w14:paraId="24F3FFA3" w14:textId="77777777" w:rsidR="00C37D10" w:rsidRDefault="00C37D10" w:rsidP="00C37D10">
      <w:pPr>
        <w:tabs>
          <w:tab w:val="left" w:pos="5328"/>
        </w:tabs>
        <w:rPr>
          <w:rFonts w:ascii="Calibri" w:hAnsi="Calibri" w:cs="Calibri"/>
          <w:b/>
          <w:bCs/>
        </w:rPr>
      </w:pPr>
    </w:p>
    <w:p w14:paraId="62990AB4" w14:textId="4F1550E6" w:rsidR="00C37D10" w:rsidRDefault="00C37D10" w:rsidP="00C37D10">
      <w:pPr>
        <w:tabs>
          <w:tab w:val="left" w:pos="5328"/>
        </w:tabs>
        <w:rPr>
          <w:rFonts w:ascii="Calibri" w:hAnsi="Calibri" w:cs="Calibri"/>
        </w:rPr>
      </w:pPr>
      <w:r w:rsidRPr="00C37D10">
        <w:rPr>
          <w:rFonts w:ascii="Calibri" w:hAnsi="Calibri" w:cs="Calibri"/>
        </w:rPr>
        <w:t>¿Qué paso?</w:t>
      </w:r>
    </w:p>
    <w:p w14:paraId="046359C6" w14:textId="691A6154" w:rsidR="00C37D10" w:rsidRPr="00C37D10" w:rsidRDefault="00C37D10" w:rsidP="00C37D10">
      <w:pPr>
        <w:tabs>
          <w:tab w:val="left" w:pos="5328"/>
        </w:tabs>
        <w:rPr>
          <w:rFonts w:ascii="Calibri" w:hAnsi="Calibri" w:cs="Calibri"/>
          <w:b/>
          <w:bCs/>
        </w:rPr>
      </w:pPr>
      <w:r w:rsidRPr="00C37D10">
        <w:rPr>
          <w:rFonts w:ascii="Calibri" w:hAnsi="Calibri" w:cs="Calibri"/>
          <w:b/>
          <w:bCs/>
        </w:rPr>
        <w:t xml:space="preserve">Ejemplo erróneo </w:t>
      </w:r>
    </w:p>
    <w:p w14:paraId="23B5E752" w14:textId="246BF9AC" w:rsidR="00C37D10" w:rsidRPr="00CC02B2" w:rsidRDefault="000A18A3" w:rsidP="00C37D10">
      <w:pPr>
        <w:rPr>
          <w:rFonts w:ascii="Calibri" w:hAnsi="Calibri" w:cs="Calibri"/>
        </w:rPr>
      </w:pPr>
      <w:r>
        <w:rPr>
          <w:rFonts w:ascii="Calibri" w:hAnsi="Calibri" w:cs="Calibri"/>
        </w:rPr>
        <w:t>Usted i</w:t>
      </w:r>
      <w:r w:rsidR="00C37D10" w:rsidRPr="00CC02B2">
        <w:rPr>
          <w:rFonts w:ascii="Calibri" w:hAnsi="Calibri" w:cs="Calibri"/>
        </w:rPr>
        <w:t xml:space="preserve">ntento de generar </w:t>
      </w:r>
      <w:r w:rsidR="00C37D10">
        <w:rPr>
          <w:rFonts w:ascii="Calibri" w:hAnsi="Calibri" w:cs="Calibri"/>
        </w:rPr>
        <w:t xml:space="preserve">un PDF </w:t>
      </w:r>
      <w:r w:rsidR="00C37D10" w:rsidRPr="00CC02B2">
        <w:rPr>
          <w:rFonts w:ascii="Calibri" w:hAnsi="Calibri" w:cs="Calibri"/>
        </w:rPr>
        <w:t>sin datos:</w:t>
      </w:r>
    </w:p>
    <w:p w14:paraId="1478020B" w14:textId="77777777" w:rsidR="00C37D10" w:rsidRPr="00561234" w:rsidRDefault="00C37D10" w:rsidP="00C37D10">
      <w:pPr>
        <w:pStyle w:val="Prrafodelista"/>
        <w:numPr>
          <w:ilvl w:val="0"/>
          <w:numId w:val="494"/>
        </w:numPr>
        <w:spacing w:after="160" w:line="259" w:lineRule="auto"/>
        <w:rPr>
          <w:rFonts w:ascii="Calibri" w:hAnsi="Calibri" w:cs="Calibri"/>
        </w:rPr>
      </w:pPr>
      <w:r w:rsidRPr="00561234">
        <w:rPr>
          <w:rFonts w:ascii="Calibri" w:hAnsi="Calibri" w:cs="Calibri"/>
        </w:rPr>
        <w:t>No</w:t>
      </w:r>
      <w:r>
        <w:rPr>
          <w:rFonts w:ascii="Calibri" w:hAnsi="Calibri" w:cs="Calibri"/>
        </w:rPr>
        <w:t xml:space="preserve"> cargue los datos</w:t>
      </w:r>
      <w:r w:rsidRPr="00561234">
        <w:rPr>
          <w:rFonts w:ascii="Calibri" w:hAnsi="Calibri" w:cs="Calibri"/>
        </w:rPr>
        <w:t>.</w:t>
      </w:r>
    </w:p>
    <w:p w14:paraId="5AF31DE3" w14:textId="77777777" w:rsidR="00C37D10" w:rsidRPr="00561234" w:rsidRDefault="00C37D10" w:rsidP="00C37D10">
      <w:pPr>
        <w:pStyle w:val="Prrafodelista"/>
        <w:numPr>
          <w:ilvl w:val="0"/>
          <w:numId w:val="494"/>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PDF</w:t>
      </w:r>
      <w:r w:rsidRPr="00561234">
        <w:rPr>
          <w:rFonts w:ascii="Calibri" w:hAnsi="Calibri" w:cs="Calibri"/>
        </w:rPr>
        <w:t>".</w:t>
      </w:r>
    </w:p>
    <w:p w14:paraId="7891AAAD" w14:textId="031553BD" w:rsidR="00C37D10" w:rsidRPr="00C37D10" w:rsidRDefault="00C37D10" w:rsidP="00C37D10">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No habrá cambio visible, ya que no hay datos para generar </w:t>
      </w:r>
      <w:r>
        <w:rPr>
          <w:rFonts w:ascii="Calibri" w:hAnsi="Calibri" w:cs="Calibri"/>
        </w:rPr>
        <w:t>en el PDF.</w:t>
      </w:r>
    </w:p>
    <w:p w14:paraId="5DFA62A5" w14:textId="77777777" w:rsidR="00C37D10" w:rsidRDefault="00C37D10" w:rsidP="00C37D10">
      <w:pPr>
        <w:tabs>
          <w:tab w:val="left" w:pos="4932"/>
        </w:tabs>
        <w:suppressAutoHyphens w:val="0"/>
        <w:spacing w:after="160" w:line="259" w:lineRule="auto"/>
        <w:jc w:val="both"/>
        <w:rPr>
          <w:rFonts w:ascii="Calibri" w:hAnsi="Calibri" w:cs="Calibri"/>
        </w:rPr>
      </w:pPr>
    </w:p>
    <w:p w14:paraId="3BDBFA47" w14:textId="77777777" w:rsidR="00C37D10" w:rsidRDefault="00C37D10" w:rsidP="00BD3007">
      <w:pPr>
        <w:rPr>
          <w:rFonts w:ascii="Calibri" w:hAnsi="Calibri" w:cs="Calibri"/>
        </w:rPr>
      </w:pPr>
    </w:p>
    <w:p w14:paraId="1AB971A5" w14:textId="32B477B8" w:rsidR="00FE735F" w:rsidRDefault="00FE735F" w:rsidP="00BD3007">
      <w:pPr>
        <w:rPr>
          <w:rFonts w:ascii="Calibri" w:hAnsi="Calibri" w:cs="Calibri"/>
        </w:rPr>
      </w:pPr>
    </w:p>
    <w:p w14:paraId="3A403D27" w14:textId="3F65F3FC" w:rsidR="00FE735F" w:rsidRDefault="00FE735F" w:rsidP="00BD3007">
      <w:pPr>
        <w:rPr>
          <w:rFonts w:ascii="Calibri" w:hAnsi="Calibri" w:cs="Calibri"/>
        </w:rPr>
      </w:pPr>
    </w:p>
    <w:p w14:paraId="64EA7FD1" w14:textId="7D8C2BA9" w:rsidR="00FE735F" w:rsidRDefault="00FE735F" w:rsidP="00BD3007">
      <w:pPr>
        <w:rPr>
          <w:rFonts w:ascii="Calibri" w:hAnsi="Calibri" w:cs="Calibri"/>
        </w:rPr>
      </w:pPr>
    </w:p>
    <w:p w14:paraId="0786E7A7" w14:textId="4CE0437A" w:rsidR="00FE735F" w:rsidRDefault="00FE735F" w:rsidP="00BD3007">
      <w:pPr>
        <w:rPr>
          <w:rFonts w:ascii="Calibri" w:hAnsi="Calibri" w:cs="Calibri"/>
        </w:rPr>
      </w:pPr>
    </w:p>
    <w:p w14:paraId="6D0160CA" w14:textId="04393486" w:rsidR="00FE735F" w:rsidRDefault="00FE735F" w:rsidP="00BD3007">
      <w:pPr>
        <w:rPr>
          <w:rFonts w:ascii="Calibri" w:hAnsi="Calibri" w:cs="Calibri"/>
        </w:rPr>
      </w:pPr>
    </w:p>
    <w:p w14:paraId="1F9DA236" w14:textId="7A8F13B1" w:rsidR="00FE735F" w:rsidRDefault="00FE735F" w:rsidP="00BD3007">
      <w:pPr>
        <w:rPr>
          <w:rFonts w:ascii="Calibri" w:hAnsi="Calibri" w:cs="Calibri"/>
        </w:rPr>
      </w:pPr>
    </w:p>
    <w:p w14:paraId="1A23EFA0" w14:textId="6712745A" w:rsidR="00FE735F" w:rsidRDefault="00FE735F" w:rsidP="00BD3007">
      <w:pPr>
        <w:rPr>
          <w:rFonts w:ascii="Calibri" w:hAnsi="Calibri" w:cs="Calibri"/>
        </w:rPr>
      </w:pPr>
    </w:p>
    <w:p w14:paraId="490A9764" w14:textId="5912E557" w:rsidR="00FE735F" w:rsidRDefault="00FE735F" w:rsidP="00BD3007">
      <w:pPr>
        <w:rPr>
          <w:rFonts w:ascii="Calibri" w:hAnsi="Calibri" w:cs="Calibri"/>
        </w:rPr>
      </w:pPr>
    </w:p>
    <w:p w14:paraId="6ABC84E9" w14:textId="4C032AE1" w:rsidR="00FE735F" w:rsidRDefault="00FE735F" w:rsidP="00BD3007">
      <w:pPr>
        <w:rPr>
          <w:rFonts w:ascii="Calibri" w:hAnsi="Calibri" w:cs="Calibri"/>
        </w:rPr>
      </w:pPr>
    </w:p>
    <w:p w14:paraId="0D1CDB49" w14:textId="4E6226F8" w:rsidR="00FE735F" w:rsidRDefault="00FE735F" w:rsidP="00BD3007">
      <w:pPr>
        <w:rPr>
          <w:rFonts w:ascii="Calibri" w:hAnsi="Calibri" w:cs="Calibri"/>
        </w:rPr>
      </w:pPr>
    </w:p>
    <w:p w14:paraId="76828D94" w14:textId="5B0A530C" w:rsidR="00FE735F" w:rsidRDefault="00FE735F" w:rsidP="00BD3007">
      <w:pPr>
        <w:rPr>
          <w:rFonts w:ascii="Calibri" w:hAnsi="Calibri" w:cs="Calibri"/>
        </w:rPr>
      </w:pPr>
    </w:p>
    <w:p w14:paraId="4E446C3E" w14:textId="6D705035" w:rsidR="00FE735F" w:rsidRDefault="00FE735F" w:rsidP="00BD3007">
      <w:pPr>
        <w:rPr>
          <w:rFonts w:ascii="Calibri" w:hAnsi="Calibri" w:cs="Calibri"/>
        </w:rPr>
      </w:pPr>
    </w:p>
    <w:p w14:paraId="457A1266" w14:textId="1E2FDD68" w:rsidR="00FE735F" w:rsidRDefault="00FE735F" w:rsidP="00BD3007">
      <w:pPr>
        <w:rPr>
          <w:rFonts w:ascii="Calibri" w:hAnsi="Calibri" w:cs="Calibri"/>
        </w:rPr>
      </w:pPr>
    </w:p>
    <w:p w14:paraId="3BEEBADB" w14:textId="4CC934F3" w:rsidR="00FE735F" w:rsidRDefault="00FE735F" w:rsidP="00BD3007">
      <w:pPr>
        <w:rPr>
          <w:rFonts w:ascii="Calibri" w:hAnsi="Calibri" w:cs="Calibri"/>
        </w:rPr>
      </w:pPr>
    </w:p>
    <w:p w14:paraId="53E31A3A" w14:textId="377B7669" w:rsidR="00FE735F" w:rsidRDefault="00FE735F" w:rsidP="00BD3007">
      <w:pPr>
        <w:rPr>
          <w:rFonts w:ascii="Calibri" w:hAnsi="Calibri" w:cs="Calibri"/>
        </w:rPr>
      </w:pPr>
    </w:p>
    <w:p w14:paraId="5052FF76" w14:textId="657DF3B3" w:rsidR="00FE735F" w:rsidRDefault="00FE735F" w:rsidP="00BD3007">
      <w:pPr>
        <w:rPr>
          <w:rFonts w:ascii="Calibri" w:hAnsi="Calibri" w:cs="Calibri"/>
        </w:rPr>
      </w:pPr>
    </w:p>
    <w:p w14:paraId="163E4C08" w14:textId="24C0C466" w:rsidR="00FE735F" w:rsidRDefault="00FE735F" w:rsidP="00BD3007">
      <w:pPr>
        <w:rPr>
          <w:rFonts w:ascii="Calibri" w:hAnsi="Calibri" w:cs="Calibri"/>
        </w:rPr>
      </w:pPr>
    </w:p>
    <w:p w14:paraId="2A402508" w14:textId="78D7F63F" w:rsidR="00FE735F" w:rsidRDefault="00FE735F" w:rsidP="00BD3007">
      <w:pPr>
        <w:rPr>
          <w:rFonts w:ascii="Calibri" w:hAnsi="Calibri" w:cs="Calibri"/>
        </w:rPr>
      </w:pPr>
    </w:p>
    <w:p w14:paraId="24F0FA22" w14:textId="0E9FDD71" w:rsidR="00FE735F" w:rsidRDefault="00FE735F" w:rsidP="00BD3007">
      <w:pPr>
        <w:rPr>
          <w:rFonts w:ascii="Calibri" w:hAnsi="Calibri" w:cs="Calibri"/>
        </w:rPr>
      </w:pPr>
    </w:p>
    <w:p w14:paraId="082EF5CA" w14:textId="19F0E24C" w:rsidR="00FE735F" w:rsidRDefault="00FE735F" w:rsidP="00BD3007">
      <w:pPr>
        <w:rPr>
          <w:rFonts w:ascii="Calibri" w:hAnsi="Calibri" w:cs="Calibri"/>
        </w:rPr>
      </w:pPr>
    </w:p>
    <w:p w14:paraId="3E677270" w14:textId="5ACBD4FC" w:rsidR="00FE735F" w:rsidRDefault="00FE735F" w:rsidP="00BD3007">
      <w:pPr>
        <w:rPr>
          <w:rFonts w:ascii="Calibri" w:hAnsi="Calibri" w:cs="Calibri"/>
        </w:rPr>
      </w:pPr>
    </w:p>
    <w:p w14:paraId="46B26FF5" w14:textId="77777777" w:rsidR="00FE735F" w:rsidRDefault="00FE735F" w:rsidP="00BD3007">
      <w:pPr>
        <w:rPr>
          <w:rFonts w:ascii="Calibri" w:hAnsi="Calibri" w:cs="Calibri"/>
        </w:rPr>
      </w:pPr>
    </w:p>
    <w:p w14:paraId="66A066E1" w14:textId="77777777" w:rsidR="00FE735F" w:rsidRDefault="00FE735F" w:rsidP="00BD3007">
      <w:pPr>
        <w:rPr>
          <w:rFonts w:ascii="Calibri" w:hAnsi="Calibri" w:cs="Calibri"/>
        </w:rPr>
      </w:pPr>
    </w:p>
    <w:p w14:paraId="02440F3A" w14:textId="46598CA0" w:rsidR="00FE735F" w:rsidRDefault="00FE735F" w:rsidP="00BD3007">
      <w:pPr>
        <w:rPr>
          <w:rFonts w:ascii="Calibri" w:hAnsi="Calibri" w:cs="Calibri"/>
        </w:rPr>
      </w:pPr>
    </w:p>
    <w:p w14:paraId="58D709CA" w14:textId="77777777" w:rsidR="00FE735F" w:rsidRDefault="00FE735F" w:rsidP="00BD3007">
      <w:pPr>
        <w:rPr>
          <w:rFonts w:ascii="Calibri" w:hAnsi="Calibri" w:cs="Calibri"/>
        </w:rPr>
      </w:pPr>
    </w:p>
    <w:p w14:paraId="66870DEC" w14:textId="77777777" w:rsidR="000A18A3" w:rsidRDefault="000A18A3" w:rsidP="00BD3007">
      <w:pPr>
        <w:rPr>
          <w:rFonts w:ascii="Calibri" w:hAnsi="Calibri" w:cs="Calibri"/>
        </w:rPr>
        <w:sectPr w:rsidR="000A18A3" w:rsidSect="00C37D10">
          <w:pgSz w:w="11906" w:h="16838" w:code="9"/>
          <w:pgMar w:top="1440" w:right="1134" w:bottom="1440" w:left="1134" w:header="720" w:footer="720" w:gutter="0"/>
          <w:cols w:space="720"/>
          <w:docGrid w:linePitch="600" w:charSpace="32768"/>
        </w:sectPr>
      </w:pPr>
    </w:p>
    <w:p w14:paraId="0785EBE0" w14:textId="77777777" w:rsidR="00BD3007" w:rsidRDefault="00BD3007" w:rsidP="00BD3007">
      <w:pPr>
        <w:rPr>
          <w:rFonts w:ascii="Calibri" w:hAnsi="Calibri" w:cs="Calibri"/>
        </w:rPr>
      </w:pPr>
    </w:p>
    <w:p w14:paraId="10669245" w14:textId="77777777" w:rsidR="000A18A3" w:rsidRPr="000A18A3" w:rsidRDefault="000A18A3" w:rsidP="000A18A3">
      <w:pPr>
        <w:rPr>
          <w:rFonts w:ascii="Calibri" w:hAnsi="Calibri" w:cs="Calibri"/>
        </w:rPr>
      </w:pPr>
    </w:p>
    <w:p w14:paraId="699EE404" w14:textId="77777777" w:rsidR="000A18A3" w:rsidRDefault="000A18A3" w:rsidP="000A18A3">
      <w:pPr>
        <w:rPr>
          <w:rFonts w:ascii="Calibri" w:hAnsi="Calibri" w:cs="Calibri"/>
        </w:rPr>
      </w:pPr>
    </w:p>
    <w:p w14:paraId="1C3C6763" w14:textId="0222E4F4" w:rsidR="000A18A3" w:rsidRPr="00747A18" w:rsidRDefault="000A18A3" w:rsidP="000A18A3">
      <w:pPr>
        <w:spacing w:line="360" w:lineRule="auto"/>
        <w:jc w:val="center"/>
        <w:outlineLvl w:val="1"/>
        <w:rPr>
          <w:rFonts w:ascii="Calibri" w:hAnsi="Calibri" w:cs="Calibri"/>
          <w:b/>
        </w:rPr>
      </w:pPr>
      <w:bookmarkStart w:id="180" w:name="_Toc186290169"/>
      <w:bookmarkStart w:id="181" w:name="_Toc186476333"/>
      <w:bookmarkStart w:id="182" w:name="_Toc186813345"/>
      <w:bookmarkStart w:id="183" w:name="_Toc187165749"/>
      <w:r w:rsidRPr="00747A18">
        <w:rPr>
          <w:rFonts w:ascii="Calibri" w:hAnsi="Calibri" w:cs="Calibri"/>
          <w:b/>
        </w:rPr>
        <w:t>Interfaz Reportes Ventas</w:t>
      </w:r>
      <w:bookmarkEnd w:id="180"/>
      <w:bookmarkEnd w:id="181"/>
      <w:bookmarkEnd w:id="182"/>
      <w:bookmarkEnd w:id="183"/>
    </w:p>
    <w:p w14:paraId="47D9A622" w14:textId="5457061F" w:rsidR="000A18A3" w:rsidRDefault="000A18A3" w:rsidP="000A18A3">
      <w:pPr>
        <w:tabs>
          <w:tab w:val="left" w:pos="6216"/>
        </w:tabs>
        <w:rPr>
          <w:rFonts w:ascii="Calibri" w:hAnsi="Calibri" w:cs="Calibri"/>
        </w:rPr>
      </w:pPr>
    </w:p>
    <w:p w14:paraId="6A108375" w14:textId="6F86AE86" w:rsidR="000A18A3" w:rsidRDefault="000A18A3" w:rsidP="000A18A3">
      <w:pPr>
        <w:tabs>
          <w:tab w:val="left" w:pos="6216"/>
        </w:tabs>
        <w:rPr>
          <w:rFonts w:ascii="Calibri" w:hAnsi="Calibri" w:cs="Calibri"/>
        </w:rPr>
      </w:pPr>
      <w:r>
        <w:rPr>
          <w:noProof/>
        </w:rPr>
        <w:drawing>
          <wp:anchor distT="0" distB="0" distL="114300" distR="114300" simplePos="0" relativeHeight="251683840" behindDoc="0" locked="0" layoutInCell="1" allowOverlap="1" wp14:anchorId="5EBD7DE5" wp14:editId="041A3936">
            <wp:simplePos x="0" y="0"/>
            <wp:positionH relativeFrom="margin">
              <wp:align>center</wp:align>
            </wp:positionH>
            <wp:positionV relativeFrom="margin">
              <wp:align>center</wp:align>
            </wp:positionV>
            <wp:extent cx="9090025" cy="3581400"/>
            <wp:effectExtent l="0" t="0" r="0" b="0"/>
            <wp:wrapSquare wrapText="bothSides"/>
            <wp:docPr id="837317354"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7354" name="Imagen 93" descr="Interfaz de usuario gráfica, Aplicación, Word&#10;&#10;Descripción generada automá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029" r="3756"/>
                    <a:stretch/>
                  </pic:blipFill>
                  <pic:spPr bwMode="auto">
                    <a:xfrm>
                      <a:off x="0" y="0"/>
                      <a:ext cx="909002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ab/>
      </w:r>
    </w:p>
    <w:p w14:paraId="31B2D936" w14:textId="792ACFC2" w:rsidR="000A18A3" w:rsidRDefault="000A18A3" w:rsidP="000A18A3">
      <w:pPr>
        <w:tabs>
          <w:tab w:val="left" w:pos="9288"/>
        </w:tabs>
        <w:rPr>
          <w:rFonts w:ascii="Calibri" w:hAnsi="Calibri" w:cs="Calibri"/>
        </w:rPr>
      </w:pPr>
      <w:r>
        <w:rPr>
          <w:rFonts w:ascii="Calibri" w:hAnsi="Calibri" w:cs="Calibri"/>
        </w:rPr>
        <w:tab/>
      </w:r>
    </w:p>
    <w:p w14:paraId="672BEEB7" w14:textId="77777777" w:rsidR="000A18A3" w:rsidRDefault="000A18A3" w:rsidP="000A18A3">
      <w:pPr>
        <w:tabs>
          <w:tab w:val="left" w:pos="9288"/>
        </w:tabs>
        <w:rPr>
          <w:rFonts w:ascii="Calibri" w:hAnsi="Calibri" w:cs="Calibri"/>
        </w:rPr>
      </w:pPr>
    </w:p>
    <w:p w14:paraId="76385D1D" w14:textId="77777777" w:rsidR="000A18A3" w:rsidRDefault="000A18A3" w:rsidP="000A18A3">
      <w:pPr>
        <w:tabs>
          <w:tab w:val="left" w:pos="9288"/>
        </w:tabs>
        <w:rPr>
          <w:rFonts w:ascii="Calibri" w:hAnsi="Calibri" w:cs="Calibri"/>
        </w:rPr>
      </w:pPr>
    </w:p>
    <w:p w14:paraId="51F5097F" w14:textId="77777777" w:rsidR="000A18A3" w:rsidRPr="000A18A3" w:rsidRDefault="000A18A3" w:rsidP="000A18A3">
      <w:pPr>
        <w:tabs>
          <w:tab w:val="left" w:pos="9288"/>
        </w:tabs>
        <w:rPr>
          <w:rFonts w:ascii="Calibri" w:hAnsi="Calibri" w:cs="Calibri"/>
        </w:rPr>
      </w:pPr>
    </w:p>
    <w:p w14:paraId="407A391C" w14:textId="77777777" w:rsidR="000A18A3" w:rsidRDefault="000A18A3" w:rsidP="000A18A3">
      <w:pPr>
        <w:rPr>
          <w:rFonts w:ascii="Calibri" w:hAnsi="Calibri" w:cs="Calibri"/>
        </w:rPr>
        <w:sectPr w:rsidR="000A18A3" w:rsidSect="000A18A3">
          <w:pgSz w:w="16838" w:h="11906" w:orient="landscape" w:code="9"/>
          <w:pgMar w:top="1134" w:right="1440" w:bottom="1134" w:left="1440" w:header="720" w:footer="720" w:gutter="0"/>
          <w:cols w:space="720"/>
          <w:docGrid w:linePitch="600" w:charSpace="32768"/>
        </w:sectPr>
      </w:pPr>
    </w:p>
    <w:p w14:paraId="4564D04B" w14:textId="52939B44" w:rsidR="000A18A3" w:rsidRPr="00B34862" w:rsidRDefault="000A18A3" w:rsidP="000A18A3">
      <w:pPr>
        <w:pStyle w:val="Ttulo3"/>
        <w:rPr>
          <w:rFonts w:ascii="Calibri" w:hAnsi="Calibri" w:cs="Calibri"/>
          <w:b w:val="0"/>
          <w:bCs w:val="0"/>
          <w:color w:val="000000" w:themeColor="text1"/>
          <w:sz w:val="24"/>
          <w:szCs w:val="24"/>
        </w:rPr>
      </w:pPr>
      <w:bookmarkStart w:id="184" w:name="_Toc186476334"/>
      <w:bookmarkStart w:id="185" w:name="_Toc186813346"/>
      <w:bookmarkStart w:id="186" w:name="_Toc187165750"/>
      <w:r>
        <w:rPr>
          <w:rFonts w:ascii="Calibri" w:hAnsi="Calibri" w:cs="Calibri"/>
          <w:color w:val="000000" w:themeColor="text1"/>
          <w:sz w:val="24"/>
          <w:szCs w:val="24"/>
        </w:rPr>
        <w:lastRenderedPageBreak/>
        <w:t>Descripción breve</w:t>
      </w:r>
      <w:bookmarkEnd w:id="184"/>
      <w:bookmarkEnd w:id="185"/>
      <w:bookmarkEnd w:id="186"/>
    </w:p>
    <w:p w14:paraId="4797B89E" w14:textId="77777777" w:rsidR="000A18A3" w:rsidRDefault="000A18A3" w:rsidP="000A18A3">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 los reportes de las ventas que se han realizado </w:t>
      </w:r>
      <w:r w:rsidRPr="00C51BDB">
        <w:rPr>
          <w:rFonts w:ascii="Calibri" w:hAnsi="Calibri" w:cs="Calibri"/>
        </w:rPr>
        <w:t>en la aplicación.</w:t>
      </w:r>
    </w:p>
    <w:p w14:paraId="22926A67" w14:textId="77777777" w:rsidR="000A18A3" w:rsidRDefault="000A18A3" w:rsidP="000A18A3">
      <w:pPr>
        <w:rPr>
          <w:rFonts w:ascii="Calibri" w:hAnsi="Calibri" w:cs="Calibri"/>
        </w:rPr>
      </w:pPr>
    </w:p>
    <w:p w14:paraId="6608C58F" w14:textId="77777777" w:rsidR="000A18A3" w:rsidRPr="004C4A67" w:rsidRDefault="000A18A3" w:rsidP="000A18A3">
      <w:pPr>
        <w:rPr>
          <w:rFonts w:ascii="Calibri" w:hAnsi="Calibri" w:cs="Calibri"/>
          <w:b/>
          <w:bCs/>
        </w:rPr>
      </w:pPr>
      <w:r w:rsidRPr="00B34862">
        <w:rPr>
          <w:rFonts w:ascii="Calibri" w:hAnsi="Calibri" w:cs="Calibri"/>
          <w:b/>
          <w:bCs/>
        </w:rPr>
        <w:t>Funcionalidades principales</w:t>
      </w:r>
    </w:p>
    <w:p w14:paraId="798FFE79"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Carga de Datos Inicial</w:t>
      </w:r>
    </w:p>
    <w:p w14:paraId="24226E01" w14:textId="77777777" w:rsidR="000A18A3" w:rsidRPr="004C4A67" w:rsidRDefault="000A18A3" w:rsidP="000A18A3">
      <w:pPr>
        <w:ind w:left="708" w:firstLine="348"/>
        <w:rPr>
          <w:rFonts w:ascii="Calibri" w:hAnsi="Calibri" w:cs="Calibri"/>
        </w:rPr>
      </w:pPr>
      <w:r w:rsidRPr="004C4A67">
        <w:rPr>
          <w:rFonts w:ascii="Calibri" w:hAnsi="Calibri" w:cs="Calibri"/>
        </w:rPr>
        <w:t>Al abrir la ventana, se cargan automáticamente los siguientes elementos:</w:t>
      </w:r>
    </w:p>
    <w:p w14:paraId="57E2F48E" w14:textId="734961EA" w:rsidR="000A18A3" w:rsidRPr="004C4A67" w:rsidRDefault="000A18A3" w:rsidP="000A18A3">
      <w:pPr>
        <w:pStyle w:val="Prrafodelista"/>
        <w:numPr>
          <w:ilvl w:val="1"/>
          <w:numId w:val="477"/>
        </w:numPr>
        <w:spacing w:after="160" w:line="259" w:lineRule="auto"/>
        <w:ind w:left="1788"/>
        <w:rPr>
          <w:rFonts w:ascii="Calibri" w:hAnsi="Calibri" w:cs="Calibri"/>
        </w:rPr>
      </w:pPr>
      <w:r w:rsidRPr="004C4A67">
        <w:rPr>
          <w:rFonts w:ascii="Calibri" w:hAnsi="Calibri" w:cs="Calibri"/>
          <w:b/>
          <w:bCs/>
        </w:rPr>
        <w:t>Opciones de Búsqueda</w:t>
      </w:r>
      <w:r w:rsidRPr="004C4A67">
        <w:rPr>
          <w:rFonts w:ascii="Calibri" w:hAnsi="Calibri" w:cs="Calibri"/>
        </w:rPr>
        <w:t>: Cada columna de la tabla se añade como opción en el ComboBox para permitir búsquedas específicas.</w:t>
      </w:r>
    </w:p>
    <w:p w14:paraId="38CCBD69"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Generación de Reportes</w:t>
      </w:r>
    </w:p>
    <w:p w14:paraId="218B261C" w14:textId="77777777" w:rsidR="000A18A3" w:rsidRPr="004C4A67" w:rsidRDefault="000A18A3" w:rsidP="000A18A3">
      <w:pPr>
        <w:ind w:left="708" w:firstLine="348"/>
        <w:rPr>
          <w:rFonts w:ascii="Calibri" w:hAnsi="Calibri" w:cs="Calibri"/>
        </w:rPr>
      </w:pPr>
      <w:r w:rsidRPr="004C4A67">
        <w:rPr>
          <w:rFonts w:ascii="Calibri" w:hAnsi="Calibri" w:cs="Calibri"/>
          <w:b/>
          <w:bCs/>
        </w:rPr>
        <w:t>Botón "Buscar"</w:t>
      </w:r>
      <w:r w:rsidRPr="004C4A67">
        <w:rPr>
          <w:rFonts w:ascii="Calibri" w:hAnsi="Calibri" w:cs="Calibri"/>
        </w:rPr>
        <w:t xml:space="preserve">: Genera un reporte de </w:t>
      </w:r>
      <w:r>
        <w:rPr>
          <w:rFonts w:ascii="Calibri" w:hAnsi="Calibri" w:cs="Calibri"/>
        </w:rPr>
        <w:t>ventas</w:t>
      </w:r>
      <w:r w:rsidRPr="004C4A67">
        <w:rPr>
          <w:rFonts w:ascii="Calibri" w:hAnsi="Calibri" w:cs="Calibri"/>
        </w:rPr>
        <w:t xml:space="preserve"> según los filtros seleccionados:</w:t>
      </w:r>
    </w:p>
    <w:p w14:paraId="7241C627" w14:textId="77777777" w:rsidR="000A18A3" w:rsidRPr="004C4A67" w:rsidRDefault="000A18A3" w:rsidP="000A18A3">
      <w:pPr>
        <w:pStyle w:val="Prrafodelista"/>
        <w:numPr>
          <w:ilvl w:val="1"/>
          <w:numId w:val="479"/>
        </w:numPr>
        <w:spacing w:after="160" w:line="259" w:lineRule="auto"/>
        <w:ind w:left="1788"/>
        <w:rPr>
          <w:rFonts w:ascii="Calibri" w:hAnsi="Calibri" w:cs="Calibri"/>
        </w:rPr>
      </w:pPr>
      <w:r w:rsidRPr="004C4A67">
        <w:rPr>
          <w:rFonts w:ascii="Calibri" w:hAnsi="Calibri" w:cs="Calibri"/>
        </w:rPr>
        <w:t>Fechas de inicio y fin.</w:t>
      </w:r>
    </w:p>
    <w:p w14:paraId="605BB908" w14:textId="6C9FB96E" w:rsidR="000A18A3" w:rsidRPr="00D27AAB" w:rsidRDefault="000A18A3" w:rsidP="000A18A3">
      <w:pPr>
        <w:pStyle w:val="Prrafodelista"/>
        <w:numPr>
          <w:ilvl w:val="1"/>
          <w:numId w:val="479"/>
        </w:numPr>
        <w:spacing w:after="160" w:line="259" w:lineRule="auto"/>
        <w:ind w:left="1788"/>
        <w:rPr>
          <w:rFonts w:ascii="Calibri" w:hAnsi="Calibri" w:cs="Calibri"/>
        </w:rPr>
      </w:pPr>
      <w:r w:rsidRPr="00D27AAB">
        <w:rPr>
          <w:rFonts w:ascii="Calibri" w:hAnsi="Calibri" w:cs="Calibri"/>
        </w:rPr>
        <w:t>Los resultados se muestran en la tabla.</w:t>
      </w:r>
    </w:p>
    <w:p w14:paraId="39D65347"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Exportación a Excel</w:t>
      </w:r>
    </w:p>
    <w:p w14:paraId="6E45AFCB" w14:textId="77777777" w:rsidR="000A18A3" w:rsidRPr="00D63A40" w:rsidRDefault="000A18A3" w:rsidP="00D63A40">
      <w:pPr>
        <w:pStyle w:val="Prrafodelista"/>
        <w:numPr>
          <w:ilvl w:val="0"/>
          <w:numId w:val="491"/>
        </w:numPr>
        <w:tabs>
          <w:tab w:val="num" w:pos="1068"/>
        </w:tabs>
        <w:spacing w:after="160" w:line="259" w:lineRule="auto"/>
        <w:rPr>
          <w:rFonts w:ascii="Calibri" w:hAnsi="Calibri" w:cs="Calibri"/>
        </w:rPr>
      </w:pPr>
      <w:r w:rsidRPr="00D63A40">
        <w:rPr>
          <w:rFonts w:ascii="Calibri" w:hAnsi="Calibri" w:cs="Calibri"/>
          <w:b/>
          <w:bCs/>
        </w:rPr>
        <w:t>Botón "Generar Excel"</w:t>
      </w:r>
      <w:r w:rsidRPr="00D63A40">
        <w:rPr>
          <w:rFonts w:ascii="Calibri" w:hAnsi="Calibri" w:cs="Calibri"/>
        </w:rPr>
        <w:t>: Permite exportar los datos visibles en la tabla a un archivo Excel. El archivo incluye todas las columnas de la tabla y se ajusta automáticamente el ancho de estas.</w:t>
      </w:r>
    </w:p>
    <w:p w14:paraId="0275F942"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Búsqueda Avanzada</w:t>
      </w:r>
    </w:p>
    <w:p w14:paraId="02E80BDB" w14:textId="6E57AF54" w:rsidR="000A18A3" w:rsidRPr="00D63A40" w:rsidRDefault="000A18A3" w:rsidP="00D63A40">
      <w:pPr>
        <w:pStyle w:val="Prrafodelista"/>
        <w:numPr>
          <w:ilvl w:val="0"/>
          <w:numId w:val="491"/>
        </w:numPr>
        <w:spacing w:after="160" w:line="259" w:lineRule="auto"/>
        <w:rPr>
          <w:rFonts w:ascii="Calibri" w:hAnsi="Calibri" w:cs="Calibri"/>
        </w:rPr>
      </w:pPr>
      <w:r w:rsidRPr="00D63A40">
        <w:rPr>
          <w:rFonts w:ascii="Calibri" w:hAnsi="Calibri" w:cs="Calibri"/>
          <w:b/>
          <w:bCs/>
        </w:rPr>
        <w:t>Botón "Buscar (Filtro)"</w:t>
      </w:r>
      <w:r w:rsidRPr="00D63A40">
        <w:rPr>
          <w:rFonts w:ascii="Calibri" w:hAnsi="Calibri" w:cs="Calibri"/>
        </w:rPr>
        <w:t>: Filtra los resultados mostrados en la tabla con base en la columna y el texto ingresado en el campo de búsqueda.</w:t>
      </w:r>
    </w:p>
    <w:p w14:paraId="1B1B90DA" w14:textId="77777777" w:rsidR="000A18A3" w:rsidRPr="00D63A40" w:rsidRDefault="000A18A3" w:rsidP="00D63A40">
      <w:pPr>
        <w:pStyle w:val="Prrafodelista"/>
        <w:numPr>
          <w:ilvl w:val="0"/>
          <w:numId w:val="491"/>
        </w:numPr>
        <w:spacing w:after="160" w:line="259" w:lineRule="auto"/>
        <w:rPr>
          <w:rFonts w:ascii="Calibri" w:hAnsi="Calibri" w:cs="Calibri"/>
        </w:rPr>
      </w:pPr>
      <w:r w:rsidRPr="00D63A40">
        <w:rPr>
          <w:rFonts w:ascii="Calibri" w:hAnsi="Calibri" w:cs="Calibri"/>
        </w:rPr>
        <w:t>Muestra un mensaje si no se encuentran resultados para el criterio especificado.</w:t>
      </w:r>
    </w:p>
    <w:p w14:paraId="0B90BFD4" w14:textId="77777777" w:rsidR="000A18A3" w:rsidRPr="00B577E5" w:rsidRDefault="000A18A3" w:rsidP="000A18A3">
      <w:pPr>
        <w:pStyle w:val="Prrafodelista"/>
        <w:numPr>
          <w:ilvl w:val="0"/>
          <w:numId w:val="496"/>
        </w:numPr>
        <w:spacing w:after="160" w:line="259" w:lineRule="auto"/>
        <w:rPr>
          <w:rFonts w:ascii="Calibri" w:hAnsi="Calibri" w:cs="Calibri"/>
          <w:b/>
          <w:bCs/>
        </w:rPr>
      </w:pPr>
      <w:r w:rsidRPr="00B577E5">
        <w:rPr>
          <w:rFonts w:ascii="Calibri" w:hAnsi="Calibri" w:cs="Calibri"/>
          <w:b/>
          <w:bCs/>
        </w:rPr>
        <w:t>Limpieza de Búsqueda</w:t>
      </w:r>
    </w:p>
    <w:p w14:paraId="4B1BE289" w14:textId="74CAEDEC" w:rsidR="000A18A3" w:rsidRPr="00D63A40" w:rsidRDefault="000A18A3" w:rsidP="00D63A40">
      <w:pPr>
        <w:pStyle w:val="Prrafodelista"/>
        <w:numPr>
          <w:ilvl w:val="0"/>
          <w:numId w:val="498"/>
        </w:numPr>
        <w:spacing w:after="160" w:line="259" w:lineRule="auto"/>
        <w:rPr>
          <w:rFonts w:ascii="Calibri" w:hAnsi="Calibri" w:cs="Calibri"/>
        </w:rPr>
      </w:pPr>
      <w:r w:rsidRPr="00D63A40">
        <w:rPr>
          <w:rFonts w:ascii="Calibri" w:hAnsi="Calibri" w:cs="Calibri"/>
          <w:b/>
          <w:bCs/>
        </w:rPr>
        <w:t>Botón "Limpiar"</w:t>
      </w:r>
      <w:r w:rsidRPr="00D63A40">
        <w:rPr>
          <w:rFonts w:ascii="Calibri" w:hAnsi="Calibri" w:cs="Calibri"/>
        </w:rPr>
        <w:t>: Restaura la visibilidad de todas las filas de la tabla y limpia el campo de búsqueda.</w:t>
      </w:r>
    </w:p>
    <w:p w14:paraId="308286C6" w14:textId="3DF14123" w:rsidR="000A18A3" w:rsidRDefault="000A18A3" w:rsidP="000A18A3">
      <w:pPr>
        <w:tabs>
          <w:tab w:val="left" w:pos="6432"/>
        </w:tabs>
        <w:rPr>
          <w:rFonts w:ascii="Calibri" w:hAnsi="Calibri" w:cs="Calibri"/>
        </w:rPr>
      </w:pPr>
      <w:r>
        <w:rPr>
          <w:rFonts w:ascii="Calibri" w:hAnsi="Calibri" w:cs="Calibri"/>
        </w:rPr>
        <w:tab/>
      </w:r>
    </w:p>
    <w:p w14:paraId="6E46601E" w14:textId="3FC2A10F" w:rsidR="00250878" w:rsidRDefault="00250878" w:rsidP="00250878">
      <w:pPr>
        <w:pStyle w:val="Ttulo3"/>
        <w:jc w:val="center"/>
        <w:rPr>
          <w:rFonts w:ascii="Calibri" w:hAnsi="Calibri" w:cs="Calibri"/>
          <w:b w:val="0"/>
          <w:bCs w:val="0"/>
          <w:color w:val="000000" w:themeColor="text1"/>
          <w:sz w:val="24"/>
          <w:szCs w:val="24"/>
        </w:rPr>
      </w:pPr>
      <w:bookmarkStart w:id="187" w:name="_Toc186476335"/>
      <w:bookmarkStart w:id="188" w:name="_Toc186813347"/>
      <w:bookmarkStart w:id="189" w:name="_Toc187165751"/>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 xml:space="preserve">ver los reportes de las </w:t>
      </w:r>
      <w:bookmarkEnd w:id="187"/>
      <w:r>
        <w:rPr>
          <w:rFonts w:ascii="Calibri" w:hAnsi="Calibri" w:cs="Calibri"/>
          <w:color w:val="000000" w:themeColor="text1"/>
          <w:sz w:val="24"/>
          <w:szCs w:val="24"/>
        </w:rPr>
        <w:t>ventas</w:t>
      </w:r>
      <w:bookmarkEnd w:id="188"/>
      <w:bookmarkEnd w:id="189"/>
    </w:p>
    <w:p w14:paraId="1CE24BD9" w14:textId="77777777" w:rsidR="00250878" w:rsidRPr="00CC02B2" w:rsidRDefault="00250878" w:rsidP="00250878"/>
    <w:p w14:paraId="30847B81" w14:textId="77777777" w:rsidR="00250878" w:rsidRDefault="00250878" w:rsidP="00250878">
      <w:pPr>
        <w:rPr>
          <w:rFonts w:ascii="Calibri" w:hAnsi="Calibri" w:cs="Calibri"/>
          <w:b/>
          <w:bCs/>
        </w:rPr>
      </w:pPr>
      <w:r w:rsidRPr="00CC02B2">
        <w:rPr>
          <w:rFonts w:ascii="Calibri" w:hAnsi="Calibri" w:cs="Calibri"/>
          <w:b/>
          <w:bCs/>
        </w:rPr>
        <w:t>Búsqueda correcta</w:t>
      </w:r>
    </w:p>
    <w:p w14:paraId="6582DC20" w14:textId="77777777" w:rsidR="00250878" w:rsidRPr="00CC02B2" w:rsidRDefault="00250878" w:rsidP="00250878">
      <w:pPr>
        <w:rPr>
          <w:rFonts w:ascii="Calibri" w:hAnsi="Calibri" w:cs="Calibri"/>
        </w:rPr>
      </w:pPr>
      <w:r w:rsidRPr="00CC02B2">
        <w:rPr>
          <w:rFonts w:ascii="Calibri" w:hAnsi="Calibri" w:cs="Calibri"/>
        </w:rPr>
        <w:t xml:space="preserve">Para buscar los detalles de una </w:t>
      </w:r>
      <w:r>
        <w:rPr>
          <w:rFonts w:ascii="Calibri" w:hAnsi="Calibri" w:cs="Calibri"/>
        </w:rPr>
        <w:t>venta</w:t>
      </w:r>
      <w:r w:rsidRPr="00CC02B2">
        <w:rPr>
          <w:rFonts w:ascii="Calibri" w:hAnsi="Calibri" w:cs="Calibri"/>
        </w:rPr>
        <w:t>:</w:t>
      </w:r>
    </w:p>
    <w:p w14:paraId="6843B6C7" w14:textId="40EF50E9" w:rsidR="00250878" w:rsidRPr="00867FBC" w:rsidRDefault="00250878" w:rsidP="00250878">
      <w:pPr>
        <w:pStyle w:val="Prrafodelista"/>
        <w:numPr>
          <w:ilvl w:val="0"/>
          <w:numId w:val="499"/>
        </w:numPr>
        <w:spacing w:after="160" w:line="259" w:lineRule="auto"/>
        <w:rPr>
          <w:rFonts w:ascii="Calibri" w:hAnsi="Calibri" w:cs="Calibri"/>
        </w:rPr>
      </w:pPr>
      <w:r w:rsidRPr="00867FBC">
        <w:rPr>
          <w:rFonts w:ascii="Calibri" w:hAnsi="Calibri" w:cs="Calibri"/>
        </w:rPr>
        <w:t xml:space="preserve">Seleccionar un rango de fechas en los campos </w:t>
      </w:r>
      <w:r>
        <w:rPr>
          <w:rFonts w:ascii="Calibri" w:hAnsi="Calibri" w:cs="Calibri"/>
        </w:rPr>
        <w:t>de fecha</w:t>
      </w:r>
      <w:r w:rsidRPr="00867FBC">
        <w:rPr>
          <w:rFonts w:ascii="Calibri" w:hAnsi="Calibri" w:cs="Calibri"/>
        </w:rPr>
        <w:t>.</w:t>
      </w:r>
    </w:p>
    <w:p w14:paraId="08C7D380" w14:textId="344B0DB0" w:rsidR="00250878" w:rsidRPr="00867FBC" w:rsidRDefault="00250878" w:rsidP="00250878">
      <w:pPr>
        <w:pStyle w:val="Prrafodelista"/>
        <w:numPr>
          <w:ilvl w:val="0"/>
          <w:numId w:val="499"/>
        </w:numPr>
        <w:spacing w:after="160" w:line="259" w:lineRule="auto"/>
        <w:rPr>
          <w:rFonts w:ascii="Calibri" w:hAnsi="Calibri" w:cs="Calibri"/>
        </w:rPr>
      </w:pPr>
      <w:r w:rsidRPr="00867FBC">
        <w:rPr>
          <w:rFonts w:ascii="Calibri" w:hAnsi="Calibri" w:cs="Calibri"/>
        </w:rPr>
        <w:t xml:space="preserve">Presionar el botón </w:t>
      </w:r>
      <w:r w:rsidRPr="00250878">
        <w:rPr>
          <w:rFonts w:ascii="Calibri" w:hAnsi="Calibri" w:cs="Calibri"/>
        </w:rPr>
        <w:t>"</w:t>
      </w:r>
      <w:r w:rsidRPr="00867FBC">
        <w:rPr>
          <w:rFonts w:ascii="Calibri" w:hAnsi="Calibri" w:cs="Calibri"/>
        </w:rPr>
        <w:t>Buscar</w:t>
      </w:r>
      <w:r w:rsidRPr="00250878">
        <w:rPr>
          <w:rFonts w:ascii="Calibri" w:hAnsi="Calibri" w:cs="Calibri"/>
        </w:rPr>
        <w:t>"</w:t>
      </w:r>
      <w:r w:rsidRPr="00867FBC">
        <w:rPr>
          <w:rFonts w:ascii="Calibri" w:hAnsi="Calibri" w:cs="Calibri"/>
        </w:rPr>
        <w:t>.</w:t>
      </w:r>
    </w:p>
    <w:p w14:paraId="0CAD0FE8" w14:textId="0EE5D050"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3C2B81">
        <w:rPr>
          <w:rFonts w:ascii="Calibri" w:hAnsi="Calibri" w:cs="Calibri"/>
        </w:rPr>
        <w:t xml:space="preserve">Se mostrarán las </w:t>
      </w:r>
      <w:r>
        <w:rPr>
          <w:rFonts w:ascii="Calibri" w:hAnsi="Calibri" w:cs="Calibri"/>
        </w:rPr>
        <w:t>ventas</w:t>
      </w:r>
      <w:r w:rsidRPr="003C2B81">
        <w:rPr>
          <w:rFonts w:ascii="Calibri" w:hAnsi="Calibri" w:cs="Calibri"/>
        </w:rPr>
        <w:t xml:space="preserve"> realizadas dentro del rango de fechas especificado.</w:t>
      </w:r>
    </w:p>
    <w:p w14:paraId="6647E7C2" w14:textId="77777777" w:rsidR="00250878" w:rsidRDefault="00250878" w:rsidP="00250878">
      <w:pPr>
        <w:rPr>
          <w:rFonts w:ascii="Calibri" w:hAnsi="Calibri" w:cs="Calibri"/>
        </w:rPr>
      </w:pPr>
    </w:p>
    <w:p w14:paraId="71C559B9" w14:textId="77777777" w:rsidR="00250878" w:rsidRDefault="00250878" w:rsidP="00250878">
      <w:pPr>
        <w:rPr>
          <w:rFonts w:ascii="Calibri" w:hAnsi="Calibri" w:cs="Calibri"/>
        </w:rPr>
      </w:pPr>
    </w:p>
    <w:p w14:paraId="6D6DF8DC" w14:textId="77777777" w:rsidR="00250878" w:rsidRDefault="00250878" w:rsidP="00250878">
      <w:pPr>
        <w:rPr>
          <w:rFonts w:ascii="Calibri" w:hAnsi="Calibri" w:cs="Calibri"/>
        </w:rPr>
      </w:pPr>
    </w:p>
    <w:p w14:paraId="6CEB3CA6" w14:textId="77777777" w:rsidR="00250878" w:rsidRDefault="00250878" w:rsidP="00250878">
      <w:pPr>
        <w:rPr>
          <w:rFonts w:ascii="Calibri" w:hAnsi="Calibri" w:cs="Calibri"/>
        </w:rPr>
      </w:pPr>
    </w:p>
    <w:p w14:paraId="089A0626" w14:textId="77777777" w:rsidR="00250878" w:rsidRDefault="00250878" w:rsidP="00250878">
      <w:pPr>
        <w:rPr>
          <w:rFonts w:ascii="Calibri" w:hAnsi="Calibri" w:cs="Calibri"/>
        </w:rPr>
      </w:pPr>
    </w:p>
    <w:p w14:paraId="2020804D" w14:textId="77777777" w:rsidR="00250878" w:rsidRDefault="00250878" w:rsidP="00250878">
      <w:pPr>
        <w:rPr>
          <w:rFonts w:ascii="Calibri" w:hAnsi="Calibri" w:cs="Calibri"/>
        </w:rPr>
      </w:pPr>
    </w:p>
    <w:p w14:paraId="45C20225" w14:textId="77777777" w:rsidR="00250878" w:rsidRDefault="00250878" w:rsidP="00250878">
      <w:pPr>
        <w:rPr>
          <w:rFonts w:ascii="Calibri" w:hAnsi="Calibri" w:cs="Calibri"/>
        </w:rPr>
      </w:pPr>
    </w:p>
    <w:p w14:paraId="2B46F6AF" w14:textId="77777777" w:rsidR="00250878" w:rsidRDefault="00250878" w:rsidP="00250878">
      <w:pPr>
        <w:rPr>
          <w:rFonts w:ascii="Calibri" w:hAnsi="Calibri" w:cs="Calibri"/>
        </w:rPr>
      </w:pPr>
    </w:p>
    <w:p w14:paraId="28FAD4C8" w14:textId="77777777" w:rsidR="00250878" w:rsidRDefault="00250878" w:rsidP="00250878">
      <w:pPr>
        <w:rPr>
          <w:rFonts w:ascii="Calibri" w:hAnsi="Calibri" w:cs="Calibri"/>
        </w:rPr>
      </w:pPr>
    </w:p>
    <w:p w14:paraId="6F92EB52" w14:textId="63A455A0" w:rsidR="00250878" w:rsidRDefault="00250878" w:rsidP="00250878">
      <w:pPr>
        <w:rPr>
          <w:rFonts w:ascii="Calibri" w:hAnsi="Calibri" w:cs="Calibri"/>
          <w:b/>
          <w:bCs/>
        </w:rPr>
      </w:pPr>
      <w:r>
        <w:rPr>
          <w:rFonts w:ascii="Calibri" w:hAnsi="Calibri" w:cs="Calibri"/>
          <w:b/>
          <w:bCs/>
        </w:rPr>
        <w:lastRenderedPageBreak/>
        <w:t xml:space="preserve">Error 1: </w:t>
      </w:r>
      <w:r w:rsidRPr="00CC02B2">
        <w:rPr>
          <w:rFonts w:ascii="Calibri" w:hAnsi="Calibri" w:cs="Calibri"/>
          <w:b/>
          <w:bCs/>
        </w:rPr>
        <w:t>Búsqueda incorrecta</w:t>
      </w:r>
    </w:p>
    <w:p w14:paraId="62D161A6" w14:textId="77777777" w:rsidR="00250878" w:rsidRDefault="00250878" w:rsidP="00250878">
      <w:pPr>
        <w:rPr>
          <w:rFonts w:ascii="Calibri" w:hAnsi="Calibri" w:cs="Calibri"/>
          <w:b/>
          <w:bCs/>
        </w:rPr>
      </w:pPr>
    </w:p>
    <w:p w14:paraId="200E0272" w14:textId="2EB4CFCA" w:rsidR="00250878" w:rsidRPr="00250878" w:rsidRDefault="00250878" w:rsidP="00250878">
      <w:pPr>
        <w:rPr>
          <w:rFonts w:ascii="Calibri" w:hAnsi="Calibri" w:cs="Calibri"/>
        </w:rPr>
      </w:pPr>
      <w:r w:rsidRPr="00250878">
        <w:rPr>
          <w:rFonts w:ascii="Calibri" w:hAnsi="Calibri" w:cs="Calibri"/>
        </w:rPr>
        <w:t>¿Qué paso?</w:t>
      </w:r>
    </w:p>
    <w:p w14:paraId="77C4A1AA" w14:textId="7CB38DDB" w:rsidR="00250878" w:rsidRPr="00CC02B2" w:rsidRDefault="00250878" w:rsidP="00250878">
      <w:pPr>
        <w:rPr>
          <w:rFonts w:ascii="Calibri" w:hAnsi="Calibri" w:cs="Calibri"/>
          <w:b/>
          <w:bCs/>
        </w:rPr>
      </w:pPr>
      <w:r>
        <w:rPr>
          <w:rFonts w:ascii="Calibri" w:hAnsi="Calibri" w:cs="Calibri"/>
          <w:b/>
          <w:bCs/>
        </w:rPr>
        <w:t>Ejemplo erróneo</w:t>
      </w:r>
    </w:p>
    <w:p w14:paraId="725A8D91" w14:textId="4FE42375" w:rsidR="00250878" w:rsidRPr="00CC02B2" w:rsidRDefault="00250878" w:rsidP="00250878">
      <w:pPr>
        <w:rPr>
          <w:rFonts w:ascii="Calibri" w:hAnsi="Calibri" w:cs="Calibri"/>
        </w:rPr>
      </w:pPr>
      <w:r>
        <w:rPr>
          <w:rFonts w:ascii="Calibri" w:hAnsi="Calibri" w:cs="Calibri"/>
        </w:rPr>
        <w:t>Usted i</w:t>
      </w:r>
      <w:r w:rsidRPr="00CC02B2">
        <w:rPr>
          <w:rFonts w:ascii="Calibri" w:hAnsi="Calibri" w:cs="Calibri"/>
        </w:rPr>
        <w:t xml:space="preserve">ntento </w:t>
      </w:r>
      <w:r>
        <w:rPr>
          <w:rFonts w:ascii="Calibri" w:hAnsi="Calibri" w:cs="Calibri"/>
        </w:rPr>
        <w:t>una</w:t>
      </w:r>
      <w:r w:rsidRPr="00CC02B2">
        <w:rPr>
          <w:rFonts w:ascii="Calibri" w:hAnsi="Calibri" w:cs="Calibri"/>
        </w:rPr>
        <w:t xml:space="preserve"> búsqueda incorrecta:</w:t>
      </w:r>
    </w:p>
    <w:p w14:paraId="16F5D95B" w14:textId="43D14629" w:rsidR="00250878" w:rsidRPr="00867FBC" w:rsidRDefault="00250878" w:rsidP="00250878">
      <w:pPr>
        <w:pStyle w:val="Prrafodelista"/>
        <w:numPr>
          <w:ilvl w:val="0"/>
          <w:numId w:val="500"/>
        </w:numPr>
        <w:spacing w:after="160" w:line="259" w:lineRule="auto"/>
        <w:rPr>
          <w:rFonts w:ascii="Calibri" w:hAnsi="Calibri" w:cs="Calibri"/>
        </w:rPr>
      </w:pPr>
      <w:r w:rsidRPr="00867FBC">
        <w:rPr>
          <w:rFonts w:ascii="Calibri" w:hAnsi="Calibri" w:cs="Calibri"/>
        </w:rPr>
        <w:t xml:space="preserve">Seleccionar un rango de fechas donde no haya </w:t>
      </w:r>
      <w:r>
        <w:rPr>
          <w:rFonts w:ascii="Calibri" w:hAnsi="Calibri" w:cs="Calibri"/>
        </w:rPr>
        <w:t>ventas</w:t>
      </w:r>
      <w:r w:rsidRPr="00867FBC">
        <w:rPr>
          <w:rFonts w:ascii="Calibri" w:hAnsi="Calibri" w:cs="Calibri"/>
        </w:rPr>
        <w:t xml:space="preserve"> en los campos </w:t>
      </w:r>
      <w:r>
        <w:rPr>
          <w:rFonts w:ascii="Calibri" w:hAnsi="Calibri" w:cs="Calibri"/>
        </w:rPr>
        <w:t>de fecha.</w:t>
      </w:r>
    </w:p>
    <w:p w14:paraId="70A03E44" w14:textId="77777777" w:rsidR="00250878" w:rsidRPr="00867FBC" w:rsidRDefault="00250878" w:rsidP="00250878">
      <w:pPr>
        <w:pStyle w:val="Prrafodelista"/>
        <w:numPr>
          <w:ilvl w:val="0"/>
          <w:numId w:val="500"/>
        </w:numPr>
        <w:spacing w:after="160" w:line="259" w:lineRule="auto"/>
        <w:rPr>
          <w:rFonts w:ascii="Calibri" w:hAnsi="Calibri" w:cs="Calibri"/>
        </w:rPr>
      </w:pPr>
      <w:r w:rsidRPr="00867FBC">
        <w:rPr>
          <w:rFonts w:ascii="Calibri" w:hAnsi="Calibri" w:cs="Calibri"/>
        </w:rPr>
        <w:t>Haga clic en el botón "Buscar".</w:t>
      </w:r>
    </w:p>
    <w:p w14:paraId="4E81981C" w14:textId="717F15CB" w:rsidR="00250878" w:rsidRPr="00CC02B2" w:rsidRDefault="00250878" w:rsidP="00250878">
      <w:pPr>
        <w:rPr>
          <w:rFonts w:ascii="Calibri" w:hAnsi="Calibri" w:cs="Calibri"/>
          <w:b/>
          <w:bCs/>
        </w:rPr>
      </w:pPr>
      <w:r>
        <w:rPr>
          <w:rFonts w:ascii="Calibri" w:hAnsi="Calibri" w:cs="Calibri"/>
          <w:b/>
          <w:bCs/>
        </w:rPr>
        <w:t>Mensaje</w:t>
      </w:r>
      <w:r w:rsidRPr="00CC02B2">
        <w:rPr>
          <w:rFonts w:ascii="Calibri" w:hAnsi="Calibri" w:cs="Calibri"/>
          <w:b/>
          <w:bCs/>
        </w:rPr>
        <w:t xml:space="preserve"> esperado:</w:t>
      </w:r>
      <w:r>
        <w:rPr>
          <w:rFonts w:ascii="Calibri" w:hAnsi="Calibri" w:cs="Calibri"/>
          <w:b/>
          <w:bCs/>
        </w:rPr>
        <w:t xml:space="preserve"> </w:t>
      </w:r>
      <w:r w:rsidRPr="00250878">
        <w:rPr>
          <w:rFonts w:ascii="Calibri" w:hAnsi="Calibri" w:cs="Calibri"/>
        </w:rPr>
        <w:t>"No hay ventas en las fechas especificadas."</w:t>
      </w:r>
    </w:p>
    <w:p w14:paraId="31C26FF8" w14:textId="77777777" w:rsidR="00250878" w:rsidRDefault="00250878" w:rsidP="00250878">
      <w:pPr>
        <w:rPr>
          <w:rFonts w:ascii="Calibri" w:hAnsi="Calibri" w:cs="Calibri"/>
        </w:rPr>
      </w:pPr>
    </w:p>
    <w:p w14:paraId="0B4E4ACC" w14:textId="77777777" w:rsidR="00250878" w:rsidRDefault="00250878" w:rsidP="00250878">
      <w:pPr>
        <w:rPr>
          <w:rFonts w:ascii="Calibri" w:hAnsi="Calibri" w:cs="Calibri"/>
          <w:b/>
          <w:bCs/>
        </w:rPr>
      </w:pP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correcta</w:t>
      </w:r>
    </w:p>
    <w:p w14:paraId="55983572" w14:textId="77777777" w:rsidR="00250878" w:rsidRPr="00CC02B2" w:rsidRDefault="00250878" w:rsidP="00250878">
      <w:pPr>
        <w:rPr>
          <w:rFonts w:ascii="Calibri" w:hAnsi="Calibri" w:cs="Calibri"/>
        </w:rPr>
      </w:pPr>
      <w:r w:rsidRPr="00CC02B2">
        <w:rPr>
          <w:rFonts w:ascii="Calibri" w:hAnsi="Calibri" w:cs="Calibri"/>
        </w:rPr>
        <w:t>Para generar un</w:t>
      </w:r>
      <w:r>
        <w:rPr>
          <w:rFonts w:ascii="Calibri" w:hAnsi="Calibri" w:cs="Calibri"/>
        </w:rPr>
        <w:t xml:space="preserve"> Excel</w:t>
      </w:r>
      <w:r w:rsidRPr="00CC02B2">
        <w:rPr>
          <w:rFonts w:ascii="Calibri" w:hAnsi="Calibri" w:cs="Calibri"/>
        </w:rPr>
        <w:t xml:space="preserve"> d</w:t>
      </w:r>
      <w:r>
        <w:rPr>
          <w:rFonts w:ascii="Calibri" w:hAnsi="Calibri" w:cs="Calibri"/>
        </w:rPr>
        <w:t>el reporte de las ventas</w:t>
      </w:r>
      <w:r w:rsidRPr="00CC02B2">
        <w:rPr>
          <w:rFonts w:ascii="Calibri" w:hAnsi="Calibri" w:cs="Calibri"/>
        </w:rPr>
        <w:t>:</w:t>
      </w:r>
    </w:p>
    <w:p w14:paraId="4B473F3D" w14:textId="77777777" w:rsidR="00250878" w:rsidRPr="00867FBC" w:rsidRDefault="00250878" w:rsidP="00250878">
      <w:pPr>
        <w:pStyle w:val="Prrafodelista"/>
        <w:numPr>
          <w:ilvl w:val="0"/>
          <w:numId w:val="501"/>
        </w:numPr>
        <w:spacing w:after="160" w:line="259" w:lineRule="auto"/>
        <w:rPr>
          <w:rFonts w:ascii="Calibri" w:hAnsi="Calibri" w:cs="Calibri"/>
        </w:rPr>
      </w:pPr>
      <w:r w:rsidRPr="00867FBC">
        <w:rPr>
          <w:rFonts w:ascii="Calibri" w:hAnsi="Calibri" w:cs="Calibri"/>
        </w:rPr>
        <w:t xml:space="preserve">Busque una </w:t>
      </w:r>
      <w:r>
        <w:rPr>
          <w:rFonts w:ascii="Calibri" w:hAnsi="Calibri" w:cs="Calibri"/>
        </w:rPr>
        <w:t>venta</w:t>
      </w:r>
      <w:r w:rsidRPr="00867FBC">
        <w:rPr>
          <w:rFonts w:ascii="Calibri" w:hAnsi="Calibri" w:cs="Calibri"/>
        </w:rPr>
        <w:t xml:space="preserve"> existente siguiendo los pasos anteriores.</w:t>
      </w:r>
    </w:p>
    <w:p w14:paraId="0751E56C" w14:textId="77777777" w:rsidR="00250878" w:rsidRPr="00867FBC" w:rsidRDefault="00250878" w:rsidP="00250878">
      <w:pPr>
        <w:pStyle w:val="Prrafodelista"/>
        <w:numPr>
          <w:ilvl w:val="0"/>
          <w:numId w:val="501"/>
        </w:numPr>
        <w:spacing w:after="160" w:line="259" w:lineRule="auto"/>
        <w:rPr>
          <w:rFonts w:ascii="Calibri" w:hAnsi="Calibri" w:cs="Calibri"/>
        </w:rPr>
      </w:pPr>
      <w:r w:rsidRPr="00867FBC">
        <w:rPr>
          <w:rFonts w:ascii="Calibri" w:hAnsi="Calibri" w:cs="Calibri"/>
        </w:rPr>
        <w:t>Una vez que se muestren los detalles, haga clic en el botón "</w:t>
      </w:r>
      <w:r>
        <w:rPr>
          <w:rFonts w:ascii="Calibri" w:hAnsi="Calibri" w:cs="Calibri"/>
        </w:rPr>
        <w:t>Generar</w:t>
      </w:r>
      <w:r w:rsidRPr="00867FBC">
        <w:rPr>
          <w:rFonts w:ascii="Calibri" w:hAnsi="Calibri" w:cs="Calibri"/>
        </w:rPr>
        <w:t xml:space="preserve"> Excel".</w:t>
      </w:r>
    </w:p>
    <w:p w14:paraId="28251C91" w14:textId="6940C672"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Excel</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Excel</w:t>
      </w:r>
      <w:r w:rsidRPr="00CC02B2">
        <w:rPr>
          <w:rFonts w:ascii="Calibri" w:hAnsi="Calibri" w:cs="Calibri"/>
        </w:rPr>
        <w:t xml:space="preserve"> fue generado correctamente.</w:t>
      </w:r>
    </w:p>
    <w:p w14:paraId="0D5951BA" w14:textId="77777777" w:rsidR="00250878" w:rsidRDefault="00250878" w:rsidP="00250878">
      <w:pPr>
        <w:rPr>
          <w:rFonts w:ascii="Calibri" w:hAnsi="Calibri" w:cs="Calibri"/>
        </w:rPr>
      </w:pPr>
    </w:p>
    <w:p w14:paraId="36A11746" w14:textId="1D99B18D" w:rsidR="00250878" w:rsidRDefault="00250878" w:rsidP="00250878">
      <w:pPr>
        <w:rPr>
          <w:rFonts w:ascii="Calibri" w:hAnsi="Calibri" w:cs="Calibri"/>
          <w:b/>
          <w:bCs/>
        </w:rPr>
      </w:pPr>
      <w:r>
        <w:rPr>
          <w:rFonts w:ascii="Calibri" w:hAnsi="Calibri" w:cs="Calibri"/>
          <w:b/>
          <w:bCs/>
        </w:rPr>
        <w:t xml:space="preserve">Error 1: </w:t>
      </w:r>
      <w:r w:rsidRPr="00CC02B2">
        <w:rPr>
          <w:rFonts w:ascii="Calibri" w:hAnsi="Calibri" w:cs="Calibri"/>
          <w:b/>
          <w:bCs/>
        </w:rPr>
        <w:t xml:space="preserve">Generación de </w:t>
      </w:r>
      <w:r>
        <w:rPr>
          <w:rFonts w:ascii="Calibri" w:hAnsi="Calibri" w:cs="Calibri"/>
          <w:b/>
          <w:bCs/>
        </w:rPr>
        <w:t>Excel</w:t>
      </w:r>
      <w:r w:rsidRPr="00CC02B2">
        <w:rPr>
          <w:rFonts w:ascii="Calibri" w:hAnsi="Calibri" w:cs="Calibri"/>
          <w:b/>
          <w:bCs/>
        </w:rPr>
        <w:t xml:space="preserve"> incorrecta</w:t>
      </w:r>
    </w:p>
    <w:p w14:paraId="447E50F2" w14:textId="77777777" w:rsidR="00250878" w:rsidRDefault="00250878" w:rsidP="00250878">
      <w:pPr>
        <w:rPr>
          <w:rFonts w:ascii="Calibri" w:hAnsi="Calibri" w:cs="Calibri"/>
          <w:b/>
          <w:bCs/>
        </w:rPr>
      </w:pPr>
    </w:p>
    <w:p w14:paraId="7B9DD889" w14:textId="4F1A7CA0" w:rsidR="00250878" w:rsidRPr="00250878" w:rsidRDefault="00250878" w:rsidP="00250878">
      <w:pPr>
        <w:rPr>
          <w:rFonts w:ascii="Calibri" w:hAnsi="Calibri" w:cs="Calibri"/>
        </w:rPr>
      </w:pPr>
      <w:r w:rsidRPr="00250878">
        <w:rPr>
          <w:rFonts w:ascii="Calibri" w:hAnsi="Calibri" w:cs="Calibri"/>
        </w:rPr>
        <w:t>¿Qué paso?</w:t>
      </w:r>
    </w:p>
    <w:p w14:paraId="1F5254D7" w14:textId="76F39A24" w:rsidR="00250878" w:rsidRPr="00CC02B2" w:rsidRDefault="00250878" w:rsidP="00250878">
      <w:pPr>
        <w:rPr>
          <w:rFonts w:ascii="Calibri" w:hAnsi="Calibri" w:cs="Calibri"/>
          <w:b/>
          <w:bCs/>
        </w:rPr>
      </w:pPr>
      <w:r>
        <w:rPr>
          <w:rFonts w:ascii="Calibri" w:hAnsi="Calibri" w:cs="Calibri"/>
          <w:b/>
          <w:bCs/>
        </w:rPr>
        <w:t xml:space="preserve">Ejemplo erróneo </w:t>
      </w:r>
    </w:p>
    <w:p w14:paraId="5D06B5F0" w14:textId="33042B1D" w:rsidR="00250878" w:rsidRPr="00CC02B2" w:rsidRDefault="00250878" w:rsidP="00250878">
      <w:pPr>
        <w:rPr>
          <w:rFonts w:ascii="Calibri" w:hAnsi="Calibri" w:cs="Calibri"/>
        </w:rPr>
      </w:pPr>
      <w:r>
        <w:rPr>
          <w:rFonts w:ascii="Calibri" w:hAnsi="Calibri" w:cs="Calibri"/>
        </w:rPr>
        <w:t>Usted i</w:t>
      </w:r>
      <w:r w:rsidRPr="00CC02B2">
        <w:rPr>
          <w:rFonts w:ascii="Calibri" w:hAnsi="Calibri" w:cs="Calibri"/>
        </w:rPr>
        <w:t xml:space="preserve">ntento de generar </w:t>
      </w:r>
      <w:r>
        <w:rPr>
          <w:rFonts w:ascii="Calibri" w:hAnsi="Calibri" w:cs="Calibri"/>
        </w:rPr>
        <w:t>un Excel</w:t>
      </w:r>
      <w:r w:rsidRPr="00CC02B2">
        <w:rPr>
          <w:rFonts w:ascii="Calibri" w:hAnsi="Calibri" w:cs="Calibri"/>
        </w:rPr>
        <w:t xml:space="preserve"> sin datos:</w:t>
      </w:r>
    </w:p>
    <w:p w14:paraId="657EAC66" w14:textId="77777777" w:rsidR="00250878" w:rsidRPr="00867FBC" w:rsidRDefault="00250878" w:rsidP="00250878">
      <w:pPr>
        <w:pStyle w:val="Prrafodelista"/>
        <w:numPr>
          <w:ilvl w:val="0"/>
          <w:numId w:val="502"/>
        </w:numPr>
        <w:spacing w:after="160" w:line="259" w:lineRule="auto"/>
        <w:rPr>
          <w:rFonts w:ascii="Calibri" w:hAnsi="Calibri" w:cs="Calibri"/>
        </w:rPr>
      </w:pPr>
      <w:r w:rsidRPr="00867FBC">
        <w:rPr>
          <w:rFonts w:ascii="Calibri" w:hAnsi="Calibri" w:cs="Calibri"/>
        </w:rPr>
        <w:t>No busque ninguna compra.</w:t>
      </w:r>
    </w:p>
    <w:p w14:paraId="47A8BAB1" w14:textId="77777777" w:rsidR="00250878" w:rsidRPr="00867FBC" w:rsidRDefault="00250878" w:rsidP="00250878">
      <w:pPr>
        <w:pStyle w:val="Prrafodelista"/>
        <w:numPr>
          <w:ilvl w:val="0"/>
          <w:numId w:val="502"/>
        </w:numPr>
        <w:spacing w:after="160" w:line="259" w:lineRule="auto"/>
        <w:rPr>
          <w:rFonts w:ascii="Calibri" w:hAnsi="Calibri" w:cs="Calibri"/>
        </w:rPr>
      </w:pPr>
      <w:r w:rsidRPr="00867FBC">
        <w:rPr>
          <w:rFonts w:ascii="Calibri" w:hAnsi="Calibri" w:cs="Calibri"/>
        </w:rPr>
        <w:t>Haga clic en el botón "Genera</w:t>
      </w:r>
      <w:r>
        <w:rPr>
          <w:rFonts w:ascii="Calibri" w:hAnsi="Calibri" w:cs="Calibri"/>
        </w:rPr>
        <w:t>r</w:t>
      </w:r>
      <w:r w:rsidRPr="00867FBC">
        <w:rPr>
          <w:rFonts w:ascii="Calibri" w:hAnsi="Calibri" w:cs="Calibri"/>
        </w:rPr>
        <w:t xml:space="preserve"> Excel".</w:t>
      </w:r>
    </w:p>
    <w:p w14:paraId="6C6ED51C" w14:textId="34E50062" w:rsidR="00250878" w:rsidRPr="00250878" w:rsidRDefault="00250878" w:rsidP="00250878">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No habrá cambio visible, ya que no hay datos para generar el</w:t>
      </w:r>
      <w:r>
        <w:rPr>
          <w:rFonts w:ascii="Calibri" w:hAnsi="Calibri" w:cs="Calibri"/>
        </w:rPr>
        <w:t xml:space="preserve"> Excel</w:t>
      </w:r>
      <w:r w:rsidRPr="00CC02B2">
        <w:rPr>
          <w:rFonts w:ascii="Calibri" w:hAnsi="Calibri" w:cs="Calibri"/>
        </w:rPr>
        <w:t>.</w:t>
      </w:r>
    </w:p>
    <w:p w14:paraId="77363E19" w14:textId="77777777" w:rsidR="000A18A3" w:rsidRDefault="000A18A3" w:rsidP="000A18A3">
      <w:pPr>
        <w:tabs>
          <w:tab w:val="left" w:pos="6432"/>
        </w:tabs>
        <w:rPr>
          <w:rFonts w:ascii="Calibri" w:hAnsi="Calibri" w:cs="Calibri"/>
        </w:rPr>
      </w:pPr>
    </w:p>
    <w:p w14:paraId="54C9C8EB" w14:textId="77777777" w:rsidR="000E1F0D" w:rsidRPr="000E1F0D" w:rsidRDefault="000E1F0D" w:rsidP="000E1F0D">
      <w:pPr>
        <w:rPr>
          <w:rFonts w:ascii="Calibri" w:hAnsi="Calibri" w:cs="Calibri"/>
        </w:rPr>
      </w:pPr>
    </w:p>
    <w:p w14:paraId="6479F802" w14:textId="77777777" w:rsidR="000E1F0D" w:rsidRPr="000E1F0D" w:rsidRDefault="000E1F0D" w:rsidP="000E1F0D">
      <w:pPr>
        <w:rPr>
          <w:rFonts w:ascii="Calibri" w:hAnsi="Calibri" w:cs="Calibri"/>
        </w:rPr>
      </w:pPr>
    </w:p>
    <w:p w14:paraId="5B82C5AC" w14:textId="77777777" w:rsidR="000E1F0D" w:rsidRPr="000E1F0D" w:rsidRDefault="000E1F0D" w:rsidP="000E1F0D">
      <w:pPr>
        <w:rPr>
          <w:rFonts w:ascii="Calibri" w:hAnsi="Calibri" w:cs="Calibri"/>
        </w:rPr>
      </w:pPr>
    </w:p>
    <w:p w14:paraId="16A5704E" w14:textId="77777777" w:rsidR="000E1F0D" w:rsidRPr="000E1F0D" w:rsidRDefault="000E1F0D" w:rsidP="000E1F0D">
      <w:pPr>
        <w:rPr>
          <w:rFonts w:ascii="Calibri" w:hAnsi="Calibri" w:cs="Calibri"/>
        </w:rPr>
      </w:pPr>
    </w:p>
    <w:p w14:paraId="10F7FA14" w14:textId="77777777" w:rsidR="000E1F0D" w:rsidRPr="000E1F0D" w:rsidRDefault="000E1F0D" w:rsidP="000E1F0D">
      <w:pPr>
        <w:rPr>
          <w:rFonts w:ascii="Calibri" w:hAnsi="Calibri" w:cs="Calibri"/>
        </w:rPr>
      </w:pPr>
    </w:p>
    <w:p w14:paraId="306040C4" w14:textId="77777777" w:rsidR="000E1F0D" w:rsidRPr="000E1F0D" w:rsidRDefault="000E1F0D" w:rsidP="000E1F0D">
      <w:pPr>
        <w:rPr>
          <w:rFonts w:ascii="Calibri" w:hAnsi="Calibri" w:cs="Calibri"/>
        </w:rPr>
      </w:pPr>
    </w:p>
    <w:p w14:paraId="06FE4012" w14:textId="77777777" w:rsidR="000E1F0D" w:rsidRDefault="000E1F0D" w:rsidP="000E1F0D">
      <w:pPr>
        <w:jc w:val="center"/>
        <w:rPr>
          <w:rFonts w:ascii="Calibri" w:hAnsi="Calibri" w:cs="Calibri"/>
        </w:rPr>
      </w:pPr>
    </w:p>
    <w:p w14:paraId="0F7D5C55" w14:textId="77777777" w:rsidR="000E1F0D" w:rsidRDefault="000E1F0D" w:rsidP="000E1F0D">
      <w:pPr>
        <w:jc w:val="center"/>
        <w:rPr>
          <w:rFonts w:ascii="Calibri" w:hAnsi="Calibri" w:cs="Calibri"/>
        </w:rPr>
      </w:pPr>
    </w:p>
    <w:p w14:paraId="157F3327" w14:textId="77777777" w:rsidR="000E1F0D" w:rsidRDefault="000E1F0D" w:rsidP="000E1F0D">
      <w:pPr>
        <w:jc w:val="center"/>
        <w:rPr>
          <w:rFonts w:ascii="Calibri" w:hAnsi="Calibri" w:cs="Calibri"/>
        </w:rPr>
      </w:pPr>
    </w:p>
    <w:p w14:paraId="0C1D86AC" w14:textId="77777777" w:rsidR="000E1F0D" w:rsidRDefault="000E1F0D" w:rsidP="000E1F0D">
      <w:pPr>
        <w:jc w:val="center"/>
        <w:rPr>
          <w:rFonts w:ascii="Calibri" w:hAnsi="Calibri" w:cs="Calibri"/>
        </w:rPr>
      </w:pPr>
    </w:p>
    <w:p w14:paraId="77353A6D" w14:textId="77777777" w:rsidR="000E1F0D" w:rsidRDefault="000E1F0D" w:rsidP="000E1F0D">
      <w:pPr>
        <w:jc w:val="center"/>
        <w:rPr>
          <w:rFonts w:ascii="Calibri" w:hAnsi="Calibri" w:cs="Calibri"/>
        </w:rPr>
      </w:pPr>
    </w:p>
    <w:p w14:paraId="761742F2" w14:textId="77777777" w:rsidR="000E1F0D" w:rsidRDefault="000E1F0D" w:rsidP="000E1F0D">
      <w:pPr>
        <w:jc w:val="center"/>
        <w:rPr>
          <w:rFonts w:ascii="Calibri" w:hAnsi="Calibri" w:cs="Calibri"/>
        </w:rPr>
      </w:pPr>
    </w:p>
    <w:p w14:paraId="69DBA6F5" w14:textId="77777777" w:rsidR="000E1F0D" w:rsidRDefault="000E1F0D" w:rsidP="000E1F0D">
      <w:pPr>
        <w:jc w:val="center"/>
        <w:rPr>
          <w:rFonts w:ascii="Calibri" w:hAnsi="Calibri" w:cs="Calibri"/>
        </w:rPr>
      </w:pPr>
    </w:p>
    <w:p w14:paraId="7AFEBA34" w14:textId="77777777" w:rsidR="000E1F0D" w:rsidRDefault="000E1F0D" w:rsidP="000E1F0D">
      <w:pPr>
        <w:jc w:val="center"/>
        <w:rPr>
          <w:rFonts w:ascii="Calibri" w:hAnsi="Calibri" w:cs="Calibri"/>
        </w:rPr>
      </w:pPr>
    </w:p>
    <w:p w14:paraId="6DD601B0" w14:textId="77777777" w:rsidR="000E1F0D" w:rsidRDefault="000E1F0D" w:rsidP="000E1F0D">
      <w:pPr>
        <w:jc w:val="center"/>
        <w:rPr>
          <w:rFonts w:ascii="Calibri" w:hAnsi="Calibri" w:cs="Calibri"/>
        </w:rPr>
      </w:pPr>
    </w:p>
    <w:p w14:paraId="4B4FC0A8" w14:textId="77777777" w:rsidR="000E1F0D" w:rsidRDefault="000E1F0D" w:rsidP="000E1F0D">
      <w:pPr>
        <w:jc w:val="center"/>
        <w:rPr>
          <w:rFonts w:ascii="Calibri" w:hAnsi="Calibri" w:cs="Calibri"/>
        </w:rPr>
      </w:pPr>
    </w:p>
    <w:p w14:paraId="5DC1DBE2" w14:textId="77777777" w:rsidR="000E1F0D" w:rsidRDefault="000E1F0D" w:rsidP="000E1F0D">
      <w:pPr>
        <w:jc w:val="center"/>
        <w:rPr>
          <w:rFonts w:ascii="Calibri" w:hAnsi="Calibri" w:cs="Calibri"/>
        </w:rPr>
      </w:pPr>
    </w:p>
    <w:p w14:paraId="0CCCAAFE" w14:textId="77777777" w:rsidR="000E1F0D" w:rsidRDefault="000E1F0D" w:rsidP="000E1F0D">
      <w:pPr>
        <w:jc w:val="center"/>
        <w:rPr>
          <w:rFonts w:ascii="Calibri" w:hAnsi="Calibri" w:cs="Calibri"/>
        </w:rPr>
      </w:pPr>
    </w:p>
    <w:p w14:paraId="00D9F2C6" w14:textId="77777777" w:rsidR="000E1F0D" w:rsidRDefault="000E1F0D" w:rsidP="000E1F0D">
      <w:pPr>
        <w:jc w:val="center"/>
        <w:rPr>
          <w:rFonts w:ascii="Calibri" w:hAnsi="Calibri" w:cs="Calibri"/>
        </w:rPr>
      </w:pPr>
    </w:p>
    <w:p w14:paraId="39967E65" w14:textId="77777777" w:rsidR="000E1F0D" w:rsidRDefault="000E1F0D" w:rsidP="000E1F0D">
      <w:pPr>
        <w:jc w:val="center"/>
        <w:rPr>
          <w:rFonts w:ascii="Calibri" w:hAnsi="Calibri" w:cs="Calibri"/>
        </w:rPr>
        <w:sectPr w:rsidR="000E1F0D" w:rsidSect="000A18A3">
          <w:pgSz w:w="11906" w:h="16838" w:code="9"/>
          <w:pgMar w:top="1440" w:right="1134" w:bottom="1440" w:left="1134" w:header="720" w:footer="720" w:gutter="0"/>
          <w:cols w:space="720"/>
          <w:docGrid w:linePitch="600" w:charSpace="32768"/>
        </w:sectPr>
      </w:pPr>
    </w:p>
    <w:p w14:paraId="61FCC821" w14:textId="77777777" w:rsidR="000E1F0D" w:rsidRDefault="000E1F0D" w:rsidP="000E1F0D">
      <w:pPr>
        <w:jc w:val="center"/>
        <w:rPr>
          <w:rFonts w:ascii="Calibri" w:hAnsi="Calibri" w:cs="Calibri"/>
        </w:rPr>
      </w:pPr>
    </w:p>
    <w:p w14:paraId="3D42DF42" w14:textId="77777777" w:rsidR="000E1F0D" w:rsidRPr="000E1F0D" w:rsidRDefault="000E1F0D" w:rsidP="000E1F0D">
      <w:pPr>
        <w:pStyle w:val="Ttulo2"/>
        <w:jc w:val="center"/>
        <w:rPr>
          <w:rFonts w:ascii="Calibri" w:hAnsi="Calibri" w:cs="Calibri"/>
          <w:b w:val="0"/>
          <w:bCs w:val="0"/>
          <w:i w:val="0"/>
          <w:iCs w:val="0"/>
          <w:color w:val="000000" w:themeColor="text1"/>
          <w:sz w:val="24"/>
          <w:szCs w:val="24"/>
        </w:rPr>
      </w:pPr>
      <w:bookmarkStart w:id="190" w:name="_Toc186290170"/>
      <w:bookmarkStart w:id="191" w:name="_Toc186476336"/>
      <w:bookmarkStart w:id="192" w:name="_Toc186813348"/>
      <w:bookmarkStart w:id="193" w:name="_Toc187165752"/>
      <w:r w:rsidRPr="000E1F0D">
        <w:rPr>
          <w:rFonts w:ascii="Calibri" w:hAnsi="Calibri" w:cs="Calibri"/>
          <w:i w:val="0"/>
          <w:iCs w:val="0"/>
          <w:color w:val="000000" w:themeColor="text1"/>
          <w:sz w:val="24"/>
          <w:szCs w:val="24"/>
        </w:rPr>
        <w:t>Interfaz Gráfica Ventas</w:t>
      </w:r>
      <w:bookmarkEnd w:id="190"/>
      <w:bookmarkEnd w:id="191"/>
      <w:bookmarkEnd w:id="192"/>
      <w:bookmarkEnd w:id="193"/>
    </w:p>
    <w:p w14:paraId="5FA0F77A" w14:textId="77777777" w:rsidR="000E1F0D" w:rsidRDefault="000E1F0D" w:rsidP="000E1F0D">
      <w:pPr>
        <w:jc w:val="center"/>
        <w:rPr>
          <w:rFonts w:ascii="Calibri" w:hAnsi="Calibri" w:cs="Calibri"/>
        </w:rPr>
      </w:pPr>
    </w:p>
    <w:p w14:paraId="7495CF2D" w14:textId="74BFCA4D" w:rsidR="000E1F0D" w:rsidRDefault="00097A31" w:rsidP="000E1F0D">
      <w:pPr>
        <w:tabs>
          <w:tab w:val="center" w:pos="4819"/>
        </w:tabs>
        <w:rPr>
          <w:rFonts w:ascii="Calibri" w:hAnsi="Calibri" w:cs="Calibri"/>
        </w:rPr>
      </w:pPr>
      <w:r>
        <w:rPr>
          <w:noProof/>
        </w:rPr>
        <w:drawing>
          <wp:anchor distT="0" distB="0" distL="114300" distR="114300" simplePos="0" relativeHeight="251708416" behindDoc="0" locked="0" layoutInCell="1" allowOverlap="1" wp14:anchorId="5B2750CE" wp14:editId="393D6A0D">
            <wp:simplePos x="914400" y="1691640"/>
            <wp:positionH relativeFrom="margin">
              <wp:align>center</wp:align>
            </wp:positionH>
            <wp:positionV relativeFrom="margin">
              <wp:align>center</wp:align>
            </wp:positionV>
            <wp:extent cx="8214360" cy="4120515"/>
            <wp:effectExtent l="0" t="0" r="0" b="0"/>
            <wp:wrapSquare wrapText="bothSides"/>
            <wp:docPr id="14827892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556" r="2765"/>
                    <a:stretch/>
                  </pic:blipFill>
                  <pic:spPr bwMode="auto">
                    <a:xfrm>
                      <a:off x="0" y="0"/>
                      <a:ext cx="8214360" cy="4120515"/>
                    </a:xfrm>
                    <a:prstGeom prst="rect">
                      <a:avLst/>
                    </a:prstGeom>
                    <a:noFill/>
                    <a:ln>
                      <a:noFill/>
                    </a:ln>
                    <a:extLst>
                      <a:ext uri="{53640926-AAD7-44D8-BBD7-CCE9431645EC}">
                        <a14:shadowObscured xmlns:a14="http://schemas.microsoft.com/office/drawing/2010/main"/>
                      </a:ext>
                    </a:extLst>
                  </pic:spPr>
                </pic:pic>
              </a:graphicData>
            </a:graphic>
          </wp:anchor>
        </w:drawing>
      </w:r>
      <w:r w:rsidR="000E1F0D">
        <w:rPr>
          <w:rFonts w:ascii="Calibri" w:hAnsi="Calibri" w:cs="Calibri"/>
        </w:rPr>
        <w:tab/>
      </w:r>
    </w:p>
    <w:p w14:paraId="71BE3985" w14:textId="12BD0A92" w:rsidR="000E1F0D" w:rsidRDefault="000E1F0D" w:rsidP="000E1F0D">
      <w:pPr>
        <w:tabs>
          <w:tab w:val="center" w:pos="4819"/>
        </w:tabs>
        <w:rPr>
          <w:rFonts w:ascii="Calibri" w:hAnsi="Calibri" w:cs="Calibri"/>
        </w:rPr>
      </w:pPr>
    </w:p>
    <w:p w14:paraId="216A8289" w14:textId="77777777" w:rsidR="000E1F0D" w:rsidRDefault="000E1F0D" w:rsidP="000E1F0D">
      <w:pPr>
        <w:tabs>
          <w:tab w:val="center" w:pos="4819"/>
        </w:tabs>
        <w:rPr>
          <w:rFonts w:ascii="Calibri" w:hAnsi="Calibri" w:cs="Calibri"/>
        </w:rPr>
        <w:sectPr w:rsidR="000E1F0D" w:rsidSect="000E1F0D">
          <w:pgSz w:w="16838" w:h="11906" w:orient="landscape" w:code="9"/>
          <w:pgMar w:top="1134" w:right="1440" w:bottom="1134" w:left="1440" w:header="720" w:footer="720" w:gutter="0"/>
          <w:cols w:space="720"/>
          <w:docGrid w:linePitch="600" w:charSpace="32768"/>
        </w:sectPr>
      </w:pPr>
    </w:p>
    <w:p w14:paraId="6519A867" w14:textId="6EAD7295" w:rsidR="000E1F0D" w:rsidRPr="00B34862" w:rsidRDefault="000E1F0D" w:rsidP="000E1F0D">
      <w:pPr>
        <w:pStyle w:val="Ttulo3"/>
        <w:rPr>
          <w:rFonts w:ascii="Calibri" w:hAnsi="Calibri" w:cs="Calibri"/>
          <w:b w:val="0"/>
          <w:bCs w:val="0"/>
          <w:color w:val="000000" w:themeColor="text1"/>
          <w:sz w:val="24"/>
          <w:szCs w:val="24"/>
        </w:rPr>
      </w:pPr>
      <w:bookmarkStart w:id="194" w:name="_Toc186813349"/>
      <w:bookmarkStart w:id="195" w:name="_Toc187165753"/>
      <w:r>
        <w:rPr>
          <w:rFonts w:ascii="Calibri" w:hAnsi="Calibri" w:cs="Calibri"/>
          <w:color w:val="000000" w:themeColor="text1"/>
          <w:sz w:val="24"/>
          <w:szCs w:val="24"/>
        </w:rPr>
        <w:lastRenderedPageBreak/>
        <w:t>Descripción breve</w:t>
      </w:r>
      <w:bookmarkEnd w:id="194"/>
      <w:bookmarkEnd w:id="195"/>
    </w:p>
    <w:p w14:paraId="245E76B9" w14:textId="77777777" w:rsidR="000E1F0D" w:rsidRDefault="000E1F0D" w:rsidP="000E1F0D">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w:t>
      </w:r>
      <w:r w:rsidRPr="007F0329">
        <w:t xml:space="preserve"> </w:t>
      </w:r>
      <w:r w:rsidRPr="007F0329">
        <w:rPr>
          <w:rFonts w:ascii="Calibri" w:hAnsi="Calibri" w:cs="Calibri"/>
        </w:rPr>
        <w:t xml:space="preserve">visualizar un gráfico de productos </w:t>
      </w:r>
      <w:r>
        <w:rPr>
          <w:rFonts w:ascii="Calibri" w:hAnsi="Calibri" w:cs="Calibri"/>
        </w:rPr>
        <w:t>vendidos</w:t>
      </w:r>
      <w:r w:rsidRPr="007F0329">
        <w:rPr>
          <w:rFonts w:ascii="Calibri" w:hAnsi="Calibri" w:cs="Calibri"/>
        </w:rPr>
        <w:t xml:space="preserve"> en el supermercado y generar un informe en formato PDF con los datos de la gráfica</w:t>
      </w:r>
      <w:r>
        <w:rPr>
          <w:rFonts w:ascii="Calibri" w:hAnsi="Calibri" w:cs="Calibri"/>
        </w:rPr>
        <w:t>.</w:t>
      </w:r>
    </w:p>
    <w:p w14:paraId="56FD61FC" w14:textId="77777777" w:rsidR="000E1F0D" w:rsidRDefault="000E1F0D" w:rsidP="000E1F0D">
      <w:pPr>
        <w:rPr>
          <w:rFonts w:ascii="Calibri" w:hAnsi="Calibri" w:cs="Calibri"/>
        </w:rPr>
      </w:pPr>
    </w:p>
    <w:p w14:paraId="51A4E506" w14:textId="77777777" w:rsidR="000E1F0D" w:rsidRPr="004C4A67" w:rsidRDefault="000E1F0D" w:rsidP="000E1F0D">
      <w:pPr>
        <w:rPr>
          <w:rFonts w:ascii="Calibri" w:hAnsi="Calibri" w:cs="Calibri"/>
          <w:b/>
          <w:bCs/>
        </w:rPr>
      </w:pPr>
      <w:r w:rsidRPr="00B34862">
        <w:rPr>
          <w:rFonts w:ascii="Calibri" w:hAnsi="Calibri" w:cs="Calibri"/>
          <w:b/>
          <w:bCs/>
        </w:rPr>
        <w:t>Funcionalidades principales</w:t>
      </w:r>
    </w:p>
    <w:p w14:paraId="3DF30746" w14:textId="77777777" w:rsidR="000E1F0D" w:rsidRPr="002A49E6" w:rsidRDefault="000E1F0D" w:rsidP="000E1F0D">
      <w:pPr>
        <w:pStyle w:val="Prrafodelista"/>
        <w:numPr>
          <w:ilvl w:val="0"/>
          <w:numId w:val="503"/>
        </w:numPr>
        <w:tabs>
          <w:tab w:val="left" w:pos="4932"/>
        </w:tabs>
        <w:spacing w:after="160" w:line="259" w:lineRule="auto"/>
        <w:jc w:val="both"/>
        <w:rPr>
          <w:rFonts w:ascii="Calibri" w:hAnsi="Calibri" w:cs="Calibri"/>
        </w:rPr>
      </w:pPr>
      <w:r w:rsidRPr="002A49E6">
        <w:rPr>
          <w:rFonts w:ascii="Calibri" w:hAnsi="Calibri" w:cs="Calibri"/>
          <w:b/>
          <w:bCs/>
        </w:rPr>
        <w:t>Cargar datos de compras y generar gráfica:</w:t>
      </w:r>
    </w:p>
    <w:p w14:paraId="2F6AD814" w14:textId="483DCEA8" w:rsidR="000E1F0D" w:rsidRPr="002A49E6" w:rsidRDefault="000E1F0D" w:rsidP="000E1F0D">
      <w:pPr>
        <w:numPr>
          <w:ilvl w:val="0"/>
          <w:numId w:val="504"/>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0E1F0D">
        <w:rPr>
          <w:rFonts w:ascii="Calibri" w:hAnsi="Calibri" w:cs="Calibri"/>
          <w:b/>
          <w:bCs/>
        </w:rPr>
        <w:t>"Cargar Datos"</w:t>
      </w:r>
      <w:r w:rsidRPr="002A49E6">
        <w:rPr>
          <w:rFonts w:ascii="Calibri" w:hAnsi="Calibri" w:cs="Calibri"/>
        </w:rPr>
        <w:t>, los datos de las compras se obtienen desde la base de datos y se muestran en una gráfica interactiva. Cada producto comprado aparece con su cantidad.</w:t>
      </w:r>
    </w:p>
    <w:p w14:paraId="30F05454" w14:textId="77777777" w:rsidR="000E1F0D" w:rsidRPr="002A49E6" w:rsidRDefault="000E1F0D" w:rsidP="000E1F0D">
      <w:pPr>
        <w:pStyle w:val="Prrafodelista"/>
        <w:numPr>
          <w:ilvl w:val="0"/>
          <w:numId w:val="503"/>
        </w:numPr>
        <w:tabs>
          <w:tab w:val="left" w:pos="4932"/>
        </w:tabs>
        <w:spacing w:after="160" w:line="259" w:lineRule="auto"/>
        <w:jc w:val="both"/>
        <w:rPr>
          <w:rFonts w:ascii="Calibri" w:hAnsi="Calibri" w:cs="Calibri"/>
        </w:rPr>
      </w:pPr>
      <w:r w:rsidRPr="002A49E6">
        <w:rPr>
          <w:rFonts w:ascii="Calibri" w:hAnsi="Calibri" w:cs="Calibri"/>
          <w:b/>
          <w:bCs/>
        </w:rPr>
        <w:t>Generar un informe PDF:</w:t>
      </w:r>
    </w:p>
    <w:p w14:paraId="0EDFE4EC" w14:textId="261DC41A" w:rsidR="000E1F0D" w:rsidRDefault="000E1F0D" w:rsidP="000E1F0D">
      <w:pPr>
        <w:numPr>
          <w:ilvl w:val="0"/>
          <w:numId w:val="505"/>
        </w:numPr>
        <w:tabs>
          <w:tab w:val="left" w:pos="4932"/>
        </w:tabs>
        <w:suppressAutoHyphens w:val="0"/>
        <w:spacing w:after="160" w:line="259" w:lineRule="auto"/>
        <w:jc w:val="both"/>
        <w:rPr>
          <w:rFonts w:ascii="Calibri" w:hAnsi="Calibri" w:cs="Calibri"/>
        </w:rPr>
      </w:pPr>
      <w:r w:rsidRPr="002A49E6">
        <w:rPr>
          <w:rFonts w:ascii="Calibri" w:hAnsi="Calibri" w:cs="Calibri"/>
        </w:rPr>
        <w:t xml:space="preserve">Al presionar el botón </w:t>
      </w:r>
      <w:r w:rsidRPr="000E1F0D">
        <w:rPr>
          <w:rFonts w:ascii="Calibri" w:hAnsi="Calibri" w:cs="Calibri"/>
          <w:b/>
          <w:bCs/>
        </w:rPr>
        <w:t>"Generar PDF"</w:t>
      </w:r>
      <w:r w:rsidRPr="002A49E6">
        <w:rPr>
          <w:rFonts w:ascii="Calibri" w:hAnsi="Calibri" w:cs="Calibri"/>
        </w:rPr>
        <w:t>, la gráfica se guarda como una imagen y se incluye en un archivo PDF junto con un encabezado que contiene información del supermercado, como el nombre, dirección y contacto.</w:t>
      </w:r>
    </w:p>
    <w:p w14:paraId="3E5DF35F" w14:textId="77777777" w:rsidR="000E1F0D" w:rsidRPr="0053298A" w:rsidRDefault="000E1F0D" w:rsidP="000E1F0D">
      <w:pPr>
        <w:tabs>
          <w:tab w:val="left" w:pos="4932"/>
        </w:tabs>
        <w:ind w:left="1440"/>
        <w:jc w:val="both"/>
        <w:rPr>
          <w:rFonts w:ascii="Calibri" w:hAnsi="Calibri" w:cs="Calibri"/>
        </w:rPr>
      </w:pPr>
    </w:p>
    <w:p w14:paraId="354E61D9" w14:textId="77777777" w:rsidR="000E1F0D" w:rsidRDefault="000E1F0D" w:rsidP="000E1F0D">
      <w:pPr>
        <w:pStyle w:val="Ttulo3"/>
        <w:jc w:val="center"/>
        <w:rPr>
          <w:rFonts w:ascii="Calibri" w:hAnsi="Calibri" w:cs="Calibri"/>
          <w:b w:val="0"/>
          <w:bCs w:val="0"/>
          <w:color w:val="000000" w:themeColor="text1"/>
          <w:sz w:val="24"/>
          <w:szCs w:val="24"/>
        </w:rPr>
      </w:pPr>
      <w:bookmarkStart w:id="196" w:name="_Toc186813350"/>
      <w:bookmarkStart w:id="197" w:name="_Toc187165754"/>
      <w:r w:rsidRPr="00B663B4">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ver la gráfica de los productos vendidos</w:t>
      </w:r>
      <w:bookmarkEnd w:id="196"/>
      <w:bookmarkEnd w:id="197"/>
    </w:p>
    <w:p w14:paraId="1B0C8F9C" w14:textId="77777777" w:rsidR="000E1F0D" w:rsidRPr="00CC02B2" w:rsidRDefault="000E1F0D" w:rsidP="000E1F0D"/>
    <w:p w14:paraId="4BEE1BFA" w14:textId="77777777" w:rsidR="000E1F0D" w:rsidRDefault="000E1F0D" w:rsidP="000E1F0D">
      <w:pPr>
        <w:tabs>
          <w:tab w:val="left" w:pos="5328"/>
        </w:tabs>
        <w:rPr>
          <w:rFonts w:ascii="Calibri" w:hAnsi="Calibri" w:cs="Calibri"/>
          <w:b/>
          <w:bCs/>
        </w:rPr>
      </w:pPr>
      <w:r>
        <w:rPr>
          <w:rFonts w:ascii="Calibri" w:hAnsi="Calibri" w:cs="Calibri"/>
          <w:b/>
          <w:bCs/>
        </w:rPr>
        <w:t xml:space="preserve">Cargar Datos </w:t>
      </w:r>
      <w:r w:rsidRPr="00EB46C2">
        <w:rPr>
          <w:rFonts w:ascii="Calibri" w:hAnsi="Calibri" w:cs="Calibri"/>
          <w:b/>
          <w:bCs/>
        </w:rPr>
        <w:t>correctamente</w:t>
      </w:r>
    </w:p>
    <w:p w14:paraId="08B42A87" w14:textId="77777777" w:rsidR="000E1F0D" w:rsidRPr="00AF09B4" w:rsidRDefault="000E1F0D" w:rsidP="000E1F0D">
      <w:pPr>
        <w:rPr>
          <w:rFonts w:ascii="Calibri" w:hAnsi="Calibri" w:cs="Calibri"/>
        </w:rPr>
      </w:pPr>
      <w:r w:rsidRPr="00CC02B2">
        <w:rPr>
          <w:rFonts w:ascii="Calibri" w:hAnsi="Calibri" w:cs="Calibri"/>
        </w:rPr>
        <w:t xml:space="preserve">Para </w:t>
      </w:r>
      <w:r>
        <w:rPr>
          <w:rFonts w:ascii="Calibri" w:hAnsi="Calibri" w:cs="Calibri"/>
        </w:rPr>
        <w:t>cargar la gráfica de los productos vendidos</w:t>
      </w:r>
      <w:r w:rsidRPr="00CC02B2">
        <w:rPr>
          <w:rFonts w:ascii="Calibri" w:hAnsi="Calibri" w:cs="Calibri"/>
        </w:rPr>
        <w:t>:</w:t>
      </w:r>
    </w:p>
    <w:p w14:paraId="02D03551" w14:textId="0E3B58F9" w:rsidR="000E1F0D" w:rsidRPr="00EB46C2" w:rsidRDefault="000E1F0D" w:rsidP="000E1F0D">
      <w:pPr>
        <w:pStyle w:val="Prrafodelista"/>
        <w:numPr>
          <w:ilvl w:val="0"/>
          <w:numId w:val="506"/>
        </w:numPr>
        <w:tabs>
          <w:tab w:val="left" w:pos="5328"/>
        </w:tabs>
        <w:spacing w:after="160" w:line="259" w:lineRule="auto"/>
        <w:rPr>
          <w:rFonts w:ascii="Calibri" w:hAnsi="Calibri" w:cs="Calibri"/>
        </w:rPr>
      </w:pPr>
      <w:r w:rsidRPr="00EB46C2">
        <w:rPr>
          <w:rFonts w:ascii="Calibri" w:hAnsi="Calibri" w:cs="Calibri"/>
        </w:rPr>
        <w:t xml:space="preserve">Presionar el botón </w:t>
      </w:r>
      <w:r w:rsidRPr="000E1F0D">
        <w:rPr>
          <w:rFonts w:ascii="Calibri" w:hAnsi="Calibri" w:cs="Calibri"/>
          <w:b/>
          <w:bCs/>
        </w:rPr>
        <w:t>"Cargar Datos"</w:t>
      </w:r>
      <w:r w:rsidRPr="00EB46C2">
        <w:rPr>
          <w:rFonts w:ascii="Calibri" w:hAnsi="Calibri" w:cs="Calibri"/>
        </w:rPr>
        <w:t xml:space="preserve"> para generar la gráfica con los productos </w:t>
      </w:r>
      <w:r>
        <w:rPr>
          <w:rFonts w:ascii="Calibri" w:hAnsi="Calibri" w:cs="Calibri"/>
        </w:rPr>
        <w:t>vendido</w:t>
      </w:r>
      <w:r w:rsidRPr="00EB46C2">
        <w:rPr>
          <w:rFonts w:ascii="Calibri" w:hAnsi="Calibri" w:cs="Calibri"/>
        </w:rPr>
        <w:t>s.</w:t>
      </w:r>
    </w:p>
    <w:p w14:paraId="089A27B7" w14:textId="77777777" w:rsidR="000E1F0D" w:rsidRPr="00EB46C2" w:rsidRDefault="000E1F0D" w:rsidP="000E1F0D">
      <w:pPr>
        <w:pStyle w:val="Prrafodelista"/>
        <w:numPr>
          <w:ilvl w:val="0"/>
          <w:numId w:val="506"/>
        </w:numPr>
        <w:tabs>
          <w:tab w:val="left" w:pos="5328"/>
        </w:tabs>
        <w:spacing w:after="160" w:line="259" w:lineRule="auto"/>
        <w:rPr>
          <w:rFonts w:ascii="Calibri" w:hAnsi="Calibri" w:cs="Calibri"/>
        </w:rPr>
      </w:pPr>
      <w:r w:rsidRPr="00EB46C2">
        <w:rPr>
          <w:rFonts w:ascii="Calibri" w:hAnsi="Calibri" w:cs="Calibri"/>
        </w:rPr>
        <w:t xml:space="preserve">Revisar que los datos sean correctos en la gráfica (nombre de productos y cantidad </w:t>
      </w:r>
      <w:r>
        <w:rPr>
          <w:rFonts w:ascii="Calibri" w:hAnsi="Calibri" w:cs="Calibri"/>
        </w:rPr>
        <w:t>vendida</w:t>
      </w:r>
      <w:r w:rsidRPr="00EB46C2">
        <w:rPr>
          <w:rFonts w:ascii="Calibri" w:hAnsi="Calibri" w:cs="Calibri"/>
        </w:rPr>
        <w:t>).</w:t>
      </w:r>
    </w:p>
    <w:p w14:paraId="26996238" w14:textId="4B1BD70B" w:rsidR="000E1F0D" w:rsidRPr="000E1F0D" w:rsidRDefault="000E1F0D" w:rsidP="000E1F0D">
      <w:pPr>
        <w:rPr>
          <w:rFonts w:ascii="Calibri" w:hAnsi="Calibri" w:cs="Calibri"/>
          <w:b/>
          <w:bCs/>
        </w:rPr>
      </w:pPr>
      <w:r w:rsidRPr="00CC02B2">
        <w:rPr>
          <w:rFonts w:ascii="Calibri" w:hAnsi="Calibri" w:cs="Calibri"/>
          <w:b/>
          <w:bCs/>
        </w:rPr>
        <w:t>Resultado esperado:</w:t>
      </w:r>
      <w:r>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p>
    <w:p w14:paraId="5B101263" w14:textId="77777777" w:rsidR="000E1F0D" w:rsidRPr="00AF09B4" w:rsidRDefault="000E1F0D" w:rsidP="000E1F0D">
      <w:pPr>
        <w:rPr>
          <w:rFonts w:ascii="Calibri" w:hAnsi="Calibri" w:cs="Calibri"/>
        </w:rPr>
      </w:pPr>
    </w:p>
    <w:p w14:paraId="129E3D67" w14:textId="5AB21A62" w:rsidR="000E1F0D" w:rsidRDefault="000E1F0D" w:rsidP="000E1F0D">
      <w:pPr>
        <w:tabs>
          <w:tab w:val="left" w:pos="5328"/>
        </w:tabs>
        <w:rPr>
          <w:rFonts w:ascii="Calibri" w:hAnsi="Calibri" w:cs="Calibri"/>
          <w:b/>
          <w:bCs/>
        </w:rPr>
      </w:pPr>
      <w:r>
        <w:rPr>
          <w:rFonts w:ascii="Calibri" w:hAnsi="Calibri" w:cs="Calibri"/>
          <w:b/>
          <w:bCs/>
        </w:rPr>
        <w:t xml:space="preserve">Error 1: </w:t>
      </w:r>
      <w:r w:rsidRPr="00EB46C2">
        <w:rPr>
          <w:rFonts w:ascii="Calibri" w:hAnsi="Calibri" w:cs="Calibri"/>
          <w:b/>
          <w:bCs/>
        </w:rPr>
        <w:t>Cargas Datos incorrectamente</w:t>
      </w:r>
    </w:p>
    <w:p w14:paraId="26798D53" w14:textId="77777777" w:rsidR="000E1F0D" w:rsidRDefault="000E1F0D" w:rsidP="000E1F0D">
      <w:pPr>
        <w:tabs>
          <w:tab w:val="left" w:pos="5328"/>
        </w:tabs>
        <w:rPr>
          <w:rFonts w:ascii="Calibri" w:hAnsi="Calibri" w:cs="Calibri"/>
          <w:b/>
          <w:bCs/>
        </w:rPr>
      </w:pPr>
    </w:p>
    <w:p w14:paraId="5662C2BE" w14:textId="0151F6EB" w:rsidR="000E1F0D" w:rsidRPr="000E1F0D" w:rsidRDefault="000E1F0D" w:rsidP="000E1F0D">
      <w:pPr>
        <w:tabs>
          <w:tab w:val="left" w:pos="5328"/>
        </w:tabs>
        <w:rPr>
          <w:rFonts w:ascii="Calibri" w:hAnsi="Calibri" w:cs="Calibri"/>
        </w:rPr>
      </w:pPr>
      <w:r w:rsidRPr="000E1F0D">
        <w:rPr>
          <w:rFonts w:ascii="Calibri" w:hAnsi="Calibri" w:cs="Calibri"/>
        </w:rPr>
        <w:t>¿Qué paso?</w:t>
      </w:r>
    </w:p>
    <w:p w14:paraId="2D102C9A" w14:textId="659CE571" w:rsidR="000E1F0D" w:rsidRPr="00EB46C2" w:rsidRDefault="000E1F0D" w:rsidP="000E1F0D">
      <w:pPr>
        <w:tabs>
          <w:tab w:val="left" w:pos="5328"/>
        </w:tabs>
        <w:rPr>
          <w:rFonts w:ascii="Calibri" w:hAnsi="Calibri" w:cs="Calibri"/>
          <w:b/>
          <w:bCs/>
        </w:rPr>
      </w:pPr>
      <w:r>
        <w:rPr>
          <w:rFonts w:ascii="Calibri" w:hAnsi="Calibri" w:cs="Calibri"/>
          <w:b/>
          <w:bCs/>
        </w:rPr>
        <w:t xml:space="preserve">Ejemplo erróneo </w:t>
      </w:r>
    </w:p>
    <w:p w14:paraId="5BA65F4C" w14:textId="3C733079" w:rsidR="000E1F0D" w:rsidRPr="00AF09B4" w:rsidRDefault="003F103A" w:rsidP="000E1F0D">
      <w:pPr>
        <w:rPr>
          <w:rFonts w:ascii="Calibri" w:hAnsi="Calibri" w:cs="Calibri"/>
        </w:rPr>
      </w:pPr>
      <w:r>
        <w:rPr>
          <w:rFonts w:ascii="Calibri" w:hAnsi="Calibri" w:cs="Calibri"/>
        </w:rPr>
        <w:t>Usted intento cargas las gráficas cuando no había compra generadas</w:t>
      </w:r>
      <w:r w:rsidRPr="00CC02B2">
        <w:rPr>
          <w:rFonts w:ascii="Calibri" w:hAnsi="Calibri" w:cs="Calibri"/>
        </w:rPr>
        <w:t>:</w:t>
      </w:r>
    </w:p>
    <w:p w14:paraId="18A2E05F" w14:textId="77777777" w:rsidR="000E1F0D" w:rsidRDefault="000E1F0D" w:rsidP="000E1F0D">
      <w:pPr>
        <w:pStyle w:val="Prrafodelista"/>
        <w:numPr>
          <w:ilvl w:val="0"/>
          <w:numId w:val="507"/>
        </w:numPr>
        <w:tabs>
          <w:tab w:val="left" w:pos="5328"/>
        </w:tabs>
        <w:spacing w:after="160" w:line="259" w:lineRule="auto"/>
        <w:rPr>
          <w:rFonts w:ascii="Calibri" w:hAnsi="Calibri" w:cs="Calibri"/>
        </w:rPr>
      </w:pPr>
      <w:r>
        <w:rPr>
          <w:rFonts w:ascii="Calibri" w:hAnsi="Calibri" w:cs="Calibri"/>
        </w:rPr>
        <w:t>No existe registros de productos vendidos.</w:t>
      </w:r>
    </w:p>
    <w:p w14:paraId="3B86565B" w14:textId="0DE7CB4B" w:rsidR="000E1F0D" w:rsidRPr="0054639C" w:rsidRDefault="000E1F0D" w:rsidP="000E1F0D">
      <w:pPr>
        <w:pStyle w:val="Prrafodelista"/>
        <w:numPr>
          <w:ilvl w:val="0"/>
          <w:numId w:val="507"/>
        </w:numPr>
        <w:tabs>
          <w:tab w:val="left" w:pos="5328"/>
        </w:tabs>
        <w:spacing w:after="160" w:line="259" w:lineRule="auto"/>
        <w:rPr>
          <w:rFonts w:ascii="Calibri" w:hAnsi="Calibri" w:cs="Calibri"/>
        </w:rPr>
      </w:pPr>
      <w:r>
        <w:rPr>
          <w:rFonts w:ascii="Calibri" w:hAnsi="Calibri" w:cs="Calibri"/>
        </w:rPr>
        <w:t>P</w:t>
      </w:r>
      <w:r w:rsidRPr="00EB46C2">
        <w:rPr>
          <w:rFonts w:ascii="Calibri" w:hAnsi="Calibri" w:cs="Calibri"/>
        </w:rPr>
        <w:t xml:space="preserve">resionar el botón </w:t>
      </w:r>
      <w:r w:rsidRPr="000E1F0D">
        <w:rPr>
          <w:rFonts w:ascii="Calibri" w:hAnsi="Calibri" w:cs="Calibri"/>
          <w:b/>
          <w:bCs/>
        </w:rPr>
        <w:t>"Cargar Datos"</w:t>
      </w:r>
      <w:r w:rsidRPr="00EB46C2">
        <w:rPr>
          <w:rFonts w:ascii="Calibri" w:hAnsi="Calibri" w:cs="Calibri"/>
        </w:rPr>
        <w:t xml:space="preserve"> para generar la gráfica con los productos comprados.</w:t>
      </w:r>
    </w:p>
    <w:p w14:paraId="2BABC397" w14:textId="474A7699" w:rsidR="000E1F0D" w:rsidRPr="0054639C" w:rsidRDefault="000E1F0D" w:rsidP="000E1F0D">
      <w:pPr>
        <w:tabs>
          <w:tab w:val="left" w:pos="5328"/>
        </w:tabs>
        <w:rPr>
          <w:rFonts w:ascii="Calibri" w:hAnsi="Calibri" w:cs="Calibri"/>
          <w:b/>
          <w:bCs/>
        </w:rPr>
      </w:pPr>
      <w:r w:rsidRPr="0054639C">
        <w:rPr>
          <w:rFonts w:ascii="Calibri" w:hAnsi="Calibri" w:cs="Calibri"/>
          <w:b/>
          <w:bCs/>
        </w:rPr>
        <w:t>Resultado esperado:</w:t>
      </w:r>
      <w:r w:rsidR="003F103A">
        <w:rPr>
          <w:rFonts w:ascii="Calibri" w:hAnsi="Calibri" w:cs="Calibri"/>
          <w:b/>
          <w:bCs/>
        </w:rPr>
        <w:t xml:space="preserve"> </w:t>
      </w:r>
      <w:r w:rsidR="003F103A" w:rsidRPr="003F103A">
        <w:rPr>
          <w:rFonts w:ascii="Calibri" w:hAnsi="Calibri" w:cs="Calibri"/>
        </w:rPr>
        <w:t>"No se encontraron ventas registradas para generar la gráfica."</w:t>
      </w:r>
    </w:p>
    <w:p w14:paraId="502814C7" w14:textId="77777777" w:rsidR="000E1F0D" w:rsidRDefault="000E1F0D" w:rsidP="000E1F0D">
      <w:pPr>
        <w:tabs>
          <w:tab w:val="left" w:pos="5328"/>
        </w:tabs>
        <w:rPr>
          <w:rFonts w:ascii="Calibri" w:hAnsi="Calibri" w:cs="Calibri"/>
        </w:rPr>
      </w:pPr>
    </w:p>
    <w:p w14:paraId="44B76887" w14:textId="77777777" w:rsidR="003F103A" w:rsidRDefault="003F103A" w:rsidP="000E1F0D">
      <w:pPr>
        <w:tabs>
          <w:tab w:val="left" w:pos="5328"/>
        </w:tabs>
        <w:rPr>
          <w:rFonts w:ascii="Calibri" w:hAnsi="Calibri" w:cs="Calibri"/>
        </w:rPr>
      </w:pPr>
    </w:p>
    <w:p w14:paraId="55801E6A" w14:textId="77777777" w:rsidR="003F103A" w:rsidRDefault="003F103A" w:rsidP="000E1F0D">
      <w:pPr>
        <w:tabs>
          <w:tab w:val="left" w:pos="5328"/>
        </w:tabs>
        <w:rPr>
          <w:rFonts w:ascii="Calibri" w:hAnsi="Calibri" w:cs="Calibri"/>
        </w:rPr>
      </w:pPr>
    </w:p>
    <w:p w14:paraId="55A83A0B" w14:textId="77777777" w:rsidR="003F103A" w:rsidRDefault="003F103A" w:rsidP="000E1F0D">
      <w:pPr>
        <w:tabs>
          <w:tab w:val="left" w:pos="5328"/>
        </w:tabs>
        <w:rPr>
          <w:rFonts w:ascii="Calibri" w:hAnsi="Calibri" w:cs="Calibri"/>
        </w:rPr>
      </w:pPr>
    </w:p>
    <w:p w14:paraId="4F04BDFE" w14:textId="77777777" w:rsidR="003F103A" w:rsidRDefault="003F103A" w:rsidP="000E1F0D">
      <w:pPr>
        <w:tabs>
          <w:tab w:val="left" w:pos="5328"/>
        </w:tabs>
        <w:rPr>
          <w:rFonts w:ascii="Calibri" w:hAnsi="Calibri" w:cs="Calibri"/>
        </w:rPr>
      </w:pPr>
    </w:p>
    <w:p w14:paraId="1A175F7E" w14:textId="77777777" w:rsidR="003F103A" w:rsidRDefault="003F103A" w:rsidP="000E1F0D">
      <w:pPr>
        <w:tabs>
          <w:tab w:val="left" w:pos="5328"/>
        </w:tabs>
        <w:rPr>
          <w:rFonts w:ascii="Calibri" w:hAnsi="Calibri" w:cs="Calibri"/>
        </w:rPr>
      </w:pPr>
    </w:p>
    <w:p w14:paraId="45B9AEF2" w14:textId="77777777" w:rsidR="003F103A" w:rsidRDefault="003F103A" w:rsidP="000E1F0D">
      <w:pPr>
        <w:tabs>
          <w:tab w:val="left" w:pos="5328"/>
        </w:tabs>
        <w:rPr>
          <w:rFonts w:ascii="Calibri" w:hAnsi="Calibri" w:cs="Calibri"/>
        </w:rPr>
      </w:pPr>
    </w:p>
    <w:p w14:paraId="408286A5" w14:textId="77777777" w:rsidR="003F103A" w:rsidRDefault="003F103A" w:rsidP="000E1F0D">
      <w:pPr>
        <w:tabs>
          <w:tab w:val="left" w:pos="5328"/>
        </w:tabs>
        <w:rPr>
          <w:rFonts w:ascii="Calibri" w:hAnsi="Calibri" w:cs="Calibri"/>
        </w:rPr>
      </w:pPr>
    </w:p>
    <w:p w14:paraId="2CB1E9B1" w14:textId="77777777" w:rsidR="000E1F0D" w:rsidRDefault="000E1F0D" w:rsidP="000E1F0D">
      <w:pPr>
        <w:tabs>
          <w:tab w:val="left" w:pos="5328"/>
        </w:tabs>
        <w:rPr>
          <w:rFonts w:ascii="Calibri" w:hAnsi="Calibri" w:cs="Calibri"/>
          <w:b/>
          <w:bCs/>
        </w:rPr>
      </w:pPr>
      <w:r>
        <w:rPr>
          <w:rFonts w:ascii="Calibri" w:hAnsi="Calibri" w:cs="Calibri"/>
          <w:b/>
          <w:bCs/>
        </w:rPr>
        <w:lastRenderedPageBreak/>
        <w:t>Generación de</w:t>
      </w:r>
      <w:r w:rsidRPr="00EB46C2">
        <w:rPr>
          <w:rFonts w:ascii="Calibri" w:hAnsi="Calibri" w:cs="Calibri"/>
          <w:b/>
          <w:bCs/>
        </w:rPr>
        <w:t xml:space="preserve"> PDF correcta</w:t>
      </w:r>
    </w:p>
    <w:p w14:paraId="405EE525" w14:textId="77777777" w:rsidR="000E1F0D" w:rsidRPr="00A445B9" w:rsidRDefault="000E1F0D" w:rsidP="000E1F0D">
      <w:pPr>
        <w:rPr>
          <w:rFonts w:ascii="Calibri" w:hAnsi="Calibri" w:cs="Calibri"/>
        </w:rPr>
      </w:pPr>
      <w:r w:rsidRPr="00CC02B2">
        <w:rPr>
          <w:rFonts w:ascii="Calibri" w:hAnsi="Calibri" w:cs="Calibri"/>
        </w:rPr>
        <w:t>Para generar un</w:t>
      </w:r>
      <w:r>
        <w:rPr>
          <w:rFonts w:ascii="Calibri" w:hAnsi="Calibri" w:cs="Calibri"/>
        </w:rPr>
        <w:t xml:space="preserve"> PDF con la gráfica de los productos vendidos</w:t>
      </w:r>
      <w:r w:rsidRPr="00CC02B2">
        <w:rPr>
          <w:rFonts w:ascii="Calibri" w:hAnsi="Calibri" w:cs="Calibri"/>
        </w:rPr>
        <w:t>:</w:t>
      </w:r>
    </w:p>
    <w:p w14:paraId="13899EFA" w14:textId="0D77A0C3" w:rsidR="000E1F0D" w:rsidRPr="00EB46C2" w:rsidRDefault="000E1F0D" w:rsidP="000E1F0D">
      <w:pPr>
        <w:pStyle w:val="Prrafodelista"/>
        <w:numPr>
          <w:ilvl w:val="0"/>
          <w:numId w:val="508"/>
        </w:numPr>
        <w:tabs>
          <w:tab w:val="left" w:pos="5328"/>
        </w:tabs>
        <w:spacing w:after="160" w:line="259" w:lineRule="auto"/>
        <w:rPr>
          <w:rFonts w:ascii="Calibri" w:hAnsi="Calibri" w:cs="Calibri"/>
        </w:rPr>
      </w:pPr>
      <w:r w:rsidRPr="00EB46C2">
        <w:rPr>
          <w:rFonts w:ascii="Calibri" w:hAnsi="Calibri" w:cs="Calibri"/>
        </w:rPr>
        <w:t>Presionar el botón</w:t>
      </w:r>
      <w:r>
        <w:rPr>
          <w:rFonts w:ascii="Calibri" w:hAnsi="Calibri" w:cs="Calibri"/>
        </w:rPr>
        <w:t xml:space="preserve"> </w:t>
      </w:r>
      <w:r w:rsidRPr="000E1F0D">
        <w:rPr>
          <w:rFonts w:ascii="Calibri" w:hAnsi="Calibri" w:cs="Calibri"/>
          <w:b/>
          <w:bCs/>
        </w:rPr>
        <w:t>"Generar PDF"</w:t>
      </w:r>
      <w:r w:rsidRPr="00EB46C2">
        <w:rPr>
          <w:rFonts w:ascii="Calibri" w:hAnsi="Calibri" w:cs="Calibri"/>
        </w:rPr>
        <w:t>, seleccionar una ubicación para guardar el archivo, y confirmar el mensaje de éxito.</w:t>
      </w:r>
    </w:p>
    <w:p w14:paraId="21A48AD4" w14:textId="77777777" w:rsidR="000E1F0D" w:rsidRPr="00EB46C2" w:rsidRDefault="000E1F0D" w:rsidP="000E1F0D">
      <w:pPr>
        <w:pStyle w:val="Prrafodelista"/>
        <w:numPr>
          <w:ilvl w:val="0"/>
          <w:numId w:val="508"/>
        </w:numPr>
        <w:tabs>
          <w:tab w:val="left" w:pos="5328"/>
        </w:tabs>
        <w:spacing w:after="160" w:line="259" w:lineRule="auto"/>
        <w:rPr>
          <w:rFonts w:ascii="Calibri" w:hAnsi="Calibri" w:cs="Calibri"/>
        </w:rPr>
      </w:pPr>
      <w:r w:rsidRPr="00EB46C2">
        <w:rPr>
          <w:rFonts w:ascii="Calibri" w:hAnsi="Calibri" w:cs="Calibri"/>
        </w:rPr>
        <w:t>Verificar el archivo PDF generado, que debe incluir el gráfico y los datos del encabezado correctamente.</w:t>
      </w:r>
    </w:p>
    <w:p w14:paraId="1D008E49" w14:textId="2186435C" w:rsidR="000E1F0D" w:rsidRPr="003F103A" w:rsidRDefault="000E1F0D" w:rsidP="000E1F0D">
      <w:pPr>
        <w:rPr>
          <w:rFonts w:ascii="Calibri" w:hAnsi="Calibri" w:cs="Calibri"/>
          <w:b/>
          <w:bCs/>
        </w:rPr>
      </w:pPr>
      <w:r w:rsidRPr="00CC02B2">
        <w:rPr>
          <w:rFonts w:ascii="Calibri" w:hAnsi="Calibri" w:cs="Calibri"/>
          <w:b/>
          <w:bCs/>
        </w:rPr>
        <w:t>Resultado esperado:</w:t>
      </w:r>
      <w:r w:rsidR="003F103A">
        <w:rPr>
          <w:rFonts w:ascii="Calibri" w:hAnsi="Calibri" w:cs="Calibri"/>
          <w:b/>
          <w:bCs/>
        </w:rPr>
        <w:t xml:space="preserve"> </w:t>
      </w:r>
      <w:r w:rsidRPr="00CC02B2">
        <w:rPr>
          <w:rFonts w:ascii="Calibri" w:hAnsi="Calibri" w:cs="Calibri"/>
        </w:rPr>
        <w:t xml:space="preserve">Se abrirá un diálogo para seleccionar la ubicación donde guardar el archivo </w:t>
      </w:r>
      <w:r>
        <w:rPr>
          <w:rFonts w:ascii="Calibri" w:hAnsi="Calibri" w:cs="Calibri"/>
        </w:rPr>
        <w:t>PDF</w:t>
      </w:r>
      <w:r w:rsidRPr="00CC02B2">
        <w:rPr>
          <w:rFonts w:ascii="Calibri" w:hAnsi="Calibri" w:cs="Calibri"/>
        </w:rPr>
        <w:t>.</w:t>
      </w:r>
      <w:r w:rsidR="003F103A">
        <w:rPr>
          <w:rFonts w:ascii="Calibri" w:hAnsi="Calibri" w:cs="Calibri"/>
          <w:b/>
          <w:bCs/>
        </w:rPr>
        <w:t xml:space="preserve"> </w:t>
      </w:r>
      <w:r w:rsidRPr="00CC02B2">
        <w:rPr>
          <w:rFonts w:ascii="Calibri" w:hAnsi="Calibri" w:cs="Calibri"/>
        </w:rPr>
        <w:t xml:space="preserve">Una vez guardado, aparecerá un mensaje confirmando que el </w:t>
      </w:r>
      <w:r>
        <w:rPr>
          <w:rFonts w:ascii="Calibri" w:hAnsi="Calibri" w:cs="Calibri"/>
        </w:rPr>
        <w:t xml:space="preserve">PDF </w:t>
      </w:r>
      <w:r w:rsidRPr="00CC02B2">
        <w:rPr>
          <w:rFonts w:ascii="Calibri" w:hAnsi="Calibri" w:cs="Calibri"/>
        </w:rPr>
        <w:t>fue generado correctamente</w:t>
      </w:r>
      <w:r w:rsidRPr="003C2B81">
        <w:rPr>
          <w:rFonts w:ascii="Calibri" w:hAnsi="Calibri" w:cs="Calibri"/>
        </w:rPr>
        <w:t>.</w:t>
      </w:r>
    </w:p>
    <w:p w14:paraId="395F46E2" w14:textId="77777777" w:rsidR="000E1F0D" w:rsidRDefault="000E1F0D" w:rsidP="000E1F0D">
      <w:pPr>
        <w:tabs>
          <w:tab w:val="left" w:pos="5328"/>
        </w:tabs>
        <w:rPr>
          <w:rFonts w:ascii="Calibri" w:hAnsi="Calibri" w:cs="Calibri"/>
          <w:b/>
          <w:bCs/>
        </w:rPr>
      </w:pPr>
    </w:p>
    <w:p w14:paraId="172F2711" w14:textId="77777777" w:rsidR="000E1F0D" w:rsidRDefault="000E1F0D" w:rsidP="000E1F0D">
      <w:pPr>
        <w:tabs>
          <w:tab w:val="left" w:pos="5328"/>
        </w:tabs>
        <w:rPr>
          <w:rFonts w:ascii="Calibri" w:hAnsi="Calibri" w:cs="Calibri"/>
          <w:b/>
          <w:bCs/>
        </w:rPr>
      </w:pPr>
      <w:r>
        <w:rPr>
          <w:rFonts w:ascii="Calibri" w:hAnsi="Calibri" w:cs="Calibri"/>
          <w:b/>
          <w:bCs/>
        </w:rPr>
        <w:t>Generación de PDF incorrecta</w:t>
      </w:r>
    </w:p>
    <w:p w14:paraId="5115105B" w14:textId="77777777" w:rsidR="003F103A" w:rsidRDefault="003F103A" w:rsidP="000E1F0D">
      <w:pPr>
        <w:tabs>
          <w:tab w:val="left" w:pos="5328"/>
        </w:tabs>
        <w:rPr>
          <w:rFonts w:ascii="Calibri" w:hAnsi="Calibri" w:cs="Calibri"/>
          <w:b/>
          <w:bCs/>
        </w:rPr>
      </w:pPr>
    </w:p>
    <w:p w14:paraId="091CBEE5" w14:textId="611B1250" w:rsidR="003F103A" w:rsidRPr="003F103A" w:rsidRDefault="003F103A" w:rsidP="000E1F0D">
      <w:pPr>
        <w:tabs>
          <w:tab w:val="left" w:pos="5328"/>
        </w:tabs>
        <w:rPr>
          <w:rFonts w:ascii="Calibri" w:hAnsi="Calibri" w:cs="Calibri"/>
        </w:rPr>
      </w:pPr>
      <w:r w:rsidRPr="003F103A">
        <w:rPr>
          <w:rFonts w:ascii="Calibri" w:hAnsi="Calibri" w:cs="Calibri"/>
        </w:rPr>
        <w:t>¿Qué paso?</w:t>
      </w:r>
    </w:p>
    <w:p w14:paraId="4EEB4867" w14:textId="7C48697E" w:rsidR="003F103A" w:rsidRPr="00EB46C2" w:rsidRDefault="003F103A" w:rsidP="000E1F0D">
      <w:pPr>
        <w:tabs>
          <w:tab w:val="left" w:pos="5328"/>
        </w:tabs>
        <w:rPr>
          <w:rFonts w:ascii="Calibri" w:hAnsi="Calibri" w:cs="Calibri"/>
          <w:b/>
          <w:bCs/>
        </w:rPr>
      </w:pPr>
      <w:r>
        <w:rPr>
          <w:rFonts w:ascii="Calibri" w:hAnsi="Calibri" w:cs="Calibri"/>
          <w:b/>
          <w:bCs/>
        </w:rPr>
        <w:t xml:space="preserve">Ejemplo erróneo </w:t>
      </w:r>
    </w:p>
    <w:p w14:paraId="06FA7E49" w14:textId="6C39B14E" w:rsidR="000E1F0D" w:rsidRPr="00CC02B2" w:rsidRDefault="003F103A" w:rsidP="000E1F0D">
      <w:pPr>
        <w:rPr>
          <w:rFonts w:ascii="Calibri" w:hAnsi="Calibri" w:cs="Calibri"/>
        </w:rPr>
      </w:pPr>
      <w:r>
        <w:rPr>
          <w:rFonts w:ascii="Calibri" w:hAnsi="Calibri" w:cs="Calibri"/>
        </w:rPr>
        <w:t>Usted i</w:t>
      </w:r>
      <w:r w:rsidR="000E1F0D" w:rsidRPr="00CC02B2">
        <w:rPr>
          <w:rFonts w:ascii="Calibri" w:hAnsi="Calibri" w:cs="Calibri"/>
        </w:rPr>
        <w:t xml:space="preserve">ntento de generar </w:t>
      </w:r>
      <w:r w:rsidR="000E1F0D">
        <w:rPr>
          <w:rFonts w:ascii="Calibri" w:hAnsi="Calibri" w:cs="Calibri"/>
        </w:rPr>
        <w:t xml:space="preserve">un PDF </w:t>
      </w:r>
      <w:r w:rsidR="000E1F0D" w:rsidRPr="00CC02B2">
        <w:rPr>
          <w:rFonts w:ascii="Calibri" w:hAnsi="Calibri" w:cs="Calibri"/>
        </w:rPr>
        <w:t>sin datos:</w:t>
      </w:r>
    </w:p>
    <w:p w14:paraId="52CB7875" w14:textId="77777777" w:rsidR="000E1F0D" w:rsidRPr="00561234" w:rsidRDefault="000E1F0D" w:rsidP="000E1F0D">
      <w:pPr>
        <w:pStyle w:val="Prrafodelista"/>
        <w:numPr>
          <w:ilvl w:val="0"/>
          <w:numId w:val="509"/>
        </w:numPr>
        <w:spacing w:after="160" w:line="259" w:lineRule="auto"/>
        <w:rPr>
          <w:rFonts w:ascii="Calibri" w:hAnsi="Calibri" w:cs="Calibri"/>
        </w:rPr>
      </w:pPr>
      <w:r w:rsidRPr="00561234">
        <w:rPr>
          <w:rFonts w:ascii="Calibri" w:hAnsi="Calibri" w:cs="Calibri"/>
        </w:rPr>
        <w:t>No</w:t>
      </w:r>
      <w:r>
        <w:rPr>
          <w:rFonts w:ascii="Calibri" w:hAnsi="Calibri" w:cs="Calibri"/>
        </w:rPr>
        <w:t xml:space="preserve"> cargue los datos</w:t>
      </w:r>
      <w:r w:rsidRPr="00561234">
        <w:rPr>
          <w:rFonts w:ascii="Calibri" w:hAnsi="Calibri" w:cs="Calibri"/>
        </w:rPr>
        <w:t>.</w:t>
      </w:r>
    </w:p>
    <w:p w14:paraId="62D8F459" w14:textId="77777777" w:rsidR="000E1F0D" w:rsidRPr="00561234" w:rsidRDefault="000E1F0D" w:rsidP="000E1F0D">
      <w:pPr>
        <w:pStyle w:val="Prrafodelista"/>
        <w:numPr>
          <w:ilvl w:val="0"/>
          <w:numId w:val="509"/>
        </w:numPr>
        <w:spacing w:after="160" w:line="259" w:lineRule="auto"/>
        <w:rPr>
          <w:rFonts w:ascii="Calibri" w:hAnsi="Calibri" w:cs="Calibri"/>
        </w:rPr>
      </w:pPr>
      <w:r w:rsidRPr="00561234">
        <w:rPr>
          <w:rFonts w:ascii="Calibri" w:hAnsi="Calibri" w:cs="Calibri"/>
        </w:rPr>
        <w:t>Haga clic en el botón "</w:t>
      </w:r>
      <w:r>
        <w:rPr>
          <w:rFonts w:ascii="Calibri" w:hAnsi="Calibri" w:cs="Calibri"/>
        </w:rPr>
        <w:t>Generar PDF</w:t>
      </w:r>
      <w:r w:rsidRPr="00561234">
        <w:rPr>
          <w:rFonts w:ascii="Calibri" w:hAnsi="Calibri" w:cs="Calibri"/>
        </w:rPr>
        <w:t>".</w:t>
      </w:r>
    </w:p>
    <w:p w14:paraId="2CAAFCB7" w14:textId="3BAE5A44" w:rsidR="000E1F0D" w:rsidRPr="003F103A" w:rsidRDefault="000E1F0D" w:rsidP="000E1F0D">
      <w:pPr>
        <w:rPr>
          <w:rFonts w:ascii="Calibri" w:hAnsi="Calibri" w:cs="Calibri"/>
          <w:b/>
          <w:bCs/>
        </w:rPr>
      </w:pPr>
      <w:r w:rsidRPr="00CC02B2">
        <w:rPr>
          <w:rFonts w:ascii="Calibri" w:hAnsi="Calibri" w:cs="Calibri"/>
          <w:b/>
          <w:bCs/>
        </w:rPr>
        <w:t>Resultado esperado:</w:t>
      </w:r>
      <w:r w:rsidR="003F103A">
        <w:rPr>
          <w:rFonts w:ascii="Calibri" w:hAnsi="Calibri" w:cs="Calibri"/>
          <w:b/>
          <w:bCs/>
        </w:rPr>
        <w:t xml:space="preserve"> </w:t>
      </w:r>
      <w:r w:rsidRPr="00CC02B2">
        <w:rPr>
          <w:rFonts w:ascii="Calibri" w:hAnsi="Calibri" w:cs="Calibri"/>
        </w:rPr>
        <w:t xml:space="preserve">No habrá cambio visible, ya que no hay datos para generar </w:t>
      </w:r>
      <w:r>
        <w:rPr>
          <w:rFonts w:ascii="Calibri" w:hAnsi="Calibri" w:cs="Calibri"/>
        </w:rPr>
        <w:t>en el PDF.</w:t>
      </w:r>
    </w:p>
    <w:p w14:paraId="1C0F3758" w14:textId="30BA80E2" w:rsidR="000E1F0D" w:rsidRDefault="000E1F0D" w:rsidP="000E1F0D">
      <w:pPr>
        <w:tabs>
          <w:tab w:val="center" w:pos="4819"/>
        </w:tabs>
        <w:rPr>
          <w:rFonts w:ascii="Calibri" w:hAnsi="Calibri" w:cs="Calibri"/>
        </w:rPr>
      </w:pPr>
    </w:p>
    <w:p w14:paraId="1857267E" w14:textId="478A02A9" w:rsidR="000E1F0D" w:rsidRDefault="000E1F0D" w:rsidP="000E1F0D">
      <w:pPr>
        <w:tabs>
          <w:tab w:val="center" w:pos="4819"/>
        </w:tabs>
        <w:rPr>
          <w:rFonts w:ascii="Calibri" w:hAnsi="Calibri" w:cs="Calibri"/>
        </w:rPr>
      </w:pPr>
    </w:p>
    <w:p w14:paraId="76169E2A" w14:textId="7A29BC8D" w:rsidR="000E1F0D" w:rsidRDefault="000E1F0D" w:rsidP="000E1F0D">
      <w:pPr>
        <w:tabs>
          <w:tab w:val="center" w:pos="4819"/>
        </w:tabs>
        <w:rPr>
          <w:rFonts w:ascii="Calibri" w:hAnsi="Calibri" w:cs="Calibri"/>
        </w:rPr>
      </w:pPr>
    </w:p>
    <w:p w14:paraId="1A62F0ED" w14:textId="4300CFDD" w:rsidR="000E1F0D" w:rsidRDefault="000E1F0D" w:rsidP="000E1F0D">
      <w:pPr>
        <w:tabs>
          <w:tab w:val="center" w:pos="4819"/>
        </w:tabs>
        <w:rPr>
          <w:rFonts w:ascii="Calibri" w:hAnsi="Calibri" w:cs="Calibri"/>
        </w:rPr>
      </w:pPr>
    </w:p>
    <w:p w14:paraId="76E5E19D" w14:textId="751DE6DB" w:rsidR="000E1F0D" w:rsidRDefault="000E1F0D" w:rsidP="000E1F0D">
      <w:pPr>
        <w:tabs>
          <w:tab w:val="center" w:pos="4819"/>
        </w:tabs>
        <w:rPr>
          <w:rFonts w:ascii="Calibri" w:hAnsi="Calibri" w:cs="Calibri"/>
        </w:rPr>
      </w:pPr>
    </w:p>
    <w:p w14:paraId="53B20D53" w14:textId="77777777" w:rsidR="000E1F0D" w:rsidRDefault="000E1F0D" w:rsidP="000E1F0D">
      <w:pPr>
        <w:tabs>
          <w:tab w:val="center" w:pos="4819"/>
        </w:tabs>
        <w:rPr>
          <w:rFonts w:ascii="Calibri" w:hAnsi="Calibri" w:cs="Calibri"/>
        </w:rPr>
      </w:pPr>
    </w:p>
    <w:p w14:paraId="10FCA331" w14:textId="3D7AB7C3" w:rsidR="000E1F0D" w:rsidRDefault="000E1F0D" w:rsidP="000E1F0D">
      <w:pPr>
        <w:tabs>
          <w:tab w:val="center" w:pos="4819"/>
        </w:tabs>
        <w:rPr>
          <w:rFonts w:ascii="Calibri" w:hAnsi="Calibri" w:cs="Calibri"/>
        </w:rPr>
      </w:pPr>
    </w:p>
    <w:p w14:paraId="62BFEEF2" w14:textId="77777777" w:rsidR="000E1F0D" w:rsidRDefault="000E1F0D" w:rsidP="000E1F0D">
      <w:pPr>
        <w:tabs>
          <w:tab w:val="center" w:pos="4819"/>
        </w:tabs>
        <w:rPr>
          <w:rFonts w:ascii="Calibri" w:hAnsi="Calibri" w:cs="Calibri"/>
        </w:rPr>
      </w:pPr>
    </w:p>
    <w:p w14:paraId="16ED3FCD" w14:textId="77777777" w:rsidR="000E1F0D" w:rsidRDefault="000E1F0D" w:rsidP="000E1F0D">
      <w:pPr>
        <w:tabs>
          <w:tab w:val="center" w:pos="4819"/>
        </w:tabs>
        <w:rPr>
          <w:rFonts w:ascii="Calibri" w:hAnsi="Calibri" w:cs="Calibri"/>
        </w:rPr>
      </w:pPr>
    </w:p>
    <w:p w14:paraId="1629805D" w14:textId="177D51AC" w:rsidR="000E1F0D" w:rsidRDefault="000E1F0D" w:rsidP="000E1F0D">
      <w:pPr>
        <w:tabs>
          <w:tab w:val="center" w:pos="4819"/>
        </w:tabs>
        <w:rPr>
          <w:rFonts w:ascii="Calibri" w:hAnsi="Calibri" w:cs="Calibri"/>
        </w:rPr>
      </w:pPr>
    </w:p>
    <w:p w14:paraId="743939EB" w14:textId="77777777" w:rsidR="000E1F0D" w:rsidRDefault="000E1F0D" w:rsidP="000E1F0D">
      <w:pPr>
        <w:tabs>
          <w:tab w:val="center" w:pos="4819"/>
        </w:tabs>
        <w:rPr>
          <w:rFonts w:ascii="Calibri" w:hAnsi="Calibri" w:cs="Calibri"/>
        </w:rPr>
      </w:pPr>
    </w:p>
    <w:p w14:paraId="2BAE0B52" w14:textId="4AC68402" w:rsidR="000E1F0D" w:rsidRDefault="000E1F0D" w:rsidP="000E1F0D">
      <w:pPr>
        <w:tabs>
          <w:tab w:val="center" w:pos="4819"/>
        </w:tabs>
        <w:rPr>
          <w:rFonts w:ascii="Calibri" w:hAnsi="Calibri" w:cs="Calibri"/>
        </w:rPr>
      </w:pPr>
    </w:p>
    <w:p w14:paraId="2D46EBC6" w14:textId="77777777" w:rsidR="000E1F0D" w:rsidRDefault="000E1F0D" w:rsidP="000E1F0D">
      <w:pPr>
        <w:tabs>
          <w:tab w:val="center" w:pos="4819"/>
        </w:tabs>
        <w:rPr>
          <w:rFonts w:ascii="Calibri" w:hAnsi="Calibri" w:cs="Calibri"/>
        </w:rPr>
      </w:pPr>
    </w:p>
    <w:p w14:paraId="049CA15B" w14:textId="15FF5053" w:rsidR="000E1F0D" w:rsidRDefault="000E1F0D" w:rsidP="000E1F0D">
      <w:pPr>
        <w:tabs>
          <w:tab w:val="center" w:pos="4819"/>
        </w:tabs>
        <w:rPr>
          <w:rFonts w:ascii="Calibri" w:hAnsi="Calibri" w:cs="Calibri"/>
        </w:rPr>
      </w:pPr>
    </w:p>
    <w:p w14:paraId="3F5C08C6" w14:textId="47B5D7E4" w:rsidR="000E1F0D" w:rsidRDefault="000E1F0D" w:rsidP="000E1F0D">
      <w:pPr>
        <w:tabs>
          <w:tab w:val="center" w:pos="4819"/>
        </w:tabs>
        <w:rPr>
          <w:rFonts w:ascii="Calibri" w:hAnsi="Calibri" w:cs="Calibri"/>
        </w:rPr>
      </w:pPr>
    </w:p>
    <w:p w14:paraId="746ABA61" w14:textId="64C4EB49" w:rsidR="000E1F0D" w:rsidRDefault="000E1F0D" w:rsidP="000E1F0D">
      <w:pPr>
        <w:tabs>
          <w:tab w:val="center" w:pos="4819"/>
        </w:tabs>
        <w:rPr>
          <w:rFonts w:ascii="Calibri" w:hAnsi="Calibri" w:cs="Calibri"/>
        </w:rPr>
      </w:pPr>
    </w:p>
    <w:p w14:paraId="029E3ADF" w14:textId="14FB89DD" w:rsidR="000E1F0D" w:rsidRDefault="000E1F0D" w:rsidP="000E1F0D">
      <w:pPr>
        <w:tabs>
          <w:tab w:val="center" w:pos="4819"/>
        </w:tabs>
        <w:rPr>
          <w:rFonts w:ascii="Calibri" w:hAnsi="Calibri" w:cs="Calibri"/>
        </w:rPr>
      </w:pPr>
    </w:p>
    <w:p w14:paraId="75683F5A" w14:textId="77777777" w:rsidR="000E1F0D" w:rsidRDefault="000E1F0D" w:rsidP="000E1F0D">
      <w:pPr>
        <w:tabs>
          <w:tab w:val="center" w:pos="4819"/>
        </w:tabs>
        <w:rPr>
          <w:rFonts w:ascii="Calibri" w:hAnsi="Calibri" w:cs="Calibri"/>
        </w:rPr>
      </w:pPr>
    </w:p>
    <w:p w14:paraId="08E2ECAC" w14:textId="6D50E83D" w:rsidR="000E1F0D" w:rsidRDefault="000E1F0D" w:rsidP="000E1F0D">
      <w:pPr>
        <w:tabs>
          <w:tab w:val="center" w:pos="4819"/>
        </w:tabs>
        <w:rPr>
          <w:rFonts w:ascii="Calibri" w:hAnsi="Calibri" w:cs="Calibri"/>
        </w:rPr>
      </w:pPr>
    </w:p>
    <w:p w14:paraId="452708ED" w14:textId="0BADD8A3" w:rsidR="000E1F0D" w:rsidRDefault="000E1F0D" w:rsidP="000E1F0D">
      <w:pPr>
        <w:tabs>
          <w:tab w:val="center" w:pos="4819"/>
        </w:tabs>
        <w:rPr>
          <w:rFonts w:ascii="Calibri" w:hAnsi="Calibri" w:cs="Calibri"/>
        </w:rPr>
      </w:pPr>
    </w:p>
    <w:p w14:paraId="3E93B48F" w14:textId="77777777" w:rsidR="000E1F0D" w:rsidRDefault="000E1F0D" w:rsidP="000E1F0D">
      <w:pPr>
        <w:tabs>
          <w:tab w:val="center" w:pos="4819"/>
        </w:tabs>
        <w:rPr>
          <w:rFonts w:ascii="Calibri" w:hAnsi="Calibri" w:cs="Calibri"/>
        </w:rPr>
      </w:pPr>
    </w:p>
    <w:p w14:paraId="04A0F19B" w14:textId="0F2986E2" w:rsidR="000E1F0D" w:rsidRDefault="000E1F0D" w:rsidP="000E1F0D">
      <w:pPr>
        <w:tabs>
          <w:tab w:val="center" w:pos="4819"/>
        </w:tabs>
        <w:rPr>
          <w:rFonts w:ascii="Calibri" w:hAnsi="Calibri" w:cs="Calibri"/>
        </w:rPr>
      </w:pPr>
    </w:p>
    <w:p w14:paraId="0EEFAB5C" w14:textId="211CB5E8" w:rsidR="000E1F0D" w:rsidRDefault="000E1F0D" w:rsidP="000E1F0D">
      <w:pPr>
        <w:tabs>
          <w:tab w:val="center" w:pos="4819"/>
        </w:tabs>
        <w:rPr>
          <w:rFonts w:ascii="Calibri" w:hAnsi="Calibri" w:cs="Calibri"/>
        </w:rPr>
      </w:pPr>
    </w:p>
    <w:p w14:paraId="23B3ABF1" w14:textId="0779E3FA" w:rsidR="000E1F0D" w:rsidRDefault="000E1F0D" w:rsidP="000E1F0D">
      <w:pPr>
        <w:tabs>
          <w:tab w:val="center" w:pos="4819"/>
        </w:tabs>
        <w:rPr>
          <w:rFonts w:ascii="Calibri" w:hAnsi="Calibri" w:cs="Calibri"/>
        </w:rPr>
      </w:pPr>
    </w:p>
    <w:p w14:paraId="31556825" w14:textId="77777777" w:rsidR="000E1F0D" w:rsidRDefault="000E1F0D" w:rsidP="000E1F0D">
      <w:pPr>
        <w:tabs>
          <w:tab w:val="center" w:pos="4819"/>
        </w:tabs>
        <w:rPr>
          <w:rFonts w:ascii="Calibri" w:hAnsi="Calibri" w:cs="Calibri"/>
        </w:rPr>
      </w:pPr>
    </w:p>
    <w:p w14:paraId="0A4AFAFC" w14:textId="77777777" w:rsidR="003F103A" w:rsidRDefault="003F103A" w:rsidP="000E1F0D">
      <w:pPr>
        <w:tabs>
          <w:tab w:val="center" w:pos="4819"/>
        </w:tabs>
        <w:rPr>
          <w:rFonts w:ascii="Calibri" w:hAnsi="Calibri" w:cs="Calibri"/>
        </w:rPr>
      </w:pPr>
    </w:p>
    <w:p w14:paraId="6DA2F230" w14:textId="77777777" w:rsidR="003F103A" w:rsidRDefault="003F103A" w:rsidP="000E1F0D">
      <w:pPr>
        <w:tabs>
          <w:tab w:val="center" w:pos="4819"/>
        </w:tabs>
        <w:rPr>
          <w:rFonts w:ascii="Calibri" w:hAnsi="Calibri" w:cs="Calibri"/>
        </w:rPr>
      </w:pPr>
    </w:p>
    <w:p w14:paraId="41CAD079" w14:textId="77777777" w:rsidR="003F103A" w:rsidRDefault="003F103A" w:rsidP="000E1F0D">
      <w:pPr>
        <w:tabs>
          <w:tab w:val="center" w:pos="4819"/>
        </w:tabs>
        <w:rPr>
          <w:rFonts w:ascii="Calibri" w:hAnsi="Calibri" w:cs="Calibri"/>
        </w:rPr>
        <w:sectPr w:rsidR="003F103A" w:rsidSect="000E1F0D">
          <w:pgSz w:w="11906" w:h="16838" w:code="9"/>
          <w:pgMar w:top="1440" w:right="1134" w:bottom="1440" w:left="1134" w:header="720" w:footer="720" w:gutter="0"/>
          <w:cols w:space="720"/>
          <w:docGrid w:linePitch="600" w:charSpace="32768"/>
        </w:sectPr>
      </w:pPr>
    </w:p>
    <w:p w14:paraId="547C8627" w14:textId="77777777" w:rsidR="003F103A" w:rsidRDefault="003F103A" w:rsidP="000E1F0D">
      <w:pPr>
        <w:tabs>
          <w:tab w:val="center" w:pos="4819"/>
        </w:tabs>
        <w:rPr>
          <w:rFonts w:ascii="Calibri" w:hAnsi="Calibri" w:cs="Calibri"/>
        </w:rPr>
      </w:pPr>
    </w:p>
    <w:p w14:paraId="1FC233D4" w14:textId="77777777" w:rsidR="003F103A" w:rsidRDefault="003F103A" w:rsidP="003F103A">
      <w:pPr>
        <w:rPr>
          <w:rFonts w:ascii="Calibri" w:hAnsi="Calibri" w:cs="Calibri"/>
        </w:rPr>
      </w:pPr>
    </w:p>
    <w:p w14:paraId="53414A43" w14:textId="0647AFBC" w:rsidR="003F103A" w:rsidRPr="00747A18" w:rsidRDefault="003F103A" w:rsidP="003F103A">
      <w:pPr>
        <w:spacing w:line="360" w:lineRule="auto"/>
        <w:jc w:val="center"/>
        <w:outlineLvl w:val="1"/>
        <w:rPr>
          <w:rFonts w:ascii="Calibri" w:hAnsi="Calibri" w:cs="Calibri"/>
          <w:b/>
        </w:rPr>
      </w:pPr>
      <w:bookmarkStart w:id="198" w:name="_Toc186290171"/>
      <w:bookmarkStart w:id="199" w:name="_Toc186476337"/>
      <w:bookmarkStart w:id="200" w:name="_Toc186813351"/>
      <w:bookmarkStart w:id="201" w:name="_Toc187165755"/>
      <w:r w:rsidRPr="00747A18">
        <w:rPr>
          <w:rFonts w:ascii="Calibri" w:hAnsi="Calibri" w:cs="Calibri"/>
          <w:b/>
        </w:rPr>
        <w:t>Interfaz Oferta</w:t>
      </w:r>
      <w:bookmarkEnd w:id="198"/>
      <w:bookmarkEnd w:id="199"/>
      <w:bookmarkEnd w:id="200"/>
      <w:bookmarkEnd w:id="201"/>
    </w:p>
    <w:p w14:paraId="710A2D00" w14:textId="6AF1E58C" w:rsidR="003F103A" w:rsidRDefault="00A26720" w:rsidP="003F103A">
      <w:pPr>
        <w:tabs>
          <w:tab w:val="left" w:pos="6492"/>
        </w:tabs>
        <w:rPr>
          <w:rFonts w:ascii="Calibri" w:hAnsi="Calibri" w:cs="Calibri"/>
        </w:rPr>
      </w:pPr>
      <w:r>
        <w:rPr>
          <w:noProof/>
        </w:rPr>
        <w:drawing>
          <wp:anchor distT="0" distB="0" distL="114300" distR="114300" simplePos="0" relativeHeight="251686912" behindDoc="0" locked="0" layoutInCell="1" allowOverlap="1" wp14:anchorId="70BE033B" wp14:editId="7D841229">
            <wp:simplePos x="0" y="0"/>
            <wp:positionH relativeFrom="margin">
              <wp:posOffset>525780</wp:posOffset>
            </wp:positionH>
            <wp:positionV relativeFrom="margin">
              <wp:posOffset>939800</wp:posOffset>
            </wp:positionV>
            <wp:extent cx="8138160" cy="3829685"/>
            <wp:effectExtent l="0" t="0" r="0" b="0"/>
            <wp:wrapSquare wrapText="bothSides"/>
            <wp:docPr id="3410111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119" name="Imagen 3" descr="Interfaz de usuario gráfica&#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82" r="4399"/>
                    <a:stretch/>
                  </pic:blipFill>
                  <pic:spPr bwMode="auto">
                    <a:xfrm>
                      <a:off x="0" y="0"/>
                      <a:ext cx="8138160" cy="382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6A87E3" w14:textId="77777777" w:rsidR="003F103A" w:rsidRDefault="003F103A" w:rsidP="003F103A">
      <w:pPr>
        <w:tabs>
          <w:tab w:val="left" w:pos="6492"/>
        </w:tabs>
        <w:rPr>
          <w:rFonts w:ascii="Calibri" w:hAnsi="Calibri" w:cs="Calibri"/>
        </w:rPr>
      </w:pPr>
      <w:r>
        <w:rPr>
          <w:rFonts w:ascii="Calibri" w:hAnsi="Calibri" w:cs="Calibri"/>
        </w:rPr>
        <w:tab/>
      </w:r>
    </w:p>
    <w:p w14:paraId="6DC78D20" w14:textId="77777777" w:rsidR="00A26720" w:rsidRDefault="00A26720" w:rsidP="003F103A">
      <w:pPr>
        <w:tabs>
          <w:tab w:val="left" w:pos="6492"/>
        </w:tabs>
        <w:rPr>
          <w:rFonts w:ascii="Calibri" w:hAnsi="Calibri" w:cs="Calibri"/>
        </w:rPr>
      </w:pPr>
    </w:p>
    <w:p w14:paraId="4BC8938E" w14:textId="77777777" w:rsidR="00A26720" w:rsidRDefault="00A26720" w:rsidP="003F103A">
      <w:pPr>
        <w:tabs>
          <w:tab w:val="left" w:pos="6492"/>
        </w:tabs>
        <w:rPr>
          <w:rFonts w:ascii="Calibri" w:hAnsi="Calibri" w:cs="Calibri"/>
        </w:rPr>
      </w:pPr>
    </w:p>
    <w:p w14:paraId="4C260FD8" w14:textId="77777777" w:rsidR="00A26720" w:rsidRDefault="00A26720" w:rsidP="003F103A">
      <w:pPr>
        <w:tabs>
          <w:tab w:val="left" w:pos="6492"/>
        </w:tabs>
        <w:rPr>
          <w:rFonts w:ascii="Calibri" w:hAnsi="Calibri" w:cs="Calibri"/>
        </w:rPr>
      </w:pPr>
    </w:p>
    <w:p w14:paraId="44212F00" w14:textId="77777777" w:rsidR="00A26720" w:rsidRDefault="00A26720" w:rsidP="003F103A">
      <w:pPr>
        <w:tabs>
          <w:tab w:val="left" w:pos="6492"/>
        </w:tabs>
        <w:rPr>
          <w:rFonts w:ascii="Calibri" w:hAnsi="Calibri" w:cs="Calibri"/>
        </w:rPr>
      </w:pPr>
    </w:p>
    <w:p w14:paraId="26BBBA51" w14:textId="77777777" w:rsidR="00A26720" w:rsidRDefault="00A26720" w:rsidP="003F103A">
      <w:pPr>
        <w:tabs>
          <w:tab w:val="left" w:pos="6492"/>
        </w:tabs>
        <w:rPr>
          <w:rFonts w:ascii="Calibri" w:hAnsi="Calibri" w:cs="Calibri"/>
        </w:rPr>
        <w:sectPr w:rsidR="00A26720" w:rsidSect="003F103A">
          <w:pgSz w:w="16838" w:h="11906" w:orient="landscape" w:code="9"/>
          <w:pgMar w:top="1134" w:right="1440" w:bottom="1134" w:left="1440" w:header="720" w:footer="720" w:gutter="0"/>
          <w:cols w:space="720"/>
          <w:docGrid w:linePitch="600" w:charSpace="32768"/>
        </w:sectPr>
      </w:pPr>
    </w:p>
    <w:p w14:paraId="4DF8A0C1" w14:textId="77777777" w:rsidR="00A26720" w:rsidRPr="00B34862" w:rsidRDefault="00A26720" w:rsidP="00A26720">
      <w:pPr>
        <w:pStyle w:val="Ttulo3"/>
        <w:rPr>
          <w:rFonts w:ascii="Calibri" w:hAnsi="Calibri" w:cs="Calibri"/>
          <w:b w:val="0"/>
          <w:bCs w:val="0"/>
          <w:color w:val="000000" w:themeColor="text1"/>
          <w:sz w:val="24"/>
          <w:szCs w:val="24"/>
        </w:rPr>
      </w:pPr>
      <w:bookmarkStart w:id="202" w:name="_Toc187165756"/>
      <w:r>
        <w:rPr>
          <w:rFonts w:ascii="Calibri" w:hAnsi="Calibri" w:cs="Calibri"/>
          <w:color w:val="000000" w:themeColor="text1"/>
          <w:sz w:val="24"/>
          <w:szCs w:val="24"/>
        </w:rPr>
        <w:lastRenderedPageBreak/>
        <w:t>Descripción breve</w:t>
      </w:r>
      <w:bookmarkEnd w:id="202"/>
    </w:p>
    <w:p w14:paraId="563BE188" w14:textId="0C94DA65" w:rsidR="00A26720" w:rsidRDefault="00A26720" w:rsidP="00A26720">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 </w:t>
      </w:r>
      <w:r>
        <w:rPr>
          <w:rFonts w:ascii="Calibri" w:hAnsi="Calibri" w:cs="Calibri"/>
        </w:rPr>
        <w:t>las ofertas</w:t>
      </w:r>
      <w:r w:rsidRPr="00C51BDB">
        <w:rPr>
          <w:rFonts w:ascii="Calibri" w:hAnsi="Calibri" w:cs="Calibri"/>
        </w:rPr>
        <w:t xml:space="preserve"> en la aplicación.</w:t>
      </w:r>
    </w:p>
    <w:p w14:paraId="5247FAF1" w14:textId="77777777" w:rsidR="00A26720" w:rsidRDefault="00A26720" w:rsidP="00A26720">
      <w:pPr>
        <w:rPr>
          <w:rFonts w:ascii="Calibri" w:hAnsi="Calibri" w:cs="Calibri"/>
        </w:rPr>
      </w:pPr>
    </w:p>
    <w:p w14:paraId="2E72D5E7" w14:textId="77777777" w:rsidR="00A26720" w:rsidRPr="00B81B79" w:rsidRDefault="00A26720" w:rsidP="00A26720">
      <w:pPr>
        <w:rPr>
          <w:rFonts w:ascii="Calibri" w:hAnsi="Calibri" w:cs="Calibri"/>
          <w:b/>
          <w:bCs/>
        </w:rPr>
      </w:pPr>
      <w:r w:rsidRPr="00B34862">
        <w:rPr>
          <w:rFonts w:ascii="Calibri" w:hAnsi="Calibri" w:cs="Calibri"/>
          <w:b/>
          <w:bCs/>
        </w:rPr>
        <w:t>Funcionalidades principales</w:t>
      </w:r>
    </w:p>
    <w:p w14:paraId="0684DD68" w14:textId="77777777"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Inicialización:</w:t>
      </w:r>
    </w:p>
    <w:p w14:paraId="322E9422" w14:textId="484572A6" w:rsidR="00A26720" w:rsidRP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Configura los estados de l</w:t>
      </w:r>
      <w:r>
        <w:rPr>
          <w:rFonts w:ascii="Calibri" w:hAnsi="Calibri" w:cs="Calibri"/>
        </w:rPr>
        <w:t>as ofertas</w:t>
      </w:r>
      <w:r w:rsidRPr="00A26720">
        <w:rPr>
          <w:rFonts w:ascii="Calibri" w:hAnsi="Calibri" w:cs="Calibri"/>
        </w:rPr>
        <w:t xml:space="preserve"> ("Activo", "No Activo").</w:t>
      </w:r>
    </w:p>
    <w:p w14:paraId="3FF59C6A" w14:textId="41820188" w:rsidR="00A26720" w:rsidRP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 xml:space="preserve">Muestra </w:t>
      </w:r>
      <w:r>
        <w:rPr>
          <w:rFonts w:ascii="Calibri" w:hAnsi="Calibri" w:cs="Calibri"/>
        </w:rPr>
        <w:t>las ofertas</w:t>
      </w:r>
      <w:r w:rsidRPr="00A26720">
        <w:rPr>
          <w:rFonts w:ascii="Calibri" w:hAnsi="Calibri" w:cs="Calibri"/>
        </w:rPr>
        <w:t xml:space="preserve"> existentes en la tabla.</w:t>
      </w:r>
    </w:p>
    <w:p w14:paraId="2A337BF6" w14:textId="72866355" w:rsidR="00A26720" w:rsidRDefault="00A26720" w:rsidP="00A26720">
      <w:pPr>
        <w:pStyle w:val="Prrafodelista"/>
        <w:numPr>
          <w:ilvl w:val="1"/>
          <w:numId w:val="514"/>
        </w:numPr>
        <w:spacing w:after="160" w:line="259" w:lineRule="auto"/>
        <w:jc w:val="both"/>
        <w:rPr>
          <w:rFonts w:ascii="Calibri" w:hAnsi="Calibri" w:cs="Calibri"/>
        </w:rPr>
      </w:pPr>
      <w:r w:rsidRPr="00A26720">
        <w:rPr>
          <w:rFonts w:ascii="Calibri" w:hAnsi="Calibri" w:cs="Calibri"/>
        </w:rPr>
        <w:t>Genera automáticamente un código único para nuevos registros.</w:t>
      </w:r>
    </w:p>
    <w:p w14:paraId="45267A8C" w14:textId="77777777" w:rsidR="00A26720" w:rsidRPr="00A26720" w:rsidRDefault="00A26720" w:rsidP="00A26720">
      <w:pPr>
        <w:pStyle w:val="Prrafodelista"/>
        <w:spacing w:after="160" w:line="259" w:lineRule="auto"/>
        <w:ind w:left="2148"/>
        <w:jc w:val="both"/>
        <w:rPr>
          <w:rFonts w:ascii="Calibri" w:hAnsi="Calibri" w:cs="Calibri"/>
        </w:rPr>
      </w:pPr>
    </w:p>
    <w:p w14:paraId="14274CCF" w14:textId="17A46F8C"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Agregar </w:t>
      </w:r>
      <w:r>
        <w:rPr>
          <w:rFonts w:ascii="Calibri" w:hAnsi="Calibri" w:cs="Calibri"/>
          <w:b/>
          <w:bCs/>
        </w:rPr>
        <w:t>Oferta</w:t>
      </w:r>
      <w:r w:rsidRPr="00A26720">
        <w:rPr>
          <w:rFonts w:ascii="Calibri" w:hAnsi="Calibri" w:cs="Calibri"/>
          <w:b/>
          <w:bCs/>
        </w:rPr>
        <w:t>:</w:t>
      </w:r>
    </w:p>
    <w:p w14:paraId="0285B48E" w14:textId="1A581472" w:rsidR="00A26720" w:rsidRDefault="00A26720" w:rsidP="00A26720">
      <w:pPr>
        <w:pStyle w:val="Prrafodelista"/>
        <w:numPr>
          <w:ilvl w:val="2"/>
          <w:numId w:val="515"/>
        </w:numPr>
        <w:spacing w:after="160" w:line="259" w:lineRule="auto"/>
        <w:jc w:val="both"/>
        <w:rPr>
          <w:rFonts w:ascii="Calibri" w:hAnsi="Calibri" w:cs="Calibri"/>
        </w:rPr>
      </w:pPr>
      <w:r w:rsidRPr="003C69CB">
        <w:rPr>
          <w:rFonts w:ascii="Calibri" w:hAnsi="Calibri" w:cs="Calibri"/>
        </w:rPr>
        <w:t>Permite registrar un</w:t>
      </w:r>
      <w:r>
        <w:rPr>
          <w:rFonts w:ascii="Calibri" w:hAnsi="Calibri" w:cs="Calibri"/>
        </w:rPr>
        <w:t>a</w:t>
      </w:r>
      <w:r w:rsidRPr="003C69CB">
        <w:rPr>
          <w:rFonts w:ascii="Calibri" w:hAnsi="Calibri" w:cs="Calibri"/>
        </w:rPr>
        <w:t xml:space="preserve"> nuev</w:t>
      </w:r>
      <w:r>
        <w:rPr>
          <w:rFonts w:ascii="Calibri" w:hAnsi="Calibri" w:cs="Calibri"/>
        </w:rPr>
        <w:t>a oferta</w:t>
      </w:r>
      <w:r w:rsidRPr="003C69CB">
        <w:rPr>
          <w:rFonts w:ascii="Calibri" w:hAnsi="Calibri" w:cs="Calibri"/>
        </w:rPr>
        <w:t xml:space="preserve"> ingresando sus datos básicos, como nombre</w:t>
      </w:r>
      <w:r>
        <w:rPr>
          <w:rFonts w:ascii="Calibri" w:hAnsi="Calibri" w:cs="Calibri"/>
        </w:rPr>
        <w:t>, producto, descripción, fecha inicio, fecha final y descuento</w:t>
      </w:r>
      <w:r w:rsidRPr="003C69CB">
        <w:rPr>
          <w:rFonts w:ascii="Calibri" w:hAnsi="Calibri" w:cs="Calibri"/>
        </w:rPr>
        <w:t>.</w:t>
      </w:r>
    </w:p>
    <w:p w14:paraId="28198DF4" w14:textId="77777777" w:rsidR="00A26720" w:rsidRPr="00A26720" w:rsidRDefault="00A26720" w:rsidP="00A26720">
      <w:pPr>
        <w:pStyle w:val="Prrafodelista"/>
        <w:spacing w:after="160" w:line="259" w:lineRule="auto"/>
        <w:ind w:left="2148"/>
        <w:jc w:val="both"/>
        <w:rPr>
          <w:rFonts w:ascii="Calibri" w:hAnsi="Calibri" w:cs="Calibri"/>
        </w:rPr>
      </w:pPr>
    </w:p>
    <w:p w14:paraId="5E6C6DE5" w14:textId="49F58F34"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Modificar </w:t>
      </w:r>
      <w:r>
        <w:rPr>
          <w:rFonts w:ascii="Calibri" w:hAnsi="Calibri" w:cs="Calibri"/>
          <w:b/>
          <w:bCs/>
        </w:rPr>
        <w:t>Ofertas</w:t>
      </w:r>
      <w:r w:rsidRPr="00A26720">
        <w:rPr>
          <w:rFonts w:ascii="Calibri" w:hAnsi="Calibri" w:cs="Calibri"/>
          <w:b/>
          <w:bCs/>
        </w:rPr>
        <w:t>:</w:t>
      </w:r>
    </w:p>
    <w:p w14:paraId="027FFDCB" w14:textId="0F9772BE" w:rsidR="00A26720" w:rsidRDefault="00A26720" w:rsidP="00A26720">
      <w:pPr>
        <w:pStyle w:val="Prrafodelista"/>
        <w:numPr>
          <w:ilvl w:val="2"/>
          <w:numId w:val="516"/>
        </w:numPr>
        <w:spacing w:after="160" w:line="259" w:lineRule="auto"/>
        <w:jc w:val="both"/>
        <w:rPr>
          <w:rFonts w:ascii="Calibri" w:hAnsi="Calibri" w:cs="Calibri"/>
        </w:rPr>
      </w:pPr>
      <w:r w:rsidRPr="003C69CB">
        <w:rPr>
          <w:rFonts w:ascii="Calibri" w:hAnsi="Calibri" w:cs="Calibri"/>
        </w:rPr>
        <w:t>Actualiza los datos de un</w:t>
      </w:r>
      <w:r>
        <w:rPr>
          <w:rFonts w:ascii="Calibri" w:hAnsi="Calibri" w:cs="Calibri"/>
        </w:rPr>
        <w:t>a oferta</w:t>
      </w:r>
      <w:r w:rsidRPr="003C69CB">
        <w:rPr>
          <w:rFonts w:ascii="Calibri" w:hAnsi="Calibri" w:cs="Calibri"/>
        </w:rPr>
        <w:t xml:space="preserve"> seleccionad</w:t>
      </w:r>
      <w:r>
        <w:rPr>
          <w:rFonts w:ascii="Calibri" w:hAnsi="Calibri" w:cs="Calibri"/>
        </w:rPr>
        <w:t>a</w:t>
      </w:r>
      <w:r w:rsidRPr="003C69CB">
        <w:rPr>
          <w:rFonts w:ascii="Calibri" w:hAnsi="Calibri" w:cs="Calibri"/>
        </w:rPr>
        <w:t xml:space="preserve"> en la tabla.</w:t>
      </w:r>
    </w:p>
    <w:p w14:paraId="779A2412" w14:textId="77777777" w:rsidR="00A26720" w:rsidRPr="00A26720" w:rsidRDefault="00A26720" w:rsidP="00A26720">
      <w:pPr>
        <w:pStyle w:val="Prrafodelista"/>
        <w:spacing w:after="160" w:line="259" w:lineRule="auto"/>
        <w:ind w:left="2148"/>
        <w:jc w:val="both"/>
        <w:rPr>
          <w:rFonts w:ascii="Calibri" w:hAnsi="Calibri" w:cs="Calibri"/>
        </w:rPr>
      </w:pPr>
    </w:p>
    <w:p w14:paraId="0338175D" w14:textId="6F1B496E"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 xml:space="preserve">Eliminar </w:t>
      </w:r>
      <w:r>
        <w:rPr>
          <w:rFonts w:ascii="Calibri" w:hAnsi="Calibri" w:cs="Calibri"/>
          <w:b/>
          <w:bCs/>
        </w:rPr>
        <w:t>Ofertas</w:t>
      </w:r>
      <w:r w:rsidRPr="00A26720">
        <w:rPr>
          <w:rFonts w:ascii="Calibri" w:hAnsi="Calibri" w:cs="Calibri"/>
          <w:b/>
          <w:bCs/>
        </w:rPr>
        <w:t>:</w:t>
      </w:r>
    </w:p>
    <w:p w14:paraId="7FB4C9B1" w14:textId="4F4A26F8" w:rsidR="00A26720" w:rsidRDefault="00A26720" w:rsidP="00A26720">
      <w:pPr>
        <w:pStyle w:val="Prrafodelista"/>
        <w:numPr>
          <w:ilvl w:val="2"/>
          <w:numId w:val="517"/>
        </w:numPr>
        <w:spacing w:after="160" w:line="259" w:lineRule="auto"/>
        <w:jc w:val="both"/>
        <w:rPr>
          <w:rFonts w:ascii="Calibri" w:hAnsi="Calibri" w:cs="Calibri"/>
        </w:rPr>
      </w:pPr>
      <w:r w:rsidRPr="003C69CB">
        <w:rPr>
          <w:rFonts w:ascii="Calibri" w:hAnsi="Calibri" w:cs="Calibri"/>
        </w:rPr>
        <w:t>Elimina un</w:t>
      </w:r>
      <w:r>
        <w:rPr>
          <w:rFonts w:ascii="Calibri" w:hAnsi="Calibri" w:cs="Calibri"/>
        </w:rPr>
        <w:t xml:space="preserve">a oferta </w:t>
      </w:r>
      <w:r w:rsidRPr="003C69CB">
        <w:rPr>
          <w:rFonts w:ascii="Calibri" w:hAnsi="Calibri" w:cs="Calibri"/>
        </w:rPr>
        <w:t>seleccionad</w:t>
      </w:r>
      <w:r>
        <w:rPr>
          <w:rFonts w:ascii="Calibri" w:hAnsi="Calibri" w:cs="Calibri"/>
        </w:rPr>
        <w:t>a</w:t>
      </w:r>
      <w:r w:rsidRPr="003C69CB">
        <w:rPr>
          <w:rFonts w:ascii="Calibri" w:hAnsi="Calibri" w:cs="Calibri"/>
        </w:rPr>
        <w:t xml:space="preserve"> de la tabla y de la base de datos tras confirmación.</w:t>
      </w:r>
    </w:p>
    <w:p w14:paraId="5A2EBBA2" w14:textId="77777777" w:rsidR="00A26720" w:rsidRPr="00A26720" w:rsidRDefault="00A26720" w:rsidP="00A26720">
      <w:pPr>
        <w:pStyle w:val="Prrafodelista"/>
        <w:spacing w:after="160" w:line="259" w:lineRule="auto"/>
        <w:ind w:left="2148"/>
        <w:jc w:val="both"/>
        <w:rPr>
          <w:rFonts w:ascii="Calibri" w:hAnsi="Calibri" w:cs="Calibri"/>
        </w:rPr>
      </w:pPr>
    </w:p>
    <w:p w14:paraId="55AA9791"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Búsqueda y filtrado:</w:t>
      </w:r>
    </w:p>
    <w:p w14:paraId="0C8570B8" w14:textId="11E2D773" w:rsidR="00A26720" w:rsidRPr="0018290D" w:rsidRDefault="00A26720" w:rsidP="00A26720">
      <w:pPr>
        <w:pStyle w:val="Prrafodelista"/>
        <w:numPr>
          <w:ilvl w:val="2"/>
          <w:numId w:val="517"/>
        </w:numPr>
      </w:pPr>
      <w:r w:rsidRPr="0018290D">
        <w:t xml:space="preserve">Ofrece opciones para buscar </w:t>
      </w:r>
      <w:r>
        <w:t>ofertas</w:t>
      </w:r>
      <w:r w:rsidRPr="0018290D">
        <w:t xml:space="preserve"> por diferentes criterios.</w:t>
      </w:r>
    </w:p>
    <w:p w14:paraId="7641EA8E" w14:textId="77777777" w:rsidR="00A26720" w:rsidRDefault="00A26720" w:rsidP="00A26720">
      <w:pPr>
        <w:pStyle w:val="Prrafodelista"/>
        <w:numPr>
          <w:ilvl w:val="2"/>
          <w:numId w:val="517"/>
        </w:numPr>
      </w:pPr>
      <w:r w:rsidRPr="0018290D">
        <w:t>Filtra la tabla mostrando solo los resultados relevantes.</w:t>
      </w:r>
    </w:p>
    <w:p w14:paraId="59D02DC4" w14:textId="77777777" w:rsidR="00A26720" w:rsidRPr="00991D64" w:rsidRDefault="00A26720" w:rsidP="00A26720">
      <w:pPr>
        <w:pStyle w:val="Prrafodelista"/>
        <w:ind w:left="1428"/>
      </w:pPr>
    </w:p>
    <w:p w14:paraId="22788C80" w14:textId="77777777" w:rsidR="00A26720" w:rsidRPr="00A26720" w:rsidRDefault="00A26720" w:rsidP="00A26720">
      <w:pPr>
        <w:pStyle w:val="Prrafodelista"/>
        <w:numPr>
          <w:ilvl w:val="0"/>
          <w:numId w:val="510"/>
        </w:numPr>
        <w:spacing w:after="160" w:line="259" w:lineRule="auto"/>
        <w:jc w:val="both"/>
        <w:rPr>
          <w:rFonts w:ascii="Calibri" w:hAnsi="Calibri" w:cs="Calibri"/>
        </w:rPr>
      </w:pPr>
      <w:r w:rsidRPr="00A26720">
        <w:rPr>
          <w:rFonts w:ascii="Calibri" w:hAnsi="Calibri" w:cs="Calibri"/>
          <w:b/>
          <w:bCs/>
        </w:rPr>
        <w:t>Exportar a Excel:</w:t>
      </w:r>
    </w:p>
    <w:p w14:paraId="05B2CB3E" w14:textId="77777777" w:rsidR="00A26720" w:rsidRPr="00A26720" w:rsidRDefault="00A26720" w:rsidP="00A26720">
      <w:pPr>
        <w:pStyle w:val="Prrafodelista"/>
        <w:numPr>
          <w:ilvl w:val="2"/>
          <w:numId w:val="519"/>
        </w:numPr>
        <w:spacing w:after="160" w:line="259" w:lineRule="auto"/>
        <w:jc w:val="both"/>
        <w:rPr>
          <w:rFonts w:ascii="Calibri" w:hAnsi="Calibri" w:cs="Calibri"/>
        </w:rPr>
      </w:pPr>
      <w:r w:rsidRPr="00A26720">
        <w:rPr>
          <w:rFonts w:ascii="Calibri" w:hAnsi="Calibri" w:cs="Calibri"/>
        </w:rPr>
        <w:t>Genera un archivo Excel con los datos visibles de la tabla de transportistas.</w:t>
      </w:r>
    </w:p>
    <w:p w14:paraId="372BBA9A" w14:textId="77777777" w:rsidR="00A26720" w:rsidRPr="00991D64" w:rsidRDefault="00A26720" w:rsidP="00A26720">
      <w:pPr>
        <w:pStyle w:val="Prrafodelista"/>
        <w:spacing w:after="160" w:line="259" w:lineRule="auto"/>
        <w:ind w:left="1440"/>
        <w:jc w:val="both"/>
        <w:rPr>
          <w:rFonts w:ascii="Calibri" w:hAnsi="Calibri" w:cs="Calibri"/>
        </w:rPr>
      </w:pPr>
    </w:p>
    <w:p w14:paraId="23A27ED0"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Visualización:</w:t>
      </w:r>
    </w:p>
    <w:p w14:paraId="2BE7B560" w14:textId="144C1840" w:rsidR="00A26720" w:rsidRPr="0018290D" w:rsidRDefault="00A26720" w:rsidP="00A26720">
      <w:pPr>
        <w:pStyle w:val="Prrafodelista"/>
        <w:numPr>
          <w:ilvl w:val="2"/>
          <w:numId w:val="520"/>
        </w:numPr>
        <w:tabs>
          <w:tab w:val="left" w:pos="2388"/>
        </w:tabs>
        <w:spacing w:after="160" w:line="259" w:lineRule="auto"/>
        <w:jc w:val="both"/>
        <w:rPr>
          <w:rFonts w:ascii="Calibri" w:hAnsi="Calibri" w:cs="Calibri"/>
        </w:rPr>
      </w:pPr>
      <w:r w:rsidRPr="0018290D">
        <w:rPr>
          <w:rFonts w:ascii="Calibri" w:hAnsi="Calibri" w:cs="Calibri"/>
        </w:rPr>
        <w:t>Muestra la información de l</w:t>
      </w:r>
      <w:r>
        <w:rPr>
          <w:rFonts w:ascii="Calibri" w:hAnsi="Calibri" w:cs="Calibri"/>
        </w:rPr>
        <w:t>as ofertas</w:t>
      </w:r>
      <w:r w:rsidRPr="0018290D">
        <w:rPr>
          <w:rFonts w:ascii="Calibri" w:hAnsi="Calibri" w:cs="Calibri"/>
        </w:rPr>
        <w:t xml:space="preserve"> en una tabla interactiva.</w:t>
      </w:r>
    </w:p>
    <w:p w14:paraId="7325E61C" w14:textId="7E952023" w:rsidR="00A26720" w:rsidRDefault="00A26720" w:rsidP="00A26720">
      <w:pPr>
        <w:pStyle w:val="Prrafodelista"/>
        <w:numPr>
          <w:ilvl w:val="2"/>
          <w:numId w:val="520"/>
        </w:numPr>
        <w:tabs>
          <w:tab w:val="left" w:pos="2388"/>
        </w:tabs>
        <w:spacing w:after="160" w:line="259" w:lineRule="auto"/>
        <w:jc w:val="both"/>
        <w:rPr>
          <w:rFonts w:ascii="Calibri" w:hAnsi="Calibri" w:cs="Calibri"/>
        </w:rPr>
      </w:pPr>
      <w:r w:rsidRPr="0018290D">
        <w:rPr>
          <w:rFonts w:ascii="Calibri" w:hAnsi="Calibri" w:cs="Calibri"/>
        </w:rPr>
        <w:t xml:space="preserve">Indica visualmente el estado de cada </w:t>
      </w:r>
      <w:r>
        <w:rPr>
          <w:rFonts w:ascii="Calibri" w:hAnsi="Calibri" w:cs="Calibri"/>
        </w:rPr>
        <w:t xml:space="preserve">oferta </w:t>
      </w:r>
      <w:r w:rsidRPr="0018290D">
        <w:rPr>
          <w:rFonts w:ascii="Calibri" w:hAnsi="Calibri" w:cs="Calibri"/>
        </w:rPr>
        <w:t>(activo/inactivo).</w:t>
      </w:r>
    </w:p>
    <w:p w14:paraId="0FF9AFE5" w14:textId="77777777" w:rsidR="00A26720" w:rsidRPr="0018290D" w:rsidRDefault="00A26720" w:rsidP="00A26720">
      <w:pPr>
        <w:pStyle w:val="Prrafodelista"/>
        <w:tabs>
          <w:tab w:val="left" w:pos="2388"/>
        </w:tabs>
        <w:spacing w:after="160" w:line="259" w:lineRule="auto"/>
        <w:ind w:left="1440"/>
        <w:jc w:val="both"/>
        <w:rPr>
          <w:rFonts w:ascii="Calibri" w:hAnsi="Calibri" w:cs="Calibri"/>
        </w:rPr>
      </w:pPr>
    </w:p>
    <w:p w14:paraId="78DD9112" w14:textId="77777777" w:rsidR="00A26720" w:rsidRPr="00A26720" w:rsidRDefault="00A26720" w:rsidP="00A26720">
      <w:pPr>
        <w:pStyle w:val="Prrafodelista"/>
        <w:numPr>
          <w:ilvl w:val="0"/>
          <w:numId w:val="510"/>
        </w:numPr>
        <w:tabs>
          <w:tab w:val="left" w:pos="2388"/>
        </w:tabs>
        <w:spacing w:after="160" w:line="259" w:lineRule="auto"/>
        <w:jc w:val="both"/>
        <w:rPr>
          <w:rFonts w:ascii="Calibri" w:hAnsi="Calibri" w:cs="Calibri"/>
          <w:b/>
          <w:bCs/>
        </w:rPr>
      </w:pPr>
      <w:r w:rsidRPr="00A26720">
        <w:rPr>
          <w:rFonts w:ascii="Calibri" w:hAnsi="Calibri" w:cs="Calibri"/>
          <w:b/>
          <w:bCs/>
        </w:rPr>
        <w:t>Interacción con la tabla:</w:t>
      </w:r>
    </w:p>
    <w:p w14:paraId="6713582C" w14:textId="17412717" w:rsidR="00A26720" w:rsidRPr="0018290D" w:rsidRDefault="00A26720" w:rsidP="00A26720">
      <w:pPr>
        <w:pStyle w:val="Prrafodelista"/>
        <w:numPr>
          <w:ilvl w:val="2"/>
          <w:numId w:val="521"/>
        </w:numPr>
        <w:tabs>
          <w:tab w:val="left" w:pos="2388"/>
        </w:tabs>
        <w:spacing w:after="160" w:line="259" w:lineRule="auto"/>
        <w:jc w:val="both"/>
        <w:rPr>
          <w:rFonts w:ascii="Calibri" w:hAnsi="Calibri" w:cs="Calibri"/>
        </w:rPr>
      </w:pPr>
      <w:r w:rsidRPr="0018290D">
        <w:rPr>
          <w:rFonts w:ascii="Calibri" w:hAnsi="Calibri" w:cs="Calibri"/>
        </w:rPr>
        <w:t>Permite seleccionar</w:t>
      </w:r>
      <w:r>
        <w:rPr>
          <w:rFonts w:ascii="Calibri" w:hAnsi="Calibri" w:cs="Calibri"/>
        </w:rPr>
        <w:t xml:space="preserve"> oferta</w:t>
      </w:r>
      <w:r w:rsidRPr="0018290D">
        <w:rPr>
          <w:rFonts w:ascii="Calibri" w:hAnsi="Calibri" w:cs="Calibri"/>
        </w:rPr>
        <w:t xml:space="preserve"> para </w:t>
      </w:r>
      <w:r>
        <w:rPr>
          <w:rFonts w:ascii="Calibri" w:hAnsi="Calibri" w:cs="Calibri"/>
        </w:rPr>
        <w:t>modificar</w:t>
      </w:r>
      <w:r w:rsidRPr="0018290D">
        <w:rPr>
          <w:rFonts w:ascii="Calibri" w:hAnsi="Calibri" w:cs="Calibri"/>
        </w:rPr>
        <w:t xml:space="preserve"> o eliminación.</w:t>
      </w:r>
    </w:p>
    <w:p w14:paraId="6C2A7AE8" w14:textId="785C06F6" w:rsidR="00A26720" w:rsidRPr="0018290D" w:rsidRDefault="00A26720" w:rsidP="00A26720">
      <w:pPr>
        <w:pStyle w:val="Prrafodelista"/>
        <w:numPr>
          <w:ilvl w:val="2"/>
          <w:numId w:val="521"/>
        </w:numPr>
        <w:tabs>
          <w:tab w:val="left" w:pos="2388"/>
        </w:tabs>
        <w:spacing w:after="160" w:line="259" w:lineRule="auto"/>
        <w:jc w:val="both"/>
        <w:rPr>
          <w:rFonts w:ascii="Calibri" w:hAnsi="Calibri" w:cs="Calibri"/>
        </w:rPr>
      </w:pPr>
      <w:r w:rsidRPr="0018290D">
        <w:rPr>
          <w:rFonts w:ascii="Calibri" w:hAnsi="Calibri" w:cs="Calibri"/>
        </w:rPr>
        <w:t>Visualiza los detalles de</w:t>
      </w:r>
      <w:r>
        <w:rPr>
          <w:rFonts w:ascii="Calibri" w:hAnsi="Calibri" w:cs="Calibri"/>
        </w:rPr>
        <w:t xml:space="preserve"> la oferta</w:t>
      </w:r>
      <w:r w:rsidRPr="0018290D">
        <w:rPr>
          <w:rFonts w:ascii="Calibri" w:hAnsi="Calibri" w:cs="Calibri"/>
        </w:rPr>
        <w:t xml:space="preserve"> seleccionad</w:t>
      </w:r>
      <w:r>
        <w:rPr>
          <w:rFonts w:ascii="Calibri" w:hAnsi="Calibri" w:cs="Calibri"/>
        </w:rPr>
        <w:t>a</w:t>
      </w:r>
      <w:r w:rsidRPr="0018290D">
        <w:rPr>
          <w:rFonts w:ascii="Calibri" w:hAnsi="Calibri" w:cs="Calibri"/>
        </w:rPr>
        <w:t xml:space="preserve"> en los campos de edición.</w:t>
      </w:r>
    </w:p>
    <w:p w14:paraId="4F376E50" w14:textId="77777777" w:rsidR="00A26720" w:rsidRDefault="00A26720" w:rsidP="00A26720">
      <w:pPr>
        <w:rPr>
          <w:rFonts w:ascii="Calibri" w:hAnsi="Calibri" w:cs="Calibri"/>
        </w:rPr>
      </w:pPr>
    </w:p>
    <w:p w14:paraId="56386E9F" w14:textId="77777777" w:rsidR="00A26720" w:rsidRDefault="00A26720" w:rsidP="00A26720">
      <w:pPr>
        <w:rPr>
          <w:rFonts w:ascii="Calibri" w:hAnsi="Calibri" w:cs="Calibri"/>
        </w:rPr>
      </w:pPr>
    </w:p>
    <w:p w14:paraId="00109948" w14:textId="77777777" w:rsidR="00A26720" w:rsidRDefault="00A26720" w:rsidP="00A26720">
      <w:pPr>
        <w:rPr>
          <w:rFonts w:ascii="Calibri" w:hAnsi="Calibri" w:cs="Calibri"/>
        </w:rPr>
      </w:pPr>
    </w:p>
    <w:p w14:paraId="6155E3C3" w14:textId="77777777" w:rsidR="00886D9B" w:rsidRDefault="00886D9B" w:rsidP="00A26720">
      <w:pPr>
        <w:rPr>
          <w:rFonts w:ascii="Calibri" w:hAnsi="Calibri" w:cs="Calibri"/>
        </w:rPr>
      </w:pPr>
    </w:p>
    <w:p w14:paraId="69DA8510" w14:textId="77777777" w:rsidR="00886D9B" w:rsidRDefault="00886D9B" w:rsidP="00A26720">
      <w:pPr>
        <w:rPr>
          <w:rFonts w:ascii="Calibri" w:hAnsi="Calibri" w:cs="Calibri"/>
        </w:rPr>
      </w:pPr>
    </w:p>
    <w:p w14:paraId="62428081" w14:textId="77777777" w:rsidR="00886D9B" w:rsidRDefault="00886D9B" w:rsidP="00A26720">
      <w:pPr>
        <w:rPr>
          <w:rFonts w:ascii="Calibri" w:hAnsi="Calibri" w:cs="Calibri"/>
        </w:rPr>
      </w:pPr>
    </w:p>
    <w:p w14:paraId="0098C50F" w14:textId="77777777" w:rsidR="00886D9B" w:rsidRDefault="00886D9B" w:rsidP="00A26720">
      <w:pPr>
        <w:rPr>
          <w:rFonts w:ascii="Calibri" w:hAnsi="Calibri" w:cs="Calibri"/>
        </w:rPr>
      </w:pPr>
    </w:p>
    <w:p w14:paraId="64C2A333" w14:textId="77777777" w:rsidR="00886D9B" w:rsidRDefault="00886D9B" w:rsidP="00A26720">
      <w:pPr>
        <w:rPr>
          <w:rFonts w:ascii="Calibri" w:hAnsi="Calibri" w:cs="Calibri"/>
        </w:rPr>
      </w:pPr>
    </w:p>
    <w:p w14:paraId="2021B9B8" w14:textId="77777777" w:rsidR="00886D9B" w:rsidRDefault="00886D9B" w:rsidP="00A26720">
      <w:pPr>
        <w:rPr>
          <w:rFonts w:ascii="Calibri" w:hAnsi="Calibri" w:cs="Calibri"/>
        </w:rPr>
      </w:pPr>
    </w:p>
    <w:p w14:paraId="1DF95EC0" w14:textId="77777777" w:rsidR="00886D9B" w:rsidRPr="00B81B79" w:rsidRDefault="00886D9B" w:rsidP="00886D9B">
      <w:pPr>
        <w:pStyle w:val="Ttulo3"/>
        <w:jc w:val="center"/>
        <w:rPr>
          <w:rFonts w:ascii="Calibri" w:hAnsi="Calibri" w:cs="Calibri"/>
          <w:b w:val="0"/>
          <w:bCs w:val="0"/>
          <w:color w:val="000000" w:themeColor="text1"/>
          <w:sz w:val="24"/>
          <w:szCs w:val="24"/>
        </w:rPr>
      </w:pPr>
      <w:bookmarkStart w:id="203" w:name="_Toc186476339"/>
      <w:bookmarkStart w:id="204" w:name="_Toc186813353"/>
      <w:bookmarkStart w:id="205" w:name="_Toc187165757"/>
      <w:r w:rsidRPr="00B663B4">
        <w:rPr>
          <w:rFonts w:ascii="Calibri" w:hAnsi="Calibri" w:cs="Calibri"/>
          <w:color w:val="000000" w:themeColor="text1"/>
          <w:sz w:val="24"/>
          <w:szCs w:val="24"/>
        </w:rPr>
        <w:lastRenderedPageBreak/>
        <w:t>Instrucciones para</w:t>
      </w:r>
      <w:r>
        <w:rPr>
          <w:rFonts w:ascii="Calibri" w:hAnsi="Calibri" w:cs="Calibri"/>
          <w:color w:val="000000" w:themeColor="text1"/>
          <w:sz w:val="24"/>
          <w:szCs w:val="24"/>
        </w:rPr>
        <w:t xml:space="preserve"> registrar, editar y eliminar una oferta</w:t>
      </w:r>
      <w:bookmarkEnd w:id="203"/>
      <w:bookmarkEnd w:id="204"/>
      <w:bookmarkEnd w:id="205"/>
    </w:p>
    <w:p w14:paraId="0F43EB51" w14:textId="77777777" w:rsidR="00886D9B" w:rsidRDefault="00886D9B" w:rsidP="00A26720">
      <w:pPr>
        <w:rPr>
          <w:rFonts w:ascii="Calibri" w:hAnsi="Calibri" w:cs="Calibri"/>
        </w:rPr>
      </w:pPr>
    </w:p>
    <w:p w14:paraId="3BA728F1" w14:textId="77777777" w:rsidR="00F61CBC" w:rsidRDefault="00F61CBC" w:rsidP="00F61CBC">
      <w:pPr>
        <w:tabs>
          <w:tab w:val="left" w:pos="2388"/>
        </w:tabs>
        <w:jc w:val="both"/>
        <w:rPr>
          <w:rFonts w:ascii="Calibri" w:hAnsi="Calibri" w:cs="Calibri"/>
          <w:b/>
          <w:bCs/>
        </w:rPr>
      </w:pPr>
      <w:r>
        <w:rPr>
          <w:rFonts w:ascii="Calibri" w:hAnsi="Calibri" w:cs="Calibri"/>
          <w:b/>
          <w:bCs/>
        </w:rPr>
        <w:t>R</w:t>
      </w:r>
      <w:r w:rsidRPr="0065367D">
        <w:rPr>
          <w:rFonts w:ascii="Calibri" w:hAnsi="Calibri" w:cs="Calibri"/>
          <w:b/>
          <w:bCs/>
        </w:rPr>
        <w:t>egistro correcto</w:t>
      </w:r>
    </w:p>
    <w:p w14:paraId="16DA66F7" w14:textId="77777777" w:rsidR="00F61CBC" w:rsidRPr="0065367D" w:rsidRDefault="00F61CBC" w:rsidP="00F61CBC">
      <w:pPr>
        <w:tabs>
          <w:tab w:val="left" w:pos="2388"/>
        </w:tabs>
        <w:jc w:val="both"/>
        <w:rPr>
          <w:rFonts w:ascii="Calibri" w:hAnsi="Calibri" w:cs="Calibri"/>
        </w:rPr>
      </w:pPr>
      <w:r w:rsidRPr="0065367D">
        <w:rPr>
          <w:rFonts w:ascii="Calibri" w:hAnsi="Calibri" w:cs="Calibri"/>
        </w:rPr>
        <w:t>Para registrar un</w:t>
      </w:r>
      <w:r>
        <w:rPr>
          <w:rFonts w:ascii="Calibri" w:hAnsi="Calibri" w:cs="Calibri"/>
        </w:rPr>
        <w:t>a nueva categoría</w:t>
      </w:r>
      <w:r w:rsidRPr="0065367D">
        <w:rPr>
          <w:rFonts w:ascii="Calibri" w:hAnsi="Calibri" w:cs="Calibri"/>
        </w:rPr>
        <w:t>:</w:t>
      </w:r>
    </w:p>
    <w:p w14:paraId="53ACDB29" w14:textId="77777777" w:rsidR="00F61CBC" w:rsidRDefault="00F61CBC" w:rsidP="00F61CBC">
      <w:pPr>
        <w:pStyle w:val="Prrafodelista"/>
        <w:numPr>
          <w:ilvl w:val="0"/>
          <w:numId w:val="522"/>
        </w:numPr>
        <w:tabs>
          <w:tab w:val="left" w:pos="2388"/>
        </w:tabs>
        <w:spacing w:after="160" w:line="259" w:lineRule="auto"/>
        <w:jc w:val="both"/>
        <w:rPr>
          <w:rFonts w:ascii="Calibri" w:hAnsi="Calibri" w:cs="Calibri"/>
        </w:rPr>
      </w:pPr>
      <w:r w:rsidRPr="00D042AF">
        <w:rPr>
          <w:rFonts w:ascii="Calibri" w:hAnsi="Calibri" w:cs="Calibri"/>
        </w:rPr>
        <w:t>Complete todos los campos obligatorios:</w:t>
      </w:r>
    </w:p>
    <w:p w14:paraId="21A9E6AB" w14:textId="6E640C93"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w:t>
      </w:r>
    </w:p>
    <w:p w14:paraId="26AD2A81" w14:textId="19125C6F" w:rsidR="00F61CBC" w:rsidRPr="00D042AF"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w:t>
      </w:r>
    </w:p>
    <w:p w14:paraId="29608E09" w14:textId="77777777" w:rsidR="00F61CBC" w:rsidRDefault="00F61CBC" w:rsidP="00F61CBC">
      <w:pPr>
        <w:pStyle w:val="Prrafodelista"/>
        <w:numPr>
          <w:ilvl w:val="0"/>
          <w:numId w:val="242"/>
        </w:numPr>
        <w:rPr>
          <w:rFonts w:ascii="Calibri" w:hAnsi="Calibri" w:cs="Calibri"/>
        </w:rPr>
      </w:pPr>
      <w:r w:rsidRPr="00D042AF">
        <w:rPr>
          <w:rFonts w:ascii="Calibri" w:hAnsi="Calibri" w:cs="Calibri"/>
        </w:rPr>
        <w:t>Descripción</w:t>
      </w:r>
    </w:p>
    <w:p w14:paraId="7835B673" w14:textId="6150A1F1"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w:t>
      </w:r>
    </w:p>
    <w:p w14:paraId="52194B34" w14:textId="32435ED2"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w:t>
      </w:r>
    </w:p>
    <w:p w14:paraId="310CA40B" w14:textId="7D1A82A9" w:rsidR="00F61CBC" w:rsidRPr="007B013E"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w:t>
      </w:r>
    </w:p>
    <w:p w14:paraId="3FA5490C" w14:textId="77777777" w:rsidR="00F61CBC" w:rsidRPr="0065367D" w:rsidRDefault="00F61CBC" w:rsidP="00F61CBC">
      <w:pPr>
        <w:pStyle w:val="Prrafodelista"/>
        <w:tabs>
          <w:tab w:val="left" w:pos="2388"/>
        </w:tabs>
        <w:ind w:left="1068"/>
        <w:jc w:val="both"/>
        <w:rPr>
          <w:rFonts w:ascii="Calibri" w:hAnsi="Calibri" w:cs="Calibri"/>
        </w:rPr>
      </w:pPr>
    </w:p>
    <w:p w14:paraId="42F02128" w14:textId="77777777" w:rsidR="00F61CBC" w:rsidRPr="00F61CBC" w:rsidRDefault="00F61CBC" w:rsidP="00F61CBC">
      <w:pPr>
        <w:pStyle w:val="Prrafodelista"/>
        <w:numPr>
          <w:ilvl w:val="0"/>
          <w:numId w:val="522"/>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1134E688" w14:textId="77777777" w:rsidR="00F61CBC" w:rsidRDefault="00F61CBC" w:rsidP="00F61CBC">
      <w:pPr>
        <w:tabs>
          <w:tab w:val="left" w:pos="2388"/>
        </w:tabs>
        <w:jc w:val="both"/>
        <w:rPr>
          <w:rFonts w:ascii="Calibri" w:hAnsi="Calibri" w:cs="Calibri"/>
          <w:b/>
          <w:bCs/>
        </w:rPr>
      </w:pPr>
      <w:r w:rsidRPr="0065367D">
        <w:rPr>
          <w:rFonts w:ascii="Calibri" w:hAnsi="Calibri" w:cs="Calibri"/>
          <w:b/>
          <w:bCs/>
        </w:rPr>
        <w:t>Ejemplo correcto:</w:t>
      </w:r>
    </w:p>
    <w:p w14:paraId="3C7BC542" w14:textId="2A07E6D1"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 Televisores insanas</w:t>
      </w:r>
    </w:p>
    <w:p w14:paraId="734B4A9E" w14:textId="7EFFF068" w:rsidR="00F61CBC" w:rsidRPr="00D042AF"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 Televisión LG</w:t>
      </w:r>
    </w:p>
    <w:p w14:paraId="2A7A80D7" w14:textId="07E92E9F" w:rsidR="00F61CBC" w:rsidRDefault="00F61CBC" w:rsidP="00F61CBC">
      <w:pPr>
        <w:pStyle w:val="Prrafodelista"/>
        <w:numPr>
          <w:ilvl w:val="0"/>
          <w:numId w:val="24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38AD923F" w14:textId="2D6B5255"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75D04211" w14:textId="03DAA29A" w:rsid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 13/2/2025</w:t>
      </w:r>
    </w:p>
    <w:p w14:paraId="37785CE4" w14:textId="5A3B45FD" w:rsidR="00F61CBC" w:rsidRPr="00F61CBC" w:rsidRDefault="00F61CBC" w:rsidP="00F61CBC">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 40</w:t>
      </w:r>
    </w:p>
    <w:p w14:paraId="1F9061C2" w14:textId="32627F7B" w:rsidR="00F61CBC" w:rsidRPr="001000D2" w:rsidRDefault="00F61CBC" w:rsidP="00F61CBC">
      <w:pPr>
        <w:tabs>
          <w:tab w:val="left" w:pos="2388"/>
        </w:tabs>
        <w:jc w:val="both"/>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La oferta</w:t>
      </w:r>
      <w:r w:rsidRPr="00B97114">
        <w:rPr>
          <w:rFonts w:ascii="Calibri" w:hAnsi="Calibri" w:cs="Calibri"/>
        </w:rPr>
        <w:t xml:space="preserve"> fue registrad</w:t>
      </w:r>
      <w:r>
        <w:rPr>
          <w:rFonts w:ascii="Calibri" w:hAnsi="Calibri" w:cs="Calibri"/>
        </w:rPr>
        <w:t>a</w:t>
      </w:r>
      <w:r w:rsidRPr="00B97114">
        <w:rPr>
          <w:rFonts w:ascii="Calibri" w:hAnsi="Calibri" w:cs="Calibri"/>
        </w:rPr>
        <w:t xml:space="preserve"> correctamente. </w:t>
      </w:r>
      <w:r w:rsidRPr="0065367D">
        <w:rPr>
          <w:rFonts w:ascii="Calibri" w:hAnsi="Calibri" w:cs="Calibri"/>
        </w:rPr>
        <w:t>".</w:t>
      </w:r>
    </w:p>
    <w:p w14:paraId="01031B88" w14:textId="77777777" w:rsidR="00F61CBC" w:rsidRDefault="00F61CBC" w:rsidP="00F61CBC">
      <w:pPr>
        <w:rPr>
          <w:rFonts w:ascii="Calibri" w:hAnsi="Calibri" w:cs="Calibri"/>
        </w:rPr>
      </w:pPr>
    </w:p>
    <w:p w14:paraId="6F43F1E4" w14:textId="77777777" w:rsidR="00F61CBC" w:rsidRDefault="00F61CBC" w:rsidP="00F61CBC">
      <w:pPr>
        <w:jc w:val="both"/>
        <w:rPr>
          <w:rFonts w:ascii="Calibri" w:hAnsi="Calibri" w:cs="Calibri"/>
          <w:b/>
          <w:bCs/>
        </w:rPr>
      </w:pPr>
      <w:r>
        <w:rPr>
          <w:rFonts w:ascii="Calibri" w:hAnsi="Calibri" w:cs="Calibri"/>
          <w:b/>
          <w:bCs/>
        </w:rPr>
        <w:t xml:space="preserve">Error 1: </w:t>
      </w:r>
      <w:r w:rsidRPr="005D0B96">
        <w:rPr>
          <w:rFonts w:ascii="Calibri" w:hAnsi="Calibri" w:cs="Calibri"/>
          <w:b/>
          <w:bCs/>
        </w:rPr>
        <w:t>Error al registrar (campos incompletos)</w:t>
      </w:r>
    </w:p>
    <w:p w14:paraId="1CA3AE98" w14:textId="77777777" w:rsidR="00F61CBC" w:rsidRDefault="00F61CBC" w:rsidP="00F61CBC">
      <w:pPr>
        <w:jc w:val="both"/>
        <w:rPr>
          <w:rFonts w:ascii="Calibri" w:hAnsi="Calibri" w:cs="Calibri"/>
          <w:b/>
          <w:bCs/>
        </w:rPr>
      </w:pPr>
    </w:p>
    <w:p w14:paraId="4E6DB87D" w14:textId="77777777" w:rsidR="00F61CBC" w:rsidRDefault="00F61CBC" w:rsidP="00F61CBC">
      <w:pPr>
        <w:jc w:val="both"/>
        <w:rPr>
          <w:rFonts w:ascii="Calibri" w:hAnsi="Calibri" w:cs="Calibri"/>
        </w:rPr>
      </w:pPr>
      <w:r w:rsidRPr="00317ADC">
        <w:rPr>
          <w:rFonts w:ascii="Calibri" w:hAnsi="Calibri" w:cs="Calibri"/>
        </w:rPr>
        <w:t>¿Qué paso?</w:t>
      </w:r>
    </w:p>
    <w:p w14:paraId="624B60E2" w14:textId="4C6D0140" w:rsidR="00F61CBC" w:rsidRDefault="00F61CBC" w:rsidP="00F61CBC">
      <w:pPr>
        <w:jc w:val="both"/>
        <w:rPr>
          <w:rFonts w:ascii="Calibri" w:hAnsi="Calibri" w:cs="Calibri"/>
        </w:rPr>
      </w:pPr>
      <w:r>
        <w:rPr>
          <w:rFonts w:ascii="Calibri" w:hAnsi="Calibri" w:cs="Calibri"/>
        </w:rPr>
        <w:t>Usted i</w:t>
      </w:r>
      <w:r w:rsidRPr="00317ADC">
        <w:rPr>
          <w:rFonts w:ascii="Calibri" w:hAnsi="Calibri" w:cs="Calibri"/>
        </w:rPr>
        <w:t>ntento registrar un</w:t>
      </w:r>
      <w:r>
        <w:rPr>
          <w:rFonts w:ascii="Calibri" w:hAnsi="Calibri" w:cs="Calibri"/>
        </w:rPr>
        <w:t>a oferta</w:t>
      </w:r>
      <w:r w:rsidRPr="00317ADC">
        <w:rPr>
          <w:rFonts w:ascii="Calibri" w:hAnsi="Calibri" w:cs="Calibri"/>
        </w:rPr>
        <w:t xml:space="preserve"> con campos vacíos.</w:t>
      </w:r>
    </w:p>
    <w:p w14:paraId="00D0B744"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6213542A" w14:textId="77777777" w:rsidR="00F61CBC" w:rsidRPr="00B84A0E" w:rsidRDefault="00F61CBC" w:rsidP="00F61CBC">
      <w:pPr>
        <w:pStyle w:val="Prrafodelista"/>
        <w:numPr>
          <w:ilvl w:val="0"/>
          <w:numId w:val="523"/>
        </w:numPr>
        <w:tabs>
          <w:tab w:val="left" w:pos="2388"/>
        </w:tabs>
        <w:spacing w:after="160" w:line="259" w:lineRule="auto"/>
        <w:jc w:val="both"/>
        <w:rPr>
          <w:rFonts w:ascii="Calibri" w:hAnsi="Calibri" w:cs="Calibri"/>
        </w:rPr>
      </w:pPr>
      <w:r w:rsidRPr="00B84A0E">
        <w:rPr>
          <w:rFonts w:ascii="Calibri" w:hAnsi="Calibri" w:cs="Calibri"/>
        </w:rPr>
        <w:t xml:space="preserve">Complete todos los campos menos el campo de </w:t>
      </w:r>
      <w:r>
        <w:rPr>
          <w:rFonts w:ascii="Calibri" w:hAnsi="Calibri" w:cs="Calibri"/>
        </w:rPr>
        <w:t>descripción</w:t>
      </w:r>
      <w:r w:rsidRPr="00B84A0E">
        <w:rPr>
          <w:rFonts w:ascii="Calibri" w:hAnsi="Calibri" w:cs="Calibri"/>
        </w:rPr>
        <w:t>:</w:t>
      </w:r>
    </w:p>
    <w:p w14:paraId="7714FA8E"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Nombre: Televisores insanas</w:t>
      </w:r>
    </w:p>
    <w:p w14:paraId="7ADD130B"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Producto: Televisión LG</w:t>
      </w:r>
    </w:p>
    <w:p w14:paraId="0E3077C6" w14:textId="2A01CE54" w:rsidR="00F61CBC" w:rsidRPr="00F61CBC" w:rsidRDefault="00F61CBC" w:rsidP="00F61CBC">
      <w:pPr>
        <w:pStyle w:val="Prrafodelista"/>
        <w:numPr>
          <w:ilvl w:val="0"/>
          <w:numId w:val="525"/>
        </w:numPr>
        <w:rPr>
          <w:rFonts w:ascii="Calibri" w:hAnsi="Calibri" w:cs="Calibri"/>
        </w:rPr>
      </w:pPr>
      <w:r w:rsidRPr="00F61CBC">
        <w:rPr>
          <w:rFonts w:ascii="Calibri" w:hAnsi="Calibri" w:cs="Calibri"/>
        </w:rPr>
        <w:t xml:space="preserve">Descripción: </w:t>
      </w:r>
    </w:p>
    <w:p w14:paraId="746F9442"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Seleccione una Fecha inicio: 4/12/2024</w:t>
      </w:r>
    </w:p>
    <w:p w14:paraId="7797A40E"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Seleccione una Fecha fin: 13/2/2025</w:t>
      </w:r>
    </w:p>
    <w:p w14:paraId="0F7DA580" w14:textId="77777777" w:rsidR="00F61CBC" w:rsidRPr="00F61CBC" w:rsidRDefault="00F61CBC" w:rsidP="00F61CBC">
      <w:pPr>
        <w:pStyle w:val="Prrafodelista"/>
        <w:numPr>
          <w:ilvl w:val="0"/>
          <w:numId w:val="525"/>
        </w:numPr>
        <w:tabs>
          <w:tab w:val="left" w:pos="2388"/>
        </w:tabs>
        <w:spacing w:after="160" w:line="259" w:lineRule="auto"/>
        <w:jc w:val="both"/>
        <w:rPr>
          <w:rFonts w:ascii="Calibri" w:hAnsi="Calibri" w:cs="Calibri"/>
        </w:rPr>
      </w:pPr>
      <w:r w:rsidRPr="00F61CBC">
        <w:rPr>
          <w:rFonts w:ascii="Calibri" w:hAnsi="Calibri" w:cs="Calibri"/>
        </w:rPr>
        <w:t>Descuento: 40</w:t>
      </w:r>
    </w:p>
    <w:p w14:paraId="1AB9C5E8" w14:textId="77777777" w:rsidR="00F61CBC" w:rsidRDefault="00F61CBC" w:rsidP="00F61CBC">
      <w:pPr>
        <w:pStyle w:val="Prrafodelista"/>
        <w:ind w:left="1428"/>
        <w:jc w:val="both"/>
        <w:rPr>
          <w:rFonts w:ascii="Calibri" w:hAnsi="Calibri" w:cs="Calibri"/>
        </w:rPr>
      </w:pPr>
    </w:p>
    <w:p w14:paraId="63EA2348" w14:textId="77777777" w:rsidR="00F61CBC" w:rsidRPr="00F61CBC" w:rsidRDefault="00F61CBC" w:rsidP="00F61CBC">
      <w:pPr>
        <w:pStyle w:val="Prrafodelista"/>
        <w:numPr>
          <w:ilvl w:val="0"/>
          <w:numId w:val="523"/>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28585E5E" w14:textId="5132F82A"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oferta</w:t>
      </w:r>
      <w:r w:rsidRPr="00317ADC">
        <w:rPr>
          <w:rFonts w:ascii="Calibri" w:hAnsi="Calibri" w:cs="Calibri"/>
        </w:rPr>
        <w:t>.</w:t>
      </w:r>
      <w:r w:rsidRPr="0065367D">
        <w:rPr>
          <w:rFonts w:ascii="Calibri" w:hAnsi="Calibri" w:cs="Calibri"/>
        </w:rPr>
        <w:t>"</w:t>
      </w:r>
      <w:r w:rsidRPr="005D0B96">
        <w:rPr>
          <w:rFonts w:ascii="Calibri" w:hAnsi="Calibri" w:cs="Calibri"/>
        </w:rPr>
        <w:t>.</w:t>
      </w:r>
    </w:p>
    <w:p w14:paraId="6129147D" w14:textId="77777777" w:rsidR="00F61CBC" w:rsidRDefault="00F61CBC" w:rsidP="00F61CBC">
      <w:pPr>
        <w:jc w:val="both"/>
        <w:rPr>
          <w:rFonts w:ascii="Calibri" w:hAnsi="Calibri" w:cs="Calibri"/>
        </w:rPr>
      </w:pPr>
    </w:p>
    <w:p w14:paraId="7F9B2DAE" w14:textId="77777777" w:rsidR="00F61CBC" w:rsidRDefault="00F61CBC" w:rsidP="00F61CBC">
      <w:pPr>
        <w:jc w:val="both"/>
        <w:rPr>
          <w:rFonts w:ascii="Calibri" w:hAnsi="Calibri" w:cs="Calibri"/>
        </w:rPr>
      </w:pPr>
    </w:p>
    <w:p w14:paraId="1B019B4E" w14:textId="77777777" w:rsidR="00F61CBC" w:rsidRDefault="00F61CBC" w:rsidP="00F61CBC">
      <w:pPr>
        <w:jc w:val="both"/>
        <w:rPr>
          <w:rFonts w:ascii="Calibri" w:hAnsi="Calibri" w:cs="Calibri"/>
        </w:rPr>
      </w:pPr>
    </w:p>
    <w:p w14:paraId="1ED83448" w14:textId="77777777" w:rsidR="00F61CBC" w:rsidRDefault="00F61CBC" w:rsidP="00F61CBC">
      <w:pPr>
        <w:jc w:val="both"/>
        <w:rPr>
          <w:rFonts w:ascii="Calibri" w:hAnsi="Calibri" w:cs="Calibri"/>
        </w:rPr>
      </w:pPr>
    </w:p>
    <w:p w14:paraId="1531A98E" w14:textId="77777777" w:rsidR="00F61CBC" w:rsidRDefault="00F61CBC" w:rsidP="00F61CBC">
      <w:pPr>
        <w:jc w:val="both"/>
        <w:rPr>
          <w:rFonts w:ascii="Calibri" w:hAnsi="Calibri" w:cs="Calibri"/>
        </w:rPr>
      </w:pPr>
    </w:p>
    <w:p w14:paraId="691838B4" w14:textId="77777777" w:rsidR="00F61CBC" w:rsidRDefault="00F61CBC" w:rsidP="00F61CBC">
      <w:pPr>
        <w:jc w:val="both"/>
        <w:rPr>
          <w:rFonts w:ascii="Calibri" w:hAnsi="Calibri" w:cs="Calibri"/>
        </w:rPr>
      </w:pPr>
    </w:p>
    <w:p w14:paraId="11A82C2D" w14:textId="77777777" w:rsidR="00F61CBC" w:rsidRDefault="00F61CBC" w:rsidP="00F61CBC">
      <w:pPr>
        <w:jc w:val="both"/>
        <w:rPr>
          <w:rFonts w:ascii="Calibri" w:hAnsi="Calibri" w:cs="Calibri"/>
        </w:rPr>
      </w:pPr>
    </w:p>
    <w:p w14:paraId="0003DF2C" w14:textId="6D7A53B6" w:rsidR="00F61CBC" w:rsidRDefault="00F61CBC" w:rsidP="00F61CBC">
      <w:pPr>
        <w:jc w:val="both"/>
        <w:rPr>
          <w:rFonts w:ascii="Calibri" w:hAnsi="Calibri" w:cs="Calibri"/>
          <w:b/>
          <w:bCs/>
        </w:rPr>
      </w:pPr>
      <w:r>
        <w:rPr>
          <w:rFonts w:ascii="Calibri" w:hAnsi="Calibri" w:cs="Calibri"/>
          <w:b/>
          <w:bCs/>
        </w:rPr>
        <w:lastRenderedPageBreak/>
        <w:t xml:space="preserve">Error 2: </w:t>
      </w:r>
      <w:r w:rsidRPr="005D0B96">
        <w:rPr>
          <w:rFonts w:ascii="Calibri" w:hAnsi="Calibri" w:cs="Calibri"/>
          <w:b/>
          <w:bCs/>
        </w:rPr>
        <w:t>Error al registrar (</w:t>
      </w:r>
      <w:r>
        <w:rPr>
          <w:rFonts w:ascii="Calibri" w:hAnsi="Calibri" w:cs="Calibri"/>
          <w:b/>
          <w:bCs/>
        </w:rPr>
        <w:t xml:space="preserve">números en el campo </w:t>
      </w:r>
      <w:r w:rsidRPr="00733A3E">
        <w:rPr>
          <w:rFonts w:ascii="Calibri" w:hAnsi="Calibri" w:cs="Calibri"/>
          <w:b/>
          <w:bCs/>
        </w:rPr>
        <w:t>"</w:t>
      </w:r>
      <w:r>
        <w:rPr>
          <w:rFonts w:ascii="Calibri" w:hAnsi="Calibri" w:cs="Calibri"/>
          <w:b/>
          <w:bCs/>
        </w:rPr>
        <w:t>Nombre</w:t>
      </w:r>
      <w:r w:rsidRPr="00733A3E">
        <w:rPr>
          <w:rFonts w:ascii="Calibri" w:hAnsi="Calibri" w:cs="Calibri"/>
          <w:b/>
          <w:bCs/>
        </w:rPr>
        <w:t>")</w:t>
      </w:r>
    </w:p>
    <w:p w14:paraId="2F9553B5" w14:textId="77777777" w:rsidR="00F61CBC" w:rsidRDefault="00F61CBC" w:rsidP="00F61CBC">
      <w:pPr>
        <w:jc w:val="both"/>
        <w:rPr>
          <w:rFonts w:ascii="Calibri" w:hAnsi="Calibri" w:cs="Calibri"/>
          <w:b/>
          <w:bCs/>
        </w:rPr>
      </w:pPr>
    </w:p>
    <w:p w14:paraId="0EB90D7E" w14:textId="77777777" w:rsidR="00F61CBC" w:rsidRDefault="00F61CBC" w:rsidP="00F61CBC">
      <w:pPr>
        <w:jc w:val="both"/>
        <w:rPr>
          <w:rFonts w:ascii="Calibri" w:hAnsi="Calibri" w:cs="Calibri"/>
        </w:rPr>
      </w:pPr>
      <w:r w:rsidRPr="00317ADC">
        <w:rPr>
          <w:rFonts w:ascii="Calibri" w:hAnsi="Calibri" w:cs="Calibri"/>
        </w:rPr>
        <w:t>¿Qué paso?</w:t>
      </w:r>
    </w:p>
    <w:p w14:paraId="6C4747B1" w14:textId="301DDDE2" w:rsidR="00F61CBC" w:rsidRDefault="00F61CBC" w:rsidP="00F61CB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Pr>
          <w:rFonts w:ascii="Calibri" w:hAnsi="Calibri" w:cs="Calibri"/>
        </w:rPr>
        <w:t>Nombre</w:t>
      </w:r>
      <w:r w:rsidRPr="00733A3E">
        <w:rPr>
          <w:rFonts w:ascii="Calibri" w:hAnsi="Calibri" w:cs="Calibri"/>
        </w:rPr>
        <w:t>"</w:t>
      </w:r>
      <w:r w:rsidRPr="00317ADC">
        <w:rPr>
          <w:rFonts w:ascii="Calibri" w:hAnsi="Calibri" w:cs="Calibri"/>
        </w:rPr>
        <w:t>.</w:t>
      </w:r>
    </w:p>
    <w:p w14:paraId="05963A3E"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6F450BCD" w14:textId="77777777" w:rsidR="00F61CBC" w:rsidRPr="00DC1FB3" w:rsidRDefault="00F61CBC" w:rsidP="00F61CBC">
      <w:pPr>
        <w:pStyle w:val="Prrafodelista"/>
        <w:numPr>
          <w:ilvl w:val="0"/>
          <w:numId w:val="526"/>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25FBB84E" w14:textId="6C48C20C"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Nombre: Telev32435res ins565nas</w:t>
      </w:r>
    </w:p>
    <w:p w14:paraId="44DA4D0C" w14:textId="77777777" w:rsidR="00F61CBC" w:rsidRPr="00D042AF"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Producto: Televisión LG</w:t>
      </w:r>
    </w:p>
    <w:p w14:paraId="05CA8E7E" w14:textId="77777777" w:rsidR="00F61CBC" w:rsidRDefault="00F61CBC" w:rsidP="00F61CBC">
      <w:pPr>
        <w:pStyle w:val="Prrafodelista"/>
        <w:numPr>
          <w:ilvl w:val="0"/>
          <w:numId w:val="527"/>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46C9360A" w14:textId="77777777"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302AF54D" w14:textId="77777777" w:rsid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Seleccione una Fecha fin: 13/2/2025</w:t>
      </w:r>
    </w:p>
    <w:p w14:paraId="7B115260" w14:textId="77777777" w:rsidR="00F61CBC" w:rsidRPr="00F61CBC" w:rsidRDefault="00F61CBC" w:rsidP="00F61CBC">
      <w:pPr>
        <w:pStyle w:val="Prrafodelista"/>
        <w:numPr>
          <w:ilvl w:val="0"/>
          <w:numId w:val="527"/>
        </w:numPr>
        <w:tabs>
          <w:tab w:val="left" w:pos="2388"/>
        </w:tabs>
        <w:spacing w:after="160" w:line="259" w:lineRule="auto"/>
        <w:jc w:val="both"/>
        <w:rPr>
          <w:rFonts w:ascii="Calibri" w:hAnsi="Calibri" w:cs="Calibri"/>
        </w:rPr>
      </w:pPr>
      <w:r>
        <w:rPr>
          <w:rFonts w:ascii="Calibri" w:hAnsi="Calibri" w:cs="Calibri"/>
        </w:rPr>
        <w:t>Descuento: 40</w:t>
      </w:r>
    </w:p>
    <w:p w14:paraId="6E5ABFFC" w14:textId="77777777" w:rsidR="00F61CBC" w:rsidRDefault="00F61CBC" w:rsidP="00F61CBC">
      <w:pPr>
        <w:pStyle w:val="Prrafodelista"/>
        <w:ind w:left="1428"/>
        <w:jc w:val="both"/>
        <w:rPr>
          <w:rFonts w:ascii="Calibri" w:hAnsi="Calibri" w:cs="Calibri"/>
        </w:rPr>
      </w:pPr>
    </w:p>
    <w:p w14:paraId="2A8415D1" w14:textId="77777777" w:rsidR="00F61CBC" w:rsidRPr="00F61CBC" w:rsidRDefault="00F61CBC" w:rsidP="00F61CBC">
      <w:pPr>
        <w:pStyle w:val="Prrafodelista"/>
        <w:numPr>
          <w:ilvl w:val="0"/>
          <w:numId w:val="526"/>
        </w:numPr>
        <w:tabs>
          <w:tab w:val="left" w:pos="2388"/>
        </w:tabs>
        <w:spacing w:after="160" w:line="259" w:lineRule="auto"/>
        <w:jc w:val="both"/>
        <w:rPr>
          <w:rFonts w:ascii="Calibri" w:hAnsi="Calibri" w:cs="Calibri"/>
        </w:rPr>
      </w:pPr>
      <w:r w:rsidRPr="00F61CBC">
        <w:rPr>
          <w:rFonts w:ascii="Calibri" w:hAnsi="Calibri" w:cs="Calibri"/>
        </w:rPr>
        <w:t>Haga clic en el botón "Agregar".</w:t>
      </w:r>
    </w:p>
    <w:p w14:paraId="2845CE44" w14:textId="6E0208CC"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El nombre de la oferta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5519B7B0" w14:textId="77777777" w:rsidR="00F61CBC" w:rsidRDefault="00F61CBC" w:rsidP="00F61CBC">
      <w:pPr>
        <w:jc w:val="both"/>
        <w:rPr>
          <w:rFonts w:ascii="Calibri" w:hAnsi="Calibri" w:cs="Calibri"/>
        </w:rPr>
      </w:pPr>
    </w:p>
    <w:p w14:paraId="56A8BEED" w14:textId="77777777" w:rsidR="00F61CBC" w:rsidRPr="0065367D" w:rsidRDefault="00F61CBC" w:rsidP="00F61CBC">
      <w:pPr>
        <w:rPr>
          <w:rFonts w:ascii="Calibri" w:hAnsi="Calibri" w:cs="Calibri"/>
          <w:b/>
          <w:bCs/>
        </w:rPr>
      </w:pPr>
      <w:r>
        <w:rPr>
          <w:rFonts w:ascii="Calibri" w:hAnsi="Calibri" w:cs="Calibri"/>
          <w:b/>
          <w:bCs/>
        </w:rPr>
        <w:t>E</w:t>
      </w:r>
      <w:r w:rsidRPr="0065367D">
        <w:rPr>
          <w:rFonts w:ascii="Calibri" w:hAnsi="Calibri" w:cs="Calibri"/>
          <w:b/>
          <w:bCs/>
        </w:rPr>
        <w:t>dición correcta</w:t>
      </w:r>
    </w:p>
    <w:p w14:paraId="22B16F7A" w14:textId="77777777" w:rsidR="00F61CBC" w:rsidRPr="0065367D" w:rsidRDefault="00F61CBC" w:rsidP="00F61CBC">
      <w:pPr>
        <w:rPr>
          <w:rFonts w:ascii="Calibri" w:hAnsi="Calibri" w:cs="Calibri"/>
        </w:rPr>
      </w:pPr>
      <w:r w:rsidRPr="0065367D">
        <w:rPr>
          <w:rFonts w:ascii="Calibri" w:hAnsi="Calibri" w:cs="Calibri"/>
        </w:rPr>
        <w:t>Para editar un</w:t>
      </w:r>
      <w:r>
        <w:rPr>
          <w:rFonts w:ascii="Calibri" w:hAnsi="Calibri" w:cs="Calibri"/>
        </w:rPr>
        <w:t>a categoría</w:t>
      </w:r>
      <w:r w:rsidRPr="0065367D">
        <w:rPr>
          <w:rFonts w:ascii="Calibri" w:hAnsi="Calibri" w:cs="Calibri"/>
        </w:rPr>
        <w:t xml:space="preserve"> existente:</w:t>
      </w:r>
    </w:p>
    <w:p w14:paraId="0C0E6BF2"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Seleccione la categoría en la tabla haciendo clic en el ícono de visto.</w:t>
      </w:r>
    </w:p>
    <w:p w14:paraId="204FE77A"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Modifique los campos necesarios.</w:t>
      </w:r>
    </w:p>
    <w:p w14:paraId="346FEE84" w14:textId="77777777" w:rsidR="00F61CBC" w:rsidRPr="00604D22" w:rsidRDefault="00F61CBC" w:rsidP="00604D22">
      <w:pPr>
        <w:pStyle w:val="Prrafodelista"/>
        <w:numPr>
          <w:ilvl w:val="0"/>
          <w:numId w:val="528"/>
        </w:numPr>
        <w:spacing w:after="160" w:line="259" w:lineRule="auto"/>
        <w:rPr>
          <w:rFonts w:ascii="Calibri" w:hAnsi="Calibri" w:cs="Calibri"/>
        </w:rPr>
      </w:pPr>
      <w:r w:rsidRPr="00604D22">
        <w:rPr>
          <w:rFonts w:ascii="Calibri" w:hAnsi="Calibri" w:cs="Calibri"/>
        </w:rPr>
        <w:t>Haga clic en el botón "Modificar".</w:t>
      </w:r>
    </w:p>
    <w:p w14:paraId="451E0476" w14:textId="77777777" w:rsidR="00F61CBC" w:rsidRDefault="00F61CBC" w:rsidP="00F61CBC">
      <w:pPr>
        <w:rPr>
          <w:rFonts w:ascii="Calibri" w:hAnsi="Calibri" w:cs="Calibri"/>
          <w:b/>
          <w:bCs/>
        </w:rPr>
      </w:pPr>
      <w:r w:rsidRPr="0065367D">
        <w:rPr>
          <w:rFonts w:ascii="Calibri" w:hAnsi="Calibri" w:cs="Calibri"/>
          <w:b/>
          <w:bCs/>
        </w:rPr>
        <w:t>Ejemplo correcto:</w:t>
      </w:r>
    </w:p>
    <w:p w14:paraId="2740F276" w14:textId="63D45478"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Nombre: Televisores insanas (previamente Bomba de Televisores baratos)</w:t>
      </w:r>
    </w:p>
    <w:p w14:paraId="01A25C4F" w14:textId="77777777" w:rsidR="00604D22" w:rsidRPr="00D042AF"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Producto: Televisión LG</w:t>
      </w:r>
    </w:p>
    <w:p w14:paraId="4CBBE218" w14:textId="77777777" w:rsidR="00604D22" w:rsidRDefault="00604D22" w:rsidP="00604D22">
      <w:pPr>
        <w:pStyle w:val="Prrafodelista"/>
        <w:numPr>
          <w:ilvl w:val="0"/>
          <w:numId w:val="24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5EDD90AE" w14:textId="77777777"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75043FF8" w14:textId="77777777" w:rsidR="00604D22"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Seleccione una Fecha fin: 13/2/2025</w:t>
      </w:r>
    </w:p>
    <w:p w14:paraId="3F17085A" w14:textId="77777777" w:rsidR="00604D22" w:rsidRPr="00F61CBC" w:rsidRDefault="00604D22" w:rsidP="00604D22">
      <w:pPr>
        <w:pStyle w:val="Prrafodelista"/>
        <w:numPr>
          <w:ilvl w:val="0"/>
          <w:numId w:val="242"/>
        </w:numPr>
        <w:tabs>
          <w:tab w:val="left" w:pos="2388"/>
        </w:tabs>
        <w:spacing w:after="160" w:line="259" w:lineRule="auto"/>
        <w:jc w:val="both"/>
        <w:rPr>
          <w:rFonts w:ascii="Calibri" w:hAnsi="Calibri" w:cs="Calibri"/>
        </w:rPr>
      </w:pPr>
      <w:r>
        <w:rPr>
          <w:rFonts w:ascii="Calibri" w:hAnsi="Calibri" w:cs="Calibri"/>
        </w:rPr>
        <w:t>Descuento: 40</w:t>
      </w:r>
    </w:p>
    <w:p w14:paraId="7FC2763F" w14:textId="77777777" w:rsidR="00F61CBC" w:rsidRPr="0065367D" w:rsidRDefault="00F61CBC" w:rsidP="00F61CBC">
      <w:pPr>
        <w:rPr>
          <w:rFonts w:ascii="Calibri" w:hAnsi="Calibri" w:cs="Calibri"/>
          <w:b/>
          <w:bCs/>
        </w:rPr>
      </w:pPr>
    </w:p>
    <w:p w14:paraId="623F5B3A" w14:textId="7F15F7AB" w:rsidR="00F61CBC" w:rsidRPr="00FA5BE7" w:rsidRDefault="00F61CBC" w:rsidP="00F61CBC">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"La información de</w:t>
      </w:r>
      <w:r>
        <w:rPr>
          <w:rFonts w:ascii="Calibri" w:hAnsi="Calibri" w:cs="Calibri"/>
        </w:rPr>
        <w:t xml:space="preserve"> la </w:t>
      </w:r>
      <w:r w:rsidR="00604D22">
        <w:rPr>
          <w:rFonts w:ascii="Calibri" w:hAnsi="Calibri" w:cs="Calibri"/>
        </w:rPr>
        <w:t>oferta</w:t>
      </w:r>
      <w:r w:rsidRPr="00FA5BE7">
        <w:rPr>
          <w:rFonts w:ascii="Calibri" w:hAnsi="Calibri" w:cs="Calibri"/>
        </w:rPr>
        <w:t xml:space="preserve"> fue modificad</w:t>
      </w:r>
      <w:r>
        <w:rPr>
          <w:rFonts w:ascii="Calibri" w:hAnsi="Calibri" w:cs="Calibri"/>
        </w:rPr>
        <w:t>a</w:t>
      </w:r>
      <w:r w:rsidRPr="00FA5BE7">
        <w:rPr>
          <w:rFonts w:ascii="Calibri" w:hAnsi="Calibri" w:cs="Calibri"/>
        </w:rPr>
        <w:t xml:space="preserve"> correctamente."</w:t>
      </w:r>
    </w:p>
    <w:p w14:paraId="339BA227" w14:textId="77777777" w:rsidR="00F61CBC" w:rsidRDefault="00F61CBC" w:rsidP="00F61CBC">
      <w:pPr>
        <w:jc w:val="both"/>
        <w:rPr>
          <w:rFonts w:ascii="Calibri" w:hAnsi="Calibri" w:cs="Calibri"/>
        </w:rPr>
      </w:pPr>
    </w:p>
    <w:p w14:paraId="238D2F30" w14:textId="77777777" w:rsidR="00604D22" w:rsidRDefault="00604D22" w:rsidP="00F61CBC">
      <w:pPr>
        <w:jc w:val="both"/>
        <w:rPr>
          <w:rFonts w:ascii="Calibri" w:hAnsi="Calibri" w:cs="Calibri"/>
        </w:rPr>
      </w:pPr>
    </w:p>
    <w:p w14:paraId="20B9A50A" w14:textId="77777777" w:rsidR="00604D22" w:rsidRDefault="00604D22" w:rsidP="00F61CBC">
      <w:pPr>
        <w:jc w:val="both"/>
        <w:rPr>
          <w:rFonts w:ascii="Calibri" w:hAnsi="Calibri" w:cs="Calibri"/>
        </w:rPr>
      </w:pPr>
    </w:p>
    <w:p w14:paraId="66031BFB" w14:textId="77777777" w:rsidR="00604D22" w:rsidRDefault="00604D22" w:rsidP="00F61CBC">
      <w:pPr>
        <w:jc w:val="both"/>
        <w:rPr>
          <w:rFonts w:ascii="Calibri" w:hAnsi="Calibri" w:cs="Calibri"/>
        </w:rPr>
      </w:pPr>
    </w:p>
    <w:p w14:paraId="04DEC9AA" w14:textId="77777777" w:rsidR="00604D22" w:rsidRDefault="00604D22" w:rsidP="00F61CBC">
      <w:pPr>
        <w:jc w:val="both"/>
        <w:rPr>
          <w:rFonts w:ascii="Calibri" w:hAnsi="Calibri" w:cs="Calibri"/>
        </w:rPr>
      </w:pPr>
    </w:p>
    <w:p w14:paraId="647A95EB" w14:textId="77777777" w:rsidR="00604D22" w:rsidRDefault="00604D22" w:rsidP="00F61CBC">
      <w:pPr>
        <w:jc w:val="both"/>
        <w:rPr>
          <w:rFonts w:ascii="Calibri" w:hAnsi="Calibri" w:cs="Calibri"/>
        </w:rPr>
      </w:pPr>
    </w:p>
    <w:p w14:paraId="30E8E9E8" w14:textId="77777777" w:rsidR="00604D22" w:rsidRDefault="00604D22" w:rsidP="00F61CBC">
      <w:pPr>
        <w:jc w:val="both"/>
        <w:rPr>
          <w:rFonts w:ascii="Calibri" w:hAnsi="Calibri" w:cs="Calibri"/>
        </w:rPr>
      </w:pPr>
    </w:p>
    <w:p w14:paraId="3C7CA78A" w14:textId="77777777" w:rsidR="00604D22" w:rsidRDefault="00604D22" w:rsidP="00F61CBC">
      <w:pPr>
        <w:jc w:val="both"/>
        <w:rPr>
          <w:rFonts w:ascii="Calibri" w:hAnsi="Calibri" w:cs="Calibri"/>
        </w:rPr>
      </w:pPr>
    </w:p>
    <w:p w14:paraId="100FBB10" w14:textId="77777777" w:rsidR="00604D22" w:rsidRDefault="00604D22" w:rsidP="00F61CBC">
      <w:pPr>
        <w:jc w:val="both"/>
        <w:rPr>
          <w:rFonts w:ascii="Calibri" w:hAnsi="Calibri" w:cs="Calibri"/>
        </w:rPr>
      </w:pPr>
    </w:p>
    <w:p w14:paraId="6A991D3A" w14:textId="77777777" w:rsidR="00604D22" w:rsidRDefault="00604D22" w:rsidP="00F61CBC">
      <w:pPr>
        <w:jc w:val="both"/>
        <w:rPr>
          <w:rFonts w:ascii="Calibri" w:hAnsi="Calibri" w:cs="Calibri"/>
        </w:rPr>
      </w:pPr>
    </w:p>
    <w:p w14:paraId="0716812E" w14:textId="77777777" w:rsidR="00604D22" w:rsidRDefault="00604D22" w:rsidP="00F61CBC">
      <w:pPr>
        <w:jc w:val="both"/>
        <w:rPr>
          <w:rFonts w:ascii="Calibri" w:hAnsi="Calibri" w:cs="Calibri"/>
        </w:rPr>
      </w:pPr>
    </w:p>
    <w:p w14:paraId="44885CAE" w14:textId="77777777" w:rsidR="00604D22" w:rsidRDefault="00604D22" w:rsidP="00F61CBC">
      <w:pPr>
        <w:jc w:val="both"/>
        <w:rPr>
          <w:rFonts w:ascii="Calibri" w:hAnsi="Calibri" w:cs="Calibri"/>
        </w:rPr>
      </w:pPr>
    </w:p>
    <w:p w14:paraId="60A77F03" w14:textId="77777777" w:rsidR="00604D22" w:rsidRDefault="00604D22" w:rsidP="00F61CBC">
      <w:pPr>
        <w:jc w:val="both"/>
        <w:rPr>
          <w:rFonts w:ascii="Calibri" w:hAnsi="Calibri" w:cs="Calibri"/>
        </w:rPr>
      </w:pPr>
    </w:p>
    <w:p w14:paraId="36000A38" w14:textId="77777777" w:rsidR="00604D22" w:rsidRDefault="00604D22" w:rsidP="00F61CBC">
      <w:pPr>
        <w:jc w:val="both"/>
        <w:rPr>
          <w:rFonts w:ascii="Calibri" w:hAnsi="Calibri" w:cs="Calibri"/>
        </w:rPr>
      </w:pPr>
    </w:p>
    <w:p w14:paraId="74A88316" w14:textId="77777777" w:rsidR="00F61CBC" w:rsidRDefault="00F61CBC" w:rsidP="00F61CBC">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7FB9E9C9" w14:textId="77777777" w:rsidR="00F61CBC" w:rsidRDefault="00F61CBC" w:rsidP="00F61CBC">
      <w:pPr>
        <w:jc w:val="both"/>
        <w:rPr>
          <w:rFonts w:ascii="Calibri" w:hAnsi="Calibri" w:cs="Calibri"/>
          <w:b/>
          <w:bCs/>
        </w:rPr>
      </w:pPr>
    </w:p>
    <w:p w14:paraId="1A4ABB88" w14:textId="77777777" w:rsidR="00F61CBC" w:rsidRDefault="00F61CBC" w:rsidP="00F61CBC">
      <w:pPr>
        <w:jc w:val="both"/>
        <w:rPr>
          <w:rFonts w:ascii="Calibri" w:hAnsi="Calibri" w:cs="Calibri"/>
        </w:rPr>
      </w:pPr>
      <w:r w:rsidRPr="00317ADC">
        <w:rPr>
          <w:rFonts w:ascii="Calibri" w:hAnsi="Calibri" w:cs="Calibri"/>
        </w:rPr>
        <w:t>¿Qué paso?</w:t>
      </w:r>
    </w:p>
    <w:p w14:paraId="40091F75" w14:textId="37F15C93" w:rsidR="00F61CBC" w:rsidRDefault="00F61CBC" w:rsidP="00F61CBC">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un</w:t>
      </w:r>
      <w:r>
        <w:rPr>
          <w:rFonts w:ascii="Calibri" w:hAnsi="Calibri" w:cs="Calibri"/>
        </w:rPr>
        <w:t>a</w:t>
      </w:r>
      <w:r w:rsidR="00604D22">
        <w:rPr>
          <w:rFonts w:ascii="Calibri" w:hAnsi="Calibri" w:cs="Calibri"/>
        </w:rPr>
        <w:t xml:space="preserve"> oferta</w:t>
      </w:r>
      <w:r w:rsidRPr="00317ADC">
        <w:rPr>
          <w:rFonts w:ascii="Calibri" w:hAnsi="Calibri" w:cs="Calibri"/>
        </w:rPr>
        <w:t xml:space="preserve"> con campos vacíos.</w:t>
      </w:r>
    </w:p>
    <w:p w14:paraId="3908972F"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199CAB16" w14:textId="77777777" w:rsidR="00F61CBC" w:rsidRPr="00FC2DD0" w:rsidRDefault="00F61CBC" w:rsidP="00604D22">
      <w:pPr>
        <w:pStyle w:val="Prrafodelista"/>
        <w:numPr>
          <w:ilvl w:val="0"/>
          <w:numId w:val="529"/>
        </w:numPr>
        <w:tabs>
          <w:tab w:val="left" w:pos="2388"/>
        </w:tabs>
        <w:spacing w:after="160" w:line="259" w:lineRule="auto"/>
        <w:jc w:val="both"/>
        <w:rPr>
          <w:rFonts w:ascii="Calibri" w:hAnsi="Calibri" w:cs="Calibri"/>
        </w:rPr>
      </w:pPr>
      <w:r w:rsidRPr="00FC2DD0">
        <w:rPr>
          <w:rFonts w:ascii="Calibri" w:hAnsi="Calibri" w:cs="Calibri"/>
        </w:rPr>
        <w:t>Complete todos los campos menos el campo de descripción:</w:t>
      </w:r>
    </w:p>
    <w:p w14:paraId="0A34D70A" w14:textId="5BCF886C"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 xml:space="preserve">Nombre: </w:t>
      </w:r>
      <w:r w:rsidR="00F6672E">
        <w:rPr>
          <w:rFonts w:ascii="Calibri" w:hAnsi="Calibri" w:cs="Calibri"/>
        </w:rPr>
        <w:t>Bomba de Televisores baratos</w:t>
      </w:r>
    </w:p>
    <w:p w14:paraId="282A3DED"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Producto: Televisión LG</w:t>
      </w:r>
    </w:p>
    <w:p w14:paraId="779675C6" w14:textId="77777777" w:rsidR="00604D22" w:rsidRPr="00F61CBC" w:rsidRDefault="00604D22" w:rsidP="00604D22">
      <w:pPr>
        <w:pStyle w:val="Prrafodelista"/>
        <w:numPr>
          <w:ilvl w:val="0"/>
          <w:numId w:val="530"/>
        </w:numPr>
        <w:rPr>
          <w:rFonts w:ascii="Calibri" w:hAnsi="Calibri" w:cs="Calibri"/>
        </w:rPr>
      </w:pPr>
      <w:r w:rsidRPr="00F61CBC">
        <w:rPr>
          <w:rFonts w:ascii="Calibri" w:hAnsi="Calibri" w:cs="Calibri"/>
        </w:rPr>
        <w:t xml:space="preserve">Descripción: </w:t>
      </w:r>
    </w:p>
    <w:p w14:paraId="62313479"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Seleccione una Fecha inicio: 4/12/2024</w:t>
      </w:r>
    </w:p>
    <w:p w14:paraId="14B6F66D"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Seleccione una Fecha fin: 13/2/2025</w:t>
      </w:r>
    </w:p>
    <w:p w14:paraId="4A187FB9" w14:textId="77777777" w:rsidR="00604D22" w:rsidRPr="00F61CBC" w:rsidRDefault="00604D22" w:rsidP="00604D22">
      <w:pPr>
        <w:pStyle w:val="Prrafodelista"/>
        <w:numPr>
          <w:ilvl w:val="0"/>
          <w:numId w:val="530"/>
        </w:numPr>
        <w:tabs>
          <w:tab w:val="left" w:pos="2388"/>
        </w:tabs>
        <w:spacing w:after="160" w:line="259" w:lineRule="auto"/>
        <w:jc w:val="both"/>
        <w:rPr>
          <w:rFonts w:ascii="Calibri" w:hAnsi="Calibri" w:cs="Calibri"/>
        </w:rPr>
      </w:pPr>
      <w:r w:rsidRPr="00F61CBC">
        <w:rPr>
          <w:rFonts w:ascii="Calibri" w:hAnsi="Calibri" w:cs="Calibri"/>
        </w:rPr>
        <w:t>Descuento: 40</w:t>
      </w:r>
    </w:p>
    <w:p w14:paraId="5D2AB2CD" w14:textId="77777777" w:rsidR="00F61CBC" w:rsidRDefault="00F61CBC" w:rsidP="00F61CBC">
      <w:pPr>
        <w:pStyle w:val="Prrafodelista"/>
        <w:ind w:left="1428"/>
        <w:jc w:val="both"/>
        <w:rPr>
          <w:rFonts w:ascii="Calibri" w:hAnsi="Calibri" w:cs="Calibri"/>
        </w:rPr>
      </w:pPr>
    </w:p>
    <w:p w14:paraId="4A1A4228" w14:textId="77777777" w:rsidR="00F61CBC" w:rsidRPr="00604D22" w:rsidRDefault="00F61CBC" w:rsidP="00604D22">
      <w:pPr>
        <w:pStyle w:val="Prrafodelista"/>
        <w:numPr>
          <w:ilvl w:val="0"/>
          <w:numId w:val="529"/>
        </w:numPr>
        <w:tabs>
          <w:tab w:val="left" w:pos="2388"/>
        </w:tabs>
        <w:spacing w:after="160" w:line="259" w:lineRule="auto"/>
        <w:jc w:val="both"/>
        <w:rPr>
          <w:rFonts w:ascii="Calibri" w:hAnsi="Calibri" w:cs="Calibri"/>
        </w:rPr>
      </w:pPr>
      <w:r w:rsidRPr="00604D22">
        <w:rPr>
          <w:rFonts w:ascii="Calibri" w:hAnsi="Calibri" w:cs="Calibri"/>
        </w:rPr>
        <w:t>Haga clic en el botón "Modificar".</w:t>
      </w:r>
    </w:p>
    <w:p w14:paraId="6C68D0A5" w14:textId="77777777"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317ADC">
        <w:rPr>
          <w:rFonts w:ascii="Calibri" w:hAnsi="Calibri" w:cs="Calibri"/>
        </w:rPr>
        <w:t xml:space="preserve">Es necesario </w:t>
      </w:r>
      <w:r>
        <w:rPr>
          <w:rFonts w:ascii="Calibri" w:hAnsi="Calibri" w:cs="Calibri"/>
        </w:rPr>
        <w:t xml:space="preserve">la descripción </w:t>
      </w:r>
      <w:r w:rsidRPr="00317ADC">
        <w:rPr>
          <w:rFonts w:ascii="Calibri" w:hAnsi="Calibri" w:cs="Calibri"/>
        </w:rPr>
        <w:t>de</w:t>
      </w:r>
      <w:r>
        <w:rPr>
          <w:rFonts w:ascii="Calibri" w:hAnsi="Calibri" w:cs="Calibri"/>
        </w:rPr>
        <w:t xml:space="preserve"> la categoría</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0C193B29" w14:textId="77777777" w:rsidR="00F61CBC" w:rsidRDefault="00F61CBC" w:rsidP="00F61CBC">
      <w:pPr>
        <w:jc w:val="both"/>
        <w:rPr>
          <w:rFonts w:ascii="Calibri" w:hAnsi="Calibri" w:cs="Calibri"/>
        </w:rPr>
      </w:pPr>
    </w:p>
    <w:p w14:paraId="3EFF590E" w14:textId="1D0E1B1E" w:rsidR="00F61CBC" w:rsidRDefault="00F61CBC" w:rsidP="00F61CBC">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604D22">
        <w:rPr>
          <w:rFonts w:ascii="Calibri" w:hAnsi="Calibri" w:cs="Calibri"/>
          <w:b/>
          <w:bCs/>
        </w:rPr>
        <w:t>Nombre</w:t>
      </w:r>
      <w:r w:rsidRPr="00733A3E">
        <w:rPr>
          <w:rFonts w:ascii="Calibri" w:hAnsi="Calibri" w:cs="Calibri"/>
          <w:b/>
          <w:bCs/>
        </w:rPr>
        <w:t>")</w:t>
      </w:r>
    </w:p>
    <w:p w14:paraId="65083AA9" w14:textId="77777777" w:rsidR="00F61CBC" w:rsidRDefault="00F61CBC" w:rsidP="00F61CBC">
      <w:pPr>
        <w:jc w:val="both"/>
        <w:rPr>
          <w:rFonts w:ascii="Calibri" w:hAnsi="Calibri" w:cs="Calibri"/>
          <w:b/>
          <w:bCs/>
        </w:rPr>
      </w:pPr>
    </w:p>
    <w:p w14:paraId="07BF57AA" w14:textId="77777777" w:rsidR="00F61CBC" w:rsidRDefault="00F61CBC" w:rsidP="00F61CBC">
      <w:pPr>
        <w:jc w:val="both"/>
        <w:rPr>
          <w:rFonts w:ascii="Calibri" w:hAnsi="Calibri" w:cs="Calibri"/>
        </w:rPr>
      </w:pPr>
      <w:r w:rsidRPr="00317ADC">
        <w:rPr>
          <w:rFonts w:ascii="Calibri" w:hAnsi="Calibri" w:cs="Calibri"/>
        </w:rPr>
        <w:t>¿Qué paso?</w:t>
      </w:r>
    </w:p>
    <w:p w14:paraId="5292C84F" w14:textId="1B373BA7" w:rsidR="00F61CBC" w:rsidRDefault="00F61CBC" w:rsidP="00F61CBC">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604D22">
        <w:rPr>
          <w:rFonts w:ascii="Calibri" w:hAnsi="Calibri" w:cs="Calibri"/>
        </w:rPr>
        <w:t>Nombre</w:t>
      </w:r>
      <w:r w:rsidRPr="00733A3E">
        <w:rPr>
          <w:rFonts w:ascii="Calibri" w:hAnsi="Calibri" w:cs="Calibri"/>
        </w:rPr>
        <w:t>"</w:t>
      </w:r>
      <w:r w:rsidRPr="00317ADC">
        <w:rPr>
          <w:rFonts w:ascii="Calibri" w:hAnsi="Calibri" w:cs="Calibri"/>
        </w:rPr>
        <w:t>.</w:t>
      </w:r>
    </w:p>
    <w:p w14:paraId="641B5756" w14:textId="77777777" w:rsidR="00F61CBC" w:rsidRDefault="00F61CBC" w:rsidP="00F61CBC">
      <w:pPr>
        <w:jc w:val="both"/>
        <w:rPr>
          <w:rFonts w:ascii="Calibri" w:hAnsi="Calibri" w:cs="Calibri"/>
          <w:b/>
          <w:bCs/>
        </w:rPr>
      </w:pPr>
      <w:r w:rsidRPr="00B97114">
        <w:rPr>
          <w:rFonts w:ascii="Calibri" w:hAnsi="Calibri" w:cs="Calibri"/>
          <w:b/>
          <w:bCs/>
        </w:rPr>
        <w:t xml:space="preserve">Ejemplo erróneo </w:t>
      </w:r>
    </w:p>
    <w:p w14:paraId="07F279E1" w14:textId="77777777" w:rsidR="00F61CBC" w:rsidRPr="00A82E1A" w:rsidRDefault="00F61CBC" w:rsidP="00604D22">
      <w:pPr>
        <w:pStyle w:val="Prrafodelista"/>
        <w:numPr>
          <w:ilvl w:val="0"/>
          <w:numId w:val="531"/>
        </w:numPr>
        <w:tabs>
          <w:tab w:val="left" w:pos="2388"/>
        </w:tabs>
        <w:spacing w:after="160" w:line="259" w:lineRule="auto"/>
        <w:jc w:val="both"/>
        <w:rPr>
          <w:rFonts w:ascii="Calibri" w:hAnsi="Calibri" w:cs="Calibri"/>
        </w:rPr>
      </w:pPr>
      <w:r w:rsidRPr="00A82E1A">
        <w:rPr>
          <w:rFonts w:ascii="Calibri" w:hAnsi="Calibri" w:cs="Calibri"/>
        </w:rPr>
        <w:t>Complete todos los campos:</w:t>
      </w:r>
    </w:p>
    <w:p w14:paraId="0AA1934A" w14:textId="5C6CBF92"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Nombre: Bom347997ba de Televisor3434es baratos</w:t>
      </w:r>
    </w:p>
    <w:p w14:paraId="739C36FA" w14:textId="77777777" w:rsidR="00604D22" w:rsidRPr="00D042AF"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Producto: Televisión LG</w:t>
      </w:r>
    </w:p>
    <w:p w14:paraId="4AF5FE65" w14:textId="77777777" w:rsidR="00604D22" w:rsidRDefault="00604D22" w:rsidP="00604D22">
      <w:pPr>
        <w:pStyle w:val="Prrafodelista"/>
        <w:numPr>
          <w:ilvl w:val="0"/>
          <w:numId w:val="532"/>
        </w:numPr>
        <w:rPr>
          <w:rFonts w:ascii="Calibri" w:hAnsi="Calibri" w:cs="Calibri"/>
        </w:rPr>
      </w:pPr>
      <w:r w:rsidRPr="00D042AF">
        <w:rPr>
          <w:rFonts w:ascii="Calibri" w:hAnsi="Calibri" w:cs="Calibri"/>
        </w:rPr>
        <w:t>Descripción</w:t>
      </w:r>
      <w:r>
        <w:rPr>
          <w:rFonts w:ascii="Calibri" w:hAnsi="Calibri" w:cs="Calibri"/>
        </w:rPr>
        <w:t>: Compra 2 televisiones y el 3 a mitad de precio.</w:t>
      </w:r>
    </w:p>
    <w:p w14:paraId="5A2D3FFB" w14:textId="77777777"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sidRPr="00B97114">
        <w:rPr>
          <w:rFonts w:ascii="Calibri" w:hAnsi="Calibri" w:cs="Calibri"/>
        </w:rPr>
        <w:t>Seleccione u</w:t>
      </w:r>
      <w:r>
        <w:rPr>
          <w:rFonts w:ascii="Calibri" w:hAnsi="Calibri" w:cs="Calibri"/>
        </w:rPr>
        <w:t>na Fecha inicio: 4/12/2024</w:t>
      </w:r>
    </w:p>
    <w:p w14:paraId="14FC717A" w14:textId="77777777" w:rsidR="00604D22"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Seleccione una Fecha fin: 13/2/2025</w:t>
      </w:r>
    </w:p>
    <w:p w14:paraId="339A2160" w14:textId="77777777" w:rsidR="00604D22" w:rsidRPr="00F61CBC" w:rsidRDefault="00604D22" w:rsidP="00604D22">
      <w:pPr>
        <w:pStyle w:val="Prrafodelista"/>
        <w:numPr>
          <w:ilvl w:val="0"/>
          <w:numId w:val="532"/>
        </w:numPr>
        <w:tabs>
          <w:tab w:val="left" w:pos="2388"/>
        </w:tabs>
        <w:spacing w:after="160" w:line="259" w:lineRule="auto"/>
        <w:jc w:val="both"/>
        <w:rPr>
          <w:rFonts w:ascii="Calibri" w:hAnsi="Calibri" w:cs="Calibri"/>
        </w:rPr>
      </w:pPr>
      <w:r>
        <w:rPr>
          <w:rFonts w:ascii="Calibri" w:hAnsi="Calibri" w:cs="Calibri"/>
        </w:rPr>
        <w:t>Descuento: 40</w:t>
      </w:r>
    </w:p>
    <w:p w14:paraId="3779A775" w14:textId="77777777" w:rsidR="00F61CBC" w:rsidRDefault="00F61CBC" w:rsidP="00604D22">
      <w:pPr>
        <w:pStyle w:val="Prrafodelista"/>
        <w:ind w:left="1428"/>
        <w:jc w:val="both"/>
        <w:rPr>
          <w:rFonts w:ascii="Calibri" w:hAnsi="Calibri" w:cs="Calibri"/>
        </w:rPr>
      </w:pPr>
    </w:p>
    <w:p w14:paraId="511A1642" w14:textId="77777777" w:rsidR="00F61CBC" w:rsidRPr="00604D22" w:rsidRDefault="00F61CBC" w:rsidP="00604D22">
      <w:pPr>
        <w:pStyle w:val="Prrafodelista"/>
        <w:numPr>
          <w:ilvl w:val="0"/>
          <w:numId w:val="531"/>
        </w:numPr>
        <w:tabs>
          <w:tab w:val="left" w:pos="2388"/>
        </w:tabs>
        <w:spacing w:after="160" w:line="259" w:lineRule="auto"/>
        <w:jc w:val="both"/>
        <w:rPr>
          <w:rFonts w:ascii="Calibri" w:hAnsi="Calibri" w:cs="Calibri"/>
        </w:rPr>
      </w:pPr>
      <w:r w:rsidRPr="00604D22">
        <w:rPr>
          <w:rFonts w:ascii="Calibri" w:hAnsi="Calibri" w:cs="Calibri"/>
        </w:rPr>
        <w:t>Haga clic en el botón "Modificar".</w:t>
      </w:r>
    </w:p>
    <w:p w14:paraId="70D4CB40" w14:textId="48E462E7" w:rsidR="00F61CBC" w:rsidRDefault="00F61CBC" w:rsidP="00F61CBC">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Pr>
          <w:rFonts w:ascii="Calibri" w:hAnsi="Calibri" w:cs="Calibri"/>
        </w:rPr>
        <w:t xml:space="preserve">La descripción de la </w:t>
      </w:r>
      <w:r w:rsidR="00604D22">
        <w:rPr>
          <w:rFonts w:ascii="Calibri" w:hAnsi="Calibri" w:cs="Calibri"/>
        </w:rPr>
        <w:t>oferta</w:t>
      </w:r>
      <w:r w:rsidRPr="00733A3E">
        <w:rPr>
          <w:rFonts w:ascii="Calibri" w:hAnsi="Calibri" w:cs="Calibri"/>
        </w:rPr>
        <w:t xml:space="preserve"> solo puede contener letras y no números.</w:t>
      </w:r>
      <w:r w:rsidRPr="0065367D">
        <w:rPr>
          <w:rFonts w:ascii="Calibri" w:hAnsi="Calibri" w:cs="Calibri"/>
        </w:rPr>
        <w:t>"</w:t>
      </w:r>
      <w:r w:rsidRPr="005D0B96">
        <w:rPr>
          <w:rFonts w:ascii="Calibri" w:hAnsi="Calibri" w:cs="Calibri"/>
        </w:rPr>
        <w:t>.</w:t>
      </w:r>
    </w:p>
    <w:p w14:paraId="2E8637F5" w14:textId="77777777" w:rsidR="00F61CBC" w:rsidRDefault="00F61CBC" w:rsidP="00F61CBC">
      <w:pPr>
        <w:jc w:val="both"/>
        <w:rPr>
          <w:rFonts w:ascii="Calibri" w:hAnsi="Calibri" w:cs="Calibri"/>
        </w:rPr>
      </w:pPr>
    </w:p>
    <w:p w14:paraId="6E1D8672" w14:textId="77777777" w:rsidR="00F61CBC" w:rsidRPr="00655166" w:rsidRDefault="00F61CBC" w:rsidP="00F61CBC">
      <w:pPr>
        <w:rPr>
          <w:rFonts w:ascii="Calibri" w:hAnsi="Calibri" w:cs="Calibri"/>
          <w:b/>
          <w:bCs/>
        </w:rPr>
      </w:pPr>
      <w:r>
        <w:rPr>
          <w:rFonts w:ascii="Calibri" w:hAnsi="Calibri" w:cs="Calibri"/>
          <w:b/>
          <w:bCs/>
        </w:rPr>
        <w:t>E</w:t>
      </w:r>
      <w:r w:rsidRPr="00655166">
        <w:rPr>
          <w:rFonts w:ascii="Calibri" w:hAnsi="Calibri" w:cs="Calibri"/>
          <w:b/>
          <w:bCs/>
        </w:rPr>
        <w:t>liminación correcta</w:t>
      </w:r>
    </w:p>
    <w:p w14:paraId="7DBBB873" w14:textId="5A41D671" w:rsidR="00F61CBC" w:rsidRPr="00655166" w:rsidRDefault="00F61CBC" w:rsidP="00F61CBC">
      <w:pPr>
        <w:jc w:val="both"/>
        <w:rPr>
          <w:rFonts w:ascii="Calibri" w:hAnsi="Calibri" w:cs="Calibri"/>
        </w:rPr>
      </w:pPr>
      <w:r w:rsidRPr="00655166">
        <w:rPr>
          <w:rFonts w:ascii="Calibri" w:hAnsi="Calibri" w:cs="Calibri"/>
        </w:rPr>
        <w:t>Para eliminar un</w:t>
      </w:r>
      <w:r>
        <w:rPr>
          <w:rFonts w:ascii="Calibri" w:hAnsi="Calibri" w:cs="Calibri"/>
        </w:rPr>
        <w:t xml:space="preserve">a </w:t>
      </w:r>
      <w:r w:rsidR="00604D22">
        <w:rPr>
          <w:rFonts w:ascii="Calibri" w:hAnsi="Calibri" w:cs="Calibri"/>
        </w:rPr>
        <w:t>oferta</w:t>
      </w:r>
      <w:r w:rsidRPr="00655166">
        <w:rPr>
          <w:rFonts w:ascii="Calibri" w:hAnsi="Calibri" w:cs="Calibri"/>
        </w:rPr>
        <w:t>:</w:t>
      </w:r>
    </w:p>
    <w:p w14:paraId="25A0097E" w14:textId="6C5351C3"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 xml:space="preserve">Seleccione </w:t>
      </w:r>
      <w:r>
        <w:rPr>
          <w:rFonts w:ascii="Calibri" w:hAnsi="Calibri" w:cs="Calibri"/>
        </w:rPr>
        <w:t xml:space="preserve">la </w:t>
      </w:r>
      <w:r w:rsidR="00604D22">
        <w:rPr>
          <w:rFonts w:ascii="Calibri" w:hAnsi="Calibri" w:cs="Calibri"/>
        </w:rPr>
        <w:t>oferta</w:t>
      </w:r>
      <w:r w:rsidRPr="00655166">
        <w:rPr>
          <w:rFonts w:ascii="Calibri" w:hAnsi="Calibri" w:cs="Calibri"/>
        </w:rPr>
        <w:t xml:space="preserve"> en la tabla haciendo clic en el ícono de visto.</w:t>
      </w:r>
    </w:p>
    <w:p w14:paraId="0798E80A" w14:textId="77777777"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Haga clic en el botón "Eliminar".</w:t>
      </w:r>
    </w:p>
    <w:p w14:paraId="100A8321" w14:textId="77777777" w:rsidR="00F61CBC" w:rsidRPr="00655166" w:rsidRDefault="00F61CBC" w:rsidP="00604D22">
      <w:pPr>
        <w:pStyle w:val="Prrafodelista"/>
        <w:numPr>
          <w:ilvl w:val="0"/>
          <w:numId w:val="533"/>
        </w:numPr>
        <w:spacing w:after="160" w:line="259" w:lineRule="auto"/>
        <w:jc w:val="both"/>
        <w:rPr>
          <w:rFonts w:ascii="Calibri" w:hAnsi="Calibri" w:cs="Calibri"/>
        </w:rPr>
      </w:pPr>
      <w:r w:rsidRPr="00655166">
        <w:rPr>
          <w:rFonts w:ascii="Calibri" w:hAnsi="Calibri" w:cs="Calibri"/>
        </w:rPr>
        <w:t>Confirme la acción en el diálogo que aparece.</w:t>
      </w:r>
    </w:p>
    <w:p w14:paraId="7E554501" w14:textId="16BE87C8" w:rsidR="00F61CBC" w:rsidRPr="00B82B1C" w:rsidRDefault="00F61CBC" w:rsidP="00F61CBC">
      <w:pPr>
        <w:jc w:val="both"/>
        <w:rPr>
          <w:rFonts w:ascii="Calibri" w:hAnsi="Calibri" w:cs="Calibri"/>
          <w:b/>
          <w:bCs/>
          <w:u w:val="single"/>
        </w:rPr>
      </w:pPr>
      <w:r w:rsidRPr="00655166">
        <w:rPr>
          <w:rFonts w:ascii="Calibri" w:hAnsi="Calibri" w:cs="Calibri"/>
          <w:b/>
          <w:bCs/>
        </w:rPr>
        <w:t>Resultado esperado:</w:t>
      </w:r>
      <w:r>
        <w:rPr>
          <w:rFonts w:ascii="Calibri" w:hAnsi="Calibri" w:cs="Calibri"/>
          <w:b/>
          <w:bCs/>
        </w:rPr>
        <w:t xml:space="preserve"> </w:t>
      </w:r>
      <w:r w:rsidRPr="00B82B1C">
        <w:rPr>
          <w:rFonts w:ascii="Calibri" w:hAnsi="Calibri" w:cs="Calibri"/>
        </w:rPr>
        <w:t>"</w:t>
      </w:r>
      <w:r>
        <w:rPr>
          <w:rFonts w:ascii="Calibri" w:hAnsi="Calibri" w:cs="Calibri"/>
        </w:rPr>
        <w:t xml:space="preserve">La </w:t>
      </w:r>
      <w:r w:rsidR="00604D22">
        <w:rPr>
          <w:rFonts w:ascii="Calibri" w:hAnsi="Calibri" w:cs="Calibri"/>
        </w:rPr>
        <w:t>oferta</w:t>
      </w:r>
      <w:r w:rsidRPr="00B82B1C">
        <w:rPr>
          <w:rFonts w:ascii="Calibri" w:hAnsi="Calibri" w:cs="Calibri"/>
        </w:rPr>
        <w:t xml:space="preserve"> fue eliminad</w:t>
      </w:r>
      <w:r>
        <w:rPr>
          <w:rFonts w:ascii="Calibri" w:hAnsi="Calibri" w:cs="Calibri"/>
        </w:rPr>
        <w:t>a</w:t>
      </w:r>
      <w:r w:rsidRPr="00B82B1C">
        <w:rPr>
          <w:rFonts w:ascii="Calibri" w:hAnsi="Calibri" w:cs="Calibri"/>
        </w:rPr>
        <w:t xml:space="preserve"> correctamente."</w:t>
      </w:r>
    </w:p>
    <w:p w14:paraId="4725190A" w14:textId="77777777" w:rsidR="00F61CBC" w:rsidRDefault="00F61CBC" w:rsidP="00F61CBC">
      <w:pPr>
        <w:jc w:val="both"/>
        <w:rPr>
          <w:rFonts w:ascii="Calibri" w:hAnsi="Calibri" w:cs="Calibri"/>
        </w:rPr>
      </w:pPr>
    </w:p>
    <w:p w14:paraId="753E7510" w14:textId="61D1C736" w:rsidR="00F61CBC" w:rsidRPr="007C3824" w:rsidRDefault="00F61CBC" w:rsidP="00F61CBC">
      <w:pPr>
        <w:jc w:val="both"/>
        <w:rPr>
          <w:rFonts w:ascii="Calibri" w:hAnsi="Calibri" w:cs="Calibri"/>
          <w:b/>
          <w:bCs/>
        </w:rPr>
      </w:pPr>
      <w:r w:rsidRPr="007C3824">
        <w:rPr>
          <w:rFonts w:ascii="Calibri" w:hAnsi="Calibri" w:cs="Calibri"/>
          <w:b/>
          <w:bCs/>
        </w:rPr>
        <w:t xml:space="preserve">Error al eliminar (sin </w:t>
      </w:r>
      <w:r w:rsidR="00604D22">
        <w:rPr>
          <w:rFonts w:ascii="Calibri" w:hAnsi="Calibri" w:cs="Calibri"/>
          <w:b/>
          <w:bCs/>
        </w:rPr>
        <w:t>oferta</w:t>
      </w:r>
      <w:r w:rsidRPr="007C3824">
        <w:rPr>
          <w:rFonts w:ascii="Calibri" w:hAnsi="Calibri" w:cs="Calibri"/>
          <w:b/>
          <w:bCs/>
        </w:rPr>
        <w:t xml:space="preserve"> seleccionad</w:t>
      </w:r>
      <w:r>
        <w:rPr>
          <w:rFonts w:ascii="Calibri" w:hAnsi="Calibri" w:cs="Calibri"/>
          <w:b/>
          <w:bCs/>
        </w:rPr>
        <w:t>a</w:t>
      </w:r>
      <w:r w:rsidRPr="007C3824">
        <w:rPr>
          <w:rFonts w:ascii="Calibri" w:hAnsi="Calibri" w:cs="Calibri"/>
          <w:b/>
          <w:bCs/>
        </w:rPr>
        <w:t>)</w:t>
      </w:r>
    </w:p>
    <w:p w14:paraId="781DDE3F" w14:textId="77777777" w:rsidR="00F61CBC" w:rsidRPr="007C3824" w:rsidRDefault="00F61CBC" w:rsidP="00F61CBC">
      <w:pPr>
        <w:jc w:val="both"/>
        <w:rPr>
          <w:rFonts w:ascii="Calibri" w:hAnsi="Calibri" w:cs="Calibri"/>
        </w:rPr>
      </w:pPr>
      <w:r w:rsidRPr="007C3824">
        <w:rPr>
          <w:rFonts w:ascii="Calibri" w:hAnsi="Calibri" w:cs="Calibri"/>
        </w:rPr>
        <w:t>Intento de eliminación incorrecta:</w:t>
      </w:r>
    </w:p>
    <w:p w14:paraId="2CE40568" w14:textId="57DE5963" w:rsidR="00F61CBC" w:rsidRPr="00A82E1A" w:rsidRDefault="00F61CBC" w:rsidP="00604D22">
      <w:pPr>
        <w:pStyle w:val="Prrafodelista"/>
        <w:numPr>
          <w:ilvl w:val="0"/>
          <w:numId w:val="534"/>
        </w:numPr>
        <w:spacing w:after="160" w:line="259" w:lineRule="auto"/>
        <w:jc w:val="both"/>
        <w:rPr>
          <w:rFonts w:ascii="Calibri" w:hAnsi="Calibri" w:cs="Calibri"/>
        </w:rPr>
      </w:pPr>
      <w:r w:rsidRPr="00A82E1A">
        <w:rPr>
          <w:rFonts w:ascii="Calibri" w:hAnsi="Calibri" w:cs="Calibri"/>
        </w:rPr>
        <w:t>Hacer clic en "Eliminar" sin seleccionar ning</w:t>
      </w:r>
      <w:r>
        <w:rPr>
          <w:rFonts w:ascii="Calibri" w:hAnsi="Calibri" w:cs="Calibri"/>
        </w:rPr>
        <w:t xml:space="preserve">una </w:t>
      </w:r>
      <w:r w:rsidR="00604D22">
        <w:rPr>
          <w:rFonts w:ascii="Calibri" w:hAnsi="Calibri" w:cs="Calibri"/>
        </w:rPr>
        <w:t>oferta</w:t>
      </w:r>
      <w:r w:rsidRPr="00A82E1A">
        <w:rPr>
          <w:rFonts w:ascii="Calibri" w:hAnsi="Calibri" w:cs="Calibri"/>
        </w:rPr>
        <w:t>.</w:t>
      </w:r>
    </w:p>
    <w:p w14:paraId="42B03DA0" w14:textId="4AC21D50" w:rsidR="00F61CBC" w:rsidRPr="00B82B1C" w:rsidRDefault="00F61CBC" w:rsidP="00F61CBC">
      <w:pPr>
        <w:jc w:val="both"/>
        <w:rPr>
          <w:rFonts w:ascii="Calibri" w:hAnsi="Calibri" w:cs="Calibri"/>
        </w:rPr>
      </w:pPr>
      <w:r>
        <w:rPr>
          <w:rFonts w:ascii="Calibri" w:hAnsi="Calibri" w:cs="Calibri"/>
          <w:b/>
          <w:bCs/>
        </w:rPr>
        <w:t>Mensaje</w:t>
      </w:r>
      <w:r w:rsidRPr="007C3824">
        <w:rPr>
          <w:rFonts w:ascii="Calibri" w:hAnsi="Calibri" w:cs="Calibri"/>
          <w:b/>
          <w:bCs/>
        </w:rPr>
        <w:t xml:space="preserve"> esperado:</w:t>
      </w:r>
      <w:r>
        <w:rPr>
          <w:rFonts w:ascii="Calibri" w:hAnsi="Calibri" w:cs="Calibri"/>
          <w:b/>
          <w:bCs/>
        </w:rPr>
        <w:t xml:space="preserve"> </w:t>
      </w:r>
      <w:r w:rsidRPr="00B82B1C">
        <w:rPr>
          <w:rFonts w:ascii="Calibri" w:hAnsi="Calibri" w:cs="Calibri"/>
        </w:rPr>
        <w:t>"Primero debe seleccionar u</w:t>
      </w:r>
      <w:r>
        <w:rPr>
          <w:rFonts w:ascii="Calibri" w:hAnsi="Calibri" w:cs="Calibri"/>
        </w:rPr>
        <w:t xml:space="preserve">na </w:t>
      </w:r>
      <w:r w:rsidR="00604D22">
        <w:rPr>
          <w:rFonts w:ascii="Calibri" w:hAnsi="Calibri" w:cs="Calibri"/>
        </w:rPr>
        <w:t>oferta</w:t>
      </w:r>
      <w:r w:rsidRPr="00B82B1C">
        <w:rPr>
          <w:rFonts w:ascii="Calibri" w:hAnsi="Calibri" w:cs="Calibri"/>
        </w:rPr>
        <w:t xml:space="preserve"> en la tabla para poder eliminarlo."</w:t>
      </w:r>
      <w:r>
        <w:rPr>
          <w:rFonts w:ascii="Calibri" w:hAnsi="Calibri" w:cs="Calibri"/>
        </w:rPr>
        <w:t>.</w:t>
      </w:r>
    </w:p>
    <w:p w14:paraId="43B17412" w14:textId="77777777" w:rsidR="00F6672E" w:rsidRDefault="00F6672E" w:rsidP="00A26720">
      <w:pPr>
        <w:rPr>
          <w:rFonts w:ascii="Calibri" w:hAnsi="Calibri" w:cs="Calibri"/>
        </w:rPr>
        <w:sectPr w:rsidR="00F6672E" w:rsidSect="00A26720">
          <w:pgSz w:w="11906" w:h="16838" w:code="9"/>
          <w:pgMar w:top="1440" w:right="1134" w:bottom="1440" w:left="1134" w:header="720" w:footer="720" w:gutter="0"/>
          <w:cols w:space="720"/>
          <w:docGrid w:linePitch="600" w:charSpace="32768"/>
        </w:sectPr>
      </w:pPr>
    </w:p>
    <w:p w14:paraId="0E8AC9C1" w14:textId="77777777" w:rsidR="00F6672E" w:rsidRPr="00F6672E" w:rsidRDefault="00F6672E" w:rsidP="00F6672E">
      <w:pPr>
        <w:rPr>
          <w:rFonts w:ascii="Calibri" w:hAnsi="Calibri" w:cs="Calibri"/>
        </w:rPr>
      </w:pPr>
    </w:p>
    <w:p w14:paraId="01C2A94E" w14:textId="77777777" w:rsidR="00F6672E" w:rsidRDefault="00F6672E" w:rsidP="00F6672E">
      <w:pPr>
        <w:rPr>
          <w:rFonts w:ascii="Calibri" w:hAnsi="Calibri" w:cs="Calibri"/>
        </w:rPr>
      </w:pPr>
    </w:p>
    <w:p w14:paraId="6D50C1F3" w14:textId="0B4B10A2" w:rsidR="00F6672E" w:rsidRPr="00747A18" w:rsidRDefault="005C2BFE" w:rsidP="00F6672E">
      <w:pPr>
        <w:spacing w:line="360" w:lineRule="auto"/>
        <w:jc w:val="center"/>
        <w:outlineLvl w:val="1"/>
        <w:rPr>
          <w:rFonts w:ascii="Calibri" w:hAnsi="Calibri" w:cs="Calibri"/>
          <w:b/>
        </w:rPr>
      </w:pPr>
      <w:bookmarkStart w:id="206" w:name="_Toc186476340"/>
      <w:bookmarkStart w:id="207" w:name="_Toc186813354"/>
      <w:bookmarkStart w:id="208" w:name="_Toc187165758"/>
      <w:r>
        <w:rPr>
          <w:noProof/>
        </w:rPr>
        <w:drawing>
          <wp:anchor distT="0" distB="0" distL="114300" distR="114300" simplePos="0" relativeHeight="251687936" behindDoc="0" locked="0" layoutInCell="1" allowOverlap="1" wp14:anchorId="70A48C1B" wp14:editId="6598FD61">
            <wp:simplePos x="0" y="0"/>
            <wp:positionH relativeFrom="margin">
              <wp:align>center</wp:align>
            </wp:positionH>
            <wp:positionV relativeFrom="margin">
              <wp:align>center</wp:align>
            </wp:positionV>
            <wp:extent cx="8290560" cy="4211320"/>
            <wp:effectExtent l="0" t="0" r="0" b="0"/>
            <wp:wrapSquare wrapText="bothSides"/>
            <wp:docPr id="71356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83" r="2679"/>
                    <a:stretch/>
                  </pic:blipFill>
                  <pic:spPr bwMode="auto">
                    <a:xfrm>
                      <a:off x="0" y="0"/>
                      <a:ext cx="8290560" cy="421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672E" w:rsidRPr="00747A18">
        <w:rPr>
          <w:rFonts w:ascii="Calibri" w:hAnsi="Calibri" w:cs="Calibri"/>
          <w:b/>
        </w:rPr>
        <w:t xml:space="preserve">Interfaz </w:t>
      </w:r>
      <w:r w:rsidR="001156CE">
        <w:rPr>
          <w:rFonts w:ascii="Calibri" w:hAnsi="Calibri" w:cs="Calibri"/>
          <w:b/>
        </w:rPr>
        <w:t xml:space="preserve">Información del </w:t>
      </w:r>
      <w:r w:rsidR="00F6672E" w:rsidRPr="00747A18">
        <w:rPr>
          <w:rFonts w:ascii="Calibri" w:hAnsi="Calibri" w:cs="Calibri"/>
          <w:b/>
        </w:rPr>
        <w:t>Negocio</w:t>
      </w:r>
      <w:bookmarkEnd w:id="206"/>
      <w:bookmarkEnd w:id="207"/>
      <w:bookmarkEnd w:id="208"/>
    </w:p>
    <w:p w14:paraId="3FAC3861" w14:textId="77777777" w:rsidR="00F6672E" w:rsidRDefault="00F6672E" w:rsidP="00F6672E">
      <w:pPr>
        <w:jc w:val="center"/>
        <w:rPr>
          <w:rFonts w:ascii="Calibri" w:hAnsi="Calibri" w:cs="Calibri"/>
        </w:rPr>
      </w:pPr>
    </w:p>
    <w:p w14:paraId="4A9BBA74" w14:textId="77777777" w:rsidR="00F6672E" w:rsidRDefault="00F6672E" w:rsidP="00F6672E">
      <w:pPr>
        <w:tabs>
          <w:tab w:val="center" w:pos="6979"/>
        </w:tabs>
        <w:rPr>
          <w:rFonts w:ascii="Calibri" w:hAnsi="Calibri" w:cs="Calibri"/>
        </w:rPr>
      </w:pPr>
      <w:r>
        <w:rPr>
          <w:rFonts w:ascii="Calibri" w:hAnsi="Calibri" w:cs="Calibri"/>
        </w:rPr>
        <w:tab/>
      </w:r>
    </w:p>
    <w:p w14:paraId="252D4925" w14:textId="77777777" w:rsidR="005C2BFE" w:rsidRDefault="005C2BFE" w:rsidP="00F6672E">
      <w:pPr>
        <w:tabs>
          <w:tab w:val="center" w:pos="6979"/>
        </w:tabs>
        <w:rPr>
          <w:rFonts w:ascii="Calibri" w:hAnsi="Calibri" w:cs="Calibri"/>
        </w:rPr>
      </w:pPr>
    </w:p>
    <w:p w14:paraId="3D387761" w14:textId="77777777" w:rsidR="005C2BFE" w:rsidRDefault="005C2BFE" w:rsidP="00F6672E">
      <w:pPr>
        <w:tabs>
          <w:tab w:val="center" w:pos="6979"/>
        </w:tabs>
        <w:rPr>
          <w:rFonts w:ascii="Calibri" w:hAnsi="Calibri" w:cs="Calibri"/>
        </w:rPr>
      </w:pPr>
    </w:p>
    <w:p w14:paraId="730B2C46" w14:textId="77777777" w:rsidR="005C2BFE" w:rsidRDefault="005C2BFE" w:rsidP="00F6672E">
      <w:pPr>
        <w:tabs>
          <w:tab w:val="center" w:pos="6979"/>
        </w:tabs>
        <w:rPr>
          <w:rFonts w:ascii="Calibri" w:hAnsi="Calibri" w:cs="Calibri"/>
        </w:rPr>
        <w:sectPr w:rsidR="005C2BFE" w:rsidSect="00F6672E">
          <w:pgSz w:w="16838" w:h="11906" w:orient="landscape" w:code="9"/>
          <w:pgMar w:top="1134" w:right="1440" w:bottom="1134" w:left="1440" w:header="720" w:footer="720" w:gutter="0"/>
          <w:cols w:space="720"/>
          <w:docGrid w:linePitch="600" w:charSpace="32768"/>
        </w:sectPr>
      </w:pPr>
    </w:p>
    <w:p w14:paraId="786A55BC" w14:textId="7947AB55" w:rsidR="005C2BFE" w:rsidRPr="00B34862" w:rsidRDefault="005C2BFE" w:rsidP="005C2BFE">
      <w:pPr>
        <w:pStyle w:val="Ttulo3"/>
        <w:rPr>
          <w:rFonts w:ascii="Calibri" w:hAnsi="Calibri" w:cs="Calibri"/>
          <w:b w:val="0"/>
          <w:bCs w:val="0"/>
          <w:color w:val="000000" w:themeColor="text1"/>
          <w:sz w:val="24"/>
          <w:szCs w:val="24"/>
        </w:rPr>
      </w:pPr>
      <w:bookmarkStart w:id="209" w:name="_Toc186476341"/>
      <w:bookmarkStart w:id="210" w:name="_Toc186813355"/>
      <w:bookmarkStart w:id="211" w:name="_Toc187165759"/>
      <w:r>
        <w:rPr>
          <w:rFonts w:ascii="Calibri" w:hAnsi="Calibri" w:cs="Calibri"/>
          <w:color w:val="000000" w:themeColor="text1"/>
          <w:sz w:val="24"/>
          <w:szCs w:val="24"/>
        </w:rPr>
        <w:lastRenderedPageBreak/>
        <w:t>Descripción breve</w:t>
      </w:r>
      <w:bookmarkEnd w:id="209"/>
      <w:bookmarkEnd w:id="210"/>
      <w:bookmarkEnd w:id="211"/>
    </w:p>
    <w:p w14:paraId="226807CF" w14:textId="77777777" w:rsidR="005C2BFE" w:rsidRDefault="005C2BFE" w:rsidP="005C2BFE">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de</w:t>
      </w:r>
      <w:r>
        <w:rPr>
          <w:rFonts w:ascii="Calibri" w:hAnsi="Calibri" w:cs="Calibri"/>
        </w:rPr>
        <w:t xml:space="preserve">l negocio </w:t>
      </w:r>
      <w:r w:rsidRPr="00C51BDB">
        <w:rPr>
          <w:rFonts w:ascii="Calibri" w:hAnsi="Calibri" w:cs="Calibri"/>
        </w:rPr>
        <w:t>en la aplicación.</w:t>
      </w:r>
    </w:p>
    <w:p w14:paraId="0C004314" w14:textId="77777777" w:rsidR="005C2BFE" w:rsidRDefault="005C2BFE" w:rsidP="005C2BFE">
      <w:pPr>
        <w:rPr>
          <w:rFonts w:ascii="Calibri" w:hAnsi="Calibri" w:cs="Calibri"/>
        </w:rPr>
      </w:pPr>
    </w:p>
    <w:p w14:paraId="011A168F" w14:textId="77777777" w:rsidR="005C2BFE" w:rsidRPr="00C52592" w:rsidRDefault="005C2BFE" w:rsidP="005C2BFE">
      <w:pPr>
        <w:rPr>
          <w:rFonts w:ascii="Calibri" w:hAnsi="Calibri" w:cs="Calibri"/>
          <w:b/>
          <w:bCs/>
        </w:rPr>
      </w:pPr>
      <w:r w:rsidRPr="00B34862">
        <w:rPr>
          <w:rFonts w:ascii="Calibri" w:hAnsi="Calibri" w:cs="Calibri"/>
          <w:b/>
          <w:bCs/>
        </w:rPr>
        <w:t>Funcionalidades principales</w:t>
      </w:r>
    </w:p>
    <w:p w14:paraId="151909B0" w14:textId="77777777" w:rsidR="005C2BFE" w:rsidRDefault="005C2BFE" w:rsidP="00F6672E">
      <w:pPr>
        <w:tabs>
          <w:tab w:val="center" w:pos="6979"/>
        </w:tabs>
        <w:rPr>
          <w:rFonts w:ascii="Calibri" w:hAnsi="Calibri" w:cs="Calibri"/>
        </w:rPr>
      </w:pPr>
    </w:p>
    <w:p w14:paraId="26D27634" w14:textId="77777777" w:rsidR="00ED035E" w:rsidRPr="000B2074" w:rsidRDefault="00ED035E" w:rsidP="000B2074">
      <w:pPr>
        <w:pStyle w:val="Prrafodelista"/>
        <w:numPr>
          <w:ilvl w:val="1"/>
          <w:numId w:val="534"/>
        </w:numPr>
        <w:tabs>
          <w:tab w:val="left" w:pos="3288"/>
        </w:tabs>
        <w:spacing w:after="160" w:line="259" w:lineRule="auto"/>
        <w:jc w:val="both"/>
        <w:rPr>
          <w:rFonts w:ascii="Calibri" w:hAnsi="Calibri" w:cs="Calibri"/>
        </w:rPr>
      </w:pPr>
      <w:r w:rsidRPr="000B2074">
        <w:rPr>
          <w:rFonts w:ascii="Calibri" w:hAnsi="Calibri" w:cs="Calibri"/>
          <w:b/>
          <w:bCs/>
        </w:rPr>
        <w:t>Cargar datos del negocio al iniciar:</w:t>
      </w:r>
    </w:p>
    <w:p w14:paraId="730D6E0C" w14:textId="77777777" w:rsidR="00ED035E" w:rsidRPr="00C52592" w:rsidRDefault="00ED035E" w:rsidP="000B2074">
      <w:pPr>
        <w:numPr>
          <w:ilvl w:val="2"/>
          <w:numId w:val="547"/>
        </w:numPr>
        <w:tabs>
          <w:tab w:val="left" w:pos="3288"/>
        </w:tabs>
        <w:suppressAutoHyphens w:val="0"/>
        <w:spacing w:after="160" w:line="259" w:lineRule="auto"/>
        <w:jc w:val="both"/>
        <w:rPr>
          <w:rFonts w:ascii="Calibri" w:hAnsi="Calibri" w:cs="Calibri"/>
        </w:rPr>
      </w:pPr>
      <w:r w:rsidRPr="00C52592">
        <w:rPr>
          <w:rFonts w:ascii="Calibri" w:hAnsi="Calibri" w:cs="Calibri"/>
        </w:rPr>
        <w:t>Cuando la ventana se carga, se obtiene la información del negocio desde la base de datos y se muestra en los campos de texto correspondientes.</w:t>
      </w:r>
    </w:p>
    <w:p w14:paraId="6543C0CD" w14:textId="3F441085" w:rsidR="00ED035E" w:rsidRPr="00C52592" w:rsidRDefault="00ED035E" w:rsidP="000B2074">
      <w:pPr>
        <w:numPr>
          <w:ilvl w:val="2"/>
          <w:numId w:val="547"/>
        </w:numPr>
        <w:tabs>
          <w:tab w:val="left" w:pos="3288"/>
        </w:tabs>
        <w:suppressAutoHyphens w:val="0"/>
        <w:spacing w:after="160" w:line="259" w:lineRule="auto"/>
        <w:jc w:val="both"/>
        <w:rPr>
          <w:rFonts w:ascii="Calibri" w:hAnsi="Calibri" w:cs="Calibri"/>
        </w:rPr>
      </w:pPr>
      <w:r w:rsidRPr="00C52592">
        <w:rPr>
          <w:rFonts w:ascii="Calibri" w:hAnsi="Calibri" w:cs="Calibri"/>
        </w:rPr>
        <w:t xml:space="preserve">Si existe un logotipo, se carga y se muestra en un </w:t>
      </w:r>
      <w:r w:rsidR="000B2074">
        <w:rPr>
          <w:rFonts w:ascii="Calibri" w:hAnsi="Calibri" w:cs="Calibri"/>
        </w:rPr>
        <w:t>marco</w:t>
      </w:r>
      <w:r w:rsidRPr="00C52592">
        <w:rPr>
          <w:rFonts w:ascii="Calibri" w:hAnsi="Calibri" w:cs="Calibri"/>
        </w:rPr>
        <w:t>.</w:t>
      </w:r>
    </w:p>
    <w:p w14:paraId="7348530F" w14:textId="77777777" w:rsidR="00ED035E" w:rsidRPr="000B2074" w:rsidRDefault="00ED035E" w:rsidP="000B2074">
      <w:pPr>
        <w:pStyle w:val="Prrafodelista"/>
        <w:numPr>
          <w:ilvl w:val="1"/>
          <w:numId w:val="534"/>
        </w:numPr>
        <w:tabs>
          <w:tab w:val="left" w:pos="3288"/>
        </w:tabs>
        <w:spacing w:after="160" w:line="259" w:lineRule="auto"/>
        <w:jc w:val="both"/>
        <w:rPr>
          <w:rFonts w:ascii="Calibri" w:hAnsi="Calibri" w:cs="Calibri"/>
        </w:rPr>
      </w:pPr>
      <w:r w:rsidRPr="000B2074">
        <w:rPr>
          <w:rFonts w:ascii="Calibri" w:hAnsi="Calibri" w:cs="Calibri"/>
          <w:b/>
          <w:bCs/>
        </w:rPr>
        <w:t>Actualizar logotipo:</w:t>
      </w:r>
    </w:p>
    <w:p w14:paraId="38A75771" w14:textId="77777777" w:rsidR="00ED035E" w:rsidRPr="00C52592" w:rsidRDefault="00ED035E" w:rsidP="00ED035E">
      <w:pPr>
        <w:numPr>
          <w:ilvl w:val="0"/>
          <w:numId w:val="537"/>
        </w:numPr>
        <w:tabs>
          <w:tab w:val="left" w:pos="3288"/>
        </w:tabs>
        <w:suppressAutoHyphens w:val="0"/>
        <w:spacing w:after="160" w:line="259" w:lineRule="auto"/>
        <w:jc w:val="both"/>
        <w:rPr>
          <w:rFonts w:ascii="Calibri" w:hAnsi="Calibri" w:cs="Calibri"/>
        </w:rPr>
      </w:pPr>
      <w:r w:rsidRPr="00C52592">
        <w:rPr>
          <w:rFonts w:ascii="Calibri" w:hAnsi="Calibri" w:cs="Calibri"/>
        </w:rPr>
        <w:t>Permite al usuario seleccionar una imagen desde su dispositivo para actualizar el logotipo del negocio.</w:t>
      </w:r>
    </w:p>
    <w:p w14:paraId="06D26099" w14:textId="77777777" w:rsidR="00ED035E" w:rsidRPr="00C52592" w:rsidRDefault="00ED035E" w:rsidP="00ED035E">
      <w:pPr>
        <w:numPr>
          <w:ilvl w:val="0"/>
          <w:numId w:val="537"/>
        </w:numPr>
        <w:tabs>
          <w:tab w:val="left" w:pos="3288"/>
        </w:tabs>
        <w:suppressAutoHyphens w:val="0"/>
        <w:spacing w:after="160" w:line="259" w:lineRule="auto"/>
        <w:jc w:val="both"/>
        <w:rPr>
          <w:rFonts w:ascii="Calibri" w:hAnsi="Calibri" w:cs="Calibri"/>
        </w:rPr>
      </w:pPr>
      <w:r w:rsidRPr="00C52592">
        <w:rPr>
          <w:rFonts w:ascii="Calibri" w:hAnsi="Calibri" w:cs="Calibri"/>
        </w:rPr>
        <w:t>Si la operación es exitosa, la imagen seleccionada se muestra en la ventana.</w:t>
      </w:r>
    </w:p>
    <w:p w14:paraId="4FD07931" w14:textId="77777777" w:rsidR="00ED035E" w:rsidRPr="000B2074" w:rsidRDefault="00ED035E" w:rsidP="000B2074">
      <w:pPr>
        <w:pStyle w:val="Prrafodelista"/>
        <w:numPr>
          <w:ilvl w:val="1"/>
          <w:numId w:val="534"/>
        </w:numPr>
        <w:tabs>
          <w:tab w:val="left" w:pos="3288"/>
        </w:tabs>
        <w:spacing w:after="160" w:line="259" w:lineRule="auto"/>
        <w:jc w:val="both"/>
        <w:rPr>
          <w:rFonts w:ascii="Calibri" w:hAnsi="Calibri" w:cs="Calibri"/>
        </w:rPr>
      </w:pPr>
      <w:r w:rsidRPr="000B2074">
        <w:rPr>
          <w:rFonts w:ascii="Calibri" w:hAnsi="Calibri" w:cs="Calibri"/>
          <w:b/>
          <w:bCs/>
        </w:rPr>
        <w:t>Guardar cambios:</w:t>
      </w:r>
    </w:p>
    <w:p w14:paraId="0BC61BB4" w14:textId="77777777" w:rsidR="00ED035E" w:rsidRPr="00C52592" w:rsidRDefault="00ED035E" w:rsidP="000B2074">
      <w:pPr>
        <w:numPr>
          <w:ilvl w:val="2"/>
          <w:numId w:val="548"/>
        </w:numPr>
        <w:tabs>
          <w:tab w:val="left" w:pos="3288"/>
        </w:tabs>
        <w:suppressAutoHyphens w:val="0"/>
        <w:spacing w:after="160" w:line="259" w:lineRule="auto"/>
        <w:jc w:val="both"/>
        <w:rPr>
          <w:rFonts w:ascii="Calibri" w:hAnsi="Calibri" w:cs="Calibri"/>
        </w:rPr>
      </w:pPr>
      <w:r w:rsidRPr="00C52592">
        <w:rPr>
          <w:rFonts w:ascii="Calibri" w:hAnsi="Calibri" w:cs="Calibri"/>
        </w:rPr>
        <w:t>Permite modificar la información básica del negocio (nombre, teléfono, RUC, dirección, correo electrónico) y guardarla en la base de datos.</w:t>
      </w:r>
    </w:p>
    <w:p w14:paraId="4A218622" w14:textId="77777777" w:rsidR="00ED035E" w:rsidRPr="000B2074" w:rsidRDefault="00ED035E" w:rsidP="000B2074">
      <w:pPr>
        <w:pStyle w:val="Prrafodelista"/>
        <w:numPr>
          <w:ilvl w:val="1"/>
          <w:numId w:val="534"/>
        </w:numPr>
        <w:tabs>
          <w:tab w:val="left" w:pos="3288"/>
        </w:tabs>
        <w:spacing w:after="160" w:line="259" w:lineRule="auto"/>
        <w:jc w:val="both"/>
        <w:rPr>
          <w:rFonts w:ascii="Calibri" w:hAnsi="Calibri" w:cs="Calibri"/>
        </w:rPr>
      </w:pPr>
      <w:r w:rsidRPr="000B2074">
        <w:rPr>
          <w:rFonts w:ascii="Calibri" w:hAnsi="Calibri" w:cs="Calibri"/>
          <w:b/>
          <w:bCs/>
        </w:rPr>
        <w:t>Conversión de bytes a imagen:</w:t>
      </w:r>
    </w:p>
    <w:p w14:paraId="51FF4107" w14:textId="5E66636A" w:rsidR="00ED035E" w:rsidRPr="000B2074" w:rsidRDefault="00ED035E" w:rsidP="000B2074">
      <w:pPr>
        <w:pStyle w:val="Prrafodelista"/>
        <w:numPr>
          <w:ilvl w:val="2"/>
          <w:numId w:val="549"/>
        </w:numPr>
        <w:tabs>
          <w:tab w:val="left" w:pos="3288"/>
        </w:tabs>
        <w:spacing w:after="160" w:line="259" w:lineRule="auto"/>
        <w:jc w:val="both"/>
        <w:rPr>
          <w:rFonts w:ascii="Calibri" w:hAnsi="Calibri" w:cs="Calibri"/>
        </w:rPr>
      </w:pPr>
      <w:r w:rsidRPr="008D1309">
        <w:rPr>
          <w:rFonts w:ascii="Calibri" w:hAnsi="Calibri" w:cs="Calibri"/>
        </w:rPr>
        <w:t xml:space="preserve">Convierte los datos de un archivo de imagen (almacenados como bytes) en un objeto </w:t>
      </w:r>
      <w:proofErr w:type="spellStart"/>
      <w:r w:rsidRPr="008D1309">
        <w:rPr>
          <w:rFonts w:ascii="Calibri" w:hAnsi="Calibri" w:cs="Calibri"/>
        </w:rPr>
        <w:t>Image</w:t>
      </w:r>
      <w:proofErr w:type="spellEnd"/>
      <w:r w:rsidRPr="008D1309">
        <w:rPr>
          <w:rFonts w:ascii="Calibri" w:hAnsi="Calibri" w:cs="Calibri"/>
        </w:rPr>
        <w:t xml:space="preserve"> para mostrarlos en el </w:t>
      </w:r>
      <w:r w:rsidR="000B2074">
        <w:rPr>
          <w:rFonts w:ascii="Calibri" w:hAnsi="Calibri" w:cs="Calibri"/>
        </w:rPr>
        <w:t>marco</w:t>
      </w:r>
      <w:r w:rsidRPr="008D1309">
        <w:rPr>
          <w:rFonts w:ascii="Calibri" w:hAnsi="Calibri" w:cs="Calibri"/>
        </w:rPr>
        <w:t>.</w:t>
      </w:r>
    </w:p>
    <w:p w14:paraId="560E919B" w14:textId="77777777" w:rsidR="000B2074" w:rsidRDefault="000B2074" w:rsidP="00F6672E">
      <w:pPr>
        <w:tabs>
          <w:tab w:val="center" w:pos="6979"/>
        </w:tabs>
        <w:rPr>
          <w:rFonts w:ascii="Calibri" w:hAnsi="Calibri" w:cs="Calibri"/>
        </w:rPr>
      </w:pPr>
    </w:p>
    <w:p w14:paraId="4D6F06BD" w14:textId="1D285A6C" w:rsidR="000B2074" w:rsidRPr="009D5D1E" w:rsidRDefault="000B2074" w:rsidP="000B2074">
      <w:pPr>
        <w:pStyle w:val="Ttulo3"/>
        <w:jc w:val="center"/>
        <w:rPr>
          <w:rFonts w:ascii="Calibri" w:hAnsi="Calibri" w:cs="Calibri"/>
          <w:b w:val="0"/>
          <w:bCs w:val="0"/>
          <w:color w:val="000000" w:themeColor="text1"/>
          <w:sz w:val="24"/>
          <w:szCs w:val="24"/>
        </w:rPr>
      </w:pPr>
      <w:bookmarkStart w:id="212" w:name="_Toc187165760"/>
      <w:r w:rsidRPr="009D5D1E">
        <w:rPr>
          <w:rFonts w:ascii="Calibri" w:hAnsi="Calibri" w:cs="Calibri"/>
          <w:color w:val="000000" w:themeColor="text1"/>
          <w:sz w:val="24"/>
          <w:szCs w:val="24"/>
        </w:rPr>
        <w:t xml:space="preserve">Instrucciones para </w:t>
      </w:r>
      <w:r>
        <w:rPr>
          <w:rFonts w:ascii="Calibri" w:hAnsi="Calibri" w:cs="Calibri"/>
          <w:color w:val="000000" w:themeColor="text1"/>
          <w:sz w:val="24"/>
          <w:szCs w:val="24"/>
        </w:rPr>
        <w:t>editar la información del negocio</w:t>
      </w:r>
      <w:bookmarkEnd w:id="212"/>
    </w:p>
    <w:p w14:paraId="376269C9" w14:textId="77777777" w:rsidR="000B2074" w:rsidRDefault="000B2074" w:rsidP="000B2074">
      <w:pPr>
        <w:tabs>
          <w:tab w:val="left" w:pos="2388"/>
        </w:tabs>
        <w:jc w:val="both"/>
        <w:rPr>
          <w:rFonts w:ascii="Calibri" w:hAnsi="Calibri" w:cs="Calibri"/>
          <w:b/>
          <w:bCs/>
        </w:rPr>
      </w:pPr>
    </w:p>
    <w:p w14:paraId="0CF3F51C" w14:textId="77777777" w:rsidR="000B2074" w:rsidRPr="0065367D" w:rsidRDefault="000B2074" w:rsidP="000B2074">
      <w:pPr>
        <w:rPr>
          <w:rFonts w:ascii="Calibri" w:hAnsi="Calibri" w:cs="Calibri"/>
          <w:b/>
          <w:bCs/>
        </w:rPr>
      </w:pPr>
      <w:r>
        <w:rPr>
          <w:rFonts w:ascii="Calibri" w:hAnsi="Calibri" w:cs="Calibri"/>
          <w:b/>
          <w:bCs/>
        </w:rPr>
        <w:t>E</w:t>
      </w:r>
      <w:r w:rsidRPr="0065367D">
        <w:rPr>
          <w:rFonts w:ascii="Calibri" w:hAnsi="Calibri" w:cs="Calibri"/>
          <w:b/>
          <w:bCs/>
        </w:rPr>
        <w:t>dición correcta</w:t>
      </w:r>
    </w:p>
    <w:p w14:paraId="060EE381" w14:textId="77777777" w:rsidR="000B2074" w:rsidRPr="0065367D" w:rsidRDefault="000B2074" w:rsidP="000B2074">
      <w:pPr>
        <w:rPr>
          <w:rFonts w:ascii="Calibri" w:hAnsi="Calibri" w:cs="Calibri"/>
        </w:rPr>
      </w:pPr>
      <w:r w:rsidRPr="0065367D">
        <w:rPr>
          <w:rFonts w:ascii="Calibri" w:hAnsi="Calibri" w:cs="Calibri"/>
        </w:rPr>
        <w:t>Para editar un</w:t>
      </w:r>
      <w:r>
        <w:rPr>
          <w:rFonts w:ascii="Calibri" w:hAnsi="Calibri" w:cs="Calibri"/>
        </w:rPr>
        <w:t>a unidad de medida</w:t>
      </w:r>
      <w:r w:rsidRPr="0065367D">
        <w:rPr>
          <w:rFonts w:ascii="Calibri" w:hAnsi="Calibri" w:cs="Calibri"/>
        </w:rPr>
        <w:t xml:space="preserve"> existente:</w:t>
      </w:r>
    </w:p>
    <w:p w14:paraId="541CD3CD" w14:textId="77777777" w:rsidR="000B2074" w:rsidRPr="00AA70DD" w:rsidRDefault="000B2074" w:rsidP="000B2074">
      <w:pPr>
        <w:pStyle w:val="Prrafodelista"/>
        <w:numPr>
          <w:ilvl w:val="0"/>
          <w:numId w:val="550"/>
        </w:numPr>
        <w:spacing w:after="160" w:line="259" w:lineRule="auto"/>
        <w:rPr>
          <w:rFonts w:ascii="Calibri" w:hAnsi="Calibri" w:cs="Calibri"/>
        </w:rPr>
      </w:pPr>
      <w:r w:rsidRPr="00AA70DD">
        <w:rPr>
          <w:rFonts w:ascii="Calibri" w:hAnsi="Calibri" w:cs="Calibri"/>
        </w:rPr>
        <w:t>Modifique los campos necesarios.</w:t>
      </w:r>
    </w:p>
    <w:p w14:paraId="70F64453" w14:textId="2475DB46" w:rsidR="000B2074" w:rsidRPr="00AA70DD" w:rsidRDefault="000B2074" w:rsidP="000B2074">
      <w:pPr>
        <w:pStyle w:val="Prrafodelista"/>
        <w:numPr>
          <w:ilvl w:val="0"/>
          <w:numId w:val="550"/>
        </w:numPr>
        <w:spacing w:after="160" w:line="259" w:lineRule="auto"/>
        <w:rPr>
          <w:rFonts w:ascii="Calibri" w:hAnsi="Calibri" w:cs="Calibri"/>
        </w:rPr>
      </w:pPr>
      <w:r w:rsidRPr="00AA70DD">
        <w:rPr>
          <w:rFonts w:ascii="Calibri" w:hAnsi="Calibri" w:cs="Calibri"/>
        </w:rPr>
        <w:t>Haga clic en el botón "</w:t>
      </w:r>
      <w:r w:rsidR="00381C5B">
        <w:rPr>
          <w:rFonts w:ascii="Calibri" w:hAnsi="Calibri" w:cs="Calibri"/>
        </w:rPr>
        <w:t>Guardar cambios</w:t>
      </w:r>
      <w:r w:rsidRPr="00AA70DD">
        <w:rPr>
          <w:rFonts w:ascii="Calibri" w:hAnsi="Calibri" w:cs="Calibri"/>
        </w:rPr>
        <w:t>".</w:t>
      </w:r>
    </w:p>
    <w:p w14:paraId="32A810B9" w14:textId="77777777" w:rsidR="000B2074" w:rsidRDefault="000B2074" w:rsidP="000B2074">
      <w:pPr>
        <w:rPr>
          <w:rFonts w:ascii="Calibri" w:hAnsi="Calibri" w:cs="Calibri"/>
          <w:b/>
          <w:bCs/>
        </w:rPr>
      </w:pPr>
      <w:r w:rsidRPr="0065367D">
        <w:rPr>
          <w:rFonts w:ascii="Calibri" w:hAnsi="Calibri" w:cs="Calibri"/>
          <w:b/>
          <w:bCs/>
        </w:rPr>
        <w:t>Ejemplo correcto:</w:t>
      </w:r>
    </w:p>
    <w:p w14:paraId="69497883"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 xml:space="preserve">Nombre: Supermercado </w:t>
      </w:r>
      <w:proofErr w:type="spellStart"/>
      <w:r w:rsidRPr="000B2074">
        <w:rPr>
          <w:rFonts w:ascii="Calibri" w:hAnsi="Calibri" w:cs="Calibri"/>
        </w:rPr>
        <w:t>Paradisia</w:t>
      </w:r>
      <w:proofErr w:type="spellEnd"/>
    </w:p>
    <w:p w14:paraId="42A13A51"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Teléfono: 0969810812</w:t>
      </w:r>
    </w:p>
    <w:p w14:paraId="3E471183"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RUC: 0102030405</w:t>
      </w:r>
    </w:p>
    <w:p w14:paraId="4777B17F"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Dirección: Mucho Lote 3 etapa</w:t>
      </w:r>
    </w:p>
    <w:p w14:paraId="55E125FC" w14:textId="77777777" w:rsidR="000B2074" w:rsidRPr="000B2074" w:rsidRDefault="000B2074" w:rsidP="000B2074">
      <w:pPr>
        <w:pStyle w:val="Prrafodelista"/>
        <w:numPr>
          <w:ilvl w:val="0"/>
          <w:numId w:val="551"/>
        </w:numPr>
        <w:tabs>
          <w:tab w:val="left" w:pos="4932"/>
        </w:tabs>
        <w:jc w:val="both"/>
        <w:rPr>
          <w:rFonts w:ascii="Calibri" w:hAnsi="Calibri" w:cs="Calibri"/>
        </w:rPr>
      </w:pPr>
      <w:r w:rsidRPr="000B2074">
        <w:rPr>
          <w:rFonts w:ascii="Calibri" w:hAnsi="Calibri" w:cs="Calibri"/>
        </w:rPr>
        <w:t>Correo electrónico: supermercadoParadisia@gmail.com</w:t>
      </w:r>
    </w:p>
    <w:p w14:paraId="1DCA7F85" w14:textId="77777777" w:rsidR="000B2074" w:rsidRPr="0065367D" w:rsidRDefault="000B2074" w:rsidP="000B2074">
      <w:pPr>
        <w:rPr>
          <w:rFonts w:ascii="Calibri" w:hAnsi="Calibri" w:cs="Calibri"/>
          <w:b/>
          <w:bCs/>
        </w:rPr>
      </w:pPr>
    </w:p>
    <w:p w14:paraId="7C8ACF47" w14:textId="07951493" w:rsidR="000B2074" w:rsidRPr="00FA5BE7" w:rsidRDefault="000B2074" w:rsidP="000B2074">
      <w:pPr>
        <w:rPr>
          <w:rFonts w:ascii="Calibri" w:hAnsi="Calibri" w:cs="Calibri"/>
        </w:rPr>
      </w:pPr>
      <w:r>
        <w:rPr>
          <w:rFonts w:ascii="Calibri" w:hAnsi="Calibri" w:cs="Calibri"/>
          <w:b/>
          <w:bCs/>
        </w:rPr>
        <w:t>Mensaje</w:t>
      </w:r>
      <w:r w:rsidRPr="0065367D">
        <w:rPr>
          <w:rFonts w:ascii="Calibri" w:hAnsi="Calibri" w:cs="Calibri"/>
          <w:b/>
          <w:bCs/>
        </w:rPr>
        <w:t xml:space="preserve"> esperado:</w:t>
      </w:r>
      <w:r>
        <w:rPr>
          <w:rFonts w:ascii="Calibri" w:hAnsi="Calibri" w:cs="Calibri"/>
          <w:b/>
          <w:bCs/>
        </w:rPr>
        <w:t xml:space="preserve"> </w:t>
      </w:r>
      <w:r w:rsidRPr="00FA5BE7">
        <w:rPr>
          <w:rFonts w:ascii="Calibri" w:hAnsi="Calibri" w:cs="Calibri"/>
        </w:rPr>
        <w:t xml:space="preserve">"La información </w:t>
      </w:r>
      <w:r>
        <w:rPr>
          <w:rFonts w:ascii="Calibri" w:hAnsi="Calibri" w:cs="Calibri"/>
        </w:rPr>
        <w:t xml:space="preserve">del negocio fue </w:t>
      </w:r>
      <w:r w:rsidRPr="00FA5BE7">
        <w:rPr>
          <w:rFonts w:ascii="Calibri" w:hAnsi="Calibri" w:cs="Calibri"/>
        </w:rPr>
        <w:t>modificad</w:t>
      </w:r>
      <w:r>
        <w:rPr>
          <w:rFonts w:ascii="Calibri" w:hAnsi="Calibri" w:cs="Calibri"/>
        </w:rPr>
        <w:t>a</w:t>
      </w:r>
      <w:r w:rsidRPr="00FA5BE7">
        <w:rPr>
          <w:rFonts w:ascii="Calibri" w:hAnsi="Calibri" w:cs="Calibri"/>
        </w:rPr>
        <w:t xml:space="preserve"> correctamente."</w:t>
      </w:r>
    </w:p>
    <w:p w14:paraId="743EDF4F" w14:textId="77777777" w:rsidR="000B2074" w:rsidRDefault="000B2074" w:rsidP="000B2074">
      <w:pPr>
        <w:jc w:val="both"/>
        <w:rPr>
          <w:rFonts w:ascii="Calibri" w:hAnsi="Calibri" w:cs="Calibri"/>
        </w:rPr>
      </w:pPr>
    </w:p>
    <w:p w14:paraId="0EBA2998" w14:textId="77777777" w:rsidR="000B2074" w:rsidRDefault="000B2074" w:rsidP="000B2074">
      <w:pPr>
        <w:jc w:val="both"/>
        <w:rPr>
          <w:rFonts w:ascii="Calibri" w:hAnsi="Calibri" w:cs="Calibri"/>
        </w:rPr>
      </w:pPr>
    </w:p>
    <w:p w14:paraId="649FEA84" w14:textId="77777777" w:rsidR="00381C5B" w:rsidRDefault="00381C5B" w:rsidP="000B2074">
      <w:pPr>
        <w:jc w:val="both"/>
        <w:rPr>
          <w:rFonts w:ascii="Calibri" w:hAnsi="Calibri" w:cs="Calibri"/>
        </w:rPr>
      </w:pPr>
    </w:p>
    <w:p w14:paraId="22C33A4D" w14:textId="77777777" w:rsidR="000B2074" w:rsidRDefault="000B2074" w:rsidP="000B2074">
      <w:pPr>
        <w:jc w:val="both"/>
        <w:rPr>
          <w:rFonts w:ascii="Calibri" w:hAnsi="Calibri" w:cs="Calibri"/>
        </w:rPr>
      </w:pPr>
    </w:p>
    <w:p w14:paraId="2B09D81B" w14:textId="77777777" w:rsidR="000B2074" w:rsidRDefault="000B2074" w:rsidP="000B2074">
      <w:pPr>
        <w:jc w:val="both"/>
        <w:rPr>
          <w:rFonts w:ascii="Calibri" w:hAnsi="Calibri" w:cs="Calibri"/>
          <w:b/>
          <w:bCs/>
        </w:rPr>
      </w:pPr>
      <w:r>
        <w:rPr>
          <w:rFonts w:ascii="Calibri" w:hAnsi="Calibri" w:cs="Calibri"/>
          <w:b/>
          <w:bCs/>
        </w:rPr>
        <w:lastRenderedPageBreak/>
        <w:t xml:space="preserve">Error 1: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(campos incompletos)</w:t>
      </w:r>
    </w:p>
    <w:p w14:paraId="33B447C5" w14:textId="77777777" w:rsidR="000B2074" w:rsidRDefault="000B2074" w:rsidP="000B2074">
      <w:pPr>
        <w:jc w:val="both"/>
        <w:rPr>
          <w:rFonts w:ascii="Calibri" w:hAnsi="Calibri" w:cs="Calibri"/>
          <w:b/>
          <w:bCs/>
        </w:rPr>
      </w:pPr>
    </w:p>
    <w:p w14:paraId="263220BE" w14:textId="77777777" w:rsidR="000B2074" w:rsidRDefault="000B2074" w:rsidP="000B2074">
      <w:pPr>
        <w:jc w:val="both"/>
        <w:rPr>
          <w:rFonts w:ascii="Calibri" w:hAnsi="Calibri" w:cs="Calibri"/>
        </w:rPr>
      </w:pPr>
      <w:r w:rsidRPr="00317ADC">
        <w:rPr>
          <w:rFonts w:ascii="Calibri" w:hAnsi="Calibri" w:cs="Calibri"/>
        </w:rPr>
        <w:t>¿Qué paso?</w:t>
      </w:r>
    </w:p>
    <w:p w14:paraId="6C1EDA22" w14:textId="2C9B2840" w:rsidR="000B2074" w:rsidRDefault="000B2074" w:rsidP="000B2074">
      <w:pPr>
        <w:jc w:val="both"/>
        <w:rPr>
          <w:rFonts w:ascii="Calibri" w:hAnsi="Calibri" w:cs="Calibri"/>
        </w:rPr>
      </w:pPr>
      <w:r>
        <w:rPr>
          <w:rFonts w:ascii="Calibri" w:hAnsi="Calibri" w:cs="Calibri"/>
        </w:rPr>
        <w:t>Usted i</w:t>
      </w:r>
      <w:r w:rsidRPr="00317ADC">
        <w:rPr>
          <w:rFonts w:ascii="Calibri" w:hAnsi="Calibri" w:cs="Calibri"/>
        </w:rPr>
        <w:t xml:space="preserve">ntento </w:t>
      </w:r>
      <w:r>
        <w:rPr>
          <w:rFonts w:ascii="Calibri" w:hAnsi="Calibri" w:cs="Calibri"/>
        </w:rPr>
        <w:t>editar</w:t>
      </w:r>
      <w:r w:rsidRPr="00317ADC">
        <w:rPr>
          <w:rFonts w:ascii="Calibri" w:hAnsi="Calibri" w:cs="Calibri"/>
        </w:rPr>
        <w:t xml:space="preserve"> </w:t>
      </w:r>
      <w:r>
        <w:rPr>
          <w:rFonts w:ascii="Calibri" w:hAnsi="Calibri" w:cs="Calibri"/>
        </w:rPr>
        <w:t xml:space="preserve">la información el negocio </w:t>
      </w:r>
      <w:r w:rsidRPr="00317ADC">
        <w:rPr>
          <w:rFonts w:ascii="Calibri" w:hAnsi="Calibri" w:cs="Calibri"/>
        </w:rPr>
        <w:t>con campos vacíos.</w:t>
      </w:r>
    </w:p>
    <w:p w14:paraId="76A344A2" w14:textId="77777777" w:rsidR="000B2074" w:rsidRDefault="000B2074" w:rsidP="000B2074">
      <w:pPr>
        <w:jc w:val="both"/>
        <w:rPr>
          <w:rFonts w:ascii="Calibri" w:hAnsi="Calibri" w:cs="Calibri"/>
          <w:b/>
          <w:bCs/>
        </w:rPr>
      </w:pPr>
      <w:r w:rsidRPr="00B97114">
        <w:rPr>
          <w:rFonts w:ascii="Calibri" w:hAnsi="Calibri" w:cs="Calibri"/>
          <w:b/>
          <w:bCs/>
        </w:rPr>
        <w:t xml:space="preserve">Ejemplo erróneo </w:t>
      </w:r>
    </w:p>
    <w:p w14:paraId="708CE579" w14:textId="38B6994C" w:rsidR="000B2074" w:rsidRPr="00FC2DD0" w:rsidRDefault="000B2074" w:rsidP="000B2074">
      <w:pPr>
        <w:pStyle w:val="Prrafodelista"/>
        <w:numPr>
          <w:ilvl w:val="0"/>
          <w:numId w:val="552"/>
        </w:numPr>
        <w:tabs>
          <w:tab w:val="left" w:pos="2388"/>
        </w:tabs>
        <w:spacing w:after="160" w:line="259" w:lineRule="auto"/>
        <w:jc w:val="both"/>
        <w:rPr>
          <w:rFonts w:ascii="Calibri" w:hAnsi="Calibri" w:cs="Calibri"/>
        </w:rPr>
      </w:pPr>
      <w:r w:rsidRPr="00FC2DD0">
        <w:rPr>
          <w:rFonts w:ascii="Calibri" w:hAnsi="Calibri" w:cs="Calibri"/>
        </w:rPr>
        <w:t xml:space="preserve">Complete todos los campos menos el campo de </w:t>
      </w:r>
      <w:r w:rsidR="00E46424">
        <w:rPr>
          <w:rFonts w:ascii="Calibri" w:hAnsi="Calibri" w:cs="Calibri"/>
        </w:rPr>
        <w:t>nombre</w:t>
      </w:r>
      <w:r w:rsidRPr="00FC2DD0">
        <w:rPr>
          <w:rFonts w:ascii="Calibri" w:hAnsi="Calibri" w:cs="Calibri"/>
        </w:rPr>
        <w:t>:</w:t>
      </w:r>
    </w:p>
    <w:p w14:paraId="17E3F5FF" w14:textId="55215741"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 xml:space="preserve">Nombre: </w:t>
      </w:r>
    </w:p>
    <w:p w14:paraId="1F60E57F"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Teléfono: 0969810812</w:t>
      </w:r>
    </w:p>
    <w:p w14:paraId="6350F2E8"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RUC: 0102030405</w:t>
      </w:r>
    </w:p>
    <w:p w14:paraId="338389D8"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Dirección: Mucho Lote 3 etapa</w:t>
      </w:r>
    </w:p>
    <w:p w14:paraId="584BFBF5" w14:textId="77777777" w:rsidR="000B2074" w:rsidRPr="000B2074" w:rsidRDefault="000B2074" w:rsidP="000B2074">
      <w:pPr>
        <w:pStyle w:val="Prrafodelista"/>
        <w:numPr>
          <w:ilvl w:val="0"/>
          <w:numId w:val="553"/>
        </w:numPr>
        <w:tabs>
          <w:tab w:val="left" w:pos="4932"/>
        </w:tabs>
        <w:jc w:val="both"/>
        <w:rPr>
          <w:rFonts w:ascii="Calibri" w:hAnsi="Calibri" w:cs="Calibri"/>
        </w:rPr>
      </w:pPr>
      <w:r w:rsidRPr="000B2074">
        <w:rPr>
          <w:rFonts w:ascii="Calibri" w:hAnsi="Calibri" w:cs="Calibri"/>
        </w:rPr>
        <w:t>Correo electrónico: supermercadoParadisia@gmail.com</w:t>
      </w:r>
    </w:p>
    <w:p w14:paraId="71D056F3" w14:textId="77777777" w:rsidR="000B2074" w:rsidRDefault="000B2074" w:rsidP="000B2074">
      <w:pPr>
        <w:pStyle w:val="Prrafodelista"/>
        <w:ind w:left="1428"/>
        <w:jc w:val="both"/>
        <w:rPr>
          <w:rFonts w:ascii="Calibri" w:hAnsi="Calibri" w:cs="Calibri"/>
        </w:rPr>
      </w:pPr>
    </w:p>
    <w:p w14:paraId="60A48B8E" w14:textId="77777777" w:rsidR="000B2074" w:rsidRPr="000B2074" w:rsidRDefault="000B2074" w:rsidP="000B2074">
      <w:pPr>
        <w:pStyle w:val="Prrafodelista"/>
        <w:numPr>
          <w:ilvl w:val="0"/>
          <w:numId w:val="552"/>
        </w:numPr>
        <w:tabs>
          <w:tab w:val="left" w:pos="2388"/>
        </w:tabs>
        <w:spacing w:after="160" w:line="259" w:lineRule="auto"/>
        <w:jc w:val="both"/>
        <w:rPr>
          <w:rFonts w:ascii="Calibri" w:hAnsi="Calibri" w:cs="Calibri"/>
        </w:rPr>
      </w:pPr>
      <w:r w:rsidRPr="000B2074">
        <w:rPr>
          <w:rFonts w:ascii="Calibri" w:hAnsi="Calibri" w:cs="Calibri"/>
        </w:rPr>
        <w:t>Haga clic en el botón "Modificar".</w:t>
      </w:r>
    </w:p>
    <w:p w14:paraId="238ABA5A" w14:textId="40F94B70" w:rsidR="000B2074" w:rsidRDefault="000B2074" w:rsidP="000B207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0B2074">
        <w:rPr>
          <w:rFonts w:ascii="Calibri" w:hAnsi="Calibri" w:cs="Calibri"/>
        </w:rPr>
        <w:t>Es necesario el nombre del negocio</w:t>
      </w:r>
      <w:r w:rsidRPr="00317ADC">
        <w:rPr>
          <w:rFonts w:ascii="Calibri" w:hAnsi="Calibri" w:cs="Calibri"/>
        </w:rPr>
        <w:t xml:space="preserve">. </w:t>
      </w:r>
      <w:r w:rsidRPr="0065367D">
        <w:rPr>
          <w:rFonts w:ascii="Calibri" w:hAnsi="Calibri" w:cs="Calibri"/>
        </w:rPr>
        <w:t>"</w:t>
      </w:r>
      <w:r w:rsidRPr="005D0B96">
        <w:rPr>
          <w:rFonts w:ascii="Calibri" w:hAnsi="Calibri" w:cs="Calibri"/>
        </w:rPr>
        <w:t>.</w:t>
      </w:r>
    </w:p>
    <w:p w14:paraId="1C1BDA86" w14:textId="77777777" w:rsidR="000B2074" w:rsidRDefault="000B2074" w:rsidP="000B2074">
      <w:pPr>
        <w:jc w:val="both"/>
        <w:rPr>
          <w:rFonts w:ascii="Calibri" w:hAnsi="Calibri" w:cs="Calibri"/>
        </w:rPr>
      </w:pPr>
    </w:p>
    <w:p w14:paraId="739B199F" w14:textId="7FDE84F4" w:rsidR="000B2074" w:rsidRDefault="000B2074" w:rsidP="000B2074">
      <w:pPr>
        <w:jc w:val="both"/>
        <w:rPr>
          <w:rFonts w:ascii="Calibri" w:hAnsi="Calibri" w:cs="Calibri"/>
          <w:b/>
          <w:bCs/>
        </w:rPr>
      </w:pPr>
      <w:r>
        <w:rPr>
          <w:rFonts w:ascii="Calibri" w:hAnsi="Calibri" w:cs="Calibri"/>
          <w:b/>
          <w:bCs/>
        </w:rPr>
        <w:t xml:space="preserve">Error 2: </w:t>
      </w:r>
      <w:r w:rsidRPr="005D0B96">
        <w:rPr>
          <w:rFonts w:ascii="Calibri" w:hAnsi="Calibri" w:cs="Calibri"/>
          <w:b/>
          <w:bCs/>
        </w:rPr>
        <w:t xml:space="preserve">Error al </w:t>
      </w:r>
      <w:r>
        <w:rPr>
          <w:rFonts w:ascii="Calibri" w:hAnsi="Calibri" w:cs="Calibri"/>
          <w:b/>
          <w:bCs/>
        </w:rPr>
        <w:t>editar</w:t>
      </w:r>
      <w:r w:rsidRPr="005D0B96">
        <w:rPr>
          <w:rFonts w:ascii="Calibri" w:hAnsi="Calibri" w:cs="Calibri"/>
          <w:b/>
          <w:bCs/>
        </w:rPr>
        <w:t xml:space="preserve"> (</w:t>
      </w:r>
      <w:r>
        <w:rPr>
          <w:rFonts w:ascii="Calibri" w:hAnsi="Calibri" w:cs="Calibri"/>
          <w:b/>
          <w:bCs/>
        </w:rPr>
        <w:t xml:space="preserve">números en el campo </w:t>
      </w:r>
      <w:r w:rsidRPr="00733A3E">
        <w:rPr>
          <w:rFonts w:ascii="Calibri" w:hAnsi="Calibri" w:cs="Calibri"/>
          <w:b/>
          <w:bCs/>
        </w:rPr>
        <w:t>"</w:t>
      </w:r>
      <w:r w:rsidR="00E46424">
        <w:rPr>
          <w:rFonts w:ascii="Calibri" w:hAnsi="Calibri" w:cs="Calibri"/>
          <w:b/>
          <w:bCs/>
        </w:rPr>
        <w:t>Nombre</w:t>
      </w:r>
      <w:r w:rsidRPr="00733A3E">
        <w:rPr>
          <w:rFonts w:ascii="Calibri" w:hAnsi="Calibri" w:cs="Calibri"/>
          <w:b/>
          <w:bCs/>
        </w:rPr>
        <w:t>")</w:t>
      </w:r>
    </w:p>
    <w:p w14:paraId="2032EBE3" w14:textId="77777777" w:rsidR="000B2074" w:rsidRDefault="000B2074" w:rsidP="000B2074">
      <w:pPr>
        <w:jc w:val="both"/>
        <w:rPr>
          <w:rFonts w:ascii="Calibri" w:hAnsi="Calibri" w:cs="Calibri"/>
          <w:b/>
          <w:bCs/>
        </w:rPr>
      </w:pPr>
    </w:p>
    <w:p w14:paraId="5C903882" w14:textId="77777777" w:rsidR="000B2074" w:rsidRDefault="000B2074" w:rsidP="000B2074">
      <w:pPr>
        <w:jc w:val="both"/>
        <w:rPr>
          <w:rFonts w:ascii="Calibri" w:hAnsi="Calibri" w:cs="Calibri"/>
        </w:rPr>
      </w:pPr>
      <w:r w:rsidRPr="00317ADC">
        <w:rPr>
          <w:rFonts w:ascii="Calibri" w:hAnsi="Calibri" w:cs="Calibri"/>
        </w:rPr>
        <w:t>¿Qué paso?</w:t>
      </w:r>
    </w:p>
    <w:p w14:paraId="23D4B349" w14:textId="141A1FFE" w:rsidR="000B2074" w:rsidRDefault="000B2074" w:rsidP="000B2074">
      <w:pPr>
        <w:jc w:val="both"/>
        <w:rPr>
          <w:rFonts w:ascii="Calibri" w:hAnsi="Calibri" w:cs="Calibri"/>
        </w:rPr>
      </w:pPr>
      <w:r>
        <w:rPr>
          <w:rFonts w:ascii="Calibri" w:hAnsi="Calibri" w:cs="Calibri"/>
        </w:rPr>
        <w:t xml:space="preserve">Usted ingreso números en el campo </w:t>
      </w:r>
      <w:r w:rsidRPr="00733A3E">
        <w:rPr>
          <w:rFonts w:ascii="Calibri" w:hAnsi="Calibri" w:cs="Calibri"/>
        </w:rPr>
        <w:t>"</w:t>
      </w:r>
      <w:r w:rsidR="00E46424">
        <w:rPr>
          <w:rFonts w:ascii="Calibri" w:hAnsi="Calibri" w:cs="Calibri"/>
        </w:rPr>
        <w:t>Nombre</w:t>
      </w:r>
      <w:r w:rsidRPr="00733A3E">
        <w:rPr>
          <w:rFonts w:ascii="Calibri" w:hAnsi="Calibri" w:cs="Calibri"/>
        </w:rPr>
        <w:t>"</w:t>
      </w:r>
      <w:r w:rsidRPr="00317ADC">
        <w:rPr>
          <w:rFonts w:ascii="Calibri" w:hAnsi="Calibri" w:cs="Calibri"/>
        </w:rPr>
        <w:t>.</w:t>
      </w:r>
    </w:p>
    <w:p w14:paraId="31EECC1D" w14:textId="77777777" w:rsidR="000B2074" w:rsidRDefault="000B2074" w:rsidP="000B2074">
      <w:pPr>
        <w:jc w:val="both"/>
        <w:rPr>
          <w:rFonts w:ascii="Calibri" w:hAnsi="Calibri" w:cs="Calibri"/>
          <w:b/>
          <w:bCs/>
        </w:rPr>
      </w:pPr>
      <w:r w:rsidRPr="00B97114">
        <w:rPr>
          <w:rFonts w:ascii="Calibri" w:hAnsi="Calibri" w:cs="Calibri"/>
          <w:b/>
          <w:bCs/>
        </w:rPr>
        <w:t xml:space="preserve">Ejemplo erróneo </w:t>
      </w:r>
    </w:p>
    <w:p w14:paraId="31195126" w14:textId="77777777" w:rsidR="000B2074" w:rsidRPr="005477EC" w:rsidRDefault="000B2074" w:rsidP="005477EC">
      <w:pPr>
        <w:pStyle w:val="Prrafodelista"/>
        <w:numPr>
          <w:ilvl w:val="0"/>
          <w:numId w:val="555"/>
        </w:numPr>
        <w:tabs>
          <w:tab w:val="left" w:pos="2388"/>
        </w:tabs>
        <w:spacing w:after="160" w:line="259" w:lineRule="auto"/>
        <w:jc w:val="both"/>
        <w:rPr>
          <w:rFonts w:ascii="Calibri" w:hAnsi="Calibri" w:cs="Calibri"/>
        </w:rPr>
      </w:pPr>
      <w:r w:rsidRPr="005477EC">
        <w:rPr>
          <w:rFonts w:ascii="Calibri" w:hAnsi="Calibri" w:cs="Calibri"/>
        </w:rPr>
        <w:t>Complete todos los campos:</w:t>
      </w:r>
    </w:p>
    <w:p w14:paraId="605D95ED" w14:textId="2CA87F55"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Nombre: Supe</w:t>
      </w:r>
      <w:r>
        <w:rPr>
          <w:rFonts w:ascii="Calibri" w:hAnsi="Calibri" w:cs="Calibri"/>
        </w:rPr>
        <w:t>434675</w:t>
      </w:r>
      <w:r w:rsidRPr="000B2074">
        <w:rPr>
          <w:rFonts w:ascii="Calibri" w:hAnsi="Calibri" w:cs="Calibri"/>
        </w:rPr>
        <w:t>cado Paradisia</w:t>
      </w:r>
      <w:r>
        <w:rPr>
          <w:rFonts w:ascii="Calibri" w:hAnsi="Calibri" w:cs="Calibri"/>
        </w:rPr>
        <w:t>4343</w:t>
      </w:r>
    </w:p>
    <w:p w14:paraId="014D810A"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Teléfono: 0969810812</w:t>
      </w:r>
    </w:p>
    <w:p w14:paraId="155C0B3E"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RUC: 0102030405</w:t>
      </w:r>
    </w:p>
    <w:p w14:paraId="0727FC41"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Dirección: Mucho Lote 3 etapa</w:t>
      </w:r>
    </w:p>
    <w:p w14:paraId="24050778" w14:textId="77777777" w:rsidR="005477EC" w:rsidRPr="000B2074" w:rsidRDefault="005477EC" w:rsidP="005477EC">
      <w:pPr>
        <w:pStyle w:val="Prrafodelista"/>
        <w:numPr>
          <w:ilvl w:val="0"/>
          <w:numId w:val="554"/>
        </w:numPr>
        <w:tabs>
          <w:tab w:val="left" w:pos="4932"/>
        </w:tabs>
        <w:jc w:val="both"/>
        <w:rPr>
          <w:rFonts w:ascii="Calibri" w:hAnsi="Calibri" w:cs="Calibri"/>
        </w:rPr>
      </w:pPr>
      <w:r w:rsidRPr="000B2074">
        <w:rPr>
          <w:rFonts w:ascii="Calibri" w:hAnsi="Calibri" w:cs="Calibri"/>
        </w:rPr>
        <w:t>Correo electrónico: supermercadoParadisia@gmail.com</w:t>
      </w:r>
    </w:p>
    <w:p w14:paraId="55C50BBA" w14:textId="77777777" w:rsidR="000B2074" w:rsidRDefault="000B2074" w:rsidP="005477EC">
      <w:pPr>
        <w:pStyle w:val="Prrafodelista"/>
        <w:ind w:left="1428"/>
        <w:jc w:val="both"/>
        <w:rPr>
          <w:rFonts w:ascii="Calibri" w:hAnsi="Calibri" w:cs="Calibri"/>
        </w:rPr>
      </w:pPr>
    </w:p>
    <w:p w14:paraId="035FAF6C" w14:textId="54EB63A3" w:rsidR="000B2074" w:rsidRPr="005477EC" w:rsidRDefault="000B2074" w:rsidP="005477EC">
      <w:pPr>
        <w:pStyle w:val="Prrafodelista"/>
        <w:numPr>
          <w:ilvl w:val="0"/>
          <w:numId w:val="555"/>
        </w:numPr>
        <w:tabs>
          <w:tab w:val="left" w:pos="2388"/>
        </w:tabs>
        <w:spacing w:after="160" w:line="259" w:lineRule="auto"/>
        <w:jc w:val="both"/>
        <w:rPr>
          <w:rFonts w:ascii="Calibri" w:hAnsi="Calibri" w:cs="Calibri"/>
        </w:rPr>
      </w:pPr>
      <w:r w:rsidRPr="005477EC">
        <w:rPr>
          <w:rFonts w:ascii="Calibri" w:hAnsi="Calibri" w:cs="Calibri"/>
        </w:rPr>
        <w:t>Haga clic en el botón "</w:t>
      </w:r>
      <w:r w:rsidR="00E46424">
        <w:rPr>
          <w:rFonts w:ascii="Calibri" w:hAnsi="Calibri" w:cs="Calibri"/>
        </w:rPr>
        <w:t>Guardar cambios</w:t>
      </w:r>
      <w:r w:rsidRPr="005477EC">
        <w:rPr>
          <w:rFonts w:ascii="Calibri" w:hAnsi="Calibri" w:cs="Calibri"/>
        </w:rPr>
        <w:t>".</w:t>
      </w:r>
    </w:p>
    <w:p w14:paraId="08D97557" w14:textId="2940B3C9" w:rsidR="000B2074" w:rsidRDefault="000B2074" w:rsidP="000B207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5477EC" w:rsidRPr="005477EC">
        <w:rPr>
          <w:rFonts w:ascii="Calibri" w:hAnsi="Calibri" w:cs="Calibri"/>
        </w:rPr>
        <w:t>El nombre del negocio solo puede contener letras y no números</w:t>
      </w:r>
      <w:r w:rsidRPr="00733A3E">
        <w:rPr>
          <w:rFonts w:ascii="Calibri" w:hAnsi="Calibri" w:cs="Calibri"/>
        </w:rPr>
        <w:t>.</w:t>
      </w:r>
      <w:r w:rsidRPr="0065367D">
        <w:rPr>
          <w:rFonts w:ascii="Calibri" w:hAnsi="Calibri" w:cs="Calibri"/>
        </w:rPr>
        <w:t>"</w:t>
      </w:r>
      <w:r w:rsidRPr="005D0B96">
        <w:rPr>
          <w:rFonts w:ascii="Calibri" w:hAnsi="Calibri" w:cs="Calibri"/>
        </w:rPr>
        <w:t>.</w:t>
      </w:r>
    </w:p>
    <w:p w14:paraId="70F70709" w14:textId="77777777" w:rsidR="00381C5B" w:rsidRDefault="00381C5B" w:rsidP="000B2074">
      <w:pPr>
        <w:jc w:val="both"/>
        <w:rPr>
          <w:rFonts w:ascii="Calibri" w:hAnsi="Calibri" w:cs="Calibri"/>
        </w:rPr>
      </w:pPr>
    </w:p>
    <w:p w14:paraId="65140416" w14:textId="77777777" w:rsidR="00381C5B" w:rsidRDefault="00381C5B" w:rsidP="000B2074">
      <w:pPr>
        <w:jc w:val="both"/>
        <w:rPr>
          <w:rFonts w:ascii="Calibri" w:hAnsi="Calibri" w:cs="Calibri"/>
        </w:rPr>
      </w:pPr>
    </w:p>
    <w:p w14:paraId="753631EB" w14:textId="77777777" w:rsidR="00381C5B" w:rsidRDefault="00381C5B" w:rsidP="000B2074">
      <w:pPr>
        <w:jc w:val="both"/>
        <w:rPr>
          <w:rFonts w:ascii="Calibri" w:hAnsi="Calibri" w:cs="Calibri"/>
        </w:rPr>
      </w:pPr>
    </w:p>
    <w:p w14:paraId="3BDAF51D" w14:textId="77777777" w:rsidR="00381C5B" w:rsidRDefault="00381C5B" w:rsidP="000B2074">
      <w:pPr>
        <w:jc w:val="both"/>
        <w:rPr>
          <w:rFonts w:ascii="Calibri" w:hAnsi="Calibri" w:cs="Calibri"/>
        </w:rPr>
      </w:pPr>
    </w:p>
    <w:p w14:paraId="6E04E1E2" w14:textId="77777777" w:rsidR="00381C5B" w:rsidRDefault="00381C5B" w:rsidP="000B2074">
      <w:pPr>
        <w:jc w:val="both"/>
        <w:rPr>
          <w:rFonts w:ascii="Calibri" w:hAnsi="Calibri" w:cs="Calibri"/>
        </w:rPr>
      </w:pPr>
    </w:p>
    <w:p w14:paraId="46B7E28A" w14:textId="77777777" w:rsidR="00381C5B" w:rsidRDefault="00381C5B" w:rsidP="000B2074">
      <w:pPr>
        <w:jc w:val="both"/>
        <w:rPr>
          <w:rFonts w:ascii="Calibri" w:hAnsi="Calibri" w:cs="Calibri"/>
        </w:rPr>
      </w:pPr>
    </w:p>
    <w:p w14:paraId="57653677" w14:textId="77777777" w:rsidR="00381C5B" w:rsidRDefault="00381C5B" w:rsidP="000B2074">
      <w:pPr>
        <w:jc w:val="both"/>
        <w:rPr>
          <w:rFonts w:ascii="Calibri" w:hAnsi="Calibri" w:cs="Calibri"/>
        </w:rPr>
      </w:pPr>
    </w:p>
    <w:p w14:paraId="2350EB0D" w14:textId="77777777" w:rsidR="00381C5B" w:rsidRDefault="00381C5B" w:rsidP="000B2074">
      <w:pPr>
        <w:jc w:val="both"/>
        <w:rPr>
          <w:rFonts w:ascii="Calibri" w:hAnsi="Calibri" w:cs="Calibri"/>
        </w:rPr>
      </w:pPr>
    </w:p>
    <w:p w14:paraId="6BD84741" w14:textId="77777777" w:rsidR="00381C5B" w:rsidRDefault="00381C5B" w:rsidP="000B2074">
      <w:pPr>
        <w:jc w:val="both"/>
        <w:rPr>
          <w:rFonts w:ascii="Calibri" w:hAnsi="Calibri" w:cs="Calibri"/>
        </w:rPr>
      </w:pPr>
    </w:p>
    <w:p w14:paraId="21986FA1" w14:textId="77777777" w:rsidR="00381C5B" w:rsidRDefault="00381C5B" w:rsidP="000B2074">
      <w:pPr>
        <w:jc w:val="both"/>
        <w:rPr>
          <w:rFonts w:ascii="Calibri" w:hAnsi="Calibri" w:cs="Calibri"/>
        </w:rPr>
      </w:pPr>
    </w:p>
    <w:p w14:paraId="2AB78135" w14:textId="77777777" w:rsidR="00381C5B" w:rsidRDefault="00381C5B" w:rsidP="000B2074">
      <w:pPr>
        <w:jc w:val="both"/>
        <w:rPr>
          <w:rFonts w:ascii="Calibri" w:hAnsi="Calibri" w:cs="Calibri"/>
        </w:rPr>
      </w:pPr>
    </w:p>
    <w:p w14:paraId="464329BE" w14:textId="77777777" w:rsidR="00381C5B" w:rsidRDefault="00381C5B" w:rsidP="000B2074">
      <w:pPr>
        <w:jc w:val="both"/>
        <w:rPr>
          <w:rFonts w:ascii="Calibri" w:hAnsi="Calibri" w:cs="Calibri"/>
        </w:rPr>
      </w:pPr>
    </w:p>
    <w:p w14:paraId="72292D48" w14:textId="77777777" w:rsidR="00381C5B" w:rsidRDefault="00381C5B" w:rsidP="000B2074">
      <w:pPr>
        <w:jc w:val="both"/>
        <w:rPr>
          <w:rFonts w:ascii="Calibri" w:hAnsi="Calibri" w:cs="Calibri"/>
        </w:rPr>
      </w:pPr>
    </w:p>
    <w:p w14:paraId="15D55758" w14:textId="77777777" w:rsidR="00381C5B" w:rsidRDefault="00381C5B" w:rsidP="000B2074">
      <w:pPr>
        <w:jc w:val="both"/>
        <w:rPr>
          <w:rFonts w:ascii="Calibri" w:hAnsi="Calibri" w:cs="Calibri"/>
        </w:rPr>
      </w:pPr>
    </w:p>
    <w:p w14:paraId="5CA2AE2D" w14:textId="77777777" w:rsidR="00381C5B" w:rsidRDefault="00381C5B" w:rsidP="000B2074">
      <w:pPr>
        <w:jc w:val="both"/>
        <w:rPr>
          <w:rFonts w:ascii="Calibri" w:hAnsi="Calibri" w:cs="Calibri"/>
        </w:rPr>
      </w:pPr>
    </w:p>
    <w:p w14:paraId="03C1A44B" w14:textId="77777777" w:rsidR="00381C5B" w:rsidRDefault="00381C5B" w:rsidP="000B2074">
      <w:pPr>
        <w:jc w:val="both"/>
        <w:rPr>
          <w:rFonts w:ascii="Calibri" w:hAnsi="Calibri" w:cs="Calibri"/>
        </w:rPr>
      </w:pPr>
    </w:p>
    <w:p w14:paraId="43D5332F" w14:textId="77777777" w:rsidR="00381C5B" w:rsidRDefault="00381C5B" w:rsidP="000B2074">
      <w:pPr>
        <w:jc w:val="both"/>
        <w:rPr>
          <w:rFonts w:ascii="Calibri" w:hAnsi="Calibri" w:cs="Calibri"/>
        </w:rPr>
      </w:pPr>
    </w:p>
    <w:p w14:paraId="71ADCF70" w14:textId="77777777" w:rsidR="00381C5B" w:rsidRDefault="00381C5B" w:rsidP="00381C5B">
      <w:pPr>
        <w:jc w:val="both"/>
        <w:rPr>
          <w:rFonts w:ascii="Calibri" w:hAnsi="Calibri" w:cs="Calibri"/>
          <w:b/>
          <w:bCs/>
        </w:rPr>
      </w:pPr>
      <w:r>
        <w:rPr>
          <w:rFonts w:ascii="Calibri" w:hAnsi="Calibri" w:cs="Calibri"/>
          <w:b/>
          <w:bCs/>
        </w:rPr>
        <w:lastRenderedPageBreak/>
        <w:t xml:space="preserve">Error 3: </w:t>
      </w:r>
      <w:r w:rsidRPr="005D0B96">
        <w:rPr>
          <w:rFonts w:ascii="Calibri" w:hAnsi="Calibri" w:cs="Calibri"/>
          <w:b/>
          <w:bCs/>
        </w:rPr>
        <w:t>Error al registrar (</w:t>
      </w:r>
      <w:r>
        <w:rPr>
          <w:rFonts w:ascii="Calibri" w:hAnsi="Calibri" w:cs="Calibri"/>
          <w:b/>
          <w:bCs/>
        </w:rPr>
        <w:t xml:space="preserve">letras en el campo </w:t>
      </w:r>
      <w:r w:rsidRPr="00733A3E">
        <w:rPr>
          <w:rFonts w:ascii="Calibri" w:hAnsi="Calibri" w:cs="Calibri"/>
          <w:b/>
          <w:bCs/>
        </w:rPr>
        <w:t>"</w:t>
      </w:r>
      <w:r>
        <w:rPr>
          <w:rFonts w:ascii="Calibri" w:hAnsi="Calibri" w:cs="Calibri"/>
          <w:b/>
          <w:bCs/>
        </w:rPr>
        <w:t>Teléfono</w:t>
      </w:r>
      <w:r w:rsidRPr="00733A3E">
        <w:rPr>
          <w:rFonts w:ascii="Calibri" w:hAnsi="Calibri" w:cs="Calibri"/>
          <w:b/>
          <w:bCs/>
        </w:rPr>
        <w:t>")</w:t>
      </w:r>
    </w:p>
    <w:p w14:paraId="33FBFEBD" w14:textId="77777777" w:rsidR="00381C5B" w:rsidRDefault="00381C5B" w:rsidP="00381C5B">
      <w:pPr>
        <w:jc w:val="both"/>
        <w:rPr>
          <w:rFonts w:ascii="Calibri" w:hAnsi="Calibri" w:cs="Calibri"/>
          <w:b/>
          <w:bCs/>
        </w:rPr>
      </w:pPr>
    </w:p>
    <w:p w14:paraId="656866A9" w14:textId="77777777" w:rsidR="00381C5B" w:rsidRDefault="00381C5B" w:rsidP="00381C5B">
      <w:pPr>
        <w:jc w:val="both"/>
        <w:rPr>
          <w:rFonts w:ascii="Calibri" w:hAnsi="Calibri" w:cs="Calibri"/>
        </w:rPr>
      </w:pPr>
      <w:r w:rsidRPr="00317ADC">
        <w:rPr>
          <w:rFonts w:ascii="Calibri" w:hAnsi="Calibri" w:cs="Calibri"/>
        </w:rPr>
        <w:t>¿Qué paso?</w:t>
      </w:r>
    </w:p>
    <w:p w14:paraId="71373E9A" w14:textId="77777777" w:rsidR="00381C5B" w:rsidRDefault="00381C5B" w:rsidP="00381C5B">
      <w:pPr>
        <w:jc w:val="both"/>
        <w:rPr>
          <w:rFonts w:ascii="Calibri" w:hAnsi="Calibri" w:cs="Calibri"/>
        </w:rPr>
      </w:pPr>
      <w:r>
        <w:rPr>
          <w:rFonts w:ascii="Calibri" w:hAnsi="Calibri" w:cs="Calibri"/>
        </w:rPr>
        <w:t xml:space="preserve">Usted ingreso letras en el campo </w:t>
      </w:r>
      <w:r w:rsidRPr="00733A3E">
        <w:rPr>
          <w:rFonts w:ascii="Calibri" w:hAnsi="Calibri" w:cs="Calibri"/>
        </w:rPr>
        <w:t>"</w:t>
      </w:r>
      <w:r>
        <w:rPr>
          <w:rFonts w:ascii="Calibri" w:hAnsi="Calibri" w:cs="Calibri"/>
        </w:rPr>
        <w:t>Teléfono</w:t>
      </w:r>
      <w:r w:rsidRPr="00733A3E">
        <w:rPr>
          <w:rFonts w:ascii="Calibri" w:hAnsi="Calibri" w:cs="Calibri"/>
        </w:rPr>
        <w:t>"</w:t>
      </w:r>
      <w:r w:rsidRPr="00317ADC">
        <w:rPr>
          <w:rFonts w:ascii="Calibri" w:hAnsi="Calibri" w:cs="Calibri"/>
        </w:rPr>
        <w:t>.</w:t>
      </w:r>
    </w:p>
    <w:p w14:paraId="6F6998A6" w14:textId="77777777" w:rsidR="00381C5B" w:rsidRDefault="00381C5B" w:rsidP="00381C5B">
      <w:pPr>
        <w:jc w:val="both"/>
        <w:rPr>
          <w:rFonts w:ascii="Calibri" w:hAnsi="Calibri" w:cs="Calibri"/>
          <w:b/>
          <w:bCs/>
        </w:rPr>
      </w:pPr>
      <w:r w:rsidRPr="00B97114">
        <w:rPr>
          <w:rFonts w:ascii="Calibri" w:hAnsi="Calibri" w:cs="Calibri"/>
          <w:b/>
          <w:bCs/>
        </w:rPr>
        <w:t xml:space="preserve">Ejemplo erróneo </w:t>
      </w:r>
    </w:p>
    <w:p w14:paraId="4111F823" w14:textId="77777777" w:rsidR="00381C5B" w:rsidRPr="00DC1FB3" w:rsidRDefault="00381C5B" w:rsidP="00381C5B">
      <w:pPr>
        <w:pStyle w:val="Prrafodelista"/>
        <w:numPr>
          <w:ilvl w:val="0"/>
          <w:numId w:val="558"/>
        </w:numPr>
        <w:tabs>
          <w:tab w:val="left" w:pos="2388"/>
        </w:tabs>
        <w:spacing w:after="160" w:line="259" w:lineRule="auto"/>
        <w:jc w:val="both"/>
        <w:rPr>
          <w:rFonts w:ascii="Calibri" w:hAnsi="Calibri" w:cs="Calibri"/>
        </w:rPr>
      </w:pPr>
      <w:r w:rsidRPr="00DC1FB3">
        <w:rPr>
          <w:rFonts w:ascii="Calibri" w:hAnsi="Calibri" w:cs="Calibri"/>
        </w:rPr>
        <w:t>Complete todos los campos:</w:t>
      </w:r>
    </w:p>
    <w:p w14:paraId="43986695"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 xml:space="preserve">Nombre: Supermercado </w:t>
      </w:r>
      <w:proofErr w:type="spellStart"/>
      <w:r w:rsidRPr="000B2074">
        <w:rPr>
          <w:rFonts w:ascii="Calibri" w:hAnsi="Calibri" w:cs="Calibri"/>
        </w:rPr>
        <w:t>Paradisia</w:t>
      </w:r>
      <w:proofErr w:type="spellEnd"/>
    </w:p>
    <w:p w14:paraId="48A4384C" w14:textId="421D9B51"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Teléfono: 0</w:t>
      </w:r>
      <w:r>
        <w:rPr>
          <w:rFonts w:ascii="Calibri" w:hAnsi="Calibri" w:cs="Calibri"/>
        </w:rPr>
        <w:t>r</w:t>
      </w:r>
      <w:r w:rsidRPr="000B2074">
        <w:rPr>
          <w:rFonts w:ascii="Calibri" w:hAnsi="Calibri" w:cs="Calibri"/>
        </w:rPr>
        <w:t>6</w:t>
      </w:r>
      <w:r>
        <w:rPr>
          <w:rFonts w:ascii="Calibri" w:hAnsi="Calibri" w:cs="Calibri"/>
        </w:rPr>
        <w:t>ere</w:t>
      </w:r>
      <w:r w:rsidRPr="000B2074">
        <w:rPr>
          <w:rFonts w:ascii="Calibri" w:hAnsi="Calibri" w:cs="Calibri"/>
        </w:rPr>
        <w:t>108</w:t>
      </w:r>
      <w:r>
        <w:rPr>
          <w:rFonts w:ascii="Calibri" w:hAnsi="Calibri" w:cs="Calibri"/>
        </w:rPr>
        <w:t>rg</w:t>
      </w:r>
    </w:p>
    <w:p w14:paraId="5F10911A"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RUC: 0102030405</w:t>
      </w:r>
    </w:p>
    <w:p w14:paraId="199B75F4"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Dirección: Mucho Lote 3 etapa</w:t>
      </w:r>
    </w:p>
    <w:p w14:paraId="7C08CD81" w14:textId="77777777" w:rsidR="00381C5B" w:rsidRPr="000B2074" w:rsidRDefault="00381C5B" w:rsidP="00381C5B">
      <w:pPr>
        <w:pStyle w:val="Prrafodelista"/>
        <w:numPr>
          <w:ilvl w:val="0"/>
          <w:numId w:val="559"/>
        </w:numPr>
        <w:tabs>
          <w:tab w:val="left" w:pos="4932"/>
        </w:tabs>
        <w:jc w:val="both"/>
        <w:rPr>
          <w:rFonts w:ascii="Calibri" w:hAnsi="Calibri" w:cs="Calibri"/>
        </w:rPr>
      </w:pPr>
      <w:r w:rsidRPr="000B2074">
        <w:rPr>
          <w:rFonts w:ascii="Calibri" w:hAnsi="Calibri" w:cs="Calibri"/>
        </w:rPr>
        <w:t>Correo electrónico: supermercadoParadisia@gmail.com</w:t>
      </w:r>
    </w:p>
    <w:p w14:paraId="299D3F72" w14:textId="77777777" w:rsidR="00381C5B" w:rsidRDefault="00381C5B" w:rsidP="00381C5B">
      <w:pPr>
        <w:pStyle w:val="Prrafodelista"/>
        <w:ind w:left="1428"/>
        <w:jc w:val="both"/>
        <w:rPr>
          <w:rFonts w:ascii="Calibri" w:hAnsi="Calibri" w:cs="Calibri"/>
        </w:rPr>
      </w:pPr>
    </w:p>
    <w:p w14:paraId="1097C272" w14:textId="77777777" w:rsidR="00381C5B" w:rsidRPr="00381C5B" w:rsidRDefault="00381C5B" w:rsidP="00381C5B">
      <w:pPr>
        <w:pStyle w:val="Prrafodelista"/>
        <w:numPr>
          <w:ilvl w:val="0"/>
          <w:numId w:val="558"/>
        </w:numPr>
        <w:tabs>
          <w:tab w:val="left" w:pos="2388"/>
        </w:tabs>
        <w:spacing w:after="160" w:line="259" w:lineRule="auto"/>
        <w:jc w:val="both"/>
        <w:rPr>
          <w:rFonts w:ascii="Calibri" w:hAnsi="Calibri" w:cs="Calibri"/>
        </w:rPr>
      </w:pPr>
      <w:r w:rsidRPr="00381C5B">
        <w:rPr>
          <w:rFonts w:ascii="Calibri" w:hAnsi="Calibri" w:cs="Calibri"/>
        </w:rPr>
        <w:t>Haga clic en el botón "Agregar".</w:t>
      </w:r>
    </w:p>
    <w:p w14:paraId="290B5493" w14:textId="20CB8575" w:rsidR="00381C5B" w:rsidRDefault="00381C5B" w:rsidP="00381C5B">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00DA6F11" w:rsidRPr="00DA6F11">
        <w:rPr>
          <w:rFonts w:ascii="Calibri" w:hAnsi="Calibri" w:cs="Calibri"/>
        </w:rPr>
        <w:t>El teléfono del negocio solo pueden contener exactamente 10 números y no letras.</w:t>
      </w:r>
      <w:r w:rsidRPr="000763D4">
        <w:rPr>
          <w:rFonts w:ascii="Calibri" w:hAnsi="Calibri" w:cs="Calibri"/>
        </w:rPr>
        <w:t>"</w:t>
      </w:r>
      <w:r w:rsidRPr="005D0B96">
        <w:rPr>
          <w:rFonts w:ascii="Calibri" w:hAnsi="Calibri" w:cs="Calibri"/>
        </w:rPr>
        <w:t>.</w:t>
      </w:r>
    </w:p>
    <w:p w14:paraId="5780579C" w14:textId="77777777" w:rsidR="00381C5B" w:rsidRDefault="00381C5B" w:rsidP="000B2074">
      <w:pPr>
        <w:jc w:val="both"/>
        <w:rPr>
          <w:rFonts w:ascii="Calibri" w:hAnsi="Calibri" w:cs="Calibri"/>
        </w:rPr>
      </w:pPr>
    </w:p>
    <w:p w14:paraId="531F9411" w14:textId="77777777" w:rsidR="000B2074" w:rsidRDefault="000B2074" w:rsidP="00F6672E">
      <w:pPr>
        <w:tabs>
          <w:tab w:val="center" w:pos="6979"/>
        </w:tabs>
        <w:rPr>
          <w:rFonts w:ascii="Calibri" w:hAnsi="Calibri" w:cs="Calibri"/>
        </w:rPr>
      </w:pPr>
    </w:p>
    <w:p w14:paraId="7D803F71" w14:textId="162F1A17" w:rsidR="00E46424" w:rsidRDefault="00E46424" w:rsidP="00E46424">
      <w:pPr>
        <w:rPr>
          <w:rFonts w:ascii="Calibri" w:hAnsi="Calibri" w:cs="Calibri"/>
          <w:b/>
          <w:bCs/>
        </w:rPr>
      </w:pPr>
      <w:r>
        <w:rPr>
          <w:rFonts w:ascii="Calibri" w:hAnsi="Calibri" w:cs="Calibri"/>
          <w:b/>
          <w:bCs/>
        </w:rPr>
        <w:t xml:space="preserve">Error </w:t>
      </w:r>
      <w:r w:rsidR="00381C5B">
        <w:rPr>
          <w:rFonts w:ascii="Calibri" w:hAnsi="Calibri" w:cs="Calibri"/>
          <w:b/>
          <w:bCs/>
        </w:rPr>
        <w:t>4</w:t>
      </w:r>
      <w:r>
        <w:rPr>
          <w:rFonts w:ascii="Calibri" w:hAnsi="Calibri" w:cs="Calibri"/>
          <w:b/>
          <w:bCs/>
        </w:rPr>
        <w:t xml:space="preserve">: </w:t>
      </w:r>
      <w:r w:rsidRPr="005D0B96">
        <w:rPr>
          <w:rFonts w:ascii="Calibri" w:hAnsi="Calibri" w:cs="Calibri"/>
          <w:b/>
          <w:bCs/>
        </w:rPr>
        <w:t>Error al editar (</w:t>
      </w:r>
      <w:r>
        <w:rPr>
          <w:rFonts w:ascii="Calibri" w:hAnsi="Calibri" w:cs="Calibri"/>
          <w:b/>
          <w:bCs/>
        </w:rPr>
        <w:t>formato correo electrónico incorrecto</w:t>
      </w:r>
      <w:r w:rsidRPr="005D0B96">
        <w:rPr>
          <w:rFonts w:ascii="Calibri" w:hAnsi="Calibri" w:cs="Calibri"/>
          <w:b/>
          <w:bCs/>
        </w:rPr>
        <w:t>)</w:t>
      </w:r>
    </w:p>
    <w:p w14:paraId="3C0EC823" w14:textId="77777777" w:rsidR="00E46424" w:rsidRDefault="00E46424" w:rsidP="00E46424">
      <w:pPr>
        <w:rPr>
          <w:rFonts w:ascii="Calibri" w:hAnsi="Calibri" w:cs="Calibri"/>
          <w:b/>
          <w:bCs/>
        </w:rPr>
      </w:pPr>
    </w:p>
    <w:p w14:paraId="1E20CABF" w14:textId="77777777" w:rsidR="00E46424" w:rsidRDefault="00E46424" w:rsidP="00E46424">
      <w:pPr>
        <w:jc w:val="both"/>
        <w:rPr>
          <w:rFonts w:ascii="Calibri" w:hAnsi="Calibri" w:cs="Calibri"/>
        </w:rPr>
      </w:pPr>
      <w:r w:rsidRPr="00317ADC">
        <w:rPr>
          <w:rFonts w:ascii="Calibri" w:hAnsi="Calibri" w:cs="Calibri"/>
        </w:rPr>
        <w:t>¿Qué paso?</w:t>
      </w:r>
    </w:p>
    <w:p w14:paraId="6B0EC7AB" w14:textId="77777777" w:rsidR="00E46424" w:rsidRDefault="00E46424" w:rsidP="00E46424">
      <w:pPr>
        <w:jc w:val="both"/>
        <w:rPr>
          <w:rFonts w:ascii="Calibri" w:hAnsi="Calibri" w:cs="Calibri"/>
        </w:rPr>
      </w:pPr>
      <w:r>
        <w:rPr>
          <w:rFonts w:ascii="Calibri" w:hAnsi="Calibri" w:cs="Calibri"/>
        </w:rPr>
        <w:t>Usted ingreso un correo electrónico que no tiene el formato valido para correos electrónicos.</w:t>
      </w:r>
    </w:p>
    <w:p w14:paraId="310ED37F" w14:textId="77777777" w:rsidR="00E46424" w:rsidRDefault="00E46424" w:rsidP="00E46424">
      <w:pPr>
        <w:jc w:val="both"/>
        <w:rPr>
          <w:rFonts w:ascii="Calibri" w:hAnsi="Calibri" w:cs="Calibri"/>
          <w:b/>
          <w:bCs/>
        </w:rPr>
      </w:pPr>
      <w:r w:rsidRPr="00B97114">
        <w:rPr>
          <w:rFonts w:ascii="Calibri" w:hAnsi="Calibri" w:cs="Calibri"/>
          <w:b/>
          <w:bCs/>
        </w:rPr>
        <w:t xml:space="preserve">Ejemplo erróneo </w:t>
      </w:r>
    </w:p>
    <w:p w14:paraId="20D48A07" w14:textId="77777777" w:rsidR="00E46424" w:rsidRPr="00E544BF" w:rsidRDefault="00E46424" w:rsidP="00E46424">
      <w:pPr>
        <w:pStyle w:val="Prrafodelista"/>
        <w:numPr>
          <w:ilvl w:val="0"/>
          <w:numId w:val="556"/>
        </w:numPr>
        <w:tabs>
          <w:tab w:val="left" w:pos="2388"/>
        </w:tabs>
        <w:spacing w:after="160" w:line="259" w:lineRule="auto"/>
        <w:jc w:val="both"/>
        <w:rPr>
          <w:rFonts w:ascii="Calibri" w:hAnsi="Calibri" w:cs="Calibri"/>
        </w:rPr>
      </w:pPr>
      <w:r w:rsidRPr="00733A3E">
        <w:rPr>
          <w:rFonts w:ascii="Calibri" w:hAnsi="Calibri" w:cs="Calibri"/>
        </w:rPr>
        <w:t>Complete todos los campos:</w:t>
      </w:r>
    </w:p>
    <w:p w14:paraId="04E50B9A"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Nombre: Supe</w:t>
      </w:r>
      <w:r>
        <w:rPr>
          <w:rFonts w:ascii="Calibri" w:hAnsi="Calibri" w:cs="Calibri"/>
        </w:rPr>
        <w:t>434675</w:t>
      </w:r>
      <w:r w:rsidRPr="000B2074">
        <w:rPr>
          <w:rFonts w:ascii="Calibri" w:hAnsi="Calibri" w:cs="Calibri"/>
        </w:rPr>
        <w:t>cado Paradisia</w:t>
      </w:r>
      <w:r>
        <w:rPr>
          <w:rFonts w:ascii="Calibri" w:hAnsi="Calibri" w:cs="Calibri"/>
        </w:rPr>
        <w:t>4343</w:t>
      </w:r>
    </w:p>
    <w:p w14:paraId="61FAC598"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Teléfono: 0969810812</w:t>
      </w:r>
    </w:p>
    <w:p w14:paraId="6C7B5054"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RUC: 0102030405</w:t>
      </w:r>
    </w:p>
    <w:p w14:paraId="51C586DF" w14:textId="77777777"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Dirección: Mucho Lote 3 etapa</w:t>
      </w:r>
    </w:p>
    <w:p w14:paraId="21D409A2" w14:textId="464EAB43" w:rsidR="00E46424" w:rsidRPr="000B2074" w:rsidRDefault="00E46424" w:rsidP="00E46424">
      <w:pPr>
        <w:pStyle w:val="Prrafodelista"/>
        <w:numPr>
          <w:ilvl w:val="0"/>
          <w:numId w:val="557"/>
        </w:numPr>
        <w:tabs>
          <w:tab w:val="left" w:pos="4932"/>
        </w:tabs>
        <w:jc w:val="both"/>
        <w:rPr>
          <w:rFonts w:ascii="Calibri" w:hAnsi="Calibri" w:cs="Calibri"/>
        </w:rPr>
      </w:pPr>
      <w:r w:rsidRPr="000B2074">
        <w:rPr>
          <w:rFonts w:ascii="Calibri" w:hAnsi="Calibri" w:cs="Calibri"/>
        </w:rPr>
        <w:t>Correo electrónico: supermercadoParadisi</w:t>
      </w:r>
      <w:r>
        <w:rPr>
          <w:rFonts w:ascii="Calibri" w:hAnsi="Calibri" w:cs="Calibri"/>
        </w:rPr>
        <w:t>.</w:t>
      </w:r>
      <w:r w:rsidRPr="000B2074">
        <w:rPr>
          <w:rFonts w:ascii="Calibri" w:hAnsi="Calibri" w:cs="Calibri"/>
        </w:rPr>
        <w:t>com</w:t>
      </w:r>
    </w:p>
    <w:p w14:paraId="2CE40AD3" w14:textId="77777777" w:rsidR="00E46424" w:rsidRDefault="00E46424" w:rsidP="00E46424">
      <w:pPr>
        <w:rPr>
          <w:rFonts w:ascii="Calibri" w:hAnsi="Calibri" w:cs="Calibri"/>
        </w:rPr>
      </w:pPr>
    </w:p>
    <w:p w14:paraId="438004D6" w14:textId="040A97B0" w:rsidR="00E46424" w:rsidRPr="00E46424" w:rsidRDefault="00E46424" w:rsidP="00E46424">
      <w:pPr>
        <w:pStyle w:val="Prrafodelista"/>
        <w:numPr>
          <w:ilvl w:val="0"/>
          <w:numId w:val="556"/>
        </w:numPr>
        <w:tabs>
          <w:tab w:val="left" w:pos="2388"/>
        </w:tabs>
        <w:spacing w:after="160" w:line="259" w:lineRule="auto"/>
        <w:jc w:val="both"/>
        <w:rPr>
          <w:rFonts w:ascii="Calibri" w:hAnsi="Calibri" w:cs="Calibri"/>
        </w:rPr>
      </w:pPr>
      <w:r w:rsidRPr="00E46424">
        <w:rPr>
          <w:rFonts w:ascii="Calibri" w:hAnsi="Calibri" w:cs="Calibri"/>
        </w:rPr>
        <w:t>Haga clic en el botón "</w:t>
      </w:r>
      <w:r>
        <w:rPr>
          <w:rFonts w:ascii="Calibri" w:hAnsi="Calibri" w:cs="Calibri"/>
        </w:rPr>
        <w:t>Guardar cambios</w:t>
      </w:r>
      <w:r w:rsidRPr="00E46424">
        <w:rPr>
          <w:rFonts w:ascii="Calibri" w:hAnsi="Calibri" w:cs="Calibri"/>
        </w:rPr>
        <w:t>".</w:t>
      </w:r>
    </w:p>
    <w:p w14:paraId="21466AD3" w14:textId="77777777" w:rsidR="00E46424" w:rsidRDefault="00E46424" w:rsidP="00E46424">
      <w:pPr>
        <w:jc w:val="both"/>
        <w:rPr>
          <w:rFonts w:ascii="Calibri" w:hAnsi="Calibri" w:cs="Calibri"/>
        </w:rPr>
      </w:pPr>
      <w:r>
        <w:rPr>
          <w:rFonts w:ascii="Calibri" w:hAnsi="Calibri" w:cs="Calibri"/>
          <w:b/>
          <w:bCs/>
        </w:rPr>
        <w:t>Mensaje</w:t>
      </w:r>
      <w:r w:rsidRPr="005D0B96">
        <w:rPr>
          <w:rFonts w:ascii="Calibri" w:hAnsi="Calibri" w:cs="Calibri"/>
          <w:b/>
          <w:bCs/>
        </w:rPr>
        <w:t xml:space="preserve"> esperado:</w:t>
      </w:r>
      <w:r>
        <w:rPr>
          <w:rFonts w:ascii="Calibri" w:hAnsi="Calibri" w:cs="Calibri"/>
          <w:b/>
          <w:bCs/>
        </w:rPr>
        <w:t xml:space="preserve"> </w:t>
      </w:r>
      <w:r w:rsidRPr="0065367D">
        <w:rPr>
          <w:rFonts w:ascii="Calibri" w:hAnsi="Calibri" w:cs="Calibri"/>
        </w:rPr>
        <w:t>"</w:t>
      </w:r>
      <w:r w:rsidRPr="00733A3E">
        <w:rPr>
          <w:rFonts w:ascii="Calibri" w:hAnsi="Calibri" w:cs="Calibri"/>
        </w:rPr>
        <w:t>El correo electrónico no tiene un formato válido.</w:t>
      </w:r>
      <w:r w:rsidRPr="0065367D">
        <w:rPr>
          <w:rFonts w:ascii="Calibri" w:hAnsi="Calibri" w:cs="Calibri"/>
        </w:rPr>
        <w:t>"</w:t>
      </w:r>
      <w:r w:rsidRPr="005D0B96">
        <w:rPr>
          <w:rFonts w:ascii="Calibri" w:hAnsi="Calibri" w:cs="Calibri"/>
        </w:rPr>
        <w:t>.</w:t>
      </w:r>
    </w:p>
    <w:p w14:paraId="327B565A" w14:textId="77777777" w:rsidR="00E46424" w:rsidRDefault="00E46424" w:rsidP="00F6672E">
      <w:pPr>
        <w:tabs>
          <w:tab w:val="center" w:pos="6979"/>
        </w:tabs>
        <w:rPr>
          <w:rFonts w:ascii="Calibri" w:hAnsi="Calibri" w:cs="Calibri"/>
        </w:rPr>
      </w:pPr>
    </w:p>
    <w:p w14:paraId="343346D4" w14:textId="77777777" w:rsidR="00DA6F11" w:rsidRDefault="00DA6F11" w:rsidP="00F6672E">
      <w:pPr>
        <w:tabs>
          <w:tab w:val="center" w:pos="6979"/>
        </w:tabs>
        <w:rPr>
          <w:rFonts w:ascii="Calibri" w:hAnsi="Calibri" w:cs="Calibri"/>
        </w:rPr>
      </w:pPr>
    </w:p>
    <w:p w14:paraId="271DE964" w14:textId="77777777" w:rsidR="00DA6F11" w:rsidRDefault="00DA6F11" w:rsidP="00F6672E">
      <w:pPr>
        <w:tabs>
          <w:tab w:val="center" w:pos="6979"/>
        </w:tabs>
        <w:rPr>
          <w:rFonts w:ascii="Calibri" w:hAnsi="Calibri" w:cs="Calibri"/>
        </w:rPr>
      </w:pPr>
    </w:p>
    <w:p w14:paraId="388071C7" w14:textId="77777777" w:rsidR="00DA6F11" w:rsidRDefault="00DA6F11" w:rsidP="00F6672E">
      <w:pPr>
        <w:tabs>
          <w:tab w:val="center" w:pos="6979"/>
        </w:tabs>
        <w:rPr>
          <w:rFonts w:ascii="Calibri" w:hAnsi="Calibri" w:cs="Calibri"/>
        </w:rPr>
      </w:pPr>
    </w:p>
    <w:p w14:paraId="4BD67C40" w14:textId="77777777" w:rsidR="00DA6F11" w:rsidRDefault="00DA6F11" w:rsidP="00F6672E">
      <w:pPr>
        <w:tabs>
          <w:tab w:val="center" w:pos="6979"/>
        </w:tabs>
        <w:rPr>
          <w:rFonts w:ascii="Calibri" w:hAnsi="Calibri" w:cs="Calibri"/>
        </w:rPr>
      </w:pPr>
    </w:p>
    <w:p w14:paraId="31779B71" w14:textId="77777777" w:rsidR="00DA6F11" w:rsidRDefault="00DA6F11" w:rsidP="00F6672E">
      <w:pPr>
        <w:tabs>
          <w:tab w:val="center" w:pos="6979"/>
        </w:tabs>
        <w:rPr>
          <w:rFonts w:ascii="Calibri" w:hAnsi="Calibri" w:cs="Calibri"/>
        </w:rPr>
      </w:pPr>
    </w:p>
    <w:p w14:paraId="267C005E" w14:textId="77777777" w:rsidR="00DA6F11" w:rsidRDefault="00DA6F11" w:rsidP="00F6672E">
      <w:pPr>
        <w:tabs>
          <w:tab w:val="center" w:pos="6979"/>
        </w:tabs>
        <w:rPr>
          <w:rFonts w:ascii="Calibri" w:hAnsi="Calibri" w:cs="Calibri"/>
        </w:rPr>
      </w:pPr>
    </w:p>
    <w:p w14:paraId="366FD2FB" w14:textId="77777777" w:rsidR="00DA6F11" w:rsidRDefault="00DA6F11" w:rsidP="00F6672E">
      <w:pPr>
        <w:tabs>
          <w:tab w:val="center" w:pos="6979"/>
        </w:tabs>
        <w:rPr>
          <w:rFonts w:ascii="Calibri" w:hAnsi="Calibri" w:cs="Calibri"/>
        </w:rPr>
      </w:pPr>
    </w:p>
    <w:p w14:paraId="71D1ECA5" w14:textId="77777777" w:rsidR="00DA6F11" w:rsidRDefault="00DA6F11" w:rsidP="00F6672E">
      <w:pPr>
        <w:tabs>
          <w:tab w:val="center" w:pos="6979"/>
        </w:tabs>
        <w:rPr>
          <w:rFonts w:ascii="Calibri" w:hAnsi="Calibri" w:cs="Calibri"/>
        </w:rPr>
      </w:pPr>
    </w:p>
    <w:p w14:paraId="7D0CCB39" w14:textId="77777777" w:rsidR="00DA6F11" w:rsidRDefault="00DA6F11" w:rsidP="00F6672E">
      <w:pPr>
        <w:tabs>
          <w:tab w:val="center" w:pos="6979"/>
        </w:tabs>
        <w:rPr>
          <w:rFonts w:ascii="Calibri" w:hAnsi="Calibri" w:cs="Calibri"/>
        </w:rPr>
      </w:pPr>
    </w:p>
    <w:p w14:paraId="377B0339" w14:textId="77777777" w:rsidR="00DA6F11" w:rsidRDefault="00DA6F11" w:rsidP="00F6672E">
      <w:pPr>
        <w:tabs>
          <w:tab w:val="center" w:pos="6979"/>
        </w:tabs>
        <w:rPr>
          <w:rFonts w:ascii="Calibri" w:hAnsi="Calibri" w:cs="Calibri"/>
        </w:rPr>
      </w:pPr>
    </w:p>
    <w:p w14:paraId="390AA3E2" w14:textId="77777777" w:rsidR="00DA6F11" w:rsidRDefault="00DA6F11" w:rsidP="00F6672E">
      <w:pPr>
        <w:tabs>
          <w:tab w:val="center" w:pos="6979"/>
        </w:tabs>
        <w:rPr>
          <w:rFonts w:ascii="Calibri" w:hAnsi="Calibri" w:cs="Calibri"/>
        </w:rPr>
      </w:pPr>
    </w:p>
    <w:p w14:paraId="282A4613" w14:textId="77777777" w:rsidR="00DA6F11" w:rsidRDefault="00DA6F11" w:rsidP="00F6672E">
      <w:pPr>
        <w:tabs>
          <w:tab w:val="center" w:pos="6979"/>
        </w:tabs>
        <w:rPr>
          <w:rFonts w:ascii="Calibri" w:hAnsi="Calibri" w:cs="Calibri"/>
        </w:rPr>
      </w:pPr>
    </w:p>
    <w:p w14:paraId="38FA9ACE" w14:textId="77777777" w:rsidR="00DA6F11" w:rsidRDefault="00DA6F11" w:rsidP="00F6672E">
      <w:pPr>
        <w:tabs>
          <w:tab w:val="center" w:pos="6979"/>
        </w:tabs>
        <w:rPr>
          <w:rFonts w:ascii="Calibri" w:hAnsi="Calibri" w:cs="Calibri"/>
        </w:rPr>
      </w:pPr>
    </w:p>
    <w:p w14:paraId="1D8883A0" w14:textId="77777777" w:rsidR="00DA6F11" w:rsidRDefault="00DA6F11" w:rsidP="00F6672E">
      <w:pPr>
        <w:tabs>
          <w:tab w:val="center" w:pos="6979"/>
        </w:tabs>
        <w:rPr>
          <w:rFonts w:ascii="Calibri" w:hAnsi="Calibri" w:cs="Calibri"/>
        </w:rPr>
      </w:pPr>
    </w:p>
    <w:p w14:paraId="596A5685" w14:textId="77777777" w:rsidR="00DA6F11" w:rsidRDefault="00DA6F11" w:rsidP="00F6672E">
      <w:pPr>
        <w:tabs>
          <w:tab w:val="center" w:pos="6979"/>
        </w:tabs>
        <w:rPr>
          <w:rFonts w:ascii="Calibri" w:hAnsi="Calibri" w:cs="Calibri"/>
        </w:rPr>
        <w:sectPr w:rsidR="00DA6F11" w:rsidSect="005C2BFE">
          <w:pgSz w:w="11906" w:h="16838" w:code="9"/>
          <w:pgMar w:top="1440" w:right="1134" w:bottom="1440" w:left="1134" w:header="720" w:footer="720" w:gutter="0"/>
          <w:cols w:space="720"/>
          <w:docGrid w:linePitch="600" w:charSpace="32768"/>
        </w:sectPr>
      </w:pPr>
    </w:p>
    <w:p w14:paraId="2F99B5C5" w14:textId="77777777" w:rsidR="00DA6F11" w:rsidRDefault="00DA6F11" w:rsidP="00DA6F11">
      <w:pPr>
        <w:rPr>
          <w:rFonts w:ascii="Calibri" w:hAnsi="Calibri" w:cs="Calibri"/>
        </w:rPr>
      </w:pPr>
    </w:p>
    <w:p w14:paraId="56271404" w14:textId="31F88689" w:rsidR="00DA6F11" w:rsidRPr="00DA6F11" w:rsidRDefault="00DA6F11" w:rsidP="00DA6F11">
      <w:pPr>
        <w:pStyle w:val="Ttulo2"/>
        <w:jc w:val="center"/>
        <w:rPr>
          <w:rFonts w:ascii="Calibri" w:hAnsi="Calibri" w:cs="Calibri"/>
          <w:b w:val="0"/>
          <w:bCs w:val="0"/>
          <w:i w:val="0"/>
          <w:iCs w:val="0"/>
          <w:color w:val="000000" w:themeColor="text1"/>
          <w:sz w:val="24"/>
          <w:szCs w:val="24"/>
        </w:rPr>
      </w:pPr>
      <w:bookmarkStart w:id="213" w:name="_Toc186476343"/>
      <w:bookmarkStart w:id="214" w:name="_Toc186813357"/>
      <w:bookmarkStart w:id="215" w:name="_Toc187165761"/>
      <w:r w:rsidRPr="00DA6F11">
        <w:rPr>
          <w:rFonts w:ascii="Calibri" w:hAnsi="Calibri" w:cs="Calibri"/>
          <w:i w:val="0"/>
          <w:iCs w:val="0"/>
          <w:color w:val="000000" w:themeColor="text1"/>
          <w:sz w:val="24"/>
          <w:szCs w:val="24"/>
        </w:rPr>
        <w:t>Interfaz Información del Programa</w:t>
      </w:r>
      <w:bookmarkEnd w:id="213"/>
      <w:bookmarkEnd w:id="214"/>
      <w:bookmarkEnd w:id="215"/>
    </w:p>
    <w:p w14:paraId="24A3D8BA" w14:textId="208D4A0D" w:rsidR="00DA6F11" w:rsidRDefault="00DA6F11" w:rsidP="00DA6F11">
      <w:pPr>
        <w:tabs>
          <w:tab w:val="left" w:pos="6036"/>
        </w:tabs>
        <w:rPr>
          <w:rFonts w:ascii="Calibri" w:hAnsi="Calibri" w:cs="Calibri"/>
        </w:rPr>
      </w:pPr>
    </w:p>
    <w:p w14:paraId="33D8792B" w14:textId="498A0B48" w:rsidR="00DA6F11" w:rsidRDefault="009C0E34" w:rsidP="00DA6F11">
      <w:pPr>
        <w:tabs>
          <w:tab w:val="left" w:pos="6036"/>
        </w:tabs>
        <w:rPr>
          <w:rFonts w:ascii="Calibri" w:hAnsi="Calibri" w:cs="Calibri"/>
        </w:rPr>
      </w:pPr>
      <w:r>
        <w:rPr>
          <w:noProof/>
        </w:rPr>
        <w:drawing>
          <wp:anchor distT="0" distB="0" distL="114300" distR="114300" simplePos="0" relativeHeight="251698176" behindDoc="0" locked="0" layoutInCell="1" allowOverlap="1" wp14:anchorId="2FDABD7F" wp14:editId="377A303A">
            <wp:simplePos x="0" y="0"/>
            <wp:positionH relativeFrom="column">
              <wp:posOffset>381000</wp:posOffset>
            </wp:positionH>
            <wp:positionV relativeFrom="paragraph">
              <wp:posOffset>183515</wp:posOffset>
            </wp:positionV>
            <wp:extent cx="8244840" cy="4239260"/>
            <wp:effectExtent l="0" t="0" r="3810" b="8890"/>
            <wp:wrapNone/>
            <wp:docPr id="13260031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299" r="2680"/>
                    <a:stretch/>
                  </pic:blipFill>
                  <pic:spPr bwMode="auto">
                    <a:xfrm>
                      <a:off x="0" y="0"/>
                      <a:ext cx="8244840" cy="423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6F11">
        <w:rPr>
          <w:rFonts w:ascii="Calibri" w:hAnsi="Calibri" w:cs="Calibri"/>
        </w:rPr>
        <w:tab/>
      </w:r>
    </w:p>
    <w:p w14:paraId="6E2C06C5" w14:textId="6BF8F98A" w:rsidR="0026045C" w:rsidRDefault="0026045C" w:rsidP="0026045C">
      <w:pPr>
        <w:rPr>
          <w:rFonts w:ascii="Calibri" w:hAnsi="Calibri" w:cs="Calibri"/>
        </w:rPr>
        <w:sectPr w:rsidR="0026045C" w:rsidSect="00DA6F11">
          <w:pgSz w:w="16838" w:h="11906" w:orient="landscape" w:code="9"/>
          <w:pgMar w:top="1134" w:right="1440" w:bottom="1134" w:left="1440" w:header="720" w:footer="720" w:gutter="0"/>
          <w:cols w:space="720"/>
          <w:docGrid w:linePitch="600" w:charSpace="32768"/>
        </w:sectPr>
      </w:pPr>
    </w:p>
    <w:p w14:paraId="0FA1EE02" w14:textId="1469F233" w:rsidR="0026045C" w:rsidRPr="00B34862" w:rsidRDefault="0026045C" w:rsidP="0026045C">
      <w:pPr>
        <w:pStyle w:val="Ttulo3"/>
        <w:rPr>
          <w:rFonts w:ascii="Calibri" w:hAnsi="Calibri" w:cs="Calibri"/>
          <w:b w:val="0"/>
          <w:bCs w:val="0"/>
          <w:color w:val="000000" w:themeColor="text1"/>
          <w:sz w:val="24"/>
          <w:szCs w:val="24"/>
        </w:rPr>
      </w:pPr>
      <w:bookmarkStart w:id="216" w:name="_Toc186476344"/>
      <w:bookmarkStart w:id="217" w:name="_Toc186813358"/>
      <w:bookmarkStart w:id="218" w:name="_Toc187165762"/>
      <w:r>
        <w:rPr>
          <w:rFonts w:ascii="Calibri" w:hAnsi="Calibri" w:cs="Calibri"/>
          <w:color w:val="000000" w:themeColor="text1"/>
          <w:sz w:val="24"/>
          <w:szCs w:val="24"/>
        </w:rPr>
        <w:lastRenderedPageBreak/>
        <w:t>Descripción breve</w:t>
      </w:r>
      <w:bookmarkEnd w:id="216"/>
      <w:bookmarkEnd w:id="217"/>
      <w:bookmarkEnd w:id="218"/>
    </w:p>
    <w:p w14:paraId="523485A3" w14:textId="77777777" w:rsidR="0026045C" w:rsidRDefault="0026045C" w:rsidP="0026045C">
      <w:pPr>
        <w:jc w:val="both"/>
        <w:rPr>
          <w:rFonts w:ascii="Calibri" w:hAnsi="Calibri" w:cs="Calibri"/>
        </w:rPr>
      </w:pPr>
      <w:r w:rsidRPr="00234FE4">
        <w:rPr>
          <w:rFonts w:ascii="Calibri" w:hAnsi="Calibri" w:cs="Calibri"/>
        </w:rPr>
        <w:t>Esta ventan</w:t>
      </w:r>
      <w:r>
        <w:rPr>
          <w:rFonts w:ascii="Calibri" w:hAnsi="Calibri" w:cs="Calibri"/>
        </w:rPr>
        <w:t>a está diseñada</w:t>
      </w:r>
      <w:r w:rsidRPr="00234FE4">
        <w:rPr>
          <w:rFonts w:ascii="Calibri" w:hAnsi="Calibri" w:cs="Calibri"/>
        </w:rPr>
        <w:t xml:space="preserve"> </w:t>
      </w:r>
      <w:r>
        <w:rPr>
          <w:rFonts w:ascii="Calibri" w:hAnsi="Calibri" w:cs="Calibri"/>
        </w:rPr>
        <w:t>para la</w:t>
      </w:r>
      <w:r w:rsidRPr="00C51BDB">
        <w:rPr>
          <w:rFonts w:ascii="Calibri" w:hAnsi="Calibri" w:cs="Calibri"/>
        </w:rPr>
        <w:t xml:space="preserve"> gestión </w:t>
      </w:r>
      <w:r>
        <w:rPr>
          <w:rFonts w:ascii="Calibri" w:hAnsi="Calibri" w:cs="Calibri"/>
        </w:rPr>
        <w:t>de la información de</w:t>
      </w:r>
      <w:r w:rsidRPr="00C51BDB">
        <w:rPr>
          <w:rFonts w:ascii="Calibri" w:hAnsi="Calibri" w:cs="Calibri"/>
        </w:rPr>
        <w:t xml:space="preserve"> la aplicación.</w:t>
      </w:r>
    </w:p>
    <w:p w14:paraId="43F79FEC" w14:textId="77777777" w:rsidR="0026045C" w:rsidRDefault="0026045C" w:rsidP="0026045C">
      <w:pPr>
        <w:rPr>
          <w:rFonts w:ascii="Calibri" w:hAnsi="Calibri" w:cs="Calibri"/>
        </w:rPr>
      </w:pPr>
    </w:p>
    <w:p w14:paraId="0DBEF52F" w14:textId="77777777" w:rsidR="0026045C" w:rsidRPr="00C52592" w:rsidRDefault="0026045C" w:rsidP="0026045C">
      <w:pPr>
        <w:rPr>
          <w:rFonts w:ascii="Calibri" w:hAnsi="Calibri" w:cs="Calibri"/>
          <w:b/>
          <w:bCs/>
        </w:rPr>
      </w:pPr>
      <w:r w:rsidRPr="00B34862">
        <w:rPr>
          <w:rFonts w:ascii="Calibri" w:hAnsi="Calibri" w:cs="Calibri"/>
          <w:b/>
          <w:bCs/>
        </w:rPr>
        <w:t>Funcionalidades principales</w:t>
      </w:r>
    </w:p>
    <w:p w14:paraId="71D0B462" w14:textId="77777777" w:rsidR="0026045C" w:rsidRPr="00E96BB3" w:rsidRDefault="0026045C" w:rsidP="0026045C">
      <w:pPr>
        <w:pStyle w:val="Prrafodelista"/>
        <w:numPr>
          <w:ilvl w:val="0"/>
          <w:numId w:val="562"/>
        </w:numPr>
        <w:spacing w:after="160" w:line="259" w:lineRule="auto"/>
        <w:rPr>
          <w:rFonts w:ascii="Calibri" w:hAnsi="Calibri" w:cs="Calibri"/>
        </w:rPr>
      </w:pPr>
      <w:r w:rsidRPr="00E96BB3">
        <w:rPr>
          <w:rFonts w:ascii="Calibri" w:hAnsi="Calibri" w:cs="Calibri"/>
          <w:b/>
          <w:bCs/>
        </w:rPr>
        <w:t>Acceso al repositorio de GitHub:</w:t>
      </w:r>
    </w:p>
    <w:p w14:paraId="6EA50929" w14:textId="77777777" w:rsidR="0026045C" w:rsidRPr="00DF744B" w:rsidRDefault="0026045C" w:rsidP="0026045C">
      <w:pPr>
        <w:numPr>
          <w:ilvl w:val="0"/>
          <w:numId w:val="560"/>
        </w:numPr>
        <w:tabs>
          <w:tab w:val="num" w:pos="720"/>
        </w:tabs>
        <w:suppressAutoHyphens w:val="0"/>
        <w:spacing w:after="160" w:line="259" w:lineRule="auto"/>
        <w:rPr>
          <w:rFonts w:ascii="Calibri" w:hAnsi="Calibri" w:cs="Calibri"/>
        </w:rPr>
      </w:pPr>
      <w:r w:rsidRPr="00DF744B">
        <w:rPr>
          <w:rFonts w:ascii="Calibri" w:hAnsi="Calibri" w:cs="Calibri"/>
        </w:rPr>
        <w:t>Al hacer clic en el enlace, se abre una página de GitHub que contiene el repositorio asociado a la aplicación.</w:t>
      </w:r>
    </w:p>
    <w:p w14:paraId="4C5D69F2" w14:textId="77777777" w:rsidR="0026045C" w:rsidRPr="00DF744B" w:rsidRDefault="0026045C" w:rsidP="0026045C">
      <w:pPr>
        <w:numPr>
          <w:ilvl w:val="0"/>
          <w:numId w:val="560"/>
        </w:numPr>
        <w:tabs>
          <w:tab w:val="num" w:pos="720"/>
        </w:tabs>
        <w:suppressAutoHyphens w:val="0"/>
        <w:spacing w:after="160" w:line="259" w:lineRule="auto"/>
        <w:rPr>
          <w:rFonts w:ascii="Calibri" w:hAnsi="Calibri" w:cs="Calibri"/>
        </w:rPr>
      </w:pPr>
      <w:r w:rsidRPr="00DF744B">
        <w:rPr>
          <w:rFonts w:ascii="Calibri" w:hAnsi="Calibri" w:cs="Calibri"/>
        </w:rPr>
        <w:t>Esto facilita que el usuario explore el código fuente o documentación relacionada con el programa.</w:t>
      </w:r>
    </w:p>
    <w:p w14:paraId="36B65317" w14:textId="77777777" w:rsidR="0026045C" w:rsidRPr="00E96BB3" w:rsidRDefault="0026045C" w:rsidP="0026045C">
      <w:pPr>
        <w:pStyle w:val="Prrafodelista"/>
        <w:numPr>
          <w:ilvl w:val="0"/>
          <w:numId w:val="562"/>
        </w:numPr>
        <w:spacing w:after="160" w:line="259" w:lineRule="auto"/>
        <w:rPr>
          <w:rFonts w:ascii="Calibri" w:hAnsi="Calibri" w:cs="Calibri"/>
        </w:rPr>
      </w:pPr>
      <w:r w:rsidRPr="00E96BB3">
        <w:rPr>
          <w:rFonts w:ascii="Calibri" w:hAnsi="Calibri" w:cs="Calibri"/>
          <w:b/>
          <w:bCs/>
        </w:rPr>
        <w:t>Manejo de errores:</w:t>
      </w:r>
    </w:p>
    <w:p w14:paraId="0B9E5B98" w14:textId="77777777" w:rsidR="0026045C" w:rsidRDefault="0026045C" w:rsidP="0026045C">
      <w:pPr>
        <w:numPr>
          <w:ilvl w:val="0"/>
          <w:numId w:val="561"/>
        </w:numPr>
        <w:suppressAutoHyphens w:val="0"/>
        <w:spacing w:after="160" w:line="259" w:lineRule="auto"/>
        <w:rPr>
          <w:rFonts w:ascii="Calibri" w:hAnsi="Calibri" w:cs="Calibri"/>
        </w:rPr>
      </w:pPr>
      <w:r w:rsidRPr="00DF744B">
        <w:rPr>
          <w:rFonts w:ascii="Calibri" w:hAnsi="Calibri" w:cs="Calibri"/>
        </w:rPr>
        <w:t>Si no se puede abrir el enlace (por ejemplo, si no hay un navegador configurado), se muestra un mensaje de error para informar al usuario.</w:t>
      </w:r>
    </w:p>
    <w:p w14:paraId="0C9EA7F5" w14:textId="595B7A13" w:rsidR="0026045C" w:rsidRPr="0026045C" w:rsidRDefault="0026045C" w:rsidP="0026045C">
      <w:pPr>
        <w:rPr>
          <w:rFonts w:ascii="Calibri" w:hAnsi="Calibri" w:cs="Calibri"/>
        </w:rPr>
      </w:pPr>
    </w:p>
    <w:p w14:paraId="495866D7" w14:textId="77777777" w:rsidR="00196052" w:rsidRPr="003561FF" w:rsidRDefault="00196052" w:rsidP="00196052">
      <w:pPr>
        <w:pStyle w:val="Ttulo3"/>
        <w:jc w:val="center"/>
        <w:rPr>
          <w:rFonts w:ascii="Calibri" w:hAnsi="Calibri" w:cs="Calibri"/>
          <w:b w:val="0"/>
          <w:bCs w:val="0"/>
          <w:color w:val="000000" w:themeColor="text1"/>
          <w:sz w:val="24"/>
          <w:szCs w:val="24"/>
        </w:rPr>
      </w:pPr>
      <w:bookmarkStart w:id="219" w:name="_Toc186476345"/>
      <w:bookmarkStart w:id="220" w:name="_Toc186813359"/>
      <w:bookmarkStart w:id="221" w:name="_Toc187165763"/>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abrir el enlace para ver la documentación</w:t>
      </w:r>
      <w:bookmarkEnd w:id="219"/>
      <w:bookmarkEnd w:id="220"/>
      <w:bookmarkEnd w:id="221"/>
      <w:r>
        <w:rPr>
          <w:rFonts w:ascii="Calibri" w:hAnsi="Calibri" w:cs="Calibri"/>
          <w:color w:val="000000" w:themeColor="text1"/>
          <w:sz w:val="24"/>
          <w:szCs w:val="24"/>
        </w:rPr>
        <w:t xml:space="preserve"> </w:t>
      </w:r>
    </w:p>
    <w:p w14:paraId="5F6E1B5F" w14:textId="77777777" w:rsidR="00196052" w:rsidRDefault="00196052" w:rsidP="00196052">
      <w:pPr>
        <w:rPr>
          <w:rFonts w:ascii="Calibri" w:hAnsi="Calibri" w:cs="Calibri"/>
        </w:rPr>
      </w:pPr>
    </w:p>
    <w:p w14:paraId="1E1D007A" w14:textId="77777777" w:rsidR="00196052" w:rsidRPr="00F30CC7" w:rsidRDefault="00196052" w:rsidP="00196052">
      <w:pPr>
        <w:rPr>
          <w:rFonts w:ascii="Calibri" w:hAnsi="Calibri" w:cs="Calibri"/>
          <w:b/>
          <w:bCs/>
        </w:rPr>
      </w:pPr>
      <w:r w:rsidRPr="00F30CC7">
        <w:rPr>
          <w:rFonts w:ascii="Calibri" w:hAnsi="Calibri" w:cs="Calibri"/>
          <w:b/>
          <w:bCs/>
        </w:rPr>
        <w:t>Enlace abierto correctamente</w:t>
      </w:r>
    </w:p>
    <w:p w14:paraId="59A8108D"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Abrir la ventana "Información del Programa".</w:t>
      </w:r>
    </w:p>
    <w:p w14:paraId="1F8FCEF6"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 xml:space="preserve">Hacer clic en el enlace etiquetado como </w:t>
      </w:r>
      <w:r w:rsidRPr="00F30CC7">
        <w:rPr>
          <w:rFonts w:ascii="Calibri" w:hAnsi="Calibri" w:cs="Calibri"/>
          <w:b/>
          <w:bCs/>
        </w:rPr>
        <w:t>"Proyectos GitHub"</w:t>
      </w:r>
      <w:r w:rsidRPr="00F30CC7">
        <w:rPr>
          <w:rFonts w:ascii="Calibri" w:hAnsi="Calibri" w:cs="Calibri"/>
        </w:rPr>
        <w:t>.</w:t>
      </w:r>
    </w:p>
    <w:p w14:paraId="6B036FC2" w14:textId="77777777" w:rsidR="00196052" w:rsidRPr="00F30CC7" w:rsidRDefault="00196052" w:rsidP="00196052">
      <w:pPr>
        <w:pStyle w:val="Prrafodelista"/>
        <w:numPr>
          <w:ilvl w:val="0"/>
          <w:numId w:val="564"/>
        </w:numPr>
        <w:spacing w:after="160" w:line="259" w:lineRule="auto"/>
        <w:rPr>
          <w:rFonts w:ascii="Calibri" w:hAnsi="Calibri" w:cs="Calibri"/>
        </w:rPr>
      </w:pPr>
      <w:r w:rsidRPr="00F30CC7">
        <w:rPr>
          <w:rFonts w:ascii="Calibri" w:hAnsi="Calibri" w:cs="Calibri"/>
        </w:rPr>
        <w:t>Verificar que el navegador predeterminado se abra y cargue la página del repositorio en GitHub.</w:t>
      </w:r>
    </w:p>
    <w:p w14:paraId="7DE34EBF" w14:textId="77777777" w:rsidR="00196052" w:rsidRDefault="00196052" w:rsidP="00196052">
      <w:pPr>
        <w:rPr>
          <w:rFonts w:ascii="Calibri" w:hAnsi="Calibri" w:cs="Calibri"/>
        </w:rPr>
      </w:pPr>
    </w:p>
    <w:p w14:paraId="1450FD89" w14:textId="77777777" w:rsidR="00196052" w:rsidRDefault="00196052" w:rsidP="00196052">
      <w:pPr>
        <w:rPr>
          <w:rFonts w:ascii="Calibri" w:hAnsi="Calibri" w:cs="Calibri"/>
          <w:b/>
          <w:bCs/>
        </w:rPr>
      </w:pPr>
      <w:r w:rsidRPr="00F30CC7">
        <w:rPr>
          <w:rFonts w:ascii="Calibri" w:hAnsi="Calibri" w:cs="Calibri"/>
          <w:b/>
          <w:bCs/>
        </w:rPr>
        <w:t xml:space="preserve">Enlace abierto incorrectamente </w:t>
      </w:r>
    </w:p>
    <w:p w14:paraId="6D525AB4" w14:textId="77777777" w:rsidR="00196052" w:rsidRDefault="00196052" w:rsidP="00196052">
      <w:pPr>
        <w:rPr>
          <w:rFonts w:ascii="Calibri" w:hAnsi="Calibri" w:cs="Calibri"/>
          <w:b/>
          <w:bCs/>
        </w:rPr>
      </w:pPr>
    </w:p>
    <w:p w14:paraId="1D27727B" w14:textId="07F5637E" w:rsidR="00196052" w:rsidRPr="00196052" w:rsidRDefault="00196052" w:rsidP="00196052">
      <w:pPr>
        <w:rPr>
          <w:rFonts w:ascii="Calibri" w:hAnsi="Calibri" w:cs="Calibri"/>
        </w:rPr>
      </w:pPr>
      <w:r w:rsidRPr="00196052">
        <w:rPr>
          <w:rFonts w:ascii="Calibri" w:hAnsi="Calibri" w:cs="Calibri"/>
        </w:rPr>
        <w:t>¿Qué paso?</w:t>
      </w:r>
    </w:p>
    <w:p w14:paraId="021B25E6" w14:textId="77777777" w:rsidR="00196052" w:rsidRPr="00F30CC7" w:rsidRDefault="00196052" w:rsidP="00196052">
      <w:pPr>
        <w:pStyle w:val="Prrafodelista"/>
        <w:numPr>
          <w:ilvl w:val="0"/>
          <w:numId w:val="563"/>
        </w:numPr>
        <w:spacing w:after="160" w:line="259" w:lineRule="auto"/>
        <w:rPr>
          <w:rFonts w:ascii="Calibri" w:hAnsi="Calibri" w:cs="Calibri"/>
        </w:rPr>
      </w:pPr>
      <w:r w:rsidRPr="00F30CC7">
        <w:rPr>
          <w:rFonts w:ascii="Calibri" w:hAnsi="Calibri" w:cs="Calibri"/>
        </w:rPr>
        <w:t>No tener un navegador predeterminado configurado en el sistema.</w:t>
      </w:r>
    </w:p>
    <w:p w14:paraId="668993B6" w14:textId="77777777" w:rsidR="00196052" w:rsidRPr="00F30CC7" w:rsidRDefault="00196052" w:rsidP="00196052">
      <w:pPr>
        <w:pStyle w:val="Prrafodelista"/>
        <w:numPr>
          <w:ilvl w:val="1"/>
          <w:numId w:val="538"/>
        </w:numPr>
        <w:spacing w:after="160" w:line="259" w:lineRule="auto"/>
        <w:rPr>
          <w:rFonts w:ascii="Calibri" w:hAnsi="Calibri" w:cs="Calibri"/>
        </w:rPr>
      </w:pPr>
      <w:r w:rsidRPr="00F30CC7">
        <w:rPr>
          <w:rFonts w:ascii="Calibri" w:hAnsi="Calibri" w:cs="Calibri"/>
        </w:rPr>
        <w:t>Resultado: Aparece un mensaje de error indicando que no se pudo abrir el enlace.</w:t>
      </w:r>
    </w:p>
    <w:p w14:paraId="46F49EEF" w14:textId="77777777" w:rsidR="00196052" w:rsidRPr="00F30CC7" w:rsidRDefault="00196052" w:rsidP="00196052">
      <w:pPr>
        <w:pStyle w:val="Prrafodelista"/>
        <w:numPr>
          <w:ilvl w:val="0"/>
          <w:numId w:val="563"/>
        </w:numPr>
        <w:spacing w:after="160" w:line="259" w:lineRule="auto"/>
        <w:rPr>
          <w:rFonts w:ascii="Calibri" w:hAnsi="Calibri" w:cs="Calibri"/>
        </w:rPr>
      </w:pPr>
      <w:r w:rsidRPr="00F30CC7">
        <w:rPr>
          <w:rFonts w:ascii="Calibri" w:hAnsi="Calibri" w:cs="Calibri"/>
        </w:rPr>
        <w:t>Intentar acceder al enlace sin conexión a Internet.</w:t>
      </w:r>
    </w:p>
    <w:p w14:paraId="3182244C" w14:textId="77777777" w:rsidR="00196052" w:rsidRPr="00F30CC7" w:rsidRDefault="00196052" w:rsidP="00196052">
      <w:pPr>
        <w:pStyle w:val="Prrafodelista"/>
        <w:numPr>
          <w:ilvl w:val="1"/>
          <w:numId w:val="538"/>
        </w:numPr>
        <w:spacing w:after="160" w:line="259" w:lineRule="auto"/>
        <w:rPr>
          <w:rFonts w:ascii="Calibri" w:hAnsi="Calibri" w:cs="Calibri"/>
        </w:rPr>
      </w:pPr>
      <w:r w:rsidRPr="00F30CC7">
        <w:rPr>
          <w:rFonts w:ascii="Calibri" w:hAnsi="Calibri" w:cs="Calibri"/>
        </w:rPr>
        <w:t>Resultado: Aunque se abra el navegador, no se podrá cargar la página del repositorio.</w:t>
      </w:r>
    </w:p>
    <w:p w14:paraId="73DBEAAA" w14:textId="77777777" w:rsidR="0026045C" w:rsidRPr="0026045C" w:rsidRDefault="0026045C" w:rsidP="0026045C">
      <w:pPr>
        <w:rPr>
          <w:rFonts w:ascii="Calibri" w:hAnsi="Calibri" w:cs="Calibri"/>
        </w:rPr>
      </w:pPr>
    </w:p>
    <w:p w14:paraId="15F6307B" w14:textId="66106857" w:rsidR="0026045C" w:rsidRPr="0026045C" w:rsidRDefault="0026045C" w:rsidP="0026045C">
      <w:pPr>
        <w:rPr>
          <w:rFonts w:ascii="Calibri" w:hAnsi="Calibri" w:cs="Calibri"/>
        </w:rPr>
      </w:pPr>
    </w:p>
    <w:p w14:paraId="6699C480" w14:textId="77777777" w:rsidR="0026045C" w:rsidRPr="0026045C" w:rsidRDefault="0026045C" w:rsidP="0026045C">
      <w:pPr>
        <w:rPr>
          <w:rFonts w:ascii="Calibri" w:hAnsi="Calibri" w:cs="Calibri"/>
        </w:rPr>
      </w:pPr>
    </w:p>
    <w:p w14:paraId="0B411A68" w14:textId="0E7A12CC" w:rsidR="0026045C" w:rsidRPr="0026045C" w:rsidRDefault="0026045C" w:rsidP="0026045C">
      <w:pPr>
        <w:rPr>
          <w:rFonts w:ascii="Calibri" w:hAnsi="Calibri" w:cs="Calibri"/>
        </w:rPr>
      </w:pPr>
    </w:p>
    <w:p w14:paraId="71DC17A8" w14:textId="52305143" w:rsidR="0026045C" w:rsidRDefault="0026045C" w:rsidP="0026045C">
      <w:pPr>
        <w:rPr>
          <w:rFonts w:ascii="Calibri" w:hAnsi="Calibri" w:cs="Calibri"/>
        </w:rPr>
      </w:pPr>
    </w:p>
    <w:p w14:paraId="2D26663C" w14:textId="26DC78A6" w:rsidR="0026045C" w:rsidRDefault="0026045C" w:rsidP="0026045C">
      <w:pPr>
        <w:tabs>
          <w:tab w:val="left" w:pos="6300"/>
        </w:tabs>
        <w:rPr>
          <w:rFonts w:ascii="Calibri" w:hAnsi="Calibri" w:cs="Calibri"/>
        </w:rPr>
      </w:pPr>
      <w:r>
        <w:rPr>
          <w:rFonts w:ascii="Calibri" w:hAnsi="Calibri" w:cs="Calibri"/>
        </w:rPr>
        <w:tab/>
      </w:r>
    </w:p>
    <w:p w14:paraId="54643F46" w14:textId="77777777" w:rsidR="0026045C" w:rsidRDefault="0026045C" w:rsidP="0026045C">
      <w:pPr>
        <w:tabs>
          <w:tab w:val="left" w:pos="6300"/>
        </w:tabs>
        <w:rPr>
          <w:rFonts w:ascii="Calibri" w:hAnsi="Calibri" w:cs="Calibri"/>
        </w:rPr>
      </w:pPr>
      <w:r>
        <w:rPr>
          <w:rFonts w:ascii="Calibri" w:hAnsi="Calibri" w:cs="Calibri"/>
        </w:rPr>
        <w:tab/>
      </w:r>
    </w:p>
    <w:p w14:paraId="32ADF878" w14:textId="77777777" w:rsidR="00E93611" w:rsidRDefault="00E93611" w:rsidP="0026045C">
      <w:pPr>
        <w:tabs>
          <w:tab w:val="left" w:pos="6300"/>
        </w:tabs>
        <w:rPr>
          <w:rFonts w:ascii="Calibri" w:hAnsi="Calibri" w:cs="Calibri"/>
        </w:rPr>
      </w:pPr>
    </w:p>
    <w:p w14:paraId="53F24B3B" w14:textId="118E04B1" w:rsidR="007C6715" w:rsidRDefault="007C6715" w:rsidP="007C6715">
      <w:pPr>
        <w:tabs>
          <w:tab w:val="left" w:pos="3780"/>
        </w:tabs>
        <w:rPr>
          <w:rFonts w:ascii="Calibri" w:hAnsi="Calibri" w:cs="Calibri"/>
        </w:rPr>
      </w:pPr>
    </w:p>
    <w:p w14:paraId="0665D2C5" w14:textId="113D0182" w:rsidR="007C6715" w:rsidRPr="007C6715" w:rsidRDefault="007C6715" w:rsidP="007C6715">
      <w:pPr>
        <w:tabs>
          <w:tab w:val="left" w:pos="3780"/>
        </w:tabs>
        <w:rPr>
          <w:rFonts w:ascii="Calibri" w:hAnsi="Calibri" w:cs="Calibri"/>
        </w:rPr>
        <w:sectPr w:rsidR="007C6715" w:rsidRPr="007C6715" w:rsidSect="0026045C">
          <w:pgSz w:w="11906" w:h="16838" w:code="9"/>
          <w:pgMar w:top="1440" w:right="1134" w:bottom="1440" w:left="1134" w:header="720" w:footer="720" w:gutter="0"/>
          <w:cols w:space="720"/>
          <w:docGrid w:linePitch="600" w:charSpace="32768"/>
        </w:sectPr>
      </w:pPr>
      <w:r>
        <w:rPr>
          <w:rFonts w:ascii="Calibri" w:hAnsi="Calibri" w:cs="Calibri"/>
        </w:rPr>
        <w:tab/>
      </w:r>
    </w:p>
    <w:p w14:paraId="3AFC3180" w14:textId="77777777" w:rsidR="00E93611" w:rsidRPr="00E93611" w:rsidRDefault="00E93611" w:rsidP="00E93611">
      <w:pPr>
        <w:rPr>
          <w:rFonts w:ascii="Calibri" w:hAnsi="Calibri" w:cs="Calibri"/>
        </w:rPr>
      </w:pPr>
    </w:p>
    <w:p w14:paraId="04383EBC" w14:textId="77777777" w:rsidR="00E93611" w:rsidRPr="00E93611" w:rsidRDefault="00E93611" w:rsidP="00E93611">
      <w:pPr>
        <w:pStyle w:val="Ttulo2"/>
        <w:jc w:val="center"/>
        <w:rPr>
          <w:rFonts w:ascii="Calibri" w:hAnsi="Calibri" w:cs="Calibri"/>
          <w:b w:val="0"/>
          <w:bCs w:val="0"/>
          <w:i w:val="0"/>
          <w:iCs w:val="0"/>
          <w:color w:val="000000" w:themeColor="text1"/>
          <w:sz w:val="24"/>
          <w:szCs w:val="24"/>
        </w:rPr>
      </w:pPr>
      <w:bookmarkStart w:id="222" w:name="_Toc186476346"/>
      <w:bookmarkStart w:id="223" w:name="_Toc186813360"/>
      <w:bookmarkStart w:id="224" w:name="_Toc187165764"/>
      <w:r w:rsidRPr="00E93611">
        <w:rPr>
          <w:rFonts w:ascii="Calibri" w:hAnsi="Calibri" w:cs="Calibri"/>
          <w:i w:val="0"/>
          <w:iCs w:val="0"/>
          <w:color w:val="000000" w:themeColor="text1"/>
          <w:sz w:val="24"/>
          <w:szCs w:val="24"/>
        </w:rPr>
        <w:t>Modal lista clientes</w:t>
      </w:r>
      <w:bookmarkEnd w:id="222"/>
      <w:bookmarkEnd w:id="223"/>
      <w:bookmarkEnd w:id="224"/>
    </w:p>
    <w:p w14:paraId="4766CD68" w14:textId="77777777" w:rsidR="00E93611" w:rsidRPr="00E93611" w:rsidRDefault="00E93611" w:rsidP="00E93611">
      <w:pPr>
        <w:rPr>
          <w:rFonts w:ascii="Calibri" w:hAnsi="Calibri" w:cs="Calibri"/>
        </w:rPr>
      </w:pPr>
    </w:p>
    <w:p w14:paraId="12EC457E" w14:textId="77777777" w:rsidR="00E93611" w:rsidRPr="00E93611" w:rsidRDefault="00E93611" w:rsidP="00E93611">
      <w:pPr>
        <w:rPr>
          <w:rFonts w:ascii="Calibri" w:hAnsi="Calibri" w:cs="Calibri"/>
        </w:rPr>
      </w:pPr>
    </w:p>
    <w:p w14:paraId="6AF2B8FD" w14:textId="77777777" w:rsidR="00E93611" w:rsidRPr="00E93611" w:rsidRDefault="00E93611" w:rsidP="00E93611">
      <w:pPr>
        <w:rPr>
          <w:rFonts w:ascii="Calibri" w:hAnsi="Calibri" w:cs="Calibri"/>
        </w:rPr>
      </w:pPr>
    </w:p>
    <w:p w14:paraId="7C0777AD" w14:textId="77777777" w:rsidR="00E93611" w:rsidRPr="00E93611" w:rsidRDefault="00E93611" w:rsidP="00E93611">
      <w:pPr>
        <w:rPr>
          <w:rFonts w:ascii="Calibri" w:hAnsi="Calibri" w:cs="Calibri"/>
        </w:rPr>
      </w:pPr>
    </w:p>
    <w:p w14:paraId="6EBBF996" w14:textId="77777777" w:rsidR="00E93611" w:rsidRPr="00E93611" w:rsidRDefault="00E93611" w:rsidP="00E93611">
      <w:pPr>
        <w:rPr>
          <w:rFonts w:ascii="Calibri" w:hAnsi="Calibri" w:cs="Calibri"/>
        </w:rPr>
      </w:pPr>
    </w:p>
    <w:p w14:paraId="379E5359" w14:textId="77777777" w:rsidR="00E93611" w:rsidRPr="00E93611" w:rsidRDefault="00E93611" w:rsidP="00E93611">
      <w:pPr>
        <w:rPr>
          <w:rFonts w:ascii="Calibri" w:hAnsi="Calibri" w:cs="Calibri"/>
        </w:rPr>
      </w:pPr>
    </w:p>
    <w:p w14:paraId="53AE94C0" w14:textId="77777777" w:rsidR="00E93611" w:rsidRPr="00E93611" w:rsidRDefault="00E93611" w:rsidP="00E93611">
      <w:pPr>
        <w:rPr>
          <w:rFonts w:ascii="Calibri" w:hAnsi="Calibri" w:cs="Calibri"/>
        </w:rPr>
      </w:pPr>
    </w:p>
    <w:p w14:paraId="28E7D867" w14:textId="77777777" w:rsidR="00E93611" w:rsidRPr="00E93611" w:rsidRDefault="00E93611" w:rsidP="00E93611">
      <w:pPr>
        <w:rPr>
          <w:rFonts w:ascii="Calibri" w:hAnsi="Calibri" w:cs="Calibri"/>
        </w:rPr>
      </w:pPr>
    </w:p>
    <w:p w14:paraId="13EDFE1B" w14:textId="77777777" w:rsidR="00E93611" w:rsidRPr="00E93611" w:rsidRDefault="00E93611" w:rsidP="00E93611">
      <w:pPr>
        <w:rPr>
          <w:rFonts w:ascii="Calibri" w:hAnsi="Calibri" w:cs="Calibri"/>
        </w:rPr>
      </w:pPr>
    </w:p>
    <w:p w14:paraId="49624DC2" w14:textId="77777777" w:rsidR="00E93611" w:rsidRPr="00E93611" w:rsidRDefault="00E93611" w:rsidP="00E93611">
      <w:pPr>
        <w:rPr>
          <w:rFonts w:ascii="Calibri" w:hAnsi="Calibri" w:cs="Calibri"/>
        </w:rPr>
      </w:pPr>
    </w:p>
    <w:p w14:paraId="5920868A" w14:textId="77777777" w:rsidR="00E93611" w:rsidRPr="00E93611" w:rsidRDefault="00E93611" w:rsidP="00E93611">
      <w:pPr>
        <w:rPr>
          <w:rFonts w:ascii="Calibri" w:hAnsi="Calibri" w:cs="Calibri"/>
        </w:rPr>
      </w:pPr>
    </w:p>
    <w:p w14:paraId="6C596FA8" w14:textId="77777777" w:rsidR="00E93611" w:rsidRPr="00E93611" w:rsidRDefault="00E93611" w:rsidP="00E93611">
      <w:pPr>
        <w:rPr>
          <w:rFonts w:ascii="Calibri" w:hAnsi="Calibri" w:cs="Calibri"/>
        </w:rPr>
      </w:pPr>
    </w:p>
    <w:p w14:paraId="0866823E" w14:textId="77777777" w:rsidR="00E93611" w:rsidRDefault="00E93611" w:rsidP="00E93611">
      <w:pPr>
        <w:rPr>
          <w:rFonts w:ascii="Calibri" w:hAnsi="Calibri" w:cs="Calibri"/>
        </w:rPr>
      </w:pPr>
    </w:p>
    <w:p w14:paraId="7BCF372D" w14:textId="5D7EEB86" w:rsidR="00E93611" w:rsidRDefault="00E93611" w:rsidP="00E93611">
      <w:pPr>
        <w:tabs>
          <w:tab w:val="left" w:pos="6468"/>
        </w:tabs>
        <w:rPr>
          <w:rFonts w:ascii="Calibri" w:hAnsi="Calibri" w:cs="Calibri"/>
        </w:rPr>
      </w:pPr>
      <w:r>
        <w:rPr>
          <w:rFonts w:ascii="Calibri" w:hAnsi="Calibri" w:cs="Calibri"/>
        </w:rPr>
        <w:tab/>
      </w:r>
      <w:r w:rsidR="00105F6B">
        <w:rPr>
          <w:noProof/>
        </w:rPr>
        <w:drawing>
          <wp:anchor distT="0" distB="0" distL="114300" distR="114300" simplePos="0" relativeHeight="251711488" behindDoc="0" locked="0" layoutInCell="1" allowOverlap="1" wp14:anchorId="76710E15" wp14:editId="0471C884">
            <wp:simplePos x="914400" y="1127760"/>
            <wp:positionH relativeFrom="margin">
              <wp:align>center</wp:align>
            </wp:positionH>
            <wp:positionV relativeFrom="margin">
              <wp:align>center</wp:align>
            </wp:positionV>
            <wp:extent cx="6126480" cy="3992880"/>
            <wp:effectExtent l="0" t="0" r="7620" b="7620"/>
            <wp:wrapSquare wrapText="bothSides"/>
            <wp:docPr id="913670687" name="Imagen 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70687" name="Imagen 5" descr="Interfaz de usuario gráfica, Aplicación, Tabl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648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AB3BD5" w14:textId="77777777" w:rsidR="00E93611" w:rsidRDefault="00E93611" w:rsidP="00E93611">
      <w:pPr>
        <w:tabs>
          <w:tab w:val="left" w:pos="6468"/>
        </w:tabs>
        <w:rPr>
          <w:rFonts w:ascii="Calibri" w:hAnsi="Calibri" w:cs="Calibri"/>
        </w:rPr>
      </w:pPr>
      <w:r>
        <w:rPr>
          <w:rFonts w:ascii="Calibri" w:hAnsi="Calibri" w:cs="Calibri"/>
        </w:rPr>
        <w:tab/>
      </w:r>
    </w:p>
    <w:p w14:paraId="578583C5" w14:textId="77777777" w:rsidR="005C283A" w:rsidRPr="005C283A" w:rsidRDefault="005C283A" w:rsidP="005C283A">
      <w:pPr>
        <w:rPr>
          <w:rFonts w:ascii="Calibri" w:hAnsi="Calibri" w:cs="Calibri"/>
        </w:rPr>
      </w:pPr>
    </w:p>
    <w:p w14:paraId="4D16E392" w14:textId="77777777" w:rsidR="005C283A" w:rsidRPr="005C283A" w:rsidRDefault="005C283A" w:rsidP="005C283A">
      <w:pPr>
        <w:rPr>
          <w:rFonts w:ascii="Calibri" w:hAnsi="Calibri" w:cs="Calibri"/>
        </w:rPr>
      </w:pPr>
    </w:p>
    <w:p w14:paraId="671160C1" w14:textId="77777777" w:rsidR="005C283A" w:rsidRPr="005C283A" w:rsidRDefault="005C283A" w:rsidP="005C283A">
      <w:pPr>
        <w:rPr>
          <w:rFonts w:ascii="Calibri" w:hAnsi="Calibri" w:cs="Calibri"/>
        </w:rPr>
      </w:pPr>
    </w:p>
    <w:p w14:paraId="107903C8" w14:textId="77777777" w:rsidR="005C283A" w:rsidRPr="005C283A" w:rsidRDefault="005C283A" w:rsidP="005C283A">
      <w:pPr>
        <w:rPr>
          <w:rFonts w:ascii="Calibri" w:hAnsi="Calibri" w:cs="Calibri"/>
        </w:rPr>
      </w:pPr>
    </w:p>
    <w:p w14:paraId="50D67239" w14:textId="77777777" w:rsidR="005C283A" w:rsidRPr="005C283A" w:rsidRDefault="005C283A" w:rsidP="005C283A">
      <w:pPr>
        <w:rPr>
          <w:rFonts w:ascii="Calibri" w:hAnsi="Calibri" w:cs="Calibri"/>
        </w:rPr>
      </w:pPr>
    </w:p>
    <w:p w14:paraId="78DDF04B" w14:textId="77777777" w:rsidR="005C283A" w:rsidRPr="005C283A" w:rsidRDefault="005C283A" w:rsidP="005C283A">
      <w:pPr>
        <w:rPr>
          <w:rFonts w:ascii="Calibri" w:hAnsi="Calibri" w:cs="Calibri"/>
        </w:rPr>
      </w:pPr>
    </w:p>
    <w:p w14:paraId="5B82D113" w14:textId="77777777" w:rsidR="005C283A" w:rsidRPr="005C283A" w:rsidRDefault="005C283A" w:rsidP="005C283A">
      <w:pPr>
        <w:rPr>
          <w:rFonts w:ascii="Calibri" w:hAnsi="Calibri" w:cs="Calibri"/>
        </w:rPr>
      </w:pPr>
    </w:p>
    <w:p w14:paraId="219C8A14" w14:textId="77777777" w:rsidR="005C283A" w:rsidRPr="005C283A" w:rsidRDefault="005C283A" w:rsidP="005C283A">
      <w:pPr>
        <w:rPr>
          <w:rFonts w:ascii="Calibri" w:hAnsi="Calibri" w:cs="Calibri"/>
        </w:rPr>
      </w:pPr>
    </w:p>
    <w:p w14:paraId="2FF68FFD" w14:textId="77777777" w:rsidR="005C283A" w:rsidRPr="005C283A" w:rsidRDefault="005C283A" w:rsidP="005C283A">
      <w:pPr>
        <w:rPr>
          <w:rFonts w:ascii="Calibri" w:hAnsi="Calibri" w:cs="Calibri"/>
        </w:rPr>
      </w:pPr>
    </w:p>
    <w:p w14:paraId="6711B148" w14:textId="77777777" w:rsidR="005C283A" w:rsidRPr="005C283A" w:rsidRDefault="005C283A" w:rsidP="005C283A">
      <w:pPr>
        <w:rPr>
          <w:rFonts w:ascii="Calibri" w:hAnsi="Calibri" w:cs="Calibri"/>
        </w:rPr>
      </w:pPr>
    </w:p>
    <w:p w14:paraId="03B6D3D8" w14:textId="77777777" w:rsidR="005C283A" w:rsidRDefault="005C283A" w:rsidP="005C283A">
      <w:pPr>
        <w:rPr>
          <w:rFonts w:ascii="Calibri" w:hAnsi="Calibri" w:cs="Calibri"/>
        </w:rPr>
      </w:pPr>
    </w:p>
    <w:p w14:paraId="7AA881C2" w14:textId="2B3008C6" w:rsidR="005C283A" w:rsidRDefault="005C283A" w:rsidP="005C283A">
      <w:pPr>
        <w:tabs>
          <w:tab w:val="left" w:pos="10128"/>
        </w:tabs>
        <w:rPr>
          <w:rFonts w:ascii="Calibri" w:hAnsi="Calibri" w:cs="Calibri"/>
        </w:rPr>
      </w:pPr>
      <w:r>
        <w:rPr>
          <w:rFonts w:ascii="Calibri" w:hAnsi="Calibri" w:cs="Calibri"/>
        </w:rPr>
        <w:tab/>
      </w:r>
    </w:p>
    <w:p w14:paraId="584BF00F" w14:textId="77777777" w:rsidR="005C283A" w:rsidRDefault="005C283A" w:rsidP="005C283A">
      <w:pPr>
        <w:tabs>
          <w:tab w:val="left" w:pos="10128"/>
        </w:tabs>
        <w:rPr>
          <w:rFonts w:ascii="Calibri" w:hAnsi="Calibri" w:cs="Calibri"/>
        </w:rPr>
        <w:sectPr w:rsidR="005C283A" w:rsidSect="00E93611">
          <w:pgSz w:w="16838" w:h="11906" w:orient="landscape" w:code="9"/>
          <w:pgMar w:top="1134" w:right="1440" w:bottom="1134" w:left="1440" w:header="720" w:footer="720" w:gutter="0"/>
          <w:cols w:space="720"/>
          <w:docGrid w:linePitch="600" w:charSpace="32768"/>
        </w:sectPr>
      </w:pPr>
    </w:p>
    <w:p w14:paraId="3C84A69E" w14:textId="1225804F" w:rsidR="005C283A" w:rsidRPr="00B34862" w:rsidRDefault="005C283A" w:rsidP="005C283A">
      <w:pPr>
        <w:pStyle w:val="Ttulo3"/>
        <w:rPr>
          <w:rFonts w:ascii="Calibri" w:hAnsi="Calibri" w:cs="Calibri"/>
          <w:b w:val="0"/>
          <w:bCs w:val="0"/>
          <w:color w:val="000000" w:themeColor="text1"/>
          <w:sz w:val="24"/>
          <w:szCs w:val="24"/>
        </w:rPr>
      </w:pPr>
      <w:bookmarkStart w:id="225" w:name="_Toc186476347"/>
      <w:bookmarkStart w:id="226" w:name="_Toc186813361"/>
      <w:bookmarkStart w:id="227" w:name="_Toc187165765"/>
      <w:r>
        <w:rPr>
          <w:rFonts w:ascii="Calibri" w:hAnsi="Calibri" w:cs="Calibri"/>
          <w:color w:val="000000" w:themeColor="text1"/>
          <w:sz w:val="24"/>
          <w:szCs w:val="24"/>
        </w:rPr>
        <w:lastRenderedPageBreak/>
        <w:t>Descripción breve</w:t>
      </w:r>
      <w:bookmarkEnd w:id="225"/>
      <w:bookmarkEnd w:id="226"/>
      <w:bookmarkEnd w:id="227"/>
    </w:p>
    <w:p w14:paraId="47F8CB1F" w14:textId="77777777" w:rsidR="005C283A" w:rsidRDefault="005C283A" w:rsidP="005C283A">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 xml:space="preserve">permite al usuario buscar y seleccionar un cliente </w:t>
      </w:r>
      <w:r>
        <w:rPr>
          <w:rFonts w:ascii="Calibri" w:hAnsi="Calibri" w:cs="Calibri"/>
        </w:rPr>
        <w:t>en</w:t>
      </w:r>
      <w:r w:rsidRPr="008952F0">
        <w:rPr>
          <w:rFonts w:ascii="Calibri" w:hAnsi="Calibri" w:cs="Calibri"/>
        </w:rPr>
        <w:t xml:space="preserve"> una tabla interactiva.</w:t>
      </w:r>
    </w:p>
    <w:p w14:paraId="2E95484B" w14:textId="77777777" w:rsidR="005C283A" w:rsidRDefault="005C283A" w:rsidP="005C283A">
      <w:pPr>
        <w:tabs>
          <w:tab w:val="left" w:pos="11676"/>
        </w:tabs>
        <w:rPr>
          <w:rFonts w:ascii="Calibri" w:hAnsi="Calibri" w:cs="Calibri"/>
          <w:b/>
          <w:bCs/>
        </w:rPr>
      </w:pPr>
    </w:p>
    <w:p w14:paraId="30032B88" w14:textId="77777777" w:rsidR="005C283A" w:rsidRPr="008952F0" w:rsidRDefault="005C283A" w:rsidP="005C283A">
      <w:pPr>
        <w:tabs>
          <w:tab w:val="left" w:pos="11676"/>
        </w:tabs>
        <w:rPr>
          <w:rFonts w:ascii="Calibri" w:hAnsi="Calibri" w:cs="Calibri"/>
          <w:b/>
          <w:bCs/>
        </w:rPr>
      </w:pPr>
      <w:r w:rsidRPr="008952F0">
        <w:rPr>
          <w:rFonts w:ascii="Calibri" w:hAnsi="Calibri" w:cs="Calibri"/>
          <w:b/>
          <w:bCs/>
        </w:rPr>
        <w:t>Principales Funciones de la Ventana</w:t>
      </w:r>
    </w:p>
    <w:p w14:paraId="04A9C26C"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Cargar clientes en una tabla:</w:t>
      </w:r>
    </w:p>
    <w:p w14:paraId="7F945DAE" w14:textId="3FEA7409" w:rsidR="005C283A" w:rsidRPr="005C283A" w:rsidRDefault="005C283A" w:rsidP="005C283A">
      <w:pPr>
        <w:pStyle w:val="Prrafodelista"/>
        <w:numPr>
          <w:ilvl w:val="2"/>
          <w:numId w:val="538"/>
        </w:numPr>
        <w:tabs>
          <w:tab w:val="left" w:pos="11676"/>
        </w:tabs>
        <w:spacing w:after="160" w:line="259" w:lineRule="auto"/>
        <w:rPr>
          <w:rFonts w:ascii="Calibri" w:hAnsi="Calibri" w:cs="Calibri"/>
        </w:rPr>
      </w:pPr>
      <w:r w:rsidRPr="005C283A">
        <w:rPr>
          <w:rFonts w:ascii="Calibri" w:hAnsi="Calibri" w:cs="Calibri"/>
        </w:rPr>
        <w:t>La ventana carga una lista de clientes desde la base de datos y los muestra en un</w:t>
      </w:r>
      <w:r w:rsidR="00F20D66">
        <w:rPr>
          <w:rFonts w:ascii="Calibri" w:hAnsi="Calibri" w:cs="Calibri"/>
        </w:rPr>
        <w:t>a</w:t>
      </w:r>
      <w:r w:rsidRPr="005C283A">
        <w:rPr>
          <w:rFonts w:ascii="Calibri" w:hAnsi="Calibri" w:cs="Calibri"/>
        </w:rPr>
        <w:t xml:space="preserve"> </w:t>
      </w:r>
      <w:r w:rsidR="00F20D66">
        <w:rPr>
          <w:rFonts w:ascii="Calibri" w:hAnsi="Calibri" w:cs="Calibri"/>
        </w:rPr>
        <w:t>tabla</w:t>
      </w:r>
      <w:r w:rsidRPr="005C283A">
        <w:rPr>
          <w:rFonts w:ascii="Calibri" w:hAnsi="Calibri" w:cs="Calibri"/>
        </w:rPr>
        <w:t>.</w:t>
      </w:r>
    </w:p>
    <w:p w14:paraId="79DAE21B"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Filtrar clientes:</w:t>
      </w:r>
    </w:p>
    <w:p w14:paraId="5D21166D"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El usuario puede seleccionar una columna para filtrar los datos (como nombres o códigos) e ingresar un texto de búsqueda. Los resultados visibles se actualizan dinámicamente.</w:t>
      </w:r>
    </w:p>
    <w:p w14:paraId="59662DBC"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Seleccionar un cliente:</w:t>
      </w:r>
    </w:p>
    <w:p w14:paraId="3FF572D8"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Al hacer doble clic en una fila, el cliente correspondiente es seleccionado y devuelto al formulario principal.</w:t>
      </w:r>
    </w:p>
    <w:p w14:paraId="46439160" w14:textId="77777777" w:rsidR="005C283A" w:rsidRPr="008952F0" w:rsidRDefault="005C283A" w:rsidP="005C283A">
      <w:pPr>
        <w:numPr>
          <w:ilvl w:val="0"/>
          <w:numId w:val="565"/>
        </w:numPr>
        <w:tabs>
          <w:tab w:val="left" w:pos="11676"/>
        </w:tabs>
        <w:suppressAutoHyphens w:val="0"/>
        <w:spacing w:after="160" w:line="259" w:lineRule="auto"/>
        <w:rPr>
          <w:rFonts w:ascii="Calibri" w:hAnsi="Calibri" w:cs="Calibri"/>
        </w:rPr>
      </w:pPr>
      <w:r w:rsidRPr="008952F0">
        <w:rPr>
          <w:rFonts w:ascii="Calibri" w:hAnsi="Calibri" w:cs="Calibri"/>
          <w:b/>
          <w:bCs/>
        </w:rPr>
        <w:t>Formato visual para el estado de los clientes:</w:t>
      </w:r>
    </w:p>
    <w:p w14:paraId="292CDF9A" w14:textId="77777777" w:rsidR="005C283A" w:rsidRPr="008952F0" w:rsidRDefault="005C283A" w:rsidP="005C283A">
      <w:pPr>
        <w:pStyle w:val="Prrafodelista"/>
        <w:numPr>
          <w:ilvl w:val="2"/>
          <w:numId w:val="538"/>
        </w:numPr>
        <w:tabs>
          <w:tab w:val="left" w:pos="11676"/>
        </w:tabs>
        <w:spacing w:after="160" w:line="259" w:lineRule="auto"/>
        <w:rPr>
          <w:rFonts w:ascii="Calibri" w:hAnsi="Calibri" w:cs="Calibri"/>
        </w:rPr>
      </w:pPr>
      <w:r w:rsidRPr="008952F0">
        <w:rPr>
          <w:rFonts w:ascii="Calibri" w:hAnsi="Calibri" w:cs="Calibri"/>
        </w:rPr>
        <w:t xml:space="preserve">La columna "Estado" indica si un cliente está activo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398AD49D" w14:textId="77777777" w:rsidR="005C283A" w:rsidRDefault="005C283A" w:rsidP="005C283A">
      <w:pPr>
        <w:tabs>
          <w:tab w:val="left" w:pos="11676"/>
        </w:tabs>
        <w:rPr>
          <w:rFonts w:ascii="Calibri" w:hAnsi="Calibri" w:cs="Calibri"/>
        </w:rPr>
      </w:pPr>
    </w:p>
    <w:p w14:paraId="1E0B5152" w14:textId="77777777" w:rsidR="005C283A" w:rsidRDefault="005C283A" w:rsidP="005C283A">
      <w:pPr>
        <w:pStyle w:val="Ttulo3"/>
        <w:jc w:val="center"/>
        <w:rPr>
          <w:rFonts w:ascii="Calibri" w:hAnsi="Calibri" w:cs="Calibri"/>
          <w:b w:val="0"/>
          <w:bCs w:val="0"/>
          <w:color w:val="000000" w:themeColor="text1"/>
          <w:sz w:val="24"/>
          <w:szCs w:val="24"/>
        </w:rPr>
      </w:pPr>
      <w:bookmarkStart w:id="228" w:name="_Toc186476348"/>
      <w:bookmarkStart w:id="229" w:name="_Toc186813362"/>
      <w:bookmarkStart w:id="230" w:name="_Toc187165766"/>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cliente en el modal</w:t>
      </w:r>
      <w:bookmarkEnd w:id="228"/>
      <w:bookmarkEnd w:id="229"/>
      <w:bookmarkEnd w:id="230"/>
    </w:p>
    <w:p w14:paraId="333B78CD" w14:textId="77777777" w:rsidR="005C283A" w:rsidRDefault="005C283A" w:rsidP="005C283A"/>
    <w:p w14:paraId="0B962B4A" w14:textId="77777777" w:rsidR="005C283A" w:rsidRPr="00B9007B" w:rsidRDefault="005C283A" w:rsidP="005C283A">
      <w:pPr>
        <w:rPr>
          <w:rFonts w:ascii="Calibri" w:hAnsi="Calibri" w:cs="Calibri"/>
          <w:b/>
          <w:bCs/>
        </w:rPr>
      </w:pPr>
      <w:r w:rsidRPr="00B9007B">
        <w:rPr>
          <w:rFonts w:ascii="Calibri" w:hAnsi="Calibri" w:cs="Calibri"/>
          <w:b/>
          <w:bCs/>
        </w:rPr>
        <w:t>Búsqueda correcta</w:t>
      </w:r>
    </w:p>
    <w:p w14:paraId="1B076F0E"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Abrir la ventana de selección de clientes.</w:t>
      </w:r>
    </w:p>
    <w:p w14:paraId="073C3645"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Utilizar el menú desplegable para elegir una columna de filtro (por ejemplo, "Nombres").</w:t>
      </w:r>
    </w:p>
    <w:p w14:paraId="2BFAA1CD" w14:textId="0992E12C"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 xml:space="preserve">Ingresar un término en el cuadro de texto y presionar el botón </w:t>
      </w:r>
      <w:r w:rsidRPr="005C283A">
        <w:rPr>
          <w:rFonts w:ascii="Calibri" w:hAnsi="Calibri" w:cs="Calibri"/>
          <w:b/>
          <w:bCs/>
        </w:rPr>
        <w:t>"Buscar"</w:t>
      </w:r>
      <w:r w:rsidRPr="00B9007B">
        <w:rPr>
          <w:rFonts w:ascii="Calibri" w:hAnsi="Calibri" w:cs="Calibri"/>
        </w:rPr>
        <w:t>.</w:t>
      </w:r>
    </w:p>
    <w:p w14:paraId="491DF9CF" w14:textId="77777777" w:rsidR="005C283A" w:rsidRPr="00B9007B" w:rsidRDefault="005C283A" w:rsidP="005C283A">
      <w:pPr>
        <w:pStyle w:val="Prrafodelista"/>
        <w:numPr>
          <w:ilvl w:val="0"/>
          <w:numId w:val="566"/>
        </w:numPr>
        <w:spacing w:after="160" w:line="259" w:lineRule="auto"/>
        <w:rPr>
          <w:rFonts w:ascii="Calibri" w:hAnsi="Calibri" w:cs="Calibri"/>
        </w:rPr>
      </w:pPr>
      <w:r w:rsidRPr="00B9007B">
        <w:rPr>
          <w:rFonts w:ascii="Calibri" w:hAnsi="Calibri" w:cs="Calibri"/>
        </w:rPr>
        <w:t>Visualizar los clientes filtrados y hacer doble clic sobre la fila deseada para seleccionarlo.</w:t>
      </w:r>
    </w:p>
    <w:p w14:paraId="2F29DFEC" w14:textId="77777777" w:rsidR="005C283A" w:rsidRDefault="005C283A" w:rsidP="005C283A"/>
    <w:p w14:paraId="74801ABA" w14:textId="51DA5CF6" w:rsidR="005C283A" w:rsidRDefault="005C283A" w:rsidP="005C283A">
      <w:pPr>
        <w:rPr>
          <w:rFonts w:ascii="Calibri" w:hAnsi="Calibri" w:cs="Calibri"/>
          <w:b/>
          <w:bCs/>
        </w:rPr>
      </w:pPr>
      <w:r>
        <w:rPr>
          <w:rFonts w:ascii="Calibri" w:hAnsi="Calibri" w:cs="Calibri"/>
          <w:b/>
          <w:bCs/>
        </w:rPr>
        <w:t xml:space="preserve">Error 1: </w:t>
      </w:r>
      <w:r w:rsidRPr="00B9007B">
        <w:rPr>
          <w:rFonts w:ascii="Calibri" w:hAnsi="Calibri" w:cs="Calibri"/>
          <w:b/>
          <w:bCs/>
        </w:rPr>
        <w:t xml:space="preserve">Búsqueda incorrecta </w:t>
      </w:r>
    </w:p>
    <w:p w14:paraId="718E4209" w14:textId="77777777" w:rsidR="005C283A" w:rsidRPr="00B9007B"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No seleccionar ninguna columna de filtro en el menú desplegable.</w:t>
      </w:r>
    </w:p>
    <w:p w14:paraId="798845D5" w14:textId="77777777" w:rsidR="005C283A" w:rsidRPr="00B9007B" w:rsidRDefault="005C283A" w:rsidP="005C283A">
      <w:pPr>
        <w:pStyle w:val="Prrafodelista"/>
        <w:numPr>
          <w:ilvl w:val="1"/>
          <w:numId w:val="538"/>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7BEBF23D" w14:textId="77777777" w:rsidR="005C283A" w:rsidRPr="00B9007B"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Ingresar texto en el cuadro de búsqueda que no coincida con ningún cliente.</w:t>
      </w:r>
    </w:p>
    <w:p w14:paraId="25B903B9" w14:textId="77777777" w:rsidR="005C283A" w:rsidRPr="00B9007B" w:rsidRDefault="005C283A" w:rsidP="005C283A">
      <w:pPr>
        <w:pStyle w:val="Prrafodelista"/>
        <w:numPr>
          <w:ilvl w:val="1"/>
          <w:numId w:val="538"/>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205C57EE" w14:textId="77777777" w:rsidR="005C283A" w:rsidRDefault="005C283A" w:rsidP="005C283A">
      <w:pPr>
        <w:pStyle w:val="Prrafodelista"/>
        <w:numPr>
          <w:ilvl w:val="0"/>
          <w:numId w:val="567"/>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r w:rsidRPr="005C283A">
        <w:rPr>
          <w:rFonts w:ascii="Calibri" w:hAnsi="Calibri" w:cs="Calibri"/>
        </w:rPr>
        <w:tab/>
      </w:r>
    </w:p>
    <w:p w14:paraId="026BE1A8" w14:textId="77777777" w:rsidR="005C283A" w:rsidRDefault="005C283A" w:rsidP="005C283A">
      <w:pPr>
        <w:spacing w:after="160" w:line="259" w:lineRule="auto"/>
        <w:rPr>
          <w:rFonts w:ascii="Calibri" w:hAnsi="Calibri" w:cs="Calibri"/>
        </w:rPr>
        <w:sectPr w:rsidR="005C283A" w:rsidSect="005C283A">
          <w:pgSz w:w="11906" w:h="16838" w:code="9"/>
          <w:pgMar w:top="1440" w:right="1134" w:bottom="1440" w:left="1134" w:header="720" w:footer="720" w:gutter="0"/>
          <w:cols w:space="720"/>
          <w:docGrid w:linePitch="600" w:charSpace="32768"/>
        </w:sectPr>
      </w:pPr>
    </w:p>
    <w:p w14:paraId="69A83152" w14:textId="77777777" w:rsidR="005C283A" w:rsidRDefault="005C283A" w:rsidP="005C283A">
      <w:pPr>
        <w:rPr>
          <w:rFonts w:ascii="Calibri" w:hAnsi="Calibri" w:cs="Calibri"/>
        </w:rPr>
      </w:pPr>
    </w:p>
    <w:p w14:paraId="05282C29" w14:textId="6789E765" w:rsidR="005C283A" w:rsidRPr="005C283A" w:rsidRDefault="005C283A" w:rsidP="005C283A">
      <w:pPr>
        <w:pStyle w:val="Ttulo2"/>
        <w:jc w:val="center"/>
        <w:rPr>
          <w:rFonts w:ascii="Calibri" w:hAnsi="Calibri" w:cs="Calibri"/>
          <w:b w:val="0"/>
          <w:bCs w:val="0"/>
          <w:i w:val="0"/>
          <w:iCs w:val="0"/>
          <w:color w:val="000000" w:themeColor="text1"/>
          <w:sz w:val="24"/>
          <w:szCs w:val="24"/>
        </w:rPr>
      </w:pPr>
      <w:bookmarkStart w:id="231" w:name="_Toc186476349"/>
      <w:bookmarkStart w:id="232" w:name="_Toc186813363"/>
      <w:bookmarkStart w:id="233" w:name="_Toc187165767"/>
      <w:r w:rsidRPr="005C283A">
        <w:rPr>
          <w:rFonts w:ascii="Calibri" w:hAnsi="Calibri" w:cs="Calibri"/>
          <w:i w:val="0"/>
          <w:iCs w:val="0"/>
          <w:color w:val="000000" w:themeColor="text1"/>
          <w:sz w:val="24"/>
          <w:szCs w:val="24"/>
        </w:rPr>
        <w:t>Modal lista proveedor</w:t>
      </w:r>
      <w:bookmarkEnd w:id="231"/>
      <w:bookmarkEnd w:id="232"/>
      <w:bookmarkEnd w:id="233"/>
    </w:p>
    <w:p w14:paraId="6012D261" w14:textId="7132D8A3" w:rsidR="005C283A" w:rsidRDefault="005C283A" w:rsidP="005C283A">
      <w:pPr>
        <w:tabs>
          <w:tab w:val="left" w:pos="6492"/>
        </w:tabs>
        <w:rPr>
          <w:rFonts w:ascii="Calibri" w:hAnsi="Calibri" w:cs="Calibri"/>
        </w:rPr>
      </w:pPr>
    </w:p>
    <w:p w14:paraId="57AF77B0" w14:textId="77777777" w:rsidR="005C283A" w:rsidRDefault="005C283A" w:rsidP="005C283A">
      <w:pPr>
        <w:tabs>
          <w:tab w:val="left" w:pos="6492"/>
        </w:tabs>
        <w:rPr>
          <w:rFonts w:ascii="Calibri" w:hAnsi="Calibri" w:cs="Calibri"/>
        </w:rPr>
      </w:pPr>
      <w:r>
        <w:rPr>
          <w:rFonts w:ascii="Calibri" w:hAnsi="Calibri" w:cs="Calibri"/>
        </w:rPr>
        <w:tab/>
      </w:r>
    </w:p>
    <w:p w14:paraId="76C7D03D" w14:textId="1225F3F4" w:rsidR="005C283A" w:rsidRPr="005C283A" w:rsidRDefault="00B464F3" w:rsidP="005C283A">
      <w:pPr>
        <w:rPr>
          <w:rFonts w:ascii="Calibri" w:hAnsi="Calibri" w:cs="Calibri"/>
        </w:rPr>
      </w:pPr>
      <w:r>
        <w:rPr>
          <w:noProof/>
        </w:rPr>
        <w:drawing>
          <wp:anchor distT="0" distB="0" distL="114300" distR="114300" simplePos="0" relativeHeight="251709440" behindDoc="0" locked="0" layoutInCell="1" allowOverlap="1" wp14:anchorId="44893FD3" wp14:editId="36EEE1E6">
            <wp:simplePos x="914400" y="1874520"/>
            <wp:positionH relativeFrom="margin">
              <wp:align>center</wp:align>
            </wp:positionH>
            <wp:positionV relativeFrom="margin">
              <wp:align>center</wp:align>
            </wp:positionV>
            <wp:extent cx="6477000" cy="3992880"/>
            <wp:effectExtent l="0" t="0" r="0" b="7620"/>
            <wp:wrapSquare wrapText="bothSides"/>
            <wp:docPr id="1585332884"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32884" name="Imagen 3" descr="Interfaz de usuario gráfica,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6FA20" w14:textId="77777777" w:rsidR="005C283A" w:rsidRPr="005C283A" w:rsidRDefault="005C283A" w:rsidP="005C283A">
      <w:pPr>
        <w:rPr>
          <w:rFonts w:ascii="Calibri" w:hAnsi="Calibri" w:cs="Calibri"/>
        </w:rPr>
      </w:pPr>
    </w:p>
    <w:p w14:paraId="3A409847" w14:textId="77777777" w:rsidR="005C283A" w:rsidRPr="005C283A" w:rsidRDefault="005C283A" w:rsidP="005C283A">
      <w:pPr>
        <w:rPr>
          <w:rFonts w:ascii="Calibri" w:hAnsi="Calibri" w:cs="Calibri"/>
        </w:rPr>
      </w:pPr>
    </w:p>
    <w:p w14:paraId="41B555D9" w14:textId="77777777" w:rsidR="005C283A" w:rsidRDefault="005C283A" w:rsidP="005C283A">
      <w:pPr>
        <w:rPr>
          <w:rFonts w:ascii="Calibri" w:hAnsi="Calibri" w:cs="Calibri"/>
        </w:rPr>
      </w:pPr>
    </w:p>
    <w:p w14:paraId="15EABB5C" w14:textId="533A1B49" w:rsidR="005C283A" w:rsidRDefault="005C283A" w:rsidP="005C283A">
      <w:pPr>
        <w:jc w:val="center"/>
        <w:rPr>
          <w:rFonts w:ascii="Calibri" w:hAnsi="Calibri" w:cs="Calibri"/>
        </w:rPr>
      </w:pPr>
    </w:p>
    <w:p w14:paraId="2F7D296A" w14:textId="77777777" w:rsidR="005C283A" w:rsidRDefault="005C283A" w:rsidP="005C283A">
      <w:pPr>
        <w:tabs>
          <w:tab w:val="center" w:pos="6979"/>
        </w:tabs>
        <w:rPr>
          <w:rFonts w:ascii="Calibri" w:hAnsi="Calibri" w:cs="Calibri"/>
        </w:rPr>
      </w:pPr>
      <w:r>
        <w:rPr>
          <w:rFonts w:ascii="Calibri" w:hAnsi="Calibri" w:cs="Calibri"/>
        </w:rPr>
        <w:tab/>
      </w:r>
    </w:p>
    <w:p w14:paraId="7EA3B485" w14:textId="77777777" w:rsidR="005C283A" w:rsidRPr="005C283A" w:rsidRDefault="005C283A" w:rsidP="005C283A">
      <w:pPr>
        <w:rPr>
          <w:rFonts w:ascii="Calibri" w:hAnsi="Calibri" w:cs="Calibri"/>
        </w:rPr>
      </w:pPr>
    </w:p>
    <w:p w14:paraId="6F2B11D2" w14:textId="77777777" w:rsidR="005C283A" w:rsidRPr="005C283A" w:rsidRDefault="005C283A" w:rsidP="005C283A">
      <w:pPr>
        <w:rPr>
          <w:rFonts w:ascii="Calibri" w:hAnsi="Calibri" w:cs="Calibri"/>
        </w:rPr>
      </w:pPr>
    </w:p>
    <w:p w14:paraId="553E5E12" w14:textId="77777777" w:rsidR="005C283A" w:rsidRPr="005C283A" w:rsidRDefault="005C283A" w:rsidP="005C283A">
      <w:pPr>
        <w:rPr>
          <w:rFonts w:ascii="Calibri" w:hAnsi="Calibri" w:cs="Calibri"/>
        </w:rPr>
      </w:pPr>
    </w:p>
    <w:p w14:paraId="5CDB02E5" w14:textId="77777777" w:rsidR="005C283A" w:rsidRPr="005C283A" w:rsidRDefault="005C283A" w:rsidP="005C283A">
      <w:pPr>
        <w:rPr>
          <w:rFonts w:ascii="Calibri" w:hAnsi="Calibri" w:cs="Calibri"/>
        </w:rPr>
      </w:pPr>
    </w:p>
    <w:p w14:paraId="163CE4D3" w14:textId="77777777" w:rsidR="005C283A" w:rsidRPr="005C283A" w:rsidRDefault="005C283A" w:rsidP="005C283A">
      <w:pPr>
        <w:rPr>
          <w:rFonts w:ascii="Calibri" w:hAnsi="Calibri" w:cs="Calibri"/>
        </w:rPr>
      </w:pPr>
    </w:p>
    <w:p w14:paraId="174C1134" w14:textId="77777777" w:rsidR="005C283A" w:rsidRPr="005C283A" w:rsidRDefault="005C283A" w:rsidP="005C283A">
      <w:pPr>
        <w:rPr>
          <w:rFonts w:ascii="Calibri" w:hAnsi="Calibri" w:cs="Calibri"/>
        </w:rPr>
      </w:pPr>
    </w:p>
    <w:p w14:paraId="1EAC6524" w14:textId="77777777" w:rsidR="005C283A" w:rsidRPr="005C283A" w:rsidRDefault="005C283A" w:rsidP="005C283A">
      <w:pPr>
        <w:rPr>
          <w:rFonts w:ascii="Calibri" w:hAnsi="Calibri" w:cs="Calibri"/>
        </w:rPr>
      </w:pPr>
    </w:p>
    <w:p w14:paraId="5A981712" w14:textId="77777777" w:rsidR="005C283A" w:rsidRPr="005C283A" w:rsidRDefault="005C283A" w:rsidP="005C283A">
      <w:pPr>
        <w:rPr>
          <w:rFonts w:ascii="Calibri" w:hAnsi="Calibri" w:cs="Calibri"/>
        </w:rPr>
      </w:pPr>
    </w:p>
    <w:p w14:paraId="547508D0" w14:textId="77777777" w:rsidR="005C283A" w:rsidRPr="005C283A" w:rsidRDefault="005C283A" w:rsidP="005C283A">
      <w:pPr>
        <w:rPr>
          <w:rFonts w:ascii="Calibri" w:hAnsi="Calibri" w:cs="Calibri"/>
        </w:rPr>
      </w:pPr>
    </w:p>
    <w:p w14:paraId="3098061E" w14:textId="77777777" w:rsidR="005C283A" w:rsidRPr="005C283A" w:rsidRDefault="005C283A" w:rsidP="005C283A">
      <w:pPr>
        <w:rPr>
          <w:rFonts w:ascii="Calibri" w:hAnsi="Calibri" w:cs="Calibri"/>
        </w:rPr>
      </w:pPr>
    </w:p>
    <w:p w14:paraId="613133C1" w14:textId="77777777" w:rsidR="005C283A" w:rsidRPr="005C283A" w:rsidRDefault="005C283A" w:rsidP="005C283A">
      <w:pPr>
        <w:rPr>
          <w:rFonts w:ascii="Calibri" w:hAnsi="Calibri" w:cs="Calibri"/>
        </w:rPr>
      </w:pPr>
    </w:p>
    <w:p w14:paraId="5CDE130F" w14:textId="77777777" w:rsidR="005C283A" w:rsidRPr="005C283A" w:rsidRDefault="005C283A" w:rsidP="005C283A">
      <w:pPr>
        <w:rPr>
          <w:rFonts w:ascii="Calibri" w:hAnsi="Calibri" w:cs="Calibri"/>
        </w:rPr>
      </w:pPr>
    </w:p>
    <w:p w14:paraId="3C5F9E02" w14:textId="77777777" w:rsidR="005C283A" w:rsidRPr="005C283A" w:rsidRDefault="005C283A" w:rsidP="005C283A">
      <w:pPr>
        <w:rPr>
          <w:rFonts w:ascii="Calibri" w:hAnsi="Calibri" w:cs="Calibri"/>
        </w:rPr>
      </w:pPr>
    </w:p>
    <w:p w14:paraId="413E1FC1" w14:textId="77777777" w:rsidR="005C283A" w:rsidRPr="005C283A" w:rsidRDefault="005C283A" w:rsidP="005C283A">
      <w:pPr>
        <w:rPr>
          <w:rFonts w:ascii="Calibri" w:hAnsi="Calibri" w:cs="Calibri"/>
        </w:rPr>
      </w:pPr>
    </w:p>
    <w:p w14:paraId="66C08DBB" w14:textId="77777777" w:rsidR="005C283A" w:rsidRPr="005C283A" w:rsidRDefault="005C283A" w:rsidP="005C283A">
      <w:pPr>
        <w:rPr>
          <w:rFonts w:ascii="Calibri" w:hAnsi="Calibri" w:cs="Calibri"/>
        </w:rPr>
      </w:pPr>
    </w:p>
    <w:p w14:paraId="13D2452E" w14:textId="77777777" w:rsidR="005C283A" w:rsidRPr="005C283A" w:rsidRDefault="005C283A" w:rsidP="005C283A">
      <w:pPr>
        <w:rPr>
          <w:rFonts w:ascii="Calibri" w:hAnsi="Calibri" w:cs="Calibri"/>
        </w:rPr>
      </w:pPr>
    </w:p>
    <w:p w14:paraId="23C83139" w14:textId="77777777" w:rsidR="005C283A" w:rsidRPr="005C283A" w:rsidRDefault="005C283A" w:rsidP="005C283A">
      <w:pPr>
        <w:rPr>
          <w:rFonts w:ascii="Calibri" w:hAnsi="Calibri" w:cs="Calibri"/>
        </w:rPr>
      </w:pPr>
    </w:p>
    <w:p w14:paraId="2AD14D9B" w14:textId="661E2176" w:rsidR="005C283A" w:rsidRDefault="005C283A" w:rsidP="005C283A">
      <w:pPr>
        <w:tabs>
          <w:tab w:val="left" w:pos="11184"/>
        </w:tabs>
        <w:rPr>
          <w:rFonts w:ascii="Calibri" w:hAnsi="Calibri" w:cs="Calibri"/>
        </w:rPr>
      </w:pPr>
      <w:r>
        <w:rPr>
          <w:rFonts w:ascii="Calibri" w:hAnsi="Calibri" w:cs="Calibri"/>
        </w:rPr>
        <w:tab/>
      </w:r>
    </w:p>
    <w:p w14:paraId="0C8A935B" w14:textId="77777777" w:rsidR="005C283A" w:rsidRDefault="005C283A" w:rsidP="005C283A">
      <w:pPr>
        <w:tabs>
          <w:tab w:val="left" w:pos="11184"/>
        </w:tabs>
        <w:rPr>
          <w:rFonts w:ascii="Calibri" w:hAnsi="Calibri" w:cs="Calibri"/>
        </w:rPr>
      </w:pPr>
    </w:p>
    <w:p w14:paraId="7B3584C7" w14:textId="77777777" w:rsidR="005C283A" w:rsidRDefault="005C283A" w:rsidP="005C283A">
      <w:pPr>
        <w:tabs>
          <w:tab w:val="left" w:pos="11184"/>
        </w:tabs>
        <w:rPr>
          <w:rFonts w:ascii="Calibri" w:hAnsi="Calibri" w:cs="Calibri"/>
        </w:rPr>
        <w:sectPr w:rsidR="005C283A" w:rsidSect="005C283A">
          <w:pgSz w:w="16838" w:h="11906" w:orient="landscape" w:code="9"/>
          <w:pgMar w:top="1134" w:right="1440" w:bottom="1134" w:left="1440" w:header="720" w:footer="720" w:gutter="0"/>
          <w:cols w:space="720"/>
          <w:docGrid w:linePitch="600" w:charSpace="32768"/>
        </w:sectPr>
      </w:pPr>
    </w:p>
    <w:p w14:paraId="28402D78" w14:textId="622F018E" w:rsidR="005C283A" w:rsidRPr="00B34862" w:rsidRDefault="005C283A" w:rsidP="005C283A">
      <w:pPr>
        <w:pStyle w:val="Ttulo3"/>
        <w:rPr>
          <w:rFonts w:ascii="Calibri" w:hAnsi="Calibri" w:cs="Calibri"/>
          <w:b w:val="0"/>
          <w:bCs w:val="0"/>
          <w:color w:val="000000" w:themeColor="text1"/>
          <w:sz w:val="24"/>
          <w:szCs w:val="24"/>
        </w:rPr>
      </w:pPr>
      <w:bookmarkStart w:id="234" w:name="_Toc186476350"/>
      <w:bookmarkStart w:id="235" w:name="_Toc186813364"/>
      <w:bookmarkStart w:id="236" w:name="_Toc187165768"/>
      <w:r>
        <w:rPr>
          <w:rFonts w:ascii="Calibri" w:hAnsi="Calibri" w:cs="Calibri"/>
          <w:color w:val="000000" w:themeColor="text1"/>
          <w:sz w:val="24"/>
          <w:szCs w:val="24"/>
        </w:rPr>
        <w:lastRenderedPageBreak/>
        <w:t>Descripción breve</w:t>
      </w:r>
      <w:bookmarkEnd w:id="234"/>
      <w:bookmarkEnd w:id="235"/>
      <w:bookmarkEnd w:id="236"/>
    </w:p>
    <w:p w14:paraId="411D1A0D" w14:textId="77777777" w:rsidR="005C283A" w:rsidRDefault="005C283A" w:rsidP="005C283A">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 xml:space="preserve">permite al usuario buscar y seleccionar un </w:t>
      </w:r>
      <w:r>
        <w:rPr>
          <w:rFonts w:ascii="Calibri" w:hAnsi="Calibri" w:cs="Calibri"/>
        </w:rPr>
        <w:t>proveedor</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147D4D2D" w14:textId="77777777" w:rsidR="005C283A" w:rsidRDefault="005C283A" w:rsidP="005C283A">
      <w:pPr>
        <w:tabs>
          <w:tab w:val="left" w:pos="11676"/>
        </w:tabs>
        <w:rPr>
          <w:rFonts w:ascii="Calibri" w:hAnsi="Calibri" w:cs="Calibri"/>
          <w:b/>
          <w:bCs/>
        </w:rPr>
      </w:pPr>
    </w:p>
    <w:p w14:paraId="260672C5" w14:textId="77777777" w:rsidR="005C283A" w:rsidRPr="008952F0" w:rsidRDefault="005C283A" w:rsidP="005C283A">
      <w:pPr>
        <w:tabs>
          <w:tab w:val="left" w:pos="11676"/>
        </w:tabs>
        <w:rPr>
          <w:rFonts w:ascii="Calibri" w:hAnsi="Calibri" w:cs="Calibri"/>
          <w:b/>
          <w:bCs/>
        </w:rPr>
      </w:pPr>
      <w:r w:rsidRPr="008952F0">
        <w:rPr>
          <w:rFonts w:ascii="Calibri" w:hAnsi="Calibri" w:cs="Calibri"/>
          <w:b/>
          <w:bCs/>
        </w:rPr>
        <w:t>Principales Funciones de la Ventana</w:t>
      </w:r>
    </w:p>
    <w:p w14:paraId="606DA49D" w14:textId="2DD34138"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Cargar proveedores en una tabla:</w:t>
      </w:r>
    </w:p>
    <w:p w14:paraId="69510BF3" w14:textId="26A9172A"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La ventana carga una lista de proveedores desde la base de datos y los muestra en un</w:t>
      </w:r>
      <w:r w:rsidR="00F20D66" w:rsidRPr="00F20D66">
        <w:rPr>
          <w:rFonts w:ascii="Calibri" w:hAnsi="Calibri" w:cs="Calibri"/>
        </w:rPr>
        <w:t>a</w:t>
      </w:r>
      <w:r w:rsidRPr="00F20D66">
        <w:rPr>
          <w:rFonts w:ascii="Calibri" w:hAnsi="Calibri" w:cs="Calibri"/>
        </w:rPr>
        <w:t xml:space="preserve"> </w:t>
      </w:r>
      <w:r w:rsidR="00F20D66" w:rsidRPr="00F20D66">
        <w:rPr>
          <w:rFonts w:ascii="Calibri" w:hAnsi="Calibri" w:cs="Calibri"/>
        </w:rPr>
        <w:t>tabla.</w:t>
      </w:r>
    </w:p>
    <w:p w14:paraId="65445F36" w14:textId="77777777"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Filtrar proveedores:</w:t>
      </w:r>
    </w:p>
    <w:p w14:paraId="0B059714" w14:textId="3798F4D2"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El usuario puede seleccionar una columna para filtrar los datos (como nombres o códigos) e ingresar un texto de búsqueda. Los resultados visibles se actualizan dinámicamente.</w:t>
      </w:r>
    </w:p>
    <w:p w14:paraId="7081826D" w14:textId="77777777" w:rsidR="005C283A"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Seleccionar un proveedor:</w:t>
      </w:r>
    </w:p>
    <w:p w14:paraId="33757739" w14:textId="77777777" w:rsidR="005C283A" w:rsidRPr="00F20D66" w:rsidRDefault="005C283A" w:rsidP="00F20D66">
      <w:pPr>
        <w:pStyle w:val="Prrafodelista"/>
        <w:numPr>
          <w:ilvl w:val="2"/>
          <w:numId w:val="538"/>
        </w:numPr>
        <w:tabs>
          <w:tab w:val="left" w:pos="11676"/>
        </w:tabs>
        <w:spacing w:after="160" w:line="259" w:lineRule="auto"/>
        <w:rPr>
          <w:rFonts w:ascii="Calibri" w:hAnsi="Calibri" w:cs="Calibri"/>
        </w:rPr>
      </w:pPr>
      <w:r w:rsidRPr="00F20D66">
        <w:rPr>
          <w:rFonts w:ascii="Calibri" w:hAnsi="Calibri" w:cs="Calibri"/>
        </w:rPr>
        <w:t>Al hacer doble clic en una fila, el proveedor correspondiente es seleccionado y devuelto al formulario principal.</w:t>
      </w:r>
    </w:p>
    <w:p w14:paraId="7B8E4E3E" w14:textId="77777777" w:rsidR="00F20D66" w:rsidRPr="00F20D66" w:rsidRDefault="005C283A" w:rsidP="00F20D66">
      <w:pPr>
        <w:pStyle w:val="Prrafodelista"/>
        <w:numPr>
          <w:ilvl w:val="0"/>
          <w:numId w:val="583"/>
        </w:numPr>
        <w:tabs>
          <w:tab w:val="left" w:pos="11676"/>
        </w:tabs>
        <w:spacing w:after="160" w:line="259" w:lineRule="auto"/>
        <w:rPr>
          <w:rFonts w:ascii="Calibri" w:hAnsi="Calibri" w:cs="Calibri"/>
        </w:rPr>
      </w:pPr>
      <w:r w:rsidRPr="00F20D66">
        <w:rPr>
          <w:rFonts w:ascii="Calibri" w:hAnsi="Calibri" w:cs="Calibri"/>
          <w:b/>
          <w:bCs/>
        </w:rPr>
        <w:t>Formato visual para el estado de los proveedores:</w:t>
      </w:r>
    </w:p>
    <w:p w14:paraId="090B0191" w14:textId="5EA503C4" w:rsidR="005C283A" w:rsidRPr="00F20D66" w:rsidRDefault="005C283A" w:rsidP="00F20D66">
      <w:pPr>
        <w:pStyle w:val="Prrafodelista"/>
        <w:numPr>
          <w:ilvl w:val="2"/>
          <w:numId w:val="573"/>
        </w:numPr>
        <w:tabs>
          <w:tab w:val="left" w:pos="11676"/>
        </w:tabs>
        <w:spacing w:after="160" w:line="259" w:lineRule="auto"/>
        <w:rPr>
          <w:rFonts w:ascii="Calibri" w:hAnsi="Calibri" w:cs="Calibri"/>
        </w:rPr>
      </w:pPr>
      <w:r w:rsidRPr="00F20D66">
        <w:rPr>
          <w:rFonts w:ascii="Calibri" w:hAnsi="Calibri" w:cs="Calibri"/>
        </w:rPr>
        <w:t xml:space="preserve">La columna "Estado" indica si un proveedor está activo o no mediante colores: </w:t>
      </w:r>
      <w:r w:rsidRPr="00F20D66">
        <w:rPr>
          <w:rFonts w:ascii="Calibri" w:hAnsi="Calibri" w:cs="Calibri"/>
          <w:b/>
          <w:bCs/>
        </w:rPr>
        <w:t>Verde</w:t>
      </w:r>
      <w:r w:rsidRPr="00F20D66">
        <w:rPr>
          <w:rFonts w:ascii="Calibri" w:hAnsi="Calibri" w:cs="Calibri"/>
        </w:rPr>
        <w:t xml:space="preserve"> para "Activo" y </w:t>
      </w:r>
      <w:r w:rsidRPr="00F20D66">
        <w:rPr>
          <w:rFonts w:ascii="Calibri" w:hAnsi="Calibri" w:cs="Calibri"/>
          <w:b/>
          <w:bCs/>
        </w:rPr>
        <w:t>Rojo</w:t>
      </w:r>
      <w:r w:rsidRPr="00F20D66">
        <w:rPr>
          <w:rFonts w:ascii="Calibri" w:hAnsi="Calibri" w:cs="Calibri"/>
        </w:rPr>
        <w:t xml:space="preserve"> para "No Activo".</w:t>
      </w:r>
    </w:p>
    <w:p w14:paraId="0647D9FE" w14:textId="77777777" w:rsidR="005C283A" w:rsidRDefault="005C283A" w:rsidP="005C283A">
      <w:pPr>
        <w:tabs>
          <w:tab w:val="left" w:pos="11676"/>
        </w:tabs>
        <w:rPr>
          <w:rFonts w:ascii="Calibri" w:hAnsi="Calibri" w:cs="Calibri"/>
        </w:rPr>
      </w:pPr>
    </w:p>
    <w:p w14:paraId="0D828F3D" w14:textId="77777777" w:rsidR="005C283A" w:rsidRDefault="005C283A" w:rsidP="005C283A">
      <w:pPr>
        <w:pStyle w:val="Ttulo3"/>
        <w:jc w:val="center"/>
        <w:rPr>
          <w:rFonts w:ascii="Calibri" w:hAnsi="Calibri" w:cs="Calibri"/>
          <w:b w:val="0"/>
          <w:bCs w:val="0"/>
          <w:color w:val="000000" w:themeColor="text1"/>
          <w:sz w:val="24"/>
          <w:szCs w:val="24"/>
        </w:rPr>
      </w:pPr>
      <w:bookmarkStart w:id="237" w:name="_Toc186476351"/>
      <w:bookmarkStart w:id="238" w:name="_Toc186813365"/>
      <w:bookmarkStart w:id="239" w:name="_Toc187165769"/>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proveedor en el modal</w:t>
      </w:r>
      <w:bookmarkEnd w:id="237"/>
      <w:bookmarkEnd w:id="238"/>
      <w:bookmarkEnd w:id="239"/>
    </w:p>
    <w:p w14:paraId="64BDBFD8" w14:textId="77777777" w:rsidR="005C283A" w:rsidRDefault="005C283A" w:rsidP="005C283A"/>
    <w:p w14:paraId="5E75B382" w14:textId="77777777" w:rsidR="005C283A" w:rsidRPr="00B9007B" w:rsidRDefault="005C283A" w:rsidP="005C283A">
      <w:pPr>
        <w:rPr>
          <w:rFonts w:ascii="Calibri" w:hAnsi="Calibri" w:cs="Calibri"/>
          <w:b/>
          <w:bCs/>
        </w:rPr>
      </w:pPr>
      <w:r w:rsidRPr="00B9007B">
        <w:rPr>
          <w:rFonts w:ascii="Calibri" w:hAnsi="Calibri" w:cs="Calibri"/>
          <w:b/>
          <w:bCs/>
        </w:rPr>
        <w:t>Búsqueda correcta</w:t>
      </w:r>
    </w:p>
    <w:p w14:paraId="64746D99" w14:textId="77777777"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 xml:space="preserve">Abrir la ventana de selección de </w:t>
      </w:r>
      <w:r>
        <w:rPr>
          <w:rFonts w:ascii="Calibri" w:hAnsi="Calibri" w:cs="Calibri"/>
        </w:rPr>
        <w:t>proveedores</w:t>
      </w:r>
      <w:r w:rsidRPr="00B9007B">
        <w:rPr>
          <w:rFonts w:ascii="Calibri" w:hAnsi="Calibri" w:cs="Calibri"/>
        </w:rPr>
        <w:t>.</w:t>
      </w:r>
    </w:p>
    <w:p w14:paraId="619D6B95" w14:textId="77777777"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Utilizar el menú desplegable para elegir una columna de filtro (por ejemplo, "Nombres").</w:t>
      </w:r>
    </w:p>
    <w:p w14:paraId="6F352DA2" w14:textId="554E0121" w:rsidR="005C283A" w:rsidRPr="00B9007B" w:rsidRDefault="005C283A" w:rsidP="005C283A">
      <w:pPr>
        <w:pStyle w:val="Prrafodelista"/>
        <w:numPr>
          <w:ilvl w:val="0"/>
          <w:numId w:val="575"/>
        </w:numPr>
        <w:spacing w:after="160" w:line="259" w:lineRule="auto"/>
        <w:rPr>
          <w:rFonts w:ascii="Calibri" w:hAnsi="Calibri" w:cs="Calibri"/>
        </w:rPr>
      </w:pPr>
      <w:r w:rsidRPr="00B9007B">
        <w:rPr>
          <w:rFonts w:ascii="Calibri" w:hAnsi="Calibri" w:cs="Calibri"/>
        </w:rPr>
        <w:t xml:space="preserve">Ingresar un término en el cuadro de texto y presionar el botón </w:t>
      </w:r>
      <w:r w:rsidRPr="005C283A">
        <w:rPr>
          <w:rFonts w:ascii="Calibri" w:hAnsi="Calibri" w:cs="Calibri"/>
          <w:b/>
          <w:bCs/>
        </w:rPr>
        <w:t>"Buscar"</w:t>
      </w:r>
      <w:r w:rsidRPr="00B9007B">
        <w:rPr>
          <w:rFonts w:ascii="Calibri" w:hAnsi="Calibri" w:cs="Calibri"/>
        </w:rPr>
        <w:t>.</w:t>
      </w:r>
    </w:p>
    <w:p w14:paraId="26032C13" w14:textId="7C187F3D" w:rsidR="005C283A" w:rsidRPr="00F20D66" w:rsidRDefault="005C283A" w:rsidP="00F20D66">
      <w:pPr>
        <w:pStyle w:val="Prrafodelista"/>
        <w:numPr>
          <w:ilvl w:val="0"/>
          <w:numId w:val="575"/>
        </w:numPr>
        <w:spacing w:after="160" w:line="259" w:lineRule="auto"/>
        <w:rPr>
          <w:rFonts w:ascii="Calibri" w:hAnsi="Calibri" w:cs="Calibri"/>
        </w:rPr>
      </w:pPr>
      <w:r w:rsidRPr="00B9007B">
        <w:rPr>
          <w:rFonts w:ascii="Calibri" w:hAnsi="Calibri" w:cs="Calibri"/>
        </w:rPr>
        <w:t xml:space="preserve">Visualizar los </w:t>
      </w:r>
      <w:r>
        <w:rPr>
          <w:rFonts w:ascii="Calibri" w:hAnsi="Calibri" w:cs="Calibri"/>
        </w:rPr>
        <w:t>proveedores</w:t>
      </w:r>
      <w:r w:rsidRPr="00B9007B">
        <w:rPr>
          <w:rFonts w:ascii="Calibri" w:hAnsi="Calibri" w:cs="Calibri"/>
        </w:rPr>
        <w:t xml:space="preserve"> filtrados y hacer doble clic sobre la fila deseada para seleccionarlo.</w:t>
      </w:r>
    </w:p>
    <w:p w14:paraId="2BFBBE8C" w14:textId="77777777" w:rsidR="005C283A" w:rsidRDefault="005C283A" w:rsidP="005C283A"/>
    <w:p w14:paraId="73C9CE08" w14:textId="77777777" w:rsidR="005C283A" w:rsidRDefault="005C283A" w:rsidP="005C283A">
      <w:pPr>
        <w:rPr>
          <w:rFonts w:ascii="Calibri" w:hAnsi="Calibri" w:cs="Calibri"/>
          <w:b/>
          <w:bCs/>
        </w:rPr>
      </w:pPr>
      <w:r w:rsidRPr="00B9007B">
        <w:rPr>
          <w:rFonts w:ascii="Calibri" w:hAnsi="Calibri" w:cs="Calibri"/>
          <w:b/>
          <w:bCs/>
        </w:rPr>
        <w:t xml:space="preserve">Búsqueda incorrecta </w:t>
      </w:r>
    </w:p>
    <w:p w14:paraId="1FF20C8F"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No seleccionar ninguna columna de filtro en el menú desplegable.</w:t>
      </w:r>
    </w:p>
    <w:p w14:paraId="23D882F9" w14:textId="77777777" w:rsidR="005C283A" w:rsidRPr="00B9007B" w:rsidRDefault="005C283A" w:rsidP="005C283A">
      <w:pPr>
        <w:pStyle w:val="Prrafodelista"/>
        <w:numPr>
          <w:ilvl w:val="1"/>
          <w:numId w:val="578"/>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442546B3"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proveedor</w:t>
      </w:r>
      <w:r w:rsidRPr="00B9007B">
        <w:rPr>
          <w:rFonts w:ascii="Calibri" w:hAnsi="Calibri" w:cs="Calibri"/>
        </w:rPr>
        <w:t>.</w:t>
      </w:r>
    </w:p>
    <w:p w14:paraId="65161C5D" w14:textId="77777777" w:rsidR="005C283A" w:rsidRPr="00B9007B" w:rsidRDefault="005C283A" w:rsidP="005C283A">
      <w:pPr>
        <w:pStyle w:val="Prrafodelista"/>
        <w:numPr>
          <w:ilvl w:val="1"/>
          <w:numId w:val="577"/>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1C4B05BC" w14:textId="77777777" w:rsidR="005C283A" w:rsidRPr="00B9007B" w:rsidRDefault="005C283A" w:rsidP="005C283A">
      <w:pPr>
        <w:pStyle w:val="Prrafodelista"/>
        <w:numPr>
          <w:ilvl w:val="0"/>
          <w:numId w:val="576"/>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302449F2" w14:textId="77777777" w:rsidR="005C283A" w:rsidRDefault="005C283A" w:rsidP="005C283A">
      <w:pPr>
        <w:tabs>
          <w:tab w:val="left" w:pos="11184"/>
        </w:tabs>
        <w:rPr>
          <w:rFonts w:ascii="Calibri" w:hAnsi="Calibri" w:cs="Calibri"/>
        </w:rPr>
      </w:pPr>
    </w:p>
    <w:p w14:paraId="46FDCA4B" w14:textId="77777777" w:rsidR="007C6715" w:rsidRDefault="007C6715" w:rsidP="005C283A">
      <w:pPr>
        <w:tabs>
          <w:tab w:val="left" w:pos="11184"/>
        </w:tabs>
        <w:rPr>
          <w:rFonts w:ascii="Calibri" w:hAnsi="Calibri" w:cs="Calibri"/>
        </w:rPr>
      </w:pPr>
    </w:p>
    <w:p w14:paraId="5901A2C1" w14:textId="77777777" w:rsidR="007C6715" w:rsidRDefault="007C6715" w:rsidP="005C283A">
      <w:pPr>
        <w:tabs>
          <w:tab w:val="left" w:pos="11184"/>
        </w:tabs>
        <w:rPr>
          <w:rFonts w:ascii="Calibri" w:hAnsi="Calibri" w:cs="Calibri"/>
        </w:rPr>
      </w:pPr>
    </w:p>
    <w:p w14:paraId="25F351F9" w14:textId="77777777" w:rsidR="007C6715" w:rsidRDefault="007C6715" w:rsidP="005C283A">
      <w:pPr>
        <w:tabs>
          <w:tab w:val="left" w:pos="11184"/>
        </w:tabs>
        <w:rPr>
          <w:rFonts w:ascii="Calibri" w:hAnsi="Calibri" w:cs="Calibri"/>
        </w:rPr>
      </w:pPr>
    </w:p>
    <w:p w14:paraId="029C7E0D" w14:textId="77777777" w:rsidR="007C6715" w:rsidRDefault="007C6715" w:rsidP="005C283A">
      <w:pPr>
        <w:tabs>
          <w:tab w:val="left" w:pos="11184"/>
        </w:tabs>
        <w:rPr>
          <w:rFonts w:ascii="Calibri" w:hAnsi="Calibri" w:cs="Calibri"/>
        </w:rPr>
        <w:sectPr w:rsidR="007C6715" w:rsidSect="005C283A">
          <w:pgSz w:w="11906" w:h="16838" w:code="9"/>
          <w:pgMar w:top="1440" w:right="1134" w:bottom="1440" w:left="1134" w:header="720" w:footer="720" w:gutter="0"/>
          <w:cols w:space="720"/>
          <w:docGrid w:linePitch="600" w:charSpace="32768"/>
        </w:sectPr>
      </w:pPr>
    </w:p>
    <w:p w14:paraId="402CF8AD" w14:textId="77777777" w:rsidR="007C6715" w:rsidRPr="007C6715" w:rsidRDefault="007C6715" w:rsidP="007C6715">
      <w:pPr>
        <w:pStyle w:val="Ttulo2"/>
        <w:jc w:val="center"/>
        <w:rPr>
          <w:rFonts w:ascii="Calibri" w:hAnsi="Calibri" w:cs="Calibri"/>
          <w:b w:val="0"/>
          <w:bCs w:val="0"/>
          <w:i w:val="0"/>
          <w:iCs w:val="0"/>
          <w:color w:val="000000" w:themeColor="text1"/>
          <w:sz w:val="24"/>
          <w:szCs w:val="24"/>
        </w:rPr>
      </w:pPr>
      <w:bookmarkStart w:id="240" w:name="_Toc186476352"/>
      <w:bookmarkStart w:id="241" w:name="_Toc186813366"/>
      <w:bookmarkStart w:id="242" w:name="_Toc187165770"/>
      <w:r w:rsidRPr="007C6715">
        <w:rPr>
          <w:rFonts w:ascii="Calibri" w:hAnsi="Calibri" w:cs="Calibri"/>
          <w:i w:val="0"/>
          <w:iCs w:val="0"/>
          <w:color w:val="000000" w:themeColor="text1"/>
          <w:sz w:val="24"/>
          <w:szCs w:val="24"/>
        </w:rPr>
        <w:lastRenderedPageBreak/>
        <w:t>Modal lista transportista</w:t>
      </w:r>
      <w:bookmarkEnd w:id="240"/>
      <w:bookmarkEnd w:id="241"/>
      <w:bookmarkEnd w:id="242"/>
    </w:p>
    <w:p w14:paraId="569867BB" w14:textId="77777777" w:rsidR="005C283A" w:rsidRDefault="005C283A" w:rsidP="005C283A">
      <w:pPr>
        <w:tabs>
          <w:tab w:val="left" w:pos="11184"/>
        </w:tabs>
        <w:rPr>
          <w:rFonts w:ascii="Calibri" w:hAnsi="Calibri" w:cs="Calibri"/>
        </w:rPr>
      </w:pPr>
      <w:r>
        <w:rPr>
          <w:rFonts w:ascii="Calibri" w:hAnsi="Calibri" w:cs="Calibri"/>
        </w:rPr>
        <w:tab/>
      </w:r>
    </w:p>
    <w:p w14:paraId="64DFBEF4" w14:textId="77777777" w:rsidR="007C6715" w:rsidRDefault="007C6715" w:rsidP="005C283A">
      <w:pPr>
        <w:tabs>
          <w:tab w:val="left" w:pos="11184"/>
        </w:tabs>
        <w:rPr>
          <w:rFonts w:ascii="Calibri" w:hAnsi="Calibri" w:cs="Calibri"/>
        </w:rPr>
      </w:pPr>
    </w:p>
    <w:p w14:paraId="7958F27A" w14:textId="77777777" w:rsidR="007C6715" w:rsidRDefault="007C6715" w:rsidP="005C283A">
      <w:pPr>
        <w:tabs>
          <w:tab w:val="left" w:pos="11184"/>
        </w:tabs>
        <w:rPr>
          <w:rFonts w:ascii="Calibri" w:hAnsi="Calibri" w:cs="Calibri"/>
        </w:rPr>
      </w:pPr>
    </w:p>
    <w:p w14:paraId="1AB0C4CA" w14:textId="77777777" w:rsidR="007C6715" w:rsidRDefault="007C6715" w:rsidP="005C283A">
      <w:pPr>
        <w:tabs>
          <w:tab w:val="left" w:pos="11184"/>
        </w:tabs>
        <w:rPr>
          <w:rFonts w:ascii="Calibri" w:hAnsi="Calibri" w:cs="Calibri"/>
        </w:rPr>
      </w:pPr>
    </w:p>
    <w:p w14:paraId="0EFA845C" w14:textId="77777777" w:rsidR="007C6715" w:rsidRDefault="007C6715" w:rsidP="005C283A">
      <w:pPr>
        <w:tabs>
          <w:tab w:val="left" w:pos="11184"/>
        </w:tabs>
        <w:rPr>
          <w:rFonts w:ascii="Calibri" w:hAnsi="Calibri" w:cs="Calibri"/>
        </w:rPr>
      </w:pPr>
    </w:p>
    <w:p w14:paraId="168C8003" w14:textId="77777777" w:rsidR="007C6715" w:rsidRDefault="007C6715" w:rsidP="005C283A">
      <w:pPr>
        <w:tabs>
          <w:tab w:val="left" w:pos="11184"/>
        </w:tabs>
        <w:rPr>
          <w:rFonts w:ascii="Calibri" w:hAnsi="Calibri" w:cs="Calibri"/>
        </w:rPr>
      </w:pPr>
    </w:p>
    <w:p w14:paraId="519A37A2" w14:textId="77777777" w:rsidR="007C6715" w:rsidRDefault="007C6715" w:rsidP="005C283A">
      <w:pPr>
        <w:tabs>
          <w:tab w:val="left" w:pos="11184"/>
        </w:tabs>
        <w:rPr>
          <w:rFonts w:ascii="Calibri" w:hAnsi="Calibri" w:cs="Calibri"/>
        </w:rPr>
      </w:pPr>
    </w:p>
    <w:p w14:paraId="6E8A58B0" w14:textId="77777777" w:rsidR="007C6715" w:rsidRDefault="007C6715" w:rsidP="005C283A">
      <w:pPr>
        <w:tabs>
          <w:tab w:val="left" w:pos="11184"/>
        </w:tabs>
        <w:rPr>
          <w:rFonts w:ascii="Calibri" w:hAnsi="Calibri" w:cs="Calibri"/>
        </w:rPr>
      </w:pPr>
    </w:p>
    <w:p w14:paraId="64852247" w14:textId="77777777" w:rsidR="007C6715" w:rsidRDefault="007C6715" w:rsidP="005C283A">
      <w:pPr>
        <w:tabs>
          <w:tab w:val="left" w:pos="11184"/>
        </w:tabs>
        <w:rPr>
          <w:rFonts w:ascii="Calibri" w:hAnsi="Calibri" w:cs="Calibri"/>
        </w:rPr>
      </w:pPr>
    </w:p>
    <w:p w14:paraId="0510C5B1" w14:textId="77777777" w:rsidR="007C6715" w:rsidRDefault="007C6715" w:rsidP="005C283A">
      <w:pPr>
        <w:tabs>
          <w:tab w:val="left" w:pos="11184"/>
        </w:tabs>
        <w:rPr>
          <w:rFonts w:ascii="Calibri" w:hAnsi="Calibri" w:cs="Calibri"/>
        </w:rPr>
      </w:pPr>
    </w:p>
    <w:p w14:paraId="1E938776" w14:textId="77777777" w:rsidR="007C6715" w:rsidRDefault="007C6715" w:rsidP="005C283A">
      <w:pPr>
        <w:tabs>
          <w:tab w:val="left" w:pos="11184"/>
        </w:tabs>
        <w:rPr>
          <w:rFonts w:ascii="Calibri" w:hAnsi="Calibri" w:cs="Calibri"/>
        </w:rPr>
      </w:pPr>
    </w:p>
    <w:p w14:paraId="21DB64D8" w14:textId="650A7736" w:rsidR="007C6715" w:rsidRDefault="00E44E39" w:rsidP="005C283A">
      <w:pPr>
        <w:tabs>
          <w:tab w:val="left" w:pos="11184"/>
        </w:tabs>
        <w:rPr>
          <w:rFonts w:ascii="Calibri" w:hAnsi="Calibri" w:cs="Calibri"/>
        </w:rPr>
      </w:pPr>
      <w:r>
        <w:rPr>
          <w:noProof/>
        </w:rPr>
        <w:drawing>
          <wp:anchor distT="0" distB="0" distL="114300" distR="114300" simplePos="0" relativeHeight="251710464" behindDoc="0" locked="0" layoutInCell="1" allowOverlap="1" wp14:anchorId="27F5BDDB" wp14:editId="264781AB">
            <wp:simplePos x="914400" y="944880"/>
            <wp:positionH relativeFrom="margin">
              <wp:align>center</wp:align>
            </wp:positionH>
            <wp:positionV relativeFrom="margin">
              <wp:align>center</wp:align>
            </wp:positionV>
            <wp:extent cx="6446520" cy="3970020"/>
            <wp:effectExtent l="0" t="0" r="0" b="0"/>
            <wp:wrapSquare wrapText="bothSides"/>
            <wp:docPr id="1062514973"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4973" name="Imagen 4" descr="Interfaz de usuario gráfic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4652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672AB" w14:textId="77777777" w:rsidR="007C6715" w:rsidRDefault="007C6715" w:rsidP="005C283A">
      <w:pPr>
        <w:tabs>
          <w:tab w:val="left" w:pos="11184"/>
        </w:tabs>
        <w:rPr>
          <w:rFonts w:ascii="Calibri" w:hAnsi="Calibri" w:cs="Calibri"/>
        </w:rPr>
      </w:pPr>
    </w:p>
    <w:p w14:paraId="1BCA888E" w14:textId="77777777" w:rsidR="007C6715" w:rsidRDefault="007C6715" w:rsidP="005C283A">
      <w:pPr>
        <w:tabs>
          <w:tab w:val="left" w:pos="11184"/>
        </w:tabs>
        <w:rPr>
          <w:rFonts w:ascii="Calibri" w:hAnsi="Calibri" w:cs="Calibri"/>
        </w:rPr>
      </w:pPr>
    </w:p>
    <w:p w14:paraId="54F04DA2" w14:textId="77777777" w:rsidR="007C6715" w:rsidRDefault="007C6715" w:rsidP="005C283A">
      <w:pPr>
        <w:tabs>
          <w:tab w:val="left" w:pos="11184"/>
        </w:tabs>
        <w:rPr>
          <w:rFonts w:ascii="Calibri" w:hAnsi="Calibri" w:cs="Calibri"/>
        </w:rPr>
      </w:pPr>
    </w:p>
    <w:p w14:paraId="0AF43E6B" w14:textId="77777777" w:rsidR="007C6715" w:rsidRDefault="007C6715" w:rsidP="005C283A">
      <w:pPr>
        <w:tabs>
          <w:tab w:val="left" w:pos="11184"/>
        </w:tabs>
        <w:rPr>
          <w:rFonts w:ascii="Calibri" w:hAnsi="Calibri" w:cs="Calibri"/>
        </w:rPr>
      </w:pPr>
    </w:p>
    <w:p w14:paraId="67CECD0D" w14:textId="77777777" w:rsidR="007C6715" w:rsidRDefault="007C6715" w:rsidP="005C283A">
      <w:pPr>
        <w:tabs>
          <w:tab w:val="left" w:pos="11184"/>
        </w:tabs>
        <w:rPr>
          <w:rFonts w:ascii="Calibri" w:hAnsi="Calibri" w:cs="Calibri"/>
        </w:rPr>
      </w:pPr>
    </w:p>
    <w:p w14:paraId="46E0D030" w14:textId="77777777" w:rsidR="007C6715" w:rsidRDefault="007C6715" w:rsidP="005C283A">
      <w:pPr>
        <w:tabs>
          <w:tab w:val="left" w:pos="11184"/>
        </w:tabs>
        <w:rPr>
          <w:rFonts w:ascii="Calibri" w:hAnsi="Calibri" w:cs="Calibri"/>
        </w:rPr>
      </w:pPr>
    </w:p>
    <w:p w14:paraId="39B6143E" w14:textId="77777777" w:rsidR="007C6715" w:rsidRDefault="007C6715" w:rsidP="005C283A">
      <w:pPr>
        <w:tabs>
          <w:tab w:val="left" w:pos="11184"/>
        </w:tabs>
        <w:rPr>
          <w:rFonts w:ascii="Calibri" w:hAnsi="Calibri" w:cs="Calibri"/>
        </w:rPr>
      </w:pPr>
    </w:p>
    <w:p w14:paraId="64C1833F" w14:textId="77777777" w:rsidR="007C6715" w:rsidRDefault="007C6715" w:rsidP="005C283A">
      <w:pPr>
        <w:tabs>
          <w:tab w:val="left" w:pos="11184"/>
        </w:tabs>
        <w:rPr>
          <w:rFonts w:ascii="Calibri" w:hAnsi="Calibri" w:cs="Calibri"/>
        </w:rPr>
      </w:pPr>
    </w:p>
    <w:p w14:paraId="7CACF725" w14:textId="77777777" w:rsidR="007C6715" w:rsidRDefault="007C6715" w:rsidP="005C283A">
      <w:pPr>
        <w:tabs>
          <w:tab w:val="left" w:pos="11184"/>
        </w:tabs>
        <w:rPr>
          <w:rFonts w:ascii="Calibri" w:hAnsi="Calibri" w:cs="Calibri"/>
        </w:rPr>
      </w:pPr>
    </w:p>
    <w:p w14:paraId="11FA6AB1" w14:textId="77777777" w:rsidR="007C6715" w:rsidRDefault="007C6715" w:rsidP="005C283A">
      <w:pPr>
        <w:tabs>
          <w:tab w:val="left" w:pos="11184"/>
        </w:tabs>
        <w:rPr>
          <w:rFonts w:ascii="Calibri" w:hAnsi="Calibri" w:cs="Calibri"/>
        </w:rPr>
      </w:pPr>
    </w:p>
    <w:p w14:paraId="5D13463C" w14:textId="77777777" w:rsidR="007C6715" w:rsidRDefault="007C6715" w:rsidP="005C283A">
      <w:pPr>
        <w:tabs>
          <w:tab w:val="left" w:pos="11184"/>
        </w:tabs>
        <w:rPr>
          <w:rFonts w:ascii="Calibri" w:hAnsi="Calibri" w:cs="Calibri"/>
        </w:rPr>
      </w:pPr>
    </w:p>
    <w:p w14:paraId="38C5B047" w14:textId="77777777" w:rsidR="007C6715" w:rsidRDefault="007C6715" w:rsidP="005C283A">
      <w:pPr>
        <w:tabs>
          <w:tab w:val="left" w:pos="11184"/>
        </w:tabs>
        <w:rPr>
          <w:rFonts w:ascii="Calibri" w:hAnsi="Calibri" w:cs="Calibri"/>
        </w:rPr>
      </w:pPr>
    </w:p>
    <w:p w14:paraId="416BFF2D" w14:textId="77777777" w:rsidR="007C6715" w:rsidRDefault="007C6715" w:rsidP="005C283A">
      <w:pPr>
        <w:tabs>
          <w:tab w:val="left" w:pos="11184"/>
        </w:tabs>
        <w:rPr>
          <w:rFonts w:ascii="Calibri" w:hAnsi="Calibri" w:cs="Calibri"/>
        </w:rPr>
      </w:pPr>
    </w:p>
    <w:p w14:paraId="33495830" w14:textId="77777777" w:rsidR="007C6715" w:rsidRDefault="007C6715" w:rsidP="005C283A">
      <w:pPr>
        <w:tabs>
          <w:tab w:val="left" w:pos="11184"/>
        </w:tabs>
        <w:rPr>
          <w:rFonts w:ascii="Calibri" w:hAnsi="Calibri" w:cs="Calibri"/>
        </w:rPr>
      </w:pPr>
    </w:p>
    <w:p w14:paraId="7DC62A01" w14:textId="77777777" w:rsidR="007C6715" w:rsidRDefault="007C6715" w:rsidP="005C283A">
      <w:pPr>
        <w:tabs>
          <w:tab w:val="left" w:pos="11184"/>
        </w:tabs>
        <w:rPr>
          <w:rFonts w:ascii="Calibri" w:hAnsi="Calibri" w:cs="Calibri"/>
        </w:rPr>
      </w:pPr>
    </w:p>
    <w:p w14:paraId="45D8B7D7" w14:textId="77777777" w:rsidR="007C6715" w:rsidRDefault="007C6715" w:rsidP="005C283A">
      <w:pPr>
        <w:tabs>
          <w:tab w:val="left" w:pos="11184"/>
        </w:tabs>
        <w:rPr>
          <w:rFonts w:ascii="Calibri" w:hAnsi="Calibri" w:cs="Calibri"/>
        </w:rPr>
      </w:pPr>
    </w:p>
    <w:p w14:paraId="038B4D1E" w14:textId="77777777" w:rsidR="007C6715" w:rsidRDefault="007C6715" w:rsidP="005C283A">
      <w:pPr>
        <w:tabs>
          <w:tab w:val="left" w:pos="11184"/>
        </w:tabs>
        <w:rPr>
          <w:rFonts w:ascii="Calibri" w:hAnsi="Calibri" w:cs="Calibri"/>
        </w:rPr>
        <w:sectPr w:rsidR="007C6715" w:rsidSect="007C6715">
          <w:pgSz w:w="16838" w:h="11906" w:orient="landscape" w:code="9"/>
          <w:pgMar w:top="1134" w:right="1440" w:bottom="1134" w:left="1440" w:header="720" w:footer="720" w:gutter="0"/>
          <w:cols w:space="720"/>
          <w:docGrid w:linePitch="600" w:charSpace="32768"/>
        </w:sectPr>
      </w:pPr>
    </w:p>
    <w:p w14:paraId="07FC3DCF" w14:textId="6037FAAF" w:rsidR="007C6715" w:rsidRPr="00B34862" w:rsidRDefault="007C6715" w:rsidP="007C6715">
      <w:pPr>
        <w:pStyle w:val="Ttulo3"/>
        <w:rPr>
          <w:rFonts w:ascii="Calibri" w:hAnsi="Calibri" w:cs="Calibri"/>
          <w:b w:val="0"/>
          <w:bCs w:val="0"/>
          <w:color w:val="000000" w:themeColor="text1"/>
          <w:sz w:val="24"/>
          <w:szCs w:val="24"/>
        </w:rPr>
      </w:pPr>
      <w:bookmarkStart w:id="243" w:name="_Toc186476353"/>
      <w:bookmarkStart w:id="244" w:name="_Toc186813367"/>
      <w:bookmarkStart w:id="245" w:name="_Toc187165771"/>
      <w:r>
        <w:rPr>
          <w:rFonts w:ascii="Calibri" w:hAnsi="Calibri" w:cs="Calibri"/>
          <w:color w:val="000000" w:themeColor="text1"/>
          <w:sz w:val="24"/>
          <w:szCs w:val="24"/>
        </w:rPr>
        <w:lastRenderedPageBreak/>
        <w:t>Descripción breve</w:t>
      </w:r>
      <w:bookmarkEnd w:id="243"/>
      <w:bookmarkEnd w:id="244"/>
      <w:bookmarkEnd w:id="245"/>
    </w:p>
    <w:p w14:paraId="72DBD6CF" w14:textId="77777777" w:rsidR="007C6715" w:rsidRDefault="007C6715" w:rsidP="007C6715">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 xml:space="preserve"> transportista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76CCAE45" w14:textId="77777777" w:rsidR="007C6715" w:rsidRDefault="007C6715" w:rsidP="007C6715">
      <w:pPr>
        <w:tabs>
          <w:tab w:val="left" w:pos="11676"/>
        </w:tabs>
        <w:rPr>
          <w:rFonts w:ascii="Calibri" w:hAnsi="Calibri" w:cs="Calibri"/>
          <w:b/>
          <w:bCs/>
        </w:rPr>
      </w:pPr>
    </w:p>
    <w:p w14:paraId="25467CA3" w14:textId="77777777" w:rsidR="007C6715" w:rsidRPr="008952F0" w:rsidRDefault="007C6715" w:rsidP="007C6715">
      <w:pPr>
        <w:tabs>
          <w:tab w:val="left" w:pos="11676"/>
        </w:tabs>
        <w:rPr>
          <w:rFonts w:ascii="Calibri" w:hAnsi="Calibri" w:cs="Calibri"/>
          <w:b/>
          <w:bCs/>
        </w:rPr>
      </w:pPr>
      <w:r w:rsidRPr="008952F0">
        <w:rPr>
          <w:rFonts w:ascii="Calibri" w:hAnsi="Calibri" w:cs="Calibri"/>
          <w:b/>
          <w:bCs/>
        </w:rPr>
        <w:t>Principales Funciones de la Ventana</w:t>
      </w:r>
    </w:p>
    <w:p w14:paraId="26B1C348"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Cargar transportistas en una tabla:</w:t>
      </w:r>
    </w:p>
    <w:p w14:paraId="4EF37531" w14:textId="5602061F" w:rsidR="007C6715" w:rsidRPr="007C6715" w:rsidRDefault="007C6715" w:rsidP="007C6715">
      <w:pPr>
        <w:pStyle w:val="Prrafodelista"/>
        <w:numPr>
          <w:ilvl w:val="2"/>
          <w:numId w:val="600"/>
        </w:numPr>
        <w:tabs>
          <w:tab w:val="left" w:pos="11676"/>
        </w:tabs>
        <w:spacing w:after="160" w:line="259" w:lineRule="auto"/>
        <w:rPr>
          <w:rFonts w:ascii="Calibri" w:hAnsi="Calibri" w:cs="Calibri"/>
        </w:rPr>
      </w:pPr>
      <w:r w:rsidRPr="007C6715">
        <w:rPr>
          <w:rFonts w:ascii="Calibri" w:hAnsi="Calibri" w:cs="Calibri"/>
        </w:rPr>
        <w:t>La ventana carga una lista de transportistas desde la base de datos y los muestra en una tabla.</w:t>
      </w:r>
    </w:p>
    <w:p w14:paraId="6CE3C2D2"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Filtrar transportistas:</w:t>
      </w:r>
    </w:p>
    <w:p w14:paraId="78B5F350" w14:textId="77777777" w:rsidR="007C6715" w:rsidRPr="008952F0" w:rsidRDefault="007C6715" w:rsidP="007C6715">
      <w:pPr>
        <w:pStyle w:val="Prrafodelista"/>
        <w:numPr>
          <w:ilvl w:val="1"/>
          <w:numId w:val="601"/>
        </w:numPr>
        <w:tabs>
          <w:tab w:val="left" w:pos="11676"/>
        </w:tabs>
        <w:spacing w:after="160" w:line="259" w:lineRule="auto"/>
        <w:rPr>
          <w:rFonts w:ascii="Calibri" w:hAnsi="Calibri" w:cs="Calibri"/>
        </w:rPr>
      </w:pPr>
      <w:r w:rsidRPr="008952F0">
        <w:rPr>
          <w:rFonts w:ascii="Calibri" w:hAnsi="Calibri" w:cs="Calibri"/>
        </w:rPr>
        <w:t>El usuario puede seleccionar una columna para filtrar los datos (como nombres o códigos) e ingresar un texto de búsqueda. Los resultados visibles se actualizan dinámicamente.</w:t>
      </w:r>
    </w:p>
    <w:p w14:paraId="77443C2B"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Seleccionar un transportista:</w:t>
      </w:r>
    </w:p>
    <w:p w14:paraId="0FC5446C" w14:textId="77777777" w:rsidR="007C6715" w:rsidRPr="008952F0" w:rsidRDefault="007C6715" w:rsidP="007C6715">
      <w:pPr>
        <w:pStyle w:val="Prrafodelista"/>
        <w:numPr>
          <w:ilvl w:val="2"/>
          <w:numId w:val="603"/>
        </w:numPr>
        <w:tabs>
          <w:tab w:val="left" w:pos="11676"/>
        </w:tabs>
        <w:spacing w:after="160" w:line="259" w:lineRule="auto"/>
        <w:rPr>
          <w:rFonts w:ascii="Calibri" w:hAnsi="Calibri" w:cs="Calibri"/>
        </w:rPr>
      </w:pPr>
      <w:r w:rsidRPr="008952F0">
        <w:rPr>
          <w:rFonts w:ascii="Calibri" w:hAnsi="Calibri" w:cs="Calibri"/>
        </w:rPr>
        <w:t xml:space="preserve">Al hacer doble clic en una fila, el </w:t>
      </w:r>
      <w:r>
        <w:rPr>
          <w:rFonts w:ascii="Calibri" w:hAnsi="Calibri" w:cs="Calibri"/>
        </w:rPr>
        <w:t>transportista</w:t>
      </w:r>
      <w:r w:rsidRPr="008952F0">
        <w:rPr>
          <w:rFonts w:ascii="Calibri" w:hAnsi="Calibri" w:cs="Calibri"/>
        </w:rPr>
        <w:t xml:space="preserve"> correspondiente es seleccionado y devuelto al formulario principal.</w:t>
      </w:r>
    </w:p>
    <w:p w14:paraId="1DDE8E05" w14:textId="77777777" w:rsidR="007C6715" w:rsidRPr="007C6715" w:rsidRDefault="007C6715" w:rsidP="007C6715">
      <w:pPr>
        <w:pStyle w:val="Prrafodelista"/>
        <w:numPr>
          <w:ilvl w:val="1"/>
          <w:numId w:val="595"/>
        </w:numPr>
        <w:tabs>
          <w:tab w:val="left" w:pos="11676"/>
        </w:tabs>
        <w:spacing w:after="160" w:line="259" w:lineRule="auto"/>
        <w:rPr>
          <w:rFonts w:ascii="Calibri" w:hAnsi="Calibri" w:cs="Calibri"/>
        </w:rPr>
      </w:pPr>
      <w:r w:rsidRPr="007C6715">
        <w:rPr>
          <w:rFonts w:ascii="Calibri" w:hAnsi="Calibri" w:cs="Calibri"/>
          <w:b/>
          <w:bCs/>
        </w:rPr>
        <w:t>Formato visual para el estado de los transportistas:</w:t>
      </w:r>
    </w:p>
    <w:p w14:paraId="7DFB24CA" w14:textId="77777777" w:rsidR="007C6715" w:rsidRPr="008952F0" w:rsidRDefault="007C6715" w:rsidP="007C6715">
      <w:pPr>
        <w:pStyle w:val="Prrafodelista"/>
        <w:numPr>
          <w:ilvl w:val="2"/>
          <w:numId w:val="604"/>
        </w:numPr>
        <w:tabs>
          <w:tab w:val="left" w:pos="11676"/>
        </w:tabs>
        <w:spacing w:after="160" w:line="259" w:lineRule="auto"/>
        <w:rPr>
          <w:rFonts w:ascii="Calibri" w:hAnsi="Calibri" w:cs="Calibri"/>
        </w:rPr>
      </w:pPr>
      <w:r w:rsidRPr="008952F0">
        <w:rPr>
          <w:rFonts w:ascii="Calibri" w:hAnsi="Calibri" w:cs="Calibri"/>
        </w:rPr>
        <w:t xml:space="preserve">La columna "Estado" indica si un </w:t>
      </w:r>
      <w:r>
        <w:rPr>
          <w:rFonts w:ascii="Calibri" w:hAnsi="Calibri" w:cs="Calibri"/>
        </w:rPr>
        <w:t>transportista</w:t>
      </w:r>
      <w:r w:rsidRPr="008952F0">
        <w:rPr>
          <w:rFonts w:ascii="Calibri" w:hAnsi="Calibri" w:cs="Calibri"/>
        </w:rPr>
        <w:t xml:space="preserve"> está activo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26BF4475" w14:textId="77777777" w:rsidR="007C6715" w:rsidRDefault="007C6715" w:rsidP="007C6715">
      <w:pPr>
        <w:tabs>
          <w:tab w:val="left" w:pos="11676"/>
        </w:tabs>
        <w:rPr>
          <w:rFonts w:ascii="Calibri" w:hAnsi="Calibri" w:cs="Calibri"/>
        </w:rPr>
      </w:pPr>
    </w:p>
    <w:p w14:paraId="12B205B6" w14:textId="77777777" w:rsidR="007C6715" w:rsidRDefault="007C6715" w:rsidP="007C6715">
      <w:pPr>
        <w:pStyle w:val="Ttulo3"/>
        <w:jc w:val="center"/>
        <w:rPr>
          <w:rFonts w:ascii="Calibri" w:hAnsi="Calibri" w:cs="Calibri"/>
          <w:b w:val="0"/>
          <w:bCs w:val="0"/>
          <w:color w:val="000000" w:themeColor="text1"/>
          <w:sz w:val="24"/>
          <w:szCs w:val="24"/>
        </w:rPr>
      </w:pPr>
      <w:bookmarkStart w:id="246" w:name="_Toc186476354"/>
      <w:bookmarkStart w:id="247" w:name="_Toc186813368"/>
      <w:bookmarkStart w:id="248" w:name="_Toc187165772"/>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transportista en el modal</w:t>
      </w:r>
      <w:bookmarkEnd w:id="246"/>
      <w:bookmarkEnd w:id="247"/>
      <w:bookmarkEnd w:id="248"/>
    </w:p>
    <w:p w14:paraId="5291DC5A" w14:textId="77777777" w:rsidR="007C6715" w:rsidRDefault="007C6715" w:rsidP="007C6715"/>
    <w:p w14:paraId="40BF3C3E" w14:textId="77777777" w:rsidR="007C6715" w:rsidRPr="00B9007B" w:rsidRDefault="007C6715" w:rsidP="007C6715">
      <w:pPr>
        <w:rPr>
          <w:rFonts w:ascii="Calibri" w:hAnsi="Calibri" w:cs="Calibri"/>
          <w:b/>
          <w:bCs/>
        </w:rPr>
      </w:pPr>
      <w:r w:rsidRPr="00B9007B">
        <w:rPr>
          <w:rFonts w:ascii="Calibri" w:hAnsi="Calibri" w:cs="Calibri"/>
          <w:b/>
          <w:bCs/>
        </w:rPr>
        <w:t>Búsqueda correcta</w:t>
      </w:r>
    </w:p>
    <w:p w14:paraId="0376DE4F" w14:textId="77777777"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Abrir la ventana de selección de </w:t>
      </w:r>
      <w:r>
        <w:rPr>
          <w:rFonts w:ascii="Calibri" w:hAnsi="Calibri" w:cs="Calibri"/>
        </w:rPr>
        <w:t>transportistas</w:t>
      </w:r>
      <w:r w:rsidRPr="00F33CAF">
        <w:rPr>
          <w:rFonts w:ascii="Calibri" w:hAnsi="Calibri" w:cs="Calibri"/>
        </w:rPr>
        <w:t>.</w:t>
      </w:r>
    </w:p>
    <w:p w14:paraId="023B30A1" w14:textId="77777777"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Utilizar el menú desplegable para elegir una columna de filtro (por ejemplo, "Nombres").</w:t>
      </w:r>
    </w:p>
    <w:p w14:paraId="33C53F3F" w14:textId="2D3CDE0C" w:rsidR="007C6715" w:rsidRPr="00F33CAF"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Ingresar un término en el cuadro de texto y presionar el botón </w:t>
      </w:r>
      <w:r w:rsidRPr="007C6715">
        <w:rPr>
          <w:rFonts w:ascii="Calibri" w:hAnsi="Calibri" w:cs="Calibri"/>
          <w:b/>
          <w:bCs/>
        </w:rPr>
        <w:t>"Buscar"</w:t>
      </w:r>
      <w:r w:rsidRPr="00F33CAF">
        <w:rPr>
          <w:rFonts w:ascii="Calibri" w:hAnsi="Calibri" w:cs="Calibri"/>
        </w:rPr>
        <w:t>.</w:t>
      </w:r>
    </w:p>
    <w:p w14:paraId="03D94CB4" w14:textId="64D0B7F3" w:rsidR="007C6715" w:rsidRPr="007C6715" w:rsidRDefault="007C6715" w:rsidP="007C6715">
      <w:pPr>
        <w:pStyle w:val="Prrafodelista"/>
        <w:numPr>
          <w:ilvl w:val="0"/>
          <w:numId w:val="591"/>
        </w:numPr>
        <w:spacing w:after="160" w:line="259" w:lineRule="auto"/>
        <w:rPr>
          <w:rFonts w:ascii="Calibri" w:hAnsi="Calibri" w:cs="Calibri"/>
        </w:rPr>
      </w:pPr>
      <w:r w:rsidRPr="00F33CAF">
        <w:rPr>
          <w:rFonts w:ascii="Calibri" w:hAnsi="Calibri" w:cs="Calibri"/>
        </w:rPr>
        <w:t xml:space="preserve">Visualizar los </w:t>
      </w:r>
      <w:r>
        <w:rPr>
          <w:rFonts w:ascii="Calibri" w:hAnsi="Calibri" w:cs="Calibri"/>
        </w:rPr>
        <w:t>transportistas</w:t>
      </w:r>
      <w:r w:rsidRPr="00F33CAF">
        <w:rPr>
          <w:rFonts w:ascii="Calibri" w:hAnsi="Calibri" w:cs="Calibri"/>
        </w:rPr>
        <w:t xml:space="preserve"> filtrados y hacer doble clic sobre la fila deseada para seleccionarlo.</w:t>
      </w:r>
    </w:p>
    <w:p w14:paraId="4D6957EB" w14:textId="77777777" w:rsidR="007C6715" w:rsidRDefault="007C6715" w:rsidP="007C6715"/>
    <w:p w14:paraId="5D5EBECA" w14:textId="77777777" w:rsidR="007C6715" w:rsidRDefault="007C6715" w:rsidP="007C6715">
      <w:pPr>
        <w:rPr>
          <w:rFonts w:ascii="Calibri" w:hAnsi="Calibri" w:cs="Calibri"/>
          <w:b/>
          <w:bCs/>
        </w:rPr>
      </w:pPr>
      <w:r w:rsidRPr="00B9007B">
        <w:rPr>
          <w:rFonts w:ascii="Calibri" w:hAnsi="Calibri" w:cs="Calibri"/>
          <w:b/>
          <w:bCs/>
        </w:rPr>
        <w:t xml:space="preserve">Búsqueda incorrecta </w:t>
      </w:r>
    </w:p>
    <w:p w14:paraId="16CA4538"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No seleccionar ninguna columna de filtro en el menú desplegable.</w:t>
      </w:r>
    </w:p>
    <w:p w14:paraId="68CE3628" w14:textId="77777777" w:rsidR="007C6715" w:rsidRPr="00B9007B" w:rsidRDefault="007C6715" w:rsidP="007C6715">
      <w:pPr>
        <w:pStyle w:val="Prrafodelista"/>
        <w:numPr>
          <w:ilvl w:val="1"/>
          <w:numId w:val="593"/>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4A007AF1"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transportista</w:t>
      </w:r>
      <w:r w:rsidRPr="00B9007B">
        <w:rPr>
          <w:rFonts w:ascii="Calibri" w:hAnsi="Calibri" w:cs="Calibri"/>
        </w:rPr>
        <w:t>.</w:t>
      </w:r>
    </w:p>
    <w:p w14:paraId="0F79444C" w14:textId="77777777" w:rsidR="007C6715" w:rsidRPr="00B9007B" w:rsidRDefault="007C6715" w:rsidP="007C6715">
      <w:pPr>
        <w:pStyle w:val="Prrafodelista"/>
        <w:numPr>
          <w:ilvl w:val="1"/>
          <w:numId w:val="594"/>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3A3DDBCB" w14:textId="77777777" w:rsidR="007C6715" w:rsidRPr="00B9007B" w:rsidRDefault="007C6715" w:rsidP="007C6715">
      <w:pPr>
        <w:pStyle w:val="Prrafodelista"/>
        <w:numPr>
          <w:ilvl w:val="0"/>
          <w:numId w:val="592"/>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15E0FEBF" w14:textId="77777777" w:rsidR="007C6715" w:rsidRDefault="007C6715" w:rsidP="007C6715">
      <w:pPr>
        <w:ind w:firstLine="708"/>
        <w:rPr>
          <w:rFonts w:ascii="Calibri" w:hAnsi="Calibri" w:cs="Calibri"/>
        </w:rPr>
      </w:pPr>
    </w:p>
    <w:p w14:paraId="699804C7" w14:textId="77777777" w:rsidR="007C6715" w:rsidRDefault="007C6715" w:rsidP="007C6715">
      <w:pPr>
        <w:rPr>
          <w:rFonts w:ascii="Calibri" w:hAnsi="Calibri" w:cs="Calibri"/>
        </w:rPr>
      </w:pPr>
    </w:p>
    <w:p w14:paraId="1EB4FA85" w14:textId="77777777" w:rsidR="007C6715" w:rsidRDefault="007C6715" w:rsidP="007C6715">
      <w:pPr>
        <w:rPr>
          <w:rFonts w:ascii="Calibri" w:hAnsi="Calibri" w:cs="Calibri"/>
        </w:rPr>
      </w:pPr>
    </w:p>
    <w:p w14:paraId="0EA6ECA0" w14:textId="77777777" w:rsidR="004910DC" w:rsidRDefault="004910DC" w:rsidP="007C6715">
      <w:pPr>
        <w:rPr>
          <w:rFonts w:ascii="Calibri" w:hAnsi="Calibri" w:cs="Calibri"/>
        </w:rPr>
      </w:pPr>
    </w:p>
    <w:p w14:paraId="3BB7BBE0" w14:textId="77777777" w:rsidR="004910DC" w:rsidRDefault="004910DC" w:rsidP="007C6715">
      <w:pPr>
        <w:rPr>
          <w:rFonts w:ascii="Calibri" w:hAnsi="Calibri" w:cs="Calibri"/>
        </w:rPr>
      </w:pPr>
    </w:p>
    <w:p w14:paraId="7CD7637D" w14:textId="77777777" w:rsidR="004910DC" w:rsidRDefault="004910DC" w:rsidP="007C6715">
      <w:pPr>
        <w:rPr>
          <w:rFonts w:ascii="Calibri" w:hAnsi="Calibri" w:cs="Calibri"/>
        </w:rPr>
        <w:sectPr w:rsidR="004910DC" w:rsidSect="007C6715">
          <w:pgSz w:w="11906" w:h="16838" w:code="9"/>
          <w:pgMar w:top="1440" w:right="1134" w:bottom="1440" w:left="1134" w:header="720" w:footer="720" w:gutter="0"/>
          <w:cols w:space="720"/>
          <w:docGrid w:linePitch="600" w:charSpace="32768"/>
        </w:sectPr>
      </w:pPr>
    </w:p>
    <w:p w14:paraId="010C9227" w14:textId="77777777" w:rsidR="004910DC" w:rsidRDefault="004910DC" w:rsidP="004910DC">
      <w:pPr>
        <w:rPr>
          <w:rFonts w:ascii="Calibri" w:hAnsi="Calibri" w:cs="Calibri"/>
        </w:rPr>
      </w:pPr>
    </w:p>
    <w:p w14:paraId="1C3BE8F1" w14:textId="77777777" w:rsidR="004910DC" w:rsidRPr="004910DC" w:rsidRDefault="004910DC" w:rsidP="004910DC">
      <w:pPr>
        <w:pStyle w:val="Ttulo2"/>
        <w:jc w:val="center"/>
        <w:rPr>
          <w:rFonts w:ascii="Calibri" w:hAnsi="Calibri" w:cs="Calibri"/>
          <w:b w:val="0"/>
          <w:bCs w:val="0"/>
          <w:i w:val="0"/>
          <w:iCs w:val="0"/>
          <w:color w:val="000000" w:themeColor="text1"/>
          <w:sz w:val="24"/>
          <w:szCs w:val="24"/>
        </w:rPr>
      </w:pPr>
      <w:bookmarkStart w:id="249" w:name="_Toc186476355"/>
      <w:bookmarkStart w:id="250" w:name="_Toc186813369"/>
      <w:bookmarkStart w:id="251" w:name="_Toc187165773"/>
      <w:r w:rsidRPr="004910DC">
        <w:rPr>
          <w:rFonts w:ascii="Calibri" w:hAnsi="Calibri" w:cs="Calibri"/>
          <w:i w:val="0"/>
          <w:iCs w:val="0"/>
          <w:color w:val="000000" w:themeColor="text1"/>
          <w:sz w:val="24"/>
          <w:szCs w:val="24"/>
        </w:rPr>
        <w:t>Modal lista producto</w:t>
      </w:r>
      <w:bookmarkEnd w:id="249"/>
      <w:bookmarkEnd w:id="250"/>
      <w:bookmarkEnd w:id="251"/>
    </w:p>
    <w:p w14:paraId="37584D35" w14:textId="77777777" w:rsidR="004910DC" w:rsidRDefault="004910DC" w:rsidP="004910DC">
      <w:pPr>
        <w:jc w:val="center"/>
        <w:rPr>
          <w:rFonts w:ascii="Calibri" w:hAnsi="Calibri" w:cs="Calibri"/>
        </w:rPr>
      </w:pPr>
    </w:p>
    <w:p w14:paraId="7E49F5BE" w14:textId="77777777" w:rsidR="004910DC" w:rsidRDefault="004910DC" w:rsidP="004910DC">
      <w:pPr>
        <w:tabs>
          <w:tab w:val="center" w:pos="6979"/>
        </w:tabs>
        <w:rPr>
          <w:rFonts w:ascii="Calibri" w:hAnsi="Calibri" w:cs="Calibri"/>
        </w:rPr>
      </w:pPr>
      <w:r>
        <w:rPr>
          <w:rFonts w:ascii="Calibri" w:hAnsi="Calibri" w:cs="Calibri"/>
        </w:rPr>
        <w:tab/>
      </w:r>
      <w:r>
        <w:rPr>
          <w:noProof/>
        </w:rPr>
        <w:drawing>
          <wp:anchor distT="0" distB="0" distL="114300" distR="114300" simplePos="0" relativeHeight="251697152" behindDoc="0" locked="0" layoutInCell="1" allowOverlap="1" wp14:anchorId="279A6466" wp14:editId="2B0B0A7B">
            <wp:simplePos x="914400" y="1691640"/>
            <wp:positionH relativeFrom="margin">
              <wp:align>center</wp:align>
            </wp:positionH>
            <wp:positionV relativeFrom="margin">
              <wp:align>center</wp:align>
            </wp:positionV>
            <wp:extent cx="5995035" cy="3611245"/>
            <wp:effectExtent l="0" t="0" r="5715" b="8255"/>
            <wp:wrapSquare wrapText="bothSides"/>
            <wp:docPr id="1669675884"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5884" name="Imagen 12" descr="Interfaz de usuario gráfica, Aplicación&#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2869"/>
                    <a:stretch/>
                  </pic:blipFill>
                  <pic:spPr bwMode="auto">
                    <a:xfrm>
                      <a:off x="0" y="0"/>
                      <a:ext cx="5995035" cy="3611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4B8933" w14:textId="77777777" w:rsidR="004910DC" w:rsidRPr="004910DC" w:rsidRDefault="004910DC" w:rsidP="004910DC">
      <w:pPr>
        <w:rPr>
          <w:rFonts w:ascii="Calibri" w:hAnsi="Calibri" w:cs="Calibri"/>
        </w:rPr>
      </w:pPr>
    </w:p>
    <w:p w14:paraId="3A36728D" w14:textId="77777777" w:rsidR="004910DC" w:rsidRPr="004910DC" w:rsidRDefault="004910DC" w:rsidP="004910DC">
      <w:pPr>
        <w:rPr>
          <w:rFonts w:ascii="Calibri" w:hAnsi="Calibri" w:cs="Calibri"/>
        </w:rPr>
      </w:pPr>
    </w:p>
    <w:p w14:paraId="7653AB54" w14:textId="77777777" w:rsidR="004910DC" w:rsidRPr="004910DC" w:rsidRDefault="004910DC" w:rsidP="004910DC">
      <w:pPr>
        <w:rPr>
          <w:rFonts w:ascii="Calibri" w:hAnsi="Calibri" w:cs="Calibri"/>
        </w:rPr>
      </w:pPr>
    </w:p>
    <w:p w14:paraId="7DEDD086" w14:textId="77777777" w:rsidR="004910DC" w:rsidRPr="004910DC" w:rsidRDefault="004910DC" w:rsidP="004910DC">
      <w:pPr>
        <w:rPr>
          <w:rFonts w:ascii="Calibri" w:hAnsi="Calibri" w:cs="Calibri"/>
        </w:rPr>
      </w:pPr>
    </w:p>
    <w:p w14:paraId="007F05D9" w14:textId="77777777" w:rsidR="004910DC" w:rsidRPr="004910DC" w:rsidRDefault="004910DC" w:rsidP="004910DC">
      <w:pPr>
        <w:rPr>
          <w:rFonts w:ascii="Calibri" w:hAnsi="Calibri" w:cs="Calibri"/>
        </w:rPr>
      </w:pPr>
    </w:p>
    <w:p w14:paraId="16A0C91B" w14:textId="77777777" w:rsidR="004910DC" w:rsidRPr="004910DC" w:rsidRDefault="004910DC" w:rsidP="004910DC">
      <w:pPr>
        <w:rPr>
          <w:rFonts w:ascii="Calibri" w:hAnsi="Calibri" w:cs="Calibri"/>
        </w:rPr>
      </w:pPr>
    </w:p>
    <w:p w14:paraId="606FB4FB" w14:textId="77777777" w:rsidR="004910DC" w:rsidRPr="004910DC" w:rsidRDefault="004910DC" w:rsidP="004910DC">
      <w:pPr>
        <w:rPr>
          <w:rFonts w:ascii="Calibri" w:hAnsi="Calibri" w:cs="Calibri"/>
        </w:rPr>
      </w:pPr>
    </w:p>
    <w:p w14:paraId="792D4E23" w14:textId="77777777" w:rsidR="004910DC" w:rsidRPr="004910DC" w:rsidRDefault="004910DC" w:rsidP="004910DC">
      <w:pPr>
        <w:rPr>
          <w:rFonts w:ascii="Calibri" w:hAnsi="Calibri" w:cs="Calibri"/>
        </w:rPr>
      </w:pPr>
    </w:p>
    <w:p w14:paraId="6FD3859D" w14:textId="77777777" w:rsidR="004910DC" w:rsidRPr="004910DC" w:rsidRDefault="004910DC" w:rsidP="004910DC">
      <w:pPr>
        <w:rPr>
          <w:rFonts w:ascii="Calibri" w:hAnsi="Calibri" w:cs="Calibri"/>
        </w:rPr>
      </w:pPr>
    </w:p>
    <w:p w14:paraId="145051D8" w14:textId="77777777" w:rsidR="004910DC" w:rsidRPr="004910DC" w:rsidRDefault="004910DC" w:rsidP="004910DC">
      <w:pPr>
        <w:rPr>
          <w:rFonts w:ascii="Calibri" w:hAnsi="Calibri" w:cs="Calibri"/>
        </w:rPr>
      </w:pPr>
    </w:p>
    <w:p w14:paraId="5AC76681" w14:textId="77777777" w:rsidR="004910DC" w:rsidRPr="004910DC" w:rsidRDefault="004910DC" w:rsidP="004910DC">
      <w:pPr>
        <w:rPr>
          <w:rFonts w:ascii="Calibri" w:hAnsi="Calibri" w:cs="Calibri"/>
        </w:rPr>
      </w:pPr>
    </w:p>
    <w:p w14:paraId="5649D760" w14:textId="77777777" w:rsidR="004910DC" w:rsidRPr="004910DC" w:rsidRDefault="004910DC" w:rsidP="004910DC">
      <w:pPr>
        <w:rPr>
          <w:rFonts w:ascii="Calibri" w:hAnsi="Calibri" w:cs="Calibri"/>
        </w:rPr>
      </w:pPr>
    </w:p>
    <w:p w14:paraId="2F83CCCB" w14:textId="77777777" w:rsidR="004910DC" w:rsidRPr="004910DC" w:rsidRDefault="004910DC" w:rsidP="004910DC">
      <w:pPr>
        <w:rPr>
          <w:rFonts w:ascii="Calibri" w:hAnsi="Calibri" w:cs="Calibri"/>
        </w:rPr>
      </w:pPr>
    </w:p>
    <w:p w14:paraId="37025FB9" w14:textId="77777777" w:rsidR="004910DC" w:rsidRPr="004910DC" w:rsidRDefault="004910DC" w:rsidP="004910DC">
      <w:pPr>
        <w:rPr>
          <w:rFonts w:ascii="Calibri" w:hAnsi="Calibri" w:cs="Calibri"/>
        </w:rPr>
      </w:pPr>
    </w:p>
    <w:p w14:paraId="51781234" w14:textId="77777777" w:rsidR="004910DC" w:rsidRPr="004910DC" w:rsidRDefault="004910DC" w:rsidP="004910DC">
      <w:pPr>
        <w:rPr>
          <w:rFonts w:ascii="Calibri" w:hAnsi="Calibri" w:cs="Calibri"/>
        </w:rPr>
      </w:pPr>
    </w:p>
    <w:p w14:paraId="0B9398FD" w14:textId="77777777" w:rsidR="004910DC" w:rsidRPr="004910DC" w:rsidRDefault="004910DC" w:rsidP="004910DC">
      <w:pPr>
        <w:rPr>
          <w:rFonts w:ascii="Calibri" w:hAnsi="Calibri" w:cs="Calibri"/>
        </w:rPr>
      </w:pPr>
    </w:p>
    <w:p w14:paraId="7870AB68" w14:textId="77777777" w:rsidR="004910DC" w:rsidRPr="004910DC" w:rsidRDefault="004910DC" w:rsidP="004910DC">
      <w:pPr>
        <w:rPr>
          <w:rFonts w:ascii="Calibri" w:hAnsi="Calibri" w:cs="Calibri"/>
        </w:rPr>
      </w:pPr>
    </w:p>
    <w:p w14:paraId="04BE8C70" w14:textId="77777777" w:rsidR="004910DC" w:rsidRPr="004910DC" w:rsidRDefault="004910DC" w:rsidP="004910DC">
      <w:pPr>
        <w:rPr>
          <w:rFonts w:ascii="Calibri" w:hAnsi="Calibri" w:cs="Calibri"/>
        </w:rPr>
      </w:pPr>
    </w:p>
    <w:p w14:paraId="308DB068" w14:textId="77777777" w:rsidR="004910DC" w:rsidRPr="004910DC" w:rsidRDefault="004910DC" w:rsidP="004910DC">
      <w:pPr>
        <w:rPr>
          <w:rFonts w:ascii="Calibri" w:hAnsi="Calibri" w:cs="Calibri"/>
        </w:rPr>
      </w:pPr>
    </w:p>
    <w:p w14:paraId="32B2BB85" w14:textId="77777777" w:rsidR="004910DC" w:rsidRPr="004910DC" w:rsidRDefault="004910DC" w:rsidP="004910DC">
      <w:pPr>
        <w:rPr>
          <w:rFonts w:ascii="Calibri" w:hAnsi="Calibri" w:cs="Calibri"/>
        </w:rPr>
      </w:pPr>
    </w:p>
    <w:p w14:paraId="17B9919E" w14:textId="77777777" w:rsidR="004910DC" w:rsidRPr="004910DC" w:rsidRDefault="004910DC" w:rsidP="004910DC">
      <w:pPr>
        <w:rPr>
          <w:rFonts w:ascii="Calibri" w:hAnsi="Calibri" w:cs="Calibri"/>
        </w:rPr>
      </w:pPr>
    </w:p>
    <w:p w14:paraId="2CC70329" w14:textId="77777777" w:rsidR="004910DC" w:rsidRDefault="004910DC" w:rsidP="004910DC">
      <w:pPr>
        <w:rPr>
          <w:rFonts w:ascii="Calibri" w:hAnsi="Calibri" w:cs="Calibri"/>
        </w:rPr>
      </w:pPr>
    </w:p>
    <w:p w14:paraId="14A345D3" w14:textId="4B64ED86" w:rsidR="004910DC" w:rsidRDefault="004910DC" w:rsidP="004910DC">
      <w:pPr>
        <w:tabs>
          <w:tab w:val="left" w:pos="9600"/>
        </w:tabs>
        <w:rPr>
          <w:rFonts w:ascii="Calibri" w:hAnsi="Calibri" w:cs="Calibri"/>
        </w:rPr>
      </w:pPr>
      <w:r>
        <w:rPr>
          <w:rFonts w:ascii="Calibri" w:hAnsi="Calibri" w:cs="Calibri"/>
        </w:rPr>
        <w:tab/>
      </w:r>
    </w:p>
    <w:p w14:paraId="647F4A02" w14:textId="77777777" w:rsidR="004910DC" w:rsidRDefault="004910DC" w:rsidP="004910DC">
      <w:pPr>
        <w:tabs>
          <w:tab w:val="left" w:pos="9600"/>
        </w:tabs>
        <w:rPr>
          <w:rFonts w:ascii="Calibri" w:hAnsi="Calibri" w:cs="Calibri"/>
        </w:rPr>
      </w:pPr>
    </w:p>
    <w:p w14:paraId="7D900CC5" w14:textId="77777777" w:rsidR="004910DC" w:rsidRDefault="004910DC" w:rsidP="004910DC">
      <w:pPr>
        <w:tabs>
          <w:tab w:val="left" w:pos="9600"/>
        </w:tabs>
        <w:rPr>
          <w:rFonts w:ascii="Calibri" w:hAnsi="Calibri" w:cs="Calibri"/>
        </w:rPr>
      </w:pPr>
    </w:p>
    <w:p w14:paraId="73188B49" w14:textId="77777777" w:rsidR="004910DC" w:rsidRDefault="004910DC" w:rsidP="004910DC">
      <w:pPr>
        <w:tabs>
          <w:tab w:val="left" w:pos="9600"/>
        </w:tabs>
        <w:rPr>
          <w:rFonts w:ascii="Calibri" w:hAnsi="Calibri" w:cs="Calibri"/>
        </w:rPr>
        <w:sectPr w:rsidR="004910DC" w:rsidSect="004910DC">
          <w:pgSz w:w="16838" w:h="11906" w:orient="landscape" w:code="9"/>
          <w:pgMar w:top="1134" w:right="1440" w:bottom="1134" w:left="1440" w:header="720" w:footer="720" w:gutter="0"/>
          <w:cols w:space="720"/>
          <w:docGrid w:linePitch="600" w:charSpace="32768"/>
        </w:sectPr>
      </w:pPr>
    </w:p>
    <w:p w14:paraId="6DAD7D69" w14:textId="6CF8513D" w:rsidR="004910DC" w:rsidRPr="00B34862" w:rsidRDefault="004910DC" w:rsidP="004910DC">
      <w:pPr>
        <w:pStyle w:val="Ttulo3"/>
        <w:rPr>
          <w:rFonts w:ascii="Calibri" w:hAnsi="Calibri" w:cs="Calibri"/>
          <w:b w:val="0"/>
          <w:bCs w:val="0"/>
          <w:color w:val="000000" w:themeColor="text1"/>
          <w:sz w:val="24"/>
          <w:szCs w:val="24"/>
        </w:rPr>
      </w:pPr>
      <w:bookmarkStart w:id="252" w:name="_Toc186476356"/>
      <w:bookmarkStart w:id="253" w:name="_Toc186813370"/>
      <w:bookmarkStart w:id="254" w:name="_Toc187165774"/>
      <w:r>
        <w:rPr>
          <w:rFonts w:ascii="Calibri" w:hAnsi="Calibri" w:cs="Calibri"/>
          <w:color w:val="000000" w:themeColor="text1"/>
          <w:sz w:val="24"/>
          <w:szCs w:val="24"/>
        </w:rPr>
        <w:lastRenderedPageBreak/>
        <w:t>Descripción breve</w:t>
      </w:r>
      <w:bookmarkEnd w:id="252"/>
      <w:bookmarkEnd w:id="253"/>
      <w:bookmarkEnd w:id="254"/>
    </w:p>
    <w:p w14:paraId="33B1171D" w14:textId="77777777" w:rsidR="004910DC" w:rsidRDefault="004910DC" w:rsidP="004910DC">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 xml:space="preserve"> transportista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2BD071A7" w14:textId="77777777" w:rsidR="004910DC" w:rsidRDefault="004910DC" w:rsidP="004910DC">
      <w:pPr>
        <w:tabs>
          <w:tab w:val="left" w:pos="11676"/>
        </w:tabs>
        <w:rPr>
          <w:rFonts w:ascii="Calibri" w:hAnsi="Calibri" w:cs="Calibri"/>
          <w:b/>
          <w:bCs/>
        </w:rPr>
      </w:pPr>
    </w:p>
    <w:p w14:paraId="76A4DD65" w14:textId="77777777" w:rsidR="004910DC" w:rsidRPr="008952F0" w:rsidRDefault="004910DC" w:rsidP="004910DC">
      <w:pPr>
        <w:tabs>
          <w:tab w:val="left" w:pos="11676"/>
        </w:tabs>
        <w:rPr>
          <w:rFonts w:ascii="Calibri" w:hAnsi="Calibri" w:cs="Calibri"/>
          <w:b/>
          <w:bCs/>
        </w:rPr>
      </w:pPr>
      <w:r w:rsidRPr="008952F0">
        <w:rPr>
          <w:rFonts w:ascii="Calibri" w:hAnsi="Calibri" w:cs="Calibri"/>
          <w:b/>
          <w:bCs/>
        </w:rPr>
        <w:t>Principales Funciones de la Ventana</w:t>
      </w:r>
    </w:p>
    <w:p w14:paraId="2DCE61B4" w14:textId="77777777" w:rsidR="004910DC" w:rsidRPr="008952F0" w:rsidRDefault="004910DC" w:rsidP="004910DC">
      <w:pPr>
        <w:numPr>
          <w:ilvl w:val="1"/>
          <w:numId w:val="614"/>
        </w:numPr>
        <w:tabs>
          <w:tab w:val="left" w:pos="11676"/>
        </w:tabs>
        <w:suppressAutoHyphens w:val="0"/>
        <w:spacing w:after="160" w:line="259" w:lineRule="auto"/>
        <w:rPr>
          <w:rFonts w:ascii="Calibri" w:hAnsi="Calibri" w:cs="Calibri"/>
        </w:rPr>
      </w:pPr>
      <w:r w:rsidRPr="008952F0">
        <w:rPr>
          <w:rFonts w:ascii="Calibri" w:hAnsi="Calibri" w:cs="Calibri"/>
          <w:b/>
          <w:bCs/>
        </w:rPr>
        <w:t xml:space="preserve">Cargar </w:t>
      </w:r>
      <w:r>
        <w:rPr>
          <w:rFonts w:ascii="Calibri" w:hAnsi="Calibri" w:cs="Calibri"/>
          <w:b/>
          <w:bCs/>
        </w:rPr>
        <w:t>productos</w:t>
      </w:r>
      <w:r w:rsidRPr="008952F0">
        <w:rPr>
          <w:rFonts w:ascii="Calibri" w:hAnsi="Calibri" w:cs="Calibri"/>
          <w:b/>
          <w:bCs/>
        </w:rPr>
        <w:t xml:space="preserve"> en una tabla:</w:t>
      </w:r>
    </w:p>
    <w:p w14:paraId="61871386" w14:textId="7439643F"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La ventana carga una lista de productos desde la base de datos y los muestra en una tabla.</w:t>
      </w:r>
    </w:p>
    <w:p w14:paraId="1604F36B"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Filtrar productos:</w:t>
      </w:r>
    </w:p>
    <w:p w14:paraId="56FB0D63" w14:textId="7FA21A8C"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El usuario puede seleccionar una columna para filtrar los datos (como código, nombre, categoría, stock, precio venta y precio compra) e ingresar un texto de búsqueda. Los resultados visibles se actualizan dinámicamente.</w:t>
      </w:r>
    </w:p>
    <w:p w14:paraId="783D6DAC"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Seleccionar un producto:</w:t>
      </w:r>
    </w:p>
    <w:p w14:paraId="67A55019" w14:textId="77777777"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Al hacer doble clic en una fila, el producto correspondiente es seleccionado y devuelto al formulario principal.</w:t>
      </w:r>
    </w:p>
    <w:p w14:paraId="4BFECF95" w14:textId="77777777" w:rsidR="004910DC" w:rsidRPr="004910DC" w:rsidRDefault="004910DC" w:rsidP="004910DC">
      <w:pPr>
        <w:pStyle w:val="Prrafodelista"/>
        <w:numPr>
          <w:ilvl w:val="1"/>
          <w:numId w:val="614"/>
        </w:numPr>
        <w:tabs>
          <w:tab w:val="left" w:pos="11676"/>
        </w:tabs>
        <w:spacing w:after="160" w:line="259" w:lineRule="auto"/>
        <w:rPr>
          <w:rFonts w:ascii="Calibri" w:hAnsi="Calibri" w:cs="Calibri"/>
        </w:rPr>
      </w:pPr>
      <w:r w:rsidRPr="004910DC">
        <w:rPr>
          <w:rFonts w:ascii="Calibri" w:hAnsi="Calibri" w:cs="Calibri"/>
          <w:b/>
          <w:bCs/>
        </w:rPr>
        <w:t>Formato visual para el estado de los productos:</w:t>
      </w:r>
    </w:p>
    <w:p w14:paraId="096E74AD" w14:textId="77777777" w:rsidR="004910DC" w:rsidRPr="004910DC" w:rsidRDefault="004910DC" w:rsidP="004910DC">
      <w:pPr>
        <w:pStyle w:val="Prrafodelista"/>
        <w:numPr>
          <w:ilvl w:val="2"/>
          <w:numId w:val="616"/>
        </w:numPr>
        <w:tabs>
          <w:tab w:val="left" w:pos="11676"/>
        </w:tabs>
        <w:spacing w:after="160" w:line="259" w:lineRule="auto"/>
        <w:rPr>
          <w:rFonts w:ascii="Calibri" w:hAnsi="Calibri" w:cs="Calibri"/>
        </w:rPr>
      </w:pPr>
      <w:r w:rsidRPr="004910DC">
        <w:rPr>
          <w:rFonts w:ascii="Calibri" w:hAnsi="Calibri" w:cs="Calibri"/>
        </w:rPr>
        <w:t xml:space="preserve">La columna "Estado" indica si un producto está activo o no mediante colores: </w:t>
      </w:r>
      <w:r w:rsidRPr="004910DC">
        <w:rPr>
          <w:rFonts w:ascii="Calibri" w:hAnsi="Calibri" w:cs="Calibri"/>
          <w:b/>
          <w:bCs/>
        </w:rPr>
        <w:t>Verde</w:t>
      </w:r>
      <w:r w:rsidRPr="004910DC">
        <w:rPr>
          <w:rFonts w:ascii="Calibri" w:hAnsi="Calibri" w:cs="Calibri"/>
        </w:rPr>
        <w:t xml:space="preserve"> para "Activo" y </w:t>
      </w:r>
      <w:r w:rsidRPr="004910DC">
        <w:rPr>
          <w:rFonts w:ascii="Calibri" w:hAnsi="Calibri" w:cs="Calibri"/>
          <w:b/>
          <w:bCs/>
        </w:rPr>
        <w:t>Rojo</w:t>
      </w:r>
      <w:r w:rsidRPr="004910DC">
        <w:rPr>
          <w:rFonts w:ascii="Calibri" w:hAnsi="Calibri" w:cs="Calibri"/>
        </w:rPr>
        <w:t xml:space="preserve"> para "No Activo".</w:t>
      </w:r>
    </w:p>
    <w:p w14:paraId="6D7ED9C0" w14:textId="77777777" w:rsidR="004910DC" w:rsidRDefault="004910DC" w:rsidP="004910DC">
      <w:pPr>
        <w:tabs>
          <w:tab w:val="left" w:pos="11676"/>
        </w:tabs>
        <w:rPr>
          <w:rFonts w:ascii="Calibri" w:hAnsi="Calibri" w:cs="Calibri"/>
        </w:rPr>
      </w:pPr>
    </w:p>
    <w:p w14:paraId="367490D7" w14:textId="77777777" w:rsidR="004910DC" w:rsidRDefault="004910DC" w:rsidP="004910DC">
      <w:pPr>
        <w:pStyle w:val="Ttulo3"/>
        <w:jc w:val="center"/>
        <w:rPr>
          <w:rFonts w:ascii="Calibri" w:hAnsi="Calibri" w:cs="Calibri"/>
          <w:b w:val="0"/>
          <w:bCs w:val="0"/>
          <w:color w:val="000000" w:themeColor="text1"/>
          <w:sz w:val="24"/>
          <w:szCs w:val="24"/>
        </w:rPr>
      </w:pPr>
      <w:bookmarkStart w:id="255" w:name="_Toc186476357"/>
      <w:bookmarkStart w:id="256" w:name="_Toc186813371"/>
      <w:bookmarkStart w:id="257" w:name="_Toc187165775"/>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 producto en el modal</w:t>
      </w:r>
      <w:bookmarkEnd w:id="255"/>
      <w:bookmarkEnd w:id="256"/>
      <w:bookmarkEnd w:id="257"/>
    </w:p>
    <w:p w14:paraId="30E545C6" w14:textId="77777777" w:rsidR="004910DC" w:rsidRDefault="004910DC" w:rsidP="004910DC"/>
    <w:p w14:paraId="66B28336" w14:textId="77777777" w:rsidR="004910DC" w:rsidRPr="00B9007B" w:rsidRDefault="004910DC" w:rsidP="004910DC">
      <w:pPr>
        <w:rPr>
          <w:rFonts w:ascii="Calibri" w:hAnsi="Calibri" w:cs="Calibri"/>
          <w:b/>
          <w:bCs/>
        </w:rPr>
      </w:pPr>
      <w:r w:rsidRPr="00B9007B">
        <w:rPr>
          <w:rFonts w:ascii="Calibri" w:hAnsi="Calibri" w:cs="Calibri"/>
          <w:b/>
          <w:bCs/>
        </w:rPr>
        <w:t>Búsqueda correcta</w:t>
      </w:r>
    </w:p>
    <w:p w14:paraId="696096FD"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Abrir la ventana de selección de </w:t>
      </w:r>
      <w:r>
        <w:rPr>
          <w:rFonts w:ascii="Calibri" w:hAnsi="Calibri" w:cs="Calibri"/>
        </w:rPr>
        <w:t>productos</w:t>
      </w:r>
      <w:r w:rsidRPr="00F33CAF">
        <w:rPr>
          <w:rFonts w:ascii="Calibri" w:hAnsi="Calibri" w:cs="Calibri"/>
        </w:rPr>
        <w:t>.</w:t>
      </w:r>
    </w:p>
    <w:p w14:paraId="398D6916"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Utilizar el menú desplegable para elegir una columna de filtro (por ejemplo, "Nombres").</w:t>
      </w:r>
    </w:p>
    <w:p w14:paraId="01055088" w14:textId="77777777" w:rsidR="004910DC" w:rsidRPr="00F33CAF"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Ingresar un término en el cuadro de texto y presionar el botón </w:t>
      </w:r>
      <w:r w:rsidRPr="00F33CAF">
        <w:rPr>
          <w:rFonts w:ascii="Calibri" w:hAnsi="Calibri" w:cs="Calibri"/>
          <w:b/>
          <w:bCs/>
        </w:rPr>
        <w:t>Buscar</w:t>
      </w:r>
      <w:r w:rsidRPr="00F33CAF">
        <w:rPr>
          <w:rFonts w:ascii="Calibri" w:hAnsi="Calibri" w:cs="Calibri"/>
        </w:rPr>
        <w:t>.</w:t>
      </w:r>
    </w:p>
    <w:p w14:paraId="319261CF" w14:textId="5093F027" w:rsidR="004910DC" w:rsidRDefault="004910DC" w:rsidP="004910DC">
      <w:pPr>
        <w:pStyle w:val="Prrafodelista"/>
        <w:numPr>
          <w:ilvl w:val="0"/>
          <w:numId w:val="610"/>
        </w:numPr>
        <w:spacing w:after="160" w:line="259" w:lineRule="auto"/>
        <w:rPr>
          <w:rFonts w:ascii="Calibri" w:hAnsi="Calibri" w:cs="Calibri"/>
        </w:rPr>
      </w:pPr>
      <w:r w:rsidRPr="00F33CAF">
        <w:rPr>
          <w:rFonts w:ascii="Calibri" w:hAnsi="Calibri" w:cs="Calibri"/>
        </w:rPr>
        <w:t xml:space="preserve">Visualizar los </w:t>
      </w:r>
      <w:r>
        <w:rPr>
          <w:rFonts w:ascii="Calibri" w:hAnsi="Calibri" w:cs="Calibri"/>
        </w:rPr>
        <w:t>productos</w:t>
      </w:r>
      <w:r w:rsidRPr="00F33CAF">
        <w:rPr>
          <w:rFonts w:ascii="Calibri" w:hAnsi="Calibri" w:cs="Calibri"/>
        </w:rPr>
        <w:t xml:space="preserve"> filtrados y hacer doble clic sobre la fila deseada para seleccionarlo</w:t>
      </w:r>
      <w:r>
        <w:rPr>
          <w:rFonts w:ascii="Calibri" w:hAnsi="Calibri" w:cs="Calibri"/>
        </w:rPr>
        <w:t>.</w:t>
      </w:r>
    </w:p>
    <w:p w14:paraId="44DD29EA" w14:textId="77777777" w:rsidR="004910DC" w:rsidRPr="004910DC" w:rsidRDefault="004910DC" w:rsidP="004910DC">
      <w:pPr>
        <w:pStyle w:val="Prrafodelista"/>
        <w:spacing w:after="160" w:line="259" w:lineRule="auto"/>
        <w:rPr>
          <w:rFonts w:ascii="Calibri" w:hAnsi="Calibri" w:cs="Calibri"/>
        </w:rPr>
      </w:pPr>
    </w:p>
    <w:p w14:paraId="57BF197D" w14:textId="77777777" w:rsidR="004910DC" w:rsidRDefault="004910DC" w:rsidP="004910DC">
      <w:pPr>
        <w:rPr>
          <w:rFonts w:ascii="Calibri" w:hAnsi="Calibri" w:cs="Calibri"/>
          <w:b/>
          <w:bCs/>
        </w:rPr>
      </w:pPr>
      <w:r w:rsidRPr="00B9007B">
        <w:rPr>
          <w:rFonts w:ascii="Calibri" w:hAnsi="Calibri" w:cs="Calibri"/>
          <w:b/>
          <w:bCs/>
        </w:rPr>
        <w:t xml:space="preserve">Búsqueda incorrecta </w:t>
      </w:r>
    </w:p>
    <w:p w14:paraId="5941C1B3" w14:textId="77777777" w:rsidR="004910DC" w:rsidRPr="00B9007B" w:rsidRDefault="004910DC" w:rsidP="004910DC">
      <w:pPr>
        <w:pStyle w:val="Prrafodelista"/>
        <w:numPr>
          <w:ilvl w:val="0"/>
          <w:numId w:val="611"/>
        </w:numPr>
        <w:spacing w:after="160" w:line="259" w:lineRule="auto"/>
        <w:rPr>
          <w:rFonts w:ascii="Calibri" w:hAnsi="Calibri" w:cs="Calibri"/>
        </w:rPr>
      </w:pPr>
      <w:r w:rsidRPr="00B9007B">
        <w:rPr>
          <w:rFonts w:ascii="Calibri" w:hAnsi="Calibri" w:cs="Calibri"/>
        </w:rPr>
        <w:t>No seleccionar ninguna columna de filtro en el menú desplegable.</w:t>
      </w:r>
    </w:p>
    <w:p w14:paraId="4AB0E271" w14:textId="77777777" w:rsidR="004910DC" w:rsidRPr="00B9007B" w:rsidRDefault="004910DC" w:rsidP="004910DC">
      <w:pPr>
        <w:pStyle w:val="Prrafodelista"/>
        <w:numPr>
          <w:ilvl w:val="1"/>
          <w:numId w:val="612"/>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7EEBF0E6" w14:textId="77777777" w:rsidR="004910DC" w:rsidRPr="00B9007B" w:rsidRDefault="004910DC" w:rsidP="004910DC">
      <w:pPr>
        <w:pStyle w:val="Prrafodelista"/>
        <w:numPr>
          <w:ilvl w:val="0"/>
          <w:numId w:val="611"/>
        </w:numPr>
        <w:spacing w:after="160" w:line="259" w:lineRule="auto"/>
        <w:rPr>
          <w:rFonts w:ascii="Calibri" w:hAnsi="Calibri" w:cs="Calibri"/>
        </w:rPr>
      </w:pPr>
      <w:r w:rsidRPr="00B9007B">
        <w:rPr>
          <w:rFonts w:ascii="Calibri" w:hAnsi="Calibri" w:cs="Calibri"/>
        </w:rPr>
        <w:t xml:space="preserve">Ingresar texto en el cuadro de búsqueda que no coincida con ningún </w:t>
      </w:r>
      <w:r>
        <w:rPr>
          <w:rFonts w:ascii="Calibri" w:hAnsi="Calibri" w:cs="Calibri"/>
        </w:rPr>
        <w:t>producto</w:t>
      </w:r>
      <w:r w:rsidRPr="00B9007B">
        <w:rPr>
          <w:rFonts w:ascii="Calibri" w:hAnsi="Calibri" w:cs="Calibri"/>
        </w:rPr>
        <w:t>.</w:t>
      </w:r>
    </w:p>
    <w:p w14:paraId="3C859E51" w14:textId="77777777" w:rsidR="004910DC" w:rsidRPr="00B9007B" w:rsidRDefault="004910DC" w:rsidP="004910DC">
      <w:pPr>
        <w:pStyle w:val="Prrafodelista"/>
        <w:numPr>
          <w:ilvl w:val="1"/>
          <w:numId w:val="613"/>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739DCE32" w14:textId="1C9DAC59" w:rsidR="004910DC" w:rsidRDefault="004910DC" w:rsidP="004910DC">
      <w:pPr>
        <w:pStyle w:val="Prrafodelista"/>
        <w:numPr>
          <w:ilvl w:val="0"/>
          <w:numId w:val="611"/>
        </w:numPr>
        <w:spacing w:after="160" w:line="259" w:lineRule="auto"/>
        <w:rPr>
          <w:rFonts w:ascii="Calibri" w:hAnsi="Calibri" w:cs="Calibri"/>
          <w:i/>
          <w:iCs/>
          <w:color w:val="000000" w:themeColor="text1"/>
        </w:rPr>
        <w:sectPr w:rsidR="004910DC" w:rsidSect="004910DC">
          <w:pgSz w:w="11906" w:h="16838" w:code="9"/>
          <w:pgMar w:top="1440" w:right="1134" w:bottom="1440" w:left="1134" w:header="720" w:footer="720" w:gutter="0"/>
          <w:cols w:space="720"/>
          <w:docGrid w:linePitch="600" w:charSpace="32768"/>
        </w:sectPr>
      </w:pPr>
      <w:r w:rsidRPr="00B9007B">
        <w:rPr>
          <w:rFonts w:ascii="Calibri" w:hAnsi="Calibri" w:cs="Calibri"/>
        </w:rPr>
        <w:t>Intentar seleccionar una fila haciendo doble clic fuera de los datos (por ejemplo, en una celda vacía o encabezado).</w:t>
      </w:r>
      <w:bookmarkStart w:id="258" w:name="_Toc186476358"/>
      <w:bookmarkStart w:id="259" w:name="_Toc186813372"/>
      <w:r>
        <w:rPr>
          <w:rFonts w:ascii="Calibri" w:hAnsi="Calibri" w:cs="Calibri"/>
          <w:i/>
          <w:iCs/>
          <w:color w:val="000000" w:themeColor="text1"/>
        </w:rPr>
        <w:t xml:space="preserve"> </w:t>
      </w:r>
    </w:p>
    <w:p w14:paraId="226FEF9F" w14:textId="77777777" w:rsidR="00F977AD" w:rsidRPr="00F977AD" w:rsidRDefault="00F977AD" w:rsidP="00F977AD">
      <w:pPr>
        <w:pStyle w:val="Ttulo2"/>
        <w:jc w:val="center"/>
        <w:rPr>
          <w:rFonts w:ascii="Calibri" w:hAnsi="Calibri" w:cs="Calibri"/>
          <w:b w:val="0"/>
          <w:bCs w:val="0"/>
          <w:i w:val="0"/>
          <w:iCs w:val="0"/>
          <w:color w:val="000000" w:themeColor="text1"/>
          <w:sz w:val="24"/>
          <w:szCs w:val="24"/>
        </w:rPr>
      </w:pPr>
      <w:bookmarkStart w:id="260" w:name="_Toc187165776"/>
      <w:r w:rsidRPr="00F977AD">
        <w:rPr>
          <w:rFonts w:ascii="Calibri" w:hAnsi="Calibri" w:cs="Calibri"/>
          <w:i w:val="0"/>
          <w:iCs w:val="0"/>
          <w:color w:val="000000" w:themeColor="text1"/>
          <w:sz w:val="24"/>
          <w:szCs w:val="24"/>
        </w:rPr>
        <w:lastRenderedPageBreak/>
        <w:t>Modal lista oferta</w:t>
      </w:r>
      <w:bookmarkEnd w:id="258"/>
      <w:bookmarkEnd w:id="259"/>
      <w:bookmarkEnd w:id="260"/>
    </w:p>
    <w:p w14:paraId="226E7749" w14:textId="77777777" w:rsidR="00F977AD" w:rsidRDefault="00F977AD" w:rsidP="005F3FB0">
      <w:pPr>
        <w:jc w:val="both"/>
        <w:rPr>
          <w:rFonts w:asciiTheme="minorHAnsi" w:hAnsiTheme="minorHAnsi" w:cstheme="minorHAnsi"/>
        </w:rPr>
      </w:pPr>
    </w:p>
    <w:p w14:paraId="57940BA6" w14:textId="77777777" w:rsidR="00F977AD" w:rsidRDefault="00F977AD" w:rsidP="005F3FB0">
      <w:pPr>
        <w:jc w:val="both"/>
        <w:rPr>
          <w:rFonts w:asciiTheme="minorHAnsi" w:hAnsiTheme="minorHAnsi" w:cstheme="minorHAnsi"/>
        </w:rPr>
      </w:pPr>
    </w:p>
    <w:p w14:paraId="56E3DBED" w14:textId="77777777" w:rsidR="00F977AD" w:rsidRDefault="00F977AD" w:rsidP="005F3FB0">
      <w:pPr>
        <w:jc w:val="both"/>
        <w:rPr>
          <w:rFonts w:asciiTheme="minorHAnsi" w:hAnsiTheme="minorHAnsi" w:cstheme="minorHAnsi"/>
        </w:rPr>
      </w:pPr>
    </w:p>
    <w:p w14:paraId="7EF8B26F" w14:textId="77777777" w:rsidR="00F977AD" w:rsidRDefault="00F977AD" w:rsidP="005F3FB0">
      <w:pPr>
        <w:jc w:val="both"/>
        <w:rPr>
          <w:rFonts w:asciiTheme="minorHAnsi" w:hAnsiTheme="minorHAnsi" w:cstheme="minorHAnsi"/>
        </w:rPr>
      </w:pPr>
    </w:p>
    <w:p w14:paraId="772B56F1" w14:textId="77777777" w:rsidR="00F977AD" w:rsidRDefault="00F977AD" w:rsidP="005F3FB0">
      <w:pPr>
        <w:jc w:val="both"/>
        <w:rPr>
          <w:rFonts w:asciiTheme="minorHAnsi" w:hAnsiTheme="minorHAnsi" w:cstheme="minorHAnsi"/>
        </w:rPr>
      </w:pPr>
    </w:p>
    <w:p w14:paraId="7C10D81B" w14:textId="77777777" w:rsidR="00F977AD" w:rsidRDefault="00F977AD" w:rsidP="005F3FB0">
      <w:pPr>
        <w:jc w:val="both"/>
        <w:rPr>
          <w:rFonts w:asciiTheme="minorHAnsi" w:hAnsiTheme="minorHAnsi" w:cstheme="minorHAnsi"/>
        </w:rPr>
      </w:pPr>
    </w:p>
    <w:p w14:paraId="7892DA97" w14:textId="77777777" w:rsidR="00F977AD" w:rsidRDefault="00F977AD" w:rsidP="005F3FB0">
      <w:pPr>
        <w:jc w:val="both"/>
        <w:rPr>
          <w:rFonts w:asciiTheme="minorHAnsi" w:hAnsiTheme="minorHAnsi" w:cstheme="minorHAnsi"/>
        </w:rPr>
      </w:pPr>
    </w:p>
    <w:p w14:paraId="7BB2E8F3" w14:textId="77777777" w:rsidR="00F977AD" w:rsidRDefault="00F977AD" w:rsidP="005F3FB0">
      <w:pPr>
        <w:jc w:val="both"/>
        <w:rPr>
          <w:rFonts w:asciiTheme="minorHAnsi" w:hAnsiTheme="minorHAnsi" w:cstheme="minorHAnsi"/>
        </w:rPr>
      </w:pPr>
    </w:p>
    <w:p w14:paraId="1FC27CAB" w14:textId="583AA02E" w:rsidR="00F977AD" w:rsidRDefault="002749C2" w:rsidP="005F3FB0">
      <w:pPr>
        <w:jc w:val="both"/>
        <w:rPr>
          <w:rFonts w:asciiTheme="minorHAnsi" w:hAnsiTheme="minorHAnsi" w:cstheme="minorHAnsi"/>
        </w:rPr>
      </w:pPr>
      <w:r>
        <w:rPr>
          <w:noProof/>
        </w:rPr>
        <w:drawing>
          <wp:anchor distT="0" distB="0" distL="114300" distR="114300" simplePos="0" relativeHeight="251712512" behindDoc="0" locked="0" layoutInCell="1" allowOverlap="1" wp14:anchorId="72563A10" wp14:editId="46004170">
            <wp:simplePos x="914400" y="944880"/>
            <wp:positionH relativeFrom="margin">
              <wp:align>center</wp:align>
            </wp:positionH>
            <wp:positionV relativeFrom="margin">
              <wp:align>center</wp:align>
            </wp:positionV>
            <wp:extent cx="6477000" cy="3947160"/>
            <wp:effectExtent l="0" t="0" r="0" b="0"/>
            <wp:wrapNone/>
            <wp:docPr id="7691806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700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F297B" w14:textId="77777777" w:rsidR="00F977AD" w:rsidRDefault="00F977AD" w:rsidP="005F3FB0">
      <w:pPr>
        <w:jc w:val="both"/>
        <w:rPr>
          <w:rFonts w:asciiTheme="minorHAnsi" w:hAnsiTheme="minorHAnsi" w:cstheme="minorHAnsi"/>
        </w:rPr>
      </w:pPr>
    </w:p>
    <w:p w14:paraId="37E0419B" w14:textId="77777777" w:rsidR="00F977AD" w:rsidRDefault="00F977AD" w:rsidP="005F3FB0">
      <w:pPr>
        <w:jc w:val="both"/>
        <w:rPr>
          <w:rFonts w:asciiTheme="minorHAnsi" w:hAnsiTheme="minorHAnsi" w:cstheme="minorHAnsi"/>
        </w:rPr>
      </w:pPr>
    </w:p>
    <w:p w14:paraId="40C58A03" w14:textId="77777777" w:rsidR="00F977AD" w:rsidRDefault="00F977AD" w:rsidP="005F3FB0">
      <w:pPr>
        <w:jc w:val="both"/>
        <w:rPr>
          <w:rFonts w:asciiTheme="minorHAnsi" w:hAnsiTheme="minorHAnsi" w:cstheme="minorHAnsi"/>
        </w:rPr>
      </w:pPr>
    </w:p>
    <w:p w14:paraId="0E150B7C" w14:textId="77777777" w:rsidR="00F977AD" w:rsidRDefault="00F977AD" w:rsidP="005F3FB0">
      <w:pPr>
        <w:jc w:val="both"/>
        <w:rPr>
          <w:rFonts w:asciiTheme="minorHAnsi" w:hAnsiTheme="minorHAnsi" w:cstheme="minorHAnsi"/>
        </w:rPr>
      </w:pPr>
    </w:p>
    <w:p w14:paraId="6717AE3F" w14:textId="77777777" w:rsidR="00F977AD" w:rsidRDefault="00F977AD" w:rsidP="005F3FB0">
      <w:pPr>
        <w:jc w:val="both"/>
        <w:rPr>
          <w:rFonts w:asciiTheme="minorHAnsi" w:hAnsiTheme="minorHAnsi" w:cstheme="minorHAnsi"/>
        </w:rPr>
      </w:pPr>
    </w:p>
    <w:p w14:paraId="02A6D616" w14:textId="77777777" w:rsidR="00F977AD" w:rsidRDefault="00F977AD" w:rsidP="005F3FB0">
      <w:pPr>
        <w:jc w:val="both"/>
        <w:rPr>
          <w:rFonts w:asciiTheme="minorHAnsi" w:hAnsiTheme="minorHAnsi" w:cstheme="minorHAnsi"/>
        </w:rPr>
      </w:pPr>
    </w:p>
    <w:p w14:paraId="3D3CD9D1" w14:textId="77777777" w:rsidR="00F977AD" w:rsidRDefault="00F977AD" w:rsidP="005F3FB0">
      <w:pPr>
        <w:jc w:val="both"/>
        <w:rPr>
          <w:rFonts w:asciiTheme="minorHAnsi" w:hAnsiTheme="minorHAnsi" w:cstheme="minorHAnsi"/>
        </w:rPr>
      </w:pPr>
    </w:p>
    <w:p w14:paraId="705113D9" w14:textId="77777777" w:rsidR="00F977AD" w:rsidRDefault="00F977AD" w:rsidP="005F3FB0">
      <w:pPr>
        <w:jc w:val="both"/>
        <w:rPr>
          <w:rFonts w:asciiTheme="minorHAnsi" w:hAnsiTheme="minorHAnsi" w:cstheme="minorHAnsi"/>
        </w:rPr>
      </w:pPr>
    </w:p>
    <w:p w14:paraId="70E82AE9" w14:textId="77777777" w:rsidR="00F977AD" w:rsidRDefault="00F977AD" w:rsidP="005F3FB0">
      <w:pPr>
        <w:jc w:val="both"/>
        <w:rPr>
          <w:rFonts w:asciiTheme="minorHAnsi" w:hAnsiTheme="minorHAnsi" w:cstheme="minorHAnsi"/>
        </w:rPr>
      </w:pPr>
    </w:p>
    <w:p w14:paraId="7C3D4B55" w14:textId="77777777" w:rsidR="00F977AD" w:rsidRDefault="00F977AD" w:rsidP="005F3FB0">
      <w:pPr>
        <w:jc w:val="both"/>
        <w:rPr>
          <w:rFonts w:asciiTheme="minorHAnsi" w:hAnsiTheme="minorHAnsi" w:cstheme="minorHAnsi"/>
        </w:rPr>
      </w:pPr>
    </w:p>
    <w:p w14:paraId="07D9993D" w14:textId="77777777" w:rsidR="00F977AD" w:rsidRDefault="00F977AD" w:rsidP="005F3FB0">
      <w:pPr>
        <w:jc w:val="both"/>
        <w:rPr>
          <w:rFonts w:asciiTheme="minorHAnsi" w:hAnsiTheme="minorHAnsi" w:cstheme="minorHAnsi"/>
        </w:rPr>
      </w:pPr>
    </w:p>
    <w:p w14:paraId="260623D0" w14:textId="77777777" w:rsidR="00F977AD" w:rsidRDefault="00F977AD" w:rsidP="005F3FB0">
      <w:pPr>
        <w:jc w:val="both"/>
        <w:rPr>
          <w:rFonts w:asciiTheme="minorHAnsi" w:hAnsiTheme="minorHAnsi" w:cstheme="minorHAnsi"/>
        </w:rPr>
      </w:pPr>
    </w:p>
    <w:p w14:paraId="7F0E14CA" w14:textId="77777777" w:rsidR="00F977AD" w:rsidRDefault="00F977AD" w:rsidP="005F3FB0">
      <w:pPr>
        <w:jc w:val="both"/>
        <w:rPr>
          <w:rFonts w:asciiTheme="minorHAnsi" w:hAnsiTheme="minorHAnsi" w:cstheme="minorHAnsi"/>
        </w:rPr>
      </w:pPr>
    </w:p>
    <w:p w14:paraId="78BA3382" w14:textId="77777777" w:rsidR="00F977AD" w:rsidRDefault="00F977AD" w:rsidP="005F3FB0">
      <w:pPr>
        <w:jc w:val="both"/>
        <w:rPr>
          <w:rFonts w:asciiTheme="minorHAnsi" w:hAnsiTheme="minorHAnsi" w:cstheme="minorHAnsi"/>
        </w:rPr>
      </w:pPr>
    </w:p>
    <w:p w14:paraId="69C6A59B" w14:textId="77777777" w:rsidR="007E1F14" w:rsidRDefault="007E1F14" w:rsidP="005F3FB0">
      <w:pPr>
        <w:jc w:val="both"/>
        <w:rPr>
          <w:rFonts w:asciiTheme="minorHAnsi" w:hAnsiTheme="minorHAnsi" w:cstheme="minorHAnsi"/>
        </w:rPr>
        <w:sectPr w:rsidR="007E1F14" w:rsidSect="004910DC">
          <w:pgSz w:w="16838" w:h="11906" w:orient="landscape" w:code="9"/>
          <w:pgMar w:top="1134" w:right="1440" w:bottom="1134" w:left="1440" w:header="720" w:footer="720" w:gutter="0"/>
          <w:cols w:space="720"/>
          <w:docGrid w:linePitch="600" w:charSpace="32768"/>
        </w:sectPr>
      </w:pPr>
    </w:p>
    <w:p w14:paraId="3F9A4B57" w14:textId="49F73CF3" w:rsidR="007E1F14" w:rsidRPr="00B34862" w:rsidRDefault="007E1F14" w:rsidP="007E1F14">
      <w:pPr>
        <w:pStyle w:val="Ttulo3"/>
        <w:rPr>
          <w:rFonts w:ascii="Calibri" w:hAnsi="Calibri" w:cs="Calibri"/>
          <w:b w:val="0"/>
          <w:bCs w:val="0"/>
          <w:color w:val="000000" w:themeColor="text1"/>
          <w:sz w:val="24"/>
          <w:szCs w:val="24"/>
        </w:rPr>
      </w:pPr>
      <w:bookmarkStart w:id="261" w:name="_Toc186476359"/>
      <w:bookmarkStart w:id="262" w:name="_Toc186813373"/>
      <w:bookmarkStart w:id="263" w:name="_Toc187165777"/>
      <w:r>
        <w:rPr>
          <w:rFonts w:ascii="Calibri" w:hAnsi="Calibri" w:cs="Calibri"/>
          <w:color w:val="000000" w:themeColor="text1"/>
          <w:sz w:val="24"/>
          <w:szCs w:val="24"/>
        </w:rPr>
        <w:lastRenderedPageBreak/>
        <w:t>Descripción breve</w:t>
      </w:r>
      <w:bookmarkEnd w:id="261"/>
      <w:bookmarkEnd w:id="262"/>
      <w:bookmarkEnd w:id="263"/>
    </w:p>
    <w:p w14:paraId="1D491FF9" w14:textId="77777777" w:rsidR="007E1F14" w:rsidRDefault="007E1F14" w:rsidP="007E1F14">
      <w:pPr>
        <w:jc w:val="both"/>
        <w:rPr>
          <w:rFonts w:ascii="Calibri" w:hAnsi="Calibri" w:cs="Calibri"/>
        </w:rPr>
      </w:pPr>
      <w:r w:rsidRPr="00234FE4">
        <w:rPr>
          <w:rFonts w:ascii="Calibri" w:hAnsi="Calibri" w:cs="Calibri"/>
        </w:rPr>
        <w:t>Esta ventan</w:t>
      </w:r>
      <w:r>
        <w:rPr>
          <w:rFonts w:ascii="Calibri" w:hAnsi="Calibri" w:cs="Calibri"/>
        </w:rPr>
        <w:t>a modal está diseñada</w:t>
      </w:r>
      <w:r w:rsidRPr="00234FE4">
        <w:rPr>
          <w:rFonts w:ascii="Calibri" w:hAnsi="Calibri" w:cs="Calibri"/>
        </w:rPr>
        <w:t xml:space="preserve"> </w:t>
      </w:r>
      <w:r>
        <w:rPr>
          <w:rFonts w:ascii="Calibri" w:hAnsi="Calibri" w:cs="Calibri"/>
        </w:rPr>
        <w:t xml:space="preserve">para </w:t>
      </w:r>
      <w:r w:rsidRPr="008952F0">
        <w:rPr>
          <w:rFonts w:ascii="Calibri" w:hAnsi="Calibri" w:cs="Calibri"/>
        </w:rPr>
        <w:t>permite al usuario buscar y seleccionar un</w:t>
      </w:r>
      <w:r>
        <w:rPr>
          <w:rFonts w:ascii="Calibri" w:hAnsi="Calibri" w:cs="Calibri"/>
        </w:rPr>
        <w:t>a oferta</w:t>
      </w:r>
      <w:r w:rsidRPr="008952F0">
        <w:rPr>
          <w:rFonts w:ascii="Calibri" w:hAnsi="Calibri" w:cs="Calibri"/>
        </w:rPr>
        <w:t xml:space="preserve"> </w:t>
      </w:r>
      <w:r>
        <w:rPr>
          <w:rFonts w:ascii="Calibri" w:hAnsi="Calibri" w:cs="Calibri"/>
        </w:rPr>
        <w:t>en</w:t>
      </w:r>
      <w:r w:rsidRPr="008952F0">
        <w:rPr>
          <w:rFonts w:ascii="Calibri" w:hAnsi="Calibri" w:cs="Calibri"/>
        </w:rPr>
        <w:t xml:space="preserve"> una tabla interactiva.</w:t>
      </w:r>
    </w:p>
    <w:p w14:paraId="195C655B" w14:textId="77777777" w:rsidR="007E1F14" w:rsidRDefault="007E1F14" w:rsidP="007E1F14">
      <w:pPr>
        <w:tabs>
          <w:tab w:val="left" w:pos="11676"/>
        </w:tabs>
        <w:rPr>
          <w:rFonts w:ascii="Calibri" w:hAnsi="Calibri" w:cs="Calibri"/>
          <w:b/>
          <w:bCs/>
        </w:rPr>
      </w:pPr>
    </w:p>
    <w:p w14:paraId="08A91BFE" w14:textId="77777777" w:rsidR="007E1F14" w:rsidRPr="008952F0" w:rsidRDefault="007E1F14" w:rsidP="007E1F14">
      <w:pPr>
        <w:tabs>
          <w:tab w:val="left" w:pos="11676"/>
        </w:tabs>
        <w:rPr>
          <w:rFonts w:ascii="Calibri" w:hAnsi="Calibri" w:cs="Calibri"/>
          <w:b/>
          <w:bCs/>
        </w:rPr>
      </w:pPr>
      <w:r w:rsidRPr="008952F0">
        <w:rPr>
          <w:rFonts w:ascii="Calibri" w:hAnsi="Calibri" w:cs="Calibri"/>
          <w:b/>
          <w:bCs/>
        </w:rPr>
        <w:t>Principales Funciones de la Ventana</w:t>
      </w:r>
    </w:p>
    <w:p w14:paraId="5AA3A122"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Cargar ofertas en una tabla:</w:t>
      </w:r>
    </w:p>
    <w:p w14:paraId="52698897" w14:textId="0696D06D" w:rsidR="007E1F14" w:rsidRDefault="007E1F14" w:rsidP="007E1F14">
      <w:pPr>
        <w:pStyle w:val="Prrafodelista"/>
        <w:numPr>
          <w:ilvl w:val="1"/>
          <w:numId w:val="297"/>
        </w:numPr>
        <w:tabs>
          <w:tab w:val="left" w:pos="11676"/>
        </w:tabs>
        <w:spacing w:after="160" w:line="259" w:lineRule="auto"/>
        <w:rPr>
          <w:rFonts w:ascii="Calibri" w:hAnsi="Calibri" w:cs="Calibri"/>
        </w:rPr>
      </w:pPr>
      <w:r w:rsidRPr="008952F0">
        <w:rPr>
          <w:rFonts w:ascii="Calibri" w:hAnsi="Calibri" w:cs="Calibri"/>
        </w:rPr>
        <w:t xml:space="preserve">La ventana carga una lista de </w:t>
      </w:r>
      <w:r>
        <w:rPr>
          <w:rFonts w:ascii="Calibri" w:hAnsi="Calibri" w:cs="Calibri"/>
        </w:rPr>
        <w:t xml:space="preserve">productos </w:t>
      </w:r>
      <w:r w:rsidRPr="008952F0">
        <w:rPr>
          <w:rFonts w:ascii="Calibri" w:hAnsi="Calibri" w:cs="Calibri"/>
        </w:rPr>
        <w:t>desde la base de datos y los muestra en un</w:t>
      </w:r>
      <w:r w:rsidR="00F96898">
        <w:rPr>
          <w:rFonts w:ascii="Calibri" w:hAnsi="Calibri" w:cs="Calibri"/>
        </w:rPr>
        <w:t>a tabla</w:t>
      </w:r>
      <w:r w:rsidRPr="008952F0">
        <w:rPr>
          <w:rFonts w:ascii="Calibri" w:hAnsi="Calibri" w:cs="Calibri"/>
        </w:rPr>
        <w:t>.</w:t>
      </w:r>
    </w:p>
    <w:p w14:paraId="3060172E"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35A9F0A2"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Filtrar ofertas:</w:t>
      </w:r>
    </w:p>
    <w:p w14:paraId="53814048" w14:textId="77777777" w:rsidR="007E1F14" w:rsidRDefault="007E1F14" w:rsidP="007E1F14">
      <w:pPr>
        <w:pStyle w:val="Prrafodelista"/>
        <w:numPr>
          <w:ilvl w:val="1"/>
          <w:numId w:val="298"/>
        </w:numPr>
        <w:tabs>
          <w:tab w:val="left" w:pos="11676"/>
        </w:tabs>
        <w:spacing w:after="160" w:line="259" w:lineRule="auto"/>
        <w:rPr>
          <w:rFonts w:ascii="Calibri" w:hAnsi="Calibri" w:cs="Calibri"/>
        </w:rPr>
      </w:pPr>
      <w:r w:rsidRPr="008952F0">
        <w:rPr>
          <w:rFonts w:ascii="Calibri" w:hAnsi="Calibri" w:cs="Calibri"/>
        </w:rPr>
        <w:t xml:space="preserve">El usuario puede seleccionar una columna para filtrar los datos (como </w:t>
      </w:r>
      <w:r>
        <w:rPr>
          <w:rFonts w:ascii="Calibri" w:hAnsi="Calibri" w:cs="Calibri"/>
        </w:rPr>
        <w:t>oferta, producto, descuento</w:t>
      </w:r>
      <w:r w:rsidRPr="008952F0">
        <w:rPr>
          <w:rFonts w:ascii="Calibri" w:hAnsi="Calibri" w:cs="Calibri"/>
        </w:rPr>
        <w:t>) e ingresar un texto de búsqueda. Los resultados visibles se actualizan dinámicamente.</w:t>
      </w:r>
    </w:p>
    <w:p w14:paraId="7106B4E6"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208BE44C"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Seleccionar una oferta:</w:t>
      </w:r>
    </w:p>
    <w:p w14:paraId="31C1FECB" w14:textId="77777777" w:rsidR="007E1F14" w:rsidRDefault="007E1F14" w:rsidP="007E1F14">
      <w:pPr>
        <w:pStyle w:val="Prrafodelista"/>
        <w:numPr>
          <w:ilvl w:val="1"/>
          <w:numId w:val="299"/>
        </w:numPr>
        <w:tabs>
          <w:tab w:val="left" w:pos="11676"/>
        </w:tabs>
        <w:spacing w:after="160" w:line="259" w:lineRule="auto"/>
        <w:rPr>
          <w:rFonts w:ascii="Calibri" w:hAnsi="Calibri" w:cs="Calibri"/>
        </w:rPr>
      </w:pPr>
      <w:r w:rsidRPr="008952F0">
        <w:rPr>
          <w:rFonts w:ascii="Calibri" w:hAnsi="Calibri" w:cs="Calibri"/>
        </w:rPr>
        <w:t xml:space="preserve">Al hacer doble clic en una fila, </w:t>
      </w:r>
      <w:r>
        <w:rPr>
          <w:rFonts w:ascii="Calibri" w:hAnsi="Calibri" w:cs="Calibri"/>
        </w:rPr>
        <w:t>la oferta</w:t>
      </w:r>
      <w:r w:rsidRPr="008952F0">
        <w:rPr>
          <w:rFonts w:ascii="Calibri" w:hAnsi="Calibri" w:cs="Calibri"/>
        </w:rPr>
        <w:t xml:space="preserve"> correspondiente es seleccionado y devuelto al formulario principal.</w:t>
      </w:r>
    </w:p>
    <w:p w14:paraId="00A19C9D" w14:textId="77777777" w:rsidR="007E1F14" w:rsidRPr="008952F0" w:rsidRDefault="007E1F14" w:rsidP="007E1F14">
      <w:pPr>
        <w:pStyle w:val="Prrafodelista"/>
        <w:tabs>
          <w:tab w:val="left" w:pos="11676"/>
        </w:tabs>
        <w:spacing w:after="160" w:line="259" w:lineRule="auto"/>
        <w:ind w:left="1440"/>
        <w:rPr>
          <w:rFonts w:ascii="Calibri" w:hAnsi="Calibri" w:cs="Calibri"/>
        </w:rPr>
      </w:pPr>
    </w:p>
    <w:p w14:paraId="7A587AA6" w14:textId="77777777" w:rsidR="007E1F14" w:rsidRPr="007E1F14" w:rsidRDefault="007E1F14" w:rsidP="007E1F14">
      <w:pPr>
        <w:pStyle w:val="Prrafodelista"/>
        <w:numPr>
          <w:ilvl w:val="0"/>
          <w:numId w:val="305"/>
        </w:numPr>
        <w:tabs>
          <w:tab w:val="left" w:pos="11676"/>
        </w:tabs>
        <w:spacing w:after="160" w:line="259" w:lineRule="auto"/>
        <w:rPr>
          <w:rFonts w:ascii="Calibri" w:hAnsi="Calibri" w:cs="Calibri"/>
        </w:rPr>
      </w:pPr>
      <w:r w:rsidRPr="007E1F14">
        <w:rPr>
          <w:rFonts w:ascii="Calibri" w:hAnsi="Calibri" w:cs="Calibri"/>
          <w:b/>
          <w:bCs/>
        </w:rPr>
        <w:t>Formato visual para el estado de las ofertas:</w:t>
      </w:r>
    </w:p>
    <w:p w14:paraId="2F662865" w14:textId="77777777" w:rsidR="007E1F14" w:rsidRPr="008952F0" w:rsidRDefault="007E1F14" w:rsidP="007E1F14">
      <w:pPr>
        <w:pStyle w:val="Prrafodelista"/>
        <w:numPr>
          <w:ilvl w:val="1"/>
          <w:numId w:val="300"/>
        </w:numPr>
        <w:tabs>
          <w:tab w:val="left" w:pos="11676"/>
        </w:tabs>
        <w:spacing w:after="160" w:line="259" w:lineRule="auto"/>
        <w:rPr>
          <w:rFonts w:ascii="Calibri" w:hAnsi="Calibri" w:cs="Calibri"/>
        </w:rPr>
      </w:pPr>
      <w:r w:rsidRPr="008952F0">
        <w:rPr>
          <w:rFonts w:ascii="Calibri" w:hAnsi="Calibri" w:cs="Calibri"/>
        </w:rPr>
        <w:t>La columna "Estado" indica si un</w:t>
      </w:r>
      <w:r>
        <w:rPr>
          <w:rFonts w:ascii="Calibri" w:hAnsi="Calibri" w:cs="Calibri"/>
        </w:rPr>
        <w:t>a oferta</w:t>
      </w:r>
      <w:r w:rsidRPr="008952F0">
        <w:rPr>
          <w:rFonts w:ascii="Calibri" w:hAnsi="Calibri" w:cs="Calibri"/>
        </w:rPr>
        <w:t xml:space="preserve"> está activ</w:t>
      </w:r>
      <w:r>
        <w:rPr>
          <w:rFonts w:ascii="Calibri" w:hAnsi="Calibri" w:cs="Calibri"/>
        </w:rPr>
        <w:t>a</w:t>
      </w:r>
      <w:r w:rsidRPr="008952F0">
        <w:rPr>
          <w:rFonts w:ascii="Calibri" w:hAnsi="Calibri" w:cs="Calibri"/>
        </w:rPr>
        <w:t xml:space="preserve"> o no mediante colores: </w:t>
      </w:r>
      <w:r w:rsidRPr="008952F0">
        <w:rPr>
          <w:rFonts w:ascii="Calibri" w:hAnsi="Calibri" w:cs="Calibri"/>
          <w:b/>
          <w:bCs/>
        </w:rPr>
        <w:t>Verde</w:t>
      </w:r>
      <w:r w:rsidRPr="008952F0">
        <w:rPr>
          <w:rFonts w:ascii="Calibri" w:hAnsi="Calibri" w:cs="Calibri"/>
        </w:rPr>
        <w:t xml:space="preserve"> para "Activo" y </w:t>
      </w:r>
      <w:r w:rsidRPr="008952F0">
        <w:rPr>
          <w:rFonts w:ascii="Calibri" w:hAnsi="Calibri" w:cs="Calibri"/>
          <w:b/>
          <w:bCs/>
        </w:rPr>
        <w:t>Rojo</w:t>
      </w:r>
      <w:r w:rsidRPr="008952F0">
        <w:rPr>
          <w:rFonts w:ascii="Calibri" w:hAnsi="Calibri" w:cs="Calibri"/>
        </w:rPr>
        <w:t xml:space="preserve"> para "No Activo".</w:t>
      </w:r>
    </w:p>
    <w:p w14:paraId="7D28685B" w14:textId="77777777" w:rsidR="007E1F14" w:rsidRDefault="007E1F14" w:rsidP="007E1F14">
      <w:pPr>
        <w:tabs>
          <w:tab w:val="left" w:pos="11676"/>
        </w:tabs>
        <w:rPr>
          <w:rFonts w:ascii="Calibri" w:hAnsi="Calibri" w:cs="Calibri"/>
        </w:rPr>
      </w:pPr>
    </w:p>
    <w:p w14:paraId="123857B5" w14:textId="77777777" w:rsidR="007E1F14" w:rsidRDefault="007E1F14" w:rsidP="007E1F14">
      <w:pPr>
        <w:pStyle w:val="Ttulo3"/>
        <w:jc w:val="center"/>
        <w:rPr>
          <w:rFonts w:ascii="Calibri" w:hAnsi="Calibri" w:cs="Calibri"/>
          <w:b w:val="0"/>
          <w:bCs w:val="0"/>
          <w:color w:val="000000" w:themeColor="text1"/>
          <w:sz w:val="24"/>
          <w:szCs w:val="24"/>
        </w:rPr>
      </w:pPr>
      <w:bookmarkStart w:id="264" w:name="_Toc186476360"/>
      <w:bookmarkStart w:id="265" w:name="_Toc186813374"/>
      <w:bookmarkStart w:id="266" w:name="_Toc187165778"/>
      <w:r w:rsidRPr="00B663B4">
        <w:rPr>
          <w:rFonts w:ascii="Calibri" w:hAnsi="Calibri" w:cs="Calibri"/>
          <w:color w:val="000000" w:themeColor="text1"/>
          <w:sz w:val="24"/>
          <w:szCs w:val="24"/>
        </w:rPr>
        <w:t>Instrucciones para</w:t>
      </w:r>
      <w:r>
        <w:rPr>
          <w:rFonts w:ascii="Calibri" w:hAnsi="Calibri" w:cs="Calibri"/>
          <w:color w:val="000000" w:themeColor="text1"/>
          <w:sz w:val="24"/>
          <w:szCs w:val="24"/>
        </w:rPr>
        <w:t xml:space="preserve"> seleccionar una oferta en el modal</w:t>
      </w:r>
      <w:bookmarkEnd w:id="264"/>
      <w:bookmarkEnd w:id="265"/>
      <w:bookmarkEnd w:id="266"/>
    </w:p>
    <w:p w14:paraId="16897CEB" w14:textId="77777777" w:rsidR="007E1F14" w:rsidRDefault="007E1F14" w:rsidP="007E1F14"/>
    <w:p w14:paraId="338A05C2" w14:textId="77777777" w:rsidR="007E1F14" w:rsidRPr="00B9007B" w:rsidRDefault="007E1F14" w:rsidP="007E1F14">
      <w:pPr>
        <w:rPr>
          <w:rFonts w:ascii="Calibri" w:hAnsi="Calibri" w:cs="Calibri"/>
          <w:b/>
          <w:bCs/>
        </w:rPr>
      </w:pPr>
      <w:r w:rsidRPr="00B9007B">
        <w:rPr>
          <w:rFonts w:ascii="Calibri" w:hAnsi="Calibri" w:cs="Calibri"/>
          <w:b/>
          <w:bCs/>
        </w:rPr>
        <w:t>Búsqueda correcta</w:t>
      </w:r>
    </w:p>
    <w:p w14:paraId="510BBAC4"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 xml:space="preserve">Abrir la ventana de selección de </w:t>
      </w:r>
      <w:r>
        <w:rPr>
          <w:rFonts w:ascii="Calibri" w:hAnsi="Calibri" w:cs="Calibri"/>
        </w:rPr>
        <w:t>ofertas</w:t>
      </w:r>
      <w:r w:rsidRPr="009A1C5A">
        <w:rPr>
          <w:rFonts w:ascii="Calibri" w:hAnsi="Calibri" w:cs="Calibri"/>
        </w:rPr>
        <w:t>.</w:t>
      </w:r>
    </w:p>
    <w:p w14:paraId="4A08E27F"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Utilizar el menú desplegable para elegir una columna de filtro (por ejemplo, "Nombres").</w:t>
      </w:r>
    </w:p>
    <w:p w14:paraId="51E5EE30" w14:textId="12ABBDB4"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 xml:space="preserve">Ingresar un término en el cuadro de texto y presionar el botón </w:t>
      </w:r>
      <w:r w:rsidR="005C283A" w:rsidRPr="005C283A">
        <w:rPr>
          <w:rFonts w:ascii="Calibri" w:hAnsi="Calibri" w:cs="Calibri"/>
          <w:b/>
          <w:bCs/>
        </w:rPr>
        <w:t>"</w:t>
      </w:r>
      <w:r w:rsidRPr="005C283A">
        <w:rPr>
          <w:rFonts w:ascii="Calibri" w:hAnsi="Calibri" w:cs="Calibri"/>
          <w:b/>
          <w:bCs/>
        </w:rPr>
        <w:t>Buscar</w:t>
      </w:r>
      <w:r w:rsidR="005C283A" w:rsidRPr="005C283A">
        <w:rPr>
          <w:rFonts w:ascii="Calibri" w:hAnsi="Calibri" w:cs="Calibri"/>
          <w:b/>
          <w:bCs/>
        </w:rPr>
        <w:t>"</w:t>
      </w:r>
      <w:r w:rsidRPr="009A1C5A">
        <w:rPr>
          <w:rFonts w:ascii="Calibri" w:hAnsi="Calibri" w:cs="Calibri"/>
        </w:rPr>
        <w:t>.</w:t>
      </w:r>
    </w:p>
    <w:p w14:paraId="7CEF8F49" w14:textId="77777777" w:rsidR="007E1F14" w:rsidRPr="009A1C5A" w:rsidRDefault="007E1F14" w:rsidP="007E1F14">
      <w:pPr>
        <w:pStyle w:val="Prrafodelista"/>
        <w:numPr>
          <w:ilvl w:val="0"/>
          <w:numId w:val="301"/>
        </w:numPr>
        <w:spacing w:after="160" w:line="259" w:lineRule="auto"/>
        <w:rPr>
          <w:rFonts w:ascii="Calibri" w:hAnsi="Calibri" w:cs="Calibri"/>
        </w:rPr>
      </w:pPr>
      <w:r w:rsidRPr="009A1C5A">
        <w:rPr>
          <w:rFonts w:ascii="Calibri" w:hAnsi="Calibri" w:cs="Calibri"/>
        </w:rPr>
        <w:t>Visualizar los productos filtrados y hacer doble clic sobre la fila deseada para seleccionarlo.</w:t>
      </w:r>
    </w:p>
    <w:p w14:paraId="3547F771" w14:textId="77777777" w:rsidR="007E1F14" w:rsidRDefault="007E1F14" w:rsidP="007E1F14"/>
    <w:p w14:paraId="24EC8C6F" w14:textId="77777777" w:rsidR="007E1F14" w:rsidRDefault="007E1F14" w:rsidP="007E1F14">
      <w:pPr>
        <w:rPr>
          <w:rFonts w:ascii="Calibri" w:hAnsi="Calibri" w:cs="Calibri"/>
          <w:b/>
          <w:bCs/>
        </w:rPr>
      </w:pPr>
      <w:r w:rsidRPr="00B9007B">
        <w:rPr>
          <w:rFonts w:ascii="Calibri" w:hAnsi="Calibri" w:cs="Calibri"/>
          <w:b/>
          <w:bCs/>
        </w:rPr>
        <w:t xml:space="preserve">Búsqueda incorrecta </w:t>
      </w:r>
    </w:p>
    <w:p w14:paraId="21D444C2" w14:textId="77777777" w:rsidR="007E1F14" w:rsidRPr="00B9007B" w:rsidRDefault="007E1F14" w:rsidP="007E1F14">
      <w:pPr>
        <w:pStyle w:val="Prrafodelista"/>
        <w:numPr>
          <w:ilvl w:val="0"/>
          <w:numId w:val="302"/>
        </w:numPr>
        <w:spacing w:after="160" w:line="259" w:lineRule="auto"/>
        <w:rPr>
          <w:rFonts w:ascii="Calibri" w:hAnsi="Calibri" w:cs="Calibri"/>
        </w:rPr>
      </w:pPr>
      <w:r w:rsidRPr="00B9007B">
        <w:rPr>
          <w:rFonts w:ascii="Calibri" w:hAnsi="Calibri" w:cs="Calibri"/>
        </w:rPr>
        <w:t>No seleccionar ninguna columna de filtro en el menú desplegable.</w:t>
      </w:r>
    </w:p>
    <w:p w14:paraId="675E966C" w14:textId="77777777" w:rsidR="007E1F14" w:rsidRPr="00B9007B" w:rsidRDefault="007E1F14" w:rsidP="007E1F14">
      <w:pPr>
        <w:pStyle w:val="Prrafodelista"/>
        <w:numPr>
          <w:ilvl w:val="1"/>
          <w:numId w:val="303"/>
        </w:numPr>
        <w:spacing w:after="160" w:line="259" w:lineRule="auto"/>
        <w:rPr>
          <w:rFonts w:ascii="Calibri" w:hAnsi="Calibri" w:cs="Calibri"/>
        </w:rPr>
      </w:pPr>
      <w:r w:rsidRPr="00B9007B">
        <w:rPr>
          <w:rFonts w:ascii="Calibri" w:hAnsi="Calibri" w:cs="Calibri"/>
        </w:rPr>
        <w:t>Resultado: La búsqueda no será precisa y podría generar errores de visualización.</w:t>
      </w:r>
    </w:p>
    <w:p w14:paraId="32BDA62B" w14:textId="77777777" w:rsidR="007E1F14" w:rsidRPr="00B9007B" w:rsidRDefault="007E1F14" w:rsidP="007E1F14">
      <w:pPr>
        <w:pStyle w:val="Prrafodelista"/>
        <w:numPr>
          <w:ilvl w:val="0"/>
          <w:numId w:val="302"/>
        </w:numPr>
        <w:spacing w:after="160" w:line="259" w:lineRule="auto"/>
        <w:rPr>
          <w:rFonts w:ascii="Calibri" w:hAnsi="Calibri" w:cs="Calibri"/>
        </w:rPr>
      </w:pPr>
      <w:r w:rsidRPr="00B9007B">
        <w:rPr>
          <w:rFonts w:ascii="Calibri" w:hAnsi="Calibri" w:cs="Calibri"/>
        </w:rPr>
        <w:t>Ingresar texto en el cuadro de búsqueda que no coincida con ning</w:t>
      </w:r>
      <w:r>
        <w:rPr>
          <w:rFonts w:ascii="Calibri" w:hAnsi="Calibri" w:cs="Calibri"/>
        </w:rPr>
        <w:t>una oferta</w:t>
      </w:r>
      <w:r w:rsidRPr="00B9007B">
        <w:rPr>
          <w:rFonts w:ascii="Calibri" w:hAnsi="Calibri" w:cs="Calibri"/>
        </w:rPr>
        <w:t>.</w:t>
      </w:r>
    </w:p>
    <w:p w14:paraId="309C9FE8" w14:textId="77777777" w:rsidR="007E1F14" w:rsidRPr="00B9007B" w:rsidRDefault="007E1F14" w:rsidP="007E1F14">
      <w:pPr>
        <w:pStyle w:val="Prrafodelista"/>
        <w:numPr>
          <w:ilvl w:val="1"/>
          <w:numId w:val="304"/>
        </w:numPr>
        <w:spacing w:after="160" w:line="259" w:lineRule="auto"/>
        <w:rPr>
          <w:rFonts w:ascii="Calibri" w:hAnsi="Calibri" w:cs="Calibri"/>
        </w:rPr>
      </w:pPr>
      <w:r w:rsidRPr="00B9007B">
        <w:rPr>
          <w:rFonts w:ascii="Calibri" w:hAnsi="Calibri" w:cs="Calibri"/>
        </w:rPr>
        <w:t>Resultado: La tabla mostrará todas las filas ocultas, lo que podría confundir al usuario.</w:t>
      </w:r>
    </w:p>
    <w:p w14:paraId="58607202" w14:textId="49999349" w:rsidR="00F977AD" w:rsidRPr="00F96898" w:rsidRDefault="007E1F14" w:rsidP="00F96898">
      <w:pPr>
        <w:pStyle w:val="Prrafodelista"/>
        <w:numPr>
          <w:ilvl w:val="0"/>
          <w:numId w:val="302"/>
        </w:numPr>
        <w:spacing w:after="160" w:line="259" w:lineRule="auto"/>
        <w:rPr>
          <w:rFonts w:ascii="Calibri" w:hAnsi="Calibri" w:cs="Calibri"/>
        </w:rPr>
      </w:pPr>
      <w:r w:rsidRPr="00B9007B">
        <w:rPr>
          <w:rFonts w:ascii="Calibri" w:hAnsi="Calibri" w:cs="Calibri"/>
        </w:rPr>
        <w:t>Intentar seleccionar una fila haciendo doble clic fuera de los datos (por ejemplo, en una celda vacía o encabezado).</w:t>
      </w:r>
    </w:p>
    <w:p w14:paraId="21B1280A" w14:textId="77777777" w:rsidR="008676F9" w:rsidRDefault="008676F9" w:rsidP="005F3FB0">
      <w:pPr>
        <w:jc w:val="both"/>
        <w:rPr>
          <w:rFonts w:asciiTheme="minorHAnsi" w:hAnsiTheme="minorHAnsi" w:cstheme="minorHAnsi"/>
        </w:rPr>
      </w:pPr>
    </w:p>
    <w:p w14:paraId="257C8408" w14:textId="77777777" w:rsidR="008676F9" w:rsidRDefault="008676F9" w:rsidP="005F3FB0">
      <w:pPr>
        <w:jc w:val="both"/>
        <w:rPr>
          <w:rFonts w:asciiTheme="minorHAnsi" w:hAnsiTheme="minorHAnsi" w:cstheme="minorHAnsi"/>
        </w:rPr>
      </w:pPr>
    </w:p>
    <w:p w14:paraId="58CEE022" w14:textId="77777777" w:rsidR="008676F9" w:rsidRDefault="008676F9" w:rsidP="008676F9">
      <w:pPr>
        <w:pStyle w:val="Ttulo1"/>
        <w:jc w:val="center"/>
        <w:rPr>
          <w:rFonts w:ascii="Calibri" w:hAnsi="Calibri" w:cs="Calibri"/>
          <w:b w:val="0"/>
          <w:bCs w:val="0"/>
          <w:color w:val="000000" w:themeColor="text1"/>
          <w:sz w:val="24"/>
          <w:szCs w:val="24"/>
        </w:rPr>
      </w:pPr>
      <w:bookmarkStart w:id="267" w:name="_Toc186813375"/>
      <w:bookmarkStart w:id="268" w:name="_Toc187165779"/>
      <w:r w:rsidRPr="00140E44">
        <w:rPr>
          <w:rFonts w:ascii="Calibri" w:hAnsi="Calibri" w:cs="Calibri"/>
          <w:color w:val="000000" w:themeColor="text1"/>
          <w:sz w:val="24"/>
          <w:szCs w:val="24"/>
        </w:rPr>
        <w:lastRenderedPageBreak/>
        <w:t>Soporte técnico</w:t>
      </w:r>
      <w:bookmarkEnd w:id="267"/>
      <w:bookmarkEnd w:id="268"/>
    </w:p>
    <w:p w14:paraId="13795A10" w14:textId="77777777" w:rsidR="008676F9" w:rsidRPr="00140E44" w:rsidRDefault="008676F9" w:rsidP="008676F9"/>
    <w:p w14:paraId="3180C5E5" w14:textId="77777777" w:rsidR="008676F9" w:rsidRDefault="008676F9" w:rsidP="008676F9">
      <w:pPr>
        <w:tabs>
          <w:tab w:val="left" w:pos="12996"/>
        </w:tabs>
      </w:pPr>
      <w:r>
        <w:t xml:space="preserve">Si </w:t>
      </w:r>
      <w:r w:rsidRPr="008D3CA6">
        <w:t>no has encontrado una solución a tu problema, por favor comunícate al siguiente número:</w:t>
      </w:r>
    </w:p>
    <w:p w14:paraId="3434B0DE" w14:textId="77777777" w:rsidR="008676F9" w:rsidRDefault="008676F9" w:rsidP="008676F9">
      <w:pPr>
        <w:tabs>
          <w:tab w:val="left" w:pos="12996"/>
        </w:tabs>
      </w:pPr>
      <w:r>
        <w:t>Teléfono: 0969810812</w:t>
      </w:r>
    </w:p>
    <w:p w14:paraId="647203D9" w14:textId="77777777" w:rsidR="008676F9" w:rsidRPr="009A1C5A" w:rsidRDefault="008676F9" w:rsidP="008676F9">
      <w:pPr>
        <w:tabs>
          <w:tab w:val="left" w:pos="12996"/>
        </w:tabs>
      </w:pPr>
      <w:r>
        <w:t>Correo electrónico: hermanosfarfan@gmail.com</w:t>
      </w:r>
    </w:p>
    <w:p w14:paraId="58192C8C" w14:textId="77777777" w:rsidR="008676F9" w:rsidRPr="005F3FB0" w:rsidRDefault="008676F9" w:rsidP="005F3FB0">
      <w:pPr>
        <w:jc w:val="both"/>
        <w:rPr>
          <w:rFonts w:asciiTheme="minorHAnsi" w:hAnsiTheme="minorHAnsi" w:cstheme="minorHAnsi"/>
        </w:rPr>
      </w:pPr>
    </w:p>
    <w:sectPr w:rsidR="008676F9" w:rsidRPr="005F3FB0" w:rsidSect="004910DC">
      <w:pgSz w:w="11906" w:h="16838" w:code="9"/>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4C5588" w14:textId="77777777" w:rsidR="00702802" w:rsidRDefault="00702802">
      <w:r>
        <w:separator/>
      </w:r>
    </w:p>
  </w:endnote>
  <w:endnote w:type="continuationSeparator" w:id="0">
    <w:p w14:paraId="61867AF9" w14:textId="77777777" w:rsidR="00702802" w:rsidRDefault="00702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83554" w14:textId="77777777" w:rsidR="00702802" w:rsidRDefault="00702802">
      <w:r>
        <w:separator/>
      </w:r>
    </w:p>
  </w:footnote>
  <w:footnote w:type="continuationSeparator" w:id="0">
    <w:p w14:paraId="539A51A8" w14:textId="77777777" w:rsidR="00702802" w:rsidRDefault="007028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3F4CE5D6"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1708434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6987">
      <w:rPr>
        <w:rFonts w:ascii="Calibri" w:hAnsi="Calibri"/>
        <w:sz w:val="20"/>
        <w:szCs w:val="20"/>
      </w:rPr>
      <w:t>S</w:t>
    </w:r>
    <w:r w:rsidR="000E2322">
      <w:rPr>
        <w:rFonts w:ascii="Calibri" w:hAnsi="Calibri"/>
        <w:sz w:val="20"/>
        <w:szCs w:val="20"/>
      </w:rPr>
      <w:t>istema de Ventas</w:t>
    </w:r>
    <w:r w:rsidR="00A3332F">
      <w:rPr>
        <w:rFonts w:ascii="Calibri" w:hAnsi="Calibri"/>
        <w:sz w:val="20"/>
        <w:szCs w:val="20"/>
      </w:rPr>
      <w:t xml:space="preserve">     </w:t>
    </w:r>
  </w:p>
  <w:p w14:paraId="234819D5" w14:textId="16E68311"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0E2322">
      <w:rPr>
        <w:rFonts w:ascii="Calibri" w:hAnsi="Calibri"/>
        <w:sz w:val="20"/>
        <w:szCs w:val="20"/>
      </w:rPr>
      <w:t>Ro</w:t>
    </w:r>
    <w:r w:rsidR="001576B0">
      <w:rPr>
        <w:rFonts w:ascii="Calibri" w:hAnsi="Calibri"/>
        <w:sz w:val="20"/>
        <w:szCs w:val="20"/>
      </w:rPr>
      <w:t>berto</w:t>
    </w:r>
    <w:r w:rsidR="000E2322">
      <w:rPr>
        <w:rFonts w:ascii="Calibri" w:hAnsi="Calibri"/>
        <w:sz w:val="20"/>
        <w:szCs w:val="20"/>
      </w:rPr>
      <w:t xml:space="preserve"> Pérez</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1D151E"/>
    <w:multiLevelType w:val="hybridMultilevel"/>
    <w:tmpl w:val="DBE6B3E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0C23801"/>
    <w:multiLevelType w:val="hybridMultilevel"/>
    <w:tmpl w:val="8898C08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0" w15:restartNumberingAfterBreak="0">
    <w:nsid w:val="00D04D3A"/>
    <w:multiLevelType w:val="multilevel"/>
    <w:tmpl w:val="EF1E12F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D75D83"/>
    <w:multiLevelType w:val="multilevel"/>
    <w:tmpl w:val="B492BCE8"/>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1C03FDF"/>
    <w:multiLevelType w:val="hybridMultilevel"/>
    <w:tmpl w:val="1B2E3BA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4" w15:restartNumberingAfterBreak="0">
    <w:nsid w:val="02274C25"/>
    <w:multiLevelType w:val="hybridMultilevel"/>
    <w:tmpl w:val="D1D6AC10"/>
    <w:lvl w:ilvl="0" w:tplc="300A000F">
      <w:start w:val="1"/>
      <w:numFmt w:val="decimal"/>
      <w:lvlText w:val="%1."/>
      <w:lvlJc w:val="left"/>
      <w:pPr>
        <w:ind w:left="1068" w:hanging="360"/>
      </w:p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5"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0272713A"/>
    <w:multiLevelType w:val="multilevel"/>
    <w:tmpl w:val="251E3F6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BA4BBA"/>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D309C4"/>
    <w:multiLevelType w:val="hybridMultilevel"/>
    <w:tmpl w:val="E1EE1BA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0" w15:restartNumberingAfterBreak="0">
    <w:nsid w:val="02F47276"/>
    <w:multiLevelType w:val="hybridMultilevel"/>
    <w:tmpl w:val="CE9EFE4E"/>
    <w:lvl w:ilvl="0" w:tplc="FFFFFFFF">
      <w:start w:val="1"/>
      <w:numFmt w:val="lowerRoman"/>
      <w:lvlText w:val="%1."/>
      <w:lvlJc w:val="right"/>
      <w:pPr>
        <w:ind w:left="2868" w:hanging="180"/>
      </w:pPr>
    </w:lvl>
    <w:lvl w:ilvl="1" w:tplc="300A0019">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21" w15:restartNumberingAfterBreak="0">
    <w:nsid w:val="03311FDF"/>
    <w:multiLevelType w:val="hybridMultilevel"/>
    <w:tmpl w:val="370657F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3463813"/>
    <w:multiLevelType w:val="hybridMultilevel"/>
    <w:tmpl w:val="EE54BDAA"/>
    <w:lvl w:ilvl="0" w:tplc="300A0001">
      <w:start w:val="1"/>
      <w:numFmt w:val="bullet"/>
      <w:lvlText w:val=""/>
      <w:lvlJc w:val="left"/>
      <w:pPr>
        <w:ind w:left="766" w:hanging="360"/>
      </w:pPr>
      <w:rPr>
        <w:rFonts w:ascii="Symbol" w:hAnsi="Symbol" w:hint="default"/>
      </w:rPr>
    </w:lvl>
    <w:lvl w:ilvl="1" w:tplc="300A0003" w:tentative="1">
      <w:start w:val="1"/>
      <w:numFmt w:val="bullet"/>
      <w:lvlText w:val="o"/>
      <w:lvlJc w:val="left"/>
      <w:pPr>
        <w:ind w:left="1486" w:hanging="360"/>
      </w:pPr>
      <w:rPr>
        <w:rFonts w:ascii="Courier New" w:hAnsi="Courier New" w:cs="Courier New" w:hint="default"/>
      </w:rPr>
    </w:lvl>
    <w:lvl w:ilvl="2" w:tplc="300A0005" w:tentative="1">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23" w15:restartNumberingAfterBreak="0">
    <w:nsid w:val="035C0806"/>
    <w:multiLevelType w:val="multilevel"/>
    <w:tmpl w:val="FA38036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 w15:restartNumberingAfterBreak="0">
    <w:nsid w:val="03686DBA"/>
    <w:multiLevelType w:val="hybridMultilevel"/>
    <w:tmpl w:val="F948EA4E"/>
    <w:lvl w:ilvl="0" w:tplc="300A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5" w15:restartNumberingAfterBreak="0">
    <w:nsid w:val="03772036"/>
    <w:multiLevelType w:val="hybridMultilevel"/>
    <w:tmpl w:val="AEA0DE9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038A769B"/>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03B038D7"/>
    <w:multiLevelType w:val="multilevel"/>
    <w:tmpl w:val="799E474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049B5AB4"/>
    <w:multiLevelType w:val="multilevel"/>
    <w:tmpl w:val="00EA870C"/>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0" w15:restartNumberingAfterBreak="0">
    <w:nsid w:val="04A73048"/>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1"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33" w15:restartNumberingAfterBreak="0">
    <w:nsid w:val="058860ED"/>
    <w:multiLevelType w:val="hybridMultilevel"/>
    <w:tmpl w:val="E298A4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05B7722E"/>
    <w:multiLevelType w:val="hybridMultilevel"/>
    <w:tmpl w:val="D5DAA0C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05C03392"/>
    <w:multiLevelType w:val="hybridMultilevel"/>
    <w:tmpl w:val="4DE225AC"/>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6" w15:restartNumberingAfterBreak="0">
    <w:nsid w:val="05E55C8C"/>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06161FE8"/>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062A2AE9"/>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062F6853"/>
    <w:multiLevelType w:val="hybridMultilevel"/>
    <w:tmpl w:val="B9B04CB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63F593A"/>
    <w:multiLevelType w:val="multilevel"/>
    <w:tmpl w:val="B83EADD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64F453C"/>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601A38"/>
    <w:multiLevelType w:val="hybridMultilevel"/>
    <w:tmpl w:val="D292B5F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076E36C8"/>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08473E5E"/>
    <w:multiLevelType w:val="hybridMultilevel"/>
    <w:tmpl w:val="645208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090413E7"/>
    <w:multiLevelType w:val="multilevel"/>
    <w:tmpl w:val="1152D8E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173941"/>
    <w:multiLevelType w:val="hybridMultilevel"/>
    <w:tmpl w:val="6D4EA2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0A1A3D8B"/>
    <w:multiLevelType w:val="multilevel"/>
    <w:tmpl w:val="C5E6952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557E5A"/>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5B683D"/>
    <w:multiLevelType w:val="multilevel"/>
    <w:tmpl w:val="BB1825E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0" w15:restartNumberingAfterBreak="0">
    <w:nsid w:val="0A62769E"/>
    <w:multiLevelType w:val="hybridMultilevel"/>
    <w:tmpl w:val="F9DE3AF2"/>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0AAB6CAB"/>
    <w:multiLevelType w:val="hybridMultilevel"/>
    <w:tmpl w:val="488CA06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0B3A6EE1"/>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0BCD7B43"/>
    <w:multiLevelType w:val="hybridMultilevel"/>
    <w:tmpl w:val="504258FE"/>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0C455D01"/>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F53EA2"/>
    <w:multiLevelType w:val="hybridMultilevel"/>
    <w:tmpl w:val="FDF08598"/>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8" w15:restartNumberingAfterBreak="0">
    <w:nsid w:val="0D010B22"/>
    <w:multiLevelType w:val="hybridMultilevel"/>
    <w:tmpl w:val="EC9487D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0D0644B3"/>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60" w15:restartNumberingAfterBreak="0">
    <w:nsid w:val="0D983259"/>
    <w:multiLevelType w:val="hybridMultilevel"/>
    <w:tmpl w:val="CFDA9B4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0D984489"/>
    <w:multiLevelType w:val="hybridMultilevel"/>
    <w:tmpl w:val="1DB04972"/>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0DB76A9D"/>
    <w:multiLevelType w:val="multilevel"/>
    <w:tmpl w:val="23EEB2E6"/>
    <w:lvl w:ilvl="0">
      <w:start w:val="4"/>
      <w:numFmt w:val="decimal"/>
      <w:lvlText w:val="%1."/>
      <w:lvlJc w:val="left"/>
      <w:pPr>
        <w:tabs>
          <w:tab w:val="num" w:pos="720"/>
        </w:tabs>
        <w:ind w:left="720" w:hanging="360"/>
      </w:p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0E52081D"/>
    <w:multiLevelType w:val="hybridMultilevel"/>
    <w:tmpl w:val="A1DC283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0E755CE1"/>
    <w:multiLevelType w:val="hybridMultilevel"/>
    <w:tmpl w:val="D52208B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C756B024">
      <w:numFmt w:val="bullet"/>
      <w:lvlText w:val="-"/>
      <w:lvlJc w:val="left"/>
      <w:pPr>
        <w:ind w:left="1440" w:hanging="360"/>
      </w:pPr>
      <w:rPr>
        <w:rFonts w:ascii="Calibri" w:eastAsia="Times New Roman" w:hAnsi="Calibri" w:cs="Calibri" w:hint="default"/>
        <w:b/>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0ED65BBE"/>
    <w:multiLevelType w:val="multilevel"/>
    <w:tmpl w:val="B6F2ECFA"/>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30642B"/>
    <w:multiLevelType w:val="hybridMultilevel"/>
    <w:tmpl w:val="7876D1A0"/>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0F4D262B"/>
    <w:multiLevelType w:val="hybridMultilevel"/>
    <w:tmpl w:val="A9443E36"/>
    <w:lvl w:ilvl="0" w:tplc="FFFFFFFF" w:tentative="1">
      <w:start w:val="1"/>
      <w:numFmt w:val="bullet"/>
      <w:lvlText w:val="o"/>
      <w:lvlJc w:val="left"/>
      <w:pPr>
        <w:ind w:left="2868" w:hanging="360"/>
      </w:pPr>
      <w:rPr>
        <w:rFonts w:ascii="Courier New" w:hAnsi="Courier New" w:cs="Courier New" w:hint="default"/>
      </w:rPr>
    </w:lvl>
    <w:lvl w:ilvl="1" w:tplc="300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3" w15:restartNumberingAfterBreak="0">
    <w:nsid w:val="0F834704"/>
    <w:multiLevelType w:val="hybridMultilevel"/>
    <w:tmpl w:val="4DECB1C8"/>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4"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5" w15:restartNumberingAfterBreak="0">
    <w:nsid w:val="10217E47"/>
    <w:multiLevelType w:val="hybridMultilevel"/>
    <w:tmpl w:val="11C87BC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10327FA8"/>
    <w:multiLevelType w:val="hybridMultilevel"/>
    <w:tmpl w:val="C282768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10361DAB"/>
    <w:multiLevelType w:val="hybridMultilevel"/>
    <w:tmpl w:val="A9D269F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10E1445D"/>
    <w:multiLevelType w:val="multilevel"/>
    <w:tmpl w:val="18A0305E"/>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ind w:left="2496" w:hanging="360"/>
      </w:pPr>
      <w:rPr>
        <w:rFonts w:ascii="Symbol" w:hAnsi="Symbol" w:hint="default"/>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9" w15:restartNumberingAfterBreak="0">
    <w:nsid w:val="11256278"/>
    <w:multiLevelType w:val="multilevel"/>
    <w:tmpl w:val="92B6F5B4"/>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0" w15:restartNumberingAfterBreak="0">
    <w:nsid w:val="11466347"/>
    <w:multiLevelType w:val="hybridMultilevel"/>
    <w:tmpl w:val="148CBECA"/>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115D42C2"/>
    <w:multiLevelType w:val="hybridMultilevel"/>
    <w:tmpl w:val="8EC2387A"/>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83" w15:restartNumberingAfterBreak="0">
    <w:nsid w:val="115F2A3C"/>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1199466A"/>
    <w:multiLevelType w:val="hybridMultilevel"/>
    <w:tmpl w:val="5D54F666"/>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12127F84"/>
    <w:multiLevelType w:val="hybridMultilevel"/>
    <w:tmpl w:val="A120D3E4"/>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90" w15:restartNumberingAfterBreak="0">
    <w:nsid w:val="128C4349"/>
    <w:multiLevelType w:val="hybridMultilevel"/>
    <w:tmpl w:val="E06074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12D351CF"/>
    <w:multiLevelType w:val="multilevel"/>
    <w:tmpl w:val="66705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320649E"/>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94" w15:restartNumberingAfterBreak="0">
    <w:nsid w:val="135E2C58"/>
    <w:multiLevelType w:val="hybridMultilevel"/>
    <w:tmpl w:val="B9D0FA0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95" w15:restartNumberingAfterBreak="0">
    <w:nsid w:val="13851608"/>
    <w:multiLevelType w:val="multilevel"/>
    <w:tmpl w:val="5DA645A8"/>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3BE1683"/>
    <w:multiLevelType w:val="hybridMultilevel"/>
    <w:tmpl w:val="BCC4483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13DB6FA4"/>
    <w:multiLevelType w:val="multilevel"/>
    <w:tmpl w:val="300CA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FC6CA3"/>
    <w:multiLevelType w:val="multilevel"/>
    <w:tmpl w:val="147AD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4327200"/>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1E50DE"/>
    <w:multiLevelType w:val="hybridMultilevel"/>
    <w:tmpl w:val="939428A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152A165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155040FF"/>
    <w:multiLevelType w:val="hybridMultilevel"/>
    <w:tmpl w:val="7B7602B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156C726C"/>
    <w:multiLevelType w:val="multilevel"/>
    <w:tmpl w:val="F3C44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575612E"/>
    <w:multiLevelType w:val="hybridMultilevel"/>
    <w:tmpl w:val="5582F67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157732A2"/>
    <w:multiLevelType w:val="hybridMultilevel"/>
    <w:tmpl w:val="369450B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106" w15:restartNumberingAfterBreak="0">
    <w:nsid w:val="158B2CC2"/>
    <w:multiLevelType w:val="multilevel"/>
    <w:tmpl w:val="CC6CC07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5B16B21"/>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6090924"/>
    <w:multiLevelType w:val="hybridMultilevel"/>
    <w:tmpl w:val="4246F9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16160DCE"/>
    <w:multiLevelType w:val="hybridMultilevel"/>
    <w:tmpl w:val="05306E6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0" w15:restartNumberingAfterBreak="0">
    <w:nsid w:val="1642048C"/>
    <w:multiLevelType w:val="hybridMultilevel"/>
    <w:tmpl w:val="7080438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1" w15:restartNumberingAfterBreak="0">
    <w:nsid w:val="16794B36"/>
    <w:multiLevelType w:val="hybridMultilevel"/>
    <w:tmpl w:val="0A28FB6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3"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4" w15:restartNumberingAfterBreak="0">
    <w:nsid w:val="16E62C3D"/>
    <w:multiLevelType w:val="hybridMultilevel"/>
    <w:tmpl w:val="C130F508"/>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16EC1DDB"/>
    <w:multiLevelType w:val="hybridMultilevel"/>
    <w:tmpl w:val="452C39EC"/>
    <w:lvl w:ilvl="0" w:tplc="FFFFFFFF">
      <w:start w:val="1"/>
      <w:numFmt w:val="lowerRoman"/>
      <w:lvlText w:val="%1."/>
      <w:lvlJc w:val="right"/>
      <w:pPr>
        <w:ind w:left="2160" w:hanging="18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17111AC6"/>
    <w:multiLevelType w:val="hybridMultilevel"/>
    <w:tmpl w:val="C988F8A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17123E65"/>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8"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172C3371"/>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731624D"/>
    <w:multiLevelType w:val="multilevel"/>
    <w:tmpl w:val="DEDE8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2" w15:restartNumberingAfterBreak="0">
    <w:nsid w:val="17500B0A"/>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3" w15:restartNumberingAfterBreak="0">
    <w:nsid w:val="17B541CE"/>
    <w:multiLevelType w:val="hybridMultilevel"/>
    <w:tmpl w:val="5E08D84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17E9723E"/>
    <w:multiLevelType w:val="multilevel"/>
    <w:tmpl w:val="37C4B6C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051B83"/>
    <w:multiLevelType w:val="multilevel"/>
    <w:tmpl w:val="35EE435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0D4EDA"/>
    <w:multiLevelType w:val="hybridMultilevel"/>
    <w:tmpl w:val="5F62C84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18507DAF"/>
    <w:multiLevelType w:val="hybridMultilevel"/>
    <w:tmpl w:val="CE4A68AC"/>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128" w15:restartNumberingAfterBreak="0">
    <w:nsid w:val="18522722"/>
    <w:multiLevelType w:val="hybridMultilevel"/>
    <w:tmpl w:val="092C3190"/>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29" w15:restartNumberingAfterBreak="0">
    <w:nsid w:val="18645A38"/>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DC6CB1"/>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9063E90"/>
    <w:multiLevelType w:val="multilevel"/>
    <w:tmpl w:val="C75A711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3" w15:restartNumberingAfterBreak="0">
    <w:nsid w:val="193D7C38"/>
    <w:multiLevelType w:val="hybridMultilevel"/>
    <w:tmpl w:val="957C2AD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4"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5" w15:restartNumberingAfterBreak="0">
    <w:nsid w:val="1940645E"/>
    <w:multiLevelType w:val="hybridMultilevel"/>
    <w:tmpl w:val="DB90D7C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6"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19A57FE3"/>
    <w:multiLevelType w:val="multilevel"/>
    <w:tmpl w:val="9154E2B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9CE3CB6"/>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9" w15:restartNumberingAfterBreak="0">
    <w:nsid w:val="1A0D265F"/>
    <w:multiLevelType w:val="hybridMultilevel"/>
    <w:tmpl w:val="A1B4F3B6"/>
    <w:lvl w:ilvl="0" w:tplc="300A000F">
      <w:start w:val="1"/>
      <w:numFmt w:val="decimal"/>
      <w:lvlText w:val="%1."/>
      <w:lvlJc w:val="left"/>
      <w:pPr>
        <w:ind w:left="2160" w:hanging="360"/>
      </w:pPr>
    </w:lvl>
    <w:lvl w:ilvl="1" w:tplc="300A0019" w:tentative="1">
      <w:start w:val="1"/>
      <w:numFmt w:val="lowerLetter"/>
      <w:lvlText w:val="%2."/>
      <w:lvlJc w:val="left"/>
      <w:pPr>
        <w:ind w:left="2880" w:hanging="360"/>
      </w:pPr>
    </w:lvl>
    <w:lvl w:ilvl="2" w:tplc="300A001B" w:tentative="1">
      <w:start w:val="1"/>
      <w:numFmt w:val="lowerRoman"/>
      <w:lvlText w:val="%3."/>
      <w:lvlJc w:val="right"/>
      <w:pPr>
        <w:ind w:left="3600" w:hanging="180"/>
      </w:pPr>
    </w:lvl>
    <w:lvl w:ilvl="3" w:tplc="300A000F" w:tentative="1">
      <w:start w:val="1"/>
      <w:numFmt w:val="decimal"/>
      <w:lvlText w:val="%4."/>
      <w:lvlJc w:val="left"/>
      <w:pPr>
        <w:ind w:left="4320" w:hanging="360"/>
      </w:pPr>
    </w:lvl>
    <w:lvl w:ilvl="4" w:tplc="300A0019" w:tentative="1">
      <w:start w:val="1"/>
      <w:numFmt w:val="lowerLetter"/>
      <w:lvlText w:val="%5."/>
      <w:lvlJc w:val="left"/>
      <w:pPr>
        <w:ind w:left="5040" w:hanging="360"/>
      </w:pPr>
    </w:lvl>
    <w:lvl w:ilvl="5" w:tplc="300A001B" w:tentative="1">
      <w:start w:val="1"/>
      <w:numFmt w:val="lowerRoman"/>
      <w:lvlText w:val="%6."/>
      <w:lvlJc w:val="right"/>
      <w:pPr>
        <w:ind w:left="5760" w:hanging="180"/>
      </w:pPr>
    </w:lvl>
    <w:lvl w:ilvl="6" w:tplc="300A000F" w:tentative="1">
      <w:start w:val="1"/>
      <w:numFmt w:val="decimal"/>
      <w:lvlText w:val="%7."/>
      <w:lvlJc w:val="left"/>
      <w:pPr>
        <w:ind w:left="6480" w:hanging="360"/>
      </w:pPr>
    </w:lvl>
    <w:lvl w:ilvl="7" w:tplc="300A0019" w:tentative="1">
      <w:start w:val="1"/>
      <w:numFmt w:val="lowerLetter"/>
      <w:lvlText w:val="%8."/>
      <w:lvlJc w:val="left"/>
      <w:pPr>
        <w:ind w:left="7200" w:hanging="360"/>
      </w:pPr>
    </w:lvl>
    <w:lvl w:ilvl="8" w:tplc="300A001B" w:tentative="1">
      <w:start w:val="1"/>
      <w:numFmt w:val="lowerRoman"/>
      <w:lvlText w:val="%9."/>
      <w:lvlJc w:val="right"/>
      <w:pPr>
        <w:ind w:left="7920" w:hanging="180"/>
      </w:pPr>
    </w:lvl>
  </w:abstractNum>
  <w:abstractNum w:abstractNumId="140" w15:restartNumberingAfterBreak="0">
    <w:nsid w:val="1A4C14BD"/>
    <w:multiLevelType w:val="multilevel"/>
    <w:tmpl w:val="8D8253F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142"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3" w15:restartNumberingAfterBreak="0">
    <w:nsid w:val="1AED3DE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4" w15:restartNumberingAfterBreak="0">
    <w:nsid w:val="1AF4363F"/>
    <w:multiLevelType w:val="hybridMultilevel"/>
    <w:tmpl w:val="0CB841F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1B0A0605"/>
    <w:multiLevelType w:val="multilevel"/>
    <w:tmpl w:val="19C630C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46" w15:restartNumberingAfterBreak="0">
    <w:nsid w:val="1B164454"/>
    <w:multiLevelType w:val="hybridMultilevel"/>
    <w:tmpl w:val="2E0A9D9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1B4B3266"/>
    <w:multiLevelType w:val="multilevel"/>
    <w:tmpl w:val="CFA814F4"/>
    <w:lvl w:ilvl="0">
      <w:start w:val="6"/>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B9422E8"/>
    <w:multiLevelType w:val="multilevel"/>
    <w:tmpl w:val="7884E2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966FBA"/>
    <w:multiLevelType w:val="hybridMultilevel"/>
    <w:tmpl w:val="27AAEA5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1C477943"/>
    <w:multiLevelType w:val="hybridMultilevel"/>
    <w:tmpl w:val="A6B262C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1" w15:restartNumberingAfterBreak="0">
    <w:nsid w:val="1C715461"/>
    <w:multiLevelType w:val="multilevel"/>
    <w:tmpl w:val="B0C299F0"/>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CCE3EF1"/>
    <w:multiLevelType w:val="multilevel"/>
    <w:tmpl w:val="749E63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E540A4"/>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D673C86"/>
    <w:multiLevelType w:val="hybridMultilevel"/>
    <w:tmpl w:val="203C290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55" w15:restartNumberingAfterBreak="0">
    <w:nsid w:val="1E6C56A9"/>
    <w:multiLevelType w:val="hybridMultilevel"/>
    <w:tmpl w:val="79ECB2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6" w15:restartNumberingAfterBreak="0">
    <w:nsid w:val="1E746EA8"/>
    <w:multiLevelType w:val="hybridMultilevel"/>
    <w:tmpl w:val="1C52F66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7" w15:restartNumberingAfterBreak="0">
    <w:nsid w:val="1EAD1602"/>
    <w:multiLevelType w:val="hybridMultilevel"/>
    <w:tmpl w:val="1AE64CBE"/>
    <w:lvl w:ilvl="0" w:tplc="30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58" w15:restartNumberingAfterBreak="0">
    <w:nsid w:val="1EC055E3"/>
    <w:multiLevelType w:val="hybridMultilevel"/>
    <w:tmpl w:val="F7B46B2C"/>
    <w:lvl w:ilvl="0" w:tplc="C756B024">
      <w:numFmt w:val="bullet"/>
      <w:lvlText w:val="-"/>
      <w:lvlJc w:val="left"/>
      <w:pPr>
        <w:ind w:left="1800" w:hanging="360"/>
      </w:pPr>
      <w:rPr>
        <w:rFonts w:ascii="Calibri" w:eastAsia="Times New Roman" w:hAnsi="Calibri" w:cs="Calibri" w:hint="default"/>
        <w:b/>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9" w15:restartNumberingAfterBreak="0">
    <w:nsid w:val="1EDF0C7F"/>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EE33046"/>
    <w:multiLevelType w:val="multilevel"/>
    <w:tmpl w:val="4B0EA7B8"/>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2" w15:restartNumberingAfterBreak="0">
    <w:nsid w:val="20133220"/>
    <w:multiLevelType w:val="hybridMultilevel"/>
    <w:tmpl w:val="377A9EE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01619DF"/>
    <w:multiLevelType w:val="hybridMultilevel"/>
    <w:tmpl w:val="FE7EAFF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4" w15:restartNumberingAfterBreak="0">
    <w:nsid w:val="204B0A26"/>
    <w:multiLevelType w:val="hybridMultilevel"/>
    <w:tmpl w:val="20B049E8"/>
    <w:lvl w:ilvl="0" w:tplc="26AC0252">
      <w:start w:val="2"/>
      <w:numFmt w:val="bullet"/>
      <w:lvlText w:val="-"/>
      <w:lvlJc w:val="left"/>
      <w:pPr>
        <w:ind w:left="1800" w:hanging="360"/>
      </w:pPr>
      <w:rPr>
        <w:rFonts w:ascii="Calibri" w:eastAsiaTheme="minorHAnsi"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5"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66" w15:restartNumberingAfterBreak="0">
    <w:nsid w:val="20D12036"/>
    <w:multiLevelType w:val="multilevel"/>
    <w:tmpl w:val="E92A784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0EB1FA5"/>
    <w:multiLevelType w:val="hybridMultilevel"/>
    <w:tmpl w:val="8D06C40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211C5F9D"/>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193497A"/>
    <w:multiLevelType w:val="multilevel"/>
    <w:tmpl w:val="EF820384"/>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1CD67DB"/>
    <w:multiLevelType w:val="hybridMultilevel"/>
    <w:tmpl w:val="F22630D0"/>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21FF7F05"/>
    <w:multiLevelType w:val="multilevel"/>
    <w:tmpl w:val="49D29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73" w15:restartNumberingAfterBreak="0">
    <w:nsid w:val="22DE4EC9"/>
    <w:multiLevelType w:val="hybridMultilevel"/>
    <w:tmpl w:val="47D4214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23023491"/>
    <w:multiLevelType w:val="multilevel"/>
    <w:tmpl w:val="CAAA758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5" w15:restartNumberingAfterBreak="0">
    <w:nsid w:val="233155E2"/>
    <w:multiLevelType w:val="hybridMultilevel"/>
    <w:tmpl w:val="C97A0888"/>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1428"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23360877"/>
    <w:multiLevelType w:val="hybridMultilevel"/>
    <w:tmpl w:val="5CE63954"/>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7"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79"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0" w15:restartNumberingAfterBreak="0">
    <w:nsid w:val="241E3E16"/>
    <w:multiLevelType w:val="hybridMultilevel"/>
    <w:tmpl w:val="19BC9F9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1" w15:restartNumberingAfterBreak="0">
    <w:nsid w:val="243C56D6"/>
    <w:multiLevelType w:val="hybridMultilevel"/>
    <w:tmpl w:val="1E9A562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2" w15:restartNumberingAfterBreak="0">
    <w:nsid w:val="247A1B36"/>
    <w:multiLevelType w:val="hybridMultilevel"/>
    <w:tmpl w:val="CAA827F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247F48BE"/>
    <w:multiLevelType w:val="hybridMultilevel"/>
    <w:tmpl w:val="EBB2A2DA"/>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84" w15:restartNumberingAfterBreak="0">
    <w:nsid w:val="248B2F16"/>
    <w:multiLevelType w:val="multilevel"/>
    <w:tmpl w:val="F88845D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5" w15:restartNumberingAfterBreak="0">
    <w:nsid w:val="24993934"/>
    <w:multiLevelType w:val="hybridMultilevel"/>
    <w:tmpl w:val="A23A19A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24C02015"/>
    <w:multiLevelType w:val="multilevel"/>
    <w:tmpl w:val="31CEFF8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504531A"/>
    <w:multiLevelType w:val="hybridMultilevel"/>
    <w:tmpl w:val="FEB85E9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25172492"/>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9" w15:restartNumberingAfterBreak="0">
    <w:nsid w:val="25223050"/>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52D61AA"/>
    <w:multiLevelType w:val="hybridMultilevel"/>
    <w:tmpl w:val="0A6AD65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1"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2" w15:restartNumberingAfterBreak="0">
    <w:nsid w:val="25BE34AD"/>
    <w:multiLevelType w:val="hybridMultilevel"/>
    <w:tmpl w:val="3860034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3" w15:restartNumberingAfterBreak="0">
    <w:nsid w:val="261538D3"/>
    <w:multiLevelType w:val="hybridMultilevel"/>
    <w:tmpl w:val="EC7A98A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5" w15:restartNumberingAfterBreak="0">
    <w:nsid w:val="26497C3C"/>
    <w:multiLevelType w:val="hybridMultilevel"/>
    <w:tmpl w:val="C6C2B186"/>
    <w:lvl w:ilvl="0" w:tplc="300A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96"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197" w15:restartNumberingAfterBreak="0">
    <w:nsid w:val="26EC7756"/>
    <w:multiLevelType w:val="hybridMultilevel"/>
    <w:tmpl w:val="FE4AFC1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273F4509"/>
    <w:multiLevelType w:val="multilevel"/>
    <w:tmpl w:val="676E3C6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0"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1" w15:restartNumberingAfterBreak="0">
    <w:nsid w:val="27D961F3"/>
    <w:multiLevelType w:val="hybridMultilevel"/>
    <w:tmpl w:val="CCA20B5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02" w15:restartNumberingAfterBreak="0">
    <w:nsid w:val="27F33D8A"/>
    <w:multiLevelType w:val="multilevel"/>
    <w:tmpl w:val="1AC2F9B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7FE7809"/>
    <w:multiLevelType w:val="hybridMultilevel"/>
    <w:tmpl w:val="1FA2EC6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4" w15:restartNumberingAfterBreak="0">
    <w:nsid w:val="284E60A3"/>
    <w:multiLevelType w:val="multilevel"/>
    <w:tmpl w:val="652256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28A16B83"/>
    <w:multiLevelType w:val="hybridMultilevel"/>
    <w:tmpl w:val="4704EA5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7" w15:restartNumberingAfterBreak="0">
    <w:nsid w:val="28E05F75"/>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902591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9" w15:restartNumberingAfterBreak="0">
    <w:nsid w:val="291D6529"/>
    <w:multiLevelType w:val="multilevel"/>
    <w:tmpl w:val="40AC931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1" w15:restartNumberingAfterBreak="0">
    <w:nsid w:val="2939357F"/>
    <w:multiLevelType w:val="multilevel"/>
    <w:tmpl w:val="2B407ABE"/>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2" w15:restartNumberingAfterBreak="0">
    <w:nsid w:val="29CC36C1"/>
    <w:multiLevelType w:val="hybridMultilevel"/>
    <w:tmpl w:val="949A5B00"/>
    <w:lvl w:ilvl="0" w:tplc="300A0001">
      <w:start w:val="1"/>
      <w:numFmt w:val="bullet"/>
      <w:lvlText w:val=""/>
      <w:lvlJc w:val="left"/>
      <w:pPr>
        <w:ind w:left="1776" w:hanging="360"/>
      </w:pPr>
      <w:rPr>
        <w:rFonts w:ascii="Symbol" w:hAnsi="Symbol"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13" w15:restartNumberingAfterBreak="0">
    <w:nsid w:val="29DC0D71"/>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9E85DFD"/>
    <w:multiLevelType w:val="multilevel"/>
    <w:tmpl w:val="7104361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A5A70C2"/>
    <w:multiLevelType w:val="hybridMultilevel"/>
    <w:tmpl w:val="545CB9F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6" w15:restartNumberingAfterBreak="0">
    <w:nsid w:val="2AE1276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8"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9" w15:restartNumberingAfterBreak="0">
    <w:nsid w:val="2B7E35C6"/>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1"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2" w15:restartNumberingAfterBreak="0">
    <w:nsid w:val="2C6C66DA"/>
    <w:multiLevelType w:val="hybridMultilevel"/>
    <w:tmpl w:val="1582745E"/>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2C784243"/>
    <w:multiLevelType w:val="hybridMultilevel"/>
    <w:tmpl w:val="6974F8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4"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5"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6" w15:restartNumberingAfterBreak="0">
    <w:nsid w:val="2CFA27DD"/>
    <w:multiLevelType w:val="hybridMultilevel"/>
    <w:tmpl w:val="B79A129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7"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8"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29" w15:restartNumberingAfterBreak="0">
    <w:nsid w:val="2D4C6BB9"/>
    <w:multiLevelType w:val="hybridMultilevel"/>
    <w:tmpl w:val="73F8667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0" w15:restartNumberingAfterBreak="0">
    <w:nsid w:val="2D5719E5"/>
    <w:multiLevelType w:val="hybridMultilevel"/>
    <w:tmpl w:val="D4D0B7A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1" w15:restartNumberingAfterBreak="0">
    <w:nsid w:val="2D5A0F8C"/>
    <w:multiLevelType w:val="hybridMultilevel"/>
    <w:tmpl w:val="31084DF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32" w15:restartNumberingAfterBreak="0">
    <w:nsid w:val="2D8333B0"/>
    <w:multiLevelType w:val="hybridMultilevel"/>
    <w:tmpl w:val="3698DC6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3" w15:restartNumberingAfterBreak="0">
    <w:nsid w:val="2D972A1F"/>
    <w:multiLevelType w:val="hybridMultilevel"/>
    <w:tmpl w:val="76DAF764"/>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235" w15:restartNumberingAfterBreak="0">
    <w:nsid w:val="2DBD640E"/>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DCC25F6"/>
    <w:multiLevelType w:val="hybridMultilevel"/>
    <w:tmpl w:val="4D9CCCC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7" w15:restartNumberingAfterBreak="0">
    <w:nsid w:val="2DF12618"/>
    <w:multiLevelType w:val="hybridMultilevel"/>
    <w:tmpl w:val="4F5AAF82"/>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38"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239" w15:restartNumberingAfterBreak="0">
    <w:nsid w:val="2E1F2851"/>
    <w:multiLevelType w:val="multilevel"/>
    <w:tmpl w:val="D602B42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E2A4E5C"/>
    <w:multiLevelType w:val="hybridMultilevel"/>
    <w:tmpl w:val="E084ABE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41" w15:restartNumberingAfterBreak="0">
    <w:nsid w:val="2E760F1D"/>
    <w:multiLevelType w:val="hybridMultilevel"/>
    <w:tmpl w:val="04CE989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2"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3" w15:restartNumberingAfterBreak="0">
    <w:nsid w:val="2F4B0BD9"/>
    <w:multiLevelType w:val="multilevel"/>
    <w:tmpl w:val="EE4C7D0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44" w15:restartNumberingAfterBreak="0">
    <w:nsid w:val="2FA759A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FD5406B"/>
    <w:multiLevelType w:val="multilevel"/>
    <w:tmpl w:val="9134037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FFF0E69"/>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05F5FA6"/>
    <w:multiLevelType w:val="hybridMultilevel"/>
    <w:tmpl w:val="CA00E8F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300A0001">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310F49A3"/>
    <w:multiLevelType w:val="hybridMultilevel"/>
    <w:tmpl w:val="9D9AC3C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9" w15:restartNumberingAfterBreak="0">
    <w:nsid w:val="313B5BF4"/>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0" w15:restartNumberingAfterBreak="0">
    <w:nsid w:val="317357F9"/>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1" w15:restartNumberingAfterBreak="0">
    <w:nsid w:val="319139DF"/>
    <w:multiLevelType w:val="hybridMultilevel"/>
    <w:tmpl w:val="DA42D9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2" w15:restartNumberingAfterBreak="0">
    <w:nsid w:val="31F844DB"/>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4" w15:restartNumberingAfterBreak="0">
    <w:nsid w:val="325072B1"/>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6" w15:restartNumberingAfterBreak="0">
    <w:nsid w:val="32DF6159"/>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7" w15:restartNumberingAfterBreak="0">
    <w:nsid w:val="3309168E"/>
    <w:multiLevelType w:val="hybridMultilevel"/>
    <w:tmpl w:val="66C29046"/>
    <w:lvl w:ilvl="0" w:tplc="FFFFFFFF">
      <w:start w:val="1"/>
      <w:numFmt w:val="decimal"/>
      <w:lvlText w:val="%1."/>
      <w:lvlJc w:val="left"/>
      <w:pPr>
        <w:ind w:left="720" w:hanging="360"/>
      </w:pPr>
    </w:lvl>
    <w:lvl w:ilvl="1" w:tplc="300A0001">
      <w:start w:val="1"/>
      <w:numFmt w:val="bullet"/>
      <w:lvlText w:val=""/>
      <w:lvlJc w:val="left"/>
      <w:pPr>
        <w:ind w:left="23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331E36F8"/>
    <w:multiLevelType w:val="multilevel"/>
    <w:tmpl w:val="2AB487F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260" w15:restartNumberingAfterBreak="0">
    <w:nsid w:val="337F5E8B"/>
    <w:multiLevelType w:val="hybridMultilevel"/>
    <w:tmpl w:val="0234DC1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1"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2" w15:restartNumberingAfterBreak="0">
    <w:nsid w:val="33AA4382"/>
    <w:multiLevelType w:val="hybridMultilevel"/>
    <w:tmpl w:val="69520FC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3" w15:restartNumberingAfterBreak="0">
    <w:nsid w:val="34393B3C"/>
    <w:multiLevelType w:val="hybridMultilevel"/>
    <w:tmpl w:val="CA5A67E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4" w15:restartNumberingAfterBreak="0">
    <w:nsid w:val="34474BC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5" w15:restartNumberingAfterBreak="0">
    <w:nsid w:val="346B27FB"/>
    <w:multiLevelType w:val="hybridMultilevel"/>
    <w:tmpl w:val="FE746CEA"/>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66" w15:restartNumberingAfterBreak="0">
    <w:nsid w:val="346D6BA4"/>
    <w:multiLevelType w:val="hybridMultilevel"/>
    <w:tmpl w:val="AE1602AC"/>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7" w15:restartNumberingAfterBreak="0">
    <w:nsid w:val="34B40CE9"/>
    <w:multiLevelType w:val="hybridMultilevel"/>
    <w:tmpl w:val="0DB4F2D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34C075E9"/>
    <w:multiLevelType w:val="multilevel"/>
    <w:tmpl w:val="85D25A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4C358DE"/>
    <w:multiLevelType w:val="multilevel"/>
    <w:tmpl w:val="49906EC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4E3345E"/>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54F4E8D"/>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55539D5"/>
    <w:multiLevelType w:val="hybridMultilevel"/>
    <w:tmpl w:val="C9EABBC6"/>
    <w:lvl w:ilvl="0" w:tplc="300A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35913A0D"/>
    <w:multiLevelType w:val="hybridMultilevel"/>
    <w:tmpl w:val="77849D04"/>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74" w15:restartNumberingAfterBreak="0">
    <w:nsid w:val="362F5D8F"/>
    <w:multiLevelType w:val="hybridMultilevel"/>
    <w:tmpl w:val="927E5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5"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6" w15:restartNumberingAfterBreak="0">
    <w:nsid w:val="36D3068A"/>
    <w:multiLevelType w:val="hybridMultilevel"/>
    <w:tmpl w:val="474803B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38067E3A"/>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279" w15:restartNumberingAfterBreak="0">
    <w:nsid w:val="38740680"/>
    <w:multiLevelType w:val="hybridMultilevel"/>
    <w:tmpl w:val="A0DC7FB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0" w15:restartNumberingAfterBreak="0">
    <w:nsid w:val="38A5451C"/>
    <w:multiLevelType w:val="multilevel"/>
    <w:tmpl w:val="FCC0176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90D5F59"/>
    <w:multiLevelType w:val="multilevel"/>
    <w:tmpl w:val="2BF4A4B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2" w15:restartNumberingAfterBreak="0">
    <w:nsid w:val="39280000"/>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3" w15:restartNumberingAfterBreak="0">
    <w:nsid w:val="395775E5"/>
    <w:multiLevelType w:val="hybridMultilevel"/>
    <w:tmpl w:val="4D6EE8F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4" w15:restartNumberingAfterBreak="0">
    <w:nsid w:val="398B4DCF"/>
    <w:multiLevelType w:val="hybridMultilevel"/>
    <w:tmpl w:val="7A1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5" w15:restartNumberingAfterBreak="0">
    <w:nsid w:val="39FA607B"/>
    <w:multiLevelType w:val="hybridMultilevel"/>
    <w:tmpl w:val="35021D74"/>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86" w15:restartNumberingAfterBreak="0">
    <w:nsid w:val="3A046849"/>
    <w:multiLevelType w:val="hybridMultilevel"/>
    <w:tmpl w:val="16FE661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8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8" w15:restartNumberingAfterBreak="0">
    <w:nsid w:val="3A86582B"/>
    <w:multiLevelType w:val="hybridMultilevel"/>
    <w:tmpl w:val="B016C40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9" w15:restartNumberingAfterBreak="0">
    <w:nsid w:val="3A965CE7"/>
    <w:multiLevelType w:val="multilevel"/>
    <w:tmpl w:val="DFA2F356"/>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90" w15:restartNumberingAfterBreak="0">
    <w:nsid w:val="3B1433AD"/>
    <w:multiLevelType w:val="hybridMultilevel"/>
    <w:tmpl w:val="BBE2871E"/>
    <w:lvl w:ilvl="0" w:tplc="300A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1" w15:restartNumberingAfterBreak="0">
    <w:nsid w:val="3B1A1CE6"/>
    <w:multiLevelType w:val="multilevel"/>
    <w:tmpl w:val="C8D658F2"/>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B2A0869"/>
    <w:multiLevelType w:val="hybridMultilevel"/>
    <w:tmpl w:val="52B0A1F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93" w15:restartNumberingAfterBreak="0">
    <w:nsid w:val="3B3063E0"/>
    <w:multiLevelType w:val="hybridMultilevel"/>
    <w:tmpl w:val="F06E6F7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4" w15:restartNumberingAfterBreak="0">
    <w:nsid w:val="3B637459"/>
    <w:multiLevelType w:val="hybridMultilevel"/>
    <w:tmpl w:val="1152BF7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5"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6" w15:restartNumberingAfterBreak="0">
    <w:nsid w:val="3B9C2266"/>
    <w:multiLevelType w:val="hybridMultilevel"/>
    <w:tmpl w:val="3948DD96"/>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7" w15:restartNumberingAfterBreak="0">
    <w:nsid w:val="3C943433"/>
    <w:multiLevelType w:val="multilevel"/>
    <w:tmpl w:val="6C8CD67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C967C80"/>
    <w:multiLevelType w:val="hybridMultilevel"/>
    <w:tmpl w:val="689ED38C"/>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9" w15:restartNumberingAfterBreak="0">
    <w:nsid w:val="3D3E2B58"/>
    <w:multiLevelType w:val="hybridMultilevel"/>
    <w:tmpl w:val="E6F2722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3D7D2912"/>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DC626F9"/>
    <w:multiLevelType w:val="hybridMultilevel"/>
    <w:tmpl w:val="FA30A7A4"/>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02" w15:restartNumberingAfterBreak="0">
    <w:nsid w:val="3DFB0451"/>
    <w:multiLevelType w:val="hybridMultilevel"/>
    <w:tmpl w:val="15E2E7B0"/>
    <w:lvl w:ilvl="0" w:tplc="300A0011">
      <w:start w:val="1"/>
      <w:numFmt w:val="decimal"/>
      <w:lvlText w:val="%1)"/>
      <w:lvlJc w:val="left"/>
      <w:pPr>
        <w:ind w:left="3864" w:hanging="360"/>
      </w:pPr>
    </w:lvl>
    <w:lvl w:ilvl="1" w:tplc="300A0019">
      <w:start w:val="1"/>
      <w:numFmt w:val="lowerLetter"/>
      <w:lvlText w:val="%2."/>
      <w:lvlJc w:val="left"/>
      <w:pPr>
        <w:ind w:left="4584" w:hanging="360"/>
      </w:pPr>
    </w:lvl>
    <w:lvl w:ilvl="2" w:tplc="300A001B" w:tentative="1">
      <w:start w:val="1"/>
      <w:numFmt w:val="lowerRoman"/>
      <w:lvlText w:val="%3."/>
      <w:lvlJc w:val="right"/>
      <w:pPr>
        <w:ind w:left="5304" w:hanging="180"/>
      </w:pPr>
    </w:lvl>
    <w:lvl w:ilvl="3" w:tplc="300A000F" w:tentative="1">
      <w:start w:val="1"/>
      <w:numFmt w:val="decimal"/>
      <w:lvlText w:val="%4."/>
      <w:lvlJc w:val="left"/>
      <w:pPr>
        <w:ind w:left="6024" w:hanging="360"/>
      </w:pPr>
    </w:lvl>
    <w:lvl w:ilvl="4" w:tplc="300A0019" w:tentative="1">
      <w:start w:val="1"/>
      <w:numFmt w:val="lowerLetter"/>
      <w:lvlText w:val="%5."/>
      <w:lvlJc w:val="left"/>
      <w:pPr>
        <w:ind w:left="6744" w:hanging="360"/>
      </w:pPr>
    </w:lvl>
    <w:lvl w:ilvl="5" w:tplc="300A001B" w:tentative="1">
      <w:start w:val="1"/>
      <w:numFmt w:val="lowerRoman"/>
      <w:lvlText w:val="%6."/>
      <w:lvlJc w:val="right"/>
      <w:pPr>
        <w:ind w:left="7464" w:hanging="180"/>
      </w:pPr>
    </w:lvl>
    <w:lvl w:ilvl="6" w:tplc="300A000F" w:tentative="1">
      <w:start w:val="1"/>
      <w:numFmt w:val="decimal"/>
      <w:lvlText w:val="%7."/>
      <w:lvlJc w:val="left"/>
      <w:pPr>
        <w:ind w:left="8184" w:hanging="360"/>
      </w:pPr>
    </w:lvl>
    <w:lvl w:ilvl="7" w:tplc="300A0019" w:tentative="1">
      <w:start w:val="1"/>
      <w:numFmt w:val="lowerLetter"/>
      <w:lvlText w:val="%8."/>
      <w:lvlJc w:val="left"/>
      <w:pPr>
        <w:ind w:left="8904" w:hanging="360"/>
      </w:pPr>
    </w:lvl>
    <w:lvl w:ilvl="8" w:tplc="300A001B" w:tentative="1">
      <w:start w:val="1"/>
      <w:numFmt w:val="lowerRoman"/>
      <w:lvlText w:val="%9."/>
      <w:lvlJc w:val="right"/>
      <w:pPr>
        <w:ind w:left="9624" w:hanging="180"/>
      </w:pPr>
    </w:lvl>
  </w:abstractNum>
  <w:abstractNum w:abstractNumId="303"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4" w15:restartNumberingAfterBreak="0">
    <w:nsid w:val="3E660496"/>
    <w:multiLevelType w:val="multilevel"/>
    <w:tmpl w:val="AC5CC86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5"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6" w15:restartNumberingAfterBreak="0">
    <w:nsid w:val="3EB601AD"/>
    <w:multiLevelType w:val="hybridMultilevel"/>
    <w:tmpl w:val="8CD095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7" w15:restartNumberingAfterBreak="0">
    <w:nsid w:val="3EF173A5"/>
    <w:multiLevelType w:val="hybridMultilevel"/>
    <w:tmpl w:val="927E5E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8" w15:restartNumberingAfterBreak="0">
    <w:nsid w:val="3F166106"/>
    <w:multiLevelType w:val="hybridMultilevel"/>
    <w:tmpl w:val="A55C2C1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3F5C7742"/>
    <w:multiLevelType w:val="hybridMultilevel"/>
    <w:tmpl w:val="F3AA70E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0"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1"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2" w15:restartNumberingAfterBreak="0">
    <w:nsid w:val="3FD34E8A"/>
    <w:multiLevelType w:val="hybridMultilevel"/>
    <w:tmpl w:val="80B4225C"/>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3" w15:restartNumberingAfterBreak="0">
    <w:nsid w:val="400410A8"/>
    <w:multiLevelType w:val="hybridMultilevel"/>
    <w:tmpl w:val="2F36AFB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4" w15:restartNumberingAfterBreak="0">
    <w:nsid w:val="400949D7"/>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026277F"/>
    <w:multiLevelType w:val="hybridMultilevel"/>
    <w:tmpl w:val="C3DA16C6"/>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16" w15:restartNumberingAfterBreak="0">
    <w:nsid w:val="40954E91"/>
    <w:multiLevelType w:val="hybridMultilevel"/>
    <w:tmpl w:val="059C82C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7"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8"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19" w15:restartNumberingAfterBreak="0">
    <w:nsid w:val="40EA1879"/>
    <w:multiLevelType w:val="hybridMultilevel"/>
    <w:tmpl w:val="2656F54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0"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1" w15:restartNumberingAfterBreak="0">
    <w:nsid w:val="410803E0"/>
    <w:multiLevelType w:val="multilevel"/>
    <w:tmpl w:val="306CF08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22" w15:restartNumberingAfterBreak="0">
    <w:nsid w:val="418430D7"/>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1E06981"/>
    <w:multiLevelType w:val="hybridMultilevel"/>
    <w:tmpl w:val="906AD66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24" w15:restartNumberingAfterBreak="0">
    <w:nsid w:val="41F46BC0"/>
    <w:multiLevelType w:val="multilevel"/>
    <w:tmpl w:val="F0E06B1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21135B3"/>
    <w:multiLevelType w:val="hybridMultilevel"/>
    <w:tmpl w:val="F4480218"/>
    <w:lvl w:ilvl="0" w:tplc="300A0001">
      <w:start w:val="1"/>
      <w:numFmt w:val="bullet"/>
      <w:lvlText w:val=""/>
      <w:lvlJc w:val="left"/>
      <w:pPr>
        <w:ind w:left="1428" w:hanging="360"/>
      </w:pPr>
      <w:rPr>
        <w:rFonts w:ascii="Symbol" w:hAnsi="Symbol" w:hint="default"/>
        <w:b/>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26" w15:restartNumberingAfterBreak="0">
    <w:nsid w:val="421B5166"/>
    <w:multiLevelType w:val="hybridMultilevel"/>
    <w:tmpl w:val="A0601426"/>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FFFFFFFF">
      <w:start w:val="1"/>
      <w:numFmt w:val="bullet"/>
      <w:lvlText w:val=""/>
      <w:lvlJc w:val="left"/>
      <w:pPr>
        <w:ind w:left="1428" w:hanging="360"/>
      </w:pPr>
      <w:rPr>
        <w:rFonts w:ascii="Symbol" w:hAnsi="Symbol" w:hint="default"/>
      </w:rPr>
    </w:lvl>
    <w:lvl w:ilvl="3" w:tplc="FFFFFFFF">
      <w:start w:val="1"/>
      <w:numFmt w:val="bullet"/>
      <w:lvlText w:val=""/>
      <w:lvlJc w:val="left"/>
      <w:pPr>
        <w:ind w:left="1428" w:hanging="360"/>
      </w:pPr>
      <w:rPr>
        <w:rFonts w:ascii="Symbol" w:hAnsi="Symbol" w:hint="default"/>
      </w:rPr>
    </w:lvl>
    <w:lvl w:ilvl="4" w:tplc="300A0001">
      <w:start w:val="1"/>
      <w:numFmt w:val="bullet"/>
      <w:lvlText w:val=""/>
      <w:lvlJc w:val="left"/>
      <w:pPr>
        <w:ind w:left="1428" w:hanging="360"/>
      </w:pPr>
      <w:rPr>
        <w:rFonts w:ascii="Symbol" w:hAnsi="Symbol"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7" w15:restartNumberingAfterBreak="0">
    <w:nsid w:val="423D5A29"/>
    <w:multiLevelType w:val="multilevel"/>
    <w:tmpl w:val="92B6F5B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24877E6"/>
    <w:multiLevelType w:val="multilevel"/>
    <w:tmpl w:val="915638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26020DC"/>
    <w:multiLevelType w:val="multilevel"/>
    <w:tmpl w:val="C542027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2991F79"/>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2E03CC0"/>
    <w:multiLevelType w:val="hybridMultilevel"/>
    <w:tmpl w:val="15687D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2" w15:restartNumberingAfterBreak="0">
    <w:nsid w:val="43584F89"/>
    <w:multiLevelType w:val="hybridMultilevel"/>
    <w:tmpl w:val="FA204A9E"/>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3" w15:restartNumberingAfterBreak="0">
    <w:nsid w:val="438501F0"/>
    <w:multiLevelType w:val="hybridMultilevel"/>
    <w:tmpl w:val="F104D7C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4"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5" w15:restartNumberingAfterBreak="0">
    <w:nsid w:val="43ED2EB9"/>
    <w:multiLevelType w:val="hybridMultilevel"/>
    <w:tmpl w:val="F604A39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6"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37" w15:restartNumberingAfterBreak="0">
    <w:nsid w:val="44780575"/>
    <w:multiLevelType w:val="multilevel"/>
    <w:tmpl w:val="2F5667A6"/>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38" w15:restartNumberingAfterBreak="0">
    <w:nsid w:val="44972A44"/>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0" w15:restartNumberingAfterBreak="0">
    <w:nsid w:val="451441BE"/>
    <w:multiLevelType w:val="hybridMultilevel"/>
    <w:tmpl w:val="927E5E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1" w15:restartNumberingAfterBreak="0">
    <w:nsid w:val="4531255F"/>
    <w:multiLevelType w:val="hybridMultilevel"/>
    <w:tmpl w:val="8B7A696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2" w15:restartNumberingAfterBreak="0">
    <w:nsid w:val="453F3612"/>
    <w:multiLevelType w:val="hybridMultilevel"/>
    <w:tmpl w:val="7EA62718"/>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3" w15:restartNumberingAfterBreak="0">
    <w:nsid w:val="459238FF"/>
    <w:multiLevelType w:val="multilevel"/>
    <w:tmpl w:val="66B6CE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5B72F4F"/>
    <w:multiLevelType w:val="multilevel"/>
    <w:tmpl w:val="49906EC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6062090"/>
    <w:multiLevelType w:val="hybridMultilevel"/>
    <w:tmpl w:val="BAF82C5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6" w15:restartNumberingAfterBreak="0">
    <w:nsid w:val="461A1197"/>
    <w:multiLevelType w:val="hybridMultilevel"/>
    <w:tmpl w:val="2CC87ED4"/>
    <w:lvl w:ilvl="0" w:tplc="FFFFFFFF">
      <w:start w:val="1"/>
      <w:numFmt w:val="bullet"/>
      <w:lvlText w:val=""/>
      <w:lvlJc w:val="left"/>
      <w:pPr>
        <w:ind w:left="1428" w:hanging="360"/>
      </w:pPr>
      <w:rPr>
        <w:rFonts w:ascii="Symbol" w:hAnsi="Symbol" w:hint="default"/>
      </w:rPr>
    </w:lvl>
    <w:lvl w:ilvl="1" w:tplc="300A0001">
      <w:start w:val="1"/>
      <w:numFmt w:val="bullet"/>
      <w:lvlText w:val=""/>
      <w:lvlJc w:val="left"/>
      <w:pPr>
        <w:ind w:left="2148" w:hanging="360"/>
      </w:pPr>
      <w:rPr>
        <w:rFonts w:ascii="Symbol" w:hAnsi="Symbol" w:hint="default"/>
      </w:r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47" w15:restartNumberingAfterBreak="0">
    <w:nsid w:val="462B2355"/>
    <w:multiLevelType w:val="hybridMultilevel"/>
    <w:tmpl w:val="5A12CB2E"/>
    <w:lvl w:ilvl="0" w:tplc="300A000F">
      <w:start w:val="1"/>
      <w:numFmt w:val="decimal"/>
      <w:lvlText w:val="%1."/>
      <w:lvlJc w:val="left"/>
      <w:pPr>
        <w:ind w:left="1068" w:hanging="360"/>
      </w:pPr>
      <w:rPr>
        <w:rFonts w:hint="default"/>
      </w:rPr>
    </w:lvl>
    <w:lvl w:ilvl="1" w:tplc="300A0019">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348" w15:restartNumberingAfterBreak="0">
    <w:nsid w:val="462B286E"/>
    <w:multiLevelType w:val="multilevel"/>
    <w:tmpl w:val="5CB880C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6364834"/>
    <w:multiLevelType w:val="multilevel"/>
    <w:tmpl w:val="59382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351" w15:restartNumberingAfterBreak="0">
    <w:nsid w:val="464332A2"/>
    <w:multiLevelType w:val="hybridMultilevel"/>
    <w:tmpl w:val="63D6A00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352" w15:restartNumberingAfterBreak="0">
    <w:nsid w:val="46502320"/>
    <w:multiLevelType w:val="hybridMultilevel"/>
    <w:tmpl w:val="3798146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3" w15:restartNumberingAfterBreak="0">
    <w:nsid w:val="46630FB5"/>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71E0F80"/>
    <w:multiLevelType w:val="multilevel"/>
    <w:tmpl w:val="2B407ABE"/>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5" w15:restartNumberingAfterBreak="0">
    <w:nsid w:val="475838FD"/>
    <w:multiLevelType w:val="multilevel"/>
    <w:tmpl w:val="1890CB7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77D403F"/>
    <w:multiLevelType w:val="multilevel"/>
    <w:tmpl w:val="F6B2D2AC"/>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57"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8"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9" w15:restartNumberingAfterBreak="0">
    <w:nsid w:val="47D0308B"/>
    <w:multiLevelType w:val="hybridMultilevel"/>
    <w:tmpl w:val="06E8709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60" w15:restartNumberingAfterBreak="0">
    <w:nsid w:val="47D90D54"/>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1" w15:restartNumberingAfterBreak="0">
    <w:nsid w:val="488315C3"/>
    <w:multiLevelType w:val="multilevel"/>
    <w:tmpl w:val="EC6EE74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89D7A2B"/>
    <w:multiLevelType w:val="hybridMultilevel"/>
    <w:tmpl w:val="5BA666F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3" w15:restartNumberingAfterBreak="0">
    <w:nsid w:val="48A1129C"/>
    <w:multiLevelType w:val="hybridMultilevel"/>
    <w:tmpl w:val="C032B6E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4" w15:restartNumberingAfterBreak="0">
    <w:nsid w:val="48B62E35"/>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910272B"/>
    <w:multiLevelType w:val="hybridMultilevel"/>
    <w:tmpl w:val="166467C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6" w15:restartNumberingAfterBreak="0">
    <w:nsid w:val="49156FDA"/>
    <w:multiLevelType w:val="hybridMultilevel"/>
    <w:tmpl w:val="0896A8EE"/>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7" w15:restartNumberingAfterBreak="0">
    <w:nsid w:val="4921305E"/>
    <w:multiLevelType w:val="hybridMultilevel"/>
    <w:tmpl w:val="731C539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8"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9"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370"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71" w15:restartNumberingAfterBreak="0">
    <w:nsid w:val="49AA3676"/>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A0038B8"/>
    <w:multiLevelType w:val="hybridMultilevel"/>
    <w:tmpl w:val="3C24A63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3" w15:restartNumberingAfterBreak="0">
    <w:nsid w:val="4A0561C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A3D5DB2"/>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5" w15:restartNumberingAfterBreak="0">
    <w:nsid w:val="4A59066A"/>
    <w:multiLevelType w:val="multilevel"/>
    <w:tmpl w:val="2B407ABE"/>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6" w15:restartNumberingAfterBreak="0">
    <w:nsid w:val="4A6249A5"/>
    <w:multiLevelType w:val="hybridMultilevel"/>
    <w:tmpl w:val="2B1C4828"/>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377"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8" w15:restartNumberingAfterBreak="0">
    <w:nsid w:val="4A707863"/>
    <w:multiLevelType w:val="hybridMultilevel"/>
    <w:tmpl w:val="43C8CC7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9" w15:restartNumberingAfterBreak="0">
    <w:nsid w:val="4A7F2654"/>
    <w:multiLevelType w:val="hybridMultilevel"/>
    <w:tmpl w:val="56FC7E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0" w15:restartNumberingAfterBreak="0">
    <w:nsid w:val="4AC059B1"/>
    <w:multiLevelType w:val="hybridMultilevel"/>
    <w:tmpl w:val="70025C6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1"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2" w15:restartNumberingAfterBreak="0">
    <w:nsid w:val="4B524034"/>
    <w:multiLevelType w:val="multilevel"/>
    <w:tmpl w:val="986CDBC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B5F2EBE"/>
    <w:multiLevelType w:val="hybridMultilevel"/>
    <w:tmpl w:val="90B011B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4" w15:restartNumberingAfterBreak="0">
    <w:nsid w:val="4B7C1BB5"/>
    <w:multiLevelType w:val="hybridMultilevel"/>
    <w:tmpl w:val="9FE21C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5" w15:restartNumberingAfterBreak="0">
    <w:nsid w:val="4BBE0017"/>
    <w:multiLevelType w:val="multilevel"/>
    <w:tmpl w:val="8B12B228"/>
    <w:lvl w:ilvl="0">
      <w:start w:val="1"/>
      <w:numFmt w:val="bullet"/>
      <w:lvlText w:val=""/>
      <w:lvlJc w:val="left"/>
      <w:pPr>
        <w:tabs>
          <w:tab w:val="num" w:pos="1776"/>
        </w:tabs>
        <w:ind w:left="1776" w:hanging="360"/>
      </w:pPr>
      <w:rPr>
        <w:rFonts w:ascii="Symbol" w:hAnsi="Symbol" w:hint="default"/>
        <w:b/>
      </w:rPr>
    </w:lvl>
    <w:lvl w:ilvl="1">
      <w:start w:val="1"/>
      <w:numFmt w:val="bullet"/>
      <w:lvlText w:val=""/>
      <w:lvlJc w:val="left"/>
      <w:pPr>
        <w:ind w:left="2856" w:hanging="360"/>
      </w:pPr>
      <w:rPr>
        <w:rFonts w:ascii="Symbol" w:hAnsi="Symbol" w:hint="default"/>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86" w15:restartNumberingAfterBreak="0">
    <w:nsid w:val="4BC74637"/>
    <w:multiLevelType w:val="multilevel"/>
    <w:tmpl w:val="ABB000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BCD2A90"/>
    <w:multiLevelType w:val="hybridMultilevel"/>
    <w:tmpl w:val="2FA2C4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8" w15:restartNumberingAfterBreak="0">
    <w:nsid w:val="4C0070D4"/>
    <w:multiLevelType w:val="hybridMultilevel"/>
    <w:tmpl w:val="DAF22EE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89" w15:restartNumberingAfterBreak="0">
    <w:nsid w:val="4C3E36A4"/>
    <w:multiLevelType w:val="hybridMultilevel"/>
    <w:tmpl w:val="0CF0D71A"/>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0" w15:restartNumberingAfterBreak="0">
    <w:nsid w:val="4C534D2C"/>
    <w:multiLevelType w:val="hybridMultilevel"/>
    <w:tmpl w:val="D39C982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1" w15:restartNumberingAfterBreak="0">
    <w:nsid w:val="4C760864"/>
    <w:multiLevelType w:val="multilevel"/>
    <w:tmpl w:val="370A0BE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C7D264A"/>
    <w:multiLevelType w:val="multilevel"/>
    <w:tmpl w:val="4B10F864"/>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3" w15:restartNumberingAfterBreak="0">
    <w:nsid w:val="4CA52119"/>
    <w:multiLevelType w:val="hybridMultilevel"/>
    <w:tmpl w:val="04081A7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94" w15:restartNumberingAfterBreak="0">
    <w:nsid w:val="4CAB754B"/>
    <w:multiLevelType w:val="hybridMultilevel"/>
    <w:tmpl w:val="BED0C76C"/>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96" w15:restartNumberingAfterBreak="0">
    <w:nsid w:val="4CC032A4"/>
    <w:multiLevelType w:val="hybridMultilevel"/>
    <w:tmpl w:val="20B88C0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7" w15:restartNumberingAfterBreak="0">
    <w:nsid w:val="4CDA09A2"/>
    <w:multiLevelType w:val="hybridMultilevel"/>
    <w:tmpl w:val="49C20526"/>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8" w15:restartNumberingAfterBreak="0">
    <w:nsid w:val="4CEB1970"/>
    <w:multiLevelType w:val="multilevel"/>
    <w:tmpl w:val="31A02B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0" w15:restartNumberingAfterBreak="0">
    <w:nsid w:val="4D1D2807"/>
    <w:multiLevelType w:val="hybridMultilevel"/>
    <w:tmpl w:val="1062EE88"/>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1" w15:restartNumberingAfterBreak="0">
    <w:nsid w:val="4D950552"/>
    <w:multiLevelType w:val="hybridMultilevel"/>
    <w:tmpl w:val="B40CE7B4"/>
    <w:lvl w:ilvl="0" w:tplc="C756B024">
      <w:numFmt w:val="bullet"/>
      <w:lvlText w:val="-"/>
      <w:lvlJc w:val="left"/>
      <w:pPr>
        <w:ind w:left="1068" w:hanging="360"/>
      </w:pPr>
      <w:rPr>
        <w:rFonts w:ascii="Calibri" w:eastAsia="Times New Roman" w:hAnsi="Calibri" w:cs="Calibri" w:hint="default"/>
        <w:b/>
      </w:rPr>
    </w:lvl>
    <w:lvl w:ilvl="1" w:tplc="300A0003">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02"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03" w15:restartNumberingAfterBreak="0">
    <w:nsid w:val="4E217B50"/>
    <w:multiLevelType w:val="multilevel"/>
    <w:tmpl w:val="EB084016"/>
    <w:lvl w:ilvl="0">
      <w:start w:val="3"/>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4" w15:restartNumberingAfterBreak="0">
    <w:nsid w:val="4F0F46D2"/>
    <w:multiLevelType w:val="hybridMultilevel"/>
    <w:tmpl w:val="62E666E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5" w15:restartNumberingAfterBreak="0">
    <w:nsid w:val="4F2345BE"/>
    <w:multiLevelType w:val="multilevel"/>
    <w:tmpl w:val="126C19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F3749A5"/>
    <w:multiLevelType w:val="hybridMultilevel"/>
    <w:tmpl w:val="ECC6214E"/>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07" w15:restartNumberingAfterBreak="0">
    <w:nsid w:val="4F84364C"/>
    <w:multiLevelType w:val="multilevel"/>
    <w:tmpl w:val="F7CCED3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09" w15:restartNumberingAfterBreak="0">
    <w:nsid w:val="4FF22A10"/>
    <w:multiLevelType w:val="multilevel"/>
    <w:tmpl w:val="FF10AB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0034073"/>
    <w:multiLevelType w:val="hybridMultilevel"/>
    <w:tmpl w:val="069258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50034EE6"/>
    <w:multiLevelType w:val="multilevel"/>
    <w:tmpl w:val="FA380362"/>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12" w15:restartNumberingAfterBreak="0">
    <w:nsid w:val="50064A45"/>
    <w:multiLevelType w:val="multilevel"/>
    <w:tmpl w:val="4D60B29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414" w15:restartNumberingAfterBreak="0">
    <w:nsid w:val="50976779"/>
    <w:multiLevelType w:val="hybridMultilevel"/>
    <w:tmpl w:val="2158A1D2"/>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6"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417" w15:restartNumberingAfterBreak="0">
    <w:nsid w:val="51A57F81"/>
    <w:multiLevelType w:val="multilevel"/>
    <w:tmpl w:val="FA38036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1AF76B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9" w15:restartNumberingAfterBreak="0">
    <w:nsid w:val="51BA204A"/>
    <w:multiLevelType w:val="hybridMultilevel"/>
    <w:tmpl w:val="8C3083CE"/>
    <w:lvl w:ilvl="0" w:tplc="300A0001">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20" w15:restartNumberingAfterBreak="0">
    <w:nsid w:val="51DB011D"/>
    <w:multiLevelType w:val="hybridMultilevel"/>
    <w:tmpl w:val="02C6ACF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1" w15:restartNumberingAfterBreak="0">
    <w:nsid w:val="51E74541"/>
    <w:multiLevelType w:val="hybridMultilevel"/>
    <w:tmpl w:val="91BED416"/>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2"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3" w15:restartNumberingAfterBreak="0">
    <w:nsid w:val="526959ED"/>
    <w:multiLevelType w:val="hybridMultilevel"/>
    <w:tmpl w:val="D188EEA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4" w15:restartNumberingAfterBreak="0">
    <w:nsid w:val="526E0976"/>
    <w:multiLevelType w:val="hybridMultilevel"/>
    <w:tmpl w:val="5C1AE032"/>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25" w15:restartNumberingAfterBreak="0">
    <w:nsid w:val="52B07DB6"/>
    <w:multiLevelType w:val="multilevel"/>
    <w:tmpl w:val="1138D11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26" w15:restartNumberingAfterBreak="0">
    <w:nsid w:val="52BF2C44"/>
    <w:multiLevelType w:val="hybridMultilevel"/>
    <w:tmpl w:val="07802B6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7" w15:restartNumberingAfterBreak="0">
    <w:nsid w:val="53122C24"/>
    <w:multiLevelType w:val="hybridMultilevel"/>
    <w:tmpl w:val="FDEA7E2E"/>
    <w:lvl w:ilvl="0" w:tplc="C756B024">
      <w:numFmt w:val="bullet"/>
      <w:lvlText w:val="-"/>
      <w:lvlJc w:val="left"/>
      <w:pPr>
        <w:ind w:left="1068" w:hanging="360"/>
      </w:pPr>
      <w:rPr>
        <w:rFonts w:ascii="Calibri" w:eastAsia="Times New Roman" w:hAnsi="Calibri" w:cs="Calibri" w:hint="default"/>
        <w:b/>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8" w15:restartNumberingAfterBreak="0">
    <w:nsid w:val="531D3C22"/>
    <w:multiLevelType w:val="hybridMultilevel"/>
    <w:tmpl w:val="23C82D5A"/>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29" w15:restartNumberingAfterBreak="0">
    <w:nsid w:val="53D01601"/>
    <w:multiLevelType w:val="hybridMultilevel"/>
    <w:tmpl w:val="172C60B4"/>
    <w:lvl w:ilvl="0" w:tplc="300A0001">
      <w:start w:val="1"/>
      <w:numFmt w:val="bullet"/>
      <w:lvlText w:val=""/>
      <w:lvlJc w:val="left"/>
      <w:pPr>
        <w:ind w:left="1428" w:hanging="360"/>
      </w:pPr>
      <w:rPr>
        <w:rFonts w:ascii="Symbol" w:hAnsi="Symbol" w:hint="default"/>
        <w:b/>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30" w15:restartNumberingAfterBreak="0">
    <w:nsid w:val="53D30468"/>
    <w:multiLevelType w:val="hybridMultilevel"/>
    <w:tmpl w:val="465A3BC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1" w15:restartNumberingAfterBreak="0">
    <w:nsid w:val="542C6BA8"/>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33" w15:restartNumberingAfterBreak="0">
    <w:nsid w:val="547379EB"/>
    <w:multiLevelType w:val="multilevel"/>
    <w:tmpl w:val="F7CCED34"/>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34"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5"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7" w15:restartNumberingAfterBreak="0">
    <w:nsid w:val="54A036E7"/>
    <w:multiLevelType w:val="hybridMultilevel"/>
    <w:tmpl w:val="52F29A72"/>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8" w15:restartNumberingAfterBreak="0">
    <w:nsid w:val="54A16EA6"/>
    <w:multiLevelType w:val="hybridMultilevel"/>
    <w:tmpl w:val="410E417E"/>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39" w15:restartNumberingAfterBreak="0">
    <w:nsid w:val="54A63276"/>
    <w:multiLevelType w:val="hybridMultilevel"/>
    <w:tmpl w:val="E27C629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0" w15:restartNumberingAfterBreak="0">
    <w:nsid w:val="54CB347A"/>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550251C"/>
    <w:multiLevelType w:val="hybridMultilevel"/>
    <w:tmpl w:val="BB3ECC3E"/>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442" w15:restartNumberingAfterBreak="0">
    <w:nsid w:val="55850A5D"/>
    <w:multiLevelType w:val="hybridMultilevel"/>
    <w:tmpl w:val="A76673C4"/>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3" w15:restartNumberingAfterBreak="0">
    <w:nsid w:val="5609542D"/>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63213C9"/>
    <w:multiLevelType w:val="multilevel"/>
    <w:tmpl w:val="53C29A6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6374FC3"/>
    <w:multiLevelType w:val="hybridMultilevel"/>
    <w:tmpl w:val="6ABE7586"/>
    <w:lvl w:ilvl="0" w:tplc="C756B024">
      <w:numFmt w:val="bullet"/>
      <w:lvlText w:val="-"/>
      <w:lvlJc w:val="left"/>
      <w:pPr>
        <w:ind w:left="1068" w:hanging="360"/>
      </w:pPr>
      <w:rPr>
        <w:rFonts w:ascii="Calibri" w:eastAsia="Times New Roman" w:hAnsi="Calibri" w:cs="Calibri" w:hint="default"/>
        <w:b/>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46" w15:restartNumberingAfterBreak="0">
    <w:nsid w:val="567C12D8"/>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6AC5DCE"/>
    <w:multiLevelType w:val="hybridMultilevel"/>
    <w:tmpl w:val="9B10404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8" w15:restartNumberingAfterBreak="0">
    <w:nsid w:val="56B4061B"/>
    <w:multiLevelType w:val="hybridMultilevel"/>
    <w:tmpl w:val="EC06650C"/>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9" w15:restartNumberingAfterBreak="0">
    <w:nsid w:val="56D57D87"/>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1" w15:restartNumberingAfterBreak="0">
    <w:nsid w:val="574B1E3E"/>
    <w:multiLevelType w:val="multilevel"/>
    <w:tmpl w:val="E6D2B50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74F49AE"/>
    <w:multiLevelType w:val="hybridMultilevel"/>
    <w:tmpl w:val="A33CB85A"/>
    <w:lvl w:ilvl="0" w:tplc="C756B024">
      <w:numFmt w:val="bullet"/>
      <w:lvlText w:val="-"/>
      <w:lvlJc w:val="left"/>
      <w:pPr>
        <w:ind w:left="1080" w:hanging="360"/>
      </w:pPr>
      <w:rPr>
        <w:rFonts w:ascii="Calibri" w:eastAsia="Times New Roman" w:hAnsi="Calibri" w:cs="Calibri" w:hint="default"/>
        <w:b/>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3" w15:restartNumberingAfterBreak="0">
    <w:nsid w:val="57AF207C"/>
    <w:multiLevelType w:val="multilevel"/>
    <w:tmpl w:val="B3D81BC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7B86E0B"/>
    <w:multiLevelType w:val="hybridMultilevel"/>
    <w:tmpl w:val="360E15A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5" w15:restartNumberingAfterBreak="0">
    <w:nsid w:val="57CB5E4A"/>
    <w:multiLevelType w:val="hybridMultilevel"/>
    <w:tmpl w:val="F196BBB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6" w15:restartNumberingAfterBreak="0">
    <w:nsid w:val="57FD40D4"/>
    <w:multiLevelType w:val="hybridMultilevel"/>
    <w:tmpl w:val="8B0CE37E"/>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57" w15:restartNumberingAfterBreak="0">
    <w:nsid w:val="58103827"/>
    <w:multiLevelType w:val="hybridMultilevel"/>
    <w:tmpl w:val="AC3896B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8"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9" w15:restartNumberingAfterBreak="0">
    <w:nsid w:val="5854625E"/>
    <w:multiLevelType w:val="multilevel"/>
    <w:tmpl w:val="5C20D4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1" w15:restartNumberingAfterBreak="0">
    <w:nsid w:val="588D66A2"/>
    <w:multiLevelType w:val="hybridMultilevel"/>
    <w:tmpl w:val="5C42BB2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2" w15:restartNumberingAfterBreak="0">
    <w:nsid w:val="58E05FB9"/>
    <w:multiLevelType w:val="multilevel"/>
    <w:tmpl w:val="EFECDC2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8FE45C6"/>
    <w:multiLevelType w:val="hybridMultilevel"/>
    <w:tmpl w:val="A874F50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4" w15:restartNumberingAfterBreak="0">
    <w:nsid w:val="5901410A"/>
    <w:multiLevelType w:val="hybridMultilevel"/>
    <w:tmpl w:val="EB66514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5" w15:restartNumberingAfterBreak="0">
    <w:nsid w:val="59490235"/>
    <w:multiLevelType w:val="multilevel"/>
    <w:tmpl w:val="DFC889E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964112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98D5011"/>
    <w:multiLevelType w:val="hybridMultilevel"/>
    <w:tmpl w:val="B7468C8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68" w15:restartNumberingAfterBreak="0">
    <w:nsid w:val="599740E4"/>
    <w:multiLevelType w:val="hybridMultilevel"/>
    <w:tmpl w:val="999A124C"/>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9" w15:restartNumberingAfterBreak="0">
    <w:nsid w:val="59A426E4"/>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9B36C1E"/>
    <w:multiLevelType w:val="hybridMultilevel"/>
    <w:tmpl w:val="21BC91A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1" w15:restartNumberingAfterBreak="0">
    <w:nsid w:val="59B53109"/>
    <w:multiLevelType w:val="hybridMultilevel"/>
    <w:tmpl w:val="B11037A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472" w15:restartNumberingAfterBreak="0">
    <w:nsid w:val="59C52B76"/>
    <w:multiLevelType w:val="multilevel"/>
    <w:tmpl w:val="EE4C7D0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3" w15:restartNumberingAfterBreak="0">
    <w:nsid w:val="59D62CC6"/>
    <w:multiLevelType w:val="hybridMultilevel"/>
    <w:tmpl w:val="D5560698"/>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4"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5" w15:restartNumberingAfterBreak="0">
    <w:nsid w:val="5A507844"/>
    <w:multiLevelType w:val="hybridMultilevel"/>
    <w:tmpl w:val="463845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6" w15:restartNumberingAfterBreak="0">
    <w:nsid w:val="5A8E422C"/>
    <w:multiLevelType w:val="multilevel"/>
    <w:tmpl w:val="F1D08252"/>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2148" w:hanging="360"/>
      </w:pPr>
      <w:rPr>
        <w:rFonts w:ascii="Symbol" w:hAnsi="Symbol"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7" w15:restartNumberingAfterBreak="0">
    <w:nsid w:val="5AE667F1"/>
    <w:multiLevelType w:val="multilevel"/>
    <w:tmpl w:val="9DD2F4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B0C2090"/>
    <w:multiLevelType w:val="hybridMultilevel"/>
    <w:tmpl w:val="CCE02EF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9" w15:restartNumberingAfterBreak="0">
    <w:nsid w:val="5B2D0A19"/>
    <w:multiLevelType w:val="hybridMultilevel"/>
    <w:tmpl w:val="46B26C62"/>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0" w15:restartNumberingAfterBreak="0">
    <w:nsid w:val="5B366BA5"/>
    <w:multiLevelType w:val="hybridMultilevel"/>
    <w:tmpl w:val="1CBEF96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1" w15:restartNumberingAfterBreak="0">
    <w:nsid w:val="5B4478C2"/>
    <w:multiLevelType w:val="multilevel"/>
    <w:tmpl w:val="CA189CA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B4A696C"/>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BA348A1"/>
    <w:multiLevelType w:val="hybridMultilevel"/>
    <w:tmpl w:val="EEF0087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4" w15:restartNumberingAfterBreak="0">
    <w:nsid w:val="5BC73C31"/>
    <w:multiLevelType w:val="multilevel"/>
    <w:tmpl w:val="7E3C4ED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85"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86" w15:restartNumberingAfterBreak="0">
    <w:nsid w:val="5C964052"/>
    <w:multiLevelType w:val="hybridMultilevel"/>
    <w:tmpl w:val="79A67022"/>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87"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488" w15:restartNumberingAfterBreak="0">
    <w:nsid w:val="5D072B01"/>
    <w:multiLevelType w:val="hybridMultilevel"/>
    <w:tmpl w:val="0D84E85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C756B024">
      <w:numFmt w:val="bullet"/>
      <w:lvlText w:val="-"/>
      <w:lvlJc w:val="left"/>
      <w:pPr>
        <w:ind w:left="1440" w:hanging="360"/>
      </w:pPr>
      <w:rPr>
        <w:rFonts w:ascii="Calibri" w:eastAsia="Times New Roman" w:hAnsi="Calibri" w:cs="Calibri" w:hint="default"/>
        <w:b/>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9" w15:restartNumberingAfterBreak="0">
    <w:nsid w:val="5D6A647A"/>
    <w:multiLevelType w:val="hybridMultilevel"/>
    <w:tmpl w:val="2C84499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216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0"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1" w15:restartNumberingAfterBreak="0">
    <w:nsid w:val="5DFF5D10"/>
    <w:multiLevelType w:val="hybridMultilevel"/>
    <w:tmpl w:val="1644AB78"/>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92" w15:restartNumberingAfterBreak="0">
    <w:nsid w:val="5E177413"/>
    <w:multiLevelType w:val="hybridMultilevel"/>
    <w:tmpl w:val="7C867FF6"/>
    <w:lvl w:ilvl="0" w:tplc="C756B024">
      <w:numFmt w:val="bullet"/>
      <w:lvlText w:val="-"/>
      <w:lvlJc w:val="left"/>
      <w:pPr>
        <w:ind w:left="1080" w:hanging="360"/>
      </w:pPr>
      <w:rPr>
        <w:rFonts w:ascii="Calibri" w:eastAsia="Times New Roman" w:hAnsi="Calibri" w:cs="Calibri" w:hint="default"/>
        <w:b/>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93" w15:restartNumberingAfterBreak="0">
    <w:nsid w:val="5E231F43"/>
    <w:multiLevelType w:val="hybridMultilevel"/>
    <w:tmpl w:val="0570DC74"/>
    <w:lvl w:ilvl="0" w:tplc="300A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4" w15:restartNumberingAfterBreak="0">
    <w:nsid w:val="5E3B3EA6"/>
    <w:multiLevelType w:val="hybridMultilevel"/>
    <w:tmpl w:val="427271F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95" w15:restartNumberingAfterBreak="0">
    <w:nsid w:val="5EA779C3"/>
    <w:multiLevelType w:val="multilevel"/>
    <w:tmpl w:val="D0A027CE"/>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96" w15:restartNumberingAfterBreak="0">
    <w:nsid w:val="5EFC3883"/>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F2E370D"/>
    <w:multiLevelType w:val="hybridMultilevel"/>
    <w:tmpl w:val="6FAC843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8" w15:restartNumberingAfterBreak="0">
    <w:nsid w:val="5FB43B05"/>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FEC387D"/>
    <w:multiLevelType w:val="hybridMultilevel"/>
    <w:tmpl w:val="73E8127C"/>
    <w:lvl w:ilvl="0" w:tplc="26AC025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0"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1"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502"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3" w15:restartNumberingAfterBreak="0">
    <w:nsid w:val="608E7F48"/>
    <w:multiLevelType w:val="multilevel"/>
    <w:tmpl w:val="59D82F36"/>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0C24130"/>
    <w:multiLevelType w:val="hybridMultilevel"/>
    <w:tmpl w:val="3FFC041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5" w15:restartNumberingAfterBreak="0">
    <w:nsid w:val="613B6E4B"/>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1890C2E"/>
    <w:multiLevelType w:val="hybridMultilevel"/>
    <w:tmpl w:val="DC22ACC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07" w15:restartNumberingAfterBreak="0">
    <w:nsid w:val="618E3E2F"/>
    <w:multiLevelType w:val="hybridMultilevel"/>
    <w:tmpl w:val="C1348A3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8" w15:restartNumberingAfterBreak="0">
    <w:nsid w:val="61CA4BF2"/>
    <w:multiLevelType w:val="hybridMultilevel"/>
    <w:tmpl w:val="F70C4F26"/>
    <w:lvl w:ilvl="0" w:tplc="FFFFFFFF">
      <w:start w:val="1"/>
      <w:numFmt w:val="decimal"/>
      <w:lvlText w:val="%1."/>
      <w:lvlJc w:val="left"/>
      <w:pPr>
        <w:ind w:left="720" w:hanging="360"/>
      </w:pPr>
    </w:lvl>
    <w:lvl w:ilvl="1" w:tplc="300A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9" w15:restartNumberingAfterBreak="0">
    <w:nsid w:val="628C635C"/>
    <w:multiLevelType w:val="hybridMultilevel"/>
    <w:tmpl w:val="095ED5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0" w15:restartNumberingAfterBreak="0">
    <w:nsid w:val="62941301"/>
    <w:multiLevelType w:val="hybridMultilevel"/>
    <w:tmpl w:val="413C02EC"/>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11" w15:restartNumberingAfterBreak="0">
    <w:nsid w:val="629C439E"/>
    <w:multiLevelType w:val="hybridMultilevel"/>
    <w:tmpl w:val="E286EB2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2" w15:restartNumberingAfterBreak="0">
    <w:nsid w:val="648A3C80"/>
    <w:multiLevelType w:val="multilevel"/>
    <w:tmpl w:val="FBDE33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5175EC7"/>
    <w:multiLevelType w:val="hybridMultilevel"/>
    <w:tmpl w:val="BE647F1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4" w15:restartNumberingAfterBreak="0">
    <w:nsid w:val="65217872"/>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5314D12"/>
    <w:multiLevelType w:val="hybridMultilevel"/>
    <w:tmpl w:val="DC30BF4E"/>
    <w:lvl w:ilvl="0" w:tplc="FFFFFFFF">
      <w:start w:val="1"/>
      <w:numFmt w:val="decimal"/>
      <w:lvlText w:val="%1)"/>
      <w:lvlJc w:val="left"/>
      <w:pPr>
        <w:ind w:left="144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6" w15:restartNumberingAfterBreak="0">
    <w:nsid w:val="65CC1E58"/>
    <w:multiLevelType w:val="hybridMultilevel"/>
    <w:tmpl w:val="A928113A"/>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17" w15:restartNumberingAfterBreak="0">
    <w:nsid w:val="66256E70"/>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18" w15:restartNumberingAfterBreak="0">
    <w:nsid w:val="66564102"/>
    <w:multiLevelType w:val="multilevel"/>
    <w:tmpl w:val="18A03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6966402"/>
    <w:multiLevelType w:val="hybridMultilevel"/>
    <w:tmpl w:val="CBE80198"/>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0" w15:restartNumberingAfterBreak="0">
    <w:nsid w:val="67380FDC"/>
    <w:multiLevelType w:val="multilevel"/>
    <w:tmpl w:val="EB662CBE"/>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67614853"/>
    <w:multiLevelType w:val="hybridMultilevel"/>
    <w:tmpl w:val="2DF0DD7E"/>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2"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3" w15:restartNumberingAfterBreak="0">
    <w:nsid w:val="67D474E9"/>
    <w:multiLevelType w:val="hybridMultilevel"/>
    <w:tmpl w:val="DAEAED3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4" w15:restartNumberingAfterBreak="0">
    <w:nsid w:val="680551D6"/>
    <w:multiLevelType w:val="hybridMultilevel"/>
    <w:tmpl w:val="8D2A05E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300A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5" w15:restartNumberingAfterBreak="0">
    <w:nsid w:val="68832743"/>
    <w:multiLevelType w:val="hybridMultilevel"/>
    <w:tmpl w:val="5BE4CE7C"/>
    <w:lvl w:ilvl="0" w:tplc="FFFFFFFF">
      <w:start w:val="1"/>
      <w:numFmt w:val="decimal"/>
      <w:lvlText w:val="%1."/>
      <w:lvlJc w:val="left"/>
      <w:pPr>
        <w:ind w:left="720" w:hanging="360"/>
      </w:pPr>
      <w:rPr>
        <w:rFonts w:hint="default"/>
      </w:rPr>
    </w:lvl>
    <w:lvl w:ilvl="1" w:tplc="300A0001">
      <w:start w:val="1"/>
      <w:numFmt w:val="bullet"/>
      <w:lvlText w:val=""/>
      <w:lvlJc w:val="left"/>
      <w:pPr>
        <w:ind w:left="1428"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6" w15:restartNumberingAfterBreak="0">
    <w:nsid w:val="69984A7C"/>
    <w:multiLevelType w:val="hybridMultilevel"/>
    <w:tmpl w:val="13A02A9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7" w15:restartNumberingAfterBreak="0">
    <w:nsid w:val="69B051D7"/>
    <w:multiLevelType w:val="hybridMultilevel"/>
    <w:tmpl w:val="3A10D95A"/>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8" w15:restartNumberingAfterBreak="0">
    <w:nsid w:val="69D7329C"/>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A0F15A9"/>
    <w:multiLevelType w:val="multilevel"/>
    <w:tmpl w:val="754C7296"/>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A1C1286"/>
    <w:multiLevelType w:val="hybridMultilevel"/>
    <w:tmpl w:val="D73A5ED0"/>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1"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2" w15:restartNumberingAfterBreak="0">
    <w:nsid w:val="6A947D92"/>
    <w:multiLevelType w:val="hybridMultilevel"/>
    <w:tmpl w:val="4F34111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3"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34" w15:restartNumberingAfterBreak="0">
    <w:nsid w:val="6ACC6B37"/>
    <w:multiLevelType w:val="hybridMultilevel"/>
    <w:tmpl w:val="CEB0B1A2"/>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35"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6" w15:restartNumberingAfterBreak="0">
    <w:nsid w:val="6BA30A02"/>
    <w:multiLevelType w:val="multilevel"/>
    <w:tmpl w:val="66B6CE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6CBD61EC"/>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D0777BB"/>
    <w:multiLevelType w:val="hybridMultilevel"/>
    <w:tmpl w:val="4B4062BC"/>
    <w:lvl w:ilvl="0" w:tplc="C756B024">
      <w:numFmt w:val="bullet"/>
      <w:lvlText w:val="-"/>
      <w:lvlJc w:val="left"/>
      <w:pPr>
        <w:ind w:left="1428" w:hanging="360"/>
      </w:pPr>
      <w:rPr>
        <w:rFonts w:ascii="Calibri" w:eastAsia="Times New Roman" w:hAnsi="Calibri" w:cs="Calibri" w:hint="default"/>
        <w:b/>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40"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41"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2" w15:restartNumberingAfterBreak="0">
    <w:nsid w:val="6D3C5B59"/>
    <w:multiLevelType w:val="multilevel"/>
    <w:tmpl w:val="E92A784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D6461E8"/>
    <w:multiLevelType w:val="hybridMultilevel"/>
    <w:tmpl w:val="0B2E42C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4" w15:restartNumberingAfterBreak="0">
    <w:nsid w:val="6D797F95"/>
    <w:multiLevelType w:val="hybridMultilevel"/>
    <w:tmpl w:val="6F6AA7F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545" w15:restartNumberingAfterBreak="0">
    <w:nsid w:val="6D7D232F"/>
    <w:multiLevelType w:val="hybridMultilevel"/>
    <w:tmpl w:val="E1425594"/>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6"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47" w15:restartNumberingAfterBreak="0">
    <w:nsid w:val="6DFD5801"/>
    <w:multiLevelType w:val="hybridMultilevel"/>
    <w:tmpl w:val="DB3E920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8" w15:restartNumberingAfterBreak="0">
    <w:nsid w:val="6E186655"/>
    <w:multiLevelType w:val="hybridMultilevel"/>
    <w:tmpl w:val="A9F820AA"/>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9" w15:restartNumberingAfterBreak="0">
    <w:nsid w:val="6E225EED"/>
    <w:multiLevelType w:val="hybridMultilevel"/>
    <w:tmpl w:val="A268E3DE"/>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550" w15:restartNumberingAfterBreak="0">
    <w:nsid w:val="6EA91B82"/>
    <w:multiLevelType w:val="hybridMultilevel"/>
    <w:tmpl w:val="49361102"/>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1" w15:restartNumberingAfterBreak="0">
    <w:nsid w:val="6EF6212C"/>
    <w:multiLevelType w:val="hybridMultilevel"/>
    <w:tmpl w:val="B2B66EE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2"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4" w15:restartNumberingAfterBreak="0">
    <w:nsid w:val="6F607721"/>
    <w:multiLevelType w:val="hybridMultilevel"/>
    <w:tmpl w:val="B61248B8"/>
    <w:lvl w:ilvl="0" w:tplc="FFFFFFFF">
      <w:start w:val="1"/>
      <w:numFmt w:val="decimal"/>
      <w:lvlText w:val="%1."/>
      <w:lvlJc w:val="left"/>
      <w:pPr>
        <w:ind w:left="720" w:hanging="360"/>
      </w:pPr>
      <w:rPr>
        <w:rFonts w:hint="default"/>
      </w:r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5" w15:restartNumberingAfterBreak="0">
    <w:nsid w:val="700827FE"/>
    <w:multiLevelType w:val="multilevel"/>
    <w:tmpl w:val="B31A81FA"/>
    <w:lvl w:ilvl="0">
      <w:start w:val="5"/>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48"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03E54BC"/>
    <w:multiLevelType w:val="hybridMultilevel"/>
    <w:tmpl w:val="FF54C726"/>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7"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59" w15:restartNumberingAfterBreak="0">
    <w:nsid w:val="710F1CBC"/>
    <w:multiLevelType w:val="hybridMultilevel"/>
    <w:tmpl w:val="3D44BA1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0" w15:restartNumberingAfterBreak="0">
    <w:nsid w:val="715F1B11"/>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1615BCB"/>
    <w:multiLevelType w:val="multilevel"/>
    <w:tmpl w:val="1152D8E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71761E52"/>
    <w:multiLevelType w:val="hybridMultilevel"/>
    <w:tmpl w:val="E82C95B6"/>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563"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4"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5" w15:restartNumberingAfterBreak="0">
    <w:nsid w:val="722125D5"/>
    <w:multiLevelType w:val="multilevel"/>
    <w:tmpl w:val="C0ECC6F6"/>
    <w:lvl w:ilvl="0">
      <w:numFmt w:val="bullet"/>
      <w:lvlText w:val="-"/>
      <w:lvlJc w:val="left"/>
      <w:pPr>
        <w:tabs>
          <w:tab w:val="num" w:pos="1068"/>
        </w:tabs>
        <w:ind w:left="1068" w:hanging="360"/>
      </w:pPr>
      <w:rPr>
        <w:rFonts w:ascii="Calibri" w:eastAsia="Times New Roman" w:hAnsi="Calibri" w:cs="Calibri" w:hint="default"/>
        <w:b/>
      </w:rPr>
    </w:lvl>
    <w:lvl w:ilvl="1">
      <w:start w:val="1"/>
      <w:numFmt w:val="bullet"/>
      <w:lvlText w:val=""/>
      <w:lvlJc w:val="left"/>
      <w:pPr>
        <w:ind w:left="1788" w:hanging="360"/>
      </w:pPr>
      <w:rPr>
        <w:rFonts w:ascii="Symbol" w:hAnsi="Symbol" w:hint="default"/>
      </w:rPr>
    </w:lvl>
    <w:lvl w:ilvl="2">
      <w:start w:val="1"/>
      <w:numFmt w:val="bullet"/>
      <w:lvlText w:val=""/>
      <w:lvlJc w:val="left"/>
      <w:pPr>
        <w:ind w:left="2496" w:hanging="360"/>
      </w:pPr>
      <w:rPr>
        <w:rFonts w:ascii="Symbol" w:hAnsi="Symbol" w:hint="default"/>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6" w15:restartNumberingAfterBreak="0">
    <w:nsid w:val="72322D4C"/>
    <w:multiLevelType w:val="multilevel"/>
    <w:tmpl w:val="4B10F864"/>
    <w:lvl w:ilvl="0">
      <w:numFmt w:val="bullet"/>
      <w:lvlText w:val="-"/>
      <w:lvlJc w:val="left"/>
      <w:pPr>
        <w:tabs>
          <w:tab w:val="num" w:pos="1440"/>
        </w:tabs>
        <w:ind w:left="1440" w:hanging="360"/>
      </w:pPr>
      <w:rPr>
        <w:rFonts w:ascii="Calibri" w:eastAsia="Times New Roman" w:hAnsi="Calibri" w:cs="Calibri"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7" w15:restartNumberingAfterBreak="0">
    <w:nsid w:val="723A7245"/>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33E6078"/>
    <w:multiLevelType w:val="hybridMultilevel"/>
    <w:tmpl w:val="DE3064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9" w15:restartNumberingAfterBreak="0">
    <w:nsid w:val="734902C1"/>
    <w:multiLevelType w:val="hybridMultilevel"/>
    <w:tmpl w:val="8D661520"/>
    <w:lvl w:ilvl="0" w:tplc="C756B024">
      <w:numFmt w:val="bullet"/>
      <w:lvlText w:val="-"/>
      <w:lvlJc w:val="left"/>
      <w:pPr>
        <w:ind w:left="1800" w:hanging="360"/>
      </w:pPr>
      <w:rPr>
        <w:rFonts w:ascii="Calibri" w:eastAsia="Times New Roman" w:hAnsi="Calibri" w:cs="Calibri" w:hint="default"/>
        <w:b/>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570" w15:restartNumberingAfterBreak="0">
    <w:nsid w:val="73560699"/>
    <w:multiLevelType w:val="multilevel"/>
    <w:tmpl w:val="B0FADD32"/>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36110F6"/>
    <w:multiLevelType w:val="hybridMultilevel"/>
    <w:tmpl w:val="C2DCEB1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2" w15:restartNumberingAfterBreak="0">
    <w:nsid w:val="737D40A8"/>
    <w:multiLevelType w:val="hybridMultilevel"/>
    <w:tmpl w:val="5FB4F6D0"/>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FFFFFFFF">
      <w:start w:val="1"/>
      <w:numFmt w:val="bullet"/>
      <w:lvlText w:val=""/>
      <w:lvlJc w:val="left"/>
      <w:pPr>
        <w:ind w:left="1428" w:hanging="360"/>
      </w:pPr>
      <w:rPr>
        <w:rFonts w:ascii="Symbol" w:hAnsi="Symbol" w:hint="default"/>
      </w:rPr>
    </w:lvl>
    <w:lvl w:ilvl="3" w:tplc="300A0001">
      <w:start w:val="1"/>
      <w:numFmt w:val="bullet"/>
      <w:lvlText w:val=""/>
      <w:lvlJc w:val="left"/>
      <w:pPr>
        <w:ind w:left="1428"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3"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4"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5"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6"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7" w15:restartNumberingAfterBreak="0">
    <w:nsid w:val="74A35217"/>
    <w:multiLevelType w:val="hybridMultilevel"/>
    <w:tmpl w:val="51DCED9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78" w15:restartNumberingAfterBreak="0">
    <w:nsid w:val="74C20C4E"/>
    <w:multiLevelType w:val="multilevel"/>
    <w:tmpl w:val="8E3E55D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4F35B50"/>
    <w:multiLevelType w:val="hybridMultilevel"/>
    <w:tmpl w:val="4CA828CC"/>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0" w15:restartNumberingAfterBreak="0">
    <w:nsid w:val="75226909"/>
    <w:multiLevelType w:val="hybridMultilevel"/>
    <w:tmpl w:val="6292D06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1" w15:restartNumberingAfterBreak="0">
    <w:nsid w:val="759063D6"/>
    <w:multiLevelType w:val="multilevel"/>
    <w:tmpl w:val="F8661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5AB014C"/>
    <w:multiLevelType w:val="hybridMultilevel"/>
    <w:tmpl w:val="495221A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3" w15:restartNumberingAfterBreak="0">
    <w:nsid w:val="76003808"/>
    <w:multiLevelType w:val="multilevel"/>
    <w:tmpl w:val="ABCE7B3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6142A37"/>
    <w:multiLevelType w:val="hybridMultilevel"/>
    <w:tmpl w:val="7816578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5" w15:restartNumberingAfterBreak="0">
    <w:nsid w:val="763944CA"/>
    <w:multiLevelType w:val="hybridMultilevel"/>
    <w:tmpl w:val="2A545F3C"/>
    <w:lvl w:ilvl="0" w:tplc="FFFFFFFF">
      <w:start w:val="1"/>
      <w:numFmt w:val="decimal"/>
      <w:lvlText w:val="%1."/>
      <w:lvlJc w:val="left"/>
      <w:pPr>
        <w:ind w:left="720" w:hanging="360"/>
      </w:pPr>
      <w:rPr>
        <w:rFonts w:hint="default"/>
      </w:r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6" w15:restartNumberingAfterBreak="0">
    <w:nsid w:val="76D639AB"/>
    <w:multiLevelType w:val="multilevel"/>
    <w:tmpl w:val="491C353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8" w15:restartNumberingAfterBreak="0">
    <w:nsid w:val="76DE0640"/>
    <w:multiLevelType w:val="multilevel"/>
    <w:tmpl w:val="ECAE4E6C"/>
    <w:lvl w:ilvl="0">
      <w:start w:val="1"/>
      <w:numFmt w:val="decimal"/>
      <w:lvlText w:val="%1."/>
      <w:lvlJc w:val="left"/>
      <w:pPr>
        <w:tabs>
          <w:tab w:val="num" w:pos="1440"/>
        </w:tabs>
        <w:ind w:left="1440" w:hanging="360"/>
      </w:pPr>
      <w:rPr>
        <w:rFonts w:hint="default"/>
        <w:b/>
      </w:r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89"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90" w15:restartNumberingAfterBreak="0">
    <w:nsid w:val="771418EE"/>
    <w:multiLevelType w:val="hybridMultilevel"/>
    <w:tmpl w:val="45B22A8A"/>
    <w:lvl w:ilvl="0" w:tplc="300A000F">
      <w:start w:val="1"/>
      <w:numFmt w:val="decimal"/>
      <w:lvlText w:val="%1."/>
      <w:lvlJc w:val="left"/>
      <w:pPr>
        <w:ind w:left="1080" w:hanging="360"/>
      </w:pPr>
    </w:lvl>
    <w:lvl w:ilvl="1" w:tplc="300A000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1" w15:restartNumberingAfterBreak="0">
    <w:nsid w:val="77BC3EF1"/>
    <w:multiLevelType w:val="multilevel"/>
    <w:tmpl w:val="F710A270"/>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92"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3" w15:restartNumberingAfterBreak="0">
    <w:nsid w:val="781C18D3"/>
    <w:multiLevelType w:val="hybridMultilevel"/>
    <w:tmpl w:val="004EFFA0"/>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4"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5" w15:restartNumberingAfterBreak="0">
    <w:nsid w:val="785C22CA"/>
    <w:multiLevelType w:val="multilevel"/>
    <w:tmpl w:val="BCF0F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8B103DA"/>
    <w:multiLevelType w:val="hybridMultilevel"/>
    <w:tmpl w:val="990E4B24"/>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7" w15:restartNumberingAfterBreak="0">
    <w:nsid w:val="78D3771D"/>
    <w:multiLevelType w:val="hybridMultilevel"/>
    <w:tmpl w:val="12467CA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8"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9481F18"/>
    <w:multiLevelType w:val="hybridMultilevel"/>
    <w:tmpl w:val="5A920C44"/>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0" w15:restartNumberingAfterBreak="0">
    <w:nsid w:val="79574CFF"/>
    <w:multiLevelType w:val="multilevel"/>
    <w:tmpl w:val="B518FE4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95B76A9"/>
    <w:multiLevelType w:val="hybridMultilevel"/>
    <w:tmpl w:val="343AE99E"/>
    <w:lvl w:ilvl="0" w:tplc="300A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2" w15:restartNumberingAfterBreak="0">
    <w:nsid w:val="79690775"/>
    <w:multiLevelType w:val="hybridMultilevel"/>
    <w:tmpl w:val="065AEA46"/>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3" w15:restartNumberingAfterBreak="0">
    <w:nsid w:val="7A142A32"/>
    <w:multiLevelType w:val="multilevel"/>
    <w:tmpl w:val="835C00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A4276F5"/>
    <w:multiLevelType w:val="multilevel"/>
    <w:tmpl w:val="A544C64A"/>
    <w:lvl w:ilvl="0">
      <w:numFmt w:val="bullet"/>
      <w:lvlText w:val="-"/>
      <w:lvlJc w:val="left"/>
      <w:pPr>
        <w:tabs>
          <w:tab w:val="num" w:pos="1068"/>
        </w:tabs>
        <w:ind w:left="1068" w:hanging="360"/>
      </w:pPr>
      <w:rPr>
        <w:rFonts w:ascii="Calibri" w:eastAsia="Times New Roman" w:hAnsi="Calibri" w:cs="Calibri" w:hint="default"/>
        <w:b/>
      </w:rPr>
    </w:lvl>
    <w:lvl w:ilvl="1">
      <w:numFmt w:val="bullet"/>
      <w:lvlText w:val="-"/>
      <w:lvlJc w:val="left"/>
      <w:pPr>
        <w:ind w:left="1080" w:hanging="360"/>
      </w:pPr>
      <w:rPr>
        <w:rFonts w:ascii="Calibri" w:eastAsia="Times New Roman" w:hAnsi="Calibri" w:cs="Calibri" w:hint="default"/>
        <w:b/>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05" w15:restartNumberingAfterBreak="0">
    <w:nsid w:val="7A487A6B"/>
    <w:multiLevelType w:val="hybridMultilevel"/>
    <w:tmpl w:val="9724C110"/>
    <w:lvl w:ilvl="0" w:tplc="FFFFFFFF">
      <w:start w:val="1"/>
      <w:numFmt w:val="decimal"/>
      <w:lvlText w:val="%1."/>
      <w:lvlJc w:val="left"/>
      <w:pPr>
        <w:ind w:left="720" w:hanging="360"/>
      </w:pPr>
      <w:rPr>
        <w:rFonts w:hint="default"/>
      </w:rPr>
    </w:lvl>
    <w:lvl w:ilvl="1" w:tplc="FFFFFFFF">
      <w:start w:val="1"/>
      <w:numFmt w:val="bullet"/>
      <w:lvlText w:val=""/>
      <w:lvlJc w:val="left"/>
      <w:pPr>
        <w:ind w:left="1428" w:hanging="360"/>
      </w:pPr>
      <w:rPr>
        <w:rFonts w:ascii="Symbol" w:hAnsi="Symbol" w:hint="default"/>
      </w:rPr>
    </w:lvl>
    <w:lvl w:ilvl="2" w:tplc="300A0001">
      <w:start w:val="1"/>
      <w:numFmt w:val="bullet"/>
      <w:lvlText w:val=""/>
      <w:lvlJc w:val="left"/>
      <w:pPr>
        <w:ind w:left="2148"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6" w15:restartNumberingAfterBreak="0">
    <w:nsid w:val="7A973564"/>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07" w15:restartNumberingAfterBreak="0">
    <w:nsid w:val="7AB70F82"/>
    <w:multiLevelType w:val="multilevel"/>
    <w:tmpl w:val="30825BB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9" w15:restartNumberingAfterBreak="0">
    <w:nsid w:val="7BCA417B"/>
    <w:multiLevelType w:val="multilevel"/>
    <w:tmpl w:val="BB1825E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BE26E7F"/>
    <w:multiLevelType w:val="multilevel"/>
    <w:tmpl w:val="B1A48BC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7C53458E"/>
    <w:multiLevelType w:val="hybridMultilevel"/>
    <w:tmpl w:val="C614A1CA"/>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2"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613" w15:restartNumberingAfterBreak="0">
    <w:nsid w:val="7C6636C2"/>
    <w:multiLevelType w:val="hybridMultilevel"/>
    <w:tmpl w:val="34089518"/>
    <w:lvl w:ilvl="0" w:tplc="300A000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14" w15:restartNumberingAfterBreak="0">
    <w:nsid w:val="7D450AED"/>
    <w:multiLevelType w:val="multilevel"/>
    <w:tmpl w:val="30FEF6FA"/>
    <w:lvl w:ilvl="0">
      <w:start w:val="1"/>
      <w:numFmt w:val="decimal"/>
      <w:lvlText w:val="%1."/>
      <w:lvlJc w:val="left"/>
      <w:pPr>
        <w:tabs>
          <w:tab w:val="num" w:pos="1068"/>
        </w:tabs>
        <w:ind w:left="1068" w:hanging="360"/>
      </w:pPr>
      <w:rPr>
        <w:rFonts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15" w15:restartNumberingAfterBreak="0">
    <w:nsid w:val="7D5F6B91"/>
    <w:multiLevelType w:val="multilevel"/>
    <w:tmpl w:val="D708F16C"/>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DBC76A7"/>
    <w:multiLevelType w:val="hybridMultilevel"/>
    <w:tmpl w:val="830E5248"/>
    <w:lvl w:ilvl="0" w:tplc="C756B024">
      <w:numFmt w:val="bullet"/>
      <w:lvlText w:val="-"/>
      <w:lvlJc w:val="left"/>
      <w:pPr>
        <w:ind w:left="1440" w:hanging="360"/>
      </w:pPr>
      <w:rPr>
        <w:rFonts w:ascii="Calibri" w:eastAsia="Times New Roman" w:hAnsi="Calibri" w:cs="Calibri" w:hint="default"/>
        <w:b/>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7" w15:restartNumberingAfterBreak="0">
    <w:nsid w:val="7E07303A"/>
    <w:multiLevelType w:val="hybridMultilevel"/>
    <w:tmpl w:val="C1E2B1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8" w15:restartNumberingAfterBreak="0">
    <w:nsid w:val="7E252DD6"/>
    <w:multiLevelType w:val="hybridMultilevel"/>
    <w:tmpl w:val="265E450C"/>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9" w15:restartNumberingAfterBreak="0">
    <w:nsid w:val="7F01294C"/>
    <w:multiLevelType w:val="hybridMultilevel"/>
    <w:tmpl w:val="79D08EF2"/>
    <w:lvl w:ilvl="0" w:tplc="FFFFFFFF">
      <w:start w:val="1"/>
      <w:numFmt w:val="decimal"/>
      <w:lvlText w:val="%1."/>
      <w:lvlJc w:val="left"/>
      <w:pPr>
        <w:ind w:left="720" w:hanging="360"/>
      </w:pPr>
    </w:lvl>
    <w:lvl w:ilvl="1" w:tplc="30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0" w15:restartNumberingAfterBreak="0">
    <w:nsid w:val="7F094DE7"/>
    <w:multiLevelType w:val="hybridMultilevel"/>
    <w:tmpl w:val="4F6EC3CE"/>
    <w:lvl w:ilvl="0" w:tplc="300A0001">
      <w:start w:val="1"/>
      <w:numFmt w:val="bullet"/>
      <w:lvlText w:val=""/>
      <w:lvlJc w:val="left"/>
      <w:pPr>
        <w:ind w:left="1428" w:hanging="360"/>
      </w:pPr>
      <w:rPr>
        <w:rFonts w:ascii="Symbol" w:hAnsi="Symbol" w:hint="default"/>
      </w:rPr>
    </w:lvl>
    <w:lvl w:ilvl="1" w:tplc="FFFFFFFF">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21" w15:restartNumberingAfterBreak="0">
    <w:nsid w:val="7F0C3963"/>
    <w:multiLevelType w:val="multilevel"/>
    <w:tmpl w:val="B492BCE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3" w15:restartNumberingAfterBreak="0">
    <w:nsid w:val="7FCF071B"/>
    <w:multiLevelType w:val="hybridMultilevel"/>
    <w:tmpl w:val="A86E0AD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num w:numId="1" w16cid:durableId="2114856601">
    <w:abstractNumId w:val="0"/>
  </w:num>
  <w:num w:numId="2" w16cid:durableId="1931231597">
    <w:abstractNumId w:val="178"/>
  </w:num>
  <w:num w:numId="3" w16cid:durableId="919605616">
    <w:abstractNumId w:val="228"/>
  </w:num>
  <w:num w:numId="4" w16cid:durableId="1969623171">
    <w:abstractNumId w:val="259"/>
  </w:num>
  <w:num w:numId="5" w16cid:durableId="447819522">
    <w:abstractNumId w:val="136"/>
  </w:num>
  <w:num w:numId="6" w16cid:durableId="192233850">
    <w:abstractNumId w:val="32"/>
  </w:num>
  <w:num w:numId="7" w16cid:durableId="929890318">
    <w:abstractNumId w:val="196"/>
  </w:num>
  <w:num w:numId="8" w16cid:durableId="885488613">
    <w:abstractNumId w:val="552"/>
  </w:num>
  <w:num w:numId="9" w16cid:durableId="1670208110">
    <w:abstractNumId w:val="598"/>
  </w:num>
  <w:num w:numId="10" w16cid:durableId="832525826">
    <w:abstractNumId w:val="278"/>
  </w:num>
  <w:num w:numId="11" w16cid:durableId="1689018627">
    <w:abstractNumId w:val="369"/>
  </w:num>
  <w:num w:numId="12" w16cid:durableId="18090458">
    <w:abstractNumId w:val="413"/>
  </w:num>
  <w:num w:numId="13" w16cid:durableId="822963102">
    <w:abstractNumId w:val="487"/>
  </w:num>
  <w:num w:numId="14" w16cid:durableId="1445154736">
    <w:abstractNumId w:val="416"/>
  </w:num>
  <w:num w:numId="15" w16cid:durableId="1565414199">
    <w:abstractNumId w:val="339"/>
  </w:num>
  <w:num w:numId="16" w16cid:durableId="484395839">
    <w:abstractNumId w:val="535"/>
  </w:num>
  <w:num w:numId="17" w16cid:durableId="2113939200">
    <w:abstractNumId w:val="275"/>
  </w:num>
  <w:num w:numId="18" w16cid:durableId="1741518337">
    <w:abstractNumId w:val="317"/>
  </w:num>
  <w:num w:numId="19" w16cid:durableId="1664236399">
    <w:abstractNumId w:val="242"/>
  </w:num>
  <w:num w:numId="20" w16cid:durableId="1515345279">
    <w:abstractNumId w:val="220"/>
  </w:num>
  <w:num w:numId="21" w16cid:durableId="560599276">
    <w:abstractNumId w:val="8"/>
  </w:num>
  <w:num w:numId="22" w16cid:durableId="1597400778">
    <w:abstractNumId w:val="553"/>
  </w:num>
  <w:num w:numId="23" w16cid:durableId="405886150">
    <w:abstractNumId w:val="179"/>
  </w:num>
  <w:num w:numId="24" w16cid:durableId="2037733238">
    <w:abstractNumId w:val="54"/>
  </w:num>
  <w:num w:numId="25" w16cid:durableId="199053954">
    <w:abstractNumId w:val="563"/>
  </w:num>
  <w:num w:numId="26" w16cid:durableId="119105515">
    <w:abstractNumId w:val="357"/>
  </w:num>
  <w:num w:numId="27" w16cid:durableId="1703629398">
    <w:abstractNumId w:val="28"/>
  </w:num>
  <w:num w:numId="28" w16cid:durableId="1808010560">
    <w:abstractNumId w:val="460"/>
  </w:num>
  <w:num w:numId="29" w16cid:durableId="2128353198">
    <w:abstractNumId w:val="65"/>
  </w:num>
  <w:num w:numId="30" w16cid:durableId="308631753">
    <w:abstractNumId w:val="432"/>
  </w:num>
  <w:num w:numId="31" w16cid:durableId="1612781843">
    <w:abstractNumId w:val="134"/>
  </w:num>
  <w:num w:numId="32" w16cid:durableId="386998532">
    <w:abstractNumId w:val="422"/>
  </w:num>
  <w:num w:numId="33" w16cid:durableId="1063721644">
    <w:abstractNumId w:val="63"/>
  </w:num>
  <w:num w:numId="34" w16cid:durableId="1371950258">
    <w:abstractNumId w:val="89"/>
  </w:num>
  <w:num w:numId="35" w16cid:durableId="362637636">
    <w:abstractNumId w:val="113"/>
  </w:num>
  <w:num w:numId="36" w16cid:durableId="1608930268">
    <w:abstractNumId w:val="575"/>
  </w:num>
  <w:num w:numId="37" w16cid:durableId="1513762069">
    <w:abstractNumId w:val="112"/>
  </w:num>
  <w:num w:numId="38" w16cid:durableId="966012473">
    <w:abstractNumId w:val="142"/>
  </w:num>
  <w:num w:numId="39" w16cid:durableId="1914050308">
    <w:abstractNumId w:val="594"/>
  </w:num>
  <w:num w:numId="40" w16cid:durableId="936131868">
    <w:abstractNumId w:val="261"/>
  </w:num>
  <w:num w:numId="41" w16cid:durableId="737676742">
    <w:abstractNumId w:val="399"/>
  </w:num>
  <w:num w:numId="42" w16cid:durableId="574516315">
    <w:abstractNumId w:val="205"/>
  </w:num>
  <w:num w:numId="43" w16cid:durableId="1448813357">
    <w:abstractNumId w:val="255"/>
  </w:num>
  <w:num w:numId="44" w16cid:durableId="1582257212">
    <w:abstractNumId w:val="303"/>
  </w:num>
  <w:num w:numId="45" w16cid:durableId="1658067373">
    <w:abstractNumId w:val="210"/>
  </w:num>
  <w:num w:numId="46" w16cid:durableId="393168307">
    <w:abstractNumId w:val="218"/>
  </w:num>
  <w:num w:numId="47" w16cid:durableId="1007948037">
    <w:abstractNumId w:val="86"/>
  </w:num>
  <w:num w:numId="48" w16cid:durableId="1631746846">
    <w:abstractNumId w:val="46"/>
  </w:num>
  <w:num w:numId="49" w16cid:durableId="706178856">
    <w:abstractNumId w:val="238"/>
  </w:num>
  <w:num w:numId="50" w16cid:durableId="1651902447">
    <w:abstractNumId w:val="350"/>
  </w:num>
  <w:num w:numId="51" w16cid:durableId="1504394072">
    <w:abstractNumId w:val="408"/>
  </w:num>
  <w:num w:numId="52" w16cid:durableId="114255484">
    <w:abstractNumId w:val="141"/>
  </w:num>
  <w:num w:numId="53" w16cid:durableId="93870384">
    <w:abstractNumId w:val="165"/>
  </w:num>
  <w:num w:numId="54" w16cid:durableId="1192644515">
    <w:abstractNumId w:val="501"/>
  </w:num>
  <w:num w:numId="55" w16cid:durableId="1736971936">
    <w:abstractNumId w:val="589"/>
  </w:num>
  <w:num w:numId="56" w16cid:durableId="1501459501">
    <w:abstractNumId w:val="533"/>
  </w:num>
  <w:num w:numId="57" w16cid:durableId="1511217970">
    <w:abstractNumId w:val="31"/>
  </w:num>
  <w:num w:numId="58" w16cid:durableId="823201137">
    <w:abstractNumId w:val="485"/>
  </w:num>
  <w:num w:numId="59" w16cid:durableId="522784747">
    <w:abstractNumId w:val="395"/>
  </w:num>
  <w:num w:numId="60" w16cid:durableId="766772204">
    <w:abstractNumId w:val="172"/>
  </w:num>
  <w:num w:numId="61" w16cid:durableId="2067799582">
    <w:abstractNumId w:val="234"/>
  </w:num>
  <w:num w:numId="62" w16cid:durableId="58525625">
    <w:abstractNumId w:val="546"/>
  </w:num>
  <w:num w:numId="63" w16cid:durableId="310451993">
    <w:abstractNumId w:val="93"/>
  </w:num>
  <w:num w:numId="64" w16cid:durableId="1590501587">
    <w:abstractNumId w:val="415"/>
  </w:num>
  <w:num w:numId="65" w16cid:durableId="2026054791">
    <w:abstractNumId w:val="370"/>
  </w:num>
  <w:num w:numId="66" w16cid:durableId="147939204">
    <w:abstractNumId w:val="320"/>
  </w:num>
  <w:num w:numId="67" w16cid:durableId="165903613">
    <w:abstractNumId w:val="540"/>
  </w:num>
  <w:num w:numId="68" w16cid:durableId="940182125">
    <w:abstractNumId w:val="402"/>
  </w:num>
  <w:num w:numId="69" w16cid:durableId="401759710">
    <w:abstractNumId w:val="612"/>
  </w:num>
  <w:num w:numId="70" w16cid:durableId="177668483">
    <w:abstractNumId w:val="199"/>
  </w:num>
  <w:num w:numId="71" w16cid:durableId="1235705481">
    <w:abstractNumId w:val="557"/>
  </w:num>
  <w:num w:numId="72" w16cid:durableId="587538037">
    <w:abstractNumId w:val="217"/>
  </w:num>
  <w:num w:numId="73" w16cid:durableId="1007756888">
    <w:abstractNumId w:val="295"/>
  </w:num>
  <w:num w:numId="74" w16cid:durableId="649747694">
    <w:abstractNumId w:val="161"/>
  </w:num>
  <w:num w:numId="75" w16cid:durableId="1533884716">
    <w:abstractNumId w:val="622"/>
  </w:num>
  <w:num w:numId="76" w16cid:durableId="90711003">
    <w:abstractNumId w:val="305"/>
  </w:num>
  <w:num w:numId="77" w16cid:durableId="652490155">
    <w:abstractNumId w:val="253"/>
  </w:num>
  <w:num w:numId="78" w16cid:durableId="2023892665">
    <w:abstractNumId w:val="368"/>
  </w:num>
  <w:num w:numId="79" w16cid:durableId="1560483948">
    <w:abstractNumId w:val="200"/>
  </w:num>
  <w:num w:numId="80" w16cid:durableId="762411426">
    <w:abstractNumId w:val="71"/>
  </w:num>
  <w:num w:numId="81" w16cid:durableId="1520894307">
    <w:abstractNumId w:val="573"/>
  </w:num>
  <w:num w:numId="82" w16cid:durableId="1860699966">
    <w:abstractNumId w:val="52"/>
  </w:num>
  <w:num w:numId="83" w16cid:durableId="320231882">
    <w:abstractNumId w:val="574"/>
  </w:num>
  <w:num w:numId="84" w16cid:durableId="1727530415">
    <w:abstractNumId w:val="381"/>
  </w:num>
  <w:num w:numId="85" w16cid:durableId="2013026803">
    <w:abstractNumId w:val="68"/>
  </w:num>
  <w:num w:numId="86" w16cid:durableId="2051033309">
    <w:abstractNumId w:val="62"/>
  </w:num>
  <w:num w:numId="87" w16cid:durableId="1225750159">
    <w:abstractNumId w:val="118"/>
  </w:num>
  <w:num w:numId="88" w16cid:durableId="741299550">
    <w:abstractNumId w:val="224"/>
  </w:num>
  <w:num w:numId="89" w16cid:durableId="867527625">
    <w:abstractNumId w:val="358"/>
  </w:num>
  <w:num w:numId="90" w16cid:durableId="717096702">
    <w:abstractNumId w:val="587"/>
  </w:num>
  <w:num w:numId="91" w16cid:durableId="1260525443">
    <w:abstractNumId w:val="221"/>
  </w:num>
  <w:num w:numId="92" w16cid:durableId="1987204728">
    <w:abstractNumId w:val="608"/>
  </w:num>
  <w:num w:numId="93" w16cid:durableId="1187909595">
    <w:abstractNumId w:val="541"/>
  </w:num>
  <w:num w:numId="94" w16cid:durableId="1588491187">
    <w:abstractNumId w:val="522"/>
  </w:num>
  <w:num w:numId="95" w16cid:durableId="1680422039">
    <w:abstractNumId w:val="334"/>
  </w:num>
  <w:num w:numId="96" w16cid:durableId="1477869204">
    <w:abstractNumId w:val="450"/>
  </w:num>
  <w:num w:numId="97" w16cid:durableId="1638031666">
    <w:abstractNumId w:val="132"/>
  </w:num>
  <w:num w:numId="98" w16cid:durableId="1057704295">
    <w:abstractNumId w:val="310"/>
  </w:num>
  <w:num w:numId="99" w16cid:durableId="1558516726">
    <w:abstractNumId w:val="225"/>
  </w:num>
  <w:num w:numId="100" w16cid:durableId="1787962184">
    <w:abstractNumId w:val="531"/>
  </w:num>
  <w:num w:numId="101" w16cid:durableId="1260213787">
    <w:abstractNumId w:val="458"/>
  </w:num>
  <w:num w:numId="102" w16cid:durableId="196551641">
    <w:abstractNumId w:val="564"/>
  </w:num>
  <w:num w:numId="103" w16cid:durableId="1662543844">
    <w:abstractNumId w:val="434"/>
  </w:num>
  <w:num w:numId="104" w16cid:durableId="1882857999">
    <w:abstractNumId w:val="500"/>
  </w:num>
  <w:num w:numId="105" w16cid:durableId="301690696">
    <w:abstractNumId w:val="336"/>
  </w:num>
  <w:num w:numId="106" w16cid:durableId="1652371790">
    <w:abstractNumId w:val="5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311"/>
  </w:num>
  <w:num w:numId="108" w16cid:durableId="1237010852">
    <w:abstractNumId w:val="318"/>
  </w:num>
  <w:num w:numId="109" w16cid:durableId="2030330858">
    <w:abstractNumId w:val="537"/>
  </w:num>
  <w:num w:numId="110" w16cid:durableId="2019386887">
    <w:abstractNumId w:val="435"/>
  </w:num>
  <w:num w:numId="111" w16cid:durableId="1801072806">
    <w:abstractNumId w:val="177"/>
  </w:num>
  <w:num w:numId="112" w16cid:durableId="1024478329">
    <w:abstractNumId w:val="12"/>
  </w:num>
  <w:num w:numId="113" w16cid:durableId="1552228730">
    <w:abstractNumId w:val="15"/>
  </w:num>
  <w:num w:numId="114" w16cid:durableId="675302683">
    <w:abstractNumId w:val="194"/>
  </w:num>
  <w:num w:numId="115" w16cid:durableId="717050567">
    <w:abstractNumId w:val="558"/>
  </w:num>
  <w:num w:numId="116" w16cid:durableId="1107122685">
    <w:abstractNumId w:val="74"/>
  </w:num>
  <w:num w:numId="117" w16cid:durableId="869562204">
    <w:abstractNumId w:val="471"/>
  </w:num>
  <w:num w:numId="118" w16cid:durableId="1766536375">
    <w:abstractNumId w:val="22"/>
  </w:num>
  <w:num w:numId="119" w16cid:durableId="2069037708">
    <w:abstractNumId w:val="509"/>
  </w:num>
  <w:num w:numId="120" w16cid:durableId="1174149070">
    <w:abstractNumId w:val="16"/>
  </w:num>
  <w:num w:numId="121" w16cid:durableId="1336956613">
    <w:abstractNumId w:val="101"/>
  </w:num>
  <w:num w:numId="122" w16cid:durableId="1343629359">
    <w:abstractNumId w:val="374"/>
  </w:num>
  <w:num w:numId="123" w16cid:durableId="1681083397">
    <w:abstractNumId w:val="38"/>
  </w:num>
  <w:num w:numId="124" w16cid:durableId="610280606">
    <w:abstractNumId w:val="43"/>
  </w:num>
  <w:num w:numId="125" w16cid:durableId="119156269">
    <w:abstractNumId w:val="264"/>
  </w:num>
  <w:num w:numId="126" w16cid:durableId="322896700">
    <w:abstractNumId w:val="287"/>
  </w:num>
  <w:num w:numId="127" w16cid:durableId="236521112">
    <w:abstractNumId w:val="606"/>
  </w:num>
  <w:num w:numId="128" w16cid:durableId="1800830354">
    <w:abstractNumId w:val="143"/>
  </w:num>
  <w:num w:numId="129" w16cid:durableId="1885367479">
    <w:abstractNumId w:val="26"/>
  </w:num>
  <w:num w:numId="130" w16cid:durableId="1850095284">
    <w:abstractNumId w:val="418"/>
  </w:num>
  <w:num w:numId="131" w16cid:durableId="45766642">
    <w:abstractNumId w:val="208"/>
  </w:num>
  <w:num w:numId="132" w16cid:durableId="1955138286">
    <w:abstractNumId w:val="37"/>
  </w:num>
  <w:num w:numId="133" w16cid:durableId="40522674">
    <w:abstractNumId w:val="81"/>
  </w:num>
  <w:num w:numId="134" w16cid:durableId="1741517127">
    <w:abstractNumId w:val="87"/>
  </w:num>
  <w:num w:numId="135" w16cid:durableId="470559835">
    <w:abstractNumId w:val="490"/>
  </w:num>
  <w:num w:numId="136" w16cid:durableId="194585490">
    <w:abstractNumId w:val="474"/>
  </w:num>
  <w:num w:numId="137" w16cid:durableId="697967113">
    <w:abstractNumId w:val="502"/>
  </w:num>
  <w:num w:numId="138" w16cid:durableId="1452631654">
    <w:abstractNumId w:val="84"/>
  </w:num>
  <w:num w:numId="139" w16cid:durableId="1594169763">
    <w:abstractNumId w:val="227"/>
  </w:num>
  <w:num w:numId="140" w16cid:durableId="962077398">
    <w:abstractNumId w:val="191"/>
  </w:num>
  <w:num w:numId="141" w16cid:durableId="1579828793">
    <w:abstractNumId w:val="377"/>
  </w:num>
  <w:num w:numId="142" w16cid:durableId="486440103">
    <w:abstractNumId w:val="576"/>
  </w:num>
  <w:num w:numId="143" w16cid:durableId="82723479">
    <w:abstractNumId w:val="436"/>
  </w:num>
  <w:num w:numId="144" w16cid:durableId="1616788040">
    <w:abstractNumId w:val="121"/>
  </w:num>
  <w:num w:numId="145" w16cid:durableId="349840177">
    <w:abstractNumId w:val="284"/>
  </w:num>
  <w:num w:numId="146" w16cid:durableId="2088309245">
    <w:abstractNumId w:val="379"/>
  </w:num>
  <w:num w:numId="147" w16cid:durableId="1541746361">
    <w:abstractNumId w:val="595"/>
  </w:num>
  <w:num w:numId="148" w16cid:durableId="26373650">
    <w:abstractNumId w:val="53"/>
  </w:num>
  <w:num w:numId="149" w16cid:durableId="1313098542">
    <w:abstractNumId w:val="581"/>
  </w:num>
  <w:num w:numId="150" w16cid:durableId="1332878793">
    <w:abstractNumId w:val="449"/>
  </w:num>
  <w:num w:numId="151" w16cid:durableId="1383557330">
    <w:abstractNumId w:val="48"/>
  </w:num>
  <w:num w:numId="152" w16cid:durableId="2060127130">
    <w:abstractNumId w:val="103"/>
  </w:num>
  <w:num w:numId="153" w16cid:durableId="1664360250">
    <w:abstractNumId w:val="348"/>
  </w:num>
  <w:num w:numId="154" w16cid:durableId="1576358814">
    <w:abstractNumId w:val="258"/>
  </w:num>
  <w:num w:numId="155" w16cid:durableId="49236308">
    <w:abstractNumId w:val="329"/>
  </w:num>
  <w:num w:numId="156" w16cid:durableId="1504591878">
    <w:abstractNumId w:val="17"/>
  </w:num>
  <w:num w:numId="157" w16cid:durableId="1153989244">
    <w:abstractNumId w:val="292"/>
  </w:num>
  <w:num w:numId="158" w16cid:durableId="805271188">
    <w:abstractNumId w:val="388"/>
  </w:num>
  <w:num w:numId="159" w16cid:durableId="1102804406">
    <w:abstractNumId w:val="499"/>
  </w:num>
  <w:num w:numId="160" w16cid:durableId="1865972946">
    <w:abstractNumId w:val="617"/>
  </w:num>
  <w:num w:numId="161" w16cid:durableId="964845050">
    <w:abstractNumId w:val="180"/>
  </w:num>
  <w:num w:numId="162" w16cid:durableId="845099321">
    <w:abstractNumId w:val="150"/>
  </w:num>
  <w:num w:numId="163" w16cid:durableId="1800609000">
    <w:abstractNumId w:val="504"/>
  </w:num>
  <w:num w:numId="164" w16cid:durableId="1830825079">
    <w:abstractNumId w:val="120"/>
  </w:num>
  <w:num w:numId="165" w16cid:durableId="62994788">
    <w:abstractNumId w:val="316"/>
  </w:num>
  <w:num w:numId="166" w16cid:durableId="1435438323">
    <w:abstractNumId w:val="568"/>
  </w:num>
  <w:num w:numId="167" w16cid:durableId="1615214455">
    <w:abstractNumId w:val="108"/>
  </w:num>
  <w:num w:numId="168" w16cid:durableId="1110049765">
    <w:abstractNumId w:val="349"/>
  </w:num>
  <w:num w:numId="169" w16cid:durableId="746731047">
    <w:abstractNumId w:val="27"/>
  </w:num>
  <w:num w:numId="170" w16cid:durableId="172770132">
    <w:abstractNumId w:val="382"/>
  </w:num>
  <w:num w:numId="171" w16cid:durableId="185557112">
    <w:abstractNumId w:val="297"/>
  </w:num>
  <w:num w:numId="172" w16cid:durableId="557473741">
    <w:abstractNumId w:val="198"/>
  </w:num>
  <w:num w:numId="173" w16cid:durableId="2049600401">
    <w:abstractNumId w:val="280"/>
  </w:num>
  <w:num w:numId="174" w16cid:durableId="1786995681">
    <w:abstractNumId w:val="623"/>
  </w:num>
  <w:num w:numId="175" w16cid:durableId="271327978">
    <w:abstractNumId w:val="204"/>
  </w:num>
  <w:num w:numId="176" w16cid:durableId="1291325466">
    <w:abstractNumId w:val="506"/>
  </w:num>
  <w:num w:numId="177" w16cid:durableId="1337490533">
    <w:abstractNumId w:val="64"/>
  </w:num>
  <w:num w:numId="178" w16cid:durableId="211232696">
    <w:abstractNumId w:val="371"/>
  </w:num>
  <w:num w:numId="179" w16cid:durableId="149951185">
    <w:abstractNumId w:val="164"/>
  </w:num>
  <w:num w:numId="180" w16cid:durableId="2094668252">
    <w:abstractNumId w:val="313"/>
  </w:num>
  <w:num w:numId="181" w16cid:durableId="970400098">
    <w:abstractNumId w:val="577"/>
  </w:num>
  <w:num w:numId="182" w16cid:durableId="845679505">
    <w:abstractNumId w:val="548"/>
  </w:num>
  <w:num w:numId="183" w16cid:durableId="1600333743">
    <w:abstractNumId w:val="91"/>
  </w:num>
  <w:num w:numId="184" w16cid:durableId="1129475745">
    <w:abstractNumId w:val="444"/>
  </w:num>
  <w:num w:numId="185" w16cid:durableId="1974823356">
    <w:abstractNumId w:val="268"/>
  </w:num>
  <w:num w:numId="186" w16cid:durableId="1165508484">
    <w:abstractNumId w:val="607"/>
  </w:num>
  <w:num w:numId="187" w16cid:durableId="1091512926">
    <w:abstractNumId w:val="453"/>
  </w:num>
  <w:num w:numId="188" w16cid:durableId="1469667043">
    <w:abstractNumId w:val="324"/>
  </w:num>
  <w:num w:numId="189" w16cid:durableId="270744804">
    <w:abstractNumId w:val="586"/>
  </w:num>
  <w:num w:numId="190" w16cid:durableId="791556386">
    <w:abstractNumId w:val="147"/>
  </w:num>
  <w:num w:numId="191" w16cid:durableId="916132555">
    <w:abstractNumId w:val="271"/>
  </w:num>
  <w:num w:numId="192" w16cid:durableId="642541112">
    <w:abstractNumId w:val="270"/>
  </w:num>
  <w:num w:numId="193" w16cid:durableId="2116097739">
    <w:abstractNumId w:val="56"/>
  </w:num>
  <w:num w:numId="194" w16cid:durableId="866023197">
    <w:abstractNumId w:val="469"/>
  </w:num>
  <w:num w:numId="195" w16cid:durableId="908147641">
    <w:abstractNumId w:val="482"/>
  </w:num>
  <w:num w:numId="196" w16cid:durableId="133723713">
    <w:abstractNumId w:val="529"/>
  </w:num>
  <w:num w:numId="197" w16cid:durableId="871697476">
    <w:abstractNumId w:val="430"/>
  </w:num>
  <w:num w:numId="198" w16cid:durableId="1117220865">
    <w:abstractNumId w:val="153"/>
  </w:num>
  <w:num w:numId="199" w16cid:durableId="465973966">
    <w:abstractNumId w:val="445"/>
  </w:num>
  <w:num w:numId="200" w16cid:durableId="689719110">
    <w:abstractNumId w:val="82"/>
  </w:num>
  <w:num w:numId="201" w16cid:durableId="1753088857">
    <w:abstractNumId w:val="57"/>
  </w:num>
  <w:num w:numId="202" w16cid:durableId="1917279043">
    <w:abstractNumId w:val="409"/>
  </w:num>
  <w:num w:numId="203" w16cid:durableId="1989820462">
    <w:abstractNumId w:val="451"/>
  </w:num>
  <w:num w:numId="204" w16cid:durableId="455292735">
    <w:abstractNumId w:val="215"/>
  </w:num>
  <w:num w:numId="205" w16cid:durableId="1945185065">
    <w:abstractNumId w:val="597"/>
  </w:num>
  <w:num w:numId="206" w16cid:durableId="372922296">
    <w:abstractNumId w:val="192"/>
  </w:num>
  <w:num w:numId="207" w16cid:durableId="1095830644">
    <w:abstractNumId w:val="417"/>
  </w:num>
  <w:num w:numId="208" w16cid:durableId="301540958">
    <w:abstractNumId w:val="532"/>
  </w:num>
  <w:num w:numId="209" w16cid:durableId="475530229">
    <w:abstractNumId w:val="539"/>
  </w:num>
  <w:num w:numId="210" w16cid:durableId="372269375">
    <w:abstractNumId w:val="534"/>
  </w:num>
  <w:num w:numId="211" w16cid:durableId="1453480045">
    <w:abstractNumId w:val="206"/>
  </w:num>
  <w:num w:numId="212" w16cid:durableId="716389761">
    <w:abstractNumId w:val="611"/>
  </w:num>
  <w:num w:numId="213" w16cid:durableId="1273710573">
    <w:abstractNumId w:val="75"/>
  </w:num>
  <w:num w:numId="214" w16cid:durableId="827096088">
    <w:abstractNumId w:val="352"/>
  </w:num>
  <w:num w:numId="215" w16cid:durableId="1498956297">
    <w:abstractNumId w:val="365"/>
  </w:num>
  <w:num w:numId="216" w16cid:durableId="426081006">
    <w:abstractNumId w:val="245"/>
  </w:num>
  <w:num w:numId="217" w16cid:durableId="1859006031">
    <w:abstractNumId w:val="411"/>
  </w:num>
  <w:num w:numId="218" w16cid:durableId="1975209168">
    <w:abstractNumId w:val="23"/>
  </w:num>
  <w:num w:numId="219" w16cid:durableId="1604726303">
    <w:abstractNumId w:val="171"/>
  </w:num>
  <w:num w:numId="220" w16cid:durableId="1834568934">
    <w:abstractNumId w:val="239"/>
  </w:num>
  <w:num w:numId="221" w16cid:durableId="1829904653">
    <w:abstractNumId w:val="403"/>
  </w:num>
  <w:num w:numId="222" w16cid:durableId="1409811068">
    <w:abstractNumId w:val="40"/>
  </w:num>
  <w:num w:numId="223" w16cid:durableId="1815491846">
    <w:abstractNumId w:val="131"/>
  </w:num>
  <w:num w:numId="224" w16cid:durableId="1284120922">
    <w:abstractNumId w:val="202"/>
  </w:num>
  <w:num w:numId="225" w16cid:durableId="285161202">
    <w:abstractNumId w:val="610"/>
  </w:num>
  <w:num w:numId="226" w16cid:durableId="75632694">
    <w:abstractNumId w:val="391"/>
  </w:num>
  <w:num w:numId="227" w16cid:durableId="1072587008">
    <w:abstractNumId w:val="407"/>
  </w:num>
  <w:num w:numId="228" w16cid:durableId="250163841">
    <w:abstractNumId w:val="314"/>
  </w:num>
  <w:num w:numId="229" w16cid:durableId="1162043527">
    <w:abstractNumId w:val="433"/>
  </w:num>
  <w:num w:numId="230" w16cid:durableId="1386218690">
    <w:abstractNumId w:val="252"/>
  </w:num>
  <w:num w:numId="231" w16cid:durableId="739791973">
    <w:abstractNumId w:val="496"/>
  </w:num>
  <w:num w:numId="232" w16cid:durableId="1610359593">
    <w:abstractNumId w:val="18"/>
  </w:num>
  <w:num w:numId="233" w16cid:durableId="1075516237">
    <w:abstractNumId w:val="129"/>
  </w:num>
  <w:num w:numId="234" w16cid:durableId="1889956713">
    <w:abstractNumId w:val="505"/>
  </w:num>
  <w:num w:numId="235" w16cid:durableId="719327319">
    <w:abstractNumId w:val="41"/>
  </w:num>
  <w:num w:numId="236" w16cid:durableId="1295020115">
    <w:abstractNumId w:val="615"/>
  </w:num>
  <w:num w:numId="237" w16cid:durableId="291711578">
    <w:abstractNumId w:val="567"/>
  </w:num>
  <w:num w:numId="238" w16cid:durableId="1299140942">
    <w:abstractNumId w:val="291"/>
  </w:num>
  <w:num w:numId="239" w16cid:durableId="1537887574">
    <w:abstractNumId w:val="216"/>
  </w:num>
  <w:num w:numId="240" w16cid:durableId="1441990481">
    <w:abstractNumId w:val="424"/>
  </w:num>
  <w:num w:numId="241" w16cid:durableId="1761563481">
    <w:abstractNumId w:val="373"/>
  </w:num>
  <w:num w:numId="242" w16cid:durableId="1948465509">
    <w:abstractNumId w:val="117"/>
  </w:num>
  <w:num w:numId="243" w16cid:durableId="95637360">
    <w:abstractNumId w:val="392"/>
  </w:num>
  <w:num w:numId="244" w16cid:durableId="1467772763">
    <w:abstractNumId w:val="570"/>
  </w:num>
  <w:num w:numId="245" w16cid:durableId="2139451729">
    <w:abstractNumId w:val="36"/>
  </w:num>
  <w:num w:numId="246" w16cid:durableId="1688631394">
    <w:abstractNumId w:val="188"/>
  </w:num>
  <w:num w:numId="247" w16cid:durableId="1222597658">
    <w:abstractNumId w:val="367"/>
  </w:num>
  <w:num w:numId="248" w16cid:durableId="99909545">
    <w:abstractNumId w:val="226"/>
  </w:num>
  <w:num w:numId="249" w16cid:durableId="1170099812">
    <w:abstractNumId w:val="122"/>
  </w:num>
  <w:num w:numId="250" w16cid:durableId="628711148">
    <w:abstractNumId w:val="491"/>
  </w:num>
  <w:num w:numId="251" w16cid:durableId="52394663">
    <w:abstractNumId w:val="138"/>
  </w:num>
  <w:num w:numId="252" w16cid:durableId="842745383">
    <w:abstractNumId w:val="232"/>
  </w:num>
  <w:num w:numId="253" w16cid:durableId="1624967166">
    <w:abstractNumId w:val="447"/>
  </w:num>
  <w:num w:numId="254" w16cid:durableId="1908489312">
    <w:abstractNumId w:val="495"/>
  </w:num>
  <w:num w:numId="255" w16cid:durableId="390813843">
    <w:abstractNumId w:val="304"/>
  </w:num>
  <w:num w:numId="256" w16cid:durableId="1050954321">
    <w:abstractNumId w:val="69"/>
  </w:num>
  <w:num w:numId="257" w16cid:durableId="1793787842">
    <w:abstractNumId w:val="328"/>
  </w:num>
  <w:num w:numId="258" w16cid:durableId="1745102745">
    <w:abstractNumId w:val="360"/>
  </w:num>
  <w:num w:numId="259" w16cid:durableId="208952635">
    <w:abstractNumId w:val="566"/>
  </w:num>
  <w:num w:numId="260" w16cid:durableId="278687390">
    <w:abstractNumId w:val="517"/>
  </w:num>
  <w:num w:numId="261" w16cid:durableId="353506793">
    <w:abstractNumId w:val="282"/>
  </w:num>
  <w:num w:numId="262" w16cid:durableId="742683983">
    <w:abstractNumId w:val="250"/>
  </w:num>
  <w:num w:numId="263" w16cid:durableId="189223775">
    <w:abstractNumId w:val="337"/>
  </w:num>
  <w:num w:numId="264" w16cid:durableId="1128011364">
    <w:abstractNumId w:val="503"/>
  </w:num>
  <w:num w:numId="265" w16cid:durableId="1670520270">
    <w:abstractNumId w:val="59"/>
  </w:num>
  <w:num w:numId="266" w16cid:durableId="719866725">
    <w:abstractNumId w:val="256"/>
  </w:num>
  <w:num w:numId="267" w16cid:durableId="625157427">
    <w:abstractNumId w:val="323"/>
  </w:num>
  <w:num w:numId="268" w16cid:durableId="1293362882">
    <w:abstractNumId w:val="231"/>
  </w:num>
  <w:num w:numId="269" w16cid:durableId="2093775094">
    <w:abstractNumId w:val="406"/>
  </w:num>
  <w:num w:numId="270" w16cid:durableId="833181172">
    <w:abstractNumId w:val="536"/>
  </w:num>
  <w:num w:numId="271" w16cid:durableId="1636789680">
    <w:abstractNumId w:val="343"/>
  </w:num>
  <w:num w:numId="272" w16cid:durableId="206113932">
    <w:abstractNumId w:val="145"/>
  </w:num>
  <w:num w:numId="273" w16cid:durableId="690180919">
    <w:abstractNumId w:val="125"/>
  </w:num>
  <w:num w:numId="274" w16cid:durableId="1880624722">
    <w:abstractNumId w:val="44"/>
  </w:num>
  <w:num w:numId="275" w16cid:durableId="1351443965">
    <w:abstractNumId w:val="390"/>
  </w:num>
  <w:num w:numId="276" w16cid:durableId="1279490589">
    <w:abstractNumId w:val="513"/>
  </w:num>
  <w:num w:numId="277" w16cid:durableId="1466394062">
    <w:abstractNumId w:val="545"/>
  </w:num>
  <w:num w:numId="278" w16cid:durableId="1934315114">
    <w:abstractNumId w:val="591"/>
  </w:num>
  <w:num w:numId="279" w16cid:durableId="746417474">
    <w:abstractNumId w:val="286"/>
  </w:num>
  <w:num w:numId="280" w16cid:durableId="1552302517">
    <w:abstractNumId w:val="49"/>
  </w:num>
  <w:num w:numId="281" w16cid:durableId="1940062356">
    <w:abstractNumId w:val="72"/>
  </w:num>
  <w:num w:numId="282" w16cid:durableId="662701706">
    <w:abstractNumId w:val="13"/>
  </w:num>
  <w:num w:numId="283" w16cid:durableId="1516731447">
    <w:abstractNumId w:val="240"/>
  </w:num>
  <w:num w:numId="284" w16cid:durableId="1238324768">
    <w:abstractNumId w:val="494"/>
  </w:num>
  <w:num w:numId="285" w16cid:durableId="1484658700">
    <w:abstractNumId w:val="237"/>
  </w:num>
  <w:num w:numId="286" w16cid:durableId="560674233">
    <w:abstractNumId w:val="201"/>
  </w:num>
  <w:num w:numId="287" w16cid:durableId="829562585">
    <w:abstractNumId w:val="94"/>
  </w:num>
  <w:num w:numId="288" w16cid:durableId="2127194231">
    <w:abstractNumId w:val="169"/>
  </w:num>
  <w:num w:numId="289" w16cid:durableId="31030700">
    <w:abstractNumId w:val="10"/>
  </w:num>
  <w:num w:numId="290" w16cid:durableId="1177109992">
    <w:abstractNumId w:val="123"/>
  </w:num>
  <w:num w:numId="291" w16cid:durableId="1606880544">
    <w:abstractNumId w:val="155"/>
  </w:num>
  <w:num w:numId="292" w16cid:durableId="1677726667">
    <w:abstractNumId w:val="229"/>
  </w:num>
  <w:num w:numId="293" w16cid:durableId="1081676732">
    <w:abstractNumId w:val="543"/>
  </w:num>
  <w:num w:numId="294" w16cid:durableId="1756895935">
    <w:abstractNumId w:val="484"/>
  </w:num>
  <w:num w:numId="295" w16cid:durableId="1152595730">
    <w:abstractNumId w:val="378"/>
  </w:num>
  <w:num w:numId="296" w16cid:durableId="366226818">
    <w:abstractNumId w:val="104"/>
  </w:num>
  <w:num w:numId="297" w16cid:durableId="100610831">
    <w:abstractNumId w:val="149"/>
  </w:num>
  <w:num w:numId="298" w16cid:durableId="1140265973">
    <w:abstractNumId w:val="167"/>
  </w:num>
  <w:num w:numId="299" w16cid:durableId="152256951">
    <w:abstractNumId w:val="619"/>
  </w:num>
  <w:num w:numId="300" w16cid:durableId="302391235">
    <w:abstractNumId w:val="380"/>
  </w:num>
  <w:num w:numId="301" w16cid:durableId="1626890199">
    <w:abstractNumId w:val="80"/>
  </w:num>
  <w:num w:numId="302" w16cid:durableId="568812072">
    <w:abstractNumId w:val="559"/>
  </w:num>
  <w:num w:numId="303" w16cid:durableId="1196581588">
    <w:abstractNumId w:val="173"/>
  </w:num>
  <w:num w:numId="304" w16cid:durableId="1253507613">
    <w:abstractNumId w:val="442"/>
  </w:num>
  <w:num w:numId="305" w16cid:durableId="1072309205">
    <w:abstractNumId w:val="551"/>
  </w:num>
  <w:num w:numId="306" w16cid:durableId="1453089435">
    <w:abstractNumId w:val="248"/>
  </w:num>
  <w:num w:numId="307" w16cid:durableId="33123463">
    <w:abstractNumId w:val="428"/>
  </w:num>
  <w:num w:numId="308" w16cid:durableId="700134257">
    <w:abstractNumId w:val="183"/>
  </w:num>
  <w:num w:numId="309" w16cid:durableId="1423646053">
    <w:abstractNumId w:val="544"/>
  </w:num>
  <w:num w:numId="310" w16cid:durableId="415908689">
    <w:abstractNumId w:val="376"/>
  </w:num>
  <w:num w:numId="311" w16cid:durableId="1898010452">
    <w:abstractNumId w:val="9"/>
  </w:num>
  <w:num w:numId="312" w16cid:durableId="1326083768">
    <w:abstractNumId w:val="441"/>
  </w:num>
  <w:num w:numId="313" w16cid:durableId="79103574">
    <w:abstractNumId w:val="279"/>
  </w:num>
  <w:num w:numId="314" w16cid:durableId="2070033837">
    <w:abstractNumId w:val="609"/>
  </w:num>
  <w:num w:numId="315" w16cid:durableId="2145661999">
    <w:abstractNumId w:val="273"/>
  </w:num>
  <w:num w:numId="316" w16cid:durableId="1197161567">
    <w:abstractNumId w:val="300"/>
  </w:num>
  <w:num w:numId="317" w16cid:durableId="1948074581">
    <w:abstractNumId w:val="538"/>
  </w:num>
  <w:num w:numId="318" w16cid:durableId="271010334">
    <w:abstractNumId w:val="235"/>
  </w:num>
  <w:num w:numId="319" w16cid:durableId="1429354207">
    <w:abstractNumId w:val="325"/>
  </w:num>
  <w:num w:numId="320" w16cid:durableId="199706830">
    <w:abstractNumId w:val="42"/>
  </w:num>
  <w:num w:numId="321" w16cid:durableId="377626771">
    <w:abstractNumId w:val="446"/>
  </w:num>
  <w:num w:numId="322" w16cid:durableId="120534292">
    <w:abstractNumId w:val="355"/>
  </w:num>
  <w:num w:numId="323" w16cid:durableId="1455639794">
    <w:abstractNumId w:val="107"/>
  </w:num>
  <w:num w:numId="324" w16cid:durableId="1810397583">
    <w:abstractNumId w:val="338"/>
  </w:num>
  <w:num w:numId="325" w16cid:durableId="1264268972">
    <w:abstractNumId w:val="528"/>
  </w:num>
  <w:num w:numId="326" w16cid:durableId="1656182537">
    <w:abstractNumId w:val="98"/>
  </w:num>
  <w:num w:numId="327" w16cid:durableId="1475098242">
    <w:abstractNumId w:val="477"/>
  </w:num>
  <w:num w:numId="328" w16cid:durableId="1886794499">
    <w:abstractNumId w:val="459"/>
  </w:num>
  <w:num w:numId="329" w16cid:durableId="1874414945">
    <w:abstractNumId w:val="152"/>
  </w:num>
  <w:num w:numId="330" w16cid:durableId="1724450821">
    <w:abstractNumId w:val="386"/>
  </w:num>
  <w:num w:numId="331" w16cid:durableId="1503660343">
    <w:abstractNumId w:val="148"/>
  </w:num>
  <w:num w:numId="332" w16cid:durableId="1558970594">
    <w:abstractNumId w:val="405"/>
  </w:num>
  <w:num w:numId="333" w16cid:durableId="333610432">
    <w:abstractNumId w:val="11"/>
  </w:num>
  <w:num w:numId="334" w16cid:durableId="1383675031">
    <w:abstractNumId w:val="431"/>
  </w:num>
  <w:num w:numId="335" w16cid:durableId="576986598">
    <w:abstractNumId w:val="353"/>
  </w:num>
  <w:num w:numId="336" w16cid:durableId="641233746">
    <w:abstractNumId w:val="560"/>
  </w:num>
  <w:num w:numId="337" w16cid:durableId="754979506">
    <w:abstractNumId w:val="466"/>
  </w:num>
  <w:num w:numId="338" w16cid:durableId="1956595809">
    <w:abstractNumId w:val="463"/>
  </w:num>
  <w:num w:numId="339" w16cid:durableId="956762924">
    <w:abstractNumId w:val="322"/>
  </w:num>
  <w:num w:numId="340" w16cid:durableId="1787653633">
    <w:abstractNumId w:val="492"/>
  </w:num>
  <w:num w:numId="341" w16cid:durableId="1479835560">
    <w:abstractNumId w:val="189"/>
  </w:num>
  <w:num w:numId="342" w16cid:durableId="1544708974">
    <w:abstractNumId w:val="244"/>
  </w:num>
  <w:num w:numId="343" w16cid:durableId="1275090665">
    <w:abstractNumId w:val="621"/>
  </w:num>
  <w:num w:numId="344" w16cid:durableId="1218590468">
    <w:abstractNumId w:val="99"/>
  </w:num>
  <w:num w:numId="345" w16cid:durableId="95950153">
    <w:abstractNumId w:val="603"/>
  </w:num>
  <w:num w:numId="346" w16cid:durableId="98305167">
    <w:abstractNumId w:val="181"/>
  </w:num>
  <w:num w:numId="347" w16cid:durableId="89199975">
    <w:abstractNumId w:val="269"/>
  </w:num>
  <w:num w:numId="348" w16cid:durableId="2052655058">
    <w:abstractNumId w:val="412"/>
  </w:num>
  <w:num w:numId="349" w16cid:durableId="216865670">
    <w:abstractNumId w:val="186"/>
  </w:num>
  <w:num w:numId="350" w16cid:durableId="1065179248">
    <w:abstractNumId w:val="561"/>
  </w:num>
  <w:num w:numId="351" w16cid:durableId="1679117144">
    <w:abstractNumId w:val="277"/>
  </w:num>
  <w:num w:numId="352" w16cid:durableId="1899516990">
    <w:abstractNumId w:val="130"/>
  </w:num>
  <w:num w:numId="353" w16cid:durableId="62653505">
    <w:abstractNumId w:val="443"/>
  </w:num>
  <w:num w:numId="354" w16cid:durableId="1972246079">
    <w:abstractNumId w:val="95"/>
  </w:num>
  <w:num w:numId="355" w16cid:durableId="1347826552">
    <w:abstractNumId w:val="578"/>
  </w:num>
  <w:num w:numId="356" w16cid:durableId="589697560">
    <w:abstractNumId w:val="600"/>
  </w:num>
  <w:num w:numId="357" w16cid:durableId="65567028">
    <w:abstractNumId w:val="398"/>
  </w:num>
  <w:num w:numId="358" w16cid:durableId="911159235">
    <w:abstractNumId w:val="512"/>
  </w:num>
  <w:num w:numId="359" w16cid:durableId="313024398">
    <w:abstractNumId w:val="45"/>
  </w:num>
  <w:num w:numId="360" w16cid:durableId="833183715">
    <w:abstractNumId w:val="344"/>
  </w:num>
  <w:num w:numId="361" w16cid:durableId="367796454">
    <w:abstractNumId w:val="455"/>
  </w:num>
  <w:num w:numId="362" w16cid:durableId="366177413">
    <w:abstractNumId w:val="593"/>
  </w:num>
  <w:num w:numId="363" w16cid:durableId="514807322">
    <w:abstractNumId w:val="361"/>
  </w:num>
  <w:num w:numId="364" w16cid:durableId="2084905943">
    <w:abstractNumId w:val="219"/>
  </w:num>
  <w:num w:numId="365" w16cid:durableId="1798796027">
    <w:abstractNumId w:val="604"/>
  </w:num>
  <w:num w:numId="366" w16cid:durableId="1084036370">
    <w:abstractNumId w:val="83"/>
  </w:num>
  <w:num w:numId="367" w16cid:durableId="695237089">
    <w:abstractNumId w:val="556"/>
  </w:num>
  <w:num w:numId="368" w16cid:durableId="647318164">
    <w:abstractNumId w:val="401"/>
  </w:num>
  <w:num w:numId="369" w16cid:durableId="1539199942">
    <w:abstractNumId w:val="321"/>
  </w:num>
  <w:num w:numId="370" w16cid:durableId="83459638">
    <w:abstractNumId w:val="214"/>
  </w:num>
  <w:num w:numId="371" w16cid:durableId="2000573030">
    <w:abstractNumId w:val="333"/>
  </w:num>
  <w:num w:numId="372" w16cid:durableId="1737121633">
    <w:abstractNumId w:val="383"/>
  </w:num>
  <w:num w:numId="373" w16cid:durableId="385105379">
    <w:abstractNumId w:val="427"/>
  </w:num>
  <w:num w:numId="374" w16cid:durableId="458692162">
    <w:abstractNumId w:val="128"/>
  </w:num>
  <w:num w:numId="375" w16cid:durableId="622811341">
    <w:abstractNumId w:val="423"/>
  </w:num>
  <w:num w:numId="376" w16cid:durableId="818810908">
    <w:abstractNumId w:val="51"/>
  </w:num>
  <w:num w:numId="377" w16cid:durableId="1636716593">
    <w:abstractNumId w:val="25"/>
  </w:num>
  <w:num w:numId="378" w16cid:durableId="1570339528">
    <w:abstractNumId w:val="521"/>
  </w:num>
  <w:num w:numId="379" w16cid:durableId="1716661187">
    <w:abstractNumId w:val="614"/>
  </w:num>
  <w:num w:numId="380" w16cid:durableId="1175724373">
    <w:abstractNumId w:val="289"/>
  </w:num>
  <w:num w:numId="381" w16cid:durableId="1542670470">
    <w:abstractNumId w:val="571"/>
  </w:num>
  <w:num w:numId="382" w16cid:durableId="304550520">
    <w:abstractNumId w:val="55"/>
  </w:num>
  <w:num w:numId="383" w16cid:durableId="2090737100">
    <w:abstractNumId w:val="438"/>
  </w:num>
  <w:num w:numId="384" w16cid:durableId="1689868337">
    <w:abstractNumId w:val="480"/>
  </w:num>
  <w:num w:numId="385" w16cid:durableId="1661233399">
    <w:abstractNumId w:val="464"/>
  </w:num>
  <w:num w:numId="386" w16cid:durableId="1944651189">
    <w:abstractNumId w:val="437"/>
  </w:num>
  <w:num w:numId="387" w16cid:durableId="802230679">
    <w:abstractNumId w:val="520"/>
  </w:num>
  <w:num w:numId="388" w16cid:durableId="1386837629">
    <w:abstractNumId w:val="476"/>
  </w:num>
  <w:num w:numId="389" w16cid:durableId="1462771192">
    <w:abstractNumId w:val="106"/>
  </w:num>
  <w:num w:numId="390" w16cid:durableId="1376999274">
    <w:abstractNumId w:val="133"/>
  </w:num>
  <w:num w:numId="391" w16cid:durableId="1253273007">
    <w:abstractNumId w:val="602"/>
  </w:num>
  <w:num w:numId="392" w16cid:durableId="867915887">
    <w:abstractNumId w:val="135"/>
  </w:num>
  <w:num w:numId="393" w16cid:durableId="1287470161">
    <w:abstractNumId w:val="116"/>
  </w:num>
  <w:num w:numId="394" w16cid:durableId="147330972">
    <w:abstractNumId w:val="439"/>
  </w:num>
  <w:num w:numId="395" w16cid:durableId="734283483">
    <w:abstractNumId w:val="163"/>
  </w:num>
  <w:num w:numId="396" w16cid:durableId="1289552580">
    <w:abstractNumId w:val="266"/>
  </w:num>
  <w:num w:numId="397" w16cid:durableId="523788314">
    <w:abstractNumId w:val="387"/>
  </w:num>
  <w:num w:numId="398" w16cid:durableId="850870766">
    <w:abstractNumId w:val="497"/>
  </w:num>
  <w:num w:numId="399" w16cid:durableId="468867132">
    <w:abstractNumId w:val="298"/>
  </w:num>
  <w:num w:numId="400" w16cid:durableId="1027684628">
    <w:abstractNumId w:val="547"/>
  </w:num>
  <w:num w:numId="401" w16cid:durableId="1687363295">
    <w:abstractNumId w:val="50"/>
  </w:num>
  <w:num w:numId="402" w16cid:durableId="255481337">
    <w:abstractNumId w:val="550"/>
  </w:num>
  <w:num w:numId="403" w16cid:durableId="926771282">
    <w:abstractNumId w:val="384"/>
  </w:num>
  <w:num w:numId="404" w16cid:durableId="1894802680">
    <w:abstractNumId w:val="341"/>
  </w:num>
  <w:num w:numId="405" w16cid:durableId="753361055">
    <w:abstractNumId w:val="243"/>
  </w:num>
  <w:num w:numId="406" w16cid:durableId="1710257542">
    <w:abstractNumId w:val="472"/>
  </w:num>
  <w:num w:numId="407" w16cid:durableId="992100443">
    <w:abstractNumId w:val="580"/>
  </w:num>
  <w:num w:numId="408" w16cid:durableId="206845753">
    <w:abstractNumId w:val="342"/>
  </w:num>
  <w:num w:numId="409" w16cid:durableId="275136806">
    <w:abstractNumId w:val="154"/>
  </w:num>
  <w:num w:numId="410" w16cid:durableId="1908149056">
    <w:abstractNumId w:val="347"/>
  </w:num>
  <w:num w:numId="411" w16cid:durableId="1752576576">
    <w:abstractNumId w:val="267"/>
  </w:num>
  <w:num w:numId="412" w16cid:durableId="1046179383">
    <w:abstractNumId w:val="366"/>
  </w:num>
  <w:num w:numId="413" w16cid:durableId="1795439679">
    <w:abstractNumId w:val="523"/>
  </w:num>
  <w:num w:numId="414" w16cid:durableId="1804693242">
    <w:abstractNumId w:val="525"/>
  </w:num>
  <w:num w:numId="415" w16cid:durableId="367688139">
    <w:abstractNumId w:val="479"/>
  </w:num>
  <w:num w:numId="416" w16cid:durableId="1866405908">
    <w:abstractNumId w:val="554"/>
  </w:num>
  <w:num w:numId="417" w16cid:durableId="550652256">
    <w:abstractNumId w:val="233"/>
  </w:num>
  <w:num w:numId="418" w16cid:durableId="1284725239">
    <w:abstractNumId w:val="585"/>
  </w:num>
  <w:num w:numId="419" w16cid:durableId="1191190080">
    <w:abstractNumId w:val="345"/>
  </w:num>
  <w:num w:numId="420" w16cid:durableId="1261329354">
    <w:abstractNumId w:val="429"/>
  </w:num>
  <w:num w:numId="421" w16cid:durableId="800458603">
    <w:abstractNumId w:val="356"/>
  </w:num>
  <w:num w:numId="422" w16cid:durableId="931402759">
    <w:abstractNumId w:val="542"/>
  </w:num>
  <w:num w:numId="423" w16cid:durableId="805657169">
    <w:abstractNumId w:val="166"/>
  </w:num>
  <w:num w:numId="424" w16cid:durableId="613364516">
    <w:abstractNumId w:val="223"/>
  </w:num>
  <w:num w:numId="425" w16cid:durableId="390808567">
    <w:abstractNumId w:val="110"/>
  </w:num>
  <w:num w:numId="426" w16cid:durableId="2063360054">
    <w:abstractNumId w:val="312"/>
  </w:num>
  <w:num w:numId="427" w16cid:durableId="802842729">
    <w:abstractNumId w:val="393"/>
  </w:num>
  <w:num w:numId="428" w16cid:durableId="547959991">
    <w:abstractNumId w:val="158"/>
  </w:num>
  <w:num w:numId="429" w16cid:durableId="2015722669">
    <w:abstractNumId w:val="137"/>
  </w:num>
  <w:num w:numId="430" w16cid:durableId="1385712655">
    <w:abstractNumId w:val="375"/>
  </w:num>
  <w:num w:numId="431" w16cid:durableId="877088280">
    <w:abstractNumId w:val="249"/>
  </w:num>
  <w:num w:numId="432" w16cid:durableId="1156920792">
    <w:abstractNumId w:val="583"/>
  </w:num>
  <w:num w:numId="433" w16cid:durableId="1618217086">
    <w:abstractNumId w:val="30"/>
  </w:num>
  <w:num w:numId="434" w16cid:durableId="348072157">
    <w:abstractNumId w:val="111"/>
  </w:num>
  <w:num w:numId="435" w16cid:durableId="749810677">
    <w:abstractNumId w:val="102"/>
  </w:num>
  <w:num w:numId="436" w16cid:durableId="61098604">
    <w:abstractNumId w:val="354"/>
  </w:num>
  <w:num w:numId="437" w16cid:durableId="4478221">
    <w:abstractNumId w:val="211"/>
  </w:num>
  <w:num w:numId="438" w16cid:durableId="1290166454">
    <w:abstractNumId w:val="109"/>
  </w:num>
  <w:num w:numId="439" w16cid:durableId="782260887">
    <w:abstractNumId w:val="160"/>
  </w:num>
  <w:num w:numId="440" w16cid:durableId="75130409">
    <w:abstractNumId w:val="362"/>
  </w:num>
  <w:num w:numId="441" w16cid:durableId="1006134462">
    <w:abstractNumId w:val="584"/>
  </w:num>
  <w:num w:numId="442" w16cid:durableId="205528981">
    <w:abstractNumId w:val="363"/>
  </w:num>
  <w:num w:numId="443" w16cid:durableId="597635844">
    <w:abstractNumId w:val="510"/>
  </w:num>
  <w:num w:numId="444" w16cid:durableId="2013141887">
    <w:abstractNumId w:val="588"/>
  </w:num>
  <w:num w:numId="445" w16cid:durableId="626743043">
    <w:abstractNumId w:val="385"/>
  </w:num>
  <w:num w:numId="446" w16cid:durableId="1219777875">
    <w:abstractNumId w:val="294"/>
  </w:num>
  <w:num w:numId="447" w16cid:durableId="2040660177">
    <w:abstractNumId w:val="19"/>
  </w:num>
  <w:num w:numId="448" w16cid:durableId="991370163">
    <w:abstractNumId w:val="359"/>
  </w:num>
  <w:num w:numId="449" w16cid:durableId="1629774108">
    <w:abstractNumId w:val="613"/>
  </w:num>
  <w:num w:numId="450" w16cid:durableId="1322391550">
    <w:abstractNumId w:val="105"/>
  </w:num>
  <w:num w:numId="451" w16cid:durableId="817457858">
    <w:abstractNumId w:val="562"/>
  </w:num>
  <w:num w:numId="452" w16cid:durableId="1218589060">
    <w:abstractNumId w:val="47"/>
  </w:num>
  <w:num w:numId="453" w16cid:durableId="1492021674">
    <w:abstractNumId w:val="151"/>
  </w:num>
  <w:num w:numId="454" w16cid:durableId="1507407264">
    <w:abstractNumId w:val="465"/>
  </w:num>
  <w:num w:numId="455" w16cid:durableId="377436225">
    <w:abstractNumId w:val="456"/>
  </w:num>
  <w:num w:numId="456" w16cid:durableId="1372457455">
    <w:abstractNumId w:val="452"/>
  </w:num>
  <w:num w:numId="457" w16cid:durableId="204026895">
    <w:abstractNumId w:val="470"/>
  </w:num>
  <w:num w:numId="458" w16cid:durableId="429663432">
    <w:abstractNumId w:val="90"/>
  </w:num>
  <w:num w:numId="459" w16cid:durableId="625240534">
    <w:abstractNumId w:val="34"/>
  </w:num>
  <w:num w:numId="460" w16cid:durableId="39937924">
    <w:abstractNumId w:val="241"/>
  </w:num>
  <w:num w:numId="461" w16cid:durableId="2024016663">
    <w:abstractNumId w:val="176"/>
  </w:num>
  <w:num w:numId="462" w16cid:durableId="615137439">
    <w:abstractNumId w:val="599"/>
  </w:num>
  <w:num w:numId="463" w16cid:durableId="1295868440">
    <w:abstractNumId w:val="260"/>
  </w:num>
  <w:num w:numId="464" w16cid:durableId="1652755488">
    <w:abstractNumId w:val="519"/>
  </w:num>
  <w:num w:numId="465" w16cid:durableId="27417210">
    <w:abstractNumId w:val="66"/>
  </w:num>
  <w:num w:numId="466" w16cid:durableId="1307778733">
    <w:abstractNumId w:val="77"/>
  </w:num>
  <w:num w:numId="467" w16cid:durableId="2019576499">
    <w:abstractNumId w:val="448"/>
  </w:num>
  <w:num w:numId="468" w16cid:durableId="1661273202">
    <w:abstractNumId w:val="283"/>
  </w:num>
  <w:num w:numId="469" w16cid:durableId="405423140">
    <w:abstractNumId w:val="230"/>
  </w:num>
  <w:num w:numId="470" w16cid:durableId="200093543">
    <w:abstractNumId w:val="421"/>
  </w:num>
  <w:num w:numId="471" w16cid:durableId="329993813">
    <w:abstractNumId w:val="486"/>
  </w:num>
  <w:num w:numId="472" w16cid:durableId="841747281">
    <w:abstractNumId w:val="33"/>
  </w:num>
  <w:num w:numId="473" w16cid:durableId="2082098560">
    <w:abstractNumId w:val="483"/>
  </w:num>
  <w:num w:numId="474" w16cid:durableId="1415586390">
    <w:abstractNumId w:val="293"/>
  </w:num>
  <w:num w:numId="475" w16cid:durableId="757210658">
    <w:abstractNumId w:val="301"/>
  </w:num>
  <w:num w:numId="476" w16cid:durableId="1727878242">
    <w:abstractNumId w:val="281"/>
  </w:num>
  <w:num w:numId="477" w16cid:durableId="1080830154">
    <w:abstractNumId w:val="97"/>
  </w:num>
  <w:num w:numId="478" w16cid:durableId="43719104">
    <w:abstractNumId w:val="124"/>
  </w:num>
  <w:num w:numId="479" w16cid:durableId="481627907">
    <w:abstractNumId w:val="330"/>
  </w:num>
  <w:num w:numId="480" w16cid:durableId="1882597475">
    <w:abstractNumId w:val="159"/>
  </w:num>
  <w:num w:numId="481" w16cid:durableId="634221969">
    <w:abstractNumId w:val="78"/>
  </w:num>
  <w:num w:numId="482" w16cid:durableId="562299439">
    <w:abstractNumId w:val="518"/>
  </w:num>
  <w:num w:numId="483" w16cid:durableId="1411463044">
    <w:abstractNumId w:val="195"/>
  </w:num>
  <w:num w:numId="484" w16cid:durableId="32123321">
    <w:abstractNumId w:val="467"/>
  </w:num>
  <w:num w:numId="485" w16cid:durableId="1235360664">
    <w:abstractNumId w:val="213"/>
  </w:num>
  <w:num w:numId="486" w16cid:durableId="1559240383">
    <w:abstractNumId w:val="327"/>
  </w:num>
  <w:num w:numId="487" w16cid:durableId="2005669603">
    <w:abstractNumId w:val="207"/>
  </w:num>
  <w:num w:numId="488" w16cid:durableId="1590770078">
    <w:abstractNumId w:val="246"/>
  </w:num>
  <w:num w:numId="489" w16cid:durableId="973213949">
    <w:abstractNumId w:val="290"/>
  </w:num>
  <w:num w:numId="490" w16cid:durableId="85276038">
    <w:abstractNumId w:val="157"/>
  </w:num>
  <w:num w:numId="491" w16cid:durableId="1139345176">
    <w:abstractNumId w:val="212"/>
  </w:num>
  <w:num w:numId="492" w16cid:durableId="782920809">
    <w:abstractNumId w:val="307"/>
  </w:num>
  <w:num w:numId="493" w16cid:durableId="1686055772">
    <w:abstractNumId w:val="340"/>
  </w:num>
  <w:num w:numId="494" w16cid:durableId="1364135481">
    <w:abstractNumId w:val="254"/>
  </w:num>
  <w:num w:numId="495" w16cid:durableId="26374583">
    <w:abstractNumId w:val="274"/>
  </w:num>
  <w:num w:numId="496" w16cid:durableId="1383823067">
    <w:abstractNumId w:val="79"/>
  </w:num>
  <w:num w:numId="497" w16cid:durableId="2113476447">
    <w:abstractNumId w:val="285"/>
  </w:num>
  <w:num w:numId="498" w16cid:durableId="1190144790">
    <w:abstractNumId w:val="127"/>
  </w:num>
  <w:num w:numId="499" w16cid:durableId="1962883919">
    <w:abstractNumId w:val="440"/>
  </w:num>
  <w:num w:numId="500" w16cid:durableId="418403405">
    <w:abstractNumId w:val="462"/>
  </w:num>
  <w:num w:numId="501" w16cid:durableId="798567091">
    <w:abstractNumId w:val="364"/>
  </w:num>
  <w:num w:numId="502" w16cid:durableId="1166939984">
    <w:abstractNumId w:val="119"/>
  </w:num>
  <w:num w:numId="503" w16cid:durableId="1760172289">
    <w:abstractNumId w:val="14"/>
  </w:num>
  <w:num w:numId="504" w16cid:durableId="1839685066">
    <w:abstractNumId w:val="419"/>
  </w:num>
  <w:num w:numId="505" w16cid:durableId="1316571050">
    <w:abstractNumId w:val="620"/>
  </w:num>
  <w:num w:numId="506" w16cid:durableId="1232547983">
    <w:abstractNumId w:val="526"/>
  </w:num>
  <w:num w:numId="507" w16cid:durableId="100758889">
    <w:abstractNumId w:val="319"/>
  </w:num>
  <w:num w:numId="508" w16cid:durableId="2031881210">
    <w:abstractNumId w:val="582"/>
  </w:num>
  <w:num w:numId="509" w16cid:durableId="252396734">
    <w:abstractNumId w:val="481"/>
  </w:num>
  <w:num w:numId="510" w16cid:durableId="2128549628">
    <w:abstractNumId w:val="35"/>
  </w:num>
  <w:num w:numId="511" w16cid:durableId="171604195">
    <w:abstractNumId w:val="175"/>
  </w:num>
  <w:num w:numId="512" w16cid:durableId="1038550867">
    <w:abstractNumId w:val="572"/>
  </w:num>
  <w:num w:numId="513" w16cid:durableId="1841382859">
    <w:abstractNumId w:val="326"/>
  </w:num>
  <w:num w:numId="514" w16cid:durableId="64494687">
    <w:abstractNumId w:val="346"/>
  </w:num>
  <w:num w:numId="515" w16cid:durableId="1231038916">
    <w:abstractNumId w:val="414"/>
  </w:num>
  <w:num w:numId="516" w16cid:durableId="1535582440">
    <w:abstractNumId w:val="579"/>
  </w:num>
  <w:num w:numId="517" w16cid:durableId="762646596">
    <w:abstractNumId w:val="605"/>
  </w:num>
  <w:num w:numId="518" w16cid:durableId="1868132541">
    <w:abstractNumId w:val="514"/>
  </w:num>
  <w:num w:numId="519" w16cid:durableId="186528047">
    <w:abstractNumId w:val="92"/>
  </w:num>
  <w:num w:numId="520" w16cid:durableId="1529833529">
    <w:abstractNumId w:val="168"/>
  </w:num>
  <w:num w:numId="521" w16cid:durableId="1171484218">
    <w:abstractNumId w:val="555"/>
  </w:num>
  <w:num w:numId="522" w16cid:durableId="1528836697">
    <w:abstractNumId w:val="140"/>
  </w:num>
  <w:num w:numId="523" w16cid:durableId="331029966">
    <w:abstractNumId w:val="209"/>
  </w:num>
  <w:num w:numId="524" w16cid:durableId="1047606487">
    <w:abstractNumId w:val="498"/>
  </w:num>
  <w:num w:numId="525" w16cid:durableId="154035712">
    <w:abstractNumId w:val="565"/>
  </w:num>
  <w:num w:numId="526" w16cid:durableId="342896607">
    <w:abstractNumId w:val="190"/>
  </w:num>
  <w:num w:numId="527" w16cid:durableId="150491185">
    <w:abstractNumId w:val="85"/>
  </w:num>
  <w:num w:numId="528" w16cid:durableId="2036301589">
    <w:abstractNumId w:val="236"/>
  </w:num>
  <w:num w:numId="529" w16cid:durableId="748230125">
    <w:abstractNumId w:val="475"/>
  </w:num>
  <w:num w:numId="530" w16cid:durableId="1042943111">
    <w:abstractNumId w:val="616"/>
  </w:num>
  <w:num w:numId="531" w16cid:durableId="1999796225">
    <w:abstractNumId w:val="457"/>
  </w:num>
  <w:num w:numId="532" w16cid:durableId="1242980494">
    <w:abstractNumId w:val="7"/>
  </w:num>
  <w:num w:numId="533" w16cid:durableId="226039525">
    <w:abstractNumId w:val="184"/>
  </w:num>
  <w:num w:numId="534" w16cid:durableId="228615818">
    <w:abstractNumId w:val="590"/>
  </w:num>
  <w:num w:numId="535" w16cid:durableId="1092360661">
    <w:abstractNumId w:val="126"/>
  </w:num>
  <w:num w:numId="536" w16cid:durableId="278803096">
    <w:abstractNumId w:val="302"/>
  </w:num>
  <w:num w:numId="537" w16cid:durableId="1153447732">
    <w:abstractNumId w:val="24"/>
  </w:num>
  <w:num w:numId="538" w16cid:durableId="888490645">
    <w:abstractNumId w:val="404"/>
  </w:num>
  <w:num w:numId="539" w16cid:durableId="1907378456">
    <w:abstractNumId w:val="516"/>
  </w:num>
  <w:num w:numId="540" w16cid:durableId="530265496">
    <w:abstractNumId w:val="351"/>
  </w:num>
  <w:num w:numId="541" w16cid:durableId="269168349">
    <w:abstractNumId w:val="20"/>
  </w:num>
  <w:num w:numId="542" w16cid:durableId="1114208751">
    <w:abstractNumId w:val="73"/>
  </w:num>
  <w:num w:numId="543" w16cid:durableId="598104820">
    <w:abstractNumId w:val="115"/>
  </w:num>
  <w:num w:numId="544" w16cid:durableId="1747454339">
    <w:abstractNumId w:val="61"/>
  </w:num>
  <w:num w:numId="545" w16cid:durableId="216403792">
    <w:abstractNumId w:val="88"/>
  </w:num>
  <w:num w:numId="546" w16cid:durableId="1958949370">
    <w:abstractNumId w:val="488"/>
  </w:num>
  <w:num w:numId="547" w16cid:durableId="1104157394">
    <w:abstractNumId w:val="162"/>
  </w:num>
  <w:num w:numId="548" w16cid:durableId="1249924735">
    <w:abstractNumId w:val="187"/>
  </w:num>
  <w:num w:numId="549" w16cid:durableId="2052849997">
    <w:abstractNumId w:val="489"/>
  </w:num>
  <w:num w:numId="550" w16cid:durableId="1035081999">
    <w:abstractNumId w:val="203"/>
  </w:num>
  <w:num w:numId="551" w16cid:durableId="850991992">
    <w:abstractNumId w:val="569"/>
  </w:num>
  <w:num w:numId="552" w16cid:durableId="1231421780">
    <w:abstractNumId w:val="511"/>
  </w:num>
  <w:num w:numId="553" w16cid:durableId="2116511927">
    <w:abstractNumId w:val="389"/>
  </w:num>
  <w:num w:numId="554" w16cid:durableId="1870677756">
    <w:abstractNumId w:val="309"/>
  </w:num>
  <w:num w:numId="555" w16cid:durableId="332681698">
    <w:abstractNumId w:val="618"/>
  </w:num>
  <w:num w:numId="556" w16cid:durableId="1419403420">
    <w:abstractNumId w:val="58"/>
  </w:num>
  <w:num w:numId="557" w16cid:durableId="752164759">
    <w:abstractNumId w:val="397"/>
  </w:num>
  <w:num w:numId="558" w16cid:durableId="1004163012">
    <w:abstractNumId w:val="263"/>
  </w:num>
  <w:num w:numId="559" w16cid:durableId="1791584599">
    <w:abstractNumId w:val="156"/>
  </w:num>
  <w:num w:numId="560" w16cid:durableId="1683776754">
    <w:abstractNumId w:val="174"/>
  </w:num>
  <w:num w:numId="561" w16cid:durableId="601452210">
    <w:abstractNumId w:val="425"/>
  </w:num>
  <w:num w:numId="562" w16cid:durableId="2087148058">
    <w:abstractNumId w:val="515"/>
  </w:num>
  <w:num w:numId="563" w16cid:durableId="1901358918">
    <w:abstractNumId w:val="170"/>
  </w:num>
  <w:num w:numId="564" w16cid:durableId="1524249185">
    <w:abstractNumId w:val="272"/>
  </w:num>
  <w:num w:numId="565" w16cid:durableId="477847421">
    <w:abstractNumId w:val="29"/>
  </w:num>
  <w:num w:numId="566" w16cid:durableId="2036535820">
    <w:abstractNumId w:val="493"/>
  </w:num>
  <w:num w:numId="567" w16cid:durableId="1838958460">
    <w:abstractNumId w:val="251"/>
  </w:num>
  <w:num w:numId="568" w16cid:durableId="2107143655">
    <w:abstractNumId w:val="67"/>
  </w:num>
  <w:num w:numId="569" w16cid:durableId="2066754438">
    <w:abstractNumId w:val="197"/>
  </w:num>
  <w:num w:numId="570" w16cid:durableId="1822577194">
    <w:abstractNumId w:val="478"/>
  </w:num>
  <w:num w:numId="571" w16cid:durableId="1618102820">
    <w:abstractNumId w:val="426"/>
  </w:num>
  <w:num w:numId="572" w16cid:durableId="1569337474">
    <w:abstractNumId w:val="454"/>
  </w:num>
  <w:num w:numId="573" w16cid:durableId="327094675">
    <w:abstractNumId w:val="100"/>
  </w:num>
  <w:num w:numId="574" w16cid:durableId="1206722618">
    <w:abstractNumId w:val="193"/>
  </w:num>
  <w:num w:numId="575" w16cid:durableId="1121533573">
    <w:abstractNumId w:val="265"/>
  </w:num>
  <w:num w:numId="576" w16cid:durableId="1879001603">
    <w:abstractNumId w:val="70"/>
  </w:num>
  <w:num w:numId="577" w16cid:durableId="1828545831">
    <w:abstractNumId w:val="527"/>
  </w:num>
  <w:num w:numId="578" w16cid:durableId="1977028584">
    <w:abstractNumId w:val="39"/>
  </w:num>
  <w:num w:numId="579" w16cid:durableId="1325400328">
    <w:abstractNumId w:val="315"/>
  </w:num>
  <w:num w:numId="580" w16cid:durableId="1464276179">
    <w:abstractNumId w:val="21"/>
  </w:num>
  <w:num w:numId="581" w16cid:durableId="1385838128">
    <w:abstractNumId w:val="139"/>
  </w:num>
  <w:num w:numId="582" w16cid:durableId="1045179130">
    <w:abstractNumId w:val="247"/>
  </w:num>
  <w:num w:numId="583" w16cid:durableId="1557818117">
    <w:abstractNumId w:val="549"/>
  </w:num>
  <w:num w:numId="584" w16cid:durableId="863521855">
    <w:abstractNumId w:val="524"/>
  </w:num>
  <w:num w:numId="585" w16cid:durableId="1651011226">
    <w:abstractNumId w:val="96"/>
  </w:num>
  <w:num w:numId="586" w16cid:durableId="1853299428">
    <w:abstractNumId w:val="461"/>
  </w:num>
  <w:num w:numId="587" w16cid:durableId="817650468">
    <w:abstractNumId w:val="468"/>
  </w:num>
  <w:num w:numId="588" w16cid:durableId="1990595641">
    <w:abstractNumId w:val="420"/>
  </w:num>
  <w:num w:numId="589" w16cid:durableId="1134325606">
    <w:abstractNumId w:val="60"/>
  </w:num>
  <w:num w:numId="590" w16cid:durableId="466779719">
    <w:abstractNumId w:val="262"/>
  </w:num>
  <w:num w:numId="591" w16cid:durableId="1494177504">
    <w:abstractNumId w:val="400"/>
  </w:num>
  <w:num w:numId="592" w16cid:durableId="210577820">
    <w:abstractNumId w:val="596"/>
  </w:num>
  <w:num w:numId="593" w16cid:durableId="1319768176">
    <w:abstractNumId w:val="185"/>
  </w:num>
  <w:num w:numId="594" w16cid:durableId="1398669384">
    <w:abstractNumId w:val="296"/>
  </w:num>
  <w:num w:numId="595" w16cid:durableId="2115008045">
    <w:abstractNumId w:val="222"/>
  </w:num>
  <w:num w:numId="596" w16cid:durableId="1357392287">
    <w:abstractNumId w:val="508"/>
  </w:num>
  <w:num w:numId="597" w16cid:durableId="299501465">
    <w:abstractNumId w:val="146"/>
  </w:num>
  <w:num w:numId="598" w16cid:durableId="1194997789">
    <w:abstractNumId w:val="507"/>
  </w:num>
  <w:num w:numId="599" w16cid:durableId="661783547">
    <w:abstractNumId w:val="288"/>
  </w:num>
  <w:num w:numId="600" w16cid:durableId="900020694">
    <w:abstractNumId w:val="410"/>
  </w:num>
  <w:num w:numId="601" w16cid:durableId="1754429569">
    <w:abstractNumId w:val="257"/>
  </w:num>
  <w:num w:numId="602" w16cid:durableId="1762487605">
    <w:abstractNumId w:val="473"/>
  </w:num>
  <w:num w:numId="603" w16cid:durableId="329843065">
    <w:abstractNumId w:val="276"/>
  </w:num>
  <w:num w:numId="604" w16cid:durableId="141233813">
    <w:abstractNumId w:val="396"/>
  </w:num>
  <w:num w:numId="605" w16cid:durableId="1766537995">
    <w:abstractNumId w:val="332"/>
  </w:num>
  <w:num w:numId="606" w16cid:durableId="1559321769">
    <w:abstractNumId w:val="144"/>
  </w:num>
  <w:num w:numId="607" w16cid:durableId="1729649885">
    <w:abstractNumId w:val="308"/>
  </w:num>
  <w:num w:numId="608" w16cid:durableId="758866306">
    <w:abstractNumId w:val="335"/>
  </w:num>
  <w:num w:numId="609" w16cid:durableId="318122946">
    <w:abstractNumId w:val="182"/>
  </w:num>
  <w:num w:numId="610" w16cid:durableId="347222306">
    <w:abstractNumId w:val="601"/>
  </w:num>
  <w:num w:numId="611" w16cid:durableId="356854047">
    <w:abstractNumId w:val="372"/>
  </w:num>
  <w:num w:numId="612" w16cid:durableId="1239250554">
    <w:abstractNumId w:val="530"/>
  </w:num>
  <w:num w:numId="613" w16cid:durableId="2029019965">
    <w:abstractNumId w:val="299"/>
  </w:num>
  <w:num w:numId="614" w16cid:durableId="535432499">
    <w:abstractNumId w:val="394"/>
  </w:num>
  <w:num w:numId="615" w16cid:durableId="1512792207">
    <w:abstractNumId w:val="331"/>
  </w:num>
  <w:num w:numId="616" w16cid:durableId="834613572">
    <w:abstractNumId w:val="76"/>
  </w:num>
  <w:num w:numId="617" w16cid:durableId="1587424004">
    <w:abstractNumId w:val="114"/>
  </w:num>
  <w:num w:numId="618" w16cid:durableId="584657303">
    <w:abstractNumId w:val="306"/>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20850"/>
    <w:rsid w:val="00021766"/>
    <w:rsid w:val="00023CA9"/>
    <w:rsid w:val="000253DD"/>
    <w:rsid w:val="00030173"/>
    <w:rsid w:val="00034F4F"/>
    <w:rsid w:val="00042945"/>
    <w:rsid w:val="00044498"/>
    <w:rsid w:val="00047A09"/>
    <w:rsid w:val="00050239"/>
    <w:rsid w:val="00052581"/>
    <w:rsid w:val="0005518A"/>
    <w:rsid w:val="00056F13"/>
    <w:rsid w:val="00061194"/>
    <w:rsid w:val="00065C0B"/>
    <w:rsid w:val="00075630"/>
    <w:rsid w:val="00075D43"/>
    <w:rsid w:val="000763D4"/>
    <w:rsid w:val="00083C1B"/>
    <w:rsid w:val="000948B5"/>
    <w:rsid w:val="00097A31"/>
    <w:rsid w:val="000A18A3"/>
    <w:rsid w:val="000A2611"/>
    <w:rsid w:val="000A3930"/>
    <w:rsid w:val="000A3FAC"/>
    <w:rsid w:val="000A702B"/>
    <w:rsid w:val="000B2074"/>
    <w:rsid w:val="000B68D5"/>
    <w:rsid w:val="000B69A4"/>
    <w:rsid w:val="000C1570"/>
    <w:rsid w:val="000C4EFA"/>
    <w:rsid w:val="000D0354"/>
    <w:rsid w:val="000D0A25"/>
    <w:rsid w:val="000D0B34"/>
    <w:rsid w:val="000D4E97"/>
    <w:rsid w:val="000E1F0D"/>
    <w:rsid w:val="000E2322"/>
    <w:rsid w:val="000E36AC"/>
    <w:rsid w:val="000E44C4"/>
    <w:rsid w:val="000E47A0"/>
    <w:rsid w:val="000E7B36"/>
    <w:rsid w:val="000F2051"/>
    <w:rsid w:val="000F5D74"/>
    <w:rsid w:val="001000D2"/>
    <w:rsid w:val="00100CDA"/>
    <w:rsid w:val="001049FD"/>
    <w:rsid w:val="00105F6B"/>
    <w:rsid w:val="00114578"/>
    <w:rsid w:val="001156CE"/>
    <w:rsid w:val="00121053"/>
    <w:rsid w:val="00124F27"/>
    <w:rsid w:val="00125D5B"/>
    <w:rsid w:val="00134726"/>
    <w:rsid w:val="00137C0C"/>
    <w:rsid w:val="001460E2"/>
    <w:rsid w:val="001576B0"/>
    <w:rsid w:val="00161446"/>
    <w:rsid w:val="00161C02"/>
    <w:rsid w:val="001728CD"/>
    <w:rsid w:val="00174CCA"/>
    <w:rsid w:val="0017542C"/>
    <w:rsid w:val="001754ED"/>
    <w:rsid w:val="00175AD8"/>
    <w:rsid w:val="0018484F"/>
    <w:rsid w:val="00185FB0"/>
    <w:rsid w:val="001905F6"/>
    <w:rsid w:val="00190649"/>
    <w:rsid w:val="001909AC"/>
    <w:rsid w:val="00191CB8"/>
    <w:rsid w:val="00193D75"/>
    <w:rsid w:val="00194648"/>
    <w:rsid w:val="00194FF2"/>
    <w:rsid w:val="00195B4D"/>
    <w:rsid w:val="00195EFA"/>
    <w:rsid w:val="00196052"/>
    <w:rsid w:val="00197749"/>
    <w:rsid w:val="001A47C6"/>
    <w:rsid w:val="001A76E4"/>
    <w:rsid w:val="001A785C"/>
    <w:rsid w:val="001B00B3"/>
    <w:rsid w:val="001B17F5"/>
    <w:rsid w:val="001B32B6"/>
    <w:rsid w:val="001B6865"/>
    <w:rsid w:val="001C023A"/>
    <w:rsid w:val="001C3482"/>
    <w:rsid w:val="001C59F5"/>
    <w:rsid w:val="001C7D22"/>
    <w:rsid w:val="001D4D2D"/>
    <w:rsid w:val="001E2593"/>
    <w:rsid w:val="001E2C92"/>
    <w:rsid w:val="001E3EDE"/>
    <w:rsid w:val="001E5974"/>
    <w:rsid w:val="001E64B0"/>
    <w:rsid w:val="001E687E"/>
    <w:rsid w:val="001F0307"/>
    <w:rsid w:val="001F1358"/>
    <w:rsid w:val="001F5FAC"/>
    <w:rsid w:val="0020452E"/>
    <w:rsid w:val="00206E6A"/>
    <w:rsid w:val="00210876"/>
    <w:rsid w:val="002127D8"/>
    <w:rsid w:val="00212D6F"/>
    <w:rsid w:val="002170A2"/>
    <w:rsid w:val="00221D72"/>
    <w:rsid w:val="00235003"/>
    <w:rsid w:val="002433EF"/>
    <w:rsid w:val="002463F9"/>
    <w:rsid w:val="00250878"/>
    <w:rsid w:val="0025531C"/>
    <w:rsid w:val="00255877"/>
    <w:rsid w:val="0026045C"/>
    <w:rsid w:val="00260C9E"/>
    <w:rsid w:val="0026246C"/>
    <w:rsid w:val="00263FB0"/>
    <w:rsid w:val="0027290C"/>
    <w:rsid w:val="002749C2"/>
    <w:rsid w:val="0027667A"/>
    <w:rsid w:val="0028152C"/>
    <w:rsid w:val="00284766"/>
    <w:rsid w:val="00285943"/>
    <w:rsid w:val="002870D0"/>
    <w:rsid w:val="00287FDD"/>
    <w:rsid w:val="002A15D9"/>
    <w:rsid w:val="002A76D8"/>
    <w:rsid w:val="002B0897"/>
    <w:rsid w:val="002B27F7"/>
    <w:rsid w:val="002B2983"/>
    <w:rsid w:val="002B57FD"/>
    <w:rsid w:val="002B5A0D"/>
    <w:rsid w:val="002B5F41"/>
    <w:rsid w:val="002C3DDA"/>
    <w:rsid w:val="002D2000"/>
    <w:rsid w:val="002D24C2"/>
    <w:rsid w:val="002D331E"/>
    <w:rsid w:val="002D4328"/>
    <w:rsid w:val="002D5D0C"/>
    <w:rsid w:val="002E1B54"/>
    <w:rsid w:val="002E42BE"/>
    <w:rsid w:val="002E7E86"/>
    <w:rsid w:val="002F11AF"/>
    <w:rsid w:val="0030023B"/>
    <w:rsid w:val="0030737E"/>
    <w:rsid w:val="003100C1"/>
    <w:rsid w:val="00310E5A"/>
    <w:rsid w:val="003117CA"/>
    <w:rsid w:val="00313315"/>
    <w:rsid w:val="003148CA"/>
    <w:rsid w:val="00317ADC"/>
    <w:rsid w:val="00325137"/>
    <w:rsid w:val="00325A04"/>
    <w:rsid w:val="00331FF3"/>
    <w:rsid w:val="00350BBB"/>
    <w:rsid w:val="00351BA8"/>
    <w:rsid w:val="0035600F"/>
    <w:rsid w:val="003568E9"/>
    <w:rsid w:val="00356CF9"/>
    <w:rsid w:val="003575C1"/>
    <w:rsid w:val="00367B03"/>
    <w:rsid w:val="003703B4"/>
    <w:rsid w:val="00370B1F"/>
    <w:rsid w:val="00375BFE"/>
    <w:rsid w:val="0037640B"/>
    <w:rsid w:val="00381C5B"/>
    <w:rsid w:val="00385595"/>
    <w:rsid w:val="003859FA"/>
    <w:rsid w:val="00394113"/>
    <w:rsid w:val="0039736F"/>
    <w:rsid w:val="003A065F"/>
    <w:rsid w:val="003A294D"/>
    <w:rsid w:val="003A2D37"/>
    <w:rsid w:val="003A680B"/>
    <w:rsid w:val="003B0B78"/>
    <w:rsid w:val="003B69D6"/>
    <w:rsid w:val="003C0438"/>
    <w:rsid w:val="003C1D2A"/>
    <w:rsid w:val="003C35B2"/>
    <w:rsid w:val="003C470A"/>
    <w:rsid w:val="003C67BD"/>
    <w:rsid w:val="003D373E"/>
    <w:rsid w:val="003D4D44"/>
    <w:rsid w:val="003E1F66"/>
    <w:rsid w:val="003E3A30"/>
    <w:rsid w:val="003E40F7"/>
    <w:rsid w:val="003E4115"/>
    <w:rsid w:val="003E6890"/>
    <w:rsid w:val="003F103A"/>
    <w:rsid w:val="003F3B18"/>
    <w:rsid w:val="00401EEC"/>
    <w:rsid w:val="00405073"/>
    <w:rsid w:val="0040681D"/>
    <w:rsid w:val="00407DCE"/>
    <w:rsid w:val="00410125"/>
    <w:rsid w:val="0041079E"/>
    <w:rsid w:val="00413241"/>
    <w:rsid w:val="004209ED"/>
    <w:rsid w:val="004226C0"/>
    <w:rsid w:val="0043564D"/>
    <w:rsid w:val="0043682C"/>
    <w:rsid w:val="00436FA2"/>
    <w:rsid w:val="00442AED"/>
    <w:rsid w:val="004462F0"/>
    <w:rsid w:val="00446771"/>
    <w:rsid w:val="00447360"/>
    <w:rsid w:val="00453783"/>
    <w:rsid w:val="0045559F"/>
    <w:rsid w:val="00461920"/>
    <w:rsid w:val="0046318A"/>
    <w:rsid w:val="0047038E"/>
    <w:rsid w:val="00472C32"/>
    <w:rsid w:val="00472D78"/>
    <w:rsid w:val="00472F8F"/>
    <w:rsid w:val="004751A9"/>
    <w:rsid w:val="004773D9"/>
    <w:rsid w:val="0048180C"/>
    <w:rsid w:val="00481B4B"/>
    <w:rsid w:val="0048219B"/>
    <w:rsid w:val="00485A95"/>
    <w:rsid w:val="0048732E"/>
    <w:rsid w:val="00490EFD"/>
    <w:rsid w:val="004910DC"/>
    <w:rsid w:val="00491201"/>
    <w:rsid w:val="004920F9"/>
    <w:rsid w:val="00492D5D"/>
    <w:rsid w:val="00492E20"/>
    <w:rsid w:val="0049363C"/>
    <w:rsid w:val="00496C1B"/>
    <w:rsid w:val="004A0265"/>
    <w:rsid w:val="004A0765"/>
    <w:rsid w:val="004A4A0C"/>
    <w:rsid w:val="004A6234"/>
    <w:rsid w:val="004B3CF5"/>
    <w:rsid w:val="004B5F01"/>
    <w:rsid w:val="004B6E42"/>
    <w:rsid w:val="004C2066"/>
    <w:rsid w:val="004C66DD"/>
    <w:rsid w:val="004D4FB5"/>
    <w:rsid w:val="004D6588"/>
    <w:rsid w:val="004E4133"/>
    <w:rsid w:val="004E696B"/>
    <w:rsid w:val="004F103B"/>
    <w:rsid w:val="004F2C60"/>
    <w:rsid w:val="004F2E1D"/>
    <w:rsid w:val="005058B5"/>
    <w:rsid w:val="005072CF"/>
    <w:rsid w:val="005109F6"/>
    <w:rsid w:val="00514C7B"/>
    <w:rsid w:val="0051626C"/>
    <w:rsid w:val="005167DF"/>
    <w:rsid w:val="005211E5"/>
    <w:rsid w:val="00521ED9"/>
    <w:rsid w:val="00522DA5"/>
    <w:rsid w:val="00524AD6"/>
    <w:rsid w:val="00524CE3"/>
    <w:rsid w:val="005270F7"/>
    <w:rsid w:val="0053466E"/>
    <w:rsid w:val="005477EC"/>
    <w:rsid w:val="00547DD9"/>
    <w:rsid w:val="00547E02"/>
    <w:rsid w:val="00550C11"/>
    <w:rsid w:val="005521FC"/>
    <w:rsid w:val="00553AA5"/>
    <w:rsid w:val="0055490C"/>
    <w:rsid w:val="00555887"/>
    <w:rsid w:val="00556CAC"/>
    <w:rsid w:val="005605B9"/>
    <w:rsid w:val="00564123"/>
    <w:rsid w:val="00572A8E"/>
    <w:rsid w:val="005752FD"/>
    <w:rsid w:val="00576634"/>
    <w:rsid w:val="0058383C"/>
    <w:rsid w:val="00597881"/>
    <w:rsid w:val="005A3F91"/>
    <w:rsid w:val="005A41F0"/>
    <w:rsid w:val="005A5998"/>
    <w:rsid w:val="005B10F9"/>
    <w:rsid w:val="005B1D30"/>
    <w:rsid w:val="005B248F"/>
    <w:rsid w:val="005B32B8"/>
    <w:rsid w:val="005B780C"/>
    <w:rsid w:val="005C1208"/>
    <w:rsid w:val="005C265E"/>
    <w:rsid w:val="005C283A"/>
    <w:rsid w:val="005C2BFE"/>
    <w:rsid w:val="005D0AF2"/>
    <w:rsid w:val="005D237E"/>
    <w:rsid w:val="005D3B35"/>
    <w:rsid w:val="005D6382"/>
    <w:rsid w:val="005D654B"/>
    <w:rsid w:val="005E76D1"/>
    <w:rsid w:val="005F247E"/>
    <w:rsid w:val="005F3FB0"/>
    <w:rsid w:val="005F4F9F"/>
    <w:rsid w:val="0060186C"/>
    <w:rsid w:val="00604D22"/>
    <w:rsid w:val="00605082"/>
    <w:rsid w:val="00607DE9"/>
    <w:rsid w:val="00615203"/>
    <w:rsid w:val="00615CAE"/>
    <w:rsid w:val="00623B1F"/>
    <w:rsid w:val="00623B41"/>
    <w:rsid w:val="00625EA6"/>
    <w:rsid w:val="00627607"/>
    <w:rsid w:val="00631BC0"/>
    <w:rsid w:val="0063352F"/>
    <w:rsid w:val="00633C05"/>
    <w:rsid w:val="00634A05"/>
    <w:rsid w:val="00641AE6"/>
    <w:rsid w:val="00641BCA"/>
    <w:rsid w:val="006516ED"/>
    <w:rsid w:val="0065565D"/>
    <w:rsid w:val="00655745"/>
    <w:rsid w:val="006600CB"/>
    <w:rsid w:val="006614E6"/>
    <w:rsid w:val="00663A4B"/>
    <w:rsid w:val="00665BE7"/>
    <w:rsid w:val="00670299"/>
    <w:rsid w:val="006733FB"/>
    <w:rsid w:val="00675ACA"/>
    <w:rsid w:val="0068191E"/>
    <w:rsid w:val="00681C7B"/>
    <w:rsid w:val="0068359B"/>
    <w:rsid w:val="00684184"/>
    <w:rsid w:val="00690CF7"/>
    <w:rsid w:val="00692386"/>
    <w:rsid w:val="006A1C9B"/>
    <w:rsid w:val="006B0D3D"/>
    <w:rsid w:val="006C375C"/>
    <w:rsid w:val="006C50A0"/>
    <w:rsid w:val="006D0E2F"/>
    <w:rsid w:val="006D7FCE"/>
    <w:rsid w:val="006E0D3B"/>
    <w:rsid w:val="006E24AA"/>
    <w:rsid w:val="006E75C9"/>
    <w:rsid w:val="006F0EF3"/>
    <w:rsid w:val="006F12BE"/>
    <w:rsid w:val="006F1534"/>
    <w:rsid w:val="006F647B"/>
    <w:rsid w:val="006F7FFA"/>
    <w:rsid w:val="00700CAE"/>
    <w:rsid w:val="007027F5"/>
    <w:rsid w:val="00702802"/>
    <w:rsid w:val="00706E30"/>
    <w:rsid w:val="007074F8"/>
    <w:rsid w:val="00707A6A"/>
    <w:rsid w:val="00711A02"/>
    <w:rsid w:val="0071297A"/>
    <w:rsid w:val="007130E2"/>
    <w:rsid w:val="007137E1"/>
    <w:rsid w:val="00716272"/>
    <w:rsid w:val="00724916"/>
    <w:rsid w:val="00724AB8"/>
    <w:rsid w:val="00726D8C"/>
    <w:rsid w:val="00733A3E"/>
    <w:rsid w:val="00742146"/>
    <w:rsid w:val="00744B5A"/>
    <w:rsid w:val="007458D9"/>
    <w:rsid w:val="00752BF6"/>
    <w:rsid w:val="00761756"/>
    <w:rsid w:val="00762058"/>
    <w:rsid w:val="007639DF"/>
    <w:rsid w:val="00765133"/>
    <w:rsid w:val="007671FF"/>
    <w:rsid w:val="0077284C"/>
    <w:rsid w:val="00772D0A"/>
    <w:rsid w:val="007754ED"/>
    <w:rsid w:val="00776B07"/>
    <w:rsid w:val="00776F79"/>
    <w:rsid w:val="00777F22"/>
    <w:rsid w:val="0078331F"/>
    <w:rsid w:val="007836D3"/>
    <w:rsid w:val="007949FF"/>
    <w:rsid w:val="007A3999"/>
    <w:rsid w:val="007B013E"/>
    <w:rsid w:val="007B6759"/>
    <w:rsid w:val="007C308A"/>
    <w:rsid w:val="007C35BB"/>
    <w:rsid w:val="007C6715"/>
    <w:rsid w:val="007C74B7"/>
    <w:rsid w:val="007D045F"/>
    <w:rsid w:val="007D0A46"/>
    <w:rsid w:val="007D4218"/>
    <w:rsid w:val="007D67C1"/>
    <w:rsid w:val="007E1F14"/>
    <w:rsid w:val="007E2F16"/>
    <w:rsid w:val="007E724C"/>
    <w:rsid w:val="007E7869"/>
    <w:rsid w:val="007F0454"/>
    <w:rsid w:val="007F1FAD"/>
    <w:rsid w:val="0080174D"/>
    <w:rsid w:val="0080293E"/>
    <w:rsid w:val="00806C7C"/>
    <w:rsid w:val="00811044"/>
    <w:rsid w:val="008126AE"/>
    <w:rsid w:val="00815224"/>
    <w:rsid w:val="0081798B"/>
    <w:rsid w:val="00820B5B"/>
    <w:rsid w:val="00823BF5"/>
    <w:rsid w:val="00826842"/>
    <w:rsid w:val="00832282"/>
    <w:rsid w:val="00837034"/>
    <w:rsid w:val="00847350"/>
    <w:rsid w:val="00850796"/>
    <w:rsid w:val="008549D5"/>
    <w:rsid w:val="00857C2C"/>
    <w:rsid w:val="008676F9"/>
    <w:rsid w:val="008678F7"/>
    <w:rsid w:val="008702AA"/>
    <w:rsid w:val="00871FC2"/>
    <w:rsid w:val="0087458B"/>
    <w:rsid w:val="008810D6"/>
    <w:rsid w:val="0088178D"/>
    <w:rsid w:val="008860EE"/>
    <w:rsid w:val="00886D9B"/>
    <w:rsid w:val="0089244E"/>
    <w:rsid w:val="008A1F0E"/>
    <w:rsid w:val="008A3A31"/>
    <w:rsid w:val="008A7789"/>
    <w:rsid w:val="008B21FC"/>
    <w:rsid w:val="008B2B05"/>
    <w:rsid w:val="008B4C30"/>
    <w:rsid w:val="008B5472"/>
    <w:rsid w:val="008C3812"/>
    <w:rsid w:val="008C664F"/>
    <w:rsid w:val="008D3802"/>
    <w:rsid w:val="008D47FC"/>
    <w:rsid w:val="008D59F4"/>
    <w:rsid w:val="008D7F92"/>
    <w:rsid w:val="008E0310"/>
    <w:rsid w:val="008F23AD"/>
    <w:rsid w:val="008F295B"/>
    <w:rsid w:val="008F5403"/>
    <w:rsid w:val="008F5420"/>
    <w:rsid w:val="00901985"/>
    <w:rsid w:val="00901E30"/>
    <w:rsid w:val="009058AC"/>
    <w:rsid w:val="00907E18"/>
    <w:rsid w:val="0091042B"/>
    <w:rsid w:val="00911366"/>
    <w:rsid w:val="0091576E"/>
    <w:rsid w:val="0091666A"/>
    <w:rsid w:val="00921653"/>
    <w:rsid w:val="009239D4"/>
    <w:rsid w:val="009266A4"/>
    <w:rsid w:val="009309A3"/>
    <w:rsid w:val="00930A60"/>
    <w:rsid w:val="009312B7"/>
    <w:rsid w:val="00933421"/>
    <w:rsid w:val="009344D1"/>
    <w:rsid w:val="00941300"/>
    <w:rsid w:val="00943E22"/>
    <w:rsid w:val="00944810"/>
    <w:rsid w:val="00945701"/>
    <w:rsid w:val="009468E3"/>
    <w:rsid w:val="0096084F"/>
    <w:rsid w:val="00960BA3"/>
    <w:rsid w:val="00966987"/>
    <w:rsid w:val="00967B73"/>
    <w:rsid w:val="009728DB"/>
    <w:rsid w:val="009733CF"/>
    <w:rsid w:val="009805DE"/>
    <w:rsid w:val="00987FC9"/>
    <w:rsid w:val="00991345"/>
    <w:rsid w:val="00991794"/>
    <w:rsid w:val="00991D64"/>
    <w:rsid w:val="00996DE3"/>
    <w:rsid w:val="00997C75"/>
    <w:rsid w:val="009A0C90"/>
    <w:rsid w:val="009A41D4"/>
    <w:rsid w:val="009B43E9"/>
    <w:rsid w:val="009B57FD"/>
    <w:rsid w:val="009B5943"/>
    <w:rsid w:val="009B7255"/>
    <w:rsid w:val="009C0E34"/>
    <w:rsid w:val="009C5107"/>
    <w:rsid w:val="009D7A24"/>
    <w:rsid w:val="009E4279"/>
    <w:rsid w:val="009E7CEB"/>
    <w:rsid w:val="009F3630"/>
    <w:rsid w:val="009F4D4F"/>
    <w:rsid w:val="00A02D22"/>
    <w:rsid w:val="00A04F3C"/>
    <w:rsid w:val="00A1079C"/>
    <w:rsid w:val="00A13B24"/>
    <w:rsid w:val="00A152D8"/>
    <w:rsid w:val="00A160EC"/>
    <w:rsid w:val="00A16319"/>
    <w:rsid w:val="00A2466D"/>
    <w:rsid w:val="00A26720"/>
    <w:rsid w:val="00A30D94"/>
    <w:rsid w:val="00A31CBC"/>
    <w:rsid w:val="00A3332F"/>
    <w:rsid w:val="00A34C1C"/>
    <w:rsid w:val="00A35762"/>
    <w:rsid w:val="00A3765A"/>
    <w:rsid w:val="00A37C7C"/>
    <w:rsid w:val="00A4566E"/>
    <w:rsid w:val="00A4735F"/>
    <w:rsid w:val="00A5254B"/>
    <w:rsid w:val="00A5595B"/>
    <w:rsid w:val="00A6026E"/>
    <w:rsid w:val="00A61305"/>
    <w:rsid w:val="00A67E86"/>
    <w:rsid w:val="00A7395E"/>
    <w:rsid w:val="00A751F1"/>
    <w:rsid w:val="00A82E1A"/>
    <w:rsid w:val="00A90AED"/>
    <w:rsid w:val="00A91648"/>
    <w:rsid w:val="00A93802"/>
    <w:rsid w:val="00A951E7"/>
    <w:rsid w:val="00A95468"/>
    <w:rsid w:val="00A966C7"/>
    <w:rsid w:val="00A96743"/>
    <w:rsid w:val="00AA1927"/>
    <w:rsid w:val="00AA3823"/>
    <w:rsid w:val="00AA6D93"/>
    <w:rsid w:val="00AA70DD"/>
    <w:rsid w:val="00AA7836"/>
    <w:rsid w:val="00AA7A4E"/>
    <w:rsid w:val="00AD0217"/>
    <w:rsid w:val="00AD3AB1"/>
    <w:rsid w:val="00AD4AD6"/>
    <w:rsid w:val="00AD5C2D"/>
    <w:rsid w:val="00AD6B55"/>
    <w:rsid w:val="00AD74FA"/>
    <w:rsid w:val="00AE49E5"/>
    <w:rsid w:val="00AF0EA6"/>
    <w:rsid w:val="00AF491B"/>
    <w:rsid w:val="00AF54F7"/>
    <w:rsid w:val="00B02D89"/>
    <w:rsid w:val="00B04F64"/>
    <w:rsid w:val="00B10BAB"/>
    <w:rsid w:val="00B10EF3"/>
    <w:rsid w:val="00B11347"/>
    <w:rsid w:val="00B1168F"/>
    <w:rsid w:val="00B20ECA"/>
    <w:rsid w:val="00B23BF3"/>
    <w:rsid w:val="00B23E8F"/>
    <w:rsid w:val="00B31CF7"/>
    <w:rsid w:val="00B32584"/>
    <w:rsid w:val="00B338E6"/>
    <w:rsid w:val="00B40630"/>
    <w:rsid w:val="00B464F3"/>
    <w:rsid w:val="00B475DC"/>
    <w:rsid w:val="00B52009"/>
    <w:rsid w:val="00B53847"/>
    <w:rsid w:val="00B54997"/>
    <w:rsid w:val="00B60FB5"/>
    <w:rsid w:val="00B62C8A"/>
    <w:rsid w:val="00B63350"/>
    <w:rsid w:val="00B64DC4"/>
    <w:rsid w:val="00B67D50"/>
    <w:rsid w:val="00B709FB"/>
    <w:rsid w:val="00B73828"/>
    <w:rsid w:val="00B75EFE"/>
    <w:rsid w:val="00B76E27"/>
    <w:rsid w:val="00B818C3"/>
    <w:rsid w:val="00B819E5"/>
    <w:rsid w:val="00B8229F"/>
    <w:rsid w:val="00B82B1C"/>
    <w:rsid w:val="00B84A0E"/>
    <w:rsid w:val="00B866B0"/>
    <w:rsid w:val="00B8674C"/>
    <w:rsid w:val="00B87A9F"/>
    <w:rsid w:val="00B925E4"/>
    <w:rsid w:val="00B94C4E"/>
    <w:rsid w:val="00B97114"/>
    <w:rsid w:val="00BA5089"/>
    <w:rsid w:val="00BA58CC"/>
    <w:rsid w:val="00BB2430"/>
    <w:rsid w:val="00BB7F28"/>
    <w:rsid w:val="00BC08C3"/>
    <w:rsid w:val="00BC3D7B"/>
    <w:rsid w:val="00BC51EF"/>
    <w:rsid w:val="00BD3007"/>
    <w:rsid w:val="00BD4CE9"/>
    <w:rsid w:val="00BE1F6F"/>
    <w:rsid w:val="00BE2D68"/>
    <w:rsid w:val="00BE4073"/>
    <w:rsid w:val="00BF0D7A"/>
    <w:rsid w:val="00BF134F"/>
    <w:rsid w:val="00BF7808"/>
    <w:rsid w:val="00C03C50"/>
    <w:rsid w:val="00C0671A"/>
    <w:rsid w:val="00C07236"/>
    <w:rsid w:val="00C072E1"/>
    <w:rsid w:val="00C07B8A"/>
    <w:rsid w:val="00C1423A"/>
    <w:rsid w:val="00C157DE"/>
    <w:rsid w:val="00C15EA2"/>
    <w:rsid w:val="00C173A9"/>
    <w:rsid w:val="00C21D12"/>
    <w:rsid w:val="00C24631"/>
    <w:rsid w:val="00C25647"/>
    <w:rsid w:val="00C25D31"/>
    <w:rsid w:val="00C27EC0"/>
    <w:rsid w:val="00C335CA"/>
    <w:rsid w:val="00C33FA8"/>
    <w:rsid w:val="00C3580C"/>
    <w:rsid w:val="00C3799B"/>
    <w:rsid w:val="00C37D10"/>
    <w:rsid w:val="00C46282"/>
    <w:rsid w:val="00C46BA2"/>
    <w:rsid w:val="00C514B7"/>
    <w:rsid w:val="00C523C4"/>
    <w:rsid w:val="00C53970"/>
    <w:rsid w:val="00C60C95"/>
    <w:rsid w:val="00C62EF2"/>
    <w:rsid w:val="00C67250"/>
    <w:rsid w:val="00C712B0"/>
    <w:rsid w:val="00C71EF3"/>
    <w:rsid w:val="00C72467"/>
    <w:rsid w:val="00C75EB7"/>
    <w:rsid w:val="00C76B7C"/>
    <w:rsid w:val="00C8347A"/>
    <w:rsid w:val="00C87596"/>
    <w:rsid w:val="00C905F1"/>
    <w:rsid w:val="00C91966"/>
    <w:rsid w:val="00C92599"/>
    <w:rsid w:val="00CA0EDD"/>
    <w:rsid w:val="00CA1E1F"/>
    <w:rsid w:val="00CB0969"/>
    <w:rsid w:val="00CB0ED7"/>
    <w:rsid w:val="00CB2710"/>
    <w:rsid w:val="00CB4966"/>
    <w:rsid w:val="00CB6123"/>
    <w:rsid w:val="00CB613D"/>
    <w:rsid w:val="00CC0373"/>
    <w:rsid w:val="00CC2018"/>
    <w:rsid w:val="00CD2220"/>
    <w:rsid w:val="00CD6147"/>
    <w:rsid w:val="00CD6153"/>
    <w:rsid w:val="00CD7030"/>
    <w:rsid w:val="00CD7D6B"/>
    <w:rsid w:val="00CE1C5A"/>
    <w:rsid w:val="00CE1E94"/>
    <w:rsid w:val="00CE3B6F"/>
    <w:rsid w:val="00CE4F68"/>
    <w:rsid w:val="00CF26A2"/>
    <w:rsid w:val="00CF2B71"/>
    <w:rsid w:val="00CF4A45"/>
    <w:rsid w:val="00CF6119"/>
    <w:rsid w:val="00D00370"/>
    <w:rsid w:val="00D01F3D"/>
    <w:rsid w:val="00D042AF"/>
    <w:rsid w:val="00D0571F"/>
    <w:rsid w:val="00D069B7"/>
    <w:rsid w:val="00D10D17"/>
    <w:rsid w:val="00D2075A"/>
    <w:rsid w:val="00D24FDC"/>
    <w:rsid w:val="00D3046E"/>
    <w:rsid w:val="00D30931"/>
    <w:rsid w:val="00D378D4"/>
    <w:rsid w:val="00D43CE9"/>
    <w:rsid w:val="00D4453C"/>
    <w:rsid w:val="00D54186"/>
    <w:rsid w:val="00D63A40"/>
    <w:rsid w:val="00D66500"/>
    <w:rsid w:val="00D66BF6"/>
    <w:rsid w:val="00D76415"/>
    <w:rsid w:val="00D90679"/>
    <w:rsid w:val="00D91181"/>
    <w:rsid w:val="00D94073"/>
    <w:rsid w:val="00D94B12"/>
    <w:rsid w:val="00DA27CB"/>
    <w:rsid w:val="00DA6F11"/>
    <w:rsid w:val="00DB6DD6"/>
    <w:rsid w:val="00DB709B"/>
    <w:rsid w:val="00DC1FB3"/>
    <w:rsid w:val="00DC21BF"/>
    <w:rsid w:val="00DC49BE"/>
    <w:rsid w:val="00DC5EC8"/>
    <w:rsid w:val="00DD78AA"/>
    <w:rsid w:val="00DE2472"/>
    <w:rsid w:val="00DE2736"/>
    <w:rsid w:val="00DE5EB2"/>
    <w:rsid w:val="00DE6738"/>
    <w:rsid w:val="00DE7E84"/>
    <w:rsid w:val="00DF0083"/>
    <w:rsid w:val="00DF0F79"/>
    <w:rsid w:val="00DF168E"/>
    <w:rsid w:val="00DF1D4E"/>
    <w:rsid w:val="00DF2C88"/>
    <w:rsid w:val="00DF54B9"/>
    <w:rsid w:val="00DF6BA1"/>
    <w:rsid w:val="00DF70E5"/>
    <w:rsid w:val="00E01EED"/>
    <w:rsid w:val="00E043C5"/>
    <w:rsid w:val="00E07736"/>
    <w:rsid w:val="00E13BBB"/>
    <w:rsid w:val="00E141BB"/>
    <w:rsid w:val="00E16C37"/>
    <w:rsid w:val="00E21D04"/>
    <w:rsid w:val="00E21F8E"/>
    <w:rsid w:val="00E328FA"/>
    <w:rsid w:val="00E3446B"/>
    <w:rsid w:val="00E34C75"/>
    <w:rsid w:val="00E35C5C"/>
    <w:rsid w:val="00E4055B"/>
    <w:rsid w:val="00E41218"/>
    <w:rsid w:val="00E41F22"/>
    <w:rsid w:val="00E42C07"/>
    <w:rsid w:val="00E449D7"/>
    <w:rsid w:val="00E44E39"/>
    <w:rsid w:val="00E46424"/>
    <w:rsid w:val="00E544BF"/>
    <w:rsid w:val="00E547F9"/>
    <w:rsid w:val="00E561E4"/>
    <w:rsid w:val="00E624D5"/>
    <w:rsid w:val="00E62B81"/>
    <w:rsid w:val="00E63BA5"/>
    <w:rsid w:val="00E65304"/>
    <w:rsid w:val="00E66091"/>
    <w:rsid w:val="00E70CBC"/>
    <w:rsid w:val="00E76C76"/>
    <w:rsid w:val="00E92200"/>
    <w:rsid w:val="00E93611"/>
    <w:rsid w:val="00E93922"/>
    <w:rsid w:val="00E9547F"/>
    <w:rsid w:val="00EA3C5E"/>
    <w:rsid w:val="00EB0E87"/>
    <w:rsid w:val="00EB22D2"/>
    <w:rsid w:val="00EB4DAA"/>
    <w:rsid w:val="00EC0D75"/>
    <w:rsid w:val="00EC4201"/>
    <w:rsid w:val="00ED035E"/>
    <w:rsid w:val="00ED271A"/>
    <w:rsid w:val="00ED75C8"/>
    <w:rsid w:val="00EE09D3"/>
    <w:rsid w:val="00EE0CA5"/>
    <w:rsid w:val="00EF2F91"/>
    <w:rsid w:val="00EF35A7"/>
    <w:rsid w:val="00EF6B86"/>
    <w:rsid w:val="00F02A5F"/>
    <w:rsid w:val="00F114F9"/>
    <w:rsid w:val="00F115BE"/>
    <w:rsid w:val="00F1278F"/>
    <w:rsid w:val="00F1282A"/>
    <w:rsid w:val="00F173FE"/>
    <w:rsid w:val="00F20569"/>
    <w:rsid w:val="00F20B03"/>
    <w:rsid w:val="00F20D66"/>
    <w:rsid w:val="00F241A3"/>
    <w:rsid w:val="00F305B8"/>
    <w:rsid w:val="00F3137F"/>
    <w:rsid w:val="00F3192A"/>
    <w:rsid w:val="00F34BAF"/>
    <w:rsid w:val="00F41CD1"/>
    <w:rsid w:val="00F5044A"/>
    <w:rsid w:val="00F50DCD"/>
    <w:rsid w:val="00F516C2"/>
    <w:rsid w:val="00F53AEA"/>
    <w:rsid w:val="00F61CBC"/>
    <w:rsid w:val="00F62930"/>
    <w:rsid w:val="00F6672E"/>
    <w:rsid w:val="00F70E9B"/>
    <w:rsid w:val="00F739B5"/>
    <w:rsid w:val="00F8107B"/>
    <w:rsid w:val="00F927E8"/>
    <w:rsid w:val="00F92B64"/>
    <w:rsid w:val="00F945FF"/>
    <w:rsid w:val="00F94833"/>
    <w:rsid w:val="00F96898"/>
    <w:rsid w:val="00F977AD"/>
    <w:rsid w:val="00FA059A"/>
    <w:rsid w:val="00FA27D7"/>
    <w:rsid w:val="00FA5BE7"/>
    <w:rsid w:val="00FA6DDD"/>
    <w:rsid w:val="00FA7DCD"/>
    <w:rsid w:val="00FB1BEF"/>
    <w:rsid w:val="00FB432E"/>
    <w:rsid w:val="00FC257A"/>
    <w:rsid w:val="00FC2DD0"/>
    <w:rsid w:val="00FD3205"/>
    <w:rsid w:val="00FE1DE1"/>
    <w:rsid w:val="00FE6756"/>
    <w:rsid w:val="00FE735F"/>
    <w:rsid w:val="00FF028B"/>
    <w:rsid w:val="00FF1101"/>
    <w:rsid w:val="00FF1527"/>
    <w:rsid w:val="00FF34EA"/>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ED271A"/>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s-EC"/>
    </w:rPr>
  </w:style>
  <w:style w:type="character" w:styleId="Mencinsinresolver">
    <w:name w:val="Unresolved Mention"/>
    <w:basedOn w:val="Fuentedeprrafopredeter"/>
    <w:uiPriority w:val="99"/>
    <w:semiHidden/>
    <w:unhideWhenUsed/>
    <w:rsid w:val="009266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96117">
      <w:bodyDiv w:val="1"/>
      <w:marLeft w:val="0"/>
      <w:marRight w:val="0"/>
      <w:marTop w:val="0"/>
      <w:marBottom w:val="0"/>
      <w:divBdr>
        <w:top w:val="none" w:sz="0" w:space="0" w:color="auto"/>
        <w:left w:val="none" w:sz="0" w:space="0" w:color="auto"/>
        <w:bottom w:val="none" w:sz="0" w:space="0" w:color="auto"/>
        <w:right w:val="none" w:sz="0" w:space="0" w:color="auto"/>
      </w:divBdr>
      <w:divsChild>
        <w:div w:id="2040544144">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18321444">
      <w:bodyDiv w:val="1"/>
      <w:marLeft w:val="0"/>
      <w:marRight w:val="0"/>
      <w:marTop w:val="0"/>
      <w:marBottom w:val="0"/>
      <w:divBdr>
        <w:top w:val="none" w:sz="0" w:space="0" w:color="auto"/>
        <w:left w:val="none" w:sz="0" w:space="0" w:color="auto"/>
        <w:bottom w:val="none" w:sz="0" w:space="0" w:color="auto"/>
        <w:right w:val="none" w:sz="0" w:space="0" w:color="auto"/>
      </w:divBdr>
      <w:divsChild>
        <w:div w:id="162281247">
          <w:marLeft w:val="0"/>
          <w:marRight w:val="0"/>
          <w:marTop w:val="0"/>
          <w:marBottom w:val="0"/>
          <w:divBdr>
            <w:top w:val="none" w:sz="0" w:space="0" w:color="auto"/>
            <w:left w:val="none" w:sz="0" w:space="0" w:color="auto"/>
            <w:bottom w:val="none" w:sz="0" w:space="0" w:color="auto"/>
            <w:right w:val="none" w:sz="0" w:space="0" w:color="auto"/>
          </w:divBdr>
        </w:div>
        <w:div w:id="460267329">
          <w:marLeft w:val="0"/>
          <w:marRight w:val="0"/>
          <w:marTop w:val="0"/>
          <w:marBottom w:val="0"/>
          <w:divBdr>
            <w:top w:val="none" w:sz="0" w:space="0" w:color="auto"/>
            <w:left w:val="none" w:sz="0" w:space="0" w:color="auto"/>
            <w:bottom w:val="none" w:sz="0" w:space="0" w:color="auto"/>
            <w:right w:val="none" w:sz="0" w:space="0" w:color="auto"/>
          </w:divBdr>
        </w:div>
      </w:divsChild>
    </w:div>
    <w:div w:id="328872444">
      <w:bodyDiv w:val="1"/>
      <w:marLeft w:val="0"/>
      <w:marRight w:val="0"/>
      <w:marTop w:val="0"/>
      <w:marBottom w:val="0"/>
      <w:divBdr>
        <w:top w:val="none" w:sz="0" w:space="0" w:color="auto"/>
        <w:left w:val="none" w:sz="0" w:space="0" w:color="auto"/>
        <w:bottom w:val="none" w:sz="0" w:space="0" w:color="auto"/>
        <w:right w:val="none" w:sz="0" w:space="0" w:color="auto"/>
      </w:divBdr>
      <w:divsChild>
        <w:div w:id="148636121">
          <w:marLeft w:val="0"/>
          <w:marRight w:val="0"/>
          <w:marTop w:val="0"/>
          <w:marBottom w:val="0"/>
          <w:divBdr>
            <w:top w:val="none" w:sz="0" w:space="0" w:color="auto"/>
            <w:left w:val="none" w:sz="0" w:space="0" w:color="auto"/>
            <w:bottom w:val="none" w:sz="0" w:space="0" w:color="auto"/>
            <w:right w:val="none" w:sz="0" w:space="0" w:color="auto"/>
          </w:divBdr>
        </w:div>
        <w:div w:id="1502700004">
          <w:marLeft w:val="0"/>
          <w:marRight w:val="0"/>
          <w:marTop w:val="0"/>
          <w:marBottom w:val="0"/>
          <w:divBdr>
            <w:top w:val="none" w:sz="0" w:space="0" w:color="auto"/>
            <w:left w:val="none" w:sz="0" w:space="0" w:color="auto"/>
            <w:bottom w:val="none" w:sz="0" w:space="0" w:color="auto"/>
            <w:right w:val="none" w:sz="0" w:space="0" w:color="auto"/>
          </w:divBdr>
        </w:div>
      </w:divsChild>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92722934">
      <w:bodyDiv w:val="1"/>
      <w:marLeft w:val="0"/>
      <w:marRight w:val="0"/>
      <w:marTop w:val="0"/>
      <w:marBottom w:val="0"/>
      <w:divBdr>
        <w:top w:val="none" w:sz="0" w:space="0" w:color="auto"/>
        <w:left w:val="none" w:sz="0" w:space="0" w:color="auto"/>
        <w:bottom w:val="none" w:sz="0" w:space="0" w:color="auto"/>
        <w:right w:val="none" w:sz="0" w:space="0" w:color="auto"/>
      </w:divBdr>
      <w:divsChild>
        <w:div w:id="239368733">
          <w:marLeft w:val="0"/>
          <w:marRight w:val="0"/>
          <w:marTop w:val="0"/>
          <w:marBottom w:val="0"/>
          <w:divBdr>
            <w:top w:val="none" w:sz="0" w:space="0" w:color="auto"/>
            <w:left w:val="none" w:sz="0" w:space="0" w:color="auto"/>
            <w:bottom w:val="none" w:sz="0" w:space="0" w:color="auto"/>
            <w:right w:val="none" w:sz="0" w:space="0" w:color="auto"/>
          </w:divBdr>
        </w:div>
        <w:div w:id="1856186975">
          <w:marLeft w:val="0"/>
          <w:marRight w:val="0"/>
          <w:marTop w:val="0"/>
          <w:marBottom w:val="0"/>
          <w:divBdr>
            <w:top w:val="none" w:sz="0" w:space="0" w:color="auto"/>
            <w:left w:val="none" w:sz="0" w:space="0" w:color="auto"/>
            <w:bottom w:val="none" w:sz="0" w:space="0" w:color="auto"/>
            <w:right w:val="none" w:sz="0" w:space="0" w:color="auto"/>
          </w:divBdr>
        </w:div>
      </w:divsChild>
    </w:div>
    <w:div w:id="516700480">
      <w:bodyDiv w:val="1"/>
      <w:marLeft w:val="0"/>
      <w:marRight w:val="0"/>
      <w:marTop w:val="0"/>
      <w:marBottom w:val="0"/>
      <w:divBdr>
        <w:top w:val="none" w:sz="0" w:space="0" w:color="auto"/>
        <w:left w:val="none" w:sz="0" w:space="0" w:color="auto"/>
        <w:bottom w:val="none" w:sz="0" w:space="0" w:color="auto"/>
        <w:right w:val="none" w:sz="0" w:space="0" w:color="auto"/>
      </w:divBdr>
      <w:divsChild>
        <w:div w:id="2065181987">
          <w:marLeft w:val="0"/>
          <w:marRight w:val="0"/>
          <w:marTop w:val="0"/>
          <w:marBottom w:val="0"/>
          <w:divBdr>
            <w:top w:val="none" w:sz="0" w:space="0" w:color="auto"/>
            <w:left w:val="none" w:sz="0" w:space="0" w:color="auto"/>
            <w:bottom w:val="none" w:sz="0" w:space="0" w:color="auto"/>
            <w:right w:val="none" w:sz="0" w:space="0" w:color="auto"/>
          </w:divBdr>
        </w:div>
        <w:div w:id="1445340914">
          <w:marLeft w:val="0"/>
          <w:marRight w:val="0"/>
          <w:marTop w:val="0"/>
          <w:marBottom w:val="0"/>
          <w:divBdr>
            <w:top w:val="none" w:sz="0" w:space="0" w:color="auto"/>
            <w:left w:val="none" w:sz="0" w:space="0" w:color="auto"/>
            <w:bottom w:val="none" w:sz="0" w:space="0" w:color="auto"/>
            <w:right w:val="none" w:sz="0" w:space="0" w:color="auto"/>
          </w:divBdr>
        </w:div>
      </w:divsChild>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554341166">
      <w:bodyDiv w:val="1"/>
      <w:marLeft w:val="0"/>
      <w:marRight w:val="0"/>
      <w:marTop w:val="0"/>
      <w:marBottom w:val="0"/>
      <w:divBdr>
        <w:top w:val="none" w:sz="0" w:space="0" w:color="auto"/>
        <w:left w:val="none" w:sz="0" w:space="0" w:color="auto"/>
        <w:bottom w:val="none" w:sz="0" w:space="0" w:color="auto"/>
        <w:right w:val="none" w:sz="0" w:space="0" w:color="auto"/>
      </w:divBdr>
    </w:div>
    <w:div w:id="1625622973">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8867697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28261714">
      <w:bodyDiv w:val="1"/>
      <w:marLeft w:val="0"/>
      <w:marRight w:val="0"/>
      <w:marTop w:val="0"/>
      <w:marBottom w:val="0"/>
      <w:divBdr>
        <w:top w:val="none" w:sz="0" w:space="0" w:color="auto"/>
        <w:left w:val="none" w:sz="0" w:space="0" w:color="auto"/>
        <w:bottom w:val="none" w:sz="0" w:space="0" w:color="auto"/>
        <w:right w:val="none" w:sz="0" w:space="0" w:color="auto"/>
      </w:divBdr>
      <w:divsChild>
        <w:div w:id="2123722037">
          <w:marLeft w:val="0"/>
          <w:marRight w:val="0"/>
          <w:marTop w:val="0"/>
          <w:marBottom w:val="0"/>
          <w:divBdr>
            <w:top w:val="none" w:sz="0" w:space="0" w:color="auto"/>
            <w:left w:val="none" w:sz="0" w:space="0" w:color="auto"/>
            <w:bottom w:val="none" w:sz="0" w:space="0" w:color="auto"/>
            <w:right w:val="none" w:sz="0" w:space="0" w:color="auto"/>
          </w:divBdr>
        </w:div>
        <w:div w:id="594554311">
          <w:marLeft w:val="0"/>
          <w:marRight w:val="0"/>
          <w:marTop w:val="0"/>
          <w:marBottom w:val="0"/>
          <w:divBdr>
            <w:top w:val="none" w:sz="0" w:space="0" w:color="auto"/>
            <w:left w:val="none" w:sz="0" w:space="0" w:color="auto"/>
            <w:bottom w:val="none" w:sz="0" w:space="0" w:color="auto"/>
            <w:right w:val="none" w:sz="0" w:space="0" w:color="auto"/>
          </w:divBdr>
        </w:div>
        <w:div w:id="1200970008">
          <w:marLeft w:val="0"/>
          <w:marRight w:val="0"/>
          <w:marTop w:val="0"/>
          <w:marBottom w:val="0"/>
          <w:divBdr>
            <w:top w:val="none" w:sz="0" w:space="0" w:color="auto"/>
            <w:left w:val="none" w:sz="0" w:space="0" w:color="auto"/>
            <w:bottom w:val="none" w:sz="0" w:space="0" w:color="auto"/>
            <w:right w:val="none" w:sz="0" w:space="0" w:color="auto"/>
          </w:divBdr>
        </w:div>
        <w:div w:id="440881014">
          <w:marLeft w:val="0"/>
          <w:marRight w:val="0"/>
          <w:marTop w:val="0"/>
          <w:marBottom w:val="0"/>
          <w:divBdr>
            <w:top w:val="none" w:sz="0" w:space="0" w:color="auto"/>
            <w:left w:val="none" w:sz="0" w:space="0" w:color="auto"/>
            <w:bottom w:val="none" w:sz="0" w:space="0" w:color="auto"/>
            <w:right w:val="none" w:sz="0" w:space="0" w:color="auto"/>
          </w:divBdr>
        </w:div>
        <w:div w:id="237446517">
          <w:marLeft w:val="0"/>
          <w:marRight w:val="0"/>
          <w:marTop w:val="0"/>
          <w:marBottom w:val="0"/>
          <w:divBdr>
            <w:top w:val="none" w:sz="0" w:space="0" w:color="auto"/>
            <w:left w:val="none" w:sz="0" w:space="0" w:color="auto"/>
            <w:bottom w:val="none" w:sz="0" w:space="0" w:color="auto"/>
            <w:right w:val="none" w:sz="0" w:space="0" w:color="auto"/>
          </w:divBdr>
        </w:div>
        <w:div w:id="425931545">
          <w:marLeft w:val="0"/>
          <w:marRight w:val="0"/>
          <w:marTop w:val="0"/>
          <w:marBottom w:val="0"/>
          <w:divBdr>
            <w:top w:val="none" w:sz="0" w:space="0" w:color="auto"/>
            <w:left w:val="none" w:sz="0" w:space="0" w:color="auto"/>
            <w:bottom w:val="none" w:sz="0" w:space="0" w:color="auto"/>
            <w:right w:val="none" w:sz="0" w:space="0" w:color="auto"/>
          </w:divBdr>
        </w:div>
      </w:divsChild>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9057818">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5602596">
      <w:bodyDiv w:val="1"/>
      <w:marLeft w:val="0"/>
      <w:marRight w:val="0"/>
      <w:marTop w:val="0"/>
      <w:marBottom w:val="0"/>
      <w:divBdr>
        <w:top w:val="none" w:sz="0" w:space="0" w:color="auto"/>
        <w:left w:val="none" w:sz="0" w:space="0" w:color="auto"/>
        <w:bottom w:val="none" w:sz="0" w:space="0" w:color="auto"/>
        <w:right w:val="none" w:sz="0" w:space="0" w:color="auto"/>
      </w:divBdr>
    </w:div>
    <w:div w:id="2034916018">
      <w:bodyDiv w:val="1"/>
      <w:marLeft w:val="0"/>
      <w:marRight w:val="0"/>
      <w:marTop w:val="0"/>
      <w:marBottom w:val="0"/>
      <w:divBdr>
        <w:top w:val="none" w:sz="0" w:space="0" w:color="auto"/>
        <w:left w:val="none" w:sz="0" w:space="0" w:color="auto"/>
        <w:bottom w:val="none" w:sz="0" w:space="0" w:color="auto"/>
        <w:right w:val="none" w:sz="0" w:space="0" w:color="auto"/>
      </w:divBdr>
    </w:div>
    <w:div w:id="2039622836">
      <w:bodyDiv w:val="1"/>
      <w:marLeft w:val="0"/>
      <w:marRight w:val="0"/>
      <w:marTop w:val="0"/>
      <w:marBottom w:val="0"/>
      <w:divBdr>
        <w:top w:val="none" w:sz="0" w:space="0" w:color="auto"/>
        <w:left w:val="none" w:sz="0" w:space="0" w:color="auto"/>
        <w:bottom w:val="none" w:sz="0" w:space="0" w:color="auto"/>
        <w:right w:val="none" w:sz="0" w:space="0" w:color="auto"/>
      </w:divBdr>
      <w:divsChild>
        <w:div w:id="1243829385">
          <w:marLeft w:val="0"/>
          <w:marRight w:val="0"/>
          <w:marTop w:val="0"/>
          <w:marBottom w:val="0"/>
          <w:divBdr>
            <w:top w:val="none" w:sz="0" w:space="0" w:color="auto"/>
            <w:left w:val="none" w:sz="0" w:space="0" w:color="auto"/>
            <w:bottom w:val="none" w:sz="0" w:space="0" w:color="auto"/>
            <w:right w:val="none" w:sz="0" w:space="0" w:color="auto"/>
          </w:divBdr>
        </w:div>
        <w:div w:id="855391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rofoldo08@gmail.com" TargetMode="External"/><Relationship Id="rId21" Type="http://schemas.openxmlformats.org/officeDocument/2006/relationships/image" Target="media/image13.png"/><Relationship Id="rId42" Type="http://schemas.openxmlformats.org/officeDocument/2006/relationships/hyperlink" Target="mailto:pablito@gmail.com" TargetMode="External"/><Relationship Id="rId47" Type="http://schemas.openxmlformats.org/officeDocument/2006/relationships/hyperlink" Target="mailto:javierito@gmail.com" TargetMode="External"/><Relationship Id="rId63" Type="http://schemas.openxmlformats.org/officeDocument/2006/relationships/image" Target="media/image2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mailto:rofoldo08@gmail.com" TargetMode="External"/><Relationship Id="rId11" Type="http://schemas.openxmlformats.org/officeDocument/2006/relationships/image" Target="media/image3.png"/><Relationship Id="rId24" Type="http://schemas.openxmlformats.org/officeDocument/2006/relationships/hyperlink" Target="mailto:rofoldo08@gmail.com" TargetMode="External"/><Relationship Id="rId32" Type="http://schemas.openxmlformats.org/officeDocument/2006/relationships/hyperlink" Target="mailto:rofoldo08@grre.c3m" TargetMode="External"/><Relationship Id="rId37" Type="http://schemas.openxmlformats.org/officeDocument/2006/relationships/hyperlink" Target="mailto:pablito@gmail.com" TargetMode="External"/><Relationship Id="rId40" Type="http://schemas.openxmlformats.org/officeDocument/2006/relationships/hyperlink" Target="mailto:pablito@gmail.com" TargetMode="External"/><Relationship Id="rId45" Type="http://schemas.openxmlformats.org/officeDocument/2006/relationships/image" Target="media/image17.png"/><Relationship Id="rId53" Type="http://schemas.openxmlformats.org/officeDocument/2006/relationships/hyperlink" Target="mailto:javierito@gmail.com" TargetMode="External"/><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mailto:rofoldo08@grre.c3m" TargetMode="External"/><Relationship Id="rId30" Type="http://schemas.openxmlformats.org/officeDocument/2006/relationships/hyperlink" Target="mailto:rofoldo08@gmail.com" TargetMode="External"/><Relationship Id="rId35" Type="http://schemas.openxmlformats.org/officeDocument/2006/relationships/hyperlink" Target="mailto:pablito@gmail.com" TargetMode="External"/><Relationship Id="rId43" Type="http://schemas.openxmlformats.org/officeDocument/2006/relationships/hyperlink" Target="mailto:pablito@gmail.com" TargetMode="External"/><Relationship Id="rId48" Type="http://schemas.openxmlformats.org/officeDocument/2006/relationships/hyperlink" Target="mailto:javierito@gmail.com"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mailto:javierito@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mailto:rofoldo08@gmail.com" TargetMode="External"/><Relationship Id="rId33" Type="http://schemas.openxmlformats.org/officeDocument/2006/relationships/image" Target="media/image15.png"/><Relationship Id="rId38" Type="http://schemas.openxmlformats.org/officeDocument/2006/relationships/hyperlink" Target="mailto:pablito@gmail.com" TargetMode="External"/><Relationship Id="rId46" Type="http://schemas.openxmlformats.org/officeDocument/2006/relationships/hyperlink" Target="mailto:javierito@gmail.com" TargetMode="Externa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mailto:pablito@gmail.com" TargetMode="External"/><Relationship Id="rId54" Type="http://schemas.openxmlformats.org/officeDocument/2006/relationships/hyperlink" Target="mailto:javierito@gmail.com" TargetMode="External"/><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rofoldo08@gmail.com" TargetMode="External"/><Relationship Id="rId28" Type="http://schemas.openxmlformats.org/officeDocument/2006/relationships/hyperlink" Target="mailto:rofoldo08@gmail.com" TargetMode="External"/><Relationship Id="rId36" Type="http://schemas.openxmlformats.org/officeDocument/2006/relationships/hyperlink" Target="mailto:pablito@gmail.com" TargetMode="External"/><Relationship Id="rId49" Type="http://schemas.openxmlformats.org/officeDocument/2006/relationships/hyperlink" Target="mailto:javierito@gmail.com" TargetMode="External"/><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mailto:rofoldo08@gmail.com" TargetMode="External"/><Relationship Id="rId44" Type="http://schemas.openxmlformats.org/officeDocument/2006/relationships/image" Target="media/image16.png"/><Relationship Id="rId52" Type="http://schemas.openxmlformats.org/officeDocument/2006/relationships/hyperlink" Target="mailto:javierito@gmail.com" TargetMode="External"/><Relationship Id="rId60" Type="http://schemas.openxmlformats.org/officeDocument/2006/relationships/image" Target="media/image22.png"/><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mailto:pablito@gmail.com" TargetMode="External"/><Relationship Id="rId34" Type="http://schemas.openxmlformats.org/officeDocument/2006/relationships/hyperlink" Target="mailto:pablito@gmail.com" TargetMode="External"/><Relationship Id="rId50" Type="http://schemas.openxmlformats.org/officeDocument/2006/relationships/hyperlink" Target="mailto:javierito@gmail.com" TargetMode="External"/><Relationship Id="rId55" Type="http://schemas.openxmlformats.org/officeDocument/2006/relationships/hyperlink" Target="mailto:javierito@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2646</TotalTime>
  <Pages>112</Pages>
  <Words>15762</Words>
  <Characters>86692</Characters>
  <Application>Microsoft Office Word</Application>
  <DocSecurity>0</DocSecurity>
  <Lines>722</Lines>
  <Paragraphs>204</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102250</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264</cp:revision>
  <cp:lastPrinted>1900-01-01T05:00:00Z</cp:lastPrinted>
  <dcterms:created xsi:type="dcterms:W3CDTF">2023-01-10T08:22:00Z</dcterms:created>
  <dcterms:modified xsi:type="dcterms:W3CDTF">2025-01-09T19:47:00Z</dcterms:modified>
</cp:coreProperties>
</file>