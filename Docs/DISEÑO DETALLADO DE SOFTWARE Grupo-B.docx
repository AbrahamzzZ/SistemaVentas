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468EA02D"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965DC1">
        <w:rPr>
          <w:rFonts w:ascii="Calibri" w:hAnsi="Calibri"/>
        </w:rPr>
        <w:t>SISTEMA</w:t>
      </w:r>
      <w:r w:rsidR="00EE1A7C">
        <w:rPr>
          <w:rFonts w:ascii="Calibri" w:hAnsi="Calibri"/>
        </w:rPr>
        <w:t xml:space="preserve"> </w:t>
      </w:r>
      <w:r w:rsidR="00965DC1">
        <w:rPr>
          <w:rFonts w:ascii="Calibri" w:hAnsi="Calibri"/>
        </w:rPr>
        <w:t>DE VENTAS DE PRODUCTOS</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0E1A5D5B" w14:textId="77777777" w:rsidR="00A1647D" w:rsidRPr="00645D1D" w:rsidRDefault="001905F6" w:rsidP="00A1647D">
      <w:pPr>
        <w:jc w:val="center"/>
      </w:pPr>
      <w:r w:rsidRPr="0039736F">
        <w:t>(</w:t>
      </w:r>
      <w:bookmarkStart w:id="1" w:name="_Hlk136186395"/>
      <w:r w:rsidR="00A1647D">
        <w:t>Farfán Sánchez Abraham Andrés</w:t>
      </w:r>
      <w:r w:rsidR="00A1647D" w:rsidRPr="00645D1D">
        <w:t xml:space="preserve">, </w:t>
      </w:r>
      <w:bookmarkEnd w:id="1"/>
      <w:r w:rsidR="00A1647D">
        <w:t>Agurto Pincay José Andrés</w:t>
      </w:r>
      <w:r w:rsidR="00A1647D" w:rsidRPr="00645D1D">
        <w:t xml:space="preserve">, </w:t>
      </w:r>
    </w:p>
    <w:p w14:paraId="6D6AAE44" w14:textId="12D6455F" w:rsidR="001905F6" w:rsidRPr="0039736F" w:rsidRDefault="00A1647D" w:rsidP="00A1647D">
      <w:pPr>
        <w:jc w:val="center"/>
      </w:pPr>
      <w:r>
        <w:t>Pincay Álvarez Pablo Salvador</w:t>
      </w:r>
      <w:r w:rsidRPr="00645D1D">
        <w:t xml:space="preserve">, </w:t>
      </w:r>
      <w:r>
        <w:t>Vivanco García Ángel Enrique</w:t>
      </w:r>
      <w:r w:rsidR="00CA1E1F" w:rsidRPr="0039736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Pr="00350A76">
          <w:rPr>
            <w:rStyle w:val="Hipervnculo"/>
            <w:rFonts w:cs="Book Antiqua"/>
            <w:noProof/>
          </w:rPr>
          <w:t>1.1.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_Toc127927429 \h </w:instrText>
        </w:r>
        <w:r>
          <w:rPr>
            <w:noProof/>
            <w:webHidden/>
          </w:rPr>
        </w:r>
        <w:r>
          <w:rPr>
            <w:noProof/>
            <w:webHidden/>
          </w:rPr>
          <w:fldChar w:fldCharType="separate"/>
        </w:r>
        <w:r w:rsidR="00B32584">
          <w:rPr>
            <w:noProof/>
            <w:webHidden/>
          </w:rPr>
          <w:t>3</w:t>
        </w:r>
        <w:r>
          <w:rPr>
            <w:noProof/>
            <w:webHidden/>
          </w:rPr>
          <w:fldChar w:fldCharType="end"/>
        </w:r>
      </w:hyperlink>
    </w:p>
    <w:p w14:paraId="31EB4DD4" w14:textId="1F78578C"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Pr="00350A76">
          <w:rPr>
            <w:rStyle w:val="Hipervnculo"/>
            <w:rFonts w:cs="Book Antiqua"/>
            <w:noProof/>
          </w:rPr>
          <w:t>1.2.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_Toc127927430 \h </w:instrText>
        </w:r>
        <w:r>
          <w:rPr>
            <w:noProof/>
            <w:webHidden/>
          </w:rPr>
        </w:r>
        <w:r>
          <w:rPr>
            <w:noProof/>
            <w:webHidden/>
          </w:rPr>
          <w:fldChar w:fldCharType="separate"/>
        </w:r>
        <w:r w:rsidR="00B32584">
          <w:rPr>
            <w:noProof/>
            <w:webHidden/>
          </w:rPr>
          <w:t>3</w:t>
        </w:r>
        <w:r>
          <w:rPr>
            <w:noProof/>
            <w:webHidden/>
          </w:rPr>
          <w:fldChar w:fldCharType="end"/>
        </w:r>
      </w:hyperlink>
    </w:p>
    <w:p w14:paraId="2B1590F6" w14:textId="6CB8FBB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Pr="00350A76">
          <w:rPr>
            <w:rStyle w:val="Hipervnculo"/>
            <w:rFonts w:cs="Book Antiqua"/>
            <w:noProof/>
          </w:rPr>
          <w:t>1.3.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Audiencia</w:t>
        </w:r>
        <w:r>
          <w:rPr>
            <w:noProof/>
            <w:webHidden/>
          </w:rPr>
          <w:tab/>
        </w:r>
        <w:r>
          <w:rPr>
            <w:noProof/>
            <w:webHidden/>
          </w:rPr>
          <w:fldChar w:fldCharType="begin"/>
        </w:r>
        <w:r>
          <w:rPr>
            <w:noProof/>
            <w:webHidden/>
          </w:rPr>
          <w:instrText xml:space="preserve"> PAGEREF _Toc127927431 \h </w:instrText>
        </w:r>
        <w:r>
          <w:rPr>
            <w:noProof/>
            <w:webHidden/>
          </w:rPr>
        </w:r>
        <w:r>
          <w:rPr>
            <w:noProof/>
            <w:webHidden/>
          </w:rPr>
          <w:fldChar w:fldCharType="separate"/>
        </w:r>
        <w:r w:rsidR="00B32584">
          <w:rPr>
            <w:noProof/>
            <w:webHidden/>
          </w:rPr>
          <w:t>4</w:t>
        </w:r>
        <w:r>
          <w:rPr>
            <w:noProof/>
            <w:webHidden/>
          </w:rPr>
          <w:fldChar w:fldCharType="end"/>
        </w:r>
      </w:hyperlink>
    </w:p>
    <w:p w14:paraId="75670A20" w14:textId="34FE77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Pr="00350A76">
          <w:rPr>
            <w:rStyle w:val="Hipervnculo"/>
            <w:rFonts w:cs="Book Antiqua"/>
            <w:noProof/>
          </w:rPr>
          <w:t>1.4.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_Toc127927432 \h </w:instrText>
        </w:r>
        <w:r>
          <w:rPr>
            <w:noProof/>
            <w:webHidden/>
          </w:rPr>
        </w:r>
        <w:r>
          <w:rPr>
            <w:noProof/>
            <w:webHidden/>
          </w:rPr>
          <w:fldChar w:fldCharType="separate"/>
        </w:r>
        <w:r w:rsidR="00B32584">
          <w:rPr>
            <w:noProof/>
            <w:webHidden/>
          </w:rPr>
          <w:t>5</w:t>
        </w:r>
        <w:r>
          <w:rPr>
            <w:noProof/>
            <w:webHidden/>
          </w:rPr>
          <w:fldChar w:fldCharType="end"/>
        </w:r>
      </w:hyperlink>
    </w:p>
    <w:p w14:paraId="0CFC68E3" w14:textId="1124C2D3"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Pr="00350A76">
          <w:rPr>
            <w:rStyle w:val="Hipervnculo"/>
            <w:rFonts w:cs="Book Antiqua"/>
            <w:noProof/>
          </w:rPr>
          <w:t>2.</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_Toc127927433 \h </w:instrText>
        </w:r>
        <w:r>
          <w:rPr>
            <w:noProof/>
            <w:webHidden/>
          </w:rPr>
        </w:r>
        <w:r>
          <w:rPr>
            <w:noProof/>
            <w:webHidden/>
          </w:rPr>
          <w:fldChar w:fldCharType="separate"/>
        </w:r>
        <w:r w:rsidR="00B32584">
          <w:rPr>
            <w:noProof/>
            <w:webHidden/>
          </w:rPr>
          <w:t>6</w:t>
        </w:r>
        <w:r>
          <w:rPr>
            <w:noProof/>
            <w:webHidden/>
          </w:rPr>
          <w:fldChar w:fldCharType="end"/>
        </w:r>
      </w:hyperlink>
    </w:p>
    <w:p w14:paraId="4A50784C" w14:textId="685C1DE7"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Pr="00350A76">
          <w:rPr>
            <w:rStyle w:val="Hipervnculo"/>
            <w:rFonts w:cs="Book Antiqua"/>
            <w:noProof/>
          </w:rPr>
          <w:t>2.1.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Propósito del Sistema</w:t>
        </w:r>
        <w:r>
          <w:rPr>
            <w:noProof/>
            <w:webHidden/>
          </w:rPr>
          <w:tab/>
        </w:r>
        <w:r>
          <w:rPr>
            <w:noProof/>
            <w:webHidden/>
          </w:rPr>
          <w:fldChar w:fldCharType="begin"/>
        </w:r>
        <w:r>
          <w:rPr>
            <w:noProof/>
            <w:webHidden/>
          </w:rPr>
          <w:instrText xml:space="preserve"> PAGEREF _Toc127927434 \h </w:instrText>
        </w:r>
        <w:r>
          <w:rPr>
            <w:noProof/>
            <w:webHidden/>
          </w:rPr>
        </w:r>
        <w:r>
          <w:rPr>
            <w:noProof/>
            <w:webHidden/>
          </w:rPr>
          <w:fldChar w:fldCharType="separate"/>
        </w:r>
        <w:r w:rsidR="00B32584">
          <w:rPr>
            <w:noProof/>
            <w:webHidden/>
          </w:rPr>
          <w:t>6</w:t>
        </w:r>
        <w:r>
          <w:rPr>
            <w:noProof/>
            <w:webHidden/>
          </w:rPr>
          <w:fldChar w:fldCharType="end"/>
        </w:r>
      </w:hyperlink>
    </w:p>
    <w:p w14:paraId="0C23DF6B" w14:textId="2145C52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Pr="00350A76">
          <w:rPr>
            <w:rStyle w:val="Hipervnculo"/>
            <w:rFonts w:cs="Book Antiqua"/>
            <w:noProof/>
          </w:rPr>
          <w:t>2.2.1.</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_Toc127927435 \h </w:instrText>
        </w:r>
        <w:r>
          <w:rPr>
            <w:noProof/>
            <w:webHidden/>
          </w:rPr>
        </w:r>
        <w:r>
          <w:rPr>
            <w:noProof/>
            <w:webHidden/>
          </w:rPr>
          <w:fldChar w:fldCharType="separate"/>
        </w:r>
        <w:r w:rsidR="00B32584">
          <w:rPr>
            <w:noProof/>
            <w:webHidden/>
          </w:rPr>
          <w:t>6</w:t>
        </w:r>
        <w:r>
          <w:rPr>
            <w:noProof/>
            <w:webHidden/>
          </w:rPr>
          <w:fldChar w:fldCharType="end"/>
        </w:r>
      </w:hyperlink>
    </w:p>
    <w:p w14:paraId="573EBD3F" w14:textId="699B62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Pr="00350A76">
          <w:rPr>
            <w:rStyle w:val="Hipervnculo"/>
            <w:rFonts w:cs="Book Antiqua"/>
            <w:noProof/>
          </w:rPr>
          <w:t>2.2.2.</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_Toc127927436 \h </w:instrText>
        </w:r>
        <w:r>
          <w:rPr>
            <w:noProof/>
            <w:webHidden/>
          </w:rPr>
        </w:r>
        <w:r>
          <w:rPr>
            <w:noProof/>
            <w:webHidden/>
          </w:rPr>
          <w:fldChar w:fldCharType="separate"/>
        </w:r>
        <w:r w:rsidR="00B32584">
          <w:rPr>
            <w:noProof/>
            <w:webHidden/>
          </w:rPr>
          <w:t>6</w:t>
        </w:r>
        <w:r>
          <w:rPr>
            <w:noProof/>
            <w:webHidden/>
          </w:rPr>
          <w:fldChar w:fldCharType="end"/>
        </w:r>
      </w:hyperlink>
    </w:p>
    <w:p w14:paraId="1CEF0EA1" w14:textId="6034680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Pr="00350A76">
          <w:rPr>
            <w:rStyle w:val="Hipervnculo"/>
            <w:rFonts w:cs="Book Antiqua"/>
            <w:noProof/>
          </w:rPr>
          <w:t>2.2.3.</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_Toc127927437 \h </w:instrText>
        </w:r>
        <w:r>
          <w:rPr>
            <w:noProof/>
            <w:webHidden/>
          </w:rPr>
        </w:r>
        <w:r>
          <w:rPr>
            <w:noProof/>
            <w:webHidden/>
          </w:rPr>
          <w:fldChar w:fldCharType="separate"/>
        </w:r>
        <w:r w:rsidR="00B32584">
          <w:rPr>
            <w:noProof/>
            <w:webHidden/>
          </w:rPr>
          <w:t>6</w:t>
        </w:r>
        <w:r>
          <w:rPr>
            <w:noProof/>
            <w:webHidden/>
          </w:rPr>
          <w:fldChar w:fldCharType="end"/>
        </w:r>
      </w:hyperlink>
    </w:p>
    <w:p w14:paraId="1A10E9D1" w14:textId="680210D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Pr="00350A76">
          <w:rPr>
            <w:rStyle w:val="Hipervnculo"/>
            <w:rFonts w:cs="Book Antiqua"/>
            <w:noProof/>
          </w:rPr>
          <w:t>2.2.4.</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El Sistema no contempla</w:t>
        </w:r>
        <w:r>
          <w:rPr>
            <w:noProof/>
            <w:webHidden/>
          </w:rPr>
          <w:tab/>
        </w:r>
        <w:r>
          <w:rPr>
            <w:noProof/>
            <w:webHidden/>
          </w:rPr>
          <w:fldChar w:fldCharType="begin"/>
        </w:r>
        <w:r>
          <w:rPr>
            <w:noProof/>
            <w:webHidden/>
          </w:rPr>
          <w:instrText xml:space="preserve"> PAGEREF _Toc127927438 \h </w:instrText>
        </w:r>
        <w:r>
          <w:rPr>
            <w:noProof/>
            <w:webHidden/>
          </w:rPr>
        </w:r>
        <w:r>
          <w:rPr>
            <w:noProof/>
            <w:webHidden/>
          </w:rPr>
          <w:fldChar w:fldCharType="separate"/>
        </w:r>
        <w:r w:rsidR="00B32584">
          <w:rPr>
            <w:noProof/>
            <w:webHidden/>
          </w:rPr>
          <w:t>7</w:t>
        </w:r>
        <w:r>
          <w:rPr>
            <w:noProof/>
            <w:webHidden/>
          </w:rPr>
          <w:fldChar w:fldCharType="end"/>
        </w:r>
      </w:hyperlink>
    </w:p>
    <w:p w14:paraId="15E6BAAA" w14:textId="78ADDEED"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Pr="00350A76">
          <w:rPr>
            <w:rStyle w:val="Hipervnculo"/>
            <w:rFonts w:cs="Book Antiqua"/>
            <w:noProof/>
          </w:rPr>
          <w:t>2.2.5.</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Riesgos</w:t>
        </w:r>
        <w:r>
          <w:rPr>
            <w:noProof/>
            <w:webHidden/>
          </w:rPr>
          <w:tab/>
        </w:r>
        <w:r>
          <w:rPr>
            <w:noProof/>
            <w:webHidden/>
          </w:rPr>
          <w:fldChar w:fldCharType="begin"/>
        </w:r>
        <w:r>
          <w:rPr>
            <w:noProof/>
            <w:webHidden/>
          </w:rPr>
          <w:instrText xml:space="preserve"> PAGEREF _Toc127927439 \h </w:instrText>
        </w:r>
        <w:r>
          <w:rPr>
            <w:noProof/>
            <w:webHidden/>
          </w:rPr>
        </w:r>
        <w:r>
          <w:rPr>
            <w:noProof/>
            <w:webHidden/>
          </w:rPr>
          <w:fldChar w:fldCharType="separate"/>
        </w:r>
        <w:r w:rsidR="00B32584">
          <w:rPr>
            <w:noProof/>
            <w:webHidden/>
          </w:rPr>
          <w:t>7</w:t>
        </w:r>
        <w:r>
          <w:rPr>
            <w:noProof/>
            <w:webHidden/>
          </w:rPr>
          <w:fldChar w:fldCharType="end"/>
        </w:r>
      </w:hyperlink>
    </w:p>
    <w:p w14:paraId="4F93C707" w14:textId="6B24A6E6"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Pr="00350A76">
          <w:rPr>
            <w:rStyle w:val="Hipervnculo"/>
            <w:rFonts w:cs="Book Antiqua"/>
            <w:noProof/>
          </w:rPr>
          <w:t>3.</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Descripción General</w:t>
        </w:r>
        <w:r>
          <w:rPr>
            <w:noProof/>
            <w:webHidden/>
          </w:rPr>
          <w:tab/>
        </w:r>
        <w:r>
          <w:rPr>
            <w:noProof/>
            <w:webHidden/>
          </w:rPr>
          <w:fldChar w:fldCharType="begin"/>
        </w:r>
        <w:r>
          <w:rPr>
            <w:noProof/>
            <w:webHidden/>
          </w:rPr>
          <w:instrText xml:space="preserve"> PAGEREF _Toc127927440 \h </w:instrText>
        </w:r>
        <w:r>
          <w:rPr>
            <w:noProof/>
            <w:webHidden/>
          </w:rPr>
        </w:r>
        <w:r>
          <w:rPr>
            <w:noProof/>
            <w:webHidden/>
          </w:rPr>
          <w:fldChar w:fldCharType="separate"/>
        </w:r>
        <w:r w:rsidR="00B32584">
          <w:rPr>
            <w:noProof/>
            <w:webHidden/>
          </w:rPr>
          <w:t>8</w:t>
        </w:r>
        <w:r>
          <w:rPr>
            <w:noProof/>
            <w:webHidden/>
          </w:rPr>
          <w:fldChar w:fldCharType="end"/>
        </w:r>
      </w:hyperlink>
    </w:p>
    <w:p w14:paraId="73472504" w14:textId="0B1F4693"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Pr="00350A76">
          <w:rPr>
            <w:rStyle w:val="Hipervnculo"/>
            <w:rFonts w:cs="Book Antiqua"/>
            <w:noProof/>
          </w:rPr>
          <w:t>3.1.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Contexto del Producto</w:t>
        </w:r>
        <w:r>
          <w:rPr>
            <w:noProof/>
            <w:webHidden/>
          </w:rPr>
          <w:tab/>
        </w:r>
        <w:r>
          <w:rPr>
            <w:noProof/>
            <w:webHidden/>
          </w:rPr>
          <w:fldChar w:fldCharType="begin"/>
        </w:r>
        <w:r>
          <w:rPr>
            <w:noProof/>
            <w:webHidden/>
          </w:rPr>
          <w:instrText xml:space="preserve"> PAGEREF _Toc127927441 \h </w:instrText>
        </w:r>
        <w:r>
          <w:rPr>
            <w:noProof/>
            <w:webHidden/>
          </w:rPr>
        </w:r>
        <w:r>
          <w:rPr>
            <w:noProof/>
            <w:webHidden/>
          </w:rPr>
          <w:fldChar w:fldCharType="separate"/>
        </w:r>
        <w:r w:rsidR="00B32584">
          <w:rPr>
            <w:noProof/>
            <w:webHidden/>
          </w:rPr>
          <w:t>8</w:t>
        </w:r>
        <w:r>
          <w:rPr>
            <w:noProof/>
            <w:webHidden/>
          </w:rPr>
          <w:fldChar w:fldCharType="end"/>
        </w:r>
      </w:hyperlink>
    </w:p>
    <w:p w14:paraId="0B64039E" w14:textId="2C41FE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Pr="00350A76">
          <w:rPr>
            <w:rStyle w:val="Hipervnculo"/>
            <w:rFonts w:cs="Book Antiqua"/>
            <w:noProof/>
          </w:rPr>
          <w:t>3.2.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_Toc127927442 \h </w:instrText>
        </w:r>
        <w:r>
          <w:rPr>
            <w:noProof/>
            <w:webHidden/>
          </w:rPr>
        </w:r>
        <w:r>
          <w:rPr>
            <w:noProof/>
            <w:webHidden/>
          </w:rPr>
          <w:fldChar w:fldCharType="separate"/>
        </w:r>
        <w:r w:rsidR="00B32584">
          <w:rPr>
            <w:noProof/>
            <w:webHidden/>
          </w:rPr>
          <w:t>8</w:t>
        </w:r>
        <w:r>
          <w:rPr>
            <w:noProof/>
            <w:webHidden/>
          </w:rPr>
          <w:fldChar w:fldCharType="end"/>
        </w:r>
      </w:hyperlink>
    </w:p>
    <w:p w14:paraId="16EB6CF0" w14:textId="57ECED31"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Pr="00350A76">
          <w:rPr>
            <w:rStyle w:val="Hipervnculo"/>
            <w:rFonts w:cs="Book Antiqua"/>
            <w:noProof/>
          </w:rPr>
          <w:t>3.3.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_Toc127927443 \h </w:instrText>
        </w:r>
        <w:r>
          <w:rPr>
            <w:noProof/>
            <w:webHidden/>
          </w:rPr>
        </w:r>
        <w:r>
          <w:rPr>
            <w:noProof/>
            <w:webHidden/>
          </w:rPr>
          <w:fldChar w:fldCharType="separate"/>
        </w:r>
        <w:r w:rsidR="00B32584">
          <w:rPr>
            <w:noProof/>
            <w:webHidden/>
          </w:rPr>
          <w:t>8</w:t>
        </w:r>
        <w:r>
          <w:rPr>
            <w:noProof/>
            <w:webHidden/>
          </w:rPr>
          <w:fldChar w:fldCharType="end"/>
        </w:r>
      </w:hyperlink>
    </w:p>
    <w:p w14:paraId="60BEF0ED" w14:textId="3A21ABD5"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Pr="00350A76">
          <w:rPr>
            <w:rStyle w:val="Hipervnculo"/>
            <w:rFonts w:cs="Book Antiqua"/>
            <w:noProof/>
          </w:rPr>
          <w:t>4.</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REQUISITOS</w:t>
        </w:r>
        <w:r>
          <w:rPr>
            <w:noProof/>
            <w:webHidden/>
          </w:rPr>
          <w:tab/>
        </w:r>
        <w:r>
          <w:rPr>
            <w:noProof/>
            <w:webHidden/>
          </w:rPr>
          <w:fldChar w:fldCharType="begin"/>
        </w:r>
        <w:r>
          <w:rPr>
            <w:noProof/>
            <w:webHidden/>
          </w:rPr>
          <w:instrText xml:space="preserve"> PAGEREF _Toc127927444 \h </w:instrText>
        </w:r>
        <w:r>
          <w:rPr>
            <w:noProof/>
            <w:webHidden/>
          </w:rPr>
        </w:r>
        <w:r>
          <w:rPr>
            <w:noProof/>
            <w:webHidden/>
          </w:rPr>
          <w:fldChar w:fldCharType="separate"/>
        </w:r>
        <w:r w:rsidR="00B32584">
          <w:rPr>
            <w:noProof/>
            <w:webHidden/>
          </w:rPr>
          <w:t>10</w:t>
        </w:r>
        <w:r>
          <w:rPr>
            <w:noProof/>
            <w:webHidden/>
          </w:rPr>
          <w:fldChar w:fldCharType="end"/>
        </w:r>
      </w:hyperlink>
    </w:p>
    <w:p w14:paraId="182DA7B7" w14:textId="35813B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Pr="00350A76">
          <w:rPr>
            <w:rStyle w:val="Hipervnculo"/>
            <w:rFonts w:cs="Book Antiqua"/>
            <w:noProof/>
          </w:rPr>
          <w:t>4.1.</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Funcionales</w:t>
        </w:r>
        <w:r>
          <w:rPr>
            <w:noProof/>
            <w:webHidden/>
          </w:rPr>
          <w:tab/>
        </w:r>
        <w:r>
          <w:rPr>
            <w:noProof/>
            <w:webHidden/>
          </w:rPr>
          <w:fldChar w:fldCharType="begin"/>
        </w:r>
        <w:r>
          <w:rPr>
            <w:noProof/>
            <w:webHidden/>
          </w:rPr>
          <w:instrText xml:space="preserve"> PAGEREF _Toc127927445 \h </w:instrText>
        </w:r>
        <w:r>
          <w:rPr>
            <w:noProof/>
            <w:webHidden/>
          </w:rPr>
        </w:r>
        <w:r>
          <w:rPr>
            <w:noProof/>
            <w:webHidden/>
          </w:rPr>
          <w:fldChar w:fldCharType="separate"/>
        </w:r>
        <w:r w:rsidR="00B32584">
          <w:rPr>
            <w:noProof/>
            <w:webHidden/>
          </w:rPr>
          <w:t>10</w:t>
        </w:r>
        <w:r>
          <w:rPr>
            <w:noProof/>
            <w:webHidden/>
          </w:rPr>
          <w:fldChar w:fldCharType="end"/>
        </w:r>
      </w:hyperlink>
    </w:p>
    <w:p w14:paraId="2A87D55F" w14:textId="515CE6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Pr="00350A76">
          <w:rPr>
            <w:rStyle w:val="Hipervnculo"/>
            <w:rFonts w:cs="Book Antiqua"/>
            <w:noProof/>
          </w:rPr>
          <w:t>4.2.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No funcionales</w:t>
        </w:r>
        <w:r>
          <w:rPr>
            <w:noProof/>
            <w:webHidden/>
          </w:rPr>
          <w:tab/>
        </w:r>
        <w:r>
          <w:rPr>
            <w:noProof/>
            <w:webHidden/>
          </w:rPr>
          <w:fldChar w:fldCharType="begin"/>
        </w:r>
        <w:r>
          <w:rPr>
            <w:noProof/>
            <w:webHidden/>
          </w:rPr>
          <w:instrText xml:space="preserve"> PAGEREF _Toc127927446 \h </w:instrText>
        </w:r>
        <w:r>
          <w:rPr>
            <w:noProof/>
            <w:webHidden/>
          </w:rPr>
        </w:r>
        <w:r>
          <w:rPr>
            <w:noProof/>
            <w:webHidden/>
          </w:rPr>
          <w:fldChar w:fldCharType="separate"/>
        </w:r>
        <w:r w:rsidR="00B32584">
          <w:rPr>
            <w:noProof/>
            <w:webHidden/>
          </w:rPr>
          <w:t>37</w:t>
        </w:r>
        <w:r>
          <w:rPr>
            <w:noProof/>
            <w:webHidden/>
          </w:rPr>
          <w:fldChar w:fldCharType="end"/>
        </w:r>
      </w:hyperlink>
    </w:p>
    <w:p w14:paraId="381178B3" w14:textId="25DE1C8F"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Pr="00350A76">
          <w:rPr>
            <w:rStyle w:val="Hipervnculo"/>
            <w:rFonts w:cs="Book Antiqua"/>
            <w:noProof/>
          </w:rPr>
          <w:t>5.</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_Toc127927447 \h </w:instrText>
        </w:r>
        <w:r>
          <w:rPr>
            <w:noProof/>
            <w:webHidden/>
          </w:rPr>
        </w:r>
        <w:r>
          <w:rPr>
            <w:noProof/>
            <w:webHidden/>
          </w:rPr>
          <w:fldChar w:fldCharType="separate"/>
        </w:r>
        <w:r w:rsidR="00B32584">
          <w:rPr>
            <w:noProof/>
            <w:webHidden/>
          </w:rPr>
          <w:t>42</w:t>
        </w:r>
        <w:r>
          <w:rPr>
            <w:noProof/>
            <w:webHidden/>
          </w:rPr>
          <w:fldChar w:fldCharType="end"/>
        </w:r>
      </w:hyperlink>
    </w:p>
    <w:p w14:paraId="1150470B" w14:textId="24A97B8B"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Pr="00350A76">
          <w:rPr>
            <w:rStyle w:val="Hipervnculo"/>
            <w:rFonts w:cs="Book Antiqua"/>
            <w:noProof/>
          </w:rPr>
          <w:t>5.1.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Casos de Uso</w:t>
        </w:r>
        <w:r>
          <w:rPr>
            <w:noProof/>
            <w:webHidden/>
          </w:rPr>
          <w:tab/>
        </w:r>
        <w:r>
          <w:rPr>
            <w:noProof/>
            <w:webHidden/>
          </w:rPr>
          <w:fldChar w:fldCharType="begin"/>
        </w:r>
        <w:r>
          <w:rPr>
            <w:noProof/>
            <w:webHidden/>
          </w:rPr>
          <w:instrText xml:space="preserve"> PAGEREF _Toc127927448 \h </w:instrText>
        </w:r>
        <w:r>
          <w:rPr>
            <w:noProof/>
            <w:webHidden/>
          </w:rPr>
        </w:r>
        <w:r>
          <w:rPr>
            <w:noProof/>
            <w:webHidden/>
          </w:rPr>
          <w:fldChar w:fldCharType="separate"/>
        </w:r>
        <w:r w:rsidR="00B32584">
          <w:rPr>
            <w:noProof/>
            <w:webHidden/>
          </w:rPr>
          <w:t>42</w:t>
        </w:r>
        <w:r>
          <w:rPr>
            <w:noProof/>
            <w:webHidden/>
          </w:rPr>
          <w:fldChar w:fldCharType="end"/>
        </w:r>
      </w:hyperlink>
    </w:p>
    <w:p w14:paraId="4FC22692" w14:textId="210DE05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Pr="00350A76">
          <w:rPr>
            <w:rStyle w:val="Hipervnculo"/>
            <w:rFonts w:cs="Calibri"/>
            <w:noProof/>
          </w:rPr>
          <w:t>5.1.1.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Actores</w:t>
        </w:r>
        <w:r>
          <w:rPr>
            <w:noProof/>
            <w:webHidden/>
          </w:rPr>
          <w:tab/>
        </w:r>
        <w:r>
          <w:rPr>
            <w:noProof/>
            <w:webHidden/>
          </w:rPr>
          <w:fldChar w:fldCharType="begin"/>
        </w:r>
        <w:r>
          <w:rPr>
            <w:noProof/>
            <w:webHidden/>
          </w:rPr>
          <w:instrText xml:space="preserve"> PAGEREF _Toc127927449 \h </w:instrText>
        </w:r>
        <w:r>
          <w:rPr>
            <w:noProof/>
            <w:webHidden/>
          </w:rPr>
        </w:r>
        <w:r>
          <w:rPr>
            <w:noProof/>
            <w:webHidden/>
          </w:rPr>
          <w:fldChar w:fldCharType="separate"/>
        </w:r>
        <w:r w:rsidR="00B32584">
          <w:rPr>
            <w:noProof/>
            <w:webHidden/>
          </w:rPr>
          <w:t>42</w:t>
        </w:r>
        <w:r>
          <w:rPr>
            <w:noProof/>
            <w:webHidden/>
          </w:rPr>
          <w:fldChar w:fldCharType="end"/>
        </w:r>
      </w:hyperlink>
    </w:p>
    <w:p w14:paraId="664E8401" w14:textId="7879E857"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Pr="00350A76">
          <w:rPr>
            <w:rStyle w:val="Hipervnculo"/>
            <w:rFonts w:cs="Calibri"/>
            <w:noProof/>
          </w:rPr>
          <w:t>5.1.2.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Modelo de casos de Uso</w:t>
        </w:r>
        <w:r>
          <w:rPr>
            <w:noProof/>
            <w:webHidden/>
          </w:rPr>
          <w:tab/>
        </w:r>
        <w:r>
          <w:rPr>
            <w:noProof/>
            <w:webHidden/>
          </w:rPr>
          <w:fldChar w:fldCharType="begin"/>
        </w:r>
        <w:r>
          <w:rPr>
            <w:noProof/>
            <w:webHidden/>
          </w:rPr>
          <w:instrText xml:space="preserve"> PAGEREF _Toc127927450 \h </w:instrText>
        </w:r>
        <w:r>
          <w:rPr>
            <w:noProof/>
            <w:webHidden/>
          </w:rPr>
        </w:r>
        <w:r>
          <w:rPr>
            <w:noProof/>
            <w:webHidden/>
          </w:rPr>
          <w:fldChar w:fldCharType="separate"/>
        </w:r>
        <w:r w:rsidR="00B32584">
          <w:rPr>
            <w:noProof/>
            <w:webHidden/>
          </w:rPr>
          <w:t>47</w:t>
        </w:r>
        <w:r>
          <w:rPr>
            <w:noProof/>
            <w:webHidden/>
          </w:rPr>
          <w:fldChar w:fldCharType="end"/>
        </w:r>
      </w:hyperlink>
    </w:p>
    <w:p w14:paraId="6D2B19D0" w14:textId="0141009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Pr="00350A76">
          <w:rPr>
            <w:rStyle w:val="Hipervnculo"/>
            <w:rFonts w:cs="Calibri"/>
            <w:noProof/>
          </w:rPr>
          <w:t>5.1.3.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Lista de casos de Uso</w:t>
        </w:r>
        <w:r>
          <w:rPr>
            <w:noProof/>
            <w:webHidden/>
          </w:rPr>
          <w:tab/>
        </w:r>
        <w:r>
          <w:rPr>
            <w:noProof/>
            <w:webHidden/>
          </w:rPr>
          <w:fldChar w:fldCharType="begin"/>
        </w:r>
        <w:r>
          <w:rPr>
            <w:noProof/>
            <w:webHidden/>
          </w:rPr>
          <w:instrText xml:space="preserve"> PAGEREF _Toc127927451 \h </w:instrText>
        </w:r>
        <w:r>
          <w:rPr>
            <w:noProof/>
            <w:webHidden/>
          </w:rPr>
        </w:r>
        <w:r>
          <w:rPr>
            <w:noProof/>
            <w:webHidden/>
          </w:rPr>
          <w:fldChar w:fldCharType="separate"/>
        </w:r>
        <w:r w:rsidR="00B32584">
          <w:rPr>
            <w:noProof/>
            <w:webHidden/>
          </w:rPr>
          <w:t>51</w:t>
        </w:r>
        <w:r>
          <w:rPr>
            <w:noProof/>
            <w:webHidden/>
          </w:rPr>
          <w:fldChar w:fldCharType="end"/>
        </w:r>
      </w:hyperlink>
    </w:p>
    <w:p w14:paraId="298A3FA4" w14:textId="2ADDFBA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Pr="00350A76">
          <w:rPr>
            <w:rStyle w:val="Hipervnculo"/>
            <w:rFonts w:cs="Calibri"/>
            <w:noProof/>
          </w:rPr>
          <w:t>5.1.4.</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_Toc127927452 \h </w:instrText>
        </w:r>
        <w:r>
          <w:rPr>
            <w:noProof/>
            <w:webHidden/>
          </w:rPr>
        </w:r>
        <w:r>
          <w:rPr>
            <w:noProof/>
            <w:webHidden/>
          </w:rPr>
          <w:fldChar w:fldCharType="separate"/>
        </w:r>
        <w:r w:rsidR="00B32584">
          <w:rPr>
            <w:noProof/>
            <w:webHidden/>
          </w:rPr>
          <w:t>52</w:t>
        </w:r>
        <w:r>
          <w:rPr>
            <w:noProof/>
            <w:webHidden/>
          </w:rPr>
          <w:fldChar w:fldCharType="end"/>
        </w:r>
      </w:hyperlink>
    </w:p>
    <w:p w14:paraId="37B852D1" w14:textId="0BCC74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Pr="00350A76">
          <w:rPr>
            <w:rStyle w:val="Hipervnculo"/>
            <w:rFonts w:cs="Book Antiqua"/>
            <w:noProof/>
          </w:rPr>
          <w:t>5.2.</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Vista Funcional</w:t>
        </w:r>
        <w:r>
          <w:rPr>
            <w:noProof/>
            <w:webHidden/>
          </w:rPr>
          <w:tab/>
        </w:r>
        <w:r>
          <w:rPr>
            <w:noProof/>
            <w:webHidden/>
          </w:rPr>
          <w:fldChar w:fldCharType="begin"/>
        </w:r>
        <w:r>
          <w:rPr>
            <w:noProof/>
            <w:webHidden/>
          </w:rPr>
          <w:instrText xml:space="preserve"> PAGEREF _Toc127927453 \h </w:instrText>
        </w:r>
        <w:r>
          <w:rPr>
            <w:noProof/>
            <w:webHidden/>
          </w:rPr>
        </w:r>
        <w:r>
          <w:rPr>
            <w:noProof/>
            <w:webHidden/>
          </w:rPr>
          <w:fldChar w:fldCharType="separate"/>
        </w:r>
        <w:r w:rsidR="00B32584">
          <w:rPr>
            <w:noProof/>
            <w:webHidden/>
          </w:rPr>
          <w:t>89</w:t>
        </w:r>
        <w:r>
          <w:rPr>
            <w:noProof/>
            <w:webHidden/>
          </w:rPr>
          <w:fldChar w:fldCharType="end"/>
        </w:r>
      </w:hyperlink>
    </w:p>
    <w:p w14:paraId="354DE668" w14:textId="4EB34678"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Pr="00350A76">
          <w:rPr>
            <w:rStyle w:val="Hipervnculo"/>
            <w:rFonts w:cs="Calibri"/>
            <w:noProof/>
          </w:rPr>
          <w:t>5.2.2.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Interfaces con el usuario</w:t>
        </w:r>
        <w:r>
          <w:rPr>
            <w:noProof/>
            <w:webHidden/>
          </w:rPr>
          <w:tab/>
        </w:r>
        <w:r>
          <w:rPr>
            <w:noProof/>
            <w:webHidden/>
          </w:rPr>
          <w:fldChar w:fldCharType="begin"/>
        </w:r>
        <w:r>
          <w:rPr>
            <w:noProof/>
            <w:webHidden/>
          </w:rPr>
          <w:instrText xml:space="preserve"> PAGEREF _Toc127927454 \h </w:instrText>
        </w:r>
        <w:r>
          <w:rPr>
            <w:noProof/>
            <w:webHidden/>
          </w:rPr>
        </w:r>
        <w:r>
          <w:rPr>
            <w:noProof/>
            <w:webHidden/>
          </w:rPr>
          <w:fldChar w:fldCharType="separate"/>
        </w:r>
        <w:r w:rsidR="00B32584">
          <w:rPr>
            <w:noProof/>
            <w:webHidden/>
          </w:rPr>
          <w:t>153</w:t>
        </w:r>
        <w:r>
          <w:rPr>
            <w:noProof/>
            <w:webHidden/>
          </w:rPr>
          <w:fldChar w:fldCharType="end"/>
        </w:r>
      </w:hyperlink>
    </w:p>
    <w:p w14:paraId="088CEC64" w14:textId="6BE282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Pr="00350A76">
          <w:rPr>
            <w:rStyle w:val="Hipervnculo"/>
            <w:rFonts w:cs="Book Antiqua"/>
            <w:noProof/>
          </w:rPr>
          <w:t>5.3.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Lógica</w:t>
        </w:r>
        <w:r>
          <w:rPr>
            <w:noProof/>
            <w:webHidden/>
          </w:rPr>
          <w:tab/>
        </w:r>
        <w:r>
          <w:rPr>
            <w:noProof/>
            <w:webHidden/>
          </w:rPr>
          <w:fldChar w:fldCharType="begin"/>
        </w:r>
        <w:r>
          <w:rPr>
            <w:noProof/>
            <w:webHidden/>
          </w:rPr>
          <w:instrText xml:space="preserve"> PAGEREF _Toc127927455 \h </w:instrText>
        </w:r>
        <w:r>
          <w:rPr>
            <w:noProof/>
            <w:webHidden/>
          </w:rPr>
        </w:r>
        <w:r>
          <w:rPr>
            <w:noProof/>
            <w:webHidden/>
          </w:rPr>
          <w:fldChar w:fldCharType="separate"/>
        </w:r>
        <w:r w:rsidR="00B32584">
          <w:rPr>
            <w:noProof/>
            <w:webHidden/>
          </w:rPr>
          <w:t>153</w:t>
        </w:r>
        <w:r>
          <w:rPr>
            <w:noProof/>
            <w:webHidden/>
          </w:rPr>
          <w:fldChar w:fldCharType="end"/>
        </w:r>
      </w:hyperlink>
    </w:p>
    <w:p w14:paraId="21556C2E" w14:textId="3CD7546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Pr="00350A76">
          <w:rPr>
            <w:rStyle w:val="Hipervnculo"/>
            <w:rFonts w:cs="Calibri"/>
            <w:noProof/>
          </w:rPr>
          <w:t>5.3.1.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w:t>
        </w:r>
        <w:r>
          <w:rPr>
            <w:noProof/>
            <w:webHidden/>
          </w:rPr>
          <w:tab/>
        </w:r>
        <w:r>
          <w:rPr>
            <w:noProof/>
            <w:webHidden/>
          </w:rPr>
          <w:fldChar w:fldCharType="begin"/>
        </w:r>
        <w:r>
          <w:rPr>
            <w:noProof/>
            <w:webHidden/>
          </w:rPr>
          <w:instrText xml:space="preserve"> PAGEREF _Toc127927456 \h </w:instrText>
        </w:r>
        <w:r>
          <w:rPr>
            <w:noProof/>
            <w:webHidden/>
          </w:rPr>
        </w:r>
        <w:r>
          <w:rPr>
            <w:noProof/>
            <w:webHidden/>
          </w:rPr>
          <w:fldChar w:fldCharType="separate"/>
        </w:r>
        <w:r w:rsidR="00B32584">
          <w:rPr>
            <w:noProof/>
            <w:webHidden/>
          </w:rPr>
          <w:t>205</w:t>
        </w:r>
        <w:r>
          <w:rPr>
            <w:noProof/>
            <w:webHidden/>
          </w:rPr>
          <w:fldChar w:fldCharType="end"/>
        </w:r>
      </w:hyperlink>
    </w:p>
    <w:p w14:paraId="6523EEDC" w14:textId="761068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Pr="00350A76">
          <w:rPr>
            <w:rStyle w:val="Hipervnculo"/>
            <w:rFonts w:cs="Calibri"/>
            <w:noProof/>
          </w:rPr>
          <w:t>5.3.2.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_Toc127927457 \h </w:instrText>
        </w:r>
        <w:r>
          <w:rPr>
            <w:noProof/>
            <w:webHidden/>
          </w:rPr>
        </w:r>
        <w:r>
          <w:rPr>
            <w:noProof/>
            <w:webHidden/>
          </w:rPr>
          <w:fldChar w:fldCharType="separate"/>
        </w:r>
        <w:r w:rsidR="00B32584">
          <w:rPr>
            <w:noProof/>
            <w:webHidden/>
          </w:rPr>
          <w:t>206</w:t>
        </w:r>
        <w:r>
          <w:rPr>
            <w:noProof/>
            <w:webHidden/>
          </w:rPr>
          <w:fldChar w:fldCharType="end"/>
        </w:r>
      </w:hyperlink>
    </w:p>
    <w:p w14:paraId="2E8F5912" w14:textId="045C627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Pr="00350A76">
          <w:rPr>
            <w:rStyle w:val="Hipervnculo"/>
            <w:rFonts w:cs="Calibri"/>
            <w:noProof/>
          </w:rPr>
          <w:t>5.3.3.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_Toc127927458 \h </w:instrText>
        </w:r>
        <w:r>
          <w:rPr>
            <w:noProof/>
            <w:webHidden/>
          </w:rPr>
        </w:r>
        <w:r>
          <w:rPr>
            <w:noProof/>
            <w:webHidden/>
          </w:rPr>
          <w:fldChar w:fldCharType="separate"/>
        </w:r>
        <w:r w:rsidR="00B32584">
          <w:rPr>
            <w:noProof/>
            <w:webHidden/>
          </w:rPr>
          <w:t>207</w:t>
        </w:r>
        <w:r>
          <w:rPr>
            <w:noProof/>
            <w:webHidden/>
          </w:rPr>
          <w:fldChar w:fldCharType="end"/>
        </w:r>
      </w:hyperlink>
    </w:p>
    <w:p w14:paraId="4C58D7A3" w14:textId="387B37A8"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Pr="00350A76">
          <w:rPr>
            <w:rStyle w:val="Hipervnculo"/>
            <w:rFonts w:cs="Book Antiqua"/>
            <w:noProof/>
          </w:rPr>
          <w:t>5.4.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_Toc127927459 \h </w:instrText>
        </w:r>
        <w:r>
          <w:rPr>
            <w:noProof/>
            <w:webHidden/>
          </w:rPr>
        </w:r>
        <w:r>
          <w:rPr>
            <w:noProof/>
            <w:webHidden/>
          </w:rPr>
          <w:fldChar w:fldCharType="separate"/>
        </w:r>
        <w:r w:rsidR="00B32584">
          <w:rPr>
            <w:noProof/>
            <w:webHidden/>
          </w:rPr>
          <w:t>207</w:t>
        </w:r>
        <w:r>
          <w:rPr>
            <w:noProof/>
            <w:webHidden/>
          </w:rPr>
          <w:fldChar w:fldCharType="end"/>
        </w:r>
      </w:hyperlink>
    </w:p>
    <w:p w14:paraId="075568BA" w14:textId="74A92BC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Pr="00350A76">
          <w:rPr>
            <w:rStyle w:val="Hipervnculo"/>
            <w:rFonts w:cs="Book Antiqua"/>
            <w:noProof/>
          </w:rPr>
          <w:t>5.5.</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Datos</w:t>
        </w:r>
        <w:r>
          <w:rPr>
            <w:noProof/>
            <w:webHidden/>
          </w:rPr>
          <w:tab/>
        </w:r>
        <w:r>
          <w:rPr>
            <w:noProof/>
            <w:webHidden/>
          </w:rPr>
          <w:fldChar w:fldCharType="begin"/>
        </w:r>
        <w:r>
          <w:rPr>
            <w:noProof/>
            <w:webHidden/>
          </w:rPr>
          <w:instrText xml:space="preserve"> PAGEREF _Toc127927460 \h </w:instrText>
        </w:r>
        <w:r>
          <w:rPr>
            <w:noProof/>
            <w:webHidden/>
          </w:rPr>
        </w:r>
        <w:r>
          <w:rPr>
            <w:noProof/>
            <w:webHidden/>
          </w:rPr>
          <w:fldChar w:fldCharType="separate"/>
        </w:r>
        <w:r w:rsidR="00B32584">
          <w:rPr>
            <w:noProof/>
            <w:webHidden/>
          </w:rPr>
          <w:t>207</w:t>
        </w:r>
        <w:r>
          <w:rPr>
            <w:noProof/>
            <w:webHidden/>
          </w:rPr>
          <w:fldChar w:fldCharType="end"/>
        </w:r>
      </w:hyperlink>
    </w:p>
    <w:p w14:paraId="729F593F" w14:textId="7313A0A4"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Pr="00350A76">
          <w:rPr>
            <w:rStyle w:val="Hipervnculo"/>
            <w:rFonts w:cs="Calibri"/>
            <w:noProof/>
          </w:rPr>
          <w:t>5.5.1.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Definiciones</w:t>
        </w:r>
        <w:r>
          <w:rPr>
            <w:noProof/>
            <w:webHidden/>
          </w:rPr>
          <w:tab/>
        </w:r>
        <w:r>
          <w:rPr>
            <w:noProof/>
            <w:webHidden/>
          </w:rPr>
          <w:fldChar w:fldCharType="begin"/>
        </w:r>
        <w:r>
          <w:rPr>
            <w:noProof/>
            <w:webHidden/>
          </w:rPr>
          <w:instrText xml:space="preserve"> PAGEREF _Toc127927461 \h </w:instrText>
        </w:r>
        <w:r>
          <w:rPr>
            <w:noProof/>
            <w:webHidden/>
          </w:rPr>
        </w:r>
        <w:r>
          <w:rPr>
            <w:noProof/>
            <w:webHidden/>
          </w:rPr>
          <w:fldChar w:fldCharType="separate"/>
        </w:r>
        <w:r w:rsidR="00B32584">
          <w:rPr>
            <w:noProof/>
            <w:webHidden/>
          </w:rPr>
          <w:t>208</w:t>
        </w:r>
        <w:r>
          <w:rPr>
            <w:noProof/>
            <w:webHidden/>
          </w:rPr>
          <w:fldChar w:fldCharType="end"/>
        </w:r>
      </w:hyperlink>
    </w:p>
    <w:p w14:paraId="662FB022" w14:textId="4140477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Pr="00350A76">
          <w:rPr>
            <w:rStyle w:val="Hipervnculo"/>
            <w:rFonts w:cs="Calibri"/>
            <w:noProof/>
          </w:rPr>
          <w:t>5.5.2.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Diseño de Base de Datos</w:t>
        </w:r>
        <w:r>
          <w:rPr>
            <w:noProof/>
            <w:webHidden/>
          </w:rPr>
          <w:tab/>
        </w:r>
        <w:r>
          <w:rPr>
            <w:noProof/>
            <w:webHidden/>
          </w:rPr>
          <w:fldChar w:fldCharType="begin"/>
        </w:r>
        <w:r>
          <w:rPr>
            <w:noProof/>
            <w:webHidden/>
          </w:rPr>
          <w:instrText xml:space="preserve"> PAGEREF _Toc127927462 \h </w:instrText>
        </w:r>
        <w:r>
          <w:rPr>
            <w:noProof/>
            <w:webHidden/>
          </w:rPr>
        </w:r>
        <w:r>
          <w:rPr>
            <w:noProof/>
            <w:webHidden/>
          </w:rPr>
          <w:fldChar w:fldCharType="separate"/>
        </w:r>
        <w:r w:rsidR="00B32584">
          <w:rPr>
            <w:noProof/>
            <w:webHidden/>
          </w:rPr>
          <w:t>210</w:t>
        </w:r>
        <w:r>
          <w:rPr>
            <w:noProof/>
            <w:webHidden/>
          </w:rPr>
          <w:fldChar w:fldCharType="end"/>
        </w:r>
      </w:hyperlink>
    </w:p>
    <w:p w14:paraId="4E84F812" w14:textId="0BA16BD6"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Pr="00350A76">
          <w:rPr>
            <w:rStyle w:val="Hipervnculo"/>
            <w:rFonts w:cs="Book Antiqua"/>
            <w:noProof/>
          </w:rPr>
          <w:t>5.6.</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_Toc127927463 \h </w:instrText>
        </w:r>
        <w:r>
          <w:rPr>
            <w:noProof/>
            <w:webHidden/>
          </w:rPr>
        </w:r>
        <w:r>
          <w:rPr>
            <w:noProof/>
            <w:webHidden/>
          </w:rPr>
          <w:fldChar w:fldCharType="separate"/>
        </w:r>
        <w:r w:rsidR="00B32584">
          <w:rPr>
            <w:noProof/>
            <w:webHidden/>
          </w:rPr>
          <w:t>210</w:t>
        </w:r>
        <w:r>
          <w:rPr>
            <w:noProof/>
            <w:webHidden/>
          </w:rPr>
          <w:fldChar w:fldCharType="end"/>
        </w:r>
      </w:hyperlink>
    </w:p>
    <w:p w14:paraId="5E2D9DB5" w14:textId="44389429"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Pr="00350A76">
          <w:rPr>
            <w:rStyle w:val="Hipervnculo"/>
            <w:rFonts w:cs="Book Antiqua"/>
            <w:noProof/>
          </w:rPr>
          <w:t>6.</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Calidad</w:t>
        </w:r>
        <w:r>
          <w:rPr>
            <w:noProof/>
            <w:webHidden/>
          </w:rPr>
          <w:tab/>
        </w:r>
        <w:r>
          <w:rPr>
            <w:noProof/>
            <w:webHidden/>
          </w:rPr>
          <w:fldChar w:fldCharType="begin"/>
        </w:r>
        <w:r>
          <w:rPr>
            <w:noProof/>
            <w:webHidden/>
          </w:rPr>
          <w:instrText xml:space="preserve"> PAGEREF _Toc127927464 \h </w:instrText>
        </w:r>
        <w:r>
          <w:rPr>
            <w:noProof/>
            <w:webHidden/>
          </w:rPr>
        </w:r>
        <w:r>
          <w:rPr>
            <w:noProof/>
            <w:webHidden/>
          </w:rPr>
          <w:fldChar w:fldCharType="separate"/>
        </w:r>
        <w:r w:rsidR="00B32584">
          <w:rPr>
            <w:noProof/>
            <w:webHidden/>
          </w:rPr>
          <w:t>211</w:t>
        </w:r>
        <w:r>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5E88F95D" w14:textId="6925954B" w:rsidR="004A074E" w:rsidRPr="0039736F" w:rsidRDefault="004A074E" w:rsidP="004A074E">
      <w:pPr>
        <w:ind w:left="720"/>
        <w:jc w:val="both"/>
        <w:rPr>
          <w:rFonts w:ascii="Calibri" w:hAnsi="Calibri" w:cs="Book Antiqua"/>
          <w:iCs/>
        </w:rPr>
      </w:pPr>
      <w:r>
        <w:rPr>
          <w:rFonts w:ascii="Calibri" w:hAnsi="Calibri" w:cs="Book Antiqua"/>
          <w:iCs/>
        </w:rPr>
        <w:t>Est</w:t>
      </w:r>
      <w:r w:rsidRPr="00724916">
        <w:rPr>
          <w:rFonts w:ascii="Calibri" w:hAnsi="Calibri" w:cs="Book Antiqua"/>
          <w:iCs/>
        </w:rPr>
        <w:t>e documento proporciona un resumen general sobre la arquitectura del sistema de ventas del supermercado, utilizando vistas arquitectónicas específicas para describir los diferentes aspectos del sistema. El objetivo es documentar las decisiones de arquitectura más significativas para garantizar un sistema eficiente y robusto en el manejo de inventarios, ventas y gestión de clientes y proveedores.</w:t>
      </w:r>
    </w:p>
    <w:p w14:paraId="4C1014DD" w14:textId="61DD5874" w:rsidR="005D237E" w:rsidRPr="004A074E" w:rsidRDefault="00547DD9" w:rsidP="004A074E">
      <w:pPr>
        <w:ind w:left="720"/>
        <w:jc w:val="both"/>
        <w:rPr>
          <w:rFonts w:ascii="Calibri" w:hAnsi="Calibri" w:cs="Book Antiqua"/>
          <w:iCs/>
        </w:rPr>
      </w:pPr>
      <w:r w:rsidRPr="0039736F">
        <w:rPr>
          <w:rFonts w:ascii="Calibri" w:hAnsi="Calibri" w:cs="Book Antiqua"/>
          <w:iCs/>
        </w:rPr>
        <w:t xml:space="preserve"> </w:t>
      </w: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C4837FF" w14:textId="04553648" w:rsidR="001905F6" w:rsidRPr="0039736F" w:rsidRDefault="001905F6" w:rsidP="004A074E">
      <w:pPr>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4961"/>
        <w:gridCol w:w="1418"/>
        <w:gridCol w:w="1559"/>
      </w:tblGrid>
      <w:tr w:rsidR="004A074E" w:rsidRPr="0039736F" w14:paraId="4A7F87D9" w14:textId="77777777" w:rsidTr="00DE0465">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BD0003A"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Término</w:t>
            </w:r>
          </w:p>
        </w:tc>
        <w:tc>
          <w:tcPr>
            <w:tcW w:w="496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A57269"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Definición</w:t>
            </w:r>
          </w:p>
        </w:tc>
        <w:tc>
          <w:tcPr>
            <w:tcW w:w="141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2E89C"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Alias</w:t>
            </w:r>
          </w:p>
        </w:tc>
        <w:tc>
          <w:tcPr>
            <w:tcW w:w="1559"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1426091"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Abreviatura</w:t>
            </w:r>
          </w:p>
        </w:tc>
      </w:tr>
      <w:tr w:rsidR="004A074E" w:rsidRPr="0039736F" w14:paraId="1BB33112"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8B5C43" w14:textId="77777777" w:rsidR="004A074E" w:rsidRPr="0039736F" w:rsidRDefault="004A074E" w:rsidP="00614B45">
            <w:pPr>
              <w:ind w:left="132"/>
              <w:jc w:val="both"/>
              <w:rPr>
                <w:rFonts w:ascii="Calibri" w:hAnsi="Calibri" w:cs="Book Antiqua"/>
                <w:iCs/>
              </w:rPr>
            </w:pPr>
            <w:r>
              <w:rPr>
                <w:rFonts w:ascii="Calibri" w:hAnsi="Calibri" w:cs="Book Antiqua"/>
                <w:iCs/>
              </w:rPr>
              <w:t>Cliente</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25F344F"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realiza compras en el supermercado, adquiriendo productos disponibles en la tienda.</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966767D" w14:textId="5CB530E0" w:rsidR="004A074E" w:rsidRPr="0039736F" w:rsidRDefault="00864C50" w:rsidP="00614B45">
            <w:pPr>
              <w:ind w:left="132"/>
              <w:jc w:val="both"/>
              <w:rPr>
                <w:rFonts w:ascii="Calibri" w:hAnsi="Calibri" w:cs="Book Antiqua"/>
                <w:iCs/>
              </w:rPr>
            </w:pPr>
            <w:r>
              <w:rPr>
                <w:rFonts w:ascii="Calibri" w:hAnsi="Calibri" w:cs="Book Antiqua"/>
                <w:iCs/>
              </w:rPr>
              <w:t>Comprador</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DC97AB" w14:textId="47F1A492" w:rsidR="004A074E" w:rsidRPr="0039736F" w:rsidRDefault="00864C50" w:rsidP="00614B45">
            <w:pPr>
              <w:ind w:left="128"/>
              <w:jc w:val="center"/>
              <w:rPr>
                <w:rFonts w:ascii="Calibri" w:hAnsi="Calibri" w:cs="Book Antiqua"/>
                <w:iCs/>
              </w:rPr>
            </w:pPr>
            <w:r>
              <w:rPr>
                <w:rFonts w:ascii="Calibri" w:hAnsi="Calibri" w:cs="Book Antiqua"/>
                <w:iCs/>
              </w:rPr>
              <w:t>CLI</w:t>
            </w:r>
          </w:p>
        </w:tc>
      </w:tr>
      <w:tr w:rsidR="004A074E" w:rsidRPr="0039736F" w14:paraId="72A3148F"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6E50FC" w14:textId="77777777" w:rsidR="004A074E" w:rsidRPr="0039736F" w:rsidRDefault="004A074E" w:rsidP="00614B45">
            <w:pPr>
              <w:ind w:left="132"/>
              <w:jc w:val="both"/>
              <w:rPr>
                <w:rFonts w:ascii="Calibri" w:hAnsi="Calibri" w:cs="Book Antiqua"/>
                <w:iCs/>
              </w:rPr>
            </w:pPr>
            <w:r>
              <w:rPr>
                <w:rFonts w:ascii="Calibri" w:hAnsi="Calibri" w:cs="Book Antiqua"/>
                <w:iCs/>
              </w:rPr>
              <w:t>Proveedor</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725BE65"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suministra productos al supermercado para su venta.</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E060347" w14:textId="5086CDE8" w:rsidR="004A074E" w:rsidRPr="0039736F" w:rsidRDefault="00864C50" w:rsidP="00614B45">
            <w:pPr>
              <w:ind w:left="132"/>
              <w:jc w:val="both"/>
              <w:rPr>
                <w:rFonts w:ascii="Calibri" w:hAnsi="Calibri" w:cs="Book Antiqua"/>
                <w:iCs/>
              </w:rPr>
            </w:pPr>
            <w:r>
              <w:rPr>
                <w:rFonts w:ascii="Calibri" w:hAnsi="Calibri" w:cs="Book Antiqua"/>
                <w:iCs/>
              </w:rPr>
              <w:t>Distribuidor</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B8ABC9" w14:textId="071744A2" w:rsidR="004A074E" w:rsidRPr="0039736F" w:rsidRDefault="00864C50" w:rsidP="00614B45">
            <w:pPr>
              <w:ind w:left="128"/>
              <w:jc w:val="center"/>
              <w:rPr>
                <w:rFonts w:ascii="Calibri" w:hAnsi="Calibri" w:cs="Book Antiqua"/>
                <w:iCs/>
              </w:rPr>
            </w:pPr>
            <w:r>
              <w:rPr>
                <w:rFonts w:ascii="Calibri" w:hAnsi="Calibri" w:cs="Book Antiqua"/>
                <w:iCs/>
              </w:rPr>
              <w:t>PRO</w:t>
            </w:r>
          </w:p>
        </w:tc>
      </w:tr>
      <w:tr w:rsidR="004A074E" w:rsidRPr="0039736F" w14:paraId="5AB22617"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7809C28" w14:textId="77777777" w:rsidR="00DE0465" w:rsidRDefault="00DE0465" w:rsidP="00614B45">
            <w:pPr>
              <w:ind w:left="132"/>
              <w:jc w:val="both"/>
              <w:rPr>
                <w:rFonts w:ascii="Calibri" w:hAnsi="Calibri" w:cs="Book Antiqua"/>
                <w:iCs/>
              </w:rPr>
            </w:pPr>
          </w:p>
          <w:p w14:paraId="7558AA48" w14:textId="2A292517" w:rsidR="004A074E" w:rsidRPr="0039736F" w:rsidRDefault="004A074E" w:rsidP="00614B45">
            <w:pPr>
              <w:ind w:left="132"/>
              <w:jc w:val="both"/>
              <w:rPr>
                <w:rFonts w:ascii="Calibri" w:hAnsi="Calibri" w:cs="Book Antiqua"/>
                <w:iCs/>
              </w:rPr>
            </w:pPr>
            <w:r>
              <w:rPr>
                <w:rFonts w:ascii="Calibri" w:hAnsi="Calibri" w:cs="Book Antiqua"/>
                <w:iCs/>
              </w:rPr>
              <w:t>Inventario</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5898191"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Conjunto de productos almacenados en el supermercado que están disponibles para la venta.</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73C89CA" w14:textId="7D5CC113" w:rsidR="004A074E" w:rsidRPr="0039736F" w:rsidRDefault="00864C50" w:rsidP="00614B45">
            <w:pPr>
              <w:ind w:left="132"/>
              <w:jc w:val="both"/>
              <w:rPr>
                <w:rFonts w:ascii="Calibri" w:hAnsi="Calibri" w:cs="Book Antiqua"/>
                <w:iCs/>
              </w:rPr>
            </w:pPr>
            <w:r>
              <w:rPr>
                <w:rFonts w:ascii="Calibri" w:hAnsi="Calibri" w:cs="Book Antiqua"/>
                <w:iCs/>
              </w:rPr>
              <w:t>Stock</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7EFCBA" w14:textId="4B5A9949" w:rsidR="004A074E" w:rsidRPr="0039736F" w:rsidRDefault="00864C50" w:rsidP="00614B45">
            <w:pPr>
              <w:ind w:left="128"/>
              <w:jc w:val="center"/>
              <w:rPr>
                <w:rFonts w:ascii="Calibri" w:hAnsi="Calibri" w:cs="Book Antiqua"/>
                <w:iCs/>
              </w:rPr>
            </w:pPr>
            <w:r>
              <w:rPr>
                <w:rFonts w:ascii="Calibri" w:hAnsi="Calibri" w:cs="Book Antiqua"/>
                <w:iCs/>
              </w:rPr>
              <w:t>INV</w:t>
            </w:r>
          </w:p>
        </w:tc>
      </w:tr>
      <w:tr w:rsidR="004A074E" w:rsidRPr="0039736F" w14:paraId="4D0D5E15"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6C14DF" w14:textId="77777777" w:rsidR="004A074E" w:rsidRPr="0039736F" w:rsidRDefault="004A074E" w:rsidP="00614B45">
            <w:pPr>
              <w:ind w:left="132"/>
              <w:jc w:val="both"/>
              <w:rPr>
                <w:rFonts w:ascii="Calibri" w:hAnsi="Calibri" w:cs="Book Antiqua"/>
                <w:iCs/>
              </w:rPr>
            </w:pPr>
            <w:r>
              <w:rPr>
                <w:rFonts w:ascii="Calibri" w:hAnsi="Calibri" w:cs="Book Antiqua"/>
                <w:iCs/>
              </w:rPr>
              <w:t>Producto</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69AB04"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Articulo o bien disponible para la venta en el supermercado.</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D2A9F9" w14:textId="1E018819" w:rsidR="004A074E" w:rsidRPr="0039736F" w:rsidRDefault="00864C50" w:rsidP="00614B45">
            <w:pPr>
              <w:ind w:left="132"/>
              <w:jc w:val="both"/>
              <w:rPr>
                <w:rFonts w:ascii="Calibri" w:hAnsi="Calibri" w:cs="Book Antiqua"/>
                <w:iCs/>
              </w:rPr>
            </w:pPr>
            <w:r>
              <w:rPr>
                <w:rFonts w:ascii="Calibri" w:hAnsi="Calibri" w:cs="Book Antiqua"/>
                <w:iCs/>
              </w:rPr>
              <w:t>Artículo</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CCF7020" w14:textId="6F1A34EF" w:rsidR="004A074E" w:rsidRPr="0039736F" w:rsidRDefault="00864C50" w:rsidP="00614B45">
            <w:pPr>
              <w:ind w:left="128"/>
              <w:jc w:val="center"/>
              <w:rPr>
                <w:rFonts w:ascii="Calibri" w:hAnsi="Calibri" w:cs="Book Antiqua"/>
                <w:iCs/>
              </w:rPr>
            </w:pPr>
            <w:r>
              <w:rPr>
                <w:rFonts w:ascii="Calibri" w:hAnsi="Calibri" w:cs="Book Antiqua"/>
                <w:iCs/>
              </w:rPr>
              <w:t>PROD</w:t>
            </w:r>
          </w:p>
        </w:tc>
      </w:tr>
      <w:tr w:rsidR="004A074E" w:rsidRPr="0039736F" w14:paraId="5149866A" w14:textId="77777777" w:rsidTr="00DE046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4DF1908" w14:textId="77777777" w:rsidR="004A074E" w:rsidRPr="0039736F" w:rsidRDefault="004A074E" w:rsidP="00614B45">
            <w:pPr>
              <w:ind w:left="132"/>
              <w:jc w:val="both"/>
              <w:rPr>
                <w:rFonts w:ascii="Calibri" w:hAnsi="Calibri" w:cs="Book Antiqua"/>
                <w:iCs/>
              </w:rPr>
            </w:pPr>
            <w:r>
              <w:rPr>
                <w:rFonts w:ascii="Calibri" w:hAnsi="Calibri" w:cs="Book Antiqua"/>
                <w:iCs/>
              </w:rPr>
              <w:t>Documento de Venta</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DD013BC"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 xml:space="preserve">Identificador de cada transacción de venta realizada en el supermercado. </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91E63E" w14:textId="7ED0B99D" w:rsidR="004A074E" w:rsidRPr="0039736F" w:rsidRDefault="00864C50" w:rsidP="00614B45">
            <w:pPr>
              <w:ind w:left="132"/>
              <w:jc w:val="both"/>
              <w:rPr>
                <w:rFonts w:ascii="Calibri" w:hAnsi="Calibri" w:cs="Book Antiqua"/>
                <w:iCs/>
              </w:rPr>
            </w:pPr>
            <w:r>
              <w:rPr>
                <w:rFonts w:ascii="Calibri" w:hAnsi="Calibri" w:cs="Book Antiqua"/>
                <w:iCs/>
              </w:rPr>
              <w:t>Factura</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3AB548" w14:textId="16E94A51" w:rsidR="004A074E" w:rsidRPr="0039736F" w:rsidRDefault="00864C50" w:rsidP="00614B45">
            <w:pPr>
              <w:ind w:left="128"/>
              <w:jc w:val="center"/>
              <w:rPr>
                <w:rFonts w:ascii="Calibri" w:hAnsi="Calibri" w:cs="Book Antiqua"/>
                <w:iCs/>
              </w:rPr>
            </w:pPr>
            <w:r>
              <w:rPr>
                <w:rFonts w:ascii="Calibri" w:hAnsi="Calibri" w:cs="Book Antiqua"/>
                <w:iCs/>
              </w:rPr>
              <w:t>DV</w:t>
            </w:r>
          </w:p>
        </w:tc>
      </w:tr>
      <w:tr w:rsidR="004A074E" w:rsidRPr="0039736F" w14:paraId="119520B9" w14:textId="77777777" w:rsidTr="00DE046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B662B5" w14:textId="77777777" w:rsidR="004A074E" w:rsidRPr="0039736F" w:rsidRDefault="004A074E" w:rsidP="00614B45">
            <w:pPr>
              <w:ind w:left="132"/>
              <w:jc w:val="both"/>
              <w:rPr>
                <w:rFonts w:ascii="Calibri" w:hAnsi="Calibri" w:cs="Book Antiqua"/>
                <w:iCs/>
              </w:rPr>
            </w:pPr>
            <w:r>
              <w:rPr>
                <w:rFonts w:ascii="Calibri" w:hAnsi="Calibri" w:cs="Book Antiqua"/>
                <w:iCs/>
              </w:rPr>
              <w:t>Precio de Compra</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F57732"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adquiere los productos de sus proveedores.</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EA90E8" w14:textId="310CB8CB" w:rsidR="004A074E" w:rsidRPr="0039736F" w:rsidRDefault="00573782" w:rsidP="00614B45">
            <w:pPr>
              <w:ind w:left="132"/>
              <w:jc w:val="both"/>
              <w:rPr>
                <w:rFonts w:ascii="Calibri" w:hAnsi="Calibri" w:cs="Book Antiqua"/>
                <w:iCs/>
              </w:rPr>
            </w:pPr>
            <w:r>
              <w:rPr>
                <w:rFonts w:ascii="Calibri" w:hAnsi="Calibri" w:cs="Book Antiqua"/>
                <w:iCs/>
              </w:rPr>
              <w:t>Costo</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BC5E2A9" w14:textId="2E371098" w:rsidR="004A074E" w:rsidRPr="0039736F" w:rsidRDefault="00573782" w:rsidP="00614B45">
            <w:pPr>
              <w:ind w:left="128"/>
              <w:jc w:val="center"/>
              <w:rPr>
                <w:rFonts w:ascii="Calibri" w:hAnsi="Calibri" w:cs="Book Antiqua"/>
                <w:iCs/>
              </w:rPr>
            </w:pPr>
            <w:r>
              <w:rPr>
                <w:rFonts w:ascii="Calibri" w:hAnsi="Calibri" w:cs="Book Antiqua"/>
                <w:iCs/>
              </w:rPr>
              <w:t>DC</w:t>
            </w:r>
          </w:p>
        </w:tc>
      </w:tr>
      <w:tr w:rsidR="004A074E" w:rsidRPr="0039736F" w14:paraId="0E54A1A5" w14:textId="77777777" w:rsidTr="00DE046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1151CF2" w14:textId="77777777" w:rsidR="004A074E" w:rsidRDefault="004A074E" w:rsidP="00614B45">
            <w:pPr>
              <w:ind w:left="132"/>
              <w:jc w:val="both"/>
              <w:rPr>
                <w:rFonts w:ascii="Calibri" w:hAnsi="Calibri" w:cs="Book Antiqua"/>
                <w:iCs/>
              </w:rPr>
            </w:pPr>
            <w:r>
              <w:rPr>
                <w:rFonts w:ascii="Calibri" w:hAnsi="Calibri" w:cs="Book Antiqua"/>
                <w:iCs/>
              </w:rPr>
              <w:t>Precio de Vena</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042B2F"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vende sus productos a los clientes.</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4F9778D" w14:textId="20812D38" w:rsidR="004A074E" w:rsidRPr="0039736F" w:rsidRDefault="00573782" w:rsidP="00614B45">
            <w:pPr>
              <w:ind w:left="132"/>
              <w:jc w:val="both"/>
              <w:rPr>
                <w:rFonts w:ascii="Calibri" w:hAnsi="Calibri" w:cs="Book Antiqua"/>
                <w:iCs/>
              </w:rPr>
            </w:pPr>
            <w:r>
              <w:rPr>
                <w:rFonts w:ascii="Calibri" w:hAnsi="Calibri" w:cs="Book Antiqua"/>
                <w:iCs/>
              </w:rPr>
              <w:t>Valor final</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6C2F04" w14:textId="0A1E7761" w:rsidR="004A074E" w:rsidRPr="0039736F" w:rsidRDefault="00573782" w:rsidP="00614B45">
            <w:pPr>
              <w:ind w:left="128"/>
              <w:jc w:val="center"/>
              <w:rPr>
                <w:rFonts w:ascii="Calibri" w:hAnsi="Calibri" w:cs="Book Antiqua"/>
                <w:iCs/>
              </w:rPr>
            </w:pPr>
            <w:r>
              <w:rPr>
                <w:rFonts w:ascii="Calibri" w:hAnsi="Calibri" w:cs="Book Antiqua"/>
                <w:iCs/>
              </w:rPr>
              <w:t>PV</w:t>
            </w:r>
          </w:p>
        </w:tc>
      </w:tr>
      <w:tr w:rsidR="004A074E" w:rsidRPr="0039736F" w14:paraId="4002C14A" w14:textId="77777777" w:rsidTr="00DE046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FC9EDB6" w14:textId="77777777" w:rsidR="004A074E" w:rsidRDefault="004A074E" w:rsidP="00614B45">
            <w:pPr>
              <w:ind w:left="132"/>
              <w:jc w:val="both"/>
              <w:rPr>
                <w:rFonts w:ascii="Calibri" w:hAnsi="Calibri" w:cs="Book Antiqua"/>
                <w:iCs/>
              </w:rPr>
            </w:pPr>
            <w:r>
              <w:rPr>
                <w:rFonts w:ascii="Calibri" w:hAnsi="Calibri" w:cs="Book Antiqua"/>
                <w:iCs/>
              </w:rPr>
              <w:t>Código del producto</w:t>
            </w:r>
          </w:p>
        </w:tc>
        <w:tc>
          <w:tcPr>
            <w:tcW w:w="496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B156DA" w14:textId="77777777" w:rsidR="004A074E" w:rsidRPr="00161C02"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Identificador único asignado a cada producto en el sistema de inventario.</w:t>
            </w:r>
          </w:p>
        </w:tc>
        <w:tc>
          <w:tcPr>
            <w:tcW w:w="141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E5DCD14" w14:textId="07B2216D" w:rsidR="004A074E" w:rsidRPr="0039736F" w:rsidRDefault="00573782" w:rsidP="00614B45">
            <w:pPr>
              <w:ind w:left="132"/>
              <w:jc w:val="both"/>
              <w:rPr>
                <w:rFonts w:ascii="Calibri" w:hAnsi="Calibri" w:cs="Book Antiqua"/>
                <w:iCs/>
              </w:rPr>
            </w:pPr>
            <w:r>
              <w:rPr>
                <w:rFonts w:ascii="Calibri" w:hAnsi="Calibri" w:cs="Book Antiqua"/>
                <w:iCs/>
              </w:rPr>
              <w:t>Identificador</w:t>
            </w: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91309D" w14:textId="6E1150C1" w:rsidR="004A074E" w:rsidRPr="0039736F" w:rsidRDefault="00573782" w:rsidP="00614B45">
            <w:pPr>
              <w:ind w:left="128"/>
              <w:jc w:val="center"/>
              <w:rPr>
                <w:rFonts w:ascii="Calibri" w:hAnsi="Calibri" w:cs="Book Antiqua"/>
                <w:iCs/>
              </w:rPr>
            </w:pPr>
            <w:r>
              <w:rPr>
                <w:rFonts w:ascii="Calibri" w:hAnsi="Calibri" w:cs="Book Antiqua"/>
                <w:iCs/>
              </w:rPr>
              <w:t>CP</w:t>
            </w:r>
          </w:p>
        </w:tc>
      </w:tr>
    </w:tbl>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Default="000D4E97" w:rsidP="001905F6">
      <w:pPr>
        <w:ind w:left="720"/>
        <w:jc w:val="both"/>
        <w:rPr>
          <w:rFonts w:ascii="Calibri" w:hAnsi="Calibri" w:cs="Book Antiqua"/>
          <w:iCs/>
          <w:color w:val="595959"/>
        </w:rPr>
      </w:pPr>
    </w:p>
    <w:p w14:paraId="41025D10" w14:textId="77777777" w:rsidR="004A074E" w:rsidRDefault="004A074E" w:rsidP="001905F6">
      <w:pPr>
        <w:ind w:left="720"/>
        <w:jc w:val="both"/>
        <w:rPr>
          <w:rFonts w:ascii="Calibri" w:hAnsi="Calibri" w:cs="Book Antiqua"/>
          <w:iCs/>
          <w:color w:val="595959"/>
        </w:rPr>
      </w:pPr>
    </w:p>
    <w:p w14:paraId="5CB0C151" w14:textId="77777777" w:rsidR="004A074E" w:rsidRDefault="004A074E" w:rsidP="001905F6">
      <w:pPr>
        <w:ind w:left="720"/>
        <w:jc w:val="both"/>
        <w:rPr>
          <w:rFonts w:ascii="Calibri" w:hAnsi="Calibri" w:cs="Book Antiqua"/>
          <w:iCs/>
          <w:color w:val="595959"/>
        </w:rPr>
      </w:pPr>
    </w:p>
    <w:p w14:paraId="6CBD4895" w14:textId="77777777" w:rsidR="004A074E" w:rsidRPr="0039736F" w:rsidRDefault="004A074E" w:rsidP="001905F6">
      <w:pPr>
        <w:ind w:left="720"/>
        <w:jc w:val="both"/>
        <w:rPr>
          <w:rFonts w:ascii="Calibri" w:hAnsi="Calibri" w:cs="Book Antiqua"/>
          <w:iCs/>
          <w:color w:val="595959"/>
        </w:rPr>
      </w:pPr>
    </w:p>
    <w:p w14:paraId="29E73636" w14:textId="77777777" w:rsidR="00547DD9"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t>Audiencia</w:t>
      </w:r>
      <w:bookmarkEnd w:id="8"/>
    </w:p>
    <w:p w14:paraId="6717C230" w14:textId="2F59A531" w:rsidR="004A074E" w:rsidRPr="004A074E" w:rsidRDefault="004A074E" w:rsidP="004A074E"/>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4A074E" w:rsidRPr="0039736F" w14:paraId="389A90D5" w14:textId="77777777" w:rsidTr="00614B4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8B0329B" w14:textId="77777777" w:rsidR="004A074E" w:rsidRPr="0039736F" w:rsidRDefault="004A074E" w:rsidP="00614B45">
            <w:pPr>
              <w:ind w:left="142"/>
              <w:rPr>
                <w:rFonts w:ascii="Calibri" w:hAnsi="Calibri" w:cs="Book Antiqua"/>
                <w:b/>
              </w:rPr>
            </w:pPr>
          </w:p>
          <w:p w14:paraId="2A922D11" w14:textId="77777777" w:rsidR="004A074E" w:rsidRPr="0039736F" w:rsidRDefault="004A074E" w:rsidP="00614B45">
            <w:pPr>
              <w:ind w:left="142"/>
              <w:rPr>
                <w:rFonts w:ascii="Calibri" w:hAnsi="Calibri" w:cs="Book Antiqua"/>
                <w:b/>
              </w:rPr>
            </w:pPr>
          </w:p>
          <w:p w14:paraId="44D7A6F6" w14:textId="77777777" w:rsidR="004A074E" w:rsidRPr="0039736F" w:rsidRDefault="004A074E" w:rsidP="00614B45">
            <w:pPr>
              <w:rPr>
                <w:rFonts w:ascii="Calibri" w:hAnsi="Calibri" w:cs="Book Antiqua"/>
                <w:b/>
              </w:rPr>
            </w:pPr>
            <w:proofErr w:type="spellStart"/>
            <w:r w:rsidRPr="0039736F">
              <w:rPr>
                <w:rFonts w:ascii="Calibri" w:hAnsi="Calibri" w:cs="Book Antiqua"/>
                <w:b/>
              </w:rPr>
              <w:t>Stakeholder</w:t>
            </w:r>
            <w:proofErr w:type="spellEnd"/>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202D17A4" w14:textId="77777777" w:rsidR="004A074E" w:rsidRPr="0039736F" w:rsidRDefault="004A074E" w:rsidP="00614B45">
            <w:pPr>
              <w:ind w:left="142"/>
              <w:jc w:val="center"/>
              <w:rPr>
                <w:rFonts w:ascii="Calibri" w:hAnsi="Calibri" w:cs="Book Antiqua"/>
                <w:b/>
              </w:rPr>
            </w:pPr>
          </w:p>
          <w:p w14:paraId="7CF0B41C" w14:textId="77777777" w:rsidR="004A074E" w:rsidRPr="0039736F" w:rsidRDefault="004A074E" w:rsidP="00614B45">
            <w:pPr>
              <w:ind w:left="142"/>
              <w:jc w:val="center"/>
              <w:rPr>
                <w:rFonts w:ascii="Calibri" w:hAnsi="Calibri" w:cs="Book Antiqua"/>
                <w:b/>
              </w:rPr>
            </w:pPr>
          </w:p>
          <w:p w14:paraId="393A8597" w14:textId="77777777" w:rsidR="004A074E" w:rsidRPr="0039736F" w:rsidRDefault="004A074E" w:rsidP="00614B45">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23CF98" w14:textId="77777777" w:rsidR="004A074E" w:rsidRPr="0039736F" w:rsidRDefault="004A074E" w:rsidP="00614B45">
            <w:pPr>
              <w:ind w:left="142"/>
              <w:jc w:val="center"/>
              <w:rPr>
                <w:rFonts w:ascii="Calibri" w:hAnsi="Calibri" w:cs="Book Antiqua"/>
                <w:b/>
              </w:rPr>
            </w:pPr>
          </w:p>
          <w:p w14:paraId="19DFB69D" w14:textId="77777777" w:rsidR="004A074E" w:rsidRPr="0039736F" w:rsidRDefault="004A074E" w:rsidP="00614B45">
            <w:pPr>
              <w:ind w:left="142"/>
              <w:jc w:val="center"/>
              <w:rPr>
                <w:rFonts w:ascii="Calibri" w:hAnsi="Calibri" w:cs="Book Antiqua"/>
                <w:b/>
              </w:rPr>
            </w:pPr>
          </w:p>
          <w:p w14:paraId="366D67F2" w14:textId="77777777" w:rsidR="004A074E" w:rsidRPr="0039736F" w:rsidRDefault="004A074E" w:rsidP="00614B45">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E39909F" w14:textId="77777777" w:rsidR="004A074E" w:rsidRPr="0039736F" w:rsidRDefault="004A074E" w:rsidP="00614B45">
            <w:pPr>
              <w:ind w:left="142"/>
              <w:jc w:val="center"/>
              <w:rPr>
                <w:rFonts w:ascii="Calibri" w:hAnsi="Calibri" w:cs="Book Antiqua"/>
                <w:b/>
              </w:rPr>
            </w:pPr>
          </w:p>
          <w:p w14:paraId="216DF835" w14:textId="77777777" w:rsidR="004A074E" w:rsidRPr="0039736F" w:rsidRDefault="004A074E" w:rsidP="00614B45">
            <w:pPr>
              <w:ind w:left="142"/>
              <w:jc w:val="center"/>
              <w:rPr>
                <w:rFonts w:ascii="Calibri" w:hAnsi="Calibri" w:cs="Book Antiqua"/>
                <w:b/>
              </w:rPr>
            </w:pPr>
          </w:p>
          <w:p w14:paraId="12D7D7EF" w14:textId="77777777" w:rsidR="004A074E" w:rsidRPr="0039736F" w:rsidRDefault="004A074E" w:rsidP="00614B45">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D8394A8" w14:textId="77777777" w:rsidR="004A074E" w:rsidRPr="0039736F" w:rsidRDefault="004A074E" w:rsidP="00614B45">
            <w:pPr>
              <w:ind w:left="142"/>
              <w:jc w:val="center"/>
              <w:rPr>
                <w:rFonts w:ascii="Calibri" w:hAnsi="Calibri" w:cs="Book Antiqua"/>
                <w:b/>
              </w:rPr>
            </w:pPr>
          </w:p>
          <w:p w14:paraId="3BEAF102" w14:textId="77777777" w:rsidR="004A074E" w:rsidRPr="0039736F" w:rsidRDefault="004A074E" w:rsidP="00614B45">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3F2CBCDB" w14:textId="77777777" w:rsidR="004A074E" w:rsidRPr="0039736F" w:rsidRDefault="004A074E" w:rsidP="00614B45">
            <w:pPr>
              <w:ind w:left="142"/>
              <w:rPr>
                <w:rFonts w:ascii="Calibri" w:hAnsi="Calibri" w:cs="Book Antiqua"/>
                <w:b/>
              </w:rPr>
            </w:pPr>
          </w:p>
          <w:p w14:paraId="32560350" w14:textId="77777777" w:rsidR="004A074E" w:rsidRPr="0039736F" w:rsidRDefault="004A074E" w:rsidP="00614B45">
            <w:pPr>
              <w:ind w:left="142"/>
              <w:rPr>
                <w:rFonts w:ascii="Calibri" w:hAnsi="Calibri" w:cs="Book Antiqua"/>
                <w:b/>
              </w:rPr>
            </w:pPr>
          </w:p>
          <w:p w14:paraId="28C9E12A" w14:textId="77777777" w:rsidR="004A074E" w:rsidRPr="0039736F" w:rsidRDefault="004A074E" w:rsidP="00614B4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3CFDE93" w14:textId="77777777" w:rsidR="004A074E" w:rsidRPr="0039736F" w:rsidRDefault="004A074E" w:rsidP="00614B45">
            <w:pPr>
              <w:ind w:left="142"/>
              <w:rPr>
                <w:rFonts w:ascii="Calibri" w:hAnsi="Calibri" w:cs="Book Antiqua"/>
                <w:b/>
              </w:rPr>
            </w:pPr>
            <w:r w:rsidRPr="0039736F">
              <w:rPr>
                <w:rFonts w:ascii="Calibri" w:hAnsi="Calibri" w:cs="Book Antiqua"/>
                <w:b/>
              </w:rPr>
              <w:t>Competencias técnicas/ Relación de ambiente de trabajo.</w:t>
            </w:r>
          </w:p>
        </w:tc>
      </w:tr>
      <w:tr w:rsidR="004A074E" w:rsidRPr="0039736F" w14:paraId="294AC1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CB316A5" w14:textId="77777777" w:rsidR="004A074E" w:rsidRPr="0039736F" w:rsidRDefault="004A074E" w:rsidP="00614B45">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787490" w14:textId="77777777" w:rsidR="004A074E" w:rsidRPr="0039736F" w:rsidRDefault="004A074E" w:rsidP="00614B45">
            <w:pPr>
              <w:ind w:left="142"/>
              <w:jc w:val="both"/>
              <w:rPr>
                <w:rFonts w:ascii="Calibri" w:hAnsi="Calibri" w:cs="Book Antiqua"/>
              </w:rPr>
            </w:pPr>
            <w:r w:rsidRPr="0039736F">
              <w:rPr>
                <w:rFonts w:ascii="Calibri" w:hAnsi="Calibri" w:cs="Book Antiqua"/>
              </w:rPr>
              <w:t>Usuario indirecto</w:t>
            </w:r>
          </w:p>
          <w:p w14:paraId="311C69C4"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A12598C" w14:textId="77777777" w:rsidR="004A074E" w:rsidRDefault="004A074E">
            <w:pPr>
              <w:pStyle w:val="Prrafodelista"/>
              <w:numPr>
                <w:ilvl w:val="0"/>
                <w:numId w:val="7"/>
              </w:numPr>
              <w:ind w:left="261" w:hanging="219"/>
              <w:jc w:val="both"/>
              <w:rPr>
                <w:rFonts w:ascii="Calibri" w:hAnsi="Calibri" w:cs="Book Antiqua"/>
              </w:rPr>
            </w:pPr>
            <w:r w:rsidRPr="0039736F">
              <w:rPr>
                <w:rFonts w:ascii="Calibri" w:hAnsi="Calibri" w:cs="Book Antiqua"/>
              </w:rPr>
              <w:t xml:space="preserve">Aprobar </w:t>
            </w:r>
            <w:r>
              <w:rPr>
                <w:rFonts w:ascii="Calibri" w:hAnsi="Calibri" w:cs="Book Antiqua"/>
              </w:rPr>
              <w:t>el proyecto.</w:t>
            </w:r>
          </w:p>
          <w:p w14:paraId="1D02256E" w14:textId="77777777" w:rsidR="004A074E" w:rsidRPr="0039736F" w:rsidRDefault="004A074E">
            <w:pPr>
              <w:pStyle w:val="Prrafodelista"/>
              <w:numPr>
                <w:ilvl w:val="0"/>
                <w:numId w:val="7"/>
              </w:numPr>
              <w:ind w:left="261" w:hanging="219"/>
              <w:jc w:val="both"/>
              <w:rPr>
                <w:rFonts w:ascii="Calibri" w:hAnsi="Calibri" w:cs="Book Antiqua"/>
              </w:rPr>
            </w:pPr>
            <w:r>
              <w:rPr>
                <w:rFonts w:ascii="Calibri" w:hAnsi="Calibri" w:cs="Book Antiqua"/>
              </w:rPr>
              <w:t xml:space="preserve">Supervisar su implementación </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662B111" w14:textId="4405752B" w:rsidR="004A074E" w:rsidRPr="0039736F" w:rsidRDefault="004A074E" w:rsidP="00614B45">
            <w:pPr>
              <w:ind w:left="142"/>
              <w:jc w:val="both"/>
              <w:rPr>
                <w:rFonts w:ascii="Calibri" w:hAnsi="Calibri" w:cs="Book Antiqua"/>
              </w:rPr>
            </w:pPr>
            <w:r w:rsidRPr="00AA7A4E">
              <w:rPr>
                <w:rFonts w:ascii="Calibri" w:hAnsi="Calibri" w:cs="Book Antiqua"/>
              </w:rPr>
              <w:t>Obtener un sistema que sea fiable y permita una gestión eficiente de las ventas y el inventario</w:t>
            </w:r>
            <w:r>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32FDDA6" w14:textId="46F794C4" w:rsidR="004A074E" w:rsidRPr="0039736F" w:rsidRDefault="004A074E" w:rsidP="00614B45">
            <w:pPr>
              <w:ind w:left="142"/>
              <w:jc w:val="both"/>
              <w:rPr>
                <w:rFonts w:ascii="Calibri" w:hAnsi="Calibri" w:cs="Book Antiqua"/>
              </w:rPr>
            </w:pPr>
            <w:r w:rsidRPr="0039736F">
              <w:rPr>
                <w:rFonts w:ascii="Calibri" w:hAnsi="Calibri" w:cs="Book Antiqua"/>
              </w:rPr>
              <w:t>Un sistema que cumpla con las necesidades de</w:t>
            </w:r>
            <w:r>
              <w:rPr>
                <w:rFonts w:ascii="Calibri" w:hAnsi="Calibri" w:cs="Book Antiqua"/>
              </w:rPr>
              <w:t>l supermercado</w:t>
            </w:r>
            <w:r w:rsidRPr="0039736F">
              <w:rPr>
                <w:rFonts w:ascii="Calibri" w:hAnsi="Calibri" w:cs="Book Antiqua"/>
              </w:rPr>
              <w:t xml:space="preserve">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E57088A" w14:textId="77777777" w:rsidR="004A074E" w:rsidRPr="0039736F" w:rsidRDefault="004A074E" w:rsidP="00614B45">
            <w:pPr>
              <w:ind w:left="142"/>
              <w:jc w:val="both"/>
              <w:rPr>
                <w:rFonts w:ascii="Calibri" w:hAnsi="Calibri" w:cs="Book Antiqua"/>
              </w:rPr>
            </w:pPr>
            <w:r w:rsidRPr="0039736F">
              <w:rPr>
                <w:rFonts w:ascii="Calibri" w:hAnsi="Calibri" w:cs="Book Antiqua"/>
              </w:rPr>
              <w:t>Rentabilidad del proyecto</w:t>
            </w:r>
            <w:r>
              <w:rPr>
                <w:rFonts w:ascii="Calibri" w:hAnsi="Calibri" w:cs="Book Antiqua"/>
              </w:rPr>
              <w:t>, facilidad de uso para los empleados.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BEF6ACE" w14:textId="77777777" w:rsidR="004A074E" w:rsidRPr="00AA7A4E" w:rsidRDefault="004A074E" w:rsidP="00614B45">
            <w:pPr>
              <w:jc w:val="both"/>
              <w:rPr>
                <w:rFonts w:ascii="Calibri" w:hAnsi="Calibri" w:cs="Book Antiqua"/>
              </w:rPr>
            </w:pPr>
            <w:r w:rsidRPr="00AA7A4E">
              <w:rPr>
                <w:rFonts w:ascii="Calibri" w:hAnsi="Calibri" w:cs="Book Antiqua"/>
              </w:rPr>
              <w:t>Experiencia en la gestión de un supermercado</w:t>
            </w:r>
            <w:r>
              <w:rPr>
                <w:rFonts w:ascii="Calibri" w:hAnsi="Calibri" w:cs="Book Antiqua"/>
              </w:rPr>
              <w:t>.</w:t>
            </w:r>
          </w:p>
          <w:p w14:paraId="7AE11E0D" w14:textId="77777777" w:rsidR="004A074E" w:rsidRPr="0039736F" w:rsidRDefault="004A074E" w:rsidP="00614B45">
            <w:pPr>
              <w:ind w:left="142"/>
              <w:jc w:val="both"/>
              <w:rPr>
                <w:rFonts w:ascii="Calibri" w:hAnsi="Calibri" w:cs="Book Antiqua"/>
              </w:rPr>
            </w:pPr>
          </w:p>
        </w:tc>
      </w:tr>
      <w:tr w:rsidR="004A074E" w:rsidRPr="0039736F" w14:paraId="3F746C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33FE5579" w14:textId="77777777" w:rsidR="004A074E" w:rsidRPr="0039736F" w:rsidRDefault="004A074E" w:rsidP="00614B45">
            <w:pPr>
              <w:ind w:left="142"/>
              <w:jc w:val="both"/>
              <w:rPr>
                <w:rFonts w:ascii="Calibri" w:hAnsi="Calibri" w:cs="Book Antiqua"/>
              </w:rPr>
            </w:pPr>
            <w:r>
              <w:rPr>
                <w:rFonts w:ascii="Calibri" w:hAnsi="Calibri" w:cs="Book Antiqua"/>
              </w:rPr>
              <w:t>Empleado</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21DB86" w14:textId="77777777" w:rsidR="004A074E" w:rsidRPr="0039736F" w:rsidRDefault="004A074E" w:rsidP="00614B45">
            <w:pPr>
              <w:ind w:left="142"/>
              <w:jc w:val="both"/>
              <w:rPr>
                <w:rFonts w:ascii="Calibri" w:hAnsi="Calibri" w:cs="Book Antiqua"/>
              </w:rPr>
            </w:pPr>
            <w:r w:rsidRPr="0039736F">
              <w:rPr>
                <w:rFonts w:ascii="Calibri" w:hAnsi="Calibri" w:cs="Book Antiqua"/>
              </w:rPr>
              <w:t>Usuario directo.</w:t>
            </w:r>
          </w:p>
          <w:p w14:paraId="10EF71FC" w14:textId="77777777" w:rsidR="004A074E" w:rsidRPr="0039736F" w:rsidRDefault="004A074E" w:rsidP="00614B45">
            <w:pPr>
              <w:ind w:left="142"/>
              <w:jc w:val="both"/>
              <w:rPr>
                <w:rFonts w:ascii="Calibri" w:hAnsi="Calibri" w:cs="Book Antiqua"/>
              </w:rPr>
            </w:pPr>
            <w:r w:rsidRPr="0039736F">
              <w:rPr>
                <w:rFonts w:ascii="Calibri" w:hAnsi="Calibri" w:cs="Book Antiqua"/>
              </w:rPr>
              <w:t>Usuario primario.</w:t>
            </w:r>
          </w:p>
          <w:p w14:paraId="4CF47CE7" w14:textId="77777777" w:rsidR="004A074E" w:rsidRPr="0039736F" w:rsidRDefault="004A074E" w:rsidP="00614B45">
            <w:pPr>
              <w:ind w:left="142"/>
              <w:jc w:val="both"/>
              <w:rPr>
                <w:rFonts w:ascii="Calibri" w:hAnsi="Calibri" w:cs="Book Antiqua"/>
              </w:rPr>
            </w:pPr>
          </w:p>
          <w:p w14:paraId="5A689823"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9A157F8" w14:textId="77777777" w:rsidR="004A074E" w:rsidRPr="0039736F" w:rsidRDefault="004A074E">
            <w:pPr>
              <w:pStyle w:val="Prrafodelista"/>
              <w:numPr>
                <w:ilvl w:val="0"/>
                <w:numId w:val="7"/>
              </w:numPr>
              <w:ind w:left="261" w:hanging="142"/>
              <w:jc w:val="both"/>
              <w:rPr>
                <w:rFonts w:ascii="Calibri" w:hAnsi="Calibri" w:cs="Book Antiqua"/>
              </w:rPr>
            </w:pPr>
            <w:r w:rsidRPr="0039736F">
              <w:rPr>
                <w:rFonts w:ascii="Calibri" w:hAnsi="Calibri" w:cs="Book Antiqua"/>
              </w:rPr>
              <w:t xml:space="preserve"> </w:t>
            </w:r>
            <w:r>
              <w:rPr>
                <w:rFonts w:ascii="Calibri" w:hAnsi="Calibri" w:cs="Book Antiqua"/>
              </w:rPr>
              <w:t>Operar el sistema diariamente, registrar ventas y manejar el inventario</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B8BC74" w14:textId="77777777" w:rsidR="004A074E" w:rsidRPr="0039736F" w:rsidRDefault="004A074E" w:rsidP="00614B45">
            <w:pPr>
              <w:ind w:left="142"/>
              <w:jc w:val="both"/>
              <w:rPr>
                <w:rFonts w:ascii="Calibri" w:hAnsi="Calibri" w:cs="Book Antiqua"/>
              </w:rPr>
            </w:pPr>
            <w:r>
              <w:rPr>
                <w:rFonts w:ascii="Calibri" w:hAnsi="Calibri" w:cs="Book Antiqua"/>
              </w:rPr>
              <w:t>Facilitar su trabajo y evitar errores en el registro de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322959D"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fácil de usar y que permita un</w:t>
            </w:r>
            <w:r>
              <w:rPr>
                <w:rFonts w:ascii="Calibri" w:hAnsi="Calibri" w:cs="Book Antiqua"/>
              </w:rPr>
              <w:t xml:space="preserve"> manejo eficiente de las transacciones.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0D2A252" w14:textId="77777777" w:rsidR="004A074E" w:rsidRPr="0039736F" w:rsidRDefault="004A074E" w:rsidP="00614B45">
            <w:pPr>
              <w:ind w:left="142"/>
              <w:jc w:val="both"/>
              <w:rPr>
                <w:rFonts w:ascii="Calibri" w:hAnsi="Calibri" w:cs="Book Antiqua"/>
              </w:rPr>
            </w:pPr>
            <w:r w:rsidRPr="0039736F">
              <w:rPr>
                <w:rFonts w:ascii="Calibri" w:hAnsi="Calibri" w:cs="Book Antiqua"/>
              </w:rPr>
              <w:t>Que el sistema sea confiable y no se caiga</w:t>
            </w:r>
            <w:r>
              <w:rPr>
                <w:rFonts w:ascii="Calibri" w:hAnsi="Calibri" w:cs="Book Antiqua"/>
              </w:rPr>
              <w:t xml:space="preserve"> durante las horas pico</w:t>
            </w:r>
            <w:r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BA9E80C" w14:textId="77777777" w:rsidR="004A074E" w:rsidRPr="00AA7A4E" w:rsidRDefault="004A074E" w:rsidP="00614B45">
            <w:pPr>
              <w:ind w:left="46"/>
              <w:jc w:val="both"/>
              <w:rPr>
                <w:rFonts w:ascii="Calibri" w:hAnsi="Calibri" w:cs="Book Antiqua"/>
              </w:rPr>
            </w:pPr>
            <w:r w:rsidRPr="00AA7A4E">
              <w:rPr>
                <w:rFonts w:ascii="Calibri" w:hAnsi="Calibri" w:cs="Book Antiqua"/>
              </w:rPr>
              <w:t>Familiarización con el software.</w:t>
            </w:r>
          </w:p>
          <w:p w14:paraId="40380068" w14:textId="77777777" w:rsidR="004A074E" w:rsidRPr="0039736F" w:rsidRDefault="004A074E" w:rsidP="00614B45">
            <w:pPr>
              <w:pStyle w:val="Prrafodelista"/>
              <w:ind w:left="188"/>
              <w:jc w:val="both"/>
              <w:rPr>
                <w:rFonts w:ascii="Calibri" w:hAnsi="Calibri" w:cs="Book Antiqua"/>
              </w:rPr>
            </w:pPr>
          </w:p>
        </w:tc>
      </w:tr>
    </w:tbl>
    <w:p w14:paraId="6B83F944" w14:textId="77777777" w:rsidR="00605082" w:rsidRPr="0039736F" w:rsidRDefault="00605082" w:rsidP="00605082"/>
    <w:p w14:paraId="40FE8A55" w14:textId="3480DE9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53AF1DB5" w14:textId="493B9DD1" w:rsidR="004A074E" w:rsidRPr="0039736F" w:rsidRDefault="00806C7C" w:rsidP="004A074E">
      <w:pPr>
        <w:ind w:left="720"/>
        <w:jc w:val="both"/>
        <w:rPr>
          <w:rFonts w:ascii="Calibri" w:hAnsi="Calibri" w:cs="Book Antiqua"/>
          <w:iCs/>
        </w:rPr>
      </w:pPr>
      <w:r w:rsidRPr="0039736F">
        <w:rPr>
          <w:rFonts w:ascii="Calibri" w:hAnsi="Calibri" w:cs="Book Antiqua"/>
          <w:iCs/>
        </w:rPr>
        <w:t xml:space="preserve">El </w:t>
      </w:r>
      <w:r w:rsidR="004A074E" w:rsidRPr="0039736F">
        <w:rPr>
          <w:rFonts w:ascii="Calibri" w:hAnsi="Calibri" w:cs="Book Antiqua"/>
          <w:iCs/>
        </w:rPr>
        <w:t>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1210DF28" w14:textId="16B8F6AC" w:rsidR="00D76415" w:rsidRPr="0039736F" w:rsidRDefault="00D76415" w:rsidP="00806C7C">
      <w:pPr>
        <w:ind w:left="720"/>
        <w:jc w:val="both"/>
        <w:rPr>
          <w:rFonts w:ascii="Calibri" w:hAnsi="Calibri" w:cs="Book Antiqua"/>
          <w:iCs/>
        </w:rPr>
      </w:pPr>
    </w:p>
    <w:p w14:paraId="7DD5A8C1" w14:textId="3068420C" w:rsidR="00857C2C" w:rsidRDefault="00D76415" w:rsidP="00D76415">
      <w:pPr>
        <w:suppressAutoHyphens w:val="0"/>
        <w:rPr>
          <w:rFonts w:ascii="Calibri" w:hAnsi="Calibri" w:cs="Book Antiqua"/>
          <w:iCs/>
        </w:rPr>
      </w:pPr>
      <w:r w:rsidRPr="0039736F">
        <w:rPr>
          <w:rFonts w:ascii="Calibri" w:hAnsi="Calibri" w:cs="Book Antiqua"/>
          <w:iCs/>
        </w:rPr>
        <w:br w:type="page"/>
      </w:r>
    </w:p>
    <w:p w14:paraId="46C2C549" w14:textId="77777777" w:rsidR="00F92825" w:rsidRPr="0039736F" w:rsidRDefault="00F92825" w:rsidP="00D76415">
      <w:pPr>
        <w:suppressAutoHyphens w:val="0"/>
        <w:rPr>
          <w:rFonts w:ascii="Calibri" w:hAnsi="Calibri" w:cs="Book Antiqua"/>
          <w:iCs/>
        </w:rPr>
      </w:pP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79D20F6A" w14:textId="77777777" w:rsidR="00F92825" w:rsidRPr="00991345" w:rsidRDefault="00F92825" w:rsidP="00F92825">
      <w:pPr>
        <w:ind w:left="698"/>
        <w:jc w:val="both"/>
      </w:pPr>
      <w:r w:rsidRPr="00991345">
        <w:t>El sistema de ventas está diseñado para optimizar los procesos de registro y gestión de ventas y compras en un supermercado local. Su objetivo principal es reemplazar el método manual de anotación en libretas, proporcionando una solución digital eficiente y precisa para el manejo diario de las operaciones del supermercado.</w:t>
      </w:r>
    </w:p>
    <w:p w14:paraId="6370CF6A" w14:textId="77777777" w:rsidR="00F92825" w:rsidRPr="00F92825" w:rsidRDefault="00F92825" w:rsidP="00F92825"/>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C978522" w14:textId="7C76ABBA" w:rsidR="00F92825" w:rsidRDefault="00F92825" w:rsidP="00F92825">
      <w:pPr>
        <w:ind w:left="1134"/>
        <w:jc w:val="both"/>
        <w:rPr>
          <w:rFonts w:ascii="Calibri" w:hAnsi="Calibri" w:cs="Book Antiqua"/>
          <w:iCs/>
        </w:rPr>
      </w:pPr>
      <w:r w:rsidRPr="00522DA5">
        <w:rPr>
          <w:rFonts w:ascii="Calibri" w:hAnsi="Calibri" w:cs="Book Antiqua"/>
          <w:iCs/>
        </w:rPr>
        <w:t xml:space="preserve">El problema actual en el supermercado es la falta de un sistema </w:t>
      </w:r>
      <w:r w:rsidR="00196716" w:rsidRPr="00522DA5">
        <w:rPr>
          <w:rFonts w:ascii="Calibri" w:hAnsi="Calibri" w:cs="Book Antiqua"/>
          <w:iCs/>
        </w:rPr>
        <w:t>informáti</w:t>
      </w:r>
      <w:r w:rsidR="00196716">
        <w:rPr>
          <w:rFonts w:ascii="Calibri" w:hAnsi="Calibri" w:cs="Book Antiqua"/>
          <w:iCs/>
        </w:rPr>
        <w:t>co</w:t>
      </w:r>
      <w:r w:rsidRPr="00522DA5">
        <w:rPr>
          <w:rFonts w:ascii="Calibri" w:hAnsi="Calibri" w:cs="Book Antiqua"/>
          <w:iCs/>
        </w:rPr>
        <w:t xml:space="preserve"> para registrar y gestionar las ventas y compras diarias. Este método manual puede llevar a errores, pérdida de información y dificultades en la toma de decisiones basadas en datos precisos.</w:t>
      </w:r>
    </w:p>
    <w:p w14:paraId="3BDB3E6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Afecta a:</w:t>
      </w:r>
    </w:p>
    <w:p w14:paraId="64F588BF"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Dueños y gerentes del supermercado</w:t>
      </w:r>
    </w:p>
    <w:p w14:paraId="3A8C0258"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Empleados de caja y ventas</w:t>
      </w:r>
    </w:p>
    <w:p w14:paraId="2842C69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Impacto:</w:t>
      </w:r>
    </w:p>
    <w:p w14:paraId="24C90917"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Mejora en la precisión y velocidad del registro de ventas</w:t>
      </w:r>
    </w:p>
    <w:p w14:paraId="4F6E6B5B"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Optimización del proceso de compras y gestión de inventario</w:t>
      </w:r>
    </w:p>
    <w:p w14:paraId="5A195E25"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Facilitación de la toma de decisiones basadas en datos precisos</w:t>
      </w:r>
    </w:p>
    <w:p w14:paraId="1A3D9459"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Reducción de errores y pérdida de información</w:t>
      </w:r>
    </w:p>
    <w:p w14:paraId="5B4CC88C" w14:textId="77777777" w:rsidR="0053466E" w:rsidRPr="00F92825" w:rsidRDefault="0053466E" w:rsidP="00670299">
      <w:pPr>
        <w:ind w:left="1134"/>
        <w:jc w:val="both"/>
        <w:rPr>
          <w:rFonts w:ascii="Calibri" w:hAnsi="Calibri" w:cs="Book Antiqua"/>
          <w:iCs/>
          <w:color w:val="0000FF"/>
        </w:rPr>
      </w:pPr>
    </w:p>
    <w:p w14:paraId="2C520029" w14:textId="50A6F60A" w:rsidR="00670299"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47A3ED11" w14:textId="77777777" w:rsidR="00F92825" w:rsidRPr="0039736F" w:rsidRDefault="00F92825" w:rsidP="00F92825">
      <w:pPr>
        <w:ind w:left="1123"/>
        <w:jc w:val="both"/>
      </w:pPr>
      <w:r w:rsidRPr="00CD7D6B">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3039BE84" w14:textId="77777777" w:rsidR="00ED75C8" w:rsidRPr="0039736F" w:rsidRDefault="00ED75C8" w:rsidP="00ED75C8"/>
    <w:p w14:paraId="401C4CBC" w14:textId="77777777" w:rsidR="00670299"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16B1486" w14:textId="77777777" w:rsidR="00F92825" w:rsidRPr="00F92825" w:rsidRDefault="00F92825" w:rsidP="00F92825"/>
    <w:p w14:paraId="3A45185F" w14:textId="77777777" w:rsidR="00F92825" w:rsidRDefault="00F92825" w:rsidP="00F92825">
      <w:pPr>
        <w:ind w:left="1134"/>
        <w:jc w:val="both"/>
        <w:rPr>
          <w:rFonts w:ascii="Calibri" w:hAnsi="Calibri" w:cs="Book Antiqua"/>
          <w:bCs/>
          <w:iCs/>
          <w:color w:val="000000" w:themeColor="text1"/>
        </w:rPr>
      </w:pPr>
      <w:bookmarkStart w:id="21" w:name="_Hlk123285434"/>
      <w:r w:rsidRPr="0039736F">
        <w:rPr>
          <w:rFonts w:ascii="Calibri" w:hAnsi="Calibri" w:cs="Book Antiqua"/>
          <w:bCs/>
          <w:iCs/>
          <w:color w:val="000000" w:themeColor="text1"/>
        </w:rPr>
        <w:t xml:space="preserve">Nuestra solución permitirá: </w:t>
      </w:r>
    </w:p>
    <w:p w14:paraId="07C4BC72" w14:textId="77777777" w:rsidR="00F92825" w:rsidRDefault="00F92825" w:rsidP="00F92825">
      <w:pPr>
        <w:ind w:left="1134"/>
        <w:jc w:val="both"/>
        <w:rPr>
          <w:rFonts w:ascii="Calibri" w:hAnsi="Calibri" w:cs="Book Antiqua"/>
          <w:bCs/>
          <w:iCs/>
          <w:color w:val="000000" w:themeColor="text1"/>
        </w:rPr>
      </w:pPr>
    </w:p>
    <w:p w14:paraId="217E2347"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Registrar y gestionar ventas diarias de manera precisa y rápida</w:t>
      </w:r>
    </w:p>
    <w:p w14:paraId="7F1C27AA"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Mantener un inventario actualizado y automático</w:t>
      </w:r>
    </w:p>
    <w:p w14:paraId="762AB2E5"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Gestionar compras y proveedores de forma eficiente</w:t>
      </w:r>
    </w:p>
    <w:p w14:paraId="5F1DEB0F"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Generar reportes y análisis de ventas y compras</w:t>
      </w:r>
    </w:p>
    <w:p w14:paraId="19CF7FA2"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Administrar información de clientes</w:t>
      </w:r>
      <w:r>
        <w:rPr>
          <w:rFonts w:ascii="Calibri" w:hAnsi="Calibri" w:cs="Book Antiqua"/>
          <w:bCs/>
          <w:iCs/>
          <w:color w:val="000000" w:themeColor="text1"/>
        </w:rPr>
        <w:t xml:space="preserve">, proveedores y transportistas </w:t>
      </w:r>
    </w:p>
    <w:bookmarkEnd w:id="21"/>
    <w:p w14:paraId="18B8A822" w14:textId="77777777" w:rsidR="00670299" w:rsidRDefault="00670299" w:rsidP="00670299"/>
    <w:p w14:paraId="7D53ABBD" w14:textId="77777777" w:rsidR="00F92825" w:rsidRDefault="00F92825" w:rsidP="00670299"/>
    <w:p w14:paraId="77BC1EEB" w14:textId="77777777" w:rsidR="00F92825" w:rsidRDefault="00F92825" w:rsidP="00670299"/>
    <w:p w14:paraId="14D5D7F9" w14:textId="77777777" w:rsidR="00F92825" w:rsidRDefault="00F92825" w:rsidP="00670299"/>
    <w:p w14:paraId="2CA9335D" w14:textId="77777777" w:rsidR="00F92825" w:rsidRDefault="00F92825" w:rsidP="00670299"/>
    <w:p w14:paraId="4AEFEE00" w14:textId="77777777" w:rsidR="00F92825" w:rsidRDefault="00F92825" w:rsidP="00670299"/>
    <w:p w14:paraId="785CC54C" w14:textId="77777777" w:rsidR="00F92825" w:rsidRPr="0039736F" w:rsidRDefault="00F92825" w:rsidP="00670299"/>
    <w:p w14:paraId="34D5562F" w14:textId="77777777" w:rsidR="00670299" w:rsidRDefault="00670299" w:rsidP="00670299">
      <w:pPr>
        <w:pStyle w:val="Ttulo3"/>
        <w:numPr>
          <w:ilvl w:val="2"/>
          <w:numId w:val="3"/>
        </w:numPr>
        <w:ind w:left="1843"/>
        <w:rPr>
          <w:rFonts w:ascii="Calibri" w:hAnsi="Calibri" w:cs="Book Antiqua"/>
          <w:sz w:val="24"/>
        </w:rPr>
      </w:pPr>
      <w:bookmarkStart w:id="22" w:name="_Toc384283003"/>
      <w:bookmarkStart w:id="23" w:name="_Toc59650443"/>
      <w:bookmarkStart w:id="24" w:name="_Toc127927438"/>
      <w:r w:rsidRPr="0039736F">
        <w:rPr>
          <w:rFonts w:ascii="Calibri" w:hAnsi="Calibri" w:cs="Book Antiqua"/>
          <w:sz w:val="24"/>
        </w:rPr>
        <w:t>El Sistema no contempla</w:t>
      </w:r>
      <w:bookmarkEnd w:id="22"/>
      <w:bookmarkEnd w:id="23"/>
      <w:bookmarkEnd w:id="24"/>
    </w:p>
    <w:p w14:paraId="253797EB" w14:textId="77777777" w:rsidR="007253D5" w:rsidRDefault="007253D5" w:rsidP="007253D5">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60CBE889" w14:textId="77777777" w:rsidR="007253D5" w:rsidRDefault="007253D5" w:rsidP="007253D5">
      <w:pPr>
        <w:ind w:left="1134"/>
        <w:jc w:val="both"/>
        <w:rPr>
          <w:rFonts w:ascii="Calibri" w:hAnsi="Calibri" w:cs="Book Antiqua"/>
          <w:bCs/>
          <w:iCs/>
          <w:color w:val="000000" w:themeColor="text1"/>
        </w:rPr>
      </w:pPr>
    </w:p>
    <w:p w14:paraId="09A4CBA1"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pago electrónicos</w:t>
      </w:r>
    </w:p>
    <w:p w14:paraId="12249CA2"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Funcionalidades móviles para los empleados</w:t>
      </w:r>
    </w:p>
    <w:p w14:paraId="2199AEB9"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cámaras de seguridad</w:t>
      </w:r>
    </w:p>
    <w:p w14:paraId="1FD0A7B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Automatización de órdenes de compra basadas en niveles de inventario</w:t>
      </w:r>
    </w:p>
    <w:p w14:paraId="22BE7C9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Personalización extrema de la interfaz de usuario para cada empleado</w:t>
      </w:r>
    </w:p>
    <w:p w14:paraId="00BE31F4"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Escalabilidad para múltiples sucursales (por ahora se enfoca en una única tienda)</w:t>
      </w:r>
    </w:p>
    <w:p w14:paraId="6A67A526" w14:textId="77777777" w:rsidR="007253D5" w:rsidRPr="007253D5" w:rsidRDefault="007253D5" w:rsidP="007253D5"/>
    <w:p w14:paraId="42CDF58A" w14:textId="7DF14AC6" w:rsidR="007253D5" w:rsidRPr="007253D5" w:rsidRDefault="00D76415" w:rsidP="00857C2C">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4834DFB7" w14:textId="77777777" w:rsidR="007253D5" w:rsidRDefault="007253D5" w:rsidP="00857C2C">
      <w:pPr>
        <w:rPr>
          <w:rFonts w:ascii="Calibri" w:hAnsi="Calibri" w:cs="Book Antiqua"/>
        </w:rPr>
      </w:pPr>
    </w:p>
    <w:p w14:paraId="3353A347" w14:textId="77777777" w:rsidR="007253D5" w:rsidRDefault="007253D5" w:rsidP="00857C2C">
      <w:pPr>
        <w:rPr>
          <w:rFonts w:ascii="Calibri" w:hAnsi="Calibri" w:cs="Book Antiqua"/>
        </w:rPr>
      </w:pPr>
    </w:p>
    <w:tbl>
      <w:tblPr>
        <w:tblW w:w="10055" w:type="dxa"/>
        <w:jc w:val="center"/>
        <w:tblCellMar>
          <w:left w:w="0" w:type="dxa"/>
          <w:right w:w="0" w:type="dxa"/>
        </w:tblCellMar>
        <w:tblLook w:val="0600" w:firstRow="0" w:lastRow="0" w:firstColumn="0" w:lastColumn="0" w:noHBand="1" w:noVBand="1"/>
      </w:tblPr>
      <w:tblGrid>
        <w:gridCol w:w="1833"/>
        <w:gridCol w:w="1418"/>
        <w:gridCol w:w="992"/>
        <w:gridCol w:w="4111"/>
        <w:gridCol w:w="1701"/>
      </w:tblGrid>
      <w:tr w:rsidR="007253D5" w:rsidRPr="0039736F" w14:paraId="30D3786C" w14:textId="77777777" w:rsidTr="00614B4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6C91687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21609264"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0DCC9FE"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411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13DC994" w14:textId="77777777" w:rsidR="007253D5" w:rsidRPr="0039736F" w:rsidRDefault="007253D5" w:rsidP="00614B4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A6ADE0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7253D5" w:rsidRPr="0039736F" w14:paraId="63B22DB8"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BBFA50C"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Falta de familiarización de los empleados con el nuevo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422B80B8" w14:textId="77777777" w:rsidR="007253D5" w:rsidRDefault="007253D5" w:rsidP="00614B45">
            <w:pPr>
              <w:ind w:left="127"/>
              <w:jc w:val="center"/>
              <w:rPr>
                <w:rFonts w:ascii="Calibri" w:hAnsi="Calibri" w:cs="Book Antiqua"/>
                <w:iCs/>
                <w:color w:val="000000" w:themeColor="text1"/>
              </w:rPr>
            </w:pPr>
          </w:p>
          <w:p w14:paraId="19F5F800" w14:textId="77777777" w:rsidR="007253D5" w:rsidRDefault="007253D5" w:rsidP="00614B45">
            <w:pPr>
              <w:ind w:left="127"/>
              <w:jc w:val="center"/>
              <w:rPr>
                <w:rFonts w:ascii="Calibri" w:hAnsi="Calibri" w:cs="Book Antiqua"/>
                <w:iCs/>
                <w:color w:val="000000" w:themeColor="text1"/>
              </w:rPr>
            </w:pPr>
          </w:p>
          <w:p w14:paraId="0C37D3B9"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54C20AC4" w14:textId="77777777" w:rsidR="007253D5" w:rsidRDefault="007253D5" w:rsidP="00614B45">
            <w:pPr>
              <w:ind w:left="121"/>
              <w:jc w:val="center"/>
              <w:rPr>
                <w:rFonts w:ascii="Calibri" w:hAnsi="Calibri" w:cs="Book Antiqua"/>
                <w:iCs/>
                <w:color w:val="000000" w:themeColor="text1"/>
              </w:rPr>
            </w:pPr>
          </w:p>
          <w:p w14:paraId="3323E1A3" w14:textId="77777777" w:rsidR="007253D5" w:rsidRDefault="007253D5" w:rsidP="00614B45">
            <w:pPr>
              <w:ind w:left="121"/>
              <w:jc w:val="center"/>
              <w:rPr>
                <w:rFonts w:ascii="Calibri" w:hAnsi="Calibri" w:cs="Book Antiqua"/>
                <w:iCs/>
                <w:color w:val="000000" w:themeColor="text1"/>
              </w:rPr>
            </w:pPr>
          </w:p>
          <w:p w14:paraId="0293FB4B"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21C0DE5" w14:textId="77777777" w:rsidR="007253D5" w:rsidRPr="0039736F" w:rsidRDefault="007253D5" w:rsidP="00614B45">
            <w:pPr>
              <w:ind w:left="126"/>
              <w:jc w:val="both"/>
              <w:rPr>
                <w:rFonts w:ascii="Calibri" w:hAnsi="Calibri" w:cs="Book Antiqua"/>
                <w:iCs/>
                <w:color w:val="000000" w:themeColor="text1"/>
              </w:rPr>
            </w:pPr>
            <w:r w:rsidRPr="0039736F">
              <w:rPr>
                <w:rFonts w:ascii="Calibri" w:hAnsi="Calibri" w:cs="Book Antiqua"/>
                <w:iCs/>
                <w:color w:val="000000" w:themeColor="text1"/>
              </w:rPr>
              <w:t xml:space="preserve">Proporcionar </w:t>
            </w:r>
            <w:r>
              <w:rPr>
                <w:rFonts w:ascii="Calibri" w:hAnsi="Calibri" w:cs="Book Antiqua"/>
                <w:iCs/>
                <w:color w:val="000000" w:themeColor="text1"/>
              </w:rPr>
              <w:t>capacitación exhaustiva y continuada a los empleados, Crear manuales de usuario sencillos y accesibles.</w:t>
            </w:r>
          </w:p>
          <w:p w14:paraId="094DACAA" w14:textId="77777777" w:rsidR="007253D5" w:rsidRPr="0039736F" w:rsidRDefault="007253D5" w:rsidP="00614B45">
            <w:pPr>
              <w:ind w:left="126"/>
              <w:jc w:val="both"/>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3E5AF27" w14:textId="77777777" w:rsidR="007253D5" w:rsidRDefault="007253D5" w:rsidP="00614B45">
            <w:pPr>
              <w:ind w:left="164"/>
              <w:jc w:val="both"/>
              <w:rPr>
                <w:rFonts w:ascii="Calibri" w:hAnsi="Calibri" w:cs="Book Antiqua"/>
                <w:iCs/>
                <w:color w:val="000000" w:themeColor="text1"/>
              </w:rPr>
            </w:pPr>
          </w:p>
          <w:p w14:paraId="1D7D1C44"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 xml:space="preserve">Equipo de TI </w:t>
            </w:r>
            <w:r>
              <w:rPr>
                <w:rFonts w:ascii="Calibri" w:hAnsi="Calibri" w:cs="Book Antiqua"/>
                <w:iCs/>
                <w:color w:val="000000" w:themeColor="text1"/>
              </w:rPr>
              <w:t xml:space="preserve">y </w:t>
            </w:r>
            <w:r w:rsidRPr="0039736F">
              <w:rPr>
                <w:rFonts w:ascii="Calibri" w:hAnsi="Calibri" w:cs="Book Antiqua"/>
                <w:iCs/>
                <w:color w:val="000000" w:themeColor="text1"/>
              </w:rPr>
              <w:t>Gerente</w:t>
            </w:r>
            <w:r>
              <w:rPr>
                <w:rFonts w:ascii="Calibri" w:hAnsi="Calibri" w:cs="Book Antiqua"/>
                <w:iCs/>
                <w:color w:val="000000" w:themeColor="text1"/>
              </w:rPr>
              <w:t xml:space="preserve"> del supermercado</w:t>
            </w:r>
            <w:r w:rsidRPr="0039736F">
              <w:rPr>
                <w:rFonts w:ascii="Calibri" w:hAnsi="Calibri" w:cs="Book Antiqua"/>
                <w:iCs/>
                <w:color w:val="000000" w:themeColor="text1"/>
              </w:rPr>
              <w:t>.</w:t>
            </w:r>
          </w:p>
        </w:tc>
      </w:tr>
      <w:tr w:rsidR="007253D5" w:rsidRPr="0039736F" w14:paraId="7B4DF81D"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590CB61"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Problemas técnicos o fallas del hardware</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D7126A" w14:textId="77777777" w:rsidR="007253D5" w:rsidRDefault="007253D5" w:rsidP="00614B45">
            <w:pPr>
              <w:ind w:left="127"/>
              <w:jc w:val="center"/>
              <w:rPr>
                <w:rFonts w:ascii="Calibri" w:hAnsi="Calibri" w:cs="Book Antiqua"/>
                <w:iCs/>
                <w:color w:val="000000" w:themeColor="text1"/>
              </w:rPr>
            </w:pPr>
          </w:p>
          <w:p w14:paraId="7BEA65F7"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A569F6D" w14:textId="77777777" w:rsidR="007253D5" w:rsidRDefault="007253D5" w:rsidP="00614B45">
            <w:pPr>
              <w:ind w:left="121"/>
              <w:jc w:val="center"/>
              <w:rPr>
                <w:rFonts w:ascii="Calibri" w:hAnsi="Calibri" w:cs="Book Antiqua"/>
                <w:iCs/>
                <w:color w:val="000000" w:themeColor="text1"/>
              </w:rPr>
            </w:pPr>
          </w:p>
          <w:p w14:paraId="182F0B9E"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DD58E7" w14:textId="77777777" w:rsidR="007253D5" w:rsidRPr="0039736F" w:rsidRDefault="007253D5" w:rsidP="00614B45">
            <w:pPr>
              <w:ind w:left="126"/>
              <w:jc w:val="both"/>
              <w:rPr>
                <w:rFonts w:ascii="Calibri" w:hAnsi="Calibri" w:cs="Book Antiqua"/>
                <w:iCs/>
                <w:color w:val="000000" w:themeColor="text1"/>
              </w:rPr>
            </w:pPr>
            <w:r>
              <w:rPr>
                <w:rFonts w:ascii="Calibri" w:hAnsi="Calibri" w:cs="Book Antiqua"/>
                <w:iCs/>
                <w:color w:val="000000" w:themeColor="text1"/>
              </w:rPr>
              <w:t>I</w:t>
            </w:r>
            <w:r w:rsidRPr="00AF491B">
              <w:rPr>
                <w:rFonts w:ascii="Calibri" w:hAnsi="Calibri" w:cs="Book Antiqua"/>
                <w:iCs/>
                <w:color w:val="000000" w:themeColor="text1"/>
              </w:rPr>
              <w:t>mplementar un plan de respaldo y recuperación de datos. Mantener el hardware actualizado y realizar mantenimiento preventivo regular.</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9A89213" w14:textId="77777777" w:rsidR="007253D5" w:rsidRDefault="007253D5" w:rsidP="00614B45">
            <w:pPr>
              <w:ind w:left="164"/>
              <w:jc w:val="both"/>
              <w:rPr>
                <w:rFonts w:ascii="Calibri" w:hAnsi="Calibri" w:cs="Book Antiqua"/>
                <w:iCs/>
                <w:color w:val="000000" w:themeColor="text1"/>
              </w:rPr>
            </w:pPr>
          </w:p>
          <w:p w14:paraId="62F8BBEA" w14:textId="77777777" w:rsidR="007253D5" w:rsidRPr="0039736F" w:rsidRDefault="007253D5" w:rsidP="00614B45">
            <w:pPr>
              <w:jc w:val="both"/>
              <w:rPr>
                <w:rFonts w:ascii="Calibri" w:hAnsi="Calibri" w:cs="Book Antiqua"/>
                <w:iCs/>
                <w:color w:val="000000" w:themeColor="text1"/>
              </w:rPr>
            </w:pPr>
            <w:r>
              <w:rPr>
                <w:rFonts w:ascii="Calibri" w:hAnsi="Calibri" w:cs="Book Antiqua"/>
                <w:iCs/>
                <w:color w:val="000000" w:themeColor="text1"/>
              </w:rPr>
              <w:t xml:space="preserve">  </w:t>
            </w:r>
            <w:r w:rsidRPr="0039736F">
              <w:rPr>
                <w:rFonts w:ascii="Calibri" w:hAnsi="Calibri" w:cs="Book Antiqua"/>
                <w:iCs/>
                <w:color w:val="000000" w:themeColor="text1"/>
              </w:rPr>
              <w:t>Equipo de TI</w:t>
            </w:r>
            <w:r>
              <w:rPr>
                <w:rFonts w:ascii="Calibri" w:hAnsi="Calibri" w:cs="Book Antiqua"/>
                <w:iCs/>
                <w:color w:val="000000" w:themeColor="text1"/>
              </w:rPr>
              <w:t>.</w:t>
            </w:r>
          </w:p>
        </w:tc>
      </w:tr>
      <w:tr w:rsidR="007253D5" w:rsidRPr="0039736F" w14:paraId="569ED8E5"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9347741"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Pérdida o corrupción de datos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CFE93A" w14:textId="77777777" w:rsidR="007253D5" w:rsidRDefault="007253D5" w:rsidP="00614B45">
            <w:pPr>
              <w:ind w:left="127"/>
              <w:jc w:val="center"/>
              <w:rPr>
                <w:rFonts w:ascii="Calibri" w:hAnsi="Calibri" w:cs="Book Antiqua"/>
                <w:iCs/>
                <w:color w:val="000000" w:themeColor="text1"/>
              </w:rPr>
            </w:pPr>
          </w:p>
          <w:p w14:paraId="7F335692"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F8D0CA8" w14:textId="77777777" w:rsidR="007253D5" w:rsidRDefault="007253D5" w:rsidP="00614B45">
            <w:pPr>
              <w:ind w:left="121"/>
              <w:jc w:val="center"/>
              <w:rPr>
                <w:rFonts w:ascii="Calibri" w:hAnsi="Calibri" w:cs="Book Antiqua"/>
                <w:iCs/>
                <w:color w:val="000000" w:themeColor="text1"/>
              </w:rPr>
            </w:pPr>
          </w:p>
          <w:p w14:paraId="112B7F59"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CC1259D"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Realizar copias de seguridad regulares y automatizadas. Implementar redundancia de datos.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8CCDF4A"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p>
        </w:tc>
      </w:tr>
      <w:tr w:rsidR="007253D5" w:rsidRPr="0039736F" w14:paraId="5E60E4D3"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6F3C02E"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Cambios repentinos en los procesos del supermercado</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206945" w14:textId="77777777" w:rsidR="007253D5" w:rsidRDefault="007253D5" w:rsidP="00614B45">
            <w:pPr>
              <w:ind w:left="127"/>
              <w:jc w:val="center"/>
              <w:rPr>
                <w:rFonts w:ascii="Calibri" w:hAnsi="Calibri" w:cs="Book Antiqua"/>
                <w:iCs/>
                <w:color w:val="000000" w:themeColor="text1"/>
              </w:rPr>
            </w:pPr>
          </w:p>
          <w:p w14:paraId="26735DA0" w14:textId="77777777" w:rsidR="007253D5" w:rsidRDefault="007253D5" w:rsidP="00614B45">
            <w:pPr>
              <w:ind w:left="127"/>
              <w:jc w:val="center"/>
              <w:rPr>
                <w:rFonts w:ascii="Calibri" w:hAnsi="Calibri" w:cs="Book Antiqua"/>
                <w:iCs/>
                <w:color w:val="000000" w:themeColor="text1"/>
              </w:rPr>
            </w:pPr>
          </w:p>
          <w:p w14:paraId="32DB89C9" w14:textId="77777777" w:rsidR="007253D5" w:rsidRPr="0039736F"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B41A283" w14:textId="77777777" w:rsidR="007253D5" w:rsidRDefault="007253D5" w:rsidP="00614B45">
            <w:pPr>
              <w:ind w:left="121"/>
              <w:jc w:val="center"/>
              <w:rPr>
                <w:rFonts w:ascii="Calibri" w:hAnsi="Calibri" w:cs="Book Antiqua"/>
                <w:iCs/>
                <w:color w:val="000000" w:themeColor="text1"/>
              </w:rPr>
            </w:pPr>
          </w:p>
          <w:p w14:paraId="100441CD" w14:textId="77777777" w:rsidR="007253D5" w:rsidRDefault="007253D5" w:rsidP="00614B45">
            <w:pPr>
              <w:ind w:left="121"/>
              <w:jc w:val="center"/>
              <w:rPr>
                <w:rFonts w:ascii="Calibri" w:hAnsi="Calibri" w:cs="Book Antiqua"/>
                <w:iCs/>
                <w:color w:val="000000" w:themeColor="text1"/>
              </w:rPr>
            </w:pPr>
          </w:p>
          <w:p w14:paraId="0E5D1085"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Media</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34F76E4"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Mantener una comunicación abierta con el gerente y empleados del supermercado. Realizar revisiones periódicas del sistema para asegurar su alineación con los procesos actuales.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A90C1A0"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r>
              <w:rPr>
                <w:rFonts w:ascii="Calibri" w:hAnsi="Calibri" w:cs="Book Antiqua"/>
                <w:iCs/>
                <w:color w:val="000000" w:themeColor="text1"/>
              </w:rPr>
              <w:t xml:space="preserve"> y Gerente del supermercado</w:t>
            </w:r>
          </w:p>
        </w:tc>
      </w:tr>
      <w:tr w:rsidR="007253D5" w:rsidRPr="0039736F" w14:paraId="58684C84"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375A5A" w14:textId="77777777" w:rsidR="007253D5" w:rsidRPr="003C35B2"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 xml:space="preserve">Dependencia excesiva en un único sistema </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4921785" w14:textId="77777777" w:rsidR="007253D5" w:rsidRDefault="007253D5" w:rsidP="00614B45">
            <w:pPr>
              <w:ind w:left="127"/>
              <w:jc w:val="center"/>
              <w:rPr>
                <w:rFonts w:ascii="Calibri" w:hAnsi="Calibri" w:cs="Book Antiqua"/>
                <w:iCs/>
                <w:color w:val="000000" w:themeColor="text1"/>
              </w:rPr>
            </w:pPr>
          </w:p>
          <w:p w14:paraId="039D2795" w14:textId="77777777" w:rsidR="007253D5"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041F93" w14:textId="77777777" w:rsidR="007253D5" w:rsidRDefault="007253D5" w:rsidP="00614B45">
            <w:pPr>
              <w:ind w:left="121"/>
              <w:jc w:val="center"/>
              <w:rPr>
                <w:rFonts w:ascii="Calibri" w:hAnsi="Calibri" w:cs="Book Antiqua"/>
                <w:iCs/>
                <w:color w:val="000000" w:themeColor="text1"/>
              </w:rPr>
            </w:pPr>
          </w:p>
          <w:p w14:paraId="1C3C16D5" w14:textId="77777777" w:rsidR="007253D5"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844A758" w14:textId="77777777" w:rsidR="007253D5" w:rsidRPr="003C35B2" w:rsidRDefault="007253D5" w:rsidP="00614B45">
            <w:pPr>
              <w:ind w:left="126"/>
              <w:jc w:val="both"/>
              <w:rPr>
                <w:rFonts w:ascii="Calibri" w:hAnsi="Calibri" w:cs="Book Antiqua"/>
                <w:iCs/>
                <w:color w:val="000000" w:themeColor="text1"/>
              </w:rPr>
            </w:pPr>
            <w:r w:rsidRPr="009A0C90">
              <w:rPr>
                <w:rFonts w:ascii="Calibri" w:hAnsi="Calibri" w:cs="Book Antiqua"/>
                <w:iCs/>
                <w:color w:val="000000" w:themeColor="text1"/>
              </w:rPr>
              <w:t>Implementar un plan de contingencia para operaciones manuales en caso de fallo del sistema. Mantener registros alternativos.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CD4BD21" w14:textId="77777777" w:rsidR="007253D5" w:rsidRPr="0039736F" w:rsidRDefault="007253D5" w:rsidP="00614B45">
            <w:pPr>
              <w:ind w:left="164"/>
              <w:jc w:val="both"/>
              <w:rPr>
                <w:rFonts w:ascii="Calibri" w:hAnsi="Calibri" w:cs="Book Antiqua"/>
                <w:iCs/>
                <w:color w:val="000000" w:themeColor="text1"/>
              </w:rPr>
            </w:pPr>
            <w:r>
              <w:rPr>
                <w:rFonts w:ascii="Calibri" w:hAnsi="Calibri" w:cs="Book Antiqua"/>
                <w:iCs/>
                <w:color w:val="000000" w:themeColor="text1"/>
              </w:rPr>
              <w:t>Gerente del supermercado y Equipo de TI</w:t>
            </w:r>
          </w:p>
        </w:tc>
      </w:tr>
    </w:tbl>
    <w:p w14:paraId="229E6225" w14:textId="77777777" w:rsidR="007253D5" w:rsidRDefault="007253D5" w:rsidP="00857C2C">
      <w:pPr>
        <w:rPr>
          <w:rFonts w:ascii="Calibri" w:hAnsi="Calibri" w:cs="Book Antiqua"/>
        </w:rPr>
      </w:pPr>
    </w:p>
    <w:p w14:paraId="5CC2E398" w14:textId="77777777" w:rsidR="007253D5" w:rsidRDefault="007253D5" w:rsidP="00857C2C">
      <w:pPr>
        <w:rPr>
          <w:rFonts w:ascii="Calibri" w:hAnsi="Calibri" w:cs="Book Antiqua"/>
        </w:rPr>
      </w:pPr>
    </w:p>
    <w:p w14:paraId="51F87B8D" w14:textId="77777777" w:rsidR="007253D5" w:rsidRDefault="007253D5" w:rsidP="00857C2C">
      <w:pPr>
        <w:rPr>
          <w:rFonts w:ascii="Calibri" w:hAnsi="Calibri" w:cs="Book Antiqua"/>
        </w:rPr>
      </w:pPr>
    </w:p>
    <w:p w14:paraId="2631A733" w14:textId="77777777" w:rsidR="007253D5" w:rsidRDefault="007253D5" w:rsidP="00857C2C">
      <w:pPr>
        <w:rPr>
          <w:rFonts w:ascii="Calibri" w:hAnsi="Calibri" w:cs="Book Antiqua"/>
        </w:rPr>
      </w:pPr>
    </w:p>
    <w:p w14:paraId="116E1611" w14:textId="77777777" w:rsidR="007253D5" w:rsidRDefault="007253D5" w:rsidP="00857C2C">
      <w:pPr>
        <w:rPr>
          <w:rFonts w:ascii="Calibri" w:hAnsi="Calibri" w:cs="Book Antiqua"/>
        </w:rPr>
      </w:pPr>
    </w:p>
    <w:p w14:paraId="65BAE93A" w14:textId="77777777" w:rsidR="007253D5" w:rsidRDefault="007253D5" w:rsidP="00857C2C">
      <w:pPr>
        <w:rPr>
          <w:rFonts w:ascii="Calibri" w:hAnsi="Calibri" w:cs="Book Antiqua"/>
        </w:rPr>
      </w:pPr>
    </w:p>
    <w:p w14:paraId="5AF8DF60" w14:textId="77777777" w:rsidR="007253D5" w:rsidRDefault="007253D5" w:rsidP="00857C2C">
      <w:pPr>
        <w:rPr>
          <w:rFonts w:ascii="Calibri" w:hAnsi="Calibri" w:cs="Book Antiqua"/>
        </w:rPr>
      </w:pPr>
    </w:p>
    <w:p w14:paraId="07F0C58D" w14:textId="77777777" w:rsidR="007253D5" w:rsidRPr="0039736F" w:rsidRDefault="007253D5"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2E05D850" w14:textId="77777777" w:rsidR="009D48C5" w:rsidRPr="009D48C5" w:rsidRDefault="009D48C5" w:rsidP="009D48C5">
      <w:pPr>
        <w:ind w:left="698"/>
        <w:jc w:val="both"/>
        <w:rPr>
          <w:rFonts w:ascii="Calibri" w:hAnsi="Calibri" w:cs="Book Antiqua"/>
          <w:iCs/>
        </w:rPr>
      </w:pPr>
      <w:r w:rsidRPr="009D48C5">
        <w:rPr>
          <w:rFonts w:ascii="Calibri" w:hAnsi="Calibri" w:cs="Book Antiqua"/>
          <w:iCs/>
        </w:rPr>
        <w:t>Actualmente, el supermercado utiliza métodos manuales para registrar ventas, manejar inventario y realizar operaciones diarias. Esta aproximación puede resultar en errores, pérdida de tiempo y dificultades para tomar decisiones basadas en datos precisos. Nuestro sistema de ventas es una solución integral diseñada para automatizar y optimizar estos procesos, proporcionando una plataforma fácil de usar y eficiente para la gestión diaria del supermercado.</w:t>
      </w:r>
    </w:p>
    <w:p w14:paraId="3C82AD13" w14:textId="7E3E1057" w:rsidR="00FF729D" w:rsidRPr="0039736F" w:rsidRDefault="00FF729D" w:rsidP="00FF729D">
      <w:pPr>
        <w:pStyle w:val="Prrafodelista"/>
        <w:jc w:val="both"/>
        <w:rPr>
          <w:rFonts w:ascii="Calibri" w:hAnsi="Calibri" w:cs="Book Antiqua"/>
          <w:iCs/>
          <w:lang w:eastAsia="ar-SA"/>
        </w:rPr>
      </w:pP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3E54CDAB"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incorporará capacidades de escaneo de códigos de barras para agilizar el proceso de caja y mejorar la precisión del inventario.</w:t>
      </w:r>
    </w:p>
    <w:p w14:paraId="5662DD9B" w14:textId="77777777" w:rsidR="009D48C5" w:rsidRPr="007E724C" w:rsidRDefault="009D48C5" w:rsidP="009D48C5">
      <w:pPr>
        <w:pStyle w:val="Prrafodelista"/>
        <w:ind w:left="1418"/>
        <w:jc w:val="both"/>
        <w:rPr>
          <w:rFonts w:ascii="Calibri" w:hAnsi="Calibri" w:cs="Book Antiqua"/>
        </w:rPr>
      </w:pPr>
    </w:p>
    <w:p w14:paraId="29DC5DE6"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inventario que permita a los empleados realizar conteos físicos y ajustes en tiempo real.</w:t>
      </w:r>
    </w:p>
    <w:p w14:paraId="060B0B30" w14:textId="77777777" w:rsidR="009D48C5" w:rsidRPr="007E724C" w:rsidRDefault="009D48C5" w:rsidP="009D48C5">
      <w:pPr>
        <w:pStyle w:val="Prrafodelista"/>
        <w:ind w:left="1418"/>
        <w:jc w:val="both"/>
        <w:rPr>
          <w:rFonts w:ascii="Calibri" w:hAnsi="Calibri" w:cs="Book Antiqua"/>
        </w:rPr>
      </w:pPr>
    </w:p>
    <w:p w14:paraId="70B8E09D"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proporcionará opciones para la creación y gestión de programas de fidelidad del cliente, incluyendo descuentos personalizados y promociones basadas en compras frecuentes.</w:t>
      </w:r>
    </w:p>
    <w:p w14:paraId="7F8DDF5E" w14:textId="77777777" w:rsidR="009D48C5" w:rsidRPr="007E724C" w:rsidRDefault="009D48C5" w:rsidP="009D48C5">
      <w:pPr>
        <w:pStyle w:val="Prrafodelista"/>
        <w:ind w:left="1418"/>
        <w:jc w:val="both"/>
        <w:rPr>
          <w:rFonts w:ascii="Calibri" w:hAnsi="Calibri" w:cs="Book Antiqua"/>
        </w:rPr>
      </w:pPr>
    </w:p>
    <w:p w14:paraId="00BF0E91"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desarrollará una interfaz móvil para que los gerentes puedan acceder a informes y realizar operaciones básicas desde dispositivos móviles.</w:t>
      </w:r>
    </w:p>
    <w:p w14:paraId="3C9E7611" w14:textId="77777777" w:rsidR="009D48C5" w:rsidRPr="007E724C" w:rsidRDefault="009D48C5" w:rsidP="009D48C5">
      <w:pPr>
        <w:pStyle w:val="Prrafodelista"/>
        <w:ind w:left="1418"/>
        <w:jc w:val="both"/>
        <w:rPr>
          <w:rFonts w:ascii="Calibri" w:hAnsi="Calibri" w:cs="Book Antiqua"/>
        </w:rPr>
      </w:pPr>
    </w:p>
    <w:p w14:paraId="26243628"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integrará capacidades de análisis predictivo para ayudar en la optimización de las compras y el manejo del stock.</w:t>
      </w:r>
    </w:p>
    <w:p w14:paraId="563E6283" w14:textId="77777777" w:rsidR="009D48C5" w:rsidRPr="007E724C" w:rsidRDefault="009D48C5" w:rsidP="009D48C5">
      <w:pPr>
        <w:pStyle w:val="Prrafodelista"/>
        <w:ind w:left="1418"/>
        <w:jc w:val="both"/>
        <w:rPr>
          <w:rFonts w:ascii="Calibri" w:hAnsi="Calibri" w:cs="Book Antiqua"/>
        </w:rPr>
      </w:pPr>
    </w:p>
    <w:p w14:paraId="32562E75"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proveedores que facilite la colocación de pedidos y el seguimiento de entregas.</w:t>
      </w:r>
    </w:p>
    <w:p w14:paraId="63473AED" w14:textId="77777777" w:rsidR="00857C2C" w:rsidRDefault="00857C2C" w:rsidP="00857C2C">
      <w:pPr>
        <w:pStyle w:val="Sangra3detindependiente1"/>
        <w:spacing w:line="240" w:lineRule="auto"/>
        <w:ind w:left="788"/>
        <w:rPr>
          <w:rFonts w:ascii="Calibri" w:hAnsi="Calibri" w:cs="Book Antiqua"/>
          <w:sz w:val="24"/>
        </w:rPr>
      </w:pPr>
    </w:p>
    <w:p w14:paraId="4C4D75B7" w14:textId="77777777" w:rsidR="009D48C5" w:rsidRDefault="009D48C5" w:rsidP="00857C2C">
      <w:pPr>
        <w:pStyle w:val="Sangra3detindependiente1"/>
        <w:spacing w:line="240" w:lineRule="auto"/>
        <w:ind w:left="788"/>
        <w:rPr>
          <w:rFonts w:ascii="Calibri" w:hAnsi="Calibri" w:cs="Book Antiqua"/>
          <w:sz w:val="24"/>
        </w:rPr>
      </w:pPr>
    </w:p>
    <w:p w14:paraId="580272EE" w14:textId="77777777" w:rsidR="009D48C5" w:rsidRDefault="009D48C5" w:rsidP="00857C2C">
      <w:pPr>
        <w:pStyle w:val="Sangra3detindependiente1"/>
        <w:spacing w:line="240" w:lineRule="auto"/>
        <w:ind w:left="788"/>
        <w:rPr>
          <w:rFonts w:ascii="Calibri" w:hAnsi="Calibri" w:cs="Book Antiqua"/>
          <w:sz w:val="24"/>
        </w:rPr>
      </w:pPr>
    </w:p>
    <w:p w14:paraId="1D77E078" w14:textId="77777777" w:rsidR="009D48C5" w:rsidRDefault="009D48C5" w:rsidP="00857C2C">
      <w:pPr>
        <w:pStyle w:val="Sangra3detindependiente1"/>
        <w:spacing w:line="240" w:lineRule="auto"/>
        <w:ind w:left="788"/>
        <w:rPr>
          <w:rFonts w:ascii="Calibri" w:hAnsi="Calibri" w:cs="Book Antiqua"/>
          <w:sz w:val="24"/>
        </w:rPr>
      </w:pPr>
    </w:p>
    <w:p w14:paraId="441EFC08" w14:textId="77777777" w:rsidR="009D48C5" w:rsidRDefault="009D48C5" w:rsidP="00857C2C">
      <w:pPr>
        <w:pStyle w:val="Sangra3detindependiente1"/>
        <w:spacing w:line="240" w:lineRule="auto"/>
        <w:ind w:left="788"/>
        <w:rPr>
          <w:rFonts w:ascii="Calibri" w:hAnsi="Calibri" w:cs="Book Antiqua"/>
          <w:sz w:val="24"/>
        </w:rPr>
      </w:pPr>
    </w:p>
    <w:p w14:paraId="30CC09A4" w14:textId="77777777" w:rsidR="009D48C5" w:rsidRDefault="009D48C5" w:rsidP="00857C2C">
      <w:pPr>
        <w:pStyle w:val="Sangra3detindependiente1"/>
        <w:spacing w:line="240" w:lineRule="auto"/>
        <w:ind w:left="788"/>
        <w:rPr>
          <w:rFonts w:ascii="Calibri" w:hAnsi="Calibri" w:cs="Book Antiqua"/>
          <w:sz w:val="24"/>
        </w:rPr>
      </w:pPr>
    </w:p>
    <w:p w14:paraId="200F0093" w14:textId="77777777" w:rsidR="009D48C5" w:rsidRDefault="009D48C5" w:rsidP="00857C2C">
      <w:pPr>
        <w:pStyle w:val="Sangra3detindependiente1"/>
        <w:spacing w:line="240" w:lineRule="auto"/>
        <w:ind w:left="788"/>
        <w:rPr>
          <w:rFonts w:ascii="Calibri" w:hAnsi="Calibri" w:cs="Book Antiqua"/>
          <w:sz w:val="24"/>
        </w:rPr>
      </w:pPr>
    </w:p>
    <w:p w14:paraId="271E57D6" w14:textId="77777777" w:rsidR="009D48C5" w:rsidRDefault="009D48C5" w:rsidP="00857C2C">
      <w:pPr>
        <w:pStyle w:val="Sangra3detindependiente1"/>
        <w:spacing w:line="240" w:lineRule="auto"/>
        <w:ind w:left="788"/>
        <w:rPr>
          <w:rFonts w:ascii="Calibri" w:hAnsi="Calibri" w:cs="Book Antiqua"/>
          <w:sz w:val="24"/>
        </w:rPr>
      </w:pPr>
    </w:p>
    <w:p w14:paraId="19348D15" w14:textId="77777777" w:rsidR="009D48C5" w:rsidRDefault="009D48C5" w:rsidP="00857C2C">
      <w:pPr>
        <w:pStyle w:val="Sangra3detindependiente1"/>
        <w:spacing w:line="240" w:lineRule="auto"/>
        <w:ind w:left="788"/>
        <w:rPr>
          <w:rFonts w:ascii="Calibri" w:hAnsi="Calibri" w:cs="Book Antiqua"/>
          <w:sz w:val="24"/>
        </w:rPr>
      </w:pPr>
    </w:p>
    <w:p w14:paraId="7EBE69A4" w14:textId="77777777" w:rsidR="009D48C5" w:rsidRDefault="009D48C5" w:rsidP="00857C2C">
      <w:pPr>
        <w:pStyle w:val="Sangra3detindependiente1"/>
        <w:spacing w:line="240" w:lineRule="auto"/>
        <w:ind w:left="788"/>
        <w:rPr>
          <w:rFonts w:ascii="Calibri" w:hAnsi="Calibri" w:cs="Book Antiqua"/>
          <w:sz w:val="24"/>
        </w:rPr>
      </w:pPr>
    </w:p>
    <w:p w14:paraId="1F1E79EC" w14:textId="77777777" w:rsidR="009D48C5" w:rsidRDefault="009D48C5" w:rsidP="00857C2C">
      <w:pPr>
        <w:pStyle w:val="Sangra3detindependiente1"/>
        <w:spacing w:line="240" w:lineRule="auto"/>
        <w:ind w:left="788"/>
        <w:rPr>
          <w:rFonts w:ascii="Calibri" w:hAnsi="Calibri" w:cs="Book Antiqua"/>
          <w:sz w:val="24"/>
        </w:rPr>
      </w:pPr>
    </w:p>
    <w:p w14:paraId="11162700" w14:textId="77777777" w:rsidR="009D48C5" w:rsidRDefault="009D48C5" w:rsidP="00857C2C">
      <w:pPr>
        <w:pStyle w:val="Sangra3detindependiente1"/>
        <w:spacing w:line="240" w:lineRule="auto"/>
        <w:ind w:left="788"/>
        <w:rPr>
          <w:rFonts w:ascii="Calibri" w:hAnsi="Calibri" w:cs="Book Antiqua"/>
          <w:sz w:val="24"/>
        </w:rPr>
      </w:pPr>
    </w:p>
    <w:p w14:paraId="44644F0F" w14:textId="77777777" w:rsidR="009D48C5" w:rsidRDefault="009D48C5" w:rsidP="00857C2C">
      <w:pPr>
        <w:pStyle w:val="Sangra3detindependiente1"/>
        <w:spacing w:line="240" w:lineRule="auto"/>
        <w:ind w:left="788"/>
        <w:rPr>
          <w:rFonts w:ascii="Calibri" w:hAnsi="Calibri" w:cs="Book Antiqua"/>
          <w:sz w:val="24"/>
        </w:rPr>
      </w:pPr>
    </w:p>
    <w:p w14:paraId="308372EE" w14:textId="77777777" w:rsidR="009D48C5" w:rsidRDefault="009D48C5" w:rsidP="00857C2C">
      <w:pPr>
        <w:pStyle w:val="Sangra3detindependiente1"/>
        <w:spacing w:line="240" w:lineRule="auto"/>
        <w:ind w:left="788"/>
        <w:rPr>
          <w:rFonts w:ascii="Calibri" w:hAnsi="Calibri" w:cs="Book Antiqua"/>
          <w:sz w:val="24"/>
        </w:rPr>
      </w:pPr>
    </w:p>
    <w:p w14:paraId="028C643B" w14:textId="77777777" w:rsidR="009D48C5" w:rsidRDefault="009D48C5" w:rsidP="00857C2C">
      <w:pPr>
        <w:pStyle w:val="Sangra3detindependiente1"/>
        <w:spacing w:line="240" w:lineRule="auto"/>
        <w:ind w:left="788"/>
        <w:rPr>
          <w:rFonts w:ascii="Calibri" w:hAnsi="Calibri" w:cs="Book Antiqua"/>
          <w:sz w:val="24"/>
        </w:rPr>
      </w:pPr>
    </w:p>
    <w:p w14:paraId="26270F13" w14:textId="77777777" w:rsidR="009D48C5" w:rsidRPr="0039736F" w:rsidRDefault="009D48C5"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00063D14" w14:textId="1360AAD0" w:rsidR="00195F0D" w:rsidRPr="001728CD" w:rsidRDefault="00195F0D" w:rsidP="00195F0D">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sidRPr="001728CD">
        <w:rPr>
          <w:rFonts w:ascii="Calibri" w:hAnsi="Calibri" w:cs="Book Antiqua"/>
          <w:b/>
          <w:bCs/>
          <w:iCs/>
          <w:lang w:val="en-US"/>
        </w:rPr>
        <w:t>P</w:t>
      </w:r>
      <w:r>
        <w:rPr>
          <w:rFonts w:ascii="Calibri" w:hAnsi="Calibri" w:cs="Book Antiqua"/>
          <w:b/>
          <w:bCs/>
          <w:iCs/>
          <w:lang w:val="en-US"/>
        </w:rPr>
        <w:t>roducto</w:t>
      </w:r>
      <w:proofErr w:type="spellEnd"/>
    </w:p>
    <w:p w14:paraId="4E63C7C5" w14:textId="4A3AEABF" w:rsidR="00050239" w:rsidRDefault="00050239" w:rsidP="00050239">
      <w:pPr>
        <w:pStyle w:val="Prrafodelista"/>
        <w:jc w:val="both"/>
        <w:rPr>
          <w:rFonts w:ascii="Calibri" w:hAnsi="Calibri" w:cs="Book Antiqua"/>
          <w:b/>
          <w:bCs/>
          <w:iCs/>
        </w:rPr>
      </w:pPr>
    </w:p>
    <w:p w14:paraId="26CEF59E" w14:textId="232AA16A" w:rsidR="00195F0D" w:rsidRDefault="00195F0D" w:rsidP="00050239">
      <w:pPr>
        <w:pStyle w:val="Prrafodelista"/>
        <w:jc w:val="both"/>
        <w:rPr>
          <w:rFonts w:ascii="Calibri" w:hAnsi="Calibri" w:cs="Book Antiqua"/>
          <w:b/>
          <w:bCs/>
          <w:iCs/>
        </w:rPr>
      </w:pPr>
      <w:r w:rsidRPr="0065565D">
        <w:rPr>
          <w:rFonts w:ascii="Calibri" w:hAnsi="Calibri" w:cs="Book Antiqua"/>
          <w:i/>
          <w:noProof/>
          <w:color w:val="0000FF"/>
        </w:rPr>
        <w:drawing>
          <wp:anchor distT="0" distB="0" distL="114300" distR="114300" simplePos="0" relativeHeight="251659264" behindDoc="0" locked="0" layoutInCell="1" allowOverlap="1" wp14:anchorId="7FB0D9D7" wp14:editId="1F20F025">
            <wp:simplePos x="0" y="0"/>
            <wp:positionH relativeFrom="column">
              <wp:posOffset>1043940</wp:posOffset>
            </wp:positionH>
            <wp:positionV relativeFrom="paragraph">
              <wp:posOffset>7620</wp:posOffset>
            </wp:positionV>
            <wp:extent cx="3909399" cy="6142252"/>
            <wp:effectExtent l="0" t="0" r="0" b="0"/>
            <wp:wrapNone/>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6CC81740" w14:textId="6A226348" w:rsidR="00195F0D" w:rsidRDefault="00195F0D" w:rsidP="00050239">
      <w:pPr>
        <w:pStyle w:val="Prrafodelista"/>
        <w:jc w:val="both"/>
        <w:rPr>
          <w:rFonts w:ascii="Calibri" w:hAnsi="Calibri" w:cs="Book Antiqua"/>
          <w:b/>
          <w:bCs/>
          <w:iCs/>
        </w:rPr>
      </w:pPr>
    </w:p>
    <w:p w14:paraId="16063295" w14:textId="77777777" w:rsidR="00195F0D" w:rsidRDefault="00195F0D" w:rsidP="00050239">
      <w:pPr>
        <w:pStyle w:val="Prrafodelista"/>
        <w:jc w:val="both"/>
        <w:rPr>
          <w:rFonts w:ascii="Calibri" w:hAnsi="Calibri" w:cs="Book Antiqua"/>
          <w:b/>
          <w:bCs/>
          <w:iCs/>
        </w:rPr>
      </w:pPr>
    </w:p>
    <w:p w14:paraId="57BCE150" w14:textId="77777777" w:rsidR="00195F0D" w:rsidRPr="0039736F" w:rsidRDefault="00195F0D" w:rsidP="00050239">
      <w:pPr>
        <w:pStyle w:val="Prrafodelista"/>
        <w:jc w:val="both"/>
        <w:rPr>
          <w:rFonts w:ascii="Calibri" w:hAnsi="Calibri" w:cs="Book Antiqua"/>
          <w:b/>
          <w:bCs/>
          <w:iCs/>
        </w:rPr>
      </w:pPr>
    </w:p>
    <w:p w14:paraId="21A5005A" w14:textId="32DC830E" w:rsidR="00050239" w:rsidRPr="0039736F" w:rsidRDefault="00050239" w:rsidP="00050239">
      <w:pPr>
        <w:ind w:left="720"/>
        <w:jc w:val="both"/>
        <w:rPr>
          <w:rFonts w:ascii="Calibri" w:hAnsi="Calibri" w:cs="Book Antiqua"/>
          <w:i/>
          <w:color w:val="0000FF"/>
        </w:rPr>
      </w:pPr>
    </w:p>
    <w:p w14:paraId="72530891" w14:textId="52ABC829"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Default="00D76415" w:rsidP="00050239">
      <w:pPr>
        <w:ind w:left="720"/>
        <w:jc w:val="both"/>
        <w:rPr>
          <w:rFonts w:ascii="Calibri" w:hAnsi="Calibri" w:cs="Book Antiqua"/>
          <w:i/>
          <w:color w:val="0000FF"/>
        </w:rPr>
      </w:pPr>
    </w:p>
    <w:p w14:paraId="4EB22891" w14:textId="77777777" w:rsidR="0067683D" w:rsidRDefault="0067683D" w:rsidP="00050239">
      <w:pPr>
        <w:ind w:left="720"/>
        <w:jc w:val="both"/>
        <w:rPr>
          <w:rFonts w:ascii="Calibri" w:hAnsi="Calibri" w:cs="Book Antiqua"/>
          <w:i/>
          <w:color w:val="0000FF"/>
        </w:rPr>
      </w:pPr>
    </w:p>
    <w:p w14:paraId="1B9D0478" w14:textId="77777777" w:rsidR="0067683D" w:rsidRDefault="0067683D" w:rsidP="00050239">
      <w:pPr>
        <w:ind w:left="720"/>
        <w:jc w:val="both"/>
        <w:rPr>
          <w:rFonts w:ascii="Calibri" w:hAnsi="Calibri" w:cs="Book Antiqua"/>
          <w:i/>
          <w:color w:val="0000FF"/>
        </w:rPr>
      </w:pPr>
    </w:p>
    <w:p w14:paraId="7373FE07" w14:textId="77777777" w:rsidR="0067683D" w:rsidRDefault="0067683D" w:rsidP="00050239">
      <w:pPr>
        <w:ind w:left="720"/>
        <w:jc w:val="both"/>
        <w:rPr>
          <w:rFonts w:ascii="Calibri" w:hAnsi="Calibri" w:cs="Book Antiqua"/>
          <w:i/>
          <w:color w:val="0000FF"/>
        </w:rPr>
      </w:pPr>
    </w:p>
    <w:p w14:paraId="78E91B68" w14:textId="77777777" w:rsidR="0067683D" w:rsidRDefault="0067683D" w:rsidP="00050239">
      <w:pPr>
        <w:ind w:left="720"/>
        <w:jc w:val="both"/>
        <w:rPr>
          <w:rFonts w:ascii="Calibri" w:hAnsi="Calibri" w:cs="Book Antiqua"/>
          <w:i/>
          <w:color w:val="0000FF"/>
        </w:rPr>
      </w:pPr>
    </w:p>
    <w:p w14:paraId="745A0636" w14:textId="77777777" w:rsidR="0067683D" w:rsidRDefault="0067683D" w:rsidP="00050239">
      <w:pPr>
        <w:ind w:left="720"/>
        <w:jc w:val="both"/>
        <w:rPr>
          <w:rFonts w:ascii="Calibri" w:hAnsi="Calibri" w:cs="Book Antiqua"/>
          <w:i/>
          <w:color w:val="0000FF"/>
        </w:rPr>
      </w:pPr>
    </w:p>
    <w:p w14:paraId="384FB426" w14:textId="77777777" w:rsidR="0067683D" w:rsidRDefault="0067683D" w:rsidP="00050239">
      <w:pPr>
        <w:ind w:left="720"/>
        <w:jc w:val="both"/>
        <w:rPr>
          <w:rFonts w:ascii="Calibri" w:hAnsi="Calibri" w:cs="Book Antiqua"/>
          <w:i/>
          <w:color w:val="0000FF"/>
        </w:rPr>
      </w:pPr>
    </w:p>
    <w:p w14:paraId="27A9A92A" w14:textId="77777777" w:rsidR="0067683D" w:rsidRDefault="0067683D" w:rsidP="00050239">
      <w:pPr>
        <w:ind w:left="720"/>
        <w:jc w:val="both"/>
        <w:rPr>
          <w:rFonts w:ascii="Calibri" w:hAnsi="Calibri" w:cs="Book Antiqua"/>
          <w:i/>
          <w:color w:val="0000FF"/>
        </w:rPr>
      </w:pPr>
    </w:p>
    <w:p w14:paraId="60F15B31" w14:textId="77777777" w:rsidR="0067683D" w:rsidRDefault="0067683D" w:rsidP="00050239">
      <w:pPr>
        <w:ind w:left="720"/>
        <w:jc w:val="both"/>
        <w:rPr>
          <w:rFonts w:ascii="Calibri" w:hAnsi="Calibri" w:cs="Book Antiqua"/>
          <w:i/>
          <w:color w:val="0000FF"/>
        </w:rPr>
      </w:pPr>
    </w:p>
    <w:p w14:paraId="674B833E" w14:textId="77777777" w:rsidR="0067683D" w:rsidRDefault="0067683D" w:rsidP="00050239">
      <w:pPr>
        <w:ind w:left="720"/>
        <w:jc w:val="both"/>
        <w:rPr>
          <w:rFonts w:ascii="Calibri" w:hAnsi="Calibri" w:cs="Book Antiqua"/>
          <w:i/>
          <w:color w:val="0000FF"/>
        </w:rPr>
      </w:pPr>
    </w:p>
    <w:p w14:paraId="0A322F40" w14:textId="77777777" w:rsidR="0067683D" w:rsidRDefault="0067683D" w:rsidP="00050239">
      <w:pPr>
        <w:ind w:left="720"/>
        <w:jc w:val="both"/>
        <w:rPr>
          <w:rFonts w:ascii="Calibri" w:hAnsi="Calibri" w:cs="Book Antiqua"/>
          <w:i/>
          <w:color w:val="0000FF"/>
        </w:rPr>
      </w:pPr>
    </w:p>
    <w:p w14:paraId="4FF86C7B" w14:textId="77777777" w:rsidR="0067683D" w:rsidRDefault="0067683D" w:rsidP="00050239">
      <w:pPr>
        <w:ind w:left="720"/>
        <w:jc w:val="both"/>
        <w:rPr>
          <w:rFonts w:ascii="Calibri" w:hAnsi="Calibri" w:cs="Book Antiqua"/>
          <w:i/>
          <w:color w:val="0000FF"/>
        </w:rPr>
      </w:pPr>
    </w:p>
    <w:p w14:paraId="554D923C" w14:textId="77777777" w:rsidR="0067683D" w:rsidRDefault="0067683D" w:rsidP="00050239">
      <w:pPr>
        <w:ind w:left="720"/>
        <w:jc w:val="both"/>
        <w:rPr>
          <w:rFonts w:ascii="Calibri" w:hAnsi="Calibri" w:cs="Book Antiqua"/>
          <w:i/>
          <w:color w:val="0000FF"/>
        </w:rPr>
      </w:pPr>
    </w:p>
    <w:p w14:paraId="491429BA" w14:textId="77777777" w:rsidR="0067683D" w:rsidRDefault="0067683D" w:rsidP="00050239">
      <w:pPr>
        <w:ind w:left="720"/>
        <w:jc w:val="both"/>
        <w:rPr>
          <w:rFonts w:ascii="Calibri" w:hAnsi="Calibri" w:cs="Book Antiqua"/>
          <w:i/>
          <w:color w:val="0000FF"/>
        </w:rPr>
      </w:pPr>
    </w:p>
    <w:p w14:paraId="58D96C81" w14:textId="77777777" w:rsidR="0067683D" w:rsidRDefault="0067683D" w:rsidP="00050239">
      <w:pPr>
        <w:ind w:left="720"/>
        <w:jc w:val="both"/>
        <w:rPr>
          <w:rFonts w:ascii="Calibri" w:hAnsi="Calibri" w:cs="Book Antiqua"/>
          <w:i/>
          <w:color w:val="0000FF"/>
        </w:rPr>
      </w:pPr>
    </w:p>
    <w:p w14:paraId="092A8625" w14:textId="77777777" w:rsidR="0067683D" w:rsidRDefault="0067683D" w:rsidP="00050239">
      <w:pPr>
        <w:ind w:left="720"/>
        <w:jc w:val="both"/>
        <w:rPr>
          <w:rFonts w:ascii="Calibri" w:hAnsi="Calibri" w:cs="Book Antiqua"/>
          <w:i/>
          <w:color w:val="0000FF"/>
        </w:rPr>
      </w:pPr>
    </w:p>
    <w:p w14:paraId="0C9D9592" w14:textId="77777777" w:rsidR="0067683D" w:rsidRDefault="0067683D" w:rsidP="00050239">
      <w:pPr>
        <w:ind w:left="720"/>
        <w:jc w:val="both"/>
        <w:rPr>
          <w:rFonts w:ascii="Calibri" w:hAnsi="Calibri" w:cs="Book Antiqua"/>
          <w:i/>
          <w:color w:val="0000FF"/>
        </w:rPr>
      </w:pPr>
    </w:p>
    <w:p w14:paraId="03DE03BC" w14:textId="77777777" w:rsidR="0067683D" w:rsidRDefault="0067683D" w:rsidP="00050239">
      <w:pPr>
        <w:ind w:left="720"/>
        <w:jc w:val="both"/>
        <w:rPr>
          <w:rFonts w:ascii="Calibri" w:hAnsi="Calibri" w:cs="Book Antiqua"/>
          <w:i/>
          <w:color w:val="0000FF"/>
        </w:rPr>
      </w:pPr>
    </w:p>
    <w:p w14:paraId="3F63CD3D" w14:textId="77777777" w:rsidR="0067683D" w:rsidRDefault="0067683D" w:rsidP="00050239">
      <w:pPr>
        <w:ind w:left="720"/>
        <w:jc w:val="both"/>
        <w:rPr>
          <w:rFonts w:ascii="Calibri" w:hAnsi="Calibri" w:cs="Book Antiqua"/>
          <w:i/>
          <w:color w:val="0000FF"/>
        </w:rPr>
      </w:pPr>
    </w:p>
    <w:p w14:paraId="6B818529" w14:textId="77777777" w:rsidR="0067683D" w:rsidRDefault="0067683D" w:rsidP="00050239">
      <w:pPr>
        <w:ind w:left="720"/>
        <w:jc w:val="both"/>
        <w:rPr>
          <w:rFonts w:ascii="Calibri" w:hAnsi="Calibri" w:cs="Book Antiqua"/>
          <w:i/>
          <w:color w:val="0000FF"/>
        </w:rPr>
      </w:pPr>
    </w:p>
    <w:p w14:paraId="022F1F4E" w14:textId="77777777" w:rsidR="0067683D" w:rsidRDefault="0067683D" w:rsidP="00050239">
      <w:pPr>
        <w:ind w:left="720"/>
        <w:jc w:val="both"/>
        <w:rPr>
          <w:rFonts w:ascii="Calibri" w:hAnsi="Calibri" w:cs="Book Antiqua"/>
          <w:i/>
          <w:color w:val="0000FF"/>
        </w:rPr>
      </w:pPr>
    </w:p>
    <w:p w14:paraId="7980173E" w14:textId="77777777" w:rsidR="0067683D" w:rsidRDefault="0067683D" w:rsidP="00050239">
      <w:pPr>
        <w:ind w:left="720"/>
        <w:jc w:val="both"/>
        <w:rPr>
          <w:rFonts w:ascii="Calibri" w:hAnsi="Calibri" w:cs="Book Antiqua"/>
          <w:i/>
          <w:color w:val="0000FF"/>
        </w:rPr>
      </w:pPr>
    </w:p>
    <w:p w14:paraId="0ABC2AF4" w14:textId="77777777" w:rsidR="0067683D" w:rsidRDefault="0067683D" w:rsidP="00050239">
      <w:pPr>
        <w:ind w:left="720"/>
        <w:jc w:val="both"/>
        <w:rPr>
          <w:rFonts w:ascii="Calibri" w:hAnsi="Calibri" w:cs="Book Antiqua"/>
          <w:i/>
          <w:color w:val="0000FF"/>
        </w:rPr>
      </w:pPr>
    </w:p>
    <w:p w14:paraId="188FA2CD" w14:textId="77777777" w:rsidR="0067683D" w:rsidRDefault="0067683D" w:rsidP="00050239">
      <w:pPr>
        <w:ind w:left="720"/>
        <w:jc w:val="both"/>
        <w:rPr>
          <w:rFonts w:ascii="Calibri" w:hAnsi="Calibri" w:cs="Book Antiqua"/>
          <w:i/>
          <w:color w:val="0000FF"/>
        </w:rPr>
      </w:pPr>
    </w:p>
    <w:p w14:paraId="46670732" w14:textId="77777777" w:rsidR="0067683D" w:rsidRDefault="0067683D" w:rsidP="00050239">
      <w:pPr>
        <w:ind w:left="720"/>
        <w:jc w:val="both"/>
        <w:rPr>
          <w:rFonts w:ascii="Calibri" w:hAnsi="Calibri" w:cs="Book Antiqua"/>
          <w:i/>
          <w:color w:val="0000FF"/>
        </w:rPr>
      </w:pPr>
    </w:p>
    <w:p w14:paraId="1432F08D" w14:textId="77777777" w:rsidR="0067683D" w:rsidRDefault="0067683D" w:rsidP="00050239">
      <w:pPr>
        <w:ind w:left="720"/>
        <w:jc w:val="both"/>
        <w:rPr>
          <w:rFonts w:ascii="Calibri" w:hAnsi="Calibri" w:cs="Book Antiqua"/>
          <w:i/>
          <w:color w:val="0000FF"/>
        </w:rPr>
      </w:pPr>
    </w:p>
    <w:p w14:paraId="163FE568" w14:textId="77777777" w:rsidR="0067683D" w:rsidRDefault="0067683D" w:rsidP="00050239">
      <w:pPr>
        <w:ind w:left="720"/>
        <w:jc w:val="both"/>
        <w:rPr>
          <w:rFonts w:ascii="Calibri" w:hAnsi="Calibri" w:cs="Book Antiqua"/>
          <w:i/>
          <w:color w:val="0000FF"/>
        </w:rPr>
      </w:pPr>
    </w:p>
    <w:p w14:paraId="2BE54B1F" w14:textId="77777777" w:rsidR="0067683D" w:rsidRPr="0039736F" w:rsidRDefault="0067683D" w:rsidP="00050239">
      <w:pPr>
        <w:ind w:left="720"/>
        <w:jc w:val="both"/>
        <w:rPr>
          <w:rFonts w:ascii="Calibri" w:hAnsi="Calibri" w:cs="Book Antiqua"/>
          <w:i/>
          <w:color w:val="0000FF"/>
        </w:rPr>
      </w:pPr>
    </w:p>
    <w:p w14:paraId="4D9ECC18" w14:textId="314D3811" w:rsidR="00050239" w:rsidRDefault="00050239" w:rsidP="00050239">
      <w:pPr>
        <w:jc w:val="both"/>
        <w:rPr>
          <w:rFonts w:ascii="Calibri" w:hAnsi="Calibri" w:cs="Book Antiqua"/>
          <w:b/>
          <w:bCs/>
          <w:iCs/>
          <w:lang w:val="en-US"/>
        </w:rPr>
      </w:pPr>
      <w:bookmarkStart w:id="30" w:name="_Hlk123331775"/>
      <w:r w:rsidRPr="0039736F">
        <w:rPr>
          <w:rFonts w:ascii="Calibri" w:hAnsi="Calibri" w:cs="Book Antiqua"/>
          <w:i/>
          <w:color w:val="0000FF"/>
        </w:rPr>
        <w:t xml:space="preserve">             </w:t>
      </w:r>
      <w:r w:rsidRPr="0039736F">
        <w:rPr>
          <w:rFonts w:ascii="Calibri" w:hAnsi="Calibri" w:cs="Book Antiqua"/>
          <w:b/>
          <w:bCs/>
          <w:iCs/>
        </w:rPr>
        <w:t>Mapeo TO BE</w:t>
      </w:r>
      <w:r w:rsidR="0067683D">
        <w:rPr>
          <w:rFonts w:ascii="Calibri" w:hAnsi="Calibri" w:cs="Book Antiqua"/>
          <w:b/>
          <w:bCs/>
          <w:iCs/>
        </w:rPr>
        <w:t xml:space="preserve"> </w:t>
      </w:r>
      <w:r w:rsidR="0067683D" w:rsidRPr="001728CD">
        <w:rPr>
          <w:rFonts w:ascii="Calibri" w:hAnsi="Calibri" w:cs="Book Antiqua"/>
          <w:b/>
          <w:bCs/>
          <w:iCs/>
          <w:lang w:val="en-US"/>
        </w:rPr>
        <w:t xml:space="preserve">Registrar </w:t>
      </w:r>
      <w:proofErr w:type="spellStart"/>
      <w:r w:rsidR="0067683D" w:rsidRPr="001728CD">
        <w:rPr>
          <w:rFonts w:ascii="Calibri" w:hAnsi="Calibri" w:cs="Book Antiqua"/>
          <w:b/>
          <w:bCs/>
          <w:iCs/>
          <w:lang w:val="en-US"/>
        </w:rPr>
        <w:t>P</w:t>
      </w:r>
      <w:r w:rsidR="0067683D">
        <w:rPr>
          <w:rFonts w:ascii="Calibri" w:hAnsi="Calibri" w:cs="Book Antiqua"/>
          <w:b/>
          <w:bCs/>
          <w:iCs/>
          <w:lang w:val="en-US"/>
        </w:rPr>
        <w:t>roducto</w:t>
      </w:r>
      <w:proofErr w:type="spellEnd"/>
    </w:p>
    <w:p w14:paraId="14270416" w14:textId="77777777" w:rsidR="0067683D" w:rsidRPr="0039736F" w:rsidRDefault="0067683D" w:rsidP="00050239">
      <w:pPr>
        <w:jc w:val="both"/>
        <w:rPr>
          <w:rFonts w:ascii="Calibri" w:hAnsi="Calibri" w:cs="Book Antiqua"/>
          <w:b/>
          <w:bCs/>
          <w:iCs/>
          <w:color w:val="0000FF"/>
        </w:rPr>
      </w:pPr>
    </w:p>
    <w:bookmarkEnd w:id="30"/>
    <w:p w14:paraId="58326DA4" w14:textId="79BB17AF" w:rsidR="00050239" w:rsidRPr="0039736F" w:rsidRDefault="00B773F1" w:rsidP="00DE2736">
      <w:pPr>
        <w:ind w:left="720"/>
        <w:jc w:val="both"/>
        <w:rPr>
          <w:rFonts w:ascii="Calibri" w:hAnsi="Calibri" w:cs="Book Antiqua"/>
          <w:i/>
          <w:color w:val="0000FF"/>
        </w:rPr>
      </w:pPr>
      <w:r w:rsidRPr="0065565D">
        <w:rPr>
          <w:noProof/>
        </w:rPr>
        <w:drawing>
          <wp:anchor distT="0" distB="0" distL="114300" distR="114300" simplePos="0" relativeHeight="251661312" behindDoc="0" locked="0" layoutInCell="1" allowOverlap="1" wp14:anchorId="55BE9DEA" wp14:editId="14598621">
            <wp:simplePos x="0" y="0"/>
            <wp:positionH relativeFrom="margin">
              <wp:posOffset>947420</wp:posOffset>
            </wp:positionH>
            <wp:positionV relativeFrom="paragraph">
              <wp:posOffset>62865</wp:posOffset>
            </wp:positionV>
            <wp:extent cx="4206605" cy="6187976"/>
            <wp:effectExtent l="0" t="0" r="3810" b="3810"/>
            <wp:wrapNone/>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45B0B591" w14:textId="002051D5" w:rsidR="00050239" w:rsidRPr="0039736F" w:rsidRDefault="00050239" w:rsidP="00DE2736">
      <w:pPr>
        <w:ind w:left="720"/>
        <w:jc w:val="both"/>
        <w:rPr>
          <w:rFonts w:ascii="Calibri" w:hAnsi="Calibri" w:cs="Book Antiqua"/>
          <w:i/>
          <w:color w:val="0000FF"/>
        </w:rPr>
      </w:pPr>
    </w:p>
    <w:p w14:paraId="4CE84F1D" w14:textId="634C1B2A" w:rsidR="00837034" w:rsidRPr="0039736F" w:rsidRDefault="00837034" w:rsidP="00837034">
      <w:pPr>
        <w:ind w:left="720"/>
        <w:jc w:val="both"/>
        <w:rPr>
          <w:rFonts w:ascii="Calibri" w:hAnsi="Calibri" w:cs="Book Antiqua"/>
          <w:i/>
          <w:color w:val="0000FF"/>
        </w:rPr>
      </w:pPr>
    </w:p>
    <w:p w14:paraId="216FCCCD" w14:textId="491B71AB"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Default="00D76415" w:rsidP="00DE2736">
      <w:pPr>
        <w:ind w:left="720"/>
        <w:jc w:val="both"/>
      </w:pPr>
    </w:p>
    <w:p w14:paraId="07FED597" w14:textId="77777777" w:rsidR="00195F0D" w:rsidRDefault="00195F0D" w:rsidP="00DE2736">
      <w:pPr>
        <w:ind w:left="720"/>
        <w:jc w:val="both"/>
      </w:pPr>
    </w:p>
    <w:p w14:paraId="2F35E0DA" w14:textId="77777777" w:rsidR="00195F0D" w:rsidRDefault="00195F0D" w:rsidP="00DE2736">
      <w:pPr>
        <w:ind w:left="720"/>
        <w:jc w:val="both"/>
      </w:pPr>
    </w:p>
    <w:p w14:paraId="31AC76D8" w14:textId="77777777" w:rsidR="00195F0D" w:rsidRDefault="00195F0D" w:rsidP="00DE2736">
      <w:pPr>
        <w:ind w:left="720"/>
        <w:jc w:val="both"/>
      </w:pPr>
    </w:p>
    <w:p w14:paraId="0A85929B" w14:textId="77777777" w:rsidR="00195F0D" w:rsidRDefault="00195F0D" w:rsidP="00DE2736">
      <w:pPr>
        <w:ind w:left="720"/>
        <w:jc w:val="both"/>
      </w:pPr>
    </w:p>
    <w:p w14:paraId="187D3DCD" w14:textId="77777777" w:rsidR="00195F0D" w:rsidRDefault="00195F0D" w:rsidP="00DE2736">
      <w:pPr>
        <w:ind w:left="720"/>
        <w:jc w:val="both"/>
      </w:pPr>
    </w:p>
    <w:p w14:paraId="1F5F3E24" w14:textId="77777777" w:rsidR="00195F0D" w:rsidRDefault="00195F0D" w:rsidP="00DE2736">
      <w:pPr>
        <w:ind w:left="720"/>
        <w:jc w:val="both"/>
      </w:pPr>
    </w:p>
    <w:p w14:paraId="579B5F2F" w14:textId="77777777" w:rsidR="00195F0D" w:rsidRDefault="00195F0D" w:rsidP="00DE2736">
      <w:pPr>
        <w:ind w:left="720"/>
        <w:jc w:val="both"/>
      </w:pPr>
    </w:p>
    <w:p w14:paraId="4661F6A9" w14:textId="77777777" w:rsidR="00195F0D" w:rsidRDefault="00195F0D" w:rsidP="00DE2736">
      <w:pPr>
        <w:ind w:left="720"/>
        <w:jc w:val="both"/>
      </w:pPr>
    </w:p>
    <w:p w14:paraId="4166D743" w14:textId="77777777" w:rsidR="00195F0D" w:rsidRDefault="00195F0D" w:rsidP="00DE2736">
      <w:pPr>
        <w:ind w:left="720"/>
        <w:jc w:val="both"/>
      </w:pPr>
    </w:p>
    <w:p w14:paraId="096585FD" w14:textId="77777777" w:rsidR="00195F0D" w:rsidRDefault="00195F0D" w:rsidP="00DE2736">
      <w:pPr>
        <w:ind w:left="720"/>
        <w:jc w:val="both"/>
      </w:pPr>
    </w:p>
    <w:p w14:paraId="0DFB25EB" w14:textId="77777777" w:rsidR="00195F0D" w:rsidRDefault="00195F0D" w:rsidP="00DE2736">
      <w:pPr>
        <w:ind w:left="720"/>
        <w:jc w:val="both"/>
      </w:pPr>
    </w:p>
    <w:p w14:paraId="17092E8F" w14:textId="77777777" w:rsidR="00195F0D" w:rsidRPr="0039736F" w:rsidRDefault="00195F0D"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Default="00D76415" w:rsidP="00DE2736">
      <w:pPr>
        <w:ind w:left="720"/>
        <w:jc w:val="both"/>
      </w:pPr>
    </w:p>
    <w:p w14:paraId="1D6D7AB6" w14:textId="77777777" w:rsidR="0076760D" w:rsidRDefault="0076760D" w:rsidP="00DE2736">
      <w:pPr>
        <w:ind w:left="720"/>
        <w:jc w:val="both"/>
      </w:pPr>
    </w:p>
    <w:p w14:paraId="0995AD68" w14:textId="77777777" w:rsidR="0076760D" w:rsidRDefault="0076760D" w:rsidP="00DE2736">
      <w:pPr>
        <w:ind w:left="720"/>
        <w:jc w:val="both"/>
      </w:pPr>
    </w:p>
    <w:p w14:paraId="50201749" w14:textId="77777777" w:rsidR="0076760D" w:rsidRDefault="0076760D" w:rsidP="00DE2736">
      <w:pPr>
        <w:ind w:left="720"/>
        <w:jc w:val="both"/>
      </w:pPr>
    </w:p>
    <w:p w14:paraId="29D3C796" w14:textId="77777777" w:rsidR="0076760D" w:rsidRDefault="0076760D" w:rsidP="00DE2736">
      <w:pPr>
        <w:ind w:left="720"/>
        <w:jc w:val="both"/>
      </w:pPr>
    </w:p>
    <w:p w14:paraId="5EEDF5D4" w14:textId="77777777" w:rsidR="0076760D" w:rsidRDefault="0076760D" w:rsidP="00DE2736">
      <w:pPr>
        <w:ind w:left="720"/>
        <w:jc w:val="both"/>
      </w:pPr>
    </w:p>
    <w:p w14:paraId="2B156065" w14:textId="77777777" w:rsidR="0076760D" w:rsidRDefault="0076760D" w:rsidP="00DE2736">
      <w:pPr>
        <w:ind w:left="720"/>
        <w:jc w:val="both"/>
      </w:pPr>
    </w:p>
    <w:p w14:paraId="282223A5" w14:textId="77777777" w:rsidR="00B773F1" w:rsidRDefault="00B773F1" w:rsidP="00DE2736">
      <w:pPr>
        <w:ind w:left="720"/>
        <w:jc w:val="both"/>
      </w:pPr>
    </w:p>
    <w:p w14:paraId="10442993" w14:textId="77777777" w:rsidR="0076760D" w:rsidRDefault="0076760D" w:rsidP="00DE2736">
      <w:pPr>
        <w:ind w:left="720"/>
        <w:jc w:val="both"/>
      </w:pPr>
    </w:p>
    <w:p w14:paraId="31597153" w14:textId="77777777" w:rsidR="0076760D" w:rsidRDefault="0076760D" w:rsidP="00DE2736">
      <w:pPr>
        <w:ind w:left="720"/>
        <w:jc w:val="both"/>
      </w:pPr>
    </w:p>
    <w:p w14:paraId="410CA59F" w14:textId="77777777" w:rsidR="00B773F1" w:rsidRDefault="00B773F1" w:rsidP="00B773F1">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Pr>
          <w:rFonts w:ascii="Calibri" w:hAnsi="Calibri" w:cs="Book Antiqua"/>
          <w:b/>
          <w:bCs/>
          <w:iCs/>
          <w:lang w:val="en-US"/>
        </w:rPr>
        <w:t>Compra</w:t>
      </w:r>
      <w:proofErr w:type="spellEnd"/>
    </w:p>
    <w:p w14:paraId="0B20642F" w14:textId="77777777" w:rsidR="0076760D" w:rsidRDefault="0076760D" w:rsidP="00DE2736">
      <w:pPr>
        <w:ind w:left="720"/>
        <w:jc w:val="both"/>
      </w:pPr>
    </w:p>
    <w:p w14:paraId="03CFE140" w14:textId="51569AA5" w:rsidR="0076760D" w:rsidRDefault="00B773F1" w:rsidP="00DE2736">
      <w:pPr>
        <w:ind w:left="720"/>
        <w:jc w:val="both"/>
      </w:pPr>
      <w:r w:rsidRPr="00C62EF2">
        <w:rPr>
          <w:rFonts w:ascii="Calibri" w:hAnsi="Calibri" w:cs="Book Antiqua"/>
          <w:b/>
          <w:bCs/>
          <w:iCs/>
          <w:noProof/>
          <w:lang w:val="en-US"/>
        </w:rPr>
        <w:drawing>
          <wp:anchor distT="0" distB="0" distL="114300" distR="114300" simplePos="0" relativeHeight="251663360" behindDoc="0" locked="0" layoutInCell="1" allowOverlap="1" wp14:anchorId="0707EFE4" wp14:editId="02779E96">
            <wp:simplePos x="0" y="0"/>
            <wp:positionH relativeFrom="margin">
              <wp:align>left</wp:align>
            </wp:positionH>
            <wp:positionV relativeFrom="paragraph">
              <wp:posOffset>144145</wp:posOffset>
            </wp:positionV>
            <wp:extent cx="6103620" cy="6263640"/>
            <wp:effectExtent l="0" t="0" r="0" b="3810"/>
            <wp:wrapNone/>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2A9C93B6" w14:textId="74A8DFFE" w:rsidR="0076760D" w:rsidRDefault="0076760D" w:rsidP="00DE2736">
      <w:pPr>
        <w:ind w:left="720"/>
        <w:jc w:val="both"/>
      </w:pPr>
    </w:p>
    <w:p w14:paraId="5349742F" w14:textId="36CF12AF" w:rsidR="0076760D" w:rsidRDefault="0076760D" w:rsidP="00DE2736">
      <w:pPr>
        <w:ind w:left="720"/>
        <w:jc w:val="both"/>
      </w:pPr>
    </w:p>
    <w:p w14:paraId="7A294256" w14:textId="182A40AE" w:rsidR="0076760D" w:rsidRDefault="0076760D" w:rsidP="00DE2736">
      <w:pPr>
        <w:ind w:left="720"/>
        <w:jc w:val="both"/>
      </w:pPr>
    </w:p>
    <w:p w14:paraId="2D98F877" w14:textId="37FF3A9C" w:rsidR="0076760D" w:rsidRDefault="0076760D" w:rsidP="00DE2736">
      <w:pPr>
        <w:ind w:left="720"/>
        <w:jc w:val="both"/>
      </w:pPr>
    </w:p>
    <w:p w14:paraId="1215DD4E" w14:textId="77777777" w:rsidR="0076760D" w:rsidRDefault="0076760D" w:rsidP="00DE2736">
      <w:pPr>
        <w:ind w:left="720"/>
        <w:jc w:val="both"/>
      </w:pPr>
    </w:p>
    <w:p w14:paraId="085C5208" w14:textId="01CB9364" w:rsidR="0076760D" w:rsidRDefault="0076760D" w:rsidP="00DE2736">
      <w:pPr>
        <w:ind w:left="720"/>
        <w:jc w:val="both"/>
      </w:pPr>
    </w:p>
    <w:p w14:paraId="294C2E9F" w14:textId="77777777" w:rsidR="0076760D" w:rsidRDefault="0076760D" w:rsidP="00DE2736">
      <w:pPr>
        <w:ind w:left="720"/>
        <w:jc w:val="both"/>
      </w:pPr>
    </w:p>
    <w:p w14:paraId="4D28992B" w14:textId="1692C191" w:rsidR="0076760D" w:rsidRDefault="0076760D" w:rsidP="00DE2736">
      <w:pPr>
        <w:ind w:left="720"/>
        <w:jc w:val="both"/>
      </w:pPr>
    </w:p>
    <w:p w14:paraId="57C1B234" w14:textId="77777777" w:rsidR="00B773F1" w:rsidRDefault="00B773F1" w:rsidP="00DE2736">
      <w:pPr>
        <w:ind w:left="720"/>
        <w:jc w:val="both"/>
      </w:pPr>
    </w:p>
    <w:p w14:paraId="37A48BED" w14:textId="4F2B75E4" w:rsidR="00B773F1" w:rsidRDefault="00B773F1" w:rsidP="00DE2736">
      <w:pPr>
        <w:ind w:left="720"/>
        <w:jc w:val="both"/>
      </w:pPr>
    </w:p>
    <w:p w14:paraId="3CB9F364" w14:textId="77777777" w:rsidR="0076760D" w:rsidRDefault="0076760D" w:rsidP="00DE2736">
      <w:pPr>
        <w:ind w:left="720"/>
        <w:jc w:val="both"/>
      </w:pPr>
    </w:p>
    <w:p w14:paraId="54D0130A" w14:textId="77777777" w:rsidR="0076760D" w:rsidRDefault="0076760D" w:rsidP="00DE2736">
      <w:pPr>
        <w:ind w:left="720"/>
        <w:jc w:val="both"/>
      </w:pPr>
    </w:p>
    <w:p w14:paraId="7448AE7B" w14:textId="77777777" w:rsidR="0076760D" w:rsidRDefault="0076760D" w:rsidP="00DE2736">
      <w:pPr>
        <w:ind w:left="720"/>
        <w:jc w:val="both"/>
      </w:pPr>
    </w:p>
    <w:p w14:paraId="07FF5429" w14:textId="77777777" w:rsidR="0076760D" w:rsidRDefault="0076760D" w:rsidP="00DE2736">
      <w:pPr>
        <w:ind w:left="720"/>
        <w:jc w:val="both"/>
      </w:pPr>
    </w:p>
    <w:p w14:paraId="00253DCB" w14:textId="77777777" w:rsidR="0076760D" w:rsidRDefault="0076760D" w:rsidP="00DE2736">
      <w:pPr>
        <w:ind w:left="720"/>
        <w:jc w:val="both"/>
      </w:pPr>
    </w:p>
    <w:p w14:paraId="795A979C" w14:textId="77777777" w:rsidR="0076760D" w:rsidRDefault="0076760D" w:rsidP="00DE2736">
      <w:pPr>
        <w:ind w:left="720"/>
        <w:jc w:val="both"/>
      </w:pPr>
    </w:p>
    <w:p w14:paraId="5DA0BA82" w14:textId="77777777" w:rsidR="0076760D" w:rsidRDefault="0076760D" w:rsidP="00DE2736">
      <w:pPr>
        <w:ind w:left="720"/>
        <w:jc w:val="both"/>
      </w:pPr>
    </w:p>
    <w:p w14:paraId="3BBDB38A" w14:textId="77777777" w:rsidR="0076760D" w:rsidRDefault="0076760D" w:rsidP="00DE2736">
      <w:pPr>
        <w:ind w:left="720"/>
        <w:jc w:val="both"/>
      </w:pPr>
    </w:p>
    <w:p w14:paraId="19AB9C2D" w14:textId="77777777" w:rsidR="0076760D" w:rsidRDefault="0076760D" w:rsidP="00DE2736">
      <w:pPr>
        <w:ind w:left="720"/>
        <w:jc w:val="both"/>
      </w:pPr>
    </w:p>
    <w:p w14:paraId="7F6A38F0" w14:textId="77777777" w:rsidR="0076760D" w:rsidRDefault="0076760D" w:rsidP="00DE2736">
      <w:pPr>
        <w:ind w:left="720"/>
        <w:jc w:val="both"/>
      </w:pPr>
    </w:p>
    <w:p w14:paraId="5314ECA9" w14:textId="77777777" w:rsidR="0076760D" w:rsidRDefault="0076760D" w:rsidP="00DE2736">
      <w:pPr>
        <w:ind w:left="720"/>
        <w:jc w:val="both"/>
      </w:pPr>
    </w:p>
    <w:p w14:paraId="738C5C0B" w14:textId="77777777" w:rsidR="0076760D" w:rsidRDefault="0076760D" w:rsidP="00DE2736">
      <w:pPr>
        <w:ind w:left="720"/>
        <w:jc w:val="both"/>
      </w:pPr>
    </w:p>
    <w:p w14:paraId="490BD0B3" w14:textId="77777777" w:rsidR="0076760D" w:rsidRDefault="0076760D" w:rsidP="00DE2736">
      <w:pPr>
        <w:ind w:left="720"/>
        <w:jc w:val="both"/>
      </w:pPr>
    </w:p>
    <w:p w14:paraId="6AD986C9" w14:textId="77777777" w:rsidR="0076760D" w:rsidRDefault="0076760D" w:rsidP="00DE2736">
      <w:pPr>
        <w:ind w:left="720"/>
        <w:jc w:val="both"/>
      </w:pPr>
    </w:p>
    <w:p w14:paraId="1F2276E6" w14:textId="77777777" w:rsidR="0076760D" w:rsidRDefault="0076760D" w:rsidP="00DE2736">
      <w:pPr>
        <w:ind w:left="720"/>
        <w:jc w:val="both"/>
      </w:pPr>
    </w:p>
    <w:p w14:paraId="2DF8963B" w14:textId="77777777" w:rsidR="0076760D" w:rsidRDefault="0076760D" w:rsidP="00DE2736">
      <w:pPr>
        <w:ind w:left="720"/>
        <w:jc w:val="both"/>
      </w:pPr>
    </w:p>
    <w:p w14:paraId="53065A21" w14:textId="77777777" w:rsidR="0076760D" w:rsidRDefault="0076760D" w:rsidP="00DE2736">
      <w:pPr>
        <w:ind w:left="720"/>
        <w:jc w:val="both"/>
      </w:pPr>
    </w:p>
    <w:p w14:paraId="645A9256" w14:textId="77777777" w:rsidR="0076760D" w:rsidRDefault="0076760D" w:rsidP="00DE2736">
      <w:pPr>
        <w:ind w:left="720"/>
        <w:jc w:val="both"/>
      </w:pPr>
    </w:p>
    <w:p w14:paraId="2E5CB7A7" w14:textId="77777777" w:rsidR="0076760D" w:rsidRDefault="0076760D" w:rsidP="00DE2736">
      <w:pPr>
        <w:ind w:left="720"/>
        <w:jc w:val="both"/>
      </w:pPr>
    </w:p>
    <w:p w14:paraId="28BBA3E5" w14:textId="77777777" w:rsidR="0076760D" w:rsidRDefault="0076760D" w:rsidP="00DE2736">
      <w:pPr>
        <w:ind w:left="720"/>
        <w:jc w:val="both"/>
      </w:pPr>
    </w:p>
    <w:p w14:paraId="4C9FE3BD" w14:textId="77777777" w:rsidR="0076760D" w:rsidRDefault="0076760D" w:rsidP="00DE2736">
      <w:pPr>
        <w:ind w:left="720"/>
        <w:jc w:val="both"/>
      </w:pPr>
    </w:p>
    <w:p w14:paraId="120D0E1E" w14:textId="77777777" w:rsidR="0076760D" w:rsidRDefault="0076760D" w:rsidP="00DE2736">
      <w:pPr>
        <w:ind w:left="720"/>
        <w:jc w:val="both"/>
      </w:pPr>
    </w:p>
    <w:p w14:paraId="3FCD7BB8" w14:textId="77777777" w:rsidR="0076760D" w:rsidRDefault="0076760D" w:rsidP="00DE2736">
      <w:pPr>
        <w:ind w:left="720"/>
        <w:jc w:val="both"/>
      </w:pPr>
    </w:p>
    <w:p w14:paraId="40346903" w14:textId="77777777" w:rsidR="0076760D" w:rsidRDefault="0076760D" w:rsidP="00DE2736">
      <w:pPr>
        <w:ind w:left="720"/>
        <w:jc w:val="both"/>
      </w:pPr>
    </w:p>
    <w:p w14:paraId="38210F07" w14:textId="77777777" w:rsidR="0076760D" w:rsidRDefault="0076760D" w:rsidP="00DE2736">
      <w:pPr>
        <w:ind w:left="720"/>
        <w:jc w:val="both"/>
      </w:pPr>
    </w:p>
    <w:p w14:paraId="1F62D9DB" w14:textId="77777777" w:rsidR="0076760D" w:rsidRDefault="0076760D" w:rsidP="00DE2736">
      <w:pPr>
        <w:ind w:left="720"/>
        <w:jc w:val="both"/>
      </w:pPr>
    </w:p>
    <w:p w14:paraId="5479E642" w14:textId="77777777" w:rsidR="0076760D" w:rsidRDefault="0076760D" w:rsidP="00DE2736">
      <w:pPr>
        <w:ind w:left="720"/>
        <w:jc w:val="both"/>
      </w:pPr>
    </w:p>
    <w:p w14:paraId="2A964757" w14:textId="77777777" w:rsidR="0076760D" w:rsidRDefault="0076760D" w:rsidP="00DE2736">
      <w:pPr>
        <w:ind w:left="720"/>
        <w:jc w:val="both"/>
      </w:pPr>
    </w:p>
    <w:p w14:paraId="0B499EEA" w14:textId="77777777" w:rsidR="0076760D" w:rsidRDefault="0076760D" w:rsidP="00DE2736">
      <w:pPr>
        <w:ind w:left="720"/>
        <w:jc w:val="both"/>
      </w:pPr>
    </w:p>
    <w:p w14:paraId="3D0B1649" w14:textId="77777777" w:rsidR="0076760D" w:rsidRDefault="0076760D" w:rsidP="00DE2736">
      <w:pPr>
        <w:ind w:left="720"/>
        <w:jc w:val="both"/>
      </w:pPr>
    </w:p>
    <w:p w14:paraId="0488702B" w14:textId="77777777" w:rsidR="0076760D" w:rsidRDefault="0076760D" w:rsidP="00DE2736">
      <w:pPr>
        <w:ind w:left="720"/>
        <w:jc w:val="both"/>
      </w:pPr>
    </w:p>
    <w:p w14:paraId="212E3947" w14:textId="77777777" w:rsidR="0076760D" w:rsidRDefault="0076760D" w:rsidP="00DE2736">
      <w:pPr>
        <w:ind w:left="720"/>
        <w:jc w:val="both"/>
      </w:pPr>
    </w:p>
    <w:p w14:paraId="094A0314" w14:textId="77777777" w:rsidR="0076760D" w:rsidRDefault="0076760D" w:rsidP="00DE2736">
      <w:pPr>
        <w:ind w:left="720"/>
        <w:jc w:val="both"/>
      </w:pPr>
    </w:p>
    <w:p w14:paraId="63E44BCD" w14:textId="77777777" w:rsidR="0076760D" w:rsidRDefault="0076760D" w:rsidP="00DE2736">
      <w:pPr>
        <w:ind w:left="720"/>
        <w:jc w:val="both"/>
      </w:pPr>
    </w:p>
    <w:p w14:paraId="27CD2CE8" w14:textId="77777777" w:rsidR="0076760D" w:rsidRDefault="0076760D" w:rsidP="00DE2736">
      <w:pPr>
        <w:ind w:left="720"/>
        <w:jc w:val="both"/>
      </w:pPr>
    </w:p>
    <w:p w14:paraId="2083004A" w14:textId="77777777" w:rsidR="0076760D" w:rsidRDefault="0076760D" w:rsidP="00DE2736">
      <w:pPr>
        <w:ind w:left="720"/>
        <w:jc w:val="both"/>
      </w:pPr>
    </w:p>
    <w:p w14:paraId="69DEC69A" w14:textId="77777777" w:rsidR="0076760D" w:rsidRDefault="0076760D" w:rsidP="00DE2736">
      <w:pPr>
        <w:ind w:left="720"/>
        <w:jc w:val="both"/>
      </w:pPr>
    </w:p>
    <w:p w14:paraId="564611CA" w14:textId="77777777" w:rsidR="00C91590" w:rsidRPr="00EB0E87" w:rsidRDefault="00C91590" w:rsidP="00C91590">
      <w:pPr>
        <w:ind w:left="720"/>
        <w:jc w:val="both"/>
        <w:rPr>
          <w:rFonts w:ascii="Calibri" w:hAnsi="Calibri" w:cs="Book Antiqua"/>
          <w:i/>
          <w:color w:val="0000FF"/>
        </w:rPr>
      </w:pPr>
      <w:r w:rsidRPr="00EB0E87">
        <w:rPr>
          <w:rFonts w:ascii="Calibri" w:hAnsi="Calibri" w:cs="Book Antiqua"/>
          <w:b/>
          <w:bCs/>
          <w:iCs/>
        </w:rPr>
        <w:t>Mapeo TO BE Registrar Compra</w:t>
      </w:r>
    </w:p>
    <w:p w14:paraId="23F6F785" w14:textId="77777777" w:rsidR="0076760D" w:rsidRDefault="0076760D" w:rsidP="00DE2736">
      <w:pPr>
        <w:ind w:left="720"/>
        <w:jc w:val="both"/>
      </w:pPr>
    </w:p>
    <w:p w14:paraId="2AFE2DE2" w14:textId="77777777" w:rsidR="00C91590" w:rsidRDefault="00C91590" w:rsidP="00DE2736">
      <w:pPr>
        <w:ind w:left="720"/>
        <w:jc w:val="both"/>
      </w:pPr>
    </w:p>
    <w:p w14:paraId="61CB1103" w14:textId="657AF469" w:rsidR="00C91590" w:rsidRDefault="00C91590" w:rsidP="00DE2736">
      <w:pPr>
        <w:ind w:left="720"/>
        <w:jc w:val="both"/>
      </w:pPr>
      <w:r w:rsidRPr="00C62EF2">
        <w:rPr>
          <w:noProof/>
        </w:rPr>
        <w:drawing>
          <wp:anchor distT="0" distB="0" distL="114300" distR="114300" simplePos="0" relativeHeight="251665408" behindDoc="0" locked="0" layoutInCell="1" allowOverlap="1" wp14:anchorId="463BC45C" wp14:editId="38FF5DCD">
            <wp:simplePos x="0" y="0"/>
            <wp:positionH relativeFrom="margin">
              <wp:align>center</wp:align>
            </wp:positionH>
            <wp:positionV relativeFrom="paragraph">
              <wp:posOffset>7620</wp:posOffset>
            </wp:positionV>
            <wp:extent cx="6119390" cy="6340389"/>
            <wp:effectExtent l="0" t="0" r="0" b="3810"/>
            <wp:wrapNone/>
            <wp:docPr id="15607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4D4A1A1D" w14:textId="76A2FAC3" w:rsidR="00C91590" w:rsidRDefault="00C91590" w:rsidP="00DE2736">
      <w:pPr>
        <w:ind w:left="720"/>
        <w:jc w:val="both"/>
      </w:pPr>
    </w:p>
    <w:p w14:paraId="47635157" w14:textId="77777777" w:rsidR="00C91590" w:rsidRDefault="00C91590" w:rsidP="00DE2736">
      <w:pPr>
        <w:ind w:left="720"/>
        <w:jc w:val="both"/>
      </w:pPr>
    </w:p>
    <w:p w14:paraId="1BAE23B1" w14:textId="77777777" w:rsidR="00C91590" w:rsidRDefault="00C91590" w:rsidP="00DE2736">
      <w:pPr>
        <w:ind w:left="720"/>
        <w:jc w:val="both"/>
      </w:pPr>
    </w:p>
    <w:p w14:paraId="32B8DC3E" w14:textId="77777777" w:rsidR="00C91590" w:rsidRDefault="00C91590" w:rsidP="00DE2736">
      <w:pPr>
        <w:ind w:left="720"/>
        <w:jc w:val="both"/>
      </w:pPr>
    </w:p>
    <w:p w14:paraId="2C457184" w14:textId="77777777" w:rsidR="00C91590" w:rsidRDefault="00C91590" w:rsidP="00DE2736">
      <w:pPr>
        <w:ind w:left="720"/>
        <w:jc w:val="both"/>
      </w:pPr>
    </w:p>
    <w:p w14:paraId="1FB12388" w14:textId="77777777" w:rsidR="00C91590" w:rsidRDefault="00C91590" w:rsidP="00DE2736">
      <w:pPr>
        <w:ind w:left="720"/>
        <w:jc w:val="both"/>
      </w:pPr>
    </w:p>
    <w:p w14:paraId="24D171E1" w14:textId="77777777" w:rsidR="00C91590" w:rsidRDefault="00C91590" w:rsidP="00DE2736">
      <w:pPr>
        <w:ind w:left="720"/>
        <w:jc w:val="both"/>
      </w:pPr>
    </w:p>
    <w:p w14:paraId="39F44226" w14:textId="77777777" w:rsidR="00C91590" w:rsidRDefault="00C91590" w:rsidP="00DE2736">
      <w:pPr>
        <w:ind w:left="720"/>
        <w:jc w:val="both"/>
      </w:pPr>
    </w:p>
    <w:p w14:paraId="4414677A" w14:textId="77777777" w:rsidR="00C91590" w:rsidRDefault="00C91590" w:rsidP="00DE2736">
      <w:pPr>
        <w:ind w:left="720"/>
        <w:jc w:val="both"/>
      </w:pPr>
    </w:p>
    <w:p w14:paraId="718F6ECA" w14:textId="77777777" w:rsidR="00C91590" w:rsidRDefault="00C91590" w:rsidP="00DE2736">
      <w:pPr>
        <w:ind w:left="720"/>
        <w:jc w:val="both"/>
      </w:pPr>
    </w:p>
    <w:p w14:paraId="0226E6B2" w14:textId="77777777" w:rsidR="00C91590" w:rsidRDefault="00C91590" w:rsidP="00DE2736">
      <w:pPr>
        <w:ind w:left="720"/>
        <w:jc w:val="both"/>
      </w:pPr>
    </w:p>
    <w:p w14:paraId="547CBB4B" w14:textId="77777777" w:rsidR="00C91590" w:rsidRDefault="00C91590" w:rsidP="00DE2736">
      <w:pPr>
        <w:ind w:left="720"/>
        <w:jc w:val="both"/>
      </w:pPr>
    </w:p>
    <w:p w14:paraId="77B6C5F8" w14:textId="77777777" w:rsidR="00C91590" w:rsidRDefault="00C91590" w:rsidP="00DE2736">
      <w:pPr>
        <w:ind w:left="720"/>
        <w:jc w:val="both"/>
      </w:pPr>
    </w:p>
    <w:p w14:paraId="59005306" w14:textId="77777777" w:rsidR="00C91590" w:rsidRDefault="00C91590" w:rsidP="00DE2736">
      <w:pPr>
        <w:ind w:left="720"/>
        <w:jc w:val="both"/>
      </w:pPr>
    </w:p>
    <w:p w14:paraId="0989A926" w14:textId="77777777" w:rsidR="00C91590" w:rsidRDefault="00C91590" w:rsidP="00DE2736">
      <w:pPr>
        <w:ind w:left="720"/>
        <w:jc w:val="both"/>
      </w:pPr>
    </w:p>
    <w:p w14:paraId="6398E711" w14:textId="77777777" w:rsidR="00C91590" w:rsidRDefault="00C91590" w:rsidP="00DE2736">
      <w:pPr>
        <w:ind w:left="720"/>
        <w:jc w:val="both"/>
      </w:pPr>
    </w:p>
    <w:p w14:paraId="27DA9E29" w14:textId="77777777" w:rsidR="00C91590" w:rsidRDefault="00C91590" w:rsidP="00DE2736">
      <w:pPr>
        <w:ind w:left="720"/>
        <w:jc w:val="both"/>
      </w:pPr>
    </w:p>
    <w:p w14:paraId="51DC4256" w14:textId="77777777" w:rsidR="00C91590" w:rsidRDefault="00C91590" w:rsidP="00DE2736">
      <w:pPr>
        <w:ind w:left="720"/>
        <w:jc w:val="both"/>
      </w:pPr>
    </w:p>
    <w:p w14:paraId="6712E76F" w14:textId="77777777" w:rsidR="00C91590" w:rsidRDefault="00C91590" w:rsidP="00DE2736">
      <w:pPr>
        <w:ind w:left="720"/>
        <w:jc w:val="both"/>
      </w:pPr>
    </w:p>
    <w:p w14:paraId="161F880C" w14:textId="77777777" w:rsidR="00C91590" w:rsidRDefault="00C91590" w:rsidP="00DE2736">
      <w:pPr>
        <w:ind w:left="720"/>
        <w:jc w:val="both"/>
      </w:pPr>
    </w:p>
    <w:p w14:paraId="3401D397" w14:textId="77777777" w:rsidR="00C91590" w:rsidRDefault="00C91590" w:rsidP="00DE2736">
      <w:pPr>
        <w:ind w:left="720"/>
        <w:jc w:val="both"/>
      </w:pPr>
    </w:p>
    <w:p w14:paraId="52406AAB" w14:textId="77777777" w:rsidR="00C91590" w:rsidRDefault="00C91590" w:rsidP="00DE2736">
      <w:pPr>
        <w:ind w:left="720"/>
        <w:jc w:val="both"/>
      </w:pPr>
    </w:p>
    <w:p w14:paraId="68B749DD" w14:textId="77777777" w:rsidR="00C91590" w:rsidRDefault="00C91590" w:rsidP="00DE2736">
      <w:pPr>
        <w:ind w:left="720"/>
        <w:jc w:val="both"/>
      </w:pPr>
    </w:p>
    <w:p w14:paraId="4EB53709" w14:textId="77777777" w:rsidR="00C91590" w:rsidRDefault="00C91590" w:rsidP="00DE2736">
      <w:pPr>
        <w:ind w:left="720"/>
        <w:jc w:val="both"/>
      </w:pPr>
    </w:p>
    <w:p w14:paraId="2B7AA527" w14:textId="77777777" w:rsidR="00C91590" w:rsidRDefault="00C91590" w:rsidP="00DE2736">
      <w:pPr>
        <w:ind w:left="720"/>
        <w:jc w:val="both"/>
      </w:pPr>
    </w:p>
    <w:p w14:paraId="003B2298" w14:textId="77777777" w:rsidR="00C91590" w:rsidRDefault="00C91590" w:rsidP="00DE2736">
      <w:pPr>
        <w:ind w:left="720"/>
        <w:jc w:val="both"/>
      </w:pPr>
    </w:p>
    <w:p w14:paraId="6F5E05F5" w14:textId="77777777" w:rsidR="00C91590" w:rsidRDefault="00C91590" w:rsidP="00DE2736">
      <w:pPr>
        <w:ind w:left="720"/>
        <w:jc w:val="both"/>
      </w:pPr>
    </w:p>
    <w:p w14:paraId="6F3394A4" w14:textId="77777777" w:rsidR="00C91590" w:rsidRDefault="00C91590" w:rsidP="00DE2736">
      <w:pPr>
        <w:ind w:left="720"/>
        <w:jc w:val="both"/>
      </w:pPr>
    </w:p>
    <w:p w14:paraId="5A04D53C" w14:textId="77777777" w:rsidR="00C91590" w:rsidRDefault="00C91590" w:rsidP="00DE2736">
      <w:pPr>
        <w:ind w:left="720"/>
        <w:jc w:val="both"/>
      </w:pPr>
    </w:p>
    <w:p w14:paraId="5B32A991" w14:textId="77777777" w:rsidR="00C91590" w:rsidRDefault="00C91590" w:rsidP="00DE2736">
      <w:pPr>
        <w:ind w:left="720"/>
        <w:jc w:val="both"/>
      </w:pPr>
    </w:p>
    <w:p w14:paraId="30C3F3AC" w14:textId="77777777" w:rsidR="00C91590" w:rsidRDefault="00C91590" w:rsidP="00DE2736">
      <w:pPr>
        <w:ind w:left="720"/>
        <w:jc w:val="both"/>
      </w:pPr>
    </w:p>
    <w:p w14:paraId="70680345" w14:textId="77777777" w:rsidR="00C91590" w:rsidRDefault="00C91590" w:rsidP="00DE2736">
      <w:pPr>
        <w:ind w:left="720"/>
        <w:jc w:val="both"/>
      </w:pPr>
    </w:p>
    <w:p w14:paraId="2DD6B2DC" w14:textId="77777777" w:rsidR="00C91590" w:rsidRDefault="00C91590" w:rsidP="00DE2736">
      <w:pPr>
        <w:ind w:left="720"/>
        <w:jc w:val="both"/>
      </w:pPr>
    </w:p>
    <w:p w14:paraId="10AC093C" w14:textId="77777777" w:rsidR="00C91590" w:rsidRDefault="00C91590" w:rsidP="00DE2736">
      <w:pPr>
        <w:ind w:left="720"/>
        <w:jc w:val="both"/>
      </w:pPr>
    </w:p>
    <w:p w14:paraId="7E916396" w14:textId="77777777" w:rsidR="00C91590" w:rsidRDefault="00C91590" w:rsidP="00DE2736">
      <w:pPr>
        <w:ind w:left="720"/>
        <w:jc w:val="both"/>
      </w:pPr>
    </w:p>
    <w:p w14:paraId="4B8D4C34" w14:textId="77777777" w:rsidR="00C91590" w:rsidRDefault="00C91590" w:rsidP="00DE2736">
      <w:pPr>
        <w:ind w:left="720"/>
        <w:jc w:val="both"/>
      </w:pPr>
    </w:p>
    <w:p w14:paraId="5C18148F" w14:textId="77777777" w:rsidR="00C91590" w:rsidRDefault="00C91590" w:rsidP="00DE2736">
      <w:pPr>
        <w:ind w:left="720"/>
        <w:jc w:val="both"/>
      </w:pPr>
    </w:p>
    <w:p w14:paraId="0E1F7E35" w14:textId="77777777" w:rsidR="00C91590" w:rsidRDefault="00C91590" w:rsidP="00DE2736">
      <w:pPr>
        <w:ind w:left="720"/>
        <w:jc w:val="both"/>
      </w:pPr>
    </w:p>
    <w:p w14:paraId="595909C5" w14:textId="77777777" w:rsidR="00C91590" w:rsidRDefault="00C91590" w:rsidP="00DE2736">
      <w:pPr>
        <w:ind w:left="720"/>
        <w:jc w:val="both"/>
      </w:pPr>
    </w:p>
    <w:p w14:paraId="5F8C3FE8" w14:textId="77777777" w:rsidR="00C91590" w:rsidRDefault="00C91590" w:rsidP="00DE2736">
      <w:pPr>
        <w:ind w:left="720"/>
        <w:jc w:val="both"/>
      </w:pPr>
    </w:p>
    <w:p w14:paraId="1E106CD3" w14:textId="77777777" w:rsidR="00C91590" w:rsidRDefault="00C91590" w:rsidP="00DE2736">
      <w:pPr>
        <w:ind w:left="720"/>
        <w:jc w:val="both"/>
      </w:pPr>
    </w:p>
    <w:p w14:paraId="5D6E345B" w14:textId="77777777" w:rsidR="00C91590" w:rsidRDefault="00C91590" w:rsidP="00DE2736">
      <w:pPr>
        <w:ind w:left="720"/>
        <w:jc w:val="both"/>
      </w:pPr>
    </w:p>
    <w:p w14:paraId="697F826D" w14:textId="77777777" w:rsidR="00C91590" w:rsidRDefault="00C91590" w:rsidP="00DE2736">
      <w:pPr>
        <w:ind w:left="720"/>
        <w:jc w:val="both"/>
      </w:pPr>
    </w:p>
    <w:p w14:paraId="4429CCEC" w14:textId="77777777" w:rsidR="00C91590" w:rsidRDefault="00C91590" w:rsidP="00DE2736">
      <w:pPr>
        <w:ind w:left="720"/>
        <w:jc w:val="both"/>
      </w:pPr>
    </w:p>
    <w:p w14:paraId="38C7F9DE" w14:textId="77777777" w:rsidR="00C91590" w:rsidRDefault="00C91590" w:rsidP="00DE2736">
      <w:pPr>
        <w:ind w:left="720"/>
        <w:jc w:val="both"/>
      </w:pPr>
    </w:p>
    <w:p w14:paraId="5134BF34" w14:textId="77777777" w:rsidR="00C91590" w:rsidRDefault="00C91590" w:rsidP="00DE2736">
      <w:pPr>
        <w:ind w:left="720"/>
        <w:jc w:val="both"/>
      </w:pPr>
    </w:p>
    <w:p w14:paraId="20248E50" w14:textId="77777777" w:rsidR="006F102D" w:rsidRPr="001728CD" w:rsidRDefault="006F102D" w:rsidP="006F102D">
      <w:pPr>
        <w:pStyle w:val="Prrafodelista"/>
        <w:jc w:val="both"/>
        <w:rPr>
          <w:rFonts w:ascii="Calibri" w:hAnsi="Calibri" w:cs="Book Antiqua"/>
          <w:b/>
          <w:bCs/>
          <w:iCs/>
        </w:rPr>
      </w:pPr>
      <w:r w:rsidRPr="001728CD">
        <w:rPr>
          <w:rFonts w:ascii="Calibri" w:hAnsi="Calibri" w:cs="Book Antiqua"/>
          <w:b/>
          <w:bCs/>
          <w:iCs/>
        </w:rPr>
        <w:t>Mapeo AS IS Registrar Venta</w:t>
      </w:r>
    </w:p>
    <w:p w14:paraId="064AAE3D" w14:textId="4F93234E" w:rsidR="006F102D" w:rsidRDefault="006F102D" w:rsidP="00DE2736">
      <w:pPr>
        <w:ind w:left="720"/>
        <w:jc w:val="both"/>
      </w:pPr>
    </w:p>
    <w:p w14:paraId="4F980878" w14:textId="5ABE4106" w:rsidR="006F102D" w:rsidRDefault="00A349EE" w:rsidP="00DE2736">
      <w:pPr>
        <w:ind w:left="720"/>
        <w:jc w:val="both"/>
      </w:pPr>
      <w:r w:rsidRPr="00A349EE">
        <w:drawing>
          <wp:anchor distT="0" distB="0" distL="114300" distR="114300" simplePos="0" relativeHeight="251872256" behindDoc="0" locked="0" layoutInCell="1" allowOverlap="1" wp14:anchorId="352BE040" wp14:editId="004BD7B1">
            <wp:simplePos x="0" y="0"/>
            <wp:positionH relativeFrom="column">
              <wp:posOffset>80010</wp:posOffset>
            </wp:positionH>
            <wp:positionV relativeFrom="paragraph">
              <wp:posOffset>83185</wp:posOffset>
            </wp:positionV>
            <wp:extent cx="6120130" cy="5055870"/>
            <wp:effectExtent l="0" t="0" r="0" b="0"/>
            <wp:wrapNone/>
            <wp:docPr id="1948962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62872" name=""/>
                    <pic:cNvPicPr/>
                  </pic:nvPicPr>
                  <pic:blipFill>
                    <a:blip r:embed="rId12">
                      <a:extLst>
                        <a:ext uri="{28A0092B-C50C-407E-A947-70E740481C1C}">
                          <a14:useLocalDpi xmlns:a14="http://schemas.microsoft.com/office/drawing/2010/main" val="0"/>
                        </a:ext>
                      </a:extLst>
                    </a:blip>
                    <a:stretch>
                      <a:fillRect/>
                    </a:stretch>
                  </pic:blipFill>
                  <pic:spPr>
                    <a:xfrm>
                      <a:off x="0" y="0"/>
                      <a:ext cx="6120130" cy="5055870"/>
                    </a:xfrm>
                    <a:prstGeom prst="rect">
                      <a:avLst/>
                    </a:prstGeom>
                  </pic:spPr>
                </pic:pic>
              </a:graphicData>
            </a:graphic>
            <wp14:sizeRelH relativeFrom="page">
              <wp14:pctWidth>0</wp14:pctWidth>
            </wp14:sizeRelH>
            <wp14:sizeRelV relativeFrom="page">
              <wp14:pctHeight>0</wp14:pctHeight>
            </wp14:sizeRelV>
          </wp:anchor>
        </w:drawing>
      </w:r>
    </w:p>
    <w:p w14:paraId="3D37FCDE" w14:textId="79C4928D" w:rsidR="006F102D" w:rsidRDefault="006F102D" w:rsidP="00DE2736">
      <w:pPr>
        <w:ind w:left="720"/>
        <w:jc w:val="both"/>
      </w:pPr>
    </w:p>
    <w:p w14:paraId="37BAD39B" w14:textId="77777777" w:rsidR="00C91590" w:rsidRDefault="00C91590" w:rsidP="00DE2736">
      <w:pPr>
        <w:ind w:left="720"/>
        <w:jc w:val="both"/>
      </w:pPr>
    </w:p>
    <w:p w14:paraId="6BEA9183" w14:textId="77777777" w:rsidR="00C91590" w:rsidRDefault="00C91590" w:rsidP="00DE2736">
      <w:pPr>
        <w:ind w:left="720"/>
        <w:jc w:val="both"/>
      </w:pPr>
    </w:p>
    <w:p w14:paraId="63D162C0" w14:textId="77777777" w:rsidR="00C91590" w:rsidRDefault="00C91590" w:rsidP="00DE2736">
      <w:pPr>
        <w:ind w:left="720"/>
        <w:jc w:val="both"/>
      </w:pPr>
    </w:p>
    <w:p w14:paraId="5DC0F682" w14:textId="77777777" w:rsidR="0076760D" w:rsidRDefault="0076760D" w:rsidP="00DE2736">
      <w:pPr>
        <w:ind w:left="720"/>
        <w:jc w:val="both"/>
      </w:pPr>
    </w:p>
    <w:p w14:paraId="7DE94F17" w14:textId="77777777" w:rsidR="0076760D" w:rsidRDefault="0076760D" w:rsidP="00DE2736">
      <w:pPr>
        <w:ind w:left="720"/>
        <w:jc w:val="both"/>
      </w:pPr>
    </w:p>
    <w:p w14:paraId="545E61BC" w14:textId="77777777" w:rsidR="006F102D" w:rsidRDefault="006F102D" w:rsidP="00DE2736">
      <w:pPr>
        <w:ind w:left="720"/>
        <w:jc w:val="both"/>
      </w:pPr>
    </w:p>
    <w:p w14:paraId="64E88FA6" w14:textId="77777777" w:rsidR="006F102D" w:rsidRDefault="006F102D" w:rsidP="00DE2736">
      <w:pPr>
        <w:ind w:left="720"/>
        <w:jc w:val="both"/>
      </w:pPr>
    </w:p>
    <w:p w14:paraId="2F68AC49" w14:textId="77777777" w:rsidR="006F102D" w:rsidRDefault="006F102D" w:rsidP="00DE2736">
      <w:pPr>
        <w:ind w:left="720"/>
        <w:jc w:val="both"/>
      </w:pPr>
    </w:p>
    <w:p w14:paraId="4DE354BC" w14:textId="77777777" w:rsidR="006F102D" w:rsidRDefault="006F102D" w:rsidP="00DE2736">
      <w:pPr>
        <w:ind w:left="720"/>
        <w:jc w:val="both"/>
      </w:pPr>
    </w:p>
    <w:p w14:paraId="36644926" w14:textId="77777777" w:rsidR="006F102D" w:rsidRDefault="006F102D" w:rsidP="00DE2736">
      <w:pPr>
        <w:ind w:left="720"/>
        <w:jc w:val="both"/>
      </w:pPr>
    </w:p>
    <w:p w14:paraId="668B2298" w14:textId="77777777" w:rsidR="006F102D" w:rsidRDefault="006F102D" w:rsidP="00DE2736">
      <w:pPr>
        <w:ind w:left="720"/>
        <w:jc w:val="both"/>
      </w:pPr>
    </w:p>
    <w:p w14:paraId="5EC78BDF" w14:textId="77777777" w:rsidR="006F102D" w:rsidRDefault="006F102D" w:rsidP="00DE2736">
      <w:pPr>
        <w:ind w:left="720"/>
        <w:jc w:val="both"/>
      </w:pPr>
    </w:p>
    <w:p w14:paraId="4DC383D0" w14:textId="77777777" w:rsidR="006F102D" w:rsidRDefault="006F102D" w:rsidP="00DE2736">
      <w:pPr>
        <w:ind w:left="720"/>
        <w:jc w:val="both"/>
      </w:pPr>
    </w:p>
    <w:p w14:paraId="27D9F887" w14:textId="77777777" w:rsidR="006F102D" w:rsidRDefault="006F102D" w:rsidP="00DE2736">
      <w:pPr>
        <w:ind w:left="720"/>
        <w:jc w:val="both"/>
      </w:pPr>
    </w:p>
    <w:p w14:paraId="1CDF91DB" w14:textId="77777777" w:rsidR="006F102D" w:rsidRDefault="006F102D" w:rsidP="00DE2736">
      <w:pPr>
        <w:ind w:left="720"/>
        <w:jc w:val="both"/>
      </w:pPr>
    </w:p>
    <w:p w14:paraId="2524D25B" w14:textId="77777777" w:rsidR="006F102D" w:rsidRDefault="006F102D" w:rsidP="00DE2736">
      <w:pPr>
        <w:ind w:left="720"/>
        <w:jc w:val="both"/>
      </w:pPr>
    </w:p>
    <w:p w14:paraId="683D81D4" w14:textId="77777777" w:rsidR="006F102D" w:rsidRDefault="006F102D" w:rsidP="00DE2736">
      <w:pPr>
        <w:ind w:left="720"/>
        <w:jc w:val="both"/>
      </w:pPr>
    </w:p>
    <w:p w14:paraId="1DF31D78" w14:textId="77777777" w:rsidR="006F102D" w:rsidRDefault="006F102D" w:rsidP="00DE2736">
      <w:pPr>
        <w:ind w:left="720"/>
        <w:jc w:val="both"/>
      </w:pPr>
    </w:p>
    <w:p w14:paraId="2765919C" w14:textId="77777777" w:rsidR="006F102D" w:rsidRDefault="006F102D" w:rsidP="00DE2736">
      <w:pPr>
        <w:ind w:left="720"/>
        <w:jc w:val="both"/>
      </w:pPr>
    </w:p>
    <w:p w14:paraId="6CFA1493" w14:textId="77777777" w:rsidR="006F102D" w:rsidRDefault="006F102D" w:rsidP="00DE2736">
      <w:pPr>
        <w:ind w:left="720"/>
        <w:jc w:val="both"/>
      </w:pPr>
    </w:p>
    <w:p w14:paraId="47A643D0" w14:textId="77777777" w:rsidR="006F102D" w:rsidRDefault="006F102D" w:rsidP="00DE2736">
      <w:pPr>
        <w:ind w:left="720"/>
        <w:jc w:val="both"/>
      </w:pPr>
    </w:p>
    <w:p w14:paraId="01BCC2E1" w14:textId="77777777" w:rsidR="006F102D" w:rsidRDefault="006F102D" w:rsidP="00DE2736">
      <w:pPr>
        <w:ind w:left="720"/>
        <w:jc w:val="both"/>
      </w:pPr>
    </w:p>
    <w:p w14:paraId="526541A2" w14:textId="77777777" w:rsidR="006F102D" w:rsidRDefault="006F102D" w:rsidP="00DE2736">
      <w:pPr>
        <w:ind w:left="720"/>
        <w:jc w:val="both"/>
      </w:pPr>
    </w:p>
    <w:p w14:paraId="6BC44243" w14:textId="77777777" w:rsidR="006F102D" w:rsidRDefault="006F102D" w:rsidP="00DE2736">
      <w:pPr>
        <w:ind w:left="720"/>
        <w:jc w:val="both"/>
      </w:pPr>
    </w:p>
    <w:p w14:paraId="1E2A161B" w14:textId="77777777" w:rsidR="006F102D" w:rsidRDefault="006F102D" w:rsidP="00DE2736">
      <w:pPr>
        <w:ind w:left="720"/>
        <w:jc w:val="both"/>
      </w:pPr>
    </w:p>
    <w:p w14:paraId="1C065AB2" w14:textId="77777777" w:rsidR="006F102D" w:rsidRDefault="006F102D" w:rsidP="00DE2736">
      <w:pPr>
        <w:ind w:left="720"/>
        <w:jc w:val="both"/>
      </w:pPr>
    </w:p>
    <w:p w14:paraId="2C1C7211" w14:textId="77777777" w:rsidR="006F102D" w:rsidRDefault="006F102D" w:rsidP="00DE2736">
      <w:pPr>
        <w:ind w:left="720"/>
        <w:jc w:val="both"/>
      </w:pPr>
    </w:p>
    <w:p w14:paraId="64BCCF80" w14:textId="77777777" w:rsidR="006F102D" w:rsidRDefault="006F102D" w:rsidP="00DE2736">
      <w:pPr>
        <w:ind w:left="720"/>
        <w:jc w:val="both"/>
      </w:pPr>
    </w:p>
    <w:p w14:paraId="27D5898F" w14:textId="77777777" w:rsidR="006F102D" w:rsidRDefault="006F102D" w:rsidP="00DE2736">
      <w:pPr>
        <w:ind w:left="720"/>
        <w:jc w:val="both"/>
      </w:pPr>
    </w:p>
    <w:p w14:paraId="2FDF9F9A" w14:textId="77777777" w:rsidR="006F102D" w:rsidRDefault="006F102D" w:rsidP="00DE2736">
      <w:pPr>
        <w:ind w:left="720"/>
        <w:jc w:val="both"/>
      </w:pPr>
    </w:p>
    <w:p w14:paraId="18F5E7E1" w14:textId="77777777" w:rsidR="006F102D" w:rsidRDefault="006F102D" w:rsidP="00DE2736">
      <w:pPr>
        <w:ind w:left="720"/>
        <w:jc w:val="both"/>
      </w:pPr>
    </w:p>
    <w:p w14:paraId="5F87CA16" w14:textId="77777777" w:rsidR="006F102D" w:rsidRDefault="006F102D" w:rsidP="00DE2736">
      <w:pPr>
        <w:ind w:left="720"/>
        <w:jc w:val="both"/>
      </w:pPr>
    </w:p>
    <w:p w14:paraId="4FDA0A6F" w14:textId="77777777" w:rsidR="006F102D" w:rsidRDefault="006F102D" w:rsidP="00DE2736">
      <w:pPr>
        <w:ind w:left="720"/>
        <w:jc w:val="both"/>
      </w:pPr>
    </w:p>
    <w:p w14:paraId="7903E910" w14:textId="77777777" w:rsidR="006F102D" w:rsidRDefault="006F102D" w:rsidP="00DE2736">
      <w:pPr>
        <w:ind w:left="720"/>
        <w:jc w:val="both"/>
      </w:pPr>
    </w:p>
    <w:p w14:paraId="740C0ACA" w14:textId="77777777" w:rsidR="006F102D" w:rsidRDefault="006F102D" w:rsidP="00DE2736">
      <w:pPr>
        <w:ind w:left="720"/>
        <w:jc w:val="both"/>
      </w:pPr>
    </w:p>
    <w:p w14:paraId="5891099F" w14:textId="77777777" w:rsidR="006F102D" w:rsidRDefault="006F102D" w:rsidP="00DE2736">
      <w:pPr>
        <w:ind w:left="720"/>
        <w:jc w:val="both"/>
      </w:pPr>
    </w:p>
    <w:p w14:paraId="3E75E66F" w14:textId="77777777" w:rsidR="006F102D" w:rsidRDefault="006F102D" w:rsidP="00DE2736">
      <w:pPr>
        <w:ind w:left="720"/>
        <w:jc w:val="both"/>
      </w:pPr>
    </w:p>
    <w:p w14:paraId="06A48702" w14:textId="77777777" w:rsidR="006F102D" w:rsidRDefault="006F102D" w:rsidP="00DE2736">
      <w:pPr>
        <w:ind w:left="720"/>
        <w:jc w:val="both"/>
      </w:pPr>
    </w:p>
    <w:p w14:paraId="455033EF" w14:textId="77777777" w:rsidR="006F102D" w:rsidRDefault="006F102D" w:rsidP="00DE2736">
      <w:pPr>
        <w:ind w:left="720"/>
        <w:jc w:val="both"/>
      </w:pPr>
    </w:p>
    <w:p w14:paraId="61AF6F73" w14:textId="77777777" w:rsidR="006F102D" w:rsidRDefault="006F102D" w:rsidP="00DE2736">
      <w:pPr>
        <w:ind w:left="720"/>
        <w:jc w:val="both"/>
      </w:pPr>
    </w:p>
    <w:p w14:paraId="75823FD3" w14:textId="77777777" w:rsidR="006F102D" w:rsidRDefault="006F102D" w:rsidP="00DE2736">
      <w:pPr>
        <w:ind w:left="720"/>
        <w:jc w:val="both"/>
      </w:pPr>
    </w:p>
    <w:p w14:paraId="0675421F" w14:textId="77777777" w:rsidR="006F102D" w:rsidRDefault="006F102D" w:rsidP="00DE2736">
      <w:pPr>
        <w:ind w:left="720"/>
        <w:jc w:val="both"/>
      </w:pPr>
    </w:p>
    <w:p w14:paraId="6370E3ED" w14:textId="77777777" w:rsidR="006F102D" w:rsidRDefault="006F102D" w:rsidP="00DE2736">
      <w:pPr>
        <w:ind w:left="720"/>
        <w:jc w:val="both"/>
      </w:pPr>
    </w:p>
    <w:p w14:paraId="771F2F6D" w14:textId="77777777" w:rsidR="006F102D" w:rsidRDefault="006F102D" w:rsidP="00DE2736">
      <w:pPr>
        <w:ind w:left="720"/>
        <w:jc w:val="both"/>
      </w:pPr>
    </w:p>
    <w:p w14:paraId="6D6C948B" w14:textId="77777777" w:rsidR="006F102D" w:rsidRDefault="006F102D" w:rsidP="00DE2736">
      <w:pPr>
        <w:ind w:left="720"/>
        <w:jc w:val="both"/>
      </w:pPr>
    </w:p>
    <w:p w14:paraId="7C064CEB" w14:textId="77777777" w:rsidR="006F102D" w:rsidRDefault="006F102D" w:rsidP="00DE2736">
      <w:pPr>
        <w:ind w:left="720"/>
        <w:jc w:val="both"/>
      </w:pPr>
    </w:p>
    <w:p w14:paraId="26A2A6B8" w14:textId="77777777" w:rsidR="006F102D" w:rsidRPr="00BA58CC" w:rsidRDefault="006F102D" w:rsidP="006F102D">
      <w:pPr>
        <w:ind w:left="720"/>
        <w:jc w:val="both"/>
        <w:rPr>
          <w:rFonts w:ascii="Calibri" w:hAnsi="Calibri" w:cs="Book Antiqua"/>
          <w:b/>
          <w:bCs/>
          <w:iCs/>
        </w:rPr>
      </w:pPr>
      <w:r w:rsidRPr="00BA58CC">
        <w:rPr>
          <w:rFonts w:ascii="Calibri" w:hAnsi="Calibri" w:cs="Book Antiqua"/>
          <w:b/>
          <w:bCs/>
          <w:iCs/>
        </w:rPr>
        <w:t>Mapeo TO BE Registrar Venta</w:t>
      </w:r>
    </w:p>
    <w:p w14:paraId="15E97781" w14:textId="43049753" w:rsidR="006F102D" w:rsidRDefault="006F102D" w:rsidP="00DE2736">
      <w:pPr>
        <w:ind w:left="720"/>
        <w:jc w:val="both"/>
      </w:pPr>
    </w:p>
    <w:p w14:paraId="10BE4C6E" w14:textId="222E207F" w:rsidR="006F102D" w:rsidRDefault="00B018F8" w:rsidP="00DE2736">
      <w:pPr>
        <w:ind w:left="720"/>
        <w:jc w:val="both"/>
      </w:pPr>
      <w:r w:rsidRPr="00B018F8">
        <w:drawing>
          <wp:anchor distT="0" distB="0" distL="114300" distR="114300" simplePos="0" relativeHeight="251873280" behindDoc="0" locked="0" layoutInCell="1" allowOverlap="1" wp14:anchorId="7FB902AC" wp14:editId="0FEB0DC5">
            <wp:simplePos x="0" y="0"/>
            <wp:positionH relativeFrom="column">
              <wp:posOffset>270510</wp:posOffset>
            </wp:positionH>
            <wp:positionV relativeFrom="paragraph">
              <wp:posOffset>6985</wp:posOffset>
            </wp:positionV>
            <wp:extent cx="6120130" cy="6083935"/>
            <wp:effectExtent l="0" t="0" r="0" b="0"/>
            <wp:wrapNone/>
            <wp:docPr id="1758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30"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83935"/>
                    </a:xfrm>
                    <a:prstGeom prst="rect">
                      <a:avLst/>
                    </a:prstGeom>
                  </pic:spPr>
                </pic:pic>
              </a:graphicData>
            </a:graphic>
            <wp14:sizeRelH relativeFrom="page">
              <wp14:pctWidth>0</wp14:pctWidth>
            </wp14:sizeRelH>
            <wp14:sizeRelV relativeFrom="page">
              <wp14:pctHeight>0</wp14:pctHeight>
            </wp14:sizeRelV>
          </wp:anchor>
        </w:drawing>
      </w:r>
    </w:p>
    <w:p w14:paraId="11EDC895" w14:textId="2E318A8B" w:rsidR="006F102D" w:rsidRDefault="006F102D" w:rsidP="00DE2736">
      <w:pPr>
        <w:ind w:left="720"/>
        <w:jc w:val="both"/>
      </w:pPr>
    </w:p>
    <w:p w14:paraId="01DD0383" w14:textId="139DB125" w:rsidR="006F102D" w:rsidRDefault="006F102D" w:rsidP="00DE2736">
      <w:pPr>
        <w:ind w:left="720"/>
        <w:jc w:val="both"/>
      </w:pPr>
    </w:p>
    <w:p w14:paraId="1FB7CA89" w14:textId="1BF90D8F" w:rsidR="006F102D" w:rsidRDefault="006F102D" w:rsidP="00DE2736">
      <w:pPr>
        <w:ind w:left="720"/>
        <w:jc w:val="both"/>
      </w:pPr>
    </w:p>
    <w:p w14:paraId="34E9AE13" w14:textId="3609DF87" w:rsidR="006F102D" w:rsidRDefault="006F102D" w:rsidP="00DE2736">
      <w:pPr>
        <w:ind w:left="720"/>
        <w:jc w:val="both"/>
      </w:pPr>
    </w:p>
    <w:p w14:paraId="2452F410" w14:textId="0EF6056E" w:rsidR="006F102D" w:rsidRDefault="006F102D" w:rsidP="00DE2736">
      <w:pPr>
        <w:ind w:left="720"/>
        <w:jc w:val="both"/>
      </w:pPr>
    </w:p>
    <w:p w14:paraId="009A6300" w14:textId="475E4FFF" w:rsidR="006F102D" w:rsidRDefault="006F102D" w:rsidP="00DE2736">
      <w:pPr>
        <w:ind w:left="720"/>
        <w:jc w:val="both"/>
      </w:pPr>
    </w:p>
    <w:p w14:paraId="246E870B" w14:textId="77777777" w:rsidR="006F102D" w:rsidRDefault="006F102D" w:rsidP="00DE2736">
      <w:pPr>
        <w:ind w:left="720"/>
        <w:jc w:val="both"/>
      </w:pPr>
    </w:p>
    <w:p w14:paraId="03146D0C" w14:textId="77777777" w:rsidR="006F102D" w:rsidRDefault="006F102D" w:rsidP="00DE2736">
      <w:pPr>
        <w:ind w:left="720"/>
        <w:jc w:val="both"/>
      </w:pPr>
    </w:p>
    <w:p w14:paraId="6AADA5D1" w14:textId="77777777" w:rsidR="006F102D" w:rsidRDefault="006F102D" w:rsidP="00DE2736">
      <w:pPr>
        <w:ind w:left="720"/>
        <w:jc w:val="both"/>
      </w:pPr>
    </w:p>
    <w:p w14:paraId="1C79B1F1" w14:textId="77777777" w:rsidR="006F102D" w:rsidRDefault="006F102D" w:rsidP="00DE2736">
      <w:pPr>
        <w:ind w:left="720"/>
        <w:jc w:val="both"/>
      </w:pPr>
    </w:p>
    <w:p w14:paraId="7EE5EEBE" w14:textId="77777777" w:rsidR="006F102D" w:rsidRDefault="006F102D" w:rsidP="00DE2736">
      <w:pPr>
        <w:ind w:left="720"/>
        <w:jc w:val="both"/>
      </w:pPr>
    </w:p>
    <w:p w14:paraId="17404B79" w14:textId="77777777" w:rsidR="006F102D" w:rsidRDefault="006F102D" w:rsidP="00DE2736">
      <w:pPr>
        <w:ind w:left="720"/>
        <w:jc w:val="both"/>
      </w:pPr>
    </w:p>
    <w:p w14:paraId="3A18B1D8" w14:textId="77777777" w:rsidR="006F102D" w:rsidRDefault="006F102D" w:rsidP="00DE2736">
      <w:pPr>
        <w:ind w:left="720"/>
        <w:jc w:val="both"/>
      </w:pPr>
    </w:p>
    <w:p w14:paraId="199DC596" w14:textId="77777777" w:rsidR="006F102D" w:rsidRDefault="006F102D" w:rsidP="00DE2736">
      <w:pPr>
        <w:ind w:left="720"/>
        <w:jc w:val="both"/>
      </w:pPr>
    </w:p>
    <w:p w14:paraId="45257D2B" w14:textId="690583BB" w:rsidR="006F102D" w:rsidRDefault="006F102D" w:rsidP="00DE2736">
      <w:pPr>
        <w:ind w:left="720"/>
        <w:jc w:val="both"/>
      </w:pPr>
    </w:p>
    <w:p w14:paraId="069C5FD5" w14:textId="77777777" w:rsidR="006F102D" w:rsidRDefault="006F102D" w:rsidP="00DE2736">
      <w:pPr>
        <w:ind w:left="720"/>
        <w:jc w:val="both"/>
      </w:pPr>
    </w:p>
    <w:p w14:paraId="1BC3D720" w14:textId="77777777" w:rsidR="006F102D" w:rsidRDefault="006F102D" w:rsidP="00DE2736">
      <w:pPr>
        <w:ind w:left="720"/>
        <w:jc w:val="both"/>
      </w:pPr>
    </w:p>
    <w:p w14:paraId="54C788FD" w14:textId="77777777" w:rsidR="006F102D" w:rsidRDefault="006F102D" w:rsidP="00DE2736">
      <w:pPr>
        <w:ind w:left="720"/>
        <w:jc w:val="both"/>
      </w:pPr>
    </w:p>
    <w:p w14:paraId="5CEEDE4F" w14:textId="77777777" w:rsidR="006F102D" w:rsidRDefault="006F102D" w:rsidP="00DE2736">
      <w:pPr>
        <w:ind w:left="720"/>
        <w:jc w:val="both"/>
      </w:pPr>
    </w:p>
    <w:p w14:paraId="13C7F9FC" w14:textId="77777777" w:rsidR="006F102D" w:rsidRDefault="006F102D" w:rsidP="00DE2736">
      <w:pPr>
        <w:ind w:left="720"/>
        <w:jc w:val="both"/>
      </w:pPr>
    </w:p>
    <w:p w14:paraId="6D3A8476" w14:textId="77777777" w:rsidR="006F102D" w:rsidRDefault="006F102D" w:rsidP="00DE2736">
      <w:pPr>
        <w:ind w:left="720"/>
        <w:jc w:val="both"/>
      </w:pPr>
    </w:p>
    <w:p w14:paraId="7105AFCA" w14:textId="77777777" w:rsidR="006F102D" w:rsidRDefault="006F102D" w:rsidP="00DE2736">
      <w:pPr>
        <w:ind w:left="720"/>
        <w:jc w:val="both"/>
      </w:pPr>
    </w:p>
    <w:p w14:paraId="65869276" w14:textId="77777777" w:rsidR="006F102D" w:rsidRDefault="006F102D" w:rsidP="00DE2736">
      <w:pPr>
        <w:ind w:left="720"/>
        <w:jc w:val="both"/>
      </w:pPr>
    </w:p>
    <w:p w14:paraId="018DB120" w14:textId="77777777" w:rsidR="006F102D" w:rsidRDefault="006F102D" w:rsidP="00DE2736">
      <w:pPr>
        <w:ind w:left="720"/>
        <w:jc w:val="both"/>
      </w:pPr>
    </w:p>
    <w:p w14:paraId="695E73B5" w14:textId="77777777" w:rsidR="006F102D" w:rsidRDefault="006F102D" w:rsidP="00DE2736">
      <w:pPr>
        <w:ind w:left="720"/>
        <w:jc w:val="both"/>
      </w:pPr>
    </w:p>
    <w:p w14:paraId="2CBDD133" w14:textId="77777777" w:rsidR="006F102D" w:rsidRDefault="006F102D" w:rsidP="00DE2736">
      <w:pPr>
        <w:ind w:left="720"/>
        <w:jc w:val="both"/>
      </w:pPr>
    </w:p>
    <w:p w14:paraId="2BF370B9" w14:textId="77777777" w:rsidR="006F102D" w:rsidRDefault="006F102D" w:rsidP="00DE2736">
      <w:pPr>
        <w:ind w:left="720"/>
        <w:jc w:val="both"/>
      </w:pPr>
    </w:p>
    <w:p w14:paraId="494042BD" w14:textId="77777777" w:rsidR="006F102D" w:rsidRDefault="006F102D" w:rsidP="00DE2736">
      <w:pPr>
        <w:ind w:left="720"/>
        <w:jc w:val="both"/>
      </w:pPr>
    </w:p>
    <w:p w14:paraId="49F2B557" w14:textId="77777777" w:rsidR="006F102D" w:rsidRDefault="006F102D" w:rsidP="00DE2736">
      <w:pPr>
        <w:ind w:left="720"/>
        <w:jc w:val="both"/>
      </w:pPr>
    </w:p>
    <w:p w14:paraId="177F2309" w14:textId="77777777" w:rsidR="006F102D" w:rsidRDefault="006F102D" w:rsidP="00DE2736">
      <w:pPr>
        <w:ind w:left="720"/>
        <w:jc w:val="both"/>
      </w:pPr>
    </w:p>
    <w:p w14:paraId="71C0C78A" w14:textId="77777777" w:rsidR="006F102D" w:rsidRDefault="006F102D" w:rsidP="00DE2736">
      <w:pPr>
        <w:ind w:left="720"/>
        <w:jc w:val="both"/>
      </w:pPr>
    </w:p>
    <w:p w14:paraId="0FE78738" w14:textId="77777777" w:rsidR="006F102D" w:rsidRDefault="006F102D" w:rsidP="00DE2736">
      <w:pPr>
        <w:ind w:left="720"/>
        <w:jc w:val="both"/>
      </w:pPr>
    </w:p>
    <w:p w14:paraId="6042F01C" w14:textId="77777777" w:rsidR="006F102D" w:rsidRDefault="006F102D" w:rsidP="00DE2736">
      <w:pPr>
        <w:ind w:left="720"/>
        <w:jc w:val="both"/>
      </w:pPr>
    </w:p>
    <w:p w14:paraId="0CA77882" w14:textId="77777777" w:rsidR="006F102D" w:rsidRDefault="006F102D" w:rsidP="00DE2736">
      <w:pPr>
        <w:ind w:left="720"/>
        <w:jc w:val="both"/>
      </w:pPr>
    </w:p>
    <w:p w14:paraId="59401EDB" w14:textId="77777777" w:rsidR="006F102D" w:rsidRDefault="006F102D" w:rsidP="00DE2736">
      <w:pPr>
        <w:ind w:left="720"/>
        <w:jc w:val="both"/>
      </w:pPr>
    </w:p>
    <w:p w14:paraId="0A7A467A" w14:textId="77777777" w:rsidR="001B7377" w:rsidRDefault="001B7377" w:rsidP="00DE2736">
      <w:pPr>
        <w:ind w:left="720"/>
        <w:jc w:val="both"/>
      </w:pPr>
    </w:p>
    <w:p w14:paraId="46C55B25" w14:textId="77777777" w:rsidR="001B7377" w:rsidRDefault="001B7377" w:rsidP="00DE2736">
      <w:pPr>
        <w:ind w:left="720"/>
        <w:jc w:val="both"/>
      </w:pPr>
    </w:p>
    <w:p w14:paraId="574C2FCA" w14:textId="77777777" w:rsidR="001B7377" w:rsidRDefault="001B7377" w:rsidP="00DE2736">
      <w:pPr>
        <w:ind w:left="720"/>
        <w:jc w:val="both"/>
      </w:pPr>
    </w:p>
    <w:p w14:paraId="3EB49A26" w14:textId="77777777" w:rsidR="001B7377" w:rsidRDefault="001B7377" w:rsidP="00DE2736">
      <w:pPr>
        <w:ind w:left="720"/>
        <w:jc w:val="both"/>
      </w:pPr>
    </w:p>
    <w:p w14:paraId="2A72E410" w14:textId="77777777" w:rsidR="001B7377" w:rsidRDefault="001B7377" w:rsidP="00DE2736">
      <w:pPr>
        <w:ind w:left="720"/>
        <w:jc w:val="both"/>
      </w:pPr>
    </w:p>
    <w:p w14:paraId="7131B1C6" w14:textId="77777777" w:rsidR="001B7377" w:rsidRDefault="001B7377" w:rsidP="00DE2736">
      <w:pPr>
        <w:ind w:left="720"/>
        <w:jc w:val="both"/>
      </w:pPr>
    </w:p>
    <w:p w14:paraId="6D1EE6DB" w14:textId="77777777" w:rsidR="001B7377" w:rsidRDefault="001B7377" w:rsidP="00DE2736">
      <w:pPr>
        <w:ind w:left="720"/>
        <w:jc w:val="both"/>
      </w:pPr>
    </w:p>
    <w:p w14:paraId="5CAF4723" w14:textId="77777777" w:rsidR="001B7377" w:rsidRDefault="001B7377" w:rsidP="00DE2736">
      <w:pPr>
        <w:ind w:left="720"/>
        <w:jc w:val="both"/>
      </w:pPr>
    </w:p>
    <w:p w14:paraId="0DF5F33B" w14:textId="77777777" w:rsidR="006F102D" w:rsidRDefault="006F102D" w:rsidP="00DE2736">
      <w:pPr>
        <w:ind w:left="720"/>
        <w:jc w:val="both"/>
      </w:pPr>
    </w:p>
    <w:p w14:paraId="7D1B5CA4" w14:textId="77777777" w:rsidR="006F102D" w:rsidRDefault="006F102D" w:rsidP="00DE2736">
      <w:pPr>
        <w:ind w:left="720"/>
        <w:jc w:val="both"/>
      </w:pPr>
    </w:p>
    <w:p w14:paraId="783CC41C" w14:textId="77777777" w:rsidR="0076760D" w:rsidRPr="0039736F" w:rsidRDefault="0076760D"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t>REQUISITOS</w:t>
      </w:r>
      <w:bookmarkEnd w:id="31"/>
      <w:bookmarkEnd w:id="32"/>
    </w:p>
    <w:p w14:paraId="761BCEC4" w14:textId="1AAF4A1D" w:rsidR="00A2466D" w:rsidRDefault="00A2466D" w:rsidP="00A2466D">
      <w:pPr>
        <w:pStyle w:val="Ttulo2"/>
        <w:numPr>
          <w:ilvl w:val="1"/>
          <w:numId w:val="2"/>
        </w:numPr>
        <w:ind w:left="1418"/>
        <w:rPr>
          <w:rFonts w:asciiTheme="minorHAnsi" w:hAnsiTheme="minorHAnsi" w:cstheme="minorHAnsi"/>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7DDD4AE9" w14:textId="77777777" w:rsidR="00CE3C47" w:rsidRPr="00CE3C47" w:rsidRDefault="00CE3C47" w:rsidP="00CE3C47"/>
    <w:p w14:paraId="51BAE8EA" w14:textId="6FA3C991" w:rsidR="00D66BF6"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 xml:space="preserve">Módulo </w:t>
      </w:r>
      <w:r w:rsidR="001B7377" w:rsidRPr="0039736F">
        <w:rPr>
          <w:rFonts w:asciiTheme="minorHAnsi" w:hAnsiTheme="minorHAnsi" w:cstheme="minorHAnsi"/>
          <w:b/>
          <w:bCs/>
        </w:rPr>
        <w:t>de</w:t>
      </w:r>
      <w:r w:rsidR="001B7377">
        <w:rPr>
          <w:rFonts w:asciiTheme="minorHAnsi" w:hAnsiTheme="minorHAnsi" w:cstheme="minorHAnsi"/>
          <w:b/>
          <w:bCs/>
        </w:rPr>
        <w:t xml:space="preserve"> productos</w:t>
      </w:r>
    </w:p>
    <w:p w14:paraId="29D8C4A9"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1EE6A6E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E260E0"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B624A" w14:textId="77777777" w:rsidR="00351E27" w:rsidRPr="0039736F" w:rsidRDefault="00351E27"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1</w:t>
            </w:r>
            <w:r w:rsidRPr="0039736F">
              <w:rPr>
                <w:rFonts w:asciiTheme="minorHAnsi" w:hAnsiTheme="minorHAnsi" w:cstheme="minorHAnsi"/>
                <w:bCs/>
                <w:iCs/>
                <w:color w:val="0000FF"/>
              </w:rPr>
              <w:t xml:space="preserve"> </w:t>
            </w:r>
          </w:p>
        </w:tc>
      </w:tr>
      <w:tr w:rsidR="00351E27" w:rsidRPr="0039736F" w14:paraId="679F45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D7C4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B49404"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 xml:space="preserve">Registrar productos </w:t>
            </w:r>
          </w:p>
        </w:tc>
      </w:tr>
      <w:tr w:rsidR="00351E27" w:rsidRPr="0039736F" w14:paraId="45A41E6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385179"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A8318"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nuevos productos.</w:t>
            </w:r>
          </w:p>
        </w:tc>
      </w:tr>
      <w:tr w:rsidR="00351E27" w:rsidRPr="0039736F" w14:paraId="03953BC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EA0A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D69EC1"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351E27" w:rsidRPr="0039736F" w14:paraId="1926DF82"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28607"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7A6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46FD226" w14:textId="77777777" w:rsidR="00351E27" w:rsidRPr="009E3797" w:rsidRDefault="00351E27">
            <w:pPr>
              <w:pStyle w:val="Prrafodelista"/>
              <w:numPr>
                <w:ilvl w:val="0"/>
                <w:numId w:val="18"/>
              </w:numPr>
            </w:pPr>
            <w:r w:rsidRPr="009E3797">
              <w:t>I</w:t>
            </w:r>
            <w:r>
              <w:t>D</w:t>
            </w:r>
            <w:r w:rsidRPr="009E3797">
              <w:t xml:space="preserve"> del producto</w:t>
            </w:r>
            <w:r>
              <w:t xml:space="preserve"> (</w:t>
            </w:r>
            <w:proofErr w:type="spellStart"/>
            <w:r>
              <w:t>int</w:t>
            </w:r>
            <w:proofErr w:type="spellEnd"/>
            <w:r>
              <w:t>, generado automáticamente, único)</w:t>
            </w:r>
          </w:p>
          <w:p w14:paraId="60DDDFC2" w14:textId="77777777" w:rsidR="00351E27" w:rsidRPr="009E3797" w:rsidRDefault="00351E27">
            <w:pPr>
              <w:pStyle w:val="Prrafodelista"/>
              <w:numPr>
                <w:ilvl w:val="0"/>
                <w:numId w:val="18"/>
              </w:numPr>
            </w:pPr>
            <w:r w:rsidRPr="009E3797">
              <w:t xml:space="preserve">Código del producto </w:t>
            </w:r>
            <w:r>
              <w:t>(</w:t>
            </w:r>
            <w:proofErr w:type="spellStart"/>
            <w:r>
              <w:t>String</w:t>
            </w:r>
            <w:proofErr w:type="spellEnd"/>
            <w:r>
              <w:t>, 30 caracteres, único)</w:t>
            </w:r>
          </w:p>
          <w:p w14:paraId="3ADDFB28" w14:textId="77777777" w:rsidR="00351E27" w:rsidRPr="009E3797" w:rsidRDefault="00351E27">
            <w:pPr>
              <w:pStyle w:val="Prrafodelista"/>
              <w:numPr>
                <w:ilvl w:val="0"/>
                <w:numId w:val="18"/>
              </w:numPr>
            </w:pPr>
            <w:r w:rsidRPr="009E3797">
              <w:t>Nombre del producto</w:t>
            </w:r>
            <w:r>
              <w:t xml:space="preserve"> (</w:t>
            </w:r>
            <w:proofErr w:type="spellStart"/>
            <w:r>
              <w:t>String</w:t>
            </w:r>
            <w:proofErr w:type="spellEnd"/>
            <w:r>
              <w:t>, 30 caracteres)</w:t>
            </w:r>
          </w:p>
          <w:p w14:paraId="70F8F3A9" w14:textId="77777777" w:rsidR="00351E27" w:rsidRPr="009E3797" w:rsidRDefault="00351E27">
            <w:pPr>
              <w:pStyle w:val="Prrafodelista"/>
              <w:numPr>
                <w:ilvl w:val="0"/>
                <w:numId w:val="18"/>
              </w:numPr>
            </w:pPr>
            <w:r w:rsidRPr="009E3797">
              <w:t>Descripción del producto</w:t>
            </w:r>
            <w:r>
              <w:t xml:space="preserve"> (</w:t>
            </w:r>
            <w:proofErr w:type="spellStart"/>
            <w:r>
              <w:t>String</w:t>
            </w:r>
            <w:proofErr w:type="spellEnd"/>
            <w:r>
              <w:t>, 50 caracteres)</w:t>
            </w:r>
          </w:p>
          <w:p w14:paraId="19A89B33" w14:textId="77777777" w:rsidR="00351E27" w:rsidRPr="009E3797" w:rsidRDefault="00351E27">
            <w:pPr>
              <w:pStyle w:val="Prrafodelista"/>
              <w:numPr>
                <w:ilvl w:val="0"/>
                <w:numId w:val="18"/>
              </w:numPr>
            </w:pPr>
            <w:r w:rsidRPr="009E3797">
              <w:t>País de origen del producto</w:t>
            </w:r>
            <w:r>
              <w:t xml:space="preserve"> (</w:t>
            </w:r>
            <w:proofErr w:type="spellStart"/>
            <w:r>
              <w:t>String</w:t>
            </w:r>
            <w:proofErr w:type="spellEnd"/>
            <w:r>
              <w:t>, 30 caracteres)</w:t>
            </w:r>
          </w:p>
          <w:p w14:paraId="7456B04B" w14:textId="77777777" w:rsidR="00351E27" w:rsidRPr="009E3797" w:rsidRDefault="00351E27">
            <w:pPr>
              <w:pStyle w:val="Prrafodelista"/>
              <w:numPr>
                <w:ilvl w:val="0"/>
                <w:numId w:val="18"/>
              </w:numPr>
            </w:pPr>
            <w:r>
              <w:t>ID de la c</w:t>
            </w:r>
            <w:r w:rsidRPr="009E3797">
              <w:t>ategorí</w:t>
            </w:r>
            <w:r>
              <w:t>a (</w:t>
            </w:r>
            <w:proofErr w:type="spellStart"/>
            <w:r>
              <w:t>int</w:t>
            </w:r>
            <w:proofErr w:type="spellEnd"/>
            <w:r>
              <w:t>, único)</w:t>
            </w:r>
          </w:p>
          <w:p w14:paraId="3CB61300" w14:textId="77777777" w:rsidR="00351E27" w:rsidRPr="009E3797" w:rsidRDefault="00351E27">
            <w:pPr>
              <w:pStyle w:val="Prrafodelista"/>
              <w:numPr>
                <w:ilvl w:val="0"/>
                <w:numId w:val="18"/>
              </w:numPr>
            </w:pPr>
            <w:r>
              <w:t>ID de la u</w:t>
            </w:r>
            <w:r w:rsidRPr="009E3797">
              <w:t>nidad de medida</w:t>
            </w:r>
            <w:r>
              <w:t xml:space="preserve"> (</w:t>
            </w:r>
            <w:proofErr w:type="spellStart"/>
            <w:r>
              <w:t>int</w:t>
            </w:r>
            <w:proofErr w:type="spellEnd"/>
            <w:r>
              <w:t>, único)</w:t>
            </w:r>
          </w:p>
          <w:p w14:paraId="3003B441" w14:textId="77777777" w:rsidR="00351E27" w:rsidRPr="007C308A" w:rsidRDefault="00351E27">
            <w:pPr>
              <w:pStyle w:val="Prrafodelista"/>
              <w:keepLines/>
              <w:numPr>
                <w:ilvl w:val="0"/>
                <w:numId w:val="18"/>
              </w:numPr>
              <w:rPr>
                <w:rFonts w:asciiTheme="minorHAnsi" w:hAnsiTheme="minorHAnsi" w:cstheme="minorHAnsi"/>
                <w:iCs/>
              </w:rPr>
            </w:pPr>
            <w:r w:rsidRPr="009E3797">
              <w:t>Estado del producto</w:t>
            </w:r>
            <w:r>
              <w:t xml:space="preserve"> (</w:t>
            </w:r>
            <w:proofErr w:type="spellStart"/>
            <w:r>
              <w:t>boolean</w:t>
            </w:r>
            <w:proofErr w:type="spellEnd"/>
            <w:r>
              <w:t xml:space="preserve"> 0 = Activo, 1 = No Activo)</w:t>
            </w:r>
          </w:p>
        </w:tc>
      </w:tr>
      <w:tr w:rsidR="00351E27" w:rsidRPr="0039736F" w14:paraId="387977C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59330E"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855BD" w14:textId="77777777" w:rsidR="00351E27" w:rsidRPr="0039736F" w:rsidRDefault="00351E27"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ACDE93C"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351E27" w:rsidRPr="0039736F" w14:paraId="61E4A59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F473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F7DCF7"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Alta</w:t>
            </w:r>
          </w:p>
        </w:tc>
      </w:tr>
    </w:tbl>
    <w:p w14:paraId="0DA3D810" w14:textId="77777777" w:rsidR="00351E27" w:rsidRP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2A8567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73AD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82377"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w:t>
            </w:r>
            <w:r w:rsidRPr="0039736F">
              <w:rPr>
                <w:rFonts w:asciiTheme="minorHAnsi" w:hAnsiTheme="minorHAnsi" w:cstheme="minorHAnsi"/>
                <w:iCs/>
                <w:kern w:val="24"/>
              </w:rPr>
              <w:t>2</w:t>
            </w:r>
          </w:p>
        </w:tc>
      </w:tr>
      <w:tr w:rsidR="00351E27" w:rsidRPr="0039736F" w14:paraId="10214D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7902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19943"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Actualizar productos</w:t>
            </w:r>
          </w:p>
        </w:tc>
      </w:tr>
      <w:tr w:rsidR="00351E27" w:rsidRPr="0039736F" w14:paraId="466EA27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B57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0DA2C"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productos existentes. </w:t>
            </w:r>
          </w:p>
        </w:tc>
      </w:tr>
      <w:tr w:rsidR="00351E27" w:rsidRPr="0039736F" w14:paraId="55DEA31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BE9A8"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F828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351E27" w:rsidRPr="0039736F" w14:paraId="525EF0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22CE5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F08"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AE5F513" w14:textId="77777777" w:rsidR="00351E27" w:rsidRPr="009E3797" w:rsidRDefault="00351E27">
            <w:pPr>
              <w:pStyle w:val="Prrafodelista"/>
              <w:numPr>
                <w:ilvl w:val="1"/>
                <w:numId w:val="19"/>
              </w:numPr>
            </w:pPr>
            <w:r w:rsidRPr="009E3797">
              <w:t xml:space="preserve">Código del producto </w:t>
            </w:r>
            <w:r>
              <w:t>(</w:t>
            </w:r>
            <w:proofErr w:type="spellStart"/>
            <w:r>
              <w:t>String</w:t>
            </w:r>
            <w:proofErr w:type="spellEnd"/>
            <w:r>
              <w:t>, 30 caracteres, único)</w:t>
            </w:r>
          </w:p>
          <w:p w14:paraId="32F7921A" w14:textId="77777777" w:rsidR="00351E27" w:rsidRPr="009E3797" w:rsidRDefault="00351E27">
            <w:pPr>
              <w:pStyle w:val="Prrafodelista"/>
              <w:numPr>
                <w:ilvl w:val="1"/>
                <w:numId w:val="19"/>
              </w:numPr>
            </w:pPr>
            <w:r w:rsidRPr="009E3797">
              <w:t>Nombre del producto</w:t>
            </w:r>
            <w:r>
              <w:t xml:space="preserve"> (</w:t>
            </w:r>
            <w:proofErr w:type="spellStart"/>
            <w:r>
              <w:t>String</w:t>
            </w:r>
            <w:proofErr w:type="spellEnd"/>
            <w:r>
              <w:t>, 30 caracteres)</w:t>
            </w:r>
          </w:p>
          <w:p w14:paraId="5EACABC3" w14:textId="77777777" w:rsidR="00351E27" w:rsidRPr="009E3797" w:rsidRDefault="00351E27">
            <w:pPr>
              <w:pStyle w:val="Prrafodelista"/>
              <w:numPr>
                <w:ilvl w:val="1"/>
                <w:numId w:val="19"/>
              </w:numPr>
            </w:pPr>
            <w:r w:rsidRPr="009E3797">
              <w:t>Descripción del producto</w:t>
            </w:r>
            <w:r>
              <w:t xml:space="preserve"> (</w:t>
            </w:r>
            <w:proofErr w:type="spellStart"/>
            <w:r>
              <w:t>String</w:t>
            </w:r>
            <w:proofErr w:type="spellEnd"/>
            <w:r>
              <w:t>, 50 caracteres)</w:t>
            </w:r>
          </w:p>
          <w:p w14:paraId="21463A26" w14:textId="77777777" w:rsidR="00351E27" w:rsidRDefault="00351E27">
            <w:pPr>
              <w:pStyle w:val="Prrafodelista"/>
              <w:numPr>
                <w:ilvl w:val="1"/>
                <w:numId w:val="19"/>
              </w:numPr>
            </w:pPr>
            <w:r w:rsidRPr="009E3797">
              <w:t>País de origen del producto</w:t>
            </w:r>
            <w:r>
              <w:t xml:space="preserve"> (</w:t>
            </w:r>
            <w:proofErr w:type="spellStart"/>
            <w:r>
              <w:t>String</w:t>
            </w:r>
            <w:proofErr w:type="spellEnd"/>
            <w:r>
              <w:t>, 30 caracteres)</w:t>
            </w:r>
          </w:p>
          <w:p w14:paraId="1E318345" w14:textId="77777777" w:rsidR="00351E27" w:rsidRDefault="00351E27">
            <w:pPr>
              <w:pStyle w:val="Prrafodelista"/>
              <w:numPr>
                <w:ilvl w:val="1"/>
                <w:numId w:val="19"/>
              </w:numPr>
            </w:pPr>
            <w:r>
              <w:t>ID de la categoría (</w:t>
            </w:r>
            <w:proofErr w:type="spellStart"/>
            <w:r>
              <w:t>int</w:t>
            </w:r>
            <w:proofErr w:type="spellEnd"/>
            <w:r>
              <w:t>, único)</w:t>
            </w:r>
          </w:p>
          <w:p w14:paraId="6C85C222" w14:textId="77777777" w:rsidR="00351E27" w:rsidRPr="009E3797" w:rsidRDefault="00351E27">
            <w:pPr>
              <w:pStyle w:val="Prrafodelista"/>
              <w:numPr>
                <w:ilvl w:val="1"/>
                <w:numId w:val="19"/>
              </w:numPr>
            </w:pPr>
            <w:r>
              <w:t>ID de la u</w:t>
            </w:r>
            <w:r w:rsidRPr="009E3797">
              <w:t>nidad de medida</w:t>
            </w:r>
            <w:r>
              <w:t xml:space="preserve"> (</w:t>
            </w:r>
            <w:proofErr w:type="spellStart"/>
            <w:r>
              <w:t>int</w:t>
            </w:r>
            <w:proofErr w:type="spellEnd"/>
            <w:r>
              <w:t>, único)</w:t>
            </w:r>
          </w:p>
          <w:p w14:paraId="62758AE9" w14:textId="77777777" w:rsidR="00351E27" w:rsidRPr="00235003" w:rsidRDefault="00351E27">
            <w:pPr>
              <w:pStyle w:val="Prrafodelista"/>
              <w:keepLines/>
              <w:numPr>
                <w:ilvl w:val="1"/>
                <w:numId w:val="19"/>
              </w:numPr>
              <w:rPr>
                <w:rFonts w:asciiTheme="minorHAnsi" w:hAnsiTheme="minorHAnsi" w:cstheme="minorHAnsi"/>
                <w:iCs/>
                <w:kern w:val="24"/>
              </w:rPr>
            </w:pPr>
            <w:r w:rsidRPr="009E3797">
              <w:t>Estado del producto</w:t>
            </w:r>
            <w:r>
              <w:t xml:space="preserve"> (</w:t>
            </w:r>
            <w:proofErr w:type="spellStart"/>
            <w:r>
              <w:t>boolean</w:t>
            </w:r>
            <w:proofErr w:type="spellEnd"/>
            <w:r>
              <w:t xml:space="preserve"> 0 = Activo, 1 = No Activo)</w:t>
            </w:r>
          </w:p>
        </w:tc>
      </w:tr>
      <w:tr w:rsidR="00351E27" w:rsidRPr="0039736F" w14:paraId="343B196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E236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07D95" w14:textId="77777777" w:rsidR="00351E27" w:rsidRPr="0039736F" w:rsidRDefault="00351E27"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83E973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351E27" w:rsidRPr="0039736F" w14:paraId="490DDD4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496B43"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A4DF0D"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0482D1BC"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41A1FD42"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BCD09"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C5AD9C"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3</w:t>
            </w:r>
            <w:r w:rsidRPr="0039736F">
              <w:rPr>
                <w:rFonts w:asciiTheme="minorHAnsi" w:hAnsiTheme="minorHAnsi" w:cstheme="minorHAnsi"/>
                <w:bCs/>
                <w:iCs/>
                <w:color w:val="0000FF"/>
              </w:rPr>
              <w:t xml:space="preserve"> </w:t>
            </w:r>
          </w:p>
        </w:tc>
      </w:tr>
      <w:tr w:rsidR="005410C0" w:rsidRPr="0039736F" w14:paraId="2305E8F0"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7DA0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9BC34"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productos</w:t>
            </w:r>
          </w:p>
        </w:tc>
      </w:tr>
      <w:tr w:rsidR="005410C0" w:rsidRPr="0039736F" w14:paraId="007D722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C6150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29A12"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productos existentes. </w:t>
            </w:r>
          </w:p>
        </w:tc>
      </w:tr>
      <w:tr w:rsidR="005410C0" w:rsidRPr="0039736F" w14:paraId="7FB875E7"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9195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3F7DB"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127813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902DF4"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FE067"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90A570"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del producto: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559E9EC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134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1FB2"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EC2E38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47AA457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3F47F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B87D43"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30E00185" w14:textId="77777777" w:rsidR="005410C0" w:rsidRDefault="005410C0" w:rsidP="005410C0">
      <w:pPr>
        <w:rPr>
          <w:rFonts w:asciiTheme="minorHAnsi" w:hAnsiTheme="minorHAnsi" w:cstheme="minorHAnsi"/>
          <w:b/>
          <w:bCs/>
        </w:rPr>
      </w:pPr>
    </w:p>
    <w:p w14:paraId="30B675AA" w14:textId="77777777" w:rsidR="00446064" w:rsidRPr="005410C0" w:rsidRDefault="00446064" w:rsidP="005410C0">
      <w:pPr>
        <w:rPr>
          <w:rFonts w:asciiTheme="minorHAnsi" w:hAnsiTheme="minorHAnsi" w:cstheme="minorHAnsi"/>
          <w:b/>
          <w:bCs/>
        </w:rPr>
      </w:pPr>
    </w:p>
    <w:p w14:paraId="66CBEC3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categorías</w:t>
      </w:r>
    </w:p>
    <w:p w14:paraId="70417095" w14:textId="77777777" w:rsidR="005410C0" w:rsidRDefault="005410C0" w:rsidP="005410C0">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51327C5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31F72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37CAB"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04</w:t>
            </w:r>
          </w:p>
        </w:tc>
      </w:tr>
      <w:tr w:rsidR="005410C0" w:rsidRPr="0039736F" w14:paraId="306BEF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DA109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B6706"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 xml:space="preserve">Registrar categorías </w:t>
            </w:r>
          </w:p>
        </w:tc>
      </w:tr>
      <w:tr w:rsidR="005410C0" w:rsidRPr="0039736F" w14:paraId="3EC1259C"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CDF74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5393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categorías.</w:t>
            </w:r>
          </w:p>
        </w:tc>
      </w:tr>
      <w:tr w:rsidR="005410C0" w:rsidRPr="0039736F" w14:paraId="1D4A8BF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CCACB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A903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5410C0" w:rsidRPr="0039736F" w14:paraId="74D5668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8F06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7F8D"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F391FC8" w14:textId="77777777" w:rsidR="005410C0" w:rsidRPr="009E3797" w:rsidRDefault="005410C0">
            <w:pPr>
              <w:pStyle w:val="Prrafodelista"/>
              <w:numPr>
                <w:ilvl w:val="0"/>
                <w:numId w:val="18"/>
              </w:numPr>
            </w:pPr>
            <w:r w:rsidRPr="009E3797">
              <w:t>I</w:t>
            </w:r>
            <w:r>
              <w:t>D</w:t>
            </w:r>
            <w:r w:rsidRPr="009E3797">
              <w:t xml:space="preserve"> de</w:t>
            </w:r>
            <w:r>
              <w:t xml:space="preserve"> la categoría (</w:t>
            </w:r>
            <w:proofErr w:type="spellStart"/>
            <w:r>
              <w:t>int</w:t>
            </w:r>
            <w:proofErr w:type="spellEnd"/>
            <w:r>
              <w:t>, generado automáticamente, único)</w:t>
            </w:r>
          </w:p>
          <w:p w14:paraId="7D853A82" w14:textId="77777777" w:rsidR="005410C0" w:rsidRPr="009E3797" w:rsidRDefault="005410C0">
            <w:pPr>
              <w:pStyle w:val="Prrafodelista"/>
              <w:numPr>
                <w:ilvl w:val="0"/>
                <w:numId w:val="18"/>
              </w:numPr>
            </w:pPr>
            <w:r w:rsidRPr="009E3797">
              <w:t>Descripción de</w:t>
            </w:r>
            <w:r>
              <w:t xml:space="preserve"> la categoría (</w:t>
            </w:r>
            <w:proofErr w:type="spellStart"/>
            <w:r>
              <w:t>String</w:t>
            </w:r>
            <w:proofErr w:type="spellEnd"/>
            <w:r>
              <w:t>, 50 caracteres)</w:t>
            </w:r>
          </w:p>
          <w:p w14:paraId="7B227AFE" w14:textId="77777777" w:rsidR="005410C0" w:rsidRPr="007C308A" w:rsidRDefault="005410C0">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5410C0" w:rsidRPr="0039736F" w14:paraId="30E8F2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CAED1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F626B4"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637ACB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289E646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4FC7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668C7"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Alta</w:t>
            </w:r>
          </w:p>
        </w:tc>
      </w:tr>
    </w:tbl>
    <w:p w14:paraId="47F12D2C" w14:textId="77777777" w:rsidR="00351E27" w:rsidRDefault="00351E27" w:rsidP="00351E27">
      <w:pPr>
        <w:rPr>
          <w:rFonts w:asciiTheme="minorHAnsi" w:hAnsiTheme="minorHAnsi" w:cstheme="minorHAnsi"/>
          <w:b/>
          <w:bCs/>
        </w:rPr>
      </w:pPr>
    </w:p>
    <w:p w14:paraId="6538EEF2"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62A1EF7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C8A5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33E84"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05</w:t>
            </w:r>
          </w:p>
        </w:tc>
      </w:tr>
      <w:tr w:rsidR="005410C0" w:rsidRPr="0039736F" w14:paraId="1294022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BC9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249C7C"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Actualizar categorías</w:t>
            </w:r>
          </w:p>
        </w:tc>
      </w:tr>
      <w:tr w:rsidR="005410C0" w:rsidRPr="0039736F" w14:paraId="74CCB71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3B2D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FC030"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categorías existentes. </w:t>
            </w:r>
          </w:p>
        </w:tc>
      </w:tr>
      <w:tr w:rsidR="005410C0" w:rsidRPr="0039736F" w14:paraId="0554456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99F74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AF4E1B"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410C0" w:rsidRPr="0039736F" w14:paraId="1CECCF4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D02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CB5FE"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5DFED033" w14:textId="77777777" w:rsidR="005410C0" w:rsidRPr="009E3797" w:rsidRDefault="005410C0">
            <w:pPr>
              <w:pStyle w:val="Prrafodelista"/>
              <w:numPr>
                <w:ilvl w:val="1"/>
                <w:numId w:val="20"/>
              </w:numPr>
            </w:pPr>
            <w:r w:rsidRPr="009E3797">
              <w:t>Descripción de</w:t>
            </w:r>
            <w:r>
              <w:t xml:space="preserve"> la categoría (</w:t>
            </w:r>
            <w:proofErr w:type="spellStart"/>
            <w:r>
              <w:t>String</w:t>
            </w:r>
            <w:proofErr w:type="spellEnd"/>
            <w:r>
              <w:t>, 50 caracteres)</w:t>
            </w:r>
          </w:p>
          <w:p w14:paraId="13862958" w14:textId="77777777" w:rsidR="005410C0" w:rsidRPr="00235003" w:rsidRDefault="005410C0">
            <w:pPr>
              <w:pStyle w:val="Prrafodelista"/>
              <w:keepLines/>
              <w:numPr>
                <w:ilvl w:val="1"/>
                <w:numId w:val="19"/>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5410C0" w:rsidRPr="0039736F" w14:paraId="54B6605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D8235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FBC6E" w14:textId="77777777" w:rsidR="005410C0" w:rsidRPr="0039736F" w:rsidRDefault="005410C0"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D7CB848"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410C0" w:rsidRPr="0039736F" w14:paraId="74CA44C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9B070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98970"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AFC3485"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1E7D0233"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2EB7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0662F"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06</w:t>
            </w:r>
          </w:p>
        </w:tc>
      </w:tr>
      <w:tr w:rsidR="005410C0" w:rsidRPr="0039736F" w14:paraId="5C12B38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CA324C"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86A4C"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categorías</w:t>
            </w:r>
          </w:p>
        </w:tc>
      </w:tr>
      <w:tr w:rsidR="005410C0" w:rsidRPr="0039736F" w14:paraId="6B80009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7E650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6008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categorías existentes. </w:t>
            </w:r>
          </w:p>
        </w:tc>
      </w:tr>
      <w:tr w:rsidR="005410C0" w:rsidRPr="0039736F" w14:paraId="0E10D1EC"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A41CEA"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6185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471B20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51F81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679E6"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A9F183C"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categoría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274010F3"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C7A1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9E5308"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DE437D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1462ABE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D6F0D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1B17B"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082D06A3" w14:textId="77777777" w:rsidR="005410C0" w:rsidRDefault="005410C0" w:rsidP="00351E27">
      <w:pPr>
        <w:rPr>
          <w:rFonts w:asciiTheme="minorHAnsi" w:hAnsiTheme="minorHAnsi" w:cstheme="minorHAnsi"/>
          <w:b/>
          <w:bCs/>
        </w:rPr>
      </w:pPr>
    </w:p>
    <w:p w14:paraId="342B1783" w14:textId="77777777" w:rsidR="00446064" w:rsidRDefault="00446064" w:rsidP="00351E27">
      <w:pPr>
        <w:rPr>
          <w:rFonts w:asciiTheme="minorHAnsi" w:hAnsiTheme="minorHAnsi" w:cstheme="minorHAnsi"/>
          <w:b/>
          <w:bCs/>
        </w:rPr>
      </w:pPr>
    </w:p>
    <w:p w14:paraId="5F1EC694" w14:textId="77777777" w:rsidR="00446064" w:rsidRDefault="00446064" w:rsidP="00351E27">
      <w:pPr>
        <w:rPr>
          <w:rFonts w:asciiTheme="minorHAnsi" w:hAnsiTheme="minorHAnsi" w:cstheme="minorHAnsi"/>
          <w:b/>
          <w:bCs/>
        </w:rPr>
      </w:pPr>
    </w:p>
    <w:p w14:paraId="4D1397E6" w14:textId="77777777" w:rsidR="00446064" w:rsidRDefault="00446064" w:rsidP="00351E27">
      <w:pPr>
        <w:rPr>
          <w:rFonts w:asciiTheme="minorHAnsi" w:hAnsiTheme="minorHAnsi" w:cstheme="minorHAnsi"/>
          <w:b/>
          <w:bCs/>
        </w:rPr>
      </w:pPr>
    </w:p>
    <w:p w14:paraId="27EF30AE" w14:textId="77777777" w:rsidR="00446064" w:rsidRDefault="00446064" w:rsidP="00351E27">
      <w:pPr>
        <w:rPr>
          <w:rFonts w:asciiTheme="minorHAnsi" w:hAnsiTheme="minorHAnsi" w:cstheme="minorHAnsi"/>
          <w:b/>
          <w:bCs/>
        </w:rPr>
      </w:pPr>
    </w:p>
    <w:p w14:paraId="7EB7C33F" w14:textId="77777777" w:rsidR="00446064" w:rsidRDefault="00446064" w:rsidP="00351E27">
      <w:pPr>
        <w:rPr>
          <w:rFonts w:asciiTheme="minorHAnsi" w:hAnsiTheme="minorHAnsi" w:cstheme="minorHAnsi"/>
          <w:b/>
          <w:bCs/>
        </w:rPr>
      </w:pPr>
    </w:p>
    <w:p w14:paraId="6E0E4296" w14:textId="77777777" w:rsidR="00446064" w:rsidRDefault="00446064" w:rsidP="00351E27">
      <w:pPr>
        <w:rPr>
          <w:rFonts w:asciiTheme="minorHAnsi" w:hAnsiTheme="minorHAnsi" w:cstheme="minorHAnsi"/>
          <w:b/>
          <w:bCs/>
        </w:rPr>
      </w:pPr>
    </w:p>
    <w:p w14:paraId="642D5ACC" w14:textId="77777777" w:rsidR="00446064" w:rsidRDefault="00446064" w:rsidP="00351E27">
      <w:pPr>
        <w:rPr>
          <w:rFonts w:asciiTheme="minorHAnsi" w:hAnsiTheme="minorHAnsi" w:cstheme="minorHAnsi"/>
          <w:b/>
          <w:bCs/>
        </w:rPr>
      </w:pPr>
    </w:p>
    <w:p w14:paraId="34EF6490" w14:textId="77777777" w:rsidR="00446064" w:rsidRDefault="00446064" w:rsidP="00351E27">
      <w:pPr>
        <w:rPr>
          <w:rFonts w:asciiTheme="minorHAnsi" w:hAnsiTheme="minorHAnsi" w:cstheme="minorHAnsi"/>
          <w:b/>
          <w:bCs/>
        </w:rPr>
      </w:pPr>
    </w:p>
    <w:p w14:paraId="79C699F4" w14:textId="77777777" w:rsidR="00446064" w:rsidRPr="00351E27" w:rsidRDefault="00446064" w:rsidP="00351E27">
      <w:pPr>
        <w:rPr>
          <w:rFonts w:asciiTheme="minorHAnsi" w:hAnsiTheme="minorHAnsi" w:cstheme="minorHAnsi"/>
          <w:b/>
          <w:bCs/>
        </w:rPr>
      </w:pPr>
    </w:p>
    <w:p w14:paraId="2C15A614"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unidades de medida</w:t>
      </w:r>
    </w:p>
    <w:p w14:paraId="67F37C2A" w14:textId="77777777" w:rsidR="00446064" w:rsidRDefault="00446064" w:rsidP="00446064">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446064" w:rsidRPr="0039736F" w14:paraId="21AB2E6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1DB26"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1237C" w14:textId="77777777" w:rsidR="00446064" w:rsidRPr="0039736F" w:rsidRDefault="00446064"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07</w:t>
            </w:r>
          </w:p>
        </w:tc>
      </w:tr>
      <w:tr w:rsidR="00446064" w:rsidRPr="0039736F" w14:paraId="0A33082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20F865"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60AA3"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Registrar unidades de medida</w:t>
            </w:r>
          </w:p>
        </w:tc>
      </w:tr>
      <w:tr w:rsidR="00446064" w:rsidRPr="0039736F" w14:paraId="430B90C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C7A3C"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473B"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unidades de medidas.</w:t>
            </w:r>
          </w:p>
        </w:tc>
      </w:tr>
      <w:tr w:rsidR="00446064" w:rsidRPr="0039736F" w14:paraId="5BDD308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BEF7AB"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023E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446064" w:rsidRPr="0039736F" w14:paraId="0BD4F93C"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B70F3"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49062D" w14:textId="77777777" w:rsidR="00446064" w:rsidRPr="0039736F" w:rsidRDefault="00446064"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17EB568" w14:textId="77777777" w:rsidR="00446064" w:rsidRPr="009E3797" w:rsidRDefault="00446064">
            <w:pPr>
              <w:pStyle w:val="Prrafodelista"/>
              <w:numPr>
                <w:ilvl w:val="0"/>
                <w:numId w:val="18"/>
              </w:numPr>
            </w:pPr>
            <w:r w:rsidRPr="009E3797">
              <w:t>I</w:t>
            </w:r>
            <w:r>
              <w:t>D</w:t>
            </w:r>
            <w:r w:rsidRPr="009E3797">
              <w:t xml:space="preserve"> de</w:t>
            </w:r>
            <w:r>
              <w:t xml:space="preserve"> la unidad de medida (</w:t>
            </w:r>
            <w:proofErr w:type="spellStart"/>
            <w:r>
              <w:t>int</w:t>
            </w:r>
            <w:proofErr w:type="spellEnd"/>
            <w:r>
              <w:t>, generado automáticamente, único)</w:t>
            </w:r>
          </w:p>
          <w:p w14:paraId="15020E15" w14:textId="77777777" w:rsidR="00446064" w:rsidRDefault="00446064">
            <w:pPr>
              <w:pStyle w:val="Prrafodelista"/>
              <w:numPr>
                <w:ilvl w:val="0"/>
                <w:numId w:val="18"/>
              </w:numPr>
            </w:pPr>
            <w:r w:rsidRPr="009E3797">
              <w:t>Descripción de</w:t>
            </w:r>
            <w:r>
              <w:t xml:space="preserve"> la unidad de mediad (</w:t>
            </w:r>
            <w:proofErr w:type="spellStart"/>
            <w:r>
              <w:t>String</w:t>
            </w:r>
            <w:proofErr w:type="spellEnd"/>
            <w:r>
              <w:t>, 50 caracteres)</w:t>
            </w:r>
          </w:p>
          <w:p w14:paraId="0AE2F10E" w14:textId="77777777" w:rsidR="00446064" w:rsidRPr="009E3797" w:rsidRDefault="00446064">
            <w:pPr>
              <w:pStyle w:val="Prrafodelista"/>
              <w:numPr>
                <w:ilvl w:val="0"/>
                <w:numId w:val="18"/>
              </w:numPr>
            </w:pPr>
            <w:r>
              <w:t>Símbolo de la unidad de medida (</w:t>
            </w:r>
            <w:proofErr w:type="spellStart"/>
            <w:r>
              <w:t>String</w:t>
            </w:r>
            <w:proofErr w:type="spellEnd"/>
            <w:r>
              <w:t>, 10 caracteres)</w:t>
            </w:r>
          </w:p>
          <w:p w14:paraId="3F466D1E" w14:textId="77777777" w:rsidR="00446064" w:rsidRPr="007C308A" w:rsidRDefault="00446064">
            <w:pPr>
              <w:pStyle w:val="Prrafodelista"/>
              <w:keepLines/>
              <w:numPr>
                <w:ilvl w:val="0"/>
                <w:numId w:val="18"/>
              </w:numPr>
              <w:rPr>
                <w:rFonts w:asciiTheme="minorHAnsi" w:hAnsiTheme="minorHAnsi" w:cstheme="minorHAnsi"/>
                <w:iCs/>
              </w:rPr>
            </w:pPr>
            <w:r w:rsidRPr="009E3797">
              <w:t>Estado de</w:t>
            </w:r>
            <w:r>
              <w:t xml:space="preserve"> la unidad de medida (</w:t>
            </w:r>
            <w:proofErr w:type="spellStart"/>
            <w:r>
              <w:t>boolean</w:t>
            </w:r>
            <w:proofErr w:type="spellEnd"/>
            <w:r>
              <w:t xml:space="preserve"> 0 = Activo, 1 = No Activo)</w:t>
            </w:r>
          </w:p>
        </w:tc>
      </w:tr>
      <w:tr w:rsidR="00446064" w:rsidRPr="0039736F" w14:paraId="5B64D5E6"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6A2467"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34055" w14:textId="77777777" w:rsidR="00446064" w:rsidRPr="0039736F" w:rsidRDefault="00446064"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2C7F09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446064" w:rsidRPr="0039736F" w14:paraId="7EA0E137"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6EAF9F"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44327"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Alta</w:t>
            </w:r>
          </w:p>
        </w:tc>
      </w:tr>
    </w:tbl>
    <w:p w14:paraId="6DB54AB5"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F00282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8611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10EC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08</w:t>
            </w:r>
          </w:p>
        </w:tc>
      </w:tr>
      <w:tr w:rsidR="002A255E" w:rsidRPr="0039736F" w14:paraId="5CBC3DE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114DC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22542"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unidades de medida</w:t>
            </w:r>
          </w:p>
        </w:tc>
      </w:tr>
      <w:tr w:rsidR="002A255E" w:rsidRPr="0039736F" w14:paraId="239B667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E9F9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DBFF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unidades de medida existentes. </w:t>
            </w:r>
          </w:p>
        </w:tc>
      </w:tr>
      <w:tr w:rsidR="002A255E" w:rsidRPr="0039736F" w14:paraId="221D49B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B5B77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D50B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39EF43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A1491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7DFB3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21BD44A" w14:textId="77777777" w:rsidR="002A255E" w:rsidRDefault="002A255E">
            <w:pPr>
              <w:pStyle w:val="Prrafodelista"/>
              <w:numPr>
                <w:ilvl w:val="0"/>
                <w:numId w:val="18"/>
              </w:numPr>
            </w:pPr>
            <w:r w:rsidRPr="009E3797">
              <w:t>Descripción de</w:t>
            </w:r>
            <w:r>
              <w:t xml:space="preserve"> la unidad de mediad (</w:t>
            </w:r>
            <w:proofErr w:type="spellStart"/>
            <w:r>
              <w:t>String</w:t>
            </w:r>
            <w:proofErr w:type="spellEnd"/>
            <w:r>
              <w:t>, 50 caracteres)</w:t>
            </w:r>
          </w:p>
          <w:p w14:paraId="00ABC3CC" w14:textId="77777777" w:rsidR="002A255E" w:rsidRPr="009E3797" w:rsidRDefault="002A255E">
            <w:pPr>
              <w:pStyle w:val="Prrafodelista"/>
              <w:numPr>
                <w:ilvl w:val="0"/>
                <w:numId w:val="18"/>
              </w:numPr>
            </w:pPr>
            <w:r>
              <w:t>Símbolo de la unidad de medida (</w:t>
            </w:r>
            <w:proofErr w:type="spellStart"/>
            <w:r>
              <w:t>String</w:t>
            </w:r>
            <w:proofErr w:type="spellEnd"/>
            <w:r>
              <w:t>, 10 caracteres)</w:t>
            </w:r>
          </w:p>
          <w:p w14:paraId="5883235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unidad de medida (</w:t>
            </w:r>
            <w:proofErr w:type="spellStart"/>
            <w:r>
              <w:t>boolean</w:t>
            </w:r>
            <w:proofErr w:type="spellEnd"/>
            <w:r>
              <w:t xml:space="preserve"> 0 = Activo, 1 = No Activo)</w:t>
            </w:r>
          </w:p>
        </w:tc>
      </w:tr>
      <w:tr w:rsidR="002A255E" w:rsidRPr="0039736F" w14:paraId="20E1144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FE35A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C6C67"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B7A27A"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15A07B9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D418F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DEBA"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24270A7" w14:textId="77777777" w:rsidR="002A255E" w:rsidRDefault="002A255E" w:rsidP="00351E27">
      <w:pPr>
        <w:pStyle w:val="Prrafodelista"/>
        <w:rPr>
          <w:rFonts w:asciiTheme="minorHAnsi" w:hAnsiTheme="minorHAnsi" w:cstheme="minorHAnsi"/>
          <w:b/>
          <w:bCs/>
        </w:rPr>
      </w:pPr>
    </w:p>
    <w:p w14:paraId="4F5D2B70" w14:textId="77777777" w:rsidR="002A255E" w:rsidRDefault="002A255E" w:rsidP="00351E27">
      <w:pPr>
        <w:pStyle w:val="Prrafodelista"/>
        <w:rPr>
          <w:rFonts w:asciiTheme="minorHAnsi" w:hAnsiTheme="minorHAnsi" w:cstheme="minorHAnsi"/>
          <w:b/>
          <w:bCs/>
        </w:rPr>
      </w:pPr>
    </w:p>
    <w:p w14:paraId="098BC192" w14:textId="77777777" w:rsidR="002A255E" w:rsidRDefault="002A255E" w:rsidP="00351E27">
      <w:pPr>
        <w:pStyle w:val="Prrafodelista"/>
        <w:rPr>
          <w:rFonts w:asciiTheme="minorHAnsi" w:hAnsiTheme="minorHAnsi" w:cstheme="minorHAnsi"/>
          <w:b/>
          <w:bCs/>
        </w:rPr>
      </w:pPr>
    </w:p>
    <w:p w14:paraId="4524B803" w14:textId="77777777" w:rsidR="002A255E" w:rsidRDefault="002A255E" w:rsidP="00351E27">
      <w:pPr>
        <w:pStyle w:val="Prrafodelista"/>
        <w:rPr>
          <w:rFonts w:asciiTheme="minorHAnsi" w:hAnsiTheme="minorHAnsi" w:cstheme="minorHAnsi"/>
          <w:b/>
          <w:bCs/>
        </w:rPr>
      </w:pPr>
    </w:p>
    <w:p w14:paraId="151C3A18" w14:textId="77777777" w:rsidR="002A255E" w:rsidRDefault="002A255E" w:rsidP="00351E27">
      <w:pPr>
        <w:pStyle w:val="Prrafodelista"/>
        <w:rPr>
          <w:rFonts w:asciiTheme="minorHAnsi" w:hAnsiTheme="minorHAnsi" w:cstheme="minorHAnsi"/>
          <w:b/>
          <w:bCs/>
        </w:rPr>
      </w:pPr>
    </w:p>
    <w:p w14:paraId="0CC1C4A4" w14:textId="77777777" w:rsidR="002A255E" w:rsidRDefault="002A255E" w:rsidP="00351E27">
      <w:pPr>
        <w:pStyle w:val="Prrafodelista"/>
        <w:rPr>
          <w:rFonts w:asciiTheme="minorHAnsi" w:hAnsiTheme="minorHAnsi" w:cstheme="minorHAnsi"/>
          <w:b/>
          <w:bCs/>
        </w:rPr>
      </w:pPr>
    </w:p>
    <w:p w14:paraId="4C45AD6A"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D1AB1A"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D7D40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E7A2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-09</w:t>
            </w:r>
          </w:p>
        </w:tc>
      </w:tr>
      <w:tr w:rsidR="002A255E" w:rsidRPr="0039736F" w14:paraId="6DCC83E1"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9DB2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294A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unidades de medida</w:t>
            </w:r>
          </w:p>
        </w:tc>
      </w:tr>
      <w:tr w:rsidR="002A255E" w:rsidRPr="0039736F" w14:paraId="329BF4D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C530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B5E4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unidades de medida existentes. </w:t>
            </w:r>
          </w:p>
        </w:tc>
      </w:tr>
      <w:tr w:rsidR="002A255E" w:rsidRPr="0039736F" w14:paraId="1B2214B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C1D3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A9E26"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0FBA024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815C2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98D20"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F67E49C"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unidad de medida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48D7B3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6FE5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83C8D"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087CB4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31EB7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BDD25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A35E1"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20B1FF85" w14:textId="77777777" w:rsidR="002A255E" w:rsidRPr="00351E27" w:rsidRDefault="002A255E" w:rsidP="00351E27">
      <w:pPr>
        <w:pStyle w:val="Prrafodelista"/>
        <w:rPr>
          <w:rFonts w:asciiTheme="minorHAnsi" w:hAnsiTheme="minorHAnsi" w:cstheme="minorHAnsi"/>
          <w:b/>
          <w:bCs/>
        </w:rPr>
      </w:pPr>
    </w:p>
    <w:p w14:paraId="2036B472" w14:textId="77777777" w:rsidR="00351E27" w:rsidRPr="00351E27" w:rsidRDefault="00351E27" w:rsidP="00351E27">
      <w:pPr>
        <w:rPr>
          <w:rFonts w:asciiTheme="minorHAnsi" w:hAnsiTheme="minorHAnsi" w:cstheme="minorHAnsi"/>
          <w:b/>
          <w:bCs/>
        </w:rPr>
      </w:pPr>
    </w:p>
    <w:p w14:paraId="45A8333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oferta </w:t>
      </w:r>
    </w:p>
    <w:p w14:paraId="27354A68"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B90CC4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96DF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D1FF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10</w:t>
            </w:r>
          </w:p>
        </w:tc>
      </w:tr>
      <w:tr w:rsidR="002A255E" w:rsidRPr="0039736F" w14:paraId="6F4A693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AAA5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66D6C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ofertas</w:t>
            </w:r>
          </w:p>
        </w:tc>
      </w:tr>
      <w:tr w:rsidR="002A255E" w:rsidRPr="0039736F" w14:paraId="1003DB9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3ED9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E05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nuevas ofertas.</w:t>
            </w:r>
          </w:p>
        </w:tc>
      </w:tr>
      <w:tr w:rsidR="002A255E" w:rsidRPr="0039736F" w14:paraId="0445B27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B5DC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AAC0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871FF8F"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DBCB0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7CE6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586854F" w14:textId="77777777" w:rsidR="002A255E" w:rsidRDefault="002A255E">
            <w:pPr>
              <w:pStyle w:val="Prrafodelista"/>
              <w:numPr>
                <w:ilvl w:val="0"/>
                <w:numId w:val="18"/>
              </w:numPr>
            </w:pPr>
            <w:r w:rsidRPr="009E3797">
              <w:t>I</w:t>
            </w:r>
            <w:r>
              <w:t>D</w:t>
            </w:r>
            <w:r w:rsidRPr="009E3797">
              <w:t xml:space="preserve"> de</w:t>
            </w:r>
            <w:r>
              <w:t xml:space="preserve"> la oferta (</w:t>
            </w:r>
            <w:proofErr w:type="spellStart"/>
            <w:r>
              <w:t>int</w:t>
            </w:r>
            <w:proofErr w:type="spellEnd"/>
            <w:r>
              <w:t>, generado automáticamente, único)</w:t>
            </w:r>
          </w:p>
          <w:p w14:paraId="54B51402" w14:textId="77777777" w:rsidR="002A255E" w:rsidRDefault="002A255E">
            <w:pPr>
              <w:pStyle w:val="Prrafodelista"/>
              <w:numPr>
                <w:ilvl w:val="0"/>
                <w:numId w:val="18"/>
              </w:numPr>
            </w:pPr>
            <w:r>
              <w:t>ID del producto (</w:t>
            </w:r>
            <w:proofErr w:type="spellStart"/>
            <w:r>
              <w:t>int</w:t>
            </w:r>
            <w:proofErr w:type="spellEnd"/>
            <w:r>
              <w:t>, único)</w:t>
            </w:r>
          </w:p>
          <w:p w14:paraId="41CD6CE3"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00D72A58"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59801855" w14:textId="77777777" w:rsidR="002A255E" w:rsidRDefault="002A255E">
            <w:pPr>
              <w:pStyle w:val="Prrafodelista"/>
              <w:numPr>
                <w:ilvl w:val="0"/>
                <w:numId w:val="18"/>
              </w:numPr>
            </w:pPr>
            <w:r>
              <w:t>Fecha inicio de la oferta (date, DD/MM/YYYY)</w:t>
            </w:r>
          </w:p>
          <w:p w14:paraId="22324EB9" w14:textId="77777777" w:rsidR="002A255E" w:rsidRPr="009E3797" w:rsidRDefault="002A255E">
            <w:pPr>
              <w:pStyle w:val="Prrafodelista"/>
              <w:numPr>
                <w:ilvl w:val="0"/>
                <w:numId w:val="18"/>
              </w:numPr>
            </w:pPr>
            <w:r>
              <w:t>Fecha fin de la oferta (date, DD/MM/YYYY)</w:t>
            </w:r>
          </w:p>
          <w:p w14:paraId="7F02C5FA" w14:textId="77777777" w:rsidR="002A255E" w:rsidRPr="007C308A" w:rsidRDefault="002A255E">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400D54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65CE9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B449AF"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7B8097"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2902DBE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03F0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C653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F380F44" w14:textId="77777777" w:rsidR="002A255E" w:rsidRDefault="002A255E" w:rsidP="00351E27">
      <w:pPr>
        <w:rPr>
          <w:rFonts w:asciiTheme="minorHAnsi" w:hAnsiTheme="minorHAnsi" w:cstheme="minorHAnsi"/>
          <w:b/>
          <w:bCs/>
        </w:rPr>
      </w:pPr>
    </w:p>
    <w:p w14:paraId="56DBAB0D" w14:textId="77777777" w:rsidR="00351E27" w:rsidRDefault="00351E27" w:rsidP="00351E27">
      <w:pPr>
        <w:rPr>
          <w:rFonts w:asciiTheme="minorHAnsi" w:hAnsiTheme="minorHAnsi" w:cstheme="minorHAnsi"/>
          <w:b/>
          <w:bCs/>
        </w:rPr>
      </w:pPr>
    </w:p>
    <w:p w14:paraId="0052B622"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65F7D6C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47210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A750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11</w:t>
            </w:r>
          </w:p>
        </w:tc>
      </w:tr>
      <w:tr w:rsidR="002A255E" w:rsidRPr="0039736F" w14:paraId="553D294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F725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C1D6"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ofertas</w:t>
            </w:r>
          </w:p>
        </w:tc>
      </w:tr>
      <w:tr w:rsidR="002A255E" w:rsidRPr="0039736F" w14:paraId="4A20D0C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64557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0830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las ofertas existentes. </w:t>
            </w:r>
          </w:p>
        </w:tc>
      </w:tr>
      <w:tr w:rsidR="002A255E" w:rsidRPr="0039736F" w14:paraId="1D2EDEF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F7608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DFD6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20C769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B6F7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C64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8466569" w14:textId="77777777" w:rsidR="002A255E" w:rsidRDefault="002A255E">
            <w:pPr>
              <w:pStyle w:val="Prrafodelista"/>
              <w:numPr>
                <w:ilvl w:val="0"/>
                <w:numId w:val="18"/>
              </w:numPr>
            </w:pPr>
            <w:r>
              <w:t>ID del producto (</w:t>
            </w:r>
            <w:proofErr w:type="spellStart"/>
            <w:r>
              <w:t>int</w:t>
            </w:r>
            <w:proofErr w:type="spellEnd"/>
            <w:r>
              <w:t>, único)</w:t>
            </w:r>
          </w:p>
          <w:p w14:paraId="3FAD6242"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799F5437"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706EC4CD" w14:textId="77777777" w:rsidR="002A255E" w:rsidRDefault="002A255E">
            <w:pPr>
              <w:pStyle w:val="Prrafodelista"/>
              <w:numPr>
                <w:ilvl w:val="0"/>
                <w:numId w:val="18"/>
              </w:numPr>
            </w:pPr>
            <w:r>
              <w:t>Fecha inicio de la oferta (date, DD/MM/YYYY)</w:t>
            </w:r>
          </w:p>
          <w:p w14:paraId="6480F25E" w14:textId="77777777" w:rsidR="002A255E" w:rsidRPr="009E3797" w:rsidRDefault="002A255E">
            <w:pPr>
              <w:pStyle w:val="Prrafodelista"/>
              <w:numPr>
                <w:ilvl w:val="0"/>
                <w:numId w:val="18"/>
              </w:numPr>
            </w:pPr>
            <w:r>
              <w:t>Fecha fin de la oferta (date, DD/MM/YYYY)</w:t>
            </w:r>
          </w:p>
          <w:p w14:paraId="41DEF0C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2A255E" w:rsidRPr="0039736F" w14:paraId="612703C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1E3C4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632F"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618D16C"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3D65371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C910E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A7AC9"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D9C8E7B"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49FC179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ED24A1"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31226"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12</w:t>
            </w:r>
          </w:p>
        </w:tc>
      </w:tr>
      <w:tr w:rsidR="002A255E" w:rsidRPr="0039736F" w14:paraId="21C1B51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21E94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FE1D9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ofertas</w:t>
            </w:r>
          </w:p>
        </w:tc>
      </w:tr>
      <w:tr w:rsidR="002A255E" w:rsidRPr="0039736F" w14:paraId="71DBB95F"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4D3D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9F65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las ofertas existentes. </w:t>
            </w:r>
          </w:p>
        </w:tc>
      </w:tr>
      <w:tr w:rsidR="002A255E" w:rsidRPr="0039736F" w14:paraId="7481EC5D"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636F05"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6CFE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5EC27A5A"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558EC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52CD18"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B92EE08"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oferta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8BDAC4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DCB98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C6E415"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C28EA9E"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342B7A7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87FE6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6CB8B"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5BB4089E" w14:textId="77777777" w:rsidR="002A255E" w:rsidRDefault="002A255E" w:rsidP="00351E27">
      <w:pPr>
        <w:rPr>
          <w:rFonts w:asciiTheme="minorHAnsi" w:hAnsiTheme="minorHAnsi" w:cstheme="minorHAnsi"/>
          <w:b/>
          <w:bCs/>
        </w:rPr>
      </w:pPr>
    </w:p>
    <w:p w14:paraId="38EFE2AE" w14:textId="77777777" w:rsidR="002A255E" w:rsidRDefault="002A255E" w:rsidP="00351E27">
      <w:pPr>
        <w:rPr>
          <w:rFonts w:asciiTheme="minorHAnsi" w:hAnsiTheme="minorHAnsi" w:cstheme="minorHAnsi"/>
          <w:b/>
          <w:bCs/>
        </w:rPr>
      </w:pPr>
    </w:p>
    <w:p w14:paraId="2BC70D11" w14:textId="77777777" w:rsidR="002A255E" w:rsidRDefault="002A255E" w:rsidP="00351E27">
      <w:pPr>
        <w:rPr>
          <w:rFonts w:asciiTheme="minorHAnsi" w:hAnsiTheme="minorHAnsi" w:cstheme="minorHAnsi"/>
          <w:b/>
          <w:bCs/>
        </w:rPr>
      </w:pPr>
    </w:p>
    <w:p w14:paraId="3FFC2A81" w14:textId="77777777" w:rsidR="002A255E" w:rsidRDefault="002A255E" w:rsidP="00351E27">
      <w:pPr>
        <w:rPr>
          <w:rFonts w:asciiTheme="minorHAnsi" w:hAnsiTheme="minorHAnsi" w:cstheme="minorHAnsi"/>
          <w:b/>
          <w:bCs/>
        </w:rPr>
      </w:pPr>
    </w:p>
    <w:p w14:paraId="7A8EBC5A" w14:textId="77777777" w:rsidR="002A255E" w:rsidRDefault="002A255E" w:rsidP="00351E27">
      <w:pPr>
        <w:rPr>
          <w:rFonts w:asciiTheme="minorHAnsi" w:hAnsiTheme="minorHAnsi" w:cstheme="minorHAnsi"/>
          <w:b/>
          <w:bCs/>
        </w:rPr>
      </w:pPr>
    </w:p>
    <w:p w14:paraId="416FED2A" w14:textId="77777777" w:rsidR="002A255E" w:rsidRPr="00351E27" w:rsidRDefault="002A255E" w:rsidP="00351E27">
      <w:pPr>
        <w:rPr>
          <w:rFonts w:asciiTheme="minorHAnsi" w:hAnsiTheme="minorHAnsi" w:cstheme="minorHAnsi"/>
          <w:b/>
          <w:bCs/>
        </w:rPr>
      </w:pPr>
    </w:p>
    <w:p w14:paraId="04CC1010"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inventario </w:t>
      </w:r>
    </w:p>
    <w:p w14:paraId="3B13E005"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FBD121"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DD847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E8045"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13</w:t>
            </w:r>
          </w:p>
        </w:tc>
      </w:tr>
      <w:tr w:rsidR="002A255E" w:rsidRPr="0039736F" w14:paraId="4CFA113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28E6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77E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productos al inventario</w:t>
            </w:r>
          </w:p>
        </w:tc>
      </w:tr>
      <w:tr w:rsidR="002A255E" w:rsidRPr="0039736F" w14:paraId="48333E1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325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34C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productos al inventario.</w:t>
            </w:r>
          </w:p>
        </w:tc>
      </w:tr>
      <w:tr w:rsidR="002A255E" w:rsidRPr="0039736F" w14:paraId="0DFA132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2CDB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FB4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6BAF36D6"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DFF2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1A32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0BF26B" w14:textId="77777777" w:rsidR="002A255E"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p w14:paraId="3E5FCD03" w14:textId="77777777" w:rsidR="002A255E" w:rsidRDefault="002A255E">
            <w:pPr>
              <w:pStyle w:val="Prrafodelista"/>
              <w:numPr>
                <w:ilvl w:val="0"/>
                <w:numId w:val="18"/>
              </w:numPr>
            </w:pPr>
            <w:r>
              <w:t>ID del producto (</w:t>
            </w:r>
            <w:proofErr w:type="spellStart"/>
            <w:r>
              <w:t>int</w:t>
            </w:r>
            <w:proofErr w:type="spellEnd"/>
            <w:r>
              <w:t>, único)</w:t>
            </w:r>
          </w:p>
          <w:p w14:paraId="7C48B345" w14:textId="77777777" w:rsidR="002A255E" w:rsidRDefault="002A255E">
            <w:pPr>
              <w:pStyle w:val="Prrafodelista"/>
              <w:numPr>
                <w:ilvl w:val="0"/>
                <w:numId w:val="18"/>
              </w:numPr>
            </w:pPr>
            <w:r>
              <w:t>Código del producto (</w:t>
            </w:r>
            <w:proofErr w:type="spellStart"/>
            <w:r>
              <w:t>String</w:t>
            </w:r>
            <w:proofErr w:type="spellEnd"/>
            <w:r>
              <w:t>, 30 caracteres)</w:t>
            </w:r>
          </w:p>
          <w:p w14:paraId="0C124D57"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352DAC0B"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342DE6A2"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5FF5970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5D727E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D7AD6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3ED0E"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94A2B7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7336948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6506E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78499"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615F558E" w14:textId="77777777" w:rsidR="00351E27" w:rsidRPr="002A255E" w:rsidRDefault="00351E27" w:rsidP="002A255E">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8A3E398"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39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9939"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14</w:t>
            </w:r>
          </w:p>
        </w:tc>
      </w:tr>
      <w:tr w:rsidR="002A255E" w:rsidRPr="0039736F" w14:paraId="3462AFED"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F076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CA5D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Actualizar productos en el inventario</w:t>
            </w:r>
          </w:p>
        </w:tc>
      </w:tr>
      <w:tr w:rsidR="002A255E" w:rsidRPr="0039736F" w14:paraId="3906B1F6"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3DEE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A4F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actualizar los productos en el inventario.</w:t>
            </w:r>
          </w:p>
        </w:tc>
      </w:tr>
      <w:tr w:rsidR="002A255E" w:rsidRPr="0039736F" w14:paraId="58AF8D0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E5EBD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600F5"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085691E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C1E6B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DA60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497D57B" w14:textId="77777777" w:rsidR="002A255E" w:rsidRDefault="002A255E">
            <w:pPr>
              <w:pStyle w:val="Prrafodelista"/>
              <w:numPr>
                <w:ilvl w:val="0"/>
                <w:numId w:val="18"/>
              </w:numPr>
            </w:pPr>
            <w:r>
              <w:t>ID del producto (</w:t>
            </w:r>
            <w:proofErr w:type="spellStart"/>
            <w:r>
              <w:t>int</w:t>
            </w:r>
            <w:proofErr w:type="spellEnd"/>
            <w:r>
              <w:t>, único)</w:t>
            </w:r>
          </w:p>
          <w:p w14:paraId="1FE58F3A" w14:textId="77777777" w:rsidR="002A255E" w:rsidRDefault="002A255E">
            <w:pPr>
              <w:pStyle w:val="Prrafodelista"/>
              <w:numPr>
                <w:ilvl w:val="0"/>
                <w:numId w:val="18"/>
              </w:numPr>
            </w:pPr>
            <w:r>
              <w:t>Código del producto (</w:t>
            </w:r>
            <w:proofErr w:type="spellStart"/>
            <w:r>
              <w:t>String</w:t>
            </w:r>
            <w:proofErr w:type="spellEnd"/>
            <w:r>
              <w:t>, 30 caracteres)</w:t>
            </w:r>
          </w:p>
          <w:p w14:paraId="44B458BF"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55BD6576"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5DEA440B"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7F41549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A20602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28003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3743"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00C8B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64A6765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16A6F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F4A6A"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Media</w:t>
            </w:r>
          </w:p>
        </w:tc>
      </w:tr>
    </w:tbl>
    <w:p w14:paraId="20632F40" w14:textId="77777777" w:rsidR="002A255E" w:rsidRDefault="002A255E" w:rsidP="00351E27">
      <w:pPr>
        <w:pStyle w:val="Prrafodelista"/>
        <w:rPr>
          <w:rFonts w:asciiTheme="minorHAnsi" w:hAnsiTheme="minorHAnsi" w:cstheme="minorHAnsi"/>
          <w:b/>
          <w:bCs/>
        </w:rPr>
      </w:pPr>
    </w:p>
    <w:p w14:paraId="5A0887B0"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1B618CAD"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F25C6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EB77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15</w:t>
            </w:r>
          </w:p>
        </w:tc>
      </w:tr>
      <w:tr w:rsidR="002A255E" w:rsidRPr="0039736F" w14:paraId="411368C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E9C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4371F"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productos en el inventario</w:t>
            </w:r>
          </w:p>
        </w:tc>
      </w:tr>
      <w:tr w:rsidR="002A255E" w:rsidRPr="0039736F" w14:paraId="34848F45"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A806F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1108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eliminar productos en el inventario.</w:t>
            </w:r>
          </w:p>
        </w:tc>
      </w:tr>
      <w:tr w:rsidR="002A255E" w:rsidRPr="0039736F" w14:paraId="71B7B11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91DA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74B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EE826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22E4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7238D"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6BC16C" w14:textId="77777777" w:rsidR="002A255E" w:rsidRPr="000D0354"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tc>
      </w:tr>
      <w:tr w:rsidR="002A255E" w:rsidRPr="0039736F" w14:paraId="369721A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2BF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06F7C"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BB1946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2E535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F256F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F6E1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0D570812" w14:textId="77777777" w:rsidR="002A255E" w:rsidRDefault="002A255E" w:rsidP="002A255E">
      <w:pPr>
        <w:rPr>
          <w:rFonts w:asciiTheme="minorHAnsi" w:hAnsiTheme="minorHAnsi" w:cstheme="minorHAnsi"/>
          <w:b/>
          <w:bCs/>
        </w:rPr>
      </w:pPr>
    </w:p>
    <w:p w14:paraId="4DF6A329" w14:textId="77777777" w:rsidR="00767FB3" w:rsidRDefault="00767FB3" w:rsidP="002A255E">
      <w:pPr>
        <w:rPr>
          <w:rFonts w:asciiTheme="minorHAnsi" w:hAnsiTheme="minorHAnsi" w:cstheme="minorHAnsi"/>
          <w:b/>
          <w:bCs/>
        </w:rPr>
      </w:pPr>
    </w:p>
    <w:p w14:paraId="302FD765" w14:textId="77777777" w:rsidR="00767FB3" w:rsidRDefault="00767FB3" w:rsidP="002A255E">
      <w:pPr>
        <w:rPr>
          <w:rFonts w:asciiTheme="minorHAnsi" w:hAnsiTheme="minorHAnsi" w:cstheme="minorHAnsi"/>
          <w:b/>
          <w:bCs/>
        </w:rPr>
      </w:pPr>
    </w:p>
    <w:p w14:paraId="2CAB0652" w14:textId="77777777" w:rsidR="00767FB3" w:rsidRDefault="00767FB3" w:rsidP="002A255E">
      <w:pPr>
        <w:rPr>
          <w:rFonts w:asciiTheme="minorHAnsi" w:hAnsiTheme="minorHAnsi" w:cstheme="minorHAnsi"/>
          <w:b/>
          <w:bCs/>
        </w:rPr>
      </w:pPr>
    </w:p>
    <w:p w14:paraId="7B8DBD6B" w14:textId="77777777" w:rsidR="00767FB3" w:rsidRDefault="00767FB3" w:rsidP="002A255E">
      <w:pPr>
        <w:rPr>
          <w:rFonts w:asciiTheme="minorHAnsi" w:hAnsiTheme="minorHAnsi" w:cstheme="minorHAnsi"/>
          <w:b/>
          <w:bCs/>
        </w:rPr>
      </w:pPr>
    </w:p>
    <w:p w14:paraId="6E7C4C5F" w14:textId="77777777" w:rsidR="00767FB3" w:rsidRDefault="00767FB3" w:rsidP="002A255E">
      <w:pPr>
        <w:rPr>
          <w:rFonts w:asciiTheme="minorHAnsi" w:hAnsiTheme="minorHAnsi" w:cstheme="minorHAnsi"/>
          <w:b/>
          <w:bCs/>
        </w:rPr>
      </w:pPr>
    </w:p>
    <w:p w14:paraId="329B04FD" w14:textId="77777777" w:rsidR="00767FB3" w:rsidRDefault="00767FB3" w:rsidP="002A255E">
      <w:pPr>
        <w:rPr>
          <w:rFonts w:asciiTheme="minorHAnsi" w:hAnsiTheme="minorHAnsi" w:cstheme="minorHAnsi"/>
          <w:b/>
          <w:bCs/>
        </w:rPr>
      </w:pPr>
    </w:p>
    <w:p w14:paraId="2FF729C2" w14:textId="77777777" w:rsidR="00767FB3" w:rsidRDefault="00767FB3" w:rsidP="002A255E">
      <w:pPr>
        <w:rPr>
          <w:rFonts w:asciiTheme="minorHAnsi" w:hAnsiTheme="minorHAnsi" w:cstheme="minorHAnsi"/>
          <w:b/>
          <w:bCs/>
        </w:rPr>
      </w:pPr>
    </w:p>
    <w:p w14:paraId="6A7C5E52" w14:textId="77777777" w:rsidR="00767FB3" w:rsidRDefault="00767FB3" w:rsidP="002A255E">
      <w:pPr>
        <w:rPr>
          <w:rFonts w:asciiTheme="minorHAnsi" w:hAnsiTheme="minorHAnsi" w:cstheme="minorHAnsi"/>
          <w:b/>
          <w:bCs/>
        </w:rPr>
      </w:pPr>
    </w:p>
    <w:p w14:paraId="3F927F7E" w14:textId="77777777" w:rsidR="00767FB3" w:rsidRDefault="00767FB3" w:rsidP="002A255E">
      <w:pPr>
        <w:rPr>
          <w:rFonts w:asciiTheme="minorHAnsi" w:hAnsiTheme="minorHAnsi" w:cstheme="minorHAnsi"/>
          <w:b/>
          <w:bCs/>
        </w:rPr>
      </w:pPr>
    </w:p>
    <w:p w14:paraId="001BC8DB" w14:textId="77777777" w:rsidR="00767FB3" w:rsidRDefault="00767FB3" w:rsidP="002A255E">
      <w:pPr>
        <w:rPr>
          <w:rFonts w:asciiTheme="minorHAnsi" w:hAnsiTheme="minorHAnsi" w:cstheme="minorHAnsi"/>
          <w:b/>
          <w:bCs/>
        </w:rPr>
      </w:pPr>
    </w:p>
    <w:p w14:paraId="0BDC0ECF" w14:textId="77777777" w:rsidR="00767FB3" w:rsidRDefault="00767FB3" w:rsidP="002A255E">
      <w:pPr>
        <w:rPr>
          <w:rFonts w:asciiTheme="minorHAnsi" w:hAnsiTheme="minorHAnsi" w:cstheme="minorHAnsi"/>
          <w:b/>
          <w:bCs/>
        </w:rPr>
      </w:pPr>
    </w:p>
    <w:p w14:paraId="31AEBAEA" w14:textId="77777777" w:rsidR="00767FB3" w:rsidRDefault="00767FB3" w:rsidP="002A255E">
      <w:pPr>
        <w:rPr>
          <w:rFonts w:asciiTheme="minorHAnsi" w:hAnsiTheme="minorHAnsi" w:cstheme="minorHAnsi"/>
          <w:b/>
          <w:bCs/>
        </w:rPr>
      </w:pPr>
    </w:p>
    <w:p w14:paraId="5E357520" w14:textId="77777777" w:rsidR="00767FB3" w:rsidRDefault="00767FB3" w:rsidP="002A255E">
      <w:pPr>
        <w:rPr>
          <w:rFonts w:asciiTheme="minorHAnsi" w:hAnsiTheme="minorHAnsi" w:cstheme="minorHAnsi"/>
          <w:b/>
          <w:bCs/>
        </w:rPr>
      </w:pPr>
    </w:p>
    <w:p w14:paraId="4C0016A4" w14:textId="77777777" w:rsidR="00767FB3" w:rsidRDefault="00767FB3" w:rsidP="002A255E">
      <w:pPr>
        <w:rPr>
          <w:rFonts w:asciiTheme="minorHAnsi" w:hAnsiTheme="minorHAnsi" w:cstheme="minorHAnsi"/>
          <w:b/>
          <w:bCs/>
        </w:rPr>
      </w:pPr>
    </w:p>
    <w:p w14:paraId="2B584360" w14:textId="77777777" w:rsidR="00767FB3" w:rsidRDefault="00767FB3" w:rsidP="002A255E">
      <w:pPr>
        <w:rPr>
          <w:rFonts w:asciiTheme="minorHAnsi" w:hAnsiTheme="minorHAnsi" w:cstheme="minorHAnsi"/>
          <w:b/>
          <w:bCs/>
        </w:rPr>
      </w:pPr>
    </w:p>
    <w:p w14:paraId="28D91D48" w14:textId="77777777" w:rsidR="00767FB3" w:rsidRDefault="00767FB3" w:rsidP="002A255E">
      <w:pPr>
        <w:rPr>
          <w:rFonts w:asciiTheme="minorHAnsi" w:hAnsiTheme="minorHAnsi" w:cstheme="minorHAnsi"/>
          <w:b/>
          <w:bCs/>
        </w:rPr>
      </w:pPr>
    </w:p>
    <w:p w14:paraId="729D1E2C" w14:textId="77777777" w:rsidR="00767FB3" w:rsidRDefault="00767FB3" w:rsidP="002A255E">
      <w:pPr>
        <w:rPr>
          <w:rFonts w:asciiTheme="minorHAnsi" w:hAnsiTheme="minorHAnsi" w:cstheme="minorHAnsi"/>
          <w:b/>
          <w:bCs/>
        </w:rPr>
      </w:pPr>
    </w:p>
    <w:p w14:paraId="353CAC1A" w14:textId="77777777" w:rsidR="00767FB3" w:rsidRDefault="00767FB3" w:rsidP="002A255E">
      <w:pPr>
        <w:rPr>
          <w:rFonts w:asciiTheme="minorHAnsi" w:hAnsiTheme="minorHAnsi" w:cstheme="minorHAnsi"/>
          <w:b/>
          <w:bCs/>
        </w:rPr>
      </w:pPr>
    </w:p>
    <w:p w14:paraId="592605AE" w14:textId="77777777" w:rsidR="00767FB3" w:rsidRDefault="00767FB3" w:rsidP="002A255E">
      <w:pPr>
        <w:rPr>
          <w:rFonts w:asciiTheme="minorHAnsi" w:hAnsiTheme="minorHAnsi" w:cstheme="minorHAnsi"/>
          <w:b/>
          <w:bCs/>
        </w:rPr>
      </w:pPr>
    </w:p>
    <w:p w14:paraId="0D642DF2" w14:textId="77777777" w:rsidR="00767FB3" w:rsidRDefault="00767FB3" w:rsidP="002A255E">
      <w:pPr>
        <w:rPr>
          <w:rFonts w:asciiTheme="minorHAnsi" w:hAnsiTheme="minorHAnsi" w:cstheme="minorHAnsi"/>
          <w:b/>
          <w:bCs/>
        </w:rPr>
      </w:pPr>
    </w:p>
    <w:p w14:paraId="4E7B0676" w14:textId="77777777" w:rsidR="00767FB3" w:rsidRDefault="00767FB3" w:rsidP="002A255E">
      <w:pPr>
        <w:rPr>
          <w:rFonts w:asciiTheme="minorHAnsi" w:hAnsiTheme="minorHAnsi" w:cstheme="minorHAnsi"/>
          <w:b/>
          <w:bCs/>
        </w:rPr>
      </w:pPr>
    </w:p>
    <w:p w14:paraId="6BF8F274" w14:textId="77777777" w:rsidR="00767FB3" w:rsidRDefault="00767FB3" w:rsidP="002A255E">
      <w:pPr>
        <w:rPr>
          <w:rFonts w:asciiTheme="minorHAnsi" w:hAnsiTheme="minorHAnsi" w:cstheme="minorHAnsi"/>
          <w:b/>
          <w:bCs/>
        </w:rPr>
      </w:pPr>
    </w:p>
    <w:p w14:paraId="166262A2" w14:textId="77777777" w:rsidR="00767FB3" w:rsidRDefault="00767FB3" w:rsidP="002A255E">
      <w:pPr>
        <w:rPr>
          <w:rFonts w:asciiTheme="minorHAnsi" w:hAnsiTheme="minorHAnsi" w:cstheme="minorHAnsi"/>
          <w:b/>
          <w:bCs/>
        </w:rPr>
      </w:pPr>
    </w:p>
    <w:p w14:paraId="49AFFB81" w14:textId="77777777" w:rsidR="00767FB3" w:rsidRDefault="00767FB3" w:rsidP="002A255E">
      <w:pPr>
        <w:rPr>
          <w:rFonts w:asciiTheme="minorHAnsi" w:hAnsiTheme="minorHAnsi" w:cstheme="minorHAnsi"/>
          <w:b/>
          <w:bCs/>
        </w:rPr>
      </w:pPr>
    </w:p>
    <w:p w14:paraId="49E82B66" w14:textId="77777777" w:rsidR="00767FB3" w:rsidRDefault="00767FB3" w:rsidP="002A255E">
      <w:pPr>
        <w:rPr>
          <w:rFonts w:asciiTheme="minorHAnsi" w:hAnsiTheme="minorHAnsi" w:cstheme="minorHAnsi"/>
          <w:b/>
          <w:bCs/>
        </w:rPr>
      </w:pPr>
    </w:p>
    <w:p w14:paraId="244B8D93" w14:textId="77777777" w:rsidR="00767FB3" w:rsidRDefault="00767FB3" w:rsidP="002A255E">
      <w:pPr>
        <w:rPr>
          <w:rFonts w:asciiTheme="minorHAnsi" w:hAnsiTheme="minorHAnsi" w:cstheme="minorHAnsi"/>
          <w:b/>
          <w:bCs/>
        </w:rPr>
      </w:pPr>
    </w:p>
    <w:p w14:paraId="19FAB795" w14:textId="77777777" w:rsidR="00767FB3" w:rsidRDefault="00767FB3" w:rsidP="002A255E">
      <w:pPr>
        <w:rPr>
          <w:rFonts w:asciiTheme="minorHAnsi" w:hAnsiTheme="minorHAnsi" w:cstheme="minorHAnsi"/>
          <w:b/>
          <w:bCs/>
        </w:rPr>
      </w:pPr>
    </w:p>
    <w:p w14:paraId="33F2F96E" w14:textId="77777777" w:rsidR="00767FB3" w:rsidRDefault="00767FB3" w:rsidP="002A255E">
      <w:pPr>
        <w:rPr>
          <w:rFonts w:asciiTheme="minorHAnsi" w:hAnsiTheme="minorHAnsi" w:cstheme="minorHAnsi"/>
          <w:b/>
          <w:bCs/>
        </w:rPr>
      </w:pPr>
    </w:p>
    <w:p w14:paraId="3E8834A0" w14:textId="77777777" w:rsidR="00767FB3" w:rsidRPr="002A255E" w:rsidRDefault="00767FB3" w:rsidP="002A255E">
      <w:pPr>
        <w:rPr>
          <w:rFonts w:asciiTheme="minorHAnsi" w:hAnsiTheme="minorHAnsi" w:cstheme="minorHAnsi"/>
          <w:b/>
          <w:bCs/>
        </w:rPr>
      </w:pPr>
    </w:p>
    <w:p w14:paraId="6AB6CDCB"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compra</w:t>
      </w:r>
    </w:p>
    <w:p w14:paraId="22C69B2A"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72C953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16390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6AB0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16</w:t>
            </w:r>
          </w:p>
        </w:tc>
      </w:tr>
      <w:tr w:rsidR="002A255E" w:rsidRPr="0039736F" w14:paraId="425D6BE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6659F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64EE5"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compras</w:t>
            </w:r>
          </w:p>
        </w:tc>
      </w:tr>
      <w:tr w:rsidR="002A255E" w:rsidRPr="0039736F" w14:paraId="4656A794"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146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91EFC"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las compras de productos hacia el proveedor.</w:t>
            </w:r>
          </w:p>
        </w:tc>
      </w:tr>
      <w:tr w:rsidR="002A255E" w:rsidRPr="0039736F" w14:paraId="50A44A4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7A05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E558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7C59CA2B"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C15F3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F161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2AEC739" w14:textId="77777777" w:rsidR="002A255E" w:rsidRDefault="002A255E">
            <w:pPr>
              <w:pStyle w:val="Prrafodelista"/>
              <w:numPr>
                <w:ilvl w:val="0"/>
                <w:numId w:val="18"/>
              </w:numPr>
            </w:pPr>
            <w:r w:rsidRPr="009E3797">
              <w:t>I</w:t>
            </w:r>
            <w:r>
              <w:t>D</w:t>
            </w:r>
            <w:r w:rsidRPr="009E3797">
              <w:t xml:space="preserve"> de</w:t>
            </w:r>
            <w:r>
              <w:t xml:space="preserve"> la compra (</w:t>
            </w:r>
            <w:proofErr w:type="spellStart"/>
            <w:r>
              <w:t>int</w:t>
            </w:r>
            <w:proofErr w:type="spellEnd"/>
            <w:r>
              <w:t>, generado automáticamente, único)</w:t>
            </w:r>
          </w:p>
          <w:p w14:paraId="1B6DEBA3" w14:textId="77777777" w:rsidR="00767FB3" w:rsidRDefault="00767FB3" w:rsidP="009C51DC">
            <w:pPr>
              <w:pStyle w:val="Prrafodelista"/>
              <w:numPr>
                <w:ilvl w:val="0"/>
                <w:numId w:val="18"/>
              </w:numPr>
            </w:pPr>
            <w:r>
              <w:t>Tipo documento (</w:t>
            </w:r>
            <w:proofErr w:type="spellStart"/>
            <w:r>
              <w:t>String</w:t>
            </w:r>
            <w:proofErr w:type="spellEnd"/>
            <w:r>
              <w:t>, 30 caracteres)</w:t>
            </w:r>
          </w:p>
          <w:p w14:paraId="03078EBF" w14:textId="5A39B879" w:rsidR="00767FB3" w:rsidRDefault="00767FB3" w:rsidP="00767FB3">
            <w:pPr>
              <w:pStyle w:val="Prrafodelista"/>
              <w:numPr>
                <w:ilvl w:val="0"/>
                <w:numId w:val="18"/>
              </w:numPr>
            </w:pPr>
            <w:r>
              <w:t>Documento de la compra (</w:t>
            </w:r>
            <w:proofErr w:type="spellStart"/>
            <w:r>
              <w:t>String</w:t>
            </w:r>
            <w:proofErr w:type="spellEnd"/>
            <w:r>
              <w:t>, 50 caracteres, único)</w:t>
            </w:r>
          </w:p>
          <w:p w14:paraId="060A8FFB" w14:textId="1090BB4B" w:rsidR="00767FB3" w:rsidRDefault="002A255E" w:rsidP="009C51DC">
            <w:pPr>
              <w:pStyle w:val="Prrafodelista"/>
              <w:numPr>
                <w:ilvl w:val="0"/>
                <w:numId w:val="18"/>
              </w:numPr>
            </w:pPr>
            <w:r>
              <w:t>ID del usuario</w:t>
            </w:r>
            <w:r w:rsidRPr="009E3797">
              <w:t xml:space="preserve"> </w:t>
            </w:r>
            <w:r>
              <w:t>(</w:t>
            </w:r>
            <w:proofErr w:type="spellStart"/>
            <w:r>
              <w:t>int</w:t>
            </w:r>
            <w:proofErr w:type="spellEnd"/>
            <w:r>
              <w:t>, único)</w:t>
            </w:r>
          </w:p>
          <w:p w14:paraId="7630A7AD" w14:textId="0F50B90D" w:rsidR="00767FB3" w:rsidRPr="009E3797" w:rsidRDefault="00767FB3" w:rsidP="00767FB3">
            <w:pPr>
              <w:pStyle w:val="Prrafodelista"/>
              <w:numPr>
                <w:ilvl w:val="0"/>
                <w:numId w:val="18"/>
              </w:numPr>
            </w:pPr>
            <w:r w:rsidRPr="008663D8">
              <w:t>ID de la sucursal (</w:t>
            </w:r>
            <w:proofErr w:type="spellStart"/>
            <w:r w:rsidRPr="008663D8">
              <w:t>int</w:t>
            </w:r>
            <w:proofErr w:type="spellEnd"/>
            <w:r w:rsidRPr="008663D8">
              <w:t>, único)</w:t>
            </w:r>
          </w:p>
          <w:p w14:paraId="67BFAF40" w14:textId="77777777" w:rsidR="002A255E" w:rsidRPr="009E3797" w:rsidRDefault="002A255E">
            <w:pPr>
              <w:pStyle w:val="Prrafodelista"/>
              <w:numPr>
                <w:ilvl w:val="0"/>
                <w:numId w:val="18"/>
              </w:numPr>
            </w:pPr>
            <w:r>
              <w:t>ID del proveedor (</w:t>
            </w:r>
            <w:proofErr w:type="spellStart"/>
            <w:r>
              <w:t>int</w:t>
            </w:r>
            <w:proofErr w:type="spellEnd"/>
            <w:r>
              <w:t>, único)</w:t>
            </w:r>
          </w:p>
          <w:p w14:paraId="3FB31C37" w14:textId="77777777" w:rsidR="002A255E" w:rsidRDefault="002A255E">
            <w:pPr>
              <w:pStyle w:val="Prrafodelista"/>
              <w:numPr>
                <w:ilvl w:val="0"/>
                <w:numId w:val="18"/>
              </w:numPr>
            </w:pPr>
            <w:r>
              <w:t>ID del transportista (</w:t>
            </w:r>
            <w:proofErr w:type="spellStart"/>
            <w:r>
              <w:t>int</w:t>
            </w:r>
            <w:proofErr w:type="spellEnd"/>
            <w:r>
              <w:t>, único)</w:t>
            </w:r>
          </w:p>
          <w:p w14:paraId="4BC3C02D" w14:textId="54123976" w:rsidR="00767FB3" w:rsidRDefault="00767FB3">
            <w:pPr>
              <w:pStyle w:val="Prrafodelista"/>
              <w:numPr>
                <w:ilvl w:val="0"/>
                <w:numId w:val="18"/>
              </w:numPr>
            </w:pPr>
            <w:r>
              <w:t>Detalle de la compra (</w:t>
            </w:r>
            <w:proofErr w:type="spellStart"/>
            <w:r>
              <w:t>List</w:t>
            </w:r>
            <w:proofErr w:type="spellEnd"/>
            <w:r>
              <w:t>&lt;</w:t>
            </w:r>
            <w:proofErr w:type="spellStart"/>
            <w:r>
              <w:t>Detalle_Compra</w:t>
            </w:r>
            <w:proofErr w:type="spellEnd"/>
            <w:r>
              <w:t>&gt;)</w:t>
            </w:r>
          </w:p>
          <w:p w14:paraId="784D1F78" w14:textId="7E4FEA3A" w:rsidR="00767FB3" w:rsidRDefault="00767FB3" w:rsidP="00767FB3">
            <w:pPr>
              <w:pStyle w:val="Prrafodelista"/>
            </w:pPr>
            <w:r>
              <w:t>El listado debe contener la siguiente información:</w:t>
            </w:r>
          </w:p>
          <w:p w14:paraId="7BF79A34" w14:textId="207A4E1B" w:rsidR="00767FB3" w:rsidRDefault="00767FB3" w:rsidP="00767FB3">
            <w:pPr>
              <w:pStyle w:val="Prrafodelista"/>
              <w:numPr>
                <w:ilvl w:val="1"/>
                <w:numId w:val="16"/>
              </w:numPr>
            </w:pPr>
            <w:r>
              <w:t>ID del producto (</w:t>
            </w:r>
            <w:proofErr w:type="spellStart"/>
            <w:r>
              <w:t>int</w:t>
            </w:r>
            <w:proofErr w:type="spellEnd"/>
            <w:r>
              <w:t>, único)</w:t>
            </w:r>
          </w:p>
          <w:p w14:paraId="5334825F" w14:textId="11DDC696" w:rsidR="00767FB3" w:rsidRDefault="00767FB3" w:rsidP="00767FB3">
            <w:pPr>
              <w:pStyle w:val="Prrafodelista"/>
              <w:numPr>
                <w:ilvl w:val="1"/>
                <w:numId w:val="16"/>
              </w:numPr>
            </w:pPr>
            <w:r>
              <w:t>Precio compra (decimal, de 10 enteros hasta 2 decimales)</w:t>
            </w:r>
          </w:p>
          <w:p w14:paraId="4829BC03" w14:textId="77777777" w:rsidR="00767FB3" w:rsidRDefault="00767FB3" w:rsidP="00767FB3">
            <w:pPr>
              <w:pStyle w:val="Prrafodelista"/>
              <w:numPr>
                <w:ilvl w:val="1"/>
                <w:numId w:val="16"/>
              </w:numPr>
            </w:pPr>
            <w:r>
              <w:t>Precio venta (decimal, de 10 enteros hasta 2 decimales)</w:t>
            </w:r>
          </w:p>
          <w:p w14:paraId="2BC7CCD6" w14:textId="3B1C4145" w:rsidR="00767FB3" w:rsidRDefault="00767FB3" w:rsidP="00767FB3">
            <w:pPr>
              <w:pStyle w:val="Prrafodelista"/>
              <w:numPr>
                <w:ilvl w:val="1"/>
                <w:numId w:val="16"/>
              </w:numPr>
            </w:pPr>
            <w:r>
              <w:t>Cantidad (</w:t>
            </w:r>
            <w:proofErr w:type="spellStart"/>
            <w:r>
              <w:t>int</w:t>
            </w:r>
            <w:proofErr w:type="spellEnd"/>
            <w:r>
              <w:t>)</w:t>
            </w:r>
          </w:p>
          <w:p w14:paraId="28274C1C" w14:textId="450AE0FC" w:rsidR="00767FB3" w:rsidRDefault="00767FB3" w:rsidP="00767FB3">
            <w:pPr>
              <w:pStyle w:val="Prrafodelista"/>
              <w:numPr>
                <w:ilvl w:val="1"/>
                <w:numId w:val="16"/>
              </w:numPr>
            </w:pPr>
            <w:proofErr w:type="spellStart"/>
            <w:r>
              <w:t>SubTotal</w:t>
            </w:r>
            <w:proofErr w:type="spellEnd"/>
            <w:r>
              <w:t xml:space="preserve"> (decimal, de 10 enteros hasta 2 decimales)</w:t>
            </w:r>
          </w:p>
          <w:p w14:paraId="08D02958" w14:textId="77777777" w:rsidR="002A255E" w:rsidRDefault="002A255E">
            <w:pPr>
              <w:pStyle w:val="Prrafodelista"/>
              <w:numPr>
                <w:ilvl w:val="0"/>
                <w:numId w:val="18"/>
              </w:numPr>
            </w:pPr>
            <w:r>
              <w:t>Monto total (decimal, de 10 enteros hasta 2 decimales)</w:t>
            </w:r>
          </w:p>
          <w:p w14:paraId="34CECB4B" w14:textId="77777777" w:rsidR="002A255E" w:rsidRPr="007C308A" w:rsidRDefault="002A255E">
            <w:pPr>
              <w:pStyle w:val="Prrafodelista"/>
              <w:numPr>
                <w:ilvl w:val="0"/>
                <w:numId w:val="18"/>
              </w:numPr>
              <w:rPr>
                <w:rFonts w:asciiTheme="minorHAnsi" w:hAnsiTheme="minorHAnsi" w:cstheme="minorHAnsi"/>
                <w:iCs/>
              </w:rPr>
            </w:pPr>
            <w:r>
              <w:t>Fecha de la compra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2A255E" w:rsidRPr="0039736F" w14:paraId="78EF9707"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ADD03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A1D9B"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2EEA9A9"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7A7C37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81D13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32324"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1EE4762" w14:textId="77777777" w:rsidR="002A255E" w:rsidRPr="002A255E" w:rsidRDefault="002A255E" w:rsidP="002A255E">
      <w:pPr>
        <w:rPr>
          <w:rFonts w:asciiTheme="minorHAnsi" w:hAnsiTheme="minorHAnsi" w:cstheme="minorHAnsi"/>
          <w:b/>
          <w:bCs/>
        </w:rPr>
      </w:pPr>
    </w:p>
    <w:p w14:paraId="6F5D9723" w14:textId="77777777" w:rsidR="00351E27" w:rsidRDefault="00351E27" w:rsidP="006E300A">
      <w:pPr>
        <w:rPr>
          <w:rFonts w:asciiTheme="minorHAnsi" w:hAnsiTheme="minorHAnsi" w:cstheme="minorHAnsi"/>
          <w:b/>
          <w:bCs/>
        </w:rPr>
      </w:pPr>
    </w:p>
    <w:p w14:paraId="5FFD4A23" w14:textId="77777777" w:rsidR="00767FB3" w:rsidRDefault="00767FB3" w:rsidP="006E300A">
      <w:pPr>
        <w:rPr>
          <w:rFonts w:asciiTheme="minorHAnsi" w:hAnsiTheme="minorHAnsi" w:cstheme="minorHAnsi"/>
          <w:b/>
          <w:bCs/>
        </w:rPr>
      </w:pPr>
    </w:p>
    <w:p w14:paraId="35DF7313" w14:textId="77777777" w:rsidR="00767FB3" w:rsidRDefault="00767FB3" w:rsidP="006E300A">
      <w:pPr>
        <w:rPr>
          <w:rFonts w:asciiTheme="minorHAnsi" w:hAnsiTheme="minorHAnsi" w:cstheme="minorHAnsi"/>
          <w:b/>
          <w:bCs/>
        </w:rPr>
      </w:pPr>
    </w:p>
    <w:p w14:paraId="550EA64A" w14:textId="77777777" w:rsidR="00767FB3" w:rsidRDefault="00767FB3" w:rsidP="006E300A">
      <w:pPr>
        <w:rPr>
          <w:rFonts w:asciiTheme="minorHAnsi" w:hAnsiTheme="minorHAnsi" w:cstheme="minorHAnsi"/>
          <w:b/>
          <w:bCs/>
        </w:rPr>
      </w:pPr>
    </w:p>
    <w:p w14:paraId="763811F8" w14:textId="77777777" w:rsidR="00767FB3" w:rsidRDefault="00767FB3" w:rsidP="006E300A">
      <w:pPr>
        <w:rPr>
          <w:rFonts w:asciiTheme="minorHAnsi" w:hAnsiTheme="minorHAnsi" w:cstheme="minorHAnsi"/>
          <w:b/>
          <w:bCs/>
        </w:rPr>
      </w:pPr>
    </w:p>
    <w:p w14:paraId="502EDDAD" w14:textId="77777777" w:rsidR="00767FB3" w:rsidRDefault="00767FB3" w:rsidP="006E300A">
      <w:pPr>
        <w:rPr>
          <w:rFonts w:asciiTheme="minorHAnsi" w:hAnsiTheme="minorHAnsi" w:cstheme="minorHAnsi"/>
          <w:b/>
          <w:bCs/>
        </w:rPr>
      </w:pPr>
    </w:p>
    <w:p w14:paraId="28D258EA" w14:textId="77777777" w:rsidR="00767FB3" w:rsidRDefault="00767FB3" w:rsidP="006E300A">
      <w:pPr>
        <w:rPr>
          <w:rFonts w:asciiTheme="minorHAnsi" w:hAnsiTheme="minorHAnsi" w:cstheme="minorHAnsi"/>
          <w:b/>
          <w:bCs/>
        </w:rPr>
      </w:pPr>
    </w:p>
    <w:p w14:paraId="1798DA35" w14:textId="77777777" w:rsidR="00767FB3" w:rsidRDefault="00767FB3" w:rsidP="006E300A">
      <w:pPr>
        <w:rPr>
          <w:rFonts w:asciiTheme="minorHAnsi" w:hAnsiTheme="minorHAnsi" w:cstheme="minorHAnsi"/>
          <w:b/>
          <w:bCs/>
        </w:rPr>
      </w:pPr>
    </w:p>
    <w:p w14:paraId="0837B2A2" w14:textId="77777777" w:rsidR="00767FB3" w:rsidRDefault="00767FB3" w:rsidP="006E300A">
      <w:pPr>
        <w:rPr>
          <w:rFonts w:asciiTheme="minorHAnsi" w:hAnsiTheme="minorHAnsi" w:cstheme="minorHAnsi"/>
          <w:b/>
          <w:bCs/>
        </w:rPr>
      </w:pPr>
    </w:p>
    <w:p w14:paraId="651604AB" w14:textId="77777777" w:rsidR="00767FB3" w:rsidRDefault="00767FB3" w:rsidP="006E300A">
      <w:pPr>
        <w:rPr>
          <w:rFonts w:asciiTheme="minorHAnsi" w:hAnsiTheme="minorHAnsi" w:cstheme="minorHAnsi"/>
          <w:b/>
          <w:bCs/>
        </w:rPr>
      </w:pPr>
    </w:p>
    <w:p w14:paraId="5A5AEBCB" w14:textId="77777777" w:rsidR="00767FB3" w:rsidRPr="006E300A" w:rsidRDefault="00767FB3" w:rsidP="006E300A">
      <w:pPr>
        <w:rPr>
          <w:rFonts w:asciiTheme="minorHAnsi" w:hAnsiTheme="minorHAnsi" w:cstheme="minorHAnsi"/>
          <w:b/>
          <w:bCs/>
        </w:rPr>
      </w:pPr>
    </w:p>
    <w:p w14:paraId="23BC52B2" w14:textId="3D0B7130"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w:t>
      </w:r>
      <w:r w:rsidR="006E300A">
        <w:rPr>
          <w:rFonts w:asciiTheme="minorHAnsi" w:hAnsiTheme="minorHAnsi" w:cstheme="minorHAnsi"/>
          <w:b/>
          <w:bCs/>
        </w:rPr>
        <w:t>ventas</w:t>
      </w:r>
    </w:p>
    <w:p w14:paraId="1F7C4E26" w14:textId="77777777" w:rsid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9D45C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0E97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9B793"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17</w:t>
            </w:r>
          </w:p>
        </w:tc>
      </w:tr>
      <w:tr w:rsidR="006E300A" w:rsidRPr="0039736F" w14:paraId="7862696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C27C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FFD3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Registrar ventas</w:t>
            </w:r>
          </w:p>
        </w:tc>
      </w:tr>
      <w:tr w:rsidR="006E300A" w:rsidRPr="0039736F" w14:paraId="303FF49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73157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C8B1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administrador y al empleado registrar las ventas de productos hacia los clientes.</w:t>
            </w:r>
          </w:p>
        </w:tc>
      </w:tr>
      <w:tr w:rsidR="006E300A" w:rsidRPr="0039736F" w14:paraId="52A4FED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7813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55A45"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6E300A" w:rsidRPr="0039736F" w14:paraId="67E37D34"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D1DFB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0463F"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813C5C3" w14:textId="77777777" w:rsidR="006E300A" w:rsidRDefault="006E300A">
            <w:pPr>
              <w:pStyle w:val="Prrafodelista"/>
              <w:numPr>
                <w:ilvl w:val="0"/>
                <w:numId w:val="18"/>
              </w:numPr>
            </w:pPr>
            <w:r w:rsidRPr="009E3797">
              <w:t>I</w:t>
            </w:r>
            <w:r>
              <w:t>D</w:t>
            </w:r>
            <w:r w:rsidRPr="009E3797">
              <w:t xml:space="preserve"> de</w:t>
            </w:r>
            <w:r>
              <w:t xml:space="preserve"> la venta (</w:t>
            </w:r>
            <w:proofErr w:type="spellStart"/>
            <w:r>
              <w:t>int</w:t>
            </w:r>
            <w:proofErr w:type="spellEnd"/>
            <w:r>
              <w:t>, generado automáticamente, único)</w:t>
            </w:r>
          </w:p>
          <w:p w14:paraId="2996B2D1" w14:textId="77777777" w:rsidR="006E300A" w:rsidRDefault="006E300A">
            <w:pPr>
              <w:pStyle w:val="Prrafodelista"/>
              <w:numPr>
                <w:ilvl w:val="0"/>
                <w:numId w:val="18"/>
              </w:numPr>
            </w:pPr>
            <w:r>
              <w:t>ID del usuario (</w:t>
            </w:r>
            <w:proofErr w:type="spellStart"/>
            <w:r>
              <w:t>int</w:t>
            </w:r>
            <w:proofErr w:type="spellEnd"/>
            <w:r>
              <w:t>, único)</w:t>
            </w:r>
          </w:p>
          <w:p w14:paraId="414ECD38" w14:textId="14E48F27" w:rsidR="00767FB3" w:rsidRPr="00767FB3" w:rsidRDefault="00767FB3">
            <w:pPr>
              <w:pStyle w:val="Prrafodelista"/>
              <w:numPr>
                <w:ilvl w:val="0"/>
                <w:numId w:val="18"/>
              </w:numPr>
            </w:pPr>
            <w:r w:rsidRPr="00767FB3">
              <w:t>ID de la sucursal (</w:t>
            </w:r>
            <w:proofErr w:type="spellStart"/>
            <w:r w:rsidRPr="00767FB3">
              <w:t>int</w:t>
            </w:r>
            <w:proofErr w:type="spellEnd"/>
            <w:r w:rsidRPr="00767FB3">
              <w:t>, único)</w:t>
            </w:r>
          </w:p>
          <w:p w14:paraId="3F372DB3" w14:textId="6836C0FF" w:rsidR="00767FB3" w:rsidRPr="00767FB3" w:rsidRDefault="00767FB3">
            <w:pPr>
              <w:pStyle w:val="Prrafodelista"/>
              <w:numPr>
                <w:ilvl w:val="0"/>
                <w:numId w:val="18"/>
              </w:numPr>
            </w:pPr>
            <w:r w:rsidRPr="00767FB3">
              <w:t>ID del cliente (</w:t>
            </w:r>
            <w:proofErr w:type="spellStart"/>
            <w:r w:rsidRPr="00767FB3">
              <w:t>int</w:t>
            </w:r>
            <w:proofErr w:type="spellEnd"/>
            <w:r w:rsidRPr="00767FB3">
              <w:t xml:space="preserve">, </w:t>
            </w:r>
            <w:r>
              <w:t>único)</w:t>
            </w:r>
          </w:p>
          <w:p w14:paraId="1556C1D6" w14:textId="77777777" w:rsidR="006E300A" w:rsidRDefault="006E300A">
            <w:pPr>
              <w:pStyle w:val="Prrafodelista"/>
              <w:numPr>
                <w:ilvl w:val="0"/>
                <w:numId w:val="18"/>
              </w:numPr>
            </w:pPr>
            <w:r>
              <w:t>Tipo de documento (</w:t>
            </w:r>
            <w:proofErr w:type="spellStart"/>
            <w:r>
              <w:t>String</w:t>
            </w:r>
            <w:proofErr w:type="spellEnd"/>
            <w:r>
              <w:t>, 30 caracteres)</w:t>
            </w:r>
          </w:p>
          <w:p w14:paraId="4526AF37" w14:textId="2E68B418" w:rsidR="00767FB3" w:rsidRDefault="00767FB3" w:rsidP="00767FB3">
            <w:pPr>
              <w:pStyle w:val="Prrafodelista"/>
              <w:numPr>
                <w:ilvl w:val="0"/>
                <w:numId w:val="18"/>
              </w:numPr>
            </w:pPr>
            <w:r>
              <w:t>Detalle de la venta (</w:t>
            </w:r>
            <w:proofErr w:type="spellStart"/>
            <w:r>
              <w:t>List</w:t>
            </w:r>
            <w:proofErr w:type="spellEnd"/>
            <w:r>
              <w:t>&lt;</w:t>
            </w:r>
            <w:proofErr w:type="spellStart"/>
            <w:r w:rsidR="00F55CA7">
              <w:t>Detalle_Venta</w:t>
            </w:r>
            <w:proofErr w:type="spellEnd"/>
            <w:r>
              <w:t>&gt;)</w:t>
            </w:r>
          </w:p>
          <w:p w14:paraId="3C5EE555" w14:textId="77777777" w:rsidR="00F55CA7" w:rsidRDefault="00F55CA7" w:rsidP="00F55CA7">
            <w:pPr>
              <w:pStyle w:val="Prrafodelista"/>
            </w:pPr>
            <w:r>
              <w:t>El listado debe contener la siguiente información:</w:t>
            </w:r>
          </w:p>
          <w:p w14:paraId="7C803931" w14:textId="736543D8" w:rsidR="00F55CA7" w:rsidRDefault="00F55CA7" w:rsidP="00F55CA7">
            <w:pPr>
              <w:pStyle w:val="Prrafodelista"/>
              <w:numPr>
                <w:ilvl w:val="1"/>
                <w:numId w:val="16"/>
              </w:numPr>
            </w:pPr>
            <w:r>
              <w:t>ID de la venta (</w:t>
            </w:r>
            <w:proofErr w:type="spellStart"/>
            <w:r>
              <w:t>int</w:t>
            </w:r>
            <w:proofErr w:type="spellEnd"/>
            <w:r>
              <w:t>, único)</w:t>
            </w:r>
          </w:p>
          <w:p w14:paraId="1F90D069" w14:textId="77777777" w:rsidR="00F55CA7" w:rsidRDefault="00F55CA7" w:rsidP="00F55CA7">
            <w:pPr>
              <w:pStyle w:val="Prrafodelista"/>
              <w:numPr>
                <w:ilvl w:val="1"/>
                <w:numId w:val="16"/>
              </w:numPr>
            </w:pPr>
            <w:r>
              <w:t>ID del producto (</w:t>
            </w:r>
            <w:proofErr w:type="spellStart"/>
            <w:r>
              <w:t>int</w:t>
            </w:r>
            <w:proofErr w:type="spellEnd"/>
            <w:r>
              <w:t>, único)</w:t>
            </w:r>
          </w:p>
          <w:p w14:paraId="14242FAA" w14:textId="77777777" w:rsidR="00F55CA7" w:rsidRDefault="00F55CA7" w:rsidP="00F55CA7">
            <w:pPr>
              <w:pStyle w:val="Prrafodelista"/>
              <w:numPr>
                <w:ilvl w:val="1"/>
                <w:numId w:val="16"/>
              </w:numPr>
            </w:pPr>
            <w:r>
              <w:t>Precio venta (decimal, de 10 enteros hasta 2 decimales)</w:t>
            </w:r>
          </w:p>
          <w:p w14:paraId="4B4539B7" w14:textId="77777777" w:rsidR="00F55CA7" w:rsidRDefault="00F55CA7" w:rsidP="00F55CA7">
            <w:pPr>
              <w:pStyle w:val="Prrafodelista"/>
              <w:numPr>
                <w:ilvl w:val="1"/>
                <w:numId w:val="16"/>
              </w:numPr>
            </w:pPr>
            <w:r>
              <w:t>Cantidad (</w:t>
            </w:r>
            <w:proofErr w:type="spellStart"/>
            <w:r>
              <w:t>int</w:t>
            </w:r>
            <w:proofErr w:type="spellEnd"/>
            <w:r>
              <w:t>)</w:t>
            </w:r>
          </w:p>
          <w:p w14:paraId="67BF9909" w14:textId="271B0468" w:rsidR="00F55CA7" w:rsidRDefault="00F55CA7" w:rsidP="00F55CA7">
            <w:pPr>
              <w:pStyle w:val="Prrafodelista"/>
              <w:numPr>
                <w:ilvl w:val="1"/>
                <w:numId w:val="16"/>
              </w:numPr>
            </w:pPr>
            <w:proofErr w:type="spellStart"/>
            <w:r>
              <w:t>SubTotal</w:t>
            </w:r>
            <w:proofErr w:type="spellEnd"/>
            <w:r>
              <w:t xml:space="preserve"> (decimal, de 10 enteros hasta 2 decimales)</w:t>
            </w:r>
          </w:p>
          <w:p w14:paraId="0B21327F" w14:textId="77777777" w:rsidR="006E300A" w:rsidRDefault="006E300A">
            <w:pPr>
              <w:pStyle w:val="Prrafodelista"/>
              <w:numPr>
                <w:ilvl w:val="0"/>
                <w:numId w:val="18"/>
              </w:numPr>
            </w:pPr>
            <w:r>
              <w:t>Monto total (decimal, de 10 enteros hasta 2 decimales)</w:t>
            </w:r>
          </w:p>
          <w:p w14:paraId="139AE7B7" w14:textId="77777777" w:rsidR="006E300A" w:rsidRDefault="006E300A">
            <w:pPr>
              <w:pStyle w:val="Prrafodelista"/>
              <w:numPr>
                <w:ilvl w:val="0"/>
                <w:numId w:val="18"/>
              </w:numPr>
            </w:pPr>
            <w:r>
              <w:t>Monto pago (decimal, de 10 enteros hasta 2 decimales)</w:t>
            </w:r>
          </w:p>
          <w:p w14:paraId="38B80616" w14:textId="77777777" w:rsidR="006E300A" w:rsidRDefault="006E300A">
            <w:pPr>
              <w:pStyle w:val="Prrafodelista"/>
              <w:numPr>
                <w:ilvl w:val="0"/>
                <w:numId w:val="18"/>
              </w:numPr>
            </w:pPr>
            <w:r>
              <w:t>Descuento (decimal, de 10 enteros hasta 2 decimales)</w:t>
            </w:r>
          </w:p>
          <w:p w14:paraId="06CE5316" w14:textId="77777777" w:rsidR="006E300A" w:rsidRDefault="006E300A">
            <w:pPr>
              <w:pStyle w:val="Prrafodelista"/>
              <w:numPr>
                <w:ilvl w:val="0"/>
                <w:numId w:val="18"/>
              </w:numPr>
            </w:pPr>
            <w:r>
              <w:t>Monto cambio (decimal, de 10 enteros hasta 2 decimales)</w:t>
            </w:r>
          </w:p>
          <w:p w14:paraId="34562558" w14:textId="78194425" w:rsidR="006E300A" w:rsidRPr="007C308A" w:rsidRDefault="00767FB3">
            <w:pPr>
              <w:pStyle w:val="Prrafodelista"/>
              <w:numPr>
                <w:ilvl w:val="0"/>
                <w:numId w:val="18"/>
              </w:numPr>
              <w:rPr>
                <w:rFonts w:asciiTheme="minorHAnsi" w:hAnsiTheme="minorHAnsi" w:cstheme="minorHAnsi"/>
                <w:iCs/>
              </w:rPr>
            </w:pPr>
            <w:r>
              <w:t>Fecha de la venta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6E300A" w:rsidRPr="0039736F" w14:paraId="74EFC6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724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908E7"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BB7602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713E08A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07B9"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81B5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Alta</w:t>
            </w:r>
          </w:p>
        </w:tc>
      </w:tr>
    </w:tbl>
    <w:p w14:paraId="767297FA" w14:textId="77777777" w:rsidR="006E300A" w:rsidRDefault="006E300A" w:rsidP="006E300A">
      <w:pPr>
        <w:rPr>
          <w:rFonts w:asciiTheme="minorHAnsi" w:hAnsiTheme="minorHAnsi" w:cstheme="minorHAnsi"/>
          <w:b/>
          <w:bCs/>
        </w:rPr>
      </w:pPr>
    </w:p>
    <w:p w14:paraId="547791BD" w14:textId="77777777" w:rsidR="006E300A" w:rsidRDefault="006E300A" w:rsidP="006E300A">
      <w:pPr>
        <w:rPr>
          <w:rFonts w:asciiTheme="minorHAnsi" w:hAnsiTheme="minorHAnsi" w:cstheme="minorHAnsi"/>
          <w:b/>
          <w:bCs/>
        </w:rPr>
      </w:pPr>
    </w:p>
    <w:p w14:paraId="5F3CB622" w14:textId="77777777" w:rsidR="006E300A" w:rsidRDefault="006E300A" w:rsidP="006E300A">
      <w:pPr>
        <w:rPr>
          <w:rFonts w:asciiTheme="minorHAnsi" w:hAnsiTheme="minorHAnsi" w:cstheme="minorHAnsi"/>
          <w:b/>
          <w:bCs/>
        </w:rPr>
      </w:pPr>
    </w:p>
    <w:p w14:paraId="7EBEABC3" w14:textId="77777777" w:rsidR="006E300A" w:rsidRDefault="006E300A" w:rsidP="006E300A">
      <w:pPr>
        <w:rPr>
          <w:rFonts w:asciiTheme="minorHAnsi" w:hAnsiTheme="minorHAnsi" w:cstheme="minorHAnsi"/>
          <w:b/>
          <w:bCs/>
        </w:rPr>
      </w:pPr>
    </w:p>
    <w:p w14:paraId="18840A21" w14:textId="77777777" w:rsidR="006E300A" w:rsidRDefault="006E300A" w:rsidP="006E300A">
      <w:pPr>
        <w:rPr>
          <w:rFonts w:asciiTheme="minorHAnsi" w:hAnsiTheme="minorHAnsi" w:cstheme="minorHAnsi"/>
          <w:b/>
          <w:bCs/>
        </w:rPr>
      </w:pPr>
    </w:p>
    <w:p w14:paraId="4091EC36" w14:textId="77777777" w:rsidR="006E300A" w:rsidRDefault="006E300A" w:rsidP="006E300A">
      <w:pPr>
        <w:rPr>
          <w:rFonts w:asciiTheme="minorHAnsi" w:hAnsiTheme="minorHAnsi" w:cstheme="minorHAnsi"/>
          <w:b/>
          <w:bCs/>
        </w:rPr>
      </w:pPr>
    </w:p>
    <w:p w14:paraId="10CF61D9" w14:textId="77777777" w:rsidR="006E300A" w:rsidRDefault="006E300A" w:rsidP="006E300A">
      <w:pPr>
        <w:rPr>
          <w:rFonts w:asciiTheme="minorHAnsi" w:hAnsiTheme="minorHAnsi" w:cstheme="minorHAnsi"/>
          <w:b/>
          <w:bCs/>
        </w:rPr>
      </w:pPr>
    </w:p>
    <w:p w14:paraId="60B0020E" w14:textId="77777777" w:rsidR="006E300A" w:rsidRDefault="006E300A" w:rsidP="006E300A">
      <w:pPr>
        <w:rPr>
          <w:rFonts w:asciiTheme="minorHAnsi" w:hAnsiTheme="minorHAnsi" w:cstheme="minorHAnsi"/>
          <w:b/>
          <w:bCs/>
        </w:rPr>
      </w:pPr>
    </w:p>
    <w:p w14:paraId="03243B88" w14:textId="77777777" w:rsidR="006E300A" w:rsidRDefault="006E300A" w:rsidP="006E300A">
      <w:pPr>
        <w:rPr>
          <w:rFonts w:asciiTheme="minorHAnsi" w:hAnsiTheme="minorHAnsi" w:cstheme="minorHAnsi"/>
          <w:b/>
          <w:bCs/>
        </w:rPr>
      </w:pPr>
    </w:p>
    <w:p w14:paraId="185DA71C" w14:textId="77777777" w:rsidR="006E300A" w:rsidRDefault="006E300A" w:rsidP="006E300A">
      <w:pPr>
        <w:rPr>
          <w:rFonts w:asciiTheme="minorHAnsi" w:hAnsiTheme="minorHAnsi" w:cstheme="minorHAnsi"/>
          <w:b/>
          <w:bCs/>
        </w:rPr>
      </w:pPr>
    </w:p>
    <w:p w14:paraId="31E9AF6C" w14:textId="77777777" w:rsidR="006E300A" w:rsidRDefault="006E300A" w:rsidP="006E300A">
      <w:pPr>
        <w:rPr>
          <w:rFonts w:asciiTheme="minorHAnsi" w:hAnsiTheme="minorHAnsi" w:cstheme="minorHAnsi"/>
          <w:b/>
          <w:bCs/>
        </w:rPr>
      </w:pPr>
    </w:p>
    <w:p w14:paraId="1D3FB796" w14:textId="77777777" w:rsidR="004055F4" w:rsidRPr="006E300A" w:rsidRDefault="004055F4" w:rsidP="006E300A">
      <w:pPr>
        <w:rPr>
          <w:rFonts w:asciiTheme="minorHAnsi" w:hAnsiTheme="minorHAnsi" w:cstheme="minorHAnsi"/>
          <w:b/>
          <w:bCs/>
        </w:rPr>
      </w:pPr>
    </w:p>
    <w:p w14:paraId="3A1E3442" w14:textId="77777777" w:rsidR="006E300A" w:rsidRDefault="006E300A" w:rsidP="006E300A">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sucursales </w:t>
      </w:r>
    </w:p>
    <w:p w14:paraId="42E957A1"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9BAB247"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38ECF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75BD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18</w:t>
            </w:r>
          </w:p>
        </w:tc>
      </w:tr>
      <w:tr w:rsidR="006E300A" w:rsidRPr="0039736F" w14:paraId="20BD34D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56149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1245F"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30DF3BB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A0FE44"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7283B"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nuevas sucursales.</w:t>
            </w:r>
          </w:p>
        </w:tc>
      </w:tr>
      <w:tr w:rsidR="006E300A" w:rsidRPr="0039736F" w14:paraId="18D060D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3DFD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AED93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2CE7D859"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EBDC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2D680"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CBE596" w14:textId="77777777" w:rsidR="006E300A" w:rsidRPr="009E3797" w:rsidRDefault="006E300A">
            <w:pPr>
              <w:pStyle w:val="Prrafodelista"/>
              <w:numPr>
                <w:ilvl w:val="0"/>
                <w:numId w:val="6"/>
              </w:numPr>
            </w:pPr>
            <w:r w:rsidRPr="009E3797">
              <w:t>I</w:t>
            </w:r>
            <w:r>
              <w:t>D</w:t>
            </w:r>
            <w:r w:rsidRPr="009E3797">
              <w:t xml:space="preserve"> de</w:t>
            </w:r>
            <w:r>
              <w:t xml:space="preserve"> </w:t>
            </w:r>
            <w:r w:rsidRPr="009E3797">
              <w:t>l</w:t>
            </w:r>
            <w:r>
              <w:t>a</w:t>
            </w:r>
            <w:r w:rsidRPr="009E3797">
              <w:t xml:space="preserve"> </w:t>
            </w:r>
            <w:r>
              <w:t>sucursal (</w:t>
            </w:r>
            <w:proofErr w:type="spellStart"/>
            <w:r>
              <w:t>int</w:t>
            </w:r>
            <w:proofErr w:type="spellEnd"/>
            <w:r>
              <w:t>, generado automáticamente, único)</w:t>
            </w:r>
          </w:p>
          <w:p w14:paraId="52337359"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1ADCFE97"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2B1FB7DB" w14:textId="77777777" w:rsidR="006E300A" w:rsidRPr="009E3797" w:rsidRDefault="006E300A">
            <w:pPr>
              <w:pStyle w:val="Prrafodelista"/>
              <w:numPr>
                <w:ilvl w:val="0"/>
                <w:numId w:val="6"/>
              </w:numPr>
            </w:pPr>
            <w:r>
              <w:t>Latitud de la sucursal (flota, 10 caracteres, único)</w:t>
            </w:r>
          </w:p>
          <w:p w14:paraId="7ADD0D98"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0D5F7389"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21E0173A"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710F7B2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3A4B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3379A"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8690C72"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28E3612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F39BC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ACAFD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1C3EAC2"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647BCDE4"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5A14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97A7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19</w:t>
            </w:r>
          </w:p>
        </w:tc>
      </w:tr>
      <w:tr w:rsidR="006E300A" w:rsidRPr="0039736F" w14:paraId="1AAB569D"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6998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2AA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4963B9EA"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26931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67D59"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actualizar la información de las sucursales existentes. </w:t>
            </w:r>
          </w:p>
        </w:tc>
      </w:tr>
      <w:tr w:rsidR="006E300A" w:rsidRPr="0039736F" w14:paraId="0552821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0262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40E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41709663"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54B3DF"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548DA"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148C10B"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5F228169"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49CB7EC0" w14:textId="77777777" w:rsidR="006E300A" w:rsidRPr="009E3797" w:rsidRDefault="006E300A">
            <w:pPr>
              <w:pStyle w:val="Prrafodelista"/>
              <w:numPr>
                <w:ilvl w:val="0"/>
                <w:numId w:val="6"/>
              </w:numPr>
            </w:pPr>
            <w:r>
              <w:t>Latitud de la sucursal (flota, 10 caracteres, único)</w:t>
            </w:r>
          </w:p>
          <w:p w14:paraId="1ECA5662"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53609DC8"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3C91D3A1"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4AF5FC8D"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4638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E1D7C9"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22044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4F9E5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6972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246A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474DF09" w14:textId="77777777" w:rsidR="006E300A" w:rsidRDefault="006E300A" w:rsidP="00351E27">
      <w:pPr>
        <w:pStyle w:val="Prrafodelista"/>
        <w:rPr>
          <w:rFonts w:asciiTheme="minorHAnsi" w:hAnsiTheme="minorHAnsi" w:cstheme="minorHAnsi"/>
          <w:b/>
          <w:bCs/>
        </w:rPr>
      </w:pPr>
    </w:p>
    <w:p w14:paraId="4C20B581" w14:textId="77777777" w:rsidR="006E300A" w:rsidRP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49B4EA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2EF854"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96B6F"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20</w:t>
            </w:r>
          </w:p>
        </w:tc>
      </w:tr>
      <w:tr w:rsidR="006E300A" w:rsidRPr="0039736F" w14:paraId="5144818F"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2186"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0F1C"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sucursales</w:t>
            </w:r>
          </w:p>
        </w:tc>
      </w:tr>
      <w:tr w:rsidR="006E300A" w:rsidRPr="0039736F" w14:paraId="3359B58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B235D"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88D83"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sucursales existentes. </w:t>
            </w:r>
          </w:p>
        </w:tc>
      </w:tr>
      <w:tr w:rsidR="006E300A" w:rsidRPr="0039736F" w14:paraId="7C0664C9"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CFB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A19A"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5671E20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57D0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AB297"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92090C"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sucursal</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283035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A24F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96842"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2D172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7E4CCF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A44A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7DD62"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3AF485F5" w14:textId="77777777" w:rsidR="00351E27" w:rsidRPr="00351E27" w:rsidRDefault="00351E27" w:rsidP="00351E27">
      <w:pPr>
        <w:rPr>
          <w:rFonts w:asciiTheme="minorHAnsi" w:hAnsiTheme="minorHAnsi" w:cstheme="minorHAnsi"/>
          <w:b/>
          <w:bCs/>
        </w:rPr>
      </w:pPr>
    </w:p>
    <w:p w14:paraId="1BBBF64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proveedores</w:t>
      </w:r>
    </w:p>
    <w:p w14:paraId="19621C23"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5775142F"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CCC7D"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D9FB7"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21</w:t>
            </w:r>
          </w:p>
        </w:tc>
      </w:tr>
      <w:tr w:rsidR="006E300A" w:rsidRPr="0039736F" w14:paraId="5F8DE79A"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42DB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626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2274D18B"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FAE53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89338"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proveedores</w:t>
            </w:r>
          </w:p>
        </w:tc>
      </w:tr>
      <w:tr w:rsidR="006E300A" w:rsidRPr="0039736F" w14:paraId="0BFE0F9A"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7814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6B0EC"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36ED9F1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92D7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41C947"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3D39897" w14:textId="77777777" w:rsidR="006E300A" w:rsidRPr="009E3797" w:rsidRDefault="006E300A">
            <w:pPr>
              <w:pStyle w:val="Prrafodelista"/>
              <w:numPr>
                <w:ilvl w:val="0"/>
                <w:numId w:val="6"/>
              </w:numPr>
            </w:pPr>
            <w:r w:rsidRPr="009E3797">
              <w:t>I</w:t>
            </w:r>
            <w:r>
              <w:t>D</w:t>
            </w:r>
            <w:r w:rsidRPr="009E3797">
              <w:t xml:space="preserve"> del pro</w:t>
            </w:r>
            <w:r>
              <w:t>veedor (</w:t>
            </w:r>
            <w:proofErr w:type="spellStart"/>
            <w:r>
              <w:t>int</w:t>
            </w:r>
            <w:proofErr w:type="spellEnd"/>
            <w:r>
              <w:t>, generado automáticamente, único)</w:t>
            </w:r>
          </w:p>
          <w:p w14:paraId="67918CA1"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55CCEA08"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313B242D"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44E7A21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05417092"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3A885753"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1B8ACD2B"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10B95FFC"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FC55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88414"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1CFECB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FCFF4A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A3F3CE"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F496"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A7D848A" w14:textId="77777777" w:rsidR="00351E27" w:rsidRDefault="00351E27" w:rsidP="00351E27">
      <w:pPr>
        <w:rPr>
          <w:rFonts w:asciiTheme="minorHAnsi" w:hAnsiTheme="minorHAnsi" w:cstheme="minorHAnsi"/>
          <w:b/>
          <w:bCs/>
        </w:rPr>
      </w:pPr>
    </w:p>
    <w:p w14:paraId="0B87EE8C" w14:textId="77777777" w:rsidR="00351E27" w:rsidRDefault="00351E27" w:rsidP="00351E27">
      <w:pPr>
        <w:rPr>
          <w:rFonts w:asciiTheme="minorHAnsi" w:hAnsiTheme="minorHAnsi" w:cstheme="minorHAnsi"/>
          <w:b/>
          <w:bCs/>
        </w:rPr>
      </w:pPr>
    </w:p>
    <w:p w14:paraId="5D4717CE"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246145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AA3F71"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0C298"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22</w:t>
            </w:r>
          </w:p>
        </w:tc>
      </w:tr>
      <w:tr w:rsidR="006E300A" w:rsidRPr="0039736F" w14:paraId="6F3848A4"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862BC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9A47E"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482A2EA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7B7B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8064"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proveedores existentes. </w:t>
            </w:r>
          </w:p>
        </w:tc>
      </w:tr>
      <w:tr w:rsidR="006E300A" w:rsidRPr="0039736F" w14:paraId="11AA6796"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4DA57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0F741"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5733442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4995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B931F"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97D10C"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493B8975"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0C152E04"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2393012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599F393C"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4C63A25D"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2558B562"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6600E0F4"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CA2D9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3ADC8"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E6EA6C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5796A2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C2E77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7104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302E635B"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ED2F2AB"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0874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B5BD"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23</w:t>
            </w:r>
          </w:p>
        </w:tc>
      </w:tr>
      <w:tr w:rsidR="006E300A" w:rsidRPr="0039736F" w14:paraId="1DE97D18"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4703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310D4"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proveedores</w:t>
            </w:r>
          </w:p>
        </w:tc>
      </w:tr>
      <w:tr w:rsidR="006E300A" w:rsidRPr="0039736F" w14:paraId="4DC26E4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0C0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EBCEB"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proveedores existentes. </w:t>
            </w:r>
          </w:p>
        </w:tc>
      </w:tr>
      <w:tr w:rsidR="006E300A" w:rsidRPr="0039736F" w14:paraId="6D8B15C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0E14E1"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43C937"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4BB03F7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F421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609"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B7968A5"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del p</w:t>
            </w:r>
            <w:r>
              <w:rPr>
                <w:rFonts w:asciiTheme="minorHAnsi" w:hAnsiTheme="minorHAnsi" w:cstheme="minorHAnsi"/>
              </w:rPr>
              <w:t>roveedor</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33BEB3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F4A3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4EEA3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F7CD9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29517E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9028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2C465"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0B9AD3EB" w14:textId="77777777" w:rsidR="006E300A" w:rsidRDefault="006E300A" w:rsidP="00351E27">
      <w:pPr>
        <w:rPr>
          <w:rFonts w:asciiTheme="minorHAnsi" w:hAnsiTheme="minorHAnsi" w:cstheme="minorHAnsi"/>
          <w:b/>
          <w:bCs/>
        </w:rPr>
      </w:pPr>
    </w:p>
    <w:p w14:paraId="77FD9D2D" w14:textId="77777777" w:rsidR="006E300A" w:rsidRDefault="006E300A" w:rsidP="00351E27">
      <w:pPr>
        <w:rPr>
          <w:rFonts w:asciiTheme="minorHAnsi" w:hAnsiTheme="minorHAnsi" w:cstheme="minorHAnsi"/>
          <w:b/>
          <w:bCs/>
        </w:rPr>
      </w:pPr>
    </w:p>
    <w:p w14:paraId="73BC72DD" w14:textId="77777777" w:rsidR="006E300A" w:rsidRDefault="006E300A" w:rsidP="00351E27">
      <w:pPr>
        <w:rPr>
          <w:rFonts w:asciiTheme="minorHAnsi" w:hAnsiTheme="minorHAnsi" w:cstheme="minorHAnsi"/>
          <w:b/>
          <w:bCs/>
        </w:rPr>
      </w:pPr>
    </w:p>
    <w:p w14:paraId="5E6BACA3" w14:textId="77777777" w:rsidR="006E300A" w:rsidRDefault="006E300A" w:rsidP="00351E27">
      <w:pPr>
        <w:rPr>
          <w:rFonts w:asciiTheme="minorHAnsi" w:hAnsiTheme="minorHAnsi" w:cstheme="minorHAnsi"/>
          <w:b/>
          <w:bCs/>
        </w:rPr>
      </w:pPr>
    </w:p>
    <w:p w14:paraId="793BAD1E" w14:textId="77777777" w:rsidR="006E300A" w:rsidRDefault="006E300A" w:rsidP="00351E27">
      <w:pPr>
        <w:rPr>
          <w:rFonts w:asciiTheme="minorHAnsi" w:hAnsiTheme="minorHAnsi" w:cstheme="minorHAnsi"/>
          <w:b/>
          <w:bCs/>
        </w:rPr>
      </w:pPr>
    </w:p>
    <w:p w14:paraId="5C637D66" w14:textId="77777777" w:rsidR="006E300A" w:rsidRPr="00351E27" w:rsidRDefault="006E300A" w:rsidP="00351E27">
      <w:pPr>
        <w:rPr>
          <w:rFonts w:asciiTheme="minorHAnsi" w:hAnsiTheme="minorHAnsi" w:cstheme="minorHAnsi"/>
          <w:b/>
          <w:bCs/>
        </w:rPr>
      </w:pPr>
    </w:p>
    <w:p w14:paraId="61FD8C7D" w14:textId="7462BEF3" w:rsidR="00351E27" w:rsidRPr="002D439B"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transportistas</w:t>
      </w:r>
    </w:p>
    <w:p w14:paraId="3DE01252"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7493E599"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C13FF"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80065"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24</w:t>
            </w:r>
          </w:p>
        </w:tc>
      </w:tr>
      <w:tr w:rsidR="002D439B" w:rsidRPr="0039736F" w14:paraId="4D3B8C36"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DC26A6"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3A91C"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3F4F8244"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EC2D2"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A58B"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transportistas.</w:t>
            </w:r>
          </w:p>
        </w:tc>
      </w:tr>
      <w:tr w:rsidR="002D439B" w:rsidRPr="0039736F" w14:paraId="42A607E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45359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5E3EE"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3F8D249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974EA"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5732F7"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64AEE3F" w14:textId="77777777" w:rsidR="002D439B" w:rsidRPr="00A966C7" w:rsidRDefault="002D439B">
            <w:pPr>
              <w:pStyle w:val="Prrafodelista"/>
              <w:keepLines/>
              <w:numPr>
                <w:ilvl w:val="0"/>
                <w:numId w:val="21"/>
              </w:numPr>
              <w:rPr>
                <w:rFonts w:asciiTheme="minorHAnsi" w:hAnsiTheme="minorHAnsi" w:cstheme="minorHAnsi"/>
                <w:iCs/>
                <w:kern w:val="24"/>
              </w:rPr>
            </w:pPr>
            <w:r w:rsidRPr="00A966C7">
              <w:rPr>
                <w:rFonts w:asciiTheme="minorHAnsi" w:hAnsiTheme="minorHAnsi" w:cstheme="minorHAnsi"/>
              </w:rPr>
              <w:t>ID del transportista: (</w:t>
            </w:r>
            <w:proofErr w:type="spellStart"/>
            <w:r w:rsidRPr="00A966C7">
              <w:rPr>
                <w:rFonts w:asciiTheme="minorHAnsi" w:hAnsiTheme="minorHAnsi" w:cstheme="minorHAnsi"/>
              </w:rPr>
              <w:t>int</w:t>
            </w:r>
            <w:proofErr w:type="spellEnd"/>
            <w:r w:rsidRPr="00A966C7">
              <w:rPr>
                <w:rFonts w:asciiTheme="minorHAnsi" w:hAnsiTheme="minorHAnsi" w:cstheme="minorHAnsi"/>
              </w:rPr>
              <w:t>, generado automáticamente, único).</w:t>
            </w:r>
          </w:p>
          <w:p w14:paraId="73A2A96C"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424A7976"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3E228CFE"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4E87C00B"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48DF42AF"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380E0180"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0C5C61BF" w14:textId="77777777" w:rsidR="002D439B" w:rsidRPr="009E3797" w:rsidRDefault="002D439B">
            <w:pPr>
              <w:pStyle w:val="Prrafodelista"/>
              <w:numPr>
                <w:ilvl w:val="0"/>
                <w:numId w:val="21"/>
              </w:numPr>
            </w:pPr>
            <w:r>
              <w:t>Foto del transportista (</w:t>
            </w:r>
            <w:proofErr w:type="spellStart"/>
            <w:r>
              <w:t>varbinary</w:t>
            </w:r>
            <w:proofErr w:type="spellEnd"/>
            <w:r>
              <w:t>)</w:t>
            </w:r>
          </w:p>
          <w:p w14:paraId="4F1E927C"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62E67E6E" w14:textId="77777777" w:rsidR="002D439B" w:rsidRPr="0039736F" w:rsidRDefault="002D439B" w:rsidP="00614B45">
            <w:pPr>
              <w:pStyle w:val="Prrafodelista"/>
              <w:keepLines/>
              <w:rPr>
                <w:rFonts w:asciiTheme="minorHAnsi" w:hAnsiTheme="minorHAnsi" w:cstheme="minorHAnsi"/>
                <w:iCs/>
              </w:rPr>
            </w:pPr>
          </w:p>
        </w:tc>
      </w:tr>
      <w:tr w:rsidR="002D439B" w:rsidRPr="0039736F" w14:paraId="6859EA3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C0AA0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1F0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97E965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5C1C03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BD1D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E2157"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328DF5DF" w14:textId="77777777" w:rsidR="00351E27" w:rsidRDefault="00351E27" w:rsidP="00351E27">
      <w:pPr>
        <w:rPr>
          <w:rFonts w:asciiTheme="minorHAnsi" w:hAnsiTheme="minorHAnsi" w:cstheme="minorHAnsi"/>
          <w:b/>
          <w:bCs/>
        </w:rPr>
      </w:pPr>
    </w:p>
    <w:p w14:paraId="40A032BA" w14:textId="77777777" w:rsidR="002D439B" w:rsidRDefault="002D439B" w:rsidP="00351E27">
      <w:pPr>
        <w:rPr>
          <w:rFonts w:asciiTheme="minorHAnsi" w:hAnsiTheme="minorHAnsi" w:cstheme="minorHAnsi"/>
          <w:b/>
          <w:bCs/>
        </w:rPr>
      </w:pPr>
    </w:p>
    <w:p w14:paraId="53881667" w14:textId="77777777" w:rsidR="002D439B" w:rsidRDefault="002D439B" w:rsidP="00351E27">
      <w:pPr>
        <w:rPr>
          <w:rFonts w:asciiTheme="minorHAnsi" w:hAnsiTheme="minorHAnsi" w:cstheme="minorHAnsi"/>
          <w:b/>
          <w:bCs/>
        </w:rPr>
      </w:pPr>
    </w:p>
    <w:p w14:paraId="22BA1914" w14:textId="77777777" w:rsidR="002D439B" w:rsidRDefault="002D439B" w:rsidP="00351E27">
      <w:pPr>
        <w:rPr>
          <w:rFonts w:asciiTheme="minorHAnsi" w:hAnsiTheme="minorHAnsi" w:cstheme="minorHAnsi"/>
          <w:b/>
          <w:bCs/>
        </w:rPr>
      </w:pPr>
    </w:p>
    <w:p w14:paraId="14880DF0" w14:textId="77777777" w:rsidR="002D439B" w:rsidRDefault="002D439B" w:rsidP="00351E27">
      <w:pPr>
        <w:rPr>
          <w:rFonts w:asciiTheme="minorHAnsi" w:hAnsiTheme="minorHAnsi" w:cstheme="minorHAnsi"/>
          <w:b/>
          <w:bCs/>
        </w:rPr>
      </w:pPr>
    </w:p>
    <w:p w14:paraId="7B9A5E79" w14:textId="77777777" w:rsidR="002D439B" w:rsidRDefault="002D439B" w:rsidP="00351E27">
      <w:pPr>
        <w:rPr>
          <w:rFonts w:asciiTheme="minorHAnsi" w:hAnsiTheme="minorHAnsi" w:cstheme="minorHAnsi"/>
          <w:b/>
          <w:bCs/>
        </w:rPr>
      </w:pPr>
    </w:p>
    <w:p w14:paraId="3AC0165D" w14:textId="77777777" w:rsidR="002D439B" w:rsidRDefault="002D439B" w:rsidP="00351E27">
      <w:pPr>
        <w:rPr>
          <w:rFonts w:asciiTheme="minorHAnsi" w:hAnsiTheme="minorHAnsi" w:cstheme="minorHAnsi"/>
          <w:b/>
          <w:bCs/>
        </w:rPr>
      </w:pPr>
    </w:p>
    <w:p w14:paraId="4A7A0324" w14:textId="77777777" w:rsidR="002D439B" w:rsidRDefault="002D439B" w:rsidP="00351E27">
      <w:pPr>
        <w:rPr>
          <w:rFonts w:asciiTheme="minorHAnsi" w:hAnsiTheme="minorHAnsi" w:cstheme="minorHAnsi"/>
          <w:b/>
          <w:bCs/>
        </w:rPr>
      </w:pPr>
    </w:p>
    <w:p w14:paraId="6F198049" w14:textId="77777777" w:rsidR="002D439B" w:rsidRDefault="002D439B" w:rsidP="00351E27">
      <w:pPr>
        <w:rPr>
          <w:rFonts w:asciiTheme="minorHAnsi" w:hAnsiTheme="minorHAnsi" w:cstheme="minorHAnsi"/>
          <w:b/>
          <w:bCs/>
        </w:rPr>
      </w:pPr>
    </w:p>
    <w:p w14:paraId="0BEC9E65" w14:textId="77777777" w:rsidR="002D439B" w:rsidRDefault="002D439B" w:rsidP="00351E27">
      <w:pPr>
        <w:rPr>
          <w:rFonts w:asciiTheme="minorHAnsi" w:hAnsiTheme="minorHAnsi" w:cstheme="minorHAnsi"/>
          <w:b/>
          <w:bCs/>
        </w:rPr>
      </w:pPr>
    </w:p>
    <w:p w14:paraId="031A898D" w14:textId="77777777" w:rsidR="002D439B" w:rsidRDefault="002D439B" w:rsidP="00351E27">
      <w:pPr>
        <w:rPr>
          <w:rFonts w:asciiTheme="minorHAnsi" w:hAnsiTheme="minorHAnsi" w:cstheme="minorHAnsi"/>
          <w:b/>
          <w:bCs/>
        </w:rPr>
      </w:pPr>
    </w:p>
    <w:p w14:paraId="38B66748" w14:textId="77777777" w:rsidR="002D439B" w:rsidRDefault="002D439B" w:rsidP="00351E27">
      <w:pPr>
        <w:rPr>
          <w:rFonts w:asciiTheme="minorHAnsi" w:hAnsiTheme="minorHAnsi" w:cstheme="minorHAnsi"/>
          <w:b/>
          <w:bCs/>
        </w:rPr>
      </w:pPr>
    </w:p>
    <w:p w14:paraId="7E79A719" w14:textId="77777777" w:rsidR="002D439B" w:rsidRDefault="002D439B" w:rsidP="00351E27">
      <w:pPr>
        <w:rPr>
          <w:rFonts w:asciiTheme="minorHAnsi" w:hAnsiTheme="minorHAnsi" w:cstheme="minorHAnsi"/>
          <w:b/>
          <w:bCs/>
        </w:rPr>
      </w:pPr>
    </w:p>
    <w:p w14:paraId="250570DF" w14:textId="77777777" w:rsidR="002D439B" w:rsidRDefault="002D439B" w:rsidP="00351E27">
      <w:pPr>
        <w:rPr>
          <w:rFonts w:asciiTheme="minorHAnsi" w:hAnsiTheme="minorHAnsi" w:cstheme="minorHAnsi"/>
          <w:b/>
          <w:bCs/>
        </w:rPr>
      </w:pPr>
    </w:p>
    <w:p w14:paraId="789CBF54" w14:textId="77777777" w:rsidR="002D439B" w:rsidRDefault="002D439B" w:rsidP="00351E27">
      <w:pPr>
        <w:rPr>
          <w:rFonts w:asciiTheme="minorHAnsi" w:hAnsiTheme="minorHAnsi" w:cstheme="minorHAnsi"/>
          <w:b/>
          <w:bCs/>
        </w:rPr>
      </w:pPr>
    </w:p>
    <w:p w14:paraId="2C120213" w14:textId="77777777" w:rsidR="002D439B" w:rsidRDefault="002D439B" w:rsidP="00351E27">
      <w:pPr>
        <w:rPr>
          <w:rFonts w:asciiTheme="minorHAnsi" w:hAnsiTheme="minorHAnsi" w:cstheme="minorHAnsi"/>
          <w:b/>
          <w:bCs/>
        </w:rPr>
      </w:pPr>
    </w:p>
    <w:p w14:paraId="241252CC" w14:textId="77777777" w:rsidR="002D439B" w:rsidRDefault="002D439B" w:rsidP="00351E27">
      <w:pPr>
        <w:rPr>
          <w:rFonts w:asciiTheme="minorHAnsi" w:hAnsiTheme="minorHAnsi" w:cstheme="minorHAnsi"/>
          <w:b/>
          <w:bCs/>
        </w:rPr>
      </w:pPr>
    </w:p>
    <w:p w14:paraId="7094F62A" w14:textId="77777777" w:rsidR="002D439B" w:rsidRDefault="002D439B" w:rsidP="00351E27">
      <w:pPr>
        <w:rPr>
          <w:rFonts w:asciiTheme="minorHAnsi" w:hAnsiTheme="minorHAnsi" w:cstheme="minorHAnsi"/>
          <w:b/>
          <w:bCs/>
        </w:rPr>
      </w:pPr>
    </w:p>
    <w:p w14:paraId="3679E9C1" w14:textId="77777777" w:rsidR="002D439B" w:rsidRDefault="002D439B" w:rsidP="00351E27">
      <w:pPr>
        <w:rPr>
          <w:rFonts w:asciiTheme="minorHAnsi" w:hAnsiTheme="minorHAnsi" w:cstheme="minorHAnsi"/>
          <w:b/>
          <w:bCs/>
        </w:rPr>
      </w:pPr>
    </w:p>
    <w:p w14:paraId="48171E4F" w14:textId="77777777" w:rsidR="002D439B" w:rsidRDefault="002D439B" w:rsidP="00351E27">
      <w:pPr>
        <w:rPr>
          <w:rFonts w:asciiTheme="minorHAnsi" w:hAnsiTheme="minorHAnsi" w:cstheme="minorHAnsi"/>
          <w:b/>
          <w:bCs/>
        </w:rPr>
      </w:pPr>
    </w:p>
    <w:p w14:paraId="281ED97B"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12DF74B2"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23FF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5DC42"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25</w:t>
            </w:r>
          </w:p>
        </w:tc>
      </w:tr>
      <w:tr w:rsidR="002D439B" w:rsidRPr="0039736F" w14:paraId="15922D3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8C84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C017F"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15A3866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DD8D25"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C8914"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transportistas existentes. </w:t>
            </w:r>
          </w:p>
        </w:tc>
      </w:tr>
      <w:tr w:rsidR="002D439B" w:rsidRPr="0039736F" w14:paraId="17F26A0E"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68EC59"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FE99F"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6189146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B6723"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09192"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3AD3812"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574D06EC"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410F5ED5"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05B5D5B8"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2BD49A22"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1629DD3A"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5F18A980" w14:textId="77777777" w:rsidR="002D439B" w:rsidRPr="009E3797" w:rsidRDefault="002D439B">
            <w:pPr>
              <w:pStyle w:val="Prrafodelista"/>
              <w:numPr>
                <w:ilvl w:val="0"/>
                <w:numId w:val="21"/>
              </w:numPr>
            </w:pPr>
            <w:r>
              <w:t>Foto del transportista (</w:t>
            </w:r>
            <w:proofErr w:type="spellStart"/>
            <w:r>
              <w:t>varbinary</w:t>
            </w:r>
            <w:proofErr w:type="spellEnd"/>
            <w:r>
              <w:t>)</w:t>
            </w:r>
          </w:p>
          <w:p w14:paraId="502B6C84"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2CEED5B4" w14:textId="77777777" w:rsidR="002D439B" w:rsidRPr="0039736F" w:rsidRDefault="002D439B" w:rsidP="00614B45">
            <w:pPr>
              <w:pStyle w:val="Prrafodelista"/>
              <w:keepLines/>
              <w:rPr>
                <w:rFonts w:asciiTheme="minorHAnsi" w:hAnsiTheme="minorHAnsi" w:cstheme="minorHAnsi"/>
                <w:iCs/>
              </w:rPr>
            </w:pPr>
          </w:p>
        </w:tc>
      </w:tr>
      <w:tr w:rsidR="002D439B" w:rsidRPr="0039736F" w14:paraId="2136240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DFE411"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3D52A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4599329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4C99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11906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D105C"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67A1F2DE"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D439B" w:rsidRPr="0039736F" w14:paraId="1358AFBC"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372333"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E567B" w14:textId="77777777" w:rsidR="002D439B" w:rsidRPr="0039736F" w:rsidRDefault="002D439B"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26</w:t>
            </w:r>
          </w:p>
        </w:tc>
      </w:tr>
      <w:tr w:rsidR="002D439B" w:rsidRPr="0039736F" w14:paraId="0CAD45A2"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5A8D4C"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79D2"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Eliminar transportistas</w:t>
            </w:r>
          </w:p>
        </w:tc>
      </w:tr>
      <w:tr w:rsidR="002D439B" w:rsidRPr="0039736F" w14:paraId="5F5E234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5113E"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37CF8"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transportistas existentes. </w:t>
            </w:r>
          </w:p>
        </w:tc>
      </w:tr>
      <w:tr w:rsidR="002D439B" w:rsidRPr="0039736F" w14:paraId="585C179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7BB421"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A3A51"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D439B" w:rsidRPr="0039736F" w14:paraId="17DE832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18705"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5A721" w14:textId="77777777" w:rsidR="002D439B" w:rsidRPr="0039736F"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F096E70" w14:textId="77777777" w:rsidR="002D439B" w:rsidRPr="00287FDD" w:rsidRDefault="002D439B">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transportista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D439B" w:rsidRPr="0039736F" w14:paraId="47BD61C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B0992"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1709"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3FF6474"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D439B" w:rsidRPr="0039736F" w14:paraId="5250D66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5BD1A6"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6B169"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Baja</w:t>
            </w:r>
          </w:p>
        </w:tc>
      </w:tr>
    </w:tbl>
    <w:p w14:paraId="550A912F" w14:textId="77777777" w:rsidR="002D439B" w:rsidRDefault="002D439B" w:rsidP="00351E27">
      <w:pPr>
        <w:rPr>
          <w:rFonts w:asciiTheme="minorHAnsi" w:hAnsiTheme="minorHAnsi" w:cstheme="minorHAnsi"/>
          <w:b/>
          <w:bCs/>
        </w:rPr>
      </w:pPr>
    </w:p>
    <w:p w14:paraId="2A01887F" w14:textId="77777777" w:rsidR="002D439B" w:rsidRDefault="002D439B" w:rsidP="00351E27">
      <w:pPr>
        <w:rPr>
          <w:rFonts w:asciiTheme="minorHAnsi" w:hAnsiTheme="minorHAnsi" w:cstheme="minorHAnsi"/>
          <w:b/>
          <w:bCs/>
        </w:rPr>
      </w:pPr>
    </w:p>
    <w:p w14:paraId="428FD29C" w14:textId="77777777" w:rsidR="002D439B" w:rsidRDefault="002D439B" w:rsidP="00351E27">
      <w:pPr>
        <w:rPr>
          <w:rFonts w:asciiTheme="minorHAnsi" w:hAnsiTheme="minorHAnsi" w:cstheme="minorHAnsi"/>
          <w:b/>
          <w:bCs/>
        </w:rPr>
      </w:pPr>
    </w:p>
    <w:p w14:paraId="75D01349" w14:textId="77777777" w:rsidR="002D439B" w:rsidRDefault="002D439B" w:rsidP="00351E27">
      <w:pPr>
        <w:rPr>
          <w:rFonts w:asciiTheme="minorHAnsi" w:hAnsiTheme="minorHAnsi" w:cstheme="minorHAnsi"/>
          <w:b/>
          <w:bCs/>
        </w:rPr>
      </w:pPr>
    </w:p>
    <w:p w14:paraId="4E30DD74" w14:textId="77777777" w:rsidR="002D439B" w:rsidRPr="00351E27" w:rsidRDefault="002D439B" w:rsidP="00351E27">
      <w:pPr>
        <w:rPr>
          <w:rFonts w:asciiTheme="minorHAnsi" w:hAnsiTheme="minorHAnsi" w:cstheme="minorHAnsi"/>
          <w:b/>
          <w:bCs/>
        </w:rPr>
      </w:pPr>
    </w:p>
    <w:p w14:paraId="003E55B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clientes</w:t>
      </w:r>
    </w:p>
    <w:p w14:paraId="1FC17808"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70E10C03"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2CBF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6914C"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27</w:t>
            </w:r>
          </w:p>
        </w:tc>
      </w:tr>
      <w:tr w:rsidR="00561526" w:rsidRPr="0039736F" w14:paraId="2816C26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96D58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9D75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clientes</w:t>
            </w:r>
          </w:p>
        </w:tc>
      </w:tr>
      <w:tr w:rsidR="00561526" w:rsidRPr="0039736F" w14:paraId="53985169"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2DB4AE"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92BF6"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clientes.</w:t>
            </w:r>
          </w:p>
        </w:tc>
      </w:tr>
      <w:tr w:rsidR="00561526" w:rsidRPr="0039736F" w14:paraId="321B45A9"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78093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5E47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F1027E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4C2B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7F610"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C177989" w14:textId="77777777" w:rsidR="00561526" w:rsidRPr="009E3797" w:rsidRDefault="00561526">
            <w:pPr>
              <w:pStyle w:val="Prrafodelista"/>
              <w:numPr>
                <w:ilvl w:val="0"/>
                <w:numId w:val="6"/>
              </w:numPr>
            </w:pPr>
            <w:r w:rsidRPr="009E3797">
              <w:t>I</w:t>
            </w:r>
            <w:r>
              <w:t>D</w:t>
            </w:r>
            <w:r w:rsidRPr="009E3797">
              <w:t xml:space="preserve"> del</w:t>
            </w:r>
            <w:r>
              <w:t xml:space="preserve"> cliente (</w:t>
            </w:r>
            <w:proofErr w:type="spellStart"/>
            <w:r>
              <w:t>int</w:t>
            </w:r>
            <w:proofErr w:type="spellEnd"/>
            <w:r>
              <w:t>, generado automáticamente, único)</w:t>
            </w:r>
          </w:p>
          <w:p w14:paraId="0B9E5FAE"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C940B2"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24C3C621"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594B530"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34F793B5"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18EA531C"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7083102B"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cliente (</w:t>
            </w:r>
            <w:proofErr w:type="spellStart"/>
            <w:r>
              <w:t>boolean</w:t>
            </w:r>
            <w:proofErr w:type="spellEnd"/>
            <w:r>
              <w:t xml:space="preserve"> 0 = Activo, 1 = No Activo)</w:t>
            </w:r>
          </w:p>
        </w:tc>
      </w:tr>
      <w:tr w:rsidR="00561526" w:rsidRPr="0039736F" w14:paraId="3F25956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D77A2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5C45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2F9405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7F60FC61"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E0934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F4AB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7F44B73E"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0073BB6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D405D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2174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28</w:t>
            </w:r>
          </w:p>
        </w:tc>
      </w:tr>
      <w:tr w:rsidR="00561526" w:rsidRPr="0039736F" w14:paraId="78F2E34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E982F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1ECB7"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clientes</w:t>
            </w:r>
          </w:p>
        </w:tc>
      </w:tr>
      <w:tr w:rsidR="00561526" w:rsidRPr="0039736F" w14:paraId="7C5DFB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06CB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6C19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los clientes existentes. </w:t>
            </w:r>
          </w:p>
        </w:tc>
      </w:tr>
      <w:tr w:rsidR="00561526" w:rsidRPr="0039736F" w14:paraId="68021F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34D3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9E2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2AC63B6B"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8BEF0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E4977"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7355D94"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53E0A3"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0DDDC062"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F2A2A0D"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5F9BDBE9"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79505368"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199CADD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cliente (</w:t>
            </w:r>
            <w:proofErr w:type="spellStart"/>
            <w:r>
              <w:t>boolean</w:t>
            </w:r>
            <w:proofErr w:type="spellEnd"/>
            <w:r>
              <w:t xml:space="preserve"> 0 = Activo, 1 = No Activo)</w:t>
            </w:r>
          </w:p>
        </w:tc>
      </w:tr>
      <w:tr w:rsidR="00561526" w:rsidRPr="0039736F" w14:paraId="0378069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24CB1"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A4ED74"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F365C1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27098A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A0E090"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3BFC3"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5CC03D34" w14:textId="77777777" w:rsidR="00561526" w:rsidRDefault="00561526"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1EE340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E048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0E08C"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29</w:t>
            </w:r>
          </w:p>
        </w:tc>
      </w:tr>
      <w:tr w:rsidR="00561526" w:rsidRPr="0039736F" w14:paraId="4B1F4AEE"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CD46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D0540"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clientes</w:t>
            </w:r>
          </w:p>
        </w:tc>
      </w:tr>
      <w:tr w:rsidR="00561526" w:rsidRPr="0039736F" w14:paraId="4B8D75F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8A6EC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83B07"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clientes existentes. </w:t>
            </w:r>
          </w:p>
        </w:tc>
      </w:tr>
      <w:tr w:rsidR="00561526" w:rsidRPr="0039736F" w14:paraId="29A3928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3CA2C"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F9EFF"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11FA2983"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807B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C37A5"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93F71B5"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cliente</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592F32F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174AB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9932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AE84F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3D1926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C2517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D37F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6F300636" w14:textId="77777777" w:rsidR="00351E27" w:rsidRPr="00351E27" w:rsidRDefault="00351E27" w:rsidP="00351E27">
      <w:pPr>
        <w:rPr>
          <w:rFonts w:asciiTheme="minorHAnsi" w:hAnsiTheme="minorHAnsi" w:cstheme="minorHAnsi"/>
          <w:b/>
          <w:bCs/>
        </w:rPr>
      </w:pPr>
    </w:p>
    <w:p w14:paraId="41A7AB56"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usuarios</w:t>
      </w:r>
    </w:p>
    <w:p w14:paraId="314BA9A9" w14:textId="77777777" w:rsidR="00561526" w:rsidRPr="00561526" w:rsidRDefault="00561526" w:rsidP="00561526">
      <w:pPr>
        <w:ind w:left="127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67CE565"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4B29D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0B50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30</w:t>
            </w:r>
          </w:p>
        </w:tc>
      </w:tr>
      <w:tr w:rsidR="00561526" w:rsidRPr="0039736F" w14:paraId="1464F38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91B1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16BE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usuarios</w:t>
            </w:r>
          </w:p>
        </w:tc>
      </w:tr>
      <w:tr w:rsidR="00561526" w:rsidRPr="0039736F" w14:paraId="74DFED2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E04D6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54975"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nuevos usuarios.</w:t>
            </w:r>
          </w:p>
        </w:tc>
      </w:tr>
      <w:tr w:rsidR="00561526" w:rsidRPr="0039736F" w14:paraId="5A11F022"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B228D"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96C7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17C69A6"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6345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2242E"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2B2ABE3" w14:textId="77777777" w:rsidR="00561526" w:rsidRPr="009E3797" w:rsidRDefault="00561526">
            <w:pPr>
              <w:pStyle w:val="Prrafodelista"/>
              <w:numPr>
                <w:ilvl w:val="0"/>
                <w:numId w:val="6"/>
              </w:numPr>
            </w:pPr>
            <w:r w:rsidRPr="009E3797">
              <w:t>I</w:t>
            </w:r>
            <w:r>
              <w:t>D</w:t>
            </w:r>
            <w:r w:rsidRPr="009E3797">
              <w:t xml:space="preserve"> del</w:t>
            </w:r>
            <w:r>
              <w:t xml:space="preserve"> usuario (</w:t>
            </w:r>
            <w:proofErr w:type="spellStart"/>
            <w:r>
              <w:t>int</w:t>
            </w:r>
            <w:proofErr w:type="spellEnd"/>
            <w:r>
              <w:t>, generado automáticamente, único)</w:t>
            </w:r>
          </w:p>
          <w:p w14:paraId="2B78FFA1"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5BF386FF"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288ED7BA"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0AF6D46A"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3A3F91D1"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33C9D851"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usuario (</w:t>
            </w:r>
            <w:proofErr w:type="spellStart"/>
            <w:r>
              <w:t>boolean</w:t>
            </w:r>
            <w:proofErr w:type="spellEnd"/>
            <w:r>
              <w:t xml:space="preserve"> 0 = Activo, 1 = No Activo)</w:t>
            </w:r>
          </w:p>
        </w:tc>
      </w:tr>
      <w:tr w:rsidR="00561526" w:rsidRPr="0039736F" w14:paraId="7141C0C2"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EDF76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9B636"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11016A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621CA38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CC6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9E046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C4D52CE" w14:textId="77777777" w:rsidR="00351E27" w:rsidRDefault="00351E27" w:rsidP="00351E27">
      <w:pPr>
        <w:pStyle w:val="Prrafodelista"/>
        <w:rPr>
          <w:rFonts w:asciiTheme="minorHAnsi" w:hAnsiTheme="minorHAnsi" w:cstheme="minorHAnsi"/>
          <w:b/>
          <w:bCs/>
        </w:rPr>
      </w:pPr>
    </w:p>
    <w:p w14:paraId="1A691ACB" w14:textId="77777777" w:rsidR="00561526" w:rsidRDefault="00561526" w:rsidP="00351E27">
      <w:pPr>
        <w:pStyle w:val="Prrafodelista"/>
        <w:rPr>
          <w:rFonts w:asciiTheme="minorHAnsi" w:hAnsiTheme="minorHAnsi" w:cstheme="minorHAnsi"/>
          <w:b/>
          <w:bCs/>
        </w:rPr>
      </w:pPr>
    </w:p>
    <w:p w14:paraId="1EA04063"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38110C9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6C62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8543" w14:textId="114E6DBE"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31</w:t>
            </w:r>
          </w:p>
        </w:tc>
      </w:tr>
      <w:tr w:rsidR="00561526" w:rsidRPr="0039736F" w14:paraId="120E82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C147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A2F8A"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usuarios</w:t>
            </w:r>
          </w:p>
        </w:tc>
      </w:tr>
      <w:tr w:rsidR="00561526" w:rsidRPr="0039736F" w14:paraId="79FF67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BE894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51ABC"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usuarios existentes. </w:t>
            </w:r>
          </w:p>
        </w:tc>
      </w:tr>
      <w:tr w:rsidR="00561526" w:rsidRPr="0039736F" w14:paraId="1767EEF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2FA53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79C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199A57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46470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FA93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21AB7C5F"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4ACF16BD"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05A81C6B"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1D56DA7D"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2808A7EE"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6F1F29F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usuario (</w:t>
            </w:r>
            <w:proofErr w:type="spellStart"/>
            <w:r>
              <w:t>boolean</w:t>
            </w:r>
            <w:proofErr w:type="spellEnd"/>
            <w:r>
              <w:t xml:space="preserve"> 0 = Activo, 1 = No Activo)</w:t>
            </w:r>
          </w:p>
        </w:tc>
      </w:tr>
      <w:tr w:rsidR="00561526" w:rsidRPr="0039736F" w14:paraId="463D0D2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2B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CF19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49C9641"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EA6805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DC3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51F18"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2527E9FE"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4CA40859"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170A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EB0823"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32</w:t>
            </w:r>
          </w:p>
        </w:tc>
      </w:tr>
      <w:tr w:rsidR="00561526" w:rsidRPr="0039736F" w14:paraId="69DAC37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10BC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8ED6FF"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usuarios</w:t>
            </w:r>
          </w:p>
        </w:tc>
      </w:tr>
      <w:tr w:rsidR="00561526" w:rsidRPr="0039736F" w14:paraId="5A7E862D"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8963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7EEBD"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usuarios existentes. </w:t>
            </w:r>
          </w:p>
        </w:tc>
      </w:tr>
      <w:tr w:rsidR="00561526" w:rsidRPr="0039736F" w14:paraId="1A6BFB7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E4B0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248B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4553AC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77B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F9AD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6152C5D"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usuario</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6D873DF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1FA759"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3C17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902050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5FF897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624DC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ECC1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2A6497D4" w14:textId="77777777" w:rsidR="00561526" w:rsidRPr="00351E27" w:rsidRDefault="00561526" w:rsidP="00351E27">
      <w:pPr>
        <w:pStyle w:val="Prrafodelista"/>
        <w:rPr>
          <w:rFonts w:asciiTheme="minorHAnsi" w:hAnsiTheme="minorHAnsi" w:cstheme="minorHAnsi"/>
          <w:b/>
          <w:bCs/>
        </w:rPr>
      </w:pPr>
    </w:p>
    <w:p w14:paraId="592B46F0" w14:textId="77777777" w:rsidR="00351E27" w:rsidRDefault="00351E27" w:rsidP="00351E27">
      <w:pPr>
        <w:rPr>
          <w:rFonts w:asciiTheme="minorHAnsi" w:hAnsiTheme="minorHAnsi" w:cstheme="minorHAnsi"/>
          <w:b/>
          <w:bCs/>
        </w:rPr>
      </w:pPr>
    </w:p>
    <w:p w14:paraId="4880B98C" w14:textId="77777777" w:rsidR="00561526" w:rsidRDefault="00561526" w:rsidP="00351E27">
      <w:pPr>
        <w:rPr>
          <w:rFonts w:asciiTheme="minorHAnsi" w:hAnsiTheme="minorHAnsi" w:cstheme="minorHAnsi"/>
          <w:b/>
          <w:bCs/>
        </w:rPr>
      </w:pPr>
    </w:p>
    <w:p w14:paraId="7750D80D" w14:textId="77777777" w:rsidR="00561526" w:rsidRDefault="00561526" w:rsidP="00351E27">
      <w:pPr>
        <w:rPr>
          <w:rFonts w:asciiTheme="minorHAnsi" w:hAnsiTheme="minorHAnsi" w:cstheme="minorHAnsi"/>
          <w:b/>
          <w:bCs/>
        </w:rPr>
      </w:pPr>
    </w:p>
    <w:p w14:paraId="2CFA7DBE" w14:textId="77777777" w:rsidR="00561526" w:rsidRDefault="00561526" w:rsidP="00351E27">
      <w:pPr>
        <w:rPr>
          <w:rFonts w:asciiTheme="minorHAnsi" w:hAnsiTheme="minorHAnsi" w:cstheme="minorHAnsi"/>
          <w:b/>
          <w:bCs/>
        </w:rPr>
      </w:pPr>
    </w:p>
    <w:p w14:paraId="0448308F" w14:textId="77777777" w:rsidR="00351E27" w:rsidRPr="00351E27" w:rsidRDefault="00351E27" w:rsidP="00351E27">
      <w:pPr>
        <w:rPr>
          <w:rFonts w:asciiTheme="minorHAnsi" w:hAnsiTheme="minorHAnsi" w:cstheme="minorHAnsi"/>
          <w:b/>
          <w:bCs/>
        </w:rPr>
      </w:pPr>
    </w:p>
    <w:p w14:paraId="1CB432F6" w14:textId="77777777" w:rsidR="00351E27" w:rsidRPr="00C1423A"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negocio</w:t>
      </w:r>
    </w:p>
    <w:p w14:paraId="435504D2" w14:textId="29CFAB66" w:rsidR="00351E27" w:rsidRDefault="00351E27" w:rsidP="00351E27">
      <w:pPr>
        <w:pStyle w:val="Prrafodelista"/>
        <w:ind w:left="1997"/>
        <w:rPr>
          <w:rFonts w:asciiTheme="minorHAnsi" w:hAnsiTheme="minorHAnsi" w:cstheme="minorHAnsi"/>
          <w:b/>
          <w:bCs/>
        </w:rPr>
      </w:pPr>
    </w:p>
    <w:p w14:paraId="216A305F"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B30530B"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273A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23D8E" w14:textId="10512D4B"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w:t>
            </w:r>
            <w:r w:rsidR="008661CB">
              <w:rPr>
                <w:rFonts w:asciiTheme="minorHAnsi" w:hAnsiTheme="minorHAnsi" w:cstheme="minorHAnsi"/>
                <w:iCs/>
                <w:color w:val="000000" w:themeColor="text1"/>
              </w:rPr>
              <w:t>3</w:t>
            </w:r>
          </w:p>
        </w:tc>
      </w:tr>
      <w:tr w:rsidR="00561526" w:rsidRPr="0039736F" w14:paraId="7762DF0B"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EE9A6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606E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10FBEE66"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3AC1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EF64E"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actualizar información sobre el negocio.</w:t>
            </w:r>
          </w:p>
        </w:tc>
      </w:tr>
      <w:tr w:rsidR="00561526" w:rsidRPr="0039736F" w14:paraId="0350ED5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56D4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E662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A6130EF"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ACCA1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AF66"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5E5B6A4"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389CA292" w14:textId="77777777" w:rsidR="00561526" w:rsidRDefault="00561526">
            <w:pPr>
              <w:pStyle w:val="Prrafodelista"/>
              <w:numPr>
                <w:ilvl w:val="0"/>
                <w:numId w:val="6"/>
              </w:numPr>
            </w:pPr>
            <w:r>
              <w:t>Teléfono del negocio (</w:t>
            </w:r>
            <w:proofErr w:type="spellStart"/>
            <w:r>
              <w:t>String</w:t>
            </w:r>
            <w:proofErr w:type="spellEnd"/>
            <w:r>
              <w:t>, 10 caracteres, único)</w:t>
            </w:r>
          </w:p>
          <w:p w14:paraId="6C159194" w14:textId="77777777" w:rsidR="00561526" w:rsidRDefault="00561526">
            <w:pPr>
              <w:pStyle w:val="Prrafodelista"/>
              <w:numPr>
                <w:ilvl w:val="0"/>
                <w:numId w:val="6"/>
              </w:numPr>
            </w:pPr>
            <w:r>
              <w:t>RUC del negocio (</w:t>
            </w:r>
            <w:proofErr w:type="spellStart"/>
            <w:r>
              <w:t>String</w:t>
            </w:r>
            <w:proofErr w:type="spellEnd"/>
            <w:r>
              <w:t>, 10 caracteres, único)</w:t>
            </w:r>
          </w:p>
          <w:p w14:paraId="127ED31B"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26755B7F"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7F43E2D0"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67F28F55"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25E7"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7DEA0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28809F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330E2DCC"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71AAFC"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97019"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DD89928" w14:textId="0F290D8F" w:rsidR="00D66BF6" w:rsidRDefault="00D66BF6" w:rsidP="00D66BF6">
      <w:pPr>
        <w:pStyle w:val="Prrafodelista"/>
        <w:ind w:left="1997"/>
        <w:rPr>
          <w:rFonts w:asciiTheme="minorHAnsi" w:hAnsiTheme="minorHAnsi" w:cstheme="minorHAnsi"/>
          <w:b/>
          <w:bCs/>
        </w:rPr>
      </w:pPr>
    </w:p>
    <w:p w14:paraId="190C1ED3" w14:textId="77777777" w:rsidR="00487B9D" w:rsidRDefault="00487B9D" w:rsidP="00D66BF6">
      <w:pPr>
        <w:pStyle w:val="Prrafodelista"/>
        <w:ind w:left="1997"/>
        <w:rPr>
          <w:rFonts w:asciiTheme="minorHAnsi" w:hAnsiTheme="minorHAnsi" w:cstheme="minorHAnsi"/>
          <w:b/>
          <w:bCs/>
        </w:rPr>
      </w:pPr>
    </w:p>
    <w:p w14:paraId="103FD64A" w14:textId="77777777" w:rsidR="00487B9D" w:rsidRDefault="00487B9D" w:rsidP="00D66BF6">
      <w:pPr>
        <w:pStyle w:val="Prrafodelista"/>
        <w:ind w:left="1997"/>
        <w:rPr>
          <w:rFonts w:asciiTheme="minorHAnsi" w:hAnsiTheme="minorHAnsi" w:cstheme="minorHAnsi"/>
          <w:b/>
          <w:bCs/>
        </w:rPr>
      </w:pPr>
    </w:p>
    <w:p w14:paraId="0784B259" w14:textId="77777777" w:rsidR="00487B9D" w:rsidRDefault="00487B9D" w:rsidP="00D66BF6">
      <w:pPr>
        <w:pStyle w:val="Prrafodelista"/>
        <w:ind w:left="1997"/>
        <w:rPr>
          <w:rFonts w:asciiTheme="minorHAnsi" w:hAnsiTheme="minorHAnsi" w:cstheme="minorHAnsi"/>
          <w:b/>
          <w:bCs/>
        </w:rPr>
      </w:pPr>
    </w:p>
    <w:p w14:paraId="005F7D8B" w14:textId="77777777" w:rsidR="00487B9D" w:rsidRDefault="00487B9D" w:rsidP="00D66BF6">
      <w:pPr>
        <w:pStyle w:val="Prrafodelista"/>
        <w:ind w:left="1997"/>
        <w:rPr>
          <w:rFonts w:asciiTheme="minorHAnsi" w:hAnsiTheme="minorHAnsi" w:cstheme="minorHAnsi"/>
          <w:b/>
          <w:bCs/>
        </w:rPr>
      </w:pPr>
    </w:p>
    <w:p w14:paraId="7E6FC955" w14:textId="77777777" w:rsidR="00487B9D" w:rsidRDefault="00487B9D" w:rsidP="00D66BF6">
      <w:pPr>
        <w:pStyle w:val="Prrafodelista"/>
        <w:ind w:left="1997"/>
        <w:rPr>
          <w:rFonts w:asciiTheme="minorHAnsi" w:hAnsiTheme="minorHAnsi" w:cstheme="minorHAnsi"/>
          <w:b/>
          <w:bCs/>
        </w:rPr>
      </w:pPr>
    </w:p>
    <w:p w14:paraId="09F7AD80" w14:textId="77777777" w:rsidR="00487B9D" w:rsidRDefault="00487B9D" w:rsidP="00D66BF6">
      <w:pPr>
        <w:pStyle w:val="Prrafodelista"/>
        <w:ind w:left="1997"/>
        <w:rPr>
          <w:rFonts w:asciiTheme="minorHAnsi" w:hAnsiTheme="minorHAnsi" w:cstheme="minorHAnsi"/>
          <w:b/>
          <w:bCs/>
        </w:rPr>
      </w:pPr>
    </w:p>
    <w:p w14:paraId="720F3DFB" w14:textId="77777777" w:rsidR="00487B9D" w:rsidRDefault="00487B9D" w:rsidP="00D66BF6">
      <w:pPr>
        <w:pStyle w:val="Prrafodelista"/>
        <w:ind w:left="1997"/>
        <w:rPr>
          <w:rFonts w:asciiTheme="minorHAnsi" w:hAnsiTheme="minorHAnsi" w:cstheme="minorHAnsi"/>
          <w:b/>
          <w:bCs/>
        </w:rPr>
      </w:pPr>
    </w:p>
    <w:p w14:paraId="502B9CF4" w14:textId="77777777" w:rsidR="00487B9D" w:rsidRDefault="00487B9D" w:rsidP="00D66BF6">
      <w:pPr>
        <w:pStyle w:val="Prrafodelista"/>
        <w:ind w:left="1997"/>
        <w:rPr>
          <w:rFonts w:asciiTheme="minorHAnsi" w:hAnsiTheme="minorHAnsi" w:cstheme="minorHAnsi"/>
          <w:b/>
          <w:bCs/>
        </w:rPr>
      </w:pPr>
    </w:p>
    <w:p w14:paraId="5B495211" w14:textId="77777777" w:rsidR="00487B9D" w:rsidRDefault="00487B9D" w:rsidP="00D66BF6">
      <w:pPr>
        <w:pStyle w:val="Prrafodelista"/>
        <w:ind w:left="1997"/>
        <w:rPr>
          <w:rFonts w:asciiTheme="minorHAnsi" w:hAnsiTheme="minorHAnsi" w:cstheme="minorHAnsi"/>
          <w:b/>
          <w:bCs/>
        </w:rPr>
      </w:pPr>
    </w:p>
    <w:p w14:paraId="39658744" w14:textId="77777777" w:rsidR="00487B9D" w:rsidRDefault="00487B9D" w:rsidP="00D66BF6">
      <w:pPr>
        <w:pStyle w:val="Prrafodelista"/>
        <w:ind w:left="1997"/>
        <w:rPr>
          <w:rFonts w:asciiTheme="minorHAnsi" w:hAnsiTheme="minorHAnsi" w:cstheme="minorHAnsi"/>
          <w:b/>
          <w:bCs/>
        </w:rPr>
      </w:pPr>
    </w:p>
    <w:p w14:paraId="1BDCECFD" w14:textId="77777777" w:rsidR="00487B9D" w:rsidRDefault="00487B9D" w:rsidP="00D66BF6">
      <w:pPr>
        <w:pStyle w:val="Prrafodelista"/>
        <w:ind w:left="1997"/>
        <w:rPr>
          <w:rFonts w:asciiTheme="minorHAnsi" w:hAnsiTheme="minorHAnsi" w:cstheme="minorHAnsi"/>
          <w:b/>
          <w:bCs/>
        </w:rPr>
      </w:pPr>
    </w:p>
    <w:p w14:paraId="13382632" w14:textId="77777777" w:rsidR="00487B9D" w:rsidRDefault="00487B9D" w:rsidP="00D66BF6">
      <w:pPr>
        <w:pStyle w:val="Prrafodelista"/>
        <w:ind w:left="1997"/>
        <w:rPr>
          <w:rFonts w:asciiTheme="minorHAnsi" w:hAnsiTheme="minorHAnsi" w:cstheme="minorHAnsi"/>
          <w:b/>
          <w:bCs/>
        </w:rPr>
      </w:pPr>
    </w:p>
    <w:p w14:paraId="548937E6" w14:textId="77777777" w:rsidR="00487B9D" w:rsidRDefault="00487B9D" w:rsidP="00D66BF6">
      <w:pPr>
        <w:pStyle w:val="Prrafodelista"/>
        <w:ind w:left="1997"/>
        <w:rPr>
          <w:rFonts w:asciiTheme="minorHAnsi" w:hAnsiTheme="minorHAnsi" w:cstheme="minorHAnsi"/>
          <w:b/>
          <w:bCs/>
        </w:rPr>
      </w:pPr>
    </w:p>
    <w:p w14:paraId="37985124" w14:textId="77777777" w:rsidR="00487B9D" w:rsidRDefault="00487B9D" w:rsidP="00D66BF6">
      <w:pPr>
        <w:pStyle w:val="Prrafodelista"/>
        <w:ind w:left="1997"/>
        <w:rPr>
          <w:rFonts w:asciiTheme="minorHAnsi" w:hAnsiTheme="minorHAnsi" w:cstheme="minorHAnsi"/>
          <w:b/>
          <w:bCs/>
        </w:rPr>
      </w:pPr>
    </w:p>
    <w:p w14:paraId="2D4CC05C" w14:textId="77777777" w:rsidR="00487B9D" w:rsidRDefault="00487B9D" w:rsidP="00D66BF6">
      <w:pPr>
        <w:pStyle w:val="Prrafodelista"/>
        <w:ind w:left="1997"/>
        <w:rPr>
          <w:rFonts w:asciiTheme="minorHAnsi" w:hAnsiTheme="minorHAnsi" w:cstheme="minorHAnsi"/>
          <w:b/>
          <w:bCs/>
        </w:rPr>
      </w:pPr>
    </w:p>
    <w:p w14:paraId="5E474912" w14:textId="77777777" w:rsidR="00487B9D" w:rsidRDefault="00487B9D" w:rsidP="00D66BF6">
      <w:pPr>
        <w:pStyle w:val="Prrafodelista"/>
        <w:ind w:left="1997"/>
        <w:rPr>
          <w:rFonts w:asciiTheme="minorHAnsi" w:hAnsiTheme="minorHAnsi" w:cstheme="minorHAnsi"/>
          <w:b/>
          <w:bCs/>
        </w:rPr>
      </w:pPr>
    </w:p>
    <w:p w14:paraId="5BC58F27" w14:textId="77777777" w:rsidR="00487B9D" w:rsidRDefault="00487B9D" w:rsidP="00D66BF6">
      <w:pPr>
        <w:pStyle w:val="Prrafodelista"/>
        <w:ind w:left="1997"/>
        <w:rPr>
          <w:rFonts w:asciiTheme="minorHAnsi" w:hAnsiTheme="minorHAnsi" w:cstheme="minorHAnsi"/>
          <w:b/>
          <w:bCs/>
        </w:rPr>
      </w:pPr>
    </w:p>
    <w:p w14:paraId="50FF8EE1" w14:textId="77777777" w:rsidR="00487B9D" w:rsidRDefault="00487B9D" w:rsidP="00D66BF6">
      <w:pPr>
        <w:pStyle w:val="Prrafodelista"/>
        <w:ind w:left="1997"/>
        <w:rPr>
          <w:rFonts w:asciiTheme="minorHAnsi" w:hAnsiTheme="minorHAnsi" w:cstheme="minorHAnsi"/>
          <w:b/>
          <w:bCs/>
        </w:rPr>
      </w:pPr>
    </w:p>
    <w:p w14:paraId="1E464574" w14:textId="77777777" w:rsidR="00487B9D" w:rsidRDefault="00487B9D" w:rsidP="00D66BF6">
      <w:pPr>
        <w:pStyle w:val="Prrafodelista"/>
        <w:ind w:left="1997"/>
        <w:rPr>
          <w:rFonts w:asciiTheme="minorHAnsi" w:hAnsiTheme="minorHAnsi" w:cstheme="minorHAnsi"/>
          <w:b/>
          <w:bCs/>
        </w:rPr>
      </w:pPr>
    </w:p>
    <w:p w14:paraId="0ED43B7C" w14:textId="77777777" w:rsidR="00487B9D" w:rsidRDefault="00487B9D" w:rsidP="00D66BF6">
      <w:pPr>
        <w:pStyle w:val="Prrafodelista"/>
        <w:ind w:left="1997"/>
        <w:rPr>
          <w:rFonts w:asciiTheme="minorHAnsi" w:hAnsiTheme="minorHAnsi" w:cstheme="minorHAnsi"/>
          <w:b/>
          <w:bCs/>
        </w:rPr>
      </w:pPr>
    </w:p>
    <w:p w14:paraId="758D0842" w14:textId="77777777" w:rsidR="00487B9D" w:rsidRDefault="00487B9D" w:rsidP="00D66BF6">
      <w:pPr>
        <w:pStyle w:val="Prrafodelista"/>
        <w:ind w:left="1997"/>
        <w:rPr>
          <w:rFonts w:asciiTheme="minorHAnsi" w:hAnsiTheme="minorHAnsi" w:cstheme="minorHAnsi"/>
          <w:b/>
          <w:bCs/>
        </w:rPr>
      </w:pPr>
    </w:p>
    <w:p w14:paraId="3BBA48A1" w14:textId="77777777" w:rsidR="00487B9D" w:rsidRPr="0039736F" w:rsidRDefault="00487B9D" w:rsidP="00D66BF6">
      <w:pPr>
        <w:pStyle w:val="Prrafodelista"/>
        <w:ind w:left="1997"/>
        <w:rPr>
          <w:rFonts w:asciiTheme="minorHAnsi" w:hAnsiTheme="minorHAnsi" w:cstheme="minorHAnsi"/>
          <w:b/>
          <w:bCs/>
        </w:rPr>
      </w:pPr>
    </w:p>
    <w:p w14:paraId="6347634C" w14:textId="77777777" w:rsidR="00CE3C47" w:rsidRDefault="00CE3C47" w:rsidP="00CE3C47">
      <w:pPr>
        <w:pStyle w:val="Ttulo2"/>
        <w:ind w:firstLine="708"/>
        <w:rPr>
          <w:rFonts w:ascii="Calibri" w:hAnsi="Calibri" w:cs="Book Antiqua"/>
          <w:i w:val="0"/>
          <w:sz w:val="24"/>
        </w:rPr>
      </w:pPr>
      <w:r>
        <w:rPr>
          <w:rFonts w:ascii="Calibri" w:hAnsi="Calibri" w:cs="Book Antiqua"/>
          <w:i w:val="0"/>
          <w:sz w:val="24"/>
        </w:rPr>
        <w:t xml:space="preserve">4.2 </w:t>
      </w:r>
      <w:r w:rsidRPr="0039736F">
        <w:rPr>
          <w:rFonts w:ascii="Calibri" w:hAnsi="Calibri" w:cs="Book Antiqua"/>
          <w:i w:val="0"/>
          <w:sz w:val="24"/>
        </w:rPr>
        <w:t>No funcionale</w:t>
      </w:r>
      <w:r>
        <w:rPr>
          <w:rFonts w:ascii="Calibri" w:hAnsi="Calibri" w:cs="Book Antiqua"/>
          <w:i w:val="0"/>
          <w:sz w:val="24"/>
        </w:rPr>
        <w:t>s</w:t>
      </w:r>
    </w:p>
    <w:p w14:paraId="750C2E74"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CE3C47" w:rsidRPr="0039736F" w14:paraId="365D433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A3DF94"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C4FE52"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-1</w:t>
            </w:r>
          </w:p>
        </w:tc>
      </w:tr>
      <w:tr w:rsidR="00CE3C47" w:rsidRPr="0039736F" w14:paraId="604C5BB9"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E7798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2D275F"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Actualización en tiempo real del stock del producto</w:t>
            </w:r>
          </w:p>
        </w:tc>
      </w:tr>
      <w:tr w:rsidR="00CE3C47" w:rsidRPr="0039736F" w14:paraId="571B83C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67BDEB"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EDC7EC" w14:textId="77777777" w:rsidR="00CE3C47" w:rsidRPr="0039736F" w:rsidRDefault="00CE3C47" w:rsidP="00614B45">
            <w:pPr>
              <w:suppressAutoHyphens w:val="0"/>
              <w:jc w:val="both"/>
              <w:rPr>
                <w:rFonts w:asciiTheme="minorHAnsi" w:hAnsiTheme="minorHAnsi" w:cstheme="minorHAnsi"/>
                <w:color w:val="000000" w:themeColor="text1"/>
                <w:lang w:eastAsia="es-EC"/>
              </w:rPr>
            </w:pPr>
            <w:r w:rsidRPr="00707A6A">
              <w:rPr>
                <w:rFonts w:asciiTheme="minorHAnsi" w:hAnsiTheme="minorHAnsi" w:cstheme="minorHAnsi"/>
                <w:color w:val="000000" w:themeColor="text1"/>
                <w:lang w:eastAsia="es-EC"/>
              </w:rPr>
              <w:t>El sistema actualizará automáticamente la cantidad de stock disponible de cada producto después de cada compra o venta registrada, sin intervención manual.</w:t>
            </w:r>
          </w:p>
        </w:tc>
      </w:tr>
      <w:tr w:rsidR="00CE3C47" w:rsidRPr="0039736F" w14:paraId="3FA7A3B7"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9B1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E8378B" w14:textId="77777777" w:rsidR="00CE3C47" w:rsidRPr="00FA27D7" w:rsidRDefault="00CE3C47" w:rsidP="00614B45">
            <w:pPr>
              <w:suppressAutoHyphens w:val="0"/>
              <w:rPr>
                <w:rFonts w:asciiTheme="minorHAnsi" w:hAnsiTheme="minorHAnsi" w:cstheme="minorHAnsi"/>
                <w:u w:val="single"/>
                <w:lang w:eastAsia="es-EC"/>
              </w:rPr>
            </w:pPr>
            <w:r>
              <w:rPr>
                <w:rFonts w:asciiTheme="minorHAnsi" w:hAnsiTheme="minorHAnsi" w:cstheme="minorHAnsi"/>
                <w:lang w:eastAsia="es-EC"/>
              </w:rPr>
              <w:t>No Funcional</w:t>
            </w:r>
          </w:p>
        </w:tc>
      </w:tr>
      <w:tr w:rsidR="00CE3C47" w:rsidRPr="0039736F" w14:paraId="435B093B"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40839E"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F05F999"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Al registrar una compra, se incrementará la cantidad</w:t>
            </w:r>
            <w:r>
              <w:rPr>
                <w:rFonts w:asciiTheme="minorHAnsi" w:hAnsiTheme="minorHAnsi" w:cstheme="minorHAnsi"/>
                <w:color w:val="000000"/>
                <w:lang w:eastAsia="es-EC"/>
              </w:rPr>
              <w:t xml:space="preserve"> y</w:t>
            </w:r>
            <w:r w:rsidRPr="00707A6A">
              <w:rPr>
                <w:rFonts w:asciiTheme="minorHAnsi" w:hAnsiTheme="minorHAnsi" w:cstheme="minorHAnsi"/>
                <w:color w:val="000000"/>
                <w:lang w:eastAsia="es-EC"/>
              </w:rPr>
              <w:t xml:space="preserve"> </w:t>
            </w:r>
            <w:r>
              <w:rPr>
                <w:rFonts w:asciiTheme="minorHAnsi" w:hAnsiTheme="minorHAnsi" w:cstheme="minorHAnsi"/>
                <w:color w:val="000000"/>
                <w:lang w:eastAsia="es-EC"/>
              </w:rPr>
              <w:t>a</w:t>
            </w:r>
            <w:r w:rsidRPr="00707A6A">
              <w:rPr>
                <w:rFonts w:asciiTheme="minorHAnsi" w:hAnsiTheme="minorHAnsi" w:cstheme="minorHAnsi"/>
                <w:color w:val="000000"/>
                <w:lang w:eastAsia="es-EC"/>
              </w:rPr>
              <w:t>l registrar una venta, la cantidad se decrementará.</w:t>
            </w:r>
          </w:p>
          <w:p w14:paraId="33453B13" w14:textId="77777777" w:rsidR="00CE3C47" w:rsidRDefault="00CE3C47" w:rsidP="00614B45">
            <w:pPr>
              <w:jc w:val="both"/>
              <w:textAlignment w:val="baseline"/>
              <w:rPr>
                <w:rFonts w:asciiTheme="minorHAnsi" w:hAnsiTheme="minorHAnsi" w:cstheme="minorHAnsi"/>
                <w:color w:val="000000"/>
                <w:lang w:eastAsia="es-EC"/>
              </w:rPr>
            </w:pPr>
          </w:p>
          <w:p w14:paraId="01F80F3D"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La actualización debe ser visible en el sistema en menos de 2 segundos tras registrar una compra o venta, para evitar inconsistencias en el stock.</w:t>
            </w:r>
          </w:p>
          <w:p w14:paraId="246D47A4" w14:textId="77777777" w:rsidR="00CE3C47" w:rsidRDefault="00CE3C47" w:rsidP="00614B45">
            <w:pPr>
              <w:jc w:val="both"/>
              <w:textAlignment w:val="baseline"/>
              <w:rPr>
                <w:rFonts w:asciiTheme="minorHAnsi" w:hAnsiTheme="minorHAnsi" w:cstheme="minorHAnsi"/>
                <w:color w:val="000000"/>
                <w:lang w:eastAsia="es-EC"/>
              </w:rPr>
            </w:pPr>
          </w:p>
          <w:p w14:paraId="0F622611"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Si la cantidad de stock es insuficiente para realizar una venta, el sistema debe alertar al usuario y evitar que se complete la transacción.</w:t>
            </w:r>
          </w:p>
        </w:tc>
      </w:tr>
      <w:tr w:rsidR="00CE3C47" w:rsidRPr="0039736F" w14:paraId="69770257"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7DF8F9"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C52871" w14:textId="77777777" w:rsidR="00CE3C47" w:rsidRPr="0039736F" w:rsidRDefault="00CE3C47"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1BAD7BE7"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CE3C47" w:rsidRPr="0039736F" w14:paraId="42CE4AD8"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A1B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7102E54"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tbl>
    <w:p w14:paraId="47956A8F" w14:textId="77777777" w:rsidR="00E8599C" w:rsidRDefault="00E8599C" w:rsidP="00CE3C47"/>
    <w:p w14:paraId="191761CD" w14:textId="77777777" w:rsidR="00487B9D" w:rsidRDefault="00487B9D" w:rsidP="00CE3C47"/>
    <w:p w14:paraId="44A857B8" w14:textId="77777777" w:rsidR="00487B9D" w:rsidRDefault="00487B9D" w:rsidP="00CE3C47"/>
    <w:p w14:paraId="13B585B2" w14:textId="77777777" w:rsidR="00487B9D" w:rsidRDefault="00487B9D" w:rsidP="00CE3C47"/>
    <w:p w14:paraId="09B533FA" w14:textId="77777777" w:rsidR="00487B9D" w:rsidRDefault="00487B9D" w:rsidP="00CE3C47"/>
    <w:p w14:paraId="60CD0A0A" w14:textId="77777777" w:rsidR="00487B9D" w:rsidRDefault="00487B9D" w:rsidP="00CE3C47"/>
    <w:p w14:paraId="6A6845EB" w14:textId="77777777" w:rsidR="00487B9D" w:rsidRDefault="00487B9D" w:rsidP="00CE3C47"/>
    <w:p w14:paraId="20AF39FB" w14:textId="77777777" w:rsidR="00487B9D" w:rsidRDefault="00487B9D" w:rsidP="00CE3C47"/>
    <w:p w14:paraId="036BA542" w14:textId="77777777" w:rsidR="00487B9D" w:rsidRDefault="00487B9D" w:rsidP="00CE3C47"/>
    <w:p w14:paraId="10351A44" w14:textId="77777777" w:rsidR="00487B9D" w:rsidRDefault="00487B9D" w:rsidP="00CE3C47"/>
    <w:p w14:paraId="2A65484D" w14:textId="77777777" w:rsidR="00487B9D" w:rsidRDefault="00487B9D" w:rsidP="00CE3C47"/>
    <w:p w14:paraId="56B59B46" w14:textId="77777777" w:rsidR="00487B9D" w:rsidRDefault="00487B9D" w:rsidP="00CE3C47"/>
    <w:p w14:paraId="352E4600" w14:textId="77777777" w:rsidR="00487B9D" w:rsidRDefault="00487B9D" w:rsidP="00CE3C47"/>
    <w:p w14:paraId="7A226B05" w14:textId="77777777" w:rsidR="00487B9D" w:rsidRDefault="00487B9D" w:rsidP="00CE3C47"/>
    <w:p w14:paraId="197DB800" w14:textId="77777777" w:rsidR="00487B9D" w:rsidRDefault="00487B9D" w:rsidP="00CE3C47"/>
    <w:p w14:paraId="7153D107" w14:textId="77777777" w:rsidR="00487B9D" w:rsidRDefault="00487B9D" w:rsidP="00CE3C47"/>
    <w:p w14:paraId="4EFA13C9" w14:textId="77777777" w:rsidR="00487B9D" w:rsidRDefault="00487B9D" w:rsidP="00CE3C47"/>
    <w:p w14:paraId="2D9A42D3" w14:textId="77777777" w:rsidR="00487B9D" w:rsidRDefault="00487B9D" w:rsidP="00CE3C47"/>
    <w:p w14:paraId="7EDE8C42" w14:textId="77777777" w:rsidR="00487B9D" w:rsidRDefault="00487B9D" w:rsidP="00CE3C47"/>
    <w:p w14:paraId="359C7EBC" w14:textId="77777777" w:rsidR="00487B9D" w:rsidRDefault="00487B9D"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0DFFC95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94927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C31B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-2</w:t>
            </w:r>
          </w:p>
        </w:tc>
      </w:tr>
      <w:tr w:rsidR="00E8599C" w:rsidRPr="0039736F" w14:paraId="6EEA9406"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ADC0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F38BE54"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Informes en tiempo real</w:t>
            </w:r>
          </w:p>
        </w:tc>
      </w:tr>
      <w:tr w:rsidR="00E8599C" w:rsidRPr="0039736F" w14:paraId="068EFD70"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3D9F9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055F9" w14:textId="77777777" w:rsidR="00E8599C" w:rsidRPr="0039736F" w:rsidRDefault="00E8599C" w:rsidP="00614B45">
            <w:pPr>
              <w:suppressAutoHyphens w:val="0"/>
              <w:jc w:val="both"/>
              <w:rPr>
                <w:rFonts w:asciiTheme="minorHAnsi" w:hAnsiTheme="minorHAnsi" w:cstheme="minorHAnsi"/>
                <w:lang w:eastAsia="es-EC"/>
              </w:rPr>
            </w:pPr>
            <w:r w:rsidRPr="00707A6A">
              <w:rPr>
                <w:rFonts w:asciiTheme="minorHAnsi" w:hAnsiTheme="minorHAnsi" w:cstheme="minorHAnsi"/>
                <w:lang w:eastAsia="es-EC"/>
              </w:rPr>
              <w:t>El sistema debe generar informes detallados de ventas y compras inmediatamente después de que se complete una transacción, accesibles en tiempo real</w:t>
            </w:r>
          </w:p>
        </w:tc>
      </w:tr>
      <w:tr w:rsidR="00E8599C" w:rsidRPr="0039736F" w14:paraId="3549DE93"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9D6C35"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4D01C6"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10AD963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EC787A"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D6E0A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estar disponible en un tiempo máximo de 2 segundos después de la transacción.</w:t>
            </w:r>
          </w:p>
          <w:p w14:paraId="0576062C" w14:textId="77777777" w:rsidR="00E8599C" w:rsidRDefault="00E8599C" w:rsidP="00614B45">
            <w:pPr>
              <w:jc w:val="both"/>
              <w:rPr>
                <w:rFonts w:asciiTheme="minorHAnsi" w:hAnsiTheme="minorHAnsi" w:cstheme="minorHAnsi"/>
                <w:color w:val="000000" w:themeColor="text1"/>
                <w:lang w:eastAsia="es-EC"/>
              </w:rPr>
            </w:pPr>
          </w:p>
          <w:p w14:paraId="1BD777B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Deberá ser accesible en PDF o formato visual directamente en el sistema.</w:t>
            </w:r>
          </w:p>
          <w:p w14:paraId="34195884" w14:textId="77777777" w:rsidR="00E8599C" w:rsidRDefault="00E8599C" w:rsidP="00614B45">
            <w:pPr>
              <w:jc w:val="both"/>
              <w:rPr>
                <w:rFonts w:asciiTheme="minorHAnsi" w:hAnsiTheme="minorHAnsi" w:cstheme="minorHAnsi"/>
                <w:color w:val="000000" w:themeColor="text1"/>
                <w:lang w:eastAsia="es-EC"/>
              </w:rPr>
            </w:pPr>
          </w:p>
          <w:p w14:paraId="4B658509"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ser accesible en cualquier terminal del supermercado con permisos autorizados, desde el módulo de ventas y compras.</w:t>
            </w:r>
          </w:p>
        </w:tc>
      </w:tr>
      <w:tr w:rsidR="00E8599C" w:rsidRPr="0039736F" w14:paraId="03B2E4BB"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69988B"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40E0C6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9FE814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4962F677"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FD7C2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91A490"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Alta</w:t>
            </w:r>
          </w:p>
        </w:tc>
      </w:tr>
    </w:tbl>
    <w:p w14:paraId="6648204C" w14:textId="77777777" w:rsidR="00CE3C47" w:rsidRDefault="00CE3C47" w:rsidP="00CE3C47"/>
    <w:p w14:paraId="3304496A" w14:textId="77777777" w:rsidR="00487B9D" w:rsidRDefault="00487B9D" w:rsidP="00CE3C47"/>
    <w:p w14:paraId="64EEC4F2" w14:textId="77777777" w:rsidR="00487B9D" w:rsidRDefault="00487B9D" w:rsidP="00CE3C47"/>
    <w:p w14:paraId="0B7AA842" w14:textId="77777777" w:rsidR="00487B9D" w:rsidRDefault="00487B9D" w:rsidP="00CE3C47"/>
    <w:p w14:paraId="37D64282" w14:textId="77777777" w:rsidR="00487B9D" w:rsidRDefault="00487B9D" w:rsidP="00CE3C47"/>
    <w:p w14:paraId="07180893" w14:textId="77777777" w:rsidR="00487B9D" w:rsidRDefault="00487B9D" w:rsidP="00CE3C47"/>
    <w:p w14:paraId="66D51BE8" w14:textId="77777777" w:rsidR="00487B9D" w:rsidRDefault="00487B9D" w:rsidP="00CE3C47"/>
    <w:p w14:paraId="486E5DC1" w14:textId="77777777" w:rsidR="00487B9D" w:rsidRDefault="00487B9D" w:rsidP="00CE3C47"/>
    <w:p w14:paraId="6AB223E0" w14:textId="77777777" w:rsidR="00487B9D" w:rsidRDefault="00487B9D" w:rsidP="00CE3C47"/>
    <w:p w14:paraId="4B5F2667" w14:textId="77777777" w:rsidR="00487B9D" w:rsidRDefault="00487B9D" w:rsidP="00CE3C47"/>
    <w:p w14:paraId="6EB3C81C" w14:textId="77777777" w:rsidR="00487B9D" w:rsidRDefault="00487B9D" w:rsidP="00CE3C47"/>
    <w:p w14:paraId="5B00ED58" w14:textId="77777777" w:rsidR="00487B9D" w:rsidRDefault="00487B9D" w:rsidP="00CE3C47"/>
    <w:p w14:paraId="4B02B5D3" w14:textId="77777777" w:rsidR="00487B9D" w:rsidRDefault="00487B9D" w:rsidP="00CE3C47"/>
    <w:p w14:paraId="04E0DC8D" w14:textId="77777777" w:rsidR="00487B9D" w:rsidRDefault="00487B9D" w:rsidP="00CE3C47"/>
    <w:p w14:paraId="777D9DB6" w14:textId="77777777" w:rsidR="00487B9D" w:rsidRDefault="00487B9D" w:rsidP="00CE3C47"/>
    <w:p w14:paraId="25BBC21F" w14:textId="77777777" w:rsidR="00487B9D" w:rsidRDefault="00487B9D" w:rsidP="00CE3C47"/>
    <w:p w14:paraId="05195590" w14:textId="77777777" w:rsidR="00487B9D" w:rsidRDefault="00487B9D" w:rsidP="00CE3C47"/>
    <w:p w14:paraId="2BD38A4F" w14:textId="77777777" w:rsidR="00487B9D" w:rsidRDefault="00487B9D" w:rsidP="00CE3C47"/>
    <w:p w14:paraId="255E95E8" w14:textId="77777777" w:rsidR="00487B9D" w:rsidRDefault="00487B9D" w:rsidP="00CE3C47"/>
    <w:p w14:paraId="60E83305" w14:textId="77777777" w:rsidR="00487B9D" w:rsidRDefault="00487B9D" w:rsidP="00CE3C47"/>
    <w:p w14:paraId="098667DF" w14:textId="77777777" w:rsidR="00487B9D" w:rsidRDefault="00487B9D" w:rsidP="00CE3C47"/>
    <w:p w14:paraId="636FF4DA" w14:textId="77777777" w:rsidR="00487B9D" w:rsidRDefault="00487B9D" w:rsidP="00CE3C47"/>
    <w:p w14:paraId="067660DF" w14:textId="77777777" w:rsidR="00487B9D" w:rsidRDefault="00487B9D" w:rsidP="00CE3C47"/>
    <w:p w14:paraId="6A7F1A95" w14:textId="77777777" w:rsidR="00487B9D" w:rsidRDefault="00487B9D"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E8599C" w:rsidRPr="0039736F" w14:paraId="7E605D88"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B7E543" w14:textId="77777777" w:rsidR="00E8599C" w:rsidRPr="0039736F" w:rsidRDefault="00E8599C" w:rsidP="00614B45">
            <w:pPr>
              <w:suppressAutoHyphens w:val="0"/>
              <w:rPr>
                <w:rFonts w:asciiTheme="minorHAnsi" w:hAnsiTheme="minorHAnsi" w:cstheme="minorHAnsi"/>
                <w:b/>
                <w:bCs/>
                <w:lang w:eastAsia="es-EC"/>
              </w:rPr>
            </w:pPr>
            <w:bookmarkStart w:id="35" w:name="_Hlk195650563"/>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E2FF13"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-3</w:t>
            </w:r>
          </w:p>
        </w:tc>
      </w:tr>
      <w:tr w:rsidR="00E8599C" w:rsidRPr="0039736F" w14:paraId="69EF3728"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F11E52"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2509A1"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Tiempo de respuesta del sistema</w:t>
            </w:r>
          </w:p>
        </w:tc>
      </w:tr>
      <w:tr w:rsidR="00E8599C" w:rsidRPr="0039736F" w14:paraId="0C10F22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F949"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1F33BF" w14:textId="77777777" w:rsidR="00E8599C" w:rsidRPr="0039736F" w:rsidRDefault="00E8599C" w:rsidP="00614B45">
            <w:pPr>
              <w:suppressAutoHyphens w:val="0"/>
              <w:rPr>
                <w:rFonts w:asciiTheme="minorHAnsi" w:hAnsiTheme="minorHAnsi" w:cstheme="minorHAnsi"/>
                <w:lang w:eastAsia="es-EC"/>
              </w:rPr>
            </w:pPr>
            <w:r w:rsidRPr="00E547F9">
              <w:rPr>
                <w:rFonts w:asciiTheme="minorHAnsi" w:hAnsiTheme="minorHAnsi" w:cstheme="minorHAnsi"/>
                <w:lang w:eastAsia="es-EC"/>
              </w:rPr>
              <w:t>El sistema debe responder en menos de 2 segundos para las operaciones de registro, actualización, eliminación, y búsqueda de productos.</w:t>
            </w:r>
          </w:p>
        </w:tc>
      </w:tr>
      <w:tr w:rsidR="00E8599C" w:rsidRPr="0039736F" w14:paraId="5672A69D"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261B0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C8F8"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07038B4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6EB62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4FDC7A"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2 segundos máximo para responder a cada operación mencionada.</w:t>
            </w:r>
          </w:p>
          <w:p w14:paraId="3BC9FF06"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4F4966B1"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Uso de índices en la base de datos, caché en memoria, y consultas SQL optimizadas.</w:t>
            </w:r>
          </w:p>
          <w:p w14:paraId="4DF56227" w14:textId="77777777" w:rsidR="00E8599C" w:rsidRPr="00E547F9" w:rsidRDefault="00E8599C" w:rsidP="00614B45">
            <w:pPr>
              <w:pStyle w:val="Prrafodelista"/>
              <w:rPr>
                <w:rFonts w:asciiTheme="minorHAnsi" w:hAnsiTheme="minorHAnsi" w:cstheme="minorHAnsi"/>
                <w:color w:val="000000"/>
                <w:lang w:eastAsia="es-EC"/>
              </w:rPr>
            </w:pPr>
          </w:p>
          <w:p w14:paraId="59C34171"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32B26CA2"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Implementación de transacciones rápidas para minimizar la carga en la base de datos.</w:t>
            </w:r>
          </w:p>
          <w:p w14:paraId="01FE61DD"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16FD1B0D" w14:textId="77777777" w:rsidR="00E8599C" w:rsidRPr="00E547F9"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Pruebas de carga y monitoreo en tiempo real para garantizar que el tiempo de respuesta se mantenga bajo control.</w:t>
            </w:r>
          </w:p>
        </w:tc>
      </w:tr>
      <w:tr w:rsidR="00E8599C" w:rsidRPr="0039736F" w14:paraId="5E0ADE96"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04080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B5B6F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538C5D9"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626EDBBA"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0A08A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A67DA"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bookmarkEnd w:id="35"/>
    </w:tbl>
    <w:p w14:paraId="7AB9D0C1" w14:textId="77777777" w:rsidR="00CE3C47" w:rsidRDefault="00CE3C47" w:rsidP="00CE3C47"/>
    <w:p w14:paraId="0AE6B049" w14:textId="77777777" w:rsidR="00487B9D" w:rsidRDefault="00487B9D" w:rsidP="00CE3C47"/>
    <w:p w14:paraId="23CC3228" w14:textId="77777777" w:rsidR="00487B9D" w:rsidRDefault="00487B9D" w:rsidP="00CE3C47"/>
    <w:p w14:paraId="6386731E" w14:textId="77777777" w:rsidR="00487B9D" w:rsidRDefault="00487B9D" w:rsidP="00CE3C47"/>
    <w:p w14:paraId="3BC33BE1" w14:textId="77777777" w:rsidR="00487B9D" w:rsidRDefault="00487B9D" w:rsidP="00CE3C47"/>
    <w:p w14:paraId="77D0C66B" w14:textId="77777777" w:rsidR="00487B9D" w:rsidRDefault="00487B9D" w:rsidP="00CE3C47"/>
    <w:p w14:paraId="31D4F39E" w14:textId="77777777" w:rsidR="00487B9D" w:rsidRDefault="00487B9D" w:rsidP="00CE3C47"/>
    <w:p w14:paraId="06AE7AF8" w14:textId="77777777" w:rsidR="00487B9D" w:rsidRDefault="00487B9D" w:rsidP="00CE3C47"/>
    <w:p w14:paraId="75914311" w14:textId="77777777" w:rsidR="00487B9D" w:rsidRDefault="00487B9D" w:rsidP="00CE3C47"/>
    <w:p w14:paraId="4575FB5F" w14:textId="77777777" w:rsidR="00487B9D" w:rsidRDefault="00487B9D" w:rsidP="00CE3C47"/>
    <w:p w14:paraId="5F889D80" w14:textId="77777777" w:rsidR="00487B9D" w:rsidRDefault="00487B9D" w:rsidP="00CE3C47"/>
    <w:p w14:paraId="3832E71D" w14:textId="77777777" w:rsidR="00487B9D" w:rsidRDefault="00487B9D" w:rsidP="00CE3C47"/>
    <w:p w14:paraId="0B685C21" w14:textId="77777777" w:rsidR="00487B9D" w:rsidRDefault="00487B9D" w:rsidP="00CE3C47"/>
    <w:p w14:paraId="32C540B5" w14:textId="77777777" w:rsidR="00487B9D" w:rsidRDefault="00487B9D" w:rsidP="00CE3C47"/>
    <w:p w14:paraId="229386DA" w14:textId="77777777" w:rsidR="00487B9D" w:rsidRDefault="00487B9D" w:rsidP="00CE3C47"/>
    <w:p w14:paraId="447CA46F" w14:textId="77777777" w:rsidR="00487B9D" w:rsidRDefault="00487B9D" w:rsidP="00CE3C47"/>
    <w:p w14:paraId="7E2475C7" w14:textId="77777777" w:rsidR="00487B9D" w:rsidRDefault="00487B9D" w:rsidP="00CE3C47"/>
    <w:p w14:paraId="137C50AA" w14:textId="77777777" w:rsidR="00487B9D" w:rsidRDefault="00487B9D" w:rsidP="00CE3C47"/>
    <w:p w14:paraId="67E2463B" w14:textId="77777777" w:rsidR="00487B9D" w:rsidRDefault="00487B9D" w:rsidP="00CE3C47"/>
    <w:p w14:paraId="076C7A5E" w14:textId="77777777" w:rsidR="00487B9D" w:rsidRDefault="00487B9D" w:rsidP="00CE3C47"/>
    <w:p w14:paraId="5C2D6F3B" w14:textId="77777777" w:rsidR="00487B9D" w:rsidRDefault="00487B9D" w:rsidP="00CE3C47"/>
    <w:p w14:paraId="65A445B0" w14:textId="77777777" w:rsidR="00487B9D" w:rsidRDefault="00487B9D" w:rsidP="00CE3C47"/>
    <w:p w14:paraId="0FD717AF" w14:textId="77777777" w:rsidR="00487B9D" w:rsidRDefault="00487B9D"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2E6A79CA" w14:textId="77777777" w:rsidTr="00614B45">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FADB3D" w14:textId="77777777" w:rsidR="00E8599C" w:rsidRPr="0039736F" w:rsidRDefault="00E8599C" w:rsidP="00614B45">
            <w:pPr>
              <w:suppressAutoHyphens w:val="0"/>
              <w:rPr>
                <w:rFonts w:asciiTheme="minorHAnsi" w:hAnsiTheme="minorHAnsi" w:cstheme="minorHAnsi"/>
                <w:b/>
                <w:bCs/>
                <w:lang w:eastAsia="es-EC"/>
              </w:rPr>
            </w:pPr>
            <w:bookmarkStart w:id="36" w:name="_Hlk195650574"/>
            <w:r w:rsidRPr="0039736F">
              <w:rPr>
                <w:rFonts w:asciiTheme="minorHAnsi" w:hAnsiTheme="minorHAnsi" w:cstheme="minorHAnsi"/>
                <w:b/>
                <w:bCs/>
                <w:color w:val="000000"/>
                <w:lang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B9BBE7"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-4</w:t>
            </w:r>
          </w:p>
        </w:tc>
      </w:tr>
      <w:tr w:rsidR="00E8599C" w:rsidRPr="0039736F" w14:paraId="6E2660E4" w14:textId="77777777" w:rsidTr="00614B45">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F114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3D7856C" w14:textId="68CE5BEA" w:rsidR="00E8599C" w:rsidRPr="0039736F" w:rsidRDefault="00615EAA" w:rsidP="00614B45">
            <w:pPr>
              <w:suppressAutoHyphens w:val="0"/>
              <w:rPr>
                <w:rFonts w:asciiTheme="minorHAnsi" w:hAnsiTheme="minorHAnsi" w:cstheme="minorHAnsi"/>
                <w:lang w:eastAsia="es-EC"/>
              </w:rPr>
            </w:pPr>
            <w:r w:rsidRPr="00615EAA">
              <w:rPr>
                <w:rFonts w:asciiTheme="minorHAnsi" w:hAnsiTheme="minorHAnsi" w:cstheme="minorHAnsi"/>
                <w:lang w:eastAsia="es-EC"/>
              </w:rPr>
              <w:t>Integridad de datos en operaciones críticas</w:t>
            </w:r>
          </w:p>
        </w:tc>
      </w:tr>
      <w:tr w:rsidR="00E8599C" w:rsidRPr="0039736F" w14:paraId="4118384B" w14:textId="77777777" w:rsidTr="00614B45">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FF0C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8A5F0EA" w14:textId="64189AB5" w:rsidR="00E8599C" w:rsidRPr="0039736F" w:rsidRDefault="00615EAA" w:rsidP="00614B45">
            <w:pPr>
              <w:suppressAutoHyphens w:val="0"/>
              <w:rPr>
                <w:rFonts w:asciiTheme="minorHAnsi" w:hAnsiTheme="minorHAnsi" w:cstheme="minorHAnsi"/>
                <w:lang w:eastAsia="es-EC"/>
              </w:rPr>
            </w:pPr>
            <w:r w:rsidRPr="00615EAA">
              <w:rPr>
                <w:rFonts w:asciiTheme="minorHAnsi" w:hAnsiTheme="minorHAnsi" w:cstheme="minorHAnsi"/>
                <w:lang w:eastAsia="es-EC"/>
              </w:rPr>
              <w:t>El sistema debe garantizar la consistencia de los datos mediante transacciones seguras en todas las operaciones de base de datos.</w:t>
            </w:r>
          </w:p>
        </w:tc>
      </w:tr>
      <w:tr w:rsidR="00E8599C" w:rsidRPr="0039736F" w14:paraId="4DA16986" w14:textId="77777777" w:rsidTr="00614B45">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3475A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C936548"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No Funciona</w:t>
            </w:r>
            <w:r>
              <w:rPr>
                <w:rFonts w:asciiTheme="minorHAnsi" w:hAnsiTheme="minorHAnsi" w:cstheme="minorHAnsi"/>
                <w:color w:val="000000"/>
                <w:lang w:eastAsia="es-EC"/>
              </w:rPr>
              <w:t>l</w:t>
            </w:r>
          </w:p>
        </w:tc>
      </w:tr>
      <w:tr w:rsidR="00E8599C" w:rsidRPr="0039736F" w14:paraId="37E88585" w14:textId="77777777" w:rsidTr="00614B45">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5A28E0"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B334248" w14:textId="14FFB93A" w:rsidR="00615EAA" w:rsidRDefault="00615EAA" w:rsidP="00615EAA">
            <w:pPr>
              <w:pStyle w:val="Prrafodelista"/>
              <w:numPr>
                <w:ilvl w:val="0"/>
                <w:numId w:val="25"/>
              </w:numPr>
              <w:jc w:val="both"/>
              <w:textAlignment w:val="baseline"/>
              <w:rPr>
                <w:rFonts w:asciiTheme="minorHAnsi" w:hAnsiTheme="minorHAnsi" w:cstheme="minorHAnsi"/>
                <w:color w:val="000000"/>
                <w:lang w:eastAsia="es-EC"/>
              </w:rPr>
            </w:pPr>
            <w:r w:rsidRPr="00615EAA">
              <w:rPr>
                <w:rFonts w:asciiTheme="minorHAnsi" w:hAnsiTheme="minorHAnsi" w:cstheme="minorHAnsi"/>
                <w:color w:val="000000"/>
                <w:lang w:eastAsia="es-EC"/>
              </w:rPr>
              <w:t>Todas las operaciones de registro, actualización o eliminación deberán estar encapsuladas en transacciones con manejo de errores (TRY/CATCH, ROLLBACK, COMMIT).</w:t>
            </w:r>
          </w:p>
          <w:p w14:paraId="4E5D89E0" w14:textId="77777777" w:rsidR="00615EAA" w:rsidRPr="00615EAA" w:rsidRDefault="00615EAA" w:rsidP="00615EAA">
            <w:pPr>
              <w:pStyle w:val="Prrafodelista"/>
              <w:jc w:val="both"/>
              <w:textAlignment w:val="baseline"/>
              <w:rPr>
                <w:rFonts w:asciiTheme="minorHAnsi" w:hAnsiTheme="minorHAnsi" w:cstheme="minorHAnsi"/>
                <w:color w:val="000000"/>
                <w:lang w:eastAsia="es-EC"/>
              </w:rPr>
            </w:pPr>
          </w:p>
          <w:p w14:paraId="09C3CEFD" w14:textId="39EC4694" w:rsidR="00E8599C" w:rsidRPr="00615EAA" w:rsidRDefault="00615EAA" w:rsidP="00615EAA">
            <w:pPr>
              <w:pStyle w:val="Prrafodelista"/>
              <w:numPr>
                <w:ilvl w:val="0"/>
                <w:numId w:val="25"/>
              </w:numPr>
              <w:jc w:val="both"/>
              <w:textAlignment w:val="baseline"/>
              <w:rPr>
                <w:rFonts w:asciiTheme="minorHAnsi" w:hAnsiTheme="minorHAnsi" w:cstheme="minorHAnsi"/>
                <w:color w:val="000000"/>
                <w:lang w:eastAsia="es-EC"/>
              </w:rPr>
            </w:pPr>
            <w:r w:rsidRPr="00615EAA">
              <w:rPr>
                <w:rFonts w:asciiTheme="minorHAnsi" w:hAnsiTheme="minorHAnsi" w:cstheme="minorHAnsi"/>
                <w:color w:val="000000"/>
                <w:lang w:eastAsia="es-EC"/>
              </w:rPr>
              <w:t>En caso de fallos durante una operación, no se deben aplicar cambios parciales.</w:t>
            </w:r>
          </w:p>
        </w:tc>
      </w:tr>
      <w:tr w:rsidR="00E8599C" w:rsidRPr="0039736F" w14:paraId="7575CEB0" w14:textId="77777777" w:rsidTr="00614B45">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70F56"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CF4562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6499A5AD"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33926029" w14:textId="77777777" w:rsidTr="00614B45">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8724E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29FB292" w14:textId="75D88313" w:rsidR="00E8599C" w:rsidRPr="0039736F" w:rsidRDefault="00615EAA"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bookmarkEnd w:id="36"/>
    </w:tbl>
    <w:p w14:paraId="4A0D22BF"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6CF059D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649ACB" w14:textId="77777777" w:rsidR="00E8599C" w:rsidRPr="0039736F" w:rsidRDefault="00E8599C" w:rsidP="00614B45">
            <w:pPr>
              <w:rPr>
                <w:rFonts w:ascii="Calibri" w:hAnsi="Calibri" w:cs="Calibri"/>
                <w:b/>
                <w:bCs/>
              </w:rPr>
            </w:pPr>
            <w:bookmarkStart w:id="37" w:name="_Hlk195650607"/>
            <w:r w:rsidRPr="0039736F">
              <w:rPr>
                <w:rFonts w:ascii="Calibri" w:hAnsi="Calibri" w:cs="Calibr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33F4E" w14:textId="77777777" w:rsidR="00E8599C" w:rsidRPr="0039736F" w:rsidRDefault="00E8599C" w:rsidP="00614B45">
            <w:pPr>
              <w:rPr>
                <w:rFonts w:ascii="Calibri" w:hAnsi="Calibri" w:cs="Calibri"/>
                <w:bCs/>
              </w:rPr>
            </w:pPr>
            <w:r w:rsidRPr="0039736F">
              <w:rPr>
                <w:rFonts w:ascii="Calibri" w:hAnsi="Calibri" w:cs="Calibri"/>
                <w:bCs/>
              </w:rPr>
              <w:t>RNF-5</w:t>
            </w:r>
          </w:p>
        </w:tc>
      </w:tr>
      <w:tr w:rsidR="00E8599C" w:rsidRPr="0039736F" w14:paraId="1158B12B"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B38A62" w14:textId="77777777" w:rsidR="00E8599C" w:rsidRPr="0039736F" w:rsidRDefault="00E8599C" w:rsidP="00614B45">
            <w:pPr>
              <w:rPr>
                <w:rFonts w:ascii="Calibri" w:hAnsi="Calibri" w:cs="Calibri"/>
                <w:b/>
                <w:bCs/>
              </w:rPr>
            </w:pPr>
            <w:r w:rsidRPr="0039736F">
              <w:rPr>
                <w:rFonts w:ascii="Calibri" w:hAnsi="Calibri" w:cs="Calibr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C66B" w14:textId="77777777" w:rsidR="00E8599C" w:rsidRPr="0039736F" w:rsidRDefault="00E8599C" w:rsidP="00614B45">
            <w:pPr>
              <w:pStyle w:val="NormalWeb"/>
              <w:spacing w:before="0" w:beforeAutospacing="0" w:after="0" w:afterAutospacing="0"/>
              <w:textAlignment w:val="baseline"/>
              <w:rPr>
                <w:rFonts w:ascii="Calibri" w:hAnsi="Calibri" w:cs="Calibri"/>
              </w:rPr>
            </w:pPr>
            <w:r w:rsidRPr="0039736F">
              <w:rPr>
                <w:rFonts w:ascii="Calibri" w:hAnsi="Calibri" w:cs="Calibri"/>
              </w:rPr>
              <w:t>Sistema fácil de usar</w:t>
            </w:r>
          </w:p>
        </w:tc>
      </w:tr>
      <w:tr w:rsidR="00E8599C" w:rsidRPr="0039736F" w14:paraId="317999CB"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17E3D"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A4A5CD" w14:textId="77777777" w:rsidR="00E8599C" w:rsidRPr="0039736F" w:rsidRDefault="00E8599C" w:rsidP="00614B45">
            <w:pPr>
              <w:rPr>
                <w:rFonts w:asciiTheme="minorHAnsi" w:hAnsiTheme="minorHAnsi" w:cstheme="minorHAnsi"/>
              </w:rPr>
            </w:pPr>
            <w:r w:rsidRPr="001B32B6">
              <w:rPr>
                <w:rFonts w:asciiTheme="minorHAnsi" w:hAnsiTheme="minorHAnsi" w:cstheme="minorHAnsi"/>
              </w:rPr>
              <w:t>El sistema debe ser intuitivo y accesible, diseñado para que los empleados puedan utilizarlo sin necesidad de conocimientos</w:t>
            </w:r>
            <w:r>
              <w:rPr>
                <w:rFonts w:asciiTheme="minorHAnsi" w:hAnsiTheme="minorHAnsi" w:cstheme="minorHAnsi"/>
              </w:rPr>
              <w:t xml:space="preserve"> previos.</w:t>
            </w:r>
          </w:p>
        </w:tc>
      </w:tr>
      <w:tr w:rsidR="00E8599C" w:rsidRPr="0039736F" w14:paraId="02C7B2E3"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0DBF0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DC2"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 xml:space="preserve">No Funcional </w:t>
            </w:r>
          </w:p>
        </w:tc>
      </w:tr>
      <w:tr w:rsidR="00E8599C" w:rsidRPr="0039736F" w14:paraId="2D897766"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2665E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0855F"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La interfaz debe ser clara, intuitiva y con un diseño visual sencillo que permita a los empleados realizar las tareas sin confusión.</w:t>
            </w:r>
          </w:p>
          <w:p w14:paraId="38A9634E" w14:textId="77777777" w:rsidR="00E8599C" w:rsidRDefault="00E8599C" w:rsidP="00614B45">
            <w:pPr>
              <w:jc w:val="both"/>
              <w:rPr>
                <w:rFonts w:asciiTheme="minorHAnsi" w:hAnsiTheme="minorHAnsi" w:cstheme="minorHAnsi"/>
              </w:rPr>
            </w:pPr>
          </w:p>
          <w:p w14:paraId="5553805A"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Debe proporcionar documentación clara y guías rápidas para que los empleados puedan aprender a usar el sistema en un breve periodo de tiempo.</w:t>
            </w:r>
          </w:p>
          <w:p w14:paraId="7F6FCE70" w14:textId="77777777" w:rsidR="00E8599C" w:rsidRDefault="00E8599C" w:rsidP="00614B45">
            <w:pPr>
              <w:jc w:val="both"/>
              <w:rPr>
                <w:rFonts w:asciiTheme="minorHAnsi" w:hAnsiTheme="minorHAnsi" w:cstheme="minorHAnsi"/>
              </w:rPr>
            </w:pPr>
          </w:p>
          <w:p w14:paraId="7F4FA568" w14:textId="77777777" w:rsidR="00E8599C" w:rsidRPr="001B32B6" w:rsidRDefault="00E8599C">
            <w:pPr>
              <w:pStyle w:val="Prrafodelista"/>
              <w:numPr>
                <w:ilvl w:val="0"/>
                <w:numId w:val="26"/>
              </w:numPr>
              <w:spacing w:line="276" w:lineRule="auto"/>
              <w:jc w:val="both"/>
              <w:textAlignment w:val="baseline"/>
              <w:rPr>
                <w:rFonts w:asciiTheme="minorHAnsi" w:hAnsiTheme="minorHAnsi" w:cstheme="minorHAnsi"/>
              </w:rPr>
            </w:pPr>
            <w:r w:rsidRPr="001B32B6">
              <w:rPr>
                <w:rFonts w:asciiTheme="minorHAnsi" w:hAnsiTheme="minorHAnsi" w:cstheme="minorHAnsi"/>
              </w:rPr>
              <w:t>Las funcionalidades principales deben estar organizadas de manera que se pueda acceder a ellas fácilmente y en el menor número de pasos.</w:t>
            </w:r>
          </w:p>
        </w:tc>
      </w:tr>
      <w:tr w:rsidR="00E8599C" w:rsidRPr="0039736F" w14:paraId="410839E2"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B65E3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86B59"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D4AFE3C"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5F384460"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1772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419A3"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Alta</w:t>
            </w:r>
          </w:p>
        </w:tc>
      </w:tr>
      <w:bookmarkEnd w:id="37"/>
    </w:tbl>
    <w:p w14:paraId="2844508C" w14:textId="77777777" w:rsidR="00E8599C" w:rsidRDefault="00E8599C" w:rsidP="00CE3C47"/>
    <w:p w14:paraId="65C478BB" w14:textId="77777777" w:rsidR="00615EAA" w:rsidRDefault="00615EAA"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3A1A5C41"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22A9E" w14:textId="77777777" w:rsidR="00E8599C" w:rsidRPr="0039736F" w:rsidRDefault="00E8599C" w:rsidP="00614B45">
            <w:pPr>
              <w:rPr>
                <w:rFonts w:asciiTheme="minorHAnsi" w:hAnsiTheme="minorHAnsi" w:cstheme="minorHAnsi"/>
                <w:b/>
                <w:bCs/>
              </w:rPr>
            </w:pPr>
            <w:bookmarkStart w:id="38" w:name="_Hlk195650686"/>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9C86A"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RNF-6</w:t>
            </w:r>
          </w:p>
        </w:tc>
      </w:tr>
      <w:tr w:rsidR="00E8599C" w:rsidRPr="0039736F" w14:paraId="143FE371"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5209F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5F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Facilidad de mantenimiento</w:t>
            </w:r>
          </w:p>
        </w:tc>
      </w:tr>
      <w:tr w:rsidR="00E8599C" w:rsidRPr="0039736F" w14:paraId="6B6B1467"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52E8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5FD81" w14:textId="77777777" w:rsidR="00E8599C" w:rsidRPr="0039736F" w:rsidRDefault="00E8599C" w:rsidP="00614B45">
            <w:pPr>
              <w:rPr>
                <w:rFonts w:asciiTheme="minorHAnsi" w:hAnsiTheme="minorHAnsi" w:cstheme="minorHAnsi"/>
              </w:rPr>
            </w:pPr>
            <w:r w:rsidRPr="00524CE3">
              <w:rPr>
                <w:rFonts w:asciiTheme="minorHAnsi" w:hAnsiTheme="minorHAnsi" w:cstheme="minorHAnsi"/>
              </w:rPr>
              <w:t>El sistema debe ser diseñado de manera que las tareas de mantenimiento y actualización se realicen de forma rápida y eficiente</w:t>
            </w:r>
            <w:r>
              <w:rPr>
                <w:rFonts w:asciiTheme="minorHAnsi" w:hAnsiTheme="minorHAnsi" w:cstheme="minorHAnsi"/>
              </w:rPr>
              <w:t>.</w:t>
            </w:r>
          </w:p>
        </w:tc>
      </w:tr>
      <w:tr w:rsidR="00E8599C" w:rsidRPr="0039736F" w14:paraId="020D48F1"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FAABC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9BDA29"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73DD3900"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B3E458"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BF6E9"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Debe contar con una documentación completa y actualizada para facilitar el mantenimiento y la incorporación de mejoras por parte del equipo técnico.</w:t>
            </w:r>
          </w:p>
          <w:p w14:paraId="2F4C2B8D" w14:textId="77777777" w:rsidR="00E8599C" w:rsidRDefault="00E8599C" w:rsidP="00614B45">
            <w:pPr>
              <w:jc w:val="both"/>
              <w:textAlignment w:val="baseline"/>
              <w:rPr>
                <w:rFonts w:asciiTheme="minorHAnsi" w:hAnsiTheme="minorHAnsi" w:cstheme="minorHAnsi"/>
              </w:rPr>
            </w:pPr>
          </w:p>
          <w:p w14:paraId="182F9113"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Se deben implementar procedimientos para aplicar actualizaciones y realizar mantenimiento sin afectar la disponibilidad del sistema, como el uso de un entorno en clúster o actualizaciones en caliente (</w:t>
            </w:r>
            <w:proofErr w:type="spellStart"/>
            <w:r w:rsidRPr="00524CE3">
              <w:rPr>
                <w:rFonts w:asciiTheme="minorHAnsi" w:hAnsiTheme="minorHAnsi" w:cstheme="minorHAnsi"/>
              </w:rPr>
              <w:t>hot-swapping</w:t>
            </w:r>
            <w:proofErr w:type="spellEnd"/>
            <w:r w:rsidRPr="00524CE3">
              <w:rPr>
                <w:rFonts w:asciiTheme="minorHAnsi" w:hAnsiTheme="minorHAnsi" w:cstheme="minorHAnsi"/>
              </w:rPr>
              <w:t>) cuando sea posible.</w:t>
            </w:r>
          </w:p>
        </w:tc>
      </w:tr>
      <w:tr w:rsidR="00E8599C" w:rsidRPr="0039736F" w14:paraId="7BC862EE"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0B08F"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225A8"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4CB71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2A687366"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88517A"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A8976"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Pr>
                <w:rFonts w:asciiTheme="minorHAnsi" w:hAnsiTheme="minorHAnsi" w:cstheme="minorHAnsi"/>
              </w:rPr>
              <w:t>Alta</w:t>
            </w:r>
          </w:p>
        </w:tc>
      </w:tr>
      <w:bookmarkEnd w:id="38"/>
    </w:tbl>
    <w:p w14:paraId="4A7F2761"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7E4E083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3ADE3C" w14:textId="77777777" w:rsidR="00E8599C" w:rsidRPr="0039736F" w:rsidRDefault="00E8599C" w:rsidP="00614B45">
            <w:pPr>
              <w:rPr>
                <w:rFonts w:asciiTheme="minorHAnsi" w:hAnsiTheme="minorHAnsi" w:cstheme="minorHAnsi"/>
                <w:b/>
                <w:bCs/>
              </w:rPr>
            </w:pPr>
            <w:bookmarkStart w:id="39" w:name="_Hlk195650710"/>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C6AE7"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RNF-7</w:t>
            </w:r>
          </w:p>
        </w:tc>
      </w:tr>
      <w:tr w:rsidR="00E8599C" w:rsidRPr="0039736F" w14:paraId="28440365"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E20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5B52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Disponibilidad del sistema</w:t>
            </w:r>
          </w:p>
        </w:tc>
      </w:tr>
      <w:tr w:rsidR="00E8599C" w:rsidRPr="0039736F" w14:paraId="076DC160"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430C30"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766C1" w14:textId="77777777" w:rsidR="00E8599C" w:rsidRPr="0039736F" w:rsidRDefault="00E8599C" w:rsidP="00614B45">
            <w:pPr>
              <w:rPr>
                <w:rFonts w:asciiTheme="minorHAnsi" w:hAnsiTheme="minorHAnsi" w:cstheme="minorHAnsi"/>
              </w:rPr>
            </w:pPr>
            <w:r w:rsidRPr="0039736F">
              <w:rPr>
                <w:rFonts w:asciiTheme="minorHAnsi" w:hAnsiTheme="minorHAnsi" w:cstheme="minorHAnsi"/>
              </w:rPr>
              <w:t xml:space="preserve">El sistema </w:t>
            </w:r>
            <w:r>
              <w:rPr>
                <w:rFonts w:asciiTheme="minorHAnsi" w:hAnsiTheme="minorHAnsi" w:cstheme="minorHAnsi"/>
              </w:rPr>
              <w:t>debe estar disponible para los usuarios en todo momento.</w:t>
            </w:r>
          </w:p>
        </w:tc>
      </w:tr>
      <w:tr w:rsidR="00E8599C" w:rsidRPr="0039736F" w14:paraId="39174D15"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A02963"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086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6C85304"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F4E1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778D19" w14:textId="77777777" w:rsidR="00E8599C"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El sistema deberá estar accesible el 99.9% del tiempo, las 24 horas del día, los 7 días de la semana (24/7), exceptuando el tiempo de mantenimiento planificado.</w:t>
            </w:r>
          </w:p>
          <w:p w14:paraId="736CD4C4" w14:textId="77777777" w:rsidR="00E8599C" w:rsidRPr="00524CE3" w:rsidRDefault="00E8599C" w:rsidP="00614B45">
            <w:pPr>
              <w:pStyle w:val="Prrafodelista"/>
              <w:jc w:val="both"/>
              <w:textAlignment w:val="baseline"/>
              <w:rPr>
                <w:rFonts w:asciiTheme="minorHAnsi" w:hAnsiTheme="minorHAnsi" w:cstheme="minorHAnsi"/>
              </w:rPr>
            </w:pPr>
          </w:p>
          <w:p w14:paraId="312B577E" w14:textId="77777777" w:rsidR="00E8599C" w:rsidRPr="00524CE3"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Se utilizará una infraestructura de servidor en clúster con redundancia para asegurar alta disponibilidad y tolerancia a fallos.</w:t>
            </w:r>
          </w:p>
        </w:tc>
      </w:tr>
      <w:tr w:rsidR="00E8599C" w:rsidRPr="0039736F" w14:paraId="40B3CE29"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9C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019C64"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rPr>
              <w:t>08/11/2024</w:t>
            </w:r>
          </w:p>
          <w:p w14:paraId="7CD98A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69EFB8DD"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F8E4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2E60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Alta</w:t>
            </w:r>
          </w:p>
        </w:tc>
      </w:tr>
      <w:bookmarkEnd w:id="39"/>
    </w:tbl>
    <w:p w14:paraId="48BF1BE9" w14:textId="77777777" w:rsidR="00E8599C" w:rsidRDefault="00E8599C" w:rsidP="00CE3C47"/>
    <w:p w14:paraId="25735E6E" w14:textId="77777777" w:rsidR="00487B9D" w:rsidRDefault="00487B9D" w:rsidP="00CE3C47"/>
    <w:p w14:paraId="01E5A1C2" w14:textId="77777777" w:rsidR="00487B9D" w:rsidRDefault="00487B9D" w:rsidP="00CE3C47"/>
    <w:p w14:paraId="4F266EF0" w14:textId="77777777" w:rsidR="00487B9D" w:rsidRDefault="00487B9D" w:rsidP="00CE3C47"/>
    <w:p w14:paraId="51858577" w14:textId="77777777" w:rsidR="00487B9D" w:rsidRDefault="00487B9D" w:rsidP="00CE3C47"/>
    <w:p w14:paraId="527AAC9E" w14:textId="77777777" w:rsidR="00487B9D" w:rsidRDefault="00487B9D"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54DD6FCA"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980324" w14:textId="77777777" w:rsidR="00E8599C" w:rsidRPr="0039736F" w:rsidRDefault="00E8599C" w:rsidP="00614B45">
            <w:pPr>
              <w:rPr>
                <w:rFonts w:asciiTheme="minorHAnsi" w:hAnsiTheme="minorHAnsi" w:cstheme="minorHAnsi"/>
                <w:b/>
                <w:bCs/>
              </w:rPr>
            </w:pPr>
            <w:bookmarkStart w:id="40" w:name="_Hlk195650744"/>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D6521"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RNF-8</w:t>
            </w:r>
          </w:p>
        </w:tc>
      </w:tr>
      <w:tr w:rsidR="00E8599C" w:rsidRPr="0039736F" w14:paraId="1CE3C876"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1679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341A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Seguridad del sistema</w:t>
            </w:r>
          </w:p>
        </w:tc>
      </w:tr>
      <w:tr w:rsidR="00E8599C" w:rsidRPr="0039736F" w14:paraId="0CE9DE14"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8E219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ABB8E" w14:textId="77777777" w:rsidR="00E8599C" w:rsidRPr="0039736F" w:rsidRDefault="00E8599C" w:rsidP="00614B45">
            <w:pPr>
              <w:rPr>
                <w:rFonts w:asciiTheme="minorHAnsi" w:hAnsiTheme="minorHAnsi" w:cstheme="minorHAnsi"/>
              </w:rPr>
            </w:pPr>
            <w:r w:rsidRPr="007639DF">
              <w:rPr>
                <w:rFonts w:asciiTheme="minorHAnsi" w:hAnsiTheme="minorHAnsi" w:cstheme="minorHAnsi"/>
              </w:rPr>
              <w:t xml:space="preserve">El sistema debe implementar medidas de seguridad robustas </w:t>
            </w:r>
            <w:r>
              <w:rPr>
                <w:rFonts w:asciiTheme="minorHAnsi" w:hAnsiTheme="minorHAnsi" w:cstheme="minorHAnsi"/>
              </w:rPr>
              <w:t xml:space="preserve">al ingresar al sistema, </w:t>
            </w:r>
            <w:r w:rsidRPr="007639DF">
              <w:rPr>
                <w:rFonts w:asciiTheme="minorHAnsi" w:hAnsiTheme="minorHAnsi" w:cstheme="minorHAnsi"/>
              </w:rPr>
              <w:t>incluyendo controles de acceso por roles</w:t>
            </w:r>
            <w:r>
              <w:rPr>
                <w:rFonts w:asciiTheme="minorHAnsi" w:hAnsiTheme="minorHAnsi" w:cstheme="minorHAnsi"/>
              </w:rPr>
              <w:t>.</w:t>
            </w:r>
          </w:p>
        </w:tc>
      </w:tr>
      <w:tr w:rsidR="00E8599C" w:rsidRPr="0039736F" w14:paraId="71192D78"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F94E2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8F4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43D8502"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251B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60D3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Máximo de 3 intentos de inicio de sesión antes de bloquear el acceso.</w:t>
            </w:r>
          </w:p>
          <w:p w14:paraId="28A68759" w14:textId="77777777" w:rsidR="00E8599C" w:rsidRDefault="00E8599C" w:rsidP="00614B45">
            <w:pPr>
              <w:jc w:val="both"/>
              <w:textAlignment w:val="baseline"/>
              <w:rPr>
                <w:rFonts w:asciiTheme="minorHAnsi" w:hAnsiTheme="minorHAnsi" w:cstheme="minorHAnsi"/>
              </w:rPr>
            </w:pPr>
          </w:p>
          <w:p w14:paraId="17A31EE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Opción para recuperar la contraseña mediante el correo electrónico registrado en el sistema.</w:t>
            </w:r>
          </w:p>
          <w:p w14:paraId="67E62969" w14:textId="77777777" w:rsidR="00E8599C" w:rsidRDefault="00E8599C" w:rsidP="00614B45">
            <w:pPr>
              <w:jc w:val="both"/>
              <w:textAlignment w:val="baseline"/>
              <w:rPr>
                <w:rFonts w:asciiTheme="minorHAnsi" w:hAnsiTheme="minorHAnsi" w:cstheme="minorHAnsi"/>
              </w:rPr>
            </w:pPr>
          </w:p>
          <w:p w14:paraId="03CF8DA5"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Dos roles definidos (Administrador y Empleado) con permisos diferenciados. El Administrador tiene acceso total, mientras que el Empleado accede solo a menús específicos.</w:t>
            </w:r>
          </w:p>
          <w:p w14:paraId="4C79A704" w14:textId="77777777" w:rsidR="00E8599C" w:rsidRDefault="00E8599C" w:rsidP="00614B45">
            <w:pPr>
              <w:jc w:val="both"/>
              <w:textAlignment w:val="baseline"/>
              <w:rPr>
                <w:rFonts w:asciiTheme="minorHAnsi" w:hAnsiTheme="minorHAnsi" w:cstheme="minorHAnsi"/>
              </w:rPr>
            </w:pPr>
          </w:p>
          <w:p w14:paraId="72092781"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Las contraseñas serán cifradas antes de almacenarse en la base de datos.</w:t>
            </w:r>
          </w:p>
        </w:tc>
      </w:tr>
      <w:tr w:rsidR="00E8599C" w:rsidRPr="0039736F" w14:paraId="10748A23"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2495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3D3E0"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kern w:val="24"/>
              </w:rPr>
              <w:t>08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9641B34"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00AD16AA"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41816"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CE6C0"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color w:val="000000" w:themeColor="text1"/>
              </w:rPr>
            </w:pPr>
            <w:r w:rsidRPr="0039736F">
              <w:rPr>
                <w:rFonts w:asciiTheme="minorHAnsi" w:hAnsiTheme="minorHAnsi" w:cstheme="minorHAnsi"/>
                <w:color w:val="000000" w:themeColor="text1"/>
                <w:kern w:val="24"/>
              </w:rPr>
              <w:t>Alta</w:t>
            </w:r>
          </w:p>
        </w:tc>
      </w:tr>
      <w:bookmarkEnd w:id="40"/>
    </w:tbl>
    <w:p w14:paraId="5B57CF6C" w14:textId="77777777" w:rsidR="00487B9D" w:rsidRDefault="00487B9D" w:rsidP="00CE3C47"/>
    <w:p w14:paraId="74ED06F0" w14:textId="77777777" w:rsidR="006448C4" w:rsidRDefault="006448C4" w:rsidP="00CE3C47"/>
    <w:p w14:paraId="0639BD87" w14:textId="77777777" w:rsidR="006448C4" w:rsidRDefault="006448C4" w:rsidP="00CE3C47"/>
    <w:p w14:paraId="0B819DAA" w14:textId="77777777" w:rsidR="006448C4" w:rsidRDefault="006448C4" w:rsidP="00CE3C47"/>
    <w:p w14:paraId="0F0E538A" w14:textId="77777777" w:rsidR="006448C4" w:rsidRDefault="006448C4" w:rsidP="00CE3C47"/>
    <w:p w14:paraId="65F6F70E" w14:textId="77777777" w:rsidR="006448C4" w:rsidRDefault="006448C4" w:rsidP="00CE3C47"/>
    <w:p w14:paraId="1AD28BC6" w14:textId="77777777" w:rsidR="006448C4" w:rsidRDefault="006448C4" w:rsidP="00CE3C47"/>
    <w:p w14:paraId="1A9E1F56" w14:textId="77777777" w:rsidR="006448C4" w:rsidRDefault="006448C4" w:rsidP="00CE3C47"/>
    <w:p w14:paraId="5FC98116" w14:textId="77777777" w:rsidR="006448C4" w:rsidRDefault="006448C4" w:rsidP="00CE3C47"/>
    <w:p w14:paraId="610CA359" w14:textId="77777777" w:rsidR="006448C4" w:rsidRDefault="006448C4" w:rsidP="00CE3C47"/>
    <w:p w14:paraId="6DEE39A1" w14:textId="77777777" w:rsidR="006448C4" w:rsidRDefault="006448C4" w:rsidP="00CE3C47"/>
    <w:p w14:paraId="36EA5266" w14:textId="77777777" w:rsidR="006448C4" w:rsidRDefault="006448C4" w:rsidP="00CE3C47"/>
    <w:p w14:paraId="58330807" w14:textId="77777777" w:rsidR="006448C4" w:rsidRDefault="006448C4" w:rsidP="00CE3C47"/>
    <w:p w14:paraId="542B3832" w14:textId="77777777" w:rsidR="006448C4" w:rsidRDefault="006448C4" w:rsidP="00CE3C47"/>
    <w:p w14:paraId="1FCA6345" w14:textId="77777777" w:rsidR="006448C4" w:rsidRDefault="006448C4" w:rsidP="00CE3C47"/>
    <w:p w14:paraId="6B91000C" w14:textId="77777777" w:rsidR="006448C4" w:rsidRDefault="006448C4" w:rsidP="00CE3C47"/>
    <w:p w14:paraId="18EE2E43" w14:textId="77777777" w:rsidR="006448C4" w:rsidRDefault="006448C4" w:rsidP="00CE3C47"/>
    <w:p w14:paraId="6E6EA236" w14:textId="77777777" w:rsidR="006448C4" w:rsidRDefault="006448C4" w:rsidP="00CE3C47"/>
    <w:p w14:paraId="751FB8E5" w14:textId="77777777" w:rsidR="006448C4" w:rsidRDefault="006448C4" w:rsidP="00CE3C47"/>
    <w:p w14:paraId="177DA66D" w14:textId="77777777" w:rsidR="006448C4" w:rsidRDefault="006448C4" w:rsidP="00CE3C47"/>
    <w:p w14:paraId="6350A53F" w14:textId="77777777" w:rsidR="006448C4" w:rsidRDefault="006448C4" w:rsidP="00CE3C47"/>
    <w:p w14:paraId="7CDBC462" w14:textId="77777777" w:rsidR="006448C4" w:rsidRDefault="006448C4" w:rsidP="00CE3C47"/>
    <w:p w14:paraId="0B0FE3D8" w14:textId="77777777" w:rsidR="006448C4" w:rsidRDefault="006448C4"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0EA06CAB"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CB91E9" w14:textId="77777777" w:rsidR="00E8599C" w:rsidRPr="00A4566E" w:rsidRDefault="00E8599C" w:rsidP="00614B45">
            <w:pPr>
              <w:rPr>
                <w:rFonts w:ascii="Calibri" w:hAnsi="Calibri" w:cs="Calibri"/>
                <w:b/>
                <w:bCs/>
              </w:rPr>
            </w:pPr>
            <w:bookmarkStart w:id="41" w:name="_Hlk195650769"/>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99AB2"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F</w:t>
            </w:r>
            <w:r w:rsidRPr="00A4566E">
              <w:rPr>
                <w:rFonts w:ascii="Calibri" w:hAnsi="Calibri" w:cs="Calibri"/>
                <w:lang w:val="en-US"/>
              </w:rPr>
              <w:t>-</w:t>
            </w:r>
            <w:r>
              <w:rPr>
                <w:rFonts w:ascii="Calibri" w:hAnsi="Calibri" w:cs="Calibri"/>
                <w:lang w:val="en-US"/>
              </w:rPr>
              <w:t>9</w:t>
            </w:r>
          </w:p>
        </w:tc>
      </w:tr>
      <w:tr w:rsidR="00E8599C" w:rsidRPr="00A4566E" w14:paraId="52ADDE15"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7592F8"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40C70"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 xml:space="preserve">Tiempo de repuesta </w:t>
            </w:r>
            <w:r>
              <w:rPr>
                <w:rFonts w:ascii="Calibri" w:hAnsi="Calibri" w:cs="Calibri"/>
              </w:rPr>
              <w:t>en el procesamiento de transacciones</w:t>
            </w:r>
          </w:p>
        </w:tc>
      </w:tr>
      <w:tr w:rsidR="00E8599C" w:rsidRPr="00A4566E" w14:paraId="6B9E0470"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2DAAB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AF537"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D6B55">
              <w:rPr>
                <w:rFonts w:ascii="Calibri" w:hAnsi="Calibri" w:cs="Calibri"/>
              </w:rPr>
              <w:t>El sistema debe procesar y mostrar el resultado de la compra o venta en un tiempo de respuesta de menos de 2 segundos</w:t>
            </w:r>
            <w:r>
              <w:rPr>
                <w:rFonts w:ascii="Calibri" w:hAnsi="Calibri" w:cs="Calibri"/>
              </w:rPr>
              <w:t>.</w:t>
            </w:r>
          </w:p>
        </w:tc>
      </w:tr>
      <w:tr w:rsidR="00E8599C" w:rsidRPr="00A4566E" w14:paraId="3FAE504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1D2524"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691A6"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1C7CD6D2"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B0F90"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0BCBC" w14:textId="77777777" w:rsidR="00E8599C"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deberá ser inferior a 2 segundos en condiciones normales de operación, considerando la carga de datos y consultas de la base de datos.</w:t>
            </w:r>
          </w:p>
          <w:p w14:paraId="287565B2" w14:textId="77777777" w:rsidR="00E8599C" w:rsidRPr="00AD6B55" w:rsidRDefault="00E8599C" w:rsidP="00614B45">
            <w:pPr>
              <w:pStyle w:val="Prrafodelista"/>
              <w:jc w:val="both"/>
              <w:textAlignment w:val="baseline"/>
              <w:rPr>
                <w:rFonts w:ascii="Calibri" w:hAnsi="Calibri" w:cs="Calibri"/>
              </w:rPr>
            </w:pPr>
          </w:p>
          <w:p w14:paraId="3ACB18A2" w14:textId="77777777" w:rsidR="00E8599C" w:rsidRPr="00AD6B55"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se medirá desde que el usuario confirma la transacción (compra o venta) hasta que el sistema indique su finalización exitosa.</w:t>
            </w:r>
          </w:p>
        </w:tc>
      </w:tr>
      <w:tr w:rsidR="00E8599C" w:rsidRPr="00A4566E" w14:paraId="7E5B65F9"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49F334"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4059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156E9FE"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15C23BCE"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4043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024948"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bookmarkEnd w:id="41"/>
    </w:tbl>
    <w:p w14:paraId="0C688893" w14:textId="77777777" w:rsidR="00E8599C" w:rsidRDefault="00E8599C" w:rsidP="00CE3C47"/>
    <w:p w14:paraId="1D9C7812" w14:textId="77777777" w:rsidR="006411FD" w:rsidRDefault="006411FD" w:rsidP="00CE3C47"/>
    <w:p w14:paraId="08A3D310" w14:textId="77777777" w:rsidR="006411FD" w:rsidRDefault="006411FD" w:rsidP="00CE3C47"/>
    <w:p w14:paraId="756769DB" w14:textId="77777777" w:rsidR="006411FD" w:rsidRDefault="006411FD" w:rsidP="00CE3C47"/>
    <w:p w14:paraId="772391E3" w14:textId="77777777" w:rsidR="006411FD" w:rsidRDefault="006411FD" w:rsidP="00CE3C47"/>
    <w:p w14:paraId="26A264DF" w14:textId="77777777" w:rsidR="006411FD" w:rsidRDefault="006411FD" w:rsidP="00CE3C47"/>
    <w:p w14:paraId="1F0609C6" w14:textId="77777777" w:rsidR="006411FD" w:rsidRDefault="006411FD" w:rsidP="00CE3C47"/>
    <w:p w14:paraId="0803CDC8" w14:textId="77777777" w:rsidR="006411FD" w:rsidRDefault="006411FD" w:rsidP="00CE3C47"/>
    <w:p w14:paraId="1965CF15" w14:textId="77777777" w:rsidR="006411FD" w:rsidRDefault="006411FD" w:rsidP="00CE3C47"/>
    <w:p w14:paraId="533FFEB9" w14:textId="77777777" w:rsidR="006411FD" w:rsidRDefault="006411FD" w:rsidP="00CE3C47"/>
    <w:p w14:paraId="726BA002" w14:textId="77777777" w:rsidR="006411FD" w:rsidRDefault="006411FD" w:rsidP="00CE3C47"/>
    <w:p w14:paraId="2FC41A9C" w14:textId="77777777" w:rsidR="006411FD" w:rsidRDefault="006411FD" w:rsidP="00CE3C47"/>
    <w:p w14:paraId="17322544" w14:textId="77777777" w:rsidR="006411FD" w:rsidRDefault="006411FD" w:rsidP="00CE3C47"/>
    <w:p w14:paraId="718FCD52" w14:textId="77777777" w:rsidR="006411FD" w:rsidRDefault="006411FD" w:rsidP="00CE3C47"/>
    <w:p w14:paraId="1FDFFEE8" w14:textId="77777777" w:rsidR="006411FD" w:rsidRDefault="006411FD" w:rsidP="00CE3C47"/>
    <w:p w14:paraId="18EF16A7" w14:textId="77777777" w:rsidR="006411FD" w:rsidRDefault="006411FD" w:rsidP="00CE3C47"/>
    <w:p w14:paraId="41954417" w14:textId="77777777" w:rsidR="006411FD" w:rsidRDefault="006411FD" w:rsidP="00CE3C47"/>
    <w:p w14:paraId="35EDE30A" w14:textId="77777777" w:rsidR="006411FD" w:rsidRDefault="006411FD" w:rsidP="00CE3C47"/>
    <w:p w14:paraId="4DDE7B92" w14:textId="77777777" w:rsidR="006411FD" w:rsidRDefault="006411FD" w:rsidP="00CE3C47"/>
    <w:p w14:paraId="64009BCB" w14:textId="77777777" w:rsidR="006411FD" w:rsidRDefault="006411FD" w:rsidP="00CE3C47"/>
    <w:p w14:paraId="0249E7F2" w14:textId="77777777" w:rsidR="006411FD" w:rsidRDefault="006411FD" w:rsidP="00CE3C47"/>
    <w:p w14:paraId="33DA9856" w14:textId="77777777" w:rsidR="006411FD" w:rsidRDefault="006411FD" w:rsidP="00CE3C47"/>
    <w:p w14:paraId="14883910" w14:textId="77777777" w:rsidR="006411FD" w:rsidRDefault="006411FD" w:rsidP="00CE3C47"/>
    <w:p w14:paraId="64932AEC" w14:textId="77777777" w:rsidR="006411FD" w:rsidRDefault="006411FD" w:rsidP="00CE3C47"/>
    <w:p w14:paraId="693BB98A" w14:textId="77777777" w:rsidR="006411FD" w:rsidRDefault="006411FD" w:rsidP="00CE3C47"/>
    <w:p w14:paraId="3598A64E" w14:textId="77777777" w:rsidR="006411FD" w:rsidRDefault="006411FD" w:rsidP="00CE3C47"/>
    <w:p w14:paraId="35BC7447" w14:textId="77777777" w:rsidR="006411FD" w:rsidRDefault="006411FD" w:rsidP="00CE3C47"/>
    <w:p w14:paraId="48DD5422" w14:textId="77777777" w:rsidR="006411FD" w:rsidRDefault="006411FD"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7DE22976"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87F0D" w14:textId="77777777" w:rsidR="00E8599C" w:rsidRPr="00A4566E" w:rsidRDefault="00E8599C" w:rsidP="00614B45">
            <w:pPr>
              <w:rPr>
                <w:rFonts w:ascii="Calibri" w:hAnsi="Calibri" w:cs="Calibri"/>
                <w:b/>
                <w:bCs/>
              </w:rPr>
            </w:pPr>
            <w:bookmarkStart w:id="42" w:name="_Hlk195650794"/>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EF88D" w14:textId="1FC01966" w:rsidR="00E8599C" w:rsidRPr="00A4566E" w:rsidRDefault="00E8599C" w:rsidP="00614B45">
            <w:pPr>
              <w:rPr>
                <w:rFonts w:ascii="Calibri" w:hAnsi="Calibri" w:cs="Calibri"/>
              </w:rPr>
            </w:pPr>
            <w:r w:rsidRPr="00A4566E">
              <w:rPr>
                <w:rFonts w:ascii="Calibri" w:hAnsi="Calibri" w:cs="Calibri"/>
                <w:lang w:val="en-US"/>
              </w:rPr>
              <w:t>RN</w:t>
            </w:r>
            <w:r w:rsidR="006448C4">
              <w:rPr>
                <w:rFonts w:ascii="Calibri" w:hAnsi="Calibri" w:cs="Calibri"/>
                <w:lang w:val="en-US"/>
              </w:rPr>
              <w:t>F</w:t>
            </w:r>
            <w:r w:rsidRPr="00A4566E">
              <w:rPr>
                <w:rFonts w:ascii="Calibri" w:hAnsi="Calibri" w:cs="Calibri"/>
                <w:lang w:val="en-US"/>
              </w:rPr>
              <w:t>-</w:t>
            </w:r>
            <w:r>
              <w:rPr>
                <w:rFonts w:ascii="Calibri" w:hAnsi="Calibri" w:cs="Calibri"/>
                <w:lang w:val="en-US"/>
              </w:rPr>
              <w:t>10</w:t>
            </w:r>
          </w:p>
        </w:tc>
      </w:tr>
      <w:tr w:rsidR="00E8599C" w:rsidRPr="00A4566E" w14:paraId="175D7B32"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5D97F7"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BC18F"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Escalabilidad del Sistema</w:t>
            </w:r>
          </w:p>
        </w:tc>
      </w:tr>
      <w:tr w:rsidR="00E8599C" w:rsidRPr="00A4566E" w14:paraId="265DB02D"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BE462"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857EC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El sistema debe ser capaz de manejar un aumento en el volumen de datos y usuarios sin degradar su rendimiento</w:t>
            </w:r>
            <w:r>
              <w:rPr>
                <w:rFonts w:ascii="Calibri" w:hAnsi="Calibri" w:cs="Calibri"/>
              </w:rPr>
              <w:t>.</w:t>
            </w:r>
          </w:p>
        </w:tc>
      </w:tr>
      <w:tr w:rsidR="00E8599C" w:rsidRPr="00A4566E" w14:paraId="6C046E3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C68F0"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2C10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2FB7E0E0"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059FEF"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D546DA" w14:textId="56AEBB46"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admitir al menos 20 usuarios simultáneos, considerando empleados y administradores</w:t>
            </w:r>
            <w:r w:rsidR="00662D4E">
              <w:rPr>
                <w:rFonts w:ascii="Calibri" w:hAnsi="Calibri" w:cs="Calibri"/>
              </w:rPr>
              <w:t xml:space="preserve"> </w:t>
            </w:r>
            <w:r w:rsidR="00662D4E" w:rsidRPr="00662D4E">
              <w:rPr>
                <w:rFonts w:ascii="Calibri" w:hAnsi="Calibri" w:cs="Calibri"/>
              </w:rPr>
              <w:t>con posibilidad de escalar a más según necesidades futuras sin rediseñar la arquitectura del sistema.</w:t>
            </w:r>
          </w:p>
          <w:p w14:paraId="440BE76C" w14:textId="77777777" w:rsidR="00E8599C" w:rsidRPr="003A065F" w:rsidRDefault="00E8599C" w:rsidP="00614B45">
            <w:pPr>
              <w:jc w:val="both"/>
              <w:textAlignment w:val="baseline"/>
              <w:rPr>
                <w:rFonts w:ascii="Calibri" w:hAnsi="Calibri" w:cs="Calibri"/>
              </w:rPr>
            </w:pPr>
          </w:p>
          <w:p w14:paraId="17B9F174"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poder manejar un volumen de datos creciente, incluyendo información de productos, clientes, ventas,</w:t>
            </w:r>
            <w:r>
              <w:rPr>
                <w:rFonts w:ascii="Calibri" w:hAnsi="Calibri" w:cs="Calibri"/>
              </w:rPr>
              <w:t xml:space="preserve"> compras</w:t>
            </w:r>
            <w:r w:rsidRPr="00C60C95">
              <w:rPr>
                <w:rFonts w:ascii="Calibri" w:hAnsi="Calibri" w:cs="Calibri"/>
              </w:rPr>
              <w:t xml:space="preserve"> y proveedores, sin pérdida de rendimiento notable.</w:t>
            </w:r>
          </w:p>
          <w:p w14:paraId="5370B31A" w14:textId="77777777" w:rsidR="00E8599C" w:rsidRPr="00C60C95" w:rsidRDefault="00E8599C" w:rsidP="00614B45">
            <w:pPr>
              <w:pStyle w:val="Prrafodelista"/>
              <w:jc w:val="both"/>
              <w:textAlignment w:val="baseline"/>
              <w:rPr>
                <w:rFonts w:ascii="Calibri" w:hAnsi="Calibri" w:cs="Calibri"/>
              </w:rPr>
            </w:pPr>
          </w:p>
          <w:p w14:paraId="2593BC9F" w14:textId="77777777" w:rsidR="00E8599C" w:rsidRPr="00C60C95" w:rsidRDefault="00E8599C">
            <w:pPr>
              <w:pStyle w:val="Prrafodelista"/>
              <w:numPr>
                <w:ilvl w:val="0"/>
                <w:numId w:val="31"/>
              </w:numPr>
              <w:jc w:val="both"/>
              <w:textAlignment w:val="baseline"/>
              <w:rPr>
                <w:rFonts w:ascii="Calibri" w:hAnsi="Calibri" w:cs="Calibri"/>
              </w:rPr>
            </w:pPr>
            <w:r w:rsidRPr="00C60C95">
              <w:rPr>
                <w:rFonts w:ascii="Calibri" w:hAnsi="Calibri" w:cs="Calibri"/>
              </w:rPr>
              <w:t>Realizar pruebas de carga periódicas para asegurar que el sistema se adapta al aumento de tráfico y volumen de datos esperado.</w:t>
            </w:r>
          </w:p>
        </w:tc>
      </w:tr>
      <w:tr w:rsidR="00E8599C" w:rsidRPr="00A4566E" w14:paraId="7FDE6BA7"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3AC54C"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FB8DF"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315408B2"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3ED9446A"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4E174"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9D551"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bookmarkEnd w:id="42"/>
    </w:tbl>
    <w:p w14:paraId="39B0FFED" w14:textId="77777777" w:rsidR="00CE3C47" w:rsidRDefault="00CE3C47" w:rsidP="00CE3C47">
      <w:pPr>
        <w:rPr>
          <w:rFonts w:asciiTheme="minorHAnsi" w:hAnsiTheme="minorHAnsi" w:cstheme="minorHAnsi"/>
          <w:b/>
          <w:bCs/>
        </w:rPr>
      </w:pPr>
    </w:p>
    <w:p w14:paraId="5E06F8F9" w14:textId="77777777" w:rsidR="006411FD" w:rsidRDefault="006411FD" w:rsidP="00CE3C47">
      <w:pPr>
        <w:rPr>
          <w:rFonts w:asciiTheme="minorHAnsi" w:hAnsiTheme="minorHAnsi" w:cstheme="minorHAnsi"/>
          <w:b/>
          <w:bCs/>
        </w:rPr>
      </w:pPr>
    </w:p>
    <w:p w14:paraId="7106D94B" w14:textId="77777777" w:rsidR="006411FD" w:rsidRDefault="006411FD" w:rsidP="00CE3C47">
      <w:pPr>
        <w:rPr>
          <w:rFonts w:asciiTheme="minorHAnsi" w:hAnsiTheme="minorHAnsi" w:cstheme="minorHAnsi"/>
          <w:b/>
          <w:bCs/>
        </w:rPr>
      </w:pPr>
    </w:p>
    <w:p w14:paraId="3DFD29A1" w14:textId="77777777" w:rsidR="006411FD" w:rsidRDefault="006411FD" w:rsidP="00CE3C47">
      <w:pPr>
        <w:rPr>
          <w:rFonts w:asciiTheme="minorHAnsi" w:hAnsiTheme="minorHAnsi" w:cstheme="minorHAnsi"/>
          <w:b/>
          <w:bCs/>
        </w:rPr>
      </w:pPr>
    </w:p>
    <w:p w14:paraId="1FE1FD5A" w14:textId="77777777" w:rsidR="006411FD" w:rsidRDefault="006411FD" w:rsidP="00CE3C47">
      <w:pPr>
        <w:rPr>
          <w:rFonts w:asciiTheme="minorHAnsi" w:hAnsiTheme="minorHAnsi" w:cstheme="minorHAnsi"/>
          <w:b/>
          <w:bCs/>
        </w:rPr>
      </w:pPr>
    </w:p>
    <w:p w14:paraId="7CC6BDEF" w14:textId="77777777" w:rsidR="006411FD" w:rsidRDefault="006411FD" w:rsidP="00CE3C47">
      <w:pPr>
        <w:rPr>
          <w:rFonts w:asciiTheme="minorHAnsi" w:hAnsiTheme="minorHAnsi" w:cstheme="minorHAnsi"/>
          <w:b/>
          <w:bCs/>
        </w:rPr>
      </w:pPr>
    </w:p>
    <w:p w14:paraId="6E4C5CE8" w14:textId="77777777" w:rsidR="006411FD" w:rsidRDefault="006411FD" w:rsidP="00CE3C47">
      <w:pPr>
        <w:rPr>
          <w:rFonts w:asciiTheme="minorHAnsi" w:hAnsiTheme="minorHAnsi" w:cstheme="minorHAnsi"/>
          <w:b/>
          <w:bCs/>
        </w:rPr>
      </w:pPr>
    </w:p>
    <w:p w14:paraId="2F2465CC" w14:textId="77777777" w:rsidR="006411FD" w:rsidRDefault="006411FD" w:rsidP="00CE3C47">
      <w:pPr>
        <w:rPr>
          <w:rFonts w:asciiTheme="minorHAnsi" w:hAnsiTheme="minorHAnsi" w:cstheme="minorHAnsi"/>
          <w:b/>
          <w:bCs/>
        </w:rPr>
      </w:pPr>
    </w:p>
    <w:p w14:paraId="26DE3766" w14:textId="77777777" w:rsidR="006411FD" w:rsidRDefault="006411FD" w:rsidP="00CE3C47">
      <w:pPr>
        <w:rPr>
          <w:rFonts w:asciiTheme="minorHAnsi" w:hAnsiTheme="minorHAnsi" w:cstheme="minorHAnsi"/>
          <w:b/>
          <w:bCs/>
        </w:rPr>
      </w:pPr>
    </w:p>
    <w:p w14:paraId="38186A75" w14:textId="77777777" w:rsidR="006411FD" w:rsidRDefault="006411FD" w:rsidP="00CE3C47">
      <w:pPr>
        <w:rPr>
          <w:rFonts w:asciiTheme="minorHAnsi" w:hAnsiTheme="minorHAnsi" w:cstheme="minorHAnsi"/>
          <w:b/>
          <w:bCs/>
        </w:rPr>
      </w:pPr>
    </w:p>
    <w:p w14:paraId="1F0016F0" w14:textId="77777777" w:rsidR="006411FD" w:rsidRDefault="006411FD" w:rsidP="00CE3C47">
      <w:pPr>
        <w:rPr>
          <w:rFonts w:asciiTheme="minorHAnsi" w:hAnsiTheme="minorHAnsi" w:cstheme="minorHAnsi"/>
          <w:b/>
          <w:bCs/>
        </w:rPr>
      </w:pPr>
    </w:p>
    <w:p w14:paraId="06BB4F4C" w14:textId="77777777" w:rsidR="006411FD" w:rsidRDefault="006411FD" w:rsidP="00CE3C47">
      <w:pPr>
        <w:rPr>
          <w:rFonts w:asciiTheme="minorHAnsi" w:hAnsiTheme="minorHAnsi" w:cstheme="minorHAnsi"/>
          <w:b/>
          <w:bCs/>
        </w:rPr>
      </w:pPr>
    </w:p>
    <w:p w14:paraId="07095D6A" w14:textId="77777777" w:rsidR="006411FD" w:rsidRDefault="006411FD" w:rsidP="00CE3C47">
      <w:pPr>
        <w:rPr>
          <w:rFonts w:asciiTheme="minorHAnsi" w:hAnsiTheme="minorHAnsi" w:cstheme="minorHAnsi"/>
          <w:b/>
          <w:bCs/>
        </w:rPr>
      </w:pPr>
    </w:p>
    <w:p w14:paraId="03F54F66" w14:textId="77777777" w:rsidR="006411FD" w:rsidRDefault="006411FD" w:rsidP="00CE3C47">
      <w:pPr>
        <w:rPr>
          <w:rFonts w:asciiTheme="minorHAnsi" w:hAnsiTheme="minorHAnsi" w:cstheme="minorHAnsi"/>
          <w:b/>
          <w:bCs/>
        </w:rPr>
      </w:pPr>
    </w:p>
    <w:p w14:paraId="422C16E4" w14:textId="77777777" w:rsidR="006411FD" w:rsidRDefault="006411FD" w:rsidP="00CE3C47">
      <w:pPr>
        <w:rPr>
          <w:rFonts w:asciiTheme="minorHAnsi" w:hAnsiTheme="minorHAnsi" w:cstheme="minorHAnsi"/>
          <w:b/>
          <w:bCs/>
        </w:rPr>
      </w:pPr>
    </w:p>
    <w:p w14:paraId="60692EE5" w14:textId="77777777" w:rsidR="006411FD" w:rsidRDefault="006411FD" w:rsidP="00CE3C47">
      <w:pPr>
        <w:rPr>
          <w:rFonts w:asciiTheme="minorHAnsi" w:hAnsiTheme="minorHAnsi" w:cstheme="minorHAnsi"/>
          <w:b/>
          <w:bCs/>
        </w:rPr>
      </w:pPr>
    </w:p>
    <w:p w14:paraId="2A5F5C13" w14:textId="77777777" w:rsidR="006411FD" w:rsidRDefault="006411FD" w:rsidP="00CE3C47">
      <w:pPr>
        <w:rPr>
          <w:rFonts w:asciiTheme="minorHAnsi" w:hAnsiTheme="minorHAnsi" w:cstheme="minorHAnsi"/>
          <w:b/>
          <w:bCs/>
        </w:rPr>
      </w:pPr>
    </w:p>
    <w:p w14:paraId="1322BB90" w14:textId="77777777" w:rsidR="006411FD" w:rsidRDefault="006411FD" w:rsidP="00CE3C47">
      <w:pPr>
        <w:rPr>
          <w:rFonts w:asciiTheme="minorHAnsi" w:hAnsiTheme="minorHAnsi" w:cstheme="minorHAnsi"/>
          <w:b/>
          <w:bCs/>
        </w:rPr>
      </w:pPr>
    </w:p>
    <w:p w14:paraId="3C8DF447" w14:textId="77777777" w:rsidR="006411FD" w:rsidRDefault="006411FD" w:rsidP="00CE3C47">
      <w:pPr>
        <w:rPr>
          <w:rFonts w:asciiTheme="minorHAnsi" w:hAnsiTheme="minorHAnsi" w:cstheme="minorHAnsi"/>
          <w:b/>
          <w:bCs/>
        </w:rPr>
      </w:pPr>
    </w:p>
    <w:p w14:paraId="55CDFEC3" w14:textId="77777777" w:rsidR="006411FD" w:rsidRDefault="006411FD" w:rsidP="00CE3C47">
      <w:pPr>
        <w:rPr>
          <w:rFonts w:asciiTheme="minorHAnsi" w:hAnsiTheme="minorHAnsi" w:cstheme="minorHAnsi"/>
          <w:b/>
          <w:bCs/>
        </w:rPr>
      </w:pPr>
    </w:p>
    <w:p w14:paraId="2DD69774" w14:textId="77777777" w:rsidR="006411FD" w:rsidRDefault="006411FD" w:rsidP="00CE3C47">
      <w:pPr>
        <w:rPr>
          <w:rFonts w:asciiTheme="minorHAnsi" w:hAnsiTheme="minorHAnsi" w:cstheme="minorHAnsi"/>
          <w:b/>
          <w:bCs/>
        </w:rPr>
      </w:pPr>
    </w:p>
    <w:p w14:paraId="02E50F85" w14:textId="77777777" w:rsidR="006411FD" w:rsidRDefault="006411FD" w:rsidP="00CE3C47">
      <w:pPr>
        <w:rPr>
          <w:rFonts w:asciiTheme="minorHAnsi" w:hAnsiTheme="minorHAnsi" w:cstheme="minorHAnsi"/>
          <w:b/>
          <w:bCs/>
        </w:rPr>
      </w:pPr>
    </w:p>
    <w:tbl>
      <w:tblPr>
        <w:tblW w:w="5000" w:type="pct"/>
        <w:jc w:val="center"/>
        <w:tblCellMar>
          <w:left w:w="0" w:type="dxa"/>
          <w:right w:w="0" w:type="dxa"/>
        </w:tblCellMar>
        <w:tblLook w:val="0600" w:firstRow="0" w:lastRow="0" w:firstColumn="0" w:lastColumn="0" w:noHBand="1" w:noVBand="1"/>
      </w:tblPr>
      <w:tblGrid>
        <w:gridCol w:w="1949"/>
        <w:gridCol w:w="7669"/>
      </w:tblGrid>
      <w:tr w:rsidR="006411FD" w:rsidRPr="00A4566E" w14:paraId="7C4C2F2C" w14:textId="77777777" w:rsidTr="008A13B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B0ACB8D" w14:textId="77777777" w:rsidR="006411FD" w:rsidRPr="00A4566E" w:rsidRDefault="006411FD" w:rsidP="008A13B5">
            <w:pPr>
              <w:rPr>
                <w:rFonts w:ascii="Calibri" w:hAnsi="Calibri" w:cs="Calibri"/>
                <w:b/>
                <w:bCs/>
              </w:rPr>
            </w:pPr>
            <w:bookmarkStart w:id="43" w:name="_Hlk195656723"/>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2FC95A" w14:textId="4DD01548" w:rsidR="006411FD" w:rsidRPr="00A4566E" w:rsidRDefault="006411FD" w:rsidP="008A13B5">
            <w:pPr>
              <w:rPr>
                <w:rFonts w:ascii="Calibri" w:hAnsi="Calibri" w:cs="Calibri"/>
              </w:rPr>
            </w:pPr>
            <w:r w:rsidRPr="00A4566E">
              <w:rPr>
                <w:rFonts w:ascii="Calibri" w:hAnsi="Calibri" w:cs="Calibri"/>
                <w:lang w:val="en-US"/>
              </w:rPr>
              <w:t>RN-</w:t>
            </w:r>
            <w:r>
              <w:rPr>
                <w:rFonts w:ascii="Calibri" w:hAnsi="Calibri" w:cs="Calibri"/>
                <w:lang w:val="en-US"/>
              </w:rPr>
              <w:t>11</w:t>
            </w:r>
          </w:p>
        </w:tc>
      </w:tr>
      <w:tr w:rsidR="006411FD" w:rsidRPr="00A4566E" w14:paraId="28A554FB" w14:textId="77777777" w:rsidTr="008A13B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BAB501" w14:textId="77777777" w:rsidR="006411FD" w:rsidRPr="00A4566E" w:rsidRDefault="006411FD" w:rsidP="008A13B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BEB151" w14:textId="4F0A6209" w:rsidR="006411FD" w:rsidRPr="00A4566E" w:rsidRDefault="006411FD" w:rsidP="008A13B5">
            <w:pPr>
              <w:pStyle w:val="NormalWeb"/>
              <w:spacing w:before="0" w:beforeAutospacing="0" w:after="0" w:afterAutospacing="0"/>
              <w:textAlignment w:val="baseline"/>
              <w:rPr>
                <w:rFonts w:ascii="Calibri" w:hAnsi="Calibri" w:cs="Calibri"/>
              </w:rPr>
            </w:pPr>
            <w:r w:rsidRPr="006411FD">
              <w:rPr>
                <w:rFonts w:ascii="Calibri" w:hAnsi="Calibri" w:cs="Calibri"/>
              </w:rPr>
              <w:t>Validación mediante pruebas unitarias</w:t>
            </w:r>
          </w:p>
        </w:tc>
      </w:tr>
      <w:tr w:rsidR="006411FD" w:rsidRPr="00A4566E" w14:paraId="01199BEE" w14:textId="77777777" w:rsidTr="008A13B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B9F1E1" w14:textId="77777777" w:rsidR="006411FD" w:rsidRPr="00A4566E" w:rsidRDefault="006411FD" w:rsidP="008A13B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8136A2" w14:textId="6C00BDD1" w:rsidR="006411FD" w:rsidRPr="00A4566E" w:rsidRDefault="006411FD" w:rsidP="006411FD">
            <w:pPr>
              <w:pStyle w:val="NormalWeb"/>
              <w:spacing w:before="0" w:beforeAutospacing="0" w:after="0" w:afterAutospacing="0"/>
              <w:jc w:val="both"/>
              <w:textAlignment w:val="baseline"/>
              <w:rPr>
                <w:rFonts w:ascii="Calibri" w:hAnsi="Calibri" w:cs="Calibri"/>
              </w:rPr>
            </w:pPr>
            <w:r w:rsidRPr="006411FD">
              <w:rPr>
                <w:rFonts w:ascii="Calibri" w:hAnsi="Calibri" w:cs="Calibri"/>
              </w:rPr>
              <w:t>El sistema debe implementar pruebas unitarias automatizadas en los módulos principales para garantizar el correcto funcionamiento del software y facilitar su mantenimiento.</w:t>
            </w:r>
          </w:p>
        </w:tc>
      </w:tr>
      <w:tr w:rsidR="006411FD" w:rsidRPr="00A4566E" w14:paraId="7639EA6F" w14:textId="77777777" w:rsidTr="008A13B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7F99FB" w14:textId="77777777" w:rsidR="006411FD" w:rsidRPr="00A4566E" w:rsidRDefault="006411FD" w:rsidP="008A13B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430595" w14:textId="77777777" w:rsidR="006411FD" w:rsidRPr="00A4566E" w:rsidRDefault="006411FD" w:rsidP="008A13B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6411FD" w:rsidRPr="00A4566E" w14:paraId="4F998AD2" w14:textId="77777777" w:rsidTr="008A13B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E3A534" w14:textId="77777777" w:rsidR="006411FD" w:rsidRPr="00A4566E" w:rsidRDefault="006411FD" w:rsidP="008A13B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EC8EC7" w14:textId="32E00AFF" w:rsid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Se deben cubrir los casos más comunes de los módulos de usuarios, productos, clientes, compras y ventas, incluyendo operaciones como registro, edición, eliminación y búsqueda.</w:t>
            </w:r>
          </w:p>
          <w:p w14:paraId="41354049" w14:textId="77777777" w:rsidR="006411FD" w:rsidRPr="006411FD" w:rsidRDefault="006411FD" w:rsidP="006411FD">
            <w:pPr>
              <w:pStyle w:val="Prrafodelista"/>
              <w:jc w:val="both"/>
              <w:textAlignment w:val="baseline"/>
              <w:rPr>
                <w:rFonts w:ascii="Calibri" w:hAnsi="Calibri" w:cs="Calibri"/>
              </w:rPr>
            </w:pPr>
          </w:p>
          <w:p w14:paraId="3A2E1A1F" w14:textId="440F9EFB" w:rsid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 xml:space="preserve">Las pruebas deben ejecutarse automáticamente en el entorno de desarrollo utilizando </w:t>
            </w:r>
            <w:proofErr w:type="spellStart"/>
            <w:r w:rsidRPr="006411FD">
              <w:rPr>
                <w:rFonts w:ascii="Calibri" w:hAnsi="Calibri" w:cs="Calibri"/>
              </w:rPr>
              <w:t>MSTest</w:t>
            </w:r>
            <w:proofErr w:type="spellEnd"/>
            <w:r w:rsidRPr="006411FD">
              <w:rPr>
                <w:rFonts w:ascii="Calibri" w:hAnsi="Calibri" w:cs="Calibri"/>
              </w:rPr>
              <w:t xml:space="preserve"> de Visual Studio.</w:t>
            </w:r>
          </w:p>
          <w:p w14:paraId="3D68817E" w14:textId="77777777" w:rsidR="006411FD" w:rsidRPr="006411FD" w:rsidRDefault="006411FD" w:rsidP="006411FD">
            <w:pPr>
              <w:jc w:val="both"/>
              <w:textAlignment w:val="baseline"/>
              <w:rPr>
                <w:rFonts w:ascii="Calibri" w:hAnsi="Calibri" w:cs="Calibri"/>
              </w:rPr>
            </w:pPr>
          </w:p>
          <w:p w14:paraId="15ACE916" w14:textId="2B33172F" w:rsid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Las funciones probadas deben superar el 90% de cobertura de pruebas antes de ser liberadas a producción.</w:t>
            </w:r>
          </w:p>
          <w:p w14:paraId="3B68BAEC" w14:textId="77777777" w:rsidR="006411FD" w:rsidRPr="006411FD" w:rsidRDefault="006411FD" w:rsidP="006411FD">
            <w:pPr>
              <w:pStyle w:val="Prrafodelista"/>
              <w:jc w:val="both"/>
              <w:textAlignment w:val="baseline"/>
              <w:rPr>
                <w:rFonts w:ascii="Calibri" w:hAnsi="Calibri" w:cs="Calibri"/>
              </w:rPr>
            </w:pPr>
          </w:p>
          <w:p w14:paraId="3148C425" w14:textId="61785715" w:rsidR="006411FD" w:rsidRPr="006411FD" w:rsidRDefault="006411FD" w:rsidP="006411FD">
            <w:pPr>
              <w:pStyle w:val="Prrafodelista"/>
              <w:numPr>
                <w:ilvl w:val="0"/>
                <w:numId w:val="31"/>
              </w:numPr>
              <w:jc w:val="both"/>
              <w:textAlignment w:val="baseline"/>
              <w:rPr>
                <w:rFonts w:ascii="Calibri" w:hAnsi="Calibri" w:cs="Calibri"/>
              </w:rPr>
            </w:pPr>
            <w:r w:rsidRPr="006411FD">
              <w:rPr>
                <w:rFonts w:ascii="Calibri" w:hAnsi="Calibri" w:cs="Calibri"/>
              </w:rPr>
              <w:t>Los errores detectados en las pruebas deben ser documentados y corregidos antes del despliegue final del sistema.</w:t>
            </w:r>
          </w:p>
        </w:tc>
      </w:tr>
      <w:tr w:rsidR="006411FD" w:rsidRPr="00A4566E" w14:paraId="77240C43" w14:textId="77777777" w:rsidTr="008A13B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6F69CA" w14:textId="77777777" w:rsidR="006411FD" w:rsidRPr="00A4566E" w:rsidRDefault="006411FD" w:rsidP="008A13B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3A3981" w14:textId="77777777" w:rsidR="006411FD" w:rsidRPr="0039736F" w:rsidRDefault="006411FD" w:rsidP="008A13B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1DBD02E0" w14:textId="77777777" w:rsidR="006411FD" w:rsidRPr="00A4566E" w:rsidRDefault="006411FD" w:rsidP="008A13B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6411FD" w:rsidRPr="00A4566E" w14:paraId="5D087A06" w14:textId="77777777" w:rsidTr="008A13B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F74BB8" w14:textId="77777777" w:rsidR="006411FD" w:rsidRPr="00A4566E" w:rsidRDefault="006411FD" w:rsidP="008A13B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20A28A" w14:textId="77777777" w:rsidR="006411FD" w:rsidRPr="00A4566E" w:rsidRDefault="006411FD" w:rsidP="008A13B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bookmarkEnd w:id="43"/>
    </w:tbl>
    <w:p w14:paraId="3D5C1A8C" w14:textId="117342CE" w:rsidR="003568E9" w:rsidRDefault="003568E9" w:rsidP="0030704F">
      <w:pPr>
        <w:rPr>
          <w:rFonts w:asciiTheme="minorHAnsi" w:hAnsiTheme="minorHAnsi" w:cstheme="minorHAnsi"/>
          <w:b/>
          <w:bCs/>
        </w:rPr>
      </w:pPr>
    </w:p>
    <w:p w14:paraId="53192FE3" w14:textId="77777777" w:rsidR="006411FD" w:rsidRDefault="006411FD" w:rsidP="0030704F">
      <w:pPr>
        <w:rPr>
          <w:rFonts w:asciiTheme="minorHAnsi" w:hAnsiTheme="minorHAnsi" w:cstheme="minorHAnsi"/>
          <w:b/>
          <w:bCs/>
        </w:rPr>
      </w:pPr>
    </w:p>
    <w:p w14:paraId="5A8E6C59" w14:textId="77777777" w:rsidR="006411FD" w:rsidRDefault="006411FD" w:rsidP="0030704F">
      <w:pPr>
        <w:rPr>
          <w:rFonts w:asciiTheme="minorHAnsi" w:hAnsiTheme="minorHAnsi" w:cstheme="minorHAnsi"/>
          <w:b/>
          <w:bCs/>
        </w:rPr>
      </w:pPr>
    </w:p>
    <w:p w14:paraId="7ED72241" w14:textId="77777777" w:rsidR="006411FD" w:rsidRDefault="006411FD" w:rsidP="0030704F">
      <w:pPr>
        <w:rPr>
          <w:rFonts w:asciiTheme="minorHAnsi" w:hAnsiTheme="minorHAnsi" w:cstheme="minorHAnsi"/>
          <w:b/>
          <w:bCs/>
        </w:rPr>
      </w:pPr>
    </w:p>
    <w:p w14:paraId="33E7BEA7" w14:textId="77777777" w:rsidR="006411FD" w:rsidRDefault="006411FD" w:rsidP="0030704F">
      <w:pPr>
        <w:rPr>
          <w:rFonts w:asciiTheme="minorHAnsi" w:hAnsiTheme="minorHAnsi" w:cstheme="minorHAnsi"/>
          <w:b/>
          <w:bCs/>
        </w:rPr>
      </w:pPr>
    </w:p>
    <w:p w14:paraId="60C62612" w14:textId="77777777" w:rsidR="006411FD" w:rsidRDefault="006411FD" w:rsidP="0030704F">
      <w:pPr>
        <w:rPr>
          <w:rFonts w:asciiTheme="minorHAnsi" w:hAnsiTheme="minorHAnsi" w:cstheme="minorHAnsi"/>
          <w:b/>
          <w:bCs/>
        </w:rPr>
      </w:pPr>
    </w:p>
    <w:p w14:paraId="65AFF681" w14:textId="77777777" w:rsidR="006411FD" w:rsidRDefault="006411FD" w:rsidP="0030704F">
      <w:pPr>
        <w:rPr>
          <w:rFonts w:asciiTheme="minorHAnsi" w:hAnsiTheme="minorHAnsi" w:cstheme="minorHAnsi"/>
          <w:b/>
          <w:bCs/>
        </w:rPr>
      </w:pPr>
    </w:p>
    <w:p w14:paraId="58452C77" w14:textId="77777777" w:rsidR="006411FD" w:rsidRDefault="006411FD" w:rsidP="0030704F">
      <w:pPr>
        <w:rPr>
          <w:rFonts w:asciiTheme="minorHAnsi" w:hAnsiTheme="minorHAnsi" w:cstheme="minorHAnsi"/>
          <w:b/>
          <w:bCs/>
        </w:rPr>
      </w:pPr>
    </w:p>
    <w:p w14:paraId="59E2BCBF" w14:textId="77777777" w:rsidR="006411FD" w:rsidRDefault="006411FD" w:rsidP="0030704F">
      <w:pPr>
        <w:rPr>
          <w:rFonts w:asciiTheme="minorHAnsi" w:hAnsiTheme="minorHAnsi" w:cstheme="minorHAnsi"/>
          <w:b/>
          <w:bCs/>
        </w:rPr>
      </w:pPr>
    </w:p>
    <w:p w14:paraId="352043EB" w14:textId="77777777" w:rsidR="006411FD" w:rsidRDefault="006411FD" w:rsidP="0030704F">
      <w:pPr>
        <w:rPr>
          <w:rFonts w:asciiTheme="minorHAnsi" w:hAnsiTheme="minorHAnsi" w:cstheme="minorHAnsi"/>
          <w:b/>
          <w:bCs/>
        </w:rPr>
      </w:pPr>
    </w:p>
    <w:p w14:paraId="3178CF18" w14:textId="77777777" w:rsidR="006411FD" w:rsidRDefault="006411FD" w:rsidP="0030704F">
      <w:pPr>
        <w:rPr>
          <w:rFonts w:asciiTheme="minorHAnsi" w:hAnsiTheme="minorHAnsi" w:cstheme="minorHAnsi"/>
          <w:b/>
          <w:bCs/>
        </w:rPr>
      </w:pPr>
    </w:p>
    <w:p w14:paraId="2086CA44" w14:textId="77777777" w:rsidR="006411FD" w:rsidRDefault="006411FD" w:rsidP="0030704F">
      <w:pPr>
        <w:rPr>
          <w:rFonts w:asciiTheme="minorHAnsi" w:hAnsiTheme="minorHAnsi" w:cstheme="minorHAnsi"/>
          <w:b/>
          <w:bCs/>
        </w:rPr>
      </w:pPr>
    </w:p>
    <w:p w14:paraId="7DC55E01" w14:textId="77777777" w:rsidR="006411FD" w:rsidRDefault="006411FD" w:rsidP="0030704F">
      <w:pPr>
        <w:rPr>
          <w:rFonts w:asciiTheme="minorHAnsi" w:hAnsiTheme="minorHAnsi" w:cstheme="minorHAnsi"/>
          <w:b/>
          <w:bCs/>
        </w:rPr>
      </w:pPr>
    </w:p>
    <w:p w14:paraId="03006697" w14:textId="77777777" w:rsidR="006411FD" w:rsidRDefault="006411FD" w:rsidP="0030704F">
      <w:pPr>
        <w:rPr>
          <w:rFonts w:asciiTheme="minorHAnsi" w:hAnsiTheme="minorHAnsi" w:cstheme="minorHAnsi"/>
          <w:b/>
          <w:bCs/>
        </w:rPr>
      </w:pPr>
    </w:p>
    <w:p w14:paraId="38D1022A" w14:textId="77777777" w:rsidR="006411FD" w:rsidRDefault="006411FD" w:rsidP="0030704F">
      <w:pPr>
        <w:rPr>
          <w:rFonts w:asciiTheme="minorHAnsi" w:hAnsiTheme="minorHAnsi" w:cstheme="minorHAnsi"/>
          <w:b/>
          <w:bCs/>
        </w:rPr>
      </w:pPr>
    </w:p>
    <w:p w14:paraId="7988D5C4" w14:textId="77777777" w:rsidR="006411FD" w:rsidRDefault="006411FD" w:rsidP="0030704F">
      <w:pPr>
        <w:rPr>
          <w:rFonts w:asciiTheme="minorHAnsi" w:hAnsiTheme="minorHAnsi" w:cstheme="minorHAnsi"/>
          <w:b/>
          <w:bCs/>
        </w:rPr>
      </w:pPr>
    </w:p>
    <w:p w14:paraId="50088644" w14:textId="77777777" w:rsidR="006411FD" w:rsidRDefault="006411FD" w:rsidP="0030704F">
      <w:pPr>
        <w:rPr>
          <w:rFonts w:asciiTheme="minorHAnsi" w:hAnsiTheme="minorHAnsi" w:cstheme="minorHAnsi"/>
          <w:b/>
          <w:bCs/>
        </w:rPr>
      </w:pPr>
    </w:p>
    <w:p w14:paraId="0B03E141" w14:textId="77777777" w:rsidR="006411FD" w:rsidRDefault="006411FD" w:rsidP="0030704F">
      <w:pPr>
        <w:rPr>
          <w:rFonts w:asciiTheme="minorHAnsi" w:hAnsiTheme="minorHAnsi" w:cstheme="minorHAnsi"/>
          <w:b/>
          <w:bCs/>
        </w:rPr>
      </w:pPr>
    </w:p>
    <w:p w14:paraId="0106DEF8" w14:textId="77777777" w:rsidR="006411FD" w:rsidRPr="0030704F" w:rsidRDefault="006411FD" w:rsidP="0030704F">
      <w:pPr>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44" w:name="_Toc391994523"/>
      <w:bookmarkStart w:id="45" w:name="_Toc127927447"/>
      <w:r w:rsidRPr="0039736F">
        <w:rPr>
          <w:rFonts w:ascii="Calibri" w:hAnsi="Calibri" w:cs="Book Antiqua"/>
          <w:sz w:val="28"/>
        </w:rPr>
        <w:lastRenderedPageBreak/>
        <w:t>Arquitectura del Producto/Sistema</w:t>
      </w:r>
      <w:bookmarkEnd w:id="44"/>
      <w:bookmarkEnd w:id="45"/>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46" w:name="_Toc127927448"/>
      <w:r w:rsidRPr="0039736F">
        <w:rPr>
          <w:rFonts w:ascii="Calibri" w:hAnsi="Calibri" w:cs="Book Antiqua"/>
          <w:i w:val="0"/>
          <w:sz w:val="24"/>
        </w:rPr>
        <w:t>Vista de Casos de Uso</w:t>
      </w:r>
      <w:bookmarkEnd w:id="46"/>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47" w:name="_Toc127927449"/>
      <w:r w:rsidRPr="0039736F">
        <w:rPr>
          <w:rFonts w:ascii="Calibri" w:hAnsi="Calibri" w:cs="Calibri"/>
          <w:sz w:val="24"/>
          <w:szCs w:val="24"/>
        </w:rPr>
        <w:t>Actores</w:t>
      </w:r>
      <w:bookmarkEnd w:id="47"/>
    </w:p>
    <w:p w14:paraId="6A314BB3" w14:textId="21955105" w:rsidR="00A3332F" w:rsidRPr="0039736F" w:rsidRDefault="00A3332F" w:rsidP="00A3332F"/>
    <w:tbl>
      <w:tblPr>
        <w:tblW w:w="0" w:type="auto"/>
        <w:jc w:val="center"/>
        <w:tblLayout w:type="fixed"/>
        <w:tblCellMar>
          <w:left w:w="0" w:type="dxa"/>
          <w:right w:w="0" w:type="dxa"/>
        </w:tblCellMar>
        <w:tblLook w:val="0600" w:firstRow="0" w:lastRow="0" w:firstColumn="0" w:lastColumn="0" w:noHBand="1" w:noVBand="1"/>
      </w:tblPr>
      <w:tblGrid>
        <w:gridCol w:w="2258"/>
        <w:gridCol w:w="6663"/>
      </w:tblGrid>
      <w:tr w:rsidR="00E8599C" w:rsidRPr="0039736F" w14:paraId="1FD8E0E0" w14:textId="77777777" w:rsidTr="00487B9D">
        <w:trPr>
          <w:trHeight w:val="299"/>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B4CFD2"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7959097" w14:textId="77777777" w:rsidR="00E8599C" w:rsidRPr="0039736F" w:rsidRDefault="00E8599C"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E8599C" w:rsidRPr="0039736F" w14:paraId="0CB6FD19" w14:textId="77777777" w:rsidTr="00487B9D">
        <w:trPr>
          <w:trHeight w:val="25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37BA0E"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E98C4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Administrador</w:t>
            </w:r>
            <w:r w:rsidRPr="0039736F">
              <w:rPr>
                <w:rFonts w:asciiTheme="minorHAnsi" w:hAnsiTheme="minorHAnsi" w:cstheme="minorHAnsi"/>
                <w:kern w:val="24"/>
              </w:rPr>
              <w:t xml:space="preserve"> </w:t>
            </w:r>
          </w:p>
        </w:tc>
      </w:tr>
      <w:tr w:rsidR="00E8599C" w:rsidRPr="0039736F" w14:paraId="6327A159" w14:textId="77777777" w:rsidTr="00487B9D">
        <w:trPr>
          <w:trHeight w:val="21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3186D3D"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3B01A" w14:textId="722FBBB0" w:rsidR="00E8599C" w:rsidRPr="0039736F" w:rsidRDefault="00E8599C"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 </w:t>
            </w:r>
            <w:r w:rsidR="00A766EE">
              <w:rPr>
                <w:rFonts w:asciiTheme="minorHAnsi" w:hAnsiTheme="minorHAnsi" w:cstheme="minorHAnsi"/>
              </w:rPr>
              <w:t>todas las</w:t>
            </w:r>
            <w:r w:rsidRPr="00E8599C">
              <w:rPr>
                <w:rFonts w:asciiTheme="minorHAnsi" w:hAnsiTheme="minorHAnsi" w:cstheme="minorHAnsi"/>
              </w:rPr>
              <w:t xml:space="preserve"> funcionalidades del sistema de ventas</w:t>
            </w:r>
            <w:r>
              <w:rPr>
                <w:rFonts w:asciiTheme="minorHAnsi" w:hAnsiTheme="minorHAnsi" w:cstheme="minorHAnsi"/>
              </w:rPr>
              <w:t>.</w:t>
            </w:r>
          </w:p>
        </w:tc>
      </w:tr>
      <w:tr w:rsidR="00E8599C" w:rsidRPr="0039736F" w14:paraId="13749C8D" w14:textId="77777777" w:rsidTr="00487B9D">
        <w:trPr>
          <w:trHeight w:val="21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65AD40" w14:textId="544B71E1"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406A1ED" w14:textId="66B105AE" w:rsidR="00274441" w:rsidRPr="00274441" w:rsidRDefault="00274441" w:rsidP="00274441">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6D7EF1F0"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Usuarios:</w:t>
            </w:r>
            <w:r w:rsidRPr="00274441">
              <w:rPr>
                <w:rFonts w:asciiTheme="minorHAnsi" w:hAnsiTheme="minorHAnsi" w:cstheme="minorHAnsi"/>
                <w:iCs/>
                <w:color w:val="000000" w:themeColor="text1"/>
                <w:kern w:val="24"/>
              </w:rPr>
              <w:t xml:space="preserve"> Crear, editar, o eliminar cuentas de usuario, asignando permisos específicos.</w:t>
            </w:r>
          </w:p>
          <w:p w14:paraId="3A14732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D929FD2"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3D0A106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46244CCF"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79A371AB"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E4CB079"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2F1AD57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337C2952" w14:textId="77777777" w:rsid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Sucursal:</w:t>
            </w:r>
            <w:r w:rsidRPr="00274441">
              <w:rPr>
                <w:rFonts w:asciiTheme="minorHAnsi" w:hAnsiTheme="minorHAnsi" w:cstheme="minorHAnsi"/>
                <w:iCs/>
                <w:color w:val="000000" w:themeColor="text1"/>
                <w:kern w:val="24"/>
              </w:rPr>
              <w:t xml:space="preserve"> Administrar información sobre las sucursales del supermercado, como ubicación, horarios, y personal asignado.</w:t>
            </w:r>
          </w:p>
          <w:p w14:paraId="34254AFE" w14:textId="7093B63F" w:rsidR="009B06CF"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Reportes:</w:t>
            </w:r>
            <w:r>
              <w:rPr>
                <w:rFonts w:asciiTheme="minorHAnsi" w:hAnsiTheme="minorHAnsi" w:cstheme="minorHAnsi"/>
                <w:iCs/>
                <w:color w:val="000000" w:themeColor="text1"/>
                <w:kern w:val="24"/>
              </w:rPr>
              <w:t xml:space="preserve"> Permite ver los reportes de las ventas y compras realizadas a lo </w:t>
            </w:r>
            <w:r w:rsidR="00A766EE">
              <w:rPr>
                <w:rFonts w:asciiTheme="minorHAnsi" w:hAnsiTheme="minorHAnsi" w:cstheme="minorHAnsi"/>
                <w:iCs/>
                <w:color w:val="000000" w:themeColor="text1"/>
                <w:kern w:val="24"/>
              </w:rPr>
              <w:t>largo</w:t>
            </w:r>
            <w:r>
              <w:rPr>
                <w:rFonts w:asciiTheme="minorHAnsi" w:hAnsiTheme="minorHAnsi" w:cstheme="minorHAnsi"/>
                <w:iCs/>
                <w:color w:val="000000" w:themeColor="text1"/>
                <w:kern w:val="24"/>
              </w:rPr>
              <w:t xml:space="preserve"> del día. </w:t>
            </w:r>
          </w:p>
          <w:p w14:paraId="5A122D92" w14:textId="0CA1740A" w:rsidR="00274441"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lastRenderedPageBreak/>
              <w:t>Acerca de</w:t>
            </w:r>
            <w:r w:rsidR="00274441" w:rsidRPr="00274441">
              <w:rPr>
                <w:rFonts w:asciiTheme="minorHAnsi" w:hAnsiTheme="minorHAnsi" w:cstheme="minorHAnsi"/>
                <w:b/>
                <w:bCs/>
                <w:iCs/>
                <w:color w:val="000000" w:themeColor="text1"/>
                <w:kern w:val="24"/>
              </w:rPr>
              <w:t>:</w:t>
            </w:r>
            <w:r w:rsidR="00274441" w:rsidRPr="00274441">
              <w:rPr>
                <w:rFonts w:asciiTheme="minorHAnsi" w:hAnsiTheme="minorHAnsi" w:cstheme="minorHAnsi"/>
                <w:iCs/>
                <w:color w:val="000000" w:themeColor="text1"/>
                <w:kern w:val="24"/>
              </w:rPr>
              <w:t xml:space="preserve"> Acceder a guías y manuales de usuario para el uso eficiente del sistema.</w:t>
            </w:r>
          </w:p>
          <w:p w14:paraId="51004C1C" w14:textId="77777777" w:rsidR="00E8599C" w:rsidRPr="0039736F" w:rsidRDefault="00E8599C" w:rsidP="00614B45">
            <w:pPr>
              <w:pStyle w:val="Prrafodelista"/>
              <w:tabs>
                <w:tab w:val="num" w:pos="454"/>
              </w:tabs>
              <w:ind w:left="0"/>
              <w:textAlignment w:val="top"/>
              <w:rPr>
                <w:rFonts w:asciiTheme="minorHAnsi" w:hAnsiTheme="minorHAnsi" w:cstheme="minorHAnsi"/>
              </w:rPr>
            </w:pPr>
          </w:p>
        </w:tc>
      </w:tr>
      <w:tr w:rsidR="00E8599C" w:rsidRPr="0039736F" w14:paraId="0093ECA4" w14:textId="77777777" w:rsidTr="00487B9D">
        <w:trPr>
          <w:trHeight w:val="21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BA6808C"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9E64F5" w14:textId="77777777" w:rsidR="0030704F" w:rsidRPr="0039736F" w:rsidRDefault="0030704F" w:rsidP="00614B45">
            <w:pPr>
              <w:pStyle w:val="NormalWeb"/>
              <w:spacing w:before="0" w:beforeAutospacing="0" w:after="0" w:afterAutospacing="0"/>
              <w:textAlignment w:val="top"/>
              <w:rPr>
                <w:rFonts w:asciiTheme="minorHAnsi" w:hAnsiTheme="minorHAnsi" w:cstheme="minorHAnsi"/>
              </w:rPr>
            </w:pPr>
          </w:p>
        </w:tc>
      </w:tr>
    </w:tbl>
    <w:p w14:paraId="71B590E9" w14:textId="77777777" w:rsidR="00217571" w:rsidRPr="0039736F" w:rsidRDefault="00217571" w:rsidP="00A3332F"/>
    <w:p w14:paraId="06A2DAB3" w14:textId="30ACC2C5" w:rsidR="00A7395E" w:rsidRPr="0039736F" w:rsidRDefault="00A7395E"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A766EE" w:rsidRPr="0039736F" w14:paraId="6D542007" w14:textId="77777777" w:rsidTr="00614B45">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8A1E072"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2C3E05" w14:textId="3FDB8EF2" w:rsidR="00A766EE" w:rsidRPr="0039736F" w:rsidRDefault="00A766EE"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w:t>
            </w:r>
            <w:r>
              <w:rPr>
                <w:rFonts w:asciiTheme="minorHAnsi" w:hAnsiTheme="minorHAnsi" w:cstheme="minorHAnsi"/>
                <w:b/>
                <w:bCs/>
              </w:rPr>
              <w:t>2</w:t>
            </w:r>
          </w:p>
        </w:tc>
      </w:tr>
      <w:tr w:rsidR="00A766EE" w:rsidRPr="0039736F" w14:paraId="39858AC4" w14:textId="77777777" w:rsidTr="00614B45">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F5DA10E"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F8814F" w14:textId="78A9F33D" w:rsidR="00A766EE" w:rsidRPr="0039736F" w:rsidRDefault="00A766EE"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Empleado</w:t>
            </w:r>
            <w:r w:rsidRPr="0039736F">
              <w:rPr>
                <w:rFonts w:asciiTheme="minorHAnsi" w:hAnsiTheme="minorHAnsi" w:cstheme="minorHAnsi"/>
                <w:kern w:val="24"/>
              </w:rPr>
              <w:t xml:space="preserve"> </w:t>
            </w:r>
          </w:p>
        </w:tc>
      </w:tr>
      <w:tr w:rsidR="00A766EE" w:rsidRPr="0039736F" w14:paraId="731337CA"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3295D97"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F84245" w14:textId="2173EEC5" w:rsidR="00A766EE" w:rsidRPr="0039736F" w:rsidRDefault="00A766EE"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w:t>
            </w:r>
            <w:r>
              <w:rPr>
                <w:rFonts w:asciiTheme="minorHAnsi" w:hAnsiTheme="minorHAnsi" w:cstheme="minorHAnsi"/>
              </w:rPr>
              <w:t xml:space="preserve"> ciertas </w:t>
            </w:r>
            <w:r w:rsidRPr="00E8599C">
              <w:rPr>
                <w:rFonts w:asciiTheme="minorHAnsi" w:hAnsiTheme="minorHAnsi" w:cstheme="minorHAnsi"/>
              </w:rPr>
              <w:t>funcionalidades del sistema de ventas</w:t>
            </w:r>
            <w:r>
              <w:rPr>
                <w:rFonts w:asciiTheme="minorHAnsi" w:hAnsiTheme="minorHAnsi" w:cstheme="minorHAnsi"/>
              </w:rPr>
              <w:t>.</w:t>
            </w:r>
          </w:p>
        </w:tc>
      </w:tr>
      <w:tr w:rsidR="00A766EE" w:rsidRPr="0039736F" w14:paraId="01CC12CE"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35041C9"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8F88A2B" w14:textId="77777777" w:rsidR="00A766EE" w:rsidRPr="00274441" w:rsidRDefault="00A766EE" w:rsidP="00614B45">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3FE11BD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9F4E915"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039EA166"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77A2869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31115194"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07359A2"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64425E89"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0AE9CD9E"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Pr="00274441">
              <w:rPr>
                <w:rFonts w:asciiTheme="minorHAnsi" w:hAnsiTheme="minorHAnsi" w:cstheme="minorHAnsi"/>
                <w:b/>
                <w:bCs/>
                <w:iCs/>
                <w:color w:val="000000" w:themeColor="text1"/>
                <w:kern w:val="24"/>
              </w:rPr>
              <w:t>:</w:t>
            </w:r>
            <w:r w:rsidRPr="00274441">
              <w:rPr>
                <w:rFonts w:asciiTheme="minorHAnsi" w:hAnsiTheme="minorHAnsi" w:cstheme="minorHAnsi"/>
                <w:iCs/>
                <w:color w:val="000000" w:themeColor="text1"/>
                <w:kern w:val="24"/>
              </w:rPr>
              <w:t xml:space="preserve"> Acceder a guías y manuales de usuario para el uso eficiente del sistema.</w:t>
            </w:r>
          </w:p>
          <w:p w14:paraId="4681EF74" w14:textId="77777777" w:rsidR="00A766EE" w:rsidRPr="0039736F" w:rsidRDefault="00A766EE" w:rsidP="00614B45">
            <w:pPr>
              <w:pStyle w:val="Prrafodelista"/>
              <w:tabs>
                <w:tab w:val="num" w:pos="454"/>
              </w:tabs>
              <w:ind w:left="0"/>
              <w:textAlignment w:val="top"/>
              <w:rPr>
                <w:rFonts w:asciiTheme="minorHAnsi" w:hAnsiTheme="minorHAnsi" w:cstheme="minorHAnsi"/>
              </w:rPr>
            </w:pPr>
          </w:p>
        </w:tc>
      </w:tr>
      <w:tr w:rsidR="00A766EE" w:rsidRPr="0039736F" w14:paraId="0FF2AFD7"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CFA1E43"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7B75F" w14:textId="77777777" w:rsidR="00A766EE" w:rsidRPr="0039736F" w:rsidRDefault="00A766EE" w:rsidP="00614B45">
            <w:pPr>
              <w:pStyle w:val="NormalWeb"/>
              <w:spacing w:before="0" w:beforeAutospacing="0" w:after="0" w:afterAutospacing="0"/>
              <w:textAlignment w:val="top"/>
              <w:rPr>
                <w:rFonts w:asciiTheme="minorHAnsi" w:hAnsiTheme="minorHAnsi" w:cstheme="minorHAnsi"/>
              </w:rPr>
            </w:pPr>
          </w:p>
        </w:tc>
      </w:tr>
    </w:tbl>
    <w:p w14:paraId="44B9FBEB" w14:textId="32025E17" w:rsidR="009239D4" w:rsidRDefault="009239D4" w:rsidP="00A3332F"/>
    <w:p w14:paraId="593E1F07" w14:textId="77777777" w:rsidR="00217571" w:rsidRDefault="00217571" w:rsidP="00A3332F"/>
    <w:p w14:paraId="0E968A8B" w14:textId="77777777" w:rsidR="00217571" w:rsidRDefault="00217571" w:rsidP="00A3332F"/>
    <w:p w14:paraId="0444F956" w14:textId="77777777" w:rsidR="00217571" w:rsidRDefault="00217571" w:rsidP="00A3332F"/>
    <w:p w14:paraId="7DB8BB8B" w14:textId="77777777" w:rsidR="00217571" w:rsidRDefault="00217571" w:rsidP="00A3332F"/>
    <w:p w14:paraId="43D87007" w14:textId="77777777" w:rsidR="00217571" w:rsidRDefault="00217571" w:rsidP="00A3332F"/>
    <w:p w14:paraId="74836F27" w14:textId="77777777" w:rsidR="00217571" w:rsidRDefault="00217571" w:rsidP="00A3332F"/>
    <w:p w14:paraId="13D1B5C1" w14:textId="77777777" w:rsidR="00217571" w:rsidRDefault="00217571" w:rsidP="00A3332F"/>
    <w:p w14:paraId="67B65140" w14:textId="77777777" w:rsidR="00217571" w:rsidRDefault="00217571" w:rsidP="00A3332F"/>
    <w:p w14:paraId="58AEEDA9" w14:textId="77777777" w:rsidR="006411FD" w:rsidRPr="0039736F" w:rsidRDefault="006411FD" w:rsidP="00A3332F"/>
    <w:p w14:paraId="0031F65C" w14:textId="059DB8A3" w:rsidR="00A3332F" w:rsidRPr="0039736F" w:rsidRDefault="00A3332F" w:rsidP="002D4328">
      <w:pPr>
        <w:pStyle w:val="Ttulo3"/>
        <w:numPr>
          <w:ilvl w:val="2"/>
          <w:numId w:val="2"/>
        </w:numPr>
        <w:ind w:left="1843"/>
        <w:rPr>
          <w:rFonts w:ascii="Calibri" w:hAnsi="Calibri" w:cs="Calibri"/>
          <w:sz w:val="24"/>
          <w:szCs w:val="24"/>
        </w:rPr>
      </w:pPr>
      <w:bookmarkStart w:id="48" w:name="_Toc127927450"/>
      <w:r w:rsidRPr="0039736F">
        <w:rPr>
          <w:rFonts w:ascii="Calibri" w:hAnsi="Calibri" w:cs="Calibri"/>
          <w:sz w:val="24"/>
          <w:szCs w:val="24"/>
        </w:rPr>
        <w:t>Modelo de casos de Uso</w:t>
      </w:r>
      <w:bookmarkEnd w:id="48"/>
    </w:p>
    <w:p w14:paraId="072B8E75" w14:textId="445EACFC"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productos </w:t>
      </w:r>
    </w:p>
    <w:p w14:paraId="1F28008F" w14:textId="16E11548" w:rsidR="000E67A2" w:rsidRDefault="000E67A2" w:rsidP="000E67A2">
      <w:pPr>
        <w:pStyle w:val="Prrafodelista"/>
        <w:ind w:left="2835"/>
        <w:rPr>
          <w:rFonts w:asciiTheme="minorHAnsi" w:hAnsiTheme="minorHAnsi" w:cstheme="minorHAnsi"/>
          <w:b/>
          <w:bCs/>
        </w:rPr>
      </w:pPr>
    </w:p>
    <w:p w14:paraId="7E2A4100" w14:textId="24F86C0D" w:rsidR="000E67A2" w:rsidRDefault="00454D60" w:rsidP="000E67A2">
      <w:pPr>
        <w:pStyle w:val="Prrafodelista"/>
        <w:ind w:left="2835"/>
        <w:rPr>
          <w:rFonts w:asciiTheme="minorHAnsi" w:hAnsiTheme="minorHAnsi" w:cstheme="minorHAnsi"/>
          <w:b/>
          <w:bCs/>
        </w:rPr>
      </w:pPr>
      <w:r w:rsidRPr="00581F58">
        <w:rPr>
          <w:noProof/>
        </w:rPr>
        <w:drawing>
          <wp:anchor distT="0" distB="0" distL="114300" distR="114300" simplePos="0" relativeHeight="251671552" behindDoc="0" locked="0" layoutInCell="1" allowOverlap="1" wp14:anchorId="047F69A7" wp14:editId="1EE1EF8E">
            <wp:simplePos x="0" y="0"/>
            <wp:positionH relativeFrom="margin">
              <wp:align>center</wp:align>
            </wp:positionH>
            <wp:positionV relativeFrom="paragraph">
              <wp:posOffset>6985</wp:posOffset>
            </wp:positionV>
            <wp:extent cx="3306445" cy="1820545"/>
            <wp:effectExtent l="0" t="0" r="8255" b="8255"/>
            <wp:wrapNone/>
            <wp:docPr id="14381809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094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06445" cy="1820545"/>
                    </a:xfrm>
                    <a:prstGeom prst="rect">
                      <a:avLst/>
                    </a:prstGeom>
                  </pic:spPr>
                </pic:pic>
              </a:graphicData>
            </a:graphic>
            <wp14:sizeRelH relativeFrom="margin">
              <wp14:pctWidth>0</wp14:pctWidth>
            </wp14:sizeRelH>
            <wp14:sizeRelV relativeFrom="margin">
              <wp14:pctHeight>0</wp14:pctHeight>
            </wp14:sizeRelV>
          </wp:anchor>
        </w:drawing>
      </w:r>
    </w:p>
    <w:p w14:paraId="631A53F1" w14:textId="3916395C" w:rsidR="000E67A2" w:rsidRDefault="000E67A2" w:rsidP="000E67A2">
      <w:pPr>
        <w:pStyle w:val="Prrafodelista"/>
        <w:ind w:left="2835"/>
        <w:rPr>
          <w:rFonts w:asciiTheme="minorHAnsi" w:hAnsiTheme="minorHAnsi" w:cstheme="minorHAnsi"/>
          <w:b/>
          <w:bCs/>
        </w:rPr>
      </w:pPr>
    </w:p>
    <w:p w14:paraId="6EC31BCE" w14:textId="77777777" w:rsidR="000E67A2" w:rsidRDefault="000E67A2" w:rsidP="000E67A2">
      <w:pPr>
        <w:pStyle w:val="Prrafodelista"/>
        <w:ind w:left="2835"/>
        <w:rPr>
          <w:rFonts w:asciiTheme="minorHAnsi" w:hAnsiTheme="minorHAnsi" w:cstheme="minorHAnsi"/>
          <w:b/>
          <w:bCs/>
        </w:rPr>
      </w:pPr>
    </w:p>
    <w:p w14:paraId="21ADE49C" w14:textId="77777777" w:rsidR="000E67A2" w:rsidRDefault="000E67A2" w:rsidP="000E67A2">
      <w:pPr>
        <w:pStyle w:val="Prrafodelista"/>
        <w:ind w:left="2835"/>
        <w:rPr>
          <w:rFonts w:asciiTheme="minorHAnsi" w:hAnsiTheme="minorHAnsi" w:cstheme="minorHAnsi"/>
          <w:b/>
          <w:bCs/>
        </w:rPr>
      </w:pPr>
    </w:p>
    <w:p w14:paraId="43940DDC" w14:textId="77777777" w:rsidR="000E67A2" w:rsidRDefault="000E67A2" w:rsidP="000E67A2">
      <w:pPr>
        <w:pStyle w:val="Prrafodelista"/>
        <w:ind w:left="2835"/>
        <w:rPr>
          <w:rFonts w:asciiTheme="minorHAnsi" w:hAnsiTheme="minorHAnsi" w:cstheme="minorHAnsi"/>
          <w:b/>
          <w:bCs/>
        </w:rPr>
      </w:pPr>
    </w:p>
    <w:p w14:paraId="59E832C6" w14:textId="78CDF806" w:rsidR="000E67A2" w:rsidRDefault="000E67A2" w:rsidP="000E67A2">
      <w:pPr>
        <w:pStyle w:val="Prrafodelista"/>
        <w:ind w:left="2835"/>
        <w:rPr>
          <w:rFonts w:asciiTheme="minorHAnsi" w:hAnsiTheme="minorHAnsi" w:cstheme="minorHAnsi"/>
          <w:b/>
          <w:bCs/>
        </w:rPr>
      </w:pPr>
    </w:p>
    <w:p w14:paraId="1F17A1C3" w14:textId="77777777" w:rsidR="000E67A2" w:rsidRDefault="000E67A2" w:rsidP="000E67A2">
      <w:pPr>
        <w:pStyle w:val="Prrafodelista"/>
        <w:ind w:left="2835"/>
        <w:rPr>
          <w:rFonts w:asciiTheme="minorHAnsi" w:hAnsiTheme="minorHAnsi" w:cstheme="minorHAnsi"/>
          <w:b/>
          <w:bCs/>
        </w:rPr>
      </w:pPr>
    </w:p>
    <w:p w14:paraId="2EDFA1EA" w14:textId="77777777" w:rsidR="000E67A2" w:rsidRDefault="000E67A2" w:rsidP="000E67A2">
      <w:pPr>
        <w:pStyle w:val="Prrafodelista"/>
        <w:ind w:left="2835"/>
        <w:rPr>
          <w:rFonts w:asciiTheme="minorHAnsi" w:hAnsiTheme="minorHAnsi" w:cstheme="minorHAnsi"/>
          <w:b/>
          <w:bCs/>
        </w:rPr>
      </w:pPr>
    </w:p>
    <w:p w14:paraId="1E31281A" w14:textId="0AA41D61" w:rsidR="000E67A2" w:rsidRDefault="000E67A2" w:rsidP="000E67A2">
      <w:pPr>
        <w:pStyle w:val="Prrafodelista"/>
        <w:ind w:left="2835"/>
        <w:rPr>
          <w:rFonts w:asciiTheme="minorHAnsi" w:hAnsiTheme="minorHAnsi" w:cstheme="minorHAnsi"/>
          <w:b/>
          <w:bCs/>
        </w:rPr>
      </w:pPr>
    </w:p>
    <w:p w14:paraId="4096D07F" w14:textId="77777777" w:rsidR="000E67A2" w:rsidRPr="0039736F" w:rsidRDefault="000E67A2" w:rsidP="000E67A2">
      <w:pPr>
        <w:pStyle w:val="Prrafodelista"/>
        <w:ind w:left="2835"/>
        <w:rPr>
          <w:rFonts w:asciiTheme="minorHAnsi" w:hAnsiTheme="minorHAnsi" w:cstheme="minorHAnsi"/>
          <w:b/>
          <w:bCs/>
        </w:rPr>
      </w:pPr>
    </w:p>
    <w:p w14:paraId="50E2DC4D" w14:textId="6C13359A" w:rsidR="00394113" w:rsidRPr="0039736F" w:rsidRDefault="00394113" w:rsidP="00394113">
      <w:pPr>
        <w:ind w:left="1755"/>
        <w:rPr>
          <w:rFonts w:asciiTheme="minorHAnsi" w:hAnsiTheme="minorHAnsi" w:cstheme="minorHAnsi"/>
          <w:b/>
          <w:bCs/>
        </w:rPr>
      </w:pPr>
    </w:p>
    <w:p w14:paraId="5F0EE597" w14:textId="36DACEA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categorías </w:t>
      </w:r>
    </w:p>
    <w:p w14:paraId="10301573" w14:textId="49B9A9CF" w:rsidR="00394113" w:rsidRDefault="00394113" w:rsidP="00B819E5">
      <w:pPr>
        <w:ind w:left="1755"/>
        <w:rPr>
          <w:rFonts w:asciiTheme="minorHAnsi" w:hAnsiTheme="minorHAnsi" w:cstheme="minorHAnsi"/>
          <w:b/>
          <w:bCs/>
        </w:rPr>
      </w:pPr>
    </w:p>
    <w:p w14:paraId="351BF7CB" w14:textId="4D7E3240" w:rsidR="000E67A2" w:rsidRDefault="000E67A2" w:rsidP="00B819E5">
      <w:pPr>
        <w:ind w:left="175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3600" behindDoc="0" locked="0" layoutInCell="1" allowOverlap="1" wp14:anchorId="709AAC8B" wp14:editId="162AE7FB">
            <wp:simplePos x="0" y="0"/>
            <wp:positionH relativeFrom="margin">
              <wp:align>center</wp:align>
            </wp:positionH>
            <wp:positionV relativeFrom="paragraph">
              <wp:posOffset>4445</wp:posOffset>
            </wp:positionV>
            <wp:extent cx="3291840" cy="1816100"/>
            <wp:effectExtent l="0" t="0" r="3810" b="0"/>
            <wp:wrapNone/>
            <wp:docPr id="10094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312"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1840" cy="1816100"/>
                    </a:xfrm>
                    <a:prstGeom prst="rect">
                      <a:avLst/>
                    </a:prstGeom>
                  </pic:spPr>
                </pic:pic>
              </a:graphicData>
            </a:graphic>
            <wp14:sizeRelH relativeFrom="margin">
              <wp14:pctWidth>0</wp14:pctWidth>
            </wp14:sizeRelH>
            <wp14:sizeRelV relativeFrom="margin">
              <wp14:pctHeight>0</wp14:pctHeight>
            </wp14:sizeRelV>
          </wp:anchor>
        </w:drawing>
      </w:r>
    </w:p>
    <w:p w14:paraId="1F96C570" w14:textId="7F7E522A" w:rsidR="000E67A2" w:rsidRPr="0039736F" w:rsidRDefault="000E67A2" w:rsidP="00B819E5">
      <w:pPr>
        <w:ind w:left="1755"/>
        <w:rPr>
          <w:rFonts w:asciiTheme="minorHAnsi" w:hAnsiTheme="minorHAnsi" w:cstheme="minorHAnsi"/>
          <w:b/>
          <w:bCs/>
        </w:rPr>
      </w:pPr>
    </w:p>
    <w:p w14:paraId="522AB662" w14:textId="3C35CF1C" w:rsidR="00C15EA2" w:rsidRPr="0039736F" w:rsidRDefault="00C15EA2" w:rsidP="00B819E5">
      <w:pPr>
        <w:ind w:left="1755"/>
        <w:rPr>
          <w:rFonts w:asciiTheme="minorHAnsi" w:hAnsiTheme="minorHAnsi" w:cstheme="minorHAnsi"/>
          <w:b/>
          <w:bCs/>
        </w:rPr>
      </w:pPr>
    </w:p>
    <w:p w14:paraId="5F2AB96E" w14:textId="2CC3A4EF"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0593846D" w:rsidR="00C15EA2" w:rsidRDefault="00C15EA2" w:rsidP="00B819E5">
      <w:pPr>
        <w:ind w:left="1755"/>
        <w:rPr>
          <w:rFonts w:asciiTheme="minorHAnsi" w:hAnsiTheme="minorHAnsi" w:cstheme="minorHAnsi"/>
          <w:b/>
          <w:bCs/>
        </w:rPr>
      </w:pPr>
    </w:p>
    <w:p w14:paraId="5A057D7D" w14:textId="0B804479" w:rsidR="000E67A2" w:rsidRDefault="000E67A2" w:rsidP="00B819E5">
      <w:pPr>
        <w:ind w:left="1755"/>
        <w:rPr>
          <w:rFonts w:asciiTheme="minorHAnsi" w:hAnsiTheme="minorHAnsi" w:cstheme="minorHAnsi"/>
          <w:b/>
          <w:bCs/>
        </w:rPr>
      </w:pPr>
    </w:p>
    <w:p w14:paraId="25DDDC8F" w14:textId="6F4097CF" w:rsidR="000E67A2" w:rsidRDefault="000E67A2" w:rsidP="00B819E5">
      <w:pPr>
        <w:ind w:left="1755"/>
        <w:rPr>
          <w:rFonts w:asciiTheme="minorHAnsi" w:hAnsiTheme="minorHAnsi" w:cstheme="minorHAnsi"/>
          <w:b/>
          <w:bCs/>
        </w:rPr>
      </w:pPr>
    </w:p>
    <w:p w14:paraId="363FAFA5" w14:textId="3DDA5807" w:rsidR="000E67A2" w:rsidRDefault="000E67A2" w:rsidP="00B819E5">
      <w:pPr>
        <w:ind w:left="1755"/>
        <w:rPr>
          <w:rFonts w:asciiTheme="minorHAnsi" w:hAnsiTheme="minorHAnsi" w:cstheme="minorHAnsi"/>
          <w:b/>
          <w:bCs/>
        </w:rPr>
      </w:pPr>
    </w:p>
    <w:p w14:paraId="368672F8" w14:textId="05E37A13" w:rsidR="000E67A2" w:rsidRDefault="000E67A2" w:rsidP="00B819E5">
      <w:pPr>
        <w:ind w:left="1755"/>
        <w:rPr>
          <w:rFonts w:asciiTheme="minorHAnsi" w:hAnsiTheme="minorHAnsi" w:cstheme="minorHAnsi"/>
          <w:b/>
          <w:bCs/>
        </w:rPr>
      </w:pPr>
    </w:p>
    <w:p w14:paraId="29E0C8F3" w14:textId="0605614A" w:rsidR="009239D4" w:rsidRPr="0039736F" w:rsidRDefault="009239D4" w:rsidP="00454D60">
      <w:pPr>
        <w:rPr>
          <w:rFonts w:asciiTheme="minorHAnsi" w:hAnsiTheme="minorHAnsi" w:cstheme="minorHAnsi"/>
          <w:b/>
          <w:bCs/>
        </w:rPr>
      </w:pPr>
    </w:p>
    <w:p w14:paraId="6D600805" w14:textId="71EFB5CA"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w:t>
      </w:r>
      <w:r w:rsidR="00322A5B" w:rsidRPr="0010720E">
        <w:rPr>
          <w:rFonts w:asciiTheme="minorHAnsi" w:hAnsiTheme="minorHAnsi" w:cstheme="minorHAnsi"/>
          <w:b/>
          <w:bCs/>
        </w:rPr>
        <w:t>de Unidades de Medida</w:t>
      </w:r>
    </w:p>
    <w:p w14:paraId="61D24DD5" w14:textId="37FC4A95" w:rsidR="00322A5B" w:rsidRDefault="00322A5B" w:rsidP="00322A5B">
      <w:pPr>
        <w:pStyle w:val="Prrafodelista"/>
        <w:ind w:left="283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5648" behindDoc="0" locked="0" layoutInCell="1" allowOverlap="1" wp14:anchorId="79C5041D" wp14:editId="0A8C5D75">
            <wp:simplePos x="0" y="0"/>
            <wp:positionH relativeFrom="margin">
              <wp:posOffset>1299845</wp:posOffset>
            </wp:positionH>
            <wp:positionV relativeFrom="paragraph">
              <wp:posOffset>76200</wp:posOffset>
            </wp:positionV>
            <wp:extent cx="3350895" cy="1955800"/>
            <wp:effectExtent l="0" t="0" r="1905" b="6350"/>
            <wp:wrapNone/>
            <wp:docPr id="20516163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636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50895" cy="1955800"/>
                    </a:xfrm>
                    <a:prstGeom prst="rect">
                      <a:avLst/>
                    </a:prstGeom>
                  </pic:spPr>
                </pic:pic>
              </a:graphicData>
            </a:graphic>
            <wp14:sizeRelH relativeFrom="margin">
              <wp14:pctWidth>0</wp14:pctWidth>
            </wp14:sizeRelH>
            <wp14:sizeRelV relativeFrom="margin">
              <wp14:pctHeight>0</wp14:pctHeight>
            </wp14:sizeRelV>
          </wp:anchor>
        </w:drawing>
      </w:r>
    </w:p>
    <w:p w14:paraId="6D3CA516" w14:textId="77777777" w:rsidR="00322A5B" w:rsidRDefault="00322A5B" w:rsidP="00322A5B">
      <w:pPr>
        <w:pStyle w:val="Prrafodelista"/>
        <w:ind w:left="2835"/>
        <w:rPr>
          <w:rFonts w:asciiTheme="minorHAnsi" w:hAnsiTheme="minorHAnsi" w:cstheme="minorHAnsi"/>
          <w:b/>
          <w:bCs/>
        </w:rPr>
      </w:pPr>
    </w:p>
    <w:p w14:paraId="013AB2F7" w14:textId="77777777" w:rsidR="00322A5B" w:rsidRDefault="00322A5B" w:rsidP="00322A5B">
      <w:pPr>
        <w:pStyle w:val="Prrafodelista"/>
        <w:ind w:left="2835"/>
        <w:rPr>
          <w:rFonts w:asciiTheme="minorHAnsi" w:hAnsiTheme="minorHAnsi" w:cstheme="minorHAnsi"/>
          <w:b/>
          <w:bCs/>
        </w:rPr>
      </w:pPr>
    </w:p>
    <w:p w14:paraId="791E50CB" w14:textId="77777777" w:rsidR="00322A5B" w:rsidRDefault="00322A5B" w:rsidP="00322A5B">
      <w:pPr>
        <w:pStyle w:val="Prrafodelista"/>
        <w:ind w:left="2835"/>
        <w:rPr>
          <w:rFonts w:asciiTheme="minorHAnsi" w:hAnsiTheme="minorHAnsi" w:cstheme="minorHAnsi"/>
          <w:b/>
          <w:bCs/>
        </w:rPr>
      </w:pPr>
    </w:p>
    <w:p w14:paraId="1417FDA6" w14:textId="77777777" w:rsidR="00322A5B" w:rsidRDefault="00322A5B" w:rsidP="00322A5B">
      <w:pPr>
        <w:pStyle w:val="Prrafodelista"/>
        <w:ind w:left="2835"/>
        <w:rPr>
          <w:rFonts w:asciiTheme="minorHAnsi" w:hAnsiTheme="minorHAnsi" w:cstheme="minorHAnsi"/>
          <w:b/>
          <w:bCs/>
        </w:rPr>
      </w:pPr>
    </w:p>
    <w:p w14:paraId="4EEDCC0A" w14:textId="77777777" w:rsidR="00322A5B" w:rsidRDefault="00322A5B" w:rsidP="00322A5B">
      <w:pPr>
        <w:pStyle w:val="Prrafodelista"/>
        <w:ind w:left="2835"/>
        <w:rPr>
          <w:rFonts w:asciiTheme="minorHAnsi" w:hAnsiTheme="minorHAnsi" w:cstheme="minorHAnsi"/>
          <w:b/>
          <w:bCs/>
        </w:rPr>
      </w:pPr>
    </w:p>
    <w:p w14:paraId="4C133DAE" w14:textId="77777777" w:rsidR="00322A5B" w:rsidRDefault="00322A5B" w:rsidP="00322A5B">
      <w:pPr>
        <w:pStyle w:val="Prrafodelista"/>
        <w:ind w:left="2835"/>
        <w:rPr>
          <w:rFonts w:asciiTheme="minorHAnsi" w:hAnsiTheme="minorHAnsi" w:cstheme="minorHAnsi"/>
          <w:b/>
          <w:bCs/>
        </w:rPr>
      </w:pPr>
    </w:p>
    <w:p w14:paraId="347020C5" w14:textId="77777777" w:rsidR="00322A5B" w:rsidRDefault="00322A5B" w:rsidP="00322A5B">
      <w:pPr>
        <w:pStyle w:val="Prrafodelista"/>
        <w:ind w:left="2835"/>
        <w:rPr>
          <w:rFonts w:asciiTheme="minorHAnsi" w:hAnsiTheme="minorHAnsi" w:cstheme="minorHAnsi"/>
          <w:b/>
          <w:bCs/>
        </w:rPr>
      </w:pPr>
    </w:p>
    <w:p w14:paraId="179A4693" w14:textId="77777777" w:rsidR="00322A5B" w:rsidRDefault="00322A5B" w:rsidP="00322A5B">
      <w:pPr>
        <w:pStyle w:val="Prrafodelista"/>
        <w:ind w:left="2835"/>
        <w:rPr>
          <w:rFonts w:asciiTheme="minorHAnsi" w:hAnsiTheme="minorHAnsi" w:cstheme="minorHAnsi"/>
          <w:b/>
          <w:bCs/>
        </w:rPr>
      </w:pPr>
    </w:p>
    <w:p w14:paraId="4A9DDEB7" w14:textId="77777777" w:rsidR="00322A5B" w:rsidRDefault="00322A5B" w:rsidP="00322A5B">
      <w:pPr>
        <w:pStyle w:val="Prrafodelista"/>
        <w:ind w:left="2835"/>
        <w:rPr>
          <w:rFonts w:asciiTheme="minorHAnsi" w:hAnsiTheme="minorHAnsi" w:cstheme="minorHAnsi"/>
          <w:b/>
          <w:bCs/>
        </w:rPr>
      </w:pPr>
    </w:p>
    <w:p w14:paraId="6DBDFCE6" w14:textId="77777777" w:rsidR="00322A5B" w:rsidRDefault="00322A5B" w:rsidP="009B2182">
      <w:pPr>
        <w:rPr>
          <w:rFonts w:asciiTheme="minorHAnsi" w:hAnsiTheme="minorHAnsi" w:cstheme="minorHAnsi"/>
          <w:b/>
          <w:bCs/>
        </w:rPr>
      </w:pPr>
    </w:p>
    <w:p w14:paraId="72287B05" w14:textId="77777777" w:rsidR="00217571" w:rsidRDefault="00217571" w:rsidP="009B2182">
      <w:pPr>
        <w:rPr>
          <w:rFonts w:asciiTheme="minorHAnsi" w:hAnsiTheme="minorHAnsi" w:cstheme="minorHAnsi"/>
          <w:b/>
          <w:bCs/>
        </w:rPr>
      </w:pPr>
    </w:p>
    <w:p w14:paraId="7B519611" w14:textId="77777777" w:rsidR="00217571" w:rsidRDefault="00217571" w:rsidP="009B2182">
      <w:pPr>
        <w:rPr>
          <w:rFonts w:asciiTheme="minorHAnsi" w:hAnsiTheme="minorHAnsi" w:cstheme="minorHAnsi"/>
          <w:b/>
          <w:bCs/>
        </w:rPr>
      </w:pPr>
    </w:p>
    <w:p w14:paraId="37337E8A" w14:textId="77777777" w:rsidR="00217571" w:rsidRDefault="00217571" w:rsidP="009B2182">
      <w:pPr>
        <w:rPr>
          <w:rFonts w:asciiTheme="minorHAnsi" w:hAnsiTheme="minorHAnsi" w:cstheme="minorHAnsi"/>
          <w:b/>
          <w:bCs/>
        </w:rPr>
      </w:pPr>
    </w:p>
    <w:p w14:paraId="4AC1DEF4" w14:textId="77777777" w:rsidR="00217571" w:rsidRDefault="00217571" w:rsidP="009B2182">
      <w:pPr>
        <w:rPr>
          <w:rFonts w:asciiTheme="minorHAnsi" w:hAnsiTheme="minorHAnsi" w:cstheme="minorHAnsi"/>
          <w:b/>
          <w:bCs/>
        </w:rPr>
      </w:pPr>
    </w:p>
    <w:p w14:paraId="4573814C" w14:textId="77777777" w:rsidR="00217571" w:rsidRDefault="00217571" w:rsidP="009B2182">
      <w:pPr>
        <w:rPr>
          <w:rFonts w:asciiTheme="minorHAnsi" w:hAnsiTheme="minorHAnsi" w:cstheme="minorHAnsi"/>
          <w:b/>
          <w:bCs/>
        </w:rPr>
      </w:pPr>
    </w:p>
    <w:p w14:paraId="19409B71" w14:textId="77777777" w:rsidR="00217571" w:rsidRDefault="00217571" w:rsidP="009B2182">
      <w:pPr>
        <w:rPr>
          <w:rFonts w:asciiTheme="minorHAnsi" w:hAnsiTheme="minorHAnsi" w:cstheme="minorHAnsi"/>
          <w:b/>
          <w:bCs/>
        </w:rPr>
      </w:pPr>
    </w:p>
    <w:p w14:paraId="09E52E02" w14:textId="77777777" w:rsidR="00217571" w:rsidRDefault="00217571" w:rsidP="009B2182">
      <w:pPr>
        <w:rPr>
          <w:rFonts w:asciiTheme="minorHAnsi" w:hAnsiTheme="minorHAnsi" w:cstheme="minorHAnsi"/>
          <w:b/>
          <w:bCs/>
        </w:rPr>
      </w:pPr>
    </w:p>
    <w:p w14:paraId="74D3A30E" w14:textId="77777777" w:rsidR="00322A5B" w:rsidRDefault="00322A5B" w:rsidP="00322A5B">
      <w:pPr>
        <w:pStyle w:val="Prrafodelista"/>
        <w:ind w:left="2835"/>
        <w:rPr>
          <w:rFonts w:asciiTheme="minorHAnsi" w:hAnsiTheme="minorHAnsi" w:cstheme="minorHAnsi"/>
          <w:b/>
          <w:bCs/>
        </w:rPr>
      </w:pPr>
    </w:p>
    <w:p w14:paraId="56D0DA15" w14:textId="55041167" w:rsidR="00322A5B" w:rsidRDefault="00322A5B" w:rsidP="00322A5B">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Oferta</w:t>
      </w:r>
    </w:p>
    <w:p w14:paraId="33FD7DA2" w14:textId="18974990" w:rsidR="00322A5B" w:rsidRDefault="00322A5B" w:rsidP="00322A5B">
      <w:pPr>
        <w:pStyle w:val="Prrafodelista"/>
        <w:rPr>
          <w:rFonts w:asciiTheme="minorHAnsi" w:hAnsiTheme="minorHAnsi" w:cstheme="minorHAnsi"/>
          <w:b/>
          <w:bCs/>
        </w:rPr>
      </w:pPr>
    </w:p>
    <w:p w14:paraId="3EFE33FD" w14:textId="7EEDD879" w:rsidR="009B2182" w:rsidRDefault="009B2182" w:rsidP="00322A5B">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7696" behindDoc="0" locked="0" layoutInCell="1" allowOverlap="1" wp14:anchorId="0922A5D6" wp14:editId="0298870B">
            <wp:simplePos x="0" y="0"/>
            <wp:positionH relativeFrom="margin">
              <wp:align>center</wp:align>
            </wp:positionH>
            <wp:positionV relativeFrom="paragraph">
              <wp:posOffset>19050</wp:posOffset>
            </wp:positionV>
            <wp:extent cx="3497580" cy="1924050"/>
            <wp:effectExtent l="0" t="0" r="7620" b="0"/>
            <wp:wrapNone/>
            <wp:docPr id="55903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619"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497580" cy="1924050"/>
                    </a:xfrm>
                    <a:prstGeom prst="rect">
                      <a:avLst/>
                    </a:prstGeom>
                  </pic:spPr>
                </pic:pic>
              </a:graphicData>
            </a:graphic>
            <wp14:sizeRelH relativeFrom="margin">
              <wp14:pctWidth>0</wp14:pctWidth>
            </wp14:sizeRelH>
            <wp14:sizeRelV relativeFrom="margin">
              <wp14:pctHeight>0</wp14:pctHeight>
            </wp14:sizeRelV>
          </wp:anchor>
        </w:drawing>
      </w:r>
    </w:p>
    <w:p w14:paraId="30EF5A46" w14:textId="77777777" w:rsidR="009B2182" w:rsidRDefault="009B2182" w:rsidP="00322A5B">
      <w:pPr>
        <w:pStyle w:val="Prrafodelista"/>
        <w:rPr>
          <w:rFonts w:asciiTheme="minorHAnsi" w:hAnsiTheme="minorHAnsi" w:cstheme="minorHAnsi"/>
          <w:b/>
          <w:bCs/>
        </w:rPr>
      </w:pPr>
    </w:p>
    <w:p w14:paraId="2CAE1DD9" w14:textId="39EE5996" w:rsidR="009B2182" w:rsidRDefault="009B2182" w:rsidP="00322A5B">
      <w:pPr>
        <w:pStyle w:val="Prrafodelista"/>
        <w:rPr>
          <w:rFonts w:asciiTheme="minorHAnsi" w:hAnsiTheme="minorHAnsi" w:cstheme="minorHAnsi"/>
          <w:b/>
          <w:bCs/>
        </w:rPr>
      </w:pPr>
    </w:p>
    <w:p w14:paraId="7968C684" w14:textId="77777777" w:rsidR="009B2182" w:rsidRDefault="009B2182" w:rsidP="00322A5B">
      <w:pPr>
        <w:pStyle w:val="Prrafodelista"/>
        <w:rPr>
          <w:rFonts w:asciiTheme="minorHAnsi" w:hAnsiTheme="minorHAnsi" w:cstheme="minorHAnsi"/>
          <w:b/>
          <w:bCs/>
        </w:rPr>
      </w:pPr>
    </w:p>
    <w:p w14:paraId="39DAFCC3" w14:textId="73783A2D" w:rsidR="009B2182" w:rsidRDefault="009B2182" w:rsidP="00322A5B">
      <w:pPr>
        <w:pStyle w:val="Prrafodelista"/>
        <w:rPr>
          <w:rFonts w:asciiTheme="minorHAnsi" w:hAnsiTheme="minorHAnsi" w:cstheme="minorHAnsi"/>
          <w:b/>
          <w:bCs/>
        </w:rPr>
      </w:pPr>
    </w:p>
    <w:p w14:paraId="563F5D90" w14:textId="77777777" w:rsidR="009B2182" w:rsidRDefault="009B2182" w:rsidP="00322A5B">
      <w:pPr>
        <w:pStyle w:val="Prrafodelista"/>
        <w:rPr>
          <w:rFonts w:asciiTheme="minorHAnsi" w:hAnsiTheme="minorHAnsi" w:cstheme="minorHAnsi"/>
          <w:b/>
          <w:bCs/>
        </w:rPr>
      </w:pPr>
    </w:p>
    <w:p w14:paraId="57FD686D" w14:textId="77777777" w:rsidR="009B2182" w:rsidRDefault="009B2182" w:rsidP="00322A5B">
      <w:pPr>
        <w:pStyle w:val="Prrafodelista"/>
        <w:rPr>
          <w:rFonts w:asciiTheme="minorHAnsi" w:hAnsiTheme="minorHAnsi" w:cstheme="minorHAnsi"/>
          <w:b/>
          <w:bCs/>
        </w:rPr>
      </w:pPr>
    </w:p>
    <w:p w14:paraId="2D66F663" w14:textId="77777777" w:rsidR="009B2182" w:rsidRDefault="009B2182" w:rsidP="00322A5B">
      <w:pPr>
        <w:pStyle w:val="Prrafodelista"/>
        <w:rPr>
          <w:rFonts w:asciiTheme="minorHAnsi" w:hAnsiTheme="minorHAnsi" w:cstheme="minorHAnsi"/>
          <w:b/>
          <w:bCs/>
        </w:rPr>
      </w:pPr>
    </w:p>
    <w:p w14:paraId="43A689A3" w14:textId="77777777" w:rsidR="009B2182" w:rsidRDefault="009B2182" w:rsidP="00322A5B">
      <w:pPr>
        <w:pStyle w:val="Prrafodelista"/>
        <w:rPr>
          <w:rFonts w:asciiTheme="minorHAnsi" w:hAnsiTheme="minorHAnsi" w:cstheme="minorHAnsi"/>
          <w:b/>
          <w:bCs/>
        </w:rPr>
      </w:pPr>
    </w:p>
    <w:p w14:paraId="4897206C" w14:textId="77777777" w:rsidR="009B2182" w:rsidRDefault="009B2182" w:rsidP="00322A5B">
      <w:pPr>
        <w:pStyle w:val="Prrafodelista"/>
        <w:rPr>
          <w:rFonts w:asciiTheme="minorHAnsi" w:hAnsiTheme="minorHAnsi" w:cstheme="minorHAnsi"/>
          <w:b/>
          <w:bCs/>
        </w:rPr>
      </w:pPr>
    </w:p>
    <w:p w14:paraId="74E189E1" w14:textId="77777777" w:rsidR="009B2182" w:rsidRPr="00322A5B" w:rsidRDefault="009B2182" w:rsidP="00322A5B">
      <w:pPr>
        <w:pStyle w:val="Prrafodelista"/>
        <w:rPr>
          <w:rFonts w:asciiTheme="minorHAnsi" w:hAnsiTheme="minorHAnsi" w:cstheme="minorHAnsi"/>
          <w:b/>
          <w:bCs/>
        </w:rPr>
      </w:pPr>
    </w:p>
    <w:p w14:paraId="25BBE2EE" w14:textId="7CEC3101" w:rsidR="00322A5B" w:rsidRDefault="00322A5B" w:rsidP="00322A5B">
      <w:pPr>
        <w:pStyle w:val="Prrafodelista"/>
        <w:ind w:left="2835"/>
        <w:rPr>
          <w:rFonts w:asciiTheme="minorHAnsi" w:hAnsiTheme="minorHAnsi" w:cstheme="minorHAnsi"/>
          <w:b/>
          <w:bCs/>
        </w:rPr>
      </w:pPr>
    </w:p>
    <w:p w14:paraId="577826E9" w14:textId="36F4D65E" w:rsidR="009B2182" w:rsidRDefault="009B2182" w:rsidP="009B2182">
      <w:pPr>
        <w:pStyle w:val="Prrafodelista"/>
        <w:numPr>
          <w:ilvl w:val="3"/>
          <w:numId w:val="2"/>
        </w:numPr>
        <w:ind w:left="2835"/>
        <w:rPr>
          <w:rFonts w:asciiTheme="minorHAnsi" w:hAnsiTheme="minorHAnsi" w:cstheme="minorHAnsi"/>
          <w:b/>
          <w:bCs/>
        </w:rPr>
      </w:pPr>
      <w:r w:rsidRPr="00425938">
        <w:rPr>
          <w:noProof/>
        </w:rPr>
        <w:drawing>
          <wp:anchor distT="0" distB="0" distL="114300" distR="114300" simplePos="0" relativeHeight="251679744" behindDoc="0" locked="0" layoutInCell="1" allowOverlap="1" wp14:anchorId="185294A0" wp14:editId="3D574786">
            <wp:simplePos x="0" y="0"/>
            <wp:positionH relativeFrom="margin">
              <wp:align>center</wp:align>
            </wp:positionH>
            <wp:positionV relativeFrom="paragraph">
              <wp:posOffset>351790</wp:posOffset>
            </wp:positionV>
            <wp:extent cx="3540125" cy="2016125"/>
            <wp:effectExtent l="0" t="0" r="3175" b="3175"/>
            <wp:wrapNone/>
            <wp:docPr id="1733186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6716"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540125" cy="2016125"/>
                    </a:xfrm>
                    <a:prstGeom prst="rect">
                      <a:avLst/>
                    </a:prstGeom>
                  </pic:spPr>
                </pic:pic>
              </a:graphicData>
            </a:graphic>
            <wp14:sizeRelH relativeFrom="margin">
              <wp14:pctWidth>0</wp14:pctWidth>
            </wp14:sizeRelH>
            <wp14:sizeRelV relativeFrom="margin">
              <wp14:pctHeight>0</wp14:pctHeight>
            </wp14:sizeRelV>
          </wp:anchor>
        </w:drawing>
      </w:r>
      <w:r w:rsidRPr="00853568">
        <w:rPr>
          <w:rFonts w:asciiTheme="minorHAnsi" w:hAnsiTheme="minorHAnsi" w:cstheme="minorHAnsi"/>
          <w:b/>
          <w:bCs/>
        </w:rPr>
        <w:t>Módulo de Inventario</w:t>
      </w:r>
    </w:p>
    <w:p w14:paraId="3BCAD1C9" w14:textId="36D6B855" w:rsidR="009B2182" w:rsidRDefault="009B2182" w:rsidP="009B2182">
      <w:pPr>
        <w:pStyle w:val="Prrafodelista"/>
        <w:ind w:left="1997"/>
        <w:rPr>
          <w:rFonts w:asciiTheme="minorHAnsi" w:hAnsiTheme="minorHAnsi" w:cstheme="minorHAnsi"/>
          <w:b/>
          <w:bCs/>
        </w:rPr>
      </w:pPr>
    </w:p>
    <w:p w14:paraId="75D7B51A" w14:textId="72A36650" w:rsidR="009B2182" w:rsidRDefault="009B2182" w:rsidP="009B2182">
      <w:pPr>
        <w:pStyle w:val="Prrafodelista"/>
        <w:ind w:left="1997"/>
        <w:rPr>
          <w:rFonts w:asciiTheme="minorHAnsi" w:hAnsiTheme="minorHAnsi" w:cstheme="minorHAnsi"/>
          <w:b/>
          <w:bCs/>
        </w:rPr>
      </w:pPr>
    </w:p>
    <w:p w14:paraId="44563F47" w14:textId="007F83ED" w:rsidR="009B2182" w:rsidRDefault="009B2182" w:rsidP="009B2182">
      <w:pPr>
        <w:pStyle w:val="Prrafodelista"/>
        <w:ind w:left="1997"/>
        <w:rPr>
          <w:rFonts w:asciiTheme="minorHAnsi" w:hAnsiTheme="minorHAnsi" w:cstheme="minorHAnsi"/>
          <w:b/>
          <w:bCs/>
        </w:rPr>
      </w:pPr>
    </w:p>
    <w:p w14:paraId="41BE57D2" w14:textId="77777777" w:rsidR="009B2182" w:rsidRDefault="009B2182" w:rsidP="009B2182">
      <w:pPr>
        <w:pStyle w:val="Prrafodelista"/>
        <w:ind w:left="1997"/>
        <w:rPr>
          <w:rFonts w:asciiTheme="minorHAnsi" w:hAnsiTheme="minorHAnsi" w:cstheme="minorHAnsi"/>
          <w:b/>
          <w:bCs/>
        </w:rPr>
      </w:pPr>
    </w:p>
    <w:p w14:paraId="1BEDDDB2" w14:textId="77777777" w:rsidR="009B2182" w:rsidRDefault="009B2182" w:rsidP="009B2182">
      <w:pPr>
        <w:pStyle w:val="Prrafodelista"/>
        <w:ind w:left="1997"/>
        <w:rPr>
          <w:rFonts w:asciiTheme="minorHAnsi" w:hAnsiTheme="minorHAnsi" w:cstheme="minorHAnsi"/>
          <w:b/>
          <w:bCs/>
        </w:rPr>
      </w:pPr>
    </w:p>
    <w:p w14:paraId="6E416ACF" w14:textId="77777777" w:rsidR="009B2182" w:rsidRDefault="009B2182" w:rsidP="009B2182">
      <w:pPr>
        <w:pStyle w:val="Prrafodelista"/>
        <w:ind w:left="1997"/>
        <w:rPr>
          <w:rFonts w:asciiTheme="minorHAnsi" w:hAnsiTheme="minorHAnsi" w:cstheme="minorHAnsi"/>
          <w:b/>
          <w:bCs/>
        </w:rPr>
      </w:pPr>
    </w:p>
    <w:p w14:paraId="3482FC36" w14:textId="77777777" w:rsidR="009B2182" w:rsidRDefault="009B2182" w:rsidP="009B2182">
      <w:pPr>
        <w:pStyle w:val="Prrafodelista"/>
        <w:ind w:left="1997"/>
        <w:rPr>
          <w:rFonts w:asciiTheme="minorHAnsi" w:hAnsiTheme="minorHAnsi" w:cstheme="minorHAnsi"/>
          <w:b/>
          <w:bCs/>
        </w:rPr>
      </w:pPr>
    </w:p>
    <w:p w14:paraId="7D2DA829" w14:textId="77777777" w:rsidR="009B2182" w:rsidRDefault="009B2182" w:rsidP="009B2182">
      <w:pPr>
        <w:pStyle w:val="Prrafodelista"/>
        <w:ind w:left="1997"/>
        <w:rPr>
          <w:rFonts w:asciiTheme="minorHAnsi" w:hAnsiTheme="minorHAnsi" w:cstheme="minorHAnsi"/>
          <w:b/>
          <w:bCs/>
        </w:rPr>
      </w:pPr>
    </w:p>
    <w:p w14:paraId="1CBA7CF9" w14:textId="77777777" w:rsidR="009B2182" w:rsidRDefault="009B2182" w:rsidP="009B2182">
      <w:pPr>
        <w:pStyle w:val="Prrafodelista"/>
        <w:ind w:left="1997"/>
        <w:rPr>
          <w:rFonts w:asciiTheme="minorHAnsi" w:hAnsiTheme="minorHAnsi" w:cstheme="minorHAnsi"/>
          <w:b/>
          <w:bCs/>
        </w:rPr>
      </w:pPr>
    </w:p>
    <w:p w14:paraId="2929B0F9" w14:textId="77777777" w:rsidR="009B2182" w:rsidRDefault="009B2182" w:rsidP="009B2182">
      <w:pPr>
        <w:pStyle w:val="Prrafodelista"/>
        <w:ind w:left="1997"/>
        <w:rPr>
          <w:rFonts w:asciiTheme="minorHAnsi" w:hAnsiTheme="minorHAnsi" w:cstheme="minorHAnsi"/>
          <w:b/>
          <w:bCs/>
        </w:rPr>
      </w:pPr>
    </w:p>
    <w:p w14:paraId="52C93A5D" w14:textId="77777777" w:rsidR="009B2182" w:rsidRDefault="009B2182" w:rsidP="009B2182">
      <w:pPr>
        <w:pStyle w:val="Prrafodelista"/>
        <w:ind w:left="1997"/>
        <w:rPr>
          <w:rFonts w:asciiTheme="minorHAnsi" w:hAnsiTheme="minorHAnsi" w:cstheme="minorHAnsi"/>
          <w:b/>
          <w:bCs/>
        </w:rPr>
      </w:pPr>
    </w:p>
    <w:p w14:paraId="50A2F904" w14:textId="77777777" w:rsidR="009B2182" w:rsidRDefault="009B2182" w:rsidP="009B2182">
      <w:pPr>
        <w:pStyle w:val="Prrafodelista"/>
        <w:ind w:left="1997"/>
        <w:rPr>
          <w:rFonts w:asciiTheme="minorHAnsi" w:hAnsiTheme="minorHAnsi" w:cstheme="minorHAnsi"/>
          <w:b/>
          <w:bCs/>
        </w:rPr>
      </w:pPr>
    </w:p>
    <w:p w14:paraId="5505ABDE" w14:textId="77777777" w:rsidR="009B2182" w:rsidRDefault="009B2182" w:rsidP="009B2182">
      <w:pPr>
        <w:pStyle w:val="Prrafodelista"/>
        <w:ind w:left="1997"/>
        <w:rPr>
          <w:rFonts w:asciiTheme="minorHAnsi" w:hAnsiTheme="minorHAnsi" w:cstheme="minorHAnsi"/>
          <w:b/>
          <w:bCs/>
        </w:rPr>
      </w:pPr>
    </w:p>
    <w:p w14:paraId="79593107" w14:textId="77777777"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Compra</w:t>
      </w:r>
    </w:p>
    <w:p w14:paraId="0F87C7E8" w14:textId="4B402896" w:rsidR="009B2182" w:rsidRDefault="009B2182" w:rsidP="009B2182">
      <w:pPr>
        <w:rPr>
          <w:rFonts w:asciiTheme="minorHAnsi" w:hAnsiTheme="minorHAnsi" w:cstheme="minorHAnsi"/>
          <w:b/>
          <w:bCs/>
        </w:rPr>
      </w:pPr>
    </w:p>
    <w:p w14:paraId="407DF99B" w14:textId="7761E791"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3840" behindDoc="0" locked="0" layoutInCell="1" allowOverlap="1" wp14:anchorId="6D3D0AD2" wp14:editId="01FDA728">
            <wp:simplePos x="0" y="0"/>
            <wp:positionH relativeFrom="margin">
              <wp:align>center</wp:align>
            </wp:positionH>
            <wp:positionV relativeFrom="paragraph">
              <wp:posOffset>11430</wp:posOffset>
            </wp:positionV>
            <wp:extent cx="3476625" cy="1076325"/>
            <wp:effectExtent l="0" t="0" r="9525" b="9525"/>
            <wp:wrapNone/>
            <wp:docPr id="16427265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6544"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476625" cy="1076325"/>
                    </a:xfrm>
                    <a:prstGeom prst="rect">
                      <a:avLst/>
                    </a:prstGeom>
                  </pic:spPr>
                </pic:pic>
              </a:graphicData>
            </a:graphic>
          </wp:anchor>
        </w:drawing>
      </w:r>
    </w:p>
    <w:p w14:paraId="778D97DC" w14:textId="6A3EAF35" w:rsidR="009B2182" w:rsidRDefault="009B2182" w:rsidP="009B2182">
      <w:pPr>
        <w:rPr>
          <w:rFonts w:asciiTheme="minorHAnsi" w:hAnsiTheme="minorHAnsi" w:cstheme="minorHAnsi"/>
          <w:b/>
          <w:bCs/>
        </w:rPr>
      </w:pPr>
    </w:p>
    <w:p w14:paraId="5CC8498B" w14:textId="77777777" w:rsidR="009B2182" w:rsidRDefault="009B2182" w:rsidP="009B2182">
      <w:pPr>
        <w:rPr>
          <w:rFonts w:asciiTheme="minorHAnsi" w:hAnsiTheme="minorHAnsi" w:cstheme="minorHAnsi"/>
          <w:b/>
          <w:bCs/>
        </w:rPr>
      </w:pPr>
    </w:p>
    <w:p w14:paraId="41D30756" w14:textId="77777777" w:rsidR="009B2182" w:rsidRDefault="009B2182" w:rsidP="009B2182">
      <w:pPr>
        <w:rPr>
          <w:rFonts w:asciiTheme="minorHAnsi" w:hAnsiTheme="minorHAnsi" w:cstheme="minorHAnsi"/>
          <w:b/>
          <w:bCs/>
        </w:rPr>
      </w:pPr>
    </w:p>
    <w:p w14:paraId="75062FB9" w14:textId="77777777" w:rsidR="009B2182" w:rsidRDefault="009B2182" w:rsidP="009B2182">
      <w:pPr>
        <w:rPr>
          <w:rFonts w:asciiTheme="minorHAnsi" w:hAnsiTheme="minorHAnsi" w:cstheme="minorHAnsi"/>
          <w:b/>
          <w:bCs/>
        </w:rPr>
      </w:pPr>
    </w:p>
    <w:p w14:paraId="07DA6AAC" w14:textId="77777777" w:rsidR="009B2182" w:rsidRPr="009B2182" w:rsidRDefault="009B2182" w:rsidP="009B2182">
      <w:pPr>
        <w:rPr>
          <w:rFonts w:asciiTheme="minorHAnsi" w:hAnsiTheme="minorHAnsi" w:cstheme="minorHAnsi"/>
          <w:b/>
          <w:bCs/>
        </w:rPr>
      </w:pPr>
    </w:p>
    <w:p w14:paraId="709B91C6" w14:textId="77777777" w:rsidR="009B2182" w:rsidRDefault="009B2182" w:rsidP="009B2182">
      <w:pPr>
        <w:pStyle w:val="Prrafodelista"/>
        <w:ind w:left="2835"/>
        <w:rPr>
          <w:rFonts w:asciiTheme="minorHAnsi" w:hAnsiTheme="minorHAnsi" w:cstheme="minorHAnsi"/>
          <w:b/>
          <w:bCs/>
        </w:rPr>
      </w:pPr>
    </w:p>
    <w:p w14:paraId="3235072E" w14:textId="538D0BA3"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 xml:space="preserve">Módulo de </w:t>
      </w:r>
      <w:r>
        <w:rPr>
          <w:rFonts w:asciiTheme="minorHAnsi" w:hAnsiTheme="minorHAnsi" w:cstheme="minorHAnsi"/>
          <w:b/>
          <w:bCs/>
        </w:rPr>
        <w:t>Venta</w:t>
      </w:r>
    </w:p>
    <w:p w14:paraId="4FB16FEC" w14:textId="298E2962" w:rsidR="009B2182" w:rsidRPr="009B2182" w:rsidRDefault="009B2182" w:rsidP="009B2182">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1792" behindDoc="0" locked="0" layoutInCell="1" allowOverlap="1" wp14:anchorId="5A366294" wp14:editId="29375199">
            <wp:simplePos x="0" y="0"/>
            <wp:positionH relativeFrom="margin">
              <wp:align>center</wp:align>
            </wp:positionH>
            <wp:positionV relativeFrom="paragraph">
              <wp:posOffset>216535</wp:posOffset>
            </wp:positionV>
            <wp:extent cx="3429479" cy="952633"/>
            <wp:effectExtent l="0" t="0" r="0" b="0"/>
            <wp:wrapNone/>
            <wp:docPr id="1445688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6"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429479" cy="952633"/>
                    </a:xfrm>
                    <a:prstGeom prst="rect">
                      <a:avLst/>
                    </a:prstGeom>
                  </pic:spPr>
                </pic:pic>
              </a:graphicData>
            </a:graphic>
          </wp:anchor>
        </w:drawing>
      </w:r>
    </w:p>
    <w:p w14:paraId="3DA074E6" w14:textId="3B82F217" w:rsidR="009B2182" w:rsidRDefault="009B2182" w:rsidP="009B2182">
      <w:pPr>
        <w:pStyle w:val="Prrafodelista"/>
        <w:ind w:left="2835"/>
        <w:rPr>
          <w:rFonts w:asciiTheme="minorHAnsi" w:hAnsiTheme="minorHAnsi" w:cstheme="minorHAnsi"/>
          <w:b/>
          <w:bCs/>
        </w:rPr>
      </w:pPr>
    </w:p>
    <w:p w14:paraId="63D17F3B" w14:textId="77777777" w:rsidR="009B2182" w:rsidRDefault="009B2182" w:rsidP="009B2182">
      <w:pPr>
        <w:pStyle w:val="Prrafodelista"/>
        <w:ind w:left="2835"/>
        <w:rPr>
          <w:rFonts w:asciiTheme="minorHAnsi" w:hAnsiTheme="minorHAnsi" w:cstheme="minorHAnsi"/>
          <w:b/>
          <w:bCs/>
        </w:rPr>
      </w:pPr>
    </w:p>
    <w:p w14:paraId="77FF5642" w14:textId="77777777" w:rsidR="009B2182" w:rsidRDefault="009B2182" w:rsidP="009B2182">
      <w:pPr>
        <w:pStyle w:val="Prrafodelista"/>
        <w:ind w:left="2835"/>
        <w:rPr>
          <w:rFonts w:asciiTheme="minorHAnsi" w:hAnsiTheme="minorHAnsi" w:cstheme="minorHAnsi"/>
          <w:b/>
          <w:bCs/>
        </w:rPr>
      </w:pPr>
    </w:p>
    <w:p w14:paraId="3C68CE21" w14:textId="77777777" w:rsidR="009B2182" w:rsidRDefault="009B2182" w:rsidP="009B2182">
      <w:pPr>
        <w:pStyle w:val="Prrafodelista"/>
        <w:ind w:left="2835"/>
        <w:rPr>
          <w:rFonts w:asciiTheme="minorHAnsi" w:hAnsiTheme="minorHAnsi" w:cstheme="minorHAnsi"/>
          <w:b/>
          <w:bCs/>
        </w:rPr>
      </w:pPr>
    </w:p>
    <w:p w14:paraId="1680E40B" w14:textId="77777777" w:rsidR="009B2182" w:rsidRDefault="009B2182" w:rsidP="009B2182">
      <w:pPr>
        <w:pStyle w:val="Prrafodelista"/>
        <w:ind w:left="2835"/>
        <w:rPr>
          <w:rFonts w:asciiTheme="minorHAnsi" w:hAnsiTheme="minorHAnsi" w:cstheme="minorHAnsi"/>
          <w:b/>
          <w:bCs/>
        </w:rPr>
      </w:pPr>
    </w:p>
    <w:p w14:paraId="0003ED48" w14:textId="77777777" w:rsidR="009B2182" w:rsidRDefault="009B2182" w:rsidP="009B2182">
      <w:pPr>
        <w:pStyle w:val="Prrafodelista"/>
        <w:ind w:left="2835"/>
        <w:rPr>
          <w:rFonts w:asciiTheme="minorHAnsi" w:hAnsiTheme="minorHAnsi" w:cstheme="minorHAnsi"/>
          <w:b/>
          <w:bCs/>
        </w:rPr>
      </w:pPr>
    </w:p>
    <w:p w14:paraId="288F15F4" w14:textId="77777777" w:rsidR="009B2182" w:rsidRDefault="009B2182" w:rsidP="009B2182">
      <w:pPr>
        <w:pStyle w:val="Prrafodelista"/>
        <w:ind w:left="2835"/>
        <w:rPr>
          <w:rFonts w:asciiTheme="minorHAnsi" w:hAnsiTheme="minorHAnsi" w:cstheme="minorHAnsi"/>
          <w:b/>
          <w:bCs/>
        </w:rPr>
      </w:pPr>
    </w:p>
    <w:p w14:paraId="7480F3A1" w14:textId="1F826C2B" w:rsidR="009B2182" w:rsidRPr="00425938" w:rsidRDefault="009B2182" w:rsidP="009B2182">
      <w:pPr>
        <w:pStyle w:val="Prrafodelista"/>
        <w:ind w:left="2835"/>
        <w:rPr>
          <w:rFonts w:asciiTheme="minorHAnsi" w:hAnsiTheme="minorHAnsi" w:cstheme="minorHAnsi"/>
          <w:b/>
          <w:bCs/>
        </w:rPr>
      </w:pPr>
    </w:p>
    <w:p w14:paraId="57C8175C" w14:textId="52157916"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Sucursal</w:t>
      </w:r>
    </w:p>
    <w:p w14:paraId="275A31E2" w14:textId="5A84E6CB"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5888" behindDoc="0" locked="0" layoutInCell="1" allowOverlap="1" wp14:anchorId="5CB87095" wp14:editId="4CA5EE06">
            <wp:simplePos x="0" y="0"/>
            <wp:positionH relativeFrom="margin">
              <wp:align>center</wp:align>
            </wp:positionH>
            <wp:positionV relativeFrom="paragraph">
              <wp:posOffset>100330</wp:posOffset>
            </wp:positionV>
            <wp:extent cx="3190875" cy="1800225"/>
            <wp:effectExtent l="0" t="0" r="9525" b="9525"/>
            <wp:wrapNone/>
            <wp:docPr id="997071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1150"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90875" cy="1800225"/>
                    </a:xfrm>
                    <a:prstGeom prst="rect">
                      <a:avLst/>
                    </a:prstGeom>
                  </pic:spPr>
                </pic:pic>
              </a:graphicData>
            </a:graphic>
          </wp:anchor>
        </w:drawing>
      </w:r>
    </w:p>
    <w:p w14:paraId="69693656" w14:textId="74C62603" w:rsidR="009B2182" w:rsidRDefault="009B2182" w:rsidP="009B2182">
      <w:pPr>
        <w:rPr>
          <w:rFonts w:asciiTheme="minorHAnsi" w:hAnsiTheme="minorHAnsi" w:cstheme="minorHAnsi"/>
          <w:b/>
          <w:bCs/>
        </w:rPr>
      </w:pPr>
    </w:p>
    <w:p w14:paraId="0499F0A2" w14:textId="0DB7AD6D" w:rsidR="009B2182" w:rsidRDefault="009B2182" w:rsidP="009B2182">
      <w:pPr>
        <w:rPr>
          <w:rFonts w:asciiTheme="minorHAnsi" w:hAnsiTheme="minorHAnsi" w:cstheme="minorHAnsi"/>
          <w:b/>
          <w:bCs/>
        </w:rPr>
      </w:pPr>
    </w:p>
    <w:p w14:paraId="4A0A6F28" w14:textId="26E572D6" w:rsidR="009B2182" w:rsidRDefault="009B2182" w:rsidP="009B2182">
      <w:pPr>
        <w:rPr>
          <w:rFonts w:asciiTheme="minorHAnsi" w:hAnsiTheme="minorHAnsi" w:cstheme="minorHAnsi"/>
          <w:b/>
          <w:bCs/>
        </w:rPr>
      </w:pPr>
    </w:p>
    <w:p w14:paraId="673E299E" w14:textId="5F06582E" w:rsidR="009B2182" w:rsidRDefault="009B2182" w:rsidP="009B2182">
      <w:pPr>
        <w:rPr>
          <w:rFonts w:asciiTheme="minorHAnsi" w:hAnsiTheme="minorHAnsi" w:cstheme="minorHAnsi"/>
          <w:b/>
          <w:bCs/>
        </w:rPr>
      </w:pPr>
    </w:p>
    <w:p w14:paraId="710A7437" w14:textId="545842E9" w:rsidR="009B2182" w:rsidRDefault="009B2182" w:rsidP="009B2182">
      <w:pPr>
        <w:rPr>
          <w:rFonts w:asciiTheme="minorHAnsi" w:hAnsiTheme="minorHAnsi" w:cstheme="minorHAnsi"/>
          <w:b/>
          <w:bCs/>
        </w:rPr>
      </w:pPr>
    </w:p>
    <w:p w14:paraId="1A54BF61" w14:textId="77777777" w:rsidR="009B2182" w:rsidRDefault="009B2182" w:rsidP="009B2182">
      <w:pPr>
        <w:rPr>
          <w:rFonts w:asciiTheme="minorHAnsi" w:hAnsiTheme="minorHAnsi" w:cstheme="minorHAnsi"/>
          <w:b/>
          <w:bCs/>
        </w:rPr>
      </w:pPr>
    </w:p>
    <w:p w14:paraId="3D5CA2D6" w14:textId="2FCD2387" w:rsidR="009B2182" w:rsidRDefault="009B2182" w:rsidP="009B2182">
      <w:pPr>
        <w:rPr>
          <w:rFonts w:asciiTheme="minorHAnsi" w:hAnsiTheme="minorHAnsi" w:cstheme="minorHAnsi"/>
          <w:b/>
          <w:bCs/>
        </w:rPr>
      </w:pPr>
    </w:p>
    <w:p w14:paraId="11223F8B" w14:textId="77777777" w:rsidR="009B2182" w:rsidRDefault="009B2182" w:rsidP="009B2182">
      <w:pPr>
        <w:rPr>
          <w:rFonts w:asciiTheme="minorHAnsi" w:hAnsiTheme="minorHAnsi" w:cstheme="minorHAnsi"/>
          <w:b/>
          <w:bCs/>
        </w:rPr>
      </w:pPr>
    </w:p>
    <w:p w14:paraId="2CD0CFA4" w14:textId="77777777" w:rsidR="009B2182" w:rsidRDefault="009B2182" w:rsidP="009B2182">
      <w:pPr>
        <w:rPr>
          <w:rFonts w:asciiTheme="minorHAnsi" w:hAnsiTheme="minorHAnsi" w:cstheme="minorHAnsi"/>
          <w:b/>
          <w:bCs/>
        </w:rPr>
      </w:pPr>
    </w:p>
    <w:p w14:paraId="40E10709" w14:textId="77777777" w:rsidR="009B2182" w:rsidRPr="009B2182" w:rsidRDefault="009B2182" w:rsidP="009B2182">
      <w:pPr>
        <w:rPr>
          <w:rFonts w:asciiTheme="minorHAnsi" w:hAnsiTheme="minorHAnsi" w:cstheme="minorHAnsi"/>
          <w:b/>
          <w:bCs/>
        </w:rPr>
      </w:pPr>
    </w:p>
    <w:p w14:paraId="6C7A6283" w14:textId="437982FF"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 xml:space="preserve">Módulo de </w:t>
      </w:r>
      <w:r w:rsidR="004E2A3B">
        <w:rPr>
          <w:rFonts w:asciiTheme="minorHAnsi" w:hAnsiTheme="minorHAnsi" w:cstheme="minorHAnsi"/>
          <w:b/>
          <w:bCs/>
        </w:rPr>
        <w:t>P</w:t>
      </w:r>
      <w:r>
        <w:rPr>
          <w:rFonts w:asciiTheme="minorHAnsi" w:hAnsiTheme="minorHAnsi" w:cstheme="minorHAnsi"/>
          <w:b/>
          <w:bCs/>
        </w:rPr>
        <w:t>roveedor</w:t>
      </w:r>
    </w:p>
    <w:p w14:paraId="4A08DE5D" w14:textId="1A2C546C"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7936" behindDoc="0" locked="0" layoutInCell="1" allowOverlap="1" wp14:anchorId="49280980" wp14:editId="31AF78D8">
            <wp:simplePos x="0" y="0"/>
            <wp:positionH relativeFrom="margin">
              <wp:align>center</wp:align>
            </wp:positionH>
            <wp:positionV relativeFrom="paragraph">
              <wp:posOffset>171450</wp:posOffset>
            </wp:positionV>
            <wp:extent cx="3327400" cy="1828800"/>
            <wp:effectExtent l="0" t="0" r="6350" b="0"/>
            <wp:wrapNone/>
            <wp:docPr id="20218689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8"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1828800"/>
                    </a:xfrm>
                    <a:prstGeom prst="rect">
                      <a:avLst/>
                    </a:prstGeom>
                  </pic:spPr>
                </pic:pic>
              </a:graphicData>
            </a:graphic>
            <wp14:sizeRelH relativeFrom="margin">
              <wp14:pctWidth>0</wp14:pctWidth>
            </wp14:sizeRelH>
            <wp14:sizeRelV relativeFrom="margin">
              <wp14:pctHeight>0</wp14:pctHeight>
            </wp14:sizeRelV>
          </wp:anchor>
        </w:drawing>
      </w:r>
    </w:p>
    <w:p w14:paraId="56967B3E" w14:textId="44876B4D" w:rsidR="009B2182" w:rsidRDefault="009B2182" w:rsidP="009B2182">
      <w:pPr>
        <w:rPr>
          <w:rFonts w:asciiTheme="minorHAnsi" w:hAnsiTheme="minorHAnsi" w:cstheme="minorHAnsi"/>
          <w:b/>
          <w:bCs/>
        </w:rPr>
      </w:pPr>
    </w:p>
    <w:p w14:paraId="192DBD86" w14:textId="77777777" w:rsidR="009B2182" w:rsidRDefault="009B2182" w:rsidP="009B2182">
      <w:pPr>
        <w:rPr>
          <w:rFonts w:asciiTheme="minorHAnsi" w:hAnsiTheme="minorHAnsi" w:cstheme="minorHAnsi"/>
          <w:b/>
          <w:bCs/>
        </w:rPr>
      </w:pPr>
    </w:p>
    <w:p w14:paraId="61FB07BC" w14:textId="77777777" w:rsidR="009B2182" w:rsidRDefault="009B2182" w:rsidP="009B2182">
      <w:pPr>
        <w:rPr>
          <w:rFonts w:asciiTheme="minorHAnsi" w:hAnsiTheme="minorHAnsi" w:cstheme="minorHAnsi"/>
          <w:b/>
          <w:bCs/>
        </w:rPr>
      </w:pPr>
    </w:p>
    <w:p w14:paraId="7054AA4E" w14:textId="77777777" w:rsidR="009B2182" w:rsidRDefault="009B2182" w:rsidP="009B2182">
      <w:pPr>
        <w:rPr>
          <w:rFonts w:asciiTheme="minorHAnsi" w:hAnsiTheme="minorHAnsi" w:cstheme="minorHAnsi"/>
          <w:b/>
          <w:bCs/>
        </w:rPr>
      </w:pPr>
    </w:p>
    <w:p w14:paraId="22E51B8B" w14:textId="77777777" w:rsidR="009B2182" w:rsidRDefault="009B2182" w:rsidP="009B2182">
      <w:pPr>
        <w:rPr>
          <w:rFonts w:asciiTheme="minorHAnsi" w:hAnsiTheme="minorHAnsi" w:cstheme="minorHAnsi"/>
          <w:b/>
          <w:bCs/>
        </w:rPr>
      </w:pPr>
    </w:p>
    <w:p w14:paraId="22A84432" w14:textId="77777777" w:rsidR="009B2182" w:rsidRDefault="009B2182" w:rsidP="009B2182">
      <w:pPr>
        <w:rPr>
          <w:rFonts w:asciiTheme="minorHAnsi" w:hAnsiTheme="minorHAnsi" w:cstheme="minorHAnsi"/>
          <w:b/>
          <w:bCs/>
        </w:rPr>
      </w:pPr>
    </w:p>
    <w:p w14:paraId="21962243" w14:textId="77777777" w:rsidR="009B2182" w:rsidRDefault="009B2182" w:rsidP="009B2182">
      <w:pPr>
        <w:rPr>
          <w:rFonts w:asciiTheme="minorHAnsi" w:hAnsiTheme="minorHAnsi" w:cstheme="minorHAnsi"/>
          <w:b/>
          <w:bCs/>
        </w:rPr>
      </w:pPr>
    </w:p>
    <w:p w14:paraId="6B17C950" w14:textId="77777777" w:rsidR="009B2182" w:rsidRDefault="009B2182" w:rsidP="009B2182">
      <w:pPr>
        <w:rPr>
          <w:rFonts w:asciiTheme="minorHAnsi" w:hAnsiTheme="minorHAnsi" w:cstheme="minorHAnsi"/>
          <w:b/>
          <w:bCs/>
        </w:rPr>
      </w:pPr>
    </w:p>
    <w:p w14:paraId="433E0E4C" w14:textId="1C9D3987" w:rsidR="009B2182" w:rsidRDefault="009B2182" w:rsidP="009B2182">
      <w:pPr>
        <w:rPr>
          <w:rFonts w:asciiTheme="minorHAnsi" w:hAnsiTheme="minorHAnsi" w:cstheme="minorHAnsi"/>
          <w:b/>
          <w:bCs/>
        </w:rPr>
      </w:pPr>
    </w:p>
    <w:p w14:paraId="1A0094D7" w14:textId="67A19447" w:rsidR="009B2182" w:rsidRDefault="009B2182" w:rsidP="009B2182">
      <w:pPr>
        <w:rPr>
          <w:rFonts w:asciiTheme="minorHAnsi" w:hAnsiTheme="minorHAnsi" w:cstheme="minorHAnsi"/>
          <w:b/>
          <w:bCs/>
        </w:rPr>
      </w:pPr>
    </w:p>
    <w:p w14:paraId="2053E1C1" w14:textId="6D2A692A" w:rsidR="009B2182" w:rsidRPr="009B2182" w:rsidRDefault="009B2182" w:rsidP="009B2182">
      <w:pPr>
        <w:rPr>
          <w:rFonts w:asciiTheme="minorHAnsi" w:hAnsiTheme="minorHAnsi" w:cstheme="minorHAnsi"/>
          <w:b/>
          <w:bCs/>
        </w:rPr>
      </w:pPr>
    </w:p>
    <w:p w14:paraId="4D1B446B" w14:textId="1254AA92" w:rsidR="00322A5B" w:rsidRDefault="004E2A3B"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Transportista</w:t>
      </w:r>
    </w:p>
    <w:p w14:paraId="6F2B6D54" w14:textId="55206DD1" w:rsidR="00BD4A9E" w:rsidRDefault="00BD4A9E" w:rsidP="00BD4A9E">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9984" behindDoc="0" locked="0" layoutInCell="1" allowOverlap="1" wp14:anchorId="46960448" wp14:editId="5821CF67">
            <wp:simplePos x="0" y="0"/>
            <wp:positionH relativeFrom="margin">
              <wp:align>center</wp:align>
            </wp:positionH>
            <wp:positionV relativeFrom="paragraph">
              <wp:posOffset>107950</wp:posOffset>
            </wp:positionV>
            <wp:extent cx="3529965" cy="1754505"/>
            <wp:effectExtent l="0" t="0" r="0" b="0"/>
            <wp:wrapNone/>
            <wp:docPr id="2062158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8809"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29965" cy="1754505"/>
                    </a:xfrm>
                    <a:prstGeom prst="rect">
                      <a:avLst/>
                    </a:prstGeom>
                  </pic:spPr>
                </pic:pic>
              </a:graphicData>
            </a:graphic>
            <wp14:sizeRelH relativeFrom="margin">
              <wp14:pctWidth>0</wp14:pctWidth>
            </wp14:sizeRelH>
            <wp14:sizeRelV relativeFrom="margin">
              <wp14:pctHeight>0</wp14:pctHeight>
            </wp14:sizeRelV>
          </wp:anchor>
        </w:drawing>
      </w:r>
    </w:p>
    <w:p w14:paraId="6B2CA835" w14:textId="3390CB0D" w:rsidR="00BD4A9E" w:rsidRDefault="00BD4A9E" w:rsidP="00BD4A9E">
      <w:pPr>
        <w:rPr>
          <w:rFonts w:asciiTheme="minorHAnsi" w:hAnsiTheme="minorHAnsi" w:cstheme="minorHAnsi"/>
          <w:b/>
          <w:bCs/>
        </w:rPr>
      </w:pPr>
    </w:p>
    <w:p w14:paraId="7FC0BB7A" w14:textId="77777777" w:rsidR="00BD4A9E" w:rsidRDefault="00BD4A9E" w:rsidP="00BD4A9E">
      <w:pPr>
        <w:rPr>
          <w:rFonts w:asciiTheme="minorHAnsi" w:hAnsiTheme="minorHAnsi" w:cstheme="minorHAnsi"/>
          <w:b/>
          <w:bCs/>
        </w:rPr>
      </w:pPr>
    </w:p>
    <w:p w14:paraId="3708C76E" w14:textId="77777777" w:rsidR="00BD4A9E" w:rsidRDefault="00BD4A9E" w:rsidP="00BD4A9E">
      <w:pPr>
        <w:rPr>
          <w:rFonts w:asciiTheme="minorHAnsi" w:hAnsiTheme="minorHAnsi" w:cstheme="minorHAnsi"/>
          <w:b/>
          <w:bCs/>
        </w:rPr>
      </w:pPr>
    </w:p>
    <w:p w14:paraId="76172689" w14:textId="77777777" w:rsidR="00BD4A9E" w:rsidRDefault="00BD4A9E" w:rsidP="00BD4A9E">
      <w:pPr>
        <w:rPr>
          <w:rFonts w:asciiTheme="minorHAnsi" w:hAnsiTheme="minorHAnsi" w:cstheme="minorHAnsi"/>
          <w:b/>
          <w:bCs/>
        </w:rPr>
      </w:pPr>
    </w:p>
    <w:p w14:paraId="1893EF6B" w14:textId="77777777" w:rsidR="00BD4A9E" w:rsidRDefault="00BD4A9E" w:rsidP="00BD4A9E">
      <w:pPr>
        <w:rPr>
          <w:rFonts w:asciiTheme="minorHAnsi" w:hAnsiTheme="minorHAnsi" w:cstheme="minorHAnsi"/>
          <w:b/>
          <w:bCs/>
        </w:rPr>
      </w:pPr>
    </w:p>
    <w:p w14:paraId="0E2B8E13" w14:textId="77777777" w:rsidR="00BD4A9E" w:rsidRDefault="00BD4A9E" w:rsidP="00BD4A9E">
      <w:pPr>
        <w:rPr>
          <w:rFonts w:asciiTheme="minorHAnsi" w:hAnsiTheme="minorHAnsi" w:cstheme="minorHAnsi"/>
          <w:b/>
          <w:bCs/>
        </w:rPr>
      </w:pPr>
    </w:p>
    <w:p w14:paraId="7A01A45A" w14:textId="77777777" w:rsidR="00BD4A9E" w:rsidRDefault="00BD4A9E" w:rsidP="00BD4A9E">
      <w:pPr>
        <w:rPr>
          <w:rFonts w:asciiTheme="minorHAnsi" w:hAnsiTheme="minorHAnsi" w:cstheme="minorHAnsi"/>
          <w:b/>
          <w:bCs/>
        </w:rPr>
      </w:pPr>
    </w:p>
    <w:p w14:paraId="40F2C986" w14:textId="77777777" w:rsidR="00BD4A9E" w:rsidRDefault="00BD4A9E" w:rsidP="00BD4A9E">
      <w:pPr>
        <w:rPr>
          <w:rFonts w:asciiTheme="minorHAnsi" w:hAnsiTheme="minorHAnsi" w:cstheme="minorHAnsi"/>
          <w:b/>
          <w:bCs/>
        </w:rPr>
      </w:pPr>
    </w:p>
    <w:p w14:paraId="0DCEE2B9" w14:textId="77777777" w:rsidR="00BD4A9E" w:rsidRDefault="00BD4A9E" w:rsidP="00BD4A9E">
      <w:pPr>
        <w:rPr>
          <w:rFonts w:asciiTheme="minorHAnsi" w:hAnsiTheme="minorHAnsi" w:cstheme="minorHAnsi"/>
          <w:b/>
          <w:bCs/>
        </w:rPr>
      </w:pPr>
    </w:p>
    <w:p w14:paraId="65D592F3" w14:textId="77777777" w:rsidR="00BD4A9E" w:rsidRDefault="00BD4A9E" w:rsidP="00BD4A9E">
      <w:pPr>
        <w:rPr>
          <w:rFonts w:asciiTheme="minorHAnsi" w:hAnsiTheme="minorHAnsi" w:cstheme="minorHAnsi"/>
          <w:b/>
          <w:bCs/>
        </w:rPr>
      </w:pPr>
    </w:p>
    <w:p w14:paraId="43E77B3D" w14:textId="77777777" w:rsidR="00BD4A9E" w:rsidRDefault="00BD4A9E" w:rsidP="00BD4A9E">
      <w:pPr>
        <w:rPr>
          <w:rFonts w:asciiTheme="minorHAnsi" w:hAnsiTheme="minorHAnsi" w:cstheme="minorHAnsi"/>
          <w:b/>
          <w:bCs/>
        </w:rPr>
      </w:pPr>
    </w:p>
    <w:p w14:paraId="31C8451D" w14:textId="77777777" w:rsidR="00BD4A9E" w:rsidRDefault="00BD4A9E" w:rsidP="00BD4A9E">
      <w:pPr>
        <w:rPr>
          <w:rFonts w:asciiTheme="minorHAnsi" w:hAnsiTheme="minorHAnsi" w:cstheme="minorHAnsi"/>
          <w:b/>
          <w:bCs/>
        </w:rPr>
      </w:pPr>
    </w:p>
    <w:p w14:paraId="66551551" w14:textId="77777777" w:rsidR="00BD4A9E" w:rsidRDefault="00BD4A9E" w:rsidP="00BD4A9E">
      <w:pPr>
        <w:rPr>
          <w:rFonts w:asciiTheme="minorHAnsi" w:hAnsiTheme="minorHAnsi" w:cstheme="minorHAnsi"/>
          <w:b/>
          <w:bCs/>
        </w:rPr>
      </w:pPr>
    </w:p>
    <w:p w14:paraId="00FB3ADB" w14:textId="77777777" w:rsidR="00BD4A9E" w:rsidRDefault="00BD4A9E" w:rsidP="00BD4A9E">
      <w:pPr>
        <w:rPr>
          <w:rFonts w:asciiTheme="minorHAnsi" w:hAnsiTheme="minorHAnsi" w:cstheme="minorHAnsi"/>
          <w:b/>
          <w:bCs/>
        </w:rPr>
      </w:pPr>
    </w:p>
    <w:p w14:paraId="426ABA4E" w14:textId="77777777" w:rsidR="00BD4A9E" w:rsidRDefault="00BD4A9E" w:rsidP="00BD4A9E">
      <w:pPr>
        <w:rPr>
          <w:rFonts w:asciiTheme="minorHAnsi" w:hAnsiTheme="minorHAnsi" w:cstheme="minorHAnsi"/>
          <w:b/>
          <w:bCs/>
        </w:rPr>
      </w:pPr>
    </w:p>
    <w:p w14:paraId="4C67353D" w14:textId="77777777" w:rsidR="00BD4A9E" w:rsidRDefault="00BD4A9E" w:rsidP="00BD4A9E">
      <w:pPr>
        <w:rPr>
          <w:rFonts w:asciiTheme="minorHAnsi" w:hAnsiTheme="minorHAnsi" w:cstheme="minorHAnsi"/>
          <w:b/>
          <w:bCs/>
        </w:rPr>
      </w:pPr>
    </w:p>
    <w:p w14:paraId="6F88D8F0" w14:textId="77777777" w:rsidR="00BD4A9E" w:rsidRDefault="00BD4A9E" w:rsidP="00BD4A9E">
      <w:pPr>
        <w:rPr>
          <w:rFonts w:asciiTheme="minorHAnsi" w:hAnsiTheme="minorHAnsi" w:cstheme="minorHAnsi"/>
          <w:b/>
          <w:bCs/>
        </w:rPr>
      </w:pPr>
    </w:p>
    <w:p w14:paraId="7FCA1FE8" w14:textId="77777777" w:rsidR="00BD4A9E" w:rsidRDefault="00BD4A9E" w:rsidP="00BD4A9E">
      <w:pPr>
        <w:rPr>
          <w:rFonts w:asciiTheme="minorHAnsi" w:hAnsiTheme="minorHAnsi" w:cstheme="minorHAnsi"/>
          <w:b/>
          <w:bCs/>
        </w:rPr>
      </w:pPr>
    </w:p>
    <w:p w14:paraId="4038880A" w14:textId="77777777" w:rsidR="00BD4A9E" w:rsidRDefault="00BD4A9E" w:rsidP="00BD4A9E">
      <w:pPr>
        <w:rPr>
          <w:rFonts w:asciiTheme="minorHAnsi" w:hAnsiTheme="minorHAnsi" w:cstheme="minorHAnsi"/>
          <w:b/>
          <w:bCs/>
        </w:rPr>
      </w:pPr>
    </w:p>
    <w:p w14:paraId="797747AF" w14:textId="12BEA818" w:rsidR="00BD4A9E" w:rsidRPr="00BD4A9E" w:rsidRDefault="00BD4A9E" w:rsidP="00BD4A9E">
      <w:pPr>
        <w:rPr>
          <w:rFonts w:asciiTheme="minorHAnsi" w:hAnsiTheme="minorHAnsi" w:cstheme="minorHAnsi"/>
          <w:b/>
          <w:bCs/>
        </w:rPr>
      </w:pPr>
    </w:p>
    <w:p w14:paraId="787E012E" w14:textId="77777777" w:rsidR="00BD4A9E"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Cliente</w:t>
      </w:r>
    </w:p>
    <w:p w14:paraId="348B66ED" w14:textId="7295834C" w:rsidR="00BD4A9E" w:rsidRDefault="00BD4A9E" w:rsidP="00BD4A9E">
      <w:pPr>
        <w:pStyle w:val="Prrafodelista"/>
        <w:ind w:left="2835"/>
        <w:rPr>
          <w:rFonts w:asciiTheme="minorHAnsi" w:hAnsiTheme="minorHAnsi" w:cstheme="minorHAnsi"/>
          <w:b/>
          <w:bCs/>
        </w:rPr>
      </w:pPr>
      <w:r w:rsidRPr="00920064">
        <w:rPr>
          <w:rFonts w:asciiTheme="minorHAnsi" w:hAnsiTheme="minorHAnsi" w:cstheme="minorHAnsi"/>
          <w:b/>
          <w:bCs/>
          <w:noProof/>
        </w:rPr>
        <w:drawing>
          <wp:anchor distT="0" distB="0" distL="114300" distR="114300" simplePos="0" relativeHeight="251692032" behindDoc="0" locked="0" layoutInCell="1" allowOverlap="1" wp14:anchorId="01B521F0" wp14:editId="0EC09FE1">
            <wp:simplePos x="0" y="0"/>
            <wp:positionH relativeFrom="margin">
              <wp:align>center</wp:align>
            </wp:positionH>
            <wp:positionV relativeFrom="paragraph">
              <wp:posOffset>118110</wp:posOffset>
            </wp:positionV>
            <wp:extent cx="3457575" cy="1809750"/>
            <wp:effectExtent l="0" t="0" r="9525" b="0"/>
            <wp:wrapNone/>
            <wp:docPr id="622079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536"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457575" cy="1809750"/>
                    </a:xfrm>
                    <a:prstGeom prst="rect">
                      <a:avLst/>
                    </a:prstGeom>
                  </pic:spPr>
                </pic:pic>
              </a:graphicData>
            </a:graphic>
          </wp:anchor>
        </w:drawing>
      </w:r>
    </w:p>
    <w:p w14:paraId="0A326EF2" w14:textId="4E74D17D" w:rsidR="00BD4A9E" w:rsidRDefault="00BD4A9E" w:rsidP="00BD4A9E">
      <w:pPr>
        <w:pStyle w:val="Prrafodelista"/>
        <w:ind w:left="2835"/>
        <w:rPr>
          <w:rFonts w:asciiTheme="minorHAnsi" w:hAnsiTheme="minorHAnsi" w:cstheme="minorHAnsi"/>
          <w:b/>
          <w:bCs/>
        </w:rPr>
      </w:pPr>
    </w:p>
    <w:p w14:paraId="0D10A184" w14:textId="2CA2E88F" w:rsidR="00BD4A9E" w:rsidRDefault="00BD4A9E" w:rsidP="00BD4A9E">
      <w:pPr>
        <w:pStyle w:val="Prrafodelista"/>
        <w:ind w:left="2835"/>
        <w:rPr>
          <w:rFonts w:asciiTheme="minorHAnsi" w:hAnsiTheme="minorHAnsi" w:cstheme="minorHAnsi"/>
          <w:b/>
          <w:bCs/>
        </w:rPr>
      </w:pPr>
    </w:p>
    <w:p w14:paraId="7025C4FC" w14:textId="77777777" w:rsidR="00BD4A9E" w:rsidRDefault="00BD4A9E" w:rsidP="00BD4A9E">
      <w:pPr>
        <w:pStyle w:val="Prrafodelista"/>
        <w:ind w:left="2835"/>
        <w:rPr>
          <w:rFonts w:asciiTheme="minorHAnsi" w:hAnsiTheme="minorHAnsi" w:cstheme="minorHAnsi"/>
          <w:b/>
          <w:bCs/>
        </w:rPr>
      </w:pPr>
    </w:p>
    <w:p w14:paraId="2DBF96EA" w14:textId="77777777" w:rsidR="00BD4A9E" w:rsidRDefault="00BD4A9E" w:rsidP="00BD4A9E">
      <w:pPr>
        <w:pStyle w:val="Prrafodelista"/>
        <w:ind w:left="2835"/>
        <w:rPr>
          <w:rFonts w:asciiTheme="minorHAnsi" w:hAnsiTheme="minorHAnsi" w:cstheme="minorHAnsi"/>
          <w:b/>
          <w:bCs/>
        </w:rPr>
      </w:pPr>
    </w:p>
    <w:p w14:paraId="5CD5BD06" w14:textId="77777777" w:rsidR="00BD4A9E" w:rsidRDefault="00BD4A9E" w:rsidP="00BD4A9E">
      <w:pPr>
        <w:pStyle w:val="Prrafodelista"/>
        <w:ind w:left="2835"/>
        <w:rPr>
          <w:rFonts w:asciiTheme="minorHAnsi" w:hAnsiTheme="minorHAnsi" w:cstheme="minorHAnsi"/>
          <w:b/>
          <w:bCs/>
        </w:rPr>
      </w:pPr>
    </w:p>
    <w:p w14:paraId="2EDADFFD" w14:textId="77777777" w:rsidR="00BD4A9E" w:rsidRDefault="00BD4A9E" w:rsidP="00BD4A9E">
      <w:pPr>
        <w:pStyle w:val="Prrafodelista"/>
        <w:ind w:left="2835"/>
        <w:rPr>
          <w:rFonts w:asciiTheme="minorHAnsi" w:hAnsiTheme="minorHAnsi" w:cstheme="minorHAnsi"/>
          <w:b/>
          <w:bCs/>
        </w:rPr>
      </w:pPr>
    </w:p>
    <w:p w14:paraId="6B128696" w14:textId="77777777" w:rsidR="00BD4A9E" w:rsidRDefault="00BD4A9E" w:rsidP="00BD4A9E">
      <w:pPr>
        <w:pStyle w:val="Prrafodelista"/>
        <w:ind w:left="2835"/>
        <w:rPr>
          <w:rFonts w:asciiTheme="minorHAnsi" w:hAnsiTheme="minorHAnsi" w:cstheme="minorHAnsi"/>
          <w:b/>
          <w:bCs/>
        </w:rPr>
      </w:pPr>
    </w:p>
    <w:p w14:paraId="5B91BF30" w14:textId="77777777" w:rsidR="00BD4A9E" w:rsidRDefault="00BD4A9E" w:rsidP="00BD4A9E">
      <w:pPr>
        <w:pStyle w:val="Prrafodelista"/>
        <w:ind w:left="2835"/>
        <w:rPr>
          <w:rFonts w:asciiTheme="minorHAnsi" w:hAnsiTheme="minorHAnsi" w:cstheme="minorHAnsi"/>
          <w:b/>
          <w:bCs/>
        </w:rPr>
      </w:pPr>
    </w:p>
    <w:p w14:paraId="42FDB3FB" w14:textId="77777777" w:rsidR="00BD4A9E" w:rsidRDefault="00BD4A9E" w:rsidP="00BD4A9E">
      <w:pPr>
        <w:pStyle w:val="Prrafodelista"/>
        <w:ind w:left="2835"/>
        <w:rPr>
          <w:rFonts w:asciiTheme="minorHAnsi" w:hAnsiTheme="minorHAnsi" w:cstheme="minorHAnsi"/>
          <w:b/>
          <w:bCs/>
        </w:rPr>
      </w:pPr>
    </w:p>
    <w:p w14:paraId="6A8ED899" w14:textId="77777777" w:rsidR="00BD4A9E" w:rsidRPr="00BD4A9E" w:rsidRDefault="00BD4A9E" w:rsidP="00BD4A9E">
      <w:pPr>
        <w:rPr>
          <w:rFonts w:asciiTheme="minorHAnsi" w:hAnsiTheme="minorHAnsi" w:cstheme="minorHAnsi"/>
          <w:b/>
          <w:bCs/>
        </w:rPr>
      </w:pPr>
    </w:p>
    <w:p w14:paraId="1ADBACB9" w14:textId="4E6781DB" w:rsidR="00BD4A9E" w:rsidRDefault="00BD4A9E"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Usuario</w:t>
      </w:r>
    </w:p>
    <w:p w14:paraId="63D982AD" w14:textId="73ED7F54" w:rsidR="00BD4A9E" w:rsidRDefault="00BD4A9E" w:rsidP="00BD4A9E">
      <w:pPr>
        <w:rPr>
          <w:rFonts w:asciiTheme="minorHAnsi" w:hAnsiTheme="minorHAnsi" w:cstheme="minorHAnsi"/>
          <w:b/>
          <w:bCs/>
        </w:rPr>
      </w:pPr>
      <w:r w:rsidRPr="006622C9">
        <w:rPr>
          <w:rFonts w:asciiTheme="minorHAnsi" w:hAnsiTheme="minorHAnsi" w:cstheme="minorHAnsi"/>
          <w:b/>
          <w:bCs/>
          <w:noProof/>
        </w:rPr>
        <w:drawing>
          <wp:anchor distT="0" distB="0" distL="114300" distR="114300" simplePos="0" relativeHeight="251694080" behindDoc="0" locked="0" layoutInCell="1" allowOverlap="1" wp14:anchorId="5F61F7EA" wp14:editId="793AB25F">
            <wp:simplePos x="0" y="0"/>
            <wp:positionH relativeFrom="margin">
              <wp:align>center</wp:align>
            </wp:positionH>
            <wp:positionV relativeFrom="paragraph">
              <wp:posOffset>150495</wp:posOffset>
            </wp:positionV>
            <wp:extent cx="3457575" cy="1960245"/>
            <wp:effectExtent l="0" t="0" r="9525" b="1905"/>
            <wp:wrapNone/>
            <wp:docPr id="7937409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0966"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457575" cy="1960245"/>
                    </a:xfrm>
                    <a:prstGeom prst="rect">
                      <a:avLst/>
                    </a:prstGeom>
                  </pic:spPr>
                </pic:pic>
              </a:graphicData>
            </a:graphic>
            <wp14:sizeRelH relativeFrom="margin">
              <wp14:pctWidth>0</wp14:pctWidth>
            </wp14:sizeRelH>
            <wp14:sizeRelV relativeFrom="margin">
              <wp14:pctHeight>0</wp14:pctHeight>
            </wp14:sizeRelV>
          </wp:anchor>
        </w:drawing>
      </w:r>
    </w:p>
    <w:p w14:paraId="3FF30CC4" w14:textId="174D0397" w:rsidR="00BD4A9E" w:rsidRDefault="00BD4A9E" w:rsidP="00BD4A9E">
      <w:pPr>
        <w:rPr>
          <w:rFonts w:asciiTheme="minorHAnsi" w:hAnsiTheme="minorHAnsi" w:cstheme="minorHAnsi"/>
          <w:b/>
          <w:bCs/>
        </w:rPr>
      </w:pPr>
    </w:p>
    <w:p w14:paraId="574C5B83" w14:textId="77777777" w:rsidR="00BD4A9E" w:rsidRDefault="00BD4A9E" w:rsidP="00BD4A9E">
      <w:pPr>
        <w:rPr>
          <w:rFonts w:asciiTheme="minorHAnsi" w:hAnsiTheme="minorHAnsi" w:cstheme="minorHAnsi"/>
          <w:b/>
          <w:bCs/>
        </w:rPr>
      </w:pPr>
    </w:p>
    <w:p w14:paraId="1953D85B" w14:textId="77777777" w:rsidR="00BD4A9E" w:rsidRDefault="00BD4A9E" w:rsidP="00BD4A9E">
      <w:pPr>
        <w:rPr>
          <w:rFonts w:asciiTheme="minorHAnsi" w:hAnsiTheme="minorHAnsi" w:cstheme="minorHAnsi"/>
          <w:b/>
          <w:bCs/>
        </w:rPr>
      </w:pPr>
    </w:p>
    <w:p w14:paraId="5183443F" w14:textId="472EB269" w:rsidR="00BD4A9E" w:rsidRDefault="00BD4A9E" w:rsidP="00BD4A9E">
      <w:pPr>
        <w:rPr>
          <w:rFonts w:asciiTheme="minorHAnsi" w:hAnsiTheme="minorHAnsi" w:cstheme="minorHAnsi"/>
          <w:b/>
          <w:bCs/>
        </w:rPr>
      </w:pPr>
    </w:p>
    <w:p w14:paraId="6722EFFF" w14:textId="77777777" w:rsidR="00BD4A9E" w:rsidRDefault="00BD4A9E" w:rsidP="00BD4A9E">
      <w:pPr>
        <w:rPr>
          <w:rFonts w:asciiTheme="minorHAnsi" w:hAnsiTheme="minorHAnsi" w:cstheme="minorHAnsi"/>
          <w:b/>
          <w:bCs/>
        </w:rPr>
      </w:pPr>
    </w:p>
    <w:p w14:paraId="2C841097" w14:textId="77777777" w:rsidR="00BD4A9E" w:rsidRDefault="00BD4A9E" w:rsidP="00BD4A9E">
      <w:pPr>
        <w:rPr>
          <w:rFonts w:asciiTheme="minorHAnsi" w:hAnsiTheme="minorHAnsi" w:cstheme="minorHAnsi"/>
          <w:b/>
          <w:bCs/>
        </w:rPr>
      </w:pPr>
    </w:p>
    <w:p w14:paraId="1BBC01F7" w14:textId="77777777" w:rsidR="00BD4A9E" w:rsidRDefault="00BD4A9E" w:rsidP="00BD4A9E">
      <w:pPr>
        <w:rPr>
          <w:rFonts w:asciiTheme="minorHAnsi" w:hAnsiTheme="minorHAnsi" w:cstheme="minorHAnsi"/>
          <w:b/>
          <w:bCs/>
        </w:rPr>
      </w:pPr>
    </w:p>
    <w:p w14:paraId="656D47C0" w14:textId="77777777" w:rsidR="00BD4A9E" w:rsidRDefault="00BD4A9E" w:rsidP="00BD4A9E">
      <w:pPr>
        <w:rPr>
          <w:rFonts w:asciiTheme="minorHAnsi" w:hAnsiTheme="minorHAnsi" w:cstheme="minorHAnsi"/>
          <w:b/>
          <w:bCs/>
        </w:rPr>
      </w:pPr>
    </w:p>
    <w:p w14:paraId="719A4A57" w14:textId="77777777" w:rsidR="00BD4A9E" w:rsidRDefault="00BD4A9E" w:rsidP="00BD4A9E">
      <w:pPr>
        <w:rPr>
          <w:rFonts w:asciiTheme="minorHAnsi" w:hAnsiTheme="minorHAnsi" w:cstheme="minorHAnsi"/>
          <w:b/>
          <w:bCs/>
        </w:rPr>
      </w:pPr>
    </w:p>
    <w:p w14:paraId="449A5631" w14:textId="77777777" w:rsidR="00BD4A9E" w:rsidRDefault="00BD4A9E" w:rsidP="00BD4A9E">
      <w:pPr>
        <w:rPr>
          <w:rFonts w:asciiTheme="minorHAnsi" w:hAnsiTheme="minorHAnsi" w:cstheme="minorHAnsi"/>
          <w:b/>
          <w:bCs/>
        </w:rPr>
      </w:pPr>
    </w:p>
    <w:p w14:paraId="689801D1" w14:textId="77777777" w:rsidR="00BD4A9E" w:rsidRPr="00BD4A9E" w:rsidRDefault="00BD4A9E" w:rsidP="00BD4A9E">
      <w:pPr>
        <w:rPr>
          <w:rFonts w:asciiTheme="minorHAnsi" w:hAnsiTheme="minorHAnsi" w:cstheme="minorHAnsi"/>
          <w:b/>
          <w:bCs/>
        </w:rPr>
      </w:pPr>
    </w:p>
    <w:p w14:paraId="64344288" w14:textId="59294951" w:rsidR="00BD4A9E" w:rsidRPr="0039736F"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Negocio</w:t>
      </w:r>
    </w:p>
    <w:p w14:paraId="1CC3FB2F" w14:textId="6136A058" w:rsidR="00B819E5" w:rsidRDefault="00BD4A9E" w:rsidP="00B819E5">
      <w:pPr>
        <w:pStyle w:val="Prrafodelista"/>
        <w:ind w:left="2835"/>
        <w:rPr>
          <w:noProof/>
        </w:rPr>
      </w:pPr>
      <w:r w:rsidRPr="006622C9">
        <w:rPr>
          <w:rFonts w:asciiTheme="minorHAnsi" w:hAnsiTheme="minorHAnsi" w:cstheme="minorHAnsi"/>
          <w:b/>
          <w:bCs/>
          <w:noProof/>
        </w:rPr>
        <w:drawing>
          <wp:anchor distT="0" distB="0" distL="114300" distR="114300" simplePos="0" relativeHeight="251696128" behindDoc="0" locked="0" layoutInCell="1" allowOverlap="1" wp14:anchorId="692ED736" wp14:editId="07B229BD">
            <wp:simplePos x="0" y="0"/>
            <wp:positionH relativeFrom="margin">
              <wp:align>center</wp:align>
            </wp:positionH>
            <wp:positionV relativeFrom="paragraph">
              <wp:posOffset>172720</wp:posOffset>
            </wp:positionV>
            <wp:extent cx="3625215" cy="1552575"/>
            <wp:effectExtent l="0" t="0" r="0" b="9525"/>
            <wp:wrapTopAndBottom/>
            <wp:docPr id="78488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34"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625215" cy="1552575"/>
                    </a:xfrm>
                    <a:prstGeom prst="rect">
                      <a:avLst/>
                    </a:prstGeom>
                  </pic:spPr>
                </pic:pic>
              </a:graphicData>
            </a:graphic>
            <wp14:sizeRelH relativeFrom="margin">
              <wp14:pctWidth>0</wp14:pctWidth>
            </wp14:sizeRelH>
          </wp:anchor>
        </w:drawing>
      </w:r>
    </w:p>
    <w:p w14:paraId="0204F87B" w14:textId="1601B331" w:rsidR="00803B92" w:rsidRPr="0039736F" w:rsidRDefault="00803B92" w:rsidP="00803B92">
      <w:pPr>
        <w:pStyle w:val="Prrafodelista"/>
        <w:ind w:left="2835"/>
        <w:rPr>
          <w:rFonts w:asciiTheme="minorHAnsi" w:hAnsiTheme="minorHAnsi" w:cstheme="minorHAnsi"/>
          <w:b/>
          <w:bCs/>
        </w:rPr>
      </w:pPr>
    </w:p>
    <w:p w14:paraId="3017894B" w14:textId="4710FFA8" w:rsidR="00C15EA2" w:rsidRPr="0039736F" w:rsidRDefault="00C15EA2" w:rsidP="00394113">
      <w:pPr>
        <w:ind w:left="1755"/>
        <w:rPr>
          <w:rFonts w:asciiTheme="minorHAnsi" w:hAnsiTheme="minorHAnsi" w:cstheme="minorHAnsi"/>
          <w:b/>
          <w:bCs/>
        </w:rPr>
      </w:pPr>
    </w:p>
    <w:p w14:paraId="5FAEEB9A" w14:textId="3D1AAB16" w:rsidR="00C15EA2" w:rsidRPr="0039736F" w:rsidRDefault="00C15EA2" w:rsidP="00394113">
      <w:pPr>
        <w:ind w:left="1755"/>
        <w:rPr>
          <w:rFonts w:asciiTheme="minorHAnsi" w:hAnsiTheme="minorHAnsi" w:cstheme="minorHAnsi"/>
          <w:b/>
          <w:bCs/>
        </w:rPr>
      </w:pPr>
    </w:p>
    <w:p w14:paraId="68AE04FC" w14:textId="2D53D940" w:rsidR="00C15EA2" w:rsidRPr="0039736F" w:rsidRDefault="00C15EA2" w:rsidP="00803B92">
      <w:pPr>
        <w:rPr>
          <w:rFonts w:asciiTheme="minorHAnsi" w:hAnsiTheme="minorHAnsi" w:cstheme="minorHAnsi"/>
          <w:b/>
          <w:bCs/>
        </w:rPr>
      </w:pPr>
    </w:p>
    <w:p w14:paraId="72DCD285" w14:textId="566AFB46" w:rsidR="00744B5A" w:rsidRDefault="00744B5A" w:rsidP="00A3332F">
      <w:pPr>
        <w:rPr>
          <w:rFonts w:asciiTheme="minorHAnsi" w:hAnsiTheme="minorHAnsi" w:cstheme="minorHAnsi"/>
          <w:b/>
          <w:bCs/>
          <w:lang w:eastAsia="es-ES"/>
        </w:rPr>
      </w:pPr>
    </w:p>
    <w:p w14:paraId="7A64D3DE" w14:textId="2098975E"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0B39A13B" w14:textId="77777777" w:rsidR="00D53773" w:rsidRPr="0039736F" w:rsidRDefault="00D53773"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9" w:name="_Toc127927451"/>
      <w:r w:rsidRPr="0039736F">
        <w:rPr>
          <w:rFonts w:ascii="Calibri" w:hAnsi="Calibri" w:cs="Calibri"/>
          <w:sz w:val="24"/>
          <w:szCs w:val="24"/>
        </w:rPr>
        <w:t>Lista de casos de Uso</w:t>
      </w:r>
      <w:bookmarkEnd w:id="49"/>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D53773" w:rsidRPr="0039736F" w14:paraId="743ADA9F" w14:textId="77777777" w:rsidTr="00614B45">
        <w:tc>
          <w:tcPr>
            <w:tcW w:w="834" w:type="dxa"/>
            <w:shd w:val="pct10" w:color="auto" w:fill="auto"/>
          </w:tcPr>
          <w:p w14:paraId="191D4F88" w14:textId="77777777" w:rsidR="00D53773" w:rsidRPr="0039736F" w:rsidRDefault="00D53773" w:rsidP="00614B45">
            <w:pPr>
              <w:rPr>
                <w:rFonts w:asciiTheme="minorHAnsi" w:hAnsiTheme="minorHAnsi" w:cstheme="minorHAnsi"/>
                <w:b/>
              </w:rPr>
            </w:pPr>
            <w:bookmarkStart w:id="50" w:name="_Toc127927452"/>
            <w:r w:rsidRPr="0039736F">
              <w:rPr>
                <w:rFonts w:asciiTheme="minorHAnsi" w:hAnsiTheme="minorHAnsi" w:cstheme="minorHAnsi"/>
                <w:b/>
              </w:rPr>
              <w:t>Id</w:t>
            </w:r>
          </w:p>
        </w:tc>
        <w:tc>
          <w:tcPr>
            <w:tcW w:w="4705" w:type="dxa"/>
            <w:shd w:val="pct10" w:color="auto" w:fill="auto"/>
          </w:tcPr>
          <w:p w14:paraId="1480D55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2D86637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17A3CBA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01C8178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Técnica</w:t>
            </w:r>
          </w:p>
        </w:tc>
      </w:tr>
      <w:tr w:rsidR="00D53773" w:rsidRPr="0039736F" w14:paraId="48FE7F4A" w14:textId="77777777" w:rsidTr="00614B45">
        <w:tc>
          <w:tcPr>
            <w:tcW w:w="834" w:type="dxa"/>
          </w:tcPr>
          <w:p w14:paraId="10E2046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p>
        </w:tc>
        <w:tc>
          <w:tcPr>
            <w:tcW w:w="4705" w:type="dxa"/>
          </w:tcPr>
          <w:p w14:paraId="49CF603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w:t>
            </w:r>
          </w:p>
        </w:tc>
        <w:tc>
          <w:tcPr>
            <w:tcW w:w="1550" w:type="dxa"/>
          </w:tcPr>
          <w:p w14:paraId="33AA3F46" w14:textId="77777777" w:rsidR="00D53773" w:rsidRPr="0039736F" w:rsidRDefault="00D53773" w:rsidP="00614B45">
            <w:pPr>
              <w:jc w:val="center"/>
              <w:rPr>
                <w:rFonts w:asciiTheme="minorHAnsi" w:hAnsiTheme="minorHAnsi" w:cstheme="minorHAnsi"/>
              </w:rPr>
            </w:pPr>
            <w:r w:rsidRPr="00BD6812">
              <w:t>Media</w:t>
            </w:r>
          </w:p>
        </w:tc>
        <w:tc>
          <w:tcPr>
            <w:tcW w:w="1461" w:type="dxa"/>
          </w:tcPr>
          <w:p w14:paraId="254A237E" w14:textId="77777777" w:rsidR="00D53773" w:rsidRPr="0039736F" w:rsidRDefault="00D53773" w:rsidP="00614B45">
            <w:pPr>
              <w:jc w:val="center"/>
              <w:rPr>
                <w:rFonts w:asciiTheme="minorHAnsi" w:hAnsiTheme="minorHAnsi" w:cstheme="minorHAnsi"/>
              </w:rPr>
            </w:pPr>
            <w:r w:rsidRPr="00BD6812">
              <w:t>Alta</w:t>
            </w:r>
          </w:p>
        </w:tc>
        <w:tc>
          <w:tcPr>
            <w:tcW w:w="1593" w:type="dxa"/>
          </w:tcPr>
          <w:p w14:paraId="2840620E" w14:textId="77777777" w:rsidR="00D53773" w:rsidRPr="0039736F" w:rsidRDefault="00D53773" w:rsidP="00614B45">
            <w:pPr>
              <w:jc w:val="center"/>
              <w:rPr>
                <w:rFonts w:asciiTheme="minorHAnsi" w:hAnsiTheme="minorHAnsi" w:cstheme="minorHAnsi"/>
              </w:rPr>
            </w:pPr>
            <w:r w:rsidRPr="00BD6812">
              <w:t>Alta</w:t>
            </w:r>
          </w:p>
        </w:tc>
      </w:tr>
      <w:tr w:rsidR="00D53773" w:rsidRPr="0039736F" w14:paraId="0E1C9310" w14:textId="77777777" w:rsidTr="00614B45">
        <w:tc>
          <w:tcPr>
            <w:tcW w:w="834" w:type="dxa"/>
          </w:tcPr>
          <w:p w14:paraId="6666094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CU2</w:t>
            </w:r>
          </w:p>
        </w:tc>
        <w:tc>
          <w:tcPr>
            <w:tcW w:w="4705" w:type="dxa"/>
          </w:tcPr>
          <w:p w14:paraId="737FE3DA"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w:t>
            </w:r>
          </w:p>
        </w:tc>
        <w:tc>
          <w:tcPr>
            <w:tcW w:w="1550" w:type="dxa"/>
          </w:tcPr>
          <w:p w14:paraId="0C551F54" w14:textId="77777777" w:rsidR="00D53773" w:rsidRPr="0039736F" w:rsidRDefault="00D53773" w:rsidP="00614B45">
            <w:pPr>
              <w:jc w:val="center"/>
              <w:rPr>
                <w:rFonts w:asciiTheme="minorHAnsi" w:hAnsiTheme="minorHAnsi" w:cstheme="minorHAnsi"/>
              </w:rPr>
            </w:pPr>
            <w:r w:rsidRPr="006354EA">
              <w:t>Media</w:t>
            </w:r>
          </w:p>
        </w:tc>
        <w:tc>
          <w:tcPr>
            <w:tcW w:w="1461" w:type="dxa"/>
          </w:tcPr>
          <w:p w14:paraId="389F9A2E" w14:textId="77777777" w:rsidR="00D53773" w:rsidRPr="0039736F" w:rsidRDefault="00D53773" w:rsidP="00614B45">
            <w:pPr>
              <w:jc w:val="center"/>
              <w:rPr>
                <w:rFonts w:asciiTheme="minorHAnsi" w:hAnsiTheme="minorHAnsi" w:cstheme="minorHAnsi"/>
              </w:rPr>
            </w:pPr>
            <w:r w:rsidRPr="006354EA">
              <w:t>Media</w:t>
            </w:r>
          </w:p>
        </w:tc>
        <w:tc>
          <w:tcPr>
            <w:tcW w:w="1593" w:type="dxa"/>
          </w:tcPr>
          <w:p w14:paraId="5DEAA72F" w14:textId="77777777" w:rsidR="00D53773" w:rsidRPr="0039736F" w:rsidRDefault="00D53773" w:rsidP="00614B45">
            <w:pPr>
              <w:jc w:val="center"/>
              <w:rPr>
                <w:rFonts w:asciiTheme="minorHAnsi" w:hAnsiTheme="minorHAnsi" w:cstheme="minorHAnsi"/>
              </w:rPr>
            </w:pPr>
            <w:r w:rsidRPr="006354EA">
              <w:t>Media</w:t>
            </w:r>
          </w:p>
        </w:tc>
      </w:tr>
      <w:tr w:rsidR="00D53773" w:rsidRPr="0039736F" w14:paraId="32D10CCA" w14:textId="77777777" w:rsidTr="00614B45">
        <w:tc>
          <w:tcPr>
            <w:tcW w:w="834" w:type="dxa"/>
          </w:tcPr>
          <w:p w14:paraId="7942903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CU3</w:t>
            </w:r>
          </w:p>
        </w:tc>
        <w:tc>
          <w:tcPr>
            <w:tcW w:w="4705" w:type="dxa"/>
          </w:tcPr>
          <w:p w14:paraId="09A4AD0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w:t>
            </w:r>
          </w:p>
        </w:tc>
        <w:tc>
          <w:tcPr>
            <w:tcW w:w="1550" w:type="dxa"/>
          </w:tcPr>
          <w:p w14:paraId="0D8E03C4" w14:textId="77777777" w:rsidR="00D53773" w:rsidRPr="0039736F" w:rsidRDefault="00D53773" w:rsidP="00614B45">
            <w:pPr>
              <w:jc w:val="center"/>
              <w:rPr>
                <w:rFonts w:asciiTheme="minorHAnsi" w:hAnsiTheme="minorHAnsi" w:cstheme="minorHAnsi"/>
              </w:rPr>
            </w:pPr>
            <w:r w:rsidRPr="00891F15">
              <w:t>Baja</w:t>
            </w:r>
          </w:p>
        </w:tc>
        <w:tc>
          <w:tcPr>
            <w:tcW w:w="1461" w:type="dxa"/>
          </w:tcPr>
          <w:p w14:paraId="1C33281C" w14:textId="77777777" w:rsidR="00D53773" w:rsidRPr="0039736F" w:rsidRDefault="00D53773" w:rsidP="00614B45">
            <w:pPr>
              <w:jc w:val="center"/>
              <w:rPr>
                <w:rFonts w:asciiTheme="minorHAnsi" w:hAnsiTheme="minorHAnsi" w:cstheme="minorHAnsi"/>
              </w:rPr>
            </w:pPr>
            <w:r w:rsidRPr="00891F15">
              <w:t>Baja</w:t>
            </w:r>
          </w:p>
        </w:tc>
        <w:tc>
          <w:tcPr>
            <w:tcW w:w="1593" w:type="dxa"/>
          </w:tcPr>
          <w:p w14:paraId="71966C99" w14:textId="77777777" w:rsidR="00D53773" w:rsidRPr="0039736F" w:rsidRDefault="00D53773" w:rsidP="00614B45">
            <w:pPr>
              <w:jc w:val="center"/>
              <w:rPr>
                <w:rFonts w:asciiTheme="minorHAnsi" w:hAnsiTheme="minorHAnsi" w:cstheme="minorHAnsi"/>
              </w:rPr>
            </w:pPr>
            <w:r w:rsidRPr="00891F15">
              <w:t>Media</w:t>
            </w:r>
          </w:p>
        </w:tc>
      </w:tr>
      <w:tr w:rsidR="00D53773" w:rsidRPr="0039736F" w14:paraId="6541F119" w14:textId="77777777" w:rsidTr="00614B45">
        <w:tc>
          <w:tcPr>
            <w:tcW w:w="834" w:type="dxa"/>
          </w:tcPr>
          <w:p w14:paraId="18E467B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CU4</w:t>
            </w:r>
          </w:p>
        </w:tc>
        <w:tc>
          <w:tcPr>
            <w:tcW w:w="4705" w:type="dxa"/>
          </w:tcPr>
          <w:p w14:paraId="0D6CAD0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categorías</w:t>
            </w:r>
          </w:p>
        </w:tc>
        <w:tc>
          <w:tcPr>
            <w:tcW w:w="1550" w:type="dxa"/>
          </w:tcPr>
          <w:p w14:paraId="1D35D60F" w14:textId="77777777" w:rsidR="00D53773" w:rsidRPr="0039736F" w:rsidRDefault="00D53773" w:rsidP="00614B45">
            <w:pPr>
              <w:jc w:val="center"/>
              <w:rPr>
                <w:rFonts w:asciiTheme="minorHAnsi" w:hAnsiTheme="minorHAnsi" w:cstheme="minorHAnsi"/>
              </w:rPr>
            </w:pPr>
            <w:r w:rsidRPr="00ED640A">
              <w:t>Baja</w:t>
            </w:r>
          </w:p>
        </w:tc>
        <w:tc>
          <w:tcPr>
            <w:tcW w:w="1461" w:type="dxa"/>
          </w:tcPr>
          <w:p w14:paraId="3561B6FF" w14:textId="77777777" w:rsidR="00D53773" w:rsidRPr="0039736F" w:rsidRDefault="00D53773" w:rsidP="00614B45">
            <w:pPr>
              <w:jc w:val="center"/>
              <w:rPr>
                <w:rFonts w:asciiTheme="minorHAnsi" w:hAnsiTheme="minorHAnsi" w:cstheme="minorHAnsi"/>
              </w:rPr>
            </w:pPr>
            <w:r w:rsidRPr="00ED640A">
              <w:t>Media</w:t>
            </w:r>
          </w:p>
        </w:tc>
        <w:tc>
          <w:tcPr>
            <w:tcW w:w="1593" w:type="dxa"/>
          </w:tcPr>
          <w:p w14:paraId="00B61B4C" w14:textId="77777777" w:rsidR="00D53773" w:rsidRPr="0039736F" w:rsidRDefault="00D53773" w:rsidP="00614B45">
            <w:pPr>
              <w:jc w:val="center"/>
              <w:rPr>
                <w:rFonts w:asciiTheme="minorHAnsi" w:hAnsiTheme="minorHAnsi" w:cstheme="minorHAnsi"/>
              </w:rPr>
            </w:pPr>
            <w:r w:rsidRPr="00ED640A">
              <w:t>Media</w:t>
            </w:r>
          </w:p>
        </w:tc>
      </w:tr>
      <w:tr w:rsidR="00D53773" w:rsidRPr="0039736F" w14:paraId="4EAD6E8E" w14:textId="77777777" w:rsidTr="00614B45">
        <w:tc>
          <w:tcPr>
            <w:tcW w:w="834" w:type="dxa"/>
          </w:tcPr>
          <w:p w14:paraId="2DCB38A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CU5</w:t>
            </w:r>
          </w:p>
        </w:tc>
        <w:tc>
          <w:tcPr>
            <w:tcW w:w="4705" w:type="dxa"/>
          </w:tcPr>
          <w:p w14:paraId="68494B89"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categorías</w:t>
            </w:r>
          </w:p>
        </w:tc>
        <w:tc>
          <w:tcPr>
            <w:tcW w:w="1550" w:type="dxa"/>
          </w:tcPr>
          <w:p w14:paraId="5EE3C40C" w14:textId="77777777" w:rsidR="00D53773" w:rsidRPr="0039736F" w:rsidRDefault="00D53773" w:rsidP="00614B45">
            <w:pPr>
              <w:jc w:val="center"/>
              <w:rPr>
                <w:rFonts w:asciiTheme="minorHAnsi" w:hAnsiTheme="minorHAnsi" w:cstheme="minorHAnsi"/>
              </w:rPr>
            </w:pPr>
            <w:r w:rsidRPr="0084481B">
              <w:t>Baja</w:t>
            </w:r>
          </w:p>
        </w:tc>
        <w:tc>
          <w:tcPr>
            <w:tcW w:w="1461" w:type="dxa"/>
          </w:tcPr>
          <w:p w14:paraId="62E4F52C" w14:textId="77777777" w:rsidR="00D53773" w:rsidRPr="0039736F" w:rsidRDefault="00D53773" w:rsidP="00614B45">
            <w:pPr>
              <w:jc w:val="center"/>
              <w:rPr>
                <w:rFonts w:asciiTheme="minorHAnsi" w:hAnsiTheme="minorHAnsi" w:cstheme="minorHAnsi"/>
              </w:rPr>
            </w:pPr>
            <w:r w:rsidRPr="0084481B">
              <w:t>Media</w:t>
            </w:r>
          </w:p>
        </w:tc>
        <w:tc>
          <w:tcPr>
            <w:tcW w:w="1593" w:type="dxa"/>
          </w:tcPr>
          <w:p w14:paraId="049E79A5" w14:textId="77777777" w:rsidR="00D53773" w:rsidRPr="0039736F" w:rsidRDefault="00D53773" w:rsidP="00614B45">
            <w:pPr>
              <w:jc w:val="center"/>
              <w:rPr>
                <w:rFonts w:asciiTheme="minorHAnsi" w:hAnsiTheme="minorHAnsi" w:cstheme="minorHAnsi"/>
              </w:rPr>
            </w:pPr>
            <w:r w:rsidRPr="0084481B">
              <w:t>Baja</w:t>
            </w:r>
          </w:p>
        </w:tc>
      </w:tr>
      <w:tr w:rsidR="00D53773" w:rsidRPr="0039736F" w14:paraId="7503E7CF" w14:textId="77777777" w:rsidTr="00614B45">
        <w:tc>
          <w:tcPr>
            <w:tcW w:w="834" w:type="dxa"/>
          </w:tcPr>
          <w:p w14:paraId="6E771F9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CU6</w:t>
            </w:r>
          </w:p>
        </w:tc>
        <w:tc>
          <w:tcPr>
            <w:tcW w:w="4705" w:type="dxa"/>
          </w:tcPr>
          <w:p w14:paraId="6B03D42C"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categorías</w:t>
            </w:r>
          </w:p>
        </w:tc>
        <w:tc>
          <w:tcPr>
            <w:tcW w:w="1550" w:type="dxa"/>
          </w:tcPr>
          <w:p w14:paraId="0CEF809E" w14:textId="77777777" w:rsidR="00D53773" w:rsidRPr="0039736F" w:rsidRDefault="00D53773" w:rsidP="00614B45">
            <w:pPr>
              <w:jc w:val="center"/>
              <w:rPr>
                <w:rFonts w:asciiTheme="minorHAnsi" w:hAnsiTheme="minorHAnsi" w:cstheme="minorHAnsi"/>
              </w:rPr>
            </w:pPr>
            <w:r w:rsidRPr="00055BB5">
              <w:t>Baja</w:t>
            </w:r>
          </w:p>
        </w:tc>
        <w:tc>
          <w:tcPr>
            <w:tcW w:w="1461" w:type="dxa"/>
          </w:tcPr>
          <w:p w14:paraId="5B25DEC6" w14:textId="77777777" w:rsidR="00D53773" w:rsidRPr="0039736F" w:rsidRDefault="00D53773" w:rsidP="00614B45">
            <w:pPr>
              <w:jc w:val="center"/>
              <w:rPr>
                <w:rFonts w:asciiTheme="minorHAnsi" w:hAnsiTheme="minorHAnsi" w:cstheme="minorHAnsi"/>
              </w:rPr>
            </w:pPr>
            <w:r w:rsidRPr="00055BB5">
              <w:t>Baja</w:t>
            </w:r>
          </w:p>
        </w:tc>
        <w:tc>
          <w:tcPr>
            <w:tcW w:w="1593" w:type="dxa"/>
          </w:tcPr>
          <w:p w14:paraId="56E046AB" w14:textId="77777777" w:rsidR="00D53773" w:rsidRPr="0039736F" w:rsidRDefault="00D53773" w:rsidP="00614B45">
            <w:pPr>
              <w:jc w:val="center"/>
              <w:rPr>
                <w:rFonts w:asciiTheme="minorHAnsi" w:hAnsiTheme="minorHAnsi" w:cstheme="minorHAnsi"/>
              </w:rPr>
            </w:pPr>
            <w:r w:rsidRPr="00055BB5">
              <w:t>Baja</w:t>
            </w:r>
          </w:p>
        </w:tc>
      </w:tr>
      <w:tr w:rsidR="00D53773" w:rsidRPr="0039736F" w14:paraId="5A510EF5" w14:textId="77777777" w:rsidTr="00614B45">
        <w:tc>
          <w:tcPr>
            <w:tcW w:w="834" w:type="dxa"/>
          </w:tcPr>
          <w:p w14:paraId="31E0DA4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CU7</w:t>
            </w:r>
          </w:p>
        </w:tc>
        <w:tc>
          <w:tcPr>
            <w:tcW w:w="4705" w:type="dxa"/>
          </w:tcPr>
          <w:p w14:paraId="1A23773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unidades de medida</w:t>
            </w:r>
          </w:p>
        </w:tc>
        <w:tc>
          <w:tcPr>
            <w:tcW w:w="1550" w:type="dxa"/>
          </w:tcPr>
          <w:p w14:paraId="5DA252FF" w14:textId="77777777" w:rsidR="00D53773" w:rsidRPr="0039736F" w:rsidRDefault="00D53773" w:rsidP="00614B45">
            <w:pPr>
              <w:jc w:val="center"/>
              <w:rPr>
                <w:rFonts w:asciiTheme="minorHAnsi" w:hAnsiTheme="minorHAnsi" w:cstheme="minorHAnsi"/>
              </w:rPr>
            </w:pPr>
            <w:r w:rsidRPr="00F40233">
              <w:t>Baja</w:t>
            </w:r>
          </w:p>
        </w:tc>
        <w:tc>
          <w:tcPr>
            <w:tcW w:w="1461" w:type="dxa"/>
          </w:tcPr>
          <w:p w14:paraId="3756F9CC" w14:textId="77777777" w:rsidR="00D53773" w:rsidRPr="0039736F" w:rsidRDefault="00D53773" w:rsidP="00614B45">
            <w:pPr>
              <w:jc w:val="center"/>
              <w:rPr>
                <w:rFonts w:asciiTheme="minorHAnsi" w:hAnsiTheme="minorHAnsi" w:cstheme="minorHAnsi"/>
              </w:rPr>
            </w:pPr>
            <w:r w:rsidRPr="00F40233">
              <w:t>Media</w:t>
            </w:r>
          </w:p>
        </w:tc>
        <w:tc>
          <w:tcPr>
            <w:tcW w:w="1593" w:type="dxa"/>
          </w:tcPr>
          <w:p w14:paraId="1EB9D5F0" w14:textId="77777777" w:rsidR="00D53773" w:rsidRPr="0039736F" w:rsidRDefault="00D53773" w:rsidP="00614B45">
            <w:pPr>
              <w:jc w:val="center"/>
              <w:rPr>
                <w:rFonts w:asciiTheme="minorHAnsi" w:hAnsiTheme="minorHAnsi" w:cstheme="minorHAnsi"/>
              </w:rPr>
            </w:pPr>
            <w:r w:rsidRPr="00F40233">
              <w:t>Media</w:t>
            </w:r>
          </w:p>
        </w:tc>
      </w:tr>
      <w:tr w:rsidR="00D53773" w:rsidRPr="0039736F" w14:paraId="0966A2DA" w14:textId="77777777" w:rsidTr="00614B45">
        <w:tc>
          <w:tcPr>
            <w:tcW w:w="834" w:type="dxa"/>
          </w:tcPr>
          <w:p w14:paraId="72B7C4B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CU8</w:t>
            </w:r>
          </w:p>
        </w:tc>
        <w:tc>
          <w:tcPr>
            <w:tcW w:w="4705" w:type="dxa"/>
          </w:tcPr>
          <w:p w14:paraId="0F036A8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unidades de medida</w:t>
            </w:r>
          </w:p>
        </w:tc>
        <w:tc>
          <w:tcPr>
            <w:tcW w:w="1550" w:type="dxa"/>
          </w:tcPr>
          <w:p w14:paraId="111B0EEC" w14:textId="77777777" w:rsidR="00D53773" w:rsidRPr="0039736F" w:rsidRDefault="00D53773" w:rsidP="00614B45">
            <w:pPr>
              <w:jc w:val="center"/>
              <w:rPr>
                <w:rFonts w:asciiTheme="minorHAnsi" w:hAnsiTheme="minorHAnsi" w:cstheme="minorHAnsi"/>
              </w:rPr>
            </w:pPr>
            <w:r w:rsidRPr="00A01429">
              <w:t>Baja</w:t>
            </w:r>
          </w:p>
        </w:tc>
        <w:tc>
          <w:tcPr>
            <w:tcW w:w="1461" w:type="dxa"/>
          </w:tcPr>
          <w:p w14:paraId="56181E98" w14:textId="77777777" w:rsidR="00D53773" w:rsidRPr="0039736F" w:rsidRDefault="00D53773" w:rsidP="00614B45">
            <w:pPr>
              <w:jc w:val="center"/>
              <w:rPr>
                <w:rFonts w:asciiTheme="minorHAnsi" w:hAnsiTheme="minorHAnsi" w:cstheme="minorHAnsi"/>
              </w:rPr>
            </w:pPr>
            <w:r w:rsidRPr="00A01429">
              <w:t>Baja</w:t>
            </w:r>
          </w:p>
        </w:tc>
        <w:tc>
          <w:tcPr>
            <w:tcW w:w="1593" w:type="dxa"/>
          </w:tcPr>
          <w:p w14:paraId="765A8329" w14:textId="77777777" w:rsidR="00D53773" w:rsidRPr="0039736F" w:rsidRDefault="00D53773" w:rsidP="00614B45">
            <w:pPr>
              <w:jc w:val="center"/>
              <w:rPr>
                <w:rFonts w:asciiTheme="minorHAnsi" w:hAnsiTheme="minorHAnsi" w:cstheme="minorHAnsi"/>
              </w:rPr>
            </w:pPr>
            <w:r w:rsidRPr="00A01429">
              <w:t>Baja</w:t>
            </w:r>
          </w:p>
        </w:tc>
      </w:tr>
      <w:tr w:rsidR="00D53773" w:rsidRPr="0039736F" w14:paraId="3F285F74" w14:textId="77777777" w:rsidTr="00614B45">
        <w:tc>
          <w:tcPr>
            <w:tcW w:w="834" w:type="dxa"/>
          </w:tcPr>
          <w:p w14:paraId="418228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CU9</w:t>
            </w:r>
          </w:p>
        </w:tc>
        <w:tc>
          <w:tcPr>
            <w:tcW w:w="4705" w:type="dxa"/>
          </w:tcPr>
          <w:p w14:paraId="39580C17"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unidades de medida</w:t>
            </w:r>
          </w:p>
        </w:tc>
        <w:tc>
          <w:tcPr>
            <w:tcW w:w="1550" w:type="dxa"/>
          </w:tcPr>
          <w:p w14:paraId="01D4AF8B" w14:textId="77777777" w:rsidR="00D53773" w:rsidRPr="0039736F" w:rsidRDefault="00D53773" w:rsidP="00614B45">
            <w:pPr>
              <w:jc w:val="center"/>
              <w:rPr>
                <w:rFonts w:asciiTheme="minorHAnsi" w:hAnsiTheme="minorHAnsi" w:cstheme="minorHAnsi"/>
              </w:rPr>
            </w:pPr>
            <w:r w:rsidRPr="004920E7">
              <w:t>Baja</w:t>
            </w:r>
          </w:p>
        </w:tc>
        <w:tc>
          <w:tcPr>
            <w:tcW w:w="1461" w:type="dxa"/>
          </w:tcPr>
          <w:p w14:paraId="575F0B29" w14:textId="77777777" w:rsidR="00D53773" w:rsidRPr="0039736F" w:rsidRDefault="00D53773" w:rsidP="00614B45">
            <w:pPr>
              <w:jc w:val="center"/>
              <w:rPr>
                <w:rFonts w:asciiTheme="minorHAnsi" w:hAnsiTheme="minorHAnsi" w:cstheme="minorHAnsi"/>
              </w:rPr>
            </w:pPr>
            <w:r w:rsidRPr="004920E7">
              <w:t>Baja</w:t>
            </w:r>
          </w:p>
        </w:tc>
        <w:tc>
          <w:tcPr>
            <w:tcW w:w="1593" w:type="dxa"/>
          </w:tcPr>
          <w:p w14:paraId="743C0F6B" w14:textId="77777777" w:rsidR="00D53773" w:rsidRPr="0039736F" w:rsidRDefault="00D53773" w:rsidP="00614B45">
            <w:pPr>
              <w:jc w:val="center"/>
              <w:rPr>
                <w:rFonts w:asciiTheme="minorHAnsi" w:hAnsiTheme="minorHAnsi" w:cstheme="minorHAnsi"/>
              </w:rPr>
            </w:pPr>
            <w:r w:rsidRPr="004920E7">
              <w:t>Baja</w:t>
            </w:r>
          </w:p>
        </w:tc>
      </w:tr>
      <w:tr w:rsidR="00D53773" w:rsidRPr="0039736F" w14:paraId="74E51E14" w14:textId="77777777" w:rsidTr="00614B45">
        <w:tc>
          <w:tcPr>
            <w:tcW w:w="834" w:type="dxa"/>
          </w:tcPr>
          <w:p w14:paraId="0AE2A80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CU10</w:t>
            </w:r>
          </w:p>
        </w:tc>
        <w:tc>
          <w:tcPr>
            <w:tcW w:w="4705" w:type="dxa"/>
          </w:tcPr>
          <w:p w14:paraId="3455DC6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ofertas</w:t>
            </w:r>
          </w:p>
        </w:tc>
        <w:tc>
          <w:tcPr>
            <w:tcW w:w="1550" w:type="dxa"/>
          </w:tcPr>
          <w:p w14:paraId="5CF63C67" w14:textId="77777777" w:rsidR="00D53773" w:rsidRPr="0039736F" w:rsidRDefault="00D53773" w:rsidP="00614B45">
            <w:pPr>
              <w:jc w:val="center"/>
              <w:rPr>
                <w:rFonts w:asciiTheme="minorHAnsi" w:hAnsiTheme="minorHAnsi" w:cstheme="minorHAnsi"/>
              </w:rPr>
            </w:pPr>
            <w:r w:rsidRPr="00610150">
              <w:t>Media</w:t>
            </w:r>
          </w:p>
        </w:tc>
        <w:tc>
          <w:tcPr>
            <w:tcW w:w="1461" w:type="dxa"/>
          </w:tcPr>
          <w:p w14:paraId="6D783074" w14:textId="77777777" w:rsidR="00D53773" w:rsidRPr="0039736F" w:rsidRDefault="00D53773" w:rsidP="00614B45">
            <w:pPr>
              <w:jc w:val="center"/>
              <w:rPr>
                <w:rFonts w:asciiTheme="minorHAnsi" w:hAnsiTheme="minorHAnsi" w:cstheme="minorHAnsi"/>
              </w:rPr>
            </w:pPr>
            <w:r w:rsidRPr="00610150">
              <w:t>Media</w:t>
            </w:r>
          </w:p>
        </w:tc>
        <w:tc>
          <w:tcPr>
            <w:tcW w:w="1593" w:type="dxa"/>
          </w:tcPr>
          <w:p w14:paraId="36E7C7B4" w14:textId="77777777" w:rsidR="00D53773" w:rsidRPr="0039736F" w:rsidRDefault="00D53773" w:rsidP="00614B45">
            <w:pPr>
              <w:jc w:val="center"/>
              <w:rPr>
                <w:rFonts w:asciiTheme="minorHAnsi" w:hAnsiTheme="minorHAnsi" w:cstheme="minorHAnsi"/>
              </w:rPr>
            </w:pPr>
            <w:r w:rsidRPr="00610150">
              <w:t>Media</w:t>
            </w:r>
          </w:p>
        </w:tc>
      </w:tr>
      <w:tr w:rsidR="00D53773" w:rsidRPr="0039736F" w14:paraId="01406BB4" w14:textId="77777777" w:rsidTr="00614B45">
        <w:tc>
          <w:tcPr>
            <w:tcW w:w="834" w:type="dxa"/>
          </w:tcPr>
          <w:p w14:paraId="14BFCF5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CU11</w:t>
            </w:r>
          </w:p>
        </w:tc>
        <w:tc>
          <w:tcPr>
            <w:tcW w:w="4705" w:type="dxa"/>
          </w:tcPr>
          <w:p w14:paraId="1D83046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ofertas</w:t>
            </w:r>
          </w:p>
        </w:tc>
        <w:tc>
          <w:tcPr>
            <w:tcW w:w="1550" w:type="dxa"/>
          </w:tcPr>
          <w:p w14:paraId="464D4A59" w14:textId="77777777" w:rsidR="00D53773" w:rsidRPr="0039736F" w:rsidRDefault="00D53773" w:rsidP="00614B45">
            <w:pPr>
              <w:jc w:val="center"/>
              <w:rPr>
                <w:rFonts w:asciiTheme="minorHAnsi" w:hAnsiTheme="minorHAnsi" w:cstheme="minorHAnsi"/>
              </w:rPr>
            </w:pPr>
            <w:r w:rsidRPr="000C0AE5">
              <w:t>Media</w:t>
            </w:r>
          </w:p>
        </w:tc>
        <w:tc>
          <w:tcPr>
            <w:tcW w:w="1461" w:type="dxa"/>
          </w:tcPr>
          <w:p w14:paraId="1E2A0B21" w14:textId="77777777" w:rsidR="00D53773" w:rsidRPr="0039736F" w:rsidRDefault="00D53773" w:rsidP="00614B45">
            <w:pPr>
              <w:jc w:val="center"/>
              <w:rPr>
                <w:rFonts w:asciiTheme="minorHAnsi" w:hAnsiTheme="minorHAnsi" w:cstheme="minorHAnsi"/>
              </w:rPr>
            </w:pPr>
            <w:r w:rsidRPr="000C0AE5">
              <w:t>Media</w:t>
            </w:r>
          </w:p>
        </w:tc>
        <w:tc>
          <w:tcPr>
            <w:tcW w:w="1593" w:type="dxa"/>
          </w:tcPr>
          <w:p w14:paraId="4DF9BFD0" w14:textId="77777777" w:rsidR="00D53773" w:rsidRPr="0039736F" w:rsidRDefault="00D53773" w:rsidP="00614B45">
            <w:pPr>
              <w:jc w:val="center"/>
              <w:rPr>
                <w:rFonts w:asciiTheme="minorHAnsi" w:hAnsiTheme="minorHAnsi" w:cstheme="minorHAnsi"/>
              </w:rPr>
            </w:pPr>
            <w:r w:rsidRPr="000C0AE5">
              <w:t>Media</w:t>
            </w:r>
          </w:p>
        </w:tc>
      </w:tr>
      <w:tr w:rsidR="00D53773" w:rsidRPr="0039736F" w14:paraId="1C23D348" w14:textId="77777777" w:rsidTr="00614B45">
        <w:tc>
          <w:tcPr>
            <w:tcW w:w="834" w:type="dxa"/>
          </w:tcPr>
          <w:p w14:paraId="1F70836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CU12</w:t>
            </w:r>
          </w:p>
        </w:tc>
        <w:tc>
          <w:tcPr>
            <w:tcW w:w="4705" w:type="dxa"/>
          </w:tcPr>
          <w:p w14:paraId="3A6DC3F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ofertas</w:t>
            </w:r>
          </w:p>
        </w:tc>
        <w:tc>
          <w:tcPr>
            <w:tcW w:w="1550" w:type="dxa"/>
          </w:tcPr>
          <w:p w14:paraId="2002920A" w14:textId="77777777" w:rsidR="00D53773" w:rsidRPr="0039736F" w:rsidRDefault="00D53773" w:rsidP="00614B45">
            <w:pPr>
              <w:jc w:val="center"/>
              <w:rPr>
                <w:rFonts w:asciiTheme="minorHAnsi" w:hAnsiTheme="minorHAnsi" w:cstheme="minorHAnsi"/>
              </w:rPr>
            </w:pPr>
            <w:r w:rsidRPr="006B5896">
              <w:t>Baja</w:t>
            </w:r>
          </w:p>
        </w:tc>
        <w:tc>
          <w:tcPr>
            <w:tcW w:w="1461" w:type="dxa"/>
          </w:tcPr>
          <w:p w14:paraId="1DA93C23" w14:textId="77777777" w:rsidR="00D53773" w:rsidRPr="0039736F" w:rsidRDefault="00D53773" w:rsidP="00614B45">
            <w:pPr>
              <w:jc w:val="center"/>
              <w:rPr>
                <w:rFonts w:asciiTheme="minorHAnsi" w:hAnsiTheme="minorHAnsi" w:cstheme="minorHAnsi"/>
              </w:rPr>
            </w:pPr>
            <w:r w:rsidRPr="006B5896">
              <w:t>Baja</w:t>
            </w:r>
          </w:p>
        </w:tc>
        <w:tc>
          <w:tcPr>
            <w:tcW w:w="1593" w:type="dxa"/>
          </w:tcPr>
          <w:p w14:paraId="0074CE87" w14:textId="77777777" w:rsidR="00D53773" w:rsidRPr="0039736F" w:rsidRDefault="00D53773" w:rsidP="00614B45">
            <w:pPr>
              <w:jc w:val="center"/>
              <w:rPr>
                <w:rFonts w:asciiTheme="minorHAnsi" w:hAnsiTheme="minorHAnsi" w:cstheme="minorHAnsi"/>
              </w:rPr>
            </w:pPr>
            <w:r w:rsidRPr="006B5896">
              <w:t>Baja</w:t>
            </w:r>
          </w:p>
        </w:tc>
      </w:tr>
      <w:tr w:rsidR="00D53773" w:rsidRPr="0039736F" w14:paraId="77A27FBF" w14:textId="77777777" w:rsidTr="00614B45">
        <w:tc>
          <w:tcPr>
            <w:tcW w:w="834" w:type="dxa"/>
          </w:tcPr>
          <w:p w14:paraId="256D3A84"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CU13</w:t>
            </w:r>
          </w:p>
        </w:tc>
        <w:tc>
          <w:tcPr>
            <w:tcW w:w="4705" w:type="dxa"/>
          </w:tcPr>
          <w:p w14:paraId="6A6A924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productos al inventario</w:t>
            </w:r>
          </w:p>
        </w:tc>
        <w:tc>
          <w:tcPr>
            <w:tcW w:w="1550" w:type="dxa"/>
          </w:tcPr>
          <w:p w14:paraId="1579EE4B" w14:textId="77777777" w:rsidR="00D53773" w:rsidRPr="0039736F" w:rsidRDefault="00D53773" w:rsidP="00614B45">
            <w:pPr>
              <w:jc w:val="center"/>
              <w:rPr>
                <w:rFonts w:asciiTheme="minorHAnsi" w:hAnsiTheme="minorHAnsi" w:cstheme="minorHAnsi"/>
              </w:rPr>
            </w:pPr>
            <w:r w:rsidRPr="007B5ABB">
              <w:t>Alta</w:t>
            </w:r>
          </w:p>
        </w:tc>
        <w:tc>
          <w:tcPr>
            <w:tcW w:w="1461" w:type="dxa"/>
          </w:tcPr>
          <w:p w14:paraId="01B77C3B" w14:textId="77777777" w:rsidR="00D53773" w:rsidRPr="0039736F" w:rsidRDefault="00D53773" w:rsidP="00614B45">
            <w:pPr>
              <w:jc w:val="center"/>
              <w:rPr>
                <w:rFonts w:asciiTheme="minorHAnsi" w:hAnsiTheme="minorHAnsi" w:cstheme="minorHAnsi"/>
              </w:rPr>
            </w:pPr>
            <w:r w:rsidRPr="007B5ABB">
              <w:t>Alta</w:t>
            </w:r>
          </w:p>
        </w:tc>
        <w:tc>
          <w:tcPr>
            <w:tcW w:w="1593" w:type="dxa"/>
          </w:tcPr>
          <w:p w14:paraId="772593C2" w14:textId="77777777" w:rsidR="00D53773" w:rsidRPr="0039736F" w:rsidRDefault="00D53773" w:rsidP="00614B45">
            <w:pPr>
              <w:jc w:val="center"/>
              <w:rPr>
                <w:rFonts w:asciiTheme="minorHAnsi" w:hAnsiTheme="minorHAnsi" w:cstheme="minorHAnsi"/>
              </w:rPr>
            </w:pPr>
            <w:r w:rsidRPr="007B5ABB">
              <w:t>Alta</w:t>
            </w:r>
          </w:p>
        </w:tc>
      </w:tr>
      <w:tr w:rsidR="00D53773" w:rsidRPr="0039736F" w14:paraId="502E6D4D" w14:textId="77777777" w:rsidTr="00614B45">
        <w:tc>
          <w:tcPr>
            <w:tcW w:w="834" w:type="dxa"/>
          </w:tcPr>
          <w:p w14:paraId="300BC6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CU14</w:t>
            </w:r>
          </w:p>
        </w:tc>
        <w:tc>
          <w:tcPr>
            <w:tcW w:w="4705" w:type="dxa"/>
          </w:tcPr>
          <w:p w14:paraId="4ECA65E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productos en el inventario</w:t>
            </w:r>
          </w:p>
        </w:tc>
        <w:tc>
          <w:tcPr>
            <w:tcW w:w="1550" w:type="dxa"/>
          </w:tcPr>
          <w:p w14:paraId="45B3329E" w14:textId="77777777" w:rsidR="00D53773" w:rsidRPr="0039736F" w:rsidRDefault="00D53773" w:rsidP="00614B45">
            <w:pPr>
              <w:jc w:val="center"/>
              <w:rPr>
                <w:rFonts w:asciiTheme="minorHAnsi" w:hAnsiTheme="minorHAnsi" w:cstheme="minorHAnsi"/>
              </w:rPr>
            </w:pPr>
            <w:r w:rsidRPr="00FD682A">
              <w:t>Media</w:t>
            </w:r>
          </w:p>
        </w:tc>
        <w:tc>
          <w:tcPr>
            <w:tcW w:w="1461" w:type="dxa"/>
          </w:tcPr>
          <w:p w14:paraId="06A9B4FD" w14:textId="77777777" w:rsidR="00D53773" w:rsidRPr="0039736F" w:rsidRDefault="00D53773" w:rsidP="00614B45">
            <w:pPr>
              <w:jc w:val="center"/>
              <w:rPr>
                <w:rFonts w:asciiTheme="minorHAnsi" w:hAnsiTheme="minorHAnsi" w:cstheme="minorHAnsi"/>
              </w:rPr>
            </w:pPr>
            <w:r w:rsidRPr="00FD682A">
              <w:t>Alta</w:t>
            </w:r>
          </w:p>
        </w:tc>
        <w:tc>
          <w:tcPr>
            <w:tcW w:w="1593" w:type="dxa"/>
          </w:tcPr>
          <w:p w14:paraId="3790FC5E" w14:textId="77777777" w:rsidR="00D53773" w:rsidRPr="0039736F" w:rsidRDefault="00D53773" w:rsidP="00614B45">
            <w:pPr>
              <w:jc w:val="center"/>
              <w:rPr>
                <w:rFonts w:asciiTheme="minorHAnsi" w:hAnsiTheme="minorHAnsi" w:cstheme="minorHAnsi"/>
              </w:rPr>
            </w:pPr>
            <w:r w:rsidRPr="00FD682A">
              <w:t>Media</w:t>
            </w:r>
          </w:p>
        </w:tc>
      </w:tr>
      <w:tr w:rsidR="00D53773" w:rsidRPr="0039736F" w14:paraId="0FA895D5" w14:textId="77777777" w:rsidTr="00614B45">
        <w:tc>
          <w:tcPr>
            <w:tcW w:w="834" w:type="dxa"/>
          </w:tcPr>
          <w:p w14:paraId="202403E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CU15</w:t>
            </w:r>
          </w:p>
        </w:tc>
        <w:tc>
          <w:tcPr>
            <w:tcW w:w="4705" w:type="dxa"/>
          </w:tcPr>
          <w:p w14:paraId="20B79CF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productos en el inventario</w:t>
            </w:r>
          </w:p>
        </w:tc>
        <w:tc>
          <w:tcPr>
            <w:tcW w:w="1550" w:type="dxa"/>
          </w:tcPr>
          <w:p w14:paraId="3F0CE7CD" w14:textId="77777777" w:rsidR="00D53773" w:rsidRPr="0039736F" w:rsidRDefault="00D53773" w:rsidP="00614B45">
            <w:pPr>
              <w:jc w:val="center"/>
              <w:rPr>
                <w:rFonts w:asciiTheme="minorHAnsi" w:hAnsiTheme="minorHAnsi" w:cstheme="minorHAnsi"/>
              </w:rPr>
            </w:pPr>
            <w:r w:rsidRPr="002E0EA9">
              <w:t>Media</w:t>
            </w:r>
          </w:p>
        </w:tc>
        <w:tc>
          <w:tcPr>
            <w:tcW w:w="1461" w:type="dxa"/>
          </w:tcPr>
          <w:p w14:paraId="6D256EEC" w14:textId="77777777" w:rsidR="00D53773" w:rsidRPr="0039736F" w:rsidRDefault="00D53773" w:rsidP="00614B45">
            <w:pPr>
              <w:jc w:val="center"/>
              <w:rPr>
                <w:rFonts w:asciiTheme="minorHAnsi" w:hAnsiTheme="minorHAnsi" w:cstheme="minorHAnsi"/>
              </w:rPr>
            </w:pPr>
            <w:r w:rsidRPr="002E0EA9">
              <w:t>Media</w:t>
            </w:r>
          </w:p>
        </w:tc>
        <w:tc>
          <w:tcPr>
            <w:tcW w:w="1593" w:type="dxa"/>
          </w:tcPr>
          <w:p w14:paraId="501D5090" w14:textId="77777777" w:rsidR="00D53773" w:rsidRPr="0039736F" w:rsidRDefault="00D53773" w:rsidP="00614B45">
            <w:pPr>
              <w:jc w:val="center"/>
              <w:rPr>
                <w:rFonts w:asciiTheme="minorHAnsi" w:hAnsiTheme="minorHAnsi" w:cstheme="minorHAnsi"/>
              </w:rPr>
            </w:pPr>
            <w:r w:rsidRPr="002E0EA9">
              <w:t>Media</w:t>
            </w:r>
          </w:p>
        </w:tc>
      </w:tr>
      <w:tr w:rsidR="00D53773" w:rsidRPr="0039736F" w14:paraId="25A73ADD" w14:textId="77777777" w:rsidTr="00614B45">
        <w:tc>
          <w:tcPr>
            <w:tcW w:w="834" w:type="dxa"/>
          </w:tcPr>
          <w:p w14:paraId="5188C6F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6</w:t>
            </w:r>
          </w:p>
        </w:tc>
        <w:tc>
          <w:tcPr>
            <w:tcW w:w="4705" w:type="dxa"/>
          </w:tcPr>
          <w:p w14:paraId="074619F3" w14:textId="77777777" w:rsidR="00D53773" w:rsidRDefault="00D53773" w:rsidP="00614B45">
            <w:pPr>
              <w:rPr>
                <w:rFonts w:asciiTheme="minorHAnsi" w:hAnsiTheme="minorHAnsi" w:cstheme="minorHAnsi"/>
              </w:rPr>
            </w:pPr>
            <w:r w:rsidRPr="00852314">
              <w:rPr>
                <w:rFonts w:asciiTheme="minorHAnsi" w:hAnsiTheme="minorHAnsi" w:cstheme="minorHAnsi"/>
              </w:rPr>
              <w:t>Registrar compras</w:t>
            </w:r>
          </w:p>
        </w:tc>
        <w:tc>
          <w:tcPr>
            <w:tcW w:w="1550" w:type="dxa"/>
          </w:tcPr>
          <w:p w14:paraId="275E2A70" w14:textId="77777777" w:rsidR="00D53773" w:rsidRPr="0039736F" w:rsidRDefault="00D53773" w:rsidP="00614B45">
            <w:pPr>
              <w:jc w:val="center"/>
              <w:rPr>
                <w:rFonts w:asciiTheme="minorHAnsi" w:hAnsiTheme="minorHAnsi" w:cstheme="minorHAnsi"/>
              </w:rPr>
            </w:pPr>
            <w:r w:rsidRPr="00C15640">
              <w:t>Media</w:t>
            </w:r>
          </w:p>
        </w:tc>
        <w:tc>
          <w:tcPr>
            <w:tcW w:w="1461" w:type="dxa"/>
          </w:tcPr>
          <w:p w14:paraId="628ED623" w14:textId="77777777" w:rsidR="00D53773" w:rsidRPr="0039736F" w:rsidRDefault="00D53773" w:rsidP="00614B45">
            <w:pPr>
              <w:jc w:val="center"/>
              <w:rPr>
                <w:rFonts w:asciiTheme="minorHAnsi" w:hAnsiTheme="minorHAnsi" w:cstheme="minorHAnsi"/>
              </w:rPr>
            </w:pPr>
            <w:r w:rsidRPr="00C15640">
              <w:t>Alta</w:t>
            </w:r>
          </w:p>
        </w:tc>
        <w:tc>
          <w:tcPr>
            <w:tcW w:w="1593" w:type="dxa"/>
          </w:tcPr>
          <w:p w14:paraId="1CB9F98C" w14:textId="77777777" w:rsidR="00D53773" w:rsidRPr="0039736F" w:rsidRDefault="00D53773" w:rsidP="00614B45">
            <w:pPr>
              <w:jc w:val="center"/>
              <w:rPr>
                <w:rFonts w:asciiTheme="minorHAnsi" w:hAnsiTheme="minorHAnsi" w:cstheme="minorHAnsi"/>
              </w:rPr>
            </w:pPr>
            <w:r w:rsidRPr="00C15640">
              <w:t>Alta</w:t>
            </w:r>
          </w:p>
        </w:tc>
      </w:tr>
      <w:tr w:rsidR="00D53773" w:rsidRPr="0039736F" w14:paraId="00FD0C26" w14:textId="77777777" w:rsidTr="00614B45">
        <w:tc>
          <w:tcPr>
            <w:tcW w:w="834" w:type="dxa"/>
          </w:tcPr>
          <w:p w14:paraId="1B8A034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7</w:t>
            </w:r>
          </w:p>
        </w:tc>
        <w:tc>
          <w:tcPr>
            <w:tcW w:w="4705" w:type="dxa"/>
          </w:tcPr>
          <w:p w14:paraId="18ADAB11" w14:textId="77777777" w:rsidR="00D53773" w:rsidRDefault="00D53773" w:rsidP="00614B45">
            <w:pPr>
              <w:rPr>
                <w:rFonts w:asciiTheme="minorHAnsi" w:hAnsiTheme="minorHAnsi" w:cstheme="minorHAnsi"/>
              </w:rPr>
            </w:pPr>
            <w:r w:rsidRPr="00852314">
              <w:rPr>
                <w:rFonts w:asciiTheme="minorHAnsi" w:hAnsiTheme="minorHAnsi" w:cstheme="minorHAnsi"/>
              </w:rPr>
              <w:t>Registrar ventas</w:t>
            </w:r>
          </w:p>
        </w:tc>
        <w:tc>
          <w:tcPr>
            <w:tcW w:w="1550" w:type="dxa"/>
          </w:tcPr>
          <w:p w14:paraId="59887BF2" w14:textId="77777777" w:rsidR="00D53773" w:rsidRPr="0039736F" w:rsidRDefault="00D53773" w:rsidP="00614B45">
            <w:pPr>
              <w:jc w:val="center"/>
              <w:rPr>
                <w:rFonts w:asciiTheme="minorHAnsi" w:hAnsiTheme="minorHAnsi" w:cstheme="minorHAnsi"/>
              </w:rPr>
            </w:pPr>
            <w:r w:rsidRPr="00DB724F">
              <w:t>Media</w:t>
            </w:r>
          </w:p>
        </w:tc>
        <w:tc>
          <w:tcPr>
            <w:tcW w:w="1461" w:type="dxa"/>
          </w:tcPr>
          <w:p w14:paraId="6407EBC6" w14:textId="77777777" w:rsidR="00D53773" w:rsidRPr="0039736F" w:rsidRDefault="00D53773" w:rsidP="00614B45">
            <w:pPr>
              <w:jc w:val="center"/>
              <w:rPr>
                <w:rFonts w:asciiTheme="minorHAnsi" w:hAnsiTheme="minorHAnsi" w:cstheme="minorHAnsi"/>
              </w:rPr>
            </w:pPr>
            <w:r w:rsidRPr="00DB724F">
              <w:t>Alta</w:t>
            </w:r>
          </w:p>
        </w:tc>
        <w:tc>
          <w:tcPr>
            <w:tcW w:w="1593" w:type="dxa"/>
          </w:tcPr>
          <w:p w14:paraId="1EECE43F" w14:textId="77777777" w:rsidR="00D53773" w:rsidRPr="0039736F" w:rsidRDefault="00D53773" w:rsidP="00614B45">
            <w:pPr>
              <w:jc w:val="center"/>
              <w:rPr>
                <w:rFonts w:asciiTheme="minorHAnsi" w:hAnsiTheme="minorHAnsi" w:cstheme="minorHAnsi"/>
              </w:rPr>
            </w:pPr>
            <w:r w:rsidRPr="00DB724F">
              <w:t>Alta</w:t>
            </w:r>
          </w:p>
        </w:tc>
      </w:tr>
      <w:tr w:rsidR="00D53773" w:rsidRPr="0039736F" w14:paraId="632EA406" w14:textId="77777777" w:rsidTr="00614B45">
        <w:tc>
          <w:tcPr>
            <w:tcW w:w="834" w:type="dxa"/>
          </w:tcPr>
          <w:p w14:paraId="06C7B75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8</w:t>
            </w:r>
          </w:p>
        </w:tc>
        <w:tc>
          <w:tcPr>
            <w:tcW w:w="4705" w:type="dxa"/>
          </w:tcPr>
          <w:p w14:paraId="36D06A08" w14:textId="77777777" w:rsidR="00D53773" w:rsidRDefault="00D53773" w:rsidP="00614B45">
            <w:pPr>
              <w:rPr>
                <w:rFonts w:asciiTheme="minorHAnsi" w:hAnsiTheme="minorHAnsi" w:cstheme="minorHAnsi"/>
              </w:rPr>
            </w:pPr>
            <w:r w:rsidRPr="00852314">
              <w:rPr>
                <w:rFonts w:asciiTheme="minorHAnsi" w:hAnsiTheme="minorHAnsi" w:cstheme="minorHAnsi"/>
              </w:rPr>
              <w:t>Registrar sucursales</w:t>
            </w:r>
          </w:p>
        </w:tc>
        <w:tc>
          <w:tcPr>
            <w:tcW w:w="1550" w:type="dxa"/>
          </w:tcPr>
          <w:p w14:paraId="74807E72" w14:textId="77777777" w:rsidR="00D53773" w:rsidRPr="0039736F" w:rsidRDefault="00D53773" w:rsidP="00614B45">
            <w:pPr>
              <w:jc w:val="center"/>
              <w:rPr>
                <w:rFonts w:asciiTheme="minorHAnsi" w:hAnsiTheme="minorHAnsi" w:cstheme="minorHAnsi"/>
              </w:rPr>
            </w:pPr>
            <w:r w:rsidRPr="007F7CD5">
              <w:t>Media</w:t>
            </w:r>
          </w:p>
        </w:tc>
        <w:tc>
          <w:tcPr>
            <w:tcW w:w="1461" w:type="dxa"/>
          </w:tcPr>
          <w:p w14:paraId="007FD327" w14:textId="77777777" w:rsidR="00D53773" w:rsidRPr="0039736F" w:rsidRDefault="00D53773" w:rsidP="00614B45">
            <w:pPr>
              <w:jc w:val="center"/>
              <w:rPr>
                <w:rFonts w:asciiTheme="minorHAnsi" w:hAnsiTheme="minorHAnsi" w:cstheme="minorHAnsi"/>
              </w:rPr>
            </w:pPr>
            <w:r w:rsidRPr="007F7CD5">
              <w:t>Media</w:t>
            </w:r>
          </w:p>
        </w:tc>
        <w:tc>
          <w:tcPr>
            <w:tcW w:w="1593" w:type="dxa"/>
          </w:tcPr>
          <w:p w14:paraId="42D43CD6" w14:textId="77777777" w:rsidR="00D53773" w:rsidRPr="0039736F" w:rsidRDefault="00D53773" w:rsidP="00614B45">
            <w:pPr>
              <w:jc w:val="center"/>
              <w:rPr>
                <w:rFonts w:asciiTheme="minorHAnsi" w:hAnsiTheme="minorHAnsi" w:cstheme="minorHAnsi"/>
              </w:rPr>
            </w:pPr>
            <w:r w:rsidRPr="007F7CD5">
              <w:t>Media</w:t>
            </w:r>
          </w:p>
        </w:tc>
      </w:tr>
      <w:tr w:rsidR="00D53773" w:rsidRPr="0039736F" w14:paraId="35EB1A2B" w14:textId="77777777" w:rsidTr="00614B45">
        <w:tc>
          <w:tcPr>
            <w:tcW w:w="834" w:type="dxa"/>
          </w:tcPr>
          <w:p w14:paraId="0F576E0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9</w:t>
            </w:r>
          </w:p>
        </w:tc>
        <w:tc>
          <w:tcPr>
            <w:tcW w:w="4705" w:type="dxa"/>
          </w:tcPr>
          <w:p w14:paraId="2824889D" w14:textId="77777777" w:rsidR="00D53773" w:rsidRDefault="00D53773" w:rsidP="00614B45">
            <w:pPr>
              <w:rPr>
                <w:rFonts w:asciiTheme="minorHAnsi" w:hAnsiTheme="minorHAnsi" w:cstheme="minorHAnsi"/>
              </w:rPr>
            </w:pPr>
            <w:r w:rsidRPr="00852314">
              <w:rPr>
                <w:rFonts w:asciiTheme="minorHAnsi" w:hAnsiTheme="minorHAnsi" w:cstheme="minorHAnsi"/>
              </w:rPr>
              <w:t>Actualizar sucursales</w:t>
            </w:r>
          </w:p>
        </w:tc>
        <w:tc>
          <w:tcPr>
            <w:tcW w:w="1550" w:type="dxa"/>
          </w:tcPr>
          <w:p w14:paraId="1C99BDDD" w14:textId="77777777" w:rsidR="00D53773" w:rsidRPr="0039736F" w:rsidRDefault="00D53773" w:rsidP="00614B45">
            <w:pPr>
              <w:jc w:val="center"/>
              <w:rPr>
                <w:rFonts w:asciiTheme="minorHAnsi" w:hAnsiTheme="minorHAnsi" w:cstheme="minorHAnsi"/>
              </w:rPr>
            </w:pPr>
            <w:r w:rsidRPr="00E16BE2">
              <w:t>Media</w:t>
            </w:r>
          </w:p>
        </w:tc>
        <w:tc>
          <w:tcPr>
            <w:tcW w:w="1461" w:type="dxa"/>
          </w:tcPr>
          <w:p w14:paraId="51157E0F" w14:textId="77777777" w:rsidR="00D53773" w:rsidRPr="0039736F" w:rsidRDefault="00D53773" w:rsidP="00614B45">
            <w:pPr>
              <w:jc w:val="center"/>
              <w:rPr>
                <w:rFonts w:asciiTheme="minorHAnsi" w:hAnsiTheme="minorHAnsi" w:cstheme="minorHAnsi"/>
              </w:rPr>
            </w:pPr>
            <w:r w:rsidRPr="00E16BE2">
              <w:t>Media</w:t>
            </w:r>
          </w:p>
        </w:tc>
        <w:tc>
          <w:tcPr>
            <w:tcW w:w="1593" w:type="dxa"/>
          </w:tcPr>
          <w:p w14:paraId="4091D6D2" w14:textId="77777777" w:rsidR="00D53773" w:rsidRPr="0039736F" w:rsidRDefault="00D53773" w:rsidP="00614B45">
            <w:pPr>
              <w:jc w:val="center"/>
              <w:rPr>
                <w:rFonts w:asciiTheme="minorHAnsi" w:hAnsiTheme="minorHAnsi" w:cstheme="minorHAnsi"/>
              </w:rPr>
            </w:pPr>
            <w:r w:rsidRPr="00E16BE2">
              <w:t>Media</w:t>
            </w:r>
          </w:p>
        </w:tc>
      </w:tr>
      <w:tr w:rsidR="00D53773" w:rsidRPr="0039736F" w14:paraId="06E4002B" w14:textId="77777777" w:rsidTr="00614B45">
        <w:tc>
          <w:tcPr>
            <w:tcW w:w="834" w:type="dxa"/>
          </w:tcPr>
          <w:p w14:paraId="1757C25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20</w:t>
            </w:r>
          </w:p>
        </w:tc>
        <w:tc>
          <w:tcPr>
            <w:tcW w:w="4705" w:type="dxa"/>
          </w:tcPr>
          <w:p w14:paraId="1CC70123" w14:textId="77777777" w:rsidR="00D53773" w:rsidRDefault="00D53773" w:rsidP="00614B45">
            <w:pPr>
              <w:rPr>
                <w:rFonts w:asciiTheme="minorHAnsi" w:hAnsiTheme="minorHAnsi" w:cstheme="minorHAnsi"/>
              </w:rPr>
            </w:pPr>
            <w:r w:rsidRPr="00852314">
              <w:rPr>
                <w:rFonts w:asciiTheme="minorHAnsi" w:hAnsiTheme="minorHAnsi" w:cstheme="minorHAnsi"/>
              </w:rPr>
              <w:t>Eliminar sucursales</w:t>
            </w:r>
          </w:p>
        </w:tc>
        <w:tc>
          <w:tcPr>
            <w:tcW w:w="1550" w:type="dxa"/>
          </w:tcPr>
          <w:p w14:paraId="19834F6B" w14:textId="77777777" w:rsidR="00D53773" w:rsidRPr="0039736F" w:rsidRDefault="00D53773" w:rsidP="00614B45">
            <w:pPr>
              <w:jc w:val="center"/>
              <w:rPr>
                <w:rFonts w:asciiTheme="minorHAnsi" w:hAnsiTheme="minorHAnsi" w:cstheme="minorHAnsi"/>
              </w:rPr>
            </w:pPr>
            <w:r w:rsidRPr="00D92DF2">
              <w:t>Baja</w:t>
            </w:r>
          </w:p>
        </w:tc>
        <w:tc>
          <w:tcPr>
            <w:tcW w:w="1461" w:type="dxa"/>
          </w:tcPr>
          <w:p w14:paraId="5D8A7C15" w14:textId="77777777" w:rsidR="00D53773" w:rsidRPr="0039736F" w:rsidRDefault="00D53773" w:rsidP="00614B45">
            <w:pPr>
              <w:jc w:val="center"/>
              <w:rPr>
                <w:rFonts w:asciiTheme="minorHAnsi" w:hAnsiTheme="minorHAnsi" w:cstheme="minorHAnsi"/>
              </w:rPr>
            </w:pPr>
            <w:r w:rsidRPr="00D92DF2">
              <w:t>Baja</w:t>
            </w:r>
          </w:p>
        </w:tc>
        <w:tc>
          <w:tcPr>
            <w:tcW w:w="1593" w:type="dxa"/>
          </w:tcPr>
          <w:p w14:paraId="24C72505" w14:textId="77777777" w:rsidR="00D53773" w:rsidRPr="0039736F" w:rsidRDefault="00D53773" w:rsidP="00614B45">
            <w:pPr>
              <w:jc w:val="center"/>
              <w:rPr>
                <w:rFonts w:asciiTheme="minorHAnsi" w:hAnsiTheme="minorHAnsi" w:cstheme="minorHAnsi"/>
              </w:rPr>
            </w:pPr>
            <w:r w:rsidRPr="00D92DF2">
              <w:t>Baja</w:t>
            </w:r>
          </w:p>
        </w:tc>
      </w:tr>
      <w:tr w:rsidR="00D53773" w:rsidRPr="0039736F" w14:paraId="3DFBCD3B" w14:textId="77777777" w:rsidTr="00614B45">
        <w:tc>
          <w:tcPr>
            <w:tcW w:w="834" w:type="dxa"/>
          </w:tcPr>
          <w:p w14:paraId="73E732C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21</w:t>
            </w:r>
          </w:p>
        </w:tc>
        <w:tc>
          <w:tcPr>
            <w:tcW w:w="4705" w:type="dxa"/>
          </w:tcPr>
          <w:p w14:paraId="07950A17" w14:textId="77777777" w:rsidR="00D53773" w:rsidRDefault="00D53773" w:rsidP="00614B45">
            <w:pPr>
              <w:rPr>
                <w:rFonts w:asciiTheme="minorHAnsi" w:hAnsiTheme="minorHAnsi" w:cstheme="minorHAnsi"/>
              </w:rPr>
            </w:pPr>
            <w:r w:rsidRPr="00852314">
              <w:rPr>
                <w:rFonts w:asciiTheme="minorHAnsi" w:hAnsiTheme="minorHAnsi" w:cstheme="minorHAnsi"/>
              </w:rPr>
              <w:t>Registrar proveedores</w:t>
            </w:r>
          </w:p>
        </w:tc>
        <w:tc>
          <w:tcPr>
            <w:tcW w:w="1550" w:type="dxa"/>
          </w:tcPr>
          <w:p w14:paraId="7BB0D491" w14:textId="77777777" w:rsidR="00D53773" w:rsidRPr="0039736F" w:rsidRDefault="00D53773" w:rsidP="00614B45">
            <w:pPr>
              <w:jc w:val="center"/>
              <w:rPr>
                <w:rFonts w:asciiTheme="minorHAnsi" w:hAnsiTheme="minorHAnsi" w:cstheme="minorHAnsi"/>
              </w:rPr>
            </w:pPr>
            <w:r w:rsidRPr="00087BDC">
              <w:t>Media</w:t>
            </w:r>
          </w:p>
        </w:tc>
        <w:tc>
          <w:tcPr>
            <w:tcW w:w="1461" w:type="dxa"/>
          </w:tcPr>
          <w:p w14:paraId="49D7B211" w14:textId="77777777" w:rsidR="00D53773" w:rsidRPr="0039736F" w:rsidRDefault="00D53773" w:rsidP="00614B45">
            <w:pPr>
              <w:jc w:val="center"/>
              <w:rPr>
                <w:rFonts w:asciiTheme="minorHAnsi" w:hAnsiTheme="minorHAnsi" w:cstheme="minorHAnsi"/>
              </w:rPr>
            </w:pPr>
            <w:r w:rsidRPr="00087BDC">
              <w:t>Media</w:t>
            </w:r>
          </w:p>
        </w:tc>
        <w:tc>
          <w:tcPr>
            <w:tcW w:w="1593" w:type="dxa"/>
          </w:tcPr>
          <w:p w14:paraId="72D70586" w14:textId="77777777" w:rsidR="00D53773" w:rsidRPr="0039736F" w:rsidRDefault="00D53773" w:rsidP="00614B45">
            <w:pPr>
              <w:jc w:val="center"/>
              <w:rPr>
                <w:rFonts w:asciiTheme="minorHAnsi" w:hAnsiTheme="minorHAnsi" w:cstheme="minorHAnsi"/>
              </w:rPr>
            </w:pPr>
            <w:r w:rsidRPr="00087BDC">
              <w:t>Media</w:t>
            </w:r>
          </w:p>
        </w:tc>
      </w:tr>
      <w:tr w:rsidR="00D53773" w:rsidRPr="0039736F" w14:paraId="54584ECB" w14:textId="77777777" w:rsidTr="00614B45">
        <w:tc>
          <w:tcPr>
            <w:tcW w:w="834" w:type="dxa"/>
          </w:tcPr>
          <w:p w14:paraId="7FFD2B7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w:t>
            </w:r>
            <w:r>
              <w:rPr>
                <w:rFonts w:asciiTheme="minorHAnsi" w:hAnsiTheme="minorHAnsi" w:cstheme="minorHAnsi"/>
              </w:rPr>
              <w:t>U22</w:t>
            </w:r>
          </w:p>
        </w:tc>
        <w:tc>
          <w:tcPr>
            <w:tcW w:w="4705" w:type="dxa"/>
          </w:tcPr>
          <w:p w14:paraId="2E798F09" w14:textId="77777777" w:rsidR="00D53773" w:rsidRDefault="00D53773" w:rsidP="00614B45">
            <w:pPr>
              <w:rPr>
                <w:rFonts w:asciiTheme="minorHAnsi" w:hAnsiTheme="minorHAnsi" w:cstheme="minorHAnsi"/>
              </w:rPr>
            </w:pPr>
            <w:r w:rsidRPr="00852314">
              <w:rPr>
                <w:rFonts w:asciiTheme="minorHAnsi" w:hAnsiTheme="minorHAnsi" w:cstheme="minorHAnsi"/>
              </w:rPr>
              <w:t>Actualizar proveedores</w:t>
            </w:r>
          </w:p>
        </w:tc>
        <w:tc>
          <w:tcPr>
            <w:tcW w:w="1550" w:type="dxa"/>
          </w:tcPr>
          <w:p w14:paraId="08710A3D" w14:textId="77777777" w:rsidR="00D53773" w:rsidRPr="0039736F" w:rsidRDefault="00D53773" w:rsidP="00614B45">
            <w:pPr>
              <w:jc w:val="center"/>
              <w:rPr>
                <w:rFonts w:asciiTheme="minorHAnsi" w:hAnsiTheme="minorHAnsi" w:cstheme="minorHAnsi"/>
              </w:rPr>
            </w:pPr>
            <w:r w:rsidRPr="00ED6A04">
              <w:t>Media</w:t>
            </w:r>
          </w:p>
        </w:tc>
        <w:tc>
          <w:tcPr>
            <w:tcW w:w="1461" w:type="dxa"/>
          </w:tcPr>
          <w:p w14:paraId="73A281F3" w14:textId="77777777" w:rsidR="00D53773" w:rsidRPr="0039736F" w:rsidRDefault="00D53773" w:rsidP="00614B45">
            <w:pPr>
              <w:jc w:val="center"/>
              <w:rPr>
                <w:rFonts w:asciiTheme="minorHAnsi" w:hAnsiTheme="minorHAnsi" w:cstheme="minorHAnsi"/>
              </w:rPr>
            </w:pPr>
            <w:r w:rsidRPr="00ED6A04">
              <w:t>Media</w:t>
            </w:r>
          </w:p>
        </w:tc>
        <w:tc>
          <w:tcPr>
            <w:tcW w:w="1593" w:type="dxa"/>
          </w:tcPr>
          <w:p w14:paraId="3C604588" w14:textId="77777777" w:rsidR="00D53773" w:rsidRPr="0039736F" w:rsidRDefault="00D53773" w:rsidP="00614B45">
            <w:pPr>
              <w:jc w:val="center"/>
              <w:rPr>
                <w:rFonts w:asciiTheme="minorHAnsi" w:hAnsiTheme="minorHAnsi" w:cstheme="minorHAnsi"/>
              </w:rPr>
            </w:pPr>
            <w:r w:rsidRPr="00ED6A04">
              <w:t>Media</w:t>
            </w:r>
          </w:p>
        </w:tc>
      </w:tr>
      <w:tr w:rsidR="00D53773" w:rsidRPr="0039736F" w14:paraId="5354A805" w14:textId="77777777" w:rsidTr="00614B45">
        <w:tc>
          <w:tcPr>
            <w:tcW w:w="834" w:type="dxa"/>
          </w:tcPr>
          <w:p w14:paraId="5AD39A2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23</w:t>
            </w:r>
          </w:p>
        </w:tc>
        <w:tc>
          <w:tcPr>
            <w:tcW w:w="4705" w:type="dxa"/>
          </w:tcPr>
          <w:p w14:paraId="02CDFDA0" w14:textId="77777777" w:rsidR="00D53773" w:rsidRDefault="00D53773" w:rsidP="00614B45">
            <w:pPr>
              <w:rPr>
                <w:rFonts w:asciiTheme="minorHAnsi" w:hAnsiTheme="minorHAnsi" w:cstheme="minorHAnsi"/>
              </w:rPr>
            </w:pPr>
            <w:r w:rsidRPr="00027206">
              <w:rPr>
                <w:rFonts w:asciiTheme="minorHAnsi" w:hAnsiTheme="minorHAnsi" w:cstheme="minorHAnsi"/>
              </w:rPr>
              <w:t>Eliminar proveedores</w:t>
            </w:r>
          </w:p>
        </w:tc>
        <w:tc>
          <w:tcPr>
            <w:tcW w:w="1550" w:type="dxa"/>
          </w:tcPr>
          <w:p w14:paraId="338797BA" w14:textId="77777777" w:rsidR="00D53773" w:rsidRPr="0039736F" w:rsidRDefault="00D53773" w:rsidP="00614B45">
            <w:pPr>
              <w:jc w:val="center"/>
              <w:rPr>
                <w:rFonts w:asciiTheme="minorHAnsi" w:hAnsiTheme="minorHAnsi" w:cstheme="minorHAnsi"/>
              </w:rPr>
            </w:pPr>
            <w:r w:rsidRPr="00F40901">
              <w:t>Baja</w:t>
            </w:r>
          </w:p>
        </w:tc>
        <w:tc>
          <w:tcPr>
            <w:tcW w:w="1461" w:type="dxa"/>
          </w:tcPr>
          <w:p w14:paraId="73D481AD" w14:textId="77777777" w:rsidR="00D53773" w:rsidRPr="0039736F" w:rsidRDefault="00D53773" w:rsidP="00614B45">
            <w:pPr>
              <w:jc w:val="center"/>
              <w:rPr>
                <w:rFonts w:asciiTheme="minorHAnsi" w:hAnsiTheme="minorHAnsi" w:cstheme="minorHAnsi"/>
              </w:rPr>
            </w:pPr>
            <w:r w:rsidRPr="00F40901">
              <w:t>Baja</w:t>
            </w:r>
          </w:p>
        </w:tc>
        <w:tc>
          <w:tcPr>
            <w:tcW w:w="1593" w:type="dxa"/>
          </w:tcPr>
          <w:p w14:paraId="3A7FC927" w14:textId="77777777" w:rsidR="00D53773" w:rsidRPr="0039736F" w:rsidRDefault="00D53773" w:rsidP="00614B45">
            <w:pPr>
              <w:jc w:val="center"/>
              <w:rPr>
                <w:rFonts w:asciiTheme="minorHAnsi" w:hAnsiTheme="minorHAnsi" w:cstheme="minorHAnsi"/>
              </w:rPr>
            </w:pPr>
            <w:r w:rsidRPr="00F40901">
              <w:t>Baja</w:t>
            </w:r>
          </w:p>
        </w:tc>
      </w:tr>
      <w:tr w:rsidR="00D53773" w:rsidRPr="0039736F" w14:paraId="2AEAC441" w14:textId="77777777" w:rsidTr="00614B45">
        <w:tc>
          <w:tcPr>
            <w:tcW w:w="834" w:type="dxa"/>
          </w:tcPr>
          <w:p w14:paraId="71BEB34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24</w:t>
            </w:r>
          </w:p>
        </w:tc>
        <w:tc>
          <w:tcPr>
            <w:tcW w:w="4705" w:type="dxa"/>
          </w:tcPr>
          <w:p w14:paraId="3BEFFD50" w14:textId="77777777" w:rsidR="00D53773" w:rsidRDefault="00D53773" w:rsidP="00614B45">
            <w:pPr>
              <w:rPr>
                <w:rFonts w:asciiTheme="minorHAnsi" w:hAnsiTheme="minorHAnsi" w:cstheme="minorHAnsi"/>
              </w:rPr>
            </w:pPr>
            <w:r w:rsidRPr="00027206">
              <w:rPr>
                <w:rFonts w:asciiTheme="minorHAnsi" w:hAnsiTheme="minorHAnsi" w:cstheme="minorHAnsi"/>
              </w:rPr>
              <w:t>Registrar transportistas</w:t>
            </w:r>
          </w:p>
        </w:tc>
        <w:tc>
          <w:tcPr>
            <w:tcW w:w="1550" w:type="dxa"/>
          </w:tcPr>
          <w:p w14:paraId="00D5B62A" w14:textId="77777777" w:rsidR="00D53773" w:rsidRPr="0039736F" w:rsidRDefault="00D53773" w:rsidP="00614B45">
            <w:pPr>
              <w:jc w:val="center"/>
              <w:rPr>
                <w:rFonts w:asciiTheme="minorHAnsi" w:hAnsiTheme="minorHAnsi" w:cstheme="minorHAnsi"/>
              </w:rPr>
            </w:pPr>
            <w:r w:rsidRPr="00F94378">
              <w:t>Media</w:t>
            </w:r>
          </w:p>
        </w:tc>
        <w:tc>
          <w:tcPr>
            <w:tcW w:w="1461" w:type="dxa"/>
          </w:tcPr>
          <w:p w14:paraId="21BA2368" w14:textId="77777777" w:rsidR="00D53773" w:rsidRPr="0039736F" w:rsidRDefault="00D53773" w:rsidP="00614B45">
            <w:pPr>
              <w:jc w:val="center"/>
              <w:rPr>
                <w:rFonts w:asciiTheme="minorHAnsi" w:hAnsiTheme="minorHAnsi" w:cstheme="minorHAnsi"/>
              </w:rPr>
            </w:pPr>
            <w:r w:rsidRPr="00F94378">
              <w:t>Media</w:t>
            </w:r>
          </w:p>
        </w:tc>
        <w:tc>
          <w:tcPr>
            <w:tcW w:w="1593" w:type="dxa"/>
          </w:tcPr>
          <w:p w14:paraId="7CECFE75" w14:textId="77777777" w:rsidR="00D53773" w:rsidRPr="0039736F" w:rsidRDefault="00D53773" w:rsidP="00614B45">
            <w:pPr>
              <w:jc w:val="center"/>
              <w:rPr>
                <w:rFonts w:asciiTheme="minorHAnsi" w:hAnsiTheme="minorHAnsi" w:cstheme="minorHAnsi"/>
              </w:rPr>
            </w:pPr>
            <w:r w:rsidRPr="00F94378">
              <w:t>Media</w:t>
            </w:r>
          </w:p>
        </w:tc>
      </w:tr>
      <w:tr w:rsidR="00D53773" w:rsidRPr="0039736F" w14:paraId="5721B3E7" w14:textId="77777777" w:rsidTr="00614B45">
        <w:tc>
          <w:tcPr>
            <w:tcW w:w="834" w:type="dxa"/>
          </w:tcPr>
          <w:p w14:paraId="0B77C98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25</w:t>
            </w:r>
          </w:p>
        </w:tc>
        <w:tc>
          <w:tcPr>
            <w:tcW w:w="4705" w:type="dxa"/>
          </w:tcPr>
          <w:p w14:paraId="0D7A362E" w14:textId="77777777" w:rsidR="00D53773" w:rsidRDefault="00D53773" w:rsidP="00614B45">
            <w:pPr>
              <w:rPr>
                <w:rFonts w:asciiTheme="minorHAnsi" w:hAnsiTheme="minorHAnsi" w:cstheme="minorHAnsi"/>
              </w:rPr>
            </w:pPr>
            <w:r w:rsidRPr="00027206">
              <w:rPr>
                <w:rFonts w:asciiTheme="minorHAnsi" w:hAnsiTheme="minorHAnsi" w:cstheme="minorHAnsi"/>
              </w:rPr>
              <w:t>Actualizar transportistas</w:t>
            </w:r>
          </w:p>
        </w:tc>
        <w:tc>
          <w:tcPr>
            <w:tcW w:w="1550" w:type="dxa"/>
          </w:tcPr>
          <w:p w14:paraId="247D2DCC" w14:textId="77777777" w:rsidR="00D53773" w:rsidRPr="0039736F" w:rsidRDefault="00D53773" w:rsidP="00614B45">
            <w:pPr>
              <w:jc w:val="center"/>
              <w:rPr>
                <w:rFonts w:asciiTheme="minorHAnsi" w:hAnsiTheme="minorHAnsi" w:cstheme="minorHAnsi"/>
              </w:rPr>
            </w:pPr>
            <w:r w:rsidRPr="001B10DA">
              <w:t>Media</w:t>
            </w:r>
          </w:p>
        </w:tc>
        <w:tc>
          <w:tcPr>
            <w:tcW w:w="1461" w:type="dxa"/>
          </w:tcPr>
          <w:p w14:paraId="7152AF97" w14:textId="77777777" w:rsidR="00D53773" w:rsidRPr="0039736F" w:rsidRDefault="00D53773" w:rsidP="00614B45">
            <w:pPr>
              <w:jc w:val="center"/>
              <w:rPr>
                <w:rFonts w:asciiTheme="minorHAnsi" w:hAnsiTheme="minorHAnsi" w:cstheme="minorHAnsi"/>
              </w:rPr>
            </w:pPr>
            <w:r w:rsidRPr="001B10DA">
              <w:t>Media</w:t>
            </w:r>
          </w:p>
        </w:tc>
        <w:tc>
          <w:tcPr>
            <w:tcW w:w="1593" w:type="dxa"/>
          </w:tcPr>
          <w:p w14:paraId="0C2734D0" w14:textId="77777777" w:rsidR="00D53773" w:rsidRPr="0039736F" w:rsidRDefault="00D53773" w:rsidP="00614B45">
            <w:pPr>
              <w:jc w:val="center"/>
              <w:rPr>
                <w:rFonts w:asciiTheme="minorHAnsi" w:hAnsiTheme="minorHAnsi" w:cstheme="minorHAnsi"/>
              </w:rPr>
            </w:pPr>
            <w:r w:rsidRPr="001B10DA">
              <w:t>Media</w:t>
            </w:r>
          </w:p>
        </w:tc>
      </w:tr>
      <w:tr w:rsidR="00D53773" w:rsidRPr="0039736F" w14:paraId="4A699505" w14:textId="77777777" w:rsidTr="00614B45">
        <w:tc>
          <w:tcPr>
            <w:tcW w:w="834" w:type="dxa"/>
          </w:tcPr>
          <w:p w14:paraId="42FF826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26</w:t>
            </w:r>
          </w:p>
        </w:tc>
        <w:tc>
          <w:tcPr>
            <w:tcW w:w="4705" w:type="dxa"/>
          </w:tcPr>
          <w:p w14:paraId="5F3B83CF" w14:textId="77777777" w:rsidR="00D53773" w:rsidRDefault="00D53773" w:rsidP="00614B45">
            <w:pPr>
              <w:rPr>
                <w:rFonts w:asciiTheme="minorHAnsi" w:hAnsiTheme="minorHAnsi" w:cstheme="minorHAnsi"/>
              </w:rPr>
            </w:pPr>
            <w:r w:rsidRPr="00027206">
              <w:rPr>
                <w:rFonts w:asciiTheme="minorHAnsi" w:hAnsiTheme="minorHAnsi" w:cstheme="minorHAnsi"/>
              </w:rPr>
              <w:t>Eliminar transportistas</w:t>
            </w:r>
          </w:p>
        </w:tc>
        <w:tc>
          <w:tcPr>
            <w:tcW w:w="1550" w:type="dxa"/>
          </w:tcPr>
          <w:p w14:paraId="093C91D7" w14:textId="77777777" w:rsidR="00D53773" w:rsidRPr="0039736F" w:rsidRDefault="00D53773" w:rsidP="00614B45">
            <w:pPr>
              <w:jc w:val="center"/>
              <w:rPr>
                <w:rFonts w:asciiTheme="minorHAnsi" w:hAnsiTheme="minorHAnsi" w:cstheme="minorHAnsi"/>
              </w:rPr>
            </w:pPr>
            <w:r w:rsidRPr="008B74F7">
              <w:t>Baja</w:t>
            </w:r>
          </w:p>
        </w:tc>
        <w:tc>
          <w:tcPr>
            <w:tcW w:w="1461" w:type="dxa"/>
          </w:tcPr>
          <w:p w14:paraId="73B39F52" w14:textId="77777777" w:rsidR="00D53773" w:rsidRPr="0039736F" w:rsidRDefault="00D53773" w:rsidP="00614B45">
            <w:pPr>
              <w:jc w:val="center"/>
              <w:rPr>
                <w:rFonts w:asciiTheme="minorHAnsi" w:hAnsiTheme="minorHAnsi" w:cstheme="minorHAnsi"/>
              </w:rPr>
            </w:pPr>
            <w:r w:rsidRPr="008B74F7">
              <w:t>Baja</w:t>
            </w:r>
          </w:p>
        </w:tc>
        <w:tc>
          <w:tcPr>
            <w:tcW w:w="1593" w:type="dxa"/>
          </w:tcPr>
          <w:p w14:paraId="4CF41229" w14:textId="77777777" w:rsidR="00D53773" w:rsidRPr="0039736F" w:rsidRDefault="00D53773" w:rsidP="00614B45">
            <w:pPr>
              <w:jc w:val="center"/>
              <w:rPr>
                <w:rFonts w:asciiTheme="minorHAnsi" w:hAnsiTheme="minorHAnsi" w:cstheme="minorHAnsi"/>
              </w:rPr>
            </w:pPr>
            <w:r w:rsidRPr="008B74F7">
              <w:t>Baja</w:t>
            </w:r>
          </w:p>
        </w:tc>
      </w:tr>
      <w:tr w:rsidR="00D53773" w:rsidRPr="0039736F" w14:paraId="65A3B43B" w14:textId="77777777" w:rsidTr="00614B45">
        <w:tc>
          <w:tcPr>
            <w:tcW w:w="834" w:type="dxa"/>
          </w:tcPr>
          <w:p w14:paraId="4F86D0C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27</w:t>
            </w:r>
          </w:p>
        </w:tc>
        <w:tc>
          <w:tcPr>
            <w:tcW w:w="4705" w:type="dxa"/>
          </w:tcPr>
          <w:p w14:paraId="02038A8E" w14:textId="77777777" w:rsidR="00D53773" w:rsidRDefault="00D53773" w:rsidP="00614B45">
            <w:pPr>
              <w:rPr>
                <w:rFonts w:asciiTheme="minorHAnsi" w:hAnsiTheme="minorHAnsi" w:cstheme="minorHAnsi"/>
              </w:rPr>
            </w:pPr>
            <w:r w:rsidRPr="00027206">
              <w:rPr>
                <w:rFonts w:asciiTheme="minorHAnsi" w:hAnsiTheme="minorHAnsi" w:cstheme="minorHAnsi"/>
              </w:rPr>
              <w:t>Registrar clientes</w:t>
            </w:r>
          </w:p>
        </w:tc>
        <w:tc>
          <w:tcPr>
            <w:tcW w:w="1550" w:type="dxa"/>
          </w:tcPr>
          <w:p w14:paraId="5CE72886" w14:textId="77777777" w:rsidR="00D53773" w:rsidRPr="0039736F" w:rsidRDefault="00D53773" w:rsidP="00614B45">
            <w:pPr>
              <w:jc w:val="center"/>
              <w:rPr>
                <w:rFonts w:asciiTheme="minorHAnsi" w:hAnsiTheme="minorHAnsi" w:cstheme="minorHAnsi"/>
              </w:rPr>
            </w:pPr>
            <w:r w:rsidRPr="0067051D">
              <w:t>Media</w:t>
            </w:r>
          </w:p>
        </w:tc>
        <w:tc>
          <w:tcPr>
            <w:tcW w:w="1461" w:type="dxa"/>
          </w:tcPr>
          <w:p w14:paraId="2B0A8CB4" w14:textId="77777777" w:rsidR="00D53773" w:rsidRPr="0039736F" w:rsidRDefault="00D53773" w:rsidP="00614B45">
            <w:pPr>
              <w:jc w:val="center"/>
              <w:rPr>
                <w:rFonts w:asciiTheme="minorHAnsi" w:hAnsiTheme="minorHAnsi" w:cstheme="minorHAnsi"/>
              </w:rPr>
            </w:pPr>
            <w:r w:rsidRPr="0067051D">
              <w:t>Alta</w:t>
            </w:r>
          </w:p>
        </w:tc>
        <w:tc>
          <w:tcPr>
            <w:tcW w:w="1593" w:type="dxa"/>
          </w:tcPr>
          <w:p w14:paraId="4EC48EB6" w14:textId="77777777" w:rsidR="00D53773" w:rsidRPr="0039736F" w:rsidRDefault="00D53773" w:rsidP="00614B45">
            <w:pPr>
              <w:jc w:val="center"/>
              <w:rPr>
                <w:rFonts w:asciiTheme="minorHAnsi" w:hAnsiTheme="minorHAnsi" w:cstheme="minorHAnsi"/>
              </w:rPr>
            </w:pPr>
            <w:r w:rsidRPr="0067051D">
              <w:t>Alta</w:t>
            </w:r>
          </w:p>
        </w:tc>
      </w:tr>
      <w:tr w:rsidR="00D53773" w:rsidRPr="0039736F" w14:paraId="5212999E" w14:textId="77777777" w:rsidTr="00614B45">
        <w:tc>
          <w:tcPr>
            <w:tcW w:w="834" w:type="dxa"/>
          </w:tcPr>
          <w:p w14:paraId="54462CA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28</w:t>
            </w:r>
          </w:p>
        </w:tc>
        <w:tc>
          <w:tcPr>
            <w:tcW w:w="4705" w:type="dxa"/>
          </w:tcPr>
          <w:p w14:paraId="232BC7C1" w14:textId="77777777" w:rsidR="00D53773" w:rsidRDefault="00D53773" w:rsidP="00614B45">
            <w:pPr>
              <w:rPr>
                <w:rFonts w:asciiTheme="minorHAnsi" w:hAnsiTheme="minorHAnsi" w:cstheme="minorHAnsi"/>
              </w:rPr>
            </w:pPr>
            <w:r w:rsidRPr="00027206">
              <w:rPr>
                <w:rFonts w:asciiTheme="minorHAnsi" w:hAnsiTheme="minorHAnsi" w:cstheme="minorHAnsi"/>
              </w:rPr>
              <w:t>Actualizar clientes</w:t>
            </w:r>
          </w:p>
        </w:tc>
        <w:tc>
          <w:tcPr>
            <w:tcW w:w="1550" w:type="dxa"/>
          </w:tcPr>
          <w:p w14:paraId="619AFCB8" w14:textId="77777777" w:rsidR="00D53773" w:rsidRPr="0039736F" w:rsidRDefault="00D53773" w:rsidP="00614B45">
            <w:pPr>
              <w:jc w:val="center"/>
              <w:rPr>
                <w:rFonts w:asciiTheme="minorHAnsi" w:hAnsiTheme="minorHAnsi" w:cstheme="minorHAnsi"/>
              </w:rPr>
            </w:pPr>
            <w:r w:rsidRPr="0005721A">
              <w:t>Media</w:t>
            </w:r>
          </w:p>
        </w:tc>
        <w:tc>
          <w:tcPr>
            <w:tcW w:w="1461" w:type="dxa"/>
          </w:tcPr>
          <w:p w14:paraId="11DE153C" w14:textId="77777777" w:rsidR="00D53773" w:rsidRPr="0039736F" w:rsidRDefault="00D53773" w:rsidP="00614B45">
            <w:pPr>
              <w:jc w:val="center"/>
              <w:rPr>
                <w:rFonts w:asciiTheme="minorHAnsi" w:hAnsiTheme="minorHAnsi" w:cstheme="minorHAnsi"/>
              </w:rPr>
            </w:pPr>
            <w:r w:rsidRPr="0005721A">
              <w:t>Media</w:t>
            </w:r>
          </w:p>
        </w:tc>
        <w:tc>
          <w:tcPr>
            <w:tcW w:w="1593" w:type="dxa"/>
          </w:tcPr>
          <w:p w14:paraId="0FE151FA" w14:textId="77777777" w:rsidR="00D53773" w:rsidRPr="0039736F" w:rsidRDefault="00D53773" w:rsidP="00614B45">
            <w:pPr>
              <w:jc w:val="center"/>
              <w:rPr>
                <w:rFonts w:asciiTheme="minorHAnsi" w:hAnsiTheme="minorHAnsi" w:cstheme="minorHAnsi"/>
              </w:rPr>
            </w:pPr>
            <w:r w:rsidRPr="0005721A">
              <w:t>Media</w:t>
            </w:r>
          </w:p>
        </w:tc>
      </w:tr>
      <w:tr w:rsidR="00D53773" w:rsidRPr="0039736F" w14:paraId="5C90D374" w14:textId="77777777" w:rsidTr="00614B45">
        <w:tc>
          <w:tcPr>
            <w:tcW w:w="834" w:type="dxa"/>
          </w:tcPr>
          <w:p w14:paraId="2E9C2C4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29</w:t>
            </w:r>
          </w:p>
        </w:tc>
        <w:tc>
          <w:tcPr>
            <w:tcW w:w="4705" w:type="dxa"/>
          </w:tcPr>
          <w:p w14:paraId="385B4628" w14:textId="77777777" w:rsidR="00D53773" w:rsidRDefault="00D53773" w:rsidP="00614B45">
            <w:pPr>
              <w:rPr>
                <w:rFonts w:asciiTheme="minorHAnsi" w:hAnsiTheme="minorHAnsi" w:cstheme="minorHAnsi"/>
              </w:rPr>
            </w:pPr>
            <w:r w:rsidRPr="00027206">
              <w:rPr>
                <w:rFonts w:asciiTheme="minorHAnsi" w:hAnsiTheme="minorHAnsi" w:cstheme="minorHAnsi"/>
              </w:rPr>
              <w:t>Eliminar clientes</w:t>
            </w:r>
          </w:p>
        </w:tc>
        <w:tc>
          <w:tcPr>
            <w:tcW w:w="1550" w:type="dxa"/>
          </w:tcPr>
          <w:p w14:paraId="209F465F" w14:textId="77777777" w:rsidR="00D53773" w:rsidRPr="0039736F" w:rsidRDefault="00D53773" w:rsidP="00614B45">
            <w:pPr>
              <w:jc w:val="center"/>
              <w:rPr>
                <w:rFonts w:asciiTheme="minorHAnsi" w:hAnsiTheme="minorHAnsi" w:cstheme="minorHAnsi"/>
              </w:rPr>
            </w:pPr>
            <w:r w:rsidRPr="005B2634">
              <w:t>Baja</w:t>
            </w:r>
          </w:p>
        </w:tc>
        <w:tc>
          <w:tcPr>
            <w:tcW w:w="1461" w:type="dxa"/>
          </w:tcPr>
          <w:p w14:paraId="195B7C30" w14:textId="77777777" w:rsidR="00D53773" w:rsidRPr="0039736F" w:rsidRDefault="00D53773" w:rsidP="00614B45">
            <w:pPr>
              <w:jc w:val="center"/>
              <w:rPr>
                <w:rFonts w:asciiTheme="minorHAnsi" w:hAnsiTheme="minorHAnsi" w:cstheme="minorHAnsi"/>
              </w:rPr>
            </w:pPr>
            <w:r w:rsidRPr="005B2634">
              <w:t>Baja</w:t>
            </w:r>
          </w:p>
        </w:tc>
        <w:tc>
          <w:tcPr>
            <w:tcW w:w="1593" w:type="dxa"/>
          </w:tcPr>
          <w:p w14:paraId="65B7F076" w14:textId="77777777" w:rsidR="00D53773" w:rsidRPr="0039736F" w:rsidRDefault="00D53773" w:rsidP="00614B45">
            <w:pPr>
              <w:jc w:val="center"/>
              <w:rPr>
                <w:rFonts w:asciiTheme="minorHAnsi" w:hAnsiTheme="minorHAnsi" w:cstheme="minorHAnsi"/>
              </w:rPr>
            </w:pPr>
            <w:r w:rsidRPr="005B2634">
              <w:t>Baja</w:t>
            </w:r>
          </w:p>
        </w:tc>
      </w:tr>
      <w:tr w:rsidR="00D53773" w:rsidRPr="0039736F" w14:paraId="104782F5" w14:textId="77777777" w:rsidTr="00614B45">
        <w:tc>
          <w:tcPr>
            <w:tcW w:w="834" w:type="dxa"/>
          </w:tcPr>
          <w:p w14:paraId="3B0CFB4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30</w:t>
            </w:r>
          </w:p>
        </w:tc>
        <w:tc>
          <w:tcPr>
            <w:tcW w:w="4705" w:type="dxa"/>
          </w:tcPr>
          <w:p w14:paraId="7C0FDEF3" w14:textId="77777777" w:rsidR="00D53773" w:rsidRDefault="00D53773" w:rsidP="00614B45">
            <w:pPr>
              <w:rPr>
                <w:rFonts w:asciiTheme="minorHAnsi" w:hAnsiTheme="minorHAnsi" w:cstheme="minorHAnsi"/>
              </w:rPr>
            </w:pPr>
            <w:r w:rsidRPr="00027206">
              <w:rPr>
                <w:rFonts w:asciiTheme="minorHAnsi" w:hAnsiTheme="minorHAnsi" w:cstheme="minorHAnsi"/>
              </w:rPr>
              <w:t>Registrar usuarios</w:t>
            </w:r>
          </w:p>
        </w:tc>
        <w:tc>
          <w:tcPr>
            <w:tcW w:w="1550" w:type="dxa"/>
          </w:tcPr>
          <w:p w14:paraId="07E91787" w14:textId="77777777" w:rsidR="00D53773" w:rsidRPr="0039736F" w:rsidRDefault="00D53773" w:rsidP="00614B45">
            <w:pPr>
              <w:jc w:val="center"/>
              <w:rPr>
                <w:rFonts w:asciiTheme="minorHAnsi" w:hAnsiTheme="minorHAnsi" w:cstheme="minorHAnsi"/>
              </w:rPr>
            </w:pPr>
            <w:r w:rsidRPr="00437B58">
              <w:t>Media</w:t>
            </w:r>
          </w:p>
        </w:tc>
        <w:tc>
          <w:tcPr>
            <w:tcW w:w="1461" w:type="dxa"/>
          </w:tcPr>
          <w:p w14:paraId="14384447" w14:textId="77777777" w:rsidR="00D53773" w:rsidRPr="0039736F" w:rsidRDefault="00D53773" w:rsidP="00614B45">
            <w:pPr>
              <w:jc w:val="center"/>
              <w:rPr>
                <w:rFonts w:asciiTheme="minorHAnsi" w:hAnsiTheme="minorHAnsi" w:cstheme="minorHAnsi"/>
              </w:rPr>
            </w:pPr>
            <w:r w:rsidRPr="00437B58">
              <w:t>Alta</w:t>
            </w:r>
          </w:p>
        </w:tc>
        <w:tc>
          <w:tcPr>
            <w:tcW w:w="1593" w:type="dxa"/>
          </w:tcPr>
          <w:p w14:paraId="4DA00E0A" w14:textId="77777777" w:rsidR="00D53773" w:rsidRPr="0039736F" w:rsidRDefault="00D53773" w:rsidP="00614B45">
            <w:pPr>
              <w:jc w:val="center"/>
              <w:rPr>
                <w:rFonts w:asciiTheme="minorHAnsi" w:hAnsiTheme="minorHAnsi" w:cstheme="minorHAnsi"/>
              </w:rPr>
            </w:pPr>
            <w:r w:rsidRPr="00437B58">
              <w:t>Alta</w:t>
            </w:r>
          </w:p>
        </w:tc>
      </w:tr>
      <w:tr w:rsidR="00D53773" w:rsidRPr="0039736F" w14:paraId="244F6339" w14:textId="77777777" w:rsidTr="00614B45">
        <w:tc>
          <w:tcPr>
            <w:tcW w:w="834" w:type="dxa"/>
          </w:tcPr>
          <w:p w14:paraId="2277A50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31</w:t>
            </w:r>
          </w:p>
        </w:tc>
        <w:tc>
          <w:tcPr>
            <w:tcW w:w="4705" w:type="dxa"/>
          </w:tcPr>
          <w:p w14:paraId="6301F373" w14:textId="77777777" w:rsidR="00D53773" w:rsidRDefault="00D53773" w:rsidP="00614B45">
            <w:pPr>
              <w:rPr>
                <w:rFonts w:asciiTheme="minorHAnsi" w:hAnsiTheme="minorHAnsi" w:cstheme="minorHAnsi"/>
              </w:rPr>
            </w:pPr>
            <w:r w:rsidRPr="00027206">
              <w:rPr>
                <w:rFonts w:asciiTheme="minorHAnsi" w:hAnsiTheme="minorHAnsi" w:cstheme="minorHAnsi"/>
              </w:rPr>
              <w:t>Actualizar usuarios</w:t>
            </w:r>
          </w:p>
        </w:tc>
        <w:tc>
          <w:tcPr>
            <w:tcW w:w="1550" w:type="dxa"/>
          </w:tcPr>
          <w:p w14:paraId="5CE565AE" w14:textId="77777777" w:rsidR="00D53773" w:rsidRPr="0039736F" w:rsidRDefault="00D53773" w:rsidP="00614B45">
            <w:pPr>
              <w:jc w:val="center"/>
              <w:rPr>
                <w:rFonts w:asciiTheme="minorHAnsi" w:hAnsiTheme="minorHAnsi" w:cstheme="minorHAnsi"/>
              </w:rPr>
            </w:pPr>
            <w:r w:rsidRPr="004D3610">
              <w:t>Media</w:t>
            </w:r>
          </w:p>
        </w:tc>
        <w:tc>
          <w:tcPr>
            <w:tcW w:w="1461" w:type="dxa"/>
          </w:tcPr>
          <w:p w14:paraId="677ABB6B" w14:textId="77777777" w:rsidR="00D53773" w:rsidRPr="0039736F" w:rsidRDefault="00D53773" w:rsidP="00614B45">
            <w:pPr>
              <w:jc w:val="center"/>
              <w:rPr>
                <w:rFonts w:asciiTheme="minorHAnsi" w:hAnsiTheme="minorHAnsi" w:cstheme="minorHAnsi"/>
              </w:rPr>
            </w:pPr>
            <w:r w:rsidRPr="004D3610">
              <w:t>Media</w:t>
            </w:r>
          </w:p>
        </w:tc>
        <w:tc>
          <w:tcPr>
            <w:tcW w:w="1593" w:type="dxa"/>
          </w:tcPr>
          <w:p w14:paraId="6A74F7B2" w14:textId="77777777" w:rsidR="00D53773" w:rsidRPr="0039736F" w:rsidRDefault="00D53773" w:rsidP="00614B45">
            <w:pPr>
              <w:jc w:val="center"/>
              <w:rPr>
                <w:rFonts w:asciiTheme="minorHAnsi" w:hAnsiTheme="minorHAnsi" w:cstheme="minorHAnsi"/>
              </w:rPr>
            </w:pPr>
            <w:r w:rsidRPr="004D3610">
              <w:t>Media</w:t>
            </w:r>
          </w:p>
        </w:tc>
      </w:tr>
      <w:tr w:rsidR="00D53773" w:rsidRPr="0039736F" w14:paraId="4B480359" w14:textId="77777777" w:rsidTr="00614B45">
        <w:tc>
          <w:tcPr>
            <w:tcW w:w="834" w:type="dxa"/>
          </w:tcPr>
          <w:p w14:paraId="149E495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32</w:t>
            </w:r>
          </w:p>
        </w:tc>
        <w:tc>
          <w:tcPr>
            <w:tcW w:w="4705" w:type="dxa"/>
          </w:tcPr>
          <w:p w14:paraId="17705AF6" w14:textId="77777777" w:rsidR="00D53773" w:rsidRDefault="00D53773" w:rsidP="00614B45">
            <w:pPr>
              <w:rPr>
                <w:rFonts w:asciiTheme="minorHAnsi" w:hAnsiTheme="minorHAnsi" w:cstheme="minorHAnsi"/>
              </w:rPr>
            </w:pPr>
            <w:r w:rsidRPr="00027206">
              <w:rPr>
                <w:rFonts w:asciiTheme="minorHAnsi" w:hAnsiTheme="minorHAnsi" w:cstheme="minorHAnsi"/>
              </w:rPr>
              <w:t>Eliminar usuarios</w:t>
            </w:r>
          </w:p>
        </w:tc>
        <w:tc>
          <w:tcPr>
            <w:tcW w:w="1550" w:type="dxa"/>
          </w:tcPr>
          <w:p w14:paraId="4C5E465D" w14:textId="77777777" w:rsidR="00D53773" w:rsidRPr="0039736F" w:rsidRDefault="00D53773" w:rsidP="00614B45">
            <w:pPr>
              <w:jc w:val="center"/>
              <w:rPr>
                <w:rFonts w:asciiTheme="minorHAnsi" w:hAnsiTheme="minorHAnsi" w:cstheme="minorHAnsi"/>
              </w:rPr>
            </w:pPr>
            <w:r w:rsidRPr="004146EF">
              <w:t>Baja</w:t>
            </w:r>
          </w:p>
        </w:tc>
        <w:tc>
          <w:tcPr>
            <w:tcW w:w="1461" w:type="dxa"/>
          </w:tcPr>
          <w:p w14:paraId="57BE4410" w14:textId="77777777" w:rsidR="00D53773" w:rsidRPr="0039736F" w:rsidRDefault="00D53773" w:rsidP="00614B45">
            <w:pPr>
              <w:jc w:val="center"/>
              <w:rPr>
                <w:rFonts w:asciiTheme="minorHAnsi" w:hAnsiTheme="minorHAnsi" w:cstheme="minorHAnsi"/>
              </w:rPr>
            </w:pPr>
            <w:r w:rsidRPr="004146EF">
              <w:t>Baja</w:t>
            </w:r>
          </w:p>
        </w:tc>
        <w:tc>
          <w:tcPr>
            <w:tcW w:w="1593" w:type="dxa"/>
          </w:tcPr>
          <w:p w14:paraId="3945F154" w14:textId="77777777" w:rsidR="00D53773" w:rsidRPr="0039736F" w:rsidRDefault="00D53773" w:rsidP="00614B45">
            <w:pPr>
              <w:jc w:val="center"/>
              <w:rPr>
                <w:rFonts w:asciiTheme="minorHAnsi" w:hAnsiTheme="minorHAnsi" w:cstheme="minorHAnsi"/>
              </w:rPr>
            </w:pPr>
            <w:r w:rsidRPr="004146EF">
              <w:t>Baja</w:t>
            </w:r>
          </w:p>
        </w:tc>
      </w:tr>
      <w:tr w:rsidR="00D53773" w:rsidRPr="0039736F" w14:paraId="632DA5AA" w14:textId="77777777" w:rsidTr="00614B45">
        <w:tc>
          <w:tcPr>
            <w:tcW w:w="834" w:type="dxa"/>
          </w:tcPr>
          <w:p w14:paraId="736D231A" w14:textId="5687044C"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w:t>
            </w:r>
            <w:r w:rsidR="00DA5A26">
              <w:rPr>
                <w:rFonts w:asciiTheme="minorHAnsi" w:hAnsiTheme="minorHAnsi" w:cstheme="minorHAnsi"/>
              </w:rPr>
              <w:t>3</w:t>
            </w:r>
          </w:p>
        </w:tc>
        <w:tc>
          <w:tcPr>
            <w:tcW w:w="4705" w:type="dxa"/>
          </w:tcPr>
          <w:p w14:paraId="3CE899A7"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Actualizar información del negocio</w:t>
            </w:r>
          </w:p>
        </w:tc>
        <w:tc>
          <w:tcPr>
            <w:tcW w:w="1550" w:type="dxa"/>
          </w:tcPr>
          <w:p w14:paraId="425B633A" w14:textId="77777777" w:rsidR="00D53773" w:rsidRPr="0039736F" w:rsidRDefault="00D53773" w:rsidP="00614B45">
            <w:pPr>
              <w:jc w:val="center"/>
              <w:rPr>
                <w:rFonts w:asciiTheme="minorHAnsi" w:hAnsiTheme="minorHAnsi" w:cstheme="minorHAnsi"/>
              </w:rPr>
            </w:pPr>
            <w:r w:rsidRPr="004F1834">
              <w:t>Media</w:t>
            </w:r>
          </w:p>
        </w:tc>
        <w:tc>
          <w:tcPr>
            <w:tcW w:w="1461" w:type="dxa"/>
          </w:tcPr>
          <w:p w14:paraId="46FA6D74" w14:textId="77777777" w:rsidR="00D53773" w:rsidRPr="0039736F" w:rsidRDefault="00D53773" w:rsidP="00614B45">
            <w:pPr>
              <w:jc w:val="center"/>
              <w:rPr>
                <w:rFonts w:asciiTheme="minorHAnsi" w:hAnsiTheme="minorHAnsi" w:cstheme="minorHAnsi"/>
              </w:rPr>
            </w:pPr>
            <w:r w:rsidRPr="004F1834">
              <w:t>Media</w:t>
            </w:r>
          </w:p>
        </w:tc>
        <w:tc>
          <w:tcPr>
            <w:tcW w:w="1593" w:type="dxa"/>
          </w:tcPr>
          <w:p w14:paraId="1045DCA0" w14:textId="77777777" w:rsidR="00D53773" w:rsidRPr="0039736F" w:rsidRDefault="00D53773" w:rsidP="00614B45">
            <w:pPr>
              <w:jc w:val="center"/>
              <w:rPr>
                <w:rFonts w:asciiTheme="minorHAnsi" w:hAnsiTheme="minorHAnsi" w:cstheme="minorHAnsi"/>
              </w:rPr>
            </w:pPr>
            <w:r w:rsidRPr="004F1834">
              <w:t>Media</w:t>
            </w:r>
          </w:p>
        </w:tc>
      </w:tr>
    </w:tbl>
    <w:p w14:paraId="2250F9FE" w14:textId="77777777" w:rsidR="00072AEA" w:rsidRDefault="00072AEA" w:rsidP="00072AEA">
      <w:pPr>
        <w:pStyle w:val="Ttulo3"/>
        <w:rPr>
          <w:rFonts w:ascii="Calibri" w:hAnsi="Calibri" w:cs="Calibri"/>
          <w:sz w:val="24"/>
          <w:szCs w:val="24"/>
        </w:rPr>
      </w:pPr>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6999B58F" w14:textId="77777777" w:rsidR="00072AEA" w:rsidRDefault="00072AEA" w:rsidP="00072AEA"/>
    <w:p w14:paraId="4666797D" w14:textId="77777777" w:rsidR="00217571" w:rsidRDefault="00217571" w:rsidP="00072AEA"/>
    <w:p w14:paraId="6C2DB7F2" w14:textId="77777777" w:rsidR="00D53773" w:rsidRPr="00072AEA" w:rsidRDefault="00D53773" w:rsidP="00072AEA"/>
    <w:p w14:paraId="09E2A5E6" w14:textId="46ED3F5A" w:rsidR="00072AEA" w:rsidRPr="002D0B8B"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t>Descripción de los Casos de Uso</w:t>
      </w:r>
      <w:bookmarkEnd w:id="50"/>
    </w:p>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2A2AA62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7AB71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CDC4D8"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0558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Registrar productos</w:t>
            </w:r>
          </w:p>
        </w:tc>
      </w:tr>
      <w:tr w:rsidR="002D0B8B" w:rsidRPr="0039736F" w14:paraId="74B9F0E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133F470"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COMPLEJIDAD: </w:t>
            </w:r>
            <w:r>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1354C3A"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Pr>
                <w:rFonts w:asciiTheme="minorHAnsi" w:eastAsia="Arial" w:hAnsiTheme="minorHAnsi" w:cstheme="minorHAnsi"/>
              </w:rPr>
              <w:t>Alta</w:t>
            </w:r>
          </w:p>
        </w:tc>
      </w:tr>
      <w:tr w:rsidR="002D0B8B" w:rsidRPr="0039736F" w14:paraId="4210AFE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5B079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B3DEF4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2D0B8B" w:rsidRPr="0039736F" w14:paraId="54DAF65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5395E1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1B21A7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F292F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A1462DE" w14:textId="72D8D0BF"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r w:rsidR="00E1417C">
              <w:rPr>
                <w:rFonts w:asciiTheme="minorHAnsi" w:eastAsia="Arial" w:hAnsiTheme="minorHAnsi" w:cstheme="minorHAnsi"/>
              </w:rPr>
              <w:t xml:space="preserve"> </w:t>
            </w:r>
            <w:r w:rsidR="007B5137">
              <w:rPr>
                <w:rFonts w:asciiTheme="minorHAnsi" w:eastAsia="Arial" w:hAnsiTheme="minorHAnsi" w:cstheme="minorHAnsi"/>
              </w:rPr>
              <w:t>4</w:t>
            </w:r>
            <w:r w:rsidR="005F2755">
              <w:rPr>
                <w:rFonts w:asciiTheme="minorHAnsi" w:eastAsia="Arial" w:hAnsiTheme="minorHAnsi" w:cstheme="minorHAnsi"/>
              </w:rPr>
              <w:t>, CU</w:t>
            </w:r>
            <w:r w:rsidR="00E1417C">
              <w:rPr>
                <w:rFonts w:asciiTheme="minorHAnsi" w:eastAsia="Arial" w:hAnsiTheme="minorHAnsi" w:cstheme="minorHAnsi"/>
              </w:rPr>
              <w:t xml:space="preserve"> </w:t>
            </w:r>
            <w:r w:rsidR="005F2755">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31070FE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2002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80F60F2" w14:textId="184DFA22" w:rsidR="002D0B8B" w:rsidRPr="00774DA4" w:rsidRDefault="002D0B8B" w:rsidP="00614B45">
            <w:pPr>
              <w:rPr>
                <w:rFonts w:asciiTheme="minorHAnsi" w:eastAsia="Arial" w:hAnsiTheme="minorHAnsi" w:cstheme="minorHAnsi"/>
              </w:rPr>
            </w:pPr>
            <w:r>
              <w:rPr>
                <w:rFonts w:asciiTheme="minorHAnsi" w:eastAsia="Arial" w:hAnsiTheme="minorHAnsi" w:cstheme="minorHAnsi"/>
              </w:rPr>
              <w:t xml:space="preserve">El administrador puede registrar </w:t>
            </w:r>
            <w:r w:rsidR="007B5137">
              <w:rPr>
                <w:rFonts w:asciiTheme="minorHAnsi" w:eastAsia="Arial" w:hAnsiTheme="minorHAnsi" w:cstheme="minorHAnsi"/>
              </w:rPr>
              <w:t>varios productos.</w:t>
            </w:r>
          </w:p>
        </w:tc>
      </w:tr>
      <w:tr w:rsidR="002D0B8B" w:rsidRPr="0039736F" w14:paraId="6BD0976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F947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4385FF3" w14:textId="11539D7A"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B27A39">
              <w:rPr>
                <w:rFonts w:asciiTheme="minorHAnsi" w:eastAsia="Arial" w:hAnsiTheme="minorHAnsi" w:cstheme="minorHAnsi"/>
              </w:rPr>
              <w:t>N</w:t>
            </w:r>
            <w:r w:rsidRPr="00082879">
              <w:rPr>
                <w:rFonts w:asciiTheme="minorHAnsi" w:eastAsia="Arial" w:hAnsiTheme="minorHAnsi" w:cstheme="minorHAnsi"/>
              </w:rPr>
              <w:t>ombre,</w:t>
            </w:r>
            <w:r w:rsidR="00B27A39">
              <w:rPr>
                <w:rFonts w:asciiTheme="minorHAnsi" w:eastAsia="Arial" w:hAnsiTheme="minorHAnsi" w:cstheme="minorHAnsi"/>
              </w:rPr>
              <w:t xml:space="preserve"> 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B27A39">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11C5C984" w14:textId="4EA78DA7" w:rsidR="002D0B8B" w:rsidRPr="003D1DCB" w:rsidRDefault="002D0B8B">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la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4CC6BBD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4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FD8C717" w14:textId="7664D55C" w:rsidR="00594B33"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producto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1DD95C0" w14:textId="6A7B46F8" w:rsidR="002D0B8B"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sistema emite mensajes claros en caso de errores, indicando los campos problemáticos.</w:t>
            </w:r>
          </w:p>
        </w:tc>
      </w:tr>
      <w:tr w:rsidR="002D0B8B" w:rsidRPr="0039736F" w14:paraId="5A662F5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221AA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1C1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3239E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ES-1.1     </w:t>
            </w:r>
          </w:p>
          <w:p w14:paraId="2AE50A7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FCF8179" w14:textId="77777777" w:rsidR="002D0B8B" w:rsidRPr="00DD576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sistema.</w:t>
            </w:r>
          </w:p>
          <w:p w14:paraId="46A6DDA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A92B361" w14:textId="77777777" w:rsidR="002D0B8B" w:rsidRDefault="002D0B8B">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 </w:t>
            </w:r>
            <w:r>
              <w:rPr>
                <w:rFonts w:asciiTheme="minorHAnsi" w:eastAsia="Arial" w:hAnsiTheme="minorHAnsi" w:cstheme="minorHAnsi"/>
              </w:rPr>
              <w:t>producto</w:t>
            </w:r>
            <w:r w:rsidRPr="003D1DCB">
              <w:rPr>
                <w:rFonts w:asciiTheme="minorHAnsi" w:eastAsia="Arial" w:hAnsiTheme="minorHAnsi" w:cstheme="minorHAnsi"/>
              </w:rPr>
              <w:t xml:space="preserve"> al sistema.</w:t>
            </w:r>
          </w:p>
          <w:p w14:paraId="5AD5862E" w14:textId="09D9DCF9" w:rsidR="00646D85"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0A1066F" w14:textId="2E57823C" w:rsidR="00646D85" w:rsidRPr="00646D85" w:rsidRDefault="00CB5920">
            <w:pPr>
              <w:pStyle w:val="Prrafodelista"/>
              <w:numPr>
                <w:ilvl w:val="0"/>
                <w:numId w:val="58"/>
              </w:numPr>
              <w:rPr>
                <w:rFonts w:asciiTheme="minorHAnsi" w:eastAsia="Arial" w:hAnsiTheme="minorHAnsi" w:cstheme="minorHAnsi"/>
              </w:rPr>
            </w:pPr>
            <w:r>
              <w:rPr>
                <w:rFonts w:asciiTheme="minorHAnsi" w:eastAsia="Arial" w:hAnsiTheme="minorHAnsi" w:cstheme="minorHAnsi"/>
              </w:rPr>
              <w:t xml:space="preserve">Ingresa todos </w:t>
            </w:r>
            <w:r w:rsidR="00646D85">
              <w:rPr>
                <w:rFonts w:asciiTheme="minorHAnsi" w:eastAsia="Arial" w:hAnsiTheme="minorHAnsi" w:cstheme="minorHAnsi"/>
              </w:rPr>
              <w:t xml:space="preserve">los datos </w:t>
            </w:r>
            <w:r>
              <w:rPr>
                <w:rFonts w:asciiTheme="minorHAnsi" w:eastAsia="Arial" w:hAnsiTheme="minorHAnsi" w:cstheme="minorHAnsi"/>
              </w:rPr>
              <w:t xml:space="preserve">necesarios para registrar </w:t>
            </w:r>
            <w:r w:rsidR="00646D85">
              <w:rPr>
                <w:rFonts w:asciiTheme="minorHAnsi" w:eastAsia="Arial" w:hAnsiTheme="minorHAnsi" w:cstheme="minorHAnsi"/>
              </w:rPr>
              <w:t>el producto.</w:t>
            </w:r>
          </w:p>
          <w:p w14:paraId="581E77D4" w14:textId="23E7D5E3" w:rsidR="00B27A39" w:rsidRPr="003D1DCB" w:rsidRDefault="00B27A39">
            <w:pPr>
              <w:pStyle w:val="Prrafodelista"/>
              <w:numPr>
                <w:ilvl w:val="0"/>
                <w:numId w:val="5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3BD1230" w14:textId="79FB5A6F" w:rsidR="00B27A39" w:rsidRDefault="002D0B8B" w:rsidP="00B27A3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75ABDAE" w14:textId="13725FC0"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7B5A71D" w14:textId="446730FC"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75334C4" w14:textId="49222D50"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almacena el producto, generando automáticamente el ID.</w:t>
            </w:r>
          </w:p>
        </w:tc>
      </w:tr>
      <w:tr w:rsidR="002D0B8B" w:rsidRPr="0039736F" w14:paraId="5DFFD0E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A776C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ES-1.2     </w:t>
            </w:r>
          </w:p>
          <w:p w14:paraId="1484BE3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381D224" w14:textId="6EF43058"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sidR="00B27A39">
              <w:rPr>
                <w:rFonts w:asciiTheme="minorHAnsi" w:eastAsia="Arial" w:hAnsiTheme="minorHAnsi" w:cstheme="minorHAnsi"/>
              </w:rPr>
              <w:t>ingresar números en campos no permitidos</w:t>
            </w:r>
          </w:p>
          <w:p w14:paraId="6667959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EE23B30" w14:textId="6E7432D4"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sidR="00B27A39">
              <w:rPr>
                <w:rFonts w:asciiTheme="minorHAnsi" w:eastAsia="Arial" w:hAnsiTheme="minorHAnsi" w:cstheme="minorHAnsi"/>
              </w:rPr>
              <w:t>administrador intenta registrar un producto ingresando números en campos de texto como Nombre o País de origen.</w:t>
            </w:r>
          </w:p>
          <w:p w14:paraId="2F865C9F" w14:textId="0C8CAC98" w:rsidR="00B27A39" w:rsidRPr="00511E57" w:rsidRDefault="00511E57" w:rsidP="00511E5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4F0190" w14:textId="27851129" w:rsidR="00511E57" w:rsidRPr="00511E57" w:rsidRDefault="00511E57">
            <w:pPr>
              <w:pStyle w:val="Prrafodelista"/>
              <w:numPr>
                <w:ilvl w:val="0"/>
                <w:numId w:val="55"/>
              </w:numPr>
              <w:rPr>
                <w:rFonts w:asciiTheme="minorHAnsi" w:eastAsia="Arial" w:hAnsiTheme="minorHAnsi" w:cstheme="minorHAnsi"/>
              </w:rPr>
            </w:pPr>
            <w:r>
              <w:rPr>
                <w:rFonts w:asciiTheme="minorHAnsi" w:hAnsiTheme="minorHAnsi" w:cstheme="minorHAnsi"/>
              </w:rPr>
              <w:t>Ingresa valores inválidos (números) en los campos Nombres o País de origen.</w:t>
            </w:r>
          </w:p>
          <w:p w14:paraId="448D53B8" w14:textId="7CD18745" w:rsidR="00511E57" w:rsidRPr="003D1DCB" w:rsidRDefault="00511E57">
            <w:pPr>
              <w:pStyle w:val="Prrafodelista"/>
              <w:numPr>
                <w:ilvl w:val="0"/>
                <w:numId w:val="55"/>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80573E9"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09BFF1F" w14:textId="0E2811FC" w:rsidR="00B27A39" w:rsidRDefault="00B27A39" w:rsidP="00614B45">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sistema valida que los campos Nombre y País de origen contenga solo texto.</w:t>
            </w:r>
          </w:p>
          <w:p w14:paraId="5D25F3CC" w14:textId="7EDC6253" w:rsidR="00B27A39" w:rsidRPr="00B27A39" w:rsidRDefault="00B27A39" w:rsidP="00614B45">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443C7275" w14:textId="67CF6900" w:rsidR="002D0B8B" w:rsidRPr="003D1DCB" w:rsidRDefault="00B27A39">
            <w:pPr>
              <w:pStyle w:val="Prrafodelista"/>
              <w:numPr>
                <w:ilvl w:val="0"/>
                <w:numId w:val="33"/>
              </w:numPr>
              <w:rPr>
                <w:rFonts w:asciiTheme="minorHAnsi" w:hAnsiTheme="minorHAnsi" w:cstheme="minorHAnsi"/>
              </w:rPr>
            </w:pPr>
            <w:r>
              <w:rPr>
                <w:rFonts w:asciiTheme="minorHAnsi" w:hAnsiTheme="minorHAnsi" w:cstheme="minorHAnsi"/>
              </w:rPr>
              <w:t xml:space="preserve">Se muestra un mensaje de error indicando cuáles campos contienen valores no </w:t>
            </w:r>
            <w:r w:rsidR="00646D85">
              <w:rPr>
                <w:rFonts w:asciiTheme="minorHAnsi" w:hAnsiTheme="minorHAnsi" w:cstheme="minorHAnsi"/>
              </w:rPr>
              <w:t>válidos</w:t>
            </w:r>
            <w:r>
              <w:rPr>
                <w:rFonts w:asciiTheme="minorHAnsi" w:hAnsiTheme="minorHAnsi" w:cstheme="minorHAnsi"/>
              </w:rPr>
              <w:t>.</w:t>
            </w:r>
          </w:p>
        </w:tc>
      </w:tr>
      <w:tr w:rsidR="002D0B8B" w:rsidRPr="0039736F" w14:paraId="2A039D2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9FE75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lastRenderedPageBreak/>
              <w:t>ES-1.3</w:t>
            </w:r>
          </w:p>
        </w:tc>
        <w:tc>
          <w:tcPr>
            <w:tcW w:w="8493" w:type="dxa"/>
            <w:gridSpan w:val="3"/>
            <w:tcBorders>
              <w:top w:val="single" w:sz="8" w:space="0" w:color="auto"/>
              <w:left w:val="single" w:sz="8" w:space="0" w:color="auto"/>
              <w:bottom w:val="single" w:sz="8" w:space="0" w:color="auto"/>
              <w:right w:val="single" w:sz="8" w:space="0" w:color="auto"/>
            </w:tcBorders>
          </w:tcPr>
          <w:p w14:paraId="71F8314C" w14:textId="30190F48"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w:t>
            </w:r>
            <w:r w:rsidR="00511E57">
              <w:rPr>
                <w:rFonts w:asciiTheme="minorHAnsi" w:eastAsia="Arial" w:hAnsiTheme="minorHAnsi" w:cstheme="minorHAnsi"/>
              </w:rPr>
              <w:t xml:space="preserve">or campos obligatorios vacíos </w:t>
            </w:r>
          </w:p>
          <w:p w14:paraId="598815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4B4DC20" w14:textId="5EE2A71D" w:rsidR="002D0B8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 producto dejando campos obligatorios sin completar.</w:t>
            </w:r>
          </w:p>
          <w:p w14:paraId="4CFC5FC0" w14:textId="77777777" w:rsidR="00646D85" w:rsidRPr="00511E57"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F2169B" w14:textId="31FECDC3" w:rsidR="00646D85" w:rsidRPr="00511E57" w:rsidRDefault="00646D85">
            <w:pPr>
              <w:pStyle w:val="Prrafodelista"/>
              <w:numPr>
                <w:ilvl w:val="0"/>
                <w:numId w:val="56"/>
              </w:numPr>
              <w:rPr>
                <w:rFonts w:asciiTheme="minorHAnsi" w:eastAsia="Arial" w:hAnsiTheme="minorHAnsi" w:cstheme="minorHAnsi"/>
              </w:rPr>
            </w:pPr>
            <w:r>
              <w:rPr>
                <w:rFonts w:asciiTheme="minorHAnsi" w:eastAsia="Arial" w:hAnsiTheme="minorHAnsi" w:cstheme="minorHAnsi"/>
              </w:rPr>
              <w:t>Deja uno o m</w:t>
            </w:r>
            <w:r w:rsidR="00101DEB">
              <w:rPr>
                <w:rFonts w:asciiTheme="minorHAnsi" w:eastAsia="Arial" w:hAnsiTheme="minorHAnsi" w:cstheme="minorHAnsi"/>
              </w:rPr>
              <w:t>á</w:t>
            </w:r>
            <w:r>
              <w:rPr>
                <w:rFonts w:asciiTheme="minorHAnsi" w:eastAsia="Arial" w:hAnsiTheme="minorHAnsi" w:cstheme="minorHAnsi"/>
              </w:rPr>
              <w:t>s campos obligatorios vacíos, como Nombre, Descripción o País de origen.</w:t>
            </w:r>
          </w:p>
          <w:p w14:paraId="7C434A5C" w14:textId="4D7E2184" w:rsidR="00646D85" w:rsidRPr="00646D85" w:rsidRDefault="00646D85">
            <w:pPr>
              <w:pStyle w:val="Prrafodelista"/>
              <w:numPr>
                <w:ilvl w:val="0"/>
                <w:numId w:val="56"/>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96D93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8F44038"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sidR="00511E57">
              <w:rPr>
                <w:rFonts w:asciiTheme="minorHAnsi" w:eastAsia="Arial" w:hAnsiTheme="minorHAnsi" w:cstheme="minorHAnsi"/>
              </w:rPr>
              <w:t>verifica que todos los campos obligatorios estén completos.</w:t>
            </w:r>
          </w:p>
          <w:p w14:paraId="2DDA58DE" w14:textId="77777777" w:rsidR="00511E57"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3BC5B027" w14:textId="54DF99E3" w:rsidR="00511E57" w:rsidRPr="003D1DC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cuáles campos están vacíos.</w:t>
            </w:r>
          </w:p>
        </w:tc>
      </w:tr>
      <w:tr w:rsidR="002D0B8B" w:rsidRPr="0039736F" w14:paraId="2B1A4BC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020C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6AE7578C" w14:textId="77777777" w:rsidR="002D0B8B"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5E3B16C" w14:textId="77777777" w:rsidR="002D0B8B" w:rsidRPr="0039736F"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p w14:paraId="17113F8D" w14:textId="77777777" w:rsidR="00A16319" w:rsidRDefault="00A16319" w:rsidP="00A16319">
      <w:pPr>
        <w:pStyle w:val="Textoindependiente"/>
        <w:rPr>
          <w:rFonts w:asciiTheme="minorHAnsi" w:hAnsiTheme="minorHAnsi" w:cstheme="minorHAnsi"/>
          <w:i/>
          <w:color w:val="0000FF"/>
          <w:lang w:val="es-EC"/>
        </w:rPr>
      </w:pPr>
    </w:p>
    <w:p w14:paraId="5C616C20" w14:textId="77777777" w:rsidR="005F2755" w:rsidRDefault="005F2755" w:rsidP="00A16319">
      <w:pPr>
        <w:pStyle w:val="Textoindependiente"/>
        <w:rPr>
          <w:rFonts w:asciiTheme="minorHAnsi" w:hAnsiTheme="minorHAnsi" w:cstheme="minorHAnsi"/>
          <w:i/>
          <w:color w:val="0000FF"/>
          <w:lang w:val="es-EC"/>
        </w:rPr>
      </w:pPr>
    </w:p>
    <w:p w14:paraId="187BC130" w14:textId="77777777" w:rsidR="005F2755" w:rsidRDefault="005F2755" w:rsidP="00A16319">
      <w:pPr>
        <w:pStyle w:val="Textoindependiente"/>
        <w:rPr>
          <w:rFonts w:asciiTheme="minorHAnsi" w:hAnsiTheme="minorHAnsi" w:cstheme="minorHAnsi"/>
          <w:i/>
          <w:color w:val="0000FF"/>
          <w:lang w:val="es-EC"/>
        </w:rPr>
      </w:pPr>
    </w:p>
    <w:p w14:paraId="7F1F2F2E" w14:textId="77777777" w:rsidR="005F2755" w:rsidRDefault="005F2755" w:rsidP="00A16319">
      <w:pPr>
        <w:pStyle w:val="Textoindependiente"/>
        <w:rPr>
          <w:rFonts w:asciiTheme="minorHAnsi" w:hAnsiTheme="minorHAnsi" w:cstheme="minorHAnsi"/>
          <w:i/>
          <w:color w:val="0000FF"/>
          <w:lang w:val="es-EC"/>
        </w:rPr>
      </w:pPr>
    </w:p>
    <w:p w14:paraId="49BE9135" w14:textId="77777777" w:rsidR="005F2755" w:rsidRDefault="005F2755" w:rsidP="00A16319">
      <w:pPr>
        <w:pStyle w:val="Textoindependiente"/>
        <w:rPr>
          <w:rFonts w:asciiTheme="minorHAnsi" w:hAnsiTheme="minorHAnsi" w:cstheme="minorHAnsi"/>
          <w:i/>
          <w:color w:val="0000FF"/>
          <w:lang w:val="es-EC"/>
        </w:rPr>
      </w:pPr>
    </w:p>
    <w:p w14:paraId="4FA0948D" w14:textId="77777777" w:rsidR="005F2755" w:rsidRDefault="005F2755" w:rsidP="00A16319">
      <w:pPr>
        <w:pStyle w:val="Textoindependiente"/>
        <w:rPr>
          <w:rFonts w:asciiTheme="minorHAnsi" w:hAnsiTheme="minorHAnsi" w:cstheme="minorHAnsi"/>
          <w:i/>
          <w:color w:val="0000FF"/>
          <w:lang w:val="es-EC"/>
        </w:rPr>
      </w:pPr>
    </w:p>
    <w:p w14:paraId="02D8D9C5" w14:textId="77777777" w:rsidR="005F2755" w:rsidRDefault="005F2755" w:rsidP="00A16319">
      <w:pPr>
        <w:pStyle w:val="Textoindependiente"/>
        <w:rPr>
          <w:rFonts w:asciiTheme="minorHAnsi" w:hAnsiTheme="minorHAnsi" w:cstheme="minorHAnsi"/>
          <w:i/>
          <w:color w:val="0000FF"/>
          <w:lang w:val="es-EC"/>
        </w:rPr>
      </w:pPr>
    </w:p>
    <w:p w14:paraId="783BBA36" w14:textId="77777777" w:rsidR="005F2755" w:rsidRDefault="005F2755" w:rsidP="00A16319">
      <w:pPr>
        <w:pStyle w:val="Textoindependiente"/>
        <w:rPr>
          <w:rFonts w:asciiTheme="minorHAnsi" w:hAnsiTheme="minorHAnsi" w:cstheme="minorHAnsi"/>
          <w:i/>
          <w:color w:val="0000FF"/>
          <w:lang w:val="es-EC"/>
        </w:rPr>
      </w:pPr>
    </w:p>
    <w:p w14:paraId="58822E84" w14:textId="77777777" w:rsidR="005F2755" w:rsidRDefault="005F2755" w:rsidP="00A16319">
      <w:pPr>
        <w:pStyle w:val="Textoindependiente"/>
        <w:rPr>
          <w:rFonts w:asciiTheme="minorHAnsi" w:hAnsiTheme="minorHAnsi" w:cstheme="minorHAnsi"/>
          <w:i/>
          <w:color w:val="0000FF"/>
          <w:lang w:val="es-EC"/>
        </w:rPr>
      </w:pPr>
    </w:p>
    <w:p w14:paraId="3E594767" w14:textId="77777777" w:rsidR="005F2755" w:rsidRDefault="005F2755" w:rsidP="00A16319">
      <w:pPr>
        <w:pStyle w:val="Textoindependiente"/>
        <w:rPr>
          <w:rFonts w:asciiTheme="minorHAnsi" w:hAnsiTheme="minorHAnsi" w:cstheme="minorHAnsi"/>
          <w:i/>
          <w:color w:val="0000FF"/>
          <w:lang w:val="es-EC"/>
        </w:rPr>
      </w:pPr>
    </w:p>
    <w:p w14:paraId="7F4C4769" w14:textId="77777777" w:rsidR="005F2755" w:rsidRDefault="005F2755" w:rsidP="00A16319">
      <w:pPr>
        <w:pStyle w:val="Textoindependiente"/>
        <w:rPr>
          <w:rFonts w:asciiTheme="minorHAnsi" w:hAnsiTheme="minorHAnsi" w:cstheme="minorHAnsi"/>
          <w:i/>
          <w:color w:val="0000FF"/>
          <w:lang w:val="es-EC"/>
        </w:rPr>
      </w:pPr>
    </w:p>
    <w:p w14:paraId="73D8748E" w14:textId="77777777" w:rsidR="005F2755" w:rsidRDefault="005F2755" w:rsidP="00A16319">
      <w:pPr>
        <w:pStyle w:val="Textoindependiente"/>
        <w:rPr>
          <w:rFonts w:asciiTheme="minorHAnsi" w:hAnsiTheme="minorHAnsi" w:cstheme="minorHAnsi"/>
          <w:i/>
          <w:color w:val="0000FF"/>
          <w:lang w:val="es-EC"/>
        </w:rPr>
      </w:pPr>
    </w:p>
    <w:p w14:paraId="59A66E3D" w14:textId="77777777" w:rsidR="005F2755" w:rsidRDefault="005F2755" w:rsidP="00A16319">
      <w:pPr>
        <w:pStyle w:val="Textoindependiente"/>
        <w:rPr>
          <w:rFonts w:asciiTheme="minorHAnsi" w:hAnsiTheme="minorHAnsi" w:cstheme="minorHAnsi"/>
          <w:i/>
          <w:color w:val="0000FF"/>
          <w:lang w:val="es-EC"/>
        </w:rPr>
      </w:pPr>
    </w:p>
    <w:p w14:paraId="0B1090A2" w14:textId="77777777" w:rsidR="005F2755" w:rsidRDefault="005F2755" w:rsidP="00A16319">
      <w:pPr>
        <w:pStyle w:val="Textoindependiente"/>
        <w:rPr>
          <w:rFonts w:asciiTheme="minorHAnsi" w:hAnsiTheme="minorHAnsi" w:cstheme="minorHAnsi"/>
          <w:i/>
          <w:color w:val="0000FF"/>
          <w:lang w:val="es-EC"/>
        </w:rPr>
      </w:pPr>
    </w:p>
    <w:p w14:paraId="4DCD3782" w14:textId="77777777" w:rsidR="005F2755" w:rsidRDefault="005F2755" w:rsidP="00A16319">
      <w:pPr>
        <w:pStyle w:val="Textoindependiente"/>
        <w:rPr>
          <w:rFonts w:asciiTheme="minorHAnsi" w:hAnsiTheme="minorHAnsi" w:cstheme="minorHAnsi"/>
          <w:i/>
          <w:color w:val="0000FF"/>
          <w:lang w:val="es-EC"/>
        </w:rPr>
      </w:pPr>
    </w:p>
    <w:p w14:paraId="63750A5B" w14:textId="77777777" w:rsidR="005F2755" w:rsidRDefault="005F2755" w:rsidP="00A16319">
      <w:pPr>
        <w:pStyle w:val="Textoindependiente"/>
        <w:rPr>
          <w:rFonts w:asciiTheme="minorHAnsi" w:hAnsiTheme="minorHAnsi" w:cstheme="minorHAnsi"/>
          <w:i/>
          <w:color w:val="0000FF"/>
          <w:lang w:val="es-EC"/>
        </w:rPr>
      </w:pPr>
    </w:p>
    <w:p w14:paraId="57FE8968" w14:textId="77777777" w:rsidR="005F2755" w:rsidRDefault="005F2755" w:rsidP="00A16319">
      <w:pPr>
        <w:pStyle w:val="Textoindependiente"/>
        <w:rPr>
          <w:rFonts w:asciiTheme="minorHAnsi" w:hAnsiTheme="minorHAnsi" w:cstheme="minorHAnsi"/>
          <w:i/>
          <w:color w:val="0000FF"/>
          <w:lang w:val="es-EC"/>
        </w:rPr>
      </w:pPr>
    </w:p>
    <w:p w14:paraId="66D49F37" w14:textId="77777777" w:rsidR="005F2755" w:rsidRDefault="005F2755" w:rsidP="00A16319">
      <w:pPr>
        <w:pStyle w:val="Textoindependiente"/>
        <w:rPr>
          <w:rFonts w:asciiTheme="minorHAnsi" w:hAnsiTheme="minorHAnsi" w:cstheme="minorHAnsi"/>
          <w:i/>
          <w:color w:val="0000FF"/>
          <w:lang w:val="es-EC"/>
        </w:rPr>
      </w:pPr>
    </w:p>
    <w:p w14:paraId="6D763AB9" w14:textId="77777777" w:rsidR="005F2755" w:rsidRDefault="005F2755" w:rsidP="00A16319">
      <w:pPr>
        <w:pStyle w:val="Textoindependiente"/>
        <w:rPr>
          <w:rFonts w:asciiTheme="minorHAnsi" w:hAnsiTheme="minorHAnsi" w:cstheme="minorHAnsi"/>
          <w:i/>
          <w:color w:val="0000FF"/>
          <w:lang w:val="es-EC"/>
        </w:rPr>
      </w:pPr>
    </w:p>
    <w:p w14:paraId="017415F7" w14:textId="77777777" w:rsidR="005F2755" w:rsidRDefault="005F2755" w:rsidP="00A16319">
      <w:pPr>
        <w:pStyle w:val="Textoindependiente"/>
        <w:rPr>
          <w:rFonts w:asciiTheme="minorHAnsi" w:hAnsiTheme="minorHAnsi" w:cstheme="minorHAnsi"/>
          <w:i/>
          <w:color w:val="0000FF"/>
          <w:lang w:val="es-EC"/>
        </w:rPr>
      </w:pPr>
    </w:p>
    <w:p w14:paraId="6249A006" w14:textId="77777777" w:rsidR="005F2755" w:rsidRDefault="005F2755" w:rsidP="00A16319">
      <w:pPr>
        <w:pStyle w:val="Textoindependiente"/>
        <w:rPr>
          <w:rFonts w:asciiTheme="minorHAnsi" w:hAnsiTheme="minorHAnsi" w:cstheme="minorHAnsi"/>
          <w:i/>
          <w:color w:val="0000FF"/>
          <w:lang w:val="es-EC"/>
        </w:rPr>
      </w:pPr>
    </w:p>
    <w:p w14:paraId="0041258B" w14:textId="77777777" w:rsidR="005F2755" w:rsidRDefault="005F2755" w:rsidP="00A16319">
      <w:pPr>
        <w:pStyle w:val="Textoindependiente"/>
        <w:rPr>
          <w:rFonts w:asciiTheme="minorHAnsi" w:hAnsiTheme="minorHAnsi" w:cstheme="minorHAnsi"/>
          <w:i/>
          <w:color w:val="0000FF"/>
          <w:lang w:val="es-EC"/>
        </w:rPr>
      </w:pPr>
    </w:p>
    <w:p w14:paraId="65E75306" w14:textId="77777777" w:rsidR="005F2755" w:rsidRDefault="005F2755" w:rsidP="00A16319">
      <w:pPr>
        <w:pStyle w:val="Textoindependiente"/>
        <w:rPr>
          <w:rFonts w:asciiTheme="minorHAnsi" w:hAnsiTheme="minorHAnsi" w:cstheme="minorHAnsi"/>
          <w:i/>
          <w:color w:val="0000FF"/>
          <w:lang w:val="es-EC"/>
        </w:rPr>
      </w:pPr>
    </w:p>
    <w:p w14:paraId="320BD5A3" w14:textId="77777777" w:rsidR="005F2755" w:rsidRDefault="005F2755" w:rsidP="00A16319">
      <w:pPr>
        <w:pStyle w:val="Textoindependiente"/>
        <w:rPr>
          <w:rFonts w:asciiTheme="minorHAnsi" w:hAnsiTheme="minorHAnsi" w:cstheme="minorHAnsi"/>
          <w:i/>
          <w:color w:val="0000FF"/>
          <w:lang w:val="es-EC"/>
        </w:rPr>
      </w:pPr>
    </w:p>
    <w:p w14:paraId="50FFAAF4" w14:textId="77777777" w:rsidR="005F2755" w:rsidRPr="0039736F" w:rsidRDefault="005F2755"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4A419133" w14:textId="77777777" w:rsidTr="00EC6DD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CD79C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C6BDC9"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B6B9BB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Actualizar productos</w:t>
            </w:r>
          </w:p>
        </w:tc>
      </w:tr>
      <w:tr w:rsidR="002D0B8B" w:rsidRPr="0039736F" w14:paraId="3B4DFB0D" w14:textId="77777777" w:rsidTr="00EC6DD0">
        <w:tc>
          <w:tcPr>
            <w:tcW w:w="6385" w:type="dxa"/>
            <w:gridSpan w:val="3"/>
            <w:tcBorders>
              <w:top w:val="single" w:sz="8" w:space="0" w:color="auto"/>
              <w:left w:val="single" w:sz="8" w:space="0" w:color="auto"/>
              <w:bottom w:val="single" w:sz="8" w:space="0" w:color="auto"/>
              <w:right w:val="single" w:sz="8" w:space="0" w:color="auto"/>
            </w:tcBorders>
          </w:tcPr>
          <w:p w14:paraId="506C2393"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9D9445"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2FB1F4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39A4EF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77F0A11"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w:t>
            </w:r>
            <w:r w:rsidRPr="0039736F">
              <w:rPr>
                <w:rFonts w:asciiTheme="minorHAnsi" w:eastAsia="Arial" w:hAnsiTheme="minorHAnsi" w:cstheme="minorHAnsi"/>
              </w:rPr>
              <w:t xml:space="preserve"> </w:t>
            </w:r>
          </w:p>
        </w:tc>
      </w:tr>
      <w:tr w:rsidR="002D0B8B" w:rsidRPr="0039736F" w14:paraId="12D37E1E"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907945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 xml:space="preserve">Administrador </w:t>
            </w:r>
            <w:r w:rsidRPr="0039736F">
              <w:rPr>
                <w:rFonts w:asciiTheme="minorHAnsi" w:eastAsia="Arial" w:hAnsiTheme="minorHAnsi" w:cstheme="minorHAnsi"/>
              </w:rPr>
              <w:t xml:space="preserve"> </w:t>
            </w:r>
          </w:p>
        </w:tc>
      </w:tr>
      <w:tr w:rsidR="002D0B8B" w:rsidRPr="0039736F" w14:paraId="0B1F25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699FF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EE4021" w14:textId="076F5335"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w:t>
            </w:r>
            <w:r w:rsidRPr="0039736F">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4, CU</w:t>
            </w:r>
            <w:r w:rsidR="00E1417C">
              <w:rPr>
                <w:rFonts w:asciiTheme="minorHAnsi" w:eastAsia="Arial" w:hAnsiTheme="minorHAnsi" w:cstheme="minorHAnsi"/>
              </w:rPr>
              <w:t xml:space="preserve"> </w:t>
            </w:r>
            <w:r w:rsidR="007B5137">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622CE6C9" w14:textId="77777777" w:rsidTr="00EC6DD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F8290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F4A585D" w14:textId="6503DBCD" w:rsidR="002D0B8B" w:rsidRPr="00774DA4"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administrador puede </w:t>
            </w:r>
            <w:r>
              <w:rPr>
                <w:rFonts w:asciiTheme="minorHAnsi" w:eastAsia="Arial" w:hAnsiTheme="minorHAnsi" w:cstheme="minorHAnsi"/>
              </w:rPr>
              <w:t>actualizar</w:t>
            </w:r>
            <w:r w:rsidR="007B5137">
              <w:rPr>
                <w:rFonts w:asciiTheme="minorHAnsi" w:eastAsia="Arial" w:hAnsiTheme="minorHAnsi" w:cstheme="minorHAnsi"/>
              </w:rPr>
              <w:t xml:space="preserve"> la información de </w:t>
            </w:r>
            <w:r w:rsidRPr="009F3657">
              <w:rPr>
                <w:rFonts w:asciiTheme="minorHAnsi" w:eastAsia="Arial" w:hAnsiTheme="minorHAnsi" w:cstheme="minorHAnsi"/>
              </w:rPr>
              <w:t>los productos</w:t>
            </w:r>
            <w:r w:rsidR="007B5137">
              <w:rPr>
                <w:rFonts w:asciiTheme="minorHAnsi" w:eastAsia="Arial" w:hAnsiTheme="minorHAnsi" w:cstheme="minorHAnsi"/>
              </w:rPr>
              <w:t>.</w:t>
            </w:r>
          </w:p>
        </w:tc>
      </w:tr>
      <w:tr w:rsidR="002D0B8B" w:rsidRPr="0039736F" w14:paraId="27B9194A" w14:textId="77777777" w:rsidTr="00EC6DD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9EA8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4BBBD24" w14:textId="4EDECC7B"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w:t>
            </w:r>
            <w:r>
              <w:rPr>
                <w:rFonts w:asciiTheme="minorHAnsi" w:eastAsia="Arial" w:hAnsiTheme="minorHAnsi" w:cstheme="minorHAnsi"/>
              </w:rPr>
              <w:t>actualizar</w:t>
            </w:r>
            <w:r w:rsidRPr="00082879">
              <w:rPr>
                <w:rFonts w:asciiTheme="minorHAnsi" w:eastAsia="Arial" w:hAnsiTheme="minorHAnsi" w:cstheme="minorHAnsi"/>
              </w:rPr>
              <w:t xml:space="preserve"> los campos de </w:t>
            </w:r>
            <w:r w:rsidR="005F2755">
              <w:rPr>
                <w:rFonts w:asciiTheme="minorHAnsi" w:eastAsia="Arial" w:hAnsiTheme="minorHAnsi" w:cstheme="minorHAnsi"/>
              </w:rPr>
              <w:t>N</w:t>
            </w:r>
            <w:r w:rsidRPr="00082879">
              <w:rPr>
                <w:rFonts w:asciiTheme="minorHAnsi" w:eastAsia="Arial" w:hAnsiTheme="minorHAnsi" w:cstheme="minorHAnsi"/>
              </w:rPr>
              <w:t xml:space="preserve">ombre, </w:t>
            </w:r>
            <w:r w:rsidR="005F2755">
              <w:rPr>
                <w:rFonts w:asciiTheme="minorHAnsi" w:eastAsia="Arial" w:hAnsiTheme="minorHAnsi" w:cstheme="minorHAnsi"/>
              </w:rPr>
              <w:t>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5F2755">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2153D257" w14:textId="6313FEF9" w:rsidR="002D0B8B" w:rsidRPr="00774DA4" w:rsidRDefault="002D0B8B">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w:t>
            </w:r>
            <w:r w:rsidR="005F2755">
              <w:rPr>
                <w:rFonts w:asciiTheme="minorHAnsi" w:eastAsia="Arial" w:hAnsiTheme="minorHAnsi" w:cstheme="minorHAnsi"/>
              </w:rPr>
              <w:t xml:space="preserve">podrá </w:t>
            </w:r>
            <w:r>
              <w:rPr>
                <w:rFonts w:asciiTheme="minorHAnsi" w:eastAsia="Arial" w:hAnsiTheme="minorHAnsi" w:cstheme="minorHAnsi"/>
              </w:rPr>
              <w:t>actualiza</w:t>
            </w:r>
            <w:r w:rsidR="005F2755">
              <w:rPr>
                <w:rFonts w:asciiTheme="minorHAnsi" w:eastAsia="Arial" w:hAnsiTheme="minorHAnsi" w:cstheme="minorHAnsi"/>
              </w:rPr>
              <w:t>r la</w:t>
            </w:r>
            <w:r>
              <w:rPr>
                <w:rFonts w:asciiTheme="minorHAnsi" w:eastAsia="Arial" w:hAnsiTheme="minorHAnsi" w:cstheme="minorHAnsi"/>
              </w:rPr>
              <w:t xml:space="preserve">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1E11E84A"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030C02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99B7108" w14:textId="1B493AF1" w:rsidR="005F2755" w:rsidRPr="00594B33" w:rsidRDefault="005F2755">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actualizará</w:t>
            </w:r>
            <w:r w:rsidRPr="00594B33">
              <w:rPr>
                <w:rFonts w:asciiTheme="minorHAnsi" w:eastAsia="Arial" w:hAnsiTheme="minorHAnsi" w:cstheme="minorHAnsi"/>
              </w:rPr>
              <w:t xml:space="preserve">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ED720CA" w14:textId="3B4C2EF3" w:rsidR="002D0B8B" w:rsidRPr="005F2755" w:rsidRDefault="005F2755">
            <w:pPr>
              <w:pStyle w:val="Prrafodelista"/>
              <w:numPr>
                <w:ilvl w:val="0"/>
                <w:numId w:val="54"/>
              </w:numPr>
              <w:rPr>
                <w:rFonts w:asciiTheme="minorHAnsi" w:eastAsia="Arial"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66A4EA02" w14:textId="77777777" w:rsidTr="00EC6DD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090F8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DC6918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5FB22B4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     </w:t>
            </w:r>
          </w:p>
          <w:p w14:paraId="51328FB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BBF57CA" w14:textId="2FA264ED"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00101DEB" w:rsidRPr="00CF67D9">
              <w:rPr>
                <w:rFonts w:asciiTheme="minorHAnsi" w:eastAsia="Arial" w:hAnsiTheme="minorHAnsi" w:cstheme="minorHAnsi"/>
              </w:rPr>
              <w:t>A</w:t>
            </w:r>
            <w:r w:rsidR="00101DEB" w:rsidRPr="00BF34A4">
              <w:rPr>
                <w:rFonts w:asciiTheme="minorHAnsi" w:eastAsia="Arial" w:hAnsiTheme="minorHAnsi" w:cstheme="minorHAnsi"/>
              </w:rPr>
              <w:t>ctualiza</w:t>
            </w:r>
            <w:r w:rsidR="00101DEB">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 producto existente.</w:t>
            </w:r>
          </w:p>
          <w:p w14:paraId="169795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0580D5C" w14:textId="5F7D7327" w:rsidR="002D0B8B"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6F78C7">
              <w:rPr>
                <w:rFonts w:asciiTheme="minorHAnsi" w:eastAsia="Arial" w:hAnsiTheme="minorHAnsi" w:cstheme="minorHAnsi"/>
              </w:rPr>
              <w:t xml:space="preserve"> ingresa los nuevos datos para actualizar la información del producto</w:t>
            </w:r>
            <w:r w:rsidR="00EC6DD0">
              <w:rPr>
                <w:rFonts w:asciiTheme="minorHAnsi" w:eastAsia="Arial" w:hAnsiTheme="minorHAnsi" w:cstheme="minorHAnsi"/>
              </w:rPr>
              <w:t>.</w:t>
            </w:r>
          </w:p>
          <w:p w14:paraId="1E309431"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EA8C9D" w14:textId="15DE8D97" w:rsidR="006F78C7" w:rsidRPr="006F78C7" w:rsidRDefault="006F78C7">
            <w:pPr>
              <w:pStyle w:val="Prrafodelista"/>
              <w:numPr>
                <w:ilvl w:val="0"/>
                <w:numId w:val="62"/>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5293E02" w14:textId="2CDFF829" w:rsidR="00F744D6" w:rsidRPr="00F744D6" w:rsidRDefault="00F744D6">
            <w:pPr>
              <w:pStyle w:val="Prrafodelista"/>
              <w:numPr>
                <w:ilvl w:val="0"/>
                <w:numId w:val="6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8B1D86B" w14:textId="67D18802"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Ingres</w:t>
            </w:r>
            <w:r w:rsidR="00F744D6" w:rsidRPr="00F744D6">
              <w:rPr>
                <w:rFonts w:asciiTheme="minorHAnsi" w:hAnsiTheme="minorHAnsi" w:cstheme="minorHAnsi"/>
              </w:rPr>
              <w:t>a los nuevos</w:t>
            </w:r>
            <w:r w:rsidRPr="00F744D6">
              <w:rPr>
                <w:rFonts w:asciiTheme="minorHAnsi" w:eastAsia="Arial" w:hAnsiTheme="minorHAnsi" w:cstheme="minorHAnsi"/>
              </w:rPr>
              <w:t xml:space="preserve"> datos para actualizar la información del producto.</w:t>
            </w:r>
          </w:p>
          <w:p w14:paraId="14DE4446" w14:textId="29CA4DF6"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5D0567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6ED3F8" w14:textId="6E5D5801"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actualiza los datos del producto exitosamente y los refleja en la</w:t>
            </w:r>
            <w:r w:rsidR="00F744D6">
              <w:rPr>
                <w:rFonts w:asciiTheme="minorHAnsi" w:eastAsia="Arial" w:hAnsiTheme="minorHAnsi" w:cstheme="minorHAnsi"/>
              </w:rPr>
              <w:t xml:space="preserve"> tabla</w:t>
            </w:r>
            <w:r w:rsidRPr="00AF0B0F">
              <w:rPr>
                <w:rFonts w:asciiTheme="minorHAnsi" w:eastAsia="Arial" w:hAnsiTheme="minorHAnsi" w:cstheme="minorHAnsi"/>
              </w:rPr>
              <w:t>.</w:t>
            </w:r>
          </w:p>
        </w:tc>
      </w:tr>
      <w:tr w:rsidR="00EC6DD0" w:rsidRPr="0039736F" w14:paraId="7191E907"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C9F057"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.2     </w:t>
            </w:r>
          </w:p>
          <w:p w14:paraId="2F15FC98"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04FD9353" w14:textId="53741ADE" w:rsidR="00EC6DD0" w:rsidRPr="003D1DCB"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F0986A9"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7B7FBB03" w14:textId="46B00631"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números en campos de texto como Nombre o País de origen.</w:t>
            </w:r>
          </w:p>
          <w:p w14:paraId="6E365614"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C4B62" w14:textId="72959CCC" w:rsidR="006F78C7" w:rsidRPr="006F78C7" w:rsidRDefault="006F78C7">
            <w:pPr>
              <w:pStyle w:val="Prrafodelista"/>
              <w:numPr>
                <w:ilvl w:val="0"/>
                <w:numId w:val="61"/>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2B30B1B" w14:textId="3AF01FAC" w:rsidR="006F78C7" w:rsidRPr="006F78C7" w:rsidRDefault="006F78C7">
            <w:pPr>
              <w:pStyle w:val="Prrafodelista"/>
              <w:numPr>
                <w:ilvl w:val="0"/>
                <w:numId w:val="6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5911E00" w14:textId="77777777"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Ingresa valores inválidos (números) en los campos Nombres o País de origen.</w:t>
            </w:r>
          </w:p>
          <w:p w14:paraId="1B38ACA9" w14:textId="37945213"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8448DE2" w14:textId="77777777" w:rsidR="00EC6DD0" w:rsidRDefault="00EC6DD0" w:rsidP="00EC6D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90403AD" w14:textId="77777777" w:rsidR="00EC6DD0" w:rsidRDefault="00EC6DD0" w:rsidP="00EC6DD0">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sistema valida que los campos Nombre y País de origen contenga solo texto.</w:t>
            </w:r>
          </w:p>
          <w:p w14:paraId="1A0DBEE5" w14:textId="1F99A845" w:rsidR="00EC6DD0" w:rsidRPr="00B27A39" w:rsidRDefault="00EC6DD0" w:rsidP="00EC6DD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2BCD707" w14:textId="1C610FC4" w:rsidR="00EC6DD0" w:rsidRPr="00AF0B0F" w:rsidRDefault="00EC6DD0" w:rsidP="00EC6DD0">
            <w:pPr>
              <w:pStyle w:val="Prrafodelista"/>
              <w:numPr>
                <w:ilvl w:val="0"/>
                <w:numId w:val="34"/>
              </w:numPr>
              <w:rPr>
                <w:rFonts w:asciiTheme="minorHAnsi" w:hAnsiTheme="minorHAnsi" w:cstheme="minorHAnsi"/>
              </w:rPr>
            </w:pPr>
            <w:r>
              <w:rPr>
                <w:rFonts w:asciiTheme="minorHAnsi" w:hAnsiTheme="minorHAnsi" w:cstheme="minorHAnsi"/>
              </w:rPr>
              <w:t>Se muestra un mensaje de error indicando cuáles campos contienen valores no válidos.</w:t>
            </w:r>
          </w:p>
        </w:tc>
      </w:tr>
      <w:tr w:rsidR="00EC6DD0" w:rsidRPr="0039736F" w14:paraId="19D7435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A5A84F"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E8AA208" w14:textId="79F19A3E" w:rsidR="00EC6DD0" w:rsidRPr="0039736F"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27770731"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1C5BA710" w14:textId="4017BB41"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 producto dejando campos obligatorios sin completar.</w:t>
            </w:r>
          </w:p>
          <w:p w14:paraId="0324D680"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D1FFB0" w14:textId="36BF7D05" w:rsidR="006F78C7" w:rsidRPr="006F78C7" w:rsidRDefault="006F78C7">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11F1A1E7" w14:textId="6F092514" w:rsidR="006F78C7" w:rsidRPr="006F78C7" w:rsidRDefault="006F78C7">
            <w:pPr>
              <w:pStyle w:val="Prrafodelista"/>
              <w:numPr>
                <w:ilvl w:val="0"/>
                <w:numId w:val="6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7459D21" w14:textId="52C9C04A"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Deja uno o más campos obligatorios vacíos, como Nombre, Descripción o País de origen.</w:t>
            </w:r>
          </w:p>
          <w:p w14:paraId="04A9D06A" w14:textId="444F6418"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01AD1953"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 xml:space="preserve">RESULTADOS: </w:t>
            </w:r>
          </w:p>
          <w:p w14:paraId="68B13C13" w14:textId="77777777"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5A8436" w14:textId="4CB0AB26"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7967AFFC" w14:textId="158EFE43" w:rsidR="00EC6DD0" w:rsidRPr="00EC6DD0" w:rsidRDefault="00EC6DD0" w:rsidP="00EC6DD0">
            <w:pPr>
              <w:pStyle w:val="Prrafodelista"/>
              <w:numPr>
                <w:ilvl w:val="0"/>
                <w:numId w:val="33"/>
              </w:numPr>
              <w:rPr>
                <w:rFonts w:asciiTheme="minorHAnsi" w:eastAsia="Arial" w:hAnsiTheme="minorHAnsi" w:cstheme="minorHAnsi"/>
              </w:rPr>
            </w:pPr>
            <w:r w:rsidRPr="00EC6DD0">
              <w:rPr>
                <w:rFonts w:asciiTheme="minorHAnsi" w:eastAsia="Arial" w:hAnsiTheme="minorHAnsi" w:cstheme="minorHAnsi"/>
              </w:rPr>
              <w:t>Se muestra un mensaje de error indicando cuáles campos están vacíos.</w:t>
            </w:r>
          </w:p>
        </w:tc>
      </w:tr>
      <w:tr w:rsidR="00EC6DD0" w:rsidRPr="0039736F" w14:paraId="3D32C8FC" w14:textId="77777777" w:rsidTr="00EC6DD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23F56EA"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RIESGOS:</w:t>
            </w:r>
          </w:p>
          <w:p w14:paraId="51EE078D" w14:textId="703614D0" w:rsidR="00EC6DD0" w:rsidRPr="004F3874" w:rsidRDefault="004F3874">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2F647F2" w14:textId="4D037A87" w:rsidR="008123E7" w:rsidRPr="00AF0B0F" w:rsidRDefault="008123E7">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3D3C84A2" w14:textId="0E9CDFFA" w:rsidR="00A16319" w:rsidRDefault="00A16319" w:rsidP="00A16319">
      <w:pPr>
        <w:rPr>
          <w:rFonts w:asciiTheme="minorHAnsi" w:hAnsiTheme="minorHAnsi" w:cstheme="minorHAnsi"/>
          <w:b/>
          <w:bCs/>
        </w:rPr>
      </w:pPr>
    </w:p>
    <w:p w14:paraId="77BAE1E1" w14:textId="77777777" w:rsidR="002D0B8B" w:rsidRDefault="002D0B8B" w:rsidP="00A16319">
      <w:pPr>
        <w:rPr>
          <w:rFonts w:asciiTheme="minorHAnsi" w:hAnsiTheme="minorHAnsi" w:cstheme="minorHAnsi"/>
          <w:b/>
          <w:bCs/>
        </w:rPr>
      </w:pPr>
    </w:p>
    <w:p w14:paraId="4EC13642" w14:textId="77777777" w:rsidR="00F744D6" w:rsidRDefault="00F744D6" w:rsidP="00A16319">
      <w:pPr>
        <w:rPr>
          <w:rFonts w:asciiTheme="minorHAnsi" w:hAnsiTheme="minorHAnsi" w:cstheme="minorHAnsi"/>
          <w:b/>
          <w:bCs/>
        </w:rPr>
      </w:pPr>
    </w:p>
    <w:p w14:paraId="15310812" w14:textId="77777777" w:rsidR="00F744D6" w:rsidRDefault="00F744D6" w:rsidP="00A16319">
      <w:pPr>
        <w:rPr>
          <w:rFonts w:asciiTheme="minorHAnsi" w:hAnsiTheme="minorHAnsi" w:cstheme="minorHAnsi"/>
          <w:b/>
          <w:bCs/>
        </w:rPr>
      </w:pPr>
    </w:p>
    <w:p w14:paraId="06284D07" w14:textId="77777777" w:rsidR="00F744D6" w:rsidRDefault="00F744D6" w:rsidP="00A16319">
      <w:pPr>
        <w:rPr>
          <w:rFonts w:asciiTheme="minorHAnsi" w:hAnsiTheme="minorHAnsi" w:cstheme="minorHAnsi"/>
          <w:b/>
          <w:bCs/>
        </w:rPr>
      </w:pPr>
    </w:p>
    <w:p w14:paraId="024C0F07" w14:textId="77777777" w:rsidR="00F744D6" w:rsidRDefault="00F744D6" w:rsidP="00A16319">
      <w:pPr>
        <w:rPr>
          <w:rFonts w:asciiTheme="minorHAnsi" w:hAnsiTheme="minorHAnsi" w:cstheme="minorHAnsi"/>
          <w:b/>
          <w:bCs/>
        </w:rPr>
      </w:pPr>
    </w:p>
    <w:p w14:paraId="1FCA1352" w14:textId="77777777" w:rsidR="00F744D6" w:rsidRDefault="00F744D6" w:rsidP="00A16319">
      <w:pPr>
        <w:rPr>
          <w:rFonts w:asciiTheme="minorHAnsi" w:hAnsiTheme="minorHAnsi" w:cstheme="minorHAnsi"/>
          <w:b/>
          <w:bCs/>
        </w:rPr>
      </w:pPr>
    </w:p>
    <w:p w14:paraId="7D15231A" w14:textId="77777777" w:rsidR="00F744D6" w:rsidRDefault="00F744D6" w:rsidP="00A16319">
      <w:pPr>
        <w:rPr>
          <w:rFonts w:asciiTheme="minorHAnsi" w:hAnsiTheme="minorHAnsi" w:cstheme="minorHAnsi"/>
          <w:b/>
          <w:bCs/>
        </w:rPr>
      </w:pPr>
    </w:p>
    <w:p w14:paraId="5F9C7F4A" w14:textId="77777777" w:rsidR="00F744D6" w:rsidRDefault="00F744D6" w:rsidP="00A16319">
      <w:pPr>
        <w:rPr>
          <w:rFonts w:asciiTheme="minorHAnsi" w:hAnsiTheme="minorHAnsi" w:cstheme="minorHAnsi"/>
          <w:b/>
          <w:bCs/>
        </w:rPr>
      </w:pPr>
    </w:p>
    <w:p w14:paraId="5EF1FCCC" w14:textId="77777777" w:rsidR="00F744D6" w:rsidRDefault="00F744D6" w:rsidP="00A16319">
      <w:pPr>
        <w:rPr>
          <w:rFonts w:asciiTheme="minorHAnsi" w:hAnsiTheme="minorHAnsi" w:cstheme="minorHAnsi"/>
          <w:b/>
          <w:bCs/>
        </w:rPr>
      </w:pPr>
    </w:p>
    <w:p w14:paraId="25A43744" w14:textId="77777777" w:rsidR="00F744D6" w:rsidRDefault="00F744D6" w:rsidP="00A16319">
      <w:pPr>
        <w:rPr>
          <w:rFonts w:asciiTheme="minorHAnsi" w:hAnsiTheme="minorHAnsi" w:cstheme="minorHAnsi"/>
          <w:b/>
          <w:bCs/>
        </w:rPr>
      </w:pPr>
    </w:p>
    <w:p w14:paraId="2FA0AD06" w14:textId="77777777" w:rsidR="00F744D6" w:rsidRDefault="00F744D6" w:rsidP="00A16319">
      <w:pPr>
        <w:rPr>
          <w:rFonts w:asciiTheme="minorHAnsi" w:hAnsiTheme="minorHAnsi" w:cstheme="minorHAnsi"/>
          <w:b/>
          <w:bCs/>
        </w:rPr>
      </w:pPr>
    </w:p>
    <w:p w14:paraId="123EFD0D" w14:textId="77777777" w:rsidR="00F744D6" w:rsidRDefault="00F744D6" w:rsidP="00A16319">
      <w:pPr>
        <w:rPr>
          <w:rFonts w:asciiTheme="minorHAnsi" w:hAnsiTheme="minorHAnsi" w:cstheme="minorHAnsi"/>
          <w:b/>
          <w:bCs/>
        </w:rPr>
      </w:pPr>
    </w:p>
    <w:p w14:paraId="341FFF80" w14:textId="77777777" w:rsidR="00F744D6" w:rsidRDefault="00F744D6" w:rsidP="00A16319">
      <w:pPr>
        <w:rPr>
          <w:rFonts w:asciiTheme="minorHAnsi" w:hAnsiTheme="minorHAnsi" w:cstheme="minorHAnsi"/>
          <w:b/>
          <w:bCs/>
        </w:rPr>
      </w:pPr>
    </w:p>
    <w:p w14:paraId="03EA5ECF" w14:textId="77777777" w:rsidR="00F744D6" w:rsidRDefault="00F744D6" w:rsidP="00A16319">
      <w:pPr>
        <w:rPr>
          <w:rFonts w:asciiTheme="minorHAnsi" w:hAnsiTheme="minorHAnsi" w:cstheme="minorHAnsi"/>
          <w:b/>
          <w:bCs/>
        </w:rPr>
      </w:pPr>
    </w:p>
    <w:p w14:paraId="324F9534" w14:textId="77777777" w:rsidR="00F744D6" w:rsidRDefault="00F744D6" w:rsidP="00A16319">
      <w:pPr>
        <w:rPr>
          <w:rFonts w:asciiTheme="minorHAnsi" w:hAnsiTheme="minorHAnsi" w:cstheme="minorHAnsi"/>
          <w:b/>
          <w:bCs/>
        </w:rPr>
      </w:pPr>
    </w:p>
    <w:p w14:paraId="6D9A52D2" w14:textId="77777777" w:rsidR="00F744D6" w:rsidRDefault="00F744D6" w:rsidP="00A16319">
      <w:pPr>
        <w:rPr>
          <w:rFonts w:asciiTheme="minorHAnsi" w:hAnsiTheme="minorHAnsi" w:cstheme="minorHAnsi"/>
          <w:b/>
          <w:bCs/>
        </w:rPr>
      </w:pPr>
    </w:p>
    <w:p w14:paraId="3BC67062" w14:textId="77777777" w:rsidR="00F744D6" w:rsidRDefault="00F744D6" w:rsidP="00A16319">
      <w:pPr>
        <w:rPr>
          <w:rFonts w:asciiTheme="minorHAnsi" w:hAnsiTheme="minorHAnsi" w:cstheme="minorHAnsi"/>
          <w:b/>
          <w:bCs/>
        </w:rPr>
      </w:pPr>
    </w:p>
    <w:p w14:paraId="0B5F854D" w14:textId="77777777" w:rsidR="00F744D6" w:rsidRDefault="00F744D6" w:rsidP="00A16319">
      <w:pPr>
        <w:rPr>
          <w:rFonts w:asciiTheme="minorHAnsi" w:hAnsiTheme="minorHAnsi" w:cstheme="minorHAnsi"/>
          <w:b/>
          <w:bCs/>
        </w:rPr>
      </w:pPr>
    </w:p>
    <w:p w14:paraId="3C276C8F" w14:textId="77777777" w:rsidR="00F744D6" w:rsidRDefault="00F744D6" w:rsidP="00A16319">
      <w:pPr>
        <w:rPr>
          <w:rFonts w:asciiTheme="minorHAnsi" w:hAnsiTheme="minorHAnsi" w:cstheme="minorHAnsi"/>
          <w:b/>
          <w:bCs/>
        </w:rPr>
      </w:pPr>
    </w:p>
    <w:p w14:paraId="76B34FBC" w14:textId="77777777" w:rsidR="00F744D6" w:rsidRDefault="00F744D6" w:rsidP="00A16319">
      <w:pPr>
        <w:rPr>
          <w:rFonts w:asciiTheme="minorHAnsi" w:hAnsiTheme="minorHAnsi" w:cstheme="minorHAnsi"/>
          <w:b/>
          <w:bCs/>
        </w:rPr>
      </w:pPr>
    </w:p>
    <w:p w14:paraId="172F8BEA" w14:textId="77777777" w:rsidR="00F744D6" w:rsidRDefault="00F744D6" w:rsidP="00A16319">
      <w:pPr>
        <w:rPr>
          <w:rFonts w:asciiTheme="minorHAnsi" w:hAnsiTheme="minorHAnsi" w:cstheme="minorHAnsi"/>
          <w:b/>
          <w:bCs/>
        </w:rPr>
      </w:pPr>
    </w:p>
    <w:p w14:paraId="6F75D1E9" w14:textId="77777777" w:rsidR="00F744D6" w:rsidRDefault="00F744D6" w:rsidP="00A16319">
      <w:pPr>
        <w:rPr>
          <w:rFonts w:asciiTheme="minorHAnsi" w:hAnsiTheme="minorHAnsi" w:cstheme="minorHAnsi"/>
          <w:b/>
          <w:bCs/>
        </w:rPr>
      </w:pPr>
    </w:p>
    <w:p w14:paraId="0D3A4B08" w14:textId="77777777" w:rsidR="0098309F" w:rsidRDefault="0098309F"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7EB10F3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0D546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46ADC4B"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291CE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Eliminar productos</w:t>
            </w:r>
          </w:p>
        </w:tc>
      </w:tr>
      <w:tr w:rsidR="002D0B8B" w:rsidRPr="0039736F" w14:paraId="66BCA73B"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9A0ABAE"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3E72D2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47A2398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E686F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94197A"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p>
        </w:tc>
      </w:tr>
      <w:tr w:rsidR="002D0B8B" w:rsidRPr="0039736F" w14:paraId="144F5D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86ED6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2B17EF8"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3C55DE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5AFC1FB" w14:textId="29BFD479"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- 1</w:t>
            </w:r>
          </w:p>
        </w:tc>
      </w:tr>
      <w:tr w:rsidR="002D0B8B" w:rsidRPr="0039736F" w14:paraId="0977C6BE"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60C03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0B9F84F" w14:textId="5C9F625C" w:rsidR="002D0B8B" w:rsidRPr="00774DA4" w:rsidRDefault="002D0B8B" w:rsidP="00614B45">
            <w:pPr>
              <w:rPr>
                <w:rFonts w:asciiTheme="minorHAnsi" w:eastAsia="Arial" w:hAnsiTheme="minorHAnsi" w:cstheme="minorHAnsi"/>
              </w:rPr>
            </w:pPr>
            <w:r w:rsidRPr="0054396B">
              <w:rPr>
                <w:rFonts w:asciiTheme="minorHAnsi" w:eastAsia="Arial" w:hAnsiTheme="minorHAnsi" w:cstheme="minorHAnsi"/>
              </w:rPr>
              <w:t>El administrador</w:t>
            </w:r>
            <w:r w:rsidR="00F744D6">
              <w:rPr>
                <w:rFonts w:asciiTheme="minorHAnsi" w:eastAsia="Arial" w:hAnsiTheme="minorHAnsi" w:cstheme="minorHAnsi"/>
              </w:rPr>
              <w:t xml:space="preserve"> puede</w:t>
            </w:r>
            <w:r w:rsidRPr="0054396B">
              <w:rPr>
                <w:rFonts w:asciiTheme="minorHAnsi" w:eastAsia="Arial" w:hAnsiTheme="minorHAnsi" w:cstheme="minorHAnsi"/>
              </w:rPr>
              <w:t xml:space="preserve"> elimina</w:t>
            </w:r>
            <w:r w:rsidR="00F744D6">
              <w:rPr>
                <w:rFonts w:asciiTheme="minorHAnsi" w:eastAsia="Arial" w:hAnsiTheme="minorHAnsi" w:cstheme="minorHAnsi"/>
              </w:rPr>
              <w:t>r</w:t>
            </w:r>
            <w:r w:rsidRPr="0054396B">
              <w:rPr>
                <w:rFonts w:asciiTheme="minorHAnsi" w:eastAsia="Arial" w:hAnsiTheme="minorHAnsi" w:cstheme="minorHAnsi"/>
              </w:rPr>
              <w:t xml:space="preserve"> productos existentes</w:t>
            </w:r>
            <w:r w:rsidR="00F744D6">
              <w:rPr>
                <w:rFonts w:asciiTheme="minorHAnsi" w:eastAsia="Arial" w:hAnsiTheme="minorHAnsi" w:cstheme="minorHAnsi"/>
              </w:rPr>
              <w:t>.</w:t>
            </w:r>
          </w:p>
        </w:tc>
      </w:tr>
      <w:tr w:rsidR="002D0B8B" w:rsidRPr="0039736F" w14:paraId="33FA5C8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3102AE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E4AF5DA" w14:textId="77777777" w:rsidR="002D0B8B"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La eliminación solo será posible si el producto ya está registrado en el sistema.</w:t>
            </w:r>
          </w:p>
          <w:p w14:paraId="0CC6716F" w14:textId="422FE20A" w:rsidR="002D0B8B" w:rsidRPr="00774DA4"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Los productos eliminados no podrán ser recuperado</w:t>
            </w:r>
            <w:r w:rsidR="00F744D6">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D2E00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6BBAF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6822DD7" w14:textId="0F38414D" w:rsidR="00E063FD" w:rsidRPr="00594B33" w:rsidRDefault="00E063FD">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0935BA05" w14:textId="01A13C6A" w:rsidR="002D0B8B" w:rsidRPr="00E063FD" w:rsidRDefault="00E063FD">
            <w:pPr>
              <w:pStyle w:val="Prrafodelista"/>
              <w:numPr>
                <w:ilvl w:val="0"/>
                <w:numId w:val="54"/>
              </w:numPr>
              <w:rPr>
                <w:rFonts w:asciiTheme="minorHAnsi" w:eastAsia="Arial" w:hAnsiTheme="minorHAnsi" w:cstheme="minorHAnsi"/>
              </w:rPr>
            </w:pPr>
            <w:r w:rsidRPr="00E063FD">
              <w:rPr>
                <w:rFonts w:asciiTheme="minorHAnsi" w:eastAsia="Arial" w:hAnsiTheme="minorHAnsi" w:cstheme="minorHAnsi"/>
              </w:rPr>
              <w:t>El sistema emite mensajes claros en caso de errores, indicando</w:t>
            </w:r>
            <w:r>
              <w:rPr>
                <w:rFonts w:asciiTheme="minorHAnsi" w:eastAsia="Arial" w:hAnsiTheme="minorHAnsi" w:cstheme="minorHAnsi"/>
              </w:rPr>
              <w:t xml:space="preserve"> que no hay productos para eliminar</w:t>
            </w:r>
            <w:r w:rsidRPr="00E063FD">
              <w:rPr>
                <w:rFonts w:asciiTheme="minorHAnsi" w:eastAsia="Arial" w:hAnsiTheme="minorHAnsi" w:cstheme="minorHAnsi"/>
              </w:rPr>
              <w:t>.</w:t>
            </w:r>
          </w:p>
        </w:tc>
      </w:tr>
      <w:tr w:rsidR="002D0B8B" w:rsidRPr="0039736F" w14:paraId="4F8004B9"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D8C8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7852CF"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7D42112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     </w:t>
            </w:r>
          </w:p>
          <w:p w14:paraId="6A99379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F6E067D" w14:textId="11E6D2A4" w:rsidR="009900B1" w:rsidRPr="009900B1" w:rsidRDefault="009900B1" w:rsidP="00F744D6">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seleccionado en la tabla.</w:t>
            </w:r>
          </w:p>
          <w:p w14:paraId="7DAA72C0" w14:textId="2003089C"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SUPOSICIONES/ASUNCIONES:</w:t>
            </w:r>
          </w:p>
          <w:p w14:paraId="0F0125C4" w14:textId="1C51F79F" w:rsidR="00F744D6" w:rsidRDefault="00F744D6" w:rsidP="00F744D6">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un producto</w:t>
            </w:r>
            <w:r w:rsidR="006F78C7">
              <w:rPr>
                <w:rFonts w:asciiTheme="minorHAnsi" w:eastAsia="Arial" w:hAnsiTheme="minorHAnsi" w:cstheme="minorHAnsi"/>
              </w:rPr>
              <w:t xml:space="preserve"> existente para eliminarlo</w:t>
            </w:r>
            <w:r>
              <w:rPr>
                <w:rFonts w:asciiTheme="minorHAnsi" w:eastAsia="Arial" w:hAnsiTheme="minorHAnsi" w:cstheme="minorHAnsi"/>
              </w:rPr>
              <w:t>.</w:t>
            </w:r>
          </w:p>
          <w:p w14:paraId="3A1286FA" w14:textId="77777777" w:rsidR="00F744D6" w:rsidRDefault="00F744D6" w:rsidP="00F744D6">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E4AB753" w14:textId="77777777" w:rsidR="006F78C7" w:rsidRPr="006F78C7" w:rsidRDefault="006F78C7">
            <w:pPr>
              <w:pStyle w:val="Prrafodelista"/>
              <w:numPr>
                <w:ilvl w:val="0"/>
                <w:numId w:val="64"/>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F4DFF5E" w14:textId="7949EA31" w:rsidR="006F78C7" w:rsidRPr="006F78C7" w:rsidRDefault="006F78C7">
            <w:pPr>
              <w:pStyle w:val="Prrafodelista"/>
              <w:numPr>
                <w:ilvl w:val="0"/>
                <w:numId w:val="6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28199AE" w14:textId="7048877B" w:rsidR="00F744D6" w:rsidRPr="006F78C7" w:rsidRDefault="00F744D6">
            <w:pPr>
              <w:pStyle w:val="Prrafodelista"/>
              <w:numPr>
                <w:ilvl w:val="0"/>
                <w:numId w:val="64"/>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F186FF" w14:textId="77777777"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 xml:space="preserve">RESULTADOS: </w:t>
            </w:r>
          </w:p>
          <w:p w14:paraId="34D08483" w14:textId="200C0D70" w:rsidR="00F744D6" w:rsidRPr="00E063FD" w:rsidRDefault="00F744D6" w:rsidP="00E063FD">
            <w:pPr>
              <w:pStyle w:val="Prrafodelista"/>
              <w:numPr>
                <w:ilvl w:val="0"/>
                <w:numId w:val="34"/>
              </w:numPr>
              <w:rPr>
                <w:rFonts w:asciiTheme="minorHAnsi" w:eastAsia="Arial" w:hAnsiTheme="minorHAnsi" w:cstheme="minorHAnsi"/>
              </w:rPr>
            </w:pPr>
            <w:r w:rsidRPr="00E063FD">
              <w:rPr>
                <w:rFonts w:asciiTheme="minorHAnsi" w:eastAsia="Arial" w:hAnsiTheme="minorHAnsi" w:cstheme="minorHAnsi"/>
              </w:rPr>
              <w:t>El sistema elimina los datos del producto exitosamente y los refleja en la tabla.</w:t>
            </w:r>
          </w:p>
        </w:tc>
      </w:tr>
      <w:tr w:rsidR="002D0B8B" w:rsidRPr="0039736F" w14:paraId="0A6CC1D7"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290D920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.2     </w:t>
            </w:r>
          </w:p>
          <w:p w14:paraId="08A83E0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5FAB4B" w14:textId="36EF2D5C" w:rsidR="002D0B8B" w:rsidRPr="0054396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w:t>
            </w:r>
            <w:r w:rsidR="00E063FD">
              <w:rPr>
                <w:rFonts w:asciiTheme="minorHAnsi" w:eastAsia="Arial" w:hAnsiTheme="minorHAnsi" w:cstheme="minorHAnsi"/>
              </w:rPr>
              <w:t>por no seleccionar un producto en la tabla.</w:t>
            </w:r>
          </w:p>
          <w:p w14:paraId="263B2A8C"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5A4BD35" w14:textId="784809F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 producto</w:t>
            </w:r>
            <w:r>
              <w:rPr>
                <w:rFonts w:asciiTheme="minorHAnsi" w:eastAsia="Arial" w:hAnsiTheme="minorHAnsi" w:cstheme="minorHAnsi"/>
              </w:rPr>
              <w:t xml:space="preserve"> existente para eliminarlo.</w:t>
            </w:r>
          </w:p>
          <w:p w14:paraId="4C33ADF0" w14:textId="0A481B88" w:rsidR="00E75F95" w:rsidRPr="00E75F95" w:rsidRDefault="00E75F95" w:rsidP="00614B4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FA64F" w14:textId="4FBAAD7C"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todos los productos.</w:t>
            </w:r>
          </w:p>
          <w:p w14:paraId="1C7BDD1F" w14:textId="4ED2A116"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46DC0F95" w14:textId="5D74B214" w:rsidR="002D0B8B" w:rsidRPr="00E063FD" w:rsidRDefault="00E063FD">
            <w:pPr>
              <w:pStyle w:val="Prrafodelista"/>
              <w:numPr>
                <w:ilvl w:val="0"/>
                <w:numId w:val="7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34E8EF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C58197C" w14:textId="368E6736" w:rsidR="00E063FD" w:rsidRDefault="00E063FD" w:rsidP="00E063FD">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008123E7" w:rsidRPr="008123E7">
              <w:rPr>
                <w:lang w:eastAsia="ar-SA"/>
              </w:rPr>
              <w:t xml:space="preserve"> </w:t>
            </w:r>
            <w:r w:rsidR="008123E7" w:rsidRPr="008123E7">
              <w:rPr>
                <w:rFonts w:asciiTheme="minorHAnsi" w:eastAsia="Arial" w:hAnsiTheme="minorHAnsi" w:cstheme="minorHAnsi"/>
              </w:rPr>
              <w:t>detecta que no hay un producto seleccionado</w:t>
            </w:r>
            <w:r>
              <w:rPr>
                <w:rFonts w:asciiTheme="minorHAnsi" w:eastAsia="Arial" w:hAnsiTheme="minorHAnsi" w:cstheme="minorHAnsi"/>
              </w:rPr>
              <w:t>.</w:t>
            </w:r>
          </w:p>
          <w:p w14:paraId="6AD6992A" w14:textId="0112209B" w:rsidR="00E063FD" w:rsidRDefault="00E063FD" w:rsidP="00E063FD">
            <w:pPr>
              <w:pStyle w:val="Prrafodelista"/>
              <w:numPr>
                <w:ilvl w:val="0"/>
                <w:numId w:val="34"/>
              </w:numPr>
              <w:rPr>
                <w:rFonts w:asciiTheme="minorHAnsi" w:eastAsia="Arial" w:hAnsiTheme="minorHAnsi" w:cstheme="minorHAnsi"/>
              </w:rPr>
            </w:pPr>
            <w:r>
              <w:rPr>
                <w:rFonts w:asciiTheme="minorHAnsi" w:eastAsia="Arial" w:hAnsiTheme="minorHAnsi" w:cstheme="minorHAnsi"/>
              </w:rPr>
              <w:t xml:space="preserve">La </w:t>
            </w:r>
            <w:r w:rsidR="008123E7">
              <w:rPr>
                <w:rFonts w:asciiTheme="minorHAnsi" w:eastAsia="Arial" w:hAnsiTheme="minorHAnsi" w:cstheme="minorHAnsi"/>
              </w:rPr>
              <w:t>eliminación</w:t>
            </w:r>
            <w:r>
              <w:rPr>
                <w:rFonts w:asciiTheme="minorHAnsi" w:eastAsia="Arial" w:hAnsiTheme="minorHAnsi" w:cstheme="minorHAnsi"/>
              </w:rPr>
              <w:t xml:space="preserve"> es rechazada.</w:t>
            </w:r>
          </w:p>
          <w:p w14:paraId="77D03ACD" w14:textId="2DC60AB2" w:rsidR="002D0B8B" w:rsidRPr="0054396B" w:rsidRDefault="00E063FD" w:rsidP="00E063FD">
            <w:pPr>
              <w:pStyle w:val="Prrafodelista"/>
              <w:numPr>
                <w:ilvl w:val="0"/>
                <w:numId w:val="3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sidR="008123E7">
              <w:rPr>
                <w:rFonts w:asciiTheme="minorHAnsi" w:eastAsia="Arial" w:hAnsiTheme="minorHAnsi" w:cstheme="minorHAnsi"/>
              </w:rPr>
              <w:t>que no hay un producto para eliminar.</w:t>
            </w:r>
          </w:p>
        </w:tc>
      </w:tr>
      <w:tr w:rsidR="002D0B8B" w:rsidRPr="0039736F" w14:paraId="2B40127D"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95506C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DF210E8" w14:textId="6453EE44" w:rsidR="002D0B8B" w:rsidRPr="004F3874" w:rsidRDefault="004F3874">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33249A5" w14:textId="09A254C1" w:rsidR="002D0B8B" w:rsidRPr="0039736F" w:rsidRDefault="008123E7">
            <w:pPr>
              <w:pStyle w:val="Prrafodelista"/>
              <w:numPr>
                <w:ilvl w:val="0"/>
                <w:numId w:val="65"/>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eliminación</w:t>
            </w:r>
            <w:r w:rsidRPr="003D1DCB">
              <w:rPr>
                <w:rFonts w:asciiTheme="minorHAnsi" w:eastAsia="Arial" w:hAnsiTheme="minorHAnsi" w:cstheme="minorHAnsi"/>
              </w:rPr>
              <w:t>.</w:t>
            </w:r>
          </w:p>
        </w:tc>
      </w:tr>
    </w:tbl>
    <w:p w14:paraId="4073729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000591D5" w14:textId="77777777" w:rsidTr="005B2C91">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D95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475D3E5"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74EAB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categorías</w:t>
            </w:r>
          </w:p>
        </w:tc>
      </w:tr>
      <w:tr w:rsidR="002D0B8B" w:rsidRPr="0039736F" w14:paraId="2C79954A" w14:textId="77777777" w:rsidTr="005B2C91">
        <w:tc>
          <w:tcPr>
            <w:tcW w:w="6385" w:type="dxa"/>
            <w:gridSpan w:val="3"/>
            <w:tcBorders>
              <w:top w:val="single" w:sz="8" w:space="0" w:color="auto"/>
              <w:left w:val="single" w:sz="8" w:space="0" w:color="auto"/>
              <w:bottom w:val="single" w:sz="8" w:space="0" w:color="auto"/>
              <w:right w:val="single" w:sz="8" w:space="0" w:color="auto"/>
            </w:tcBorders>
          </w:tcPr>
          <w:p w14:paraId="70B8460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862AC51"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0FD2E5C4"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4F610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856AA5F"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4</w:t>
            </w:r>
          </w:p>
        </w:tc>
      </w:tr>
      <w:tr w:rsidR="002D0B8B" w:rsidRPr="0039736F" w14:paraId="347CE7F8"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28C54F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11D2093"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36DBD9A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B39BD3A" w14:textId="72D2FD4A"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6E6F72D6" w14:textId="77777777" w:rsidTr="005B2C91">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577A4A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9F59C06" w14:textId="047BB491"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 xml:space="preserve">El administrador puede registrar </w:t>
            </w:r>
            <w:r w:rsidR="005B2C91">
              <w:rPr>
                <w:rFonts w:asciiTheme="minorHAnsi" w:eastAsia="Arial" w:hAnsiTheme="minorHAnsi" w:cstheme="minorHAnsi"/>
              </w:rPr>
              <w:t>varias</w:t>
            </w:r>
            <w:r w:rsidRPr="0057010F">
              <w:rPr>
                <w:rFonts w:asciiTheme="minorHAnsi" w:eastAsia="Arial" w:hAnsiTheme="minorHAnsi" w:cstheme="minorHAnsi"/>
              </w:rPr>
              <w:t xml:space="preserve"> categorías</w:t>
            </w:r>
            <w:r w:rsidR="005B2C91">
              <w:rPr>
                <w:rFonts w:asciiTheme="minorHAnsi" w:eastAsia="Arial" w:hAnsiTheme="minorHAnsi" w:cstheme="minorHAnsi"/>
              </w:rPr>
              <w:t>.</w:t>
            </w:r>
          </w:p>
        </w:tc>
      </w:tr>
      <w:tr w:rsidR="002D0B8B" w:rsidRPr="0039736F" w14:paraId="62547A3F" w14:textId="77777777" w:rsidTr="005B2C91">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49561B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2CC6669" w14:textId="637D5079" w:rsidR="002101CE" w:rsidRDefault="002101CE" w:rsidP="002101CE">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B00A204" w14:textId="34C8ABBB" w:rsidR="002D0B8B" w:rsidRPr="0057010F" w:rsidRDefault="002101CE" w:rsidP="002101CE">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2D0B8B" w:rsidRPr="0039736F" w14:paraId="0028B99F"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5DE2BA6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96FCFE6" w14:textId="42AD93E1" w:rsidR="005B2C91"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5B2C91" w:rsidRPr="00594B33">
              <w:rPr>
                <w:rFonts w:asciiTheme="minorHAnsi" w:eastAsia="Arial" w:hAnsiTheme="minorHAnsi" w:cstheme="minorHAnsi"/>
              </w:rPr>
              <w:t xml:space="preserve"> se registra correctamente si se cumplen las siguientes condiciones: todos los campos obligatorios están completos</w:t>
            </w:r>
            <w:r w:rsidR="005B2C91">
              <w:rPr>
                <w:rFonts w:asciiTheme="minorHAnsi" w:eastAsia="Arial" w:hAnsiTheme="minorHAnsi" w:cstheme="minorHAnsi"/>
              </w:rPr>
              <w:t xml:space="preserve"> y </w:t>
            </w:r>
            <w:r w:rsidR="005B2C91" w:rsidRPr="00594B33">
              <w:rPr>
                <w:rFonts w:asciiTheme="minorHAnsi" w:eastAsia="Arial" w:hAnsiTheme="minorHAnsi" w:cstheme="minorHAnsi"/>
              </w:rPr>
              <w:t>las validaciones de formato son exitosas.</w:t>
            </w:r>
          </w:p>
          <w:p w14:paraId="5E15AA07" w14:textId="6187910E" w:rsidR="002D0B8B" w:rsidRPr="005B2C91" w:rsidRDefault="005B2C91">
            <w:pPr>
              <w:pStyle w:val="Prrafodelista"/>
              <w:numPr>
                <w:ilvl w:val="0"/>
                <w:numId w:val="54"/>
              </w:numPr>
              <w:rPr>
                <w:rFonts w:asciiTheme="minorHAnsi" w:eastAsia="Arial" w:hAnsiTheme="minorHAnsi" w:cstheme="minorHAnsi"/>
              </w:rPr>
            </w:pPr>
            <w:r w:rsidRPr="005B2C91">
              <w:rPr>
                <w:rFonts w:asciiTheme="minorHAnsi" w:eastAsia="Arial" w:hAnsiTheme="minorHAnsi" w:cstheme="minorHAnsi"/>
              </w:rPr>
              <w:t>El sistema emite mensajes claros en caso de errores, indicando los campos problemáticos.</w:t>
            </w:r>
          </w:p>
        </w:tc>
      </w:tr>
      <w:tr w:rsidR="002D0B8B" w:rsidRPr="0039736F" w14:paraId="18723EAD" w14:textId="77777777" w:rsidTr="005B2C91">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5AB8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55878BE3"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1DB32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.1     </w:t>
            </w:r>
          </w:p>
          <w:p w14:paraId="012E9A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17C928" w14:textId="35A064A3" w:rsidR="005B2C91" w:rsidRPr="00DD5768"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categoría en el sistema.</w:t>
            </w:r>
          </w:p>
          <w:p w14:paraId="4A8CCF35"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16F60FA1" w14:textId="00BB3FC4"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categoría a</w:t>
            </w:r>
            <w:r w:rsidRPr="003D1DCB">
              <w:rPr>
                <w:rFonts w:asciiTheme="minorHAnsi" w:eastAsia="Arial" w:hAnsiTheme="minorHAnsi" w:cstheme="minorHAnsi"/>
              </w:rPr>
              <w:t>l sistema.</w:t>
            </w:r>
          </w:p>
          <w:p w14:paraId="78C25220" w14:textId="77777777" w:rsidR="005B2C91"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D59022" w14:textId="7C6EFCFB" w:rsidR="005B2C91" w:rsidRPr="005B2C91" w:rsidRDefault="005B2C91">
            <w:pPr>
              <w:pStyle w:val="Prrafodelista"/>
              <w:numPr>
                <w:ilvl w:val="0"/>
                <w:numId w:val="68"/>
              </w:numPr>
              <w:rPr>
                <w:rFonts w:asciiTheme="minorHAnsi" w:eastAsia="Arial" w:hAnsiTheme="minorHAnsi" w:cstheme="minorHAnsi"/>
              </w:rPr>
            </w:pPr>
            <w:r w:rsidRPr="005B2C91">
              <w:rPr>
                <w:rFonts w:asciiTheme="minorHAnsi" w:eastAsia="Arial" w:hAnsiTheme="minorHAnsi" w:cstheme="minorHAnsi"/>
              </w:rPr>
              <w:t xml:space="preserve">Ingresa todos los datos necesarios para registrar </w:t>
            </w:r>
            <w:r>
              <w:rPr>
                <w:rFonts w:asciiTheme="minorHAnsi" w:eastAsia="Arial" w:hAnsiTheme="minorHAnsi" w:cstheme="minorHAnsi"/>
              </w:rPr>
              <w:t>la categoría</w:t>
            </w:r>
            <w:r w:rsidRPr="005B2C91">
              <w:rPr>
                <w:rFonts w:asciiTheme="minorHAnsi" w:eastAsia="Arial" w:hAnsiTheme="minorHAnsi" w:cstheme="minorHAnsi"/>
              </w:rPr>
              <w:t>.</w:t>
            </w:r>
          </w:p>
          <w:p w14:paraId="09074198" w14:textId="77777777" w:rsidR="005B2C91" w:rsidRPr="003D1DCB" w:rsidRDefault="005B2C91">
            <w:pPr>
              <w:pStyle w:val="Prrafodelista"/>
              <w:numPr>
                <w:ilvl w:val="0"/>
                <w:numId w:val="6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66C2481"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DC16339"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F084D02"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1AF1A10" w14:textId="44FA53E4" w:rsidR="002D0B8B" w:rsidRPr="0057010F" w:rsidRDefault="005B2C91" w:rsidP="005B2C91">
            <w:pPr>
              <w:pStyle w:val="Prrafodelista"/>
              <w:numPr>
                <w:ilvl w:val="0"/>
                <w:numId w:val="35"/>
              </w:numPr>
              <w:rPr>
                <w:rFonts w:asciiTheme="minorHAnsi" w:eastAsia="Arial" w:hAnsiTheme="minorHAnsi" w:cstheme="minorHAnsi"/>
              </w:rPr>
            </w:pPr>
            <w:r w:rsidRPr="003D1DCB">
              <w:rPr>
                <w:rFonts w:asciiTheme="minorHAnsi" w:eastAsia="Arial" w:hAnsiTheme="minorHAnsi" w:cstheme="minorHAnsi"/>
              </w:rPr>
              <w:t xml:space="preserve">El sistema almacena </w:t>
            </w:r>
            <w:r>
              <w:rPr>
                <w:rFonts w:asciiTheme="minorHAnsi" w:eastAsia="Arial" w:hAnsiTheme="minorHAnsi" w:cstheme="minorHAnsi"/>
              </w:rPr>
              <w:t>la categoría</w:t>
            </w:r>
            <w:r w:rsidRPr="003D1DCB">
              <w:rPr>
                <w:rFonts w:asciiTheme="minorHAnsi" w:eastAsia="Arial" w:hAnsiTheme="minorHAnsi" w:cstheme="minorHAnsi"/>
              </w:rPr>
              <w:t>, generando automáticamente el ID.</w:t>
            </w:r>
          </w:p>
        </w:tc>
      </w:tr>
      <w:tr w:rsidR="002D0B8B" w:rsidRPr="0039736F" w14:paraId="3B70FC59"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4C0E668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.2     </w:t>
            </w:r>
          </w:p>
          <w:p w14:paraId="5F7FDB1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27E5D6FB" w14:textId="77777777" w:rsidR="005B2C91" w:rsidRPr="003D1DCB"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7752EA8"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258BA3D9" w14:textId="0381A383"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categoría ingresando números en campos de texto como la Descripción.</w:t>
            </w:r>
          </w:p>
          <w:p w14:paraId="791973E0"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07F537B" w14:textId="4DEF1196" w:rsidR="005B2C91" w:rsidRPr="005B2C91" w:rsidRDefault="005B2C91">
            <w:pPr>
              <w:pStyle w:val="Prrafodelista"/>
              <w:numPr>
                <w:ilvl w:val="0"/>
                <w:numId w:val="67"/>
              </w:numPr>
              <w:rPr>
                <w:rFonts w:asciiTheme="minorHAnsi" w:eastAsia="Arial" w:hAnsiTheme="minorHAnsi" w:cstheme="minorHAnsi"/>
              </w:rPr>
            </w:pPr>
            <w:r w:rsidRPr="005B2C91">
              <w:rPr>
                <w:rFonts w:asciiTheme="minorHAnsi" w:hAnsiTheme="minorHAnsi" w:cstheme="minorHAnsi"/>
              </w:rPr>
              <w:t xml:space="preserve">Ingresa valores inválidos (números) </w:t>
            </w:r>
            <w:r>
              <w:rPr>
                <w:rFonts w:asciiTheme="minorHAnsi" w:hAnsiTheme="minorHAnsi" w:cstheme="minorHAnsi"/>
              </w:rPr>
              <w:t>en el campo Descripción</w:t>
            </w:r>
            <w:r w:rsidRPr="005B2C91">
              <w:rPr>
                <w:rFonts w:asciiTheme="minorHAnsi" w:hAnsiTheme="minorHAnsi" w:cstheme="minorHAnsi"/>
              </w:rPr>
              <w:t>.</w:t>
            </w:r>
          </w:p>
          <w:p w14:paraId="0FB2804F" w14:textId="77777777" w:rsidR="005B2C91" w:rsidRPr="003D1DCB" w:rsidRDefault="005B2C91">
            <w:pPr>
              <w:pStyle w:val="Prrafodelista"/>
              <w:numPr>
                <w:ilvl w:val="0"/>
                <w:numId w:val="6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F11C62"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5DAB298" w14:textId="0A16D000" w:rsidR="005B2C91" w:rsidRDefault="005B2C91" w:rsidP="005B2C9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220246A4" w14:textId="77777777" w:rsidR="005B2C91" w:rsidRPr="00B27A39"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987D7DD" w14:textId="4130B077" w:rsidR="002D0B8B" w:rsidRPr="0057010F"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lastRenderedPageBreak/>
              <w:t>Se muestra un mensaje de error indicando cual campo contienen valores no válidos.</w:t>
            </w:r>
          </w:p>
        </w:tc>
      </w:tr>
      <w:tr w:rsidR="005B2C91" w:rsidRPr="0039736F" w14:paraId="366D6DFB"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88DAB9C"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4</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717B09E" w14:textId="77777777" w:rsidR="005B2C91" w:rsidRPr="0039736F"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72DF67F3"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7FA3CB36" w14:textId="5208B032"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categoría dejando campos obligatorios sin completar.</w:t>
            </w:r>
          </w:p>
          <w:p w14:paraId="49B7D339"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C2F0E3F" w14:textId="3DD8B7C4"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eastAsia="Arial" w:hAnsiTheme="minorHAnsi" w:cstheme="minorHAnsi"/>
              </w:rPr>
              <w:t>Deja uno o más campos obligatorios vacíos, como la Descripción.</w:t>
            </w:r>
          </w:p>
          <w:p w14:paraId="244246E1" w14:textId="77777777"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1DA5DDDD"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 xml:space="preserve">RESULTADOS: </w:t>
            </w:r>
          </w:p>
          <w:p w14:paraId="7F3D1CA1" w14:textId="77777777"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6805947" w14:textId="77777777"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1F67183" w14:textId="623061BD" w:rsidR="005B2C91" w:rsidRPr="0057010F"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cual campo está vacío.</w:t>
            </w:r>
          </w:p>
        </w:tc>
      </w:tr>
      <w:tr w:rsidR="005B2C91" w:rsidRPr="0039736F" w14:paraId="04B5C8DF" w14:textId="77777777" w:rsidTr="005B2C91">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F21034A"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RIESGOS:</w:t>
            </w:r>
          </w:p>
          <w:p w14:paraId="05284317" w14:textId="77777777" w:rsidR="002101CE"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29BF940" w14:textId="1811CF43" w:rsidR="005B2C91" w:rsidRPr="0039736F"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25A96521" w14:textId="77777777" w:rsidR="002D0B8B" w:rsidRDefault="002D0B8B" w:rsidP="00A16319">
      <w:pPr>
        <w:rPr>
          <w:rFonts w:asciiTheme="minorHAnsi" w:hAnsiTheme="minorHAnsi" w:cstheme="minorHAnsi"/>
          <w:b/>
          <w:bCs/>
        </w:rPr>
      </w:pPr>
    </w:p>
    <w:p w14:paraId="0488E1FF" w14:textId="77777777" w:rsidR="002D0B8B" w:rsidRDefault="002D0B8B" w:rsidP="00A16319">
      <w:pPr>
        <w:rPr>
          <w:rFonts w:asciiTheme="minorHAnsi" w:hAnsiTheme="minorHAnsi" w:cstheme="minorHAnsi"/>
          <w:b/>
          <w:bCs/>
        </w:rPr>
      </w:pPr>
    </w:p>
    <w:p w14:paraId="04FF2D71" w14:textId="77777777" w:rsidR="002D0B8B" w:rsidRDefault="002D0B8B" w:rsidP="00A16319">
      <w:pPr>
        <w:rPr>
          <w:rFonts w:asciiTheme="minorHAnsi" w:hAnsiTheme="minorHAnsi" w:cstheme="minorHAnsi"/>
          <w:b/>
          <w:bCs/>
        </w:rPr>
      </w:pPr>
    </w:p>
    <w:p w14:paraId="3E4C2E3D" w14:textId="77777777" w:rsidR="002D0B8B" w:rsidRDefault="002D0B8B" w:rsidP="00A16319">
      <w:pPr>
        <w:rPr>
          <w:rFonts w:asciiTheme="minorHAnsi" w:hAnsiTheme="minorHAnsi" w:cstheme="minorHAnsi"/>
          <w:b/>
          <w:bCs/>
        </w:rPr>
      </w:pPr>
    </w:p>
    <w:p w14:paraId="5C47CB31" w14:textId="77777777" w:rsidR="00BD6B5D" w:rsidRDefault="00BD6B5D" w:rsidP="00A16319">
      <w:pPr>
        <w:rPr>
          <w:rFonts w:asciiTheme="minorHAnsi" w:hAnsiTheme="minorHAnsi" w:cstheme="minorHAnsi"/>
          <w:b/>
          <w:bCs/>
        </w:rPr>
      </w:pPr>
    </w:p>
    <w:p w14:paraId="5F290545" w14:textId="77777777" w:rsidR="00BD6B5D" w:rsidRDefault="00BD6B5D" w:rsidP="00A16319">
      <w:pPr>
        <w:rPr>
          <w:rFonts w:asciiTheme="minorHAnsi" w:hAnsiTheme="minorHAnsi" w:cstheme="minorHAnsi"/>
          <w:b/>
          <w:bCs/>
        </w:rPr>
      </w:pPr>
    </w:p>
    <w:p w14:paraId="1F684A08" w14:textId="77777777" w:rsidR="00BD6B5D" w:rsidRDefault="00BD6B5D" w:rsidP="00A16319">
      <w:pPr>
        <w:rPr>
          <w:rFonts w:asciiTheme="minorHAnsi" w:hAnsiTheme="minorHAnsi" w:cstheme="minorHAnsi"/>
          <w:b/>
          <w:bCs/>
        </w:rPr>
      </w:pPr>
    </w:p>
    <w:p w14:paraId="6020231F" w14:textId="77777777" w:rsidR="00BD6B5D" w:rsidRDefault="00BD6B5D" w:rsidP="00A16319">
      <w:pPr>
        <w:rPr>
          <w:rFonts w:asciiTheme="minorHAnsi" w:hAnsiTheme="minorHAnsi" w:cstheme="minorHAnsi"/>
          <w:b/>
          <w:bCs/>
        </w:rPr>
      </w:pPr>
    </w:p>
    <w:p w14:paraId="5B130133" w14:textId="77777777" w:rsidR="00BD6B5D" w:rsidRDefault="00BD6B5D" w:rsidP="00A16319">
      <w:pPr>
        <w:rPr>
          <w:rFonts w:asciiTheme="minorHAnsi" w:hAnsiTheme="minorHAnsi" w:cstheme="minorHAnsi"/>
          <w:b/>
          <w:bCs/>
        </w:rPr>
      </w:pPr>
    </w:p>
    <w:p w14:paraId="4778D955" w14:textId="77777777" w:rsidR="00BD6B5D" w:rsidRDefault="00BD6B5D" w:rsidP="00A16319">
      <w:pPr>
        <w:rPr>
          <w:rFonts w:asciiTheme="minorHAnsi" w:hAnsiTheme="minorHAnsi" w:cstheme="minorHAnsi"/>
          <w:b/>
          <w:bCs/>
        </w:rPr>
      </w:pPr>
    </w:p>
    <w:p w14:paraId="7FA979AB" w14:textId="77777777" w:rsidR="00BD6B5D" w:rsidRDefault="00BD6B5D" w:rsidP="00A16319">
      <w:pPr>
        <w:rPr>
          <w:rFonts w:asciiTheme="minorHAnsi" w:hAnsiTheme="minorHAnsi" w:cstheme="minorHAnsi"/>
          <w:b/>
          <w:bCs/>
        </w:rPr>
      </w:pPr>
    </w:p>
    <w:p w14:paraId="5235BD35" w14:textId="77777777" w:rsidR="00BD6B5D" w:rsidRDefault="00BD6B5D" w:rsidP="00A16319">
      <w:pPr>
        <w:rPr>
          <w:rFonts w:asciiTheme="minorHAnsi" w:hAnsiTheme="minorHAnsi" w:cstheme="minorHAnsi"/>
          <w:b/>
          <w:bCs/>
        </w:rPr>
      </w:pPr>
    </w:p>
    <w:p w14:paraId="44F8DD31" w14:textId="77777777" w:rsidR="00BD6B5D" w:rsidRDefault="00BD6B5D" w:rsidP="00A16319">
      <w:pPr>
        <w:rPr>
          <w:rFonts w:asciiTheme="minorHAnsi" w:hAnsiTheme="minorHAnsi" w:cstheme="minorHAnsi"/>
          <w:b/>
          <w:bCs/>
        </w:rPr>
      </w:pPr>
    </w:p>
    <w:p w14:paraId="349ACAE9" w14:textId="77777777" w:rsidR="00BD6B5D" w:rsidRDefault="00BD6B5D" w:rsidP="00A16319">
      <w:pPr>
        <w:rPr>
          <w:rFonts w:asciiTheme="minorHAnsi" w:hAnsiTheme="minorHAnsi" w:cstheme="minorHAnsi"/>
          <w:b/>
          <w:bCs/>
        </w:rPr>
      </w:pPr>
    </w:p>
    <w:p w14:paraId="594E21FB" w14:textId="77777777" w:rsidR="00BD6B5D" w:rsidRDefault="00BD6B5D" w:rsidP="00A16319">
      <w:pPr>
        <w:rPr>
          <w:rFonts w:asciiTheme="minorHAnsi" w:hAnsiTheme="minorHAnsi" w:cstheme="minorHAnsi"/>
          <w:b/>
          <w:bCs/>
        </w:rPr>
      </w:pPr>
    </w:p>
    <w:p w14:paraId="6920350D" w14:textId="77777777" w:rsidR="00BD6B5D" w:rsidRDefault="00BD6B5D" w:rsidP="00A16319">
      <w:pPr>
        <w:rPr>
          <w:rFonts w:asciiTheme="minorHAnsi" w:hAnsiTheme="minorHAnsi" w:cstheme="minorHAnsi"/>
          <w:b/>
          <w:bCs/>
        </w:rPr>
      </w:pPr>
    </w:p>
    <w:p w14:paraId="02962C8D" w14:textId="77777777" w:rsidR="00BD6B5D" w:rsidRDefault="00BD6B5D" w:rsidP="00A16319">
      <w:pPr>
        <w:rPr>
          <w:rFonts w:asciiTheme="minorHAnsi" w:hAnsiTheme="minorHAnsi" w:cstheme="minorHAnsi"/>
          <w:b/>
          <w:bCs/>
        </w:rPr>
      </w:pPr>
    </w:p>
    <w:p w14:paraId="36D82E7F" w14:textId="77777777" w:rsidR="00BD6B5D" w:rsidRDefault="00BD6B5D" w:rsidP="00A16319">
      <w:pPr>
        <w:rPr>
          <w:rFonts w:asciiTheme="minorHAnsi" w:hAnsiTheme="minorHAnsi" w:cstheme="minorHAnsi"/>
          <w:b/>
          <w:bCs/>
        </w:rPr>
      </w:pPr>
    </w:p>
    <w:p w14:paraId="299AA921" w14:textId="77777777" w:rsidR="00BD6B5D" w:rsidRDefault="00BD6B5D" w:rsidP="00A16319">
      <w:pPr>
        <w:rPr>
          <w:rFonts w:asciiTheme="minorHAnsi" w:hAnsiTheme="minorHAnsi" w:cstheme="minorHAnsi"/>
          <w:b/>
          <w:bCs/>
        </w:rPr>
      </w:pPr>
    </w:p>
    <w:p w14:paraId="00A6587B" w14:textId="77777777" w:rsidR="00BD6B5D" w:rsidRDefault="00BD6B5D" w:rsidP="00A16319">
      <w:pPr>
        <w:rPr>
          <w:rFonts w:asciiTheme="minorHAnsi" w:hAnsiTheme="minorHAnsi" w:cstheme="minorHAnsi"/>
          <w:b/>
          <w:bCs/>
        </w:rPr>
      </w:pPr>
    </w:p>
    <w:p w14:paraId="0FFE31AE" w14:textId="77777777" w:rsidR="00BD6B5D" w:rsidRDefault="00BD6B5D" w:rsidP="00A16319">
      <w:pPr>
        <w:rPr>
          <w:rFonts w:asciiTheme="minorHAnsi" w:hAnsiTheme="minorHAnsi" w:cstheme="minorHAnsi"/>
          <w:b/>
          <w:bCs/>
        </w:rPr>
      </w:pPr>
    </w:p>
    <w:p w14:paraId="02F67671" w14:textId="77777777" w:rsidR="00BD6B5D" w:rsidRDefault="00BD6B5D" w:rsidP="00A16319">
      <w:pPr>
        <w:rPr>
          <w:rFonts w:asciiTheme="minorHAnsi" w:hAnsiTheme="minorHAnsi" w:cstheme="minorHAnsi"/>
          <w:b/>
          <w:bCs/>
        </w:rPr>
      </w:pPr>
    </w:p>
    <w:p w14:paraId="2FD7A288" w14:textId="77777777" w:rsidR="00BD6B5D" w:rsidRDefault="00BD6B5D" w:rsidP="00A16319">
      <w:pPr>
        <w:rPr>
          <w:rFonts w:asciiTheme="minorHAnsi" w:hAnsiTheme="minorHAnsi" w:cstheme="minorHAnsi"/>
          <w:b/>
          <w:bCs/>
        </w:rPr>
      </w:pPr>
    </w:p>
    <w:p w14:paraId="01FEAFAA" w14:textId="77777777" w:rsidR="00BD6B5D" w:rsidRDefault="00BD6B5D" w:rsidP="00A16319">
      <w:pPr>
        <w:rPr>
          <w:rFonts w:asciiTheme="minorHAnsi" w:hAnsiTheme="minorHAnsi" w:cstheme="minorHAnsi"/>
          <w:b/>
          <w:bCs/>
        </w:rPr>
      </w:pPr>
    </w:p>
    <w:p w14:paraId="499EE88F" w14:textId="77777777" w:rsidR="00BD6B5D" w:rsidRDefault="00BD6B5D" w:rsidP="00A16319">
      <w:pPr>
        <w:rPr>
          <w:rFonts w:asciiTheme="minorHAnsi" w:hAnsiTheme="minorHAnsi" w:cstheme="minorHAnsi"/>
          <w:b/>
          <w:bCs/>
        </w:rPr>
      </w:pPr>
    </w:p>
    <w:p w14:paraId="6CA006FA" w14:textId="77777777" w:rsidR="0098309F" w:rsidRDefault="0098309F" w:rsidP="00A16319">
      <w:pPr>
        <w:rPr>
          <w:rFonts w:asciiTheme="minorHAnsi" w:hAnsiTheme="minorHAnsi" w:cstheme="minorHAnsi"/>
          <w:b/>
          <w:bCs/>
        </w:rPr>
      </w:pPr>
    </w:p>
    <w:p w14:paraId="2D1FF13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3B2E3F7" w14:textId="77777777" w:rsidTr="0068530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2D58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6A8659C"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4F0657"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Actualizar categorías</w:t>
            </w:r>
          </w:p>
        </w:tc>
      </w:tr>
      <w:tr w:rsidR="002D0B8B" w:rsidRPr="0039736F" w14:paraId="055177C0" w14:textId="77777777" w:rsidTr="00685308">
        <w:tc>
          <w:tcPr>
            <w:tcW w:w="6385" w:type="dxa"/>
            <w:gridSpan w:val="3"/>
            <w:tcBorders>
              <w:top w:val="single" w:sz="8" w:space="0" w:color="auto"/>
              <w:left w:val="single" w:sz="8" w:space="0" w:color="auto"/>
              <w:bottom w:val="single" w:sz="8" w:space="0" w:color="auto"/>
              <w:right w:val="single" w:sz="8" w:space="0" w:color="auto"/>
            </w:tcBorders>
          </w:tcPr>
          <w:p w14:paraId="50E0429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66755C0"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2882BEA0"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216BC1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DF62F5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5</w:t>
            </w:r>
          </w:p>
        </w:tc>
      </w:tr>
      <w:tr w:rsidR="002D0B8B" w:rsidRPr="0039736F" w14:paraId="02BE0DD7"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3AD7C56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D79363F"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5025B4C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949DDE" w14:textId="530DD15E"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722560FC" w14:textId="77777777" w:rsidTr="0068530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E22FE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F8E537A" w14:textId="10D78DB6"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actualizar la información de las categorías</w:t>
            </w:r>
            <w:r w:rsidR="0098309F">
              <w:rPr>
                <w:rFonts w:asciiTheme="minorHAnsi" w:eastAsia="Arial" w:hAnsiTheme="minorHAnsi" w:cstheme="minorHAnsi"/>
              </w:rPr>
              <w:t>.</w:t>
            </w:r>
          </w:p>
        </w:tc>
      </w:tr>
      <w:tr w:rsidR="002D0B8B" w:rsidRPr="0039736F" w14:paraId="1EA00F83" w14:textId="77777777" w:rsidTr="0068530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F06927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A2CCC4B" w14:textId="5AF48A4F"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sidR="0098309F">
              <w:rPr>
                <w:rFonts w:asciiTheme="minorHAnsi" w:eastAsia="Arial" w:hAnsiTheme="minorHAnsi" w:cstheme="minorHAnsi"/>
              </w:rPr>
              <w:t>e podrá actualizar los campos de Descripción en forma de texto.</w:t>
            </w:r>
          </w:p>
          <w:p w14:paraId="03A651E2" w14:textId="142C54EC" w:rsidR="002D0B8B" w:rsidRPr="00774DA4" w:rsidRDefault="0098309F">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w:t>
            </w:r>
            <w:r w:rsidR="00D5171D">
              <w:rPr>
                <w:rFonts w:asciiTheme="minorHAnsi" w:eastAsia="Arial" w:hAnsiTheme="minorHAnsi" w:cstheme="minorHAnsi"/>
              </w:rPr>
              <w:t>E</w:t>
            </w:r>
            <w:r>
              <w:rPr>
                <w:rFonts w:asciiTheme="minorHAnsi" w:eastAsia="Arial" w:hAnsiTheme="minorHAnsi" w:cstheme="minorHAnsi"/>
              </w:rPr>
              <w:t>stado en forma de selección por opciones.</w:t>
            </w:r>
          </w:p>
        </w:tc>
      </w:tr>
      <w:tr w:rsidR="002D0B8B" w:rsidRPr="0039736F" w14:paraId="1B8BA265"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7D7FE835"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CRITERIOS DE ACEPTACIÓN: </w:t>
            </w:r>
          </w:p>
          <w:p w14:paraId="08792EB6" w14:textId="77777777" w:rsidR="0098309F" w:rsidRPr="00594B33" w:rsidRDefault="002D0B8B">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sidR="0098309F" w:rsidRPr="0098309F">
              <w:rPr>
                <w:rFonts w:asciiTheme="minorHAnsi" w:eastAsia="Arial" w:hAnsiTheme="minorHAnsi" w:cstheme="minorHAnsi"/>
              </w:rPr>
              <w:t xml:space="preserve">categoría se actualizará correctamente si se cumplen las siguientes condiciones: </w:t>
            </w:r>
            <w:r w:rsidR="0098309F" w:rsidRPr="00594B33">
              <w:rPr>
                <w:rFonts w:asciiTheme="minorHAnsi" w:eastAsia="Arial" w:hAnsiTheme="minorHAnsi" w:cstheme="minorHAnsi"/>
              </w:rPr>
              <w:t>todos los campos obligatorios están completos</w:t>
            </w:r>
            <w:r w:rsidR="0098309F">
              <w:rPr>
                <w:rFonts w:asciiTheme="minorHAnsi" w:eastAsia="Arial" w:hAnsiTheme="minorHAnsi" w:cstheme="minorHAnsi"/>
              </w:rPr>
              <w:t xml:space="preserve"> y </w:t>
            </w:r>
            <w:r w:rsidR="0098309F" w:rsidRPr="00594B33">
              <w:rPr>
                <w:rFonts w:asciiTheme="minorHAnsi" w:eastAsia="Arial" w:hAnsiTheme="minorHAnsi" w:cstheme="minorHAnsi"/>
              </w:rPr>
              <w:t>las validaciones de formato son exitosas.</w:t>
            </w:r>
          </w:p>
          <w:p w14:paraId="2EFC2E5E" w14:textId="2C019E96" w:rsidR="002D0B8B" w:rsidRPr="0098309F" w:rsidRDefault="0098309F">
            <w:pPr>
              <w:pStyle w:val="Prrafodelista"/>
              <w:numPr>
                <w:ilvl w:val="0"/>
                <w:numId w:val="69"/>
              </w:numPr>
              <w:rPr>
                <w:rFonts w:asciiTheme="minorHAnsi"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2B94CEC5" w14:textId="77777777" w:rsidTr="0068530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E1B2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4710D650"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06CD17D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.1     </w:t>
            </w:r>
          </w:p>
          <w:p w14:paraId="05173B8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4F0996B" w14:textId="53BA1CDC" w:rsidR="0098309F" w:rsidRPr="0039736F" w:rsidRDefault="0098309F" w:rsidP="0098309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a categoría</w:t>
            </w:r>
            <w:r w:rsidRPr="00BF34A4">
              <w:rPr>
                <w:rFonts w:asciiTheme="minorHAnsi" w:eastAsia="Arial" w:hAnsiTheme="minorHAnsi" w:cstheme="minorHAnsi"/>
              </w:rPr>
              <w:t xml:space="preserve"> existente.</w:t>
            </w:r>
          </w:p>
          <w:p w14:paraId="4D3A8978"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SUPOSICIONES/ASUNCIONES:</w:t>
            </w:r>
          </w:p>
          <w:p w14:paraId="59B89423" w14:textId="53050C74" w:rsidR="0098309F" w:rsidRDefault="0098309F" w:rsidP="0098309F">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categoría.</w:t>
            </w:r>
          </w:p>
          <w:p w14:paraId="1917F0DD" w14:textId="77777777" w:rsidR="0098309F" w:rsidRDefault="0098309F" w:rsidP="0098309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800236" w14:textId="121419CB" w:rsidR="0098309F" w:rsidRPr="0098309F" w:rsidRDefault="0098309F">
            <w:pPr>
              <w:pStyle w:val="Prrafodelista"/>
              <w:numPr>
                <w:ilvl w:val="0"/>
                <w:numId w:val="72"/>
              </w:numPr>
              <w:rPr>
                <w:rFonts w:asciiTheme="minorHAnsi" w:eastAsia="Arial" w:hAnsiTheme="minorHAnsi" w:cstheme="minorHAnsi"/>
              </w:rPr>
            </w:pPr>
            <w:r w:rsidRPr="0098309F">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98309F">
              <w:rPr>
                <w:rFonts w:asciiTheme="minorHAnsi" w:eastAsia="Arial" w:hAnsiTheme="minorHAnsi" w:cstheme="minorHAnsi"/>
              </w:rPr>
              <w:t>.</w:t>
            </w:r>
          </w:p>
          <w:p w14:paraId="37E1A6BD" w14:textId="77777777" w:rsidR="0098309F" w:rsidRPr="00F744D6" w:rsidRDefault="0098309F">
            <w:pPr>
              <w:pStyle w:val="Prrafodelista"/>
              <w:numPr>
                <w:ilvl w:val="0"/>
                <w:numId w:val="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6C66152" w14:textId="10F210BC"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categoría</w:t>
            </w:r>
            <w:r w:rsidRPr="00F744D6">
              <w:rPr>
                <w:rFonts w:asciiTheme="minorHAnsi" w:eastAsia="Arial" w:hAnsiTheme="minorHAnsi" w:cstheme="minorHAnsi"/>
              </w:rPr>
              <w:t>.</w:t>
            </w:r>
          </w:p>
          <w:p w14:paraId="63907DA0" w14:textId="77777777"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3930401D"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 xml:space="preserve">RESULTADOS: </w:t>
            </w:r>
          </w:p>
          <w:p w14:paraId="47454264" w14:textId="050C2CA8" w:rsidR="002D0B8B" w:rsidRPr="0098309F" w:rsidRDefault="0098309F">
            <w:pPr>
              <w:pStyle w:val="Prrafodelista"/>
              <w:numPr>
                <w:ilvl w:val="0"/>
                <w:numId w:val="7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categoría</w:t>
            </w:r>
            <w:r w:rsidRPr="0098309F">
              <w:rPr>
                <w:rFonts w:asciiTheme="minorHAnsi" w:eastAsia="Arial" w:hAnsiTheme="minorHAnsi" w:cstheme="minorHAnsi"/>
              </w:rPr>
              <w:t xml:space="preserve"> exitosamente y los refleja en la tabla.</w:t>
            </w:r>
          </w:p>
        </w:tc>
      </w:tr>
      <w:tr w:rsidR="00685308" w:rsidRPr="0039736F" w14:paraId="37CDD23B"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BFA88B0"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.2     </w:t>
            </w:r>
          </w:p>
          <w:p w14:paraId="055AA8A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79F30D96" w14:textId="77777777" w:rsidR="00685308" w:rsidRPr="003D1DCB"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C5D3484"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1EB4A411" w14:textId="68CB6C2B"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categoría ingresando números en campos de texto como Descripción.</w:t>
            </w:r>
          </w:p>
          <w:p w14:paraId="1306DA40"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EF73F6" w14:textId="463A27FC" w:rsidR="00685308" w:rsidRPr="00685308" w:rsidRDefault="00685308">
            <w:pPr>
              <w:pStyle w:val="Prrafodelista"/>
              <w:numPr>
                <w:ilvl w:val="0"/>
                <w:numId w:val="74"/>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65406C5F" w14:textId="77777777" w:rsidR="00685308" w:rsidRPr="006F78C7" w:rsidRDefault="00685308">
            <w:pPr>
              <w:pStyle w:val="Prrafodelista"/>
              <w:numPr>
                <w:ilvl w:val="0"/>
                <w:numId w:val="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38A67B4" w14:textId="207FFBB4"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w:t>
            </w:r>
          </w:p>
          <w:p w14:paraId="1FB95383" w14:textId="77777777"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3C58A74" w14:textId="77777777" w:rsidR="00685308" w:rsidRDefault="00685308" w:rsidP="00685308">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C5D5104" w14:textId="67977D29" w:rsidR="00685308" w:rsidRDefault="00685308" w:rsidP="00685308">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52F9EE3A" w14:textId="77777777" w:rsidR="00685308" w:rsidRPr="00B27A39" w:rsidRDefault="00685308" w:rsidP="00685308">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C27394B" w14:textId="593516F0" w:rsidR="00685308" w:rsidRPr="007D0915" w:rsidRDefault="00685308" w:rsidP="007D0915">
            <w:pPr>
              <w:pStyle w:val="Prrafodelista"/>
              <w:numPr>
                <w:ilvl w:val="0"/>
                <w:numId w:val="3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85308" w:rsidRPr="0039736F" w14:paraId="6373ACD7"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E06EF2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5</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CEC56A1" w14:textId="77777777" w:rsidR="00685308" w:rsidRPr="0039736F"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11C446F1"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31E2471F" w14:textId="50ADDAAD"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categoría dejando campos obligatorios sin completar.</w:t>
            </w:r>
          </w:p>
          <w:p w14:paraId="50CF333F"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EDE090" w14:textId="3F3D8FE1" w:rsidR="00685308" w:rsidRPr="00685308" w:rsidRDefault="00685308">
            <w:pPr>
              <w:pStyle w:val="Prrafodelista"/>
              <w:numPr>
                <w:ilvl w:val="0"/>
                <w:numId w:val="75"/>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3BCCC4A3" w14:textId="77777777" w:rsidR="00685308" w:rsidRPr="006F78C7" w:rsidRDefault="00685308">
            <w:pPr>
              <w:pStyle w:val="Prrafodelista"/>
              <w:numPr>
                <w:ilvl w:val="0"/>
                <w:numId w:val="7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9A07044" w14:textId="54FA01F4"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Pr>
                <w:rFonts w:asciiTheme="minorHAnsi" w:eastAsia="Arial" w:hAnsiTheme="minorHAnsi" w:cstheme="minorHAnsi"/>
              </w:rPr>
              <w:t>.</w:t>
            </w:r>
          </w:p>
          <w:p w14:paraId="5AFFAC61" w14:textId="77777777"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1D84F09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 xml:space="preserve">RESULTADOS: </w:t>
            </w:r>
          </w:p>
          <w:p w14:paraId="100F75AE" w14:textId="77777777"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3C2241FE" w14:textId="77777777"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193D65B6" w14:textId="094A8671" w:rsidR="00685308" w:rsidRPr="00685308" w:rsidRDefault="00685308" w:rsidP="00685308">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685308" w:rsidRPr="0039736F" w14:paraId="013EFA04" w14:textId="77777777" w:rsidTr="0068530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7BA970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RIESGOS:</w:t>
            </w:r>
          </w:p>
          <w:p w14:paraId="62C0A1AF" w14:textId="77777777" w:rsidR="00685308" w:rsidRPr="004F3874"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2EFB6A7" w14:textId="13079656" w:rsidR="00685308" w:rsidRPr="00345C73"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6A400469" w14:textId="77777777" w:rsidR="002D0B8B" w:rsidRDefault="002D0B8B" w:rsidP="00A16319">
      <w:pPr>
        <w:rPr>
          <w:rFonts w:asciiTheme="minorHAnsi" w:hAnsiTheme="minorHAnsi" w:cstheme="minorHAnsi"/>
          <w:b/>
          <w:bCs/>
        </w:rPr>
      </w:pPr>
    </w:p>
    <w:p w14:paraId="14064D98" w14:textId="77777777" w:rsidR="002D0B8B" w:rsidRDefault="002D0B8B" w:rsidP="00A16319">
      <w:pPr>
        <w:rPr>
          <w:rFonts w:asciiTheme="minorHAnsi" w:hAnsiTheme="minorHAnsi" w:cstheme="minorHAnsi"/>
          <w:b/>
          <w:bCs/>
        </w:rPr>
      </w:pPr>
    </w:p>
    <w:p w14:paraId="0D14FACD" w14:textId="77777777" w:rsidR="002D0B8B" w:rsidRDefault="002D0B8B" w:rsidP="00A16319">
      <w:pPr>
        <w:rPr>
          <w:rFonts w:asciiTheme="minorHAnsi" w:hAnsiTheme="minorHAnsi" w:cstheme="minorHAnsi"/>
          <w:b/>
          <w:bCs/>
        </w:rPr>
      </w:pPr>
    </w:p>
    <w:p w14:paraId="1FFAB01F" w14:textId="77777777" w:rsidR="00290EA4" w:rsidRDefault="00290EA4" w:rsidP="00A16319">
      <w:pPr>
        <w:rPr>
          <w:rFonts w:asciiTheme="minorHAnsi" w:hAnsiTheme="minorHAnsi" w:cstheme="minorHAnsi"/>
          <w:b/>
          <w:bCs/>
        </w:rPr>
      </w:pPr>
    </w:p>
    <w:p w14:paraId="03BD472A" w14:textId="77777777" w:rsidR="00290EA4" w:rsidRDefault="00290EA4" w:rsidP="00A16319">
      <w:pPr>
        <w:rPr>
          <w:rFonts w:asciiTheme="minorHAnsi" w:hAnsiTheme="minorHAnsi" w:cstheme="minorHAnsi"/>
          <w:b/>
          <w:bCs/>
        </w:rPr>
      </w:pPr>
    </w:p>
    <w:p w14:paraId="670A9724" w14:textId="77777777" w:rsidR="00290EA4" w:rsidRDefault="00290EA4" w:rsidP="00A16319">
      <w:pPr>
        <w:rPr>
          <w:rFonts w:asciiTheme="minorHAnsi" w:hAnsiTheme="minorHAnsi" w:cstheme="minorHAnsi"/>
          <w:b/>
          <w:bCs/>
        </w:rPr>
      </w:pPr>
    </w:p>
    <w:p w14:paraId="0C1A2CA5" w14:textId="77777777" w:rsidR="00290EA4" w:rsidRDefault="00290EA4" w:rsidP="00A16319">
      <w:pPr>
        <w:rPr>
          <w:rFonts w:asciiTheme="minorHAnsi" w:hAnsiTheme="minorHAnsi" w:cstheme="minorHAnsi"/>
          <w:b/>
          <w:bCs/>
        </w:rPr>
      </w:pPr>
    </w:p>
    <w:p w14:paraId="2CA702A6" w14:textId="77777777" w:rsidR="00290EA4" w:rsidRDefault="00290EA4" w:rsidP="00A16319">
      <w:pPr>
        <w:rPr>
          <w:rFonts w:asciiTheme="minorHAnsi" w:hAnsiTheme="minorHAnsi" w:cstheme="minorHAnsi"/>
          <w:b/>
          <w:bCs/>
        </w:rPr>
      </w:pPr>
    </w:p>
    <w:p w14:paraId="687F5DD2" w14:textId="77777777" w:rsidR="00290EA4" w:rsidRDefault="00290EA4" w:rsidP="00A16319">
      <w:pPr>
        <w:rPr>
          <w:rFonts w:asciiTheme="minorHAnsi" w:hAnsiTheme="minorHAnsi" w:cstheme="minorHAnsi"/>
          <w:b/>
          <w:bCs/>
        </w:rPr>
      </w:pPr>
    </w:p>
    <w:p w14:paraId="09CEDB50" w14:textId="77777777" w:rsidR="00290EA4" w:rsidRDefault="00290EA4" w:rsidP="00A16319">
      <w:pPr>
        <w:rPr>
          <w:rFonts w:asciiTheme="minorHAnsi" w:hAnsiTheme="minorHAnsi" w:cstheme="minorHAnsi"/>
          <w:b/>
          <w:bCs/>
        </w:rPr>
      </w:pPr>
    </w:p>
    <w:p w14:paraId="6D6961C5" w14:textId="77777777" w:rsidR="00290EA4" w:rsidRDefault="00290EA4" w:rsidP="00A16319">
      <w:pPr>
        <w:rPr>
          <w:rFonts w:asciiTheme="minorHAnsi" w:hAnsiTheme="minorHAnsi" w:cstheme="minorHAnsi"/>
          <w:b/>
          <w:bCs/>
        </w:rPr>
      </w:pPr>
    </w:p>
    <w:p w14:paraId="57B2CAFE" w14:textId="77777777" w:rsidR="00290EA4" w:rsidRDefault="00290EA4" w:rsidP="00A16319">
      <w:pPr>
        <w:rPr>
          <w:rFonts w:asciiTheme="minorHAnsi" w:hAnsiTheme="minorHAnsi" w:cstheme="minorHAnsi"/>
          <w:b/>
          <w:bCs/>
        </w:rPr>
      </w:pPr>
    </w:p>
    <w:p w14:paraId="1C4780C7" w14:textId="77777777" w:rsidR="00290EA4" w:rsidRDefault="00290EA4" w:rsidP="00A16319">
      <w:pPr>
        <w:rPr>
          <w:rFonts w:asciiTheme="minorHAnsi" w:hAnsiTheme="minorHAnsi" w:cstheme="minorHAnsi"/>
          <w:b/>
          <w:bCs/>
        </w:rPr>
      </w:pPr>
    </w:p>
    <w:p w14:paraId="49BB942F" w14:textId="77777777" w:rsidR="00290EA4" w:rsidRDefault="00290EA4" w:rsidP="00A16319">
      <w:pPr>
        <w:rPr>
          <w:rFonts w:asciiTheme="minorHAnsi" w:hAnsiTheme="minorHAnsi" w:cstheme="minorHAnsi"/>
          <w:b/>
          <w:bCs/>
        </w:rPr>
      </w:pPr>
    </w:p>
    <w:p w14:paraId="32B8A013" w14:textId="77777777" w:rsidR="00290EA4" w:rsidRDefault="00290EA4" w:rsidP="00A16319">
      <w:pPr>
        <w:rPr>
          <w:rFonts w:asciiTheme="minorHAnsi" w:hAnsiTheme="minorHAnsi" w:cstheme="minorHAnsi"/>
          <w:b/>
          <w:bCs/>
        </w:rPr>
      </w:pPr>
    </w:p>
    <w:p w14:paraId="466708CC" w14:textId="77777777" w:rsidR="00290EA4" w:rsidRDefault="00290EA4" w:rsidP="00A16319">
      <w:pPr>
        <w:rPr>
          <w:rFonts w:asciiTheme="minorHAnsi" w:hAnsiTheme="minorHAnsi" w:cstheme="minorHAnsi"/>
          <w:b/>
          <w:bCs/>
        </w:rPr>
      </w:pPr>
    </w:p>
    <w:p w14:paraId="3C475BB5" w14:textId="77777777" w:rsidR="00290EA4" w:rsidRDefault="00290EA4" w:rsidP="00A16319">
      <w:pPr>
        <w:rPr>
          <w:rFonts w:asciiTheme="minorHAnsi" w:hAnsiTheme="minorHAnsi" w:cstheme="minorHAnsi"/>
          <w:b/>
          <w:bCs/>
        </w:rPr>
      </w:pPr>
    </w:p>
    <w:p w14:paraId="4EB20271" w14:textId="77777777" w:rsidR="00290EA4" w:rsidRDefault="00290EA4" w:rsidP="00A16319">
      <w:pPr>
        <w:rPr>
          <w:rFonts w:asciiTheme="minorHAnsi" w:hAnsiTheme="minorHAnsi" w:cstheme="minorHAnsi"/>
          <w:b/>
          <w:bCs/>
        </w:rPr>
      </w:pPr>
    </w:p>
    <w:p w14:paraId="15866423" w14:textId="77777777" w:rsidR="00290EA4" w:rsidRDefault="00290EA4" w:rsidP="00A16319">
      <w:pPr>
        <w:rPr>
          <w:rFonts w:asciiTheme="minorHAnsi" w:hAnsiTheme="minorHAnsi" w:cstheme="minorHAnsi"/>
          <w:b/>
          <w:bCs/>
        </w:rPr>
      </w:pPr>
    </w:p>
    <w:p w14:paraId="591666D8" w14:textId="77777777" w:rsidR="00290EA4" w:rsidRDefault="00290EA4" w:rsidP="00A16319">
      <w:pPr>
        <w:rPr>
          <w:rFonts w:asciiTheme="minorHAnsi" w:hAnsiTheme="minorHAnsi" w:cstheme="minorHAnsi"/>
          <w:b/>
          <w:bCs/>
        </w:rPr>
      </w:pPr>
    </w:p>
    <w:p w14:paraId="4A29AECC" w14:textId="77777777" w:rsidR="00290EA4" w:rsidRDefault="00290EA4" w:rsidP="00A16319">
      <w:pPr>
        <w:rPr>
          <w:rFonts w:asciiTheme="minorHAnsi" w:hAnsiTheme="minorHAnsi" w:cstheme="minorHAnsi"/>
          <w:b/>
          <w:bCs/>
        </w:rPr>
      </w:pPr>
    </w:p>
    <w:p w14:paraId="3EB53131" w14:textId="77777777" w:rsidR="00290EA4" w:rsidRDefault="00290EA4" w:rsidP="00A16319">
      <w:pPr>
        <w:rPr>
          <w:rFonts w:asciiTheme="minorHAnsi" w:hAnsiTheme="minorHAnsi" w:cstheme="minorHAnsi"/>
          <w:b/>
          <w:bCs/>
        </w:rPr>
      </w:pPr>
    </w:p>
    <w:p w14:paraId="7E910982" w14:textId="77777777" w:rsidR="00290EA4" w:rsidRDefault="00290EA4" w:rsidP="00A16319">
      <w:pPr>
        <w:rPr>
          <w:rFonts w:asciiTheme="minorHAnsi" w:hAnsiTheme="minorHAnsi" w:cstheme="minorHAnsi"/>
          <w:b/>
          <w:bCs/>
        </w:rPr>
      </w:pPr>
    </w:p>
    <w:p w14:paraId="7369056E" w14:textId="77777777" w:rsidR="00290EA4" w:rsidRDefault="00290EA4" w:rsidP="00A16319">
      <w:pPr>
        <w:rPr>
          <w:rFonts w:asciiTheme="minorHAnsi" w:hAnsiTheme="minorHAnsi" w:cstheme="minorHAnsi"/>
          <w:b/>
          <w:bCs/>
        </w:rPr>
      </w:pPr>
    </w:p>
    <w:p w14:paraId="31D55C9E"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837F92E" w14:textId="77777777" w:rsidTr="000D646D">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6D2C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75F3D54"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BC0A2F2"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categorías</w:t>
            </w:r>
          </w:p>
        </w:tc>
      </w:tr>
      <w:tr w:rsidR="002D0B8B" w:rsidRPr="0039736F" w14:paraId="0790CE3A" w14:textId="77777777" w:rsidTr="000D646D">
        <w:tc>
          <w:tcPr>
            <w:tcW w:w="6385" w:type="dxa"/>
            <w:gridSpan w:val="3"/>
            <w:tcBorders>
              <w:top w:val="single" w:sz="8" w:space="0" w:color="auto"/>
              <w:left w:val="single" w:sz="8" w:space="0" w:color="auto"/>
              <w:bottom w:val="single" w:sz="8" w:space="0" w:color="auto"/>
              <w:right w:val="single" w:sz="8" w:space="0" w:color="auto"/>
            </w:tcBorders>
          </w:tcPr>
          <w:p w14:paraId="365F1654"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78E86C54"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16ACB6EC"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594436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8E5E5C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6</w:t>
            </w:r>
          </w:p>
        </w:tc>
      </w:tr>
      <w:tr w:rsidR="002D0B8B" w:rsidRPr="0039736F" w14:paraId="38E75255"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7AF234F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F72C516"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1D4E5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435723" w14:textId="67002FAC" w:rsidR="002D0B8B" w:rsidRPr="0039736F" w:rsidRDefault="00E1417C" w:rsidP="00614B45">
            <w:pPr>
              <w:rPr>
                <w:rFonts w:asciiTheme="minorHAnsi" w:hAnsiTheme="minorHAnsi" w:cstheme="minorHAnsi"/>
              </w:rPr>
            </w:pPr>
            <w:r>
              <w:rPr>
                <w:rFonts w:asciiTheme="minorHAnsi" w:hAnsiTheme="minorHAnsi" w:cstheme="minorHAnsi"/>
              </w:rPr>
              <w:t>CU - 4</w:t>
            </w:r>
          </w:p>
        </w:tc>
      </w:tr>
      <w:tr w:rsidR="002D0B8B" w:rsidRPr="0039736F" w14:paraId="497CFCD2" w14:textId="77777777" w:rsidTr="000D646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0FFC1F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EC227C9" w14:textId="3BB52D0F" w:rsidR="002D0B8B" w:rsidRPr="00774DA4" w:rsidRDefault="002D0B8B" w:rsidP="00614B45">
            <w:pPr>
              <w:rPr>
                <w:rFonts w:asciiTheme="minorHAnsi" w:eastAsia="Arial" w:hAnsiTheme="minorHAnsi" w:cstheme="minorHAnsi"/>
              </w:rPr>
            </w:pPr>
            <w:r w:rsidRPr="00345C73">
              <w:rPr>
                <w:rFonts w:asciiTheme="minorHAnsi" w:eastAsia="Arial" w:hAnsiTheme="minorHAnsi" w:cstheme="minorHAnsi"/>
              </w:rPr>
              <w:t>El administrador puede eliminar categorías existentes</w:t>
            </w:r>
            <w:r w:rsidR="000D646D">
              <w:rPr>
                <w:rFonts w:asciiTheme="minorHAnsi" w:eastAsia="Arial" w:hAnsiTheme="minorHAnsi" w:cstheme="minorHAnsi"/>
              </w:rPr>
              <w:t>.</w:t>
            </w:r>
          </w:p>
        </w:tc>
      </w:tr>
      <w:tr w:rsidR="002D0B8B" w:rsidRPr="0039736F" w14:paraId="0515CA10" w14:textId="77777777" w:rsidTr="000D646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AFBE3F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420EE411" w14:textId="546E927D" w:rsid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categoría</w:t>
            </w:r>
            <w:r w:rsidRPr="0054396B">
              <w:rPr>
                <w:rFonts w:asciiTheme="minorHAnsi" w:eastAsia="Arial" w:hAnsiTheme="minorHAnsi" w:cstheme="minorHAnsi"/>
              </w:rPr>
              <w:t xml:space="preserve"> ya está registrada en el sistema.</w:t>
            </w:r>
          </w:p>
          <w:p w14:paraId="31A79542" w14:textId="6468195C" w:rsidR="002D0B8B" w:rsidRP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BF0458">
              <w:rPr>
                <w:rFonts w:asciiTheme="minorHAnsi" w:eastAsia="Arial" w:hAnsiTheme="minorHAnsi" w:cstheme="minorHAnsi"/>
              </w:rPr>
              <w:t>as categorías</w:t>
            </w:r>
            <w:r w:rsidRPr="0054396B">
              <w:rPr>
                <w:rFonts w:asciiTheme="minorHAnsi" w:eastAsia="Arial" w:hAnsiTheme="minorHAnsi" w:cstheme="minorHAnsi"/>
              </w:rPr>
              <w:t xml:space="preserve"> eliminad</w:t>
            </w:r>
            <w:r w:rsidR="00BF0458">
              <w:rPr>
                <w:rFonts w:asciiTheme="minorHAnsi" w:eastAsia="Arial" w:hAnsiTheme="minorHAnsi" w:cstheme="minorHAnsi"/>
              </w:rPr>
              <w:t>a</w:t>
            </w:r>
            <w:r w:rsidRPr="0054396B">
              <w:rPr>
                <w:rFonts w:asciiTheme="minorHAnsi" w:eastAsia="Arial" w:hAnsiTheme="minorHAnsi" w:cstheme="minorHAnsi"/>
              </w:rPr>
              <w:t>s no podrán ser recuperad</w:t>
            </w:r>
            <w:r w:rsidR="00BF0458">
              <w:rPr>
                <w:rFonts w:asciiTheme="minorHAnsi" w:eastAsia="Arial" w:hAnsiTheme="minorHAnsi" w:cstheme="minorHAnsi"/>
              </w:rPr>
              <w:t>a</w:t>
            </w:r>
            <w:r>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65E1584"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2FF58D6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635363B" w14:textId="110D9247" w:rsidR="000D646D"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0D646D" w:rsidRPr="00594B33">
              <w:rPr>
                <w:rFonts w:asciiTheme="minorHAnsi" w:eastAsia="Arial" w:hAnsiTheme="minorHAnsi" w:cstheme="minorHAnsi"/>
              </w:rPr>
              <w:t xml:space="preserve"> se </w:t>
            </w:r>
            <w:r w:rsidR="000D646D">
              <w:rPr>
                <w:rFonts w:asciiTheme="minorHAnsi" w:eastAsia="Arial" w:hAnsiTheme="minorHAnsi" w:cstheme="minorHAnsi"/>
              </w:rPr>
              <w:t>eliminará</w:t>
            </w:r>
            <w:r w:rsidR="000D646D" w:rsidRPr="00594B33">
              <w:rPr>
                <w:rFonts w:asciiTheme="minorHAnsi" w:eastAsia="Arial" w:hAnsiTheme="minorHAnsi" w:cstheme="minorHAnsi"/>
              </w:rPr>
              <w:t xml:space="preserve"> correctamente si se cumplen la</w:t>
            </w:r>
            <w:r w:rsidR="000D646D">
              <w:rPr>
                <w:rFonts w:asciiTheme="minorHAnsi" w:eastAsia="Arial" w:hAnsiTheme="minorHAnsi" w:cstheme="minorHAnsi"/>
              </w:rPr>
              <w:t xml:space="preserve"> siguiente condición: hacer clic en la tabla para poder eliminar la categoría.</w:t>
            </w:r>
          </w:p>
          <w:p w14:paraId="7A3F3841" w14:textId="08FEC73E" w:rsidR="002D0B8B" w:rsidRPr="000D646D" w:rsidRDefault="000D646D">
            <w:pPr>
              <w:pStyle w:val="Prrafodelista"/>
              <w:numPr>
                <w:ilvl w:val="0"/>
                <w:numId w:val="54"/>
              </w:numPr>
              <w:rPr>
                <w:rFonts w:asciiTheme="minorHAnsi" w:eastAsia="Arial" w:hAnsiTheme="minorHAnsi" w:cstheme="minorHAnsi"/>
              </w:rPr>
            </w:pPr>
            <w:r w:rsidRPr="000D646D">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categorías</w:t>
            </w:r>
            <w:r w:rsidRPr="000D646D">
              <w:rPr>
                <w:rFonts w:asciiTheme="minorHAnsi" w:eastAsia="Arial" w:hAnsiTheme="minorHAnsi" w:cstheme="minorHAnsi"/>
              </w:rPr>
              <w:t xml:space="preserve"> para eliminar.</w:t>
            </w:r>
          </w:p>
        </w:tc>
      </w:tr>
      <w:tr w:rsidR="002D0B8B" w:rsidRPr="0039736F" w14:paraId="4EA73347" w14:textId="77777777" w:rsidTr="000D646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6C453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0A160917"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7F6719C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.1     </w:t>
            </w:r>
          </w:p>
          <w:p w14:paraId="3154280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C1D1ECE" w14:textId="6A2D5219" w:rsidR="009900B1" w:rsidRPr="009900B1" w:rsidRDefault="009900B1" w:rsidP="000D646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categoría seleccionada en la tabla.</w:t>
            </w:r>
          </w:p>
          <w:p w14:paraId="53D1D05C" w14:textId="4ED9FF1F"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SUPOSICIONES/ASUNCIONES:</w:t>
            </w:r>
          </w:p>
          <w:p w14:paraId="33333609" w14:textId="1F670577" w:rsidR="000D646D" w:rsidRDefault="000D646D" w:rsidP="000D646D">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categoría existente para eliminarlo.</w:t>
            </w:r>
          </w:p>
          <w:p w14:paraId="4EACBE3A" w14:textId="77777777" w:rsidR="000D646D" w:rsidRDefault="000D646D" w:rsidP="000D646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0A916F" w14:textId="17F6F0BF" w:rsidR="000D646D" w:rsidRPr="000D646D" w:rsidRDefault="000D646D">
            <w:pPr>
              <w:pStyle w:val="Prrafodelista"/>
              <w:numPr>
                <w:ilvl w:val="0"/>
                <w:numId w:val="76"/>
              </w:numPr>
              <w:rPr>
                <w:rFonts w:asciiTheme="minorHAnsi" w:eastAsia="Arial" w:hAnsiTheme="minorHAnsi" w:cstheme="minorHAnsi"/>
              </w:rPr>
            </w:pPr>
            <w:r w:rsidRPr="000D646D">
              <w:rPr>
                <w:rFonts w:asciiTheme="minorHAnsi" w:eastAsia="Arial" w:hAnsiTheme="minorHAnsi" w:cstheme="minorHAnsi"/>
              </w:rPr>
              <w:t>Hace clic en la tabla donde están tod</w:t>
            </w:r>
            <w:r>
              <w:rPr>
                <w:rFonts w:asciiTheme="minorHAnsi" w:eastAsia="Arial" w:hAnsiTheme="minorHAnsi" w:cstheme="minorHAnsi"/>
              </w:rPr>
              <w:t>a</w:t>
            </w:r>
            <w:r w:rsidRPr="000D646D">
              <w:rPr>
                <w:rFonts w:asciiTheme="minorHAnsi" w:eastAsia="Arial" w:hAnsiTheme="minorHAnsi" w:cstheme="minorHAnsi"/>
              </w:rPr>
              <w:t>s l</w:t>
            </w:r>
            <w:r>
              <w:rPr>
                <w:rFonts w:asciiTheme="minorHAnsi" w:eastAsia="Arial" w:hAnsiTheme="minorHAnsi" w:cstheme="minorHAnsi"/>
              </w:rPr>
              <w:t>a</w:t>
            </w:r>
            <w:r w:rsidRPr="000D646D">
              <w:rPr>
                <w:rFonts w:asciiTheme="minorHAnsi" w:eastAsia="Arial" w:hAnsiTheme="minorHAnsi" w:cstheme="minorHAnsi"/>
              </w:rPr>
              <w:t xml:space="preserve">s </w:t>
            </w:r>
            <w:r>
              <w:rPr>
                <w:rFonts w:asciiTheme="minorHAnsi" w:eastAsia="Arial" w:hAnsiTheme="minorHAnsi" w:cstheme="minorHAnsi"/>
              </w:rPr>
              <w:t>categorías</w:t>
            </w:r>
            <w:r w:rsidRPr="000D646D">
              <w:rPr>
                <w:rFonts w:asciiTheme="minorHAnsi" w:eastAsia="Arial" w:hAnsiTheme="minorHAnsi" w:cstheme="minorHAnsi"/>
              </w:rPr>
              <w:t>.</w:t>
            </w:r>
          </w:p>
          <w:p w14:paraId="347A2B6A" w14:textId="77777777" w:rsidR="000D646D" w:rsidRPr="006F78C7" w:rsidRDefault="000D646D">
            <w:pPr>
              <w:pStyle w:val="Prrafodelista"/>
              <w:numPr>
                <w:ilvl w:val="0"/>
                <w:numId w:val="7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E03E0D" w14:textId="77777777" w:rsidR="000D646D" w:rsidRPr="006F78C7" w:rsidRDefault="000D646D">
            <w:pPr>
              <w:pStyle w:val="Prrafodelista"/>
              <w:numPr>
                <w:ilvl w:val="0"/>
                <w:numId w:val="7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2EB94992" w14:textId="77777777"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 xml:space="preserve">RESULTADOS: </w:t>
            </w:r>
          </w:p>
          <w:p w14:paraId="65ABC79F" w14:textId="494AE14F" w:rsidR="002D0B8B" w:rsidRPr="009900B1" w:rsidRDefault="000D646D">
            <w:pPr>
              <w:pStyle w:val="Prrafodelista"/>
              <w:numPr>
                <w:ilvl w:val="0"/>
                <w:numId w:val="77"/>
              </w:numPr>
              <w:rPr>
                <w:rFonts w:asciiTheme="minorHAnsi" w:eastAsia="Arial" w:hAnsiTheme="minorHAnsi" w:cstheme="minorHAnsi"/>
              </w:rPr>
            </w:pPr>
            <w:r w:rsidRPr="009900B1">
              <w:rPr>
                <w:rFonts w:asciiTheme="minorHAnsi" w:eastAsia="Arial" w:hAnsiTheme="minorHAnsi" w:cstheme="minorHAnsi"/>
              </w:rPr>
              <w:t>El sistema elimina los datos de</w:t>
            </w:r>
            <w:r w:rsidR="009900B1">
              <w:rPr>
                <w:rFonts w:asciiTheme="minorHAnsi" w:eastAsia="Arial" w:hAnsiTheme="minorHAnsi" w:cstheme="minorHAnsi"/>
              </w:rPr>
              <w:t xml:space="preserve"> la categoría</w:t>
            </w:r>
            <w:r w:rsidRPr="009900B1">
              <w:rPr>
                <w:rFonts w:asciiTheme="minorHAnsi" w:eastAsia="Arial" w:hAnsiTheme="minorHAnsi" w:cstheme="minorHAnsi"/>
              </w:rPr>
              <w:t xml:space="preserve"> exitosamente y los refleja en la tabla.</w:t>
            </w:r>
          </w:p>
        </w:tc>
      </w:tr>
      <w:tr w:rsidR="002D0B8B" w:rsidRPr="0039736F" w14:paraId="52FD88CC"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0A67612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.2     </w:t>
            </w:r>
          </w:p>
          <w:p w14:paraId="3B076F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A3C63B" w14:textId="747EDD2C" w:rsidR="009900B1" w:rsidRPr="0054396B" w:rsidRDefault="009900B1" w:rsidP="009900B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categoría en la tabla.</w:t>
            </w:r>
          </w:p>
          <w:p w14:paraId="5AF8AA83" w14:textId="77777777" w:rsidR="009900B1" w:rsidRDefault="009900B1" w:rsidP="009900B1">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AD97F53" w14:textId="6951080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a categoría existente para eliminarlo.</w:t>
            </w:r>
          </w:p>
          <w:p w14:paraId="0B446B6A" w14:textId="5BE887A5" w:rsidR="00E75F95" w:rsidRPr="00E75F95" w:rsidRDefault="00E75F95" w:rsidP="009900B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0B23EB5" w14:textId="0D1CE52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w:t>
            </w:r>
            <w:r w:rsidR="00E75F95">
              <w:rPr>
                <w:rFonts w:asciiTheme="minorHAnsi" w:eastAsia="Arial" w:hAnsiTheme="minorHAnsi" w:cstheme="minorHAnsi"/>
              </w:rPr>
              <w:t>a</w:t>
            </w:r>
            <w:r w:rsidRPr="006F78C7">
              <w:rPr>
                <w:rFonts w:asciiTheme="minorHAnsi" w:eastAsia="Arial" w:hAnsiTheme="minorHAnsi" w:cstheme="minorHAnsi"/>
              </w:rPr>
              <w:t>s l</w:t>
            </w:r>
            <w:r w:rsidR="00E75F95">
              <w:rPr>
                <w:rFonts w:asciiTheme="minorHAnsi" w:eastAsia="Arial" w:hAnsiTheme="minorHAnsi" w:cstheme="minorHAnsi"/>
              </w:rPr>
              <w:t>as categorías</w:t>
            </w:r>
            <w:r w:rsidRPr="006F78C7">
              <w:rPr>
                <w:rFonts w:asciiTheme="minorHAnsi" w:eastAsia="Arial" w:hAnsiTheme="minorHAnsi" w:cstheme="minorHAnsi"/>
              </w:rPr>
              <w:t>.</w:t>
            </w:r>
          </w:p>
          <w:p w14:paraId="211C5470" w14:textId="033ABBD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se carga la información de</w:t>
            </w:r>
            <w:r w:rsidR="00E75F95">
              <w:rPr>
                <w:rFonts w:asciiTheme="minorHAnsi" w:eastAsia="Arial" w:hAnsiTheme="minorHAnsi" w:cstheme="minorHAnsi"/>
              </w:rPr>
              <w:t xml:space="preserve"> </w:t>
            </w:r>
            <w:r>
              <w:rPr>
                <w:rFonts w:asciiTheme="minorHAnsi" w:eastAsia="Arial" w:hAnsiTheme="minorHAnsi" w:cstheme="minorHAnsi"/>
              </w:rPr>
              <w:t>l</w:t>
            </w:r>
            <w:r w:rsidR="00E75F95">
              <w:rPr>
                <w:rFonts w:asciiTheme="minorHAnsi" w:eastAsia="Arial" w:hAnsiTheme="minorHAnsi" w:cstheme="minorHAnsi"/>
              </w:rPr>
              <w:t>a</w:t>
            </w:r>
            <w:r>
              <w:rPr>
                <w:rFonts w:asciiTheme="minorHAnsi" w:eastAsia="Arial" w:hAnsiTheme="minorHAnsi" w:cstheme="minorHAnsi"/>
              </w:rPr>
              <w:t xml:space="preserve"> </w:t>
            </w:r>
            <w:r w:rsidR="00E75F95">
              <w:rPr>
                <w:rFonts w:asciiTheme="minorHAnsi" w:eastAsia="Arial" w:hAnsiTheme="minorHAnsi" w:cstheme="minorHAnsi"/>
              </w:rPr>
              <w:t>categoría</w:t>
            </w:r>
            <w:r>
              <w:rPr>
                <w:rFonts w:asciiTheme="minorHAnsi" w:eastAsia="Arial" w:hAnsiTheme="minorHAnsi" w:cstheme="minorHAnsi"/>
              </w:rPr>
              <w:t xml:space="preserve"> en los campos de texto.</w:t>
            </w:r>
          </w:p>
          <w:p w14:paraId="56E00662" w14:textId="77777777" w:rsidR="009900B1" w:rsidRPr="00E063FD" w:rsidRDefault="009900B1">
            <w:pPr>
              <w:pStyle w:val="Prrafodelista"/>
              <w:numPr>
                <w:ilvl w:val="0"/>
                <w:numId w:val="79"/>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B61B231" w14:textId="77777777" w:rsidR="009900B1" w:rsidRPr="0039736F" w:rsidRDefault="009900B1" w:rsidP="009900B1">
            <w:pPr>
              <w:rPr>
                <w:rFonts w:asciiTheme="minorHAnsi" w:hAnsiTheme="minorHAnsi" w:cstheme="minorHAnsi"/>
              </w:rPr>
            </w:pPr>
            <w:r w:rsidRPr="0039736F">
              <w:rPr>
                <w:rFonts w:asciiTheme="minorHAnsi" w:eastAsia="Arial" w:hAnsiTheme="minorHAnsi" w:cstheme="minorHAnsi"/>
                <w:b/>
                <w:bCs/>
              </w:rPr>
              <w:t xml:space="preserve">RESULTADOS: </w:t>
            </w:r>
          </w:p>
          <w:p w14:paraId="1DFE04C7" w14:textId="6DBEDFF8" w:rsidR="009900B1" w:rsidRDefault="009900B1" w:rsidP="009900B1">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sidR="00E75F95">
              <w:rPr>
                <w:rFonts w:asciiTheme="minorHAnsi" w:eastAsia="Arial" w:hAnsiTheme="minorHAnsi" w:cstheme="minorHAnsi"/>
              </w:rPr>
              <w:t xml:space="preserve">a categoría </w:t>
            </w:r>
            <w:r w:rsidRPr="008123E7">
              <w:rPr>
                <w:rFonts w:asciiTheme="minorHAnsi" w:eastAsia="Arial" w:hAnsiTheme="minorHAnsi" w:cstheme="minorHAnsi"/>
              </w:rPr>
              <w:t>seleccionad</w:t>
            </w:r>
            <w:r w:rsidR="00E75F95">
              <w:rPr>
                <w:rFonts w:asciiTheme="minorHAnsi" w:eastAsia="Arial" w:hAnsiTheme="minorHAnsi" w:cstheme="minorHAnsi"/>
              </w:rPr>
              <w:t>a</w:t>
            </w:r>
            <w:r>
              <w:rPr>
                <w:rFonts w:asciiTheme="minorHAnsi" w:eastAsia="Arial" w:hAnsiTheme="minorHAnsi" w:cstheme="minorHAnsi"/>
              </w:rPr>
              <w:t>.</w:t>
            </w:r>
          </w:p>
          <w:p w14:paraId="350A0D40" w14:textId="77777777" w:rsidR="009900B1" w:rsidRDefault="009900B1" w:rsidP="009900B1">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6DEDB31E" w14:textId="7EE0596A" w:rsidR="002D0B8B" w:rsidRPr="00345C73" w:rsidRDefault="009900B1" w:rsidP="009900B1">
            <w:pPr>
              <w:pStyle w:val="Prrafodelista"/>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E75F95">
              <w:rPr>
                <w:rFonts w:asciiTheme="minorHAnsi" w:eastAsia="Arial" w:hAnsiTheme="minorHAnsi" w:cstheme="minorHAnsi"/>
              </w:rPr>
              <w:t xml:space="preserve">a categoría </w:t>
            </w:r>
            <w:r>
              <w:rPr>
                <w:rFonts w:asciiTheme="minorHAnsi" w:eastAsia="Arial" w:hAnsiTheme="minorHAnsi" w:cstheme="minorHAnsi"/>
              </w:rPr>
              <w:t>para eliminar.</w:t>
            </w:r>
          </w:p>
        </w:tc>
      </w:tr>
      <w:tr w:rsidR="002D0B8B" w:rsidRPr="0039736F" w14:paraId="47214BB0" w14:textId="77777777" w:rsidTr="000D646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5CC086D" w14:textId="77777777" w:rsidR="002D0B8B" w:rsidRPr="00345C73" w:rsidRDefault="002D0B8B" w:rsidP="00614B45">
            <w:pPr>
              <w:rPr>
                <w:rFonts w:asciiTheme="minorHAnsi" w:hAnsiTheme="minorHAnsi" w:cstheme="minorHAnsi"/>
                <w:b/>
                <w:bCs/>
              </w:rPr>
            </w:pPr>
            <w:r w:rsidRPr="00345C73">
              <w:rPr>
                <w:rFonts w:asciiTheme="minorHAnsi" w:eastAsia="Arial" w:hAnsiTheme="minorHAnsi" w:cstheme="minorHAnsi"/>
                <w:b/>
                <w:bCs/>
              </w:rPr>
              <w:lastRenderedPageBreak/>
              <w:t>RIESGOS:</w:t>
            </w:r>
          </w:p>
          <w:p w14:paraId="35931250" w14:textId="77777777" w:rsidR="000D646D" w:rsidRPr="004F3874" w:rsidRDefault="000D646D">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96E4A32" w14:textId="66326193" w:rsidR="002D0B8B" w:rsidRPr="000D646D" w:rsidRDefault="000D646D">
            <w:pPr>
              <w:pStyle w:val="Prrafodelista"/>
              <w:numPr>
                <w:ilvl w:val="0"/>
                <w:numId w:val="59"/>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7F8802BF" w14:textId="1FDE5ED6" w:rsidR="008810D6" w:rsidRPr="0039736F" w:rsidRDefault="008810D6" w:rsidP="00A02D22">
      <w:pPr>
        <w:pStyle w:val="Textoindependiente"/>
        <w:rPr>
          <w:rFonts w:ascii="Calibri" w:hAnsi="Calibr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4E77F15C" w14:textId="77777777" w:rsidTr="007D091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1E3A9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BB7533"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8BE909"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unidades de medida</w:t>
            </w:r>
          </w:p>
        </w:tc>
      </w:tr>
      <w:tr w:rsidR="00FF1F85" w:rsidRPr="0039736F" w14:paraId="729B4ECD" w14:textId="77777777" w:rsidTr="007D0915">
        <w:tc>
          <w:tcPr>
            <w:tcW w:w="6385" w:type="dxa"/>
            <w:gridSpan w:val="3"/>
            <w:tcBorders>
              <w:top w:val="single" w:sz="8" w:space="0" w:color="auto"/>
              <w:left w:val="single" w:sz="8" w:space="0" w:color="auto"/>
              <w:bottom w:val="single" w:sz="8" w:space="0" w:color="auto"/>
              <w:right w:val="single" w:sz="8" w:space="0" w:color="auto"/>
            </w:tcBorders>
          </w:tcPr>
          <w:p w14:paraId="6A73475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384A42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FF1F85" w:rsidRPr="0039736F" w14:paraId="6D035637"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B2B035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C2CC80C"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7</w:t>
            </w:r>
          </w:p>
        </w:tc>
      </w:tr>
      <w:tr w:rsidR="00FF1F85" w:rsidRPr="0039736F" w14:paraId="4CA3DC4B"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340F5E5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168D156A"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54700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FDE19B5" w14:textId="2A473964" w:rsidR="00FF1F85" w:rsidRPr="0039736F" w:rsidRDefault="00E75F95" w:rsidP="00614B45">
            <w:pPr>
              <w:rPr>
                <w:rFonts w:asciiTheme="minorHAnsi" w:hAnsiTheme="minorHAnsi" w:cstheme="minorHAnsi"/>
              </w:rPr>
            </w:pPr>
            <w:r>
              <w:rPr>
                <w:rFonts w:asciiTheme="minorHAnsi" w:hAnsiTheme="minorHAnsi" w:cstheme="minorHAnsi"/>
              </w:rPr>
              <w:t>No aplica</w:t>
            </w:r>
          </w:p>
        </w:tc>
      </w:tr>
      <w:tr w:rsidR="00FF1F85" w:rsidRPr="0039736F" w14:paraId="4DBDC705" w14:textId="77777777" w:rsidTr="007D091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D7B43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CCADE45" w14:textId="3F970830" w:rsidR="00FF1F85" w:rsidRPr="00774DA4" w:rsidRDefault="00FF1F85" w:rsidP="00614B45">
            <w:pPr>
              <w:rPr>
                <w:rFonts w:asciiTheme="minorHAnsi" w:eastAsia="Arial" w:hAnsiTheme="minorHAnsi" w:cstheme="minorHAnsi"/>
              </w:rPr>
            </w:pPr>
            <w:r w:rsidRPr="00345C73">
              <w:rPr>
                <w:rFonts w:asciiTheme="minorHAnsi" w:eastAsia="Arial" w:hAnsiTheme="minorHAnsi" w:cstheme="minorHAnsi"/>
              </w:rPr>
              <w:t>El administrador puede registrar nuevas unidades de medida</w:t>
            </w:r>
            <w:r w:rsidR="003A0351">
              <w:rPr>
                <w:rFonts w:asciiTheme="minorHAnsi" w:eastAsia="Arial" w:hAnsiTheme="minorHAnsi" w:cstheme="minorHAnsi"/>
              </w:rPr>
              <w:t>.</w:t>
            </w:r>
          </w:p>
        </w:tc>
      </w:tr>
      <w:tr w:rsidR="00FF1F85" w:rsidRPr="0039736F" w14:paraId="0D95BFE1" w14:textId="77777777" w:rsidTr="007D091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488EF6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6DC01C8" w14:textId="0F8F9B9F" w:rsidR="003A0351" w:rsidRDefault="003A0351" w:rsidP="003A0351">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007D0915">
              <w:rPr>
                <w:rFonts w:asciiTheme="minorHAnsi" w:eastAsia="Arial" w:hAnsiTheme="minorHAnsi" w:cstheme="minorHAnsi"/>
              </w:rPr>
              <w:t xml:space="preserve"> y Símbolo</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0CD4324" w14:textId="013D3E09" w:rsidR="00FF1F85" w:rsidRPr="00774DA4" w:rsidRDefault="003A0351" w:rsidP="003A0351">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FF1F85" w:rsidRPr="0039736F" w14:paraId="311F9CA2"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4EEE1B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DB74CD" w14:textId="2B84809D" w:rsidR="007D0915"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B554408" w14:textId="281CB50A" w:rsidR="00FF1F85" w:rsidRPr="007D0915" w:rsidRDefault="007D0915">
            <w:pPr>
              <w:pStyle w:val="Prrafodelista"/>
              <w:numPr>
                <w:ilvl w:val="0"/>
                <w:numId w:val="54"/>
              </w:numPr>
              <w:rPr>
                <w:rFonts w:asciiTheme="minorHAnsi" w:eastAsia="Arial" w:hAnsiTheme="minorHAnsi" w:cstheme="minorHAnsi"/>
              </w:rPr>
            </w:pPr>
            <w:r w:rsidRPr="007D0915">
              <w:rPr>
                <w:rFonts w:asciiTheme="minorHAnsi" w:eastAsia="Arial" w:hAnsiTheme="minorHAnsi" w:cstheme="minorHAnsi"/>
              </w:rPr>
              <w:t>El sistema emite mensajes claros en caso de errores, indicando los campos problemáticos.</w:t>
            </w:r>
          </w:p>
        </w:tc>
      </w:tr>
      <w:tr w:rsidR="00FF1F85" w:rsidRPr="0039736F" w14:paraId="41FD868A" w14:textId="77777777" w:rsidTr="007D091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C8AF6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52591137"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61F35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.1     </w:t>
            </w:r>
          </w:p>
          <w:p w14:paraId="665803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57185CB" w14:textId="329CB322" w:rsidR="007D0915" w:rsidRPr="00DD5768"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unidad de medida en el sistema.</w:t>
            </w:r>
          </w:p>
          <w:p w14:paraId="1F26A546"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289F30E5" w14:textId="0CCF4922" w:rsidR="007D0915" w:rsidRDefault="007D0915" w:rsidP="007D0915">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unidad de medida a</w:t>
            </w:r>
            <w:r w:rsidRPr="003D1DCB">
              <w:rPr>
                <w:rFonts w:asciiTheme="minorHAnsi" w:eastAsia="Arial" w:hAnsiTheme="minorHAnsi" w:cstheme="minorHAnsi"/>
              </w:rPr>
              <w:t>l sistema.</w:t>
            </w:r>
          </w:p>
          <w:p w14:paraId="7E237916" w14:textId="77777777" w:rsidR="007D0915"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1E92E2A" w14:textId="7CF01791" w:rsidR="007D0915" w:rsidRPr="007D0915" w:rsidRDefault="007D0915">
            <w:pPr>
              <w:pStyle w:val="Prrafodelista"/>
              <w:numPr>
                <w:ilvl w:val="0"/>
                <w:numId w:val="80"/>
              </w:numPr>
              <w:rPr>
                <w:rFonts w:asciiTheme="minorHAnsi" w:eastAsia="Arial" w:hAnsiTheme="minorHAnsi" w:cstheme="minorHAnsi"/>
              </w:rPr>
            </w:pPr>
            <w:r w:rsidRPr="007D0915">
              <w:rPr>
                <w:rFonts w:asciiTheme="minorHAnsi" w:eastAsia="Arial" w:hAnsiTheme="minorHAnsi" w:cstheme="minorHAnsi"/>
              </w:rPr>
              <w:t xml:space="preserve">Ingresa todos los datos necesarios para registrar la </w:t>
            </w:r>
            <w:r>
              <w:rPr>
                <w:rFonts w:asciiTheme="minorHAnsi" w:eastAsia="Arial" w:hAnsiTheme="minorHAnsi" w:cstheme="minorHAnsi"/>
              </w:rPr>
              <w:t>unidad de medida</w:t>
            </w:r>
            <w:r w:rsidRPr="007D0915">
              <w:rPr>
                <w:rFonts w:asciiTheme="minorHAnsi" w:eastAsia="Arial" w:hAnsiTheme="minorHAnsi" w:cstheme="minorHAnsi"/>
              </w:rPr>
              <w:t>.</w:t>
            </w:r>
          </w:p>
          <w:p w14:paraId="599CCDC2" w14:textId="77777777" w:rsidR="007D0915" w:rsidRPr="003D1DCB" w:rsidRDefault="007D0915">
            <w:pPr>
              <w:pStyle w:val="Prrafodelista"/>
              <w:numPr>
                <w:ilvl w:val="0"/>
                <w:numId w:val="8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F8E76C5"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76F67F7"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7F44713"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5FAEDCCA" w14:textId="2B265980" w:rsidR="00FF1F85" w:rsidRPr="007D0915" w:rsidRDefault="007D0915">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 xml:space="preserve">El sistema almacena la </w:t>
            </w:r>
            <w:r>
              <w:rPr>
                <w:rFonts w:asciiTheme="minorHAnsi" w:eastAsia="Arial" w:hAnsiTheme="minorHAnsi" w:cstheme="minorHAnsi"/>
              </w:rPr>
              <w:t>unidad de medida</w:t>
            </w:r>
            <w:r w:rsidRPr="007D0915">
              <w:rPr>
                <w:rFonts w:asciiTheme="minorHAnsi" w:eastAsia="Arial" w:hAnsiTheme="minorHAnsi" w:cstheme="minorHAnsi"/>
              </w:rPr>
              <w:t>, generando automáticamente el ID.</w:t>
            </w:r>
          </w:p>
        </w:tc>
      </w:tr>
      <w:tr w:rsidR="007D0915" w:rsidRPr="0039736F" w14:paraId="47A80B4D"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DF65109"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.2     </w:t>
            </w:r>
          </w:p>
          <w:p w14:paraId="2D8F88E2"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6131D7CE" w14:textId="77777777" w:rsidR="007D0915" w:rsidRPr="003D1DCB"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5030EB20"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7FB91D09" w14:textId="1778601E" w:rsidR="007D0915" w:rsidRDefault="007D0915" w:rsidP="007D0915">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unidad de medida ingresando números en campos de texto como la Descripción o el Símbolo.</w:t>
            </w:r>
          </w:p>
          <w:p w14:paraId="7B9BF07B" w14:textId="77777777" w:rsidR="007D0915" w:rsidRPr="00511E57"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659599" w14:textId="450B96C7" w:rsidR="007D0915" w:rsidRPr="007D0915" w:rsidRDefault="007D0915">
            <w:pPr>
              <w:pStyle w:val="Prrafodelista"/>
              <w:numPr>
                <w:ilvl w:val="0"/>
                <w:numId w:val="81"/>
              </w:numPr>
              <w:rPr>
                <w:rFonts w:asciiTheme="minorHAnsi" w:eastAsia="Arial" w:hAnsiTheme="minorHAnsi" w:cstheme="minorHAnsi"/>
              </w:rPr>
            </w:pPr>
            <w:r w:rsidRPr="007D0915">
              <w:rPr>
                <w:rFonts w:asciiTheme="minorHAnsi" w:hAnsiTheme="minorHAnsi" w:cstheme="minorHAnsi"/>
              </w:rPr>
              <w:t>Ingresa valores inválidos (números) en el campo Descripción</w:t>
            </w:r>
            <w:r>
              <w:rPr>
                <w:rFonts w:asciiTheme="minorHAnsi" w:hAnsiTheme="minorHAnsi" w:cstheme="minorHAnsi"/>
              </w:rPr>
              <w:t xml:space="preserve"> o Símbolo</w:t>
            </w:r>
            <w:r w:rsidRPr="007D0915">
              <w:rPr>
                <w:rFonts w:asciiTheme="minorHAnsi" w:hAnsiTheme="minorHAnsi" w:cstheme="minorHAnsi"/>
              </w:rPr>
              <w:t>.</w:t>
            </w:r>
          </w:p>
          <w:p w14:paraId="5C28CC3F" w14:textId="77777777" w:rsidR="007D0915" w:rsidRPr="003D1DCB" w:rsidRDefault="007D0915">
            <w:pPr>
              <w:pStyle w:val="Prrafodelista"/>
              <w:numPr>
                <w:ilvl w:val="0"/>
                <w:numId w:val="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4307989"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2B33EC7" w14:textId="1C3FBE80" w:rsidR="007D0915" w:rsidRDefault="007D0915" w:rsidP="007D0915">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872AE">
              <w:rPr>
                <w:rFonts w:asciiTheme="minorHAnsi" w:hAnsiTheme="minorHAnsi" w:cstheme="minorHAnsi"/>
              </w:rPr>
              <w:t>los</w:t>
            </w:r>
            <w:r>
              <w:rPr>
                <w:rFonts w:asciiTheme="minorHAnsi" w:hAnsiTheme="minorHAnsi" w:cstheme="minorHAnsi"/>
              </w:rPr>
              <w:t xml:space="preserve"> campo</w:t>
            </w:r>
            <w:r w:rsidR="00A872AE">
              <w:rPr>
                <w:rFonts w:asciiTheme="minorHAnsi" w:hAnsiTheme="minorHAnsi" w:cstheme="minorHAnsi"/>
              </w:rPr>
              <w:t>s</w:t>
            </w:r>
            <w:r>
              <w:rPr>
                <w:rFonts w:asciiTheme="minorHAnsi" w:hAnsiTheme="minorHAnsi" w:cstheme="minorHAnsi"/>
              </w:rPr>
              <w:t xml:space="preserve"> Descripción</w:t>
            </w:r>
            <w:r w:rsidR="00A872AE">
              <w:rPr>
                <w:rFonts w:asciiTheme="minorHAnsi" w:hAnsiTheme="minorHAnsi" w:cstheme="minorHAnsi"/>
              </w:rPr>
              <w:t xml:space="preserve"> o Símbolo</w:t>
            </w:r>
            <w:r>
              <w:rPr>
                <w:rFonts w:asciiTheme="minorHAnsi" w:hAnsiTheme="minorHAnsi" w:cstheme="minorHAnsi"/>
              </w:rPr>
              <w:t xml:space="preserve"> contenga solo texto.</w:t>
            </w:r>
          </w:p>
          <w:p w14:paraId="617C5978" w14:textId="77777777" w:rsidR="007D0915" w:rsidRPr="00B27A39" w:rsidRDefault="007D0915" w:rsidP="007D0915">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66123D2" w14:textId="7A813020" w:rsidR="007D0915" w:rsidRPr="007D0915" w:rsidRDefault="007D0915" w:rsidP="007D0915">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7D0915" w:rsidRPr="0039736F" w14:paraId="6FD0B2E1"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14C664EA"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7</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2BE602B"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C7C25C5"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61C1A95E" w14:textId="03D0DD58"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unidad de medida dejando campos obligatorios sin completar.</w:t>
            </w:r>
          </w:p>
          <w:p w14:paraId="5D8B5AD5"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28757F" w14:textId="77777777" w:rsidR="00A872AE" w:rsidRPr="00A872AE" w:rsidRDefault="00A872AE">
            <w:pPr>
              <w:pStyle w:val="Prrafodelista"/>
              <w:numPr>
                <w:ilvl w:val="0"/>
                <w:numId w:val="93"/>
              </w:numPr>
              <w:rPr>
                <w:rFonts w:asciiTheme="minorHAnsi" w:eastAsia="Arial" w:hAnsiTheme="minorHAnsi" w:cstheme="minorHAnsi"/>
              </w:rPr>
            </w:pPr>
            <w:r w:rsidRPr="00A872AE">
              <w:rPr>
                <w:rFonts w:asciiTheme="minorHAnsi" w:eastAsia="Arial" w:hAnsiTheme="minorHAnsi" w:cstheme="minorHAnsi"/>
              </w:rPr>
              <w:t>Deja uno o más campos obligatorios vacíos, como la Descripción.</w:t>
            </w:r>
          </w:p>
          <w:p w14:paraId="193053FE" w14:textId="77777777" w:rsidR="00A872AE" w:rsidRPr="005B2C91" w:rsidRDefault="00A872AE">
            <w:pPr>
              <w:pStyle w:val="Prrafodelista"/>
              <w:numPr>
                <w:ilvl w:val="0"/>
                <w:numId w:val="93"/>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E12FC5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69681B07"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59E1D20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2580F3" w14:textId="474250DF" w:rsidR="007D0915" w:rsidRPr="00A872AE"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7D0915" w:rsidRPr="0039736F" w14:paraId="102B704D" w14:textId="77777777" w:rsidTr="007D091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46B6251"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RIESGOS:</w:t>
            </w:r>
          </w:p>
          <w:p w14:paraId="69B86A72" w14:textId="77777777" w:rsidR="007D0915" w:rsidRDefault="007D0915">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6EAFE52" w14:textId="62D88CD3" w:rsidR="007D0915" w:rsidRPr="007D0915" w:rsidRDefault="007D0915">
            <w:pPr>
              <w:pStyle w:val="Prrafodelista"/>
              <w:numPr>
                <w:ilvl w:val="0"/>
                <w:numId w:val="70"/>
              </w:numPr>
              <w:rPr>
                <w:rFonts w:asciiTheme="minorHAnsi" w:eastAsia="Arial" w:hAnsiTheme="minorHAnsi" w:cstheme="minorHAnsi"/>
              </w:rPr>
            </w:pPr>
            <w:r w:rsidRPr="007D0915">
              <w:rPr>
                <w:rFonts w:asciiTheme="minorHAnsi" w:eastAsia="Arial" w:hAnsiTheme="minorHAnsi" w:cstheme="minorHAnsi"/>
              </w:rPr>
              <w:t>Caída de la base de datos durante el proceso de registro.</w:t>
            </w:r>
          </w:p>
        </w:tc>
      </w:tr>
    </w:tbl>
    <w:p w14:paraId="66BCFF59" w14:textId="77777777" w:rsidR="00FF1F85" w:rsidRDefault="00FF1F85" w:rsidP="00FF1F85"/>
    <w:p w14:paraId="2CDA1175" w14:textId="77777777" w:rsidR="00790FBD" w:rsidRDefault="00790FBD" w:rsidP="00FF1F85"/>
    <w:p w14:paraId="5CF82EB1" w14:textId="77777777" w:rsidR="00790FBD" w:rsidRDefault="00790FBD" w:rsidP="00FF1F85"/>
    <w:p w14:paraId="5BB731A5" w14:textId="77777777" w:rsidR="00790FBD" w:rsidRDefault="00790FBD" w:rsidP="00FF1F85"/>
    <w:p w14:paraId="5F014F2B" w14:textId="77777777" w:rsidR="00790FBD" w:rsidRDefault="00790FBD" w:rsidP="00FF1F85"/>
    <w:p w14:paraId="51152A16" w14:textId="77777777" w:rsidR="00790FBD" w:rsidRDefault="00790FBD" w:rsidP="00FF1F85"/>
    <w:p w14:paraId="77335083" w14:textId="77777777" w:rsidR="00790FBD" w:rsidRDefault="00790FBD" w:rsidP="00FF1F85"/>
    <w:p w14:paraId="7409AFBC" w14:textId="77777777" w:rsidR="00790FBD" w:rsidRDefault="00790FBD" w:rsidP="00FF1F85"/>
    <w:p w14:paraId="69087C35" w14:textId="77777777" w:rsidR="00790FBD" w:rsidRDefault="00790FBD" w:rsidP="00FF1F85"/>
    <w:p w14:paraId="49820809" w14:textId="77777777" w:rsidR="00790FBD" w:rsidRDefault="00790FBD" w:rsidP="00FF1F85"/>
    <w:p w14:paraId="37844D19" w14:textId="77777777" w:rsidR="00790FBD" w:rsidRDefault="00790FBD" w:rsidP="00FF1F85"/>
    <w:p w14:paraId="1C5309FD" w14:textId="77777777" w:rsidR="00790FBD" w:rsidRDefault="00790FBD" w:rsidP="00FF1F85"/>
    <w:p w14:paraId="432D8FEB" w14:textId="77777777" w:rsidR="00790FBD" w:rsidRDefault="00790FBD" w:rsidP="00FF1F85"/>
    <w:p w14:paraId="31F8EB50" w14:textId="77777777" w:rsidR="00790FBD" w:rsidRDefault="00790FBD" w:rsidP="00FF1F85"/>
    <w:p w14:paraId="7A3C0CD6" w14:textId="77777777" w:rsidR="00790FBD" w:rsidRDefault="00790FBD" w:rsidP="00FF1F85"/>
    <w:p w14:paraId="6C5CD724" w14:textId="77777777" w:rsidR="00790FBD" w:rsidRDefault="00790FBD" w:rsidP="00FF1F85"/>
    <w:p w14:paraId="3092C7E0" w14:textId="77777777" w:rsidR="00790FBD" w:rsidRDefault="00790FBD" w:rsidP="00FF1F85"/>
    <w:p w14:paraId="5639E1F5" w14:textId="77777777" w:rsidR="00790FBD" w:rsidRDefault="00790FBD" w:rsidP="00FF1F85"/>
    <w:p w14:paraId="244592D8" w14:textId="77777777" w:rsidR="00790FBD" w:rsidRDefault="00790FBD" w:rsidP="00FF1F85"/>
    <w:p w14:paraId="70C2019C" w14:textId="77777777" w:rsidR="00790FBD" w:rsidRDefault="00790FBD" w:rsidP="00FF1F85"/>
    <w:p w14:paraId="5CEF0BFD" w14:textId="77777777" w:rsidR="00790FBD" w:rsidRDefault="00790FBD" w:rsidP="00FF1F85"/>
    <w:p w14:paraId="305A8EE5" w14:textId="77777777" w:rsidR="00790FBD" w:rsidRDefault="00790FBD" w:rsidP="00FF1F85"/>
    <w:p w14:paraId="3B85AF7D" w14:textId="77777777" w:rsidR="00790FBD" w:rsidRDefault="00790FBD" w:rsidP="00FF1F85"/>
    <w:p w14:paraId="258C08C7" w14:textId="77777777" w:rsidR="00790FBD" w:rsidRDefault="00790FBD" w:rsidP="00FF1F85"/>
    <w:p w14:paraId="1F79C1A0" w14:textId="77777777" w:rsidR="00790FBD" w:rsidRDefault="00790FBD" w:rsidP="00FF1F85"/>
    <w:p w14:paraId="37EBC7F4" w14:textId="77777777" w:rsidR="00A872AE" w:rsidRDefault="00A872AE" w:rsidP="00FF1F85"/>
    <w:p w14:paraId="426C1D4A" w14:textId="77777777" w:rsidR="00A872AE" w:rsidRDefault="00A872AE" w:rsidP="00FF1F85"/>
    <w:p w14:paraId="1CE5F2F3" w14:textId="77777777" w:rsidR="00A872AE" w:rsidRDefault="00A872AE" w:rsidP="00FF1F85"/>
    <w:p w14:paraId="071CAF5D" w14:textId="77777777" w:rsidR="00790FBD" w:rsidRPr="00FF1F85" w:rsidRDefault="00790FBD" w:rsidP="00FF1F85"/>
    <w:tbl>
      <w:tblPr>
        <w:tblW w:w="0" w:type="auto"/>
        <w:tblInd w:w="90" w:type="dxa"/>
        <w:tblLook w:val="01E0" w:firstRow="1" w:lastRow="1" w:firstColumn="1" w:lastColumn="1" w:noHBand="0" w:noVBand="0"/>
      </w:tblPr>
      <w:tblGrid>
        <w:gridCol w:w="1135"/>
        <w:gridCol w:w="3706"/>
        <w:gridCol w:w="1545"/>
        <w:gridCol w:w="3142"/>
      </w:tblGrid>
      <w:tr w:rsidR="00FF1F85" w:rsidRPr="0039736F" w14:paraId="722DD861" w14:textId="77777777" w:rsidTr="008F40E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12C8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A0FAF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2C95E27"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unidades de medida</w:t>
            </w:r>
          </w:p>
        </w:tc>
      </w:tr>
      <w:tr w:rsidR="00FF1F85" w:rsidRPr="0039736F" w14:paraId="13FA7487" w14:textId="77777777" w:rsidTr="008F40EE">
        <w:tc>
          <w:tcPr>
            <w:tcW w:w="6386" w:type="dxa"/>
            <w:gridSpan w:val="3"/>
            <w:tcBorders>
              <w:top w:val="single" w:sz="8" w:space="0" w:color="auto"/>
              <w:left w:val="single" w:sz="8" w:space="0" w:color="auto"/>
              <w:bottom w:val="single" w:sz="8" w:space="0" w:color="auto"/>
              <w:right w:val="single" w:sz="8" w:space="0" w:color="auto"/>
            </w:tcBorders>
          </w:tcPr>
          <w:p w14:paraId="63D2F5C0"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2" w:type="dxa"/>
            <w:tcBorders>
              <w:top w:val="nil"/>
              <w:left w:val="nil"/>
              <w:bottom w:val="single" w:sz="8" w:space="0" w:color="auto"/>
              <w:right w:val="single" w:sz="8" w:space="0" w:color="auto"/>
            </w:tcBorders>
          </w:tcPr>
          <w:p w14:paraId="2F2AB1F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50E15895"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0A551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D16059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8</w:t>
            </w:r>
          </w:p>
        </w:tc>
      </w:tr>
      <w:tr w:rsidR="00FF1F85" w:rsidRPr="0039736F" w14:paraId="36BB6AB3"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70102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E645FD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4EF912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5A7C6E" w14:textId="4EA44055" w:rsidR="00FF1F85" w:rsidRPr="0039736F" w:rsidRDefault="00790FBD" w:rsidP="00614B45">
            <w:pPr>
              <w:rPr>
                <w:rFonts w:asciiTheme="minorHAnsi" w:hAnsiTheme="minorHAnsi" w:cstheme="minorHAnsi"/>
              </w:rPr>
            </w:pPr>
            <w:r>
              <w:rPr>
                <w:rFonts w:asciiTheme="minorHAnsi" w:hAnsiTheme="minorHAnsi" w:cstheme="minorHAnsi"/>
              </w:rPr>
              <w:t>No aplica</w:t>
            </w:r>
          </w:p>
        </w:tc>
      </w:tr>
      <w:tr w:rsidR="00FF1F85" w:rsidRPr="0039736F" w14:paraId="7CC22754" w14:textId="77777777" w:rsidTr="008F40E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BBE0A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4A5EEAC" w14:textId="25CC498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actualizar la información de las unidades de medida existentes</w:t>
            </w:r>
            <w:r w:rsidR="008F40EE">
              <w:rPr>
                <w:rFonts w:asciiTheme="minorHAnsi" w:eastAsia="Arial" w:hAnsiTheme="minorHAnsi" w:cstheme="minorHAnsi"/>
              </w:rPr>
              <w:t>.</w:t>
            </w:r>
          </w:p>
        </w:tc>
      </w:tr>
      <w:tr w:rsidR="00FF1F85" w:rsidRPr="0039736F" w14:paraId="1C89501D" w14:textId="77777777" w:rsidTr="008F40E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F6BC27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CC1EF6D" w14:textId="46365679" w:rsidR="00D5171D" w:rsidRDefault="00D5171D" w:rsidP="00D5171D">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Descripción y Símbolo en forma de texto.</w:t>
            </w:r>
          </w:p>
          <w:p w14:paraId="1E7F811F" w14:textId="74A2B220" w:rsidR="00FF1F85" w:rsidRPr="00BF0458" w:rsidRDefault="00D5171D" w:rsidP="00D5171D">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FF1F85" w:rsidRPr="0039736F" w14:paraId="468C37A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5AD337C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FDB85D7" w14:textId="00DD69DB" w:rsidR="00A44643" w:rsidRPr="00594B33" w:rsidRDefault="00A44643">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unidad de medida</w:t>
            </w:r>
            <w:r w:rsidRPr="0098309F">
              <w:rPr>
                <w:rFonts w:asciiTheme="minorHAnsi" w:eastAsia="Arial" w:hAnsiTheme="minorHAnsi" w:cstheme="minorHAnsi"/>
              </w:rPr>
              <w:t xml:space="preserve"> 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410E0C7" w14:textId="23AA8BA2" w:rsidR="00FF1F85" w:rsidRPr="00A44643" w:rsidRDefault="00A44643">
            <w:pPr>
              <w:pStyle w:val="Prrafodelista"/>
              <w:numPr>
                <w:ilvl w:val="0"/>
                <w:numId w:val="54"/>
              </w:numPr>
              <w:rPr>
                <w:rFonts w:asciiTheme="minorHAnsi" w:eastAsia="Arial" w:hAnsiTheme="minorHAnsi" w:cstheme="minorHAnsi"/>
              </w:rPr>
            </w:pPr>
            <w:r w:rsidRPr="00A44643">
              <w:rPr>
                <w:rFonts w:asciiTheme="minorHAnsi" w:eastAsia="Arial" w:hAnsiTheme="minorHAnsi" w:cstheme="minorHAnsi"/>
              </w:rPr>
              <w:t>El sistema emite mensajes claros en caso de errores, indicando los campos problemáticos.</w:t>
            </w:r>
          </w:p>
        </w:tc>
      </w:tr>
      <w:tr w:rsidR="00FF1F85" w:rsidRPr="0039736F" w14:paraId="1BEB800C" w14:textId="77777777" w:rsidTr="008F40E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405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F40EE" w:rsidRPr="0039736F" w14:paraId="35518B5A"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349C0E13"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.1     </w:t>
            </w:r>
          </w:p>
          <w:p w14:paraId="61D4ADD7"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nil"/>
              <w:left w:val="single" w:sz="8" w:space="0" w:color="auto"/>
              <w:bottom w:val="single" w:sz="8" w:space="0" w:color="auto"/>
              <w:right w:val="single" w:sz="8" w:space="0" w:color="auto"/>
            </w:tcBorders>
          </w:tcPr>
          <w:p w14:paraId="1A0787BA" w14:textId="16945B3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unidad de medida </w:t>
            </w:r>
            <w:r w:rsidRPr="00BF34A4">
              <w:rPr>
                <w:rFonts w:asciiTheme="minorHAnsi" w:eastAsia="Arial" w:hAnsiTheme="minorHAnsi" w:cstheme="minorHAnsi"/>
              </w:rPr>
              <w:t>existente.</w:t>
            </w:r>
          </w:p>
          <w:p w14:paraId="2DEEAED5"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38B5E710" w14:textId="7960EDEB" w:rsidR="008F40EE" w:rsidRDefault="008F40EE" w:rsidP="008F40E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unidad de medida.</w:t>
            </w:r>
          </w:p>
          <w:p w14:paraId="356E27CE"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F9DF41" w14:textId="7A6B4ABE" w:rsidR="008F40EE" w:rsidRPr="008F40EE" w:rsidRDefault="008F40EE">
            <w:pPr>
              <w:pStyle w:val="Prrafodelista"/>
              <w:numPr>
                <w:ilvl w:val="0"/>
                <w:numId w:val="82"/>
              </w:numPr>
              <w:rPr>
                <w:rFonts w:asciiTheme="minorHAnsi" w:eastAsia="Arial" w:hAnsiTheme="minorHAnsi" w:cstheme="minorHAnsi"/>
              </w:rPr>
            </w:pPr>
            <w:r w:rsidRPr="008F40EE">
              <w:rPr>
                <w:rFonts w:asciiTheme="minorHAnsi" w:eastAsia="Arial" w:hAnsiTheme="minorHAnsi" w:cstheme="minorHAnsi"/>
              </w:rPr>
              <w:t>Hace clic en la tabla donde están todas las</w:t>
            </w:r>
            <w:r>
              <w:rPr>
                <w:rFonts w:asciiTheme="minorHAnsi" w:eastAsia="Arial" w:hAnsiTheme="minorHAnsi" w:cstheme="minorHAnsi"/>
              </w:rPr>
              <w:t xml:space="preserve"> unidades de medida</w:t>
            </w:r>
            <w:r w:rsidRPr="008F40EE">
              <w:rPr>
                <w:rFonts w:asciiTheme="minorHAnsi" w:eastAsia="Arial" w:hAnsiTheme="minorHAnsi" w:cstheme="minorHAnsi"/>
              </w:rPr>
              <w:t>.</w:t>
            </w:r>
          </w:p>
          <w:p w14:paraId="55F69D26" w14:textId="77777777" w:rsidR="008F40EE" w:rsidRPr="00F744D6" w:rsidRDefault="008F40EE">
            <w:pPr>
              <w:pStyle w:val="Prrafodelista"/>
              <w:numPr>
                <w:ilvl w:val="0"/>
                <w:numId w:val="8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0F7A127" w14:textId="4E96C799"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unidad de medida</w:t>
            </w:r>
            <w:r w:rsidRPr="00F744D6">
              <w:rPr>
                <w:rFonts w:asciiTheme="minorHAnsi" w:eastAsia="Arial" w:hAnsiTheme="minorHAnsi" w:cstheme="minorHAnsi"/>
              </w:rPr>
              <w:t>.</w:t>
            </w:r>
          </w:p>
          <w:p w14:paraId="66EE5A04" w14:textId="77777777"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6100273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5A81817D" w14:textId="0AC30F09" w:rsidR="008F40EE" w:rsidRPr="00723C60" w:rsidRDefault="008F40EE" w:rsidP="008F40EE">
            <w:pPr>
              <w:pStyle w:val="Prrafodelista"/>
              <w:numPr>
                <w:ilvl w:val="0"/>
                <w:numId w:val="34"/>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unidad de medida</w:t>
            </w:r>
            <w:r w:rsidRPr="0098309F">
              <w:rPr>
                <w:rFonts w:asciiTheme="minorHAnsi" w:eastAsia="Arial" w:hAnsiTheme="minorHAnsi" w:cstheme="minorHAnsi"/>
              </w:rPr>
              <w:t xml:space="preserve"> exitosamente y los refleja en la tabla.</w:t>
            </w:r>
          </w:p>
        </w:tc>
      </w:tr>
      <w:tr w:rsidR="008F40EE" w:rsidRPr="0039736F" w14:paraId="10CC319E"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145BC79A"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.2     </w:t>
            </w:r>
          </w:p>
          <w:p w14:paraId="20051280"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single" w:sz="8" w:space="0" w:color="auto"/>
              <w:left w:val="single" w:sz="8" w:space="0" w:color="auto"/>
              <w:bottom w:val="single" w:sz="8" w:space="0" w:color="auto"/>
              <w:right w:val="single" w:sz="8" w:space="0" w:color="auto"/>
            </w:tcBorders>
          </w:tcPr>
          <w:p w14:paraId="1795F4EC" w14:textId="77777777" w:rsidR="008F40EE" w:rsidRPr="003D1DCB"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EE1B356"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63A9CD85" w14:textId="04FF591B"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unidad de medida ingresando números en campos de texto como Descripción o el Símbolo.</w:t>
            </w:r>
          </w:p>
          <w:p w14:paraId="043E5B16"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7390074" w14:textId="65D7ECCC" w:rsidR="008F40EE" w:rsidRPr="008F40EE" w:rsidRDefault="008F40EE">
            <w:pPr>
              <w:pStyle w:val="Prrafodelista"/>
              <w:numPr>
                <w:ilvl w:val="0"/>
                <w:numId w:val="83"/>
              </w:numPr>
              <w:rPr>
                <w:rFonts w:asciiTheme="minorHAnsi" w:eastAsia="Arial" w:hAnsiTheme="minorHAnsi" w:cstheme="minorHAnsi"/>
              </w:rPr>
            </w:pPr>
            <w:r w:rsidRPr="008F40EE">
              <w:rPr>
                <w:rFonts w:asciiTheme="minorHAnsi" w:eastAsia="Arial" w:hAnsiTheme="minorHAnsi" w:cstheme="minorHAnsi"/>
              </w:rPr>
              <w:t xml:space="preserve">Hace clic en la tabla donde están todas las </w:t>
            </w:r>
            <w:r>
              <w:rPr>
                <w:rFonts w:asciiTheme="minorHAnsi" w:eastAsia="Arial" w:hAnsiTheme="minorHAnsi" w:cstheme="minorHAnsi"/>
              </w:rPr>
              <w:t>unidades de medida</w:t>
            </w:r>
            <w:r w:rsidRPr="008F40EE">
              <w:rPr>
                <w:rFonts w:asciiTheme="minorHAnsi" w:eastAsia="Arial" w:hAnsiTheme="minorHAnsi" w:cstheme="minorHAnsi"/>
              </w:rPr>
              <w:t>.</w:t>
            </w:r>
          </w:p>
          <w:p w14:paraId="10D35B74" w14:textId="77777777" w:rsidR="008F40EE" w:rsidRPr="006F78C7" w:rsidRDefault="008F40EE">
            <w:pPr>
              <w:pStyle w:val="Prrafodelista"/>
              <w:numPr>
                <w:ilvl w:val="0"/>
                <w:numId w:val="8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768278B" w14:textId="0BE0720A"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 o el Símbolo.</w:t>
            </w:r>
          </w:p>
          <w:p w14:paraId="11C1AE08" w14:textId="77777777"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E3E14AA" w14:textId="77777777" w:rsidR="008F40EE" w:rsidRDefault="008F40EE" w:rsidP="008F40E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3EAB9A98" w14:textId="30E4841C" w:rsidR="008F40EE" w:rsidRDefault="008F40EE" w:rsidP="008F40E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y Símbolo contenga solo texto.</w:t>
            </w:r>
          </w:p>
          <w:p w14:paraId="58569514" w14:textId="77777777" w:rsidR="008F40EE" w:rsidRPr="00B27A39" w:rsidRDefault="008F40EE" w:rsidP="008F40E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1F0752D" w14:textId="0CA214A2" w:rsidR="008F40EE" w:rsidRPr="00723C60" w:rsidRDefault="008F40EE" w:rsidP="008F40E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8F40EE" w:rsidRPr="0039736F" w14:paraId="146A4347"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04982DF4"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8</w:t>
            </w:r>
            <w:r w:rsidRPr="0039736F">
              <w:rPr>
                <w:rFonts w:asciiTheme="minorHAnsi" w:eastAsia="Arial" w:hAnsiTheme="minorHAnsi" w:cstheme="minorHAnsi"/>
              </w:rPr>
              <w:t>.3</w:t>
            </w:r>
          </w:p>
        </w:tc>
        <w:tc>
          <w:tcPr>
            <w:tcW w:w="8393" w:type="dxa"/>
            <w:gridSpan w:val="3"/>
            <w:tcBorders>
              <w:top w:val="single" w:sz="8" w:space="0" w:color="auto"/>
              <w:left w:val="single" w:sz="8" w:space="0" w:color="auto"/>
              <w:bottom w:val="single" w:sz="8" w:space="0" w:color="auto"/>
              <w:right w:val="single" w:sz="8" w:space="0" w:color="auto"/>
            </w:tcBorders>
          </w:tcPr>
          <w:p w14:paraId="40FE41B3" w14:textId="7777777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52B485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18841DE9" w14:textId="2430B6D8"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44643">
              <w:rPr>
                <w:rFonts w:asciiTheme="minorHAnsi" w:eastAsia="Arial" w:hAnsiTheme="minorHAnsi" w:cstheme="minorHAnsi"/>
              </w:rPr>
              <w:t xml:space="preserve">unidad de medida </w:t>
            </w:r>
            <w:r>
              <w:rPr>
                <w:rFonts w:asciiTheme="minorHAnsi" w:eastAsia="Arial" w:hAnsiTheme="minorHAnsi" w:cstheme="minorHAnsi"/>
              </w:rPr>
              <w:t>dejando campos obligatorios sin completar.</w:t>
            </w:r>
          </w:p>
          <w:p w14:paraId="1F7C2C84"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9C4989E" w14:textId="4DD75FC7" w:rsidR="008F40EE" w:rsidRPr="00A44643" w:rsidRDefault="008F40EE">
            <w:pPr>
              <w:pStyle w:val="Prrafodelista"/>
              <w:numPr>
                <w:ilvl w:val="0"/>
                <w:numId w:val="85"/>
              </w:numPr>
              <w:rPr>
                <w:rFonts w:asciiTheme="minorHAnsi" w:eastAsia="Arial" w:hAnsiTheme="minorHAnsi" w:cstheme="minorHAnsi"/>
              </w:rPr>
            </w:pPr>
            <w:r w:rsidRPr="00A44643">
              <w:rPr>
                <w:rFonts w:asciiTheme="minorHAnsi" w:eastAsia="Arial" w:hAnsiTheme="minorHAnsi" w:cstheme="minorHAnsi"/>
              </w:rPr>
              <w:t xml:space="preserve">Hace clic en la tabla donde están todas las </w:t>
            </w:r>
            <w:r w:rsidR="00A44643">
              <w:rPr>
                <w:rFonts w:asciiTheme="minorHAnsi" w:eastAsia="Arial" w:hAnsiTheme="minorHAnsi" w:cstheme="minorHAnsi"/>
              </w:rPr>
              <w:t>unidades de medida</w:t>
            </w:r>
            <w:r w:rsidRPr="00A44643">
              <w:rPr>
                <w:rFonts w:asciiTheme="minorHAnsi" w:eastAsia="Arial" w:hAnsiTheme="minorHAnsi" w:cstheme="minorHAnsi"/>
              </w:rPr>
              <w:t>.</w:t>
            </w:r>
          </w:p>
          <w:p w14:paraId="061FEF58" w14:textId="77777777" w:rsidR="008F40EE" w:rsidRPr="006F78C7" w:rsidRDefault="008F40EE">
            <w:pPr>
              <w:pStyle w:val="Prrafodelista"/>
              <w:numPr>
                <w:ilvl w:val="0"/>
                <w:numId w:val="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22DC5E2" w14:textId="1AF7F13D"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sidR="00A44643">
              <w:rPr>
                <w:rFonts w:asciiTheme="minorHAnsi" w:eastAsia="Arial" w:hAnsiTheme="minorHAnsi" w:cstheme="minorHAnsi"/>
              </w:rPr>
              <w:t xml:space="preserve"> o el Símbolo</w:t>
            </w:r>
            <w:r>
              <w:rPr>
                <w:rFonts w:asciiTheme="minorHAnsi" w:eastAsia="Arial" w:hAnsiTheme="minorHAnsi" w:cstheme="minorHAnsi"/>
              </w:rPr>
              <w:t>.</w:t>
            </w:r>
          </w:p>
          <w:p w14:paraId="010D2A73" w14:textId="77777777"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1222BDB"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46F96599" w14:textId="77777777"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8BB7951" w14:textId="77777777"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953049" w14:textId="7B2A175A" w:rsidR="008F40EE" w:rsidRPr="00723C60" w:rsidRDefault="008F40EE" w:rsidP="00A44643">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36CD14B8" w14:textId="77777777" w:rsidTr="008F40E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BA3BDB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2FDB9377" w14:textId="77777777" w:rsidR="00A44643" w:rsidRPr="004F3874" w:rsidRDefault="00A44643">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C258787" w14:textId="15B50164" w:rsidR="00FF1F85" w:rsidRPr="00A44643" w:rsidRDefault="00A44643">
            <w:pPr>
              <w:pStyle w:val="Prrafodelista"/>
              <w:numPr>
                <w:ilvl w:val="0"/>
                <w:numId w:val="84"/>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C4B2845" w14:textId="77777777" w:rsidR="00BF0458" w:rsidRDefault="00BF0458" w:rsidP="00871FC2">
      <w:pPr>
        <w:rPr>
          <w:rFonts w:asciiTheme="minorHAnsi" w:hAnsiTheme="minorHAnsi" w:cstheme="minorHAnsi"/>
        </w:rPr>
      </w:pPr>
    </w:p>
    <w:p w14:paraId="51CD30DB" w14:textId="77777777" w:rsidR="00BF0458" w:rsidRDefault="00BF0458" w:rsidP="00871FC2">
      <w:pPr>
        <w:rPr>
          <w:rFonts w:asciiTheme="minorHAnsi" w:hAnsiTheme="minorHAnsi" w:cstheme="minorHAnsi"/>
        </w:rPr>
      </w:pPr>
    </w:p>
    <w:p w14:paraId="479495C1" w14:textId="77777777" w:rsidR="00BF0458" w:rsidRDefault="00BF0458" w:rsidP="00871FC2">
      <w:pPr>
        <w:rPr>
          <w:rFonts w:asciiTheme="minorHAnsi" w:hAnsiTheme="minorHAnsi" w:cstheme="minorHAnsi"/>
        </w:rPr>
      </w:pPr>
    </w:p>
    <w:p w14:paraId="3D2651BC" w14:textId="77777777" w:rsidR="00BF0458" w:rsidRDefault="00BF0458" w:rsidP="00871FC2">
      <w:pPr>
        <w:rPr>
          <w:rFonts w:asciiTheme="minorHAnsi" w:hAnsiTheme="minorHAnsi" w:cstheme="minorHAnsi"/>
        </w:rPr>
      </w:pPr>
    </w:p>
    <w:p w14:paraId="4CB9EC23" w14:textId="77777777" w:rsidR="00BF0458" w:rsidRDefault="00BF0458" w:rsidP="00871FC2">
      <w:pPr>
        <w:rPr>
          <w:rFonts w:asciiTheme="minorHAnsi" w:hAnsiTheme="minorHAnsi" w:cstheme="minorHAnsi"/>
        </w:rPr>
      </w:pPr>
    </w:p>
    <w:p w14:paraId="336D2BEE" w14:textId="77777777" w:rsidR="00BF0458" w:rsidRDefault="00BF0458" w:rsidP="00871FC2">
      <w:pPr>
        <w:rPr>
          <w:rFonts w:asciiTheme="minorHAnsi" w:hAnsiTheme="minorHAnsi" w:cstheme="minorHAnsi"/>
        </w:rPr>
      </w:pPr>
    </w:p>
    <w:p w14:paraId="3A61F9B4" w14:textId="77777777" w:rsidR="00BF0458" w:rsidRDefault="00BF0458" w:rsidP="00871FC2">
      <w:pPr>
        <w:rPr>
          <w:rFonts w:asciiTheme="minorHAnsi" w:hAnsiTheme="minorHAnsi" w:cstheme="minorHAnsi"/>
        </w:rPr>
      </w:pPr>
    </w:p>
    <w:p w14:paraId="515976DE" w14:textId="77777777" w:rsidR="00BF0458" w:rsidRDefault="00BF0458" w:rsidP="00871FC2">
      <w:pPr>
        <w:rPr>
          <w:rFonts w:asciiTheme="minorHAnsi" w:hAnsiTheme="minorHAnsi" w:cstheme="minorHAnsi"/>
        </w:rPr>
      </w:pPr>
    </w:p>
    <w:p w14:paraId="4ABB418B" w14:textId="77777777" w:rsidR="00BF0458" w:rsidRDefault="00BF0458" w:rsidP="00871FC2">
      <w:pPr>
        <w:rPr>
          <w:rFonts w:asciiTheme="minorHAnsi" w:hAnsiTheme="minorHAnsi" w:cstheme="minorHAnsi"/>
        </w:rPr>
      </w:pPr>
    </w:p>
    <w:p w14:paraId="63B0D6F1" w14:textId="77777777" w:rsidR="00BF0458" w:rsidRDefault="00BF0458" w:rsidP="00871FC2">
      <w:pPr>
        <w:rPr>
          <w:rFonts w:asciiTheme="minorHAnsi" w:hAnsiTheme="minorHAnsi" w:cstheme="minorHAnsi"/>
        </w:rPr>
      </w:pPr>
    </w:p>
    <w:p w14:paraId="43B811B3" w14:textId="77777777" w:rsidR="00BF0458" w:rsidRDefault="00BF0458" w:rsidP="00871FC2">
      <w:pPr>
        <w:rPr>
          <w:rFonts w:asciiTheme="minorHAnsi" w:hAnsiTheme="minorHAnsi" w:cstheme="minorHAnsi"/>
        </w:rPr>
      </w:pPr>
    </w:p>
    <w:p w14:paraId="1B9966AB" w14:textId="77777777" w:rsidR="00BF0458" w:rsidRDefault="00BF0458" w:rsidP="00871FC2">
      <w:pPr>
        <w:rPr>
          <w:rFonts w:asciiTheme="minorHAnsi" w:hAnsiTheme="minorHAnsi" w:cstheme="minorHAnsi"/>
        </w:rPr>
      </w:pPr>
    </w:p>
    <w:p w14:paraId="2ED3343D" w14:textId="77777777" w:rsidR="00BF0458" w:rsidRDefault="00BF0458" w:rsidP="00871FC2">
      <w:pPr>
        <w:rPr>
          <w:rFonts w:asciiTheme="minorHAnsi" w:hAnsiTheme="minorHAnsi" w:cstheme="minorHAnsi"/>
        </w:rPr>
      </w:pPr>
    </w:p>
    <w:p w14:paraId="2F191829" w14:textId="77777777" w:rsidR="00BF0458" w:rsidRDefault="00BF0458" w:rsidP="00871FC2">
      <w:pPr>
        <w:rPr>
          <w:rFonts w:asciiTheme="minorHAnsi" w:hAnsiTheme="minorHAnsi" w:cstheme="minorHAnsi"/>
        </w:rPr>
      </w:pPr>
    </w:p>
    <w:p w14:paraId="2BDE9F97" w14:textId="77777777" w:rsidR="00BF0458" w:rsidRDefault="00BF0458" w:rsidP="00871FC2">
      <w:pPr>
        <w:rPr>
          <w:rFonts w:asciiTheme="minorHAnsi" w:hAnsiTheme="minorHAnsi" w:cstheme="minorHAnsi"/>
        </w:rPr>
      </w:pPr>
    </w:p>
    <w:p w14:paraId="2954A756" w14:textId="77777777" w:rsidR="00BF0458" w:rsidRDefault="00BF0458" w:rsidP="00871FC2">
      <w:pPr>
        <w:rPr>
          <w:rFonts w:asciiTheme="minorHAnsi" w:hAnsiTheme="minorHAnsi" w:cstheme="minorHAnsi"/>
        </w:rPr>
      </w:pPr>
    </w:p>
    <w:p w14:paraId="51288013" w14:textId="77777777" w:rsidR="00BF0458" w:rsidRDefault="00BF0458" w:rsidP="00871FC2">
      <w:pPr>
        <w:rPr>
          <w:rFonts w:asciiTheme="minorHAnsi" w:hAnsiTheme="minorHAnsi" w:cstheme="minorHAnsi"/>
        </w:rPr>
      </w:pPr>
    </w:p>
    <w:p w14:paraId="6738CACB" w14:textId="77777777" w:rsidR="00BF0458" w:rsidRDefault="00BF0458" w:rsidP="00871FC2">
      <w:pPr>
        <w:rPr>
          <w:rFonts w:asciiTheme="minorHAnsi" w:hAnsiTheme="minorHAnsi" w:cstheme="minorHAnsi"/>
        </w:rPr>
      </w:pPr>
    </w:p>
    <w:p w14:paraId="15E02B03" w14:textId="77777777" w:rsidR="00BF0458" w:rsidRDefault="00BF0458" w:rsidP="00871FC2">
      <w:pPr>
        <w:rPr>
          <w:rFonts w:asciiTheme="minorHAnsi" w:hAnsiTheme="minorHAnsi" w:cstheme="minorHAnsi"/>
        </w:rPr>
      </w:pPr>
    </w:p>
    <w:p w14:paraId="23AD2498" w14:textId="77777777" w:rsidR="00BF0458" w:rsidRDefault="00BF0458" w:rsidP="00871FC2">
      <w:pPr>
        <w:rPr>
          <w:rFonts w:asciiTheme="minorHAnsi" w:hAnsiTheme="minorHAnsi" w:cstheme="minorHAnsi"/>
        </w:rPr>
      </w:pPr>
    </w:p>
    <w:p w14:paraId="6DB1D413" w14:textId="77777777" w:rsidR="00BF0458" w:rsidRDefault="00BF0458" w:rsidP="00871FC2">
      <w:pPr>
        <w:rPr>
          <w:rFonts w:asciiTheme="minorHAnsi" w:hAnsiTheme="minorHAnsi" w:cstheme="minorHAnsi"/>
        </w:rPr>
      </w:pPr>
    </w:p>
    <w:p w14:paraId="5EDEB58E" w14:textId="77777777" w:rsidR="00BF0458" w:rsidRDefault="00BF0458" w:rsidP="00871FC2">
      <w:pPr>
        <w:rPr>
          <w:rFonts w:asciiTheme="minorHAnsi" w:hAnsiTheme="minorHAnsi" w:cstheme="minorHAnsi"/>
        </w:rPr>
      </w:pPr>
    </w:p>
    <w:p w14:paraId="7E86B77E" w14:textId="77777777" w:rsidR="00BF0458" w:rsidRDefault="00BF0458" w:rsidP="00871FC2">
      <w:pPr>
        <w:rPr>
          <w:rFonts w:asciiTheme="minorHAnsi" w:hAnsiTheme="minorHAnsi" w:cstheme="minorHAnsi"/>
        </w:rPr>
      </w:pPr>
    </w:p>
    <w:p w14:paraId="08BA013A" w14:textId="77777777" w:rsidR="00BF0458" w:rsidRPr="0039736F" w:rsidRDefault="00BF0458"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604BB2B4" w14:textId="77777777" w:rsidTr="0055273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5B60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44DEC4"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22F632"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unidades de medida</w:t>
            </w:r>
          </w:p>
        </w:tc>
      </w:tr>
      <w:tr w:rsidR="00FF1F85" w:rsidRPr="0039736F" w14:paraId="5B8DC8B2" w14:textId="77777777" w:rsidTr="0055273A">
        <w:tc>
          <w:tcPr>
            <w:tcW w:w="6385" w:type="dxa"/>
            <w:gridSpan w:val="3"/>
            <w:tcBorders>
              <w:top w:val="single" w:sz="8" w:space="0" w:color="auto"/>
              <w:left w:val="single" w:sz="8" w:space="0" w:color="auto"/>
              <w:bottom w:val="single" w:sz="8" w:space="0" w:color="auto"/>
              <w:right w:val="single" w:sz="8" w:space="0" w:color="auto"/>
            </w:tcBorders>
          </w:tcPr>
          <w:p w14:paraId="53139BB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249FD7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4A0C978C"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959484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136B00D"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9</w:t>
            </w:r>
          </w:p>
        </w:tc>
      </w:tr>
      <w:tr w:rsidR="00FF1F85" w:rsidRPr="0039736F" w14:paraId="149A93F4"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01EB1D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4A2B2A89"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092AA6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3897FA" w14:textId="3FCD0524" w:rsidR="00FF1F85" w:rsidRPr="0039736F" w:rsidRDefault="00E1417C" w:rsidP="00614B45">
            <w:pPr>
              <w:rPr>
                <w:rFonts w:asciiTheme="minorHAnsi" w:hAnsiTheme="minorHAnsi" w:cstheme="minorHAnsi"/>
              </w:rPr>
            </w:pPr>
            <w:r>
              <w:rPr>
                <w:rFonts w:asciiTheme="minorHAnsi" w:hAnsiTheme="minorHAnsi" w:cstheme="minorHAnsi"/>
              </w:rPr>
              <w:t>CU - 7</w:t>
            </w:r>
          </w:p>
        </w:tc>
      </w:tr>
      <w:tr w:rsidR="00FF1F85" w:rsidRPr="0039736F" w14:paraId="39F36B03" w14:textId="77777777" w:rsidTr="0055273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50BA60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EC6534" w14:textId="641F6550"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eliminar unidades de medida existentes</w:t>
            </w:r>
            <w:r w:rsidR="00C6608B">
              <w:rPr>
                <w:rFonts w:asciiTheme="minorHAnsi" w:eastAsia="Arial" w:hAnsiTheme="minorHAnsi" w:cstheme="minorHAnsi"/>
              </w:rPr>
              <w:t>.</w:t>
            </w:r>
          </w:p>
        </w:tc>
      </w:tr>
      <w:tr w:rsidR="00FF1F85" w:rsidRPr="0039736F" w14:paraId="28B1F9D7" w14:textId="77777777" w:rsidTr="0055273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A5D13E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70063276" w14:textId="0A9548DB" w:rsidR="00420D59"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unidad de medida</w:t>
            </w:r>
            <w:r w:rsidRPr="0054396B">
              <w:rPr>
                <w:rFonts w:asciiTheme="minorHAnsi" w:eastAsia="Arial" w:hAnsiTheme="minorHAnsi" w:cstheme="minorHAnsi"/>
              </w:rPr>
              <w:t xml:space="preserve"> ya está registrada en el sistema.</w:t>
            </w:r>
          </w:p>
          <w:p w14:paraId="6FD064A5" w14:textId="1C165D66" w:rsidR="00FF1F85" w:rsidRPr="00774DA4"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as unidades de medida</w:t>
            </w:r>
            <w:r w:rsidRPr="0054396B">
              <w:rPr>
                <w:rFonts w:asciiTheme="minorHAnsi" w:eastAsia="Arial" w:hAnsiTheme="minorHAnsi" w:cstheme="minorHAnsi"/>
              </w:rPr>
              <w:t xml:space="preserve"> 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FF1F85" w:rsidRPr="0039736F" w14:paraId="236A8360"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4ECA76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CCEB25" w14:textId="50EFAB4C" w:rsidR="00420D59"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unidad de medida.</w:t>
            </w:r>
          </w:p>
          <w:p w14:paraId="4823E08E" w14:textId="59DFEBED" w:rsidR="00FF1F85" w:rsidRPr="00420D59" w:rsidRDefault="00420D59">
            <w:pPr>
              <w:pStyle w:val="Prrafodelista"/>
              <w:numPr>
                <w:ilvl w:val="0"/>
                <w:numId w:val="54"/>
              </w:numPr>
              <w:rPr>
                <w:rFonts w:asciiTheme="minorHAnsi" w:eastAsia="Arial" w:hAnsiTheme="minorHAnsi" w:cstheme="minorHAnsi"/>
              </w:rPr>
            </w:pPr>
            <w:r w:rsidRPr="00420D59">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unidades de medida</w:t>
            </w:r>
            <w:r w:rsidRPr="00420D59">
              <w:rPr>
                <w:rFonts w:asciiTheme="minorHAnsi" w:eastAsia="Arial" w:hAnsiTheme="minorHAnsi" w:cstheme="minorHAnsi"/>
              </w:rPr>
              <w:t xml:space="preserve"> para eliminar.</w:t>
            </w:r>
          </w:p>
        </w:tc>
      </w:tr>
      <w:tr w:rsidR="00FF1F85" w:rsidRPr="0039736F" w14:paraId="2A7B659D" w14:textId="77777777" w:rsidTr="0055273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3EC0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5273A" w:rsidRPr="0039736F" w14:paraId="37AE915B"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5AF61000"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1     </w:t>
            </w:r>
          </w:p>
          <w:p w14:paraId="2CD0B348"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CEE6A5" w14:textId="23EE430C" w:rsidR="0055273A" w:rsidRPr="009900B1"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una </w:t>
            </w:r>
            <w:r w:rsidR="00C6608B">
              <w:rPr>
                <w:rFonts w:asciiTheme="minorHAnsi" w:eastAsia="Arial" w:hAnsiTheme="minorHAnsi" w:cstheme="minorHAnsi"/>
              </w:rPr>
              <w:t>unidad de medida</w:t>
            </w:r>
            <w:r>
              <w:rPr>
                <w:rFonts w:asciiTheme="minorHAnsi" w:eastAsia="Arial" w:hAnsiTheme="minorHAnsi" w:cstheme="minorHAnsi"/>
              </w:rPr>
              <w:t xml:space="preserve"> seleccionada en la tabla.</w:t>
            </w:r>
          </w:p>
          <w:p w14:paraId="3B730A1B"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SUPOSICIONES/ASUNCIONES:</w:t>
            </w:r>
          </w:p>
          <w:p w14:paraId="47577032" w14:textId="668DD410"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00780576" w14:textId="77777777" w:rsidR="0055273A"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776246F" w14:textId="7B784CEC" w:rsidR="0055273A" w:rsidRPr="00C6608B" w:rsidRDefault="0055273A">
            <w:pPr>
              <w:pStyle w:val="Prrafodelista"/>
              <w:numPr>
                <w:ilvl w:val="0"/>
                <w:numId w:val="87"/>
              </w:numPr>
              <w:rPr>
                <w:rFonts w:asciiTheme="minorHAnsi" w:eastAsia="Arial" w:hAnsiTheme="minorHAnsi" w:cstheme="minorHAnsi"/>
              </w:rPr>
            </w:pPr>
            <w:r w:rsidRPr="00C6608B">
              <w:rPr>
                <w:rFonts w:asciiTheme="minorHAnsi" w:eastAsia="Arial" w:hAnsiTheme="minorHAnsi" w:cstheme="minorHAnsi"/>
              </w:rPr>
              <w:t>Hace clic en la tabla donde están todas las</w:t>
            </w:r>
            <w:r w:rsidR="00C6608B">
              <w:rPr>
                <w:rFonts w:asciiTheme="minorHAnsi" w:eastAsia="Arial" w:hAnsiTheme="minorHAnsi" w:cstheme="minorHAnsi"/>
              </w:rPr>
              <w:t xml:space="preserve"> unidades de medida</w:t>
            </w:r>
            <w:r w:rsidRPr="00C6608B">
              <w:rPr>
                <w:rFonts w:asciiTheme="minorHAnsi" w:eastAsia="Arial" w:hAnsiTheme="minorHAnsi" w:cstheme="minorHAnsi"/>
              </w:rPr>
              <w:t>.</w:t>
            </w:r>
          </w:p>
          <w:p w14:paraId="2A608261" w14:textId="77777777" w:rsidR="0055273A" w:rsidRPr="006F78C7" w:rsidRDefault="0055273A">
            <w:pPr>
              <w:pStyle w:val="Prrafodelista"/>
              <w:numPr>
                <w:ilvl w:val="0"/>
                <w:numId w:val="8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76903A" w14:textId="77777777" w:rsidR="0055273A" w:rsidRPr="006F78C7" w:rsidRDefault="0055273A">
            <w:pPr>
              <w:pStyle w:val="Prrafodelista"/>
              <w:numPr>
                <w:ilvl w:val="0"/>
                <w:numId w:val="87"/>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687E01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3B1BE1B4" w14:textId="42099863" w:rsidR="0055273A" w:rsidRPr="00723C60" w:rsidRDefault="0055273A">
            <w:pPr>
              <w:pStyle w:val="Prrafodelista"/>
              <w:numPr>
                <w:ilvl w:val="0"/>
                <w:numId w:val="36"/>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w:t>
            </w:r>
            <w:r w:rsidR="00C6608B">
              <w:rPr>
                <w:rFonts w:asciiTheme="minorHAnsi" w:eastAsia="Arial" w:hAnsiTheme="minorHAnsi" w:cstheme="minorHAnsi"/>
              </w:rPr>
              <w:t xml:space="preserve"> unidad de medida</w:t>
            </w:r>
            <w:r w:rsidRPr="009900B1">
              <w:rPr>
                <w:rFonts w:asciiTheme="minorHAnsi" w:eastAsia="Arial" w:hAnsiTheme="minorHAnsi" w:cstheme="minorHAnsi"/>
              </w:rPr>
              <w:t xml:space="preserve"> exitosamente y los refleja en la tabla.</w:t>
            </w:r>
          </w:p>
        </w:tc>
      </w:tr>
      <w:tr w:rsidR="0055273A" w:rsidRPr="0039736F" w14:paraId="7379B87F"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3F0B172A"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.2     </w:t>
            </w:r>
          </w:p>
          <w:p w14:paraId="27848E8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1413A228" w14:textId="719E33EA" w:rsidR="0055273A" w:rsidRPr="0054396B"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una </w:t>
            </w:r>
            <w:r w:rsidR="00C6608B">
              <w:rPr>
                <w:rFonts w:asciiTheme="minorHAnsi" w:eastAsia="Arial" w:hAnsiTheme="minorHAnsi" w:cstheme="minorHAnsi"/>
              </w:rPr>
              <w:t>unidad de medida</w:t>
            </w:r>
            <w:r>
              <w:rPr>
                <w:rFonts w:asciiTheme="minorHAnsi" w:eastAsia="Arial" w:hAnsiTheme="minorHAnsi" w:cstheme="minorHAnsi"/>
              </w:rPr>
              <w:t xml:space="preserve"> en la tabla.</w:t>
            </w:r>
          </w:p>
          <w:p w14:paraId="50408530" w14:textId="77777777" w:rsidR="0055273A" w:rsidRDefault="0055273A" w:rsidP="0055273A">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642662B" w14:textId="1E492322"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4C565065" w14:textId="77777777" w:rsidR="0055273A" w:rsidRPr="00E75F95"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6570530" w14:textId="54486D27" w:rsidR="0055273A" w:rsidRPr="00C6608B" w:rsidRDefault="0055273A">
            <w:pPr>
              <w:pStyle w:val="Prrafodelista"/>
              <w:numPr>
                <w:ilvl w:val="0"/>
                <w:numId w:val="88"/>
              </w:numPr>
              <w:rPr>
                <w:rFonts w:asciiTheme="minorHAnsi" w:eastAsia="Arial" w:hAnsiTheme="minorHAnsi" w:cstheme="minorHAnsi"/>
              </w:rPr>
            </w:pPr>
            <w:r w:rsidRPr="00C6608B">
              <w:rPr>
                <w:rFonts w:asciiTheme="minorHAnsi" w:eastAsia="Arial" w:hAnsiTheme="minorHAnsi" w:cstheme="minorHAnsi"/>
              </w:rPr>
              <w:t xml:space="preserve">No hace clic en la tabla donde están todas las </w:t>
            </w:r>
            <w:r w:rsidR="00C6608B">
              <w:rPr>
                <w:rFonts w:asciiTheme="minorHAnsi" w:eastAsia="Arial" w:hAnsiTheme="minorHAnsi" w:cstheme="minorHAnsi"/>
              </w:rPr>
              <w:t>unidades de medida</w:t>
            </w:r>
            <w:r w:rsidRPr="00C6608B">
              <w:rPr>
                <w:rFonts w:asciiTheme="minorHAnsi" w:eastAsia="Arial" w:hAnsiTheme="minorHAnsi" w:cstheme="minorHAnsi"/>
              </w:rPr>
              <w:t>.</w:t>
            </w:r>
          </w:p>
          <w:p w14:paraId="736EDBC0" w14:textId="3BF84544" w:rsidR="0055273A" w:rsidRPr="006F78C7" w:rsidRDefault="0055273A">
            <w:pPr>
              <w:pStyle w:val="Prrafodelista"/>
              <w:numPr>
                <w:ilvl w:val="0"/>
                <w:numId w:val="88"/>
              </w:numPr>
              <w:rPr>
                <w:rFonts w:asciiTheme="minorHAnsi" w:eastAsia="Arial" w:hAnsiTheme="minorHAnsi" w:cstheme="minorHAnsi"/>
              </w:rPr>
            </w:pPr>
            <w:r>
              <w:rPr>
                <w:rFonts w:asciiTheme="minorHAnsi" w:eastAsia="Arial" w:hAnsiTheme="minorHAnsi" w:cstheme="minorHAnsi"/>
              </w:rPr>
              <w:t xml:space="preserve">No se carga la información de la </w:t>
            </w:r>
            <w:r w:rsidR="00C6608B">
              <w:rPr>
                <w:rFonts w:asciiTheme="minorHAnsi" w:eastAsia="Arial" w:hAnsiTheme="minorHAnsi" w:cstheme="minorHAnsi"/>
              </w:rPr>
              <w:t>unidad de medida</w:t>
            </w:r>
            <w:r>
              <w:rPr>
                <w:rFonts w:asciiTheme="minorHAnsi" w:eastAsia="Arial" w:hAnsiTheme="minorHAnsi" w:cstheme="minorHAnsi"/>
              </w:rPr>
              <w:t xml:space="preserve"> en los campos de texto.</w:t>
            </w:r>
          </w:p>
          <w:p w14:paraId="7EF1425E" w14:textId="77777777" w:rsidR="0055273A" w:rsidRPr="00E063FD" w:rsidRDefault="0055273A">
            <w:pPr>
              <w:pStyle w:val="Prrafodelista"/>
              <w:numPr>
                <w:ilvl w:val="0"/>
                <w:numId w:val="8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88C0677"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7EE0AF82" w14:textId="6A557C08" w:rsidR="0055273A" w:rsidRDefault="0055273A" w:rsidP="0055273A">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a.</w:t>
            </w:r>
          </w:p>
          <w:p w14:paraId="0CBA1BD8" w14:textId="77777777" w:rsidR="0055273A" w:rsidRDefault="0055273A" w:rsidP="0055273A">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02F5918" w14:textId="1D7FDDEE" w:rsidR="0055273A" w:rsidRPr="00723C60" w:rsidRDefault="0055273A">
            <w:pPr>
              <w:pStyle w:val="Prrafodelista"/>
              <w:numPr>
                <w:ilvl w:val="0"/>
                <w:numId w:val="36"/>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una</w:t>
            </w:r>
            <w:r w:rsidR="00C6608B">
              <w:rPr>
                <w:rFonts w:asciiTheme="minorHAnsi" w:eastAsia="Arial" w:hAnsiTheme="minorHAnsi" w:cstheme="minorHAnsi"/>
              </w:rPr>
              <w:t xml:space="preserve"> unidad de medida</w:t>
            </w:r>
            <w:r>
              <w:rPr>
                <w:rFonts w:asciiTheme="minorHAnsi" w:eastAsia="Arial" w:hAnsiTheme="minorHAnsi" w:cstheme="minorHAnsi"/>
              </w:rPr>
              <w:t xml:space="preserve"> para eliminar.</w:t>
            </w:r>
          </w:p>
        </w:tc>
      </w:tr>
      <w:tr w:rsidR="00FF1F85" w:rsidRPr="0039736F" w14:paraId="2FECCB58" w14:textId="77777777" w:rsidTr="0055273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E616E7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CC6C570" w14:textId="77777777" w:rsidR="0055273A" w:rsidRPr="004F3874" w:rsidRDefault="0055273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9DF8B39" w14:textId="20915C71" w:rsidR="00FF1F85" w:rsidRPr="00723C60" w:rsidRDefault="0055273A">
            <w:pPr>
              <w:pStyle w:val="Prrafodelista"/>
              <w:numPr>
                <w:ilvl w:val="0"/>
                <w:numId w:val="86"/>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04355CD1"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4E1D455E" w14:textId="77777777" w:rsidTr="00BD199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85D92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E99D4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5440914"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ofertas</w:t>
            </w:r>
          </w:p>
        </w:tc>
      </w:tr>
      <w:tr w:rsidR="00FF1F85" w:rsidRPr="0039736F" w14:paraId="5EFF7E44" w14:textId="77777777" w:rsidTr="00BD1998">
        <w:tc>
          <w:tcPr>
            <w:tcW w:w="6385" w:type="dxa"/>
            <w:gridSpan w:val="3"/>
            <w:tcBorders>
              <w:top w:val="single" w:sz="8" w:space="0" w:color="auto"/>
              <w:left w:val="single" w:sz="8" w:space="0" w:color="auto"/>
              <w:bottom w:val="single" w:sz="8" w:space="0" w:color="auto"/>
              <w:right w:val="single" w:sz="8" w:space="0" w:color="auto"/>
            </w:tcBorders>
          </w:tcPr>
          <w:p w14:paraId="53FAFFC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33BDA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54077CB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0A9BE54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9B87259"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10</w:t>
            </w:r>
          </w:p>
        </w:tc>
      </w:tr>
      <w:tr w:rsidR="00FF1F85" w:rsidRPr="0039736F" w14:paraId="055A8665"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3E48AE7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0E8949A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7CE27EC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826409B" w14:textId="236C7172" w:rsidR="00FF1F85" w:rsidRPr="0039736F" w:rsidRDefault="00A47826" w:rsidP="00614B45">
            <w:pPr>
              <w:rPr>
                <w:rFonts w:asciiTheme="minorHAnsi" w:hAnsiTheme="minorHAnsi" w:cstheme="minorHAnsi"/>
              </w:rPr>
            </w:pPr>
            <w:r>
              <w:rPr>
                <w:rFonts w:asciiTheme="minorHAnsi" w:hAnsiTheme="minorHAnsi" w:cstheme="minorHAnsi"/>
              </w:rPr>
              <w:t>CU-1</w:t>
            </w:r>
          </w:p>
        </w:tc>
      </w:tr>
      <w:tr w:rsidR="00FF1F85" w:rsidRPr="0039736F" w14:paraId="3E2FB3F5" w14:textId="77777777" w:rsidTr="00BD199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3DB999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9FC40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y el empleado pueden registrar nuevas ofertas asociadas a productos disponibles en el sistema.</w:t>
            </w:r>
          </w:p>
        </w:tc>
      </w:tr>
      <w:tr w:rsidR="00BD1998" w:rsidRPr="0039736F" w14:paraId="08993D5E" w14:textId="77777777" w:rsidTr="00BD199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00883FD"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NOTAS:</w:t>
            </w:r>
          </w:p>
          <w:p w14:paraId="11BC6A0A" w14:textId="5D42377E" w:rsidR="00BD1998" w:rsidRDefault="00BD1998" w:rsidP="00BD1998">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Descripción y Descuento </w:t>
            </w:r>
            <w:r w:rsidRPr="00082879">
              <w:rPr>
                <w:rFonts w:asciiTheme="minorHAnsi" w:eastAsia="Arial" w:hAnsiTheme="minorHAnsi" w:cstheme="minorHAnsi"/>
              </w:rPr>
              <w:t>en forma de texto</w:t>
            </w:r>
            <w:r>
              <w:rPr>
                <w:rFonts w:asciiTheme="minorHAnsi" w:eastAsia="Arial" w:hAnsiTheme="minorHAnsi" w:cstheme="minorHAnsi"/>
              </w:rPr>
              <w:t>.</w:t>
            </w:r>
          </w:p>
          <w:p w14:paraId="5C000A55" w14:textId="6038EA29" w:rsidR="00BD1998" w:rsidRPr="00774DA4" w:rsidRDefault="00BD1998" w:rsidP="00A47826">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A47826">
              <w:rPr>
                <w:rFonts w:asciiTheme="minorHAnsi" w:eastAsia="Arial" w:hAnsiTheme="minorHAnsi" w:cstheme="minorHAnsi"/>
              </w:rPr>
              <w:t>la Fecha de Inicio, Fecha Fin y</w:t>
            </w:r>
            <w:r>
              <w:rPr>
                <w:rFonts w:asciiTheme="minorHAnsi" w:eastAsia="Arial" w:hAnsiTheme="minorHAnsi" w:cstheme="minorHAnsi"/>
              </w:rPr>
              <w:t xml:space="preserve"> E</w:t>
            </w:r>
            <w:r w:rsidRPr="003D1DCB">
              <w:rPr>
                <w:rFonts w:asciiTheme="minorHAnsi" w:eastAsia="Arial" w:hAnsiTheme="minorHAnsi" w:cstheme="minorHAnsi"/>
              </w:rPr>
              <w:t>stado en forma de selección por opciones.</w:t>
            </w:r>
          </w:p>
        </w:tc>
      </w:tr>
      <w:tr w:rsidR="00BD1998" w:rsidRPr="0039736F" w14:paraId="619E83D7"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2716CF31"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117549B" w14:textId="5F58C83E" w:rsidR="00BD1998" w:rsidRPr="00594B33" w:rsidRDefault="00BD1998">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w:t>
            </w:r>
            <w:r w:rsidR="00A47826">
              <w:rPr>
                <w:rFonts w:asciiTheme="minorHAnsi" w:eastAsia="Arial" w:hAnsiTheme="minorHAnsi" w:cstheme="minorHAnsi"/>
              </w:rPr>
              <w:t xml:space="preserve"> oferta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3579290" w14:textId="671594EC" w:rsidR="00BD1998" w:rsidRPr="00A47826" w:rsidRDefault="00BD1998">
            <w:pPr>
              <w:pStyle w:val="Prrafodelista"/>
              <w:numPr>
                <w:ilvl w:val="0"/>
                <w:numId w:val="54"/>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14F73571" w14:textId="77777777" w:rsidTr="00BD199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ADA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D20B7D" w:rsidRPr="0039736F" w14:paraId="24CE8197"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6AC9EBFE"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.1     </w:t>
            </w:r>
          </w:p>
          <w:p w14:paraId="5F6F5519"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3CC4976" w14:textId="623CDAAA" w:rsidR="00D20B7D" w:rsidRPr="00DD5768"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oferta en el sistema.</w:t>
            </w:r>
          </w:p>
          <w:p w14:paraId="0F2B1AE6"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03B393AB" w14:textId="7253581F" w:rsidR="00D20B7D" w:rsidRDefault="00D20B7D" w:rsidP="00D20B7D">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oferta a</w:t>
            </w:r>
            <w:r w:rsidRPr="003D1DCB">
              <w:rPr>
                <w:rFonts w:asciiTheme="minorHAnsi" w:eastAsia="Arial" w:hAnsiTheme="minorHAnsi" w:cstheme="minorHAnsi"/>
              </w:rPr>
              <w:t>l sistema.</w:t>
            </w:r>
          </w:p>
          <w:p w14:paraId="1B34BDBF" w14:textId="77777777" w:rsidR="00D20B7D"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600BD2" w14:textId="01563813" w:rsidR="00D20B7D" w:rsidRPr="00D20B7D" w:rsidRDefault="00D20B7D">
            <w:pPr>
              <w:pStyle w:val="Prrafodelista"/>
              <w:numPr>
                <w:ilvl w:val="0"/>
                <w:numId w:val="90"/>
              </w:numPr>
              <w:rPr>
                <w:rFonts w:asciiTheme="minorHAnsi" w:eastAsia="Arial" w:hAnsiTheme="minorHAnsi" w:cstheme="minorHAnsi"/>
              </w:rPr>
            </w:pPr>
            <w:r>
              <w:rPr>
                <w:rFonts w:asciiTheme="minorHAnsi" w:eastAsia="Arial" w:hAnsiTheme="minorHAnsi" w:cstheme="minorHAnsi"/>
              </w:rPr>
              <w:t>I</w:t>
            </w:r>
            <w:r w:rsidRPr="00D20B7D">
              <w:rPr>
                <w:rFonts w:asciiTheme="minorHAnsi" w:eastAsia="Arial" w:hAnsiTheme="minorHAnsi" w:cstheme="minorHAnsi"/>
              </w:rPr>
              <w:t>ngresa todos los datos necesarios para registrar la</w:t>
            </w:r>
            <w:r>
              <w:rPr>
                <w:rFonts w:asciiTheme="minorHAnsi" w:eastAsia="Arial" w:hAnsiTheme="minorHAnsi" w:cstheme="minorHAnsi"/>
              </w:rPr>
              <w:t xml:space="preserve"> oferta</w:t>
            </w:r>
            <w:r w:rsidRPr="00D20B7D">
              <w:rPr>
                <w:rFonts w:asciiTheme="minorHAnsi" w:eastAsia="Arial" w:hAnsiTheme="minorHAnsi" w:cstheme="minorHAnsi"/>
              </w:rPr>
              <w:t>.</w:t>
            </w:r>
          </w:p>
          <w:p w14:paraId="6CB26368" w14:textId="77777777" w:rsidR="00D20B7D" w:rsidRPr="003D1DCB" w:rsidRDefault="00D20B7D">
            <w:pPr>
              <w:pStyle w:val="Prrafodelista"/>
              <w:numPr>
                <w:ilvl w:val="0"/>
                <w:numId w:val="9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29C911C"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1B778A42"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3FFCA76"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657791F" w14:textId="404D23BB" w:rsidR="00D20B7D" w:rsidRPr="004A6244" w:rsidRDefault="00D20B7D">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oferta</w:t>
            </w:r>
            <w:r w:rsidRPr="007D0915">
              <w:rPr>
                <w:rFonts w:asciiTheme="minorHAnsi" w:eastAsia="Arial" w:hAnsiTheme="minorHAnsi" w:cstheme="minorHAnsi"/>
              </w:rPr>
              <w:t>, generando automáticamente el ID.</w:t>
            </w:r>
          </w:p>
        </w:tc>
      </w:tr>
      <w:tr w:rsidR="00D20B7D" w:rsidRPr="0039736F" w14:paraId="6A362C4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214E43D7"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0</w:t>
            </w:r>
            <w:r w:rsidRPr="0039736F">
              <w:rPr>
                <w:rFonts w:asciiTheme="minorHAnsi" w:eastAsia="Arial" w:hAnsiTheme="minorHAnsi" w:cstheme="minorHAnsi"/>
              </w:rPr>
              <w:t xml:space="preserve">.2     </w:t>
            </w:r>
          </w:p>
          <w:p w14:paraId="528D5B9B"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F83B221" w14:textId="77777777" w:rsidR="00D20B7D" w:rsidRPr="003D1DCB"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A5598E4"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40D75B3D" w14:textId="5FE5E767" w:rsidR="00D20B7D" w:rsidRDefault="00D20B7D" w:rsidP="00D20B7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A872AE">
              <w:rPr>
                <w:rFonts w:asciiTheme="minorHAnsi" w:eastAsia="Arial" w:hAnsiTheme="minorHAnsi" w:cstheme="minorHAnsi"/>
              </w:rPr>
              <w:t xml:space="preserve">oferta </w:t>
            </w:r>
            <w:r>
              <w:rPr>
                <w:rFonts w:asciiTheme="minorHAnsi" w:eastAsia="Arial" w:hAnsiTheme="minorHAnsi" w:cstheme="minorHAnsi"/>
              </w:rPr>
              <w:t>ingresando números en campos de texto como la Descripción.</w:t>
            </w:r>
          </w:p>
          <w:p w14:paraId="20D4091B" w14:textId="77777777" w:rsidR="00D20B7D" w:rsidRPr="00511E57"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6E1167" w14:textId="11EB4784" w:rsidR="00D20B7D" w:rsidRPr="00A872AE" w:rsidRDefault="00D20B7D">
            <w:pPr>
              <w:pStyle w:val="Prrafodelista"/>
              <w:numPr>
                <w:ilvl w:val="0"/>
                <w:numId w:val="91"/>
              </w:numPr>
              <w:rPr>
                <w:rFonts w:asciiTheme="minorHAnsi" w:eastAsia="Arial" w:hAnsiTheme="minorHAnsi" w:cstheme="minorHAnsi"/>
              </w:rPr>
            </w:pPr>
            <w:r w:rsidRPr="00A872AE">
              <w:rPr>
                <w:rFonts w:asciiTheme="minorHAnsi" w:hAnsiTheme="minorHAnsi" w:cstheme="minorHAnsi"/>
              </w:rPr>
              <w:t>Ingresa valores inválidos (números) en el campo Descripción.</w:t>
            </w:r>
          </w:p>
          <w:p w14:paraId="769E3F8E" w14:textId="77777777" w:rsidR="00D20B7D" w:rsidRPr="003D1DCB" w:rsidRDefault="00D20B7D">
            <w:pPr>
              <w:pStyle w:val="Prrafodelista"/>
              <w:numPr>
                <w:ilvl w:val="0"/>
                <w:numId w:val="9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FF9320F"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602380E" w14:textId="77777777" w:rsidR="00D20B7D" w:rsidRDefault="00D20B7D" w:rsidP="00D20B7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1E2D12F5" w14:textId="77777777" w:rsidR="00D20B7D" w:rsidRPr="00B27A39" w:rsidRDefault="00D20B7D" w:rsidP="00D20B7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2B94FC6" w14:textId="423CF860" w:rsidR="00D20B7D" w:rsidRPr="004A6244" w:rsidRDefault="00D20B7D" w:rsidP="00A872A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A872AE" w:rsidRPr="0039736F" w14:paraId="6723EA9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1AC6110C" w14:textId="51F45890" w:rsidR="00A872AE" w:rsidRPr="0039736F" w:rsidRDefault="00A872AE" w:rsidP="00A872A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0521A9B7" w14:textId="3B88A891"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04B786CA" w14:textId="4B3C748C" w:rsidR="00A872AE" w:rsidRPr="003D1DCB"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BAAB2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0743F03A" w14:textId="7BAD2661"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oferta ingresando letras en campos de texto como el Descuento.</w:t>
            </w:r>
          </w:p>
          <w:p w14:paraId="54638F60"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A803975" w14:textId="67F3FC02" w:rsidR="00A872AE" w:rsidRPr="00A872AE" w:rsidRDefault="00A872AE">
            <w:pPr>
              <w:pStyle w:val="Prrafodelista"/>
              <w:numPr>
                <w:ilvl w:val="0"/>
                <w:numId w:val="92"/>
              </w:numPr>
              <w:rPr>
                <w:rFonts w:asciiTheme="minorHAnsi" w:eastAsia="Arial" w:hAnsiTheme="minorHAnsi" w:cstheme="minorHAnsi"/>
              </w:rPr>
            </w:pPr>
            <w:r w:rsidRPr="00A872AE">
              <w:rPr>
                <w:rFonts w:asciiTheme="minorHAnsi" w:hAnsiTheme="minorHAnsi" w:cstheme="minorHAnsi"/>
              </w:rPr>
              <w:t xml:space="preserve">Ingresa valores inválidos </w:t>
            </w:r>
            <w:r>
              <w:rPr>
                <w:rFonts w:asciiTheme="minorHAnsi" w:hAnsiTheme="minorHAnsi" w:cstheme="minorHAnsi"/>
              </w:rPr>
              <w:t>(letras</w:t>
            </w:r>
            <w:r w:rsidRPr="00A872AE">
              <w:rPr>
                <w:rFonts w:asciiTheme="minorHAnsi" w:hAnsiTheme="minorHAnsi" w:cstheme="minorHAnsi"/>
              </w:rPr>
              <w:t>) en el campo Des</w:t>
            </w:r>
            <w:r>
              <w:rPr>
                <w:rFonts w:asciiTheme="minorHAnsi" w:hAnsiTheme="minorHAnsi" w:cstheme="minorHAnsi"/>
              </w:rPr>
              <w:t>cuento</w:t>
            </w:r>
            <w:r w:rsidRPr="00A872AE">
              <w:rPr>
                <w:rFonts w:asciiTheme="minorHAnsi" w:hAnsiTheme="minorHAnsi" w:cstheme="minorHAnsi"/>
              </w:rPr>
              <w:t>.</w:t>
            </w:r>
          </w:p>
          <w:p w14:paraId="74290056" w14:textId="77777777" w:rsidR="00A872AE" w:rsidRPr="003D1DCB" w:rsidRDefault="00A872AE">
            <w:pPr>
              <w:pStyle w:val="Prrafodelista"/>
              <w:numPr>
                <w:ilvl w:val="0"/>
                <w:numId w:val="9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3FEE457" w14:textId="77777777" w:rsidR="00A872AE" w:rsidRDefault="00A872AE" w:rsidP="00A872A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48ADC9C" w14:textId="016094D9" w:rsidR="00A872AE" w:rsidRDefault="00A872AE" w:rsidP="00A872A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Descuento contenga solo números.</w:t>
            </w:r>
          </w:p>
          <w:p w14:paraId="1E3E21F1" w14:textId="77777777" w:rsidR="00A872AE" w:rsidRPr="00B27A39" w:rsidRDefault="00A872AE" w:rsidP="00A872A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7788F71" w14:textId="50A8E926" w:rsidR="00A872AE" w:rsidRPr="00A872AE" w:rsidRDefault="00A872AE" w:rsidP="00A872AE">
            <w:pPr>
              <w:pStyle w:val="Prrafodelista"/>
              <w:numPr>
                <w:ilvl w:val="0"/>
                <w:numId w:val="33"/>
              </w:numPr>
              <w:rPr>
                <w:rFonts w:asciiTheme="minorHAnsi" w:eastAsia="Arial" w:hAnsiTheme="minorHAnsi" w:cstheme="minorHAnsi"/>
                <w:b/>
                <w:bCs/>
              </w:rPr>
            </w:pPr>
            <w:r w:rsidRPr="00A872AE">
              <w:rPr>
                <w:rFonts w:asciiTheme="minorHAnsi" w:hAnsiTheme="minorHAnsi" w:cstheme="minorHAnsi"/>
              </w:rPr>
              <w:t>Se muestra un mensaje de error indicando cual campo contienen valores no válidos.</w:t>
            </w:r>
          </w:p>
        </w:tc>
      </w:tr>
      <w:tr w:rsidR="00D20B7D" w:rsidRPr="0039736F" w14:paraId="442DD268"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3B4CA4D6" w14:textId="78665B96"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sidR="00A872A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49EE787D"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C913EA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4B1CA3EB" w14:textId="5AD34FDD"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oferta dejando campos obligatorios sin completar.</w:t>
            </w:r>
          </w:p>
          <w:p w14:paraId="24C94AC2"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5CCE4" w14:textId="0E32BECD" w:rsidR="00A872AE" w:rsidRPr="00A872AE" w:rsidRDefault="00A872AE">
            <w:pPr>
              <w:pStyle w:val="Prrafodelista"/>
              <w:numPr>
                <w:ilvl w:val="0"/>
                <w:numId w:val="94"/>
              </w:numPr>
              <w:rPr>
                <w:rFonts w:asciiTheme="minorHAnsi" w:eastAsia="Arial" w:hAnsiTheme="minorHAnsi" w:cstheme="minorHAnsi"/>
              </w:rPr>
            </w:pPr>
            <w:r w:rsidRPr="00A872AE">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w:t>
            </w:r>
            <w:r w:rsidRPr="00A872AE">
              <w:rPr>
                <w:rFonts w:asciiTheme="minorHAnsi" w:eastAsia="Arial" w:hAnsiTheme="minorHAnsi" w:cstheme="minorHAnsi"/>
              </w:rPr>
              <w:t xml:space="preserve"> Descripción</w:t>
            </w:r>
            <w:r>
              <w:rPr>
                <w:rFonts w:asciiTheme="minorHAnsi" w:eastAsia="Arial" w:hAnsiTheme="minorHAnsi" w:cstheme="minorHAnsi"/>
              </w:rPr>
              <w:t xml:space="preserve"> o Descuento</w:t>
            </w:r>
            <w:r w:rsidRPr="00A872AE">
              <w:rPr>
                <w:rFonts w:asciiTheme="minorHAnsi" w:eastAsia="Arial" w:hAnsiTheme="minorHAnsi" w:cstheme="minorHAnsi"/>
              </w:rPr>
              <w:t>.</w:t>
            </w:r>
          </w:p>
          <w:p w14:paraId="65D22D8E" w14:textId="77777777" w:rsidR="00A872AE" w:rsidRPr="005B2C91" w:rsidRDefault="00A872AE">
            <w:pPr>
              <w:pStyle w:val="Prrafodelista"/>
              <w:numPr>
                <w:ilvl w:val="0"/>
                <w:numId w:val="9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B2A7B8C"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37D29755"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50459D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490E49B0" w14:textId="32F67AC6" w:rsidR="00D20B7D" w:rsidRPr="004A6244"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FF1F85" w:rsidRPr="0039736F" w14:paraId="5EBA30B9" w14:textId="77777777" w:rsidTr="00BD199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D4377D" w14:textId="77777777" w:rsidR="00FF1F85" w:rsidRDefault="00FF1F85" w:rsidP="00D20B7D">
            <w:pPr>
              <w:rPr>
                <w:rFonts w:asciiTheme="minorHAnsi" w:eastAsia="Arial" w:hAnsiTheme="minorHAnsi" w:cstheme="minorHAnsi"/>
                <w:b/>
                <w:bCs/>
              </w:rPr>
            </w:pPr>
            <w:r w:rsidRPr="0039736F">
              <w:rPr>
                <w:rFonts w:asciiTheme="minorHAnsi" w:eastAsia="Arial" w:hAnsiTheme="minorHAnsi" w:cstheme="minorHAnsi"/>
                <w:b/>
                <w:bCs/>
              </w:rPr>
              <w:t>RIESGOS:</w:t>
            </w:r>
          </w:p>
          <w:p w14:paraId="7461C0F3" w14:textId="77777777" w:rsidR="00D20B7D" w:rsidRDefault="00D20B7D">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E6B8AD7" w14:textId="653424EF" w:rsidR="00D20B7D" w:rsidRPr="00D20B7D" w:rsidRDefault="00D20B7D">
            <w:pPr>
              <w:pStyle w:val="Prrafodelista"/>
              <w:numPr>
                <w:ilvl w:val="0"/>
                <w:numId w:val="89"/>
              </w:numPr>
              <w:rPr>
                <w:rFonts w:asciiTheme="minorHAnsi" w:hAnsiTheme="minorHAnsi" w:cstheme="minorHAnsi"/>
              </w:rPr>
            </w:pPr>
            <w:r w:rsidRPr="00D20B7D">
              <w:rPr>
                <w:rFonts w:asciiTheme="minorHAnsi" w:eastAsia="Arial" w:hAnsiTheme="minorHAnsi" w:cstheme="minorHAnsi"/>
              </w:rPr>
              <w:t>Caída de la base de datos durante el proceso de registro.</w:t>
            </w:r>
          </w:p>
        </w:tc>
      </w:tr>
    </w:tbl>
    <w:p w14:paraId="5AF3DF37" w14:textId="77777777" w:rsidR="00FF1F85" w:rsidRDefault="00FF1F85" w:rsidP="00871FC2">
      <w:pPr>
        <w:rPr>
          <w:rFonts w:asciiTheme="minorHAnsi" w:hAnsiTheme="minorHAnsi" w:cstheme="minorHAnsi"/>
        </w:rPr>
      </w:pPr>
    </w:p>
    <w:p w14:paraId="1B3689C1" w14:textId="77777777" w:rsidR="00FF1F85" w:rsidRDefault="00FF1F85" w:rsidP="00871FC2">
      <w:pPr>
        <w:rPr>
          <w:rFonts w:asciiTheme="minorHAnsi" w:hAnsiTheme="minorHAnsi" w:cstheme="minorHAnsi"/>
        </w:rPr>
      </w:pPr>
    </w:p>
    <w:p w14:paraId="0378D0FE" w14:textId="77777777" w:rsidR="00FF1F85" w:rsidRDefault="00FF1F85" w:rsidP="00871FC2">
      <w:pPr>
        <w:rPr>
          <w:rFonts w:asciiTheme="minorHAnsi" w:hAnsiTheme="minorHAnsi" w:cstheme="minorHAnsi"/>
        </w:rPr>
      </w:pPr>
    </w:p>
    <w:p w14:paraId="2D223D3D" w14:textId="77777777" w:rsidR="00C829EA" w:rsidRDefault="00C829EA" w:rsidP="00871FC2">
      <w:pPr>
        <w:rPr>
          <w:rFonts w:asciiTheme="minorHAnsi" w:hAnsiTheme="minorHAnsi" w:cstheme="minorHAnsi"/>
        </w:rPr>
      </w:pPr>
    </w:p>
    <w:p w14:paraId="6F2A825C" w14:textId="77777777" w:rsidR="00C829EA" w:rsidRDefault="00C829EA" w:rsidP="00871FC2">
      <w:pPr>
        <w:rPr>
          <w:rFonts w:asciiTheme="minorHAnsi" w:hAnsiTheme="minorHAnsi" w:cstheme="minorHAnsi"/>
        </w:rPr>
      </w:pPr>
    </w:p>
    <w:p w14:paraId="146C35C2" w14:textId="77777777" w:rsidR="00C829EA" w:rsidRDefault="00C829EA" w:rsidP="00871FC2">
      <w:pPr>
        <w:rPr>
          <w:rFonts w:asciiTheme="minorHAnsi" w:hAnsiTheme="minorHAnsi" w:cstheme="minorHAnsi"/>
        </w:rPr>
      </w:pPr>
    </w:p>
    <w:p w14:paraId="1C6098C7" w14:textId="77777777" w:rsidR="00C829EA" w:rsidRDefault="00C829EA" w:rsidP="00871FC2">
      <w:pPr>
        <w:rPr>
          <w:rFonts w:asciiTheme="minorHAnsi" w:hAnsiTheme="minorHAnsi" w:cstheme="minorHAnsi"/>
        </w:rPr>
      </w:pPr>
    </w:p>
    <w:p w14:paraId="1E2EDE7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13C4826C" w14:textId="77777777" w:rsidTr="00A872A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3DCE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21EF020"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EEEB45"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ofertas</w:t>
            </w:r>
          </w:p>
        </w:tc>
      </w:tr>
      <w:tr w:rsidR="00FF1F85" w:rsidRPr="0039736F" w14:paraId="7400E6B5" w14:textId="77777777" w:rsidTr="00A872AE">
        <w:tc>
          <w:tcPr>
            <w:tcW w:w="6385" w:type="dxa"/>
            <w:gridSpan w:val="3"/>
            <w:tcBorders>
              <w:top w:val="single" w:sz="8" w:space="0" w:color="auto"/>
              <w:left w:val="single" w:sz="8" w:space="0" w:color="auto"/>
              <w:bottom w:val="single" w:sz="8" w:space="0" w:color="auto"/>
              <w:right w:val="single" w:sz="8" w:space="0" w:color="auto"/>
            </w:tcBorders>
          </w:tcPr>
          <w:p w14:paraId="74CC203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5FD5DB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6B2ECA4D"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619F948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212ED8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11</w:t>
            </w:r>
          </w:p>
        </w:tc>
      </w:tr>
      <w:tr w:rsidR="00FF1F85" w:rsidRPr="0039736F" w14:paraId="7CD1B4B3"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7D13D4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660BAA89"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140E337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FD9EAA5" w14:textId="785DB23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A872AE">
              <w:rPr>
                <w:rFonts w:asciiTheme="minorHAnsi" w:eastAsia="Arial" w:hAnsiTheme="minorHAnsi" w:cstheme="minorHAnsi"/>
              </w:rPr>
              <w:t>1</w:t>
            </w:r>
          </w:p>
        </w:tc>
      </w:tr>
      <w:tr w:rsidR="00FF1F85" w:rsidRPr="0039736F" w14:paraId="46D630AC" w14:textId="77777777" w:rsidTr="00A872A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89A278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CEA629E" w14:textId="77777777" w:rsidR="00FF1F85" w:rsidRPr="00774DA4" w:rsidRDefault="00FF1F85" w:rsidP="00614B45">
            <w:pPr>
              <w:rPr>
                <w:rFonts w:asciiTheme="minorHAnsi" w:eastAsia="Arial" w:hAnsiTheme="minorHAnsi" w:cstheme="minorHAnsi"/>
              </w:rPr>
            </w:pPr>
            <w:r w:rsidRPr="004A6244">
              <w:rPr>
                <w:rFonts w:asciiTheme="minorHAnsi" w:eastAsia="Arial" w:hAnsiTheme="minorHAnsi" w:cstheme="minorHAnsi"/>
              </w:rPr>
              <w:t>El administrador o empleado puede actualizar la información de una oferta existente en el sistema.</w:t>
            </w:r>
          </w:p>
        </w:tc>
      </w:tr>
      <w:tr w:rsidR="00A872AE" w:rsidRPr="0039736F" w14:paraId="59497D73" w14:textId="77777777" w:rsidTr="00A872A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0B14437"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NOTAS:</w:t>
            </w:r>
          </w:p>
          <w:p w14:paraId="0B92D291" w14:textId="21225F24" w:rsidR="00A872AE" w:rsidRDefault="00A872AE" w:rsidP="00A872AE">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 xml:space="preserve">e podrá actualizar los campos de </w:t>
            </w:r>
            <w:r w:rsidR="0099471E">
              <w:rPr>
                <w:rFonts w:asciiTheme="minorHAnsi" w:eastAsia="Arial" w:hAnsiTheme="minorHAnsi" w:cstheme="minorHAnsi"/>
              </w:rPr>
              <w:t xml:space="preserve">Nombre, Descripción y Descuento </w:t>
            </w:r>
            <w:r>
              <w:rPr>
                <w:rFonts w:asciiTheme="minorHAnsi" w:eastAsia="Arial" w:hAnsiTheme="minorHAnsi" w:cstheme="minorHAnsi"/>
              </w:rPr>
              <w:t>en forma de texto.</w:t>
            </w:r>
          </w:p>
          <w:p w14:paraId="44ADC41E" w14:textId="2450F06A" w:rsidR="00A872AE" w:rsidRPr="00774DA4" w:rsidRDefault="00A872AE" w:rsidP="00A872A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A872AE" w:rsidRPr="0039736F" w14:paraId="4587BA01"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3CFFD8E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E3178F3" w14:textId="644AF0BF" w:rsidR="00A872AE" w:rsidRPr="00594B33" w:rsidRDefault="00A872AE">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oferta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F623494" w14:textId="0AF9EA5B" w:rsidR="00A872AE" w:rsidRPr="00A872AE" w:rsidRDefault="00A872AE">
            <w:pPr>
              <w:pStyle w:val="Prrafodelista"/>
              <w:numPr>
                <w:ilvl w:val="0"/>
                <w:numId w:val="54"/>
              </w:numPr>
              <w:rPr>
                <w:rFonts w:asciiTheme="minorHAnsi" w:eastAsia="Arial" w:hAnsiTheme="minorHAnsi" w:cstheme="minorHAnsi"/>
              </w:rPr>
            </w:pPr>
            <w:r w:rsidRPr="00A872AE">
              <w:rPr>
                <w:rFonts w:asciiTheme="minorHAnsi" w:eastAsia="Arial" w:hAnsiTheme="minorHAnsi" w:cstheme="minorHAnsi"/>
              </w:rPr>
              <w:t>El sistema emite mensajes claros en caso de errores, indicando los campos problemáticos.</w:t>
            </w:r>
          </w:p>
        </w:tc>
      </w:tr>
      <w:tr w:rsidR="00FF1F85" w:rsidRPr="0039736F" w14:paraId="6C0D24F4" w14:textId="77777777" w:rsidTr="00A872A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F780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9471E" w:rsidRPr="0039736F" w14:paraId="4FD83FCC"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4F4F8766"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.1     </w:t>
            </w:r>
          </w:p>
          <w:p w14:paraId="390A2E0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D2677BC" w14:textId="0518900E"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w:t>
            </w:r>
            <w:r w:rsidR="00AE181A">
              <w:rPr>
                <w:rFonts w:asciiTheme="minorHAnsi" w:eastAsia="Arial" w:hAnsiTheme="minorHAnsi" w:cstheme="minorHAnsi"/>
              </w:rPr>
              <w:t xml:space="preserve">oferta </w:t>
            </w:r>
            <w:r w:rsidRPr="00BF34A4">
              <w:rPr>
                <w:rFonts w:asciiTheme="minorHAnsi" w:eastAsia="Arial" w:hAnsiTheme="minorHAnsi" w:cstheme="minorHAnsi"/>
              </w:rPr>
              <w:t>existente.</w:t>
            </w:r>
          </w:p>
          <w:p w14:paraId="77CC54C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74DCCB93" w14:textId="7A70CB6A" w:rsidR="0099471E" w:rsidRDefault="0099471E" w:rsidP="0099471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w:t>
            </w:r>
            <w:r w:rsidR="00AE181A">
              <w:rPr>
                <w:rFonts w:asciiTheme="minorHAnsi" w:eastAsia="Arial" w:hAnsiTheme="minorHAnsi" w:cstheme="minorHAnsi"/>
              </w:rPr>
              <w:t xml:space="preserve"> oferta</w:t>
            </w:r>
            <w:r>
              <w:rPr>
                <w:rFonts w:asciiTheme="minorHAnsi" w:eastAsia="Arial" w:hAnsiTheme="minorHAnsi" w:cstheme="minorHAnsi"/>
              </w:rPr>
              <w:t>.</w:t>
            </w:r>
          </w:p>
          <w:p w14:paraId="557AC7A7"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24A383E" w14:textId="114EA0A0" w:rsidR="0099471E" w:rsidRPr="00AE181A" w:rsidRDefault="0099471E">
            <w:pPr>
              <w:pStyle w:val="Prrafodelista"/>
              <w:numPr>
                <w:ilvl w:val="0"/>
                <w:numId w:val="96"/>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sidRPr="00AE181A">
              <w:rPr>
                <w:rFonts w:asciiTheme="minorHAnsi" w:eastAsia="Arial" w:hAnsiTheme="minorHAnsi" w:cstheme="minorHAnsi"/>
              </w:rPr>
              <w:t xml:space="preserve"> ofertas</w:t>
            </w:r>
            <w:r w:rsidRPr="00AE181A">
              <w:rPr>
                <w:rFonts w:asciiTheme="minorHAnsi" w:eastAsia="Arial" w:hAnsiTheme="minorHAnsi" w:cstheme="minorHAnsi"/>
              </w:rPr>
              <w:t>.</w:t>
            </w:r>
          </w:p>
          <w:p w14:paraId="545C95E9" w14:textId="77777777" w:rsidR="0099471E" w:rsidRPr="00F744D6" w:rsidRDefault="0099471E">
            <w:pPr>
              <w:pStyle w:val="Prrafodelista"/>
              <w:numPr>
                <w:ilvl w:val="0"/>
                <w:numId w:val="9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EF0015A" w14:textId="0E8E205A"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w:t>
            </w:r>
            <w:r w:rsidR="00AE181A">
              <w:rPr>
                <w:rFonts w:asciiTheme="minorHAnsi" w:eastAsia="Arial" w:hAnsiTheme="minorHAnsi" w:cstheme="minorHAnsi"/>
              </w:rPr>
              <w:t>oferta.</w:t>
            </w:r>
          </w:p>
          <w:p w14:paraId="5870E79C" w14:textId="77777777"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7E7226B5"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4D40F3DD" w14:textId="3F3F25D1" w:rsidR="0099471E" w:rsidRPr="004A6244" w:rsidRDefault="0099471E">
            <w:pPr>
              <w:pStyle w:val="Prrafodelista"/>
              <w:numPr>
                <w:ilvl w:val="0"/>
                <w:numId w:val="37"/>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w:t>
            </w:r>
            <w:r w:rsidR="00AE181A">
              <w:rPr>
                <w:rFonts w:asciiTheme="minorHAnsi" w:eastAsia="Arial" w:hAnsiTheme="minorHAnsi" w:cstheme="minorHAnsi"/>
              </w:rPr>
              <w:t xml:space="preserve">oferta </w:t>
            </w:r>
            <w:r w:rsidRPr="0098309F">
              <w:rPr>
                <w:rFonts w:asciiTheme="minorHAnsi" w:eastAsia="Arial" w:hAnsiTheme="minorHAnsi" w:cstheme="minorHAnsi"/>
              </w:rPr>
              <w:t>exitosamente y los refleja en la tabla.</w:t>
            </w:r>
          </w:p>
        </w:tc>
      </w:tr>
      <w:tr w:rsidR="0099471E" w:rsidRPr="0039736F" w14:paraId="496AC7EA"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36145F22"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.2     </w:t>
            </w:r>
          </w:p>
          <w:p w14:paraId="4692760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3495621" w14:textId="77777777"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7A1238"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4919CD34" w14:textId="26520B5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ingresando números en campos de texto como</w:t>
            </w:r>
            <w:r w:rsidR="00AE181A">
              <w:rPr>
                <w:rFonts w:asciiTheme="minorHAnsi" w:eastAsia="Arial" w:hAnsiTheme="minorHAnsi" w:cstheme="minorHAnsi"/>
              </w:rPr>
              <w:t xml:space="preserve"> Nombre,</w:t>
            </w:r>
            <w:r>
              <w:rPr>
                <w:rFonts w:asciiTheme="minorHAnsi" w:eastAsia="Arial" w:hAnsiTheme="minorHAnsi" w:cstheme="minorHAnsi"/>
              </w:rPr>
              <w:t xml:space="preserve"> Descripción o </w:t>
            </w:r>
            <w:r w:rsidR="00AE181A">
              <w:rPr>
                <w:rFonts w:asciiTheme="minorHAnsi" w:eastAsia="Arial" w:hAnsiTheme="minorHAnsi" w:cstheme="minorHAnsi"/>
              </w:rPr>
              <w:t>Descuento</w:t>
            </w:r>
            <w:r>
              <w:rPr>
                <w:rFonts w:asciiTheme="minorHAnsi" w:eastAsia="Arial" w:hAnsiTheme="minorHAnsi" w:cstheme="minorHAnsi"/>
              </w:rPr>
              <w:t>.</w:t>
            </w:r>
          </w:p>
          <w:p w14:paraId="7DE21C14"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65C2373" w14:textId="5B60376B" w:rsidR="0099471E" w:rsidRPr="00AE181A" w:rsidRDefault="0099471E">
            <w:pPr>
              <w:pStyle w:val="Prrafodelista"/>
              <w:numPr>
                <w:ilvl w:val="0"/>
                <w:numId w:val="97"/>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77C8DA1A" w14:textId="77777777" w:rsidR="0099471E" w:rsidRPr="006F78C7" w:rsidRDefault="0099471E">
            <w:pPr>
              <w:pStyle w:val="Prrafodelista"/>
              <w:numPr>
                <w:ilvl w:val="0"/>
                <w:numId w:val="9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F6403CA" w14:textId="1B6164FE"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w:t>
            </w:r>
            <w:r w:rsidR="00AE181A">
              <w:rPr>
                <w:rFonts w:asciiTheme="minorHAnsi" w:hAnsiTheme="minorHAnsi" w:cstheme="minorHAnsi"/>
              </w:rPr>
              <w:t xml:space="preserve"> Nombre,</w:t>
            </w:r>
            <w:r>
              <w:rPr>
                <w:rFonts w:asciiTheme="minorHAnsi" w:hAnsiTheme="minorHAnsi" w:cstheme="minorHAnsi"/>
              </w:rPr>
              <w:t xml:space="preserve"> Descripción o </w:t>
            </w:r>
            <w:r w:rsidR="00AE181A">
              <w:rPr>
                <w:rFonts w:asciiTheme="minorHAnsi" w:hAnsiTheme="minorHAnsi" w:cstheme="minorHAnsi"/>
              </w:rPr>
              <w:t>Descuento</w:t>
            </w:r>
            <w:r>
              <w:rPr>
                <w:rFonts w:asciiTheme="minorHAnsi" w:hAnsiTheme="minorHAnsi" w:cstheme="minorHAnsi"/>
              </w:rPr>
              <w:t>.</w:t>
            </w:r>
          </w:p>
          <w:p w14:paraId="6AF24F65" w14:textId="77777777"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CDCCEFF"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DFE0FD5" w14:textId="54F7FFEB"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E181A">
              <w:rPr>
                <w:rFonts w:asciiTheme="minorHAnsi" w:hAnsiTheme="minorHAnsi" w:cstheme="minorHAnsi"/>
              </w:rPr>
              <w:t>los</w:t>
            </w:r>
            <w:r>
              <w:rPr>
                <w:rFonts w:asciiTheme="minorHAnsi" w:hAnsiTheme="minorHAnsi" w:cstheme="minorHAnsi"/>
              </w:rPr>
              <w:t xml:space="preserve"> campo</w:t>
            </w:r>
            <w:r w:rsidR="00AE181A">
              <w:rPr>
                <w:rFonts w:asciiTheme="minorHAnsi" w:hAnsiTheme="minorHAnsi" w:cstheme="minorHAnsi"/>
              </w:rPr>
              <w:t>s</w:t>
            </w:r>
            <w:r>
              <w:rPr>
                <w:rFonts w:asciiTheme="minorHAnsi" w:hAnsiTheme="minorHAnsi" w:cstheme="minorHAnsi"/>
              </w:rPr>
              <w:t xml:space="preserve"> </w:t>
            </w:r>
            <w:r w:rsidR="00AE181A">
              <w:rPr>
                <w:rFonts w:asciiTheme="minorHAnsi" w:hAnsiTheme="minorHAnsi" w:cstheme="minorHAnsi"/>
              </w:rPr>
              <w:t xml:space="preserve">Nombre, </w:t>
            </w:r>
            <w:r>
              <w:rPr>
                <w:rFonts w:asciiTheme="minorHAnsi" w:hAnsiTheme="minorHAnsi" w:cstheme="minorHAnsi"/>
              </w:rPr>
              <w:t xml:space="preserve">Descripción y </w:t>
            </w:r>
            <w:r w:rsidR="00AE181A">
              <w:rPr>
                <w:rFonts w:asciiTheme="minorHAnsi" w:hAnsiTheme="minorHAnsi" w:cstheme="minorHAnsi"/>
              </w:rPr>
              <w:t>Descuento</w:t>
            </w:r>
            <w:r>
              <w:rPr>
                <w:rFonts w:asciiTheme="minorHAnsi" w:hAnsiTheme="minorHAnsi" w:cstheme="minorHAnsi"/>
              </w:rPr>
              <w:t xml:space="preserve"> contenga solo texto.</w:t>
            </w:r>
          </w:p>
          <w:p w14:paraId="46B260AE"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5B55AD6" w14:textId="4433C841" w:rsidR="0099471E" w:rsidRPr="004A6244" w:rsidRDefault="0099471E">
            <w:pPr>
              <w:pStyle w:val="Prrafodelista"/>
              <w:numPr>
                <w:ilvl w:val="0"/>
                <w:numId w:val="37"/>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99471E" w:rsidRPr="0039736F" w14:paraId="72717311"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6C46E281" w14:textId="6F27CA03" w:rsidR="0099471E" w:rsidRPr="0039736F" w:rsidRDefault="0099471E" w:rsidP="0099471E">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1</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71D94DC" w14:textId="766C6A58"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83898FF" w14:textId="41B69609"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sidR="00AE181A">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6E523F2F"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44ED207" w14:textId="152D2209"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 xml:space="preserve">ingresando </w:t>
            </w:r>
            <w:r w:rsidR="00AE181A">
              <w:rPr>
                <w:rFonts w:asciiTheme="minorHAnsi" w:eastAsia="Arial" w:hAnsiTheme="minorHAnsi" w:cstheme="minorHAnsi"/>
              </w:rPr>
              <w:t>letras</w:t>
            </w:r>
            <w:r>
              <w:rPr>
                <w:rFonts w:asciiTheme="minorHAnsi" w:eastAsia="Arial" w:hAnsiTheme="minorHAnsi" w:cstheme="minorHAnsi"/>
              </w:rPr>
              <w:t xml:space="preserve"> en campos de texto como</w:t>
            </w:r>
            <w:r w:rsidR="00AE181A">
              <w:rPr>
                <w:rFonts w:asciiTheme="minorHAnsi" w:eastAsia="Arial" w:hAnsiTheme="minorHAnsi" w:cstheme="minorHAnsi"/>
              </w:rPr>
              <w:t xml:space="preserve"> Descuento</w:t>
            </w:r>
            <w:r>
              <w:rPr>
                <w:rFonts w:asciiTheme="minorHAnsi" w:eastAsia="Arial" w:hAnsiTheme="minorHAnsi" w:cstheme="minorHAnsi"/>
              </w:rPr>
              <w:t>.</w:t>
            </w:r>
          </w:p>
          <w:p w14:paraId="3EDC3C5F"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204DC95" w14:textId="5513B930" w:rsidR="0099471E" w:rsidRPr="00AE181A" w:rsidRDefault="0099471E">
            <w:pPr>
              <w:pStyle w:val="Prrafodelista"/>
              <w:numPr>
                <w:ilvl w:val="0"/>
                <w:numId w:val="98"/>
              </w:numPr>
              <w:rPr>
                <w:rFonts w:asciiTheme="minorHAnsi" w:eastAsia="Arial" w:hAnsiTheme="minorHAnsi" w:cstheme="minorHAnsi"/>
              </w:rPr>
            </w:pPr>
            <w:r w:rsidRPr="00AE181A">
              <w:rPr>
                <w:rFonts w:asciiTheme="minorHAnsi" w:eastAsia="Arial" w:hAnsiTheme="minorHAnsi" w:cstheme="minorHAnsi"/>
              </w:rPr>
              <w:t xml:space="preserve">Hace clic en la tabla donde están todas las </w:t>
            </w:r>
            <w:r w:rsidR="00AE181A">
              <w:rPr>
                <w:rFonts w:asciiTheme="minorHAnsi" w:eastAsia="Arial" w:hAnsiTheme="minorHAnsi" w:cstheme="minorHAnsi"/>
              </w:rPr>
              <w:t>ofertas.</w:t>
            </w:r>
          </w:p>
          <w:p w14:paraId="2F8F1254" w14:textId="77777777" w:rsidR="0099471E" w:rsidRPr="006F78C7" w:rsidRDefault="0099471E">
            <w:pPr>
              <w:pStyle w:val="Prrafodelista"/>
              <w:numPr>
                <w:ilvl w:val="0"/>
                <w:numId w:val="9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EBEDDF6" w14:textId="7E948FB3"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 xml:space="preserve">Ingresa valores inválidos </w:t>
            </w:r>
            <w:r w:rsidR="00AE181A">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el campo Desc</w:t>
            </w:r>
            <w:r w:rsidR="00AE181A">
              <w:rPr>
                <w:rFonts w:asciiTheme="minorHAnsi" w:hAnsiTheme="minorHAnsi" w:cstheme="minorHAnsi"/>
              </w:rPr>
              <w:t>uento</w:t>
            </w:r>
            <w:r>
              <w:rPr>
                <w:rFonts w:asciiTheme="minorHAnsi" w:hAnsiTheme="minorHAnsi" w:cstheme="minorHAnsi"/>
              </w:rPr>
              <w:t>.</w:t>
            </w:r>
          </w:p>
          <w:p w14:paraId="1B55D7BF" w14:textId="77777777"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74288C3"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E857A87" w14:textId="71D90632"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w:t>
            </w:r>
            <w:r w:rsidR="00AE181A">
              <w:rPr>
                <w:rFonts w:asciiTheme="minorHAnsi" w:hAnsiTheme="minorHAnsi" w:cstheme="minorHAnsi"/>
              </w:rPr>
              <w:t>uento</w:t>
            </w:r>
            <w:r>
              <w:rPr>
                <w:rFonts w:asciiTheme="minorHAnsi" w:hAnsiTheme="minorHAnsi" w:cstheme="minorHAnsi"/>
              </w:rPr>
              <w:t xml:space="preserve"> contenga solo </w:t>
            </w:r>
            <w:r w:rsidR="00AE181A">
              <w:rPr>
                <w:rFonts w:asciiTheme="minorHAnsi" w:hAnsiTheme="minorHAnsi" w:cstheme="minorHAnsi"/>
              </w:rPr>
              <w:t>números</w:t>
            </w:r>
            <w:r>
              <w:rPr>
                <w:rFonts w:asciiTheme="minorHAnsi" w:hAnsiTheme="minorHAnsi" w:cstheme="minorHAnsi"/>
              </w:rPr>
              <w:t>.</w:t>
            </w:r>
          </w:p>
          <w:p w14:paraId="41BA7724"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24E4A3ED" w14:textId="297981B6" w:rsidR="0099471E" w:rsidRPr="00AE181A" w:rsidRDefault="0099471E" w:rsidP="00AE181A">
            <w:pPr>
              <w:pStyle w:val="Prrafodelista"/>
              <w:numPr>
                <w:ilvl w:val="0"/>
                <w:numId w:val="33"/>
              </w:numPr>
              <w:rPr>
                <w:rFonts w:asciiTheme="minorHAnsi" w:eastAsia="Arial" w:hAnsiTheme="minorHAnsi" w:cstheme="minorHAnsi"/>
                <w:b/>
                <w:bCs/>
              </w:rPr>
            </w:pPr>
            <w:r w:rsidRPr="00AE181A">
              <w:rPr>
                <w:rFonts w:asciiTheme="minorHAnsi" w:hAnsiTheme="minorHAnsi" w:cstheme="minorHAnsi"/>
              </w:rPr>
              <w:t>Se muestra un mensaje de error indicando cuáles campos contienen valores no válidos.</w:t>
            </w:r>
          </w:p>
        </w:tc>
      </w:tr>
      <w:tr w:rsidR="00FF1F85" w:rsidRPr="0039736F" w14:paraId="1768BB2F"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208445BC" w14:textId="48C5E2EE"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w:t>
            </w:r>
            <w:r w:rsidR="0099471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246C96F0" w14:textId="77777777"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4E73E77"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6544DCB" w14:textId="649B80F1"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dejando campos obligatorios sin completar.</w:t>
            </w:r>
          </w:p>
          <w:p w14:paraId="4B395A9C"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255E1CB" w14:textId="4742E594" w:rsidR="0099471E" w:rsidRPr="00AE181A" w:rsidRDefault="0099471E">
            <w:pPr>
              <w:pStyle w:val="Prrafodelista"/>
              <w:numPr>
                <w:ilvl w:val="0"/>
                <w:numId w:val="99"/>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63C421C1" w14:textId="77777777" w:rsidR="0099471E" w:rsidRPr="006F78C7" w:rsidRDefault="0099471E">
            <w:pPr>
              <w:pStyle w:val="Prrafodelista"/>
              <w:numPr>
                <w:ilvl w:val="0"/>
                <w:numId w:val="9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64FD070" w14:textId="3743DBF9"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AE181A">
              <w:rPr>
                <w:rFonts w:asciiTheme="minorHAnsi" w:eastAsia="Arial" w:hAnsiTheme="minorHAnsi" w:cstheme="minorHAnsi"/>
              </w:rPr>
              <w:t>el Nombre,</w:t>
            </w:r>
            <w:r>
              <w:rPr>
                <w:rFonts w:asciiTheme="minorHAnsi" w:eastAsia="Arial" w:hAnsiTheme="minorHAnsi" w:cstheme="minorHAnsi"/>
              </w:rPr>
              <w:t xml:space="preserve"> </w:t>
            </w:r>
            <w:r w:rsidRPr="006F78C7">
              <w:rPr>
                <w:rFonts w:asciiTheme="minorHAnsi" w:eastAsia="Arial" w:hAnsiTheme="minorHAnsi" w:cstheme="minorHAnsi"/>
              </w:rPr>
              <w:t>Descripción</w:t>
            </w:r>
            <w:r>
              <w:rPr>
                <w:rFonts w:asciiTheme="minorHAnsi" w:eastAsia="Arial" w:hAnsiTheme="minorHAnsi" w:cstheme="minorHAnsi"/>
              </w:rPr>
              <w:t xml:space="preserve"> o </w:t>
            </w:r>
            <w:r w:rsidR="00AE181A">
              <w:rPr>
                <w:rFonts w:asciiTheme="minorHAnsi" w:eastAsia="Arial" w:hAnsiTheme="minorHAnsi" w:cstheme="minorHAnsi"/>
              </w:rPr>
              <w:t>Descuento</w:t>
            </w:r>
            <w:r>
              <w:rPr>
                <w:rFonts w:asciiTheme="minorHAnsi" w:eastAsia="Arial" w:hAnsiTheme="minorHAnsi" w:cstheme="minorHAnsi"/>
              </w:rPr>
              <w:t>.</w:t>
            </w:r>
          </w:p>
          <w:p w14:paraId="6EFC4508" w14:textId="77777777"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5EF136E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66D4CEAE" w14:textId="7777777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D09C5FA" w14:textId="77777777"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7A9311" w14:textId="4AFCB65A" w:rsidR="00FF1F85" w:rsidRPr="00E00942" w:rsidRDefault="0099471E">
            <w:pPr>
              <w:pStyle w:val="Prrafodelista"/>
              <w:numPr>
                <w:ilvl w:val="0"/>
                <w:numId w:val="37"/>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616BA8E0" w14:textId="77777777" w:rsidTr="00A872A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7E1C2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0419DC7E" w14:textId="77777777" w:rsidR="0099471E" w:rsidRPr="004F3874" w:rsidRDefault="0099471E">
            <w:pPr>
              <w:pStyle w:val="Prrafodelista"/>
              <w:numPr>
                <w:ilvl w:val="0"/>
                <w:numId w:val="9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D967DFA" w14:textId="6F2C8691" w:rsidR="00FF1F85" w:rsidRPr="0039736F" w:rsidRDefault="0099471E">
            <w:pPr>
              <w:pStyle w:val="Prrafodelista"/>
              <w:numPr>
                <w:ilvl w:val="0"/>
                <w:numId w:val="95"/>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DBD2C11" w14:textId="77777777" w:rsidR="00FF1F85" w:rsidRDefault="00FF1F85" w:rsidP="00871FC2">
      <w:pPr>
        <w:rPr>
          <w:rFonts w:asciiTheme="minorHAnsi" w:hAnsiTheme="minorHAnsi" w:cstheme="minorHAnsi"/>
        </w:rPr>
      </w:pPr>
    </w:p>
    <w:p w14:paraId="5748178C" w14:textId="77777777" w:rsidR="00FF1F85" w:rsidRDefault="00FF1F85" w:rsidP="00871FC2">
      <w:pPr>
        <w:rPr>
          <w:rFonts w:asciiTheme="minorHAnsi" w:hAnsiTheme="minorHAnsi" w:cstheme="minorHAnsi"/>
        </w:rPr>
      </w:pPr>
    </w:p>
    <w:p w14:paraId="0743F043" w14:textId="77777777" w:rsidR="0099471E" w:rsidRDefault="0099471E" w:rsidP="00871FC2">
      <w:pPr>
        <w:rPr>
          <w:rFonts w:asciiTheme="minorHAnsi" w:hAnsiTheme="minorHAnsi" w:cstheme="minorHAnsi"/>
        </w:rPr>
      </w:pPr>
    </w:p>
    <w:p w14:paraId="3FBF1431" w14:textId="77777777" w:rsidR="0099471E" w:rsidRDefault="0099471E" w:rsidP="00871FC2">
      <w:pPr>
        <w:rPr>
          <w:rFonts w:asciiTheme="minorHAnsi" w:hAnsiTheme="minorHAnsi" w:cstheme="minorHAnsi"/>
        </w:rPr>
      </w:pPr>
    </w:p>
    <w:p w14:paraId="7B9485DC" w14:textId="77777777" w:rsidR="0099471E" w:rsidRDefault="0099471E" w:rsidP="00871FC2">
      <w:pPr>
        <w:rPr>
          <w:rFonts w:asciiTheme="minorHAnsi" w:hAnsiTheme="minorHAnsi" w:cstheme="minorHAnsi"/>
        </w:rPr>
      </w:pPr>
    </w:p>
    <w:p w14:paraId="3476986A" w14:textId="77777777" w:rsidR="0099471E" w:rsidRDefault="0099471E" w:rsidP="00871FC2">
      <w:pPr>
        <w:rPr>
          <w:rFonts w:asciiTheme="minorHAnsi" w:hAnsiTheme="minorHAnsi" w:cstheme="minorHAnsi"/>
        </w:rPr>
      </w:pPr>
    </w:p>
    <w:p w14:paraId="5C16168D" w14:textId="77777777" w:rsidR="0099471E" w:rsidRDefault="0099471E" w:rsidP="00871FC2">
      <w:pPr>
        <w:rPr>
          <w:rFonts w:asciiTheme="minorHAnsi" w:hAnsiTheme="minorHAnsi" w:cstheme="minorHAnsi"/>
        </w:rPr>
      </w:pPr>
    </w:p>
    <w:p w14:paraId="092476A2" w14:textId="77777777" w:rsidR="0099471E" w:rsidRDefault="0099471E" w:rsidP="00871FC2">
      <w:pPr>
        <w:rPr>
          <w:rFonts w:asciiTheme="minorHAnsi" w:hAnsiTheme="minorHAnsi" w:cstheme="minorHAnsi"/>
        </w:rPr>
      </w:pPr>
    </w:p>
    <w:p w14:paraId="166E8B2F" w14:textId="77777777" w:rsidR="0099471E" w:rsidRDefault="0099471E" w:rsidP="00871FC2">
      <w:pPr>
        <w:rPr>
          <w:rFonts w:asciiTheme="minorHAnsi" w:hAnsiTheme="minorHAnsi" w:cstheme="minorHAnsi"/>
        </w:rPr>
      </w:pPr>
    </w:p>
    <w:p w14:paraId="650E9CBE"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13B4B77" w14:textId="77777777" w:rsidTr="00AE181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E30DE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6F99A68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9708D8"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ofertas</w:t>
            </w:r>
          </w:p>
        </w:tc>
      </w:tr>
      <w:tr w:rsidR="00FF1F85" w:rsidRPr="0039736F" w14:paraId="1CAA73D4" w14:textId="77777777" w:rsidTr="00AE181A">
        <w:tc>
          <w:tcPr>
            <w:tcW w:w="6385" w:type="dxa"/>
            <w:gridSpan w:val="3"/>
            <w:tcBorders>
              <w:top w:val="single" w:sz="8" w:space="0" w:color="auto"/>
              <w:left w:val="single" w:sz="8" w:space="0" w:color="auto"/>
              <w:bottom w:val="single" w:sz="8" w:space="0" w:color="auto"/>
              <w:right w:val="single" w:sz="8" w:space="0" w:color="auto"/>
            </w:tcBorders>
          </w:tcPr>
          <w:p w14:paraId="3ACAFDF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187D5E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FF1F85" w:rsidRPr="0039736F" w14:paraId="28FAFBD6"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522A5CF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E3C439F"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12</w:t>
            </w:r>
          </w:p>
        </w:tc>
      </w:tr>
      <w:tr w:rsidR="00FF1F85" w:rsidRPr="0039736F" w14:paraId="60087694"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9C08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490FBB85"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B9FA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CDA9840" w14:textId="374B1B28"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9471E">
              <w:rPr>
                <w:rFonts w:asciiTheme="minorHAnsi" w:eastAsia="Arial" w:hAnsiTheme="minorHAnsi" w:cstheme="minorHAnsi"/>
              </w:rPr>
              <w:t>1</w:t>
            </w:r>
            <w:r w:rsidR="00E1417C">
              <w:rPr>
                <w:rFonts w:asciiTheme="minorHAnsi" w:eastAsia="Arial" w:hAnsiTheme="minorHAnsi" w:cstheme="minorHAnsi"/>
              </w:rPr>
              <w:t>0</w:t>
            </w:r>
          </w:p>
        </w:tc>
      </w:tr>
      <w:tr w:rsidR="00FF1F85" w:rsidRPr="0039736F" w14:paraId="1CDF9302" w14:textId="77777777" w:rsidTr="00AE181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B99C93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5C90C09"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o empleado puede eliminar una oferta existente del sistema.</w:t>
            </w:r>
          </w:p>
        </w:tc>
      </w:tr>
      <w:tr w:rsidR="003741DA" w:rsidRPr="0039736F" w14:paraId="7DED31B0" w14:textId="77777777" w:rsidTr="00AE181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9B59FA"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NOTAS:</w:t>
            </w:r>
          </w:p>
          <w:p w14:paraId="47D79866" w14:textId="0FEA4915" w:rsidR="003741DA"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oferta </w:t>
            </w:r>
            <w:r w:rsidRPr="0054396B">
              <w:rPr>
                <w:rFonts w:asciiTheme="minorHAnsi" w:eastAsia="Arial" w:hAnsiTheme="minorHAnsi" w:cstheme="minorHAnsi"/>
              </w:rPr>
              <w:t>ya está registrada en el sistema.</w:t>
            </w:r>
          </w:p>
          <w:p w14:paraId="4635182C" w14:textId="0D579A9C" w:rsidR="003741DA" w:rsidRPr="00774DA4"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ofertas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3741DA" w:rsidRPr="0039736F" w14:paraId="4BB4A9E2"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1ADB2CEC"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5570C02" w14:textId="2FD1CA90" w:rsidR="003741DA" w:rsidRPr="00594B33" w:rsidRDefault="003741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oferta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w:t>
            </w:r>
            <w:r w:rsidR="003B39B2">
              <w:rPr>
                <w:rFonts w:asciiTheme="minorHAnsi" w:eastAsia="Arial" w:hAnsiTheme="minorHAnsi" w:cstheme="minorHAnsi"/>
              </w:rPr>
              <w:t xml:space="preserve"> oferta</w:t>
            </w:r>
            <w:r>
              <w:rPr>
                <w:rFonts w:asciiTheme="minorHAnsi" w:eastAsia="Arial" w:hAnsiTheme="minorHAnsi" w:cstheme="minorHAnsi"/>
              </w:rPr>
              <w:t>.</w:t>
            </w:r>
          </w:p>
          <w:p w14:paraId="5B399923" w14:textId="7B2AA52A" w:rsidR="003741DA" w:rsidRPr="003741DA" w:rsidRDefault="003741DA">
            <w:pPr>
              <w:pStyle w:val="Prrafodelista"/>
              <w:numPr>
                <w:ilvl w:val="0"/>
                <w:numId w:val="54"/>
              </w:numPr>
              <w:rPr>
                <w:rFonts w:asciiTheme="minorHAnsi" w:eastAsia="Arial" w:hAnsiTheme="minorHAnsi" w:cstheme="minorHAnsi"/>
              </w:rPr>
            </w:pPr>
            <w:r w:rsidRPr="003741DA">
              <w:rPr>
                <w:rFonts w:asciiTheme="minorHAnsi" w:eastAsia="Arial" w:hAnsiTheme="minorHAnsi" w:cstheme="minorHAnsi"/>
              </w:rPr>
              <w:t xml:space="preserve">El sistema emite mensajes claros en caso de errores, indicando que no hay </w:t>
            </w:r>
            <w:r w:rsidR="008669CC">
              <w:rPr>
                <w:rFonts w:asciiTheme="minorHAnsi" w:eastAsia="Arial" w:hAnsiTheme="minorHAnsi" w:cstheme="minorHAnsi"/>
              </w:rPr>
              <w:t xml:space="preserve">ofertas </w:t>
            </w:r>
            <w:r w:rsidRPr="003741DA">
              <w:rPr>
                <w:rFonts w:asciiTheme="minorHAnsi" w:eastAsia="Arial" w:hAnsiTheme="minorHAnsi" w:cstheme="minorHAnsi"/>
              </w:rPr>
              <w:t>para eliminar.</w:t>
            </w:r>
          </w:p>
        </w:tc>
      </w:tr>
      <w:tr w:rsidR="00FF1F85" w:rsidRPr="0039736F" w14:paraId="524A62B9" w14:textId="77777777" w:rsidTr="00AE181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E6189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62635" w:rsidRPr="0039736F" w14:paraId="77FDFA8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0ABA3571"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12</w:t>
            </w:r>
            <w:r w:rsidRPr="0039736F">
              <w:rPr>
                <w:rFonts w:asciiTheme="minorHAnsi" w:eastAsia="Arial" w:hAnsiTheme="minorHAnsi" w:cstheme="minorHAnsi"/>
              </w:rPr>
              <w:t xml:space="preserve">.1     </w:t>
            </w:r>
          </w:p>
          <w:p w14:paraId="24A0E88C"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4154FCA" w14:textId="5566867A" w:rsidR="00962635" w:rsidRPr="009900B1"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oferta seleccionada en la tabla.</w:t>
            </w:r>
          </w:p>
          <w:p w14:paraId="00A2DE5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SUPOSICIONES/ASUNCIONES:</w:t>
            </w:r>
          </w:p>
          <w:p w14:paraId="0339516F" w14:textId="4B60D0C5"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oferta existente para eliminarlo.</w:t>
            </w:r>
          </w:p>
          <w:p w14:paraId="48F5B2EB" w14:textId="77777777" w:rsidR="0096263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DDAB10" w14:textId="177337D2" w:rsidR="00962635" w:rsidRPr="00962635" w:rsidRDefault="00962635">
            <w:pPr>
              <w:pStyle w:val="Prrafodelista"/>
              <w:numPr>
                <w:ilvl w:val="0"/>
                <w:numId w:val="100"/>
              </w:numPr>
              <w:rPr>
                <w:rFonts w:asciiTheme="minorHAnsi" w:eastAsia="Arial" w:hAnsiTheme="minorHAnsi" w:cstheme="minorHAnsi"/>
              </w:rPr>
            </w:pPr>
            <w:r w:rsidRPr="00962635">
              <w:rPr>
                <w:rFonts w:asciiTheme="minorHAnsi" w:eastAsia="Arial" w:hAnsiTheme="minorHAnsi" w:cstheme="minorHAnsi"/>
              </w:rPr>
              <w:t xml:space="preserve">Hace clic en la tabla donde están todas las </w:t>
            </w:r>
            <w:r>
              <w:rPr>
                <w:rFonts w:asciiTheme="minorHAnsi" w:eastAsia="Arial" w:hAnsiTheme="minorHAnsi" w:cstheme="minorHAnsi"/>
              </w:rPr>
              <w:t>ofertas.</w:t>
            </w:r>
          </w:p>
          <w:p w14:paraId="16F84D32" w14:textId="77777777" w:rsidR="00962635" w:rsidRPr="006F78C7" w:rsidRDefault="00962635">
            <w:pPr>
              <w:pStyle w:val="Prrafodelista"/>
              <w:numPr>
                <w:ilvl w:val="0"/>
                <w:numId w:val="1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EB63C79" w14:textId="77777777" w:rsidR="00962635" w:rsidRPr="006F78C7" w:rsidRDefault="00962635">
            <w:pPr>
              <w:pStyle w:val="Prrafodelista"/>
              <w:numPr>
                <w:ilvl w:val="0"/>
                <w:numId w:val="10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403AC879"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4CEB3FDE" w14:textId="0E71EE6A" w:rsidR="00962635" w:rsidRPr="00E00942" w:rsidRDefault="00962635">
            <w:pPr>
              <w:pStyle w:val="Prrafodelista"/>
              <w:numPr>
                <w:ilvl w:val="0"/>
                <w:numId w:val="38"/>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oferta </w:t>
            </w:r>
            <w:r w:rsidRPr="009900B1">
              <w:rPr>
                <w:rFonts w:asciiTheme="minorHAnsi" w:eastAsia="Arial" w:hAnsiTheme="minorHAnsi" w:cstheme="minorHAnsi"/>
              </w:rPr>
              <w:t>exitosamente y los refleja en la tabla.</w:t>
            </w:r>
          </w:p>
        </w:tc>
      </w:tr>
      <w:tr w:rsidR="00962635" w:rsidRPr="0039736F" w14:paraId="2B8FB74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6580961B"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 xml:space="preserve">.2     </w:t>
            </w:r>
          </w:p>
          <w:p w14:paraId="110B8944"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72AC111" w14:textId="121CAFC6" w:rsidR="00962635" w:rsidRPr="0054396B"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oferta en la tabla.</w:t>
            </w:r>
          </w:p>
          <w:p w14:paraId="5E3D5468" w14:textId="77777777" w:rsidR="00962635" w:rsidRDefault="00962635" w:rsidP="0096263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DC1290" w14:textId="37374741"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 xml:space="preserve">selecciona </w:t>
            </w:r>
            <w:r w:rsidR="00680B4B">
              <w:rPr>
                <w:rFonts w:asciiTheme="minorHAnsi" w:eastAsia="Arial" w:hAnsiTheme="minorHAnsi" w:cstheme="minorHAnsi"/>
              </w:rPr>
              <w:t xml:space="preserve">una oferta </w:t>
            </w:r>
            <w:r>
              <w:rPr>
                <w:rFonts w:asciiTheme="minorHAnsi" w:eastAsia="Arial" w:hAnsiTheme="minorHAnsi" w:cstheme="minorHAnsi"/>
              </w:rPr>
              <w:t>existente para eliminarlo.</w:t>
            </w:r>
          </w:p>
          <w:p w14:paraId="22C11706" w14:textId="77777777" w:rsidR="00962635" w:rsidRPr="00E75F9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9D0CA1" w14:textId="74C9E79E" w:rsidR="00962635" w:rsidRPr="00962635" w:rsidRDefault="00962635">
            <w:pPr>
              <w:pStyle w:val="Prrafodelista"/>
              <w:numPr>
                <w:ilvl w:val="0"/>
                <w:numId w:val="101"/>
              </w:numPr>
              <w:rPr>
                <w:rFonts w:asciiTheme="minorHAnsi" w:eastAsia="Arial" w:hAnsiTheme="minorHAnsi" w:cstheme="minorHAnsi"/>
              </w:rPr>
            </w:pPr>
            <w:r w:rsidRPr="00962635">
              <w:rPr>
                <w:rFonts w:asciiTheme="minorHAnsi" w:eastAsia="Arial" w:hAnsiTheme="minorHAnsi" w:cstheme="minorHAnsi"/>
              </w:rPr>
              <w:t>No hace clic en la tabla donde están todas las</w:t>
            </w:r>
            <w:r>
              <w:rPr>
                <w:rFonts w:asciiTheme="minorHAnsi" w:eastAsia="Arial" w:hAnsiTheme="minorHAnsi" w:cstheme="minorHAnsi"/>
              </w:rPr>
              <w:t xml:space="preserve"> ofertas</w:t>
            </w:r>
            <w:r w:rsidRPr="00962635">
              <w:rPr>
                <w:rFonts w:asciiTheme="minorHAnsi" w:eastAsia="Arial" w:hAnsiTheme="minorHAnsi" w:cstheme="minorHAnsi"/>
              </w:rPr>
              <w:t>.</w:t>
            </w:r>
          </w:p>
          <w:p w14:paraId="77FA7951" w14:textId="66CAE955" w:rsidR="00962635" w:rsidRPr="006F78C7" w:rsidRDefault="00962635">
            <w:pPr>
              <w:pStyle w:val="Prrafodelista"/>
              <w:numPr>
                <w:ilvl w:val="0"/>
                <w:numId w:val="101"/>
              </w:numPr>
              <w:rPr>
                <w:rFonts w:asciiTheme="minorHAnsi" w:eastAsia="Arial" w:hAnsiTheme="minorHAnsi" w:cstheme="minorHAnsi"/>
              </w:rPr>
            </w:pPr>
            <w:r>
              <w:rPr>
                <w:rFonts w:asciiTheme="minorHAnsi" w:eastAsia="Arial" w:hAnsiTheme="minorHAnsi" w:cstheme="minorHAnsi"/>
              </w:rPr>
              <w:t>No se carga la información de la oferta en los campos de texto.</w:t>
            </w:r>
          </w:p>
          <w:p w14:paraId="5F0D09CA" w14:textId="77777777" w:rsidR="00962635" w:rsidRPr="00E063FD" w:rsidRDefault="00962635">
            <w:pPr>
              <w:pStyle w:val="Prrafodelista"/>
              <w:numPr>
                <w:ilvl w:val="0"/>
                <w:numId w:val="10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23D83D8"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5CF7B9CD" w14:textId="63AC7B81" w:rsidR="00962635" w:rsidRDefault="00962635" w:rsidP="0096263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oferta </w:t>
            </w:r>
            <w:r w:rsidRPr="008123E7">
              <w:rPr>
                <w:rFonts w:asciiTheme="minorHAnsi" w:eastAsia="Arial" w:hAnsiTheme="minorHAnsi" w:cstheme="minorHAnsi"/>
              </w:rPr>
              <w:t>seleccionad</w:t>
            </w:r>
            <w:r>
              <w:rPr>
                <w:rFonts w:asciiTheme="minorHAnsi" w:eastAsia="Arial" w:hAnsiTheme="minorHAnsi" w:cstheme="minorHAnsi"/>
              </w:rPr>
              <w:t>a.</w:t>
            </w:r>
          </w:p>
          <w:p w14:paraId="269FE07D" w14:textId="77777777" w:rsidR="00962635" w:rsidRDefault="00962635" w:rsidP="0096263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EE5A8F5" w14:textId="135FB175" w:rsidR="00962635" w:rsidRPr="00E00942" w:rsidRDefault="00962635">
            <w:pPr>
              <w:pStyle w:val="Prrafodelista"/>
              <w:numPr>
                <w:ilvl w:val="0"/>
                <w:numId w:val="38"/>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oferta para eliminar.</w:t>
            </w:r>
          </w:p>
        </w:tc>
      </w:tr>
      <w:tr w:rsidR="00FF1F85" w:rsidRPr="0039736F" w14:paraId="179AE962" w14:textId="77777777" w:rsidTr="00AE181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ABC962F" w14:textId="77777777" w:rsidR="00FF1F85" w:rsidRPr="00E00942" w:rsidRDefault="00FF1F85" w:rsidP="00614B45">
            <w:pPr>
              <w:rPr>
                <w:rFonts w:asciiTheme="minorHAnsi" w:eastAsia="Arial" w:hAnsiTheme="minorHAnsi" w:cstheme="minorHAnsi"/>
                <w:b/>
                <w:bCs/>
              </w:rPr>
            </w:pPr>
            <w:r w:rsidRPr="0039736F">
              <w:rPr>
                <w:rFonts w:asciiTheme="minorHAnsi" w:eastAsia="Arial" w:hAnsiTheme="minorHAnsi" w:cstheme="minorHAnsi"/>
                <w:b/>
                <w:bCs/>
              </w:rPr>
              <w:lastRenderedPageBreak/>
              <w:t>RIESGOS:</w:t>
            </w:r>
            <w:r>
              <w:rPr>
                <w:rFonts w:asciiTheme="minorHAnsi" w:eastAsia="Arial" w:hAnsiTheme="minorHAnsi" w:cstheme="minorHAnsi"/>
                <w:b/>
                <w:bCs/>
              </w:rPr>
              <w:t xml:space="preserve"> </w:t>
            </w:r>
          </w:p>
          <w:p w14:paraId="343CB4B7" w14:textId="77777777" w:rsidR="003741DA" w:rsidRPr="004F3874" w:rsidRDefault="003741D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C4D2BEC" w14:textId="17EDA90C" w:rsidR="00FF1F85" w:rsidRPr="003741DA" w:rsidRDefault="003741DA">
            <w:pPr>
              <w:pStyle w:val="Prrafodelista"/>
              <w:numPr>
                <w:ilvl w:val="0"/>
                <w:numId w:val="86"/>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5BABAE6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E145A2B" w14:textId="77777777" w:rsidTr="0096263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90EBB3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30037F"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02D78F"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productos al inventario</w:t>
            </w:r>
          </w:p>
        </w:tc>
      </w:tr>
      <w:tr w:rsidR="00FF1F85" w:rsidRPr="0039736F" w14:paraId="52F9D219" w14:textId="77777777" w:rsidTr="00962635">
        <w:tc>
          <w:tcPr>
            <w:tcW w:w="6385" w:type="dxa"/>
            <w:gridSpan w:val="3"/>
            <w:tcBorders>
              <w:top w:val="single" w:sz="8" w:space="0" w:color="auto"/>
              <w:left w:val="single" w:sz="8" w:space="0" w:color="auto"/>
              <w:bottom w:val="single" w:sz="8" w:space="0" w:color="auto"/>
              <w:right w:val="single" w:sz="8" w:space="0" w:color="auto"/>
            </w:tcBorders>
          </w:tcPr>
          <w:p w14:paraId="1DD41FEE"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Alta</w:t>
            </w:r>
          </w:p>
        </w:tc>
        <w:tc>
          <w:tcPr>
            <w:tcW w:w="3143" w:type="dxa"/>
            <w:tcBorders>
              <w:top w:val="nil"/>
              <w:left w:val="nil"/>
              <w:bottom w:val="single" w:sz="8" w:space="0" w:color="auto"/>
              <w:right w:val="single" w:sz="8" w:space="0" w:color="auto"/>
            </w:tcBorders>
          </w:tcPr>
          <w:p w14:paraId="6DD9AE1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FF1F85" w:rsidRPr="0039736F" w14:paraId="5FE2275C"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54FDE63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B75C3B8"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13</w:t>
            </w:r>
          </w:p>
        </w:tc>
      </w:tr>
      <w:tr w:rsidR="00FF1F85" w:rsidRPr="0039736F" w14:paraId="410C899B"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020CD32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7EECFAD"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1907D9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2B0F17" w14:textId="592797D0"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62635">
              <w:rPr>
                <w:rFonts w:asciiTheme="minorHAnsi" w:eastAsia="Arial" w:hAnsiTheme="minorHAnsi" w:cstheme="minorHAnsi"/>
              </w:rPr>
              <w:t>1</w:t>
            </w:r>
          </w:p>
        </w:tc>
      </w:tr>
      <w:tr w:rsidR="00FF1F85" w:rsidRPr="0039736F" w14:paraId="5700F442" w14:textId="77777777" w:rsidTr="0096263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FA216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8419515" w14:textId="7E7781F3" w:rsidR="00FF1F85" w:rsidRPr="00774DA4" w:rsidRDefault="0030485C" w:rsidP="00614B45">
            <w:pPr>
              <w:rPr>
                <w:rFonts w:asciiTheme="minorHAnsi" w:eastAsia="Arial" w:hAnsiTheme="minorHAnsi" w:cstheme="minorHAnsi"/>
              </w:rPr>
            </w:pPr>
            <w:r w:rsidRPr="0030485C">
              <w:rPr>
                <w:rFonts w:asciiTheme="minorHAnsi" w:eastAsia="Arial" w:hAnsiTheme="minorHAnsi" w:cstheme="minorHAnsi"/>
              </w:rPr>
              <w:t>El administrador puede registrar productos en el inventario, definir la cantidad disponible y asociarlos a una zona del almacén dentro del supermercado.</w:t>
            </w:r>
          </w:p>
        </w:tc>
      </w:tr>
      <w:tr w:rsidR="00962635" w:rsidRPr="0039736F" w14:paraId="3397C650" w14:textId="77777777" w:rsidTr="0096263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413CF3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NOTAS:</w:t>
            </w:r>
          </w:p>
          <w:p w14:paraId="770216C5" w14:textId="2E1872A6" w:rsidR="00962635" w:rsidRDefault="00962635" w:rsidP="00962635">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0D1076">
              <w:rPr>
                <w:rFonts w:asciiTheme="minorHAnsi" w:eastAsia="Arial" w:hAnsiTheme="minorHAnsi" w:cstheme="minorHAnsi"/>
              </w:rPr>
              <w:t xml:space="preserve">Cantidad </w:t>
            </w:r>
            <w:r w:rsidRPr="00082879">
              <w:rPr>
                <w:rFonts w:asciiTheme="minorHAnsi" w:eastAsia="Arial" w:hAnsiTheme="minorHAnsi" w:cstheme="minorHAnsi"/>
              </w:rPr>
              <w:t>en forma de texto</w:t>
            </w:r>
            <w:r>
              <w:rPr>
                <w:rFonts w:asciiTheme="minorHAnsi" w:eastAsia="Arial" w:hAnsiTheme="minorHAnsi" w:cstheme="minorHAnsi"/>
              </w:rPr>
              <w:t>.</w:t>
            </w:r>
          </w:p>
          <w:p w14:paraId="65EF9799" w14:textId="20837635" w:rsidR="00962635" w:rsidRPr="00774DA4" w:rsidRDefault="00962635" w:rsidP="00962635">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0D1076">
              <w:rPr>
                <w:rFonts w:asciiTheme="minorHAnsi" w:eastAsia="Arial" w:hAnsiTheme="minorHAnsi" w:cstheme="minorHAnsi"/>
              </w:rPr>
              <w:t xml:space="preserve">el </w:t>
            </w:r>
            <w:r w:rsidR="00D66FA2">
              <w:rPr>
                <w:rFonts w:asciiTheme="minorHAnsi" w:eastAsia="Arial" w:hAnsiTheme="minorHAnsi" w:cstheme="minorHAnsi"/>
              </w:rPr>
              <w:t>P</w:t>
            </w:r>
            <w:r w:rsidR="000D1076">
              <w:rPr>
                <w:rFonts w:asciiTheme="minorHAnsi" w:eastAsia="Arial" w:hAnsiTheme="minorHAnsi" w:cstheme="minorHAnsi"/>
              </w:rPr>
              <w:t xml:space="preserve">roducto y la </w:t>
            </w:r>
            <w:r w:rsidR="00D66FA2">
              <w:rPr>
                <w:rFonts w:asciiTheme="minorHAnsi" w:eastAsia="Arial" w:hAnsiTheme="minorHAnsi" w:cstheme="minorHAnsi"/>
              </w:rPr>
              <w:t>Z</w:t>
            </w:r>
            <w:r w:rsidR="000D1076">
              <w:rPr>
                <w:rFonts w:asciiTheme="minorHAnsi" w:eastAsia="Arial" w:hAnsiTheme="minorHAnsi" w:cstheme="minorHAnsi"/>
              </w:rPr>
              <w:t xml:space="preserve">ona de almacenamiento </w:t>
            </w:r>
            <w:r w:rsidRPr="003D1DCB">
              <w:rPr>
                <w:rFonts w:asciiTheme="minorHAnsi" w:eastAsia="Arial" w:hAnsiTheme="minorHAnsi" w:cstheme="minorHAnsi"/>
              </w:rPr>
              <w:t>en forma de selección por opciones.</w:t>
            </w:r>
          </w:p>
        </w:tc>
      </w:tr>
      <w:tr w:rsidR="00962635" w:rsidRPr="0039736F" w14:paraId="69D5D8D5"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2F754025"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2A89A2" w14:textId="0A6739B0" w:rsidR="00962635" w:rsidRPr="00594B33" w:rsidRDefault="0096263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producto</w:t>
            </w:r>
            <w:r w:rsidRPr="00594B33">
              <w:rPr>
                <w:rFonts w:asciiTheme="minorHAnsi" w:eastAsia="Arial" w:hAnsiTheme="minorHAnsi" w:cstheme="minorHAnsi"/>
              </w:rPr>
              <w:t xml:space="preserve"> se registra correctamente </w:t>
            </w:r>
            <w:r>
              <w:rPr>
                <w:rFonts w:asciiTheme="minorHAnsi" w:eastAsia="Arial" w:hAnsiTheme="minorHAnsi" w:cstheme="minorHAnsi"/>
              </w:rPr>
              <w:t xml:space="preserve">en el inventario </w:t>
            </w:r>
            <w:r w:rsidRPr="00594B33">
              <w:rPr>
                <w:rFonts w:asciiTheme="minorHAnsi" w:eastAsia="Arial" w:hAnsiTheme="minorHAnsi" w:cstheme="minorHAnsi"/>
              </w:rPr>
              <w:t>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B20F14C" w14:textId="3AEEDC8D" w:rsidR="00962635" w:rsidRPr="000165EC" w:rsidRDefault="00962635">
            <w:pPr>
              <w:pStyle w:val="Prrafodelista"/>
              <w:numPr>
                <w:ilvl w:val="0"/>
                <w:numId w:val="53"/>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44C6B30B" w14:textId="77777777" w:rsidTr="0096263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BEC56B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B6B8E" w:rsidRPr="0039736F" w14:paraId="2EC36ACF"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5CF98AC"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.1     </w:t>
            </w:r>
          </w:p>
          <w:p w14:paraId="5820B2A2"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B183C66" w14:textId="15662A76" w:rsidR="008B6B8E" w:rsidRPr="00DD5768"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inventario del sistema.</w:t>
            </w:r>
          </w:p>
          <w:p w14:paraId="6BD1FEB4"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2251DB9" w14:textId="3100260E"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w:t>
            </w:r>
            <w:r>
              <w:rPr>
                <w:rFonts w:asciiTheme="minorHAnsi" w:eastAsia="Arial" w:hAnsiTheme="minorHAnsi" w:cstheme="minorHAnsi"/>
              </w:rPr>
              <w:t>l producto al inventario.</w:t>
            </w:r>
          </w:p>
          <w:p w14:paraId="14F2366C" w14:textId="77777777" w:rsidR="008B6B8E"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E9C96" w14:textId="7A349392" w:rsidR="008B6B8E" w:rsidRPr="008B6B8E" w:rsidRDefault="008B6B8E">
            <w:pPr>
              <w:pStyle w:val="Prrafodelista"/>
              <w:numPr>
                <w:ilvl w:val="0"/>
                <w:numId w:val="103"/>
              </w:numPr>
              <w:rPr>
                <w:rFonts w:asciiTheme="minorHAnsi" w:eastAsia="Arial" w:hAnsiTheme="minorHAnsi" w:cstheme="minorHAnsi"/>
              </w:rPr>
            </w:pPr>
            <w:r w:rsidRPr="008B6B8E">
              <w:rPr>
                <w:rFonts w:asciiTheme="minorHAnsi" w:eastAsia="Arial" w:hAnsiTheme="minorHAnsi" w:cstheme="minorHAnsi"/>
              </w:rPr>
              <w:t xml:space="preserve">Ingresa todos los datos necesarios para registrar </w:t>
            </w:r>
            <w:r>
              <w:rPr>
                <w:rFonts w:asciiTheme="minorHAnsi" w:eastAsia="Arial" w:hAnsiTheme="minorHAnsi" w:cstheme="minorHAnsi"/>
              </w:rPr>
              <w:t>el producto en el inventario</w:t>
            </w:r>
            <w:r w:rsidRPr="008B6B8E">
              <w:rPr>
                <w:rFonts w:asciiTheme="minorHAnsi" w:eastAsia="Arial" w:hAnsiTheme="minorHAnsi" w:cstheme="minorHAnsi"/>
              </w:rPr>
              <w:t>.</w:t>
            </w:r>
          </w:p>
          <w:p w14:paraId="5069E7AE" w14:textId="77777777" w:rsidR="008B6B8E" w:rsidRPr="003D1DCB" w:rsidRDefault="008B6B8E">
            <w:pPr>
              <w:pStyle w:val="Prrafodelista"/>
              <w:numPr>
                <w:ilvl w:val="0"/>
                <w:numId w:val="10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9E9D91A"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B3A7A95" w14:textId="6E7DD9FC"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 xml:space="preserve">El sistema valida que </w:t>
            </w:r>
            <w:r w:rsidR="003C29B2">
              <w:rPr>
                <w:rFonts w:asciiTheme="minorHAnsi" w:eastAsia="Arial" w:hAnsiTheme="minorHAnsi" w:cstheme="minorHAnsi"/>
              </w:rPr>
              <w:t xml:space="preserve">la cantidad no sea 0 </w:t>
            </w:r>
            <w:r w:rsidR="00D66FA2">
              <w:rPr>
                <w:rFonts w:asciiTheme="minorHAnsi" w:eastAsia="Arial" w:hAnsiTheme="minorHAnsi" w:cstheme="minorHAnsi"/>
              </w:rPr>
              <w:t xml:space="preserve">y </w:t>
            </w:r>
            <w:r w:rsidR="003C29B2">
              <w:rPr>
                <w:rFonts w:asciiTheme="minorHAnsi" w:eastAsia="Arial" w:hAnsiTheme="minorHAnsi" w:cstheme="minorHAnsi"/>
              </w:rPr>
              <w:t>que el producto no este duplicado en el inventario</w:t>
            </w:r>
            <w:r w:rsidR="00D66FA2">
              <w:rPr>
                <w:rFonts w:asciiTheme="minorHAnsi" w:eastAsia="Arial" w:hAnsiTheme="minorHAnsi" w:cstheme="minorHAnsi"/>
              </w:rPr>
              <w:t>.</w:t>
            </w:r>
          </w:p>
          <w:p w14:paraId="3D7D928D" w14:textId="77777777"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AA8BD6" w14:textId="37CEE789" w:rsidR="008B6B8E" w:rsidRPr="001D33A6" w:rsidRDefault="008B6B8E">
            <w:pPr>
              <w:pStyle w:val="Prrafodelista"/>
              <w:numPr>
                <w:ilvl w:val="0"/>
                <w:numId w:val="39"/>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D66FA2">
              <w:rPr>
                <w:rFonts w:asciiTheme="minorHAnsi" w:eastAsia="Arial" w:hAnsiTheme="minorHAnsi" w:cstheme="minorHAnsi"/>
              </w:rPr>
              <w:t xml:space="preserve">el producto en el inventario, </w:t>
            </w:r>
            <w:r w:rsidRPr="007D0915">
              <w:rPr>
                <w:rFonts w:asciiTheme="minorHAnsi" w:eastAsia="Arial" w:hAnsiTheme="minorHAnsi" w:cstheme="minorHAnsi"/>
              </w:rPr>
              <w:t>generando automáticamente el ID.</w:t>
            </w:r>
          </w:p>
        </w:tc>
      </w:tr>
      <w:tr w:rsidR="008B6B8E" w:rsidRPr="0039736F" w14:paraId="1AC23587"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9E5476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.2     </w:t>
            </w:r>
          </w:p>
          <w:p w14:paraId="0BF17A8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B199358" w14:textId="0B77B76A" w:rsidR="008B6B8E" w:rsidRPr="003D1DCB"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4F36979F"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C6383F4" w14:textId="6255D40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D66FA2">
              <w:rPr>
                <w:rFonts w:asciiTheme="minorHAnsi" w:eastAsia="Arial" w:hAnsiTheme="minorHAnsi" w:cstheme="minorHAnsi"/>
              </w:rPr>
              <w:t xml:space="preserve"> producto </w:t>
            </w:r>
            <w:r>
              <w:rPr>
                <w:rFonts w:asciiTheme="minorHAnsi" w:eastAsia="Arial" w:hAnsiTheme="minorHAnsi" w:cstheme="minorHAnsi"/>
              </w:rPr>
              <w:t xml:space="preserve">ingresando </w:t>
            </w:r>
            <w:r w:rsidR="00D66FA2">
              <w:rPr>
                <w:rFonts w:asciiTheme="minorHAnsi" w:eastAsia="Arial" w:hAnsiTheme="minorHAnsi" w:cstheme="minorHAnsi"/>
              </w:rPr>
              <w:t>0 cantidades de ese producto en el campo Cantidad</w:t>
            </w:r>
            <w:r>
              <w:rPr>
                <w:rFonts w:asciiTheme="minorHAnsi" w:eastAsia="Arial" w:hAnsiTheme="minorHAnsi" w:cstheme="minorHAnsi"/>
              </w:rPr>
              <w:t>.</w:t>
            </w:r>
          </w:p>
          <w:p w14:paraId="10CA15A3"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ACDA91" w14:textId="60DEEA1D" w:rsidR="008B6B8E" w:rsidRPr="00D66FA2" w:rsidRDefault="008B6B8E">
            <w:pPr>
              <w:pStyle w:val="Prrafodelista"/>
              <w:numPr>
                <w:ilvl w:val="0"/>
                <w:numId w:val="104"/>
              </w:numPr>
              <w:rPr>
                <w:rFonts w:asciiTheme="minorHAnsi" w:eastAsia="Arial" w:hAnsiTheme="minorHAnsi" w:cstheme="minorHAnsi"/>
              </w:rPr>
            </w:pPr>
            <w:r w:rsidRPr="00D66FA2">
              <w:rPr>
                <w:rFonts w:asciiTheme="minorHAnsi" w:hAnsiTheme="minorHAnsi" w:cstheme="minorHAnsi"/>
              </w:rPr>
              <w:lastRenderedPageBreak/>
              <w:t xml:space="preserve">Ingresa </w:t>
            </w:r>
            <w:r w:rsidR="00D66FA2">
              <w:rPr>
                <w:rFonts w:asciiTheme="minorHAnsi" w:hAnsiTheme="minorHAnsi" w:cstheme="minorHAnsi"/>
              </w:rPr>
              <w:t xml:space="preserve">0 </w:t>
            </w:r>
            <w:r w:rsidRPr="00D66FA2">
              <w:rPr>
                <w:rFonts w:asciiTheme="minorHAnsi" w:hAnsiTheme="minorHAnsi" w:cstheme="minorHAnsi"/>
              </w:rPr>
              <w:t xml:space="preserve">en el campo </w:t>
            </w:r>
            <w:r w:rsidR="003C29B2">
              <w:rPr>
                <w:rFonts w:asciiTheme="minorHAnsi" w:hAnsiTheme="minorHAnsi" w:cstheme="minorHAnsi"/>
              </w:rPr>
              <w:t>Cantidad</w:t>
            </w:r>
            <w:r w:rsidRPr="00D66FA2">
              <w:rPr>
                <w:rFonts w:asciiTheme="minorHAnsi" w:hAnsiTheme="minorHAnsi" w:cstheme="minorHAnsi"/>
              </w:rPr>
              <w:t>.</w:t>
            </w:r>
          </w:p>
          <w:p w14:paraId="0949CA0A" w14:textId="77777777" w:rsidR="008B6B8E" w:rsidRPr="003D1DCB" w:rsidRDefault="008B6B8E">
            <w:pPr>
              <w:pStyle w:val="Prrafodelista"/>
              <w:numPr>
                <w:ilvl w:val="0"/>
                <w:numId w:val="104"/>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ED8A18B"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BA4F61" w14:textId="18355A62" w:rsidR="008B6B8E" w:rsidRDefault="008B6B8E" w:rsidP="008B6B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w:t>
            </w:r>
            <w:r w:rsidR="00B25C97">
              <w:rPr>
                <w:rFonts w:asciiTheme="minorHAnsi" w:hAnsiTheme="minorHAnsi" w:cstheme="minorHAnsi"/>
              </w:rPr>
              <w:t xml:space="preserve"> la cantidad no sea 0</w:t>
            </w:r>
            <w:r>
              <w:rPr>
                <w:rFonts w:asciiTheme="minorHAnsi" w:hAnsiTheme="minorHAnsi" w:cstheme="minorHAnsi"/>
              </w:rPr>
              <w:t>.</w:t>
            </w:r>
          </w:p>
          <w:p w14:paraId="1183F5B6" w14:textId="77777777" w:rsidR="008B6B8E" w:rsidRPr="00B27A39" w:rsidRDefault="008B6B8E" w:rsidP="008B6B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68AED67" w14:textId="672634E2" w:rsidR="008B6B8E" w:rsidRPr="001D33A6" w:rsidRDefault="008B6B8E">
            <w:pPr>
              <w:pStyle w:val="Prrafodelista"/>
              <w:numPr>
                <w:ilvl w:val="0"/>
                <w:numId w:val="39"/>
              </w:numPr>
              <w:rPr>
                <w:rFonts w:asciiTheme="minorHAnsi" w:hAnsiTheme="minorHAnsi" w:cstheme="minorHAnsi"/>
              </w:rPr>
            </w:pPr>
            <w:r w:rsidRPr="007D0915">
              <w:rPr>
                <w:rFonts w:asciiTheme="minorHAnsi" w:hAnsiTheme="minorHAnsi" w:cstheme="minorHAnsi"/>
              </w:rPr>
              <w:t xml:space="preserve">Se muestra un mensaje de error indicando </w:t>
            </w:r>
            <w:r w:rsidR="00D66FA2">
              <w:rPr>
                <w:rFonts w:asciiTheme="minorHAnsi" w:hAnsiTheme="minorHAnsi" w:cstheme="minorHAnsi"/>
              </w:rPr>
              <w:t>que n</w:t>
            </w:r>
            <w:r w:rsidR="00D66FA2" w:rsidRPr="00D66FA2">
              <w:rPr>
                <w:rFonts w:asciiTheme="minorHAnsi" w:hAnsiTheme="minorHAnsi" w:cstheme="minorHAnsi"/>
              </w:rPr>
              <w:t>o se puede registrar un producto al inventario con una cantidad de 0 unidades.</w:t>
            </w:r>
          </w:p>
        </w:tc>
      </w:tr>
      <w:tr w:rsidR="00FF1F85" w:rsidRPr="0039736F" w14:paraId="2FA657BB"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278C3CD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178CD8" w14:textId="1221DD4D" w:rsidR="008B6B8E" w:rsidRPr="0039736F"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 ingresar dos veces el mismo producto en el inventario.</w:t>
            </w:r>
          </w:p>
          <w:p w14:paraId="7983216B"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36A5F5BD" w14:textId="57E87D84"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w:t>
            </w:r>
            <w:r w:rsidR="00D66FA2">
              <w:rPr>
                <w:rFonts w:asciiTheme="minorHAnsi" w:eastAsia="Arial" w:hAnsiTheme="minorHAnsi" w:cstheme="minorHAnsi"/>
              </w:rPr>
              <w:t>r dos veces el mismo producto en el inventario.</w:t>
            </w:r>
          </w:p>
          <w:p w14:paraId="17D134D8"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FE50C7F" w14:textId="1821CD3C" w:rsidR="008B6B8E" w:rsidRPr="00D66FA2" w:rsidRDefault="00D66FA2">
            <w:pPr>
              <w:pStyle w:val="Prrafodelista"/>
              <w:numPr>
                <w:ilvl w:val="0"/>
                <w:numId w:val="105"/>
              </w:numPr>
              <w:rPr>
                <w:rFonts w:asciiTheme="minorHAnsi" w:eastAsia="Arial" w:hAnsiTheme="minorHAnsi" w:cstheme="minorHAnsi"/>
              </w:rPr>
            </w:pPr>
            <w:r>
              <w:rPr>
                <w:rFonts w:asciiTheme="minorHAnsi" w:eastAsia="Arial" w:hAnsiTheme="minorHAnsi" w:cstheme="minorHAnsi"/>
              </w:rPr>
              <w:t>Selecciona otra vez el producto que acaba de registrar anteriormente.</w:t>
            </w:r>
          </w:p>
          <w:p w14:paraId="211D4FA9" w14:textId="77777777" w:rsidR="008B6B8E" w:rsidRPr="005B2C91" w:rsidRDefault="008B6B8E">
            <w:pPr>
              <w:pStyle w:val="Prrafodelista"/>
              <w:numPr>
                <w:ilvl w:val="0"/>
                <w:numId w:val="10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7C85D2F8"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 xml:space="preserve">RESULTADOS: </w:t>
            </w:r>
          </w:p>
          <w:p w14:paraId="34FB665C" w14:textId="438F323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que </w:t>
            </w:r>
            <w:r w:rsidR="00D66FA2">
              <w:rPr>
                <w:rFonts w:asciiTheme="minorHAnsi" w:eastAsia="Arial" w:hAnsiTheme="minorHAnsi" w:cstheme="minorHAnsi"/>
              </w:rPr>
              <w:t>no haya dos veces el mismo producto.</w:t>
            </w:r>
          </w:p>
          <w:p w14:paraId="2B92B16A" w14:textId="77777777"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8A247B" w14:textId="3896D60A" w:rsidR="00FF1F85" w:rsidRPr="001D33A6" w:rsidRDefault="008B6B8E">
            <w:pPr>
              <w:pStyle w:val="Prrafodelista"/>
              <w:numPr>
                <w:ilvl w:val="0"/>
                <w:numId w:val="39"/>
              </w:numPr>
              <w:rPr>
                <w:rFonts w:asciiTheme="minorHAnsi" w:eastAsia="Arial" w:hAnsiTheme="minorHAnsi" w:cstheme="minorHAnsi"/>
              </w:rPr>
            </w:pPr>
            <w:r w:rsidRPr="00A872AE">
              <w:rPr>
                <w:rFonts w:asciiTheme="minorHAnsi" w:eastAsia="Arial" w:hAnsiTheme="minorHAnsi" w:cstheme="minorHAnsi"/>
              </w:rPr>
              <w:t>Se muestra un mensaje de error indicando</w:t>
            </w:r>
            <w:r w:rsidR="00D66FA2">
              <w:rPr>
                <w:rFonts w:asciiTheme="minorHAnsi" w:eastAsia="Arial" w:hAnsiTheme="minorHAnsi" w:cstheme="minorHAnsi"/>
              </w:rPr>
              <w:t xml:space="preserve"> que ya existe este producto en el inventario.</w:t>
            </w:r>
          </w:p>
        </w:tc>
      </w:tr>
      <w:tr w:rsidR="00FF1F85" w:rsidRPr="0039736F" w14:paraId="31E9EA7B" w14:textId="77777777" w:rsidTr="0096263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805A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31A8A9E" w14:textId="77777777" w:rsidR="008B6B8E" w:rsidRDefault="008B6B8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413AD3D" w14:textId="7C4499CD" w:rsidR="00FF1F85" w:rsidRPr="008B6B8E" w:rsidRDefault="008B6B8E">
            <w:pPr>
              <w:pStyle w:val="Prrafodelista"/>
              <w:numPr>
                <w:ilvl w:val="0"/>
                <w:numId w:val="10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1F91D7C1" w14:textId="77777777" w:rsidR="00FF1F85" w:rsidRDefault="00FF1F85" w:rsidP="00871FC2">
      <w:pPr>
        <w:rPr>
          <w:rFonts w:asciiTheme="minorHAnsi" w:hAnsiTheme="minorHAnsi" w:cstheme="minorHAnsi"/>
        </w:rPr>
      </w:pPr>
    </w:p>
    <w:p w14:paraId="22CA063C" w14:textId="77777777" w:rsidR="00FF1F85" w:rsidRDefault="00FF1F85" w:rsidP="00871FC2">
      <w:pPr>
        <w:rPr>
          <w:rFonts w:asciiTheme="minorHAnsi" w:hAnsiTheme="minorHAnsi" w:cstheme="minorHAnsi"/>
        </w:rPr>
      </w:pPr>
    </w:p>
    <w:p w14:paraId="28E7D7CF" w14:textId="77777777" w:rsidR="00AC164E" w:rsidRDefault="00AC164E" w:rsidP="00871FC2">
      <w:pPr>
        <w:rPr>
          <w:rFonts w:asciiTheme="minorHAnsi" w:hAnsiTheme="minorHAnsi" w:cstheme="minorHAnsi"/>
        </w:rPr>
      </w:pPr>
    </w:p>
    <w:p w14:paraId="2B124361" w14:textId="77777777" w:rsidR="00AC164E" w:rsidRDefault="00AC164E" w:rsidP="00871FC2">
      <w:pPr>
        <w:rPr>
          <w:rFonts w:asciiTheme="minorHAnsi" w:hAnsiTheme="minorHAnsi" w:cstheme="minorHAnsi"/>
        </w:rPr>
      </w:pPr>
    </w:p>
    <w:p w14:paraId="4C603B82" w14:textId="77777777" w:rsidR="00AC164E" w:rsidRDefault="00AC164E" w:rsidP="00871FC2">
      <w:pPr>
        <w:rPr>
          <w:rFonts w:asciiTheme="minorHAnsi" w:hAnsiTheme="minorHAnsi" w:cstheme="minorHAnsi"/>
        </w:rPr>
      </w:pPr>
    </w:p>
    <w:p w14:paraId="4CD3F777" w14:textId="77777777" w:rsidR="00AC164E" w:rsidRDefault="00AC164E" w:rsidP="00871FC2">
      <w:pPr>
        <w:rPr>
          <w:rFonts w:asciiTheme="minorHAnsi" w:hAnsiTheme="minorHAnsi" w:cstheme="minorHAnsi"/>
        </w:rPr>
      </w:pPr>
    </w:p>
    <w:p w14:paraId="1C64414D" w14:textId="77777777" w:rsidR="00AC164E" w:rsidRDefault="00AC164E" w:rsidP="00871FC2">
      <w:pPr>
        <w:rPr>
          <w:rFonts w:asciiTheme="minorHAnsi" w:hAnsiTheme="minorHAnsi" w:cstheme="minorHAnsi"/>
        </w:rPr>
      </w:pPr>
    </w:p>
    <w:p w14:paraId="592445A8" w14:textId="77777777" w:rsidR="00AC164E" w:rsidRDefault="00AC164E" w:rsidP="00871FC2">
      <w:pPr>
        <w:rPr>
          <w:rFonts w:asciiTheme="minorHAnsi" w:hAnsiTheme="minorHAnsi" w:cstheme="minorHAnsi"/>
        </w:rPr>
      </w:pPr>
    </w:p>
    <w:p w14:paraId="5D224E1D" w14:textId="77777777" w:rsidR="00AC164E" w:rsidRDefault="00AC164E" w:rsidP="00871FC2">
      <w:pPr>
        <w:rPr>
          <w:rFonts w:asciiTheme="minorHAnsi" w:hAnsiTheme="minorHAnsi" w:cstheme="minorHAnsi"/>
        </w:rPr>
      </w:pPr>
    </w:p>
    <w:p w14:paraId="238519F6" w14:textId="77777777" w:rsidR="00AC164E" w:rsidRDefault="00AC164E" w:rsidP="00871FC2">
      <w:pPr>
        <w:rPr>
          <w:rFonts w:asciiTheme="minorHAnsi" w:hAnsiTheme="minorHAnsi" w:cstheme="minorHAnsi"/>
        </w:rPr>
      </w:pPr>
    </w:p>
    <w:p w14:paraId="2A582988" w14:textId="77777777" w:rsidR="00AC164E" w:rsidRDefault="00AC164E" w:rsidP="00871FC2">
      <w:pPr>
        <w:rPr>
          <w:rFonts w:asciiTheme="minorHAnsi" w:hAnsiTheme="minorHAnsi" w:cstheme="minorHAnsi"/>
        </w:rPr>
      </w:pPr>
    </w:p>
    <w:p w14:paraId="503CF002" w14:textId="77777777" w:rsidR="00AC164E" w:rsidRDefault="00AC164E" w:rsidP="00871FC2">
      <w:pPr>
        <w:rPr>
          <w:rFonts w:asciiTheme="minorHAnsi" w:hAnsiTheme="minorHAnsi" w:cstheme="minorHAnsi"/>
        </w:rPr>
      </w:pPr>
    </w:p>
    <w:p w14:paraId="70817FBE" w14:textId="77777777" w:rsidR="00AC164E" w:rsidRDefault="00AC164E" w:rsidP="00871FC2">
      <w:pPr>
        <w:rPr>
          <w:rFonts w:asciiTheme="minorHAnsi" w:hAnsiTheme="minorHAnsi" w:cstheme="minorHAnsi"/>
        </w:rPr>
      </w:pPr>
    </w:p>
    <w:p w14:paraId="4DD4E522" w14:textId="77777777" w:rsidR="00AC164E" w:rsidRDefault="00AC164E" w:rsidP="00871FC2">
      <w:pPr>
        <w:rPr>
          <w:rFonts w:asciiTheme="minorHAnsi" w:hAnsiTheme="minorHAnsi" w:cstheme="minorHAnsi"/>
        </w:rPr>
      </w:pPr>
    </w:p>
    <w:p w14:paraId="40646D76" w14:textId="77777777" w:rsidR="00AC164E" w:rsidRDefault="00AC164E" w:rsidP="00871FC2">
      <w:pPr>
        <w:rPr>
          <w:rFonts w:asciiTheme="minorHAnsi" w:hAnsiTheme="minorHAnsi" w:cstheme="minorHAnsi"/>
        </w:rPr>
      </w:pPr>
    </w:p>
    <w:p w14:paraId="04E7213D" w14:textId="77777777" w:rsidR="00AC164E" w:rsidRDefault="00AC164E" w:rsidP="00871FC2">
      <w:pPr>
        <w:rPr>
          <w:rFonts w:asciiTheme="minorHAnsi" w:hAnsiTheme="minorHAnsi" w:cstheme="minorHAnsi"/>
        </w:rPr>
      </w:pPr>
    </w:p>
    <w:p w14:paraId="4C0240D1" w14:textId="77777777" w:rsidR="00AC164E" w:rsidRDefault="00AC164E" w:rsidP="00871FC2">
      <w:pPr>
        <w:rPr>
          <w:rFonts w:asciiTheme="minorHAnsi" w:hAnsiTheme="minorHAnsi" w:cstheme="minorHAnsi"/>
        </w:rPr>
      </w:pPr>
    </w:p>
    <w:p w14:paraId="2128BE08" w14:textId="77777777" w:rsidR="00AC164E" w:rsidRDefault="00AC164E" w:rsidP="00871FC2">
      <w:pPr>
        <w:rPr>
          <w:rFonts w:asciiTheme="minorHAnsi" w:hAnsiTheme="minorHAnsi" w:cstheme="minorHAnsi"/>
        </w:rPr>
      </w:pPr>
    </w:p>
    <w:p w14:paraId="5F80B269" w14:textId="77777777" w:rsidR="00AC164E" w:rsidRDefault="00AC164E" w:rsidP="00871FC2">
      <w:pPr>
        <w:rPr>
          <w:rFonts w:asciiTheme="minorHAnsi" w:hAnsiTheme="minorHAnsi" w:cstheme="minorHAnsi"/>
        </w:rPr>
      </w:pPr>
    </w:p>
    <w:p w14:paraId="7FF4BA8B" w14:textId="77777777" w:rsidR="00AC164E" w:rsidRDefault="00AC164E" w:rsidP="00871FC2">
      <w:pPr>
        <w:rPr>
          <w:rFonts w:asciiTheme="minorHAnsi" w:hAnsiTheme="minorHAnsi" w:cstheme="minorHAnsi"/>
        </w:rPr>
      </w:pPr>
    </w:p>
    <w:p w14:paraId="65EEB7F2" w14:textId="77777777" w:rsidR="00AC164E" w:rsidRDefault="00AC164E" w:rsidP="00871FC2">
      <w:pPr>
        <w:rPr>
          <w:rFonts w:asciiTheme="minorHAnsi" w:hAnsiTheme="minorHAnsi" w:cstheme="minorHAnsi"/>
        </w:rPr>
      </w:pPr>
    </w:p>
    <w:p w14:paraId="1786F6E1" w14:textId="77777777" w:rsidR="00AC164E" w:rsidRDefault="00AC164E" w:rsidP="00871FC2">
      <w:pPr>
        <w:rPr>
          <w:rFonts w:asciiTheme="minorHAnsi" w:hAnsiTheme="minorHAnsi" w:cstheme="minorHAnsi"/>
        </w:rPr>
      </w:pPr>
    </w:p>
    <w:p w14:paraId="0737DFD6" w14:textId="77777777" w:rsidR="00AC164E" w:rsidRDefault="00AC164E" w:rsidP="00871FC2">
      <w:pPr>
        <w:rPr>
          <w:rFonts w:asciiTheme="minorHAnsi" w:hAnsiTheme="minorHAnsi" w:cstheme="minorHAnsi"/>
        </w:rPr>
      </w:pPr>
    </w:p>
    <w:p w14:paraId="3ED1B4DC" w14:textId="77777777" w:rsidR="00AC164E" w:rsidRDefault="00AC164E"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51E6D42D" w14:textId="77777777" w:rsidTr="00A427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2ADF7B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059F0A"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B3483B"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FF1F85" w:rsidRPr="0039736F" w14:paraId="45DADC2E" w14:textId="77777777" w:rsidTr="00A42793">
        <w:tc>
          <w:tcPr>
            <w:tcW w:w="6385" w:type="dxa"/>
            <w:gridSpan w:val="3"/>
            <w:tcBorders>
              <w:top w:val="single" w:sz="8" w:space="0" w:color="auto"/>
              <w:left w:val="single" w:sz="8" w:space="0" w:color="auto"/>
              <w:bottom w:val="single" w:sz="8" w:space="0" w:color="auto"/>
              <w:right w:val="single" w:sz="8" w:space="0" w:color="auto"/>
            </w:tcBorders>
          </w:tcPr>
          <w:p w14:paraId="1F66ACE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103B24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33C215BB"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783DA5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00CBD2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14</w:t>
            </w:r>
          </w:p>
        </w:tc>
      </w:tr>
      <w:tr w:rsidR="00FF1F85" w:rsidRPr="0039736F" w14:paraId="1EC522DA"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37C86B3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6DA2D013"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0BD6B5D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70A3512" w14:textId="4932668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p>
        </w:tc>
      </w:tr>
      <w:tr w:rsidR="00FF1F85" w:rsidRPr="0039736F" w14:paraId="74830D88" w14:textId="77777777" w:rsidTr="00A427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A154F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E8E4F40" w14:textId="616453F1" w:rsidR="00FF1F85" w:rsidRPr="00774DA4" w:rsidRDefault="00B25C97" w:rsidP="00614B45">
            <w:pPr>
              <w:rPr>
                <w:rFonts w:asciiTheme="minorHAnsi" w:eastAsia="Arial" w:hAnsiTheme="minorHAnsi" w:cstheme="minorHAnsi"/>
              </w:rPr>
            </w:pPr>
            <w:r w:rsidRPr="00B25C97">
              <w:rPr>
                <w:rFonts w:asciiTheme="minorHAnsi" w:eastAsia="Arial" w:hAnsiTheme="minorHAnsi" w:cstheme="minorHAnsi"/>
              </w:rPr>
              <w:t xml:space="preserve">El administrador </w:t>
            </w:r>
            <w:r w:rsidR="00334094">
              <w:rPr>
                <w:rFonts w:asciiTheme="minorHAnsi" w:eastAsia="Arial" w:hAnsiTheme="minorHAnsi" w:cstheme="minorHAnsi"/>
              </w:rPr>
              <w:t>podrá</w:t>
            </w:r>
            <w:r w:rsidRPr="00B25C97">
              <w:rPr>
                <w:rFonts w:asciiTheme="minorHAnsi" w:eastAsia="Arial" w:hAnsiTheme="minorHAnsi" w:cstheme="minorHAnsi"/>
              </w:rPr>
              <w:t xml:space="preserve"> actualizar la información de un producto registrado en el inventario, incluyendo su cantidad disponible, el producto asociado y la zona de almacenamiento</w:t>
            </w:r>
          </w:p>
        </w:tc>
      </w:tr>
      <w:tr w:rsidR="00A42793" w:rsidRPr="0039736F" w14:paraId="5C73364C" w14:textId="77777777" w:rsidTr="00A427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1816CE8"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NOTAS:</w:t>
            </w:r>
          </w:p>
          <w:p w14:paraId="5D3BACDD" w14:textId="3C7351DB" w:rsidR="00A42793" w:rsidRDefault="00A42793" w:rsidP="00A42793">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el campo Cantidad en forma de texto.</w:t>
            </w:r>
          </w:p>
          <w:p w14:paraId="032C7AE4" w14:textId="7EBDC30E" w:rsidR="00A42793" w:rsidRPr="00774DA4" w:rsidRDefault="00A42793" w:rsidP="00A42793">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Producto y Zona de almacenamiento en forma de selección por opciones.</w:t>
            </w:r>
          </w:p>
        </w:tc>
      </w:tr>
      <w:tr w:rsidR="00A42793" w:rsidRPr="0039736F" w14:paraId="25BFA5A5"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63DAE7B7"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FF847F2" w14:textId="5EAC94CC" w:rsidR="00A42793" w:rsidRPr="00594B33" w:rsidRDefault="00A427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del inventario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D223E5E" w14:textId="52ED0167" w:rsidR="00A42793" w:rsidRPr="00A42793" w:rsidRDefault="00A42793">
            <w:pPr>
              <w:pStyle w:val="Prrafodelista"/>
              <w:numPr>
                <w:ilvl w:val="0"/>
                <w:numId w:val="54"/>
              </w:numPr>
              <w:rPr>
                <w:rFonts w:asciiTheme="minorHAnsi" w:eastAsia="Arial" w:hAnsiTheme="minorHAnsi" w:cstheme="minorHAnsi"/>
              </w:rPr>
            </w:pPr>
            <w:r w:rsidRPr="00A42793">
              <w:rPr>
                <w:rFonts w:asciiTheme="minorHAnsi" w:eastAsia="Arial" w:hAnsiTheme="minorHAnsi" w:cstheme="minorHAnsi"/>
              </w:rPr>
              <w:t>El sistema emite mensajes claros en caso de errores, indicando los campos problemáticos.</w:t>
            </w:r>
          </w:p>
        </w:tc>
      </w:tr>
      <w:tr w:rsidR="00FF1F85" w:rsidRPr="0039736F" w14:paraId="42F8EBDA" w14:textId="77777777" w:rsidTr="00A427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426A6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1635E" w:rsidRPr="0039736F" w14:paraId="0C6FA5DD"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627CDC64"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.1     </w:t>
            </w:r>
          </w:p>
          <w:p w14:paraId="6B1FCC21"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255B4943" w14:textId="53198BA5" w:rsidR="00E1635E" w:rsidRPr="0039736F"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 producto en el inventario</w:t>
            </w:r>
            <w:r w:rsidRPr="00BF34A4">
              <w:rPr>
                <w:rFonts w:asciiTheme="minorHAnsi" w:eastAsia="Arial" w:hAnsiTheme="minorHAnsi" w:cstheme="minorHAnsi"/>
              </w:rPr>
              <w:t>.</w:t>
            </w:r>
          </w:p>
          <w:p w14:paraId="3A166668"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0863802C" w14:textId="77777777" w:rsidR="00E1635E" w:rsidRDefault="00E1635E" w:rsidP="00E1635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oferta.</w:t>
            </w:r>
          </w:p>
          <w:p w14:paraId="6C38CA09"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ABA1FF" w14:textId="41D53A9D" w:rsidR="00E1635E" w:rsidRPr="00E1635E" w:rsidRDefault="00E1635E">
            <w:pPr>
              <w:pStyle w:val="Prrafodelista"/>
              <w:numPr>
                <w:ilvl w:val="0"/>
                <w:numId w:val="107"/>
              </w:numPr>
              <w:rPr>
                <w:rFonts w:asciiTheme="minorHAnsi" w:eastAsia="Arial" w:hAnsiTheme="minorHAnsi" w:cstheme="minorHAnsi"/>
              </w:rPr>
            </w:pPr>
            <w:r w:rsidRPr="00E1635E">
              <w:rPr>
                <w:rFonts w:asciiTheme="minorHAnsi" w:eastAsia="Arial" w:hAnsiTheme="minorHAnsi" w:cstheme="minorHAnsi"/>
              </w:rPr>
              <w:t>Hace clic en la tabla donde están tod</w:t>
            </w:r>
            <w:r>
              <w:rPr>
                <w:rFonts w:asciiTheme="minorHAnsi" w:eastAsia="Arial" w:hAnsiTheme="minorHAnsi" w:cstheme="minorHAnsi"/>
              </w:rPr>
              <w:t>o</w:t>
            </w:r>
            <w:r w:rsidRPr="00E1635E">
              <w:rPr>
                <w:rFonts w:asciiTheme="minorHAnsi" w:eastAsia="Arial" w:hAnsiTheme="minorHAnsi" w:cstheme="minorHAnsi"/>
              </w:rPr>
              <w:t>s l</w:t>
            </w:r>
            <w:r>
              <w:rPr>
                <w:rFonts w:asciiTheme="minorHAnsi" w:eastAsia="Arial" w:hAnsiTheme="minorHAnsi" w:cstheme="minorHAnsi"/>
              </w:rPr>
              <w:t>os productos en el inventario</w:t>
            </w:r>
            <w:r w:rsidRPr="00E1635E">
              <w:rPr>
                <w:rFonts w:asciiTheme="minorHAnsi" w:eastAsia="Arial" w:hAnsiTheme="minorHAnsi" w:cstheme="minorHAnsi"/>
              </w:rPr>
              <w:t>.</w:t>
            </w:r>
          </w:p>
          <w:p w14:paraId="28728EAD" w14:textId="77777777" w:rsidR="00E1635E" w:rsidRPr="00F744D6" w:rsidRDefault="00E1635E">
            <w:pPr>
              <w:pStyle w:val="Prrafodelista"/>
              <w:numPr>
                <w:ilvl w:val="0"/>
                <w:numId w:val="10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D850EC" w14:textId="1988591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producto.</w:t>
            </w:r>
          </w:p>
          <w:p w14:paraId="7EA551E9" w14:textId="7777777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744523B"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RESULTADOS: </w:t>
            </w:r>
          </w:p>
          <w:p w14:paraId="61015D92" w14:textId="6F1774BC" w:rsidR="00E1635E" w:rsidRPr="001D33A6" w:rsidRDefault="00E1635E">
            <w:pPr>
              <w:pStyle w:val="Prrafodelista"/>
              <w:numPr>
                <w:ilvl w:val="0"/>
                <w:numId w:val="40"/>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producto en el inventario </w:t>
            </w:r>
            <w:r w:rsidRPr="0098309F">
              <w:rPr>
                <w:rFonts w:asciiTheme="minorHAnsi" w:eastAsia="Arial" w:hAnsiTheme="minorHAnsi" w:cstheme="minorHAnsi"/>
              </w:rPr>
              <w:t>exitosamente y los refleja en la tabla.</w:t>
            </w:r>
          </w:p>
        </w:tc>
      </w:tr>
      <w:tr w:rsidR="00E1635E" w:rsidRPr="0039736F" w14:paraId="7DC478B4"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323AB5CD"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.2     </w:t>
            </w:r>
          </w:p>
          <w:p w14:paraId="115D3AE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89EB575" w14:textId="3BB437D5" w:rsidR="00E1635E" w:rsidRPr="003D1DCB"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w:t>
            </w:r>
            <w:r>
              <w:rPr>
                <w:rFonts w:asciiTheme="minorHAnsi" w:eastAsia="Arial" w:hAnsiTheme="minorHAnsi" w:cstheme="minorHAnsi"/>
              </w:rPr>
              <w:t>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1BA3FBA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7CF9542F" w14:textId="1FDC6375" w:rsidR="00E1635E" w:rsidRDefault="00E1635E" w:rsidP="00E1635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0 unidades.</w:t>
            </w:r>
          </w:p>
          <w:p w14:paraId="041F8338"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7F99D70" w14:textId="664C9DB3" w:rsidR="00E1635E" w:rsidRPr="00E1635E" w:rsidRDefault="00E1635E">
            <w:pPr>
              <w:pStyle w:val="Prrafodelista"/>
              <w:numPr>
                <w:ilvl w:val="0"/>
                <w:numId w:val="108"/>
              </w:numPr>
              <w:rPr>
                <w:rFonts w:asciiTheme="minorHAnsi" w:eastAsia="Arial" w:hAnsiTheme="minorHAnsi" w:cstheme="minorHAnsi"/>
              </w:rPr>
            </w:pPr>
            <w:r w:rsidRPr="00E1635E">
              <w:rPr>
                <w:rFonts w:asciiTheme="minorHAnsi" w:eastAsia="Arial" w:hAnsiTheme="minorHAnsi" w:cstheme="minorHAnsi"/>
              </w:rPr>
              <w:t>Hace clic en la tabla donde están todos los productos en el inventario.</w:t>
            </w:r>
          </w:p>
          <w:p w14:paraId="4E199DF7" w14:textId="77777777" w:rsidR="00E1635E" w:rsidRPr="006F78C7" w:rsidRDefault="00E1635E">
            <w:pPr>
              <w:pStyle w:val="Prrafodelista"/>
              <w:numPr>
                <w:ilvl w:val="0"/>
                <w:numId w:val="10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7CDE31F" w14:textId="0005DFE7" w:rsidR="00E1635E" w:rsidRPr="00E1635E" w:rsidRDefault="00E1635E">
            <w:pPr>
              <w:pStyle w:val="Prrafodelista"/>
              <w:numPr>
                <w:ilvl w:val="0"/>
                <w:numId w:val="108"/>
              </w:numPr>
              <w:rPr>
                <w:rFonts w:asciiTheme="minorHAnsi" w:eastAsia="Arial" w:hAnsiTheme="minorHAnsi" w:cstheme="minorHAnsi"/>
              </w:rPr>
            </w:pPr>
            <w:r w:rsidRPr="00D66FA2">
              <w:rPr>
                <w:rFonts w:asciiTheme="minorHAnsi" w:hAnsiTheme="minorHAnsi" w:cstheme="minorHAnsi"/>
              </w:rPr>
              <w:t xml:space="preserve">Ingresa </w:t>
            </w:r>
            <w:r>
              <w:rPr>
                <w:rFonts w:asciiTheme="minorHAnsi" w:hAnsiTheme="minorHAnsi" w:cstheme="minorHAnsi"/>
              </w:rPr>
              <w:t xml:space="preserve">0 </w:t>
            </w:r>
            <w:r w:rsidRPr="00D66FA2">
              <w:rPr>
                <w:rFonts w:asciiTheme="minorHAnsi" w:hAnsiTheme="minorHAnsi" w:cstheme="minorHAnsi"/>
              </w:rPr>
              <w:t xml:space="preserve">en el campo </w:t>
            </w:r>
            <w:r>
              <w:rPr>
                <w:rFonts w:asciiTheme="minorHAnsi" w:hAnsiTheme="minorHAnsi" w:cstheme="minorHAnsi"/>
              </w:rPr>
              <w:t>Cantidad</w:t>
            </w:r>
            <w:r w:rsidR="00B25C97">
              <w:rPr>
                <w:rFonts w:asciiTheme="minorHAnsi" w:hAnsiTheme="minorHAnsi" w:cstheme="minorHAnsi"/>
              </w:rPr>
              <w:t xml:space="preserve"> </w:t>
            </w:r>
            <w:r w:rsidR="00B25C97" w:rsidRPr="00B25C97">
              <w:rPr>
                <w:rFonts w:asciiTheme="minorHAnsi" w:hAnsiTheme="minorHAnsi" w:cstheme="minorHAnsi"/>
              </w:rPr>
              <w:t>como nuevo valor para el producto seleccionado</w:t>
            </w:r>
            <w:r w:rsidRPr="00D66FA2">
              <w:rPr>
                <w:rFonts w:asciiTheme="minorHAnsi" w:hAnsiTheme="minorHAnsi" w:cstheme="minorHAnsi"/>
              </w:rPr>
              <w:t>.</w:t>
            </w:r>
          </w:p>
          <w:p w14:paraId="408F06A9" w14:textId="77777777" w:rsidR="00E1635E" w:rsidRPr="006F78C7" w:rsidRDefault="00E1635E">
            <w:pPr>
              <w:pStyle w:val="Prrafodelista"/>
              <w:numPr>
                <w:ilvl w:val="0"/>
                <w:numId w:val="108"/>
              </w:numPr>
              <w:rPr>
                <w:rFonts w:asciiTheme="minorHAnsi" w:eastAsia="Arial" w:hAnsiTheme="minorHAnsi" w:cstheme="minorHAnsi"/>
              </w:rPr>
            </w:pPr>
            <w:r w:rsidRPr="006F78C7">
              <w:rPr>
                <w:rFonts w:asciiTheme="minorHAnsi" w:hAnsiTheme="minorHAnsi" w:cstheme="minorHAnsi"/>
              </w:rPr>
              <w:lastRenderedPageBreak/>
              <w:t>El administrador hace clic en el botón "Modificar".</w:t>
            </w:r>
          </w:p>
          <w:p w14:paraId="49FF5889" w14:textId="77777777" w:rsidR="00E1635E" w:rsidRDefault="00E1635E" w:rsidP="00E1635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3F4631F" w14:textId="5D3210C6" w:rsidR="00E1635E" w:rsidRDefault="00E1635E" w:rsidP="00E1635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25C97">
              <w:rPr>
                <w:rFonts w:asciiTheme="minorHAnsi" w:hAnsiTheme="minorHAnsi" w:cstheme="minorHAnsi"/>
              </w:rPr>
              <w:t>la cantidad no sea 0</w:t>
            </w:r>
            <w:r>
              <w:rPr>
                <w:rFonts w:asciiTheme="minorHAnsi" w:hAnsiTheme="minorHAnsi" w:cstheme="minorHAnsi"/>
              </w:rPr>
              <w:t>.</w:t>
            </w:r>
          </w:p>
          <w:p w14:paraId="318B96EC" w14:textId="77777777" w:rsidR="00E1635E" w:rsidRPr="00B27A39" w:rsidRDefault="00E1635E" w:rsidP="00E1635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817A291" w14:textId="2A304820" w:rsidR="00E1635E" w:rsidRPr="00471C6D" w:rsidRDefault="00E1635E">
            <w:pPr>
              <w:pStyle w:val="Prrafodelista"/>
              <w:numPr>
                <w:ilvl w:val="0"/>
                <w:numId w:val="40"/>
              </w:numPr>
              <w:rPr>
                <w:rFonts w:asciiTheme="minorHAnsi" w:hAnsiTheme="minorHAnsi" w:cstheme="minorHAnsi"/>
              </w:rPr>
            </w:pPr>
            <w:r w:rsidRPr="007D0915">
              <w:rPr>
                <w:rFonts w:asciiTheme="minorHAnsi" w:hAnsiTheme="minorHAnsi" w:cstheme="minorHAnsi"/>
              </w:rPr>
              <w:t xml:space="preserve">Se muestra un mensaje de error indicando </w:t>
            </w:r>
            <w:r>
              <w:rPr>
                <w:rFonts w:asciiTheme="minorHAnsi" w:hAnsiTheme="minorHAnsi" w:cstheme="minorHAnsi"/>
              </w:rPr>
              <w:t>que n</w:t>
            </w:r>
            <w:r w:rsidRPr="00D66FA2">
              <w:rPr>
                <w:rFonts w:asciiTheme="minorHAnsi" w:hAnsiTheme="minorHAnsi" w:cstheme="minorHAnsi"/>
              </w:rPr>
              <w:t xml:space="preserve">o se puede </w:t>
            </w:r>
            <w:r>
              <w:rPr>
                <w:rFonts w:asciiTheme="minorHAnsi" w:hAnsiTheme="minorHAnsi" w:cstheme="minorHAnsi"/>
              </w:rPr>
              <w:t>actualizar</w:t>
            </w:r>
            <w:r w:rsidRPr="00D66FA2">
              <w:rPr>
                <w:rFonts w:asciiTheme="minorHAnsi" w:hAnsiTheme="minorHAnsi" w:cstheme="minorHAnsi"/>
              </w:rPr>
              <w:t xml:space="preserve"> un producto al inventario con una cantidad de 0 unidades.</w:t>
            </w:r>
          </w:p>
        </w:tc>
      </w:tr>
      <w:tr w:rsidR="00FF1F85" w:rsidRPr="0039736F" w14:paraId="308CAC55" w14:textId="77777777" w:rsidTr="00A427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17D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8E1CF0" w14:textId="77777777" w:rsidR="00A42793" w:rsidRPr="004F3874" w:rsidRDefault="00A42793">
            <w:pPr>
              <w:pStyle w:val="Prrafodelista"/>
              <w:numPr>
                <w:ilvl w:val="0"/>
                <w:numId w:val="10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D4B65C9" w14:textId="28F8E87F" w:rsidR="00FF1F85" w:rsidRPr="0039736F" w:rsidRDefault="00A42793">
            <w:pPr>
              <w:pStyle w:val="Prrafodelista"/>
              <w:numPr>
                <w:ilvl w:val="0"/>
                <w:numId w:val="106"/>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C65056E" w14:textId="77777777" w:rsidR="00FF1F85" w:rsidRDefault="00FF1F85" w:rsidP="00871FC2">
      <w:pPr>
        <w:rPr>
          <w:rFonts w:asciiTheme="minorHAnsi" w:hAnsiTheme="minorHAnsi" w:cstheme="minorHAnsi"/>
        </w:rPr>
      </w:pPr>
    </w:p>
    <w:p w14:paraId="362AEF58" w14:textId="77777777" w:rsidR="006F3CA0" w:rsidRDefault="006F3CA0" w:rsidP="00871FC2">
      <w:pPr>
        <w:rPr>
          <w:rFonts w:asciiTheme="minorHAnsi" w:hAnsiTheme="minorHAnsi" w:cstheme="minorHAnsi"/>
        </w:rPr>
      </w:pPr>
    </w:p>
    <w:p w14:paraId="59F7DBB3" w14:textId="77777777" w:rsidR="006F3CA0" w:rsidRDefault="006F3CA0" w:rsidP="00871FC2">
      <w:pPr>
        <w:rPr>
          <w:rFonts w:asciiTheme="minorHAnsi" w:hAnsiTheme="minorHAnsi" w:cstheme="minorHAnsi"/>
        </w:rPr>
      </w:pPr>
    </w:p>
    <w:p w14:paraId="0EC7C8EC" w14:textId="77777777" w:rsidR="00A42793" w:rsidRDefault="00A42793" w:rsidP="00871FC2">
      <w:pPr>
        <w:rPr>
          <w:rFonts w:asciiTheme="minorHAnsi" w:hAnsiTheme="minorHAnsi" w:cstheme="minorHAnsi"/>
        </w:rPr>
      </w:pPr>
    </w:p>
    <w:p w14:paraId="70D9EFAC" w14:textId="77777777" w:rsidR="00A42793" w:rsidRDefault="00A42793" w:rsidP="00871FC2">
      <w:pPr>
        <w:rPr>
          <w:rFonts w:asciiTheme="minorHAnsi" w:hAnsiTheme="minorHAnsi" w:cstheme="minorHAnsi"/>
        </w:rPr>
      </w:pPr>
    </w:p>
    <w:p w14:paraId="0A5370B9" w14:textId="77777777" w:rsidR="00A42793" w:rsidRDefault="00A42793" w:rsidP="00871FC2">
      <w:pPr>
        <w:rPr>
          <w:rFonts w:asciiTheme="minorHAnsi" w:hAnsiTheme="minorHAnsi" w:cstheme="minorHAnsi"/>
        </w:rPr>
      </w:pPr>
    </w:p>
    <w:p w14:paraId="3BE95014" w14:textId="77777777" w:rsidR="00A42793" w:rsidRDefault="00A42793" w:rsidP="00871FC2">
      <w:pPr>
        <w:rPr>
          <w:rFonts w:asciiTheme="minorHAnsi" w:hAnsiTheme="minorHAnsi" w:cstheme="minorHAnsi"/>
        </w:rPr>
      </w:pPr>
    </w:p>
    <w:p w14:paraId="420F5C16" w14:textId="77777777" w:rsidR="00A42793" w:rsidRDefault="00A42793" w:rsidP="00871FC2">
      <w:pPr>
        <w:rPr>
          <w:rFonts w:asciiTheme="minorHAnsi" w:hAnsiTheme="minorHAnsi" w:cstheme="minorHAnsi"/>
        </w:rPr>
      </w:pPr>
    </w:p>
    <w:p w14:paraId="2FFEE472" w14:textId="77777777" w:rsidR="00A42793" w:rsidRDefault="00A42793" w:rsidP="00871FC2">
      <w:pPr>
        <w:rPr>
          <w:rFonts w:asciiTheme="minorHAnsi" w:hAnsiTheme="minorHAnsi" w:cstheme="minorHAnsi"/>
        </w:rPr>
      </w:pPr>
    </w:p>
    <w:p w14:paraId="5D9820CC" w14:textId="77777777" w:rsidR="00A42793" w:rsidRDefault="00A42793" w:rsidP="00871FC2">
      <w:pPr>
        <w:rPr>
          <w:rFonts w:asciiTheme="minorHAnsi" w:hAnsiTheme="minorHAnsi" w:cstheme="minorHAnsi"/>
        </w:rPr>
      </w:pPr>
    </w:p>
    <w:p w14:paraId="17F89A4E" w14:textId="77777777" w:rsidR="00A42793" w:rsidRDefault="00A42793" w:rsidP="00871FC2">
      <w:pPr>
        <w:rPr>
          <w:rFonts w:asciiTheme="minorHAnsi" w:hAnsiTheme="minorHAnsi" w:cstheme="minorHAnsi"/>
        </w:rPr>
      </w:pPr>
    </w:p>
    <w:p w14:paraId="5634E05C" w14:textId="77777777" w:rsidR="00A42793" w:rsidRDefault="00A42793" w:rsidP="00871FC2">
      <w:pPr>
        <w:rPr>
          <w:rFonts w:asciiTheme="minorHAnsi" w:hAnsiTheme="minorHAnsi" w:cstheme="minorHAnsi"/>
        </w:rPr>
      </w:pPr>
    </w:p>
    <w:p w14:paraId="41D9C780" w14:textId="77777777" w:rsidR="00A42793" w:rsidRDefault="00A42793" w:rsidP="00871FC2">
      <w:pPr>
        <w:rPr>
          <w:rFonts w:asciiTheme="minorHAnsi" w:hAnsiTheme="minorHAnsi" w:cstheme="minorHAnsi"/>
        </w:rPr>
      </w:pPr>
    </w:p>
    <w:p w14:paraId="2E4A85F5" w14:textId="77777777" w:rsidR="00A42793" w:rsidRDefault="00A42793" w:rsidP="00871FC2">
      <w:pPr>
        <w:rPr>
          <w:rFonts w:asciiTheme="minorHAnsi" w:hAnsiTheme="minorHAnsi" w:cstheme="minorHAnsi"/>
        </w:rPr>
      </w:pPr>
    </w:p>
    <w:p w14:paraId="6C2B70B4" w14:textId="77777777" w:rsidR="00A42793" w:rsidRDefault="00A42793" w:rsidP="00871FC2">
      <w:pPr>
        <w:rPr>
          <w:rFonts w:asciiTheme="minorHAnsi" w:hAnsiTheme="minorHAnsi" w:cstheme="minorHAnsi"/>
        </w:rPr>
      </w:pPr>
    </w:p>
    <w:p w14:paraId="74B81D00" w14:textId="77777777" w:rsidR="00A42793" w:rsidRDefault="00A42793" w:rsidP="00871FC2">
      <w:pPr>
        <w:rPr>
          <w:rFonts w:asciiTheme="minorHAnsi" w:hAnsiTheme="minorHAnsi" w:cstheme="minorHAnsi"/>
        </w:rPr>
      </w:pPr>
    </w:p>
    <w:p w14:paraId="117D84F3" w14:textId="77777777" w:rsidR="00A42793" w:rsidRDefault="00A42793" w:rsidP="00871FC2">
      <w:pPr>
        <w:rPr>
          <w:rFonts w:asciiTheme="minorHAnsi" w:hAnsiTheme="minorHAnsi" w:cstheme="minorHAnsi"/>
        </w:rPr>
      </w:pPr>
    </w:p>
    <w:p w14:paraId="28868854" w14:textId="77777777" w:rsidR="00A42793" w:rsidRDefault="00A42793" w:rsidP="00871FC2">
      <w:pPr>
        <w:rPr>
          <w:rFonts w:asciiTheme="minorHAnsi" w:hAnsiTheme="minorHAnsi" w:cstheme="minorHAnsi"/>
        </w:rPr>
      </w:pPr>
    </w:p>
    <w:p w14:paraId="55B35039" w14:textId="77777777" w:rsidR="00A42793" w:rsidRDefault="00A42793" w:rsidP="00871FC2">
      <w:pPr>
        <w:rPr>
          <w:rFonts w:asciiTheme="minorHAnsi" w:hAnsiTheme="minorHAnsi" w:cstheme="minorHAnsi"/>
        </w:rPr>
      </w:pPr>
    </w:p>
    <w:p w14:paraId="79F517E6" w14:textId="77777777" w:rsidR="00A42793" w:rsidRDefault="00A42793" w:rsidP="00871FC2">
      <w:pPr>
        <w:rPr>
          <w:rFonts w:asciiTheme="minorHAnsi" w:hAnsiTheme="minorHAnsi" w:cstheme="minorHAnsi"/>
        </w:rPr>
      </w:pPr>
    </w:p>
    <w:p w14:paraId="642006C6" w14:textId="77777777" w:rsidR="00A42793" w:rsidRDefault="00A42793" w:rsidP="00871FC2">
      <w:pPr>
        <w:rPr>
          <w:rFonts w:asciiTheme="minorHAnsi" w:hAnsiTheme="minorHAnsi" w:cstheme="minorHAnsi"/>
        </w:rPr>
      </w:pPr>
    </w:p>
    <w:p w14:paraId="09E6C4F3" w14:textId="77777777" w:rsidR="00A42793" w:rsidRDefault="00A42793" w:rsidP="00871FC2">
      <w:pPr>
        <w:rPr>
          <w:rFonts w:asciiTheme="minorHAnsi" w:hAnsiTheme="minorHAnsi" w:cstheme="minorHAnsi"/>
        </w:rPr>
      </w:pPr>
    </w:p>
    <w:p w14:paraId="29807046" w14:textId="77777777" w:rsidR="00A42793" w:rsidRDefault="00A42793" w:rsidP="00871FC2">
      <w:pPr>
        <w:rPr>
          <w:rFonts w:asciiTheme="minorHAnsi" w:hAnsiTheme="minorHAnsi" w:cstheme="minorHAnsi"/>
        </w:rPr>
      </w:pPr>
    </w:p>
    <w:p w14:paraId="61D5B5CE" w14:textId="77777777" w:rsidR="00A42793" w:rsidRDefault="00A42793" w:rsidP="00871FC2">
      <w:pPr>
        <w:rPr>
          <w:rFonts w:asciiTheme="minorHAnsi" w:hAnsiTheme="minorHAnsi" w:cstheme="minorHAnsi"/>
        </w:rPr>
      </w:pPr>
    </w:p>
    <w:p w14:paraId="689C9A56" w14:textId="77777777" w:rsidR="00E1635E" w:rsidRDefault="00E1635E" w:rsidP="00871FC2">
      <w:pPr>
        <w:rPr>
          <w:rFonts w:asciiTheme="minorHAnsi" w:hAnsiTheme="minorHAnsi" w:cstheme="minorHAnsi"/>
        </w:rPr>
      </w:pPr>
    </w:p>
    <w:p w14:paraId="705FF949" w14:textId="77777777" w:rsidR="00E1635E" w:rsidRDefault="00E1635E" w:rsidP="00871FC2">
      <w:pPr>
        <w:rPr>
          <w:rFonts w:asciiTheme="minorHAnsi" w:hAnsiTheme="minorHAnsi" w:cstheme="minorHAnsi"/>
        </w:rPr>
      </w:pPr>
    </w:p>
    <w:p w14:paraId="597FCBDC" w14:textId="77777777" w:rsidR="00E1635E" w:rsidRDefault="00E1635E" w:rsidP="00871FC2">
      <w:pPr>
        <w:rPr>
          <w:rFonts w:asciiTheme="minorHAnsi" w:hAnsiTheme="minorHAnsi" w:cstheme="minorHAnsi"/>
        </w:rPr>
      </w:pPr>
    </w:p>
    <w:p w14:paraId="5A2184FC" w14:textId="77777777" w:rsidR="00E1635E" w:rsidRDefault="00E1635E" w:rsidP="00871FC2">
      <w:pPr>
        <w:rPr>
          <w:rFonts w:asciiTheme="minorHAnsi" w:hAnsiTheme="minorHAnsi" w:cstheme="minorHAnsi"/>
        </w:rPr>
      </w:pPr>
    </w:p>
    <w:p w14:paraId="028806FD" w14:textId="77777777" w:rsidR="00E1635E" w:rsidRDefault="00E1635E" w:rsidP="00871FC2">
      <w:pPr>
        <w:rPr>
          <w:rFonts w:asciiTheme="minorHAnsi" w:hAnsiTheme="minorHAnsi" w:cstheme="minorHAnsi"/>
        </w:rPr>
      </w:pPr>
    </w:p>
    <w:p w14:paraId="636C021C" w14:textId="77777777" w:rsidR="00E1635E" w:rsidRDefault="00E1635E" w:rsidP="00871FC2">
      <w:pPr>
        <w:rPr>
          <w:rFonts w:asciiTheme="minorHAnsi" w:hAnsiTheme="minorHAnsi" w:cstheme="minorHAnsi"/>
        </w:rPr>
      </w:pPr>
    </w:p>
    <w:p w14:paraId="4810FBED" w14:textId="77777777" w:rsidR="00E1635E" w:rsidRDefault="00E1635E" w:rsidP="00871FC2">
      <w:pPr>
        <w:rPr>
          <w:rFonts w:asciiTheme="minorHAnsi" w:hAnsiTheme="minorHAnsi" w:cstheme="minorHAnsi"/>
        </w:rPr>
      </w:pPr>
    </w:p>
    <w:p w14:paraId="0FBE47A3" w14:textId="77777777" w:rsidR="00E1635E" w:rsidRDefault="00E1635E" w:rsidP="00871FC2">
      <w:pPr>
        <w:rPr>
          <w:rFonts w:asciiTheme="minorHAnsi" w:hAnsiTheme="minorHAnsi" w:cstheme="minorHAnsi"/>
        </w:rPr>
      </w:pPr>
    </w:p>
    <w:p w14:paraId="3A64686B" w14:textId="77777777" w:rsidR="00334094" w:rsidRDefault="00334094" w:rsidP="00871FC2">
      <w:pPr>
        <w:rPr>
          <w:rFonts w:asciiTheme="minorHAnsi" w:hAnsiTheme="minorHAnsi" w:cstheme="minorHAnsi"/>
        </w:rPr>
      </w:pPr>
    </w:p>
    <w:p w14:paraId="4E9687E3" w14:textId="77777777" w:rsidR="00334094" w:rsidRDefault="00334094" w:rsidP="00871FC2">
      <w:pPr>
        <w:rPr>
          <w:rFonts w:asciiTheme="minorHAnsi" w:hAnsiTheme="minorHAnsi" w:cstheme="minorHAnsi"/>
        </w:rPr>
      </w:pPr>
    </w:p>
    <w:p w14:paraId="488B4A1D" w14:textId="77777777" w:rsidR="00E1635E" w:rsidRDefault="00E1635E" w:rsidP="00871FC2">
      <w:pPr>
        <w:rPr>
          <w:rFonts w:asciiTheme="minorHAnsi" w:hAnsiTheme="minorHAnsi" w:cstheme="minorHAnsi"/>
        </w:rPr>
      </w:pPr>
    </w:p>
    <w:p w14:paraId="7E1EC00B" w14:textId="77777777" w:rsidR="00E1635E" w:rsidRDefault="00E1635E" w:rsidP="00871FC2">
      <w:pPr>
        <w:rPr>
          <w:rFonts w:asciiTheme="minorHAnsi" w:hAnsiTheme="minorHAnsi" w:cstheme="minorHAnsi"/>
        </w:rPr>
      </w:pPr>
    </w:p>
    <w:p w14:paraId="173175CB" w14:textId="77777777" w:rsidR="00E1635E" w:rsidRDefault="00E1635E" w:rsidP="00871FC2">
      <w:pPr>
        <w:rPr>
          <w:rFonts w:asciiTheme="minorHAnsi" w:hAnsiTheme="minorHAnsi" w:cstheme="minorHAnsi"/>
        </w:rPr>
      </w:pPr>
    </w:p>
    <w:p w14:paraId="64F01CB6"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D7904B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5D51EB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C07B2A4"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5CE990"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6F3CA0" w:rsidRPr="0039736F" w14:paraId="31207C1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6B5C9C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70B8CAD"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6F3CA0" w:rsidRPr="0039736F" w14:paraId="7F74909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645AE3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A39335E"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15</w:t>
            </w:r>
          </w:p>
        </w:tc>
      </w:tr>
      <w:tr w:rsidR="006F3CA0" w:rsidRPr="0039736F" w14:paraId="6DF619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DCAD6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6F3CA0" w:rsidRPr="0039736F" w14:paraId="431072C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52CA5A7"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DBB089" w14:textId="575DA8A5"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r w:rsidR="00E1417C">
              <w:rPr>
                <w:rFonts w:asciiTheme="minorHAnsi" w:eastAsia="Arial" w:hAnsiTheme="minorHAnsi" w:cstheme="minorHAnsi"/>
              </w:rPr>
              <w:t>4</w:t>
            </w:r>
          </w:p>
        </w:tc>
      </w:tr>
      <w:tr w:rsidR="006F3CA0" w:rsidRPr="0039736F" w14:paraId="0A705142"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911063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D27C9AA" w14:textId="1D4E3570" w:rsidR="006F3CA0" w:rsidRPr="00774DA4" w:rsidRDefault="00BF7920" w:rsidP="00614B45">
            <w:pPr>
              <w:rPr>
                <w:rFonts w:asciiTheme="minorHAnsi" w:eastAsia="Arial" w:hAnsiTheme="minorHAnsi" w:cstheme="minorHAnsi"/>
              </w:rPr>
            </w:pPr>
            <w:r w:rsidRPr="00BF7920">
              <w:rPr>
                <w:rFonts w:asciiTheme="minorHAnsi" w:eastAsia="Arial" w:hAnsiTheme="minorHAnsi" w:cstheme="minorHAnsi"/>
              </w:rPr>
              <w:t xml:space="preserve">El administrador </w:t>
            </w:r>
            <w:r w:rsidR="00C41858">
              <w:rPr>
                <w:rFonts w:asciiTheme="minorHAnsi" w:eastAsia="Arial" w:hAnsiTheme="minorHAnsi" w:cstheme="minorHAnsi"/>
              </w:rPr>
              <w:t xml:space="preserve">podrá </w:t>
            </w:r>
            <w:r w:rsidRPr="00BF7920">
              <w:rPr>
                <w:rFonts w:asciiTheme="minorHAnsi" w:eastAsia="Arial" w:hAnsiTheme="minorHAnsi" w:cstheme="minorHAnsi"/>
              </w:rPr>
              <w:t xml:space="preserve">eliminar productos registrados en el inventario. </w:t>
            </w:r>
          </w:p>
        </w:tc>
      </w:tr>
      <w:tr w:rsidR="00E1635E" w:rsidRPr="0039736F" w14:paraId="07BFC073"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E65027A"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NOTAS:</w:t>
            </w:r>
          </w:p>
          <w:p w14:paraId="741CD244" w14:textId="753DD5DE" w:rsidR="00E1635E"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sidR="00680B4B">
              <w:rPr>
                <w:rFonts w:asciiTheme="minorHAnsi" w:eastAsia="Arial" w:hAnsiTheme="minorHAnsi" w:cstheme="minorHAnsi"/>
              </w:rPr>
              <w:t>el producto</w:t>
            </w:r>
            <w:r>
              <w:rPr>
                <w:rFonts w:asciiTheme="minorHAnsi" w:eastAsia="Arial" w:hAnsiTheme="minorHAnsi" w:cstheme="minorHAnsi"/>
              </w:rPr>
              <w:t xml:space="preserve"> </w:t>
            </w:r>
            <w:r w:rsidRPr="0054396B">
              <w:rPr>
                <w:rFonts w:asciiTheme="minorHAnsi" w:eastAsia="Arial" w:hAnsiTheme="minorHAnsi" w:cstheme="minorHAnsi"/>
              </w:rPr>
              <w:t xml:space="preserve">ya está </w:t>
            </w:r>
            <w:r w:rsidR="00680B4B" w:rsidRPr="0054396B">
              <w:rPr>
                <w:rFonts w:asciiTheme="minorHAnsi" w:eastAsia="Arial" w:hAnsiTheme="minorHAnsi" w:cstheme="minorHAnsi"/>
              </w:rPr>
              <w:t>registrado</w:t>
            </w:r>
            <w:r w:rsidRPr="0054396B">
              <w:rPr>
                <w:rFonts w:asciiTheme="minorHAnsi" w:eastAsia="Arial" w:hAnsiTheme="minorHAnsi" w:cstheme="minorHAnsi"/>
              </w:rPr>
              <w:t xml:space="preserve"> en el</w:t>
            </w:r>
            <w:r w:rsidR="00680B4B">
              <w:rPr>
                <w:rFonts w:asciiTheme="minorHAnsi" w:eastAsia="Arial" w:hAnsiTheme="minorHAnsi" w:cstheme="minorHAnsi"/>
              </w:rPr>
              <w:t xml:space="preserve"> inventario del</w:t>
            </w:r>
            <w:r w:rsidRPr="0054396B">
              <w:rPr>
                <w:rFonts w:asciiTheme="minorHAnsi" w:eastAsia="Arial" w:hAnsiTheme="minorHAnsi" w:cstheme="minorHAnsi"/>
              </w:rPr>
              <w:t xml:space="preserve"> sistema.</w:t>
            </w:r>
          </w:p>
          <w:p w14:paraId="3E7ACAB8" w14:textId="77297637" w:rsidR="00E1635E" w:rsidRPr="00774DA4"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680B4B">
              <w:rPr>
                <w:rFonts w:asciiTheme="minorHAnsi" w:eastAsia="Arial" w:hAnsiTheme="minorHAnsi" w:cstheme="minorHAnsi"/>
              </w:rPr>
              <w:t>os productos</w:t>
            </w:r>
            <w:r>
              <w:rPr>
                <w:rFonts w:asciiTheme="minorHAnsi" w:eastAsia="Arial" w:hAnsiTheme="minorHAnsi" w:cstheme="minorHAnsi"/>
              </w:rPr>
              <w:t xml:space="preserve"> </w:t>
            </w:r>
            <w:r w:rsidRPr="0054396B">
              <w:rPr>
                <w:rFonts w:asciiTheme="minorHAnsi" w:eastAsia="Arial" w:hAnsiTheme="minorHAnsi" w:cstheme="minorHAnsi"/>
              </w:rPr>
              <w:t>eliminad</w:t>
            </w:r>
            <w:r w:rsidR="00680B4B">
              <w:rPr>
                <w:rFonts w:asciiTheme="minorHAnsi" w:eastAsia="Arial" w:hAnsiTheme="minorHAnsi" w:cstheme="minorHAnsi"/>
              </w:rPr>
              <w:t>o</w:t>
            </w:r>
            <w:r w:rsidRPr="0054396B">
              <w:rPr>
                <w:rFonts w:asciiTheme="minorHAnsi" w:eastAsia="Arial" w:hAnsiTheme="minorHAnsi" w:cstheme="minorHAnsi"/>
              </w:rPr>
              <w:t xml:space="preserve">s </w:t>
            </w:r>
            <w:r w:rsidR="00680B4B">
              <w:rPr>
                <w:rFonts w:asciiTheme="minorHAnsi" w:eastAsia="Arial" w:hAnsiTheme="minorHAnsi" w:cstheme="minorHAnsi"/>
              </w:rPr>
              <w:t xml:space="preserve">del inventario </w:t>
            </w:r>
            <w:r w:rsidRPr="0054396B">
              <w:rPr>
                <w:rFonts w:asciiTheme="minorHAnsi" w:eastAsia="Arial" w:hAnsiTheme="minorHAnsi" w:cstheme="minorHAnsi"/>
              </w:rPr>
              <w:t>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E1635E" w:rsidRPr="0039736F" w14:paraId="71FE767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25014A7"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534F560" w14:textId="3C342BC8" w:rsidR="00E1635E" w:rsidRPr="00594B33" w:rsidRDefault="00E1635E">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w:t>
            </w:r>
            <w:r w:rsidRPr="00594B33">
              <w:rPr>
                <w:rFonts w:asciiTheme="minorHAnsi" w:eastAsia="Arial" w:hAnsiTheme="minorHAnsi" w:cstheme="minorHAnsi"/>
              </w:rPr>
              <w:t xml:space="preserve">se </w:t>
            </w:r>
            <w:r>
              <w:rPr>
                <w:rFonts w:asciiTheme="minorHAnsi" w:eastAsia="Arial" w:hAnsiTheme="minorHAnsi" w:cstheme="minorHAnsi"/>
              </w:rPr>
              <w:t>eliminará del inventario</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4E53700D" w14:textId="3FB56BF5" w:rsidR="00E1635E" w:rsidRPr="00E1635E" w:rsidRDefault="00E1635E">
            <w:pPr>
              <w:pStyle w:val="Prrafodelista"/>
              <w:numPr>
                <w:ilvl w:val="0"/>
                <w:numId w:val="54"/>
              </w:numPr>
              <w:rPr>
                <w:rFonts w:asciiTheme="minorHAnsi" w:eastAsia="Arial" w:hAnsiTheme="minorHAnsi" w:cstheme="minorHAnsi"/>
              </w:rPr>
            </w:pPr>
            <w:r w:rsidRPr="00E1635E">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productos en el inventario</w:t>
            </w:r>
            <w:r w:rsidRPr="00E1635E">
              <w:rPr>
                <w:rFonts w:asciiTheme="minorHAnsi" w:eastAsia="Arial" w:hAnsiTheme="minorHAnsi" w:cstheme="minorHAnsi"/>
              </w:rPr>
              <w:t xml:space="preserve"> para eliminar.</w:t>
            </w:r>
          </w:p>
        </w:tc>
      </w:tr>
      <w:tr w:rsidR="006F3CA0" w:rsidRPr="0039736F" w14:paraId="13C328D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149C7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80B4B" w:rsidRPr="0039736F" w14:paraId="44DECE3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103A9DC"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.1     </w:t>
            </w:r>
          </w:p>
          <w:p w14:paraId="44983543"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98C66DE" w14:textId="5CBCEDF7" w:rsidR="00680B4B" w:rsidRPr="009900B1"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seleccionada en la tabla del inventario.</w:t>
            </w:r>
          </w:p>
          <w:p w14:paraId="6A5302AD"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SUPOSICIONES/ASUNCIONES:</w:t>
            </w:r>
          </w:p>
          <w:p w14:paraId="0D9A9140" w14:textId="106CFA33"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 producto existente en el inventario para eliminarlo.</w:t>
            </w:r>
          </w:p>
          <w:p w14:paraId="7DC2F506" w14:textId="77777777" w:rsidR="00680B4B"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B3EF0E6" w14:textId="6F47F7B5" w:rsidR="00680B4B" w:rsidRPr="00680B4B" w:rsidRDefault="00680B4B">
            <w:pPr>
              <w:pStyle w:val="Prrafodelista"/>
              <w:numPr>
                <w:ilvl w:val="0"/>
                <w:numId w:val="110"/>
              </w:numPr>
              <w:rPr>
                <w:rFonts w:asciiTheme="minorHAnsi" w:eastAsia="Arial" w:hAnsiTheme="minorHAnsi" w:cstheme="minorHAnsi"/>
              </w:rPr>
            </w:pPr>
            <w:r w:rsidRPr="00680B4B">
              <w:rPr>
                <w:rFonts w:asciiTheme="minorHAnsi" w:eastAsia="Arial" w:hAnsiTheme="minorHAnsi" w:cstheme="minorHAnsi"/>
              </w:rPr>
              <w:t>Hace clic en la tabla donde están tod</w:t>
            </w:r>
            <w:r>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los productos del inventario.</w:t>
            </w:r>
          </w:p>
          <w:p w14:paraId="78AC7BFF" w14:textId="77777777" w:rsidR="00680B4B" w:rsidRPr="006F78C7" w:rsidRDefault="00680B4B">
            <w:pPr>
              <w:pStyle w:val="Prrafodelista"/>
              <w:numPr>
                <w:ilvl w:val="0"/>
                <w:numId w:val="11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C1DDAAE" w14:textId="77777777" w:rsidR="00680B4B" w:rsidRPr="006F78C7" w:rsidRDefault="00680B4B">
            <w:pPr>
              <w:pStyle w:val="Prrafodelista"/>
              <w:numPr>
                <w:ilvl w:val="0"/>
                <w:numId w:val="11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705AEE32"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3A0AA167" w14:textId="56F213C5" w:rsidR="00680B4B" w:rsidRPr="00471C6D" w:rsidRDefault="00680B4B">
            <w:pPr>
              <w:pStyle w:val="Prrafodelista"/>
              <w:numPr>
                <w:ilvl w:val="0"/>
                <w:numId w:val="4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producto </w:t>
            </w:r>
            <w:r w:rsidRPr="009900B1">
              <w:rPr>
                <w:rFonts w:asciiTheme="minorHAnsi" w:eastAsia="Arial" w:hAnsiTheme="minorHAnsi" w:cstheme="minorHAnsi"/>
              </w:rPr>
              <w:t xml:space="preserve">exitosamente </w:t>
            </w:r>
            <w:r>
              <w:rPr>
                <w:rFonts w:asciiTheme="minorHAnsi" w:eastAsia="Arial" w:hAnsiTheme="minorHAnsi" w:cstheme="minorHAnsi"/>
              </w:rPr>
              <w:t xml:space="preserve">en el inventario </w:t>
            </w:r>
            <w:r w:rsidRPr="009900B1">
              <w:rPr>
                <w:rFonts w:asciiTheme="minorHAnsi" w:eastAsia="Arial" w:hAnsiTheme="minorHAnsi" w:cstheme="minorHAnsi"/>
              </w:rPr>
              <w:t>y los refleja en la tabla.</w:t>
            </w:r>
          </w:p>
        </w:tc>
      </w:tr>
      <w:tr w:rsidR="00680B4B" w:rsidRPr="0039736F" w14:paraId="36D64AA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9955F1"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.2     </w:t>
            </w:r>
          </w:p>
          <w:p w14:paraId="3F82C91B"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3A9D684" w14:textId="6B460E77" w:rsidR="00680B4B" w:rsidRPr="0054396B"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producto en la tabla del inventario.</w:t>
            </w:r>
          </w:p>
          <w:p w14:paraId="05977A78" w14:textId="77777777" w:rsidR="00680B4B" w:rsidRDefault="00680B4B" w:rsidP="00680B4B">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1F421261" w14:textId="400182FA"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 producto existente en el inventario para eliminarlo.</w:t>
            </w:r>
          </w:p>
          <w:p w14:paraId="44C7E356" w14:textId="77777777" w:rsidR="00680B4B" w:rsidRPr="00E75F95"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3693AC0" w14:textId="2A58D2CC" w:rsidR="00680B4B" w:rsidRPr="00680B4B" w:rsidRDefault="00680B4B">
            <w:pPr>
              <w:pStyle w:val="Prrafodelista"/>
              <w:numPr>
                <w:ilvl w:val="0"/>
                <w:numId w:val="111"/>
              </w:numPr>
              <w:rPr>
                <w:rFonts w:asciiTheme="minorHAnsi" w:eastAsia="Arial" w:hAnsiTheme="minorHAnsi" w:cstheme="minorHAnsi"/>
              </w:rPr>
            </w:pPr>
            <w:r w:rsidRPr="00680B4B">
              <w:rPr>
                <w:rFonts w:asciiTheme="minorHAnsi" w:eastAsia="Arial" w:hAnsiTheme="minorHAnsi" w:cstheme="minorHAnsi"/>
              </w:rPr>
              <w:t>No hace clic en la tabla donde están tod</w:t>
            </w:r>
            <w:r>
              <w:rPr>
                <w:rFonts w:asciiTheme="minorHAnsi" w:eastAsia="Arial" w:hAnsiTheme="minorHAnsi" w:cstheme="minorHAnsi"/>
              </w:rPr>
              <w:t>o</w:t>
            </w:r>
            <w:r w:rsidRPr="00680B4B">
              <w:rPr>
                <w:rFonts w:asciiTheme="minorHAnsi" w:eastAsia="Arial" w:hAnsiTheme="minorHAnsi" w:cstheme="minorHAnsi"/>
              </w:rPr>
              <w:t>s l</w:t>
            </w:r>
            <w:r w:rsidR="005D5C72">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productos del inventario.</w:t>
            </w:r>
          </w:p>
          <w:p w14:paraId="36FFAFCB" w14:textId="7F3DB5D8" w:rsidR="00680B4B" w:rsidRPr="006F78C7" w:rsidRDefault="00680B4B">
            <w:pPr>
              <w:pStyle w:val="Prrafodelista"/>
              <w:numPr>
                <w:ilvl w:val="0"/>
                <w:numId w:val="111"/>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0A07C2A2" w14:textId="77777777" w:rsidR="00680B4B" w:rsidRPr="00E063FD" w:rsidRDefault="00680B4B">
            <w:pPr>
              <w:pStyle w:val="Prrafodelista"/>
              <w:numPr>
                <w:ilvl w:val="0"/>
                <w:numId w:val="11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6C28A0E"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503726AF" w14:textId="55076247" w:rsidR="00680B4B" w:rsidRDefault="00680B4B" w:rsidP="00680B4B">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 producto </w:t>
            </w:r>
            <w:r w:rsidRPr="008123E7">
              <w:rPr>
                <w:rFonts w:asciiTheme="minorHAnsi" w:eastAsia="Arial" w:hAnsiTheme="minorHAnsi" w:cstheme="minorHAnsi"/>
              </w:rPr>
              <w:t>seleccionad</w:t>
            </w:r>
            <w:r>
              <w:rPr>
                <w:rFonts w:asciiTheme="minorHAnsi" w:eastAsia="Arial" w:hAnsiTheme="minorHAnsi" w:cstheme="minorHAnsi"/>
              </w:rPr>
              <w:t>o.</w:t>
            </w:r>
          </w:p>
          <w:p w14:paraId="6ED3DB1E" w14:textId="77777777" w:rsidR="00680B4B" w:rsidRDefault="00680B4B" w:rsidP="00680B4B">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06E268AC" w14:textId="0807026C" w:rsidR="00680B4B" w:rsidRPr="00471C6D" w:rsidRDefault="00680B4B">
            <w:pPr>
              <w:pStyle w:val="Prrafodelista"/>
              <w:numPr>
                <w:ilvl w:val="0"/>
                <w:numId w:val="40"/>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 producto en el inventario para eliminar.</w:t>
            </w:r>
          </w:p>
        </w:tc>
      </w:tr>
      <w:tr w:rsidR="006F3CA0" w:rsidRPr="0039736F" w14:paraId="646BB95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5FABD0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7A03AD3" w14:textId="77777777" w:rsidR="00E1635E" w:rsidRPr="004F3874" w:rsidRDefault="00E1635E">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03B0CED" w14:textId="28FD543F" w:rsidR="006F3CA0" w:rsidRPr="0039736F" w:rsidRDefault="00E1635E">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799D4D73"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C0CAE74" w14:textId="77777777" w:rsidTr="008236EB">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4AC85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3F4DE51"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401970E"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compras</w:t>
            </w:r>
          </w:p>
        </w:tc>
      </w:tr>
      <w:tr w:rsidR="006F3CA0" w:rsidRPr="0039736F" w14:paraId="607793CF" w14:textId="77777777" w:rsidTr="008236EB">
        <w:tc>
          <w:tcPr>
            <w:tcW w:w="6385" w:type="dxa"/>
            <w:gridSpan w:val="3"/>
            <w:tcBorders>
              <w:top w:val="single" w:sz="8" w:space="0" w:color="auto"/>
              <w:left w:val="single" w:sz="8" w:space="0" w:color="auto"/>
              <w:bottom w:val="single" w:sz="8" w:space="0" w:color="auto"/>
              <w:right w:val="single" w:sz="8" w:space="0" w:color="auto"/>
            </w:tcBorders>
          </w:tcPr>
          <w:p w14:paraId="3D8D8516"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79377B06"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6F3CA0" w:rsidRPr="0039736F" w14:paraId="7447F60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66E452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F5F40D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16</w:t>
            </w:r>
          </w:p>
        </w:tc>
      </w:tr>
      <w:tr w:rsidR="006F3CA0" w:rsidRPr="0039736F" w14:paraId="053F6A70"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07B6A7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6F3CA0" w:rsidRPr="0039736F" w14:paraId="62DCE73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CE3016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BB8FD5E" w14:textId="55C5C007" w:rsidR="00E1417C" w:rsidRPr="00E1417C" w:rsidRDefault="006F3CA0" w:rsidP="00614B45">
            <w:pPr>
              <w:rPr>
                <w:rFonts w:asciiTheme="minorHAnsi" w:eastAsia="Arial" w:hAnsiTheme="minorHAnsi" w:cstheme="minorHAnsi"/>
              </w:rPr>
            </w:pPr>
            <w:r w:rsidRPr="0039736F">
              <w:rPr>
                <w:rFonts w:asciiTheme="minorHAnsi" w:eastAsia="Arial" w:hAnsiTheme="minorHAnsi" w:cstheme="minorHAnsi"/>
              </w:rPr>
              <w:t xml:space="preserve">CU </w:t>
            </w:r>
            <w:r w:rsidR="00E1417C">
              <w:rPr>
                <w:rFonts w:asciiTheme="minorHAnsi" w:eastAsia="Arial" w:hAnsiTheme="minorHAnsi" w:cstheme="minorHAnsi"/>
              </w:rPr>
              <w:t>-</w:t>
            </w:r>
            <w:r w:rsidRPr="0039736F">
              <w:rPr>
                <w:rFonts w:asciiTheme="minorHAnsi" w:eastAsia="Arial" w:hAnsiTheme="minorHAnsi" w:cstheme="minorHAnsi"/>
              </w:rPr>
              <w:t xml:space="preserve"> </w:t>
            </w:r>
            <w:r w:rsidR="00E1417C">
              <w:rPr>
                <w:rFonts w:asciiTheme="minorHAnsi" w:eastAsia="Arial" w:hAnsiTheme="minorHAnsi" w:cstheme="minorHAnsi"/>
              </w:rPr>
              <w:t xml:space="preserve">1, CU - 21, CU - 24, </w:t>
            </w:r>
          </w:p>
        </w:tc>
      </w:tr>
      <w:tr w:rsidR="006F3CA0" w:rsidRPr="0039736F" w14:paraId="752DA710" w14:textId="77777777" w:rsidTr="008236EB">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F9F5B0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F734BBF" w14:textId="77777777" w:rsidR="006F3CA0" w:rsidRPr="00774DA4" w:rsidRDefault="006F3CA0" w:rsidP="00614B45">
            <w:pPr>
              <w:rPr>
                <w:rFonts w:asciiTheme="minorHAnsi" w:eastAsia="Arial" w:hAnsiTheme="minorHAnsi" w:cstheme="minorHAnsi"/>
              </w:rPr>
            </w:pPr>
            <w:r w:rsidRPr="00863DB2">
              <w:rPr>
                <w:rFonts w:asciiTheme="minorHAnsi" w:eastAsia="Arial" w:hAnsiTheme="minorHAnsi" w:cstheme="minorHAnsi"/>
              </w:rPr>
              <w:t>El administrador o empleado puede registrar compras realizadas a un proveedor, detallando la información del proveedor, el transportista y los productos comprados, asegurando un control adecuado de las adquisiciones en el sistema.</w:t>
            </w:r>
          </w:p>
        </w:tc>
      </w:tr>
      <w:tr w:rsidR="006F3CA0" w:rsidRPr="0039736F" w14:paraId="748C463E" w14:textId="77777777" w:rsidTr="008236EB">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36F185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4C22343A" w14:textId="77777777" w:rsidR="006F3CA0" w:rsidRDefault="006F3CA0">
            <w:pPr>
              <w:pStyle w:val="Prrafodelista"/>
              <w:numPr>
                <w:ilvl w:val="0"/>
                <w:numId w:val="5"/>
              </w:numPr>
              <w:rPr>
                <w:rFonts w:asciiTheme="minorHAnsi" w:eastAsia="Arial" w:hAnsiTheme="minorHAnsi" w:cstheme="minorHAnsi"/>
              </w:rPr>
            </w:pPr>
            <w:r w:rsidRPr="00863DB2">
              <w:rPr>
                <w:rFonts w:asciiTheme="minorHAnsi" w:eastAsia="Arial" w:hAnsiTheme="minorHAnsi" w:cstheme="minorHAnsi"/>
              </w:rPr>
              <w:t>Los campos del usuario, proveedor y</w:t>
            </w:r>
            <w:r>
              <w:rPr>
                <w:rFonts w:asciiTheme="minorHAnsi" w:eastAsia="Arial" w:hAnsiTheme="minorHAnsi" w:cstheme="minorHAnsi"/>
              </w:rPr>
              <w:t xml:space="preserve"> </w:t>
            </w:r>
            <w:r w:rsidRPr="00863DB2">
              <w:rPr>
                <w:rFonts w:asciiTheme="minorHAnsi" w:eastAsia="Arial" w:hAnsiTheme="minorHAnsi" w:cstheme="minorHAnsi"/>
              </w:rPr>
              <w:t>del transportista deben ser válidos y estar previamente registrados en el sistema.</w:t>
            </w:r>
          </w:p>
          <w:p w14:paraId="08064B88" w14:textId="188B909E" w:rsidR="00F7659D" w:rsidRPr="00774DA4" w:rsidRDefault="00F7659D">
            <w:pPr>
              <w:pStyle w:val="Prrafodelista"/>
              <w:numPr>
                <w:ilvl w:val="0"/>
                <w:numId w:val="5"/>
              </w:numPr>
              <w:rPr>
                <w:rFonts w:asciiTheme="minorHAnsi" w:eastAsia="Arial" w:hAnsiTheme="minorHAnsi" w:cstheme="minorHAnsi"/>
              </w:rPr>
            </w:pPr>
            <w:r>
              <w:rPr>
                <w:rFonts w:asciiTheme="minorHAnsi" w:eastAsia="Arial" w:hAnsiTheme="minorHAnsi" w:cstheme="minorHAnsi"/>
              </w:rPr>
              <w:t>Solo es posible registrar la compra si se seleccionan productos activos.</w:t>
            </w:r>
          </w:p>
        </w:tc>
      </w:tr>
      <w:tr w:rsidR="006F3CA0" w:rsidRPr="0039736F" w14:paraId="21786A1D"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446FAE5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C09C751" w14:textId="77777777" w:rsidR="00F7659D"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El sistema registra correctamente las compras si se cumplen todas las condiciones requeridas, como que los campos estén completos, las validaciones sean exitosas, y los productos, proveedor y transportista tengan estado activo.</w:t>
            </w:r>
          </w:p>
          <w:p w14:paraId="0B7EFB39" w14:textId="644C0561" w:rsidR="006F3CA0"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En caso de error, el sistema debe emitir mensajes claros indicando el problema.</w:t>
            </w:r>
          </w:p>
        </w:tc>
      </w:tr>
      <w:tr w:rsidR="006F3CA0" w:rsidRPr="0039736F" w14:paraId="3DC80442" w14:textId="77777777" w:rsidTr="008236EB">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8B9B0D"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12FB463C"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D583D3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.1     </w:t>
            </w:r>
          </w:p>
          <w:p w14:paraId="7D30DCF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698D65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exitoso de una compra</w:t>
            </w:r>
          </w:p>
          <w:p w14:paraId="40641B9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5B82D149" w14:textId="77777777" w:rsidR="006F3CA0"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63DDDF2D" w14:textId="77777777" w:rsidR="008236EB" w:rsidRPr="00E75F95"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C79F3B" w14:textId="29D73033"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uno a varios productos en el modal.</w:t>
            </w:r>
          </w:p>
          <w:p w14:paraId="0232BA04" w14:textId="3E9F7DE7" w:rsidR="008236EB" w:rsidRP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4306F54" w14:textId="677F4CFF"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w:t>
            </w:r>
            <w:r w:rsidR="00AE04FB">
              <w:rPr>
                <w:rFonts w:asciiTheme="minorHAnsi" w:eastAsia="Arial" w:hAnsiTheme="minorHAnsi" w:cstheme="minorHAnsi"/>
              </w:rPr>
              <w:t xml:space="preserve"> los </w:t>
            </w:r>
            <w:r>
              <w:rPr>
                <w:rFonts w:asciiTheme="minorHAnsi" w:eastAsia="Arial" w:hAnsiTheme="minorHAnsi" w:cstheme="minorHAnsi"/>
              </w:rPr>
              <w:t>producto</w:t>
            </w:r>
            <w:r w:rsidR="00AE04FB">
              <w:rPr>
                <w:rFonts w:asciiTheme="minorHAnsi" w:eastAsia="Arial" w:hAnsiTheme="minorHAnsi" w:cstheme="minorHAnsi"/>
              </w:rPr>
              <w:t>s</w:t>
            </w:r>
            <w:r>
              <w:rPr>
                <w:rFonts w:asciiTheme="minorHAnsi" w:eastAsia="Arial" w:hAnsiTheme="minorHAnsi" w:cstheme="minorHAnsi"/>
              </w:rPr>
              <w:t xml:space="preserve"> </w:t>
            </w:r>
            <w:r w:rsidR="00AE04FB">
              <w:rPr>
                <w:rFonts w:asciiTheme="minorHAnsi" w:eastAsia="Arial" w:hAnsiTheme="minorHAnsi" w:cstheme="minorHAnsi"/>
              </w:rPr>
              <w:t xml:space="preserve">a comprar </w:t>
            </w:r>
            <w:r>
              <w:rPr>
                <w:rFonts w:asciiTheme="minorHAnsi" w:eastAsia="Arial" w:hAnsiTheme="minorHAnsi" w:cstheme="minorHAnsi"/>
              </w:rPr>
              <w:t>en la tabla</w:t>
            </w:r>
            <w:r w:rsidR="00AE04FB">
              <w:rPr>
                <w:rFonts w:asciiTheme="minorHAnsi" w:eastAsia="Arial" w:hAnsiTheme="minorHAnsi" w:cstheme="minorHAnsi"/>
              </w:rPr>
              <w:t>.</w:t>
            </w:r>
          </w:p>
          <w:p w14:paraId="139E30B2" w14:textId="0188DB08"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proveedor en el modal.</w:t>
            </w:r>
          </w:p>
          <w:p w14:paraId="2174ED87" w14:textId="038F2888" w:rsidR="008236EB" w:rsidRPr="00680B4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transportista en el modal.</w:t>
            </w:r>
          </w:p>
          <w:p w14:paraId="72348B1F" w14:textId="2987EE4A" w:rsidR="008236EB" w:rsidRPr="006F78C7"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6477ADF1" w14:textId="5AAE637E" w:rsidR="008236EB" w:rsidRPr="008236EB" w:rsidRDefault="008236EB">
            <w:pPr>
              <w:pStyle w:val="Prrafodelista"/>
              <w:numPr>
                <w:ilvl w:val="0"/>
                <w:numId w:val="113"/>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4A3B32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 xml:space="preserve">RESULTADOS: </w:t>
            </w:r>
          </w:p>
          <w:p w14:paraId="571D1D56" w14:textId="77777777" w:rsidR="006F3CA0" w:rsidRPr="00863DB2"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El sistema almacena la información de la compra correctamente y genera un ID único para la misma.</w:t>
            </w:r>
          </w:p>
        </w:tc>
      </w:tr>
      <w:tr w:rsidR="006F3CA0" w:rsidRPr="0039736F" w14:paraId="7A3D3B18"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4CC2250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 xml:space="preserve">.2     </w:t>
            </w:r>
          </w:p>
          <w:p w14:paraId="4F13E82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9BDA26A" w14:textId="3C3DA17D" w:rsidR="006F3CA0" w:rsidRPr="00863DB2"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sidR="00AE04FB">
              <w:rPr>
                <w:rFonts w:asciiTheme="minorHAnsi" w:eastAsia="Arial" w:hAnsiTheme="minorHAnsi" w:cstheme="minorHAnsi"/>
              </w:rPr>
              <w:t>estados inactivos</w:t>
            </w:r>
          </w:p>
          <w:p w14:paraId="0B0CA79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7F85C841" w14:textId="69CB962B" w:rsidR="006F3CA0" w:rsidRPr="008236EB" w:rsidRDefault="00F7659D">
            <w:pPr>
              <w:pStyle w:val="Prrafodelista"/>
              <w:numPr>
                <w:ilvl w:val="0"/>
                <w:numId w:val="41"/>
              </w:numPr>
              <w:rPr>
                <w:rFonts w:asciiTheme="minorHAnsi" w:hAnsiTheme="minorHAnsi" w:cstheme="minorHAnsi"/>
              </w:rPr>
            </w:pPr>
            <w:r w:rsidRPr="00F7659D">
              <w:rPr>
                <w:rFonts w:asciiTheme="minorHAnsi" w:hAnsiTheme="minorHAnsi" w:cstheme="minorHAnsi"/>
              </w:rPr>
              <w:t>Se selecciona un producto, proveedor o transportista con estado inactivo.</w:t>
            </w:r>
          </w:p>
          <w:p w14:paraId="4C24BAA2" w14:textId="77777777" w:rsidR="008236EB"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5A009" w14:textId="596B479C"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uno a varios productos con un estado inactivo en el modal.</w:t>
            </w:r>
          </w:p>
          <w:p w14:paraId="2D094A91" w14:textId="77777777" w:rsidR="00AE04FB" w:rsidRPr="008236E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587E7996"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70B5254"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proveedor en el modal.</w:t>
            </w:r>
          </w:p>
          <w:p w14:paraId="58620408" w14:textId="6E6934ED" w:rsidR="00AE04FB" w:rsidRPr="00680B4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transportista con un estado inactivo en el modal.</w:t>
            </w:r>
          </w:p>
          <w:p w14:paraId="4341847E" w14:textId="77777777" w:rsidR="00AE04FB" w:rsidRPr="006F78C7"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5DFF232F" w14:textId="3A210190" w:rsidR="00AE04FB" w:rsidRPr="00AE04FB" w:rsidRDefault="00AE04FB">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A60709B" w14:textId="77777777" w:rsidR="006F3CA0" w:rsidRDefault="006F3CA0" w:rsidP="00614B45">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0F105E27" w14:textId="6D6BD714" w:rsidR="00AE04FB" w:rsidRDefault="00AE04FB" w:rsidP="00AE04F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los estados del producto, proveedor y transportista.</w:t>
            </w:r>
          </w:p>
          <w:p w14:paraId="01F8BFBC" w14:textId="7DF370A5" w:rsidR="00AE04FB" w:rsidRDefault="00AE04FB" w:rsidP="00AE04FB">
            <w:pPr>
              <w:pStyle w:val="Prrafodelista"/>
              <w:numPr>
                <w:ilvl w:val="0"/>
                <w:numId w:val="33"/>
              </w:numPr>
              <w:rPr>
                <w:rFonts w:asciiTheme="minorHAnsi" w:eastAsia="Arial" w:hAnsiTheme="minorHAnsi" w:cstheme="minorHAnsi"/>
              </w:rPr>
            </w:pPr>
            <w:r>
              <w:rPr>
                <w:rFonts w:asciiTheme="minorHAnsi" w:eastAsia="Arial" w:hAnsiTheme="minorHAnsi" w:cstheme="minorHAnsi"/>
              </w:rPr>
              <w:t>La compra es rechazada.</w:t>
            </w:r>
          </w:p>
          <w:p w14:paraId="70CCC20C" w14:textId="39B0FC8D" w:rsidR="006F3CA0" w:rsidRPr="00AE04FB" w:rsidRDefault="00AE04FB" w:rsidP="00AE04FB">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00F7659D" w:rsidRPr="00F7659D">
              <w:rPr>
                <w:rFonts w:asciiTheme="minorHAnsi" w:eastAsia="Arial" w:hAnsiTheme="minorHAnsi" w:cstheme="minorHAnsi"/>
              </w:rPr>
              <w:t>no se puede proceder con elementos inactivos.</w:t>
            </w:r>
          </w:p>
        </w:tc>
      </w:tr>
      <w:tr w:rsidR="00F7659D" w:rsidRPr="0039736F" w14:paraId="2AA082DF"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999912C" w14:textId="6F76FF28"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677CB9D"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2705CB3" w14:textId="7820BCA5"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1BA1186B" w14:textId="516CB091"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E328F19" w14:textId="77777777" w:rsidR="00F7659D" w:rsidRPr="00F7659D" w:rsidRDefault="00F7659D">
            <w:pPr>
              <w:numPr>
                <w:ilvl w:val="0"/>
                <w:numId w:val="116"/>
              </w:numPr>
              <w:rPr>
                <w:rFonts w:asciiTheme="minorHAnsi" w:eastAsia="Arial" w:hAnsiTheme="minorHAnsi" w:cstheme="minorHAnsi"/>
              </w:rPr>
            </w:pPr>
            <w:r w:rsidRPr="00F7659D">
              <w:rPr>
                <w:rFonts w:asciiTheme="minorHAnsi" w:eastAsia="Arial" w:hAnsiTheme="minorHAnsi" w:cstheme="minorHAnsi"/>
              </w:rPr>
              <w:t>No se completa toda la información requerida, por ejemplo, no se selecciona el proveedor.</w:t>
            </w:r>
          </w:p>
          <w:p w14:paraId="44A87DD6" w14:textId="13873DCB"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EF046B9"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32D5E1BA"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52417117"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39C5500"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únicamente el transportista.</w:t>
            </w:r>
          </w:p>
          <w:p w14:paraId="0F75AC15"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No selecciona el proveedor en el modal.</w:t>
            </w:r>
          </w:p>
          <w:p w14:paraId="30575541"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16E7E39" w14:textId="12F5C8D6"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26ED21DB"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2389D88"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La compra es rechazada.</w:t>
            </w:r>
          </w:p>
          <w:p w14:paraId="4CCB3441" w14:textId="2F10E450" w:rsidR="00F7659D" w:rsidRPr="00F7659D" w:rsidRDefault="00F7659D">
            <w:pPr>
              <w:numPr>
                <w:ilvl w:val="0"/>
                <w:numId w:val="118"/>
              </w:numPr>
              <w:rPr>
                <w:rFonts w:asciiTheme="minorHAnsi" w:eastAsia="Arial" w:hAnsiTheme="minorHAnsi" w:cstheme="minorHAnsi"/>
                <w:b/>
                <w:bCs/>
              </w:rPr>
            </w:pPr>
            <w:r w:rsidRPr="00F7659D">
              <w:rPr>
                <w:rFonts w:asciiTheme="minorHAnsi" w:eastAsia="Arial" w:hAnsiTheme="minorHAnsi" w:cstheme="minorHAnsi"/>
              </w:rPr>
              <w:t>Se muestra un mensaje de error indicando los campos que faltan.</w:t>
            </w:r>
          </w:p>
        </w:tc>
      </w:tr>
      <w:tr w:rsidR="00F7659D" w:rsidRPr="0039736F" w14:paraId="4B3D1EC1"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535E08F" w14:textId="77777777"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608DCE1" w14:textId="77777777" w:rsidR="00F7659D" w:rsidRPr="0039736F" w:rsidRDefault="00F7659D" w:rsidP="00F7659D">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6EF4961A" w14:textId="07F6F0ED"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382F6094"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C98CE6F" w14:textId="407587A4" w:rsidR="00F7659D" w:rsidRPr="00F7659D" w:rsidRDefault="00F7659D">
            <w:pPr>
              <w:numPr>
                <w:ilvl w:val="0"/>
                <w:numId w:val="119"/>
              </w:numPr>
              <w:rPr>
                <w:rFonts w:asciiTheme="minorHAnsi" w:eastAsia="Arial" w:hAnsiTheme="minorHAnsi" w:cstheme="minorHAnsi"/>
              </w:rPr>
            </w:pPr>
            <w:r w:rsidRPr="00F7659D">
              <w:rPr>
                <w:rFonts w:asciiTheme="minorHAnsi" w:eastAsia="Arial" w:hAnsiTheme="minorHAnsi" w:cstheme="minorHAnsi"/>
              </w:rPr>
              <w:t>Se ingresa un valor incorrecto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 (como letras o caracteres no numéricos).</w:t>
            </w:r>
          </w:p>
          <w:p w14:paraId="5D34226F"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3419D950"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5EB2957F"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041E1543"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112262F1"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el proveedor y el transportista en el modal.</w:t>
            </w:r>
          </w:p>
          <w:p w14:paraId="6F3A627B" w14:textId="7EB11B1D"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lastRenderedPageBreak/>
              <w:t>Ingresa datos inválidos (letras o caracteres)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2DE10BF6"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D9498D6"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38B8139F" w14:textId="44D015E9"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08D5985A" w14:textId="77777777"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La compra es rechazada.</w:t>
            </w:r>
          </w:p>
          <w:p w14:paraId="1D0E5E1C" w14:textId="05426328" w:rsidR="00F7659D" w:rsidRPr="0010609A" w:rsidRDefault="00F7659D">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F7659D" w:rsidRPr="0039736F" w14:paraId="42C17372"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5240E27" w14:textId="454F93C7" w:rsidR="00F7659D" w:rsidRPr="0039736F" w:rsidRDefault="00F7659D" w:rsidP="00F7659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26B031DB"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CD358F7" w14:textId="06AED233"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6308E348" w14:textId="7B6359DE"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7041C0B" w14:textId="77777777" w:rsidR="00F7659D" w:rsidRPr="00F7659D" w:rsidRDefault="00F7659D">
            <w:pPr>
              <w:numPr>
                <w:ilvl w:val="0"/>
                <w:numId w:val="122"/>
              </w:numPr>
              <w:rPr>
                <w:rFonts w:asciiTheme="minorHAnsi" w:eastAsia="Arial" w:hAnsiTheme="minorHAnsi" w:cstheme="minorHAnsi"/>
              </w:rPr>
            </w:pPr>
            <w:r w:rsidRPr="00F7659D">
              <w:rPr>
                <w:rFonts w:asciiTheme="minorHAnsi" w:eastAsia="Arial" w:hAnsiTheme="minorHAnsi" w:cstheme="minorHAnsi"/>
              </w:rPr>
              <w:t>No se selecciona ningún producto para la compra.</w:t>
            </w:r>
          </w:p>
          <w:p w14:paraId="23B4B880" w14:textId="534303F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6716CC8E"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El administrador o empleado abre el modal de productos.</w:t>
            </w:r>
          </w:p>
          <w:p w14:paraId="70B25D6B"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05B6B90D"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Selecciona el proveedor y transportista en el modal.</w:t>
            </w:r>
          </w:p>
          <w:p w14:paraId="4DE5DFD8"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Hace clic en el botón "Crear compra".</w:t>
            </w:r>
          </w:p>
          <w:p w14:paraId="06C93D2F" w14:textId="782A6D84"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713CF423"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El sistema detecta que no se han seleccionado productos para la compra.</w:t>
            </w:r>
          </w:p>
          <w:p w14:paraId="4A6EC82B"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La compra es rechazada.</w:t>
            </w:r>
          </w:p>
          <w:p w14:paraId="50756571" w14:textId="716A0BEC" w:rsidR="00F7659D" w:rsidRPr="00F7659D" w:rsidRDefault="00F7659D">
            <w:pPr>
              <w:numPr>
                <w:ilvl w:val="0"/>
                <w:numId w:val="124"/>
              </w:numPr>
              <w:rPr>
                <w:rFonts w:asciiTheme="minorHAnsi" w:eastAsia="Arial" w:hAnsiTheme="minorHAnsi" w:cstheme="minorHAnsi"/>
                <w:b/>
                <w:bCs/>
              </w:rPr>
            </w:pPr>
            <w:r w:rsidRPr="00F7659D">
              <w:rPr>
                <w:rFonts w:asciiTheme="minorHAnsi" w:eastAsia="Arial" w:hAnsiTheme="minorHAnsi" w:cstheme="minorHAnsi"/>
              </w:rPr>
              <w:t>Se muestra un mensaje de error indicando que no se pueden registrar compras sin productos seleccionados.</w:t>
            </w:r>
          </w:p>
        </w:tc>
      </w:tr>
      <w:tr w:rsidR="006F3CA0" w:rsidRPr="0039736F" w14:paraId="71A438B5" w14:textId="77777777" w:rsidTr="008236EB">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BDC67E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62648DA9" w14:textId="77777777" w:rsidR="008236EB" w:rsidRDefault="008236EB">
            <w:pPr>
              <w:pStyle w:val="Prrafodelista"/>
              <w:numPr>
                <w:ilvl w:val="0"/>
                <w:numId w:val="11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18B8CC5" w14:textId="469B7B10" w:rsidR="006F3CA0" w:rsidRPr="00863DB2" w:rsidRDefault="008236EB">
            <w:pPr>
              <w:pStyle w:val="Prrafodelista"/>
              <w:numPr>
                <w:ilvl w:val="0"/>
                <w:numId w:val="11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31B83EB7" w14:textId="77777777" w:rsidR="006F3CA0" w:rsidRPr="0039736F" w:rsidRDefault="006F3CA0" w:rsidP="00871FC2">
      <w:pPr>
        <w:rPr>
          <w:rFonts w:asciiTheme="minorHAnsi" w:hAnsiTheme="minorHAnsi" w:cstheme="minorHAnsi"/>
        </w:rPr>
      </w:pPr>
    </w:p>
    <w:p w14:paraId="02D9EC7F" w14:textId="77777777" w:rsidR="00871FC2" w:rsidRDefault="00871FC2" w:rsidP="00871FC2">
      <w:pPr>
        <w:rPr>
          <w:rFonts w:asciiTheme="minorHAnsi" w:hAnsiTheme="minorHAnsi" w:cstheme="minorHAnsi"/>
        </w:rPr>
      </w:pPr>
    </w:p>
    <w:p w14:paraId="1A798A80" w14:textId="77777777" w:rsidR="00202BB6" w:rsidRDefault="00202BB6" w:rsidP="00871FC2">
      <w:pPr>
        <w:rPr>
          <w:rFonts w:asciiTheme="minorHAnsi" w:hAnsiTheme="minorHAnsi" w:cstheme="minorHAnsi"/>
        </w:rPr>
      </w:pPr>
    </w:p>
    <w:p w14:paraId="2C317759" w14:textId="77777777" w:rsidR="00202BB6" w:rsidRDefault="00202BB6" w:rsidP="00871FC2">
      <w:pPr>
        <w:rPr>
          <w:rFonts w:asciiTheme="minorHAnsi" w:hAnsiTheme="minorHAnsi" w:cstheme="minorHAnsi"/>
        </w:rPr>
      </w:pPr>
    </w:p>
    <w:p w14:paraId="52ED5C42" w14:textId="77777777" w:rsidR="00202BB6" w:rsidRDefault="00202BB6" w:rsidP="00871FC2">
      <w:pPr>
        <w:rPr>
          <w:rFonts w:asciiTheme="minorHAnsi" w:hAnsiTheme="minorHAnsi" w:cstheme="minorHAnsi"/>
        </w:rPr>
      </w:pPr>
    </w:p>
    <w:p w14:paraId="4EE8BE05" w14:textId="77777777" w:rsidR="00202BB6" w:rsidRDefault="00202BB6" w:rsidP="00871FC2">
      <w:pPr>
        <w:rPr>
          <w:rFonts w:asciiTheme="minorHAnsi" w:hAnsiTheme="minorHAnsi" w:cstheme="minorHAnsi"/>
        </w:rPr>
      </w:pPr>
    </w:p>
    <w:p w14:paraId="7F203E14" w14:textId="77777777" w:rsidR="00202BB6" w:rsidRDefault="00202BB6" w:rsidP="00871FC2">
      <w:pPr>
        <w:rPr>
          <w:rFonts w:asciiTheme="minorHAnsi" w:hAnsiTheme="minorHAnsi" w:cstheme="minorHAnsi"/>
        </w:rPr>
      </w:pPr>
    </w:p>
    <w:p w14:paraId="2FC25FA3" w14:textId="77777777" w:rsidR="00202BB6" w:rsidRDefault="00202BB6" w:rsidP="00871FC2">
      <w:pPr>
        <w:rPr>
          <w:rFonts w:asciiTheme="minorHAnsi" w:hAnsiTheme="minorHAnsi" w:cstheme="minorHAnsi"/>
        </w:rPr>
      </w:pPr>
    </w:p>
    <w:p w14:paraId="5C8ADECE" w14:textId="77777777" w:rsidR="00202BB6" w:rsidRDefault="00202BB6" w:rsidP="00871FC2">
      <w:pPr>
        <w:rPr>
          <w:rFonts w:asciiTheme="minorHAnsi" w:hAnsiTheme="minorHAnsi" w:cstheme="minorHAnsi"/>
        </w:rPr>
      </w:pPr>
    </w:p>
    <w:p w14:paraId="4B7FDF67" w14:textId="77777777" w:rsidR="00202BB6" w:rsidRDefault="00202BB6" w:rsidP="00871FC2">
      <w:pPr>
        <w:rPr>
          <w:rFonts w:asciiTheme="minorHAnsi" w:hAnsiTheme="minorHAnsi" w:cstheme="minorHAnsi"/>
        </w:rPr>
      </w:pPr>
    </w:p>
    <w:p w14:paraId="3825272C" w14:textId="77777777" w:rsidR="00202BB6" w:rsidRDefault="00202BB6" w:rsidP="00871FC2">
      <w:pPr>
        <w:rPr>
          <w:rFonts w:asciiTheme="minorHAnsi" w:hAnsiTheme="minorHAnsi" w:cstheme="minorHAnsi"/>
        </w:rPr>
      </w:pPr>
    </w:p>
    <w:p w14:paraId="719FA950" w14:textId="77777777" w:rsidR="00202BB6" w:rsidRDefault="00202BB6" w:rsidP="00871FC2">
      <w:pPr>
        <w:rPr>
          <w:rFonts w:asciiTheme="minorHAnsi" w:hAnsiTheme="minorHAnsi" w:cstheme="minorHAnsi"/>
        </w:rPr>
      </w:pPr>
    </w:p>
    <w:p w14:paraId="513C3187" w14:textId="77777777" w:rsidR="00202BB6" w:rsidRDefault="00202BB6" w:rsidP="00871FC2">
      <w:pPr>
        <w:rPr>
          <w:rFonts w:asciiTheme="minorHAnsi" w:hAnsiTheme="minorHAnsi" w:cstheme="minorHAnsi"/>
        </w:rPr>
      </w:pPr>
    </w:p>
    <w:p w14:paraId="27668398" w14:textId="77777777" w:rsidR="00202BB6" w:rsidRDefault="00202BB6" w:rsidP="00871FC2">
      <w:pPr>
        <w:rPr>
          <w:rFonts w:asciiTheme="minorHAnsi" w:hAnsiTheme="minorHAnsi" w:cstheme="minorHAnsi"/>
        </w:rPr>
      </w:pPr>
    </w:p>
    <w:p w14:paraId="186E736A" w14:textId="77777777" w:rsidR="00202BB6" w:rsidRDefault="00202BB6" w:rsidP="00871FC2">
      <w:pPr>
        <w:rPr>
          <w:rFonts w:asciiTheme="minorHAnsi" w:hAnsiTheme="minorHAnsi" w:cstheme="minorHAnsi"/>
        </w:rPr>
      </w:pPr>
    </w:p>
    <w:p w14:paraId="39FB9997" w14:textId="77777777" w:rsidR="00202BB6" w:rsidRDefault="00202BB6" w:rsidP="00871FC2">
      <w:pPr>
        <w:rPr>
          <w:rFonts w:asciiTheme="minorHAnsi" w:hAnsiTheme="minorHAnsi" w:cstheme="minorHAnsi"/>
        </w:rPr>
      </w:pPr>
    </w:p>
    <w:p w14:paraId="26A4687D" w14:textId="77777777" w:rsidR="00202BB6" w:rsidRDefault="00202BB6" w:rsidP="00871FC2">
      <w:pPr>
        <w:rPr>
          <w:rFonts w:asciiTheme="minorHAnsi" w:hAnsiTheme="minorHAnsi" w:cstheme="minorHAnsi"/>
        </w:rPr>
      </w:pPr>
    </w:p>
    <w:p w14:paraId="710A85C7" w14:textId="77777777" w:rsidR="00202BB6" w:rsidRDefault="00202BB6" w:rsidP="00871FC2">
      <w:pPr>
        <w:rPr>
          <w:rFonts w:asciiTheme="minorHAnsi" w:hAnsiTheme="minorHAnsi" w:cstheme="minorHAnsi"/>
        </w:rPr>
      </w:pPr>
    </w:p>
    <w:p w14:paraId="15AC6C8B" w14:textId="77777777" w:rsidR="00202BB6" w:rsidRDefault="00202BB6" w:rsidP="00871FC2">
      <w:pPr>
        <w:rPr>
          <w:rFonts w:asciiTheme="minorHAnsi" w:hAnsiTheme="minorHAnsi" w:cstheme="minorHAnsi"/>
        </w:rPr>
      </w:pPr>
    </w:p>
    <w:p w14:paraId="57137BC5" w14:textId="77777777" w:rsidR="00202BB6" w:rsidRDefault="00202BB6" w:rsidP="00871FC2">
      <w:pPr>
        <w:rPr>
          <w:rFonts w:asciiTheme="minorHAnsi" w:hAnsiTheme="minorHAnsi" w:cstheme="minorHAnsi"/>
        </w:rPr>
      </w:pPr>
    </w:p>
    <w:p w14:paraId="4C2DB57E" w14:textId="77777777" w:rsidR="00202BB6" w:rsidRDefault="00202BB6" w:rsidP="00871FC2">
      <w:pPr>
        <w:rPr>
          <w:rFonts w:asciiTheme="minorHAnsi" w:hAnsiTheme="minorHAnsi" w:cstheme="minorHAnsi"/>
        </w:rPr>
      </w:pPr>
    </w:p>
    <w:p w14:paraId="43C39249" w14:textId="77777777" w:rsidR="00202BB6" w:rsidRDefault="00202BB6" w:rsidP="00871FC2">
      <w:pPr>
        <w:rPr>
          <w:rFonts w:asciiTheme="minorHAnsi" w:hAnsiTheme="minorHAnsi" w:cstheme="minorHAnsi"/>
        </w:rPr>
      </w:pPr>
    </w:p>
    <w:p w14:paraId="019C6D61" w14:textId="77777777" w:rsidR="00202BB6" w:rsidRDefault="00202BB6" w:rsidP="00871FC2">
      <w:pPr>
        <w:rPr>
          <w:rFonts w:asciiTheme="minorHAnsi" w:hAnsiTheme="minorHAnsi" w:cstheme="minorHAnsi"/>
        </w:rPr>
      </w:pPr>
    </w:p>
    <w:p w14:paraId="13CF2D2E" w14:textId="77777777" w:rsidR="00202BB6" w:rsidRPr="0039736F" w:rsidRDefault="00202BB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742DEF9F" w14:textId="77777777" w:rsidTr="00A72042">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B2C1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6B9E732"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E7301F"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ventas</w:t>
            </w:r>
          </w:p>
        </w:tc>
      </w:tr>
      <w:tr w:rsidR="00814D86" w:rsidRPr="0039736F" w14:paraId="5F664865" w14:textId="77777777" w:rsidTr="00A72042">
        <w:tc>
          <w:tcPr>
            <w:tcW w:w="6386" w:type="dxa"/>
            <w:gridSpan w:val="3"/>
            <w:tcBorders>
              <w:top w:val="single" w:sz="8" w:space="0" w:color="auto"/>
              <w:left w:val="single" w:sz="8" w:space="0" w:color="auto"/>
              <w:bottom w:val="single" w:sz="8" w:space="0" w:color="auto"/>
              <w:right w:val="single" w:sz="8" w:space="0" w:color="auto"/>
            </w:tcBorders>
          </w:tcPr>
          <w:p w14:paraId="214EA937"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61BE5F99"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814D86" w:rsidRPr="0039736F" w14:paraId="2B489A63"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1F4466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33D8C9F"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17</w:t>
            </w:r>
          </w:p>
        </w:tc>
      </w:tr>
      <w:tr w:rsidR="00814D86" w:rsidRPr="0039736F" w14:paraId="08E1F04D"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1B578D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814D86" w:rsidRPr="0039736F" w14:paraId="2EB6FB9E"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5ECC690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2E60E14" w14:textId="41EAA193"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w:t>
            </w:r>
            <w:r w:rsidR="00A72042">
              <w:rPr>
                <w:rFonts w:asciiTheme="minorHAnsi" w:eastAsia="Arial" w:hAnsiTheme="minorHAnsi" w:cstheme="minorHAnsi"/>
              </w:rPr>
              <w:t>-</w:t>
            </w:r>
            <w:r w:rsidRPr="0039736F">
              <w:rPr>
                <w:rFonts w:asciiTheme="minorHAnsi" w:eastAsia="Arial" w:hAnsiTheme="minorHAnsi" w:cstheme="minorHAnsi"/>
              </w:rPr>
              <w:t xml:space="preserve"> </w:t>
            </w:r>
            <w:r w:rsidR="00A72042">
              <w:rPr>
                <w:rFonts w:asciiTheme="minorHAnsi" w:eastAsia="Arial" w:hAnsiTheme="minorHAnsi" w:cstheme="minorHAnsi"/>
              </w:rPr>
              <w:t>1, CU - 10, CU - 27</w:t>
            </w:r>
          </w:p>
        </w:tc>
      </w:tr>
      <w:tr w:rsidR="00814D86" w:rsidRPr="0039736F" w14:paraId="289650FE" w14:textId="77777777" w:rsidTr="00A72042">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CDFBAE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E114BD0" w14:textId="591B679B" w:rsidR="00814D86" w:rsidRPr="00774DA4" w:rsidRDefault="002C2DAB" w:rsidP="00614B45">
            <w:pPr>
              <w:rPr>
                <w:rFonts w:asciiTheme="minorHAnsi" w:eastAsia="Arial" w:hAnsiTheme="minorHAnsi" w:cstheme="minorHAnsi"/>
              </w:rPr>
            </w:pPr>
            <w:r w:rsidRPr="00863DB2">
              <w:rPr>
                <w:rFonts w:asciiTheme="minorHAnsi" w:eastAsia="Arial" w:hAnsiTheme="minorHAnsi" w:cstheme="minorHAnsi"/>
              </w:rPr>
              <w:t xml:space="preserve">El administrador o empleado puede registrar </w:t>
            </w:r>
            <w:r>
              <w:rPr>
                <w:rFonts w:asciiTheme="minorHAnsi" w:eastAsia="Arial" w:hAnsiTheme="minorHAnsi" w:cstheme="minorHAnsi"/>
              </w:rPr>
              <w:t>ventas</w:t>
            </w:r>
            <w:r w:rsidRPr="00863DB2">
              <w:rPr>
                <w:rFonts w:asciiTheme="minorHAnsi" w:eastAsia="Arial" w:hAnsiTheme="minorHAnsi" w:cstheme="minorHAnsi"/>
              </w:rPr>
              <w:t xml:space="preserve"> realizadas a un</w:t>
            </w:r>
            <w:r>
              <w:rPr>
                <w:rFonts w:asciiTheme="minorHAnsi" w:eastAsia="Arial" w:hAnsiTheme="minorHAnsi" w:cstheme="minorHAnsi"/>
              </w:rPr>
              <w:t xml:space="preserve"> cliente</w:t>
            </w:r>
            <w:r w:rsidRPr="00863DB2">
              <w:rPr>
                <w:rFonts w:asciiTheme="minorHAnsi" w:eastAsia="Arial" w:hAnsiTheme="minorHAnsi" w:cstheme="minorHAnsi"/>
              </w:rPr>
              <w:t xml:space="preserve">, detallando la información del </w:t>
            </w:r>
            <w:r>
              <w:rPr>
                <w:rFonts w:asciiTheme="minorHAnsi" w:eastAsia="Arial" w:hAnsiTheme="minorHAnsi" w:cstheme="minorHAnsi"/>
              </w:rPr>
              <w:t>cliente</w:t>
            </w:r>
            <w:r w:rsidRPr="00863DB2">
              <w:rPr>
                <w:rFonts w:asciiTheme="minorHAnsi" w:eastAsia="Arial" w:hAnsiTheme="minorHAnsi" w:cstheme="minorHAnsi"/>
              </w:rPr>
              <w:t xml:space="preserve">, </w:t>
            </w:r>
            <w:r>
              <w:rPr>
                <w:rFonts w:asciiTheme="minorHAnsi" w:eastAsia="Arial" w:hAnsiTheme="minorHAnsi" w:cstheme="minorHAnsi"/>
              </w:rPr>
              <w:t>la oferta</w:t>
            </w:r>
            <w:r w:rsidRPr="00863DB2">
              <w:rPr>
                <w:rFonts w:asciiTheme="minorHAnsi" w:eastAsia="Arial" w:hAnsiTheme="minorHAnsi" w:cstheme="minorHAnsi"/>
              </w:rPr>
              <w:t xml:space="preserve"> y los productos </w:t>
            </w:r>
            <w:r>
              <w:rPr>
                <w:rFonts w:asciiTheme="minorHAnsi" w:eastAsia="Arial" w:hAnsiTheme="minorHAnsi" w:cstheme="minorHAnsi"/>
              </w:rPr>
              <w:t>vendid</w:t>
            </w:r>
            <w:r w:rsidRPr="00863DB2">
              <w:rPr>
                <w:rFonts w:asciiTheme="minorHAnsi" w:eastAsia="Arial" w:hAnsiTheme="minorHAnsi" w:cstheme="minorHAnsi"/>
              </w:rPr>
              <w:t>os, asegurando un control adecuado de las adquisiciones en el sistema.</w:t>
            </w:r>
          </w:p>
        </w:tc>
      </w:tr>
      <w:tr w:rsidR="00814D86" w:rsidRPr="0039736F" w14:paraId="7DC13DFA" w14:textId="77777777" w:rsidTr="00A72042">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ADDF7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0E61AA40" w14:textId="77777777" w:rsidR="00814D86"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 xml:space="preserve">El monto total, el monto de pago, el descuento y el monto de cambio deben ser valores positivos </w:t>
            </w:r>
            <w:r>
              <w:rPr>
                <w:rFonts w:asciiTheme="minorHAnsi" w:eastAsia="Arial" w:hAnsiTheme="minorHAnsi" w:cstheme="minorHAnsi"/>
              </w:rPr>
              <w:t>hasta</w:t>
            </w:r>
            <w:r w:rsidRPr="004032AF">
              <w:rPr>
                <w:rFonts w:asciiTheme="minorHAnsi" w:eastAsia="Arial" w:hAnsiTheme="minorHAnsi" w:cstheme="minorHAnsi"/>
              </w:rPr>
              <w:t xml:space="preserve"> dos decimales.</w:t>
            </w:r>
          </w:p>
          <w:p w14:paraId="53CD1591" w14:textId="77777777" w:rsidR="00814D86" w:rsidRPr="00774DA4"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El número del documento del cliente debe ser único para evitar duplicados.</w:t>
            </w:r>
          </w:p>
        </w:tc>
      </w:tr>
      <w:tr w:rsidR="00814D86" w:rsidRPr="0039736F" w14:paraId="7D40AE08"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973AC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C36F524" w14:textId="11FF3437" w:rsidR="002C2DAB" w:rsidRPr="00F7659D" w:rsidRDefault="002C2DAB">
            <w:pPr>
              <w:numPr>
                <w:ilvl w:val="0"/>
                <w:numId w:val="115"/>
              </w:numPr>
              <w:rPr>
                <w:rFonts w:asciiTheme="minorHAnsi" w:eastAsia="Arial" w:hAnsiTheme="minorHAnsi" w:cstheme="minorHAnsi"/>
              </w:rPr>
            </w:pPr>
            <w:r w:rsidRPr="00F7659D">
              <w:rPr>
                <w:rFonts w:asciiTheme="minorHAnsi" w:eastAsia="Arial" w:hAnsiTheme="minorHAnsi" w:cstheme="minorHAnsi"/>
              </w:rPr>
              <w:t xml:space="preserve">El sistema registra correctamente las </w:t>
            </w:r>
            <w:r>
              <w:rPr>
                <w:rFonts w:asciiTheme="minorHAnsi" w:eastAsia="Arial" w:hAnsiTheme="minorHAnsi" w:cstheme="minorHAnsi"/>
              </w:rPr>
              <w:t>ventas</w:t>
            </w:r>
            <w:r w:rsidRPr="00F7659D">
              <w:rPr>
                <w:rFonts w:asciiTheme="minorHAnsi" w:eastAsia="Arial" w:hAnsiTheme="minorHAnsi" w:cstheme="minorHAnsi"/>
              </w:rPr>
              <w:t xml:space="preserve"> si se cumplen todas las condiciones requeridas, como que los campos estén completos, las validaciones sean exitosas, y los productos, </w:t>
            </w:r>
            <w:r>
              <w:rPr>
                <w:rFonts w:asciiTheme="minorHAnsi" w:eastAsia="Arial" w:hAnsiTheme="minorHAnsi" w:cstheme="minorHAnsi"/>
              </w:rPr>
              <w:t>cliente</w:t>
            </w:r>
            <w:r w:rsidRPr="00F7659D">
              <w:rPr>
                <w:rFonts w:asciiTheme="minorHAnsi" w:eastAsia="Arial" w:hAnsiTheme="minorHAnsi" w:cstheme="minorHAnsi"/>
              </w:rPr>
              <w:t xml:space="preserve"> y </w:t>
            </w:r>
            <w:r>
              <w:rPr>
                <w:rFonts w:asciiTheme="minorHAnsi" w:eastAsia="Arial" w:hAnsiTheme="minorHAnsi" w:cstheme="minorHAnsi"/>
              </w:rPr>
              <w:t>oferta</w:t>
            </w:r>
            <w:r w:rsidRPr="00F7659D">
              <w:rPr>
                <w:rFonts w:asciiTheme="minorHAnsi" w:eastAsia="Arial" w:hAnsiTheme="minorHAnsi" w:cstheme="minorHAnsi"/>
              </w:rPr>
              <w:t xml:space="preserve"> tengan estado activo.</w:t>
            </w:r>
          </w:p>
          <w:p w14:paraId="659AC33B" w14:textId="03672D30" w:rsidR="00814D86" w:rsidRPr="002C2DAB" w:rsidRDefault="002C2DAB">
            <w:pPr>
              <w:pStyle w:val="Prrafodelista"/>
              <w:numPr>
                <w:ilvl w:val="0"/>
                <w:numId w:val="115"/>
              </w:numPr>
              <w:rPr>
                <w:rFonts w:asciiTheme="minorHAnsi" w:eastAsia="Arial" w:hAnsiTheme="minorHAnsi" w:cstheme="minorHAnsi"/>
              </w:rPr>
            </w:pPr>
            <w:r w:rsidRPr="002C2DAB">
              <w:rPr>
                <w:rFonts w:asciiTheme="minorHAnsi" w:eastAsia="Arial" w:hAnsiTheme="minorHAnsi" w:cstheme="minorHAnsi"/>
              </w:rPr>
              <w:t>En caso de error, el sistema debe emitir mensajes claros indicando el problema.</w:t>
            </w:r>
          </w:p>
        </w:tc>
      </w:tr>
      <w:tr w:rsidR="00814D86" w:rsidRPr="0039736F" w14:paraId="76F5B2E0" w14:textId="77777777" w:rsidTr="00A72042">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175E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72042" w:rsidRPr="0039736F" w14:paraId="5241D74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ADC3AE7"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.1     </w:t>
            </w:r>
          </w:p>
          <w:p w14:paraId="7DCC8FBF"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6B2CBCEE" w14:textId="1212B62C" w:rsidR="00A72042" w:rsidRPr="0039736F"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exitoso de una </w:t>
            </w:r>
            <w:r>
              <w:rPr>
                <w:rFonts w:asciiTheme="minorHAnsi" w:eastAsia="Arial" w:hAnsiTheme="minorHAnsi" w:cstheme="minorHAnsi"/>
              </w:rPr>
              <w:t>venta</w:t>
            </w:r>
          </w:p>
          <w:p w14:paraId="2E58E488"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234408CE" w14:textId="77777777" w:rsidR="00A72042" w:rsidRDefault="00A72042">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041280AF" w14:textId="77777777" w:rsidR="00A72042" w:rsidRPr="00E75F95"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DF75BE" w14:textId="77777777" w:rsidR="00A72042" w:rsidRPr="00A72042" w:rsidRDefault="00A72042">
            <w:pPr>
              <w:pStyle w:val="Prrafodelista"/>
              <w:numPr>
                <w:ilvl w:val="0"/>
                <w:numId w:val="126"/>
              </w:numPr>
              <w:rPr>
                <w:rFonts w:asciiTheme="minorHAnsi" w:eastAsia="Arial" w:hAnsiTheme="minorHAnsi" w:cstheme="minorHAnsi"/>
              </w:rPr>
            </w:pPr>
            <w:r w:rsidRPr="00A72042">
              <w:rPr>
                <w:rFonts w:asciiTheme="minorHAnsi" w:eastAsia="Arial" w:hAnsiTheme="minorHAnsi" w:cstheme="minorHAnsi"/>
              </w:rPr>
              <w:t>Selecciona uno a varios productos en el modal.</w:t>
            </w:r>
          </w:p>
          <w:p w14:paraId="1BB4CE65" w14:textId="77777777" w:rsidR="00A72042" w:rsidRPr="008236EB"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25EC067" w14:textId="77777777"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807DC61" w14:textId="681CE8DD"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Selecciona el </w:t>
            </w:r>
            <w:r w:rsidR="0010609A">
              <w:rPr>
                <w:rFonts w:asciiTheme="minorHAnsi" w:eastAsia="Arial" w:hAnsiTheme="minorHAnsi" w:cstheme="minorHAnsi"/>
              </w:rPr>
              <w:t xml:space="preserve">cliente </w:t>
            </w:r>
            <w:r>
              <w:rPr>
                <w:rFonts w:asciiTheme="minorHAnsi" w:eastAsia="Arial" w:hAnsiTheme="minorHAnsi" w:cstheme="minorHAnsi"/>
              </w:rPr>
              <w:t>en el modal.</w:t>
            </w:r>
          </w:p>
          <w:p w14:paraId="07994CB2" w14:textId="4D51317D" w:rsidR="0037238C" w:rsidRDefault="0037238C">
            <w:pPr>
              <w:pStyle w:val="Prrafodelista"/>
              <w:numPr>
                <w:ilvl w:val="0"/>
                <w:numId w:val="126"/>
              </w:numPr>
              <w:rPr>
                <w:rFonts w:asciiTheme="minorHAnsi" w:eastAsia="Arial" w:hAnsiTheme="minorHAnsi" w:cstheme="minorHAnsi"/>
              </w:rPr>
            </w:pPr>
            <w:r>
              <w:rPr>
                <w:rFonts w:asciiTheme="minorHAnsi" w:eastAsia="Arial" w:hAnsiTheme="minorHAnsi" w:cstheme="minorHAnsi"/>
              </w:rPr>
              <w:t>Selecciona la oferta en el modal (si ese producto tiene una oferta).</w:t>
            </w:r>
          </w:p>
          <w:p w14:paraId="3E75DE2E" w14:textId="6BD712A7" w:rsidR="00A72042" w:rsidRPr="006F78C7"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 carga la información del </w:t>
            </w:r>
            <w:r w:rsidR="0010609A">
              <w:rPr>
                <w:rFonts w:asciiTheme="minorHAnsi" w:eastAsia="Arial" w:hAnsiTheme="minorHAnsi" w:cstheme="minorHAnsi"/>
              </w:rPr>
              <w:t>cliente</w:t>
            </w:r>
            <w:r>
              <w:rPr>
                <w:rFonts w:asciiTheme="minorHAnsi" w:eastAsia="Arial" w:hAnsiTheme="minorHAnsi" w:cstheme="minorHAnsi"/>
              </w:rPr>
              <w:t xml:space="preserve"> y </w:t>
            </w:r>
            <w:r w:rsidR="0010609A">
              <w:rPr>
                <w:rFonts w:asciiTheme="minorHAnsi" w:eastAsia="Arial" w:hAnsiTheme="minorHAnsi" w:cstheme="minorHAnsi"/>
              </w:rPr>
              <w:t xml:space="preserve">oferta </w:t>
            </w:r>
            <w:r>
              <w:rPr>
                <w:rFonts w:asciiTheme="minorHAnsi" w:eastAsia="Arial" w:hAnsiTheme="minorHAnsi" w:cstheme="minorHAnsi"/>
              </w:rPr>
              <w:t>en los campos de texto.</w:t>
            </w:r>
          </w:p>
          <w:p w14:paraId="4AD96CC1" w14:textId="331C9110" w:rsidR="00A72042" w:rsidRPr="008236EB" w:rsidRDefault="00A72042">
            <w:pPr>
              <w:pStyle w:val="Prrafodelista"/>
              <w:numPr>
                <w:ilvl w:val="0"/>
                <w:numId w:val="126"/>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w:t>
            </w:r>
            <w:r w:rsidR="0010609A">
              <w:rPr>
                <w:rFonts w:asciiTheme="minorHAnsi" w:hAnsiTheme="minorHAnsi" w:cstheme="minorHAnsi"/>
              </w:rPr>
              <w:t xml:space="preserve"> venta</w:t>
            </w:r>
            <w:r w:rsidRPr="006F78C7">
              <w:rPr>
                <w:rFonts w:asciiTheme="minorHAnsi" w:hAnsiTheme="minorHAnsi" w:cstheme="minorHAnsi"/>
              </w:rPr>
              <w:t>".</w:t>
            </w:r>
          </w:p>
          <w:p w14:paraId="122E08C6"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 xml:space="preserve">RESULTADOS: </w:t>
            </w:r>
          </w:p>
          <w:p w14:paraId="134B7E88" w14:textId="551CB85E" w:rsidR="00A72042" w:rsidRPr="0010609A" w:rsidRDefault="00A72042">
            <w:pPr>
              <w:pStyle w:val="Prrafodelista"/>
              <w:numPr>
                <w:ilvl w:val="0"/>
                <w:numId w:val="41"/>
              </w:numPr>
              <w:rPr>
                <w:rFonts w:asciiTheme="minorHAnsi" w:eastAsia="Arial" w:hAnsiTheme="minorHAnsi" w:cstheme="minorHAnsi"/>
              </w:rPr>
            </w:pPr>
            <w:r w:rsidRPr="0010609A">
              <w:rPr>
                <w:rFonts w:asciiTheme="minorHAnsi" w:eastAsia="Arial" w:hAnsiTheme="minorHAnsi" w:cstheme="minorHAnsi"/>
              </w:rPr>
              <w:t xml:space="preserve">El sistema almacena la información de la </w:t>
            </w:r>
            <w:r w:rsidR="0010609A">
              <w:rPr>
                <w:rFonts w:asciiTheme="minorHAnsi" w:eastAsia="Arial" w:hAnsiTheme="minorHAnsi" w:cstheme="minorHAnsi"/>
              </w:rPr>
              <w:t>venta</w:t>
            </w:r>
            <w:r w:rsidRPr="0010609A">
              <w:rPr>
                <w:rFonts w:asciiTheme="minorHAnsi" w:eastAsia="Arial" w:hAnsiTheme="minorHAnsi" w:cstheme="minorHAnsi"/>
              </w:rPr>
              <w:t xml:space="preserve"> correctamente y genera un ID único para la misma.</w:t>
            </w:r>
          </w:p>
        </w:tc>
      </w:tr>
      <w:tr w:rsidR="00A72042" w:rsidRPr="0039736F" w14:paraId="1F4DE636"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2ECE7FB"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.2     </w:t>
            </w:r>
          </w:p>
          <w:p w14:paraId="158C6792"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F78DD80" w14:textId="77777777" w:rsidR="00A72042" w:rsidRPr="00863DB2"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Pr>
                <w:rFonts w:asciiTheme="minorHAnsi" w:eastAsia="Arial" w:hAnsiTheme="minorHAnsi" w:cstheme="minorHAnsi"/>
              </w:rPr>
              <w:t>estados inactivos</w:t>
            </w:r>
          </w:p>
          <w:p w14:paraId="5AD667D1"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6E59A18D" w14:textId="60FA088C" w:rsidR="00A72042" w:rsidRPr="008236EB" w:rsidRDefault="00A72042">
            <w:pPr>
              <w:pStyle w:val="Prrafodelista"/>
              <w:numPr>
                <w:ilvl w:val="0"/>
                <w:numId w:val="41"/>
              </w:numPr>
              <w:rPr>
                <w:rFonts w:asciiTheme="minorHAnsi" w:hAnsiTheme="minorHAnsi" w:cstheme="minorHAnsi"/>
              </w:rPr>
            </w:pPr>
            <w:r w:rsidRPr="00F7659D">
              <w:rPr>
                <w:rFonts w:asciiTheme="minorHAnsi" w:hAnsiTheme="minorHAnsi" w:cstheme="minorHAnsi"/>
              </w:rPr>
              <w:t xml:space="preserve">Se selecciona un producto, </w:t>
            </w:r>
            <w:r w:rsidR="00594480">
              <w:rPr>
                <w:rFonts w:asciiTheme="minorHAnsi" w:hAnsiTheme="minorHAnsi" w:cstheme="minorHAnsi"/>
              </w:rPr>
              <w:t>cliente</w:t>
            </w:r>
            <w:r w:rsidRPr="00F7659D">
              <w:rPr>
                <w:rFonts w:asciiTheme="minorHAnsi" w:hAnsiTheme="minorHAnsi" w:cstheme="minorHAnsi"/>
              </w:rPr>
              <w:t xml:space="preserve"> </w:t>
            </w:r>
            <w:r w:rsidR="00594480">
              <w:rPr>
                <w:rFonts w:asciiTheme="minorHAnsi" w:hAnsiTheme="minorHAnsi" w:cstheme="minorHAnsi"/>
              </w:rPr>
              <w:t>u oferta</w:t>
            </w:r>
            <w:r w:rsidRPr="00F7659D">
              <w:rPr>
                <w:rFonts w:asciiTheme="minorHAnsi" w:hAnsiTheme="minorHAnsi" w:cstheme="minorHAnsi"/>
              </w:rPr>
              <w:t xml:space="preserve"> con estado inactivo.</w:t>
            </w:r>
          </w:p>
          <w:p w14:paraId="7F979C40" w14:textId="77777777" w:rsidR="00A72042"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52312B" w14:textId="77777777" w:rsidR="00A72042" w:rsidRPr="0010609A" w:rsidRDefault="00A72042">
            <w:pPr>
              <w:pStyle w:val="Prrafodelista"/>
              <w:numPr>
                <w:ilvl w:val="0"/>
                <w:numId w:val="127"/>
              </w:numPr>
              <w:rPr>
                <w:rFonts w:asciiTheme="minorHAnsi" w:eastAsia="Arial" w:hAnsiTheme="minorHAnsi" w:cstheme="minorHAnsi"/>
              </w:rPr>
            </w:pPr>
            <w:r w:rsidRPr="0010609A">
              <w:rPr>
                <w:rFonts w:asciiTheme="minorHAnsi" w:eastAsia="Arial" w:hAnsiTheme="minorHAnsi" w:cstheme="minorHAnsi"/>
              </w:rPr>
              <w:t>Selecciona uno a varios productos con un estado inactivo en el modal.</w:t>
            </w:r>
          </w:p>
          <w:p w14:paraId="4A352A71" w14:textId="77777777" w:rsidR="00A72042" w:rsidRPr="008236E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74AA1993" w14:textId="04C7B1FB"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 los productos a </w:t>
            </w:r>
            <w:r w:rsidR="0010609A">
              <w:rPr>
                <w:rFonts w:asciiTheme="minorHAnsi" w:eastAsia="Arial" w:hAnsiTheme="minorHAnsi" w:cstheme="minorHAnsi"/>
              </w:rPr>
              <w:t>vender</w:t>
            </w:r>
            <w:r>
              <w:rPr>
                <w:rFonts w:asciiTheme="minorHAnsi" w:eastAsia="Arial" w:hAnsiTheme="minorHAnsi" w:cstheme="minorHAnsi"/>
              </w:rPr>
              <w:t xml:space="preserve"> en la tabla.</w:t>
            </w:r>
          </w:p>
          <w:p w14:paraId="3CA40527" w14:textId="2330538F"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Selecciona el </w:t>
            </w:r>
            <w:r w:rsidR="00594480">
              <w:rPr>
                <w:rFonts w:asciiTheme="minorHAnsi" w:eastAsia="Arial" w:hAnsiTheme="minorHAnsi" w:cstheme="minorHAnsi"/>
              </w:rPr>
              <w:t>cliente</w:t>
            </w:r>
            <w:r>
              <w:rPr>
                <w:rFonts w:asciiTheme="minorHAnsi" w:eastAsia="Arial" w:hAnsiTheme="minorHAnsi" w:cstheme="minorHAnsi"/>
              </w:rPr>
              <w:t xml:space="preserve"> en el modal.</w:t>
            </w:r>
          </w:p>
          <w:p w14:paraId="7B66809B" w14:textId="58E58BE0" w:rsidR="00A72042" w:rsidRPr="00680B4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lastRenderedPageBreak/>
              <w:t xml:space="preserve">Selecciona </w:t>
            </w:r>
            <w:r w:rsidR="00594480">
              <w:rPr>
                <w:rFonts w:asciiTheme="minorHAnsi" w:eastAsia="Arial" w:hAnsiTheme="minorHAnsi" w:cstheme="minorHAnsi"/>
              </w:rPr>
              <w:t>la oferta</w:t>
            </w:r>
            <w:r>
              <w:rPr>
                <w:rFonts w:asciiTheme="minorHAnsi" w:eastAsia="Arial" w:hAnsiTheme="minorHAnsi" w:cstheme="minorHAnsi"/>
              </w:rPr>
              <w:t xml:space="preserve"> con un estado inactivo en el modal.</w:t>
            </w:r>
          </w:p>
          <w:p w14:paraId="2660B98A" w14:textId="6DAD8098" w:rsidR="00A72042" w:rsidRPr="006F78C7"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del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 xml:space="preserve">oferta </w:t>
            </w:r>
            <w:r>
              <w:rPr>
                <w:rFonts w:asciiTheme="minorHAnsi" w:eastAsia="Arial" w:hAnsiTheme="minorHAnsi" w:cstheme="minorHAnsi"/>
              </w:rPr>
              <w:t>en los campos de texto.</w:t>
            </w:r>
          </w:p>
          <w:p w14:paraId="67BAA717" w14:textId="4091AB99" w:rsidR="00A72042" w:rsidRPr="00AE04FB" w:rsidRDefault="00A72042">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 xml:space="preserve">Crear </w:t>
            </w:r>
            <w:r w:rsidR="002C2DAB">
              <w:rPr>
                <w:rFonts w:asciiTheme="minorHAnsi" w:hAnsiTheme="minorHAnsi" w:cstheme="minorHAnsi"/>
              </w:rPr>
              <w:t>venta</w:t>
            </w:r>
            <w:r w:rsidRPr="006F78C7">
              <w:rPr>
                <w:rFonts w:asciiTheme="minorHAnsi" w:hAnsiTheme="minorHAnsi" w:cstheme="minorHAnsi"/>
              </w:rPr>
              <w:t>".</w:t>
            </w:r>
          </w:p>
          <w:p w14:paraId="7EA913E3" w14:textId="77777777" w:rsidR="00A72042" w:rsidRDefault="00A72042" w:rsidP="00A72042">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376CF94E" w14:textId="67047F7B" w:rsidR="00A72042" w:rsidRDefault="00A72042" w:rsidP="00A72042">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los estados del producto,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oferta</w:t>
            </w:r>
            <w:r>
              <w:rPr>
                <w:rFonts w:asciiTheme="minorHAnsi" w:eastAsia="Arial" w:hAnsiTheme="minorHAnsi" w:cstheme="minorHAnsi"/>
              </w:rPr>
              <w:t>.</w:t>
            </w:r>
          </w:p>
          <w:p w14:paraId="6AA4F954" w14:textId="0E96842A" w:rsidR="00A72042" w:rsidRDefault="00A72042" w:rsidP="00A72042">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La </w:t>
            </w:r>
            <w:r w:rsidR="0010609A">
              <w:rPr>
                <w:rFonts w:asciiTheme="minorHAnsi" w:eastAsia="Arial" w:hAnsiTheme="minorHAnsi" w:cstheme="minorHAnsi"/>
              </w:rPr>
              <w:t>venta</w:t>
            </w:r>
            <w:r>
              <w:rPr>
                <w:rFonts w:asciiTheme="minorHAnsi" w:eastAsia="Arial" w:hAnsiTheme="minorHAnsi" w:cstheme="minorHAnsi"/>
              </w:rPr>
              <w:t xml:space="preserve"> es rechazada.</w:t>
            </w:r>
          </w:p>
          <w:p w14:paraId="7BF273B5" w14:textId="55FDFD1B" w:rsidR="00A72042" w:rsidRPr="004032AF" w:rsidRDefault="00A72042" w:rsidP="00594480">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Pr="00F7659D">
              <w:rPr>
                <w:rFonts w:asciiTheme="minorHAnsi" w:eastAsia="Arial" w:hAnsiTheme="minorHAnsi" w:cstheme="minorHAnsi"/>
              </w:rPr>
              <w:t>no se puede proceder con elementos inactivos.</w:t>
            </w:r>
          </w:p>
        </w:tc>
      </w:tr>
      <w:tr w:rsidR="00814D86" w:rsidRPr="0039736F" w14:paraId="161E8D5C"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0A85580C" w14:textId="5B2AD597" w:rsidR="00814D86" w:rsidRPr="0039736F" w:rsidRDefault="0010609A"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28CF470F" w14:textId="77777777"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32E5CF9C"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355A6040" w14:textId="6D499EBA" w:rsidR="0010609A" w:rsidRPr="00F7659D" w:rsidRDefault="0010609A">
            <w:pPr>
              <w:numPr>
                <w:ilvl w:val="0"/>
                <w:numId w:val="116"/>
              </w:numPr>
              <w:rPr>
                <w:rFonts w:asciiTheme="minorHAnsi" w:eastAsia="Arial" w:hAnsiTheme="minorHAnsi" w:cstheme="minorHAnsi"/>
              </w:rPr>
            </w:pPr>
            <w:r w:rsidRPr="00F7659D">
              <w:rPr>
                <w:rFonts w:asciiTheme="minorHAnsi" w:eastAsia="Arial" w:hAnsiTheme="minorHAnsi" w:cstheme="minorHAnsi"/>
              </w:rPr>
              <w:t xml:space="preserve">No se completa toda la información requerida, por ejemplo, no se selecciona el </w:t>
            </w:r>
            <w:r>
              <w:rPr>
                <w:rFonts w:asciiTheme="minorHAnsi" w:eastAsia="Arial" w:hAnsiTheme="minorHAnsi" w:cstheme="minorHAnsi"/>
              </w:rPr>
              <w:t>cliente</w:t>
            </w:r>
            <w:r w:rsidRPr="00F7659D">
              <w:rPr>
                <w:rFonts w:asciiTheme="minorHAnsi" w:eastAsia="Arial" w:hAnsiTheme="minorHAnsi" w:cstheme="minorHAnsi"/>
              </w:rPr>
              <w:t>.</w:t>
            </w:r>
          </w:p>
          <w:p w14:paraId="672B432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1BC0916" w14:textId="77777777" w:rsidR="0010609A" w:rsidRPr="0010609A" w:rsidRDefault="0010609A">
            <w:pPr>
              <w:pStyle w:val="Prrafodelista"/>
              <w:numPr>
                <w:ilvl w:val="0"/>
                <w:numId w:val="128"/>
              </w:numPr>
              <w:rPr>
                <w:rFonts w:asciiTheme="minorHAnsi" w:eastAsia="Arial" w:hAnsiTheme="minorHAnsi" w:cstheme="minorHAnsi"/>
              </w:rPr>
            </w:pPr>
            <w:r w:rsidRPr="0010609A">
              <w:rPr>
                <w:rFonts w:asciiTheme="minorHAnsi" w:eastAsia="Arial" w:hAnsiTheme="minorHAnsi" w:cstheme="minorHAnsi"/>
              </w:rPr>
              <w:t>Selecciona uno o varios productos activos en el modal.</w:t>
            </w:r>
          </w:p>
          <w:p w14:paraId="25B54345" w14:textId="77777777"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35E28357" w14:textId="7E5021CD"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Se carga la información de los productos a </w:t>
            </w:r>
            <w:r>
              <w:rPr>
                <w:rFonts w:asciiTheme="minorHAnsi" w:eastAsia="Arial" w:hAnsiTheme="minorHAnsi" w:cstheme="minorHAnsi"/>
              </w:rPr>
              <w:t>vender</w:t>
            </w:r>
            <w:r w:rsidRPr="00F7659D">
              <w:rPr>
                <w:rFonts w:asciiTheme="minorHAnsi" w:eastAsia="Arial" w:hAnsiTheme="minorHAnsi" w:cstheme="minorHAnsi"/>
              </w:rPr>
              <w:t xml:space="preserve"> en la tabla.</w:t>
            </w:r>
          </w:p>
          <w:p w14:paraId="0DCAC700" w14:textId="364E2078" w:rsidR="0010609A"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No selecciona el</w:t>
            </w:r>
            <w:r>
              <w:rPr>
                <w:rFonts w:asciiTheme="minorHAnsi" w:eastAsia="Arial" w:hAnsiTheme="minorHAnsi" w:cstheme="minorHAnsi"/>
              </w:rPr>
              <w:t xml:space="preserve"> cliente</w:t>
            </w:r>
            <w:r w:rsidRPr="00F7659D">
              <w:rPr>
                <w:rFonts w:asciiTheme="minorHAnsi" w:eastAsia="Arial" w:hAnsiTheme="minorHAnsi" w:cstheme="minorHAnsi"/>
              </w:rPr>
              <w:t xml:space="preserve"> en el modal.</w:t>
            </w:r>
          </w:p>
          <w:p w14:paraId="762C66DA" w14:textId="53417970" w:rsidR="00594480" w:rsidRPr="00F7659D" w:rsidRDefault="00594480">
            <w:pPr>
              <w:numPr>
                <w:ilvl w:val="0"/>
                <w:numId w:val="128"/>
              </w:numPr>
              <w:rPr>
                <w:rFonts w:asciiTheme="minorHAnsi" w:eastAsia="Arial" w:hAnsiTheme="minorHAnsi" w:cstheme="minorHAnsi"/>
              </w:rPr>
            </w:pPr>
            <w:r>
              <w:rPr>
                <w:rFonts w:asciiTheme="minorHAnsi" w:eastAsia="Arial" w:hAnsiTheme="minorHAnsi" w:cstheme="minorHAnsi"/>
              </w:rPr>
              <w:t>Selecciona la oferta en el moda</w:t>
            </w:r>
            <w:r w:rsidR="0037238C">
              <w:rPr>
                <w:rFonts w:asciiTheme="minorHAnsi" w:eastAsia="Arial" w:hAnsiTheme="minorHAnsi" w:cstheme="minorHAnsi"/>
              </w:rPr>
              <w:t>l (si ese producto tiene una oferta</w:t>
            </w:r>
            <w:proofErr w:type="gramStart"/>
            <w:r w:rsidR="0037238C">
              <w:rPr>
                <w:rFonts w:asciiTheme="minorHAnsi" w:eastAsia="Arial" w:hAnsiTheme="minorHAnsi" w:cstheme="minorHAnsi"/>
              </w:rPr>
              <w:t>).</w:t>
            </w:r>
            <w:r>
              <w:rPr>
                <w:rFonts w:asciiTheme="minorHAnsi" w:eastAsia="Arial" w:hAnsiTheme="minorHAnsi" w:cstheme="minorHAnsi"/>
              </w:rPr>
              <w:t>.</w:t>
            </w:r>
            <w:proofErr w:type="gramEnd"/>
          </w:p>
          <w:p w14:paraId="37410332" w14:textId="026F24E3"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Pr>
                <w:rFonts w:asciiTheme="minorHAnsi" w:eastAsia="Arial" w:hAnsiTheme="minorHAnsi" w:cstheme="minorHAnsi"/>
              </w:rPr>
              <w:t>venta</w:t>
            </w:r>
            <w:r w:rsidRPr="00F7659D">
              <w:rPr>
                <w:rFonts w:asciiTheme="minorHAnsi" w:eastAsia="Arial" w:hAnsiTheme="minorHAnsi" w:cstheme="minorHAnsi"/>
              </w:rPr>
              <w:t>".</w:t>
            </w:r>
          </w:p>
          <w:p w14:paraId="542477D8"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16167BC7" w14:textId="77777777"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79740C1" w14:textId="210A6212"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La</w:t>
            </w:r>
            <w:r>
              <w:rPr>
                <w:rFonts w:asciiTheme="minorHAnsi" w:eastAsia="Arial" w:hAnsiTheme="minorHAnsi" w:cstheme="minorHAnsi"/>
              </w:rPr>
              <w:t xml:space="preserve"> venta</w:t>
            </w:r>
            <w:r w:rsidRPr="00F7659D">
              <w:rPr>
                <w:rFonts w:asciiTheme="minorHAnsi" w:eastAsia="Arial" w:hAnsiTheme="minorHAnsi" w:cstheme="minorHAnsi"/>
              </w:rPr>
              <w:t xml:space="preserve"> es rechazada.</w:t>
            </w:r>
          </w:p>
          <w:p w14:paraId="38FB2746" w14:textId="009C268D" w:rsidR="00814D86" w:rsidRPr="0010609A" w:rsidRDefault="0010609A">
            <w:pPr>
              <w:pStyle w:val="Prrafodelista"/>
              <w:numPr>
                <w:ilvl w:val="0"/>
                <w:numId w:val="118"/>
              </w:numPr>
              <w:rPr>
                <w:rFonts w:asciiTheme="minorHAnsi" w:eastAsia="Arial" w:hAnsiTheme="minorHAnsi" w:cstheme="minorHAnsi"/>
              </w:rPr>
            </w:pPr>
            <w:r w:rsidRPr="0010609A">
              <w:rPr>
                <w:rFonts w:asciiTheme="minorHAnsi" w:eastAsia="Arial" w:hAnsiTheme="minorHAnsi" w:cstheme="minorHAnsi"/>
              </w:rPr>
              <w:t>Se muestra un mensaje de error indicando los campos que faltan.</w:t>
            </w:r>
          </w:p>
        </w:tc>
      </w:tr>
      <w:tr w:rsidR="0010609A" w:rsidRPr="0039736F" w14:paraId="181CB872"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5C7FDCE2" w14:textId="5EC98A7D" w:rsidR="0010609A" w:rsidRPr="0039736F" w:rsidRDefault="0010609A" w:rsidP="00614B45">
            <w:pPr>
              <w:rPr>
                <w:rFonts w:asciiTheme="minorHAnsi" w:eastAsia="Arial"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20DC9F65" w14:textId="0367D829"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ADB9F1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672EE13" w14:textId="7F4BB061" w:rsidR="0010609A" w:rsidRPr="00F7659D" w:rsidRDefault="0010609A">
            <w:pPr>
              <w:numPr>
                <w:ilvl w:val="0"/>
                <w:numId w:val="119"/>
              </w:numPr>
              <w:rPr>
                <w:rFonts w:asciiTheme="minorHAnsi" w:eastAsia="Arial" w:hAnsiTheme="minorHAnsi" w:cstheme="minorHAnsi"/>
              </w:rPr>
            </w:pPr>
            <w:r w:rsidRPr="00F7659D">
              <w:rPr>
                <w:rFonts w:asciiTheme="minorHAnsi" w:eastAsia="Arial" w:hAnsiTheme="minorHAnsi" w:cstheme="minorHAnsi"/>
              </w:rPr>
              <w:t xml:space="preserve">Se ingresa un valor incorrecto en </w:t>
            </w:r>
            <w:r>
              <w:rPr>
                <w:rFonts w:asciiTheme="minorHAnsi" w:eastAsia="Arial" w:hAnsiTheme="minorHAnsi" w:cstheme="minorHAnsi"/>
              </w:rPr>
              <w:t>los</w:t>
            </w:r>
            <w:r w:rsidRPr="00F7659D">
              <w:rPr>
                <w:rFonts w:asciiTheme="minorHAnsi" w:eastAsia="Arial" w:hAnsiTheme="minorHAnsi" w:cstheme="minorHAnsi"/>
              </w:rPr>
              <w:t xml:space="preserve"> campo</w:t>
            </w:r>
            <w:r>
              <w:rPr>
                <w:rFonts w:asciiTheme="minorHAnsi" w:eastAsia="Arial" w:hAnsiTheme="minorHAnsi" w:cstheme="minorHAnsi"/>
              </w:rPr>
              <w:t>s</w:t>
            </w:r>
            <w:r w:rsidRPr="00F7659D">
              <w:rPr>
                <w:rFonts w:asciiTheme="minorHAnsi" w:eastAsia="Arial" w:hAnsiTheme="minorHAnsi" w:cstheme="minorHAnsi"/>
              </w:rPr>
              <w:t xml:space="preserve"> "</w:t>
            </w:r>
            <w:r w:rsidR="00594480">
              <w:rPr>
                <w:rFonts w:asciiTheme="minorHAnsi" w:eastAsia="Arial" w:hAnsiTheme="minorHAnsi" w:cstheme="minorHAnsi"/>
              </w:rPr>
              <w:t>Paga con</w:t>
            </w:r>
            <w:r w:rsidRPr="00F7659D">
              <w:rPr>
                <w:rFonts w:asciiTheme="minorHAnsi" w:eastAsia="Arial" w:hAnsiTheme="minorHAnsi" w:cstheme="minorHAnsi"/>
              </w:rPr>
              <w:t>" (como letras o caracteres no numéricos).</w:t>
            </w:r>
          </w:p>
          <w:p w14:paraId="62243BFF"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231E9176" w14:textId="77777777" w:rsidR="0010609A" w:rsidRPr="00594480" w:rsidRDefault="0010609A">
            <w:pPr>
              <w:pStyle w:val="Prrafodelista"/>
              <w:numPr>
                <w:ilvl w:val="0"/>
                <w:numId w:val="129"/>
              </w:numPr>
              <w:rPr>
                <w:rFonts w:asciiTheme="minorHAnsi" w:eastAsia="Arial" w:hAnsiTheme="minorHAnsi" w:cstheme="minorHAnsi"/>
              </w:rPr>
            </w:pPr>
            <w:r w:rsidRPr="00594480">
              <w:rPr>
                <w:rFonts w:asciiTheme="minorHAnsi" w:eastAsia="Arial" w:hAnsiTheme="minorHAnsi" w:cstheme="minorHAnsi"/>
              </w:rPr>
              <w:t>Selecciona uno o varios productos activos en el modal.</w:t>
            </w:r>
          </w:p>
          <w:p w14:paraId="66BF1DF4"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4CECFB6C"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A7639A6" w14:textId="49ED172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Selecciona el </w:t>
            </w:r>
            <w:r w:rsidR="00594480">
              <w:rPr>
                <w:rFonts w:asciiTheme="minorHAnsi" w:eastAsia="Arial" w:hAnsiTheme="minorHAnsi" w:cstheme="minorHAnsi"/>
              </w:rPr>
              <w:t xml:space="preserve">cliente y la oferta (si ese producto tiene una oferta) </w:t>
            </w:r>
            <w:r w:rsidRPr="00F7659D">
              <w:rPr>
                <w:rFonts w:asciiTheme="minorHAnsi" w:eastAsia="Arial" w:hAnsiTheme="minorHAnsi" w:cstheme="minorHAnsi"/>
              </w:rPr>
              <w:t>en el modal.</w:t>
            </w:r>
          </w:p>
          <w:p w14:paraId="648E5FDB" w14:textId="6CB949FD"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Ingresa datos inválidos (letras o caracteres)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5004A7F" w14:textId="19F7273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sidR="00594480">
              <w:rPr>
                <w:rFonts w:asciiTheme="minorHAnsi" w:eastAsia="Arial" w:hAnsiTheme="minorHAnsi" w:cstheme="minorHAnsi"/>
              </w:rPr>
              <w:t>venta</w:t>
            </w:r>
            <w:r w:rsidRPr="00F7659D">
              <w:rPr>
                <w:rFonts w:asciiTheme="minorHAnsi" w:eastAsia="Arial" w:hAnsiTheme="minorHAnsi" w:cstheme="minorHAnsi"/>
              </w:rPr>
              <w:t>".</w:t>
            </w:r>
          </w:p>
          <w:p w14:paraId="3736C03B"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4A7965F5" w14:textId="579886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2E494FA2" w14:textId="05575B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 xml:space="preserve">La </w:t>
            </w:r>
            <w:r w:rsidR="00594480">
              <w:rPr>
                <w:rFonts w:asciiTheme="minorHAnsi" w:eastAsia="Arial" w:hAnsiTheme="minorHAnsi" w:cstheme="minorHAnsi"/>
              </w:rPr>
              <w:t>venta</w:t>
            </w:r>
            <w:r w:rsidRPr="00F7659D">
              <w:rPr>
                <w:rFonts w:asciiTheme="minorHAnsi" w:eastAsia="Arial" w:hAnsiTheme="minorHAnsi" w:cstheme="minorHAnsi"/>
              </w:rPr>
              <w:t xml:space="preserve"> es rechazada.</w:t>
            </w:r>
          </w:p>
          <w:p w14:paraId="3049BE77" w14:textId="4D80B558" w:rsidR="0010609A" w:rsidRPr="0010609A" w:rsidRDefault="0010609A">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594480" w:rsidRPr="0039736F" w14:paraId="22A8DE3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78DEFD93" w14:textId="5BF1DFB3" w:rsidR="00594480" w:rsidRPr="0039736F" w:rsidRDefault="00594480" w:rsidP="0059448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7E8DFA46" w14:textId="77777777" w:rsidR="00594480" w:rsidRPr="0039736F" w:rsidRDefault="00594480" w:rsidP="00594480">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DB2DBC7" w14:textId="77777777" w:rsidR="00594480" w:rsidRPr="00F7659D" w:rsidRDefault="00594480" w:rsidP="00594480">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71A62001"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D26C7D8" w14:textId="52F2FF8F" w:rsidR="00594480" w:rsidRPr="00F7659D" w:rsidRDefault="00594480">
            <w:pPr>
              <w:numPr>
                <w:ilvl w:val="0"/>
                <w:numId w:val="122"/>
              </w:numPr>
              <w:rPr>
                <w:rFonts w:asciiTheme="minorHAnsi" w:eastAsia="Arial" w:hAnsiTheme="minorHAnsi" w:cstheme="minorHAnsi"/>
              </w:rPr>
            </w:pPr>
            <w:r w:rsidRPr="00F7659D">
              <w:rPr>
                <w:rFonts w:asciiTheme="minorHAnsi" w:eastAsia="Arial" w:hAnsiTheme="minorHAnsi" w:cstheme="minorHAnsi"/>
              </w:rPr>
              <w:t xml:space="preserve">No se selecciona ningún producto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3CD5827"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17BB89DE" w14:textId="77777777" w:rsidR="00594480" w:rsidRPr="00594480" w:rsidRDefault="00594480">
            <w:pPr>
              <w:pStyle w:val="Prrafodelista"/>
              <w:numPr>
                <w:ilvl w:val="0"/>
                <w:numId w:val="130"/>
              </w:numPr>
              <w:rPr>
                <w:rFonts w:asciiTheme="minorHAnsi" w:eastAsia="Arial" w:hAnsiTheme="minorHAnsi" w:cstheme="minorHAnsi"/>
              </w:rPr>
            </w:pPr>
            <w:r w:rsidRPr="00594480">
              <w:rPr>
                <w:rFonts w:asciiTheme="minorHAnsi" w:eastAsia="Arial" w:hAnsiTheme="minorHAnsi" w:cstheme="minorHAnsi"/>
              </w:rPr>
              <w:t>El administrador o empleado abre el modal de productos.</w:t>
            </w:r>
          </w:p>
          <w:p w14:paraId="10A4B7E2" w14:textId="77777777"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1A2F0F5A" w14:textId="09D42FF9"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lastRenderedPageBreak/>
              <w:t xml:space="preserve">Selecciona el </w:t>
            </w:r>
            <w:r w:rsidR="00A5707D">
              <w:rPr>
                <w:rFonts w:asciiTheme="minorHAnsi" w:eastAsia="Arial" w:hAnsiTheme="minorHAnsi" w:cstheme="minorHAnsi"/>
              </w:rPr>
              <w:t>cliente</w:t>
            </w:r>
            <w:r w:rsidRPr="00F7659D">
              <w:rPr>
                <w:rFonts w:asciiTheme="minorHAnsi" w:eastAsia="Arial" w:hAnsiTheme="minorHAnsi" w:cstheme="minorHAnsi"/>
              </w:rPr>
              <w:t xml:space="preserve"> y </w:t>
            </w:r>
            <w:r w:rsidR="00A5707D">
              <w:rPr>
                <w:rFonts w:asciiTheme="minorHAnsi" w:eastAsia="Arial" w:hAnsiTheme="minorHAnsi" w:cstheme="minorHAnsi"/>
              </w:rPr>
              <w:t>la oferta (si ese producto tiene una oferta)</w:t>
            </w:r>
            <w:r w:rsidRPr="00F7659D">
              <w:rPr>
                <w:rFonts w:asciiTheme="minorHAnsi" w:eastAsia="Arial" w:hAnsiTheme="minorHAnsi" w:cstheme="minorHAnsi"/>
              </w:rPr>
              <w:t xml:space="preserve"> en el modal.</w:t>
            </w:r>
          </w:p>
          <w:p w14:paraId="1A6CB6A8" w14:textId="2F39F6DD"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 xml:space="preserve">Hace clic en el botón "Crear </w:t>
            </w:r>
            <w:r w:rsidR="002C2DAB">
              <w:rPr>
                <w:rFonts w:asciiTheme="minorHAnsi" w:eastAsia="Arial" w:hAnsiTheme="minorHAnsi" w:cstheme="minorHAnsi"/>
              </w:rPr>
              <w:t>venta</w:t>
            </w:r>
            <w:r w:rsidRPr="00F7659D">
              <w:rPr>
                <w:rFonts w:asciiTheme="minorHAnsi" w:eastAsia="Arial" w:hAnsiTheme="minorHAnsi" w:cstheme="minorHAnsi"/>
              </w:rPr>
              <w:t>".</w:t>
            </w:r>
          </w:p>
          <w:p w14:paraId="57A7FF08"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RESULTADOS:</w:t>
            </w:r>
          </w:p>
          <w:p w14:paraId="62EFB1FE" w14:textId="7307973B"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El sistema detecta que no se han seleccionado productos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08C402E" w14:textId="568F9E8F"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La </w:t>
            </w:r>
            <w:r w:rsidR="00A5707D">
              <w:rPr>
                <w:rFonts w:asciiTheme="minorHAnsi" w:eastAsia="Arial" w:hAnsiTheme="minorHAnsi" w:cstheme="minorHAnsi"/>
              </w:rPr>
              <w:t>venta</w:t>
            </w:r>
            <w:r w:rsidRPr="00F7659D">
              <w:rPr>
                <w:rFonts w:asciiTheme="minorHAnsi" w:eastAsia="Arial" w:hAnsiTheme="minorHAnsi" w:cstheme="minorHAnsi"/>
              </w:rPr>
              <w:t xml:space="preserve"> es rechazada.</w:t>
            </w:r>
          </w:p>
          <w:p w14:paraId="27C744D8" w14:textId="41DDB715" w:rsidR="00594480" w:rsidRPr="00594480" w:rsidRDefault="00594480">
            <w:pPr>
              <w:pStyle w:val="Prrafodelista"/>
              <w:numPr>
                <w:ilvl w:val="0"/>
                <w:numId w:val="124"/>
              </w:numPr>
              <w:rPr>
                <w:rFonts w:asciiTheme="minorHAnsi" w:eastAsia="Arial" w:hAnsiTheme="minorHAnsi" w:cstheme="minorHAnsi"/>
                <w:b/>
                <w:bCs/>
              </w:rPr>
            </w:pPr>
            <w:r w:rsidRPr="00594480">
              <w:rPr>
                <w:rFonts w:asciiTheme="minorHAnsi" w:eastAsia="Arial" w:hAnsiTheme="minorHAnsi" w:cstheme="minorHAnsi"/>
              </w:rPr>
              <w:t xml:space="preserve">Se muestra un mensaje de error indicando que no se pueden registrar </w:t>
            </w:r>
            <w:r w:rsidR="00A5707D">
              <w:rPr>
                <w:rFonts w:asciiTheme="minorHAnsi" w:eastAsia="Arial" w:hAnsiTheme="minorHAnsi" w:cstheme="minorHAnsi"/>
              </w:rPr>
              <w:t>ventas</w:t>
            </w:r>
            <w:r w:rsidRPr="00594480">
              <w:rPr>
                <w:rFonts w:asciiTheme="minorHAnsi" w:eastAsia="Arial" w:hAnsiTheme="minorHAnsi" w:cstheme="minorHAnsi"/>
              </w:rPr>
              <w:t xml:space="preserve"> sin productos seleccionados.</w:t>
            </w:r>
          </w:p>
        </w:tc>
      </w:tr>
      <w:tr w:rsidR="00814D86" w:rsidRPr="0039736F" w14:paraId="2DC2EEA5" w14:textId="77777777" w:rsidTr="00A72042">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21CF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D6453F" w14:textId="77777777" w:rsidR="00A72042" w:rsidRDefault="00A72042">
            <w:pPr>
              <w:pStyle w:val="Prrafodelista"/>
              <w:numPr>
                <w:ilvl w:val="0"/>
                <w:numId w:val="12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D890CF6" w14:textId="792B49BD" w:rsidR="00814D86" w:rsidRPr="0039736F" w:rsidRDefault="00A72042">
            <w:pPr>
              <w:pStyle w:val="Prrafodelista"/>
              <w:numPr>
                <w:ilvl w:val="0"/>
                <w:numId w:val="125"/>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7D5271D7" w14:textId="77777777" w:rsidR="00871FC2" w:rsidRDefault="00871FC2" w:rsidP="00871FC2">
      <w:pPr>
        <w:rPr>
          <w:rFonts w:asciiTheme="minorHAnsi" w:hAnsiTheme="minorHAnsi" w:cstheme="minorHAnsi"/>
        </w:rPr>
      </w:pPr>
    </w:p>
    <w:p w14:paraId="0D051D8B" w14:textId="77777777" w:rsidR="00814D86" w:rsidRDefault="00814D86" w:rsidP="00871FC2">
      <w:pPr>
        <w:rPr>
          <w:rFonts w:asciiTheme="minorHAnsi" w:hAnsiTheme="minorHAnsi" w:cstheme="minorHAnsi"/>
        </w:rPr>
      </w:pPr>
    </w:p>
    <w:p w14:paraId="57857E04" w14:textId="77777777" w:rsidR="0037238C" w:rsidRDefault="0037238C" w:rsidP="00871FC2">
      <w:pPr>
        <w:rPr>
          <w:rFonts w:asciiTheme="minorHAnsi" w:hAnsiTheme="minorHAnsi" w:cstheme="minorHAnsi"/>
        </w:rPr>
      </w:pPr>
    </w:p>
    <w:p w14:paraId="357E2872" w14:textId="77777777" w:rsidR="0037238C" w:rsidRDefault="0037238C" w:rsidP="00871FC2">
      <w:pPr>
        <w:rPr>
          <w:rFonts w:asciiTheme="minorHAnsi" w:hAnsiTheme="minorHAnsi" w:cstheme="minorHAnsi"/>
        </w:rPr>
      </w:pPr>
    </w:p>
    <w:p w14:paraId="6092FAF7" w14:textId="77777777" w:rsidR="0037238C" w:rsidRDefault="0037238C" w:rsidP="00871FC2">
      <w:pPr>
        <w:rPr>
          <w:rFonts w:asciiTheme="minorHAnsi" w:hAnsiTheme="minorHAnsi" w:cstheme="minorHAnsi"/>
        </w:rPr>
      </w:pPr>
    </w:p>
    <w:p w14:paraId="43E2EDB6" w14:textId="77777777" w:rsidR="0037238C" w:rsidRDefault="0037238C" w:rsidP="00871FC2">
      <w:pPr>
        <w:rPr>
          <w:rFonts w:asciiTheme="minorHAnsi" w:hAnsiTheme="minorHAnsi" w:cstheme="minorHAnsi"/>
        </w:rPr>
      </w:pPr>
    </w:p>
    <w:p w14:paraId="193E7841" w14:textId="77777777" w:rsidR="0037238C" w:rsidRDefault="0037238C" w:rsidP="00871FC2">
      <w:pPr>
        <w:rPr>
          <w:rFonts w:asciiTheme="minorHAnsi" w:hAnsiTheme="minorHAnsi" w:cstheme="minorHAnsi"/>
        </w:rPr>
      </w:pPr>
    </w:p>
    <w:p w14:paraId="435BDE17" w14:textId="77777777" w:rsidR="0037238C" w:rsidRDefault="0037238C" w:rsidP="00871FC2">
      <w:pPr>
        <w:rPr>
          <w:rFonts w:asciiTheme="minorHAnsi" w:hAnsiTheme="minorHAnsi" w:cstheme="minorHAnsi"/>
        </w:rPr>
      </w:pPr>
    </w:p>
    <w:p w14:paraId="352C645E" w14:textId="77777777" w:rsidR="0037238C" w:rsidRDefault="0037238C" w:rsidP="00871FC2">
      <w:pPr>
        <w:rPr>
          <w:rFonts w:asciiTheme="minorHAnsi" w:hAnsiTheme="minorHAnsi" w:cstheme="minorHAnsi"/>
        </w:rPr>
      </w:pPr>
    </w:p>
    <w:p w14:paraId="160A083D" w14:textId="77777777" w:rsidR="0037238C" w:rsidRDefault="0037238C" w:rsidP="00871FC2">
      <w:pPr>
        <w:rPr>
          <w:rFonts w:asciiTheme="minorHAnsi" w:hAnsiTheme="minorHAnsi" w:cstheme="minorHAnsi"/>
        </w:rPr>
      </w:pPr>
    </w:p>
    <w:p w14:paraId="600B5EC4" w14:textId="77777777" w:rsidR="0037238C" w:rsidRDefault="0037238C" w:rsidP="00871FC2">
      <w:pPr>
        <w:rPr>
          <w:rFonts w:asciiTheme="minorHAnsi" w:hAnsiTheme="minorHAnsi" w:cstheme="minorHAnsi"/>
        </w:rPr>
      </w:pPr>
    </w:p>
    <w:p w14:paraId="2D7B972D" w14:textId="77777777" w:rsidR="0037238C" w:rsidRDefault="0037238C" w:rsidP="00871FC2">
      <w:pPr>
        <w:rPr>
          <w:rFonts w:asciiTheme="minorHAnsi" w:hAnsiTheme="minorHAnsi" w:cstheme="minorHAnsi"/>
        </w:rPr>
      </w:pPr>
    </w:p>
    <w:p w14:paraId="77C82449" w14:textId="77777777" w:rsidR="0037238C" w:rsidRDefault="0037238C" w:rsidP="00871FC2">
      <w:pPr>
        <w:rPr>
          <w:rFonts w:asciiTheme="minorHAnsi" w:hAnsiTheme="minorHAnsi" w:cstheme="minorHAnsi"/>
        </w:rPr>
      </w:pPr>
    </w:p>
    <w:p w14:paraId="2C18F49C" w14:textId="77777777" w:rsidR="0037238C" w:rsidRDefault="0037238C" w:rsidP="00871FC2">
      <w:pPr>
        <w:rPr>
          <w:rFonts w:asciiTheme="minorHAnsi" w:hAnsiTheme="minorHAnsi" w:cstheme="minorHAnsi"/>
        </w:rPr>
      </w:pPr>
    </w:p>
    <w:p w14:paraId="6D315553" w14:textId="77777777" w:rsidR="0037238C" w:rsidRDefault="0037238C" w:rsidP="00871FC2">
      <w:pPr>
        <w:rPr>
          <w:rFonts w:asciiTheme="minorHAnsi" w:hAnsiTheme="minorHAnsi" w:cstheme="minorHAnsi"/>
        </w:rPr>
      </w:pPr>
    </w:p>
    <w:p w14:paraId="486CF029" w14:textId="77777777" w:rsidR="0037238C" w:rsidRDefault="0037238C" w:rsidP="00871FC2">
      <w:pPr>
        <w:rPr>
          <w:rFonts w:asciiTheme="minorHAnsi" w:hAnsiTheme="minorHAnsi" w:cstheme="minorHAnsi"/>
        </w:rPr>
      </w:pPr>
    </w:p>
    <w:p w14:paraId="1AE97196" w14:textId="77777777" w:rsidR="0037238C" w:rsidRDefault="0037238C" w:rsidP="00871FC2">
      <w:pPr>
        <w:rPr>
          <w:rFonts w:asciiTheme="minorHAnsi" w:hAnsiTheme="minorHAnsi" w:cstheme="minorHAnsi"/>
        </w:rPr>
      </w:pPr>
    </w:p>
    <w:p w14:paraId="7BBF46D6" w14:textId="77777777" w:rsidR="0037238C" w:rsidRDefault="0037238C" w:rsidP="00871FC2">
      <w:pPr>
        <w:rPr>
          <w:rFonts w:asciiTheme="minorHAnsi" w:hAnsiTheme="minorHAnsi" w:cstheme="minorHAnsi"/>
        </w:rPr>
      </w:pPr>
    </w:p>
    <w:p w14:paraId="42F56FA0" w14:textId="77777777" w:rsidR="0037238C" w:rsidRDefault="0037238C" w:rsidP="00871FC2">
      <w:pPr>
        <w:rPr>
          <w:rFonts w:asciiTheme="minorHAnsi" w:hAnsiTheme="minorHAnsi" w:cstheme="minorHAnsi"/>
        </w:rPr>
      </w:pPr>
    </w:p>
    <w:p w14:paraId="07A80B18" w14:textId="77777777" w:rsidR="0037238C" w:rsidRDefault="0037238C" w:rsidP="00871FC2">
      <w:pPr>
        <w:rPr>
          <w:rFonts w:asciiTheme="minorHAnsi" w:hAnsiTheme="minorHAnsi" w:cstheme="minorHAnsi"/>
        </w:rPr>
      </w:pPr>
    </w:p>
    <w:p w14:paraId="2226DC8C" w14:textId="77777777" w:rsidR="0037238C" w:rsidRDefault="0037238C" w:rsidP="00871FC2">
      <w:pPr>
        <w:rPr>
          <w:rFonts w:asciiTheme="minorHAnsi" w:hAnsiTheme="minorHAnsi" w:cstheme="minorHAnsi"/>
        </w:rPr>
      </w:pPr>
    </w:p>
    <w:p w14:paraId="1D408E16" w14:textId="77777777" w:rsidR="0037238C" w:rsidRDefault="0037238C" w:rsidP="00871FC2">
      <w:pPr>
        <w:rPr>
          <w:rFonts w:asciiTheme="minorHAnsi" w:hAnsiTheme="minorHAnsi" w:cstheme="minorHAnsi"/>
        </w:rPr>
      </w:pPr>
    </w:p>
    <w:p w14:paraId="64649636" w14:textId="77777777" w:rsidR="0037238C" w:rsidRDefault="0037238C" w:rsidP="00871FC2">
      <w:pPr>
        <w:rPr>
          <w:rFonts w:asciiTheme="minorHAnsi" w:hAnsiTheme="minorHAnsi" w:cstheme="minorHAnsi"/>
        </w:rPr>
      </w:pPr>
    </w:p>
    <w:p w14:paraId="0D432CA9" w14:textId="77777777" w:rsidR="0037238C" w:rsidRDefault="0037238C" w:rsidP="00871FC2">
      <w:pPr>
        <w:rPr>
          <w:rFonts w:asciiTheme="minorHAnsi" w:hAnsiTheme="minorHAnsi" w:cstheme="minorHAnsi"/>
        </w:rPr>
      </w:pPr>
    </w:p>
    <w:p w14:paraId="755228B0" w14:textId="77777777" w:rsidR="0037238C" w:rsidRDefault="0037238C" w:rsidP="00871FC2">
      <w:pPr>
        <w:rPr>
          <w:rFonts w:asciiTheme="minorHAnsi" w:hAnsiTheme="minorHAnsi" w:cstheme="minorHAnsi"/>
        </w:rPr>
      </w:pPr>
    </w:p>
    <w:p w14:paraId="6B8A3757" w14:textId="77777777" w:rsidR="0037238C" w:rsidRDefault="0037238C" w:rsidP="00871FC2">
      <w:pPr>
        <w:rPr>
          <w:rFonts w:asciiTheme="minorHAnsi" w:hAnsiTheme="minorHAnsi" w:cstheme="minorHAnsi"/>
        </w:rPr>
      </w:pPr>
    </w:p>
    <w:p w14:paraId="521D61B5" w14:textId="77777777" w:rsidR="0037238C" w:rsidRDefault="0037238C" w:rsidP="00871FC2">
      <w:pPr>
        <w:rPr>
          <w:rFonts w:asciiTheme="minorHAnsi" w:hAnsiTheme="minorHAnsi" w:cstheme="minorHAnsi"/>
        </w:rPr>
      </w:pPr>
    </w:p>
    <w:p w14:paraId="70BD51D8" w14:textId="77777777" w:rsidR="0037238C" w:rsidRDefault="0037238C" w:rsidP="00871FC2">
      <w:pPr>
        <w:rPr>
          <w:rFonts w:asciiTheme="minorHAnsi" w:hAnsiTheme="minorHAnsi" w:cstheme="minorHAnsi"/>
        </w:rPr>
      </w:pPr>
    </w:p>
    <w:p w14:paraId="6DDF4479" w14:textId="77777777" w:rsidR="0037238C" w:rsidRDefault="0037238C" w:rsidP="00871FC2">
      <w:pPr>
        <w:rPr>
          <w:rFonts w:asciiTheme="minorHAnsi" w:hAnsiTheme="minorHAnsi" w:cstheme="minorHAnsi"/>
        </w:rPr>
      </w:pPr>
    </w:p>
    <w:p w14:paraId="6A3C5139" w14:textId="77777777" w:rsidR="0037238C" w:rsidRDefault="0037238C" w:rsidP="00871FC2">
      <w:pPr>
        <w:rPr>
          <w:rFonts w:asciiTheme="minorHAnsi" w:hAnsiTheme="minorHAnsi" w:cstheme="minorHAnsi"/>
        </w:rPr>
      </w:pPr>
    </w:p>
    <w:p w14:paraId="017FBBA9" w14:textId="77777777" w:rsidR="0037238C" w:rsidRDefault="0037238C" w:rsidP="00871FC2">
      <w:pPr>
        <w:rPr>
          <w:rFonts w:asciiTheme="minorHAnsi" w:hAnsiTheme="minorHAnsi" w:cstheme="minorHAnsi"/>
        </w:rPr>
      </w:pPr>
    </w:p>
    <w:p w14:paraId="1D3B122D" w14:textId="77777777" w:rsidR="0037238C" w:rsidRDefault="0037238C" w:rsidP="00871FC2">
      <w:pPr>
        <w:rPr>
          <w:rFonts w:asciiTheme="minorHAnsi" w:hAnsiTheme="minorHAnsi" w:cstheme="minorHAnsi"/>
        </w:rPr>
      </w:pPr>
    </w:p>
    <w:p w14:paraId="55DC5F26" w14:textId="77777777" w:rsidR="0037238C" w:rsidRDefault="0037238C" w:rsidP="00871FC2">
      <w:pPr>
        <w:rPr>
          <w:rFonts w:asciiTheme="minorHAnsi" w:hAnsiTheme="minorHAnsi" w:cstheme="minorHAnsi"/>
        </w:rPr>
      </w:pPr>
    </w:p>
    <w:p w14:paraId="316B020F" w14:textId="77777777" w:rsidR="0037238C" w:rsidRDefault="0037238C" w:rsidP="00871FC2">
      <w:pPr>
        <w:rPr>
          <w:rFonts w:asciiTheme="minorHAnsi" w:hAnsiTheme="minorHAnsi" w:cstheme="minorHAnsi"/>
        </w:rPr>
      </w:pPr>
    </w:p>
    <w:p w14:paraId="7780F54C" w14:textId="77777777" w:rsidR="0037238C" w:rsidRDefault="0037238C" w:rsidP="00871FC2">
      <w:pPr>
        <w:rPr>
          <w:rFonts w:asciiTheme="minorHAnsi" w:hAnsiTheme="minorHAnsi" w:cstheme="minorHAnsi"/>
        </w:rPr>
      </w:pPr>
    </w:p>
    <w:p w14:paraId="45E5E0F0" w14:textId="77777777" w:rsidR="0037238C" w:rsidRDefault="0037238C"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01036421" w14:textId="77777777" w:rsidTr="006A5D6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FA2A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53CF825"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086B2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sucursales</w:t>
            </w:r>
          </w:p>
        </w:tc>
      </w:tr>
      <w:tr w:rsidR="00814D86" w:rsidRPr="0039736F" w14:paraId="099F02BA" w14:textId="77777777" w:rsidTr="006A5D60">
        <w:tc>
          <w:tcPr>
            <w:tcW w:w="6386" w:type="dxa"/>
            <w:gridSpan w:val="3"/>
            <w:tcBorders>
              <w:top w:val="single" w:sz="8" w:space="0" w:color="auto"/>
              <w:left w:val="single" w:sz="8" w:space="0" w:color="auto"/>
              <w:bottom w:val="single" w:sz="8" w:space="0" w:color="auto"/>
              <w:right w:val="single" w:sz="8" w:space="0" w:color="auto"/>
            </w:tcBorders>
          </w:tcPr>
          <w:p w14:paraId="7A24F8DD"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776C1CEF"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05A8DE0B"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4383D7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C9AB1EE"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18</w:t>
            </w:r>
          </w:p>
        </w:tc>
      </w:tr>
      <w:tr w:rsidR="00814D86" w:rsidRPr="0039736F" w14:paraId="4E1EEC9D"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A5AF2B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E398AC0"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1368267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987E7F" w14:textId="2190C102"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7D54A467" w14:textId="77777777" w:rsidTr="006A5D6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08CE5E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85DB0CE" w14:textId="5789CBDF" w:rsidR="00814D86" w:rsidRPr="00774DA4" w:rsidRDefault="00814D86" w:rsidP="00614B45">
            <w:pPr>
              <w:rPr>
                <w:rFonts w:asciiTheme="minorHAnsi" w:eastAsia="Arial" w:hAnsiTheme="minorHAnsi" w:cstheme="minorHAnsi"/>
              </w:rPr>
            </w:pPr>
            <w:r w:rsidRPr="008D4CC5">
              <w:rPr>
                <w:rFonts w:asciiTheme="minorHAnsi" w:eastAsia="Arial" w:hAnsiTheme="minorHAnsi" w:cstheme="minorHAnsi"/>
              </w:rPr>
              <w:t>El administrador p</w:t>
            </w:r>
            <w:r w:rsidR="00601F04">
              <w:rPr>
                <w:rFonts w:asciiTheme="minorHAnsi" w:eastAsia="Arial" w:hAnsiTheme="minorHAnsi" w:cstheme="minorHAnsi"/>
              </w:rPr>
              <w:t>odrá</w:t>
            </w:r>
            <w:r w:rsidRPr="008D4CC5">
              <w:rPr>
                <w:rFonts w:asciiTheme="minorHAnsi" w:eastAsia="Arial" w:hAnsiTheme="minorHAnsi" w:cstheme="minorHAnsi"/>
              </w:rPr>
              <w:t xml:space="preserve"> registrar nuevas sucursales</w:t>
            </w:r>
            <w:r w:rsidR="00437FEC">
              <w:rPr>
                <w:rFonts w:asciiTheme="minorHAnsi" w:eastAsia="Arial" w:hAnsiTheme="minorHAnsi" w:cstheme="minorHAnsi"/>
              </w:rPr>
              <w:t>.</w:t>
            </w:r>
          </w:p>
        </w:tc>
      </w:tr>
      <w:tr w:rsidR="006A5D60" w:rsidRPr="0039736F" w14:paraId="01C86DDD" w14:textId="77777777" w:rsidTr="006A5D6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FD5FED3"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NOTAS:</w:t>
            </w:r>
          </w:p>
          <w:p w14:paraId="5F9DC2D6" w14:textId="267E7394" w:rsidR="006A5D60" w:rsidRDefault="006A5D60" w:rsidP="006A5D60">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Dirección, Latitud y Longitud y Ciudad </w:t>
            </w:r>
            <w:r w:rsidRPr="00082879">
              <w:rPr>
                <w:rFonts w:asciiTheme="minorHAnsi" w:eastAsia="Arial" w:hAnsiTheme="minorHAnsi" w:cstheme="minorHAnsi"/>
              </w:rPr>
              <w:t>en forma de texto</w:t>
            </w:r>
            <w:r>
              <w:rPr>
                <w:rFonts w:asciiTheme="minorHAnsi" w:eastAsia="Arial" w:hAnsiTheme="minorHAnsi" w:cstheme="minorHAnsi"/>
              </w:rPr>
              <w:t>.</w:t>
            </w:r>
          </w:p>
          <w:p w14:paraId="3B4FDC6F" w14:textId="0AFEB676" w:rsidR="006A5D60" w:rsidRPr="00774DA4" w:rsidRDefault="006A5D60" w:rsidP="006A5D60">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A5D60" w:rsidRPr="0039736F" w14:paraId="3DBDFAD4"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70482176"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A388FD3" w14:textId="686BB245" w:rsidR="006A5D60" w:rsidRPr="00594B33" w:rsidRDefault="006A5D6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sucursal</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752C78A" w14:textId="06F2511F" w:rsidR="006A5D60" w:rsidRPr="006A5D60" w:rsidRDefault="006A5D60">
            <w:pPr>
              <w:pStyle w:val="Prrafodelista"/>
              <w:numPr>
                <w:ilvl w:val="0"/>
                <w:numId w:val="54"/>
              </w:numPr>
              <w:rPr>
                <w:rFonts w:asciiTheme="minorHAnsi" w:eastAsia="Arial" w:hAnsiTheme="minorHAnsi" w:cstheme="minorHAnsi"/>
              </w:rPr>
            </w:pPr>
            <w:r w:rsidRPr="006A5D60">
              <w:rPr>
                <w:rFonts w:asciiTheme="minorHAnsi" w:eastAsia="Arial" w:hAnsiTheme="minorHAnsi" w:cstheme="minorHAnsi"/>
              </w:rPr>
              <w:t>El sistema emite mensajes claros en caso de errores, indicando los campos problemáticos.</w:t>
            </w:r>
          </w:p>
        </w:tc>
      </w:tr>
      <w:tr w:rsidR="00814D86" w:rsidRPr="0039736F" w14:paraId="5B1F5867" w14:textId="77777777" w:rsidTr="006A5D6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C4C6DD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A5D60" w:rsidRPr="0039736F" w14:paraId="1A29D0AA"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C8F4C3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.1     </w:t>
            </w:r>
          </w:p>
          <w:p w14:paraId="006AFFC5"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24ED6899" w14:textId="1C6D8033" w:rsidR="006A5D60" w:rsidRPr="00DD5768"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una </w:t>
            </w:r>
            <w:r w:rsidR="003969DC">
              <w:rPr>
                <w:rFonts w:asciiTheme="minorHAnsi" w:eastAsia="Arial" w:hAnsiTheme="minorHAnsi" w:cstheme="minorHAnsi"/>
              </w:rPr>
              <w:t>sucursal</w:t>
            </w:r>
            <w:r>
              <w:rPr>
                <w:rFonts w:asciiTheme="minorHAnsi" w:eastAsia="Arial" w:hAnsiTheme="minorHAnsi" w:cstheme="minorHAnsi"/>
              </w:rPr>
              <w:t xml:space="preserve"> en el sistema.</w:t>
            </w:r>
          </w:p>
          <w:p w14:paraId="42D273FF"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EB8E33E" w14:textId="2687E41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w:t>
            </w:r>
            <w:r w:rsidR="003969DC">
              <w:rPr>
                <w:rFonts w:asciiTheme="minorHAnsi" w:eastAsia="Arial" w:hAnsiTheme="minorHAnsi" w:cstheme="minorHAnsi"/>
              </w:rPr>
              <w:t xml:space="preserve">sucursal </w:t>
            </w:r>
            <w:r>
              <w:rPr>
                <w:rFonts w:asciiTheme="minorHAnsi" w:eastAsia="Arial" w:hAnsiTheme="minorHAnsi" w:cstheme="minorHAnsi"/>
              </w:rPr>
              <w:t>a</w:t>
            </w:r>
            <w:r w:rsidRPr="003D1DCB">
              <w:rPr>
                <w:rFonts w:asciiTheme="minorHAnsi" w:eastAsia="Arial" w:hAnsiTheme="minorHAnsi" w:cstheme="minorHAnsi"/>
              </w:rPr>
              <w:t>l sistema.</w:t>
            </w:r>
          </w:p>
          <w:p w14:paraId="35F280B0" w14:textId="77777777" w:rsidR="006A5D60"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3FBE80" w14:textId="4AF86D59" w:rsidR="006A5D60" w:rsidRPr="003969DC" w:rsidRDefault="006A5D60">
            <w:pPr>
              <w:pStyle w:val="Prrafodelista"/>
              <w:numPr>
                <w:ilvl w:val="0"/>
                <w:numId w:val="131"/>
              </w:numPr>
              <w:rPr>
                <w:rFonts w:asciiTheme="minorHAnsi" w:eastAsia="Arial" w:hAnsiTheme="minorHAnsi" w:cstheme="minorHAnsi"/>
              </w:rPr>
            </w:pPr>
            <w:r w:rsidRPr="003969DC">
              <w:rPr>
                <w:rFonts w:asciiTheme="minorHAnsi" w:eastAsia="Arial" w:hAnsiTheme="minorHAnsi" w:cstheme="minorHAnsi"/>
              </w:rPr>
              <w:t xml:space="preserve">Ingresa todos los datos necesarios para registrar la </w:t>
            </w:r>
            <w:r w:rsidR="003969DC">
              <w:rPr>
                <w:rFonts w:asciiTheme="minorHAnsi" w:eastAsia="Arial" w:hAnsiTheme="minorHAnsi" w:cstheme="minorHAnsi"/>
              </w:rPr>
              <w:t>sucursal</w:t>
            </w:r>
            <w:r w:rsidRPr="003969DC">
              <w:rPr>
                <w:rFonts w:asciiTheme="minorHAnsi" w:eastAsia="Arial" w:hAnsiTheme="minorHAnsi" w:cstheme="minorHAnsi"/>
              </w:rPr>
              <w:t>.</w:t>
            </w:r>
          </w:p>
          <w:p w14:paraId="2F7BF0D2" w14:textId="77777777" w:rsidR="006A5D60" w:rsidRPr="003D1DCB" w:rsidRDefault="006A5D60">
            <w:pPr>
              <w:pStyle w:val="Prrafodelista"/>
              <w:numPr>
                <w:ilvl w:val="0"/>
                <w:numId w:val="13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0D2643B"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25C1142"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010F0B6A"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B2F8C64" w14:textId="521C8767" w:rsidR="006A5D60" w:rsidRPr="008D4CC5" w:rsidRDefault="006A5D60">
            <w:pPr>
              <w:pStyle w:val="Prrafodelista"/>
              <w:numPr>
                <w:ilvl w:val="0"/>
                <w:numId w:val="42"/>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w:t>
            </w:r>
            <w:r w:rsidR="003969DC">
              <w:rPr>
                <w:rFonts w:asciiTheme="minorHAnsi" w:eastAsia="Arial" w:hAnsiTheme="minorHAnsi" w:cstheme="minorHAnsi"/>
              </w:rPr>
              <w:t>sucursal</w:t>
            </w:r>
            <w:r w:rsidRPr="007D0915">
              <w:rPr>
                <w:rFonts w:asciiTheme="minorHAnsi" w:eastAsia="Arial" w:hAnsiTheme="minorHAnsi" w:cstheme="minorHAnsi"/>
              </w:rPr>
              <w:t>, generando automáticamente el ID.</w:t>
            </w:r>
          </w:p>
        </w:tc>
      </w:tr>
      <w:tr w:rsidR="006A5D60" w:rsidRPr="0039736F" w14:paraId="085BCB09"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136D8CE"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.2     </w:t>
            </w:r>
          </w:p>
          <w:p w14:paraId="402848E1"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567C2669"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3DA6D59"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DA1DC0E" w14:textId="32165B8F"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números en campos de texto como </w:t>
            </w:r>
            <w:r w:rsidR="003969DC">
              <w:rPr>
                <w:rFonts w:asciiTheme="minorHAnsi" w:eastAsia="Arial" w:hAnsiTheme="minorHAnsi" w:cstheme="minorHAnsi"/>
              </w:rPr>
              <w:t>Nombre y Ciudad</w:t>
            </w:r>
            <w:r>
              <w:rPr>
                <w:rFonts w:asciiTheme="minorHAnsi" w:eastAsia="Arial" w:hAnsiTheme="minorHAnsi" w:cstheme="minorHAnsi"/>
              </w:rPr>
              <w:t>.</w:t>
            </w:r>
          </w:p>
          <w:p w14:paraId="6583CE24"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C8818BE" w14:textId="15740E84" w:rsidR="006A5D60" w:rsidRPr="003969DC" w:rsidRDefault="006A5D60">
            <w:pPr>
              <w:pStyle w:val="Prrafodelista"/>
              <w:numPr>
                <w:ilvl w:val="0"/>
                <w:numId w:val="132"/>
              </w:numPr>
              <w:rPr>
                <w:rFonts w:asciiTheme="minorHAnsi" w:eastAsia="Arial" w:hAnsiTheme="minorHAnsi" w:cstheme="minorHAnsi"/>
              </w:rPr>
            </w:pPr>
            <w:r w:rsidRPr="003969DC">
              <w:rPr>
                <w:rFonts w:asciiTheme="minorHAnsi" w:hAnsiTheme="minorHAnsi" w:cstheme="minorHAnsi"/>
              </w:rPr>
              <w:t>Ingresa valores inválidos (números) en el campo</w:t>
            </w:r>
            <w:r w:rsidR="003969DC">
              <w:rPr>
                <w:rFonts w:asciiTheme="minorHAnsi" w:hAnsiTheme="minorHAnsi" w:cstheme="minorHAnsi"/>
              </w:rPr>
              <w:t xml:space="preserve"> Nombre y Ciudad</w:t>
            </w:r>
            <w:r w:rsidRPr="003969DC">
              <w:rPr>
                <w:rFonts w:asciiTheme="minorHAnsi" w:hAnsiTheme="minorHAnsi" w:cstheme="minorHAnsi"/>
              </w:rPr>
              <w:t>.</w:t>
            </w:r>
          </w:p>
          <w:p w14:paraId="5C29E672" w14:textId="77777777" w:rsidR="006A5D60" w:rsidRPr="003D1DCB" w:rsidRDefault="006A5D60">
            <w:pPr>
              <w:pStyle w:val="Prrafodelista"/>
              <w:numPr>
                <w:ilvl w:val="0"/>
                <w:numId w:val="13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7A90CF"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F123688" w14:textId="0238EF43"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Nombre y Ciudad</w:t>
            </w:r>
            <w:r>
              <w:rPr>
                <w:rFonts w:asciiTheme="minorHAnsi" w:hAnsiTheme="minorHAnsi" w:cstheme="minorHAnsi"/>
              </w:rPr>
              <w:t xml:space="preserve"> contenga solo texto.</w:t>
            </w:r>
          </w:p>
          <w:p w14:paraId="08C2D760"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1EC7BF3" w14:textId="35CD3ACB" w:rsidR="006A5D60" w:rsidRPr="008D4CC5" w:rsidRDefault="006A5D60">
            <w:pPr>
              <w:pStyle w:val="Prrafodelista"/>
              <w:numPr>
                <w:ilvl w:val="0"/>
                <w:numId w:val="42"/>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6A5D60" w:rsidRPr="0039736F" w14:paraId="68BEFF01"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4488B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1D554B13"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6C2DD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67AFBE8" w14:textId="7F99E2ED"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letras en campos de texto como </w:t>
            </w:r>
            <w:r w:rsidR="003969DC">
              <w:rPr>
                <w:rFonts w:asciiTheme="minorHAnsi" w:eastAsia="Arial" w:hAnsiTheme="minorHAnsi" w:cstheme="minorHAnsi"/>
              </w:rPr>
              <w:t>Latitud y Longitud</w:t>
            </w:r>
            <w:r>
              <w:rPr>
                <w:rFonts w:asciiTheme="minorHAnsi" w:eastAsia="Arial" w:hAnsiTheme="minorHAnsi" w:cstheme="minorHAnsi"/>
              </w:rPr>
              <w:t>.</w:t>
            </w:r>
          </w:p>
          <w:p w14:paraId="271ECFD2"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176B47" w14:textId="4E7F1779" w:rsidR="006A5D60" w:rsidRPr="003969DC" w:rsidRDefault="006A5D60">
            <w:pPr>
              <w:pStyle w:val="Prrafodelista"/>
              <w:numPr>
                <w:ilvl w:val="0"/>
                <w:numId w:val="133"/>
              </w:numPr>
              <w:rPr>
                <w:rFonts w:asciiTheme="minorHAnsi" w:eastAsia="Arial" w:hAnsiTheme="minorHAnsi" w:cstheme="minorHAnsi"/>
              </w:rPr>
            </w:pPr>
            <w:r w:rsidRPr="003969DC">
              <w:rPr>
                <w:rFonts w:asciiTheme="minorHAnsi" w:hAnsiTheme="minorHAnsi" w:cstheme="minorHAnsi"/>
              </w:rPr>
              <w:t xml:space="preserve">Ingresa valores inválidos (letras) en </w:t>
            </w:r>
            <w:r w:rsidR="003969DC">
              <w:rPr>
                <w:rFonts w:asciiTheme="minorHAnsi" w:hAnsiTheme="minorHAnsi" w:cstheme="minorHAnsi"/>
              </w:rPr>
              <w:t>los campos Latitud y Longitud</w:t>
            </w:r>
            <w:r w:rsidRPr="003969DC">
              <w:rPr>
                <w:rFonts w:asciiTheme="minorHAnsi" w:hAnsiTheme="minorHAnsi" w:cstheme="minorHAnsi"/>
              </w:rPr>
              <w:t>.</w:t>
            </w:r>
          </w:p>
          <w:p w14:paraId="717B6146" w14:textId="77777777" w:rsidR="006A5D60" w:rsidRPr="003D1DCB" w:rsidRDefault="006A5D60">
            <w:pPr>
              <w:pStyle w:val="Prrafodelista"/>
              <w:numPr>
                <w:ilvl w:val="0"/>
                <w:numId w:val="13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54FBC82"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EFF8749" w14:textId="3733D5C4"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Latitud y Longitud</w:t>
            </w:r>
            <w:r>
              <w:rPr>
                <w:rFonts w:asciiTheme="minorHAnsi" w:hAnsiTheme="minorHAnsi" w:cstheme="minorHAnsi"/>
              </w:rPr>
              <w:t xml:space="preserve"> contenga solo números.</w:t>
            </w:r>
          </w:p>
          <w:p w14:paraId="2BF60756"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08E938B" w14:textId="188445FC"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A5D60" w:rsidRPr="0039736F" w14:paraId="5E40A874"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3B253EC1" w14:textId="3CC7811D" w:rsidR="006A5D60" w:rsidRPr="0039736F" w:rsidRDefault="000664A1" w:rsidP="006A5D60">
            <w:pPr>
              <w:rPr>
                <w:rFonts w:asciiTheme="minorHAnsi" w:eastAsia="Arial" w:hAnsiTheme="minorHAnsi" w:cstheme="minorHAnsi"/>
              </w:rPr>
            </w:pPr>
            <w:r>
              <w:rPr>
                <w:rFonts w:asciiTheme="minorHAnsi" w:eastAsia="Arial" w:hAnsiTheme="minorHAnsi" w:cstheme="minorHAnsi"/>
              </w:rPr>
              <w:t>ES-18.4</w:t>
            </w:r>
          </w:p>
        </w:tc>
        <w:tc>
          <w:tcPr>
            <w:tcW w:w="8391" w:type="dxa"/>
            <w:gridSpan w:val="3"/>
            <w:tcBorders>
              <w:top w:val="single" w:sz="8" w:space="0" w:color="auto"/>
              <w:left w:val="single" w:sz="8" w:space="0" w:color="auto"/>
              <w:bottom w:val="single" w:sz="8" w:space="0" w:color="auto"/>
              <w:right w:val="single" w:sz="8" w:space="0" w:color="auto"/>
            </w:tcBorders>
          </w:tcPr>
          <w:p w14:paraId="257DA2EC" w14:textId="77777777" w:rsidR="006A5D60" w:rsidRPr="0039736F"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FE0116C"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2094656" w14:textId="6A2CC30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dejando campos obligatorios sin completar.</w:t>
            </w:r>
          </w:p>
          <w:p w14:paraId="28DC0C83"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D8CB11" w14:textId="28DA7ADF" w:rsidR="006A5D60" w:rsidRPr="003969DC" w:rsidRDefault="006A5D60">
            <w:pPr>
              <w:pStyle w:val="Prrafodelista"/>
              <w:numPr>
                <w:ilvl w:val="0"/>
                <w:numId w:val="134"/>
              </w:numPr>
              <w:rPr>
                <w:rFonts w:asciiTheme="minorHAnsi" w:eastAsia="Arial" w:hAnsiTheme="minorHAnsi" w:cstheme="minorHAnsi"/>
              </w:rPr>
            </w:pPr>
            <w:r w:rsidRPr="003969DC">
              <w:rPr>
                <w:rFonts w:asciiTheme="minorHAnsi" w:eastAsia="Arial" w:hAnsiTheme="minorHAnsi" w:cstheme="minorHAnsi"/>
              </w:rPr>
              <w:t>Deja uno o más campos obligatorios vacíos, como el Nombre</w:t>
            </w:r>
            <w:r w:rsidR="003969DC">
              <w:rPr>
                <w:rFonts w:asciiTheme="minorHAnsi" w:eastAsia="Arial" w:hAnsiTheme="minorHAnsi" w:cstheme="minorHAnsi"/>
              </w:rPr>
              <w:t>, Dirección, Latitud, Longitud o Ciudad</w:t>
            </w:r>
            <w:r w:rsidRPr="003969DC">
              <w:rPr>
                <w:rFonts w:asciiTheme="minorHAnsi" w:eastAsia="Arial" w:hAnsiTheme="minorHAnsi" w:cstheme="minorHAnsi"/>
              </w:rPr>
              <w:t>.</w:t>
            </w:r>
          </w:p>
          <w:p w14:paraId="43F31DF9" w14:textId="77777777" w:rsidR="006A5D60" w:rsidRPr="005B2C91" w:rsidRDefault="006A5D60">
            <w:pPr>
              <w:pStyle w:val="Prrafodelista"/>
              <w:numPr>
                <w:ilvl w:val="0"/>
                <w:numId w:val="13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0D1A848"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RESULTADOS: </w:t>
            </w:r>
          </w:p>
          <w:p w14:paraId="6631AF4A" w14:textId="77777777"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1EA19F" w14:textId="77777777"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EE55027" w14:textId="012B0E48"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814D86" w:rsidRPr="0039736F" w14:paraId="346FB6F4" w14:textId="77777777" w:rsidTr="006A5D6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249BC7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5E9C41DB" w14:textId="77777777" w:rsidR="00E33732" w:rsidRDefault="00E33732">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1A079DB" w14:textId="2B976865" w:rsidR="00814D86" w:rsidRPr="0039736F" w:rsidRDefault="00E33732">
            <w:pPr>
              <w:pStyle w:val="Prrafodelista"/>
              <w:numPr>
                <w:ilvl w:val="0"/>
                <w:numId w:val="135"/>
              </w:numPr>
              <w:rPr>
                <w:rFonts w:asciiTheme="minorHAnsi" w:eastAsia="Arial" w:hAnsiTheme="minorHAnsi" w:cstheme="minorHAnsi"/>
              </w:rPr>
            </w:pPr>
            <w:r w:rsidRPr="00D20B7D">
              <w:rPr>
                <w:rFonts w:asciiTheme="minorHAnsi" w:eastAsia="Arial" w:hAnsiTheme="minorHAnsi" w:cstheme="minorHAnsi"/>
              </w:rPr>
              <w:t>Caída de la base de datos durante el proceso de registro.</w:t>
            </w:r>
          </w:p>
        </w:tc>
      </w:tr>
    </w:tbl>
    <w:p w14:paraId="14861EBC" w14:textId="77777777" w:rsidR="00814D86" w:rsidRDefault="00814D86" w:rsidP="00871FC2">
      <w:pPr>
        <w:rPr>
          <w:rFonts w:asciiTheme="minorHAnsi" w:hAnsiTheme="minorHAnsi" w:cstheme="minorHAnsi"/>
        </w:rPr>
      </w:pPr>
    </w:p>
    <w:p w14:paraId="04A1F08D" w14:textId="77777777" w:rsidR="00814D86" w:rsidRDefault="00814D86" w:rsidP="00871FC2">
      <w:pPr>
        <w:rPr>
          <w:rFonts w:asciiTheme="minorHAnsi" w:hAnsiTheme="minorHAnsi" w:cstheme="minorHAnsi"/>
        </w:rPr>
      </w:pPr>
    </w:p>
    <w:p w14:paraId="525880DF" w14:textId="77777777" w:rsidR="006A5D60" w:rsidRDefault="006A5D60" w:rsidP="00871FC2">
      <w:pPr>
        <w:rPr>
          <w:rFonts w:asciiTheme="minorHAnsi" w:hAnsiTheme="minorHAnsi" w:cstheme="minorHAnsi"/>
        </w:rPr>
      </w:pPr>
    </w:p>
    <w:p w14:paraId="5755ADC3" w14:textId="77777777" w:rsidR="006A5D60" w:rsidRDefault="006A5D60" w:rsidP="00871FC2">
      <w:pPr>
        <w:rPr>
          <w:rFonts w:asciiTheme="minorHAnsi" w:hAnsiTheme="minorHAnsi" w:cstheme="minorHAnsi"/>
        </w:rPr>
      </w:pPr>
    </w:p>
    <w:p w14:paraId="2074E8BA" w14:textId="77777777" w:rsidR="006A5D60" w:rsidRDefault="006A5D60" w:rsidP="00871FC2">
      <w:pPr>
        <w:rPr>
          <w:rFonts w:asciiTheme="minorHAnsi" w:hAnsiTheme="minorHAnsi" w:cstheme="minorHAnsi"/>
        </w:rPr>
      </w:pPr>
    </w:p>
    <w:p w14:paraId="64289094" w14:textId="77777777" w:rsidR="006A5D60" w:rsidRDefault="006A5D60" w:rsidP="00871FC2">
      <w:pPr>
        <w:rPr>
          <w:rFonts w:asciiTheme="minorHAnsi" w:hAnsiTheme="minorHAnsi" w:cstheme="minorHAnsi"/>
        </w:rPr>
      </w:pPr>
    </w:p>
    <w:p w14:paraId="321BCF72" w14:textId="77777777" w:rsidR="006A5D60" w:rsidRDefault="006A5D60" w:rsidP="00871FC2">
      <w:pPr>
        <w:rPr>
          <w:rFonts w:asciiTheme="minorHAnsi" w:hAnsiTheme="minorHAnsi" w:cstheme="minorHAnsi"/>
        </w:rPr>
      </w:pPr>
    </w:p>
    <w:p w14:paraId="505CC778" w14:textId="77777777" w:rsidR="00E33732" w:rsidRDefault="00E33732" w:rsidP="00871FC2">
      <w:pPr>
        <w:rPr>
          <w:rFonts w:asciiTheme="minorHAnsi" w:hAnsiTheme="minorHAnsi" w:cstheme="minorHAnsi"/>
        </w:rPr>
      </w:pPr>
    </w:p>
    <w:p w14:paraId="196FF6F9" w14:textId="77777777" w:rsidR="00E33732" w:rsidRDefault="00E33732" w:rsidP="00871FC2">
      <w:pPr>
        <w:rPr>
          <w:rFonts w:asciiTheme="minorHAnsi" w:hAnsiTheme="minorHAnsi" w:cstheme="minorHAnsi"/>
        </w:rPr>
      </w:pPr>
    </w:p>
    <w:p w14:paraId="16F7611B" w14:textId="77777777" w:rsidR="00E33732" w:rsidRDefault="00E33732" w:rsidP="00871FC2">
      <w:pPr>
        <w:rPr>
          <w:rFonts w:asciiTheme="minorHAnsi" w:hAnsiTheme="minorHAnsi" w:cstheme="minorHAnsi"/>
        </w:rPr>
      </w:pPr>
    </w:p>
    <w:p w14:paraId="7AA95CC9" w14:textId="77777777" w:rsidR="00E33732" w:rsidRDefault="00E33732" w:rsidP="00871FC2">
      <w:pPr>
        <w:rPr>
          <w:rFonts w:asciiTheme="minorHAnsi" w:hAnsiTheme="minorHAnsi" w:cstheme="minorHAnsi"/>
        </w:rPr>
      </w:pPr>
    </w:p>
    <w:p w14:paraId="5BF9DE8E" w14:textId="77777777" w:rsidR="00E33732" w:rsidRDefault="00E33732" w:rsidP="00871FC2">
      <w:pPr>
        <w:rPr>
          <w:rFonts w:asciiTheme="minorHAnsi" w:hAnsiTheme="minorHAnsi" w:cstheme="minorHAnsi"/>
        </w:rPr>
      </w:pPr>
    </w:p>
    <w:p w14:paraId="5DCB60BC" w14:textId="77777777" w:rsidR="00E33732" w:rsidRDefault="00E33732" w:rsidP="00871FC2">
      <w:pPr>
        <w:rPr>
          <w:rFonts w:asciiTheme="minorHAnsi" w:hAnsiTheme="minorHAnsi" w:cstheme="minorHAnsi"/>
        </w:rPr>
      </w:pPr>
    </w:p>
    <w:p w14:paraId="7F484663" w14:textId="77777777" w:rsidR="00E33732" w:rsidRDefault="00E33732" w:rsidP="00871FC2">
      <w:pPr>
        <w:rPr>
          <w:rFonts w:asciiTheme="minorHAnsi" w:hAnsiTheme="minorHAnsi" w:cstheme="minorHAnsi"/>
        </w:rPr>
      </w:pPr>
    </w:p>
    <w:p w14:paraId="185BBA3C" w14:textId="77777777" w:rsidR="00E33732" w:rsidRDefault="00E33732" w:rsidP="00871FC2">
      <w:pPr>
        <w:rPr>
          <w:rFonts w:asciiTheme="minorHAnsi" w:hAnsiTheme="minorHAnsi" w:cstheme="minorHAnsi"/>
        </w:rPr>
      </w:pPr>
    </w:p>
    <w:p w14:paraId="4A02B5AD" w14:textId="77777777" w:rsidR="00E33732" w:rsidRDefault="00E33732" w:rsidP="00871FC2">
      <w:pPr>
        <w:rPr>
          <w:rFonts w:asciiTheme="minorHAnsi" w:hAnsiTheme="minorHAnsi" w:cstheme="minorHAnsi"/>
        </w:rPr>
      </w:pPr>
    </w:p>
    <w:p w14:paraId="625F05B8" w14:textId="77777777" w:rsidR="00E33732" w:rsidRDefault="00E33732" w:rsidP="00871FC2">
      <w:pPr>
        <w:rPr>
          <w:rFonts w:asciiTheme="minorHAnsi" w:hAnsiTheme="minorHAnsi" w:cstheme="minorHAnsi"/>
        </w:rPr>
      </w:pPr>
    </w:p>
    <w:p w14:paraId="1704D5EE" w14:textId="77777777" w:rsidR="00E33732" w:rsidRDefault="00E33732" w:rsidP="00871FC2">
      <w:pPr>
        <w:rPr>
          <w:rFonts w:asciiTheme="minorHAnsi" w:hAnsiTheme="minorHAnsi" w:cstheme="minorHAnsi"/>
        </w:rPr>
      </w:pPr>
    </w:p>
    <w:p w14:paraId="3CFA1BCE" w14:textId="77777777" w:rsidR="00814D86" w:rsidRDefault="00814D86" w:rsidP="00871FC2">
      <w:pPr>
        <w:rPr>
          <w:rFonts w:asciiTheme="minorHAnsi" w:hAnsiTheme="minorHAnsi" w:cstheme="minorHAnsi"/>
        </w:rPr>
      </w:pPr>
    </w:p>
    <w:p w14:paraId="2028A63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36B4FBA1" w14:textId="77777777" w:rsidTr="00437FEC">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1FA2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D6FD1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B8417C"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sucursales</w:t>
            </w:r>
          </w:p>
        </w:tc>
      </w:tr>
      <w:tr w:rsidR="00814D86" w:rsidRPr="0039736F" w14:paraId="7D68D308" w14:textId="77777777" w:rsidTr="00437FEC">
        <w:tc>
          <w:tcPr>
            <w:tcW w:w="6385" w:type="dxa"/>
            <w:gridSpan w:val="3"/>
            <w:tcBorders>
              <w:top w:val="single" w:sz="8" w:space="0" w:color="auto"/>
              <w:left w:val="single" w:sz="8" w:space="0" w:color="auto"/>
              <w:bottom w:val="single" w:sz="8" w:space="0" w:color="auto"/>
              <w:right w:val="single" w:sz="8" w:space="0" w:color="auto"/>
            </w:tcBorders>
          </w:tcPr>
          <w:p w14:paraId="58261133"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76EB6D5"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59877FA3"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974C8F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04DF39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19</w:t>
            </w:r>
          </w:p>
        </w:tc>
      </w:tr>
      <w:tr w:rsidR="00814D86" w:rsidRPr="0039736F" w14:paraId="16B39C77"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E3873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AF8869E"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0386461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3BB76C" w14:textId="5342F9D4"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14024EDE" w14:textId="77777777" w:rsidTr="00437FE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515A2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AFD5712" w14:textId="15AB63EB"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2522C4">
              <w:rPr>
                <w:rFonts w:asciiTheme="minorHAnsi" w:eastAsia="Arial" w:hAnsiTheme="minorHAnsi" w:cstheme="minorHAnsi"/>
              </w:rPr>
              <w:t>odrá</w:t>
            </w:r>
            <w:r w:rsidRPr="00746E1D">
              <w:rPr>
                <w:rFonts w:asciiTheme="minorHAnsi" w:eastAsia="Arial" w:hAnsiTheme="minorHAnsi" w:cstheme="minorHAnsi"/>
              </w:rPr>
              <w:t xml:space="preserve"> actualizar la información de las sucursales existentes</w:t>
            </w:r>
            <w:r>
              <w:rPr>
                <w:rFonts w:asciiTheme="minorHAnsi" w:eastAsia="Arial" w:hAnsiTheme="minorHAnsi" w:cstheme="minorHAnsi"/>
              </w:rPr>
              <w:t>.</w:t>
            </w:r>
          </w:p>
        </w:tc>
      </w:tr>
      <w:tr w:rsidR="00437FEC" w:rsidRPr="0039736F" w14:paraId="344277D5" w14:textId="77777777" w:rsidTr="00437FE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E4063FD"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NOTAS:</w:t>
            </w:r>
          </w:p>
          <w:p w14:paraId="574888EC" w14:textId="77777777" w:rsidR="00437FEC" w:rsidRDefault="00437FEC" w:rsidP="00437FEC">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Descripción y Descuento en forma de texto.</w:t>
            </w:r>
          </w:p>
          <w:p w14:paraId="1094B723" w14:textId="14B99F6D" w:rsidR="00437FEC" w:rsidRPr="00774DA4" w:rsidRDefault="00437FEC" w:rsidP="00437FEC">
            <w:pPr>
              <w:pStyle w:val="Prrafodelista"/>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437FEC" w:rsidRPr="0039736F" w14:paraId="607F226C"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025DC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7828A83" w14:textId="75434CA6" w:rsidR="00437FEC" w:rsidRPr="00594B33" w:rsidRDefault="00437FEC" w:rsidP="00437FEC">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sucursal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3731D3" w14:textId="26089111" w:rsidR="00437FEC" w:rsidRPr="00437FEC" w:rsidRDefault="00437FEC" w:rsidP="00437FEC">
            <w:pPr>
              <w:pStyle w:val="Prrafodelista"/>
              <w:numPr>
                <w:ilvl w:val="0"/>
                <w:numId w:val="54"/>
              </w:numPr>
              <w:rPr>
                <w:rFonts w:asciiTheme="minorHAnsi" w:eastAsia="Arial" w:hAnsiTheme="minorHAnsi" w:cstheme="minorHAnsi"/>
              </w:rPr>
            </w:pPr>
            <w:r w:rsidRPr="00437FEC">
              <w:rPr>
                <w:rFonts w:asciiTheme="minorHAnsi" w:eastAsia="Arial" w:hAnsiTheme="minorHAnsi" w:cstheme="minorHAnsi"/>
              </w:rPr>
              <w:t>El sistema emite mensajes claros en caso de errores, indicando los campos problemáticos.</w:t>
            </w:r>
          </w:p>
        </w:tc>
      </w:tr>
      <w:tr w:rsidR="00814D86" w:rsidRPr="0039736F" w14:paraId="46589C5C" w14:textId="77777777" w:rsidTr="00437FE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5880FA"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37FEC" w:rsidRPr="0039736F" w14:paraId="6A641CE3"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50734F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.1     </w:t>
            </w:r>
          </w:p>
          <w:p w14:paraId="72B76EE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F766B43" w14:textId="61AB7D2A"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sucursal </w:t>
            </w:r>
            <w:r w:rsidRPr="00BF34A4">
              <w:rPr>
                <w:rFonts w:asciiTheme="minorHAnsi" w:eastAsia="Arial" w:hAnsiTheme="minorHAnsi" w:cstheme="minorHAnsi"/>
              </w:rPr>
              <w:t>existente.</w:t>
            </w:r>
          </w:p>
          <w:p w14:paraId="3CFDB70A"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C63E255" w14:textId="5D397338" w:rsidR="00437FEC" w:rsidRDefault="00437FEC" w:rsidP="00437FE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sucursal.</w:t>
            </w:r>
          </w:p>
          <w:p w14:paraId="4EEEBFB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3D3ABA" w14:textId="5C513AB2" w:rsidR="00437FEC" w:rsidRPr="00437FEC" w:rsidRDefault="00437FEC" w:rsidP="00437FEC">
            <w:pPr>
              <w:pStyle w:val="Prrafodelista"/>
              <w:numPr>
                <w:ilvl w:val="0"/>
                <w:numId w:val="136"/>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2002BF59" w14:textId="77777777" w:rsidR="00437FEC" w:rsidRPr="00F744D6" w:rsidRDefault="00437FEC" w:rsidP="00437FEC">
            <w:pPr>
              <w:pStyle w:val="Prrafodelista"/>
              <w:numPr>
                <w:ilvl w:val="0"/>
                <w:numId w:val="13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7381A4" w14:textId="526FD45B"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sucursal.</w:t>
            </w:r>
          </w:p>
          <w:p w14:paraId="7E412EEA" w14:textId="77777777"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5B1CC02"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4E6DEE84" w14:textId="523AEC93" w:rsidR="00437FEC" w:rsidRPr="00746E1D" w:rsidRDefault="00437FEC" w:rsidP="00437FEC">
            <w:pPr>
              <w:pStyle w:val="Prrafodelista"/>
              <w:numPr>
                <w:ilvl w:val="0"/>
                <w:numId w:val="4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sucursal </w:t>
            </w:r>
            <w:r w:rsidRPr="0098309F">
              <w:rPr>
                <w:rFonts w:asciiTheme="minorHAnsi" w:eastAsia="Arial" w:hAnsiTheme="minorHAnsi" w:cstheme="minorHAnsi"/>
              </w:rPr>
              <w:t>exitosamente y los refleja en la tabla.</w:t>
            </w:r>
          </w:p>
        </w:tc>
      </w:tr>
      <w:tr w:rsidR="00437FEC" w:rsidRPr="0039736F" w14:paraId="7ADDE11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1DB50FA0"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.2     </w:t>
            </w:r>
          </w:p>
          <w:p w14:paraId="46253AD3"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F642D25"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124C685"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2AE0D3AE" w14:textId="628356A3"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números en campos de texto como Nombre o Ciudad.</w:t>
            </w:r>
          </w:p>
          <w:p w14:paraId="0E257B5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EF8F312" w14:textId="1A147225" w:rsidR="00437FEC" w:rsidRPr="00437FEC" w:rsidRDefault="00437FEC" w:rsidP="00437FEC">
            <w:pPr>
              <w:pStyle w:val="Prrafodelista"/>
              <w:numPr>
                <w:ilvl w:val="0"/>
                <w:numId w:val="137"/>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3F91E42A" w14:textId="77777777" w:rsidR="00437FEC" w:rsidRPr="006F78C7" w:rsidRDefault="00437FEC" w:rsidP="00437FEC">
            <w:pPr>
              <w:pStyle w:val="Prrafodelista"/>
              <w:numPr>
                <w:ilvl w:val="0"/>
                <w:numId w:val="13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AEAE4F1" w14:textId="0FBF195A"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o Ciudad.</w:t>
            </w:r>
          </w:p>
          <w:p w14:paraId="005DC88C" w14:textId="77777777"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8E351EB"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CA5A8C" w14:textId="3BD79C20"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 y Ciudad contenga solo texto.</w:t>
            </w:r>
          </w:p>
          <w:p w14:paraId="75007B3B"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02D7492" w14:textId="2E84867D" w:rsidR="00437FEC" w:rsidRPr="00746E1D" w:rsidRDefault="00437FEC" w:rsidP="00437FEC">
            <w:pPr>
              <w:pStyle w:val="Prrafodelista"/>
              <w:numPr>
                <w:ilvl w:val="0"/>
                <w:numId w:val="4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437FEC" w:rsidRPr="0039736F" w14:paraId="2B41288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2D126B88"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9</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D282D39"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95BA5F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4BF9FE45" w14:textId="02EBEA8F"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letras en campos de texto como Latitud y Longitud.</w:t>
            </w:r>
          </w:p>
          <w:p w14:paraId="509C7050"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8D7F56" w14:textId="5242E083" w:rsidR="00437FEC" w:rsidRPr="00437FEC" w:rsidRDefault="00437FEC" w:rsidP="00437FEC">
            <w:pPr>
              <w:pStyle w:val="Prrafodelista"/>
              <w:numPr>
                <w:ilvl w:val="0"/>
                <w:numId w:val="138"/>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p>
          <w:p w14:paraId="7B5ACAA6" w14:textId="77777777" w:rsidR="00437FEC" w:rsidRPr="006F78C7" w:rsidRDefault="00437FEC" w:rsidP="00437FEC">
            <w:pPr>
              <w:pStyle w:val="Prrafodelista"/>
              <w:numPr>
                <w:ilvl w:val="0"/>
                <w:numId w:val="13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51D3C49" w14:textId="3DB691CA"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Latitud y Longitud.</w:t>
            </w:r>
          </w:p>
          <w:p w14:paraId="2D9EB1A2" w14:textId="77777777"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C116A05"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31D1750" w14:textId="3DFD11B4"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Latitud y Longitud contenga solo números.</w:t>
            </w:r>
          </w:p>
          <w:p w14:paraId="0E141535"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3E820D9" w14:textId="337E4E20" w:rsidR="00437FEC" w:rsidRPr="00746E1D" w:rsidRDefault="00437FEC" w:rsidP="00437FE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437FEC" w:rsidRPr="0039736F" w14:paraId="6679B7D4"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32551FB5" w14:textId="50AD60FE" w:rsidR="00437FEC" w:rsidRPr="0039736F" w:rsidRDefault="00437FEC" w:rsidP="00437FEC">
            <w:pPr>
              <w:rPr>
                <w:rFonts w:asciiTheme="minorHAnsi" w:eastAsia="Arial" w:hAnsiTheme="minorHAnsi" w:cstheme="minorHAnsi"/>
              </w:rPr>
            </w:pPr>
            <w:r>
              <w:rPr>
                <w:rFonts w:asciiTheme="minorHAnsi" w:eastAsia="Arial" w:hAnsiTheme="minorHAnsi" w:cstheme="minorHAnsi"/>
              </w:rPr>
              <w:t>ES-19.4</w:t>
            </w:r>
          </w:p>
        </w:tc>
        <w:tc>
          <w:tcPr>
            <w:tcW w:w="8392" w:type="dxa"/>
            <w:gridSpan w:val="3"/>
            <w:tcBorders>
              <w:top w:val="single" w:sz="8" w:space="0" w:color="auto"/>
              <w:left w:val="single" w:sz="8" w:space="0" w:color="auto"/>
              <w:bottom w:val="single" w:sz="8" w:space="0" w:color="auto"/>
              <w:right w:val="single" w:sz="8" w:space="0" w:color="auto"/>
            </w:tcBorders>
          </w:tcPr>
          <w:p w14:paraId="0F87F121" w14:textId="77777777"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D3A27BF"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B13C365" w14:textId="5E79E40C"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sucursal dejando campos obligatorios sin completar.</w:t>
            </w:r>
          </w:p>
          <w:p w14:paraId="703BE10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43442E0" w14:textId="4110DD7D" w:rsidR="00437FEC" w:rsidRPr="00437FEC" w:rsidRDefault="00437FEC" w:rsidP="00437FEC">
            <w:pPr>
              <w:pStyle w:val="Prrafodelista"/>
              <w:numPr>
                <w:ilvl w:val="0"/>
                <w:numId w:val="139"/>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sidR="00F4168E">
              <w:rPr>
                <w:rFonts w:asciiTheme="minorHAnsi" w:eastAsia="Arial" w:hAnsiTheme="minorHAnsi" w:cstheme="minorHAnsi"/>
              </w:rPr>
              <w:t>sucursales</w:t>
            </w:r>
            <w:r w:rsidRPr="00437FEC">
              <w:rPr>
                <w:rFonts w:asciiTheme="minorHAnsi" w:eastAsia="Arial" w:hAnsiTheme="minorHAnsi" w:cstheme="minorHAnsi"/>
              </w:rPr>
              <w:t>.</w:t>
            </w:r>
          </w:p>
          <w:p w14:paraId="23F65EEC" w14:textId="77777777" w:rsidR="00437FEC" w:rsidRPr="006F78C7" w:rsidRDefault="00437FEC" w:rsidP="00437FEC">
            <w:pPr>
              <w:pStyle w:val="Prrafodelista"/>
              <w:numPr>
                <w:ilvl w:val="0"/>
                <w:numId w:val="13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DA44B84" w14:textId="1F570771"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 Dirección, Latitud, Longitud o Ciudad.</w:t>
            </w:r>
          </w:p>
          <w:p w14:paraId="62F1E13D" w14:textId="77777777"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45ADCA4"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5CCF669A" w14:textId="77777777"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A018DC" w14:textId="77777777"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06AE442A" w14:textId="67E66D83" w:rsidR="00437FEC" w:rsidRPr="00437FEC" w:rsidRDefault="00437FEC">
            <w:pPr>
              <w:pStyle w:val="Prrafodelista"/>
              <w:numPr>
                <w:ilvl w:val="0"/>
                <w:numId w:val="140"/>
              </w:numPr>
              <w:rPr>
                <w:rFonts w:asciiTheme="minorHAnsi" w:eastAsia="Arial" w:hAnsiTheme="minorHAnsi" w:cstheme="minorHAnsi"/>
                <w:b/>
                <w:bCs/>
              </w:rPr>
            </w:pPr>
            <w:r w:rsidRPr="00437FEC">
              <w:rPr>
                <w:rFonts w:asciiTheme="minorHAnsi" w:eastAsia="Arial" w:hAnsiTheme="minorHAnsi" w:cstheme="minorHAnsi"/>
              </w:rPr>
              <w:t>Se muestra un mensaje de error indicando cuáles campos están vacíos.</w:t>
            </w:r>
          </w:p>
        </w:tc>
      </w:tr>
      <w:tr w:rsidR="00814D86" w:rsidRPr="0039736F" w14:paraId="6230149C" w14:textId="77777777" w:rsidTr="00437FE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BDB6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72441E3D" w14:textId="77777777" w:rsidR="00437FEC" w:rsidRPr="004F3874" w:rsidRDefault="00437FEC" w:rsidP="00437FEC">
            <w:pPr>
              <w:pStyle w:val="Prrafodelista"/>
              <w:numPr>
                <w:ilvl w:val="0"/>
                <w:numId w:val="4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D5C8A3C" w14:textId="3A48FAC7" w:rsidR="00814D86" w:rsidRPr="0039736F" w:rsidRDefault="00437FEC" w:rsidP="00437FEC">
            <w:pPr>
              <w:pStyle w:val="Prrafodelista"/>
              <w:numPr>
                <w:ilvl w:val="0"/>
                <w:numId w:val="4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F8D8847" w14:textId="77777777" w:rsidR="00814D86" w:rsidRDefault="00814D86" w:rsidP="00871FC2">
      <w:pPr>
        <w:rPr>
          <w:rFonts w:asciiTheme="minorHAnsi" w:hAnsiTheme="minorHAnsi" w:cstheme="minorHAnsi"/>
        </w:rPr>
      </w:pPr>
    </w:p>
    <w:p w14:paraId="0B351BDE" w14:textId="77777777" w:rsidR="00814D86" w:rsidRDefault="00814D86" w:rsidP="00871FC2">
      <w:pPr>
        <w:rPr>
          <w:rFonts w:asciiTheme="minorHAnsi" w:hAnsiTheme="minorHAnsi" w:cstheme="minorHAnsi"/>
        </w:rPr>
      </w:pPr>
    </w:p>
    <w:p w14:paraId="5783D344" w14:textId="77777777" w:rsidR="00437FEC" w:rsidRDefault="00437FEC" w:rsidP="00871FC2">
      <w:pPr>
        <w:rPr>
          <w:rFonts w:asciiTheme="minorHAnsi" w:hAnsiTheme="minorHAnsi" w:cstheme="minorHAnsi"/>
        </w:rPr>
      </w:pPr>
    </w:p>
    <w:p w14:paraId="55BF6219" w14:textId="77777777" w:rsidR="00437FEC" w:rsidRDefault="00437FEC" w:rsidP="00871FC2">
      <w:pPr>
        <w:rPr>
          <w:rFonts w:asciiTheme="minorHAnsi" w:hAnsiTheme="minorHAnsi" w:cstheme="minorHAnsi"/>
        </w:rPr>
      </w:pPr>
    </w:p>
    <w:p w14:paraId="225165D3" w14:textId="77777777" w:rsidR="00437FEC" w:rsidRDefault="00437FEC" w:rsidP="00871FC2">
      <w:pPr>
        <w:rPr>
          <w:rFonts w:asciiTheme="minorHAnsi" w:hAnsiTheme="minorHAnsi" w:cstheme="minorHAnsi"/>
        </w:rPr>
      </w:pPr>
    </w:p>
    <w:p w14:paraId="748B86BE" w14:textId="77777777" w:rsidR="00437FEC" w:rsidRDefault="00437FEC" w:rsidP="00871FC2">
      <w:pPr>
        <w:rPr>
          <w:rFonts w:asciiTheme="minorHAnsi" w:hAnsiTheme="minorHAnsi" w:cstheme="minorHAnsi"/>
        </w:rPr>
      </w:pPr>
    </w:p>
    <w:p w14:paraId="1B66528C" w14:textId="77777777" w:rsidR="00437FEC" w:rsidRDefault="00437FEC" w:rsidP="00871FC2">
      <w:pPr>
        <w:rPr>
          <w:rFonts w:asciiTheme="minorHAnsi" w:hAnsiTheme="minorHAnsi" w:cstheme="minorHAnsi"/>
        </w:rPr>
      </w:pPr>
    </w:p>
    <w:p w14:paraId="35EFC00A" w14:textId="77777777" w:rsidR="00437FEC" w:rsidRDefault="00437FEC" w:rsidP="00871FC2">
      <w:pPr>
        <w:rPr>
          <w:rFonts w:asciiTheme="minorHAnsi" w:hAnsiTheme="minorHAnsi" w:cstheme="minorHAnsi"/>
        </w:rPr>
      </w:pPr>
    </w:p>
    <w:p w14:paraId="28E27BA4" w14:textId="77777777" w:rsidR="00437FEC" w:rsidRDefault="00437FEC" w:rsidP="00871FC2">
      <w:pPr>
        <w:rPr>
          <w:rFonts w:asciiTheme="minorHAnsi" w:hAnsiTheme="minorHAnsi" w:cstheme="minorHAnsi"/>
        </w:rPr>
      </w:pPr>
    </w:p>
    <w:p w14:paraId="72757C78"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162CD58A"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F33A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C182DF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6A86B6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sucursales</w:t>
            </w:r>
          </w:p>
        </w:tc>
      </w:tr>
      <w:tr w:rsidR="00814D86" w:rsidRPr="0039736F" w14:paraId="19CEB50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108CC6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9973B67"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814D86" w:rsidRPr="0039736F" w14:paraId="3FBEEC2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A03F33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4962965"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20</w:t>
            </w:r>
          </w:p>
        </w:tc>
      </w:tr>
      <w:tr w:rsidR="00814D86" w:rsidRPr="0039736F" w14:paraId="66BEA4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A771DC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107C93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ACCC9F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6BED54" w14:textId="11BB374B"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42407F2C"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646675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5F850CD" w14:textId="7373D090"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962D6D">
              <w:rPr>
                <w:rFonts w:asciiTheme="minorHAnsi" w:eastAsia="Arial" w:hAnsiTheme="minorHAnsi" w:cstheme="minorHAnsi"/>
              </w:rPr>
              <w:t>odrá</w:t>
            </w:r>
            <w:r w:rsidRPr="00746E1D">
              <w:rPr>
                <w:rFonts w:asciiTheme="minorHAnsi" w:eastAsia="Arial" w:hAnsiTheme="minorHAnsi" w:cstheme="minorHAnsi"/>
              </w:rPr>
              <w:t xml:space="preserve"> eliminar sucursales existentes</w:t>
            </w:r>
            <w:r w:rsidR="00814144">
              <w:rPr>
                <w:rFonts w:asciiTheme="minorHAnsi" w:eastAsia="Arial" w:hAnsiTheme="minorHAnsi" w:cstheme="minorHAnsi"/>
              </w:rPr>
              <w:t>.</w:t>
            </w:r>
          </w:p>
        </w:tc>
      </w:tr>
      <w:tr w:rsidR="00962D6D" w:rsidRPr="0039736F" w14:paraId="1D5FF811"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45187DF"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NOTAS:</w:t>
            </w:r>
          </w:p>
          <w:p w14:paraId="26D663DC" w14:textId="589F4199" w:rsidR="00962D6D"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sucursal </w:t>
            </w:r>
            <w:r w:rsidRPr="0054396B">
              <w:rPr>
                <w:rFonts w:asciiTheme="minorHAnsi" w:eastAsia="Arial" w:hAnsiTheme="minorHAnsi" w:cstheme="minorHAnsi"/>
              </w:rPr>
              <w:t>ya está registrada en el sistema.</w:t>
            </w:r>
          </w:p>
          <w:p w14:paraId="35190EF7" w14:textId="7655E5A8" w:rsidR="00962D6D" w:rsidRPr="00774DA4"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sucursales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62D6D" w:rsidRPr="0039736F" w14:paraId="3E8FD99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623A1D8"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04C100" w14:textId="1F16D734" w:rsidR="00962D6D" w:rsidRPr="00594B33" w:rsidRDefault="00962D6D" w:rsidP="00962D6D">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sucursal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sucursal.</w:t>
            </w:r>
          </w:p>
          <w:p w14:paraId="296C65F3" w14:textId="62834B7A" w:rsidR="00962D6D" w:rsidRPr="00962D6D" w:rsidRDefault="00962D6D" w:rsidP="00962D6D">
            <w:pPr>
              <w:pStyle w:val="Prrafodelista"/>
              <w:numPr>
                <w:ilvl w:val="0"/>
                <w:numId w:val="54"/>
              </w:numPr>
              <w:rPr>
                <w:rFonts w:asciiTheme="minorHAnsi" w:eastAsia="Arial" w:hAnsiTheme="minorHAnsi" w:cstheme="minorHAnsi"/>
              </w:rPr>
            </w:pPr>
            <w:r w:rsidRPr="00962D6D">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sucursales</w:t>
            </w:r>
            <w:r w:rsidRPr="00962D6D">
              <w:rPr>
                <w:rFonts w:asciiTheme="minorHAnsi" w:eastAsia="Arial" w:hAnsiTheme="minorHAnsi" w:cstheme="minorHAnsi"/>
              </w:rPr>
              <w:t xml:space="preserve"> para eliminar.</w:t>
            </w:r>
          </w:p>
        </w:tc>
      </w:tr>
      <w:tr w:rsidR="00814D86" w:rsidRPr="0039736F" w14:paraId="1D43598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F9C610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144" w:rsidRPr="0039736F" w14:paraId="7B26554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CF7A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.1     </w:t>
            </w:r>
          </w:p>
          <w:p w14:paraId="21A5BD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9667317" w14:textId="5E938D6C" w:rsidR="00814144" w:rsidRPr="009900B1"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sucursal seleccionada en la tabla.</w:t>
            </w:r>
          </w:p>
          <w:p w14:paraId="4A5A1E3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SUPOSICIONES/ASUNCIONES:</w:t>
            </w:r>
          </w:p>
          <w:p w14:paraId="7E45C3D2" w14:textId="49813B3C"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sucursal existente para eliminarlo.</w:t>
            </w:r>
          </w:p>
          <w:p w14:paraId="5576570F" w14:textId="77777777" w:rsidR="00814144"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F6B962" w14:textId="634D62EA" w:rsidR="00814144" w:rsidRPr="00814144" w:rsidRDefault="00814144">
            <w:pPr>
              <w:pStyle w:val="Prrafodelista"/>
              <w:numPr>
                <w:ilvl w:val="0"/>
                <w:numId w:val="141"/>
              </w:numPr>
              <w:rPr>
                <w:rFonts w:asciiTheme="minorHAnsi" w:eastAsia="Arial" w:hAnsiTheme="minorHAnsi" w:cstheme="minorHAnsi"/>
              </w:rPr>
            </w:pPr>
            <w:r w:rsidRPr="00814144">
              <w:rPr>
                <w:rFonts w:asciiTheme="minorHAnsi" w:eastAsia="Arial" w:hAnsiTheme="minorHAnsi" w:cstheme="minorHAnsi"/>
              </w:rPr>
              <w:t>Hace clic en la tabla donde están tod</w:t>
            </w:r>
            <w:r>
              <w:rPr>
                <w:rFonts w:asciiTheme="minorHAnsi" w:eastAsia="Arial" w:hAnsiTheme="minorHAnsi" w:cstheme="minorHAnsi"/>
              </w:rPr>
              <w:t>as</w:t>
            </w:r>
            <w:r w:rsidRPr="00814144">
              <w:rPr>
                <w:rFonts w:asciiTheme="minorHAnsi" w:eastAsia="Arial" w:hAnsiTheme="minorHAnsi" w:cstheme="minorHAnsi"/>
              </w:rPr>
              <w:t xml:space="preserve"> l</w:t>
            </w:r>
            <w:r>
              <w:rPr>
                <w:rFonts w:asciiTheme="minorHAnsi" w:eastAsia="Arial" w:hAnsiTheme="minorHAnsi" w:cstheme="minorHAnsi"/>
              </w:rPr>
              <w:t>as sucursales</w:t>
            </w:r>
            <w:r w:rsidRPr="00814144">
              <w:rPr>
                <w:rFonts w:asciiTheme="minorHAnsi" w:eastAsia="Arial" w:hAnsiTheme="minorHAnsi" w:cstheme="minorHAnsi"/>
              </w:rPr>
              <w:t>.</w:t>
            </w:r>
          </w:p>
          <w:p w14:paraId="0F32C3C4" w14:textId="77777777" w:rsidR="00814144" w:rsidRPr="006F78C7" w:rsidRDefault="00814144">
            <w:pPr>
              <w:pStyle w:val="Prrafodelista"/>
              <w:numPr>
                <w:ilvl w:val="0"/>
                <w:numId w:val="14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98CDD8B" w14:textId="77777777" w:rsidR="00814144" w:rsidRPr="006F78C7" w:rsidRDefault="00814144">
            <w:pPr>
              <w:pStyle w:val="Prrafodelista"/>
              <w:numPr>
                <w:ilvl w:val="0"/>
                <w:numId w:val="14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C1BDED6"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352F85A2" w14:textId="4D97DEB2" w:rsidR="00814144" w:rsidRPr="00746E1D" w:rsidRDefault="00814144" w:rsidP="00814144">
            <w:pPr>
              <w:pStyle w:val="Prrafodelista"/>
              <w:numPr>
                <w:ilvl w:val="0"/>
                <w:numId w:val="43"/>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sucursal </w:t>
            </w:r>
            <w:r w:rsidRPr="009900B1">
              <w:rPr>
                <w:rFonts w:asciiTheme="minorHAnsi" w:eastAsia="Arial" w:hAnsiTheme="minorHAnsi" w:cstheme="minorHAnsi"/>
              </w:rPr>
              <w:t>exitosamente y los refleja en la tabla.</w:t>
            </w:r>
          </w:p>
        </w:tc>
      </w:tr>
      <w:tr w:rsidR="00814144" w:rsidRPr="0039736F" w14:paraId="3D7CD64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8A2F5FE"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.2     </w:t>
            </w:r>
          </w:p>
          <w:p w14:paraId="6EC3B95C"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89CFB26" w14:textId="0A9BEB44" w:rsidR="00814144" w:rsidRPr="0054396B"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sucursal en la tabla.</w:t>
            </w:r>
          </w:p>
          <w:p w14:paraId="695BCE1F" w14:textId="77777777" w:rsidR="00814144" w:rsidRDefault="00814144" w:rsidP="00814144">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1FF7BFE" w14:textId="0B2B7308"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na sucursal existente para eliminarlo.</w:t>
            </w:r>
          </w:p>
          <w:p w14:paraId="414474FF" w14:textId="77777777" w:rsidR="00814144" w:rsidRPr="00E75F95"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A493D8B" w14:textId="7F355600" w:rsidR="00814144" w:rsidRPr="00814144" w:rsidRDefault="00814144">
            <w:pPr>
              <w:pStyle w:val="Prrafodelista"/>
              <w:numPr>
                <w:ilvl w:val="0"/>
                <w:numId w:val="142"/>
              </w:numPr>
              <w:rPr>
                <w:rFonts w:asciiTheme="minorHAnsi" w:eastAsia="Arial" w:hAnsiTheme="minorHAnsi" w:cstheme="minorHAnsi"/>
              </w:rPr>
            </w:pPr>
            <w:r w:rsidRPr="00814144">
              <w:rPr>
                <w:rFonts w:asciiTheme="minorHAnsi" w:eastAsia="Arial" w:hAnsiTheme="minorHAnsi" w:cstheme="minorHAnsi"/>
              </w:rPr>
              <w:t>No hace clic en la tabla donde están tod</w:t>
            </w:r>
            <w:r>
              <w:rPr>
                <w:rFonts w:asciiTheme="minorHAnsi" w:eastAsia="Arial" w:hAnsiTheme="minorHAnsi" w:cstheme="minorHAnsi"/>
              </w:rPr>
              <w:t>a</w:t>
            </w:r>
            <w:r w:rsidRPr="00814144">
              <w:rPr>
                <w:rFonts w:asciiTheme="minorHAnsi" w:eastAsia="Arial" w:hAnsiTheme="minorHAnsi" w:cstheme="minorHAnsi"/>
              </w:rPr>
              <w:t>s l</w:t>
            </w:r>
            <w:r>
              <w:rPr>
                <w:rFonts w:asciiTheme="minorHAnsi" w:eastAsia="Arial" w:hAnsiTheme="minorHAnsi" w:cstheme="minorHAnsi"/>
              </w:rPr>
              <w:t>as sucursales</w:t>
            </w:r>
            <w:r w:rsidRPr="00814144">
              <w:rPr>
                <w:rFonts w:asciiTheme="minorHAnsi" w:eastAsia="Arial" w:hAnsiTheme="minorHAnsi" w:cstheme="minorHAnsi"/>
              </w:rPr>
              <w:t>.</w:t>
            </w:r>
          </w:p>
          <w:p w14:paraId="66CAE558" w14:textId="5ED7F262" w:rsidR="00814144" w:rsidRPr="006F78C7" w:rsidRDefault="00814144">
            <w:pPr>
              <w:pStyle w:val="Prrafodelista"/>
              <w:numPr>
                <w:ilvl w:val="0"/>
                <w:numId w:val="142"/>
              </w:numPr>
              <w:rPr>
                <w:rFonts w:asciiTheme="minorHAnsi" w:eastAsia="Arial" w:hAnsiTheme="minorHAnsi" w:cstheme="minorHAnsi"/>
              </w:rPr>
            </w:pPr>
            <w:r>
              <w:rPr>
                <w:rFonts w:asciiTheme="minorHAnsi" w:eastAsia="Arial" w:hAnsiTheme="minorHAnsi" w:cstheme="minorHAnsi"/>
              </w:rPr>
              <w:t>No se carga la información de la sucursal en los campos de texto.</w:t>
            </w:r>
          </w:p>
          <w:p w14:paraId="10CD57E2" w14:textId="77777777" w:rsidR="00814144" w:rsidRPr="00E063FD" w:rsidRDefault="00814144">
            <w:pPr>
              <w:pStyle w:val="Prrafodelista"/>
              <w:numPr>
                <w:ilvl w:val="0"/>
                <w:numId w:val="142"/>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B136B2"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198C09FB" w14:textId="166495FF" w:rsidR="00814144" w:rsidRDefault="00814144" w:rsidP="00814144">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sucursal </w:t>
            </w:r>
            <w:r w:rsidRPr="008123E7">
              <w:rPr>
                <w:rFonts w:asciiTheme="minorHAnsi" w:eastAsia="Arial" w:hAnsiTheme="minorHAnsi" w:cstheme="minorHAnsi"/>
              </w:rPr>
              <w:t>seleccionad</w:t>
            </w:r>
            <w:r>
              <w:rPr>
                <w:rFonts w:asciiTheme="minorHAnsi" w:eastAsia="Arial" w:hAnsiTheme="minorHAnsi" w:cstheme="minorHAnsi"/>
              </w:rPr>
              <w:t>a.</w:t>
            </w:r>
          </w:p>
          <w:p w14:paraId="2C67A851" w14:textId="77777777" w:rsidR="00814144" w:rsidRDefault="00814144" w:rsidP="00814144">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31770162" w14:textId="026FDEFE" w:rsidR="00814144" w:rsidRPr="007A556E" w:rsidRDefault="00814144" w:rsidP="00814144">
            <w:pPr>
              <w:pStyle w:val="Prrafodelista"/>
              <w:numPr>
                <w:ilvl w:val="0"/>
                <w:numId w:val="43"/>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sucursal para eliminar.</w:t>
            </w:r>
          </w:p>
        </w:tc>
      </w:tr>
      <w:tr w:rsidR="00814D86" w:rsidRPr="0039736F" w14:paraId="1065581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9346A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E811997" w14:textId="77777777" w:rsidR="00814144" w:rsidRPr="004F3874" w:rsidRDefault="00814144" w:rsidP="00814144">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AEC9036" w14:textId="19BFAE0B" w:rsidR="00814D86" w:rsidRPr="0039736F" w:rsidRDefault="00814144" w:rsidP="00814144">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2AA41093"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3618EEA1" w14:textId="77777777" w:rsidTr="009A24F7">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CB620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27BC15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21</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0B40B0E"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proveedores</w:t>
            </w:r>
          </w:p>
        </w:tc>
      </w:tr>
      <w:tr w:rsidR="005A6318" w:rsidRPr="0039736F" w14:paraId="52E45462" w14:textId="77777777" w:rsidTr="009A24F7">
        <w:tc>
          <w:tcPr>
            <w:tcW w:w="6385" w:type="dxa"/>
            <w:gridSpan w:val="3"/>
            <w:tcBorders>
              <w:top w:val="single" w:sz="8" w:space="0" w:color="auto"/>
              <w:left w:val="single" w:sz="8" w:space="0" w:color="auto"/>
              <w:bottom w:val="single" w:sz="8" w:space="0" w:color="auto"/>
              <w:right w:val="single" w:sz="8" w:space="0" w:color="auto"/>
            </w:tcBorders>
          </w:tcPr>
          <w:p w14:paraId="75876875"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6BF45C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20AF81CD"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1C8607D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CE6E36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21</w:t>
            </w:r>
          </w:p>
        </w:tc>
      </w:tr>
      <w:tr w:rsidR="005A6318" w:rsidRPr="0039736F" w14:paraId="66AEA646"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0813479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62FD7D71"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52DC8A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876DCB2" w14:textId="57CDB905"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146DFDBA" w14:textId="77777777" w:rsidTr="009A24F7">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1C23DA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C41533" w14:textId="54F1B9C3" w:rsidR="005A6318" w:rsidRPr="00774DA4" w:rsidRDefault="005A6318" w:rsidP="00614B45">
            <w:pPr>
              <w:rPr>
                <w:rFonts w:asciiTheme="minorHAnsi" w:eastAsia="Arial" w:hAnsiTheme="minorHAnsi" w:cstheme="minorHAnsi"/>
              </w:rPr>
            </w:pPr>
            <w:r w:rsidRPr="006126DE">
              <w:rPr>
                <w:rFonts w:asciiTheme="minorHAnsi" w:eastAsia="Arial" w:hAnsiTheme="minorHAnsi" w:cstheme="minorHAnsi"/>
              </w:rPr>
              <w:t>El administrador y el empleado p</w:t>
            </w:r>
            <w:r w:rsidR="009A24F7">
              <w:rPr>
                <w:rFonts w:asciiTheme="minorHAnsi" w:eastAsia="Arial" w:hAnsiTheme="minorHAnsi" w:cstheme="minorHAnsi"/>
              </w:rPr>
              <w:t>odrán</w:t>
            </w:r>
            <w:r w:rsidRPr="006126DE">
              <w:rPr>
                <w:rFonts w:asciiTheme="minorHAnsi" w:eastAsia="Arial" w:hAnsiTheme="minorHAnsi" w:cstheme="minorHAnsi"/>
              </w:rPr>
              <w:t xml:space="preserve"> registrar nuevos proveedores</w:t>
            </w:r>
            <w:r w:rsidR="009A24F7">
              <w:rPr>
                <w:rFonts w:asciiTheme="minorHAnsi" w:eastAsia="Arial" w:hAnsiTheme="minorHAnsi" w:cstheme="minorHAnsi"/>
              </w:rPr>
              <w:t>.</w:t>
            </w:r>
          </w:p>
        </w:tc>
      </w:tr>
      <w:tr w:rsidR="00601F04" w:rsidRPr="0039736F" w14:paraId="3E769D65" w14:textId="77777777" w:rsidTr="009A24F7">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35DE2F5"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NOTAS:</w:t>
            </w:r>
          </w:p>
          <w:p w14:paraId="13D894E4" w14:textId="2592691F" w:rsidR="00601F04" w:rsidRDefault="00601F04" w:rsidP="00601F04">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115DAC6" w14:textId="76D4B808" w:rsidR="00601F04" w:rsidRPr="00774DA4" w:rsidRDefault="00601F04" w:rsidP="00601F04">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01F04" w:rsidRPr="0039736F" w14:paraId="7A393F49"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9A4F681"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8918669" w14:textId="5431D6EF" w:rsidR="00601F04" w:rsidRPr="00594B33" w:rsidRDefault="00601F04" w:rsidP="00601F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proveedor</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AE0B980" w14:textId="71DE31EC" w:rsidR="00601F04" w:rsidRPr="00601F04" w:rsidRDefault="00601F04" w:rsidP="00601F04">
            <w:pPr>
              <w:pStyle w:val="Prrafodelista"/>
              <w:numPr>
                <w:ilvl w:val="0"/>
                <w:numId w:val="54"/>
              </w:numPr>
              <w:rPr>
                <w:rFonts w:asciiTheme="minorHAnsi" w:eastAsia="Arial" w:hAnsiTheme="minorHAnsi" w:cstheme="minorHAnsi"/>
              </w:rPr>
            </w:pPr>
            <w:r w:rsidRPr="00601F04">
              <w:rPr>
                <w:rFonts w:asciiTheme="minorHAnsi" w:eastAsia="Arial" w:hAnsiTheme="minorHAnsi" w:cstheme="minorHAnsi"/>
              </w:rPr>
              <w:t>El sistema emite mensajes claros en caso de errores, indicando los campos problemáticos.</w:t>
            </w:r>
          </w:p>
        </w:tc>
      </w:tr>
      <w:tr w:rsidR="005A6318" w:rsidRPr="0039736F" w14:paraId="391EB257" w14:textId="77777777" w:rsidTr="009A24F7">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13DC0E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A24F7" w:rsidRPr="0039736F" w14:paraId="7A9CEA4F"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69AC8B92"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1.1     </w:t>
            </w:r>
          </w:p>
          <w:p w14:paraId="1B734EC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16E40891" w14:textId="7637A970" w:rsidR="009A24F7" w:rsidRPr="00DD5768"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en el sistema.</w:t>
            </w:r>
          </w:p>
          <w:p w14:paraId="4529587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5E3403D4" w14:textId="35931340"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00C738CC">
              <w:rPr>
                <w:rFonts w:asciiTheme="minorHAnsi" w:eastAsia="Arial" w:hAnsiTheme="minorHAnsi" w:cstheme="minorHAnsi"/>
              </w:rPr>
              <w:t xml:space="preserve"> o el empleado</w:t>
            </w:r>
            <w:r w:rsidRPr="003D1DCB">
              <w:rPr>
                <w:rFonts w:asciiTheme="minorHAnsi" w:eastAsia="Arial" w:hAnsiTheme="minorHAnsi" w:cstheme="minorHAnsi"/>
              </w:rPr>
              <w:t xml:space="preserve"> ingresa los datos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83CF1C" w14:textId="77777777" w:rsidR="009A24F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AD18A6" w14:textId="4406E433" w:rsidR="009A24F7" w:rsidRPr="00601F04" w:rsidRDefault="009A24F7">
            <w:pPr>
              <w:pStyle w:val="Prrafodelista"/>
              <w:numPr>
                <w:ilvl w:val="0"/>
                <w:numId w:val="143"/>
              </w:numPr>
              <w:rPr>
                <w:rFonts w:asciiTheme="minorHAnsi" w:eastAsia="Arial" w:hAnsiTheme="minorHAnsi" w:cstheme="minorHAnsi"/>
              </w:rPr>
            </w:pPr>
            <w:r w:rsidRPr="00601F04">
              <w:rPr>
                <w:rFonts w:asciiTheme="minorHAnsi" w:eastAsia="Arial" w:hAnsiTheme="minorHAnsi" w:cstheme="minorHAnsi"/>
              </w:rPr>
              <w:t xml:space="preserve">Ingresa todos los datos necesarios para registrar </w:t>
            </w:r>
            <w:r w:rsidR="00601F04">
              <w:rPr>
                <w:rFonts w:asciiTheme="minorHAnsi" w:eastAsia="Arial" w:hAnsiTheme="minorHAnsi" w:cstheme="minorHAnsi"/>
              </w:rPr>
              <w:t>el proveedor</w:t>
            </w:r>
            <w:r w:rsidRPr="00601F04">
              <w:rPr>
                <w:rFonts w:asciiTheme="minorHAnsi" w:eastAsia="Arial" w:hAnsiTheme="minorHAnsi" w:cstheme="minorHAnsi"/>
              </w:rPr>
              <w:t>.</w:t>
            </w:r>
          </w:p>
          <w:p w14:paraId="069769FB" w14:textId="77777777" w:rsidR="009A24F7" w:rsidRPr="003D1DCB" w:rsidRDefault="009A24F7">
            <w:pPr>
              <w:pStyle w:val="Prrafodelista"/>
              <w:numPr>
                <w:ilvl w:val="0"/>
                <w:numId w:val="14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9C97535"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0A266D8"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1503839"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4EAB134" w14:textId="6039D2C3" w:rsidR="009A24F7" w:rsidRPr="006126DE" w:rsidRDefault="009A24F7" w:rsidP="009A24F7">
            <w:pPr>
              <w:pStyle w:val="Prrafodelista"/>
              <w:numPr>
                <w:ilvl w:val="0"/>
                <w:numId w:val="43"/>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601F04">
              <w:rPr>
                <w:rFonts w:asciiTheme="minorHAnsi" w:eastAsia="Arial" w:hAnsiTheme="minorHAnsi" w:cstheme="minorHAnsi"/>
              </w:rPr>
              <w:t>el proveedor</w:t>
            </w:r>
            <w:r w:rsidRPr="007D0915">
              <w:rPr>
                <w:rFonts w:asciiTheme="minorHAnsi" w:eastAsia="Arial" w:hAnsiTheme="minorHAnsi" w:cstheme="minorHAnsi"/>
              </w:rPr>
              <w:t>, generando automáticamente el ID.</w:t>
            </w:r>
          </w:p>
        </w:tc>
      </w:tr>
      <w:tr w:rsidR="009A24F7" w:rsidRPr="0039736F" w14:paraId="7D45B81A"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0D5D168"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1.2     </w:t>
            </w:r>
          </w:p>
          <w:p w14:paraId="55CF749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5FF5075"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EBE6D1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A6C34B2" w14:textId="228A99DB"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números en campos de texto como Nombre</w:t>
            </w:r>
            <w:r w:rsidR="00601F04">
              <w:rPr>
                <w:rFonts w:asciiTheme="minorHAnsi" w:eastAsia="Arial" w:hAnsiTheme="minorHAnsi" w:cstheme="minorHAnsi"/>
              </w:rPr>
              <w:t>s y Apellidos</w:t>
            </w:r>
            <w:r>
              <w:rPr>
                <w:rFonts w:asciiTheme="minorHAnsi" w:eastAsia="Arial" w:hAnsiTheme="minorHAnsi" w:cstheme="minorHAnsi"/>
              </w:rPr>
              <w:t>.</w:t>
            </w:r>
          </w:p>
          <w:p w14:paraId="142E57A0"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0E44920" w14:textId="34C80A09" w:rsidR="009A24F7" w:rsidRPr="00601F04" w:rsidRDefault="009A24F7">
            <w:pPr>
              <w:pStyle w:val="Prrafodelista"/>
              <w:numPr>
                <w:ilvl w:val="0"/>
                <w:numId w:val="144"/>
              </w:numPr>
              <w:rPr>
                <w:rFonts w:asciiTheme="minorHAnsi" w:eastAsia="Arial" w:hAnsiTheme="minorHAnsi" w:cstheme="minorHAnsi"/>
              </w:rPr>
            </w:pPr>
            <w:r w:rsidRPr="00601F04">
              <w:rPr>
                <w:rFonts w:asciiTheme="minorHAnsi" w:hAnsiTheme="minorHAnsi" w:cstheme="minorHAnsi"/>
              </w:rPr>
              <w:t xml:space="preserve">Ingresa valores inválidos (números) en </w:t>
            </w:r>
            <w:r w:rsidR="00601F04">
              <w:rPr>
                <w:rFonts w:asciiTheme="minorHAnsi" w:hAnsiTheme="minorHAnsi" w:cstheme="minorHAnsi"/>
              </w:rPr>
              <w:t>los</w:t>
            </w:r>
            <w:r w:rsidRPr="00601F04">
              <w:rPr>
                <w:rFonts w:asciiTheme="minorHAnsi" w:hAnsiTheme="minorHAnsi" w:cstheme="minorHAnsi"/>
              </w:rPr>
              <w:t xml:space="preserve"> campo</w:t>
            </w:r>
            <w:r w:rsidR="00601F04">
              <w:rPr>
                <w:rFonts w:asciiTheme="minorHAnsi" w:hAnsiTheme="minorHAnsi" w:cstheme="minorHAnsi"/>
              </w:rPr>
              <w:t>s</w:t>
            </w:r>
            <w:r w:rsidRPr="00601F04">
              <w:rPr>
                <w:rFonts w:asciiTheme="minorHAnsi" w:hAnsiTheme="minorHAnsi" w:cstheme="minorHAnsi"/>
              </w:rPr>
              <w:t xml:space="preserve"> Nombre</w:t>
            </w:r>
            <w:r w:rsidR="00601F04">
              <w:rPr>
                <w:rFonts w:asciiTheme="minorHAnsi" w:hAnsiTheme="minorHAnsi" w:cstheme="minorHAnsi"/>
              </w:rPr>
              <w:t>s</w:t>
            </w:r>
            <w:r w:rsidRPr="00601F04">
              <w:rPr>
                <w:rFonts w:asciiTheme="minorHAnsi" w:hAnsiTheme="minorHAnsi" w:cstheme="minorHAnsi"/>
              </w:rPr>
              <w:t xml:space="preserve"> y </w:t>
            </w:r>
            <w:r w:rsidR="00601F04">
              <w:rPr>
                <w:rFonts w:asciiTheme="minorHAnsi" w:hAnsiTheme="minorHAnsi" w:cstheme="minorHAnsi"/>
              </w:rPr>
              <w:t>Apellidos</w:t>
            </w:r>
            <w:r w:rsidRPr="00601F04">
              <w:rPr>
                <w:rFonts w:asciiTheme="minorHAnsi" w:hAnsiTheme="minorHAnsi" w:cstheme="minorHAnsi"/>
              </w:rPr>
              <w:t>.</w:t>
            </w:r>
          </w:p>
          <w:p w14:paraId="60D62CB6" w14:textId="01D89103" w:rsidR="009A24F7" w:rsidRPr="003D1DCB" w:rsidRDefault="009A24F7">
            <w:pPr>
              <w:pStyle w:val="Prrafodelista"/>
              <w:numPr>
                <w:ilvl w:val="0"/>
                <w:numId w:val="144"/>
              </w:numPr>
              <w:rPr>
                <w:rFonts w:asciiTheme="minorHAnsi" w:eastAsia="Arial" w:hAnsiTheme="minorHAnsi" w:cstheme="minorHAnsi"/>
              </w:rPr>
            </w:pPr>
            <w:r w:rsidRPr="00B27A39">
              <w:rPr>
                <w:rFonts w:asciiTheme="minorHAnsi" w:hAnsiTheme="minorHAnsi" w:cstheme="minorHAnsi"/>
              </w:rPr>
              <w:t>El administrador</w:t>
            </w:r>
            <w:r w:rsidR="00C738CC">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37E2507"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95F2806" w14:textId="4958E67A"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601F04">
              <w:rPr>
                <w:rFonts w:asciiTheme="minorHAnsi" w:hAnsiTheme="minorHAnsi" w:cstheme="minorHAnsi"/>
              </w:rPr>
              <w:t>s</w:t>
            </w:r>
            <w:r>
              <w:rPr>
                <w:rFonts w:asciiTheme="minorHAnsi" w:hAnsiTheme="minorHAnsi" w:cstheme="minorHAnsi"/>
              </w:rPr>
              <w:t xml:space="preserve"> y </w:t>
            </w:r>
            <w:r w:rsidR="00601F04">
              <w:rPr>
                <w:rFonts w:asciiTheme="minorHAnsi" w:hAnsiTheme="minorHAnsi" w:cstheme="minorHAnsi"/>
              </w:rPr>
              <w:t>Apellidos</w:t>
            </w:r>
            <w:r>
              <w:rPr>
                <w:rFonts w:asciiTheme="minorHAnsi" w:hAnsiTheme="minorHAnsi" w:cstheme="minorHAnsi"/>
              </w:rPr>
              <w:t xml:space="preserve"> contenga solo texto.</w:t>
            </w:r>
          </w:p>
          <w:p w14:paraId="028F6E03"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lastRenderedPageBreak/>
              <w:t>El registro es rechazado.</w:t>
            </w:r>
          </w:p>
          <w:p w14:paraId="6FDFF1A2" w14:textId="537C17EB" w:rsidR="009A24F7" w:rsidRPr="006126DE" w:rsidRDefault="009A24F7" w:rsidP="009A24F7">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9A24F7" w:rsidRPr="0039736F" w14:paraId="59748AD2"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6B4BF25"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1.3</w:t>
            </w:r>
          </w:p>
        </w:tc>
        <w:tc>
          <w:tcPr>
            <w:tcW w:w="8392" w:type="dxa"/>
            <w:gridSpan w:val="3"/>
            <w:tcBorders>
              <w:top w:val="single" w:sz="8" w:space="0" w:color="auto"/>
              <w:left w:val="single" w:sz="8" w:space="0" w:color="auto"/>
              <w:bottom w:val="single" w:sz="8" w:space="0" w:color="auto"/>
              <w:right w:val="single" w:sz="8" w:space="0" w:color="auto"/>
            </w:tcBorders>
          </w:tcPr>
          <w:p w14:paraId="5AAE805E"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737F7980"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7C651E27" w14:textId="2C3D93C5"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letras en </w:t>
            </w:r>
            <w:r w:rsidR="00B42F5D">
              <w:rPr>
                <w:rFonts w:asciiTheme="minorHAnsi" w:eastAsia="Arial" w:hAnsiTheme="minorHAnsi" w:cstheme="minorHAnsi"/>
              </w:rPr>
              <w:t xml:space="preserve">los </w:t>
            </w:r>
            <w:r>
              <w:rPr>
                <w:rFonts w:asciiTheme="minorHAnsi" w:eastAsia="Arial" w:hAnsiTheme="minorHAnsi" w:cstheme="minorHAnsi"/>
              </w:rPr>
              <w:t xml:space="preserve">campos de texto como </w:t>
            </w:r>
            <w:r w:rsidR="00601F04">
              <w:rPr>
                <w:rFonts w:asciiTheme="minorHAnsi" w:eastAsia="Arial" w:hAnsiTheme="minorHAnsi" w:cstheme="minorHAnsi"/>
              </w:rPr>
              <w:t>Cédula</w:t>
            </w:r>
            <w:r>
              <w:rPr>
                <w:rFonts w:asciiTheme="minorHAnsi" w:eastAsia="Arial" w:hAnsiTheme="minorHAnsi" w:cstheme="minorHAnsi"/>
              </w:rPr>
              <w:t xml:space="preserve"> y </w:t>
            </w:r>
            <w:r w:rsidR="00601F04">
              <w:rPr>
                <w:rFonts w:asciiTheme="minorHAnsi" w:eastAsia="Arial" w:hAnsiTheme="minorHAnsi" w:cstheme="minorHAnsi"/>
              </w:rPr>
              <w:t>Teléfono</w:t>
            </w:r>
            <w:r>
              <w:rPr>
                <w:rFonts w:asciiTheme="minorHAnsi" w:eastAsia="Arial" w:hAnsiTheme="minorHAnsi" w:cstheme="minorHAnsi"/>
              </w:rPr>
              <w:t>.</w:t>
            </w:r>
          </w:p>
          <w:p w14:paraId="4E42CBB5"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8DBD3C" w14:textId="2A7CDD27" w:rsidR="009A24F7" w:rsidRPr="00601F04" w:rsidRDefault="009A24F7">
            <w:pPr>
              <w:pStyle w:val="Prrafodelista"/>
              <w:numPr>
                <w:ilvl w:val="0"/>
                <w:numId w:val="145"/>
              </w:numPr>
              <w:rPr>
                <w:rFonts w:asciiTheme="minorHAnsi" w:eastAsia="Arial" w:hAnsiTheme="minorHAnsi" w:cstheme="minorHAnsi"/>
              </w:rPr>
            </w:pPr>
            <w:r w:rsidRPr="00601F04">
              <w:rPr>
                <w:rFonts w:asciiTheme="minorHAnsi" w:hAnsiTheme="minorHAnsi" w:cstheme="minorHAnsi"/>
              </w:rPr>
              <w:t xml:space="preserve">Ingresa valores inválidos (letras) en los campos </w:t>
            </w:r>
            <w:r w:rsidR="00601F04">
              <w:rPr>
                <w:rFonts w:asciiTheme="minorHAnsi" w:hAnsiTheme="minorHAnsi" w:cstheme="minorHAnsi"/>
              </w:rPr>
              <w:t xml:space="preserve">Cédula </w:t>
            </w:r>
            <w:r w:rsidRPr="00601F04">
              <w:rPr>
                <w:rFonts w:asciiTheme="minorHAnsi" w:hAnsiTheme="minorHAnsi" w:cstheme="minorHAnsi"/>
              </w:rPr>
              <w:t xml:space="preserve">y </w:t>
            </w:r>
            <w:r w:rsidR="00601F04">
              <w:rPr>
                <w:rFonts w:asciiTheme="minorHAnsi" w:hAnsiTheme="minorHAnsi" w:cstheme="minorHAnsi"/>
              </w:rPr>
              <w:t>Teléfono</w:t>
            </w:r>
            <w:r w:rsidRPr="00601F04">
              <w:rPr>
                <w:rFonts w:asciiTheme="minorHAnsi" w:hAnsiTheme="minorHAnsi" w:cstheme="minorHAnsi"/>
              </w:rPr>
              <w:t>.</w:t>
            </w:r>
          </w:p>
          <w:p w14:paraId="1FA1A8E0" w14:textId="48F52DA1" w:rsidR="009A24F7" w:rsidRPr="003D1DCB" w:rsidRDefault="009A24F7">
            <w:pPr>
              <w:pStyle w:val="Prrafodelista"/>
              <w:numPr>
                <w:ilvl w:val="0"/>
                <w:numId w:val="14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7D85971"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1EC0323" w14:textId="03FC3371"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w:t>
            </w:r>
            <w:r w:rsidR="00601F04">
              <w:rPr>
                <w:rFonts w:asciiTheme="minorHAnsi" w:hAnsiTheme="minorHAnsi" w:cstheme="minorHAnsi"/>
              </w:rPr>
              <w:t xml:space="preserve">Cédula y Teléfono </w:t>
            </w:r>
            <w:r>
              <w:rPr>
                <w:rFonts w:asciiTheme="minorHAnsi" w:hAnsiTheme="minorHAnsi" w:cstheme="minorHAnsi"/>
              </w:rPr>
              <w:t xml:space="preserve">contenga solo </w:t>
            </w:r>
            <w:r w:rsidR="00106804">
              <w:rPr>
                <w:rFonts w:asciiTheme="minorHAnsi" w:hAnsiTheme="minorHAnsi" w:cstheme="minorHAnsi"/>
              </w:rPr>
              <w:t xml:space="preserve">10 </w:t>
            </w:r>
            <w:r>
              <w:rPr>
                <w:rFonts w:asciiTheme="minorHAnsi" w:hAnsiTheme="minorHAnsi" w:cstheme="minorHAnsi"/>
              </w:rPr>
              <w:t>números.</w:t>
            </w:r>
          </w:p>
          <w:p w14:paraId="364153AC"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CB3D163" w14:textId="0333ADED" w:rsidR="009A24F7" w:rsidRPr="006126DE" w:rsidRDefault="009A24F7" w:rsidP="009A24F7">
            <w:pPr>
              <w:pStyle w:val="Prrafodelista"/>
              <w:numPr>
                <w:ilvl w:val="0"/>
                <w:numId w:val="43"/>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01F04" w:rsidRPr="0039736F" w14:paraId="755B5939"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06BD9563" w14:textId="348D4A7D" w:rsidR="00601F04" w:rsidRPr="0039736F" w:rsidRDefault="00601F04" w:rsidP="009A24F7">
            <w:pPr>
              <w:rPr>
                <w:rFonts w:asciiTheme="minorHAnsi" w:eastAsia="Arial" w:hAnsiTheme="minorHAnsi" w:cstheme="minorHAnsi"/>
              </w:rPr>
            </w:pPr>
            <w:r>
              <w:rPr>
                <w:rFonts w:asciiTheme="minorHAnsi" w:eastAsia="Arial" w:hAnsiTheme="minorHAnsi" w:cstheme="minorHAnsi"/>
              </w:rPr>
              <w:t>ES-21.4</w:t>
            </w:r>
          </w:p>
        </w:tc>
        <w:tc>
          <w:tcPr>
            <w:tcW w:w="8392" w:type="dxa"/>
            <w:gridSpan w:val="3"/>
            <w:tcBorders>
              <w:top w:val="single" w:sz="8" w:space="0" w:color="auto"/>
              <w:left w:val="single" w:sz="8" w:space="0" w:color="auto"/>
              <w:bottom w:val="single" w:sz="8" w:space="0" w:color="auto"/>
              <w:right w:val="single" w:sz="8" w:space="0" w:color="auto"/>
            </w:tcBorders>
          </w:tcPr>
          <w:p w14:paraId="42D77371" w14:textId="72CA34BD" w:rsidR="00B42F5D" w:rsidRPr="003D1DCB" w:rsidRDefault="00B42F5D" w:rsidP="00B42F5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5E749D9A" w14:textId="77777777" w:rsidR="00B42F5D" w:rsidRPr="0039736F" w:rsidRDefault="00B42F5D" w:rsidP="00B42F5D">
            <w:pPr>
              <w:rPr>
                <w:rFonts w:asciiTheme="minorHAnsi" w:hAnsiTheme="minorHAnsi" w:cstheme="minorHAnsi"/>
              </w:rPr>
            </w:pPr>
            <w:r w:rsidRPr="0039736F">
              <w:rPr>
                <w:rFonts w:asciiTheme="minorHAnsi" w:eastAsia="Arial" w:hAnsiTheme="minorHAnsi" w:cstheme="minorHAnsi"/>
                <w:b/>
                <w:bCs/>
              </w:rPr>
              <w:t>SUPOSICIONES/ASUNCIONES:</w:t>
            </w:r>
          </w:p>
          <w:p w14:paraId="3ACEF7D5" w14:textId="5190D487" w:rsidR="00B42F5D" w:rsidRDefault="00B42F5D" w:rsidP="00B42F5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proveedor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1068CE2" w14:textId="77777777" w:rsidR="00B42F5D" w:rsidRPr="00511E57" w:rsidRDefault="00B42F5D" w:rsidP="00B42F5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578028" w14:textId="4BACEF88" w:rsidR="00B42F5D" w:rsidRPr="00B42F5D" w:rsidRDefault="00B42F5D">
            <w:pPr>
              <w:pStyle w:val="Prrafodelista"/>
              <w:numPr>
                <w:ilvl w:val="0"/>
                <w:numId w:val="148"/>
              </w:numPr>
              <w:rPr>
                <w:rFonts w:asciiTheme="minorHAnsi" w:eastAsia="Arial" w:hAnsiTheme="minorHAnsi" w:cstheme="minorHAnsi"/>
              </w:rPr>
            </w:pPr>
            <w:r w:rsidRPr="00B42F5D">
              <w:rPr>
                <w:rFonts w:asciiTheme="minorHAnsi" w:hAnsiTheme="minorHAnsi" w:cstheme="minorHAnsi"/>
              </w:rPr>
              <w:t>Ingresa</w:t>
            </w:r>
            <w:r>
              <w:rPr>
                <w:rFonts w:asciiTheme="minorHAnsi" w:hAnsiTheme="minorHAnsi" w:cstheme="minorHAnsi"/>
              </w:rPr>
              <w:t xml:space="preserve"> un correo electrónico sin el @ y .com</w:t>
            </w:r>
            <w:r w:rsidRPr="00B42F5D">
              <w:rPr>
                <w:rFonts w:asciiTheme="minorHAnsi" w:hAnsiTheme="minorHAnsi" w:cstheme="minorHAnsi"/>
              </w:rPr>
              <w:t>.</w:t>
            </w:r>
          </w:p>
          <w:p w14:paraId="2EDC785E" w14:textId="2880FE18" w:rsidR="00B42F5D" w:rsidRPr="003D1DCB" w:rsidRDefault="00B42F5D">
            <w:pPr>
              <w:pStyle w:val="Prrafodelista"/>
              <w:numPr>
                <w:ilvl w:val="0"/>
                <w:numId w:val="148"/>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B026EF6" w14:textId="77777777" w:rsidR="00B42F5D" w:rsidRDefault="00B42F5D" w:rsidP="00B42F5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67B1C8" w14:textId="771FF755" w:rsidR="00B42F5D" w:rsidRDefault="00B42F5D" w:rsidP="00B42F5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01BF40A" w14:textId="77777777" w:rsidR="00B42F5D" w:rsidRPr="00B27A39" w:rsidRDefault="00B42F5D" w:rsidP="00B42F5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189D67" w14:textId="21DCC085" w:rsidR="00601F04" w:rsidRPr="00B42F5D" w:rsidRDefault="00B42F5D" w:rsidP="00B42F5D">
            <w:pPr>
              <w:pStyle w:val="Prrafodelista"/>
              <w:numPr>
                <w:ilvl w:val="0"/>
                <w:numId w:val="33"/>
              </w:numPr>
              <w:rPr>
                <w:rFonts w:asciiTheme="minorHAnsi" w:eastAsia="Arial" w:hAnsiTheme="minorHAnsi" w:cstheme="minorHAnsi"/>
                <w:b/>
                <w:bCs/>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9A24F7" w:rsidRPr="0039736F" w14:paraId="01DF9080"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56F8874A" w14:textId="5AE8457F" w:rsidR="009A24F7" w:rsidRPr="0039736F" w:rsidRDefault="00601F04" w:rsidP="009A24F7">
            <w:pPr>
              <w:rPr>
                <w:rFonts w:asciiTheme="minorHAnsi" w:eastAsia="Arial" w:hAnsiTheme="minorHAnsi" w:cstheme="minorHAnsi"/>
              </w:rPr>
            </w:pPr>
            <w:r>
              <w:rPr>
                <w:rFonts w:asciiTheme="minorHAnsi" w:eastAsia="Arial" w:hAnsiTheme="minorHAnsi" w:cstheme="minorHAnsi"/>
              </w:rPr>
              <w:t>ES-21.5</w:t>
            </w:r>
          </w:p>
        </w:tc>
        <w:tc>
          <w:tcPr>
            <w:tcW w:w="8392" w:type="dxa"/>
            <w:gridSpan w:val="3"/>
            <w:tcBorders>
              <w:top w:val="single" w:sz="8" w:space="0" w:color="auto"/>
              <w:left w:val="single" w:sz="8" w:space="0" w:color="auto"/>
              <w:bottom w:val="single" w:sz="8" w:space="0" w:color="auto"/>
              <w:right w:val="single" w:sz="8" w:space="0" w:color="auto"/>
            </w:tcBorders>
          </w:tcPr>
          <w:p w14:paraId="70A418AA" w14:textId="77777777" w:rsidR="009A24F7" w:rsidRPr="0039736F"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62531B1C"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943DA90" w14:textId="29454D22"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dejando campos obligatorios sin completar.</w:t>
            </w:r>
          </w:p>
          <w:p w14:paraId="2B24948A"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633DE3" w14:textId="2990EB35" w:rsidR="009A24F7" w:rsidRPr="00601F04" w:rsidRDefault="009A24F7">
            <w:pPr>
              <w:pStyle w:val="Prrafodelista"/>
              <w:numPr>
                <w:ilvl w:val="0"/>
                <w:numId w:val="146"/>
              </w:numPr>
              <w:rPr>
                <w:rFonts w:asciiTheme="minorHAnsi" w:eastAsia="Arial" w:hAnsiTheme="minorHAnsi" w:cstheme="minorHAnsi"/>
              </w:rPr>
            </w:pPr>
            <w:r w:rsidRPr="00601F04">
              <w:rPr>
                <w:rFonts w:asciiTheme="minorHAnsi" w:eastAsia="Arial" w:hAnsiTheme="minorHAnsi" w:cstheme="minorHAnsi"/>
              </w:rPr>
              <w:t>Deja uno o más campos obligatorios vacíos, como el Nombre</w:t>
            </w:r>
            <w:r w:rsidR="00601F04">
              <w:rPr>
                <w:rFonts w:asciiTheme="minorHAnsi" w:eastAsia="Arial" w:hAnsiTheme="minorHAnsi" w:cstheme="minorHAnsi"/>
              </w:rPr>
              <w:t>s</w:t>
            </w:r>
            <w:r w:rsidRPr="00601F04">
              <w:rPr>
                <w:rFonts w:asciiTheme="minorHAnsi" w:eastAsia="Arial" w:hAnsiTheme="minorHAnsi" w:cstheme="minorHAnsi"/>
              </w:rPr>
              <w:t xml:space="preserve">, </w:t>
            </w:r>
            <w:r w:rsidR="00601F04">
              <w:rPr>
                <w:rFonts w:asciiTheme="minorHAnsi" w:eastAsia="Arial" w:hAnsiTheme="minorHAnsi" w:cstheme="minorHAnsi"/>
              </w:rPr>
              <w:t>Apellidos</w:t>
            </w:r>
            <w:r w:rsidRPr="00601F04">
              <w:rPr>
                <w:rFonts w:asciiTheme="minorHAnsi" w:eastAsia="Arial" w:hAnsiTheme="minorHAnsi" w:cstheme="minorHAnsi"/>
              </w:rPr>
              <w:t xml:space="preserve">, </w:t>
            </w:r>
            <w:r w:rsidR="00601F04">
              <w:rPr>
                <w:rFonts w:asciiTheme="minorHAnsi" w:eastAsia="Arial" w:hAnsiTheme="minorHAnsi" w:cstheme="minorHAnsi"/>
              </w:rPr>
              <w:t>Cédula, Teléfono y Correo Electrónico</w:t>
            </w:r>
            <w:r w:rsidRPr="00601F04">
              <w:rPr>
                <w:rFonts w:asciiTheme="minorHAnsi" w:eastAsia="Arial" w:hAnsiTheme="minorHAnsi" w:cstheme="minorHAnsi"/>
              </w:rPr>
              <w:t>.</w:t>
            </w:r>
          </w:p>
          <w:p w14:paraId="3B49F971" w14:textId="7625BA28" w:rsidR="009A24F7" w:rsidRPr="005B2C91" w:rsidRDefault="009A24F7">
            <w:pPr>
              <w:pStyle w:val="Prrafodelista"/>
              <w:numPr>
                <w:ilvl w:val="0"/>
                <w:numId w:val="146"/>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1FF344EF"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 xml:space="preserve">RESULTADOS: </w:t>
            </w:r>
          </w:p>
          <w:p w14:paraId="52A85958" w14:textId="77777777"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F785A9D" w14:textId="77777777"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76B13B4" w14:textId="6739041C" w:rsidR="009A24F7" w:rsidRPr="00106804" w:rsidRDefault="009A24F7" w:rsidP="00106804">
            <w:pPr>
              <w:pStyle w:val="Prrafodelista"/>
              <w:numPr>
                <w:ilvl w:val="0"/>
                <w:numId w:val="33"/>
              </w:numPr>
              <w:rPr>
                <w:rFonts w:asciiTheme="minorHAnsi" w:eastAsia="Arial" w:hAnsiTheme="minorHAnsi" w:cstheme="minorHAnsi"/>
                <w:b/>
                <w:bCs/>
              </w:rPr>
            </w:pPr>
            <w:r w:rsidRPr="00106804">
              <w:rPr>
                <w:rFonts w:asciiTheme="minorHAnsi" w:eastAsia="Arial" w:hAnsiTheme="minorHAnsi" w:cstheme="minorHAnsi"/>
              </w:rPr>
              <w:t>Se muestra un mensaje de error indicando cual campo está vacío.</w:t>
            </w:r>
          </w:p>
        </w:tc>
      </w:tr>
      <w:tr w:rsidR="005A6318" w:rsidRPr="0039736F" w14:paraId="2D954C52" w14:textId="77777777" w:rsidTr="009A24F7">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6FE7B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EABD6BA" w14:textId="77777777" w:rsidR="00601F04" w:rsidRDefault="00601F04" w:rsidP="00601F04">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E340AF5" w14:textId="7D16B402" w:rsidR="005A6318" w:rsidRPr="00601F04" w:rsidRDefault="00601F04">
            <w:pPr>
              <w:pStyle w:val="Prrafodelista"/>
              <w:numPr>
                <w:ilvl w:val="0"/>
                <w:numId w:val="147"/>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2FDF882C"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5C9A8D3C" w14:textId="77777777" w:rsidTr="00B42F5D">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1825C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6D1B0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22</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CB1D08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proveedores</w:t>
            </w:r>
          </w:p>
        </w:tc>
      </w:tr>
      <w:tr w:rsidR="005A6318" w:rsidRPr="0039736F" w14:paraId="1FAB88CC" w14:textId="77777777" w:rsidTr="00B42F5D">
        <w:tc>
          <w:tcPr>
            <w:tcW w:w="6385" w:type="dxa"/>
            <w:gridSpan w:val="3"/>
            <w:tcBorders>
              <w:top w:val="single" w:sz="8" w:space="0" w:color="auto"/>
              <w:left w:val="single" w:sz="8" w:space="0" w:color="auto"/>
              <w:bottom w:val="single" w:sz="8" w:space="0" w:color="auto"/>
              <w:right w:val="single" w:sz="8" w:space="0" w:color="auto"/>
            </w:tcBorders>
          </w:tcPr>
          <w:p w14:paraId="302912B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32C08B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3891614A"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12ABAC7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04071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22</w:t>
            </w:r>
          </w:p>
        </w:tc>
      </w:tr>
      <w:tr w:rsidR="005A6318" w:rsidRPr="0039736F" w14:paraId="1BA7C1A0"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3C4E1C7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47AB92DD"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0DBBE5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C579993" w14:textId="5B87A14E"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68271228" w14:textId="77777777" w:rsidTr="00B42F5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C2E08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D170BA9" w14:textId="40F25B7F" w:rsidR="005A6318" w:rsidRPr="00774DA4" w:rsidRDefault="005A6318" w:rsidP="00614B45">
            <w:pPr>
              <w:rPr>
                <w:rFonts w:asciiTheme="minorHAnsi" w:eastAsia="Arial" w:hAnsiTheme="minorHAnsi" w:cstheme="minorHAnsi"/>
              </w:rPr>
            </w:pPr>
            <w:r w:rsidRPr="00B7283B">
              <w:rPr>
                <w:rFonts w:asciiTheme="minorHAnsi" w:eastAsia="Arial" w:hAnsiTheme="minorHAnsi" w:cstheme="minorHAnsi"/>
              </w:rPr>
              <w:t>Permite al administrador y al empleado actualizar la información de los proveedores existente.</w:t>
            </w:r>
          </w:p>
        </w:tc>
      </w:tr>
      <w:tr w:rsidR="004F00D0" w:rsidRPr="0039736F" w14:paraId="4336F236" w14:textId="77777777" w:rsidTr="00B42F5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41AAD3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NOTAS:</w:t>
            </w:r>
          </w:p>
          <w:p w14:paraId="5E74C89D" w14:textId="4267F792" w:rsidR="004F00D0" w:rsidRDefault="004F00D0" w:rsidP="004F00D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y Correo Electrónico en forma de texto.</w:t>
            </w:r>
          </w:p>
          <w:p w14:paraId="4D4AA208" w14:textId="201C79B4" w:rsidR="004F00D0" w:rsidRPr="00774DA4" w:rsidRDefault="004F00D0" w:rsidP="004F00D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4F00D0" w:rsidRPr="0039736F" w14:paraId="268DE45B"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767CF0D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3147AC" w14:textId="79BF247D" w:rsidR="004F00D0" w:rsidRPr="00594B33" w:rsidRDefault="004F00D0" w:rsidP="004F00D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FE1051C" w14:textId="27974EDA" w:rsidR="004F00D0" w:rsidRPr="004F00D0" w:rsidRDefault="004F00D0" w:rsidP="004F00D0">
            <w:pPr>
              <w:pStyle w:val="Prrafodelista"/>
              <w:numPr>
                <w:ilvl w:val="0"/>
                <w:numId w:val="54"/>
              </w:numPr>
              <w:rPr>
                <w:rFonts w:asciiTheme="minorHAnsi" w:eastAsia="Arial" w:hAnsiTheme="minorHAnsi" w:cstheme="minorHAnsi"/>
              </w:rPr>
            </w:pPr>
            <w:r w:rsidRPr="004F00D0">
              <w:rPr>
                <w:rFonts w:asciiTheme="minorHAnsi" w:eastAsia="Arial" w:hAnsiTheme="minorHAnsi" w:cstheme="minorHAnsi"/>
              </w:rPr>
              <w:t>El sistema emite mensajes claros en caso de errores, indicando los campos problemáticos.</w:t>
            </w:r>
          </w:p>
        </w:tc>
      </w:tr>
      <w:tr w:rsidR="005A6318" w:rsidRPr="0039736F" w14:paraId="0296B464" w14:textId="77777777" w:rsidTr="00B42F5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7E41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8701C" w:rsidRPr="0039736F" w14:paraId="2FD735A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A93026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.1     </w:t>
            </w:r>
          </w:p>
          <w:p w14:paraId="24D0B584"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596AB5F" w14:textId="71374542"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sidR="00F4168E">
              <w:rPr>
                <w:rFonts w:asciiTheme="minorHAnsi" w:eastAsia="Arial" w:hAnsiTheme="minorHAnsi" w:cstheme="minorHAnsi"/>
              </w:rPr>
              <w:t xml:space="preserve"> proveedor</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039405E"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1F671C82" w14:textId="0CDFC69C" w:rsidR="0008701C" w:rsidRDefault="0008701C" w:rsidP="0008701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4F00D0">
              <w:rPr>
                <w:rFonts w:asciiTheme="minorHAnsi" w:eastAsia="Arial" w:hAnsiTheme="minorHAnsi" w:cstheme="minorHAnsi"/>
              </w:rPr>
              <w:t xml:space="preserve"> o el empleado</w:t>
            </w:r>
            <w:r>
              <w:rPr>
                <w:rFonts w:asciiTheme="minorHAnsi" w:eastAsia="Arial" w:hAnsiTheme="minorHAnsi" w:cstheme="minorHAnsi"/>
              </w:rPr>
              <w:t xml:space="preserve"> ingresa los nuevos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51BD7035"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B8677F2" w14:textId="26D72B32" w:rsidR="0008701C" w:rsidRPr="004F00D0" w:rsidRDefault="0008701C">
            <w:pPr>
              <w:pStyle w:val="Prrafodelista"/>
              <w:numPr>
                <w:ilvl w:val="0"/>
                <w:numId w:val="153"/>
              </w:numPr>
              <w:rPr>
                <w:rFonts w:asciiTheme="minorHAnsi" w:eastAsia="Arial" w:hAnsiTheme="minorHAnsi" w:cstheme="minorHAnsi"/>
              </w:rPr>
            </w:pPr>
            <w:r w:rsidRPr="004F00D0">
              <w:rPr>
                <w:rFonts w:asciiTheme="minorHAnsi" w:eastAsia="Arial" w:hAnsiTheme="minorHAnsi" w:cstheme="minorHAnsi"/>
              </w:rPr>
              <w:t>Hace clic en la tabla donde están tod</w:t>
            </w:r>
            <w:r w:rsidR="004F00D0">
              <w:rPr>
                <w:rFonts w:asciiTheme="minorHAnsi" w:eastAsia="Arial" w:hAnsiTheme="minorHAnsi" w:cstheme="minorHAnsi"/>
              </w:rPr>
              <w:t>os los proveedores</w:t>
            </w:r>
            <w:r w:rsidRPr="004F00D0">
              <w:rPr>
                <w:rFonts w:asciiTheme="minorHAnsi" w:eastAsia="Arial" w:hAnsiTheme="minorHAnsi" w:cstheme="minorHAnsi"/>
              </w:rPr>
              <w:t>.</w:t>
            </w:r>
          </w:p>
          <w:p w14:paraId="20B45ED3" w14:textId="77777777" w:rsidR="0008701C" w:rsidRPr="00F744D6" w:rsidRDefault="0008701C">
            <w:pPr>
              <w:pStyle w:val="Prrafodelista"/>
              <w:numPr>
                <w:ilvl w:val="0"/>
                <w:numId w:val="15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2A68B4F" w14:textId="40DAAD16"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0A3B3A8E" w14:textId="1EBE6B4C"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El administrador</w:t>
            </w:r>
            <w:r w:rsidR="004F00D0">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1D421FCC"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5CA7E3B3" w14:textId="25EEC6A3" w:rsidR="0008701C" w:rsidRPr="00F4168E" w:rsidRDefault="0008701C" w:rsidP="00F4168E">
            <w:pPr>
              <w:pStyle w:val="Prrafodelista"/>
              <w:numPr>
                <w:ilvl w:val="0"/>
                <w:numId w:val="34"/>
              </w:numPr>
              <w:rPr>
                <w:rFonts w:asciiTheme="minorHAnsi" w:eastAsia="Arial" w:hAnsiTheme="minorHAnsi" w:cstheme="minorHAnsi"/>
              </w:rPr>
            </w:pPr>
            <w:r w:rsidRPr="00F4168E">
              <w:rPr>
                <w:rFonts w:asciiTheme="minorHAnsi" w:eastAsia="Arial" w:hAnsiTheme="minorHAnsi" w:cstheme="minorHAnsi"/>
              </w:rPr>
              <w:t>El sistema actualiza los datos de</w:t>
            </w:r>
            <w:r w:rsidR="004F00D0" w:rsidRPr="00F4168E">
              <w:rPr>
                <w:rFonts w:asciiTheme="minorHAnsi" w:eastAsia="Arial" w:hAnsiTheme="minorHAnsi" w:cstheme="minorHAnsi"/>
              </w:rPr>
              <w:t>l proveedor</w:t>
            </w:r>
            <w:r w:rsidRPr="00F4168E">
              <w:rPr>
                <w:rFonts w:asciiTheme="minorHAnsi" w:eastAsia="Arial" w:hAnsiTheme="minorHAnsi" w:cstheme="minorHAnsi"/>
              </w:rPr>
              <w:t xml:space="preserve"> exitosamente y los refleja en la tabla.</w:t>
            </w:r>
          </w:p>
        </w:tc>
      </w:tr>
      <w:tr w:rsidR="0008701C" w:rsidRPr="0039736F" w14:paraId="0A37BE5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E310EA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.2     </w:t>
            </w:r>
          </w:p>
          <w:p w14:paraId="6B0CA443"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209071A"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624F9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3994BB03" w14:textId="40228EFE"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4F00D0">
              <w:rPr>
                <w:rFonts w:asciiTheme="minorHAnsi" w:eastAsia="Arial" w:hAnsiTheme="minorHAnsi" w:cstheme="minorHAnsi"/>
              </w:rPr>
              <w:t xml:space="preserve">o el empleado </w:t>
            </w:r>
            <w:r>
              <w:rPr>
                <w:rFonts w:asciiTheme="minorHAnsi" w:eastAsia="Arial" w:hAnsiTheme="minorHAnsi" w:cstheme="minorHAnsi"/>
              </w:rPr>
              <w:t xml:space="preserve">intenta actualizar la información </w:t>
            </w:r>
            <w:r w:rsidR="004F00D0">
              <w:rPr>
                <w:rFonts w:asciiTheme="minorHAnsi" w:eastAsia="Arial" w:hAnsiTheme="minorHAnsi" w:cstheme="minorHAnsi"/>
              </w:rPr>
              <w:t xml:space="preserve">de un proveedor </w:t>
            </w:r>
            <w:r>
              <w:rPr>
                <w:rFonts w:asciiTheme="minorHAnsi" w:eastAsia="Arial" w:hAnsiTheme="minorHAnsi" w:cstheme="minorHAnsi"/>
              </w:rPr>
              <w:t>ingresando números en campos de texto como Nombre</w:t>
            </w:r>
            <w:r w:rsidR="004F00D0">
              <w:rPr>
                <w:rFonts w:asciiTheme="minorHAnsi" w:eastAsia="Arial" w:hAnsiTheme="minorHAnsi" w:cstheme="minorHAnsi"/>
              </w:rPr>
              <w:t>s</w:t>
            </w:r>
            <w:r>
              <w:rPr>
                <w:rFonts w:asciiTheme="minorHAnsi" w:eastAsia="Arial" w:hAnsiTheme="minorHAnsi" w:cstheme="minorHAnsi"/>
              </w:rPr>
              <w:t xml:space="preserve"> o </w:t>
            </w:r>
            <w:r w:rsidR="004F00D0">
              <w:rPr>
                <w:rFonts w:asciiTheme="minorHAnsi" w:eastAsia="Arial" w:hAnsiTheme="minorHAnsi" w:cstheme="minorHAnsi"/>
              </w:rPr>
              <w:t>Apellidos</w:t>
            </w:r>
            <w:r>
              <w:rPr>
                <w:rFonts w:asciiTheme="minorHAnsi" w:eastAsia="Arial" w:hAnsiTheme="minorHAnsi" w:cstheme="minorHAnsi"/>
              </w:rPr>
              <w:t>.</w:t>
            </w:r>
          </w:p>
          <w:p w14:paraId="19D7236E"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76F56B" w14:textId="24EA7FD0" w:rsidR="0008701C" w:rsidRPr="0008701C" w:rsidRDefault="0008701C">
            <w:pPr>
              <w:pStyle w:val="Prrafodelista"/>
              <w:numPr>
                <w:ilvl w:val="0"/>
                <w:numId w:val="152"/>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4F00D0">
              <w:rPr>
                <w:rFonts w:asciiTheme="minorHAnsi" w:eastAsia="Arial" w:hAnsiTheme="minorHAnsi" w:cstheme="minorHAnsi"/>
              </w:rPr>
              <w:t>o</w:t>
            </w:r>
            <w:r w:rsidRPr="0008701C">
              <w:rPr>
                <w:rFonts w:asciiTheme="minorHAnsi" w:eastAsia="Arial" w:hAnsiTheme="minorHAnsi" w:cstheme="minorHAnsi"/>
              </w:rPr>
              <w:t>s</w:t>
            </w:r>
            <w:r w:rsidR="004F00D0">
              <w:rPr>
                <w:rFonts w:asciiTheme="minorHAnsi" w:eastAsia="Arial" w:hAnsiTheme="minorHAnsi" w:cstheme="minorHAnsi"/>
              </w:rPr>
              <w:t xml:space="preserve"> los proveedores</w:t>
            </w:r>
            <w:r w:rsidRPr="0008701C">
              <w:rPr>
                <w:rFonts w:asciiTheme="minorHAnsi" w:eastAsia="Arial" w:hAnsiTheme="minorHAnsi" w:cstheme="minorHAnsi"/>
              </w:rPr>
              <w:t>.</w:t>
            </w:r>
          </w:p>
          <w:p w14:paraId="07B20E7F" w14:textId="77777777" w:rsidR="0008701C" w:rsidRPr="006F78C7" w:rsidRDefault="0008701C">
            <w:pPr>
              <w:pStyle w:val="Prrafodelista"/>
              <w:numPr>
                <w:ilvl w:val="0"/>
                <w:numId w:val="15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4E2E518" w14:textId="698B53B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Ingresa valores inválidos (números) en </w:t>
            </w:r>
            <w:r w:rsidR="004F00D0">
              <w:rPr>
                <w:rFonts w:asciiTheme="minorHAnsi" w:hAnsiTheme="minorHAnsi" w:cstheme="minorHAnsi"/>
              </w:rPr>
              <w:t>los</w:t>
            </w:r>
            <w:r>
              <w:rPr>
                <w:rFonts w:asciiTheme="minorHAnsi" w:hAnsiTheme="minorHAnsi" w:cstheme="minorHAnsi"/>
              </w:rPr>
              <w:t xml:space="preserve"> campo</w:t>
            </w:r>
            <w:r w:rsidR="004F00D0">
              <w:rPr>
                <w:rFonts w:asciiTheme="minorHAnsi" w:hAnsiTheme="minorHAnsi" w:cstheme="minorHAnsi"/>
              </w:rPr>
              <w:t>s</w:t>
            </w:r>
            <w:r>
              <w:rPr>
                <w:rFonts w:asciiTheme="minorHAnsi" w:hAnsiTheme="minorHAnsi" w:cstheme="minorHAnsi"/>
              </w:rPr>
              <w:t xml:space="preserve"> Nombre</w:t>
            </w:r>
            <w:r w:rsidR="004F00D0">
              <w:rPr>
                <w:rFonts w:asciiTheme="minorHAnsi" w:hAnsiTheme="minorHAnsi" w:cstheme="minorHAnsi"/>
              </w:rPr>
              <w:t>s</w:t>
            </w:r>
            <w:r>
              <w:rPr>
                <w:rFonts w:asciiTheme="minorHAnsi" w:hAnsiTheme="minorHAnsi" w:cstheme="minorHAnsi"/>
              </w:rPr>
              <w:t xml:space="preserve"> o </w:t>
            </w:r>
            <w:r w:rsidR="004F00D0">
              <w:rPr>
                <w:rFonts w:asciiTheme="minorHAnsi" w:hAnsiTheme="minorHAnsi" w:cstheme="minorHAnsi"/>
              </w:rPr>
              <w:t>Apellidos</w:t>
            </w:r>
            <w:r>
              <w:rPr>
                <w:rFonts w:asciiTheme="minorHAnsi" w:hAnsiTheme="minorHAnsi" w:cstheme="minorHAnsi"/>
              </w:rPr>
              <w:t>.</w:t>
            </w:r>
          </w:p>
          <w:p w14:paraId="1F7BA416" w14:textId="403DCEE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El administrador </w:t>
            </w:r>
            <w:r w:rsidR="004F00D0">
              <w:rPr>
                <w:rFonts w:asciiTheme="minorHAnsi" w:hAnsiTheme="minorHAnsi" w:cstheme="minorHAnsi"/>
              </w:rPr>
              <w:t xml:space="preserve">o el empleado </w:t>
            </w:r>
            <w:r w:rsidRPr="006F78C7">
              <w:rPr>
                <w:rFonts w:asciiTheme="minorHAnsi" w:hAnsiTheme="minorHAnsi" w:cstheme="minorHAnsi"/>
              </w:rPr>
              <w:t>hace clic en el botón "Modificar".</w:t>
            </w:r>
          </w:p>
          <w:p w14:paraId="655295B7"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C467063" w14:textId="3A31E74D"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4F00D0">
              <w:rPr>
                <w:rFonts w:asciiTheme="minorHAnsi" w:hAnsiTheme="minorHAnsi" w:cstheme="minorHAnsi"/>
              </w:rPr>
              <w:t>s</w:t>
            </w:r>
            <w:r>
              <w:rPr>
                <w:rFonts w:asciiTheme="minorHAnsi" w:hAnsiTheme="minorHAnsi" w:cstheme="minorHAnsi"/>
              </w:rPr>
              <w:t xml:space="preserve"> y</w:t>
            </w:r>
            <w:r w:rsidR="004F00D0">
              <w:rPr>
                <w:rFonts w:asciiTheme="minorHAnsi" w:hAnsiTheme="minorHAnsi" w:cstheme="minorHAnsi"/>
              </w:rPr>
              <w:t xml:space="preserve"> Apellidos</w:t>
            </w:r>
            <w:r>
              <w:rPr>
                <w:rFonts w:asciiTheme="minorHAnsi" w:hAnsiTheme="minorHAnsi" w:cstheme="minorHAnsi"/>
              </w:rPr>
              <w:t xml:space="preserve"> contenga solo texto.</w:t>
            </w:r>
          </w:p>
          <w:p w14:paraId="255256D0"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lastRenderedPageBreak/>
              <w:t>La actualización es rechazada.</w:t>
            </w:r>
          </w:p>
          <w:p w14:paraId="35B8B655" w14:textId="62D94306" w:rsidR="0008701C" w:rsidRPr="00B7283B" w:rsidRDefault="0008701C" w:rsidP="0008701C">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08701C" w:rsidRPr="0039736F" w14:paraId="3D1D3EB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178CB7F7"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22</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ED38BD"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EA6724A"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527B7399" w14:textId="1FD4CC1D"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 proveedor ingresando letras en campos de texto como Cédula y Teléfono. </w:t>
            </w:r>
          </w:p>
          <w:p w14:paraId="650E9204"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0490B2" w14:textId="335F3F8E" w:rsidR="0008701C" w:rsidRPr="0008701C" w:rsidRDefault="0008701C">
            <w:pPr>
              <w:pStyle w:val="Prrafodelista"/>
              <w:numPr>
                <w:ilvl w:val="0"/>
                <w:numId w:val="151"/>
              </w:numPr>
              <w:rPr>
                <w:rFonts w:asciiTheme="minorHAnsi" w:eastAsia="Arial" w:hAnsiTheme="minorHAnsi" w:cstheme="minorHAnsi"/>
              </w:rPr>
            </w:pPr>
            <w:r w:rsidRPr="0008701C">
              <w:rPr>
                <w:rFonts w:asciiTheme="minorHAnsi" w:eastAsia="Arial" w:hAnsiTheme="minorHAnsi" w:cstheme="minorHAnsi"/>
              </w:rPr>
              <w:t>Hace clic en la tabla donde están tod</w:t>
            </w:r>
            <w:r>
              <w:rPr>
                <w:rFonts w:asciiTheme="minorHAnsi" w:eastAsia="Arial" w:hAnsiTheme="minorHAnsi" w:cstheme="minorHAnsi"/>
              </w:rPr>
              <w:t>o</w:t>
            </w:r>
            <w:r w:rsidRPr="0008701C">
              <w:rPr>
                <w:rFonts w:asciiTheme="minorHAnsi" w:eastAsia="Arial" w:hAnsiTheme="minorHAnsi" w:cstheme="minorHAnsi"/>
              </w:rPr>
              <w:t>s l</w:t>
            </w:r>
            <w:r>
              <w:rPr>
                <w:rFonts w:asciiTheme="minorHAnsi" w:eastAsia="Arial" w:hAnsiTheme="minorHAnsi" w:cstheme="minorHAnsi"/>
              </w:rPr>
              <w:t>os proveedores</w:t>
            </w:r>
            <w:r w:rsidR="00F4168E">
              <w:rPr>
                <w:rFonts w:asciiTheme="minorHAnsi" w:eastAsia="Arial" w:hAnsiTheme="minorHAnsi" w:cstheme="minorHAnsi"/>
              </w:rPr>
              <w:t>.</w:t>
            </w:r>
          </w:p>
          <w:p w14:paraId="792FF66B" w14:textId="77777777" w:rsidR="0008701C" w:rsidRPr="006F78C7" w:rsidRDefault="0008701C">
            <w:pPr>
              <w:pStyle w:val="Prrafodelista"/>
              <w:numPr>
                <w:ilvl w:val="0"/>
                <w:numId w:val="15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0D6D84" w14:textId="72B7BD76"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5E2F4A87" w14:textId="71BF3A23"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574AF442"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189724C" w14:textId="5BD49CF5"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F4168E">
              <w:rPr>
                <w:rFonts w:asciiTheme="minorHAnsi" w:hAnsiTheme="minorHAnsi" w:cstheme="minorHAnsi"/>
              </w:rPr>
              <w:t xml:space="preserve">10 </w:t>
            </w:r>
            <w:r>
              <w:rPr>
                <w:rFonts w:asciiTheme="minorHAnsi" w:hAnsiTheme="minorHAnsi" w:cstheme="minorHAnsi"/>
              </w:rPr>
              <w:t>números.</w:t>
            </w:r>
          </w:p>
          <w:p w14:paraId="40F2C425"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C1141FB" w14:textId="3C5BA711" w:rsidR="0008701C" w:rsidRPr="00B7283B" w:rsidRDefault="0008701C" w:rsidP="0008701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08701C" w:rsidRPr="0039736F" w14:paraId="2D7E4D4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B42CCE9" w14:textId="77777777" w:rsidR="0008701C" w:rsidRDefault="0008701C" w:rsidP="0008701C">
            <w:pPr>
              <w:rPr>
                <w:rFonts w:asciiTheme="minorHAnsi" w:eastAsia="Arial" w:hAnsiTheme="minorHAnsi" w:cstheme="minorHAnsi"/>
              </w:rPr>
            </w:pPr>
            <w:r>
              <w:rPr>
                <w:rFonts w:asciiTheme="minorHAnsi" w:eastAsia="Arial" w:hAnsiTheme="minorHAnsi" w:cstheme="minorHAnsi"/>
              </w:rPr>
              <w:t>ES-22.4</w:t>
            </w:r>
          </w:p>
          <w:p w14:paraId="4119BB09" w14:textId="18C56667" w:rsidR="0008701C" w:rsidRPr="0039736F" w:rsidRDefault="0008701C" w:rsidP="0008701C">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4E24D8C" w14:textId="63324B23" w:rsidR="004F00D0" w:rsidRPr="003D1DCB" w:rsidRDefault="004F00D0" w:rsidP="004F00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38C5D903"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SUPOSICIONES/ASUNCIONES:</w:t>
            </w:r>
          </w:p>
          <w:p w14:paraId="19232A2C" w14:textId="509D7752" w:rsidR="004F00D0" w:rsidRDefault="004F00D0" w:rsidP="004F00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proveedor</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515AAE7" w14:textId="77777777" w:rsidR="004F00D0" w:rsidRPr="00511E57" w:rsidRDefault="004F00D0" w:rsidP="004F00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B4A66B6" w14:textId="77777777" w:rsidR="004F00D0" w:rsidRPr="004F00D0" w:rsidRDefault="004F00D0">
            <w:pPr>
              <w:pStyle w:val="Prrafodelista"/>
              <w:numPr>
                <w:ilvl w:val="0"/>
                <w:numId w:val="154"/>
              </w:numPr>
              <w:rPr>
                <w:rFonts w:asciiTheme="minorHAnsi" w:eastAsia="Arial" w:hAnsiTheme="minorHAnsi" w:cstheme="minorHAnsi"/>
              </w:rPr>
            </w:pPr>
            <w:r w:rsidRPr="004F00D0">
              <w:rPr>
                <w:rFonts w:asciiTheme="minorHAnsi" w:hAnsiTheme="minorHAnsi" w:cstheme="minorHAnsi"/>
              </w:rPr>
              <w:t>Ingresa un correo electrónico sin el @ y .com.</w:t>
            </w:r>
          </w:p>
          <w:p w14:paraId="50534BA1" w14:textId="2EA3CF97" w:rsidR="004F00D0" w:rsidRPr="003D1DCB" w:rsidRDefault="004F00D0">
            <w:pPr>
              <w:pStyle w:val="Prrafodelista"/>
              <w:numPr>
                <w:ilvl w:val="0"/>
                <w:numId w:val="15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6892E77" w14:textId="77777777" w:rsidR="004F00D0" w:rsidRDefault="004F00D0" w:rsidP="004F00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7C84FF0" w14:textId="77777777" w:rsidR="004F00D0" w:rsidRDefault="004F00D0" w:rsidP="004F00D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5AAF99AE" w14:textId="77777777" w:rsidR="004F00D0" w:rsidRPr="00B27A39" w:rsidRDefault="004F00D0" w:rsidP="004F00D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3292BB4" w14:textId="1DA78CD8" w:rsidR="0008701C" w:rsidRPr="00B7283B" w:rsidRDefault="004F00D0" w:rsidP="004F00D0">
            <w:pPr>
              <w:pStyle w:val="Prrafodelista"/>
              <w:numPr>
                <w:ilvl w:val="0"/>
                <w:numId w:val="43"/>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B42F5D" w:rsidRPr="0039736F" w14:paraId="66365D94"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2AAF7537" w14:textId="7376216B" w:rsidR="00B42F5D" w:rsidRPr="0039736F" w:rsidRDefault="00B42F5D" w:rsidP="00B42F5D">
            <w:pPr>
              <w:rPr>
                <w:rFonts w:asciiTheme="minorHAnsi" w:eastAsia="Arial" w:hAnsiTheme="minorHAnsi" w:cstheme="minorHAnsi"/>
              </w:rPr>
            </w:pPr>
            <w:r>
              <w:rPr>
                <w:rFonts w:asciiTheme="minorHAnsi" w:eastAsia="Arial" w:hAnsiTheme="minorHAnsi" w:cstheme="minorHAnsi"/>
              </w:rPr>
              <w:t>ES-22.5</w:t>
            </w:r>
          </w:p>
        </w:tc>
        <w:tc>
          <w:tcPr>
            <w:tcW w:w="8392" w:type="dxa"/>
            <w:gridSpan w:val="3"/>
            <w:tcBorders>
              <w:top w:val="single" w:sz="8" w:space="0" w:color="auto"/>
              <w:left w:val="single" w:sz="8" w:space="0" w:color="auto"/>
              <w:bottom w:val="single" w:sz="8" w:space="0" w:color="auto"/>
              <w:right w:val="single" w:sz="8" w:space="0" w:color="auto"/>
            </w:tcBorders>
          </w:tcPr>
          <w:p w14:paraId="1705078C" w14:textId="77777777"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36FF4B78"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7AFF0A9D" w14:textId="42DE6649"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proveedor dejando campos obligatorios sin completar.</w:t>
            </w:r>
          </w:p>
          <w:p w14:paraId="254728F1"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FA5B6D" w14:textId="7524B7C9" w:rsidR="0008701C" w:rsidRPr="0008701C" w:rsidRDefault="0008701C">
            <w:pPr>
              <w:pStyle w:val="Prrafodelista"/>
              <w:numPr>
                <w:ilvl w:val="0"/>
                <w:numId w:val="150"/>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730A03">
              <w:rPr>
                <w:rFonts w:asciiTheme="minorHAnsi" w:eastAsia="Arial" w:hAnsiTheme="minorHAnsi" w:cstheme="minorHAnsi"/>
              </w:rPr>
              <w:t>os los proveedores</w:t>
            </w:r>
            <w:r w:rsidRPr="0008701C">
              <w:rPr>
                <w:rFonts w:asciiTheme="minorHAnsi" w:eastAsia="Arial" w:hAnsiTheme="minorHAnsi" w:cstheme="minorHAnsi"/>
              </w:rPr>
              <w:t>.</w:t>
            </w:r>
          </w:p>
          <w:p w14:paraId="60922F13" w14:textId="77777777" w:rsidR="0008701C" w:rsidRPr="006F78C7" w:rsidRDefault="0008701C">
            <w:pPr>
              <w:pStyle w:val="Prrafodelista"/>
              <w:numPr>
                <w:ilvl w:val="0"/>
                <w:numId w:val="15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324DADF" w14:textId="27CF2687"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17ED773A" w14:textId="40E818F0"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0C03BA39"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060BE17F" w14:textId="77777777"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0D66EE0" w14:textId="77777777"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28307648" w14:textId="0D684186" w:rsidR="00B42F5D" w:rsidRPr="00B7283B" w:rsidRDefault="0008701C" w:rsidP="0008701C">
            <w:pPr>
              <w:pStyle w:val="Prrafodelista"/>
              <w:numPr>
                <w:ilvl w:val="0"/>
                <w:numId w:val="43"/>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14BEA21" w14:textId="77777777" w:rsidTr="00B42F5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5FC72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F88CE9D" w14:textId="77777777" w:rsidR="00B42F5D" w:rsidRPr="004F3874" w:rsidRDefault="00B42F5D">
            <w:pPr>
              <w:pStyle w:val="Prrafodelista"/>
              <w:numPr>
                <w:ilvl w:val="0"/>
                <w:numId w:val="14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E864D2F" w14:textId="1E6B3EAB" w:rsidR="005A6318" w:rsidRPr="0039736F" w:rsidRDefault="00B42F5D">
            <w:pPr>
              <w:pStyle w:val="Prrafodelista"/>
              <w:numPr>
                <w:ilvl w:val="0"/>
                <w:numId w:val="14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285566C2" w14:textId="77777777" w:rsidR="00B42F5D" w:rsidRPr="00550C11" w:rsidRDefault="00B42F5D"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79FC98D3"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6DA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13A2FAE"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43F435"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proveedores</w:t>
            </w:r>
          </w:p>
        </w:tc>
      </w:tr>
      <w:tr w:rsidR="005A6318" w:rsidRPr="0039736F" w14:paraId="4CBB87E1"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A7FD55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528E3E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59FC4EF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158AB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1C0515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23</w:t>
            </w:r>
          </w:p>
        </w:tc>
      </w:tr>
      <w:tr w:rsidR="005A6318" w:rsidRPr="0039736F" w14:paraId="2815A0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F6F337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16E52404"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0AA651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3F631E7" w14:textId="763379F8" w:rsidR="005A6318" w:rsidRPr="0039736F" w:rsidRDefault="00927CAC" w:rsidP="00614B45">
            <w:pPr>
              <w:rPr>
                <w:rFonts w:asciiTheme="minorHAnsi" w:hAnsiTheme="minorHAnsi" w:cstheme="minorHAnsi"/>
              </w:rPr>
            </w:pPr>
            <w:r>
              <w:rPr>
                <w:rFonts w:asciiTheme="minorHAnsi" w:hAnsiTheme="minorHAnsi" w:cstheme="minorHAnsi"/>
              </w:rPr>
              <w:t>CU - 21</w:t>
            </w:r>
          </w:p>
        </w:tc>
      </w:tr>
      <w:tr w:rsidR="005A6318" w:rsidRPr="0039736F" w14:paraId="09003AC9"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FA370A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C2600F9" w14:textId="1879C604" w:rsidR="005A6318" w:rsidRPr="00774DA4" w:rsidRDefault="005A6318" w:rsidP="00614B45">
            <w:pPr>
              <w:rPr>
                <w:rFonts w:asciiTheme="minorHAnsi" w:eastAsia="Arial" w:hAnsiTheme="minorHAnsi" w:cstheme="minorHAnsi"/>
              </w:rPr>
            </w:pPr>
            <w:r w:rsidRPr="009116BE">
              <w:rPr>
                <w:rFonts w:asciiTheme="minorHAnsi" w:eastAsia="Arial" w:hAnsiTheme="minorHAnsi" w:cstheme="minorHAnsi"/>
              </w:rPr>
              <w:t>Permite al administrador y al empleado eliminar proveedores existentes</w:t>
            </w:r>
            <w:r w:rsidR="00927CAC">
              <w:rPr>
                <w:rFonts w:asciiTheme="minorHAnsi" w:eastAsia="Arial" w:hAnsiTheme="minorHAnsi" w:cstheme="minorHAnsi"/>
              </w:rPr>
              <w:t>.</w:t>
            </w:r>
          </w:p>
        </w:tc>
      </w:tr>
      <w:tr w:rsidR="00927CAC" w:rsidRPr="0039736F" w14:paraId="54B8C595"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8BB78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NOTAS:</w:t>
            </w:r>
          </w:p>
          <w:p w14:paraId="7D0C3B96" w14:textId="451DE920" w:rsidR="00927CAC"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proveedor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569BE5C" w14:textId="29FD8E7D" w:rsidR="00927CAC" w:rsidRPr="00774DA4"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proveedores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27CAC" w:rsidRPr="0039736F" w14:paraId="46EC4E8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31A086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8C106C6" w14:textId="447D36A2" w:rsidR="00927CAC" w:rsidRPr="00594B33" w:rsidRDefault="00927CAC" w:rsidP="00927CA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proveedor.</w:t>
            </w:r>
          </w:p>
          <w:p w14:paraId="1BBD4427" w14:textId="5C2CF0F6" w:rsidR="00927CAC" w:rsidRPr="00927CAC" w:rsidRDefault="00927CAC" w:rsidP="00927CAC">
            <w:pPr>
              <w:pStyle w:val="Prrafodelista"/>
              <w:numPr>
                <w:ilvl w:val="0"/>
                <w:numId w:val="54"/>
              </w:numPr>
              <w:rPr>
                <w:rFonts w:asciiTheme="minorHAnsi" w:eastAsia="Arial" w:hAnsiTheme="minorHAnsi" w:cstheme="minorHAnsi"/>
              </w:rPr>
            </w:pPr>
            <w:r w:rsidRPr="00927CAC">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proveedores</w:t>
            </w:r>
            <w:r w:rsidRPr="00927CAC">
              <w:rPr>
                <w:rFonts w:asciiTheme="minorHAnsi" w:eastAsia="Arial" w:hAnsiTheme="minorHAnsi" w:cstheme="minorHAnsi"/>
              </w:rPr>
              <w:t xml:space="preserve"> para eliminar.</w:t>
            </w:r>
          </w:p>
        </w:tc>
      </w:tr>
      <w:tr w:rsidR="005A6318" w:rsidRPr="0039736F" w14:paraId="5E26A6AA"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8E74E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27CAC" w:rsidRPr="0039736F" w14:paraId="73C25C4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BD4BA2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.1     </w:t>
            </w:r>
          </w:p>
          <w:p w14:paraId="7AF711D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432E669" w14:textId="5CD2F49B" w:rsidR="00927CAC" w:rsidRPr="009900B1"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proveedor seleccionado en la tabla.</w:t>
            </w:r>
          </w:p>
          <w:p w14:paraId="2FBDEB44"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SUPOSICIONES/ASUNCIONES:</w:t>
            </w:r>
          </w:p>
          <w:p w14:paraId="23F74E1F" w14:textId="6645EF7E"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617CBA80" w14:textId="77777777" w:rsidR="00927CAC"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90BA608" w14:textId="16EB3144" w:rsidR="00927CAC" w:rsidRPr="00927CAC" w:rsidRDefault="00927CAC">
            <w:pPr>
              <w:pStyle w:val="Prrafodelista"/>
              <w:numPr>
                <w:ilvl w:val="0"/>
                <w:numId w:val="155"/>
              </w:numPr>
              <w:rPr>
                <w:rFonts w:asciiTheme="minorHAnsi" w:eastAsia="Arial" w:hAnsiTheme="minorHAnsi" w:cstheme="minorHAnsi"/>
              </w:rPr>
            </w:pPr>
            <w:r w:rsidRPr="00927CAC">
              <w:rPr>
                <w:rFonts w:asciiTheme="minorHAnsi" w:eastAsia="Arial" w:hAnsiTheme="minorHAnsi" w:cstheme="minorHAnsi"/>
              </w:rPr>
              <w:t>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1EED391B" w14:textId="77777777" w:rsidR="00927CAC" w:rsidRPr="006F78C7" w:rsidRDefault="00927CAC">
            <w:pPr>
              <w:pStyle w:val="Prrafodelista"/>
              <w:numPr>
                <w:ilvl w:val="0"/>
                <w:numId w:val="15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B47D21" w14:textId="650599DE" w:rsidR="00927CAC" w:rsidRPr="006F78C7" w:rsidRDefault="00927CAC">
            <w:pPr>
              <w:pStyle w:val="Prrafodelista"/>
              <w:numPr>
                <w:ilvl w:val="0"/>
                <w:numId w:val="15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603116EE"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1B890CF2" w14:textId="7EB85036" w:rsidR="00927CAC" w:rsidRPr="00D825E1" w:rsidRDefault="00927CAC" w:rsidP="00927CAC">
            <w:pPr>
              <w:pStyle w:val="Prrafodelista"/>
              <w:numPr>
                <w:ilvl w:val="0"/>
                <w:numId w:val="44"/>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proveedor </w:t>
            </w:r>
            <w:r w:rsidRPr="009900B1">
              <w:rPr>
                <w:rFonts w:asciiTheme="minorHAnsi" w:eastAsia="Arial" w:hAnsiTheme="minorHAnsi" w:cstheme="minorHAnsi"/>
              </w:rPr>
              <w:t>exitosamente y los refleja en la tabla.</w:t>
            </w:r>
          </w:p>
        </w:tc>
      </w:tr>
      <w:tr w:rsidR="00927CAC" w:rsidRPr="0039736F" w14:paraId="0C876EB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C059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23</w:t>
            </w:r>
            <w:r w:rsidRPr="0039736F">
              <w:rPr>
                <w:rFonts w:asciiTheme="minorHAnsi" w:eastAsia="Arial" w:hAnsiTheme="minorHAnsi" w:cstheme="minorHAnsi"/>
              </w:rPr>
              <w:t xml:space="preserve">.2     </w:t>
            </w:r>
          </w:p>
          <w:p w14:paraId="1F50137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EE480F3" w14:textId="52F5BBEE" w:rsidR="00927CAC" w:rsidRPr="0054396B"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proveedor en la tabla.</w:t>
            </w:r>
          </w:p>
          <w:p w14:paraId="7F33E2D5" w14:textId="77777777" w:rsidR="00927CAC" w:rsidRDefault="00927CAC" w:rsidP="00927CAC">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4920F8D" w14:textId="5043BFD7"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726B4599" w14:textId="77777777" w:rsidR="00927CAC" w:rsidRPr="00E75F95"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859F353" w14:textId="02688D74" w:rsidR="00927CAC" w:rsidRPr="00927CAC" w:rsidRDefault="00927CAC">
            <w:pPr>
              <w:pStyle w:val="Prrafodelista"/>
              <w:numPr>
                <w:ilvl w:val="0"/>
                <w:numId w:val="156"/>
              </w:numPr>
              <w:rPr>
                <w:rFonts w:asciiTheme="minorHAnsi" w:eastAsia="Arial" w:hAnsiTheme="minorHAnsi" w:cstheme="minorHAnsi"/>
              </w:rPr>
            </w:pPr>
            <w:r w:rsidRPr="00927CAC">
              <w:rPr>
                <w:rFonts w:asciiTheme="minorHAnsi" w:eastAsia="Arial" w:hAnsiTheme="minorHAnsi" w:cstheme="minorHAnsi"/>
              </w:rPr>
              <w:t>No 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4DD86AA1" w14:textId="40720681" w:rsidR="00927CAC" w:rsidRPr="006F78C7" w:rsidRDefault="00927CAC">
            <w:pPr>
              <w:pStyle w:val="Prrafodelista"/>
              <w:numPr>
                <w:ilvl w:val="0"/>
                <w:numId w:val="156"/>
              </w:numPr>
              <w:rPr>
                <w:rFonts w:asciiTheme="minorHAnsi" w:eastAsia="Arial" w:hAnsiTheme="minorHAnsi" w:cstheme="minorHAnsi"/>
              </w:rPr>
            </w:pPr>
            <w:r>
              <w:rPr>
                <w:rFonts w:asciiTheme="minorHAnsi" w:eastAsia="Arial" w:hAnsiTheme="minorHAnsi" w:cstheme="minorHAnsi"/>
              </w:rPr>
              <w:t>No se carga la información del proveedor en los campos de texto.</w:t>
            </w:r>
          </w:p>
          <w:p w14:paraId="027F742A" w14:textId="5D5833C1" w:rsidR="00927CAC" w:rsidRPr="00E063FD" w:rsidRDefault="00927CAC">
            <w:pPr>
              <w:pStyle w:val="Prrafodelista"/>
              <w:numPr>
                <w:ilvl w:val="0"/>
                <w:numId w:val="15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982248"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5D6818BF" w14:textId="23FB97C1" w:rsidR="00927CAC" w:rsidRDefault="00927CAC" w:rsidP="00927CAC">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sidR="002522C4">
              <w:rPr>
                <w:rFonts w:asciiTheme="minorHAnsi" w:eastAsia="Arial" w:hAnsiTheme="minorHAnsi" w:cstheme="minorHAnsi"/>
              </w:rPr>
              <w:t>n proveedor</w:t>
            </w:r>
            <w:r>
              <w:rPr>
                <w:rFonts w:asciiTheme="minorHAnsi" w:eastAsia="Arial" w:hAnsiTheme="minorHAnsi" w:cstheme="minorHAnsi"/>
              </w:rPr>
              <w:t xml:space="preserve"> </w:t>
            </w:r>
            <w:r w:rsidRPr="008123E7">
              <w:rPr>
                <w:rFonts w:asciiTheme="minorHAnsi" w:eastAsia="Arial" w:hAnsiTheme="minorHAnsi" w:cstheme="minorHAnsi"/>
              </w:rPr>
              <w:t>seleccionad</w:t>
            </w:r>
            <w:r w:rsidR="002522C4">
              <w:rPr>
                <w:rFonts w:asciiTheme="minorHAnsi" w:eastAsia="Arial" w:hAnsiTheme="minorHAnsi" w:cstheme="minorHAnsi"/>
              </w:rPr>
              <w:t>o</w:t>
            </w:r>
            <w:r>
              <w:rPr>
                <w:rFonts w:asciiTheme="minorHAnsi" w:eastAsia="Arial" w:hAnsiTheme="minorHAnsi" w:cstheme="minorHAnsi"/>
              </w:rPr>
              <w:t>.</w:t>
            </w:r>
          </w:p>
          <w:p w14:paraId="7D8A3A37" w14:textId="77777777" w:rsidR="00927CAC" w:rsidRDefault="00927CAC" w:rsidP="00927CAC">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7D0B39E" w14:textId="24256430" w:rsidR="00927CAC" w:rsidRPr="00D825E1" w:rsidRDefault="00927CAC" w:rsidP="00927CAC">
            <w:pPr>
              <w:pStyle w:val="Prrafodelista"/>
              <w:numPr>
                <w:ilvl w:val="0"/>
                <w:numId w:val="4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2522C4">
              <w:rPr>
                <w:rFonts w:asciiTheme="minorHAnsi" w:eastAsia="Arial" w:hAnsiTheme="minorHAnsi" w:cstheme="minorHAnsi"/>
              </w:rPr>
              <w:t xml:space="preserve"> proveedor </w:t>
            </w:r>
            <w:r>
              <w:rPr>
                <w:rFonts w:asciiTheme="minorHAnsi" w:eastAsia="Arial" w:hAnsiTheme="minorHAnsi" w:cstheme="minorHAnsi"/>
              </w:rPr>
              <w:t>para eliminar.</w:t>
            </w:r>
          </w:p>
        </w:tc>
      </w:tr>
      <w:tr w:rsidR="005A6318" w:rsidRPr="0039736F" w14:paraId="1CD7CB27"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2AE62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6641FE78" w14:textId="77777777" w:rsidR="00927CAC" w:rsidRPr="004F3874" w:rsidRDefault="00927CAC" w:rsidP="00927CAC">
            <w:pPr>
              <w:pStyle w:val="Prrafodelista"/>
              <w:numPr>
                <w:ilvl w:val="0"/>
                <w:numId w:val="44"/>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7B9C56E" w14:textId="0CCC3AC2" w:rsidR="005A6318" w:rsidRPr="0039736F" w:rsidRDefault="00927CAC" w:rsidP="00927CAC">
            <w:pPr>
              <w:pStyle w:val="Prrafodelista"/>
              <w:numPr>
                <w:ilvl w:val="0"/>
                <w:numId w:val="44"/>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679DB925" w14:textId="77777777" w:rsidR="00C15EA2" w:rsidRDefault="00C15EA2" w:rsidP="008810D6"/>
    <w:p w14:paraId="0FD8F3BA" w14:textId="77777777" w:rsidR="00F4168E" w:rsidRDefault="00F4168E" w:rsidP="008810D6"/>
    <w:p w14:paraId="6B894B6E" w14:textId="77777777" w:rsidR="00F4168E" w:rsidRDefault="00F4168E" w:rsidP="008810D6"/>
    <w:p w14:paraId="12FD8738" w14:textId="77777777" w:rsidR="00F4168E" w:rsidRDefault="00F4168E" w:rsidP="008810D6"/>
    <w:p w14:paraId="65BC98A2" w14:textId="77777777" w:rsidR="00F4168E" w:rsidRDefault="00F4168E" w:rsidP="008810D6"/>
    <w:p w14:paraId="0571EDA2" w14:textId="77777777" w:rsidR="00F4168E" w:rsidRDefault="00F4168E" w:rsidP="008810D6"/>
    <w:p w14:paraId="2960F714" w14:textId="77777777" w:rsidR="00F4168E" w:rsidRDefault="00F4168E" w:rsidP="008810D6"/>
    <w:p w14:paraId="23E4FFBF" w14:textId="77777777" w:rsidR="00F4168E" w:rsidRDefault="00F4168E" w:rsidP="008810D6"/>
    <w:p w14:paraId="1C23E8AF" w14:textId="77777777" w:rsidR="00F4168E" w:rsidRDefault="00F4168E" w:rsidP="008810D6"/>
    <w:p w14:paraId="7280BDE4" w14:textId="77777777" w:rsidR="00F4168E" w:rsidRDefault="00F4168E" w:rsidP="008810D6"/>
    <w:p w14:paraId="6FCB98B0" w14:textId="77777777" w:rsidR="00F4168E" w:rsidRDefault="00F4168E" w:rsidP="008810D6"/>
    <w:p w14:paraId="4BC430A7" w14:textId="77777777" w:rsidR="00F4168E" w:rsidRDefault="00F4168E" w:rsidP="008810D6"/>
    <w:p w14:paraId="3DDB4309" w14:textId="77777777" w:rsidR="00F4168E" w:rsidRDefault="00F4168E" w:rsidP="008810D6"/>
    <w:p w14:paraId="769006B1" w14:textId="77777777" w:rsidR="00F4168E" w:rsidRDefault="00F4168E" w:rsidP="008810D6"/>
    <w:p w14:paraId="37B53AB8" w14:textId="77777777" w:rsidR="00F4168E" w:rsidRDefault="00F4168E" w:rsidP="008810D6"/>
    <w:p w14:paraId="48BB6895" w14:textId="77777777" w:rsidR="00F4168E" w:rsidRDefault="00F4168E" w:rsidP="008810D6"/>
    <w:p w14:paraId="3D606A9B" w14:textId="77777777" w:rsidR="00F4168E" w:rsidRDefault="00F4168E" w:rsidP="008810D6"/>
    <w:p w14:paraId="442143BF" w14:textId="77777777" w:rsidR="00F4168E" w:rsidRDefault="00F4168E" w:rsidP="008810D6"/>
    <w:p w14:paraId="2D4ED49C" w14:textId="77777777" w:rsidR="00F4168E" w:rsidRDefault="00F4168E" w:rsidP="008810D6"/>
    <w:p w14:paraId="49119BFA" w14:textId="77777777" w:rsidR="00F4168E" w:rsidRDefault="00F4168E" w:rsidP="008810D6"/>
    <w:p w14:paraId="78F637E6" w14:textId="77777777" w:rsidR="00F4168E" w:rsidRDefault="00F4168E" w:rsidP="008810D6"/>
    <w:p w14:paraId="4D778B65" w14:textId="77777777" w:rsidR="00F4168E" w:rsidRDefault="00F4168E" w:rsidP="008810D6"/>
    <w:p w14:paraId="682E5F8C" w14:textId="77777777" w:rsidR="00F4168E" w:rsidRDefault="00F4168E" w:rsidP="008810D6"/>
    <w:p w14:paraId="673B6B43" w14:textId="77777777" w:rsidR="00F4168E" w:rsidRDefault="00F4168E" w:rsidP="008810D6"/>
    <w:p w14:paraId="1EB94A23" w14:textId="77777777" w:rsidR="00F4168E" w:rsidRDefault="00F4168E" w:rsidP="008810D6"/>
    <w:p w14:paraId="3C65A4AE" w14:textId="77777777" w:rsidR="00F4168E" w:rsidRDefault="00F4168E" w:rsidP="008810D6"/>
    <w:p w14:paraId="0F70F659" w14:textId="77777777" w:rsidR="00F4168E" w:rsidRDefault="00F4168E" w:rsidP="008810D6"/>
    <w:p w14:paraId="62852801" w14:textId="77777777" w:rsidR="00F4168E" w:rsidRDefault="00F4168E" w:rsidP="008810D6"/>
    <w:p w14:paraId="60CD62F0" w14:textId="77777777" w:rsidR="00F4168E" w:rsidRDefault="00F4168E" w:rsidP="008810D6"/>
    <w:p w14:paraId="7BC1F955" w14:textId="77777777" w:rsidR="00F4168E" w:rsidRDefault="00F4168E" w:rsidP="008810D6"/>
    <w:p w14:paraId="6B4030E4" w14:textId="77777777" w:rsidR="00F4168E" w:rsidRDefault="00F4168E" w:rsidP="008810D6"/>
    <w:p w14:paraId="64C16FB8" w14:textId="77777777" w:rsidR="00F4168E" w:rsidRDefault="00F4168E" w:rsidP="008810D6"/>
    <w:p w14:paraId="34D10CD3" w14:textId="77777777" w:rsidR="00F4168E" w:rsidRPr="00550C11" w:rsidRDefault="00F4168E" w:rsidP="008810D6"/>
    <w:tbl>
      <w:tblPr>
        <w:tblW w:w="0" w:type="auto"/>
        <w:tblInd w:w="90" w:type="dxa"/>
        <w:tblLook w:val="01E0" w:firstRow="1" w:lastRow="1" w:firstColumn="1" w:lastColumn="1" w:noHBand="0" w:noVBand="0"/>
      </w:tblPr>
      <w:tblGrid>
        <w:gridCol w:w="1136"/>
        <w:gridCol w:w="3703"/>
        <w:gridCol w:w="1546"/>
        <w:gridCol w:w="3143"/>
      </w:tblGrid>
      <w:tr w:rsidR="005A6318" w:rsidRPr="0039736F" w14:paraId="542802A0" w14:textId="77777777" w:rsidTr="00C738CC">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4FF6C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16BC1FE5"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24</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204C9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transportistas</w:t>
            </w:r>
          </w:p>
        </w:tc>
      </w:tr>
      <w:tr w:rsidR="005A6318" w:rsidRPr="0039736F" w14:paraId="1DD6D203" w14:textId="77777777" w:rsidTr="00C738CC">
        <w:tc>
          <w:tcPr>
            <w:tcW w:w="6385" w:type="dxa"/>
            <w:gridSpan w:val="3"/>
            <w:tcBorders>
              <w:top w:val="single" w:sz="8" w:space="0" w:color="auto"/>
              <w:left w:val="single" w:sz="8" w:space="0" w:color="auto"/>
              <w:bottom w:val="single" w:sz="8" w:space="0" w:color="auto"/>
              <w:right w:val="single" w:sz="8" w:space="0" w:color="auto"/>
            </w:tcBorders>
          </w:tcPr>
          <w:p w14:paraId="1DF98D24"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09A86FD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7A22E6B3"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554387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AA6554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24</w:t>
            </w:r>
          </w:p>
        </w:tc>
      </w:tr>
      <w:tr w:rsidR="005A6318" w:rsidRPr="0039736F" w14:paraId="230B9DAA"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7F953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3CCBC77C"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0FAC54B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3B58D5" w14:textId="68554FB4"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AFA99A0" w14:textId="77777777" w:rsidTr="00C738C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0B0AD4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4F520DD" w14:textId="2C7090EC"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w:t>
            </w:r>
            <w:r w:rsidR="00361C13">
              <w:rPr>
                <w:rFonts w:asciiTheme="minorHAnsi" w:eastAsia="Arial" w:hAnsiTheme="minorHAnsi" w:cstheme="minorHAnsi"/>
              </w:rPr>
              <w:t>odrán</w:t>
            </w:r>
            <w:r w:rsidRPr="0041354F">
              <w:rPr>
                <w:rFonts w:asciiTheme="minorHAnsi" w:eastAsia="Arial" w:hAnsiTheme="minorHAnsi" w:cstheme="minorHAnsi"/>
              </w:rPr>
              <w:t xml:space="preserve"> registrar nuevos transportistas</w:t>
            </w:r>
            <w:r w:rsidR="00361C13">
              <w:rPr>
                <w:rFonts w:asciiTheme="minorHAnsi" w:eastAsia="Arial" w:hAnsiTheme="minorHAnsi" w:cstheme="minorHAnsi"/>
              </w:rPr>
              <w:t>.</w:t>
            </w:r>
          </w:p>
        </w:tc>
      </w:tr>
      <w:tr w:rsidR="00C738CC" w:rsidRPr="0039736F" w14:paraId="02B03435" w14:textId="77777777" w:rsidTr="00C738C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28FECF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NOTAS:</w:t>
            </w:r>
          </w:p>
          <w:p w14:paraId="26835B90" w14:textId="77777777" w:rsidR="00C738CC" w:rsidRDefault="00C738CC" w:rsidP="00C738CC">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6DA34B0" w14:textId="655950F5" w:rsidR="00C738CC" w:rsidRDefault="00C738CC" w:rsidP="00C738CC">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registrar la Imagen en forma </w:t>
            </w:r>
            <w:r w:rsidR="00106804">
              <w:rPr>
                <w:rFonts w:asciiTheme="minorHAnsi" w:eastAsia="Arial" w:hAnsiTheme="minorHAnsi" w:cstheme="minorHAnsi"/>
              </w:rPr>
              <w:t>de selección de archivos.</w:t>
            </w:r>
          </w:p>
          <w:p w14:paraId="78417847" w14:textId="185C58E4" w:rsidR="00C738CC" w:rsidRPr="00774DA4" w:rsidRDefault="00C738CC" w:rsidP="00C738CC">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C738CC" w:rsidRPr="0039736F" w14:paraId="10F08B64"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9CAD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4D16869" w14:textId="17D1B075" w:rsidR="00C738CC" w:rsidRPr="00594B33" w:rsidRDefault="00C738CC" w:rsidP="00C738C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transportista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27C656" w14:textId="509F8339" w:rsidR="00C738CC" w:rsidRPr="00C738CC" w:rsidRDefault="00C738CC" w:rsidP="00C738CC">
            <w:pPr>
              <w:pStyle w:val="Prrafodelista"/>
              <w:numPr>
                <w:ilvl w:val="0"/>
                <w:numId w:val="54"/>
              </w:numPr>
              <w:rPr>
                <w:rFonts w:asciiTheme="minorHAnsi" w:eastAsia="Arial" w:hAnsiTheme="minorHAnsi" w:cstheme="minorHAnsi"/>
              </w:rPr>
            </w:pPr>
            <w:r w:rsidRPr="00C738CC">
              <w:rPr>
                <w:rFonts w:asciiTheme="minorHAnsi" w:eastAsia="Arial" w:hAnsiTheme="minorHAnsi" w:cstheme="minorHAnsi"/>
              </w:rPr>
              <w:t>El sistema emite mensajes claros en caso de errores, indicando los campos problemáticos.</w:t>
            </w:r>
          </w:p>
        </w:tc>
      </w:tr>
      <w:tr w:rsidR="005A6318" w:rsidRPr="0039736F" w14:paraId="286B77FB" w14:textId="77777777" w:rsidTr="00C738C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202D0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C738CC" w:rsidRPr="0039736F" w14:paraId="3F0D75A1"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DE6A489"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.1     </w:t>
            </w:r>
          </w:p>
          <w:p w14:paraId="5442F921"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F2B78C2" w14:textId="3CFBB912" w:rsidR="00C738CC" w:rsidRPr="00DD5768"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transportista en el sistema.</w:t>
            </w:r>
          </w:p>
          <w:p w14:paraId="21C48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AA63E1E" w14:textId="1F7FE90B"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transportista a</w:t>
            </w:r>
            <w:r w:rsidRPr="003D1DCB">
              <w:rPr>
                <w:rFonts w:asciiTheme="minorHAnsi" w:eastAsia="Arial" w:hAnsiTheme="minorHAnsi" w:cstheme="minorHAnsi"/>
              </w:rPr>
              <w:t>l sistema.</w:t>
            </w:r>
          </w:p>
          <w:p w14:paraId="26A9C09E" w14:textId="77777777" w:rsidR="00C738CC"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F3E52" w14:textId="3AD3EA0B" w:rsidR="00C738CC" w:rsidRPr="00C738CC" w:rsidRDefault="00C738CC">
            <w:pPr>
              <w:pStyle w:val="Prrafodelista"/>
              <w:numPr>
                <w:ilvl w:val="0"/>
                <w:numId w:val="163"/>
              </w:numPr>
              <w:rPr>
                <w:rFonts w:asciiTheme="minorHAnsi" w:eastAsia="Arial" w:hAnsiTheme="minorHAnsi" w:cstheme="minorHAnsi"/>
              </w:rPr>
            </w:pPr>
            <w:r w:rsidRPr="00C738CC">
              <w:rPr>
                <w:rFonts w:asciiTheme="minorHAnsi" w:eastAsia="Arial" w:hAnsiTheme="minorHAnsi" w:cstheme="minorHAnsi"/>
              </w:rPr>
              <w:t xml:space="preserve">Ingresa todos los datos necesarios para registrar el </w:t>
            </w:r>
            <w:r>
              <w:rPr>
                <w:rFonts w:asciiTheme="minorHAnsi" w:eastAsia="Arial" w:hAnsiTheme="minorHAnsi" w:cstheme="minorHAnsi"/>
              </w:rPr>
              <w:t>transportista</w:t>
            </w:r>
            <w:r w:rsidRPr="00C738CC">
              <w:rPr>
                <w:rFonts w:asciiTheme="minorHAnsi" w:eastAsia="Arial" w:hAnsiTheme="minorHAnsi" w:cstheme="minorHAnsi"/>
              </w:rPr>
              <w:t>.</w:t>
            </w:r>
          </w:p>
          <w:p w14:paraId="5016B039" w14:textId="2838CD1C" w:rsidR="00C738CC" w:rsidRPr="003D1DCB" w:rsidRDefault="00C738CC">
            <w:pPr>
              <w:pStyle w:val="Prrafodelista"/>
              <w:numPr>
                <w:ilvl w:val="0"/>
                <w:numId w:val="16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1734BC8"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F2EFFAA"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912E597"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2890EE6" w14:textId="43E5E016" w:rsidR="00C738CC" w:rsidRPr="0041354F" w:rsidRDefault="00C738CC" w:rsidP="00C738CC">
            <w:pPr>
              <w:pStyle w:val="Prrafodelista"/>
              <w:numPr>
                <w:ilvl w:val="0"/>
                <w:numId w:val="45"/>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al transportista</w:t>
            </w:r>
            <w:r w:rsidRPr="007D0915">
              <w:rPr>
                <w:rFonts w:asciiTheme="minorHAnsi" w:eastAsia="Arial" w:hAnsiTheme="minorHAnsi" w:cstheme="minorHAnsi"/>
              </w:rPr>
              <w:t>, generando automáticamente el ID.</w:t>
            </w:r>
          </w:p>
        </w:tc>
      </w:tr>
      <w:tr w:rsidR="00C738CC" w:rsidRPr="0039736F" w14:paraId="1B5FA307"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26686C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.2     </w:t>
            </w:r>
          </w:p>
          <w:p w14:paraId="324DE36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67E3AD3"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3A37690"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510837D8" w14:textId="7305FF18"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transportista ingresando números en campos de texto como Nombres y Apellidos.</w:t>
            </w:r>
          </w:p>
          <w:p w14:paraId="435348E3"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200A1F" w14:textId="77777777" w:rsidR="00C738CC" w:rsidRPr="00C738CC" w:rsidRDefault="00C738CC">
            <w:pPr>
              <w:pStyle w:val="Prrafodelista"/>
              <w:numPr>
                <w:ilvl w:val="0"/>
                <w:numId w:val="164"/>
              </w:numPr>
              <w:rPr>
                <w:rFonts w:asciiTheme="minorHAnsi" w:eastAsia="Arial" w:hAnsiTheme="minorHAnsi" w:cstheme="minorHAnsi"/>
              </w:rPr>
            </w:pPr>
            <w:r w:rsidRPr="00C738CC">
              <w:rPr>
                <w:rFonts w:asciiTheme="minorHAnsi" w:hAnsiTheme="minorHAnsi" w:cstheme="minorHAnsi"/>
              </w:rPr>
              <w:t>Ingresa valores inválidos (números) en los campos Nombres y Apellidos.</w:t>
            </w:r>
          </w:p>
          <w:p w14:paraId="0131496B" w14:textId="7A74B92B" w:rsidR="00C738CC" w:rsidRPr="003D1DCB" w:rsidRDefault="00C738CC">
            <w:pPr>
              <w:pStyle w:val="Prrafodelista"/>
              <w:numPr>
                <w:ilvl w:val="0"/>
                <w:numId w:val="164"/>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A2E9D"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F3B2555"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1B14338E"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9864CC" w14:textId="710A83DB" w:rsidR="00C738CC" w:rsidRPr="0041354F" w:rsidRDefault="00C738CC" w:rsidP="00C738CC">
            <w:pPr>
              <w:pStyle w:val="Prrafodelista"/>
              <w:numPr>
                <w:ilvl w:val="0"/>
                <w:numId w:val="45"/>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C738CC" w:rsidRPr="0039736F" w14:paraId="5BE42D0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EFE10D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24</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3B716E62"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9A468F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35B8A86" w14:textId="2B6AB1B3"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letras en los campos de texto como Cédula y Teléfono.</w:t>
            </w:r>
          </w:p>
          <w:p w14:paraId="69DDF265"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2A903FB" w14:textId="77777777" w:rsidR="00C738CC" w:rsidRPr="00106804" w:rsidRDefault="00C738CC">
            <w:pPr>
              <w:pStyle w:val="Prrafodelista"/>
              <w:numPr>
                <w:ilvl w:val="0"/>
                <w:numId w:val="165"/>
              </w:numPr>
              <w:rPr>
                <w:rFonts w:asciiTheme="minorHAnsi" w:eastAsia="Arial" w:hAnsiTheme="minorHAnsi" w:cstheme="minorHAnsi"/>
              </w:rPr>
            </w:pPr>
            <w:r w:rsidRPr="00106804">
              <w:rPr>
                <w:rFonts w:asciiTheme="minorHAnsi" w:hAnsiTheme="minorHAnsi" w:cstheme="minorHAnsi"/>
              </w:rPr>
              <w:t>Ingresa valores inválidos (letras) en los campos Cédula y Teléfono.</w:t>
            </w:r>
          </w:p>
          <w:p w14:paraId="290A6E41" w14:textId="3061167F" w:rsidR="00C738CC" w:rsidRPr="003D1DCB" w:rsidRDefault="00C738CC">
            <w:pPr>
              <w:pStyle w:val="Prrafodelista"/>
              <w:numPr>
                <w:ilvl w:val="0"/>
                <w:numId w:val="16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03484B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9D332F2" w14:textId="23F9771F"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106804">
              <w:rPr>
                <w:rFonts w:asciiTheme="minorHAnsi" w:hAnsiTheme="minorHAnsi" w:cstheme="minorHAnsi"/>
              </w:rPr>
              <w:t xml:space="preserve">10 </w:t>
            </w:r>
            <w:r>
              <w:rPr>
                <w:rFonts w:asciiTheme="minorHAnsi" w:hAnsiTheme="minorHAnsi" w:cstheme="minorHAnsi"/>
              </w:rPr>
              <w:t>números.</w:t>
            </w:r>
          </w:p>
          <w:p w14:paraId="4656540B"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C177B5A" w14:textId="78E2F393"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C738CC" w:rsidRPr="0039736F" w14:paraId="2674E56B"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9DDAE47" w14:textId="0A0F088A"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35A7367B"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6AE1CBB2"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735062A6" w14:textId="68F94F7E"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106804">
              <w:rPr>
                <w:rFonts w:asciiTheme="minorHAnsi" w:eastAsia="Arial" w:hAnsiTheme="minorHAnsi" w:cstheme="minorHAnsi"/>
              </w:rPr>
              <w:t xml:space="preserve">o el empleado </w:t>
            </w:r>
            <w:r>
              <w:rPr>
                <w:rFonts w:asciiTheme="minorHAnsi" w:eastAsia="Arial" w:hAnsiTheme="minorHAnsi" w:cstheme="minorHAnsi"/>
              </w:rPr>
              <w:t xml:space="preserve">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DE5653A"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6943B4" w14:textId="77777777" w:rsidR="00C738CC" w:rsidRPr="00106804" w:rsidRDefault="00C738CC">
            <w:pPr>
              <w:pStyle w:val="Prrafodelista"/>
              <w:numPr>
                <w:ilvl w:val="0"/>
                <w:numId w:val="166"/>
              </w:numPr>
              <w:rPr>
                <w:rFonts w:asciiTheme="minorHAnsi" w:eastAsia="Arial" w:hAnsiTheme="minorHAnsi" w:cstheme="minorHAnsi"/>
              </w:rPr>
            </w:pPr>
            <w:r w:rsidRPr="00106804">
              <w:rPr>
                <w:rFonts w:asciiTheme="minorHAnsi" w:hAnsiTheme="minorHAnsi" w:cstheme="minorHAnsi"/>
              </w:rPr>
              <w:t>Ingresa un correo electrónico sin el @ y .com.</w:t>
            </w:r>
          </w:p>
          <w:p w14:paraId="25571DF2" w14:textId="23315C94" w:rsidR="00C738CC" w:rsidRPr="003D1DCB" w:rsidRDefault="00C738CC">
            <w:pPr>
              <w:pStyle w:val="Prrafodelista"/>
              <w:numPr>
                <w:ilvl w:val="0"/>
                <w:numId w:val="166"/>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A24805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55B6E22"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F9CC580"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739DAE" w14:textId="5C518D59" w:rsidR="00C738CC" w:rsidRPr="0041354F" w:rsidRDefault="00C738CC" w:rsidP="00C738CC">
            <w:pPr>
              <w:pStyle w:val="Prrafodelista"/>
              <w:numPr>
                <w:ilvl w:val="0"/>
                <w:numId w:val="45"/>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C738CC" w:rsidRPr="0039736F" w14:paraId="0BC3AFB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339A4EB" w14:textId="60D5BD8D"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3FA884F8" w14:textId="77777777"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3F01FEAD"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4A9411DB" w14:textId="7AB01A58"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106804">
              <w:rPr>
                <w:rFonts w:asciiTheme="minorHAnsi" w:eastAsia="Arial" w:hAnsiTheme="minorHAnsi" w:cstheme="minorHAnsi"/>
              </w:rPr>
              <w:t xml:space="preserve"> transportista</w:t>
            </w:r>
            <w:r>
              <w:rPr>
                <w:rFonts w:asciiTheme="minorHAnsi" w:eastAsia="Arial" w:hAnsiTheme="minorHAnsi" w:cstheme="minorHAnsi"/>
              </w:rPr>
              <w:t xml:space="preserve"> dejando campos obligatorios sin completar.</w:t>
            </w:r>
          </w:p>
          <w:p w14:paraId="2D7DE4B0"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BAFD84" w14:textId="6C91F492" w:rsidR="00C738CC" w:rsidRPr="00106804" w:rsidRDefault="00C738CC">
            <w:pPr>
              <w:pStyle w:val="Prrafodelista"/>
              <w:numPr>
                <w:ilvl w:val="0"/>
                <w:numId w:val="167"/>
              </w:numPr>
              <w:rPr>
                <w:rFonts w:asciiTheme="minorHAnsi" w:eastAsia="Arial" w:hAnsiTheme="minorHAnsi" w:cstheme="minorHAnsi"/>
              </w:rPr>
            </w:pPr>
            <w:r w:rsidRPr="00106804">
              <w:rPr>
                <w:rFonts w:asciiTheme="minorHAnsi" w:eastAsia="Arial" w:hAnsiTheme="minorHAnsi" w:cstheme="minorHAnsi"/>
              </w:rPr>
              <w:t>Deja uno o más campos obligatorios vacíos, como el Nombres, Apellidos, Cédula, Teléfono</w:t>
            </w:r>
            <w:r w:rsidR="00106804">
              <w:rPr>
                <w:rFonts w:asciiTheme="minorHAnsi" w:eastAsia="Arial" w:hAnsiTheme="minorHAnsi" w:cstheme="minorHAnsi"/>
              </w:rPr>
              <w:t>, Imagen</w:t>
            </w:r>
            <w:r w:rsidRPr="00106804">
              <w:rPr>
                <w:rFonts w:asciiTheme="minorHAnsi" w:eastAsia="Arial" w:hAnsiTheme="minorHAnsi" w:cstheme="minorHAnsi"/>
              </w:rPr>
              <w:t xml:space="preserve"> y Correo Electrónico.</w:t>
            </w:r>
          </w:p>
          <w:p w14:paraId="0D9C9908" w14:textId="3F41A6FB" w:rsidR="00C738CC" w:rsidRPr="005B2C91" w:rsidRDefault="00C738CC">
            <w:pPr>
              <w:pStyle w:val="Prrafodelista"/>
              <w:numPr>
                <w:ilvl w:val="0"/>
                <w:numId w:val="167"/>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4BA786D8"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RESULTADOS: </w:t>
            </w:r>
          </w:p>
          <w:p w14:paraId="74ECFC7C" w14:textId="77777777"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29F1017" w14:textId="77777777"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788644" w14:textId="6B3923AF"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5A6318" w:rsidRPr="0039736F" w14:paraId="5D0AEE69" w14:textId="77777777" w:rsidTr="00C738C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0066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26DA24CB" w14:textId="77777777" w:rsidR="00361C13" w:rsidRDefault="00361C13">
            <w:pPr>
              <w:pStyle w:val="Prrafodelista"/>
              <w:numPr>
                <w:ilvl w:val="0"/>
                <w:numId w:val="16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8854DEA" w14:textId="19C24848" w:rsidR="005A6318" w:rsidRPr="0039736F" w:rsidRDefault="00361C13">
            <w:pPr>
              <w:pStyle w:val="Prrafodelista"/>
              <w:numPr>
                <w:ilvl w:val="0"/>
                <w:numId w:val="162"/>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642B0DC" w14:textId="77777777" w:rsidR="00F4168E" w:rsidRPr="00550C11" w:rsidRDefault="00F4168E" w:rsidP="00C76B7C"/>
    <w:tbl>
      <w:tblPr>
        <w:tblW w:w="0" w:type="auto"/>
        <w:tblInd w:w="90" w:type="dxa"/>
        <w:tblLook w:val="01E0" w:firstRow="1" w:lastRow="1" w:firstColumn="1" w:lastColumn="1" w:noHBand="0" w:noVBand="0"/>
      </w:tblPr>
      <w:tblGrid>
        <w:gridCol w:w="1136"/>
        <w:gridCol w:w="3703"/>
        <w:gridCol w:w="1546"/>
        <w:gridCol w:w="3143"/>
      </w:tblGrid>
      <w:tr w:rsidR="005A6318" w:rsidRPr="0039736F" w14:paraId="24CA089B" w14:textId="77777777" w:rsidTr="00106804">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FBF5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F78C8A"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25</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FD761A7"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transportistas</w:t>
            </w:r>
          </w:p>
        </w:tc>
      </w:tr>
      <w:tr w:rsidR="005A6318" w:rsidRPr="0039736F" w14:paraId="4727F6B8" w14:textId="77777777" w:rsidTr="00106804">
        <w:tc>
          <w:tcPr>
            <w:tcW w:w="6385" w:type="dxa"/>
            <w:gridSpan w:val="3"/>
            <w:tcBorders>
              <w:top w:val="single" w:sz="8" w:space="0" w:color="auto"/>
              <w:left w:val="single" w:sz="8" w:space="0" w:color="auto"/>
              <w:bottom w:val="single" w:sz="8" w:space="0" w:color="auto"/>
              <w:right w:val="single" w:sz="8" w:space="0" w:color="auto"/>
            </w:tcBorders>
          </w:tcPr>
          <w:p w14:paraId="75B8D9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F8F4A7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4B0EBF41"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330BB9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9AA73D"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25</w:t>
            </w:r>
          </w:p>
        </w:tc>
      </w:tr>
      <w:tr w:rsidR="005A6318" w:rsidRPr="0039736F" w14:paraId="1DCD176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0FCBF04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7AAE093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00794D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E5244B" w14:textId="1860E929"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5A76720" w14:textId="77777777" w:rsidTr="0010680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1A477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D7AA8B8" w14:textId="59ACE64E"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w:t>
            </w:r>
            <w:r w:rsidR="00106804">
              <w:rPr>
                <w:rFonts w:asciiTheme="minorHAnsi" w:eastAsia="Arial" w:hAnsiTheme="minorHAnsi" w:cstheme="minorHAnsi"/>
              </w:rPr>
              <w:t xml:space="preserve"> podrán</w:t>
            </w:r>
            <w:r w:rsidRPr="0041354F">
              <w:rPr>
                <w:rFonts w:asciiTheme="minorHAnsi" w:eastAsia="Arial" w:hAnsiTheme="minorHAnsi" w:cstheme="minorHAnsi"/>
              </w:rPr>
              <w:t xml:space="preserve"> actualizar la información de los transportistas existentes</w:t>
            </w:r>
            <w:r w:rsidR="00106804">
              <w:rPr>
                <w:rFonts w:asciiTheme="minorHAnsi" w:eastAsia="Arial" w:hAnsiTheme="minorHAnsi" w:cstheme="minorHAnsi"/>
              </w:rPr>
              <w:t>.</w:t>
            </w:r>
          </w:p>
        </w:tc>
      </w:tr>
      <w:tr w:rsidR="00106804" w:rsidRPr="0039736F" w14:paraId="701C0489" w14:textId="77777777" w:rsidTr="0010680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D7D370B"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NOTAS:</w:t>
            </w:r>
          </w:p>
          <w:p w14:paraId="27B594E9" w14:textId="204E865B" w:rsidR="00106804" w:rsidRDefault="00106804" w:rsidP="0010680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w:t>
            </w:r>
            <w:r w:rsidR="00F4168E">
              <w:rPr>
                <w:rFonts w:asciiTheme="minorHAnsi" w:eastAsia="Arial" w:hAnsiTheme="minorHAnsi" w:cstheme="minorHAnsi"/>
              </w:rPr>
              <w:t>, Imagen</w:t>
            </w:r>
            <w:r>
              <w:rPr>
                <w:rFonts w:asciiTheme="minorHAnsi" w:eastAsia="Arial" w:hAnsiTheme="minorHAnsi" w:cstheme="minorHAnsi"/>
              </w:rPr>
              <w:t xml:space="preserve"> y Correo Electrónico en forma de texto.</w:t>
            </w:r>
          </w:p>
          <w:p w14:paraId="2D096D19" w14:textId="326894F3" w:rsidR="00106804" w:rsidRPr="00F4168E" w:rsidRDefault="00F4168E" w:rsidP="00F4168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registrar la Imagen en forma de selección de archivos.</w:t>
            </w:r>
          </w:p>
          <w:p w14:paraId="6AF5BB36" w14:textId="7C1E8868" w:rsidR="00106804" w:rsidRPr="00774DA4" w:rsidRDefault="00106804" w:rsidP="00106804">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106804" w:rsidRPr="0039736F" w14:paraId="3422F0D8"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3A63EED9"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6CED86B" w14:textId="73016819" w:rsidR="00106804" w:rsidRPr="00594B33" w:rsidRDefault="00106804" w:rsidP="001068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D9D3C67" w14:textId="685155B0" w:rsidR="00106804" w:rsidRPr="00106804" w:rsidRDefault="00106804" w:rsidP="00106804">
            <w:pPr>
              <w:pStyle w:val="Prrafodelista"/>
              <w:numPr>
                <w:ilvl w:val="0"/>
                <w:numId w:val="54"/>
              </w:numPr>
              <w:rPr>
                <w:rFonts w:asciiTheme="minorHAnsi" w:eastAsia="Arial" w:hAnsiTheme="minorHAnsi" w:cstheme="minorHAnsi"/>
              </w:rPr>
            </w:pPr>
            <w:r w:rsidRPr="00106804">
              <w:rPr>
                <w:rFonts w:asciiTheme="minorHAnsi" w:eastAsia="Arial" w:hAnsiTheme="minorHAnsi" w:cstheme="minorHAnsi"/>
              </w:rPr>
              <w:t>El sistema emite mensajes claros en caso de errores, indicando los campos problemáticos.</w:t>
            </w:r>
          </w:p>
        </w:tc>
      </w:tr>
      <w:tr w:rsidR="005A6318" w:rsidRPr="0039736F" w14:paraId="78A2F0D4" w14:textId="77777777" w:rsidTr="0010680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7E558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4168E" w:rsidRPr="0039736F" w14:paraId="6413303B"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DFDF359"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.1     </w:t>
            </w:r>
          </w:p>
          <w:p w14:paraId="326D5A66"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AC66667" w14:textId="428E0FB4"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transportista </w:t>
            </w:r>
            <w:r w:rsidRPr="00BF34A4">
              <w:rPr>
                <w:rFonts w:asciiTheme="minorHAnsi" w:eastAsia="Arial" w:hAnsiTheme="minorHAnsi" w:cstheme="minorHAnsi"/>
              </w:rPr>
              <w:t>existente.</w:t>
            </w:r>
          </w:p>
          <w:p w14:paraId="685346EC"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DD4ACD7" w14:textId="27C1BF54" w:rsidR="00F4168E" w:rsidRDefault="00F4168E" w:rsidP="00F4168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transportista.</w:t>
            </w:r>
          </w:p>
          <w:p w14:paraId="42F79D88"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6333B0" w14:textId="5CA507C6" w:rsidR="00F4168E" w:rsidRPr="00F4168E" w:rsidRDefault="00F4168E">
            <w:pPr>
              <w:pStyle w:val="Prrafodelista"/>
              <w:numPr>
                <w:ilvl w:val="0"/>
                <w:numId w:val="168"/>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68C2B323" w14:textId="77777777" w:rsidR="00F4168E" w:rsidRPr="00F744D6" w:rsidRDefault="00F4168E">
            <w:pPr>
              <w:pStyle w:val="Prrafodelista"/>
              <w:numPr>
                <w:ilvl w:val="0"/>
                <w:numId w:val="16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05F3B81" w14:textId="2023A095"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transportista.</w:t>
            </w:r>
          </w:p>
          <w:p w14:paraId="307A8C05" w14:textId="77777777"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685A7295"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02BB3CAB" w14:textId="5F822E04" w:rsidR="00F4168E" w:rsidRPr="0041354F" w:rsidRDefault="00F4168E" w:rsidP="00F4168E">
            <w:pPr>
              <w:pStyle w:val="Prrafodelista"/>
              <w:numPr>
                <w:ilvl w:val="0"/>
                <w:numId w:val="46"/>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transportista </w:t>
            </w:r>
            <w:r w:rsidRPr="0098309F">
              <w:rPr>
                <w:rFonts w:asciiTheme="minorHAnsi" w:eastAsia="Arial" w:hAnsiTheme="minorHAnsi" w:cstheme="minorHAnsi"/>
              </w:rPr>
              <w:t>exitosamente y los refleja en la tabla.</w:t>
            </w:r>
          </w:p>
        </w:tc>
      </w:tr>
      <w:tr w:rsidR="00F4168E" w:rsidRPr="0039736F" w14:paraId="0A09232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4F2E310B"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.2     </w:t>
            </w:r>
          </w:p>
          <w:p w14:paraId="3A1C49E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4C90043"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5E1BEF9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70C276CC" w14:textId="7DB5E989"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 transportista ingresando números en campos de texto como Nombres o Apellidos.</w:t>
            </w:r>
          </w:p>
          <w:p w14:paraId="6F546A3D"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7CA95D" w14:textId="1BE0D699" w:rsidR="00F4168E" w:rsidRPr="00F4168E" w:rsidRDefault="00F4168E">
            <w:pPr>
              <w:pStyle w:val="Prrafodelista"/>
              <w:numPr>
                <w:ilvl w:val="0"/>
                <w:numId w:val="169"/>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0D7A0A5D" w14:textId="77777777" w:rsidR="00F4168E" w:rsidRPr="006F78C7" w:rsidRDefault="00F4168E">
            <w:pPr>
              <w:pStyle w:val="Prrafodelista"/>
              <w:numPr>
                <w:ilvl w:val="0"/>
                <w:numId w:val="16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DEC4065"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B6F156C"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F95829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65BF90BA"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120206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9DC0DC4" w14:textId="48884B1D" w:rsidR="00F4168E" w:rsidRPr="0041354F" w:rsidRDefault="00F4168E" w:rsidP="00F4168E">
            <w:pPr>
              <w:pStyle w:val="Prrafodelista"/>
              <w:numPr>
                <w:ilvl w:val="0"/>
                <w:numId w:val="46"/>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F4168E" w:rsidRPr="0039736F" w14:paraId="3B225E4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B952D1D"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25</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FB671C0"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0536AC5E"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1D7F4EEB" w14:textId="21B9B43E"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transportista ingresando letras en campos de texto como Cédula y Teléfono. </w:t>
            </w:r>
          </w:p>
          <w:p w14:paraId="38034CC3"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4A1F0" w14:textId="04D734FC" w:rsidR="00F4168E" w:rsidRPr="00F4168E" w:rsidRDefault="00F4168E">
            <w:pPr>
              <w:pStyle w:val="Prrafodelista"/>
              <w:numPr>
                <w:ilvl w:val="0"/>
                <w:numId w:val="170"/>
              </w:numPr>
              <w:rPr>
                <w:rFonts w:asciiTheme="minorHAnsi" w:eastAsia="Arial" w:hAnsiTheme="minorHAnsi" w:cstheme="minorHAnsi"/>
              </w:rPr>
            </w:pPr>
            <w:r w:rsidRPr="00F4168E">
              <w:rPr>
                <w:rFonts w:asciiTheme="minorHAnsi" w:eastAsia="Arial" w:hAnsiTheme="minorHAnsi" w:cstheme="minorHAnsi"/>
              </w:rPr>
              <w:t>Hace clic en la tabla donde están todos los</w:t>
            </w:r>
            <w:r>
              <w:rPr>
                <w:rFonts w:asciiTheme="minorHAnsi" w:eastAsia="Arial" w:hAnsiTheme="minorHAnsi" w:cstheme="minorHAnsi"/>
              </w:rPr>
              <w:t xml:space="preserve"> transportistas</w:t>
            </w:r>
          </w:p>
          <w:p w14:paraId="53E570DE" w14:textId="77777777" w:rsidR="00F4168E" w:rsidRPr="006F78C7" w:rsidRDefault="00F4168E">
            <w:pPr>
              <w:pStyle w:val="Prrafodelista"/>
              <w:numPr>
                <w:ilvl w:val="0"/>
                <w:numId w:val="17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27D815"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27995288"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3FFFE80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77505FF"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3F73DCF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9F6C64D" w14:textId="5AF15EC0" w:rsidR="00F4168E" w:rsidRPr="0041354F" w:rsidRDefault="00F4168E" w:rsidP="00F4168E">
            <w:pPr>
              <w:pStyle w:val="Prrafodelista"/>
              <w:numPr>
                <w:ilvl w:val="0"/>
                <w:numId w:val="46"/>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F4168E" w:rsidRPr="0039736F" w14:paraId="31F2339D"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58B30AE1" w14:textId="306F996A"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8CCD638"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654326D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C34FF29" w14:textId="498CB0BD"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transportista</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82D9C8F" w14:textId="77777777" w:rsidR="00F4168E" w:rsidRPr="00511E57"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DC23E5" w14:textId="77777777" w:rsidR="00F4168E" w:rsidRPr="00F4168E" w:rsidRDefault="00F4168E">
            <w:pPr>
              <w:pStyle w:val="Prrafodelista"/>
              <w:numPr>
                <w:ilvl w:val="0"/>
                <w:numId w:val="171"/>
              </w:numPr>
              <w:rPr>
                <w:rFonts w:asciiTheme="minorHAnsi" w:eastAsia="Arial" w:hAnsiTheme="minorHAnsi" w:cstheme="minorHAnsi"/>
              </w:rPr>
            </w:pPr>
            <w:r w:rsidRPr="00F4168E">
              <w:rPr>
                <w:rFonts w:asciiTheme="minorHAnsi" w:hAnsiTheme="minorHAnsi" w:cstheme="minorHAnsi"/>
              </w:rPr>
              <w:t>Ingresa un correo electrónico sin el @ y .com.</w:t>
            </w:r>
          </w:p>
          <w:p w14:paraId="0059CB1B" w14:textId="77777777" w:rsidR="00F4168E" w:rsidRPr="003D1DCB" w:rsidRDefault="00F4168E">
            <w:pPr>
              <w:pStyle w:val="Prrafodelista"/>
              <w:numPr>
                <w:ilvl w:val="0"/>
                <w:numId w:val="171"/>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FD18628"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45A9C"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4BE51614"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7B55106" w14:textId="2E8CCF9D" w:rsidR="00F4168E" w:rsidRPr="0041354F" w:rsidRDefault="00F4168E" w:rsidP="00F4168E">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F4168E" w:rsidRPr="0039736F" w14:paraId="352C4E7A"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7C6E968A" w14:textId="5BA3096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6B058569" w14:textId="7777777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DDC0302"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0C6C32EE" w14:textId="26C1F505"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transportista dejando campos obligatorios sin completar.</w:t>
            </w:r>
          </w:p>
          <w:p w14:paraId="2DEA87B7"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9653440" w14:textId="01F5211B" w:rsidR="00F4168E" w:rsidRPr="00F4168E" w:rsidRDefault="00F4168E">
            <w:pPr>
              <w:pStyle w:val="Prrafodelista"/>
              <w:numPr>
                <w:ilvl w:val="0"/>
                <w:numId w:val="172"/>
              </w:numPr>
              <w:rPr>
                <w:rFonts w:asciiTheme="minorHAnsi" w:eastAsia="Arial" w:hAnsiTheme="minorHAnsi" w:cstheme="minorHAnsi"/>
              </w:rPr>
            </w:pPr>
            <w:r w:rsidRPr="00F4168E">
              <w:rPr>
                <w:rFonts w:asciiTheme="minorHAnsi" w:eastAsia="Arial" w:hAnsiTheme="minorHAnsi" w:cstheme="minorHAnsi"/>
              </w:rPr>
              <w:t>Hace clic en la tabla donde están tod</w:t>
            </w:r>
            <w:r>
              <w:rPr>
                <w:rFonts w:asciiTheme="minorHAnsi" w:eastAsia="Arial" w:hAnsiTheme="minorHAnsi" w:cstheme="minorHAnsi"/>
              </w:rPr>
              <w:t>o</w:t>
            </w:r>
            <w:r w:rsidRPr="00F4168E">
              <w:rPr>
                <w:rFonts w:asciiTheme="minorHAnsi" w:eastAsia="Arial" w:hAnsiTheme="minorHAnsi" w:cstheme="minorHAnsi"/>
              </w:rPr>
              <w:t>s l</w:t>
            </w:r>
            <w:r>
              <w:rPr>
                <w:rFonts w:asciiTheme="minorHAnsi" w:eastAsia="Arial" w:hAnsiTheme="minorHAnsi" w:cstheme="minorHAnsi"/>
              </w:rPr>
              <w:t>os transportistas</w:t>
            </w:r>
            <w:r w:rsidRPr="00F4168E">
              <w:rPr>
                <w:rFonts w:asciiTheme="minorHAnsi" w:eastAsia="Arial" w:hAnsiTheme="minorHAnsi" w:cstheme="minorHAnsi"/>
              </w:rPr>
              <w:t>.</w:t>
            </w:r>
          </w:p>
          <w:p w14:paraId="5A923AA3" w14:textId="77777777" w:rsidR="00F4168E" w:rsidRPr="006F78C7" w:rsidRDefault="00F4168E">
            <w:pPr>
              <w:pStyle w:val="Prrafodelista"/>
              <w:numPr>
                <w:ilvl w:val="0"/>
                <w:numId w:val="1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6E072AE"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5B9C5387"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73D457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249F0E39" w14:textId="77777777"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4F15D54" w14:textId="77777777"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9921B41" w14:textId="3A9610F8" w:rsidR="00F4168E" w:rsidRPr="0041354F" w:rsidRDefault="00F4168E" w:rsidP="00F4168E">
            <w:pPr>
              <w:pStyle w:val="Prrafodelista"/>
              <w:numPr>
                <w:ilvl w:val="0"/>
                <w:numId w:val="46"/>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FAF5653" w14:textId="77777777" w:rsidTr="0010680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08694C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E684C4" w14:textId="77777777" w:rsidR="00730A03" w:rsidRPr="004F3874" w:rsidRDefault="00730A03">
            <w:pPr>
              <w:pStyle w:val="Prrafodelista"/>
              <w:numPr>
                <w:ilvl w:val="0"/>
                <w:numId w:val="17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606030A" w14:textId="158020AF" w:rsidR="005A6318" w:rsidRPr="0039736F" w:rsidRDefault="00730A03">
            <w:pPr>
              <w:pStyle w:val="Prrafodelista"/>
              <w:numPr>
                <w:ilvl w:val="0"/>
                <w:numId w:val="17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3377DF59" w14:textId="77777777" w:rsidR="005A6318" w:rsidRDefault="005A6318" w:rsidP="00C76B7C"/>
    <w:p w14:paraId="5652989D" w14:textId="77777777" w:rsidR="009825CF" w:rsidRDefault="009825CF" w:rsidP="00C76B7C"/>
    <w:p w14:paraId="08FE20CC" w14:textId="77777777" w:rsidR="009825CF" w:rsidRDefault="009825CF" w:rsidP="00C76B7C"/>
    <w:p w14:paraId="744BD122" w14:textId="77777777" w:rsidR="009825CF" w:rsidRDefault="009825CF" w:rsidP="00C76B7C"/>
    <w:p w14:paraId="58160A89" w14:textId="77777777" w:rsidR="009825CF" w:rsidRDefault="009825CF" w:rsidP="00C76B7C"/>
    <w:p w14:paraId="51FDCAF4" w14:textId="77777777" w:rsidR="009825CF" w:rsidRDefault="009825CF" w:rsidP="00C76B7C"/>
    <w:p w14:paraId="44BBCD4C" w14:textId="77777777" w:rsidR="009825CF" w:rsidRDefault="009825CF" w:rsidP="00C76B7C"/>
    <w:p w14:paraId="1D204771" w14:textId="77777777" w:rsidR="009825CF" w:rsidRDefault="009825CF" w:rsidP="00C76B7C"/>
    <w:p w14:paraId="0A7F3A02" w14:textId="77777777" w:rsidR="009825CF" w:rsidRDefault="009825CF" w:rsidP="00C76B7C"/>
    <w:p w14:paraId="4CACBBC5" w14:textId="77777777" w:rsidR="009825CF" w:rsidRDefault="009825CF" w:rsidP="00C76B7C"/>
    <w:p w14:paraId="05C3D55E" w14:textId="77777777" w:rsidR="009825CF" w:rsidRDefault="009825CF" w:rsidP="00C76B7C"/>
    <w:p w14:paraId="71ED227C" w14:textId="77777777" w:rsidR="009825CF" w:rsidRDefault="009825CF" w:rsidP="00C76B7C"/>
    <w:p w14:paraId="09F9F05C" w14:textId="77777777" w:rsidR="009825CF" w:rsidRDefault="009825CF" w:rsidP="00C76B7C"/>
    <w:p w14:paraId="508683FD" w14:textId="77777777" w:rsidR="009825CF" w:rsidRDefault="009825CF" w:rsidP="00C76B7C"/>
    <w:p w14:paraId="4D10D034" w14:textId="77777777" w:rsidR="009825CF" w:rsidRDefault="009825CF" w:rsidP="00C76B7C"/>
    <w:p w14:paraId="1E0018E4" w14:textId="77777777" w:rsidR="009825CF" w:rsidRDefault="009825CF" w:rsidP="00C76B7C"/>
    <w:p w14:paraId="7C13EF82" w14:textId="77777777" w:rsidR="009825CF" w:rsidRDefault="009825CF" w:rsidP="00C76B7C"/>
    <w:p w14:paraId="3A939729" w14:textId="77777777" w:rsidR="009825CF" w:rsidRDefault="009825CF" w:rsidP="00C76B7C"/>
    <w:p w14:paraId="61536521" w14:textId="77777777" w:rsidR="009825CF" w:rsidRDefault="009825CF" w:rsidP="00C76B7C"/>
    <w:p w14:paraId="6EA7E1F7" w14:textId="77777777" w:rsidR="009825CF" w:rsidRDefault="009825CF" w:rsidP="00C76B7C"/>
    <w:p w14:paraId="19A38F31" w14:textId="77777777" w:rsidR="009825CF" w:rsidRDefault="009825CF" w:rsidP="00C76B7C"/>
    <w:p w14:paraId="026F2863" w14:textId="77777777" w:rsidR="009825CF" w:rsidRDefault="009825CF" w:rsidP="00C76B7C"/>
    <w:p w14:paraId="59B66B15" w14:textId="77777777" w:rsidR="009825CF" w:rsidRDefault="009825CF" w:rsidP="00C76B7C"/>
    <w:p w14:paraId="41D93514" w14:textId="77777777" w:rsidR="009825CF" w:rsidRDefault="009825CF" w:rsidP="00C76B7C"/>
    <w:p w14:paraId="61C8F11A" w14:textId="77777777" w:rsidR="009825CF" w:rsidRDefault="009825CF" w:rsidP="00C76B7C"/>
    <w:p w14:paraId="61806168" w14:textId="77777777" w:rsidR="009825CF" w:rsidRDefault="009825CF" w:rsidP="00C76B7C"/>
    <w:p w14:paraId="643C0053" w14:textId="77777777" w:rsidR="009825CF" w:rsidRDefault="009825CF" w:rsidP="00C76B7C"/>
    <w:p w14:paraId="3623069D" w14:textId="77777777" w:rsidR="009825CF" w:rsidRDefault="009825CF" w:rsidP="00C76B7C"/>
    <w:p w14:paraId="35567041" w14:textId="77777777" w:rsidR="009825CF" w:rsidRDefault="009825CF" w:rsidP="00C76B7C"/>
    <w:p w14:paraId="0C7F1382" w14:textId="77777777" w:rsidR="009825CF" w:rsidRDefault="009825CF" w:rsidP="00C76B7C"/>
    <w:p w14:paraId="0B7C206D" w14:textId="77777777" w:rsidR="009825CF" w:rsidRDefault="009825CF" w:rsidP="00C76B7C"/>
    <w:p w14:paraId="4DDE915C" w14:textId="77777777" w:rsidR="009825CF" w:rsidRDefault="009825CF" w:rsidP="00C76B7C"/>
    <w:p w14:paraId="0A404D72" w14:textId="77777777" w:rsidR="009825CF" w:rsidRDefault="009825CF" w:rsidP="00C76B7C"/>
    <w:p w14:paraId="5C13F652" w14:textId="77777777" w:rsidR="009825CF" w:rsidRDefault="009825CF" w:rsidP="00C76B7C"/>
    <w:p w14:paraId="452F5C35" w14:textId="77777777" w:rsidR="009825CF" w:rsidRDefault="009825CF" w:rsidP="00C76B7C"/>
    <w:p w14:paraId="72ECFBA2" w14:textId="77777777" w:rsidR="009825CF" w:rsidRDefault="009825CF" w:rsidP="00C76B7C"/>
    <w:p w14:paraId="73702C44" w14:textId="77777777" w:rsidR="009825CF" w:rsidRDefault="009825CF" w:rsidP="00C76B7C"/>
    <w:p w14:paraId="29030C35" w14:textId="77777777" w:rsidR="009825CF" w:rsidRDefault="009825CF" w:rsidP="00C76B7C"/>
    <w:p w14:paraId="6DD2C2F8" w14:textId="77777777" w:rsidR="009825CF" w:rsidRDefault="009825CF" w:rsidP="00C76B7C"/>
    <w:p w14:paraId="7C0EB9B8" w14:textId="77777777" w:rsidR="009825CF" w:rsidRDefault="009825CF" w:rsidP="00C76B7C"/>
    <w:p w14:paraId="4DBF0F24" w14:textId="77777777" w:rsidR="009825CF" w:rsidRDefault="009825CF"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4FE84586" w14:textId="77777777" w:rsidTr="00614B45">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1060A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57BB9C"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26</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1C50F4A"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transportistas</w:t>
            </w:r>
          </w:p>
        </w:tc>
      </w:tr>
      <w:tr w:rsidR="005A6318" w:rsidRPr="0039736F" w14:paraId="1FF87480" w14:textId="77777777" w:rsidTr="00614B45">
        <w:tc>
          <w:tcPr>
            <w:tcW w:w="6384" w:type="dxa"/>
            <w:gridSpan w:val="3"/>
            <w:tcBorders>
              <w:top w:val="single" w:sz="8" w:space="0" w:color="auto"/>
              <w:left w:val="single" w:sz="8" w:space="0" w:color="auto"/>
              <w:bottom w:val="single" w:sz="8" w:space="0" w:color="auto"/>
              <w:right w:val="single" w:sz="8" w:space="0" w:color="auto"/>
            </w:tcBorders>
          </w:tcPr>
          <w:p w14:paraId="1CC0160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4" w:type="dxa"/>
            <w:tcBorders>
              <w:top w:val="nil"/>
              <w:left w:val="nil"/>
              <w:bottom w:val="single" w:sz="8" w:space="0" w:color="auto"/>
              <w:right w:val="single" w:sz="8" w:space="0" w:color="auto"/>
            </w:tcBorders>
          </w:tcPr>
          <w:p w14:paraId="1018BC3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43FD97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99A1E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87ECF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26</w:t>
            </w:r>
          </w:p>
        </w:tc>
      </w:tr>
      <w:tr w:rsidR="005A6318" w:rsidRPr="0039736F" w14:paraId="7B68D33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2993A9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2115852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F7CFA6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89FAF50" w14:textId="44A0D15D"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r w:rsidR="002522C4">
              <w:rPr>
                <w:rFonts w:asciiTheme="minorHAnsi" w:eastAsia="Arial" w:hAnsiTheme="minorHAnsi" w:cstheme="minorHAnsi"/>
              </w:rPr>
              <w:t>24</w:t>
            </w:r>
          </w:p>
        </w:tc>
      </w:tr>
      <w:tr w:rsidR="005A6318" w:rsidRPr="0039736F" w14:paraId="728238CF"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1A2E59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14EAE50" w14:textId="1BA06B9C" w:rsidR="005A6318" w:rsidRPr="00774DA4" w:rsidRDefault="005A6318" w:rsidP="00614B45">
            <w:pPr>
              <w:rPr>
                <w:rFonts w:asciiTheme="minorHAnsi" w:eastAsia="Arial" w:hAnsiTheme="minorHAnsi" w:cstheme="minorHAnsi"/>
              </w:rPr>
            </w:pPr>
            <w:r w:rsidRPr="0070571B">
              <w:rPr>
                <w:rFonts w:asciiTheme="minorHAnsi" w:eastAsia="Arial" w:hAnsiTheme="minorHAnsi" w:cstheme="minorHAnsi"/>
              </w:rPr>
              <w:t>El administrador y el empleado p</w:t>
            </w:r>
            <w:r w:rsidR="00730A03">
              <w:rPr>
                <w:rFonts w:asciiTheme="minorHAnsi" w:eastAsia="Arial" w:hAnsiTheme="minorHAnsi" w:cstheme="minorHAnsi"/>
              </w:rPr>
              <w:t>odrán</w:t>
            </w:r>
            <w:r w:rsidRPr="0070571B">
              <w:rPr>
                <w:rFonts w:asciiTheme="minorHAnsi" w:eastAsia="Arial" w:hAnsiTheme="minorHAnsi" w:cstheme="minorHAnsi"/>
              </w:rPr>
              <w:t xml:space="preserve"> eliminar transportistas existentes</w:t>
            </w:r>
            <w:r w:rsidR="00730A03">
              <w:rPr>
                <w:rFonts w:asciiTheme="minorHAnsi" w:eastAsia="Arial" w:hAnsiTheme="minorHAnsi" w:cstheme="minorHAnsi"/>
              </w:rPr>
              <w:t>.</w:t>
            </w:r>
          </w:p>
        </w:tc>
      </w:tr>
      <w:tr w:rsidR="00730A03" w:rsidRPr="0039736F" w14:paraId="1E29D4B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079A297"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NOTAS:</w:t>
            </w:r>
          </w:p>
          <w:p w14:paraId="155F5E37" w14:textId="7ACD002E" w:rsidR="00730A03"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transportista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2017D1E" w14:textId="3DECCF42" w:rsidR="00730A03" w:rsidRPr="00774DA4"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transportistas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730A03" w:rsidRPr="0039736F" w14:paraId="598BEF9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EF1FEBF"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4C6BCD5" w14:textId="6ED2D752" w:rsidR="00730A03" w:rsidRPr="00594B33" w:rsidRDefault="00730A03" w:rsidP="00730A0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transportista.</w:t>
            </w:r>
          </w:p>
          <w:p w14:paraId="113FD99C" w14:textId="79DB4CF3" w:rsidR="00730A03" w:rsidRPr="00730A03" w:rsidRDefault="00730A03" w:rsidP="00730A03">
            <w:pPr>
              <w:pStyle w:val="Prrafodelista"/>
              <w:numPr>
                <w:ilvl w:val="0"/>
                <w:numId w:val="54"/>
              </w:numPr>
              <w:rPr>
                <w:rFonts w:asciiTheme="minorHAnsi" w:eastAsia="Arial" w:hAnsiTheme="minorHAnsi" w:cstheme="minorHAnsi"/>
              </w:rPr>
            </w:pPr>
            <w:r w:rsidRPr="00730A03">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transportistas</w:t>
            </w:r>
            <w:r w:rsidRPr="00730A03">
              <w:rPr>
                <w:rFonts w:asciiTheme="minorHAnsi" w:eastAsia="Arial" w:hAnsiTheme="minorHAnsi" w:cstheme="minorHAnsi"/>
              </w:rPr>
              <w:t xml:space="preserve"> para eliminar.</w:t>
            </w:r>
          </w:p>
        </w:tc>
      </w:tr>
      <w:tr w:rsidR="005A6318" w:rsidRPr="0039736F" w14:paraId="2CD13C4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8735D5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1B55" w:rsidRPr="0039736F" w14:paraId="718B26D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2036AC7"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.1     </w:t>
            </w:r>
          </w:p>
          <w:p w14:paraId="08244A75"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58986DA" w14:textId="38FB58AA" w:rsidR="00811B55" w:rsidRPr="009900B1"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transportista seleccionado en la tabla.</w:t>
            </w:r>
          </w:p>
          <w:p w14:paraId="180744DF"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SUPOSICIONES/ASUNCIONES:</w:t>
            </w:r>
          </w:p>
          <w:p w14:paraId="69E9D329" w14:textId="4191F63B"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transportista existente para eliminarlo.</w:t>
            </w:r>
          </w:p>
          <w:p w14:paraId="4A56B5EB" w14:textId="77777777" w:rsidR="00811B5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8DD308" w14:textId="52BE71C2" w:rsidR="00811B55" w:rsidRPr="00811B55" w:rsidRDefault="00811B55">
            <w:pPr>
              <w:pStyle w:val="Prrafodelista"/>
              <w:numPr>
                <w:ilvl w:val="0"/>
                <w:numId w:val="174"/>
              </w:numPr>
              <w:rPr>
                <w:rFonts w:asciiTheme="minorHAnsi" w:eastAsia="Arial" w:hAnsiTheme="minorHAnsi" w:cstheme="minorHAnsi"/>
              </w:rPr>
            </w:pPr>
            <w:r w:rsidRPr="00811B55">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811B55">
              <w:rPr>
                <w:rFonts w:asciiTheme="minorHAnsi" w:eastAsia="Arial" w:hAnsiTheme="minorHAnsi" w:cstheme="minorHAnsi"/>
              </w:rPr>
              <w:t>.</w:t>
            </w:r>
          </w:p>
          <w:p w14:paraId="0AE5D1DF" w14:textId="77777777" w:rsidR="00811B55" w:rsidRPr="006F78C7" w:rsidRDefault="00811B55">
            <w:pPr>
              <w:pStyle w:val="Prrafodelista"/>
              <w:numPr>
                <w:ilvl w:val="0"/>
                <w:numId w:val="1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DB10425" w14:textId="77777777" w:rsidR="00811B55" w:rsidRPr="006F78C7" w:rsidRDefault="00811B55">
            <w:pPr>
              <w:pStyle w:val="Prrafodelista"/>
              <w:numPr>
                <w:ilvl w:val="0"/>
                <w:numId w:val="174"/>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7AF8D8C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6377447C" w14:textId="0C3FC145" w:rsidR="00811B55" w:rsidRPr="0070571B" w:rsidRDefault="00811B55" w:rsidP="00811B55">
            <w:pPr>
              <w:numPr>
                <w:ilvl w:val="0"/>
                <w:numId w:val="47"/>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transportista </w:t>
            </w:r>
            <w:r w:rsidRPr="009900B1">
              <w:rPr>
                <w:rFonts w:asciiTheme="minorHAnsi" w:eastAsia="Arial" w:hAnsiTheme="minorHAnsi" w:cstheme="minorHAnsi"/>
              </w:rPr>
              <w:t>exitosamente y los refleja en la tabla.</w:t>
            </w:r>
          </w:p>
        </w:tc>
      </w:tr>
      <w:tr w:rsidR="00811B55" w:rsidRPr="0039736F" w14:paraId="435FB25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E8949"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.2     </w:t>
            </w:r>
          </w:p>
          <w:p w14:paraId="7FC5746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C6C693F" w14:textId="745D80D2" w:rsidR="00811B55" w:rsidRPr="0054396B"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B513E0">
              <w:rPr>
                <w:rFonts w:asciiTheme="minorHAnsi" w:eastAsia="Arial" w:hAnsiTheme="minorHAnsi" w:cstheme="minorHAnsi"/>
              </w:rPr>
              <w:t>transportista</w:t>
            </w:r>
            <w:r>
              <w:rPr>
                <w:rFonts w:asciiTheme="minorHAnsi" w:eastAsia="Arial" w:hAnsiTheme="minorHAnsi" w:cstheme="minorHAnsi"/>
              </w:rPr>
              <w:t xml:space="preserve"> en la tabla.</w:t>
            </w:r>
          </w:p>
          <w:p w14:paraId="060E6876" w14:textId="77777777" w:rsidR="00811B55" w:rsidRDefault="00811B55" w:rsidP="00811B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CA30C9" w14:textId="38EF53F4"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existente para eliminarlo.</w:t>
            </w:r>
          </w:p>
          <w:p w14:paraId="74BE7884" w14:textId="77777777" w:rsidR="00811B55" w:rsidRPr="00E75F9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225690" w14:textId="5C4E508C" w:rsidR="00811B55" w:rsidRPr="00B513E0" w:rsidRDefault="00811B55">
            <w:pPr>
              <w:pStyle w:val="Prrafodelista"/>
              <w:numPr>
                <w:ilvl w:val="0"/>
                <w:numId w:val="175"/>
              </w:numPr>
              <w:rPr>
                <w:rFonts w:asciiTheme="minorHAnsi" w:eastAsia="Arial" w:hAnsiTheme="minorHAnsi" w:cstheme="minorHAnsi"/>
              </w:rPr>
            </w:pPr>
            <w:r w:rsidRPr="00B513E0">
              <w:rPr>
                <w:rFonts w:asciiTheme="minorHAnsi" w:eastAsia="Arial" w:hAnsiTheme="minorHAnsi" w:cstheme="minorHAnsi"/>
              </w:rPr>
              <w:t xml:space="preserve">No hace clic en la tabla donde están todos los </w:t>
            </w:r>
            <w:r w:rsidR="00B513E0">
              <w:rPr>
                <w:rFonts w:asciiTheme="minorHAnsi" w:eastAsia="Arial" w:hAnsiTheme="minorHAnsi" w:cstheme="minorHAnsi"/>
              </w:rPr>
              <w:t>transportistas</w:t>
            </w:r>
            <w:r w:rsidRPr="00B513E0">
              <w:rPr>
                <w:rFonts w:asciiTheme="minorHAnsi" w:eastAsia="Arial" w:hAnsiTheme="minorHAnsi" w:cstheme="minorHAnsi"/>
              </w:rPr>
              <w:t>.</w:t>
            </w:r>
          </w:p>
          <w:p w14:paraId="225FC0D5" w14:textId="3C38253B" w:rsidR="00811B55" w:rsidRPr="006F78C7" w:rsidRDefault="00811B55">
            <w:pPr>
              <w:pStyle w:val="Prrafodelista"/>
              <w:numPr>
                <w:ilvl w:val="0"/>
                <w:numId w:val="175"/>
              </w:numPr>
              <w:rPr>
                <w:rFonts w:asciiTheme="minorHAnsi" w:eastAsia="Arial" w:hAnsiTheme="minorHAnsi" w:cstheme="minorHAnsi"/>
              </w:rPr>
            </w:pPr>
            <w:r>
              <w:rPr>
                <w:rFonts w:asciiTheme="minorHAnsi" w:eastAsia="Arial" w:hAnsiTheme="minorHAnsi" w:cstheme="minorHAnsi"/>
              </w:rPr>
              <w:t xml:space="preserve">No se carga la información del </w:t>
            </w:r>
            <w:r w:rsidR="00B513E0">
              <w:rPr>
                <w:rFonts w:asciiTheme="minorHAnsi" w:eastAsia="Arial" w:hAnsiTheme="minorHAnsi" w:cstheme="minorHAnsi"/>
              </w:rPr>
              <w:t>transportista</w:t>
            </w:r>
            <w:r>
              <w:rPr>
                <w:rFonts w:asciiTheme="minorHAnsi" w:eastAsia="Arial" w:hAnsiTheme="minorHAnsi" w:cstheme="minorHAnsi"/>
              </w:rPr>
              <w:t xml:space="preserve"> en los campos de texto.</w:t>
            </w:r>
          </w:p>
          <w:p w14:paraId="4E758225" w14:textId="77777777" w:rsidR="00811B55" w:rsidRPr="00E063FD" w:rsidRDefault="00811B55">
            <w:pPr>
              <w:pStyle w:val="Prrafodelista"/>
              <w:numPr>
                <w:ilvl w:val="0"/>
                <w:numId w:val="175"/>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0D0EAC52"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06F58854" w14:textId="44A9BCBB" w:rsidR="00811B55" w:rsidRDefault="00811B55" w:rsidP="00811B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o.</w:t>
            </w:r>
          </w:p>
          <w:p w14:paraId="147BBD62" w14:textId="77777777" w:rsidR="00811B55" w:rsidRDefault="00811B55" w:rsidP="00811B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9B9AE47" w14:textId="265D63C6" w:rsidR="00811B55" w:rsidRPr="00B513E0" w:rsidRDefault="00811B55" w:rsidP="00B513E0">
            <w:pPr>
              <w:pStyle w:val="Prrafodelista"/>
              <w:numPr>
                <w:ilvl w:val="0"/>
                <w:numId w:val="34"/>
              </w:numPr>
              <w:rPr>
                <w:rFonts w:asciiTheme="minorHAnsi" w:hAnsiTheme="minorHAnsi" w:cstheme="minorHAnsi"/>
              </w:rPr>
            </w:pPr>
            <w:r w:rsidRPr="00B513E0">
              <w:rPr>
                <w:rFonts w:asciiTheme="minorHAnsi" w:eastAsia="Arial" w:hAnsiTheme="minorHAnsi" w:cstheme="minorHAnsi"/>
              </w:rPr>
              <w:t>Se muestra un mensaje de error indicando que no hay un</w:t>
            </w:r>
            <w:r w:rsidR="00B513E0">
              <w:rPr>
                <w:rFonts w:asciiTheme="minorHAnsi" w:eastAsia="Arial" w:hAnsiTheme="minorHAnsi" w:cstheme="minorHAnsi"/>
              </w:rPr>
              <w:t xml:space="preserve"> transportista</w:t>
            </w:r>
            <w:r w:rsidRPr="00B513E0">
              <w:rPr>
                <w:rFonts w:asciiTheme="minorHAnsi" w:eastAsia="Arial" w:hAnsiTheme="minorHAnsi" w:cstheme="minorHAnsi"/>
              </w:rPr>
              <w:t xml:space="preserve"> para eliminar.</w:t>
            </w:r>
          </w:p>
        </w:tc>
      </w:tr>
      <w:tr w:rsidR="005A6318" w:rsidRPr="0039736F" w14:paraId="610D9D45"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948D1C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9222455" w14:textId="77777777" w:rsidR="00B513E0" w:rsidRPr="004F3874" w:rsidRDefault="00B513E0">
            <w:pPr>
              <w:pStyle w:val="Prrafodelista"/>
              <w:numPr>
                <w:ilvl w:val="0"/>
                <w:numId w:val="17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9A3840D" w14:textId="5DD8C4CB" w:rsidR="005A6318" w:rsidRPr="00B513E0" w:rsidRDefault="00B513E0">
            <w:pPr>
              <w:pStyle w:val="Prrafodelista"/>
              <w:numPr>
                <w:ilvl w:val="0"/>
                <w:numId w:val="177"/>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01E0D6E2" w14:textId="77777777" w:rsidR="004F2399" w:rsidRDefault="004F2399"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1D2BA815"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4AE1CD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694F68B"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BC2D9D6"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clientes</w:t>
            </w:r>
          </w:p>
        </w:tc>
      </w:tr>
      <w:tr w:rsidR="004F2399" w:rsidRPr="0039736F" w14:paraId="16D0F435"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EDBF017"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4696809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37974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693561A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FF1348A"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27</w:t>
            </w:r>
          </w:p>
        </w:tc>
      </w:tr>
      <w:tr w:rsidR="004F2399" w:rsidRPr="0039736F" w14:paraId="1130123F"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56F12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60A4C9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7C38A5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44405F2" w14:textId="27407C48" w:rsidR="004F2399" w:rsidRPr="0039736F" w:rsidRDefault="009825CF" w:rsidP="00614B45">
            <w:pPr>
              <w:rPr>
                <w:rFonts w:asciiTheme="minorHAnsi" w:hAnsiTheme="minorHAnsi" w:cstheme="minorHAnsi"/>
              </w:rPr>
            </w:pPr>
            <w:r>
              <w:rPr>
                <w:rFonts w:asciiTheme="minorHAnsi" w:hAnsiTheme="minorHAnsi" w:cstheme="minorHAnsi"/>
              </w:rPr>
              <w:t>No aplica</w:t>
            </w:r>
          </w:p>
        </w:tc>
      </w:tr>
      <w:tr w:rsidR="004F2399" w:rsidRPr="0039736F" w14:paraId="77F307FC"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CCAF47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110AE15" w14:textId="1CB8BA7B" w:rsidR="004F2399" w:rsidRPr="00774DA4" w:rsidRDefault="004F2399" w:rsidP="00614B45">
            <w:pPr>
              <w:rPr>
                <w:rFonts w:asciiTheme="minorHAnsi" w:eastAsia="Arial" w:hAnsiTheme="minorHAnsi" w:cstheme="minorHAnsi"/>
              </w:rPr>
            </w:pPr>
            <w:r w:rsidRPr="00E134D9">
              <w:rPr>
                <w:rFonts w:asciiTheme="minorHAnsi" w:eastAsia="Arial" w:hAnsiTheme="minorHAnsi" w:cstheme="minorHAnsi"/>
              </w:rPr>
              <w:t>El administrador y el empleado p</w:t>
            </w:r>
            <w:r w:rsidR="009825CF">
              <w:rPr>
                <w:rFonts w:asciiTheme="minorHAnsi" w:eastAsia="Arial" w:hAnsiTheme="minorHAnsi" w:cstheme="minorHAnsi"/>
              </w:rPr>
              <w:t>odrán</w:t>
            </w:r>
            <w:r w:rsidRPr="00E134D9">
              <w:rPr>
                <w:rFonts w:asciiTheme="minorHAnsi" w:eastAsia="Arial" w:hAnsiTheme="minorHAnsi" w:cstheme="minorHAnsi"/>
              </w:rPr>
              <w:t xml:space="preserve"> registrar nuevos clientes</w:t>
            </w:r>
            <w:r w:rsidR="009825CF">
              <w:rPr>
                <w:rFonts w:asciiTheme="minorHAnsi" w:eastAsia="Arial" w:hAnsiTheme="minorHAnsi" w:cstheme="minorHAnsi"/>
              </w:rPr>
              <w:t>.</w:t>
            </w:r>
          </w:p>
        </w:tc>
      </w:tr>
      <w:tr w:rsidR="006C7E93" w:rsidRPr="0039736F" w14:paraId="116667D3"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BC93CA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NOTAS:</w:t>
            </w:r>
          </w:p>
          <w:p w14:paraId="2228BA85" w14:textId="77777777" w:rsidR="006C7E93" w:rsidRDefault="006C7E93" w:rsidP="006C7E93">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5D61813" w14:textId="7B93123C" w:rsidR="006C7E93" w:rsidRPr="00774DA4" w:rsidRDefault="006C7E93" w:rsidP="006C7E93">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C7E93" w:rsidRPr="0039736F" w14:paraId="128B8968"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42F93D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476550" w14:textId="722C26E0" w:rsidR="006C7E93" w:rsidRPr="00594B33" w:rsidRDefault="006C7E93" w:rsidP="006C7E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cliente</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9148052" w14:textId="0E068F79" w:rsidR="006C7E93" w:rsidRPr="006C7E93" w:rsidRDefault="006C7E93" w:rsidP="006C7E93">
            <w:pPr>
              <w:pStyle w:val="Prrafodelista"/>
              <w:numPr>
                <w:ilvl w:val="0"/>
                <w:numId w:val="54"/>
              </w:numPr>
              <w:rPr>
                <w:rFonts w:asciiTheme="minorHAnsi" w:eastAsia="Arial" w:hAnsiTheme="minorHAnsi" w:cstheme="minorHAnsi"/>
              </w:rPr>
            </w:pPr>
            <w:r w:rsidRPr="006C7E93">
              <w:rPr>
                <w:rFonts w:asciiTheme="minorHAnsi" w:eastAsia="Arial" w:hAnsiTheme="minorHAnsi" w:cstheme="minorHAnsi"/>
              </w:rPr>
              <w:t>El sistema emite mensajes claros en caso de errores, indicando los campos problemáticos.</w:t>
            </w:r>
          </w:p>
        </w:tc>
      </w:tr>
      <w:tr w:rsidR="004F2399" w:rsidRPr="0039736F" w14:paraId="73201D8D"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E23166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20CBEAE7"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21A8EC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.1     </w:t>
            </w:r>
          </w:p>
          <w:p w14:paraId="3FE4392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40E8B539" w14:textId="038D7A55" w:rsidR="006C7E93" w:rsidRPr="00DD5768"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cliente en el sistema.</w:t>
            </w:r>
          </w:p>
          <w:p w14:paraId="3A7D2E1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6F5DEEC9" w14:textId="538A788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cliente a</w:t>
            </w:r>
            <w:r w:rsidRPr="003D1DCB">
              <w:rPr>
                <w:rFonts w:asciiTheme="minorHAnsi" w:eastAsia="Arial" w:hAnsiTheme="minorHAnsi" w:cstheme="minorHAnsi"/>
              </w:rPr>
              <w:t>l sistema.</w:t>
            </w:r>
          </w:p>
          <w:p w14:paraId="019E8B56"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A540E87" w14:textId="78E65290" w:rsidR="006C7E93" w:rsidRPr="006C7E93" w:rsidRDefault="006C7E93">
            <w:pPr>
              <w:pStyle w:val="Prrafodelista"/>
              <w:numPr>
                <w:ilvl w:val="0"/>
                <w:numId w:val="178"/>
              </w:numPr>
              <w:rPr>
                <w:rFonts w:asciiTheme="minorHAnsi" w:eastAsia="Arial" w:hAnsiTheme="minorHAnsi" w:cstheme="minorHAnsi"/>
              </w:rPr>
            </w:pPr>
            <w:r w:rsidRPr="006C7E93">
              <w:rPr>
                <w:rFonts w:asciiTheme="minorHAnsi" w:eastAsia="Arial" w:hAnsiTheme="minorHAnsi" w:cstheme="minorHAnsi"/>
              </w:rPr>
              <w:t xml:space="preserve">Ingresa todos los datos necesarios para registrar el </w:t>
            </w:r>
            <w:r>
              <w:rPr>
                <w:rFonts w:asciiTheme="minorHAnsi" w:eastAsia="Arial" w:hAnsiTheme="minorHAnsi" w:cstheme="minorHAnsi"/>
              </w:rPr>
              <w:t>cliente</w:t>
            </w:r>
            <w:r w:rsidRPr="006C7E93">
              <w:rPr>
                <w:rFonts w:asciiTheme="minorHAnsi" w:eastAsia="Arial" w:hAnsiTheme="minorHAnsi" w:cstheme="minorHAnsi"/>
              </w:rPr>
              <w:t>.</w:t>
            </w:r>
          </w:p>
          <w:p w14:paraId="45BE11EF" w14:textId="77777777" w:rsidR="006C7E93" w:rsidRPr="003D1DCB" w:rsidRDefault="006C7E93">
            <w:pPr>
              <w:pStyle w:val="Prrafodelista"/>
              <w:numPr>
                <w:ilvl w:val="0"/>
                <w:numId w:val="17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7C2C8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68B20F0"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27B97C3"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6AC9C8" w14:textId="55168F3A" w:rsidR="006C7E93" w:rsidRPr="00C17E1C" w:rsidRDefault="006C7E93" w:rsidP="006C7E93">
            <w:pPr>
              <w:pStyle w:val="Prrafodelista"/>
              <w:numPr>
                <w:ilvl w:val="0"/>
                <w:numId w:val="46"/>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el cliente</w:t>
            </w:r>
            <w:r w:rsidRPr="007D0915">
              <w:rPr>
                <w:rFonts w:asciiTheme="minorHAnsi" w:eastAsia="Arial" w:hAnsiTheme="minorHAnsi" w:cstheme="minorHAnsi"/>
              </w:rPr>
              <w:t>, generando automáticamente el ID.</w:t>
            </w:r>
          </w:p>
        </w:tc>
      </w:tr>
      <w:tr w:rsidR="006C7E93" w:rsidRPr="0039736F" w14:paraId="7E33F0EE"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49FF735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.2     </w:t>
            </w:r>
          </w:p>
          <w:p w14:paraId="67F7A445"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669F4FD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08C6E19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0C8582F" w14:textId="53AF072C"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números en campos de texto como Nombres y Apellidos.</w:t>
            </w:r>
          </w:p>
          <w:p w14:paraId="30EBDB1E"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41D1C8" w14:textId="77777777" w:rsidR="006C7E93" w:rsidRPr="006C7E93" w:rsidRDefault="006C7E93">
            <w:pPr>
              <w:pStyle w:val="Prrafodelista"/>
              <w:numPr>
                <w:ilvl w:val="0"/>
                <w:numId w:val="179"/>
              </w:numPr>
              <w:rPr>
                <w:rFonts w:asciiTheme="minorHAnsi" w:eastAsia="Arial" w:hAnsiTheme="minorHAnsi" w:cstheme="minorHAnsi"/>
              </w:rPr>
            </w:pPr>
            <w:r w:rsidRPr="006C7E93">
              <w:rPr>
                <w:rFonts w:asciiTheme="minorHAnsi" w:hAnsiTheme="minorHAnsi" w:cstheme="minorHAnsi"/>
              </w:rPr>
              <w:t>Ingresa valores inválidos (números) en los campos Nombres y Apellidos.</w:t>
            </w:r>
          </w:p>
          <w:p w14:paraId="6F19D539" w14:textId="77777777" w:rsidR="006C7E93" w:rsidRPr="003D1DCB" w:rsidRDefault="006C7E93">
            <w:pPr>
              <w:pStyle w:val="Prrafodelista"/>
              <w:numPr>
                <w:ilvl w:val="0"/>
                <w:numId w:val="179"/>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15D7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9F19EE1"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25690BE3"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984FEE8" w14:textId="49F9B764" w:rsidR="006C7E93" w:rsidRPr="00C17E1C" w:rsidRDefault="006C7E93" w:rsidP="006C7E93">
            <w:pPr>
              <w:pStyle w:val="Prrafodelista"/>
              <w:numPr>
                <w:ilvl w:val="0"/>
                <w:numId w:val="46"/>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6C7E93" w:rsidRPr="0039736F" w14:paraId="201FBA04"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29AED4F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0BFD4C73"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6A987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0766F787" w14:textId="33117914"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letras en los campos de texto como Cédula y Teléfono.</w:t>
            </w:r>
          </w:p>
          <w:p w14:paraId="1432ACAB"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716DF8E" w14:textId="77777777" w:rsidR="006C7E93" w:rsidRPr="006C7E93" w:rsidRDefault="006C7E93">
            <w:pPr>
              <w:pStyle w:val="Prrafodelista"/>
              <w:numPr>
                <w:ilvl w:val="0"/>
                <w:numId w:val="180"/>
              </w:numPr>
              <w:rPr>
                <w:rFonts w:asciiTheme="minorHAnsi" w:eastAsia="Arial" w:hAnsiTheme="minorHAnsi" w:cstheme="minorHAnsi"/>
              </w:rPr>
            </w:pPr>
            <w:r w:rsidRPr="006C7E93">
              <w:rPr>
                <w:rFonts w:asciiTheme="minorHAnsi" w:hAnsiTheme="minorHAnsi" w:cstheme="minorHAnsi"/>
              </w:rPr>
              <w:t>Ingresa valores inválidos (letras) en los campos Cédula y Teléfono.</w:t>
            </w:r>
          </w:p>
          <w:p w14:paraId="438B36B5" w14:textId="77777777" w:rsidR="006C7E93" w:rsidRPr="003D1DCB" w:rsidRDefault="006C7E93">
            <w:pPr>
              <w:pStyle w:val="Prrafodelista"/>
              <w:numPr>
                <w:ilvl w:val="0"/>
                <w:numId w:val="18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BE9BCA"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16B6CA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1133F519"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EA236DE" w14:textId="114E7CEE"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C7E93" w:rsidRPr="0039736F" w14:paraId="5CCC2FF8"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B8ED026" w14:textId="149FE121"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0B1B61F6"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3489CBA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555DCF5" w14:textId="1728139E"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registrar un cliente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A0A6FB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6BC2D7" w14:textId="77777777" w:rsidR="006C7E93" w:rsidRPr="006C7E93" w:rsidRDefault="006C7E93">
            <w:pPr>
              <w:pStyle w:val="Prrafodelista"/>
              <w:numPr>
                <w:ilvl w:val="0"/>
                <w:numId w:val="181"/>
              </w:numPr>
              <w:rPr>
                <w:rFonts w:asciiTheme="minorHAnsi" w:eastAsia="Arial" w:hAnsiTheme="minorHAnsi" w:cstheme="minorHAnsi"/>
              </w:rPr>
            </w:pPr>
            <w:r w:rsidRPr="006C7E93">
              <w:rPr>
                <w:rFonts w:asciiTheme="minorHAnsi" w:hAnsiTheme="minorHAnsi" w:cstheme="minorHAnsi"/>
              </w:rPr>
              <w:t>Ingresa un correo electrónico sin el @ y .com.</w:t>
            </w:r>
          </w:p>
          <w:p w14:paraId="1A1E72B2" w14:textId="77777777" w:rsidR="006C7E93" w:rsidRPr="003D1DCB" w:rsidRDefault="006C7E93">
            <w:pPr>
              <w:pStyle w:val="Prrafodelista"/>
              <w:numPr>
                <w:ilvl w:val="0"/>
                <w:numId w:val="1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D22E02C"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FEB2BA"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0F1B72FF"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D3EA32" w14:textId="2B1769EB" w:rsidR="006C7E93" w:rsidRPr="00C17E1C" w:rsidRDefault="006C7E93" w:rsidP="006C7E93">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4D5E82AF"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3D5D9C8" w14:textId="475A50D2"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3C472893"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0EC5ED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6FEB32C" w14:textId="27D31849"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042C75C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AE2DA1" w14:textId="77777777" w:rsidR="006C7E93" w:rsidRPr="006C7E93" w:rsidRDefault="006C7E93">
            <w:pPr>
              <w:pStyle w:val="Prrafodelista"/>
              <w:numPr>
                <w:ilvl w:val="0"/>
                <w:numId w:val="182"/>
              </w:numPr>
              <w:rPr>
                <w:rFonts w:asciiTheme="minorHAnsi" w:eastAsia="Arial" w:hAnsiTheme="minorHAnsi" w:cstheme="minorHAnsi"/>
              </w:rPr>
            </w:pPr>
            <w:r w:rsidRPr="006C7E93">
              <w:rPr>
                <w:rFonts w:asciiTheme="minorHAnsi" w:eastAsia="Arial" w:hAnsiTheme="minorHAnsi" w:cstheme="minorHAnsi"/>
              </w:rPr>
              <w:t>Deja uno o más campos obligatorios vacíos, como el Nombres, Apellidos, Cédula, Teléfono, Imagen y Correo Electrónico.</w:t>
            </w:r>
          </w:p>
          <w:p w14:paraId="0D193C07" w14:textId="77777777" w:rsidR="006C7E93" w:rsidRPr="005B2C91" w:rsidRDefault="006C7E93">
            <w:pPr>
              <w:pStyle w:val="Prrafodelista"/>
              <w:numPr>
                <w:ilvl w:val="0"/>
                <w:numId w:val="182"/>
              </w:numPr>
              <w:rPr>
                <w:rFonts w:asciiTheme="minorHAnsi" w:eastAsia="Arial" w:hAnsiTheme="minorHAnsi" w:cstheme="minorHAnsi"/>
              </w:rPr>
            </w:pPr>
            <w:r w:rsidRPr="005B2C91">
              <w:rPr>
                <w:rFonts w:asciiTheme="minorHAnsi" w:hAnsiTheme="minorHAnsi" w:cstheme="minorHAnsi"/>
              </w:rPr>
              <w:t xml:space="preserve">El administrador </w:t>
            </w:r>
            <w:r>
              <w:rPr>
                <w:rFonts w:asciiTheme="minorHAnsi" w:hAnsiTheme="minorHAnsi" w:cstheme="minorHAnsi"/>
              </w:rPr>
              <w:t xml:space="preserve">o el empleado </w:t>
            </w:r>
            <w:r w:rsidRPr="005B2C91">
              <w:rPr>
                <w:rFonts w:asciiTheme="minorHAnsi" w:hAnsiTheme="minorHAnsi" w:cstheme="minorHAnsi"/>
              </w:rPr>
              <w:t>hace clic en el botón "Agregar".</w:t>
            </w:r>
          </w:p>
          <w:p w14:paraId="1C209769"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295D59D5"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D4C0D2D"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109630" w14:textId="69A27E84"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A77B892"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2FFD5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1B209DBB" w14:textId="77777777" w:rsidR="006C7E93" w:rsidRDefault="006C7E93">
            <w:pPr>
              <w:pStyle w:val="Prrafodelista"/>
              <w:numPr>
                <w:ilvl w:val="0"/>
                <w:numId w:val="18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C3E3B5B" w14:textId="4D4FCE66" w:rsidR="004F2399" w:rsidRPr="0039736F" w:rsidRDefault="006C7E93">
            <w:pPr>
              <w:pStyle w:val="Prrafodelista"/>
              <w:numPr>
                <w:ilvl w:val="0"/>
                <w:numId w:val="18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1F2543E3" w14:textId="77777777" w:rsidR="00AF54F7" w:rsidRPr="00550C11" w:rsidRDefault="00AF54F7"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7E0F07BB"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15CCB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C5BFCF8"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04AA8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clientes</w:t>
            </w:r>
          </w:p>
        </w:tc>
      </w:tr>
      <w:tr w:rsidR="004F2399" w:rsidRPr="0039736F" w14:paraId="6D438BFA"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1A89988"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5C16AEFA"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4F2399" w:rsidRPr="0039736F" w14:paraId="0D2B032C"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35DE9E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4E26A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28</w:t>
            </w:r>
          </w:p>
        </w:tc>
      </w:tr>
      <w:tr w:rsidR="004F2399" w:rsidRPr="0039736F" w14:paraId="234A9A06"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462562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4F2399" w:rsidRPr="0039736F" w14:paraId="23BA8883"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003A11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4798B8" w14:textId="54164594" w:rsidR="004F2399" w:rsidRPr="0039736F" w:rsidRDefault="006C7E93" w:rsidP="00614B45">
            <w:pPr>
              <w:rPr>
                <w:rFonts w:asciiTheme="minorHAnsi" w:hAnsiTheme="minorHAnsi" w:cstheme="minorHAnsi"/>
              </w:rPr>
            </w:pPr>
            <w:r>
              <w:rPr>
                <w:rFonts w:asciiTheme="minorHAnsi" w:hAnsiTheme="minorHAnsi" w:cstheme="minorHAnsi"/>
              </w:rPr>
              <w:t>No aplica</w:t>
            </w:r>
          </w:p>
        </w:tc>
      </w:tr>
      <w:tr w:rsidR="004F2399" w:rsidRPr="0039736F" w14:paraId="6B61AF91"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613DD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2CDE88" w14:textId="6397F864"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6C7E93">
              <w:rPr>
                <w:rFonts w:asciiTheme="minorHAnsi" w:eastAsia="Arial" w:hAnsiTheme="minorHAnsi" w:cstheme="minorHAnsi"/>
              </w:rPr>
              <w:t>odrán</w:t>
            </w:r>
            <w:r w:rsidRPr="00CB2178">
              <w:rPr>
                <w:rFonts w:asciiTheme="minorHAnsi" w:eastAsia="Arial" w:hAnsiTheme="minorHAnsi" w:cstheme="minorHAnsi"/>
              </w:rPr>
              <w:t xml:space="preserve"> actualizar la información de los clientes existentes</w:t>
            </w:r>
            <w:r w:rsidR="006C7E93">
              <w:rPr>
                <w:rFonts w:asciiTheme="minorHAnsi" w:eastAsia="Arial" w:hAnsiTheme="minorHAnsi" w:cstheme="minorHAnsi"/>
              </w:rPr>
              <w:t>.</w:t>
            </w:r>
          </w:p>
        </w:tc>
      </w:tr>
      <w:tr w:rsidR="002948F0" w:rsidRPr="0039736F" w14:paraId="7ACB9BB1"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CC32CCA"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69A190C" w14:textId="77777777" w:rsidR="002948F0" w:rsidRDefault="002948F0" w:rsidP="002948F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Imagen y Correo Electrónico en forma de texto.</w:t>
            </w:r>
          </w:p>
          <w:p w14:paraId="199EC3D6" w14:textId="097A02CD" w:rsidR="002948F0" w:rsidRPr="00774DA4" w:rsidRDefault="002948F0" w:rsidP="002948F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2948F0" w:rsidRPr="0039736F" w14:paraId="1947B739"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28CA35D6"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0801188" w14:textId="145F2645"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33E2A7AF" w14:textId="7C2D707C" w:rsidR="002948F0" w:rsidRPr="002948F0" w:rsidRDefault="002948F0" w:rsidP="002948F0">
            <w:pPr>
              <w:pStyle w:val="Prrafodelista"/>
              <w:numPr>
                <w:ilvl w:val="0"/>
                <w:numId w:val="54"/>
              </w:numPr>
              <w:rPr>
                <w:rFonts w:asciiTheme="minorHAnsi" w:eastAsia="Arial" w:hAnsiTheme="minorHAnsi" w:cstheme="minorHAnsi"/>
              </w:rPr>
            </w:pPr>
            <w:r w:rsidRPr="002948F0">
              <w:rPr>
                <w:rFonts w:asciiTheme="minorHAnsi" w:eastAsia="Arial" w:hAnsiTheme="minorHAnsi" w:cstheme="minorHAnsi"/>
              </w:rPr>
              <w:t>El sistema emite mensajes claros en caso de errores, indicando los campos problemáticos.</w:t>
            </w:r>
          </w:p>
        </w:tc>
      </w:tr>
      <w:tr w:rsidR="004F2399" w:rsidRPr="0039736F" w14:paraId="6F6B9A98"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F4CC69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3CA20ECD"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E16B04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.1     </w:t>
            </w:r>
          </w:p>
          <w:p w14:paraId="177585C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11604AFE" w14:textId="684C26FA"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629BEA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7A82DD7B" w14:textId="17C7E6C9" w:rsidR="006C7E93" w:rsidRDefault="006C7E93" w:rsidP="006C7E93">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w:t>
            </w:r>
            <w:r w:rsidR="002948F0">
              <w:rPr>
                <w:rFonts w:asciiTheme="minorHAnsi" w:eastAsia="Arial" w:hAnsiTheme="minorHAnsi" w:cstheme="minorHAnsi"/>
              </w:rPr>
              <w:t>cliente</w:t>
            </w:r>
            <w:r>
              <w:rPr>
                <w:rFonts w:asciiTheme="minorHAnsi" w:eastAsia="Arial" w:hAnsiTheme="minorHAnsi" w:cstheme="minorHAnsi"/>
              </w:rPr>
              <w:t>.</w:t>
            </w:r>
          </w:p>
          <w:p w14:paraId="0977C45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2B37BBE" w14:textId="68989AB7" w:rsidR="006C7E93" w:rsidRPr="002948F0" w:rsidRDefault="006C7E93">
            <w:pPr>
              <w:pStyle w:val="Prrafodelista"/>
              <w:numPr>
                <w:ilvl w:val="0"/>
                <w:numId w:val="184"/>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4A9F0ED3" w14:textId="77777777" w:rsidR="006C7E93" w:rsidRPr="00F744D6" w:rsidRDefault="006C7E93">
            <w:pPr>
              <w:pStyle w:val="Prrafodelista"/>
              <w:numPr>
                <w:ilvl w:val="0"/>
                <w:numId w:val="18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089695" w14:textId="7E1A82BE"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l </w:t>
            </w:r>
            <w:r w:rsidR="002948F0">
              <w:rPr>
                <w:rFonts w:asciiTheme="minorHAnsi" w:eastAsia="Arial" w:hAnsiTheme="minorHAnsi" w:cstheme="minorHAnsi"/>
              </w:rPr>
              <w:t>cliente.</w:t>
            </w:r>
          </w:p>
          <w:p w14:paraId="0B85BB7B" w14:textId="77777777"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24761FF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085193DC" w14:textId="428ECBED" w:rsidR="006C7E93" w:rsidRPr="00CB2178" w:rsidRDefault="006C7E93" w:rsidP="006C7E93">
            <w:pPr>
              <w:pStyle w:val="Prrafodelista"/>
              <w:numPr>
                <w:ilvl w:val="0"/>
                <w:numId w:val="48"/>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la tabla.</w:t>
            </w:r>
          </w:p>
        </w:tc>
      </w:tr>
      <w:tr w:rsidR="006C7E93" w:rsidRPr="0039736F" w14:paraId="00D5A07C"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01EAAE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.2     </w:t>
            </w:r>
          </w:p>
          <w:p w14:paraId="2390723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0640316C"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7B4A18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17A6633C" w14:textId="0E6F46F9"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w:t>
            </w:r>
            <w:r w:rsidR="002948F0">
              <w:rPr>
                <w:rFonts w:asciiTheme="minorHAnsi" w:eastAsia="Arial" w:hAnsiTheme="minorHAnsi" w:cstheme="minorHAnsi"/>
              </w:rPr>
              <w:t>cliente</w:t>
            </w:r>
            <w:r>
              <w:rPr>
                <w:rFonts w:asciiTheme="minorHAnsi" w:eastAsia="Arial" w:hAnsiTheme="minorHAnsi" w:cstheme="minorHAnsi"/>
              </w:rPr>
              <w:t xml:space="preserve"> ingresando números en campos de texto como Nombres o Apellidos.</w:t>
            </w:r>
          </w:p>
          <w:p w14:paraId="6539B36F"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5A3D4" w14:textId="5B978989" w:rsidR="006C7E93" w:rsidRPr="002948F0" w:rsidRDefault="006C7E93">
            <w:pPr>
              <w:pStyle w:val="Prrafodelista"/>
              <w:numPr>
                <w:ilvl w:val="0"/>
                <w:numId w:val="185"/>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7A8AFB8A" w14:textId="77777777" w:rsidR="006C7E93" w:rsidRPr="006F78C7" w:rsidRDefault="006C7E93">
            <w:pPr>
              <w:pStyle w:val="Prrafodelista"/>
              <w:numPr>
                <w:ilvl w:val="0"/>
                <w:numId w:val="1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E0E354"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E7DF3A5"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0F8CA86"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7E3865"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C4639A2"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B3F275B" w14:textId="7D1DC581" w:rsidR="006C7E93" w:rsidRPr="00CB2178" w:rsidRDefault="006C7E93" w:rsidP="006C7E93">
            <w:pPr>
              <w:pStyle w:val="Prrafodelista"/>
              <w:numPr>
                <w:ilvl w:val="0"/>
                <w:numId w:val="48"/>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C7E93" w:rsidRPr="0039736F" w14:paraId="574E5920"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1E7A610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7A2ED4E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1AAA99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3B39C414" w14:textId="69EA2588"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w:t>
            </w:r>
            <w:r w:rsidR="002948F0">
              <w:rPr>
                <w:rFonts w:asciiTheme="minorHAnsi" w:eastAsia="Arial" w:hAnsiTheme="minorHAnsi" w:cstheme="minorHAnsi"/>
              </w:rPr>
              <w:t xml:space="preserve"> cliente</w:t>
            </w:r>
            <w:r>
              <w:rPr>
                <w:rFonts w:asciiTheme="minorHAnsi" w:eastAsia="Arial" w:hAnsiTheme="minorHAnsi" w:cstheme="minorHAnsi"/>
              </w:rPr>
              <w:t xml:space="preserve"> ingresando letras en campos de texto como Cédula y Teléfono. </w:t>
            </w:r>
          </w:p>
          <w:p w14:paraId="3223F73A"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D03C3F" w14:textId="215BF9FF" w:rsidR="006C7E93" w:rsidRPr="002948F0" w:rsidRDefault="006C7E93">
            <w:pPr>
              <w:pStyle w:val="Prrafodelista"/>
              <w:numPr>
                <w:ilvl w:val="0"/>
                <w:numId w:val="186"/>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p>
          <w:p w14:paraId="57A3FE00" w14:textId="77777777" w:rsidR="006C7E93" w:rsidRPr="006F78C7" w:rsidRDefault="006C7E93">
            <w:pPr>
              <w:pStyle w:val="Prrafodelista"/>
              <w:numPr>
                <w:ilvl w:val="0"/>
                <w:numId w:val="18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95419EB"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3A7336FF"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71119A51"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B5A12C8"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598F5826"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3F84A7C" w14:textId="6B358D4F" w:rsidR="006C7E93" w:rsidRPr="00CB2178" w:rsidRDefault="006C7E93" w:rsidP="006C7E93">
            <w:pPr>
              <w:pStyle w:val="Prrafodelista"/>
              <w:numPr>
                <w:ilvl w:val="0"/>
                <w:numId w:val="48"/>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6C7E93" w:rsidRPr="0039736F" w14:paraId="6E31A481"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B8340CA" w14:textId="6B4221A0"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2ABD53AB"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007AF1EF"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07A0166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387FFDB" w14:textId="1A13481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2948F0">
              <w:rPr>
                <w:rFonts w:asciiTheme="minorHAnsi" w:eastAsia="Arial" w:hAnsiTheme="minorHAnsi" w:cstheme="minorHAnsi"/>
              </w:rPr>
              <w:t>cliente</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36F2766"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7440A" w14:textId="77777777" w:rsidR="006C7E93" w:rsidRPr="002948F0" w:rsidRDefault="006C7E93">
            <w:pPr>
              <w:pStyle w:val="Prrafodelista"/>
              <w:numPr>
                <w:ilvl w:val="0"/>
                <w:numId w:val="187"/>
              </w:numPr>
              <w:rPr>
                <w:rFonts w:asciiTheme="minorHAnsi" w:eastAsia="Arial" w:hAnsiTheme="minorHAnsi" w:cstheme="minorHAnsi"/>
              </w:rPr>
            </w:pPr>
            <w:r w:rsidRPr="002948F0">
              <w:rPr>
                <w:rFonts w:asciiTheme="minorHAnsi" w:hAnsiTheme="minorHAnsi" w:cstheme="minorHAnsi"/>
              </w:rPr>
              <w:t>Ingresa un correo electrónico sin el @ y .com.</w:t>
            </w:r>
          </w:p>
          <w:p w14:paraId="2B0A1CDF" w14:textId="77777777" w:rsidR="006C7E93" w:rsidRPr="003D1DCB" w:rsidRDefault="006C7E93">
            <w:pPr>
              <w:pStyle w:val="Prrafodelista"/>
              <w:numPr>
                <w:ilvl w:val="0"/>
                <w:numId w:val="187"/>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E026217"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C79E65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6B869D93" w14:textId="54E2B0AD" w:rsidR="006C7E93" w:rsidRPr="00B27A39" w:rsidRDefault="009F0D0F" w:rsidP="006C7E93">
            <w:pPr>
              <w:pStyle w:val="Prrafodelista"/>
              <w:numPr>
                <w:ilvl w:val="0"/>
                <w:numId w:val="33"/>
              </w:numPr>
              <w:rPr>
                <w:rFonts w:asciiTheme="minorHAnsi" w:hAnsiTheme="minorHAnsi" w:cstheme="minorHAnsi"/>
              </w:rPr>
            </w:pPr>
            <w:r>
              <w:rPr>
                <w:rFonts w:asciiTheme="minorHAnsi" w:hAnsiTheme="minorHAnsi" w:cstheme="minorHAnsi"/>
              </w:rPr>
              <w:t>La actualización</w:t>
            </w:r>
            <w:r w:rsidR="006C7E93">
              <w:rPr>
                <w:rFonts w:asciiTheme="minorHAnsi" w:hAnsiTheme="minorHAnsi" w:cstheme="minorHAnsi"/>
              </w:rPr>
              <w:t xml:space="preserve"> es rechazad</w:t>
            </w:r>
            <w:r>
              <w:rPr>
                <w:rFonts w:asciiTheme="minorHAnsi" w:hAnsiTheme="minorHAnsi" w:cstheme="minorHAnsi"/>
              </w:rPr>
              <w:t>a</w:t>
            </w:r>
            <w:r w:rsidR="006C7E93">
              <w:rPr>
                <w:rFonts w:asciiTheme="minorHAnsi" w:hAnsiTheme="minorHAnsi" w:cstheme="minorHAnsi"/>
              </w:rPr>
              <w:t>.</w:t>
            </w:r>
          </w:p>
          <w:p w14:paraId="3C3F9486" w14:textId="265807EA" w:rsidR="006C7E93" w:rsidRPr="00CB2178" w:rsidRDefault="006C7E93" w:rsidP="006C7E93">
            <w:pPr>
              <w:pStyle w:val="Prrafodelista"/>
              <w:numPr>
                <w:ilvl w:val="0"/>
                <w:numId w:val="48"/>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716E2C22"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5596F41" w14:textId="66E145DD"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538347CE"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A346B0F"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7FBEA2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4651B8FF" w14:textId="2B3A8B1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o el empleado intenta actualizar la información de un </w:t>
            </w:r>
            <w:r w:rsidR="002948F0">
              <w:rPr>
                <w:rFonts w:asciiTheme="minorHAnsi" w:eastAsia="Arial" w:hAnsiTheme="minorHAnsi" w:cstheme="minorHAnsi"/>
              </w:rPr>
              <w:t>liente</w:t>
            </w:r>
            <w:r>
              <w:rPr>
                <w:rFonts w:asciiTheme="minorHAnsi" w:eastAsia="Arial" w:hAnsiTheme="minorHAnsi" w:cstheme="minorHAnsi"/>
              </w:rPr>
              <w:t xml:space="preserve"> dejando campos obligatorios sin completar.</w:t>
            </w:r>
          </w:p>
          <w:p w14:paraId="4832F3A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B9AEB8" w14:textId="7E6F4A59" w:rsidR="006C7E93" w:rsidRPr="002948F0" w:rsidRDefault="006C7E93">
            <w:pPr>
              <w:pStyle w:val="Prrafodelista"/>
              <w:numPr>
                <w:ilvl w:val="0"/>
                <w:numId w:val="188"/>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1F70C860" w14:textId="77777777" w:rsidR="006C7E93" w:rsidRPr="006F78C7" w:rsidRDefault="006C7E93">
            <w:pPr>
              <w:pStyle w:val="Prrafodelista"/>
              <w:numPr>
                <w:ilvl w:val="0"/>
                <w:numId w:val="18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4C3C432"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254A8A48"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7A7B70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3824B32D"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FA8AF4"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6E669BA6" w14:textId="10B1A908" w:rsidR="006C7E93" w:rsidRPr="00CB2178" w:rsidRDefault="006C7E93" w:rsidP="006C7E93">
            <w:pPr>
              <w:pStyle w:val="Prrafodelista"/>
              <w:numPr>
                <w:ilvl w:val="0"/>
                <w:numId w:val="48"/>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4F2399" w:rsidRPr="0039736F" w14:paraId="18CF177C"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3BE17E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32EEA22" w14:textId="77777777" w:rsidR="002948F0" w:rsidRPr="004F3874" w:rsidRDefault="002948F0">
            <w:pPr>
              <w:pStyle w:val="Prrafodelista"/>
              <w:numPr>
                <w:ilvl w:val="0"/>
                <w:numId w:val="18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3C99E69" w14:textId="19D91011" w:rsidR="004F2399" w:rsidRPr="0039736F" w:rsidRDefault="002948F0">
            <w:pPr>
              <w:pStyle w:val="Prrafodelista"/>
              <w:numPr>
                <w:ilvl w:val="0"/>
                <w:numId w:val="18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8B7A366" w14:textId="50AB0011" w:rsidR="00C76B7C" w:rsidRDefault="00C76B7C" w:rsidP="00C76B7C"/>
    <w:p w14:paraId="4B2E6018" w14:textId="2A0DEDEA" w:rsidR="00AF54F7" w:rsidRDefault="00AF54F7" w:rsidP="00C76B7C"/>
    <w:p w14:paraId="7E4F15FC" w14:textId="77777777" w:rsidR="002948F0" w:rsidRDefault="002948F0" w:rsidP="00C76B7C"/>
    <w:p w14:paraId="3C0E6EFD" w14:textId="77777777" w:rsidR="002948F0" w:rsidRDefault="002948F0" w:rsidP="00C76B7C"/>
    <w:p w14:paraId="63620B96" w14:textId="77777777" w:rsidR="002948F0" w:rsidRDefault="002948F0" w:rsidP="00C76B7C"/>
    <w:p w14:paraId="598B5B7B" w14:textId="77777777" w:rsidR="002948F0" w:rsidRDefault="002948F0" w:rsidP="00C76B7C"/>
    <w:p w14:paraId="341FEF4E" w14:textId="77777777" w:rsidR="002948F0" w:rsidRDefault="002948F0" w:rsidP="00C76B7C"/>
    <w:p w14:paraId="65A3DFB0" w14:textId="77777777" w:rsidR="002948F0" w:rsidRDefault="002948F0" w:rsidP="00C76B7C"/>
    <w:p w14:paraId="75CB88D9" w14:textId="77777777" w:rsidR="002948F0" w:rsidRDefault="002948F0" w:rsidP="00C76B7C"/>
    <w:p w14:paraId="75011EA3" w14:textId="77777777" w:rsidR="002948F0" w:rsidRDefault="002948F0" w:rsidP="00C76B7C"/>
    <w:p w14:paraId="1685BD3E" w14:textId="77777777" w:rsidR="002948F0" w:rsidRDefault="002948F0" w:rsidP="00C76B7C"/>
    <w:p w14:paraId="259E8D49" w14:textId="77777777" w:rsidR="002948F0" w:rsidRDefault="002948F0" w:rsidP="00C76B7C"/>
    <w:p w14:paraId="40BEC6BB" w14:textId="77777777" w:rsidR="002948F0" w:rsidRDefault="002948F0" w:rsidP="00C76B7C"/>
    <w:p w14:paraId="7068A9DE" w14:textId="77777777" w:rsidR="002948F0" w:rsidRDefault="002948F0" w:rsidP="00C76B7C"/>
    <w:p w14:paraId="77002233" w14:textId="77777777" w:rsidR="002948F0" w:rsidRDefault="002948F0" w:rsidP="00C76B7C"/>
    <w:p w14:paraId="64AE8649" w14:textId="77777777" w:rsidR="002948F0" w:rsidRDefault="002948F0" w:rsidP="00C76B7C"/>
    <w:p w14:paraId="5FDD5779" w14:textId="77777777" w:rsidR="002948F0" w:rsidRDefault="002948F0" w:rsidP="00C76B7C"/>
    <w:p w14:paraId="2861E2E0" w14:textId="77777777" w:rsidR="002948F0" w:rsidRDefault="002948F0" w:rsidP="00C76B7C"/>
    <w:p w14:paraId="71976E0B" w14:textId="77777777" w:rsidR="002948F0" w:rsidRDefault="002948F0" w:rsidP="00C76B7C"/>
    <w:p w14:paraId="2862D6A8" w14:textId="77777777" w:rsidR="002948F0" w:rsidRDefault="002948F0" w:rsidP="00C76B7C"/>
    <w:p w14:paraId="6FF9C48A" w14:textId="77777777" w:rsidR="002948F0" w:rsidRDefault="002948F0" w:rsidP="00C76B7C"/>
    <w:p w14:paraId="035A8A99" w14:textId="77777777" w:rsidR="002948F0" w:rsidRDefault="002948F0" w:rsidP="00C76B7C"/>
    <w:p w14:paraId="2E18E811" w14:textId="77777777" w:rsidR="002948F0" w:rsidRDefault="002948F0" w:rsidP="00C76B7C"/>
    <w:p w14:paraId="62DF60CF" w14:textId="77777777" w:rsidR="002948F0" w:rsidRDefault="002948F0" w:rsidP="00C76B7C"/>
    <w:p w14:paraId="2A1E0001" w14:textId="77777777" w:rsidR="002948F0" w:rsidRDefault="002948F0" w:rsidP="00C76B7C"/>
    <w:p w14:paraId="0F50F6A2" w14:textId="77777777" w:rsidR="002948F0" w:rsidRDefault="002948F0" w:rsidP="00C76B7C"/>
    <w:p w14:paraId="4C183193" w14:textId="77777777" w:rsidR="002948F0" w:rsidRDefault="002948F0" w:rsidP="00C76B7C"/>
    <w:p w14:paraId="4D75FC27" w14:textId="77777777" w:rsidR="002948F0" w:rsidRDefault="002948F0" w:rsidP="00C76B7C"/>
    <w:p w14:paraId="2970F333" w14:textId="77777777" w:rsidR="002948F0" w:rsidRDefault="002948F0" w:rsidP="00C76B7C"/>
    <w:p w14:paraId="349EAC9C" w14:textId="77777777" w:rsidR="002948F0" w:rsidRDefault="002948F0" w:rsidP="00C76B7C"/>
    <w:p w14:paraId="1E297749" w14:textId="77777777" w:rsidR="002948F0" w:rsidRDefault="002948F0" w:rsidP="00C76B7C"/>
    <w:p w14:paraId="0CAC088D" w14:textId="77777777" w:rsidR="002948F0" w:rsidRDefault="002948F0" w:rsidP="00C76B7C"/>
    <w:p w14:paraId="66B649C9" w14:textId="77777777" w:rsidR="002948F0" w:rsidRDefault="002948F0" w:rsidP="00C76B7C"/>
    <w:p w14:paraId="0F60FBC3" w14:textId="77777777" w:rsidR="002948F0" w:rsidRDefault="002948F0" w:rsidP="00C76B7C"/>
    <w:p w14:paraId="265F269D" w14:textId="77777777" w:rsidR="002948F0" w:rsidRDefault="002948F0" w:rsidP="00C76B7C"/>
    <w:p w14:paraId="14827A6A" w14:textId="77777777" w:rsidR="002948F0" w:rsidRDefault="002948F0" w:rsidP="00C76B7C"/>
    <w:p w14:paraId="2B4151AA" w14:textId="77777777" w:rsidR="002948F0" w:rsidRDefault="002948F0" w:rsidP="00C76B7C"/>
    <w:p w14:paraId="428F2C42" w14:textId="77777777" w:rsidR="002948F0" w:rsidRDefault="002948F0" w:rsidP="00C76B7C"/>
    <w:p w14:paraId="1E848007" w14:textId="77777777" w:rsidR="002948F0" w:rsidRDefault="002948F0" w:rsidP="00C76B7C"/>
    <w:p w14:paraId="4567AB35" w14:textId="77777777" w:rsidR="002948F0" w:rsidRDefault="002948F0" w:rsidP="00C76B7C"/>
    <w:p w14:paraId="257E1FB8"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24C9AB5A" w14:textId="77777777" w:rsidTr="002948F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DCD87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680913"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30BCD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clientes</w:t>
            </w:r>
          </w:p>
        </w:tc>
      </w:tr>
      <w:tr w:rsidR="004F2399" w:rsidRPr="0039736F" w14:paraId="219E291C" w14:textId="77777777" w:rsidTr="002948F0">
        <w:tc>
          <w:tcPr>
            <w:tcW w:w="6385" w:type="dxa"/>
            <w:gridSpan w:val="3"/>
            <w:tcBorders>
              <w:top w:val="single" w:sz="8" w:space="0" w:color="auto"/>
              <w:left w:val="single" w:sz="8" w:space="0" w:color="auto"/>
              <w:bottom w:val="single" w:sz="8" w:space="0" w:color="auto"/>
              <w:right w:val="single" w:sz="8" w:space="0" w:color="auto"/>
            </w:tcBorders>
          </w:tcPr>
          <w:p w14:paraId="67BF501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16F9B1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4F2399" w:rsidRPr="0039736F" w14:paraId="484FB39E"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4B9BE9E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68BE0C"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29</w:t>
            </w:r>
          </w:p>
        </w:tc>
      </w:tr>
      <w:tr w:rsidR="004F2399" w:rsidRPr="0039736F" w14:paraId="0CCC5B19"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34AA856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4EC9B3F5"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16CF74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FBBB2DE" w14:textId="5D68D228"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r w:rsidR="002948F0">
              <w:rPr>
                <w:rFonts w:asciiTheme="minorHAnsi" w:eastAsia="Arial" w:hAnsiTheme="minorHAnsi" w:cstheme="minorHAnsi"/>
              </w:rPr>
              <w:t>27</w:t>
            </w:r>
          </w:p>
        </w:tc>
      </w:tr>
      <w:tr w:rsidR="004F2399" w:rsidRPr="0039736F" w14:paraId="1818F67C"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09988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A2CE9FA" w14:textId="4C57B83A"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2948F0">
              <w:rPr>
                <w:rFonts w:asciiTheme="minorHAnsi" w:eastAsia="Arial" w:hAnsiTheme="minorHAnsi" w:cstheme="minorHAnsi"/>
              </w:rPr>
              <w:t>odrán</w:t>
            </w:r>
            <w:r w:rsidRPr="00CB2178">
              <w:rPr>
                <w:rFonts w:asciiTheme="minorHAnsi" w:eastAsia="Arial" w:hAnsiTheme="minorHAnsi" w:cstheme="minorHAnsi"/>
              </w:rPr>
              <w:t xml:space="preserve"> eliminar del sistema a los clientes registrados.</w:t>
            </w:r>
          </w:p>
        </w:tc>
      </w:tr>
      <w:tr w:rsidR="002948F0" w:rsidRPr="0039736F" w14:paraId="3F9DF918"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96AA2F7"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AFA95ED" w14:textId="57422D3B" w:rsidR="002948F0" w:rsidRDefault="002948F0" w:rsidP="002948F0">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cliente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46E0F82F" w14:textId="6780B169" w:rsidR="002948F0" w:rsidRPr="002948F0" w:rsidRDefault="002948F0" w:rsidP="002948F0">
            <w:pPr>
              <w:pStyle w:val="Prrafodelista"/>
              <w:numPr>
                <w:ilvl w:val="0"/>
                <w:numId w:val="5"/>
              </w:numPr>
              <w:rPr>
                <w:rFonts w:asciiTheme="minorHAnsi" w:eastAsia="Arial" w:hAnsiTheme="minorHAnsi" w:cstheme="minorHAnsi"/>
                <w:b/>
                <w:bCs/>
              </w:rPr>
            </w:pPr>
            <w:r w:rsidRPr="002948F0">
              <w:rPr>
                <w:rFonts w:asciiTheme="minorHAnsi" w:eastAsia="Arial" w:hAnsiTheme="minorHAnsi" w:cstheme="minorHAnsi"/>
              </w:rPr>
              <w:t>Los clientes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2948F0" w:rsidRPr="0039736F" w14:paraId="76191370"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A3BF9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8FA3669" w14:textId="46DB8424"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cliente.</w:t>
            </w:r>
          </w:p>
          <w:p w14:paraId="73073214" w14:textId="47DD6C4A" w:rsidR="002948F0" w:rsidRPr="002948F0" w:rsidRDefault="002948F0" w:rsidP="002948F0">
            <w:pPr>
              <w:pStyle w:val="Prrafodelista"/>
              <w:numPr>
                <w:ilvl w:val="0"/>
                <w:numId w:val="54"/>
              </w:numPr>
              <w:rPr>
                <w:rFonts w:asciiTheme="minorHAnsi" w:eastAsia="Arial" w:hAnsiTheme="minorHAnsi" w:cstheme="minorHAnsi"/>
                <w:b/>
                <w:bCs/>
              </w:rPr>
            </w:pPr>
            <w:r w:rsidRPr="002948F0">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clientes</w:t>
            </w:r>
            <w:r w:rsidRPr="002948F0">
              <w:rPr>
                <w:rFonts w:asciiTheme="minorHAnsi" w:eastAsia="Arial" w:hAnsiTheme="minorHAnsi" w:cstheme="minorHAnsi"/>
              </w:rPr>
              <w:t xml:space="preserve"> para eliminar.</w:t>
            </w:r>
          </w:p>
        </w:tc>
      </w:tr>
      <w:tr w:rsidR="004F2399" w:rsidRPr="0039736F" w14:paraId="07B96209" w14:textId="77777777" w:rsidTr="002948F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68FCD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948F0" w:rsidRPr="0039736F" w14:paraId="6A9A94C1"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6DF2AC2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.1     </w:t>
            </w:r>
          </w:p>
          <w:p w14:paraId="11C2B5C0"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E1793B" w14:textId="4C28B652" w:rsidR="002948F0" w:rsidRPr="009900B1"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cliente seleccionado en la tabla.</w:t>
            </w:r>
          </w:p>
          <w:p w14:paraId="59F4D2A1"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SUPOSICIONES/ASUNCIONES:</w:t>
            </w:r>
          </w:p>
          <w:p w14:paraId="2041509E" w14:textId="3AEB4524"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04BE86FB" w14:textId="77777777" w:rsidR="002948F0"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4D0CE6" w14:textId="28A3F31C" w:rsidR="002948F0" w:rsidRPr="002948F0" w:rsidRDefault="002948F0">
            <w:pPr>
              <w:pStyle w:val="Prrafodelista"/>
              <w:numPr>
                <w:ilvl w:val="0"/>
                <w:numId w:val="190"/>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52F4927E" w14:textId="77777777" w:rsidR="002948F0" w:rsidRPr="006F78C7" w:rsidRDefault="002948F0">
            <w:pPr>
              <w:pStyle w:val="Prrafodelista"/>
              <w:numPr>
                <w:ilvl w:val="0"/>
                <w:numId w:val="19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BA4DBCB" w14:textId="77777777" w:rsidR="002948F0" w:rsidRPr="006F78C7" w:rsidRDefault="002948F0">
            <w:pPr>
              <w:pStyle w:val="Prrafodelista"/>
              <w:numPr>
                <w:ilvl w:val="0"/>
                <w:numId w:val="19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4E90C36D"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6CE00E89" w14:textId="24D242F9" w:rsidR="002948F0" w:rsidRPr="0091339B" w:rsidRDefault="002948F0" w:rsidP="002948F0">
            <w:pPr>
              <w:pStyle w:val="Prrafodelista"/>
              <w:numPr>
                <w:ilvl w:val="0"/>
                <w:numId w:val="49"/>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cliente </w:t>
            </w:r>
            <w:r w:rsidRPr="009900B1">
              <w:rPr>
                <w:rFonts w:asciiTheme="minorHAnsi" w:eastAsia="Arial" w:hAnsiTheme="minorHAnsi" w:cstheme="minorHAnsi"/>
              </w:rPr>
              <w:t>exitosamente y los refleja en la tabla.</w:t>
            </w:r>
          </w:p>
        </w:tc>
      </w:tr>
      <w:tr w:rsidR="002948F0" w:rsidRPr="0039736F" w14:paraId="3B36ED9B"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47499B0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.2     </w:t>
            </w:r>
          </w:p>
          <w:p w14:paraId="6DCD89D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76B7BAF" w14:textId="05F9079E" w:rsidR="002948F0" w:rsidRPr="0054396B"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cliente en la tabla.</w:t>
            </w:r>
          </w:p>
          <w:p w14:paraId="5174D418" w14:textId="77777777" w:rsidR="002948F0" w:rsidRDefault="002948F0" w:rsidP="002948F0">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9F98FAA" w14:textId="60CB9522"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4609124C" w14:textId="77777777" w:rsidR="002948F0" w:rsidRPr="00E75F95"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0FC785" w14:textId="35801406" w:rsidR="002948F0" w:rsidRPr="002948F0" w:rsidRDefault="002948F0">
            <w:pPr>
              <w:pStyle w:val="Prrafodelista"/>
              <w:numPr>
                <w:ilvl w:val="0"/>
                <w:numId w:val="191"/>
              </w:numPr>
              <w:rPr>
                <w:rFonts w:asciiTheme="minorHAnsi" w:eastAsia="Arial" w:hAnsiTheme="minorHAnsi" w:cstheme="minorHAnsi"/>
              </w:rPr>
            </w:pPr>
            <w:r w:rsidRPr="002948F0">
              <w:rPr>
                <w:rFonts w:asciiTheme="minorHAnsi" w:eastAsia="Arial" w:hAnsiTheme="minorHAnsi" w:cstheme="minorHAnsi"/>
              </w:rPr>
              <w:t xml:space="preserve">No 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29663852" w14:textId="665F166B" w:rsidR="002948F0" w:rsidRPr="006F78C7" w:rsidRDefault="002948F0">
            <w:pPr>
              <w:pStyle w:val="Prrafodelista"/>
              <w:numPr>
                <w:ilvl w:val="0"/>
                <w:numId w:val="191"/>
              </w:numPr>
              <w:rPr>
                <w:rFonts w:asciiTheme="minorHAnsi" w:eastAsia="Arial" w:hAnsiTheme="minorHAnsi" w:cstheme="minorHAnsi"/>
              </w:rPr>
            </w:pPr>
            <w:r>
              <w:rPr>
                <w:rFonts w:asciiTheme="minorHAnsi" w:eastAsia="Arial" w:hAnsiTheme="minorHAnsi" w:cstheme="minorHAnsi"/>
              </w:rPr>
              <w:t>No se carga la información del cliente en los campos de texto.</w:t>
            </w:r>
          </w:p>
          <w:p w14:paraId="518B770F" w14:textId="77777777" w:rsidR="002948F0" w:rsidRPr="00E063FD" w:rsidRDefault="002948F0">
            <w:pPr>
              <w:pStyle w:val="Prrafodelista"/>
              <w:numPr>
                <w:ilvl w:val="0"/>
                <w:numId w:val="19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63490C"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71F63FF3" w14:textId="0EDAF0A2" w:rsidR="002948F0" w:rsidRDefault="002948F0" w:rsidP="002948F0">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cliente </w:t>
            </w:r>
            <w:r w:rsidRPr="008123E7">
              <w:rPr>
                <w:rFonts w:asciiTheme="minorHAnsi" w:eastAsia="Arial" w:hAnsiTheme="minorHAnsi" w:cstheme="minorHAnsi"/>
              </w:rPr>
              <w:t>seleccionad</w:t>
            </w:r>
            <w:r>
              <w:rPr>
                <w:rFonts w:asciiTheme="minorHAnsi" w:eastAsia="Arial" w:hAnsiTheme="minorHAnsi" w:cstheme="minorHAnsi"/>
              </w:rPr>
              <w:t>o.</w:t>
            </w:r>
          </w:p>
          <w:p w14:paraId="0F005161" w14:textId="77777777" w:rsidR="002948F0" w:rsidRDefault="002948F0" w:rsidP="002948F0">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15B00B5" w14:textId="55C02091" w:rsidR="002948F0" w:rsidRPr="0091339B" w:rsidRDefault="002948F0" w:rsidP="002948F0">
            <w:pPr>
              <w:pStyle w:val="Prrafodelista"/>
              <w:numPr>
                <w:ilvl w:val="0"/>
                <w:numId w:val="49"/>
              </w:numPr>
              <w:rPr>
                <w:rFonts w:asciiTheme="minorHAnsi" w:hAnsiTheme="minorHAnsi" w:cstheme="minorHAnsi"/>
              </w:rPr>
            </w:pPr>
            <w:r w:rsidRPr="00B513E0">
              <w:rPr>
                <w:rFonts w:asciiTheme="minorHAnsi" w:eastAsia="Arial" w:hAnsiTheme="minorHAnsi" w:cstheme="minorHAnsi"/>
              </w:rPr>
              <w:t>Se muestra un mensaje de error indicando que no hay un</w:t>
            </w:r>
            <w:r>
              <w:rPr>
                <w:rFonts w:asciiTheme="minorHAnsi" w:eastAsia="Arial" w:hAnsiTheme="minorHAnsi" w:cstheme="minorHAnsi"/>
              </w:rPr>
              <w:t xml:space="preserve"> cliente</w:t>
            </w:r>
            <w:r w:rsidRPr="00B513E0">
              <w:rPr>
                <w:rFonts w:asciiTheme="minorHAnsi" w:eastAsia="Arial" w:hAnsiTheme="minorHAnsi" w:cstheme="minorHAnsi"/>
              </w:rPr>
              <w:t xml:space="preserve"> para eliminar.</w:t>
            </w:r>
          </w:p>
        </w:tc>
      </w:tr>
      <w:tr w:rsidR="004F2399" w:rsidRPr="0039736F" w14:paraId="2F435134" w14:textId="77777777" w:rsidTr="002948F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1FE5D5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C5BBD1F" w14:textId="77777777" w:rsidR="000F4910" w:rsidRPr="004F3874" w:rsidRDefault="000F4910">
            <w:pPr>
              <w:pStyle w:val="Prrafodelista"/>
              <w:numPr>
                <w:ilvl w:val="0"/>
                <w:numId w:val="19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650A7D5" w14:textId="36730B2E" w:rsidR="004F2399" w:rsidRPr="0039736F" w:rsidRDefault="000F4910">
            <w:pPr>
              <w:pStyle w:val="Prrafodelista"/>
              <w:numPr>
                <w:ilvl w:val="0"/>
                <w:numId w:val="192"/>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73C95678"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4F924E0" w14:textId="77777777" w:rsidTr="00391169">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5801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E35813E"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5AC1045"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usuarios</w:t>
            </w:r>
          </w:p>
        </w:tc>
      </w:tr>
      <w:tr w:rsidR="004F2399" w:rsidRPr="0039736F" w14:paraId="160DE176" w14:textId="77777777" w:rsidTr="00391169">
        <w:tc>
          <w:tcPr>
            <w:tcW w:w="6385" w:type="dxa"/>
            <w:gridSpan w:val="3"/>
            <w:tcBorders>
              <w:top w:val="single" w:sz="8" w:space="0" w:color="auto"/>
              <w:left w:val="single" w:sz="8" w:space="0" w:color="auto"/>
              <w:bottom w:val="single" w:sz="8" w:space="0" w:color="auto"/>
              <w:right w:val="single" w:sz="8" w:space="0" w:color="auto"/>
            </w:tcBorders>
          </w:tcPr>
          <w:p w14:paraId="350857E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C20168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850E90B"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2D8F353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9F99E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30</w:t>
            </w:r>
          </w:p>
        </w:tc>
      </w:tr>
      <w:tr w:rsidR="004F2399" w:rsidRPr="0039736F" w14:paraId="4E3EF54A"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430913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4F2399" w:rsidRPr="0039736F" w14:paraId="233B252C"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6054EA2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4A7C4F1" w14:textId="28B999FA" w:rsidR="004F2399" w:rsidRPr="0039736F" w:rsidRDefault="00391169" w:rsidP="00614B45">
            <w:pPr>
              <w:rPr>
                <w:rFonts w:asciiTheme="minorHAnsi" w:hAnsiTheme="minorHAnsi" w:cstheme="minorHAnsi"/>
              </w:rPr>
            </w:pPr>
            <w:r>
              <w:rPr>
                <w:rFonts w:asciiTheme="minorHAnsi" w:hAnsiTheme="minorHAnsi" w:cstheme="minorHAnsi"/>
              </w:rPr>
              <w:t>No aplica</w:t>
            </w:r>
          </w:p>
        </w:tc>
      </w:tr>
      <w:tr w:rsidR="004F2399" w:rsidRPr="0039736F" w14:paraId="21E933BA" w14:textId="77777777" w:rsidTr="00391169">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F0DD7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11A1D77" w14:textId="2DD62E32" w:rsidR="004F2399" w:rsidRPr="00774DA4" w:rsidRDefault="004F2399" w:rsidP="00614B45">
            <w:pPr>
              <w:rPr>
                <w:rFonts w:asciiTheme="minorHAnsi" w:eastAsia="Arial" w:hAnsiTheme="minorHAnsi" w:cstheme="minorHAnsi"/>
              </w:rPr>
            </w:pPr>
            <w:r w:rsidRPr="0091339B">
              <w:rPr>
                <w:rFonts w:asciiTheme="minorHAnsi" w:eastAsia="Arial" w:hAnsiTheme="minorHAnsi" w:cstheme="minorHAnsi"/>
              </w:rPr>
              <w:t>El administrador p</w:t>
            </w:r>
            <w:r w:rsidR="00391169">
              <w:rPr>
                <w:rFonts w:asciiTheme="minorHAnsi" w:eastAsia="Arial" w:hAnsiTheme="minorHAnsi" w:cstheme="minorHAnsi"/>
              </w:rPr>
              <w:t>odrá</w:t>
            </w:r>
            <w:r w:rsidRPr="0091339B">
              <w:rPr>
                <w:rFonts w:asciiTheme="minorHAnsi" w:eastAsia="Arial" w:hAnsiTheme="minorHAnsi" w:cstheme="minorHAnsi"/>
              </w:rPr>
              <w:t xml:space="preserve"> registrar nuevos usuarios en el sistema</w:t>
            </w:r>
            <w:r w:rsidR="00391169">
              <w:rPr>
                <w:rFonts w:asciiTheme="minorHAnsi" w:eastAsia="Arial" w:hAnsiTheme="minorHAnsi" w:cstheme="minorHAnsi"/>
              </w:rPr>
              <w:t>.</w:t>
            </w:r>
          </w:p>
        </w:tc>
      </w:tr>
      <w:tr w:rsidR="00391169" w:rsidRPr="0039736F" w14:paraId="03153832" w14:textId="77777777" w:rsidTr="00391169">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EE0F95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NOTAS:</w:t>
            </w:r>
          </w:p>
          <w:p w14:paraId="37C9E428" w14:textId="06887CD1" w:rsidR="00391169" w:rsidRDefault="00391169" w:rsidP="00391169">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completo, Clave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7D0DF59" w14:textId="6D940498" w:rsidR="00391169" w:rsidRPr="00774DA4" w:rsidRDefault="00391169" w:rsidP="00391169">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Rol y E</w:t>
            </w:r>
            <w:r w:rsidRPr="003D1DCB">
              <w:rPr>
                <w:rFonts w:asciiTheme="minorHAnsi" w:eastAsia="Arial" w:hAnsiTheme="minorHAnsi" w:cstheme="minorHAnsi"/>
              </w:rPr>
              <w:t>stado en forma de selección por opciones.</w:t>
            </w:r>
          </w:p>
        </w:tc>
      </w:tr>
      <w:tr w:rsidR="00391169" w:rsidRPr="0039736F" w14:paraId="0FCEB00D"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332C3213"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89CB22" w14:textId="0FFD461E" w:rsidR="00391169" w:rsidRPr="00594B33" w:rsidRDefault="00391169" w:rsidP="0039116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usuario</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4E82ED19" w14:textId="5E42B516" w:rsidR="00391169" w:rsidRPr="00391169" w:rsidRDefault="00391169" w:rsidP="00391169">
            <w:pPr>
              <w:pStyle w:val="Prrafodelista"/>
              <w:numPr>
                <w:ilvl w:val="0"/>
                <w:numId w:val="54"/>
              </w:numPr>
              <w:rPr>
                <w:rFonts w:asciiTheme="minorHAnsi" w:eastAsia="Arial" w:hAnsiTheme="minorHAnsi" w:cstheme="minorHAnsi"/>
              </w:rPr>
            </w:pPr>
            <w:r w:rsidRPr="00391169">
              <w:rPr>
                <w:rFonts w:asciiTheme="minorHAnsi" w:eastAsia="Arial" w:hAnsiTheme="minorHAnsi" w:cstheme="minorHAnsi"/>
              </w:rPr>
              <w:t>El sistema emite mensajes claros en caso de errores, indicando los campos problemáticos.</w:t>
            </w:r>
          </w:p>
        </w:tc>
      </w:tr>
      <w:tr w:rsidR="004F2399" w:rsidRPr="0039736F" w14:paraId="6EAD23E7" w14:textId="77777777" w:rsidTr="00391169">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49FA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391169" w:rsidRPr="0039736F" w14:paraId="7D609DEA"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347402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.1     </w:t>
            </w:r>
          </w:p>
          <w:p w14:paraId="5F747C38"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80FCA2F" w14:textId="26B80A62" w:rsidR="00391169" w:rsidRPr="00DD5768"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 </w:t>
            </w:r>
            <w:r w:rsidR="00B83011">
              <w:rPr>
                <w:rFonts w:asciiTheme="minorHAnsi" w:eastAsia="Arial" w:hAnsiTheme="minorHAnsi" w:cstheme="minorHAnsi"/>
              </w:rPr>
              <w:t>usuario</w:t>
            </w:r>
            <w:r>
              <w:rPr>
                <w:rFonts w:asciiTheme="minorHAnsi" w:eastAsia="Arial" w:hAnsiTheme="minorHAnsi" w:cstheme="minorHAnsi"/>
              </w:rPr>
              <w:t xml:space="preserve"> en el sistema.</w:t>
            </w:r>
          </w:p>
          <w:p w14:paraId="40CC4D5B"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78C0858E" w14:textId="591B845F"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w:t>
            </w:r>
            <w:r>
              <w:rPr>
                <w:rFonts w:asciiTheme="minorHAnsi" w:eastAsia="Arial" w:hAnsiTheme="minorHAnsi" w:cstheme="minorHAnsi"/>
              </w:rPr>
              <w:t xml:space="preserve">n </w:t>
            </w:r>
            <w:r w:rsidR="00B83011">
              <w:rPr>
                <w:rFonts w:asciiTheme="minorHAnsi" w:eastAsia="Arial" w:hAnsiTheme="minorHAnsi" w:cstheme="minorHAnsi"/>
              </w:rPr>
              <w:t>usuario</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D08F33" w14:textId="77777777" w:rsidR="00391169"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125FAF" w14:textId="5C63812E" w:rsidR="00391169" w:rsidRPr="00B83011" w:rsidRDefault="00391169">
            <w:pPr>
              <w:pStyle w:val="Prrafodelista"/>
              <w:numPr>
                <w:ilvl w:val="0"/>
                <w:numId w:val="197"/>
              </w:numPr>
              <w:rPr>
                <w:rFonts w:asciiTheme="minorHAnsi" w:eastAsia="Arial" w:hAnsiTheme="minorHAnsi" w:cstheme="minorHAnsi"/>
              </w:rPr>
            </w:pPr>
            <w:r w:rsidRPr="00B83011">
              <w:rPr>
                <w:rFonts w:asciiTheme="minorHAnsi" w:eastAsia="Arial" w:hAnsiTheme="minorHAnsi" w:cstheme="minorHAnsi"/>
              </w:rPr>
              <w:t xml:space="preserve">Ingresa todos los datos necesarios para registrar el </w:t>
            </w:r>
            <w:r w:rsidR="00B83011">
              <w:rPr>
                <w:rFonts w:asciiTheme="minorHAnsi" w:eastAsia="Arial" w:hAnsiTheme="minorHAnsi" w:cstheme="minorHAnsi"/>
              </w:rPr>
              <w:t>usuario</w:t>
            </w:r>
            <w:r w:rsidRPr="00B83011">
              <w:rPr>
                <w:rFonts w:asciiTheme="minorHAnsi" w:eastAsia="Arial" w:hAnsiTheme="minorHAnsi" w:cstheme="minorHAnsi"/>
              </w:rPr>
              <w:t>.</w:t>
            </w:r>
          </w:p>
          <w:p w14:paraId="33ED9358" w14:textId="705F98DA" w:rsidR="00391169" w:rsidRPr="003D1DCB" w:rsidRDefault="00391169">
            <w:pPr>
              <w:pStyle w:val="Prrafodelista"/>
              <w:numPr>
                <w:ilvl w:val="0"/>
                <w:numId w:val="19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C3A577C"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53AF296"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179235B"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7E46CE2D" w14:textId="328D9E24" w:rsidR="00391169" w:rsidRPr="000C58E1" w:rsidRDefault="00391169" w:rsidP="00391169">
            <w:pPr>
              <w:pStyle w:val="Prrafodelista"/>
              <w:numPr>
                <w:ilvl w:val="0"/>
                <w:numId w:val="49"/>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 xml:space="preserve">el </w:t>
            </w:r>
            <w:r w:rsidR="00B83011">
              <w:rPr>
                <w:rFonts w:asciiTheme="minorHAnsi" w:eastAsia="Arial" w:hAnsiTheme="minorHAnsi" w:cstheme="minorHAnsi"/>
              </w:rPr>
              <w:t>usuario</w:t>
            </w:r>
            <w:r w:rsidRPr="007D0915">
              <w:rPr>
                <w:rFonts w:asciiTheme="minorHAnsi" w:eastAsia="Arial" w:hAnsiTheme="minorHAnsi" w:cstheme="minorHAnsi"/>
              </w:rPr>
              <w:t>, generando automáticamente el ID.</w:t>
            </w:r>
          </w:p>
        </w:tc>
      </w:tr>
      <w:tr w:rsidR="00391169" w:rsidRPr="0039736F" w14:paraId="1A826F0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7E9706BA"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.2     </w:t>
            </w:r>
          </w:p>
          <w:p w14:paraId="02E9FCFE"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87155F8"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EFC1257"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7586834" w14:textId="7C2CC9DF"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números en campos de texto como Nombre completo.</w:t>
            </w:r>
          </w:p>
          <w:p w14:paraId="35A24924"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DCB109" w14:textId="1CB8C1F1" w:rsidR="00391169" w:rsidRPr="00391169" w:rsidRDefault="00391169">
            <w:pPr>
              <w:pStyle w:val="Prrafodelista"/>
              <w:numPr>
                <w:ilvl w:val="0"/>
                <w:numId w:val="196"/>
              </w:numPr>
              <w:rPr>
                <w:rFonts w:asciiTheme="minorHAnsi" w:eastAsia="Arial" w:hAnsiTheme="minorHAnsi" w:cstheme="minorHAnsi"/>
              </w:rPr>
            </w:pPr>
            <w:r w:rsidRPr="00391169">
              <w:rPr>
                <w:rFonts w:asciiTheme="minorHAnsi" w:hAnsiTheme="minorHAnsi" w:cstheme="minorHAnsi"/>
              </w:rPr>
              <w:t xml:space="preserve">Ingresa valores inválidos (números) en </w:t>
            </w:r>
            <w:r>
              <w:rPr>
                <w:rFonts w:asciiTheme="minorHAnsi" w:hAnsiTheme="minorHAnsi" w:cstheme="minorHAnsi"/>
              </w:rPr>
              <w:t>el</w:t>
            </w:r>
            <w:r w:rsidRPr="00391169">
              <w:rPr>
                <w:rFonts w:asciiTheme="minorHAnsi" w:hAnsiTheme="minorHAnsi" w:cstheme="minorHAnsi"/>
              </w:rPr>
              <w:t xml:space="preserve"> campo Nombre</w:t>
            </w:r>
            <w:r>
              <w:rPr>
                <w:rFonts w:asciiTheme="minorHAnsi" w:hAnsiTheme="minorHAnsi" w:cstheme="minorHAnsi"/>
              </w:rPr>
              <w:t xml:space="preserve"> completo</w:t>
            </w:r>
            <w:r w:rsidRPr="00391169">
              <w:rPr>
                <w:rFonts w:asciiTheme="minorHAnsi" w:hAnsiTheme="minorHAnsi" w:cstheme="minorHAnsi"/>
              </w:rPr>
              <w:t>.</w:t>
            </w:r>
          </w:p>
          <w:p w14:paraId="068080A3" w14:textId="76F4EDCC" w:rsidR="00391169" w:rsidRPr="003D1DCB" w:rsidRDefault="00391169">
            <w:pPr>
              <w:pStyle w:val="Prrafodelista"/>
              <w:numPr>
                <w:ilvl w:val="0"/>
                <w:numId w:val="196"/>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AD3A2F1"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EB417" w14:textId="068104B2"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83011">
              <w:rPr>
                <w:rFonts w:asciiTheme="minorHAnsi" w:hAnsiTheme="minorHAnsi" w:cstheme="minorHAnsi"/>
              </w:rPr>
              <w:t>el</w:t>
            </w:r>
            <w:r>
              <w:rPr>
                <w:rFonts w:asciiTheme="minorHAnsi" w:hAnsiTheme="minorHAnsi" w:cstheme="minorHAnsi"/>
              </w:rPr>
              <w:t xml:space="preserve"> campo Nombre</w:t>
            </w:r>
            <w:r w:rsidR="00B83011">
              <w:rPr>
                <w:rFonts w:asciiTheme="minorHAnsi" w:hAnsiTheme="minorHAnsi" w:cstheme="minorHAnsi"/>
              </w:rPr>
              <w:t xml:space="preserve"> completo </w:t>
            </w:r>
            <w:r>
              <w:rPr>
                <w:rFonts w:asciiTheme="minorHAnsi" w:hAnsiTheme="minorHAnsi" w:cstheme="minorHAnsi"/>
              </w:rPr>
              <w:t>contenga solo texto.</w:t>
            </w:r>
          </w:p>
          <w:p w14:paraId="58EFCD91"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536626" w14:textId="02AE0D38" w:rsidR="00391169" w:rsidRPr="000C58E1" w:rsidRDefault="00391169" w:rsidP="00391169">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391169" w:rsidRPr="0039736F" w14:paraId="3A4B586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E0213FE" w14:textId="2EB8E9AF" w:rsidR="00391169" w:rsidRPr="0039736F" w:rsidRDefault="00B83011" w:rsidP="00391169">
            <w:pPr>
              <w:rPr>
                <w:rFonts w:asciiTheme="minorHAnsi" w:eastAsia="Arial"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508535A" w14:textId="61EFD543" w:rsidR="00B83011" w:rsidRPr="003D1DCB" w:rsidRDefault="00B83011" w:rsidP="00B8301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una clave invalida</w:t>
            </w:r>
          </w:p>
          <w:p w14:paraId="4B7271FF" w14:textId="77777777" w:rsidR="00B83011" w:rsidRPr="0039736F" w:rsidRDefault="00B83011" w:rsidP="00B83011">
            <w:pPr>
              <w:rPr>
                <w:rFonts w:asciiTheme="minorHAnsi" w:hAnsiTheme="minorHAnsi" w:cstheme="minorHAnsi"/>
              </w:rPr>
            </w:pPr>
            <w:r w:rsidRPr="0039736F">
              <w:rPr>
                <w:rFonts w:asciiTheme="minorHAnsi" w:eastAsia="Arial" w:hAnsiTheme="minorHAnsi" w:cstheme="minorHAnsi"/>
                <w:b/>
                <w:bCs/>
              </w:rPr>
              <w:t>SUPOSICIONES/ASUNCIONES:</w:t>
            </w:r>
          </w:p>
          <w:p w14:paraId="008C165D" w14:textId="69C5B47A" w:rsidR="00B83011" w:rsidRDefault="00B83011" w:rsidP="00B8301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19428F48" w14:textId="77777777" w:rsidR="00B83011" w:rsidRPr="00511E57" w:rsidRDefault="00B83011" w:rsidP="00B8301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7F780E" w14:textId="7C8E3A48" w:rsidR="00B83011" w:rsidRPr="00391169" w:rsidRDefault="00B83011">
            <w:pPr>
              <w:pStyle w:val="Prrafodelista"/>
              <w:numPr>
                <w:ilvl w:val="0"/>
                <w:numId w:val="194"/>
              </w:numPr>
              <w:rPr>
                <w:rFonts w:asciiTheme="minorHAnsi" w:eastAsia="Arial" w:hAnsiTheme="minorHAnsi" w:cstheme="minorHAnsi"/>
              </w:rPr>
            </w:pPr>
            <w:r w:rsidRPr="00391169">
              <w:rPr>
                <w:rFonts w:asciiTheme="minorHAnsi" w:hAnsiTheme="minorHAnsi" w:cstheme="minorHAnsi"/>
              </w:rPr>
              <w:t>Ingresa un</w:t>
            </w:r>
            <w:r>
              <w:rPr>
                <w:rFonts w:asciiTheme="minorHAnsi" w:hAnsiTheme="minorHAnsi" w:cstheme="minorHAnsi"/>
              </w:rPr>
              <w:t>a clave que no cumpla con el formato.</w:t>
            </w:r>
          </w:p>
          <w:p w14:paraId="1A2D6739" w14:textId="77777777" w:rsidR="00B83011" w:rsidRPr="003D1DCB" w:rsidRDefault="00B83011">
            <w:pPr>
              <w:pStyle w:val="Prrafodelista"/>
              <w:numPr>
                <w:ilvl w:val="0"/>
                <w:numId w:val="19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DC564" w14:textId="77777777" w:rsidR="00B83011" w:rsidRDefault="00B83011" w:rsidP="00B8301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8EA810F" w14:textId="696790B8" w:rsidR="00B83011" w:rsidRDefault="00B83011" w:rsidP="00B8301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2765D1A6" w14:textId="77777777" w:rsidR="00B83011" w:rsidRPr="00B27A39" w:rsidRDefault="00B83011" w:rsidP="00B8301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C5AB5A" w14:textId="33D03BF1" w:rsidR="00391169" w:rsidRPr="00B83011" w:rsidRDefault="00B83011" w:rsidP="00B83011">
            <w:pPr>
              <w:pStyle w:val="Prrafodelista"/>
              <w:numPr>
                <w:ilvl w:val="0"/>
                <w:numId w:val="33"/>
              </w:numPr>
              <w:rPr>
                <w:rFonts w:asciiTheme="minorHAnsi" w:eastAsia="Arial" w:hAnsiTheme="minorHAnsi" w:cstheme="minorHAnsi"/>
                <w:b/>
                <w:bCs/>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391169" w:rsidRPr="0039736F" w14:paraId="25C43F86"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6A74A690" w14:textId="1EB4FED9"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FB9DA9F"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18051434"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5E4CDE9" w14:textId="65FEDE19"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 usuario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05BC0DE8"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A6E41D8" w14:textId="77777777" w:rsidR="00391169" w:rsidRPr="00B83011" w:rsidRDefault="00391169">
            <w:pPr>
              <w:pStyle w:val="Prrafodelista"/>
              <w:numPr>
                <w:ilvl w:val="0"/>
                <w:numId w:val="198"/>
              </w:numPr>
              <w:rPr>
                <w:rFonts w:asciiTheme="minorHAnsi" w:eastAsia="Arial" w:hAnsiTheme="minorHAnsi" w:cstheme="minorHAnsi"/>
              </w:rPr>
            </w:pPr>
            <w:r w:rsidRPr="00B83011">
              <w:rPr>
                <w:rFonts w:asciiTheme="minorHAnsi" w:hAnsiTheme="minorHAnsi" w:cstheme="minorHAnsi"/>
              </w:rPr>
              <w:t>Ingresa un correo electrónico sin el @ y .com.</w:t>
            </w:r>
          </w:p>
          <w:p w14:paraId="12E0B6AA" w14:textId="299C05E3" w:rsidR="00391169" w:rsidRPr="003D1DCB" w:rsidRDefault="00391169">
            <w:pPr>
              <w:pStyle w:val="Prrafodelista"/>
              <w:numPr>
                <w:ilvl w:val="0"/>
                <w:numId w:val="198"/>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1CC5E44"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8492D9F" w14:textId="77777777"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A67FB37"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26DBA0" w14:textId="221D2747" w:rsidR="00391169" w:rsidRPr="000C58E1" w:rsidRDefault="00391169" w:rsidP="00391169">
            <w:pPr>
              <w:pStyle w:val="Prrafodelista"/>
              <w:numPr>
                <w:ilvl w:val="0"/>
                <w:numId w:val="49"/>
              </w:numPr>
              <w:rPr>
                <w:rFonts w:asciiTheme="minorHAnsi"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391169" w:rsidRPr="0039736F" w14:paraId="59250B0E"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18E98A34" w14:textId="6B9D2A55"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53788E68" w14:textId="77777777"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2FC0DC9"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2AA9C857"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4E776FCC"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708B5CE" w14:textId="4DB6096A" w:rsidR="00391169" w:rsidRPr="00391169" w:rsidRDefault="00391169">
            <w:pPr>
              <w:pStyle w:val="Prrafodelista"/>
              <w:numPr>
                <w:ilvl w:val="0"/>
                <w:numId w:val="195"/>
              </w:numPr>
              <w:rPr>
                <w:rFonts w:asciiTheme="minorHAnsi" w:eastAsia="Arial" w:hAnsiTheme="minorHAnsi" w:cstheme="minorHAnsi"/>
              </w:rPr>
            </w:pPr>
            <w:r w:rsidRPr="00391169">
              <w:rPr>
                <w:rFonts w:asciiTheme="minorHAnsi" w:eastAsia="Arial" w:hAnsiTheme="minorHAnsi" w:cstheme="minorHAnsi"/>
              </w:rPr>
              <w:t>Deja uno o más campos obligatorios vacíos, como el Nombre</w:t>
            </w:r>
            <w:r>
              <w:rPr>
                <w:rFonts w:asciiTheme="minorHAnsi" w:eastAsia="Arial" w:hAnsiTheme="minorHAnsi" w:cstheme="minorHAnsi"/>
              </w:rPr>
              <w:t xml:space="preserve"> completo, Clave</w:t>
            </w:r>
            <w:r w:rsidRPr="00391169">
              <w:rPr>
                <w:rFonts w:asciiTheme="minorHAnsi" w:eastAsia="Arial" w:hAnsiTheme="minorHAnsi" w:cstheme="minorHAnsi"/>
              </w:rPr>
              <w:t xml:space="preserve"> y Correo Electrónico.</w:t>
            </w:r>
          </w:p>
          <w:p w14:paraId="043391BB" w14:textId="5B94071D" w:rsidR="00391169" w:rsidRPr="005B2C91" w:rsidRDefault="00391169">
            <w:pPr>
              <w:pStyle w:val="Prrafodelista"/>
              <w:numPr>
                <w:ilvl w:val="0"/>
                <w:numId w:val="19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96A6A01"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RESULTADOS: </w:t>
            </w:r>
          </w:p>
          <w:p w14:paraId="1271959D" w14:textId="77777777"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A855512"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6F8EECF3" w14:textId="581D4D62" w:rsidR="00391169" w:rsidRPr="000C58E1" w:rsidRDefault="00391169" w:rsidP="00391169">
            <w:pPr>
              <w:pStyle w:val="Prrafodelista"/>
              <w:numPr>
                <w:ilvl w:val="0"/>
                <w:numId w:val="49"/>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C83D3AE" w14:textId="77777777" w:rsidTr="00391169">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25FD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2354CA0A" w14:textId="77777777" w:rsidR="00391169" w:rsidRDefault="00391169">
            <w:pPr>
              <w:pStyle w:val="Prrafodelista"/>
              <w:numPr>
                <w:ilvl w:val="0"/>
                <w:numId w:val="19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5850E56" w14:textId="06D7A393" w:rsidR="004F2399" w:rsidRPr="0039736F" w:rsidRDefault="00391169">
            <w:pPr>
              <w:pStyle w:val="Prrafodelista"/>
              <w:numPr>
                <w:ilvl w:val="0"/>
                <w:numId w:val="19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42938B9" w14:textId="77777777" w:rsidR="00174FD6" w:rsidRDefault="00174FD6" w:rsidP="00C76B7C"/>
    <w:p w14:paraId="44A0A296" w14:textId="77777777" w:rsidR="000F6DDA" w:rsidRDefault="000F6DDA" w:rsidP="00C76B7C"/>
    <w:p w14:paraId="0AA22144" w14:textId="77777777" w:rsidR="000F6DDA" w:rsidRDefault="000F6DDA" w:rsidP="00C76B7C"/>
    <w:tbl>
      <w:tblPr>
        <w:tblW w:w="0" w:type="auto"/>
        <w:tblInd w:w="90" w:type="dxa"/>
        <w:tblLook w:val="01E0" w:firstRow="1" w:lastRow="1" w:firstColumn="1" w:lastColumn="1" w:noHBand="0" w:noVBand="0"/>
      </w:tblPr>
      <w:tblGrid>
        <w:gridCol w:w="1137"/>
        <w:gridCol w:w="3704"/>
        <w:gridCol w:w="1545"/>
        <w:gridCol w:w="3142"/>
      </w:tblGrid>
      <w:tr w:rsidR="00174FD6" w:rsidRPr="0039736F" w14:paraId="153FAD6E" w14:textId="77777777" w:rsidTr="000F6DD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6D5B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2127839" w14:textId="77777777" w:rsidR="00174FD6" w:rsidRPr="0039736F" w:rsidRDefault="00174FD6" w:rsidP="000F6DDA">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9ADDE7"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usuarios</w:t>
            </w:r>
          </w:p>
        </w:tc>
      </w:tr>
      <w:tr w:rsidR="00174FD6" w:rsidRPr="0039736F" w14:paraId="3400BB14" w14:textId="77777777" w:rsidTr="000F6DDA">
        <w:tc>
          <w:tcPr>
            <w:tcW w:w="6386" w:type="dxa"/>
            <w:gridSpan w:val="3"/>
            <w:tcBorders>
              <w:top w:val="single" w:sz="8" w:space="0" w:color="auto"/>
              <w:left w:val="single" w:sz="8" w:space="0" w:color="auto"/>
              <w:bottom w:val="single" w:sz="8" w:space="0" w:color="auto"/>
              <w:right w:val="single" w:sz="8" w:space="0" w:color="auto"/>
            </w:tcBorders>
          </w:tcPr>
          <w:p w14:paraId="46ED0584"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0DF9676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174FD6" w:rsidRPr="0039736F" w14:paraId="3D8AD357"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B15AD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9BC72BF"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31</w:t>
            </w:r>
          </w:p>
        </w:tc>
      </w:tr>
      <w:tr w:rsidR="00174FD6" w:rsidRPr="0039736F" w14:paraId="09991699"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1DA95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0C8B818A"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510490BF"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731CCD3" w14:textId="6E2246EF" w:rsidR="00174FD6" w:rsidRPr="0039736F" w:rsidRDefault="00DA5A26" w:rsidP="00614B45">
            <w:pPr>
              <w:rPr>
                <w:rFonts w:asciiTheme="minorHAnsi" w:hAnsiTheme="minorHAnsi" w:cstheme="minorHAnsi"/>
              </w:rPr>
            </w:pPr>
            <w:r>
              <w:rPr>
                <w:rFonts w:asciiTheme="minorHAnsi" w:hAnsiTheme="minorHAnsi" w:cstheme="minorHAnsi"/>
              </w:rPr>
              <w:t>No aplica</w:t>
            </w:r>
          </w:p>
        </w:tc>
      </w:tr>
      <w:tr w:rsidR="00174FD6" w:rsidRPr="0039736F" w14:paraId="2A584EC3" w14:textId="77777777" w:rsidTr="000F6DD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EF538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788378" w14:textId="6DF7481B" w:rsidR="00174FD6" w:rsidRPr="00774DA4" w:rsidRDefault="00174FD6" w:rsidP="00614B45">
            <w:pPr>
              <w:rPr>
                <w:rFonts w:asciiTheme="minorHAnsi" w:eastAsia="Arial" w:hAnsiTheme="minorHAnsi" w:cstheme="minorHAnsi"/>
              </w:rPr>
            </w:pPr>
            <w:r w:rsidRPr="000C58E1">
              <w:rPr>
                <w:rFonts w:asciiTheme="minorHAnsi" w:eastAsia="Arial" w:hAnsiTheme="minorHAnsi" w:cstheme="minorHAnsi"/>
              </w:rPr>
              <w:t>El administrador p</w:t>
            </w:r>
            <w:r w:rsidR="00037A55">
              <w:rPr>
                <w:rFonts w:asciiTheme="minorHAnsi" w:eastAsia="Arial" w:hAnsiTheme="minorHAnsi" w:cstheme="minorHAnsi"/>
              </w:rPr>
              <w:t>odrá</w:t>
            </w:r>
            <w:r w:rsidRPr="000C58E1">
              <w:rPr>
                <w:rFonts w:asciiTheme="minorHAnsi" w:eastAsia="Arial" w:hAnsiTheme="minorHAnsi" w:cstheme="minorHAnsi"/>
              </w:rPr>
              <w:t xml:space="preserve"> actualizar la información de los usuarios existentes</w:t>
            </w:r>
            <w:r w:rsidR="000F6DDA">
              <w:rPr>
                <w:rFonts w:asciiTheme="minorHAnsi" w:eastAsia="Arial" w:hAnsiTheme="minorHAnsi" w:cstheme="minorHAnsi"/>
              </w:rPr>
              <w:t>.</w:t>
            </w:r>
          </w:p>
        </w:tc>
      </w:tr>
      <w:tr w:rsidR="000F6DDA" w:rsidRPr="0039736F" w14:paraId="39C83D9F" w14:textId="77777777" w:rsidTr="000F6DD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369D49"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NOTAS:</w:t>
            </w:r>
          </w:p>
          <w:p w14:paraId="1D3CEFC2" w14:textId="696211E8" w:rsidR="000F6DDA" w:rsidRDefault="000F6DDA" w:rsidP="000F6DDA">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completo, Clave, Imagen y Correo Electrónico en forma de texto.</w:t>
            </w:r>
          </w:p>
          <w:p w14:paraId="5A34E1D3" w14:textId="5FDE315F" w:rsidR="000F6DDA" w:rsidRPr="00774DA4" w:rsidRDefault="000F6DDA" w:rsidP="000F6DDA">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Rol y Estado en forma de selección por opciones.</w:t>
            </w:r>
          </w:p>
        </w:tc>
      </w:tr>
      <w:tr w:rsidR="000F6DDA" w:rsidRPr="0039736F" w14:paraId="4E6F801E"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7289F068"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0D8CD07" w14:textId="16AAA8E0" w:rsidR="000F6DDA" w:rsidRPr="00594B33" w:rsidRDefault="000F6DDA" w:rsidP="000F6D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F5D0402" w14:textId="083E5A24" w:rsidR="000F6DDA" w:rsidRPr="000F6DDA" w:rsidRDefault="000F6DDA" w:rsidP="000F6DDA">
            <w:pPr>
              <w:pStyle w:val="Prrafodelista"/>
              <w:numPr>
                <w:ilvl w:val="0"/>
                <w:numId w:val="54"/>
              </w:numPr>
              <w:rPr>
                <w:rFonts w:asciiTheme="minorHAnsi" w:eastAsia="Arial" w:hAnsiTheme="minorHAnsi" w:cstheme="minorHAnsi"/>
              </w:rPr>
            </w:pPr>
            <w:r w:rsidRPr="000F6DDA">
              <w:rPr>
                <w:rFonts w:asciiTheme="minorHAnsi" w:eastAsia="Arial" w:hAnsiTheme="minorHAnsi" w:cstheme="minorHAnsi"/>
              </w:rPr>
              <w:t>El sistema emite mensajes claros en caso de errores, indicando los campos problemáticos.</w:t>
            </w:r>
          </w:p>
        </w:tc>
      </w:tr>
      <w:tr w:rsidR="00174FD6" w:rsidRPr="0039736F" w14:paraId="68A8F251" w14:textId="77777777" w:rsidTr="000F6DD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92CC0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F6DDA" w:rsidRPr="0039736F" w14:paraId="576B9824"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3464F0DB"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1.1     </w:t>
            </w:r>
          </w:p>
          <w:p w14:paraId="1F78DCD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0BACEF9E" w14:textId="033B8A7B"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usuario </w:t>
            </w:r>
            <w:r w:rsidRPr="00BF34A4">
              <w:rPr>
                <w:rFonts w:asciiTheme="minorHAnsi" w:eastAsia="Arial" w:hAnsiTheme="minorHAnsi" w:cstheme="minorHAnsi"/>
              </w:rPr>
              <w:t>existente.</w:t>
            </w:r>
          </w:p>
          <w:p w14:paraId="0471430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08248FED" w14:textId="03BC2DBC" w:rsidR="000F6DDA" w:rsidRDefault="000F6DDA" w:rsidP="000F6DD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del usuario.</w:t>
            </w:r>
          </w:p>
          <w:p w14:paraId="7DB235A9"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C187EF" w14:textId="6B0A963E" w:rsidR="000F6DDA" w:rsidRPr="000F6DDA" w:rsidRDefault="000F6DDA">
            <w:pPr>
              <w:pStyle w:val="Prrafodelista"/>
              <w:numPr>
                <w:ilvl w:val="0"/>
                <w:numId w:val="200"/>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7388B942" w14:textId="77777777" w:rsidR="000F6DDA" w:rsidRPr="00F744D6" w:rsidRDefault="000F6DDA">
            <w:pPr>
              <w:pStyle w:val="Prrafodelista"/>
              <w:numPr>
                <w:ilvl w:val="0"/>
                <w:numId w:val="2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F380638" w14:textId="1373E63E"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usuario.</w:t>
            </w:r>
          </w:p>
          <w:p w14:paraId="03538C42" w14:textId="1032A643"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w:t>
            </w:r>
            <w:r w:rsidRPr="00F744D6">
              <w:rPr>
                <w:rFonts w:asciiTheme="minorHAnsi" w:hAnsiTheme="minorHAnsi" w:cstheme="minorHAnsi"/>
              </w:rPr>
              <w:t>hace clic en el botón "Modificar".</w:t>
            </w:r>
          </w:p>
          <w:p w14:paraId="37386165"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2648F1A9" w14:textId="4A23BE09" w:rsidR="000F6DDA" w:rsidRPr="000C58E1" w:rsidRDefault="000F6DDA" w:rsidP="000F6DDA">
            <w:pPr>
              <w:pStyle w:val="Prrafodelista"/>
              <w:numPr>
                <w:ilvl w:val="0"/>
                <w:numId w:val="49"/>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usuario </w:t>
            </w:r>
            <w:r w:rsidRPr="0098309F">
              <w:rPr>
                <w:rFonts w:asciiTheme="minorHAnsi" w:eastAsia="Arial" w:hAnsiTheme="minorHAnsi" w:cstheme="minorHAnsi"/>
              </w:rPr>
              <w:t>exitosamente y los refleja en la tabla.</w:t>
            </w:r>
          </w:p>
        </w:tc>
      </w:tr>
      <w:tr w:rsidR="000F6DDA" w:rsidRPr="0039736F" w14:paraId="03AD1627"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55B87C50"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1.2     </w:t>
            </w:r>
          </w:p>
          <w:p w14:paraId="2185DDBC"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5A63E4D"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5B1144D"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7564790E" w14:textId="54ADD151"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del usuario ingresando números en el campo de texto como Nombre completo.</w:t>
            </w:r>
          </w:p>
          <w:p w14:paraId="2A84F8E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EC390" w14:textId="76F04C76" w:rsidR="000F6DDA" w:rsidRPr="000F6DDA" w:rsidRDefault="000F6DDA">
            <w:pPr>
              <w:pStyle w:val="Prrafodelista"/>
              <w:numPr>
                <w:ilvl w:val="0"/>
                <w:numId w:val="201"/>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4AB143E1" w14:textId="77777777" w:rsidR="000F6DDA" w:rsidRPr="006F78C7" w:rsidRDefault="000F6DDA">
            <w:pPr>
              <w:pStyle w:val="Prrafodelista"/>
              <w:numPr>
                <w:ilvl w:val="0"/>
                <w:numId w:val="20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85DD0B" w14:textId="3D3AFE6B"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completo.</w:t>
            </w:r>
          </w:p>
          <w:p w14:paraId="637D9B5A" w14:textId="76E13EC7"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4BDB9EA"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922743" w14:textId="1CD0243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Nombre completo contenga solo texto.</w:t>
            </w:r>
          </w:p>
          <w:p w14:paraId="4AF92CB3" w14:textId="77777777" w:rsidR="000F6DDA" w:rsidRPr="00B27A39" w:rsidRDefault="000F6DDA" w:rsidP="000F6DDA">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562A052" w14:textId="5434B66D" w:rsidR="000F6DDA" w:rsidRPr="000C58E1" w:rsidRDefault="000F6DDA" w:rsidP="000F6DDA">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0F6DDA" w:rsidRPr="0039736F" w14:paraId="3E5D4429"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23777AA"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w:t>
            </w:r>
            <w:r w:rsidRPr="0039736F">
              <w:rPr>
                <w:rFonts w:asciiTheme="minorHAnsi" w:eastAsia="Arial" w:hAnsiTheme="minorHAnsi" w:cstheme="minorHAnsi"/>
              </w:rPr>
              <w:t>1.3</w:t>
            </w:r>
          </w:p>
        </w:tc>
        <w:tc>
          <w:tcPr>
            <w:tcW w:w="8391" w:type="dxa"/>
            <w:gridSpan w:val="3"/>
            <w:tcBorders>
              <w:top w:val="single" w:sz="8" w:space="0" w:color="auto"/>
              <w:left w:val="single" w:sz="8" w:space="0" w:color="auto"/>
              <w:bottom w:val="single" w:sz="8" w:space="0" w:color="auto"/>
              <w:right w:val="single" w:sz="8" w:space="0" w:color="auto"/>
            </w:tcBorders>
          </w:tcPr>
          <w:p w14:paraId="1328DC37" w14:textId="42C17891" w:rsidR="009F0D0F" w:rsidRPr="003D1DCB" w:rsidRDefault="009F0D0F" w:rsidP="009F0D0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F0D0F">
              <w:rPr>
                <w:rFonts w:asciiTheme="minorHAnsi" w:eastAsia="Arial" w:hAnsiTheme="minorHAnsi" w:cstheme="minorHAnsi"/>
              </w:rPr>
              <w:t>Actualización fallido por ingresar una clave invalida</w:t>
            </w:r>
          </w:p>
          <w:p w14:paraId="2194F690" w14:textId="77777777" w:rsidR="009F0D0F" w:rsidRPr="0039736F" w:rsidRDefault="009F0D0F" w:rsidP="009F0D0F">
            <w:pPr>
              <w:rPr>
                <w:rFonts w:asciiTheme="minorHAnsi" w:hAnsiTheme="minorHAnsi" w:cstheme="minorHAnsi"/>
              </w:rPr>
            </w:pPr>
            <w:r w:rsidRPr="0039736F">
              <w:rPr>
                <w:rFonts w:asciiTheme="minorHAnsi" w:eastAsia="Arial" w:hAnsiTheme="minorHAnsi" w:cstheme="minorHAnsi"/>
                <w:b/>
                <w:bCs/>
              </w:rPr>
              <w:t>SUPOSICIONES/ASUNCIONES:</w:t>
            </w:r>
          </w:p>
          <w:p w14:paraId="6AC3A581" w14:textId="77777777" w:rsidR="009F0D0F" w:rsidRDefault="009F0D0F" w:rsidP="009F0D0F">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6EB14085" w14:textId="77777777" w:rsidR="009F0D0F" w:rsidRDefault="009F0D0F" w:rsidP="009F0D0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F3828" w14:textId="77777777" w:rsidR="009F0D0F" w:rsidRPr="000F6DDA" w:rsidRDefault="009F0D0F">
            <w:pPr>
              <w:pStyle w:val="Prrafodelista"/>
              <w:numPr>
                <w:ilvl w:val="0"/>
                <w:numId w:val="203"/>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3AFA3064" w14:textId="41924818" w:rsidR="009F0D0F" w:rsidRPr="009F0D0F" w:rsidRDefault="009F0D0F">
            <w:pPr>
              <w:pStyle w:val="Prrafodelista"/>
              <w:numPr>
                <w:ilvl w:val="0"/>
                <w:numId w:val="20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105156C"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Ingresa una clave que no cumpla con el formato.</w:t>
            </w:r>
          </w:p>
          <w:p w14:paraId="5B138150"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1654B2EE" w14:textId="77777777" w:rsidR="009F0D0F" w:rsidRDefault="009F0D0F" w:rsidP="009F0D0F">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A611845" w14:textId="77777777" w:rsidR="009F0D0F" w:rsidRDefault="009F0D0F" w:rsidP="009F0D0F">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09ECF7AC" w14:textId="49491754" w:rsidR="009F0D0F" w:rsidRPr="00B27A39" w:rsidRDefault="009F0D0F" w:rsidP="009F0D0F">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722D549" w14:textId="62E62479" w:rsidR="000F6DDA" w:rsidRPr="000C58E1" w:rsidRDefault="009F0D0F" w:rsidP="009F0D0F">
            <w:pPr>
              <w:pStyle w:val="Prrafodelista"/>
              <w:numPr>
                <w:ilvl w:val="0"/>
                <w:numId w:val="49"/>
              </w:numPr>
              <w:rPr>
                <w:rFonts w:asciiTheme="minorHAnsi" w:eastAsia="Arial" w:hAnsiTheme="minorHAnsi" w:cstheme="minorHAnsi"/>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0F6DDA" w:rsidRPr="0039736F" w14:paraId="714E95BE"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59DA83C" w14:textId="1B507945"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477112CA"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57EAB6A2"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626D4A3A" w14:textId="101CB7C2"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346C00">
              <w:rPr>
                <w:rFonts w:asciiTheme="minorHAnsi" w:eastAsia="Arial" w:hAnsiTheme="minorHAnsi" w:cstheme="minorHAnsi"/>
              </w:rPr>
              <w:t>usuario</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15C58A0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1DC9FA" w14:textId="77777777" w:rsidR="009F0D0F" w:rsidRPr="000F6DDA" w:rsidRDefault="009F0D0F">
            <w:pPr>
              <w:pStyle w:val="Prrafodelista"/>
              <w:numPr>
                <w:ilvl w:val="0"/>
                <w:numId w:val="204"/>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2B799A36" w14:textId="3DAB3F80" w:rsidR="009F0D0F" w:rsidRPr="009F0D0F" w:rsidRDefault="009F0D0F">
            <w:pPr>
              <w:pStyle w:val="Prrafodelista"/>
              <w:numPr>
                <w:ilvl w:val="0"/>
                <w:numId w:val="20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64E2602" w14:textId="77777777"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Ingresa un correo electrónico sin el @ y .com.</w:t>
            </w:r>
          </w:p>
          <w:p w14:paraId="0F14FC49" w14:textId="1918A32B"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331F4307"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15B3A76" w14:textId="7777777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3DE8F51" w14:textId="53454664" w:rsidR="000F6DDA" w:rsidRPr="00B27A39" w:rsidRDefault="009F0D0F" w:rsidP="000F6DDA">
            <w:pPr>
              <w:pStyle w:val="Prrafodelista"/>
              <w:numPr>
                <w:ilvl w:val="0"/>
                <w:numId w:val="33"/>
              </w:numPr>
              <w:rPr>
                <w:rFonts w:asciiTheme="minorHAnsi" w:hAnsiTheme="minorHAnsi" w:cstheme="minorHAnsi"/>
              </w:rPr>
            </w:pPr>
            <w:r>
              <w:rPr>
                <w:rFonts w:asciiTheme="minorHAnsi" w:hAnsiTheme="minorHAnsi" w:cstheme="minorHAnsi"/>
              </w:rPr>
              <w:t>La actualización</w:t>
            </w:r>
            <w:r w:rsidR="000F6DDA">
              <w:rPr>
                <w:rFonts w:asciiTheme="minorHAnsi" w:hAnsiTheme="minorHAnsi" w:cstheme="minorHAnsi"/>
              </w:rPr>
              <w:t xml:space="preserve"> es rechazad</w:t>
            </w:r>
            <w:r>
              <w:rPr>
                <w:rFonts w:asciiTheme="minorHAnsi" w:hAnsiTheme="minorHAnsi" w:cstheme="minorHAnsi"/>
              </w:rPr>
              <w:t>a</w:t>
            </w:r>
            <w:r w:rsidR="000F6DDA">
              <w:rPr>
                <w:rFonts w:asciiTheme="minorHAnsi" w:hAnsiTheme="minorHAnsi" w:cstheme="minorHAnsi"/>
              </w:rPr>
              <w:t>.</w:t>
            </w:r>
          </w:p>
          <w:p w14:paraId="2C4BC197" w14:textId="7C2CF714" w:rsidR="000F6DDA" w:rsidRPr="000C58E1" w:rsidRDefault="000F6DDA" w:rsidP="000F6DDA">
            <w:pPr>
              <w:pStyle w:val="Prrafodelista"/>
              <w:numPr>
                <w:ilvl w:val="0"/>
                <w:numId w:val="49"/>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0F6DDA" w:rsidRPr="0039736F" w14:paraId="3633A95B"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4E342569" w14:textId="0043EBE3"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640FC69B" w14:textId="77777777"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C430A64"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42F26F40" w14:textId="6B73308F"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 </w:t>
            </w:r>
            <w:r w:rsidR="00346C00">
              <w:rPr>
                <w:rFonts w:asciiTheme="minorHAnsi" w:eastAsia="Arial" w:hAnsiTheme="minorHAnsi" w:cstheme="minorHAnsi"/>
              </w:rPr>
              <w:t>usuario</w:t>
            </w:r>
            <w:r>
              <w:rPr>
                <w:rFonts w:asciiTheme="minorHAnsi" w:eastAsia="Arial" w:hAnsiTheme="minorHAnsi" w:cstheme="minorHAnsi"/>
              </w:rPr>
              <w:t xml:space="preserve"> dejando campos obligatorios sin completar.</w:t>
            </w:r>
          </w:p>
          <w:p w14:paraId="69A2CAAE"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5466CA6" w14:textId="07C46ECA" w:rsidR="000F6DDA" w:rsidRPr="00346C00" w:rsidRDefault="000F6DDA">
            <w:pPr>
              <w:pStyle w:val="Prrafodelista"/>
              <w:numPr>
                <w:ilvl w:val="0"/>
                <w:numId w:val="202"/>
              </w:numPr>
              <w:rPr>
                <w:rFonts w:asciiTheme="minorHAnsi" w:eastAsia="Arial" w:hAnsiTheme="minorHAnsi" w:cstheme="minorHAnsi"/>
              </w:rPr>
            </w:pPr>
            <w:r w:rsidRPr="00346C00">
              <w:rPr>
                <w:rFonts w:asciiTheme="minorHAnsi" w:eastAsia="Arial" w:hAnsiTheme="minorHAnsi" w:cstheme="minorHAnsi"/>
              </w:rPr>
              <w:t xml:space="preserve">Hace clic en la tabla donde están todos los </w:t>
            </w:r>
            <w:r w:rsidR="003E051E">
              <w:rPr>
                <w:rFonts w:asciiTheme="minorHAnsi" w:eastAsia="Arial" w:hAnsiTheme="minorHAnsi" w:cstheme="minorHAnsi"/>
              </w:rPr>
              <w:t>usuarios</w:t>
            </w:r>
            <w:r w:rsidRPr="00346C00">
              <w:rPr>
                <w:rFonts w:asciiTheme="minorHAnsi" w:eastAsia="Arial" w:hAnsiTheme="minorHAnsi" w:cstheme="minorHAnsi"/>
              </w:rPr>
              <w:t>.</w:t>
            </w:r>
          </w:p>
          <w:p w14:paraId="19C2E450" w14:textId="77777777" w:rsidR="000F6DDA" w:rsidRPr="006F78C7" w:rsidRDefault="000F6DDA">
            <w:pPr>
              <w:pStyle w:val="Prrafodelista"/>
              <w:numPr>
                <w:ilvl w:val="0"/>
                <w:numId w:val="20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4BD99E4" w14:textId="46B83FCA"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346C00">
              <w:rPr>
                <w:rFonts w:asciiTheme="minorHAnsi" w:eastAsia="Arial" w:hAnsiTheme="minorHAnsi" w:cstheme="minorHAnsi"/>
              </w:rPr>
              <w:t>el</w:t>
            </w:r>
            <w:r>
              <w:rPr>
                <w:rFonts w:asciiTheme="minorHAnsi" w:eastAsia="Arial" w:hAnsiTheme="minorHAnsi" w:cstheme="minorHAnsi"/>
              </w:rPr>
              <w:t xml:space="preserve"> Nombre</w:t>
            </w:r>
            <w:r w:rsidR="00346C00">
              <w:rPr>
                <w:rFonts w:asciiTheme="minorHAnsi" w:eastAsia="Arial" w:hAnsiTheme="minorHAnsi" w:cstheme="minorHAnsi"/>
              </w:rPr>
              <w:t xml:space="preserve"> completo</w:t>
            </w:r>
            <w:r>
              <w:rPr>
                <w:rFonts w:asciiTheme="minorHAnsi" w:eastAsia="Arial" w:hAnsiTheme="minorHAnsi" w:cstheme="minorHAnsi"/>
              </w:rPr>
              <w:t xml:space="preserve">, </w:t>
            </w:r>
            <w:r w:rsidR="00346C00">
              <w:rPr>
                <w:rFonts w:asciiTheme="minorHAnsi" w:eastAsia="Arial" w:hAnsiTheme="minorHAnsi" w:cstheme="minorHAnsi"/>
              </w:rPr>
              <w:t xml:space="preserve">Clave y </w:t>
            </w:r>
            <w:r>
              <w:rPr>
                <w:rFonts w:asciiTheme="minorHAnsi" w:eastAsia="Arial" w:hAnsiTheme="minorHAnsi" w:cstheme="minorHAnsi"/>
              </w:rPr>
              <w:t>Correo Electrónico.</w:t>
            </w:r>
          </w:p>
          <w:p w14:paraId="58C5AEF2" w14:textId="25740BD1"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2D56211"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3F1FEC16" w14:textId="77777777"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6B0CD87" w14:textId="77777777"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418C15F8" w14:textId="07C97D1A" w:rsidR="000F6DDA" w:rsidRPr="000C58E1" w:rsidRDefault="000F6DDA" w:rsidP="000F6DDA">
            <w:pPr>
              <w:pStyle w:val="Prrafodelista"/>
              <w:numPr>
                <w:ilvl w:val="0"/>
                <w:numId w:val="49"/>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174FD6" w:rsidRPr="0039736F" w14:paraId="524D2FF2" w14:textId="77777777" w:rsidTr="000F6DD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0CAF4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373C54C" w14:textId="77777777" w:rsidR="000F6DDA" w:rsidRPr="004F3874" w:rsidRDefault="000F6DDA">
            <w:pPr>
              <w:pStyle w:val="Prrafodelista"/>
              <w:numPr>
                <w:ilvl w:val="0"/>
                <w:numId w:val="19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85EA784" w14:textId="5B64BB44" w:rsidR="00174FD6" w:rsidRPr="0039736F" w:rsidRDefault="000F6DDA">
            <w:pPr>
              <w:pStyle w:val="Prrafodelista"/>
              <w:numPr>
                <w:ilvl w:val="0"/>
                <w:numId w:val="19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D230135" w14:textId="77777777" w:rsidR="002D0B8B" w:rsidRDefault="002D0B8B" w:rsidP="00C76B7C"/>
    <w:p w14:paraId="25B3AF77" w14:textId="77777777" w:rsidR="00174FD6" w:rsidRDefault="00174FD6" w:rsidP="00C76B7C"/>
    <w:p w14:paraId="3E0401AD" w14:textId="77777777" w:rsidR="002948F0" w:rsidRDefault="002948F0" w:rsidP="00C76B7C"/>
    <w:p w14:paraId="1C5261D5" w14:textId="77777777" w:rsidR="002948F0" w:rsidRDefault="002948F0" w:rsidP="00C76B7C"/>
    <w:p w14:paraId="06C35681" w14:textId="77777777" w:rsidR="002948F0" w:rsidRDefault="002948F0" w:rsidP="00C76B7C"/>
    <w:p w14:paraId="1C5A9C2D" w14:textId="77777777" w:rsidR="001F2D20" w:rsidRDefault="001F2D20" w:rsidP="00C76B7C"/>
    <w:p w14:paraId="60A93571" w14:textId="77777777" w:rsidR="001F2D20" w:rsidRDefault="001F2D20" w:rsidP="00C76B7C"/>
    <w:p w14:paraId="0A9BDA7A" w14:textId="77777777" w:rsidR="009F0D0F" w:rsidRDefault="009F0D0F" w:rsidP="00C76B7C"/>
    <w:p w14:paraId="190FFC02" w14:textId="77777777" w:rsidR="009F0D0F" w:rsidRDefault="009F0D0F" w:rsidP="00C76B7C"/>
    <w:p w14:paraId="5D6061CD" w14:textId="77777777" w:rsidR="009F0D0F" w:rsidRDefault="009F0D0F" w:rsidP="00C76B7C"/>
    <w:p w14:paraId="495ABC4D" w14:textId="77777777" w:rsidR="009F0D0F" w:rsidRDefault="009F0D0F" w:rsidP="00C76B7C"/>
    <w:p w14:paraId="6D80F0AD" w14:textId="77777777" w:rsidR="009F0D0F" w:rsidRDefault="009F0D0F" w:rsidP="00C76B7C"/>
    <w:p w14:paraId="79859C36" w14:textId="77777777" w:rsidR="009F0D0F" w:rsidRDefault="009F0D0F" w:rsidP="00C76B7C"/>
    <w:p w14:paraId="01F7A7A2" w14:textId="77777777" w:rsidR="009F0D0F" w:rsidRDefault="009F0D0F" w:rsidP="00C76B7C"/>
    <w:p w14:paraId="6FFF7213" w14:textId="77777777" w:rsidR="009F0D0F" w:rsidRDefault="009F0D0F" w:rsidP="00C76B7C"/>
    <w:p w14:paraId="5CEBC9C3" w14:textId="77777777" w:rsidR="009F0D0F" w:rsidRDefault="009F0D0F" w:rsidP="00C76B7C"/>
    <w:p w14:paraId="3C27ABC4" w14:textId="77777777" w:rsidR="009F0D0F" w:rsidRDefault="009F0D0F" w:rsidP="00C76B7C"/>
    <w:p w14:paraId="5581E3B6" w14:textId="77777777" w:rsidR="009F0D0F" w:rsidRDefault="009F0D0F" w:rsidP="00C76B7C"/>
    <w:p w14:paraId="559CFC63" w14:textId="77777777" w:rsidR="009F0D0F" w:rsidRDefault="009F0D0F" w:rsidP="00C76B7C"/>
    <w:p w14:paraId="31B8E890" w14:textId="77777777" w:rsidR="009F0D0F" w:rsidRDefault="009F0D0F" w:rsidP="00C76B7C"/>
    <w:p w14:paraId="358A7F6F" w14:textId="77777777" w:rsidR="009F0D0F" w:rsidRDefault="009F0D0F" w:rsidP="00C76B7C"/>
    <w:p w14:paraId="5EAC4BB2" w14:textId="77777777" w:rsidR="009F0D0F" w:rsidRDefault="009F0D0F" w:rsidP="00C76B7C"/>
    <w:p w14:paraId="5869A4F8" w14:textId="77777777" w:rsidR="009F0D0F" w:rsidRDefault="009F0D0F" w:rsidP="00C76B7C"/>
    <w:p w14:paraId="2DBF5E67" w14:textId="77777777" w:rsidR="009F0D0F" w:rsidRDefault="009F0D0F" w:rsidP="00C76B7C"/>
    <w:p w14:paraId="7B5BB9D8" w14:textId="77777777" w:rsidR="009F0D0F" w:rsidRDefault="009F0D0F" w:rsidP="00C76B7C"/>
    <w:p w14:paraId="51C44CEC" w14:textId="77777777" w:rsidR="009F0D0F" w:rsidRDefault="009F0D0F" w:rsidP="00C76B7C"/>
    <w:p w14:paraId="7623AA8C" w14:textId="77777777" w:rsidR="009F0D0F" w:rsidRDefault="009F0D0F" w:rsidP="00C76B7C"/>
    <w:p w14:paraId="6C65B4FE" w14:textId="77777777" w:rsidR="009F0D0F" w:rsidRDefault="009F0D0F" w:rsidP="00C76B7C"/>
    <w:p w14:paraId="09DC56C5" w14:textId="77777777" w:rsidR="009F0D0F" w:rsidRDefault="009F0D0F" w:rsidP="00C76B7C"/>
    <w:p w14:paraId="523048F8" w14:textId="77777777" w:rsidR="009F0D0F" w:rsidRDefault="009F0D0F" w:rsidP="00C76B7C"/>
    <w:p w14:paraId="4D79A606" w14:textId="77777777" w:rsidR="009F0D0F" w:rsidRDefault="009F0D0F" w:rsidP="00C76B7C"/>
    <w:p w14:paraId="762AD82B" w14:textId="77777777" w:rsidR="009F0D0F" w:rsidRDefault="009F0D0F" w:rsidP="00C76B7C"/>
    <w:p w14:paraId="643AFF8A" w14:textId="77777777" w:rsidR="009F0D0F" w:rsidRDefault="009F0D0F" w:rsidP="00C76B7C"/>
    <w:p w14:paraId="74B9E4B3" w14:textId="77777777" w:rsidR="009F0D0F" w:rsidRDefault="009F0D0F" w:rsidP="00C76B7C"/>
    <w:p w14:paraId="607DBBBC" w14:textId="77777777" w:rsidR="009F0D0F" w:rsidRDefault="009F0D0F" w:rsidP="00C76B7C"/>
    <w:p w14:paraId="2C841BCA" w14:textId="77777777" w:rsidR="009F0D0F" w:rsidRDefault="009F0D0F" w:rsidP="00C76B7C"/>
    <w:p w14:paraId="0149AF26" w14:textId="77777777" w:rsidR="009F0D0F" w:rsidRDefault="009F0D0F" w:rsidP="00C76B7C"/>
    <w:p w14:paraId="278F3FC9" w14:textId="77777777" w:rsidR="009F0D0F" w:rsidRDefault="009F0D0F" w:rsidP="00C76B7C"/>
    <w:p w14:paraId="2A800995" w14:textId="77777777" w:rsidR="009F0D0F" w:rsidRDefault="009F0D0F" w:rsidP="00C76B7C"/>
    <w:p w14:paraId="49D0DCEA" w14:textId="77777777" w:rsidR="009F0D0F" w:rsidRDefault="009F0D0F" w:rsidP="00C76B7C"/>
    <w:p w14:paraId="641A482F"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37DC23C8"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B7EE7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43FCE8"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A48EB"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usuarios</w:t>
            </w:r>
          </w:p>
        </w:tc>
      </w:tr>
      <w:tr w:rsidR="00174FD6" w:rsidRPr="0039736F" w14:paraId="7A6CEFA9"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13558347"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29A098B"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174FD6" w:rsidRPr="0039736F" w14:paraId="4EB2B23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033224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B5D4D5"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32</w:t>
            </w:r>
          </w:p>
        </w:tc>
      </w:tr>
      <w:tr w:rsidR="00174FD6" w:rsidRPr="0039736F" w14:paraId="1919E56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86BC2B8"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2E132193"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182BB7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5DD722" w14:textId="244692F4"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r w:rsidR="00DA5A26">
              <w:rPr>
                <w:rFonts w:asciiTheme="minorHAnsi" w:eastAsia="Arial" w:hAnsiTheme="minorHAnsi" w:cstheme="minorHAnsi"/>
              </w:rPr>
              <w:t>30</w:t>
            </w:r>
          </w:p>
        </w:tc>
      </w:tr>
      <w:tr w:rsidR="00174FD6" w:rsidRPr="0039736F" w14:paraId="4B52FCB6"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FBBF4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AE6979C" w14:textId="293936BD" w:rsidR="00174FD6" w:rsidRPr="00774DA4" w:rsidRDefault="00174FD6" w:rsidP="00614B45">
            <w:pPr>
              <w:rPr>
                <w:rFonts w:asciiTheme="minorHAnsi" w:eastAsia="Arial" w:hAnsiTheme="minorHAnsi" w:cstheme="minorHAnsi"/>
              </w:rPr>
            </w:pPr>
            <w:r w:rsidRPr="00AE53E2">
              <w:rPr>
                <w:rFonts w:asciiTheme="minorHAnsi" w:eastAsia="Arial" w:hAnsiTheme="minorHAnsi" w:cstheme="minorHAnsi"/>
              </w:rPr>
              <w:t xml:space="preserve">El administrador </w:t>
            </w:r>
            <w:r w:rsidR="00037A55">
              <w:rPr>
                <w:rFonts w:asciiTheme="minorHAnsi" w:eastAsia="Arial" w:hAnsiTheme="minorHAnsi" w:cstheme="minorHAnsi"/>
              </w:rPr>
              <w:t>podrá</w:t>
            </w:r>
            <w:r w:rsidRPr="00AE53E2">
              <w:rPr>
                <w:rFonts w:asciiTheme="minorHAnsi" w:eastAsia="Arial" w:hAnsiTheme="minorHAnsi" w:cstheme="minorHAnsi"/>
              </w:rPr>
              <w:t xml:space="preserve"> eliminar usuarios existentes</w:t>
            </w:r>
            <w:r w:rsidR="00037A55">
              <w:rPr>
                <w:rFonts w:asciiTheme="minorHAnsi" w:eastAsia="Arial" w:hAnsiTheme="minorHAnsi" w:cstheme="minorHAnsi"/>
              </w:rPr>
              <w:t>.</w:t>
            </w:r>
          </w:p>
        </w:tc>
      </w:tr>
      <w:tr w:rsidR="00037A55" w:rsidRPr="0039736F" w14:paraId="52E84C0B"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356CFF7"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NOTAS:</w:t>
            </w:r>
          </w:p>
          <w:p w14:paraId="14752E52" w14:textId="5F18DCED" w:rsidR="00037A55" w:rsidRDefault="00037A55" w:rsidP="00037A55">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usuario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7A43DEB" w14:textId="69384AAB" w:rsidR="00037A55" w:rsidRPr="00774DA4" w:rsidRDefault="00037A55" w:rsidP="00037A55">
            <w:pPr>
              <w:pStyle w:val="Prrafodelista"/>
              <w:numPr>
                <w:ilvl w:val="0"/>
                <w:numId w:val="5"/>
              </w:numPr>
              <w:rPr>
                <w:rFonts w:asciiTheme="minorHAnsi" w:eastAsia="Arial" w:hAnsiTheme="minorHAnsi" w:cstheme="minorHAnsi"/>
              </w:rPr>
            </w:pPr>
            <w:r w:rsidRPr="002948F0">
              <w:rPr>
                <w:rFonts w:asciiTheme="minorHAnsi" w:eastAsia="Arial" w:hAnsiTheme="minorHAnsi" w:cstheme="minorHAnsi"/>
              </w:rPr>
              <w:t xml:space="preserve">Los </w:t>
            </w:r>
            <w:r>
              <w:rPr>
                <w:rFonts w:asciiTheme="minorHAnsi" w:eastAsia="Arial" w:hAnsiTheme="minorHAnsi" w:cstheme="minorHAnsi"/>
              </w:rPr>
              <w:t>usuarios</w:t>
            </w:r>
            <w:r w:rsidRPr="002948F0">
              <w:rPr>
                <w:rFonts w:asciiTheme="minorHAnsi" w:eastAsia="Arial" w:hAnsiTheme="minorHAnsi" w:cstheme="minorHAnsi"/>
              </w:rPr>
              <w:t xml:space="preserve">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037A55" w:rsidRPr="0039736F" w14:paraId="75A51EE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D1A901A"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F16FF19" w14:textId="36739A60" w:rsidR="00037A55" w:rsidRPr="00594B33" w:rsidRDefault="00037A55" w:rsidP="00037A5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usuario.</w:t>
            </w:r>
          </w:p>
          <w:p w14:paraId="62E49140" w14:textId="07F12CFC" w:rsidR="00037A55" w:rsidRPr="00037A55" w:rsidRDefault="00037A55" w:rsidP="00037A55">
            <w:pPr>
              <w:pStyle w:val="Prrafodelista"/>
              <w:numPr>
                <w:ilvl w:val="0"/>
                <w:numId w:val="54"/>
              </w:numPr>
              <w:rPr>
                <w:rFonts w:asciiTheme="minorHAnsi" w:eastAsia="Arial" w:hAnsiTheme="minorHAnsi" w:cstheme="minorHAnsi"/>
              </w:rPr>
            </w:pPr>
            <w:r w:rsidRPr="00037A55">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usuarios</w:t>
            </w:r>
            <w:r w:rsidRPr="00037A55">
              <w:rPr>
                <w:rFonts w:asciiTheme="minorHAnsi" w:eastAsia="Arial" w:hAnsiTheme="minorHAnsi" w:cstheme="minorHAnsi"/>
              </w:rPr>
              <w:t xml:space="preserve"> para eliminar.</w:t>
            </w:r>
          </w:p>
        </w:tc>
      </w:tr>
      <w:tr w:rsidR="00174FD6" w:rsidRPr="0039736F" w14:paraId="3EDFB4CE"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9FC89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37A55" w:rsidRPr="0039736F" w14:paraId="7272805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87BD15B"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 xml:space="preserve">.1     </w:t>
            </w:r>
          </w:p>
          <w:p w14:paraId="48CCCB6D"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B91F748" w14:textId="3767BB98" w:rsidR="00037A55" w:rsidRPr="009900B1"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 </w:t>
            </w:r>
            <w:r w:rsidR="001740F0">
              <w:rPr>
                <w:rFonts w:asciiTheme="minorHAnsi" w:eastAsia="Arial" w:hAnsiTheme="minorHAnsi" w:cstheme="minorHAnsi"/>
              </w:rPr>
              <w:t>usuario</w:t>
            </w:r>
            <w:r>
              <w:rPr>
                <w:rFonts w:asciiTheme="minorHAnsi" w:eastAsia="Arial" w:hAnsiTheme="minorHAnsi" w:cstheme="minorHAnsi"/>
              </w:rPr>
              <w:t xml:space="preserve"> seleccionado en la tabla.</w:t>
            </w:r>
          </w:p>
          <w:p w14:paraId="69C8594C"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SUPOSICIONES/ASUNCIONES:</w:t>
            </w:r>
          </w:p>
          <w:p w14:paraId="4616B823" w14:textId="65B73800"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70A2F665" w14:textId="77777777" w:rsidR="00037A5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6D37F2C" w14:textId="6440409E" w:rsidR="00037A55" w:rsidRPr="001740F0" w:rsidRDefault="00037A55">
            <w:pPr>
              <w:pStyle w:val="Prrafodelista"/>
              <w:numPr>
                <w:ilvl w:val="0"/>
                <w:numId w:val="206"/>
              </w:numPr>
              <w:rPr>
                <w:rFonts w:asciiTheme="minorHAnsi" w:eastAsia="Arial" w:hAnsiTheme="minorHAnsi" w:cstheme="minorHAnsi"/>
              </w:rPr>
            </w:pPr>
            <w:r w:rsidRPr="001740F0">
              <w:rPr>
                <w:rFonts w:asciiTheme="minorHAnsi" w:eastAsia="Arial" w:hAnsiTheme="minorHAnsi" w:cstheme="minorHAnsi"/>
              </w:rPr>
              <w:t xml:space="preserve">Hace clic en la tabla donde están todos los </w:t>
            </w:r>
            <w:r w:rsidR="001740F0">
              <w:rPr>
                <w:rFonts w:asciiTheme="minorHAnsi" w:eastAsia="Arial" w:hAnsiTheme="minorHAnsi" w:cstheme="minorHAnsi"/>
              </w:rPr>
              <w:t>usuarios</w:t>
            </w:r>
            <w:r w:rsidRPr="001740F0">
              <w:rPr>
                <w:rFonts w:asciiTheme="minorHAnsi" w:eastAsia="Arial" w:hAnsiTheme="minorHAnsi" w:cstheme="minorHAnsi"/>
              </w:rPr>
              <w:t>.</w:t>
            </w:r>
          </w:p>
          <w:p w14:paraId="6AC285D6" w14:textId="77777777" w:rsidR="00037A55" w:rsidRPr="006F78C7" w:rsidRDefault="00037A55">
            <w:pPr>
              <w:pStyle w:val="Prrafodelista"/>
              <w:numPr>
                <w:ilvl w:val="0"/>
                <w:numId w:val="20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3954E31" w14:textId="0FFBD301" w:rsidR="00037A55" w:rsidRPr="006F78C7" w:rsidRDefault="00037A55">
            <w:pPr>
              <w:pStyle w:val="Prrafodelista"/>
              <w:numPr>
                <w:ilvl w:val="0"/>
                <w:numId w:val="20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51E57369"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68A08DF3" w14:textId="7FCBACD6" w:rsidR="00037A55" w:rsidRPr="00685847" w:rsidRDefault="00037A55" w:rsidP="00037A55">
            <w:pPr>
              <w:pStyle w:val="Prrafodelista"/>
              <w:numPr>
                <w:ilvl w:val="0"/>
                <w:numId w:val="5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w:t>
            </w:r>
            <w:r w:rsidR="001740F0">
              <w:rPr>
                <w:rFonts w:asciiTheme="minorHAnsi" w:eastAsia="Arial" w:hAnsiTheme="minorHAnsi" w:cstheme="minorHAnsi"/>
              </w:rPr>
              <w:t>usuario</w:t>
            </w:r>
            <w:r>
              <w:rPr>
                <w:rFonts w:asciiTheme="minorHAnsi" w:eastAsia="Arial" w:hAnsiTheme="minorHAnsi" w:cstheme="minorHAnsi"/>
              </w:rPr>
              <w:t xml:space="preserve"> </w:t>
            </w:r>
            <w:r w:rsidRPr="009900B1">
              <w:rPr>
                <w:rFonts w:asciiTheme="minorHAnsi" w:eastAsia="Arial" w:hAnsiTheme="minorHAnsi" w:cstheme="minorHAnsi"/>
              </w:rPr>
              <w:t>exitosamente y los refleja en la tabla.</w:t>
            </w:r>
          </w:p>
        </w:tc>
      </w:tr>
      <w:tr w:rsidR="00037A55" w:rsidRPr="0039736F" w14:paraId="1923469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3F10BC6" w14:textId="4EBA85A1"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w:t>
            </w:r>
            <w:r>
              <w:rPr>
                <w:rFonts w:asciiTheme="minorHAnsi" w:eastAsia="Arial" w:hAnsiTheme="minorHAnsi" w:cstheme="minorHAnsi"/>
              </w:rPr>
              <w:t>2</w:t>
            </w:r>
            <w:r w:rsidRPr="0039736F">
              <w:rPr>
                <w:rFonts w:asciiTheme="minorHAnsi" w:eastAsia="Arial" w:hAnsiTheme="minorHAnsi" w:cstheme="minorHAnsi"/>
              </w:rPr>
              <w:t xml:space="preserve">    </w:t>
            </w:r>
          </w:p>
          <w:p w14:paraId="04E7A8E1" w14:textId="77777777" w:rsidR="00037A55" w:rsidRPr="0039736F" w:rsidRDefault="00037A55" w:rsidP="00037A55">
            <w:pPr>
              <w:rPr>
                <w:rFonts w:asciiTheme="minorHAnsi" w:eastAsia="Arial" w:hAnsiTheme="minorHAnsi" w:cstheme="minorHAnsi"/>
              </w:rPr>
            </w:pPr>
          </w:p>
        </w:tc>
        <w:tc>
          <w:tcPr>
            <w:tcW w:w="8392" w:type="dxa"/>
            <w:gridSpan w:val="3"/>
            <w:tcBorders>
              <w:top w:val="nil"/>
              <w:left w:val="single" w:sz="8" w:space="0" w:color="auto"/>
              <w:bottom w:val="single" w:sz="8" w:space="0" w:color="auto"/>
              <w:right w:val="single" w:sz="8" w:space="0" w:color="auto"/>
            </w:tcBorders>
          </w:tcPr>
          <w:p w14:paraId="31487229" w14:textId="06299E57" w:rsidR="00037A55" w:rsidRPr="0054396B"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1740F0">
              <w:rPr>
                <w:rFonts w:asciiTheme="minorHAnsi" w:eastAsia="Arial" w:hAnsiTheme="minorHAnsi" w:cstheme="minorHAnsi"/>
              </w:rPr>
              <w:t>usuario</w:t>
            </w:r>
            <w:r>
              <w:rPr>
                <w:rFonts w:asciiTheme="minorHAnsi" w:eastAsia="Arial" w:hAnsiTheme="minorHAnsi" w:cstheme="minorHAnsi"/>
              </w:rPr>
              <w:t xml:space="preserve"> en la tabla.</w:t>
            </w:r>
          </w:p>
          <w:p w14:paraId="43506B0E" w14:textId="77777777" w:rsidR="00037A55" w:rsidRDefault="00037A55" w:rsidP="00037A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F27E1F5" w14:textId="05AC2961"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38146718" w14:textId="77777777" w:rsidR="00037A55" w:rsidRPr="00E75F9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C3DD90" w14:textId="34EEED9A" w:rsidR="00037A55" w:rsidRPr="001740F0" w:rsidRDefault="00037A55">
            <w:pPr>
              <w:pStyle w:val="Prrafodelista"/>
              <w:numPr>
                <w:ilvl w:val="0"/>
                <w:numId w:val="207"/>
              </w:numPr>
              <w:rPr>
                <w:rFonts w:asciiTheme="minorHAnsi" w:eastAsia="Arial" w:hAnsiTheme="minorHAnsi" w:cstheme="minorHAnsi"/>
              </w:rPr>
            </w:pPr>
            <w:r w:rsidRPr="001740F0">
              <w:rPr>
                <w:rFonts w:asciiTheme="minorHAnsi" w:eastAsia="Arial" w:hAnsiTheme="minorHAnsi" w:cstheme="minorHAnsi"/>
              </w:rPr>
              <w:t>No hace clic en la tabla donde están todos los</w:t>
            </w:r>
            <w:r w:rsidR="001740F0">
              <w:rPr>
                <w:rFonts w:asciiTheme="minorHAnsi" w:eastAsia="Arial" w:hAnsiTheme="minorHAnsi" w:cstheme="minorHAnsi"/>
              </w:rPr>
              <w:t xml:space="preserve"> usuarios</w:t>
            </w:r>
            <w:r w:rsidRPr="001740F0">
              <w:rPr>
                <w:rFonts w:asciiTheme="minorHAnsi" w:eastAsia="Arial" w:hAnsiTheme="minorHAnsi" w:cstheme="minorHAnsi"/>
              </w:rPr>
              <w:t>.</w:t>
            </w:r>
          </w:p>
          <w:p w14:paraId="5217889F" w14:textId="7340A02E" w:rsidR="00037A55" w:rsidRPr="006F78C7" w:rsidRDefault="00037A55">
            <w:pPr>
              <w:pStyle w:val="Prrafodelista"/>
              <w:numPr>
                <w:ilvl w:val="0"/>
                <w:numId w:val="207"/>
              </w:numPr>
              <w:rPr>
                <w:rFonts w:asciiTheme="minorHAnsi" w:eastAsia="Arial" w:hAnsiTheme="minorHAnsi" w:cstheme="minorHAnsi"/>
              </w:rPr>
            </w:pPr>
            <w:r>
              <w:rPr>
                <w:rFonts w:asciiTheme="minorHAnsi" w:eastAsia="Arial" w:hAnsiTheme="minorHAnsi" w:cstheme="minorHAnsi"/>
              </w:rPr>
              <w:t xml:space="preserve">No se carga la información del </w:t>
            </w:r>
            <w:r w:rsidR="001740F0">
              <w:rPr>
                <w:rFonts w:asciiTheme="minorHAnsi" w:eastAsia="Arial" w:hAnsiTheme="minorHAnsi" w:cstheme="minorHAnsi"/>
              </w:rPr>
              <w:t>usuario</w:t>
            </w:r>
            <w:r>
              <w:rPr>
                <w:rFonts w:asciiTheme="minorHAnsi" w:eastAsia="Arial" w:hAnsiTheme="minorHAnsi" w:cstheme="minorHAnsi"/>
              </w:rPr>
              <w:t xml:space="preserve"> en los campos de texto.</w:t>
            </w:r>
          </w:p>
          <w:p w14:paraId="6BE11527" w14:textId="114DFFD2" w:rsidR="00037A55" w:rsidRPr="00E063FD" w:rsidRDefault="00037A55">
            <w:pPr>
              <w:pStyle w:val="Prrafodelista"/>
              <w:numPr>
                <w:ilvl w:val="0"/>
                <w:numId w:val="207"/>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w:t>
            </w:r>
            <w:r w:rsidRPr="006F78C7">
              <w:rPr>
                <w:rFonts w:asciiTheme="minorHAnsi" w:hAnsiTheme="minorHAnsi" w:cstheme="minorHAnsi"/>
              </w:rPr>
              <w:t>hace clic en el botón "Eliminar".</w:t>
            </w:r>
          </w:p>
          <w:p w14:paraId="34F55E66"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443331D1" w14:textId="0C0A0608" w:rsidR="00037A55" w:rsidRDefault="00037A55" w:rsidP="00037A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1740F0">
              <w:rPr>
                <w:rFonts w:asciiTheme="minorHAnsi" w:eastAsia="Arial" w:hAnsiTheme="minorHAnsi" w:cstheme="minorHAnsi"/>
              </w:rPr>
              <w:t xml:space="preserve">usuario </w:t>
            </w:r>
            <w:r w:rsidRPr="008123E7">
              <w:rPr>
                <w:rFonts w:asciiTheme="minorHAnsi" w:eastAsia="Arial" w:hAnsiTheme="minorHAnsi" w:cstheme="minorHAnsi"/>
              </w:rPr>
              <w:t>seleccionad</w:t>
            </w:r>
            <w:r>
              <w:rPr>
                <w:rFonts w:asciiTheme="minorHAnsi" w:eastAsia="Arial" w:hAnsiTheme="minorHAnsi" w:cstheme="minorHAnsi"/>
              </w:rPr>
              <w:t>o.</w:t>
            </w:r>
          </w:p>
          <w:p w14:paraId="7B0AF2B1" w14:textId="77777777" w:rsidR="00037A55" w:rsidRDefault="00037A55" w:rsidP="00037A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6467C81" w14:textId="513CD8D2" w:rsidR="00037A55" w:rsidRPr="001740F0" w:rsidRDefault="00037A55" w:rsidP="001740F0">
            <w:pPr>
              <w:pStyle w:val="Prrafodelista"/>
              <w:numPr>
                <w:ilvl w:val="0"/>
                <w:numId w:val="34"/>
              </w:numPr>
              <w:rPr>
                <w:rFonts w:asciiTheme="minorHAnsi" w:eastAsia="Arial" w:hAnsiTheme="minorHAnsi" w:cstheme="minorHAnsi"/>
                <w:b/>
                <w:bCs/>
              </w:rPr>
            </w:pPr>
            <w:r w:rsidRPr="001740F0">
              <w:rPr>
                <w:rFonts w:asciiTheme="minorHAnsi" w:eastAsia="Arial" w:hAnsiTheme="minorHAnsi" w:cstheme="minorHAnsi"/>
              </w:rPr>
              <w:t>Se muestra un mensaje de error indicando que no hay un</w:t>
            </w:r>
            <w:r w:rsidR="001740F0">
              <w:rPr>
                <w:rFonts w:asciiTheme="minorHAnsi" w:eastAsia="Arial" w:hAnsiTheme="minorHAnsi" w:cstheme="minorHAnsi"/>
              </w:rPr>
              <w:t xml:space="preserve"> usuario</w:t>
            </w:r>
            <w:r w:rsidRPr="001740F0">
              <w:rPr>
                <w:rFonts w:asciiTheme="minorHAnsi" w:eastAsia="Arial" w:hAnsiTheme="minorHAnsi" w:cstheme="minorHAnsi"/>
              </w:rPr>
              <w:t xml:space="preserve"> para eliminar.</w:t>
            </w:r>
          </w:p>
        </w:tc>
      </w:tr>
      <w:tr w:rsidR="00174FD6" w:rsidRPr="0039736F" w14:paraId="346BE14F"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B26B04"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7A3FE4" w14:textId="77777777" w:rsidR="00037A55" w:rsidRPr="004F3874" w:rsidRDefault="00037A55">
            <w:pPr>
              <w:pStyle w:val="Prrafodelista"/>
              <w:numPr>
                <w:ilvl w:val="0"/>
                <w:numId w:val="20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8259256" w14:textId="5BF1CF50" w:rsidR="00174FD6" w:rsidRPr="0039736F" w:rsidRDefault="00037A55">
            <w:pPr>
              <w:pStyle w:val="Prrafodelista"/>
              <w:numPr>
                <w:ilvl w:val="0"/>
                <w:numId w:val="205"/>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5BC46C5A"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2CAF51D" w14:textId="77777777" w:rsidTr="002522C4">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CD834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D3321EC" w14:textId="2700711E"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r w:rsidR="00927D73">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A94BBA"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Actualizar información del negocio</w:t>
            </w:r>
          </w:p>
        </w:tc>
      </w:tr>
      <w:tr w:rsidR="00BF47BB" w:rsidRPr="0039736F" w14:paraId="2FA354BB" w14:textId="77777777" w:rsidTr="002522C4">
        <w:tc>
          <w:tcPr>
            <w:tcW w:w="6385" w:type="dxa"/>
            <w:gridSpan w:val="3"/>
            <w:tcBorders>
              <w:top w:val="single" w:sz="8" w:space="0" w:color="auto"/>
              <w:left w:val="single" w:sz="8" w:space="0" w:color="auto"/>
              <w:bottom w:val="single" w:sz="8" w:space="0" w:color="auto"/>
              <w:right w:val="single" w:sz="8" w:space="0" w:color="auto"/>
            </w:tcBorders>
          </w:tcPr>
          <w:p w14:paraId="5F2A2B81"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FD3E920"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BF47BB" w:rsidRPr="0039736F" w14:paraId="0E7693B5"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27F6573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07B8A54" w14:textId="2A4E8825"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r w:rsidR="00DA5A26">
              <w:rPr>
                <w:rFonts w:asciiTheme="minorHAnsi" w:eastAsia="Arial" w:hAnsiTheme="minorHAnsi" w:cstheme="minorHAnsi"/>
              </w:rPr>
              <w:t>3</w:t>
            </w:r>
          </w:p>
        </w:tc>
      </w:tr>
      <w:tr w:rsidR="00BF47BB" w:rsidRPr="0039736F" w14:paraId="74D3175A"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760D3C6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BF47BB" w:rsidRPr="0039736F" w14:paraId="6EF04553"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6133D31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C366C95" w14:textId="24BC6E41" w:rsidR="00BF47BB" w:rsidRPr="0039736F" w:rsidRDefault="002522C4" w:rsidP="00614B45">
            <w:pPr>
              <w:rPr>
                <w:rFonts w:asciiTheme="minorHAnsi" w:hAnsiTheme="minorHAnsi" w:cstheme="minorHAnsi"/>
              </w:rPr>
            </w:pPr>
            <w:r>
              <w:rPr>
                <w:rFonts w:asciiTheme="minorHAnsi" w:hAnsiTheme="minorHAnsi" w:cstheme="minorHAnsi"/>
              </w:rPr>
              <w:t>No aplica</w:t>
            </w:r>
          </w:p>
        </w:tc>
      </w:tr>
      <w:tr w:rsidR="00BF47BB" w:rsidRPr="0039736F" w14:paraId="7E4EBA29" w14:textId="77777777" w:rsidTr="002522C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2A0800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25B9422" w14:textId="5F6D4423" w:rsidR="00BF47BB" w:rsidRPr="00774DA4" w:rsidRDefault="00BF47BB" w:rsidP="00614B45">
            <w:pPr>
              <w:rPr>
                <w:rFonts w:asciiTheme="minorHAnsi" w:eastAsia="Arial" w:hAnsiTheme="minorHAnsi" w:cstheme="minorHAnsi"/>
              </w:rPr>
            </w:pPr>
            <w:r w:rsidRPr="00140A52">
              <w:rPr>
                <w:rFonts w:asciiTheme="minorHAnsi" w:eastAsia="Arial" w:hAnsiTheme="minorHAnsi" w:cstheme="minorHAnsi"/>
              </w:rPr>
              <w:t xml:space="preserve">El administrador </w:t>
            </w:r>
            <w:r w:rsidR="002522C4">
              <w:rPr>
                <w:rFonts w:asciiTheme="minorHAnsi" w:eastAsia="Arial" w:hAnsiTheme="minorHAnsi" w:cstheme="minorHAnsi"/>
              </w:rPr>
              <w:t>o</w:t>
            </w:r>
            <w:r w:rsidRPr="00140A52">
              <w:rPr>
                <w:rFonts w:asciiTheme="minorHAnsi" w:eastAsia="Arial" w:hAnsiTheme="minorHAnsi" w:cstheme="minorHAnsi"/>
              </w:rPr>
              <w:t xml:space="preserve"> el empleado </w:t>
            </w:r>
            <w:r w:rsidR="002522C4">
              <w:rPr>
                <w:rFonts w:asciiTheme="minorHAnsi" w:eastAsia="Arial" w:hAnsiTheme="minorHAnsi" w:cstheme="minorHAnsi"/>
              </w:rPr>
              <w:t>podrán</w:t>
            </w:r>
            <w:r w:rsidRPr="00140A52">
              <w:rPr>
                <w:rFonts w:asciiTheme="minorHAnsi" w:eastAsia="Arial" w:hAnsiTheme="minorHAnsi" w:cstheme="minorHAnsi"/>
              </w:rPr>
              <w:t xml:space="preserve"> actualizar la información </w:t>
            </w:r>
            <w:r w:rsidR="002522C4">
              <w:rPr>
                <w:rFonts w:asciiTheme="minorHAnsi" w:eastAsia="Arial" w:hAnsiTheme="minorHAnsi" w:cstheme="minorHAnsi"/>
              </w:rPr>
              <w:t>del negocio.</w:t>
            </w:r>
          </w:p>
        </w:tc>
      </w:tr>
      <w:tr w:rsidR="002522C4" w:rsidRPr="0039736F" w14:paraId="2E17C427" w14:textId="77777777" w:rsidTr="002522C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DBB6DE"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NOTAS:</w:t>
            </w:r>
          </w:p>
          <w:p w14:paraId="7A031778" w14:textId="5F182F99" w:rsidR="002522C4" w:rsidRDefault="002522C4" w:rsidP="002522C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Teléfono, RUC, Dirección y Correo Electrónico en forma de texto.</w:t>
            </w:r>
          </w:p>
          <w:p w14:paraId="713F8D2C" w14:textId="6236F37E" w:rsidR="002522C4" w:rsidRPr="00774DA4" w:rsidRDefault="002522C4" w:rsidP="002522C4">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Logo del negocio en forma de selección por </w:t>
            </w:r>
            <w:proofErr w:type="spellStart"/>
            <w:r>
              <w:rPr>
                <w:rFonts w:asciiTheme="minorHAnsi" w:eastAsia="Arial" w:hAnsiTheme="minorHAnsi" w:cstheme="minorHAnsi"/>
              </w:rPr>
              <w:t>imagenes</w:t>
            </w:r>
            <w:proofErr w:type="spellEnd"/>
            <w:r>
              <w:rPr>
                <w:rFonts w:asciiTheme="minorHAnsi" w:eastAsia="Arial" w:hAnsiTheme="minorHAnsi" w:cstheme="minorHAnsi"/>
              </w:rPr>
              <w:t>.</w:t>
            </w:r>
          </w:p>
        </w:tc>
      </w:tr>
      <w:tr w:rsidR="002522C4" w:rsidRPr="0039736F" w14:paraId="3309B826"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4C69FE08"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9434DE1" w14:textId="48224DA5" w:rsidR="002522C4" w:rsidRPr="00594B33" w:rsidRDefault="002522C4" w:rsidP="002522C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negocio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AEF2275" w14:textId="460F6377" w:rsidR="002522C4" w:rsidRPr="002522C4" w:rsidRDefault="002522C4" w:rsidP="002522C4">
            <w:pPr>
              <w:pStyle w:val="Prrafodelista"/>
              <w:numPr>
                <w:ilvl w:val="0"/>
                <w:numId w:val="54"/>
              </w:numPr>
              <w:rPr>
                <w:rFonts w:asciiTheme="minorHAnsi" w:eastAsia="Arial" w:hAnsiTheme="minorHAnsi" w:cstheme="minorHAnsi"/>
              </w:rPr>
            </w:pPr>
            <w:r w:rsidRPr="002522C4">
              <w:rPr>
                <w:rFonts w:asciiTheme="minorHAnsi" w:eastAsia="Arial" w:hAnsiTheme="minorHAnsi" w:cstheme="minorHAnsi"/>
              </w:rPr>
              <w:t>El sistema emite mensajes claros en caso de errores, indicando los campos problemáticos.</w:t>
            </w:r>
          </w:p>
        </w:tc>
      </w:tr>
      <w:tr w:rsidR="00BF47BB" w:rsidRPr="0039736F" w14:paraId="36C73C17" w14:textId="77777777" w:rsidTr="002522C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A54E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E6770" w:rsidRPr="0039736F" w14:paraId="326D9A96"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14591DF8" w14:textId="2AFB448A"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.1     </w:t>
            </w:r>
          </w:p>
          <w:p w14:paraId="39DF5DE1"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AA1850" w14:textId="7C874A29"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w:t>
            </w:r>
            <w:r>
              <w:rPr>
                <w:rFonts w:asciiTheme="minorHAnsi" w:eastAsia="Arial" w:hAnsiTheme="minorHAnsi" w:cstheme="minorHAnsi"/>
              </w:rPr>
              <w:t>l negocio</w:t>
            </w:r>
            <w:r w:rsidRPr="00BF34A4">
              <w:rPr>
                <w:rFonts w:asciiTheme="minorHAnsi" w:eastAsia="Arial" w:hAnsiTheme="minorHAnsi" w:cstheme="minorHAnsi"/>
              </w:rPr>
              <w:t>.</w:t>
            </w:r>
          </w:p>
          <w:p w14:paraId="0D73BBB6"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2BF4F854" w14:textId="5D5758D1" w:rsidR="00EE6770" w:rsidRDefault="00EE6770" w:rsidP="00EE677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negocio.</w:t>
            </w:r>
          </w:p>
          <w:p w14:paraId="6FE785BB"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BCEE627" w14:textId="6A31226D"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negocio.</w:t>
            </w:r>
          </w:p>
          <w:p w14:paraId="6B6035F7" w14:textId="6A045353"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w:t>
            </w:r>
            <w:r w:rsidR="00FF0BB7">
              <w:rPr>
                <w:rFonts w:asciiTheme="minorHAnsi" w:hAnsiTheme="minorHAnsi" w:cstheme="minorHAnsi"/>
              </w:rPr>
              <w:t>Guardar cambios</w:t>
            </w:r>
            <w:r w:rsidRPr="00F744D6">
              <w:rPr>
                <w:rFonts w:asciiTheme="minorHAnsi" w:hAnsiTheme="minorHAnsi" w:cstheme="minorHAnsi"/>
              </w:rPr>
              <w:t>".</w:t>
            </w:r>
          </w:p>
          <w:p w14:paraId="65032FB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7B66D105" w14:textId="39385C0F" w:rsidR="00EE6770" w:rsidRPr="00140A52" w:rsidRDefault="00EE6770" w:rsidP="00EE6770">
            <w:pPr>
              <w:pStyle w:val="Prrafodelista"/>
              <w:numPr>
                <w:ilvl w:val="0"/>
                <w:numId w:val="51"/>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FF0BB7">
              <w:rPr>
                <w:rFonts w:asciiTheme="minorHAnsi" w:eastAsia="Arial" w:hAnsiTheme="minorHAnsi" w:cstheme="minorHAnsi"/>
              </w:rPr>
              <w:t>negocio</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w:t>
            </w:r>
            <w:r w:rsidR="00FF0BB7">
              <w:rPr>
                <w:rFonts w:asciiTheme="minorHAnsi" w:eastAsia="Arial" w:hAnsiTheme="minorHAnsi" w:cstheme="minorHAnsi"/>
              </w:rPr>
              <w:t>os campos de texto.</w:t>
            </w:r>
          </w:p>
        </w:tc>
      </w:tr>
      <w:tr w:rsidR="00EE6770" w:rsidRPr="0039736F" w14:paraId="5288A73A"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31D04A61" w14:textId="520FA9A1"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.2     </w:t>
            </w:r>
          </w:p>
          <w:p w14:paraId="1EC23592"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0C41078"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CB8A2E3"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124DA965" w14:textId="6120577E"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w:t>
            </w:r>
            <w:r w:rsidR="00FF0BB7">
              <w:rPr>
                <w:rFonts w:asciiTheme="minorHAnsi" w:eastAsia="Arial" w:hAnsiTheme="minorHAnsi" w:cstheme="minorHAnsi"/>
              </w:rPr>
              <w:t>l negocio</w:t>
            </w:r>
            <w:r>
              <w:rPr>
                <w:rFonts w:asciiTheme="minorHAnsi" w:eastAsia="Arial" w:hAnsiTheme="minorHAnsi" w:cstheme="minorHAnsi"/>
              </w:rPr>
              <w:t xml:space="preserve"> ingresando números en campos de texto como </w:t>
            </w:r>
            <w:r w:rsidR="00FF0BB7">
              <w:rPr>
                <w:rFonts w:asciiTheme="minorHAnsi" w:eastAsia="Arial" w:hAnsiTheme="minorHAnsi" w:cstheme="minorHAnsi"/>
              </w:rPr>
              <w:t>Nombre</w:t>
            </w:r>
          </w:p>
          <w:p w14:paraId="486853B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A7BDF3" w14:textId="304A5122" w:rsidR="00EE6770" w:rsidRPr="00FF0BB7" w:rsidRDefault="00EE6770">
            <w:pPr>
              <w:pStyle w:val="Prrafodelista"/>
              <w:numPr>
                <w:ilvl w:val="0"/>
                <w:numId w:val="158"/>
              </w:numPr>
              <w:rPr>
                <w:rFonts w:asciiTheme="minorHAnsi" w:eastAsia="Arial" w:hAnsiTheme="minorHAnsi" w:cstheme="minorHAnsi"/>
              </w:rPr>
            </w:pPr>
            <w:r w:rsidRPr="00FF0BB7">
              <w:rPr>
                <w:rFonts w:asciiTheme="minorHAnsi" w:hAnsiTheme="minorHAnsi" w:cstheme="minorHAnsi"/>
              </w:rPr>
              <w:t xml:space="preserve">Ingresa valores inválidos (números) en </w:t>
            </w:r>
            <w:r w:rsidR="00FF0BB7">
              <w:rPr>
                <w:rFonts w:asciiTheme="minorHAnsi" w:hAnsiTheme="minorHAnsi" w:cstheme="minorHAnsi"/>
              </w:rPr>
              <w:t>el</w:t>
            </w:r>
            <w:r w:rsidRPr="00FF0BB7">
              <w:rPr>
                <w:rFonts w:asciiTheme="minorHAnsi" w:hAnsiTheme="minorHAnsi" w:cstheme="minorHAnsi"/>
              </w:rPr>
              <w:t xml:space="preserve"> campo Nombres.</w:t>
            </w:r>
          </w:p>
          <w:p w14:paraId="2E2EDAD6" w14:textId="3F58B962" w:rsidR="00EE6770" w:rsidRPr="006F78C7" w:rsidRDefault="00EE6770">
            <w:pPr>
              <w:pStyle w:val="Prrafodelista"/>
              <w:numPr>
                <w:ilvl w:val="0"/>
                <w:numId w:val="15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FF0BB7">
              <w:rPr>
                <w:rFonts w:asciiTheme="minorHAnsi" w:hAnsiTheme="minorHAnsi" w:cstheme="minorHAnsi"/>
              </w:rPr>
              <w:t>Guardar cambios</w:t>
            </w:r>
            <w:r w:rsidRPr="006F78C7">
              <w:rPr>
                <w:rFonts w:asciiTheme="minorHAnsi" w:hAnsiTheme="minorHAnsi" w:cstheme="minorHAnsi"/>
              </w:rPr>
              <w:t>".</w:t>
            </w:r>
          </w:p>
          <w:p w14:paraId="568E092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200F21C" w14:textId="173F99D3"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FF0BB7">
              <w:rPr>
                <w:rFonts w:asciiTheme="minorHAnsi" w:hAnsiTheme="minorHAnsi" w:cstheme="minorHAnsi"/>
              </w:rPr>
              <w:t xml:space="preserve">el </w:t>
            </w:r>
            <w:r>
              <w:rPr>
                <w:rFonts w:asciiTheme="minorHAnsi" w:hAnsiTheme="minorHAnsi" w:cstheme="minorHAnsi"/>
              </w:rPr>
              <w:t>campo Nombre contenga solo texto.</w:t>
            </w:r>
          </w:p>
          <w:p w14:paraId="1954DBB7"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ED87EE2" w14:textId="677DB027" w:rsidR="00EE6770" w:rsidRPr="00140A52" w:rsidRDefault="00EE6770" w:rsidP="00EE6770">
            <w:pPr>
              <w:pStyle w:val="Prrafodelista"/>
              <w:numPr>
                <w:ilvl w:val="0"/>
                <w:numId w:val="51"/>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EE6770" w:rsidRPr="0039736F" w14:paraId="57B2E251"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5F84311D" w14:textId="1EEF4A3B" w:rsidR="00EE6770" w:rsidRPr="0039736F" w:rsidRDefault="00EE6770" w:rsidP="00EE677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5BDBBC9B"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17DF6A7E"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710511A0" w14:textId="0910DAE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proveedor ingresando letras en campos de texto como Teléfono</w:t>
            </w:r>
            <w:r w:rsidR="00FF0BB7">
              <w:rPr>
                <w:rFonts w:asciiTheme="minorHAnsi" w:eastAsia="Arial" w:hAnsiTheme="minorHAnsi" w:cstheme="minorHAnsi"/>
              </w:rPr>
              <w:t xml:space="preserve"> y RUC</w:t>
            </w:r>
            <w:r>
              <w:rPr>
                <w:rFonts w:asciiTheme="minorHAnsi" w:eastAsia="Arial" w:hAnsiTheme="minorHAnsi" w:cstheme="minorHAnsi"/>
              </w:rPr>
              <w:t xml:space="preserve">. </w:t>
            </w:r>
          </w:p>
          <w:p w14:paraId="6A822D9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FE5B29" w14:textId="3299A362" w:rsidR="00EE6770" w:rsidRPr="00FF0BB7" w:rsidRDefault="00EE6770">
            <w:pPr>
              <w:pStyle w:val="Prrafodelista"/>
              <w:numPr>
                <w:ilvl w:val="0"/>
                <w:numId w:val="159"/>
              </w:numPr>
              <w:rPr>
                <w:rFonts w:asciiTheme="minorHAnsi" w:eastAsia="Arial" w:hAnsiTheme="minorHAnsi" w:cstheme="minorHAnsi"/>
              </w:rPr>
            </w:pPr>
            <w:r w:rsidRPr="00FF0BB7">
              <w:rPr>
                <w:rFonts w:asciiTheme="minorHAnsi" w:hAnsiTheme="minorHAnsi" w:cstheme="minorHAnsi"/>
              </w:rPr>
              <w:t>Ingresa valores inválidos (letras) en los campos Teléfono</w:t>
            </w:r>
            <w:r w:rsidR="00FF0BB7">
              <w:rPr>
                <w:rFonts w:asciiTheme="minorHAnsi" w:hAnsiTheme="minorHAnsi" w:cstheme="minorHAnsi"/>
              </w:rPr>
              <w:t xml:space="preserve"> y RUC</w:t>
            </w:r>
            <w:r w:rsidRPr="00FF0BB7">
              <w:rPr>
                <w:rFonts w:asciiTheme="minorHAnsi" w:hAnsiTheme="minorHAnsi" w:cstheme="minorHAnsi"/>
              </w:rPr>
              <w:t>.</w:t>
            </w:r>
          </w:p>
          <w:p w14:paraId="16FC317A" w14:textId="5EB9A874" w:rsidR="00EE6770" w:rsidRPr="006F78C7" w:rsidRDefault="00EE6770">
            <w:pPr>
              <w:pStyle w:val="Prrafodelista"/>
              <w:numPr>
                <w:ilvl w:val="0"/>
                <w:numId w:val="159"/>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w:t>
            </w:r>
            <w:r w:rsidR="00FF0BB7">
              <w:rPr>
                <w:rFonts w:asciiTheme="minorHAnsi" w:hAnsiTheme="minorHAnsi" w:cstheme="minorHAnsi"/>
              </w:rPr>
              <w:t>Guardar cambios</w:t>
            </w:r>
            <w:r w:rsidRPr="006F78C7">
              <w:rPr>
                <w:rFonts w:asciiTheme="minorHAnsi" w:hAnsiTheme="minorHAnsi" w:cstheme="minorHAnsi"/>
              </w:rPr>
              <w:t>".</w:t>
            </w:r>
          </w:p>
          <w:p w14:paraId="6402D947"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C566F54" w14:textId="00A6C9FD"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Teléfono </w:t>
            </w:r>
            <w:r w:rsidR="00FF0BB7">
              <w:rPr>
                <w:rFonts w:asciiTheme="minorHAnsi" w:hAnsiTheme="minorHAnsi" w:cstheme="minorHAnsi"/>
              </w:rPr>
              <w:t xml:space="preserve">y RUC </w:t>
            </w:r>
            <w:r>
              <w:rPr>
                <w:rFonts w:asciiTheme="minorHAnsi" w:hAnsiTheme="minorHAnsi" w:cstheme="minorHAnsi"/>
              </w:rPr>
              <w:t>contenga solo números.</w:t>
            </w:r>
          </w:p>
          <w:p w14:paraId="7AF9D0FD"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046CA998" w14:textId="5CD37431" w:rsidR="00EE6770" w:rsidRPr="00140A52" w:rsidRDefault="00EE6770" w:rsidP="00EE6770">
            <w:pPr>
              <w:pStyle w:val="Prrafodelista"/>
              <w:numPr>
                <w:ilvl w:val="0"/>
                <w:numId w:val="51"/>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EE6770" w:rsidRPr="0039736F" w14:paraId="7320378F"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7777EAAE" w14:textId="0A2E92BF"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E37321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71D666D"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7DEF2947"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5B0F8626" w14:textId="11910435"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FF0BB7">
              <w:rPr>
                <w:rFonts w:asciiTheme="minorHAnsi" w:eastAsia="Arial" w:hAnsiTheme="minorHAnsi" w:cstheme="minorHAnsi"/>
              </w:rPr>
              <w:t xml:space="preserve">negocio </w:t>
            </w:r>
            <w:r w:rsidRPr="00B42F5D">
              <w:rPr>
                <w:rFonts w:asciiTheme="minorHAnsi" w:eastAsia="Arial" w:hAnsiTheme="minorHAnsi" w:cstheme="minorHAnsi"/>
              </w:rPr>
              <w:t>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D9A354B" w14:textId="77777777" w:rsidR="00EE6770" w:rsidRPr="00511E57"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B881E" w14:textId="77777777" w:rsidR="00EE6770" w:rsidRPr="00FF0BB7" w:rsidRDefault="00EE6770">
            <w:pPr>
              <w:pStyle w:val="Prrafodelista"/>
              <w:numPr>
                <w:ilvl w:val="0"/>
                <w:numId w:val="160"/>
              </w:numPr>
              <w:rPr>
                <w:rFonts w:asciiTheme="minorHAnsi" w:eastAsia="Arial" w:hAnsiTheme="minorHAnsi" w:cstheme="minorHAnsi"/>
              </w:rPr>
            </w:pPr>
            <w:r w:rsidRPr="00FF0BB7">
              <w:rPr>
                <w:rFonts w:asciiTheme="minorHAnsi" w:hAnsiTheme="minorHAnsi" w:cstheme="minorHAnsi"/>
              </w:rPr>
              <w:t>Ingresa un correo electrónico sin el @ y .com.</w:t>
            </w:r>
          </w:p>
          <w:p w14:paraId="0FA1A2C5" w14:textId="04B778AB" w:rsidR="00EE6770" w:rsidRPr="003D1DCB" w:rsidRDefault="00EE6770">
            <w:pPr>
              <w:pStyle w:val="Prrafodelista"/>
              <w:numPr>
                <w:ilvl w:val="0"/>
                <w:numId w:val="16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sidR="00FF0BB7">
              <w:rPr>
                <w:rFonts w:asciiTheme="minorHAnsi" w:hAnsiTheme="minorHAnsi" w:cstheme="minorHAnsi"/>
              </w:rPr>
              <w:t>Guardar cambios</w:t>
            </w:r>
            <w:r w:rsidRPr="00B27A39">
              <w:rPr>
                <w:rFonts w:asciiTheme="minorHAnsi" w:hAnsiTheme="minorHAnsi" w:cstheme="minorHAnsi"/>
              </w:rPr>
              <w:t>"</w:t>
            </w:r>
            <w:r>
              <w:rPr>
                <w:rFonts w:asciiTheme="minorHAnsi" w:hAnsiTheme="minorHAnsi" w:cstheme="minorHAnsi"/>
              </w:rPr>
              <w:t>.</w:t>
            </w:r>
          </w:p>
          <w:p w14:paraId="46EE181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71DF601" w14:textId="77777777"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3735630"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688A49E" w14:textId="4ABE3066" w:rsidR="00EE6770" w:rsidRPr="00FF0BB7" w:rsidRDefault="00EE6770" w:rsidP="00FF0BB7">
            <w:pPr>
              <w:pStyle w:val="Prrafodelista"/>
              <w:numPr>
                <w:ilvl w:val="0"/>
                <w:numId w:val="33"/>
              </w:numPr>
              <w:rPr>
                <w:rFonts w:asciiTheme="minorHAnsi" w:eastAsia="Arial" w:hAnsiTheme="minorHAnsi" w:cstheme="minorHAnsi"/>
                <w:b/>
                <w:bCs/>
              </w:rPr>
            </w:pPr>
            <w:r w:rsidRPr="00FF0BB7">
              <w:rPr>
                <w:rFonts w:asciiTheme="minorHAnsi" w:hAnsiTheme="minorHAnsi" w:cstheme="minorHAnsi"/>
              </w:rPr>
              <w:t>Se muestra un mensaje de error indicando que el correo es invalido.</w:t>
            </w:r>
          </w:p>
        </w:tc>
      </w:tr>
      <w:tr w:rsidR="00EE6770" w:rsidRPr="0039736F" w14:paraId="1A91F2C3"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4E7315DD" w14:textId="686FAAB3"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141DAC2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7D53A566" w14:textId="77777777"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0CFD2CEC"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67B11EBE" w14:textId="179CFBD2"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w:t>
            </w:r>
            <w:r w:rsidR="00964B80">
              <w:rPr>
                <w:rFonts w:asciiTheme="minorHAnsi" w:eastAsia="Arial" w:hAnsiTheme="minorHAnsi" w:cstheme="minorHAnsi"/>
              </w:rPr>
              <w:t xml:space="preserve">l negocio </w:t>
            </w:r>
            <w:r>
              <w:rPr>
                <w:rFonts w:asciiTheme="minorHAnsi" w:eastAsia="Arial" w:hAnsiTheme="minorHAnsi" w:cstheme="minorHAnsi"/>
              </w:rPr>
              <w:t>dejando campos obligatorios sin completar.</w:t>
            </w:r>
          </w:p>
          <w:p w14:paraId="10F54408"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F5AE20" w14:textId="65CCD449" w:rsidR="00EE6770" w:rsidRPr="00964B80" w:rsidRDefault="00EE6770">
            <w:pPr>
              <w:pStyle w:val="Prrafodelista"/>
              <w:numPr>
                <w:ilvl w:val="0"/>
                <w:numId w:val="161"/>
              </w:numPr>
              <w:rPr>
                <w:rFonts w:asciiTheme="minorHAnsi" w:eastAsia="Arial" w:hAnsiTheme="minorHAnsi" w:cstheme="minorHAnsi"/>
              </w:rPr>
            </w:pPr>
            <w:r w:rsidRPr="00964B80">
              <w:rPr>
                <w:rFonts w:asciiTheme="minorHAnsi" w:eastAsia="Arial" w:hAnsiTheme="minorHAnsi" w:cstheme="minorHAnsi"/>
              </w:rPr>
              <w:t>Deja uno o más campos obligatorios vacíos, como los Nombre, Teléfono</w:t>
            </w:r>
            <w:r w:rsidR="00964B80">
              <w:rPr>
                <w:rFonts w:asciiTheme="minorHAnsi" w:eastAsia="Arial" w:hAnsiTheme="minorHAnsi" w:cstheme="minorHAnsi"/>
              </w:rPr>
              <w:t xml:space="preserve">, RUC, Dirección </w:t>
            </w:r>
            <w:r w:rsidRPr="00964B80">
              <w:rPr>
                <w:rFonts w:asciiTheme="minorHAnsi" w:eastAsia="Arial" w:hAnsiTheme="minorHAnsi" w:cstheme="minorHAnsi"/>
              </w:rPr>
              <w:t>y Correo Electrónico.</w:t>
            </w:r>
          </w:p>
          <w:p w14:paraId="4026001B" w14:textId="0AEE5087" w:rsidR="00EE6770" w:rsidRPr="006F78C7" w:rsidRDefault="00EE6770">
            <w:pPr>
              <w:pStyle w:val="Prrafodelista"/>
              <w:numPr>
                <w:ilvl w:val="0"/>
                <w:numId w:val="161"/>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964B80">
              <w:rPr>
                <w:rFonts w:asciiTheme="minorHAnsi" w:hAnsiTheme="minorHAnsi" w:cstheme="minorHAnsi"/>
              </w:rPr>
              <w:t>Guardar cambios</w:t>
            </w:r>
            <w:r w:rsidRPr="006F78C7">
              <w:rPr>
                <w:rFonts w:asciiTheme="minorHAnsi" w:hAnsiTheme="minorHAnsi" w:cstheme="minorHAnsi"/>
              </w:rPr>
              <w:t>".</w:t>
            </w:r>
          </w:p>
          <w:p w14:paraId="0CDED6A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5BDDFCD7" w14:textId="7777777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E39B013" w14:textId="77777777"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51613DF0" w14:textId="3624BF4A" w:rsidR="00EE6770" w:rsidRPr="00964B80" w:rsidRDefault="00EE6770" w:rsidP="00964B80">
            <w:pPr>
              <w:pStyle w:val="Prrafodelista"/>
              <w:numPr>
                <w:ilvl w:val="0"/>
                <w:numId w:val="33"/>
              </w:numPr>
              <w:rPr>
                <w:rFonts w:asciiTheme="minorHAnsi" w:eastAsia="Arial" w:hAnsiTheme="minorHAnsi" w:cstheme="minorHAnsi"/>
                <w:b/>
                <w:bCs/>
              </w:rPr>
            </w:pPr>
            <w:r w:rsidRPr="00964B80">
              <w:rPr>
                <w:rFonts w:asciiTheme="minorHAnsi" w:eastAsia="Arial" w:hAnsiTheme="minorHAnsi" w:cstheme="minorHAnsi"/>
              </w:rPr>
              <w:t>Se muestra un mensaje de error indicando cuáles campos están vacíos.</w:t>
            </w:r>
          </w:p>
        </w:tc>
      </w:tr>
      <w:tr w:rsidR="00BF47BB" w:rsidRPr="0039736F" w14:paraId="189AFEF0" w14:textId="77777777" w:rsidTr="002522C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3DB13CE" w14:textId="43F5B37F" w:rsidR="002522C4" w:rsidRPr="002522C4" w:rsidRDefault="00BF47BB" w:rsidP="002522C4">
            <w:pPr>
              <w:rPr>
                <w:rFonts w:asciiTheme="minorHAnsi" w:hAnsiTheme="minorHAnsi" w:cstheme="minorHAnsi"/>
              </w:rPr>
            </w:pPr>
            <w:r w:rsidRPr="0039736F">
              <w:rPr>
                <w:rFonts w:asciiTheme="minorHAnsi" w:eastAsia="Arial" w:hAnsiTheme="minorHAnsi" w:cstheme="minorHAnsi"/>
                <w:b/>
                <w:bCs/>
              </w:rPr>
              <w:t>RIESGOS:</w:t>
            </w:r>
          </w:p>
          <w:p w14:paraId="2B4A3F98" w14:textId="77777777" w:rsidR="002522C4" w:rsidRPr="004F3874" w:rsidRDefault="002522C4" w:rsidP="002522C4">
            <w:pPr>
              <w:pStyle w:val="Prrafodelista"/>
              <w:numPr>
                <w:ilvl w:val="0"/>
                <w:numId w:val="5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693A12C" w14:textId="5A767260" w:rsidR="00BF47BB" w:rsidRPr="0039736F" w:rsidRDefault="002522C4" w:rsidP="002522C4">
            <w:pPr>
              <w:pStyle w:val="Prrafodelista"/>
              <w:numPr>
                <w:ilvl w:val="0"/>
                <w:numId w:val="51"/>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3E0E71F" w14:textId="77777777" w:rsidR="002948F0" w:rsidRDefault="002948F0" w:rsidP="008810D6"/>
    <w:p w14:paraId="7E26B6F2" w14:textId="77777777" w:rsidR="00037A55" w:rsidRPr="0039736F" w:rsidRDefault="00037A55"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51" w:name="_Toc127927453"/>
      <w:r w:rsidRPr="0039736F">
        <w:rPr>
          <w:rFonts w:asciiTheme="minorHAnsi" w:hAnsiTheme="minorHAnsi" w:cstheme="minorHAnsi"/>
          <w:i w:val="0"/>
          <w:sz w:val="24"/>
        </w:rPr>
        <w:t>Vista Funcional</w:t>
      </w:r>
      <w:bookmarkEnd w:id="51"/>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71A5A" w:rsidRPr="00C97EDA" w14:paraId="11B5FDD7" w14:textId="77777777" w:rsidTr="00614B45">
        <w:tc>
          <w:tcPr>
            <w:tcW w:w="2265" w:type="dxa"/>
            <w:shd w:val="clear" w:color="auto" w:fill="DBDBDB" w:themeFill="accent3" w:themeFillTint="66"/>
          </w:tcPr>
          <w:p w14:paraId="00E57ACD" w14:textId="77777777" w:rsidR="00E71A5A" w:rsidRPr="00E328FA" w:rsidRDefault="00E71A5A"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EA4C211" w14:textId="77777777" w:rsidR="00E71A5A" w:rsidRPr="00E328FA" w:rsidRDefault="00E71A5A" w:rsidP="00614B45">
            <w:pPr>
              <w:ind w:left="360"/>
              <w:jc w:val="both"/>
              <w:rPr>
                <w:rFonts w:ascii="Calibri" w:hAnsi="Calibri" w:cs="Book Antiqua"/>
              </w:rPr>
            </w:pPr>
            <w:r w:rsidRPr="00E328FA">
              <w:rPr>
                <w:rFonts w:ascii="Calibri" w:hAnsi="Calibri" w:cs="Book Antiqua"/>
              </w:rPr>
              <w:t>DG-1</w:t>
            </w:r>
          </w:p>
        </w:tc>
      </w:tr>
      <w:tr w:rsidR="00E71A5A" w:rsidRPr="00C97EDA" w14:paraId="7E50896E" w14:textId="77777777" w:rsidTr="00614B45">
        <w:tc>
          <w:tcPr>
            <w:tcW w:w="2265" w:type="dxa"/>
            <w:shd w:val="clear" w:color="auto" w:fill="DBDBDB" w:themeFill="accent3" w:themeFillTint="66"/>
          </w:tcPr>
          <w:p w14:paraId="0DD7E345" w14:textId="77777777" w:rsidR="00E71A5A" w:rsidRPr="00E328FA" w:rsidRDefault="00E71A5A" w:rsidP="00614B45">
            <w:pPr>
              <w:ind w:left="360"/>
              <w:rPr>
                <w:rFonts w:ascii="Calibri" w:hAnsi="Calibri" w:cs="Book Antiqua"/>
                <w:b/>
                <w:bCs/>
              </w:rPr>
            </w:pPr>
            <w:r w:rsidRPr="00E328FA">
              <w:rPr>
                <w:rFonts w:ascii="Calibri" w:hAnsi="Calibri" w:cs="Book Antiqua"/>
                <w:b/>
                <w:bCs/>
              </w:rPr>
              <w:t>Descripción:</w:t>
            </w:r>
          </w:p>
        </w:tc>
        <w:tc>
          <w:tcPr>
            <w:tcW w:w="4823" w:type="dxa"/>
          </w:tcPr>
          <w:p w14:paraId="2E369074" w14:textId="77777777" w:rsidR="00E71A5A" w:rsidRPr="00E328FA" w:rsidRDefault="00E71A5A" w:rsidP="00614B45">
            <w:pPr>
              <w:spacing w:line="259" w:lineRule="auto"/>
              <w:ind w:left="360"/>
              <w:rPr>
                <w:rFonts w:ascii="Calibri" w:hAnsi="Calibri" w:cs="Book Antiqua"/>
              </w:rPr>
            </w:pPr>
            <w:r w:rsidRPr="008D1ABC">
              <w:rPr>
                <w:rFonts w:ascii="Calibri" w:hAnsi="Calibri" w:cs="Book Antiqua"/>
              </w:rPr>
              <w:t>Registrar productos</w:t>
            </w:r>
          </w:p>
        </w:tc>
      </w:tr>
      <w:tr w:rsidR="00E71A5A" w:rsidRPr="00C97EDA" w14:paraId="6EDA68AE" w14:textId="77777777" w:rsidTr="00614B45">
        <w:tc>
          <w:tcPr>
            <w:tcW w:w="2265" w:type="dxa"/>
            <w:shd w:val="clear" w:color="auto" w:fill="DBDBDB" w:themeFill="accent3" w:themeFillTint="66"/>
          </w:tcPr>
          <w:p w14:paraId="72B53240" w14:textId="77777777" w:rsidR="00E71A5A" w:rsidRPr="00E328FA" w:rsidRDefault="00E71A5A"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55B3AB" w14:textId="77777777" w:rsidR="00E71A5A" w:rsidRPr="00E328FA" w:rsidRDefault="00E71A5A" w:rsidP="00614B45">
            <w:pPr>
              <w:ind w:left="360"/>
              <w:rPr>
                <w:rFonts w:ascii="Calibri" w:hAnsi="Calibri" w:cs="Book Antiqua"/>
              </w:rPr>
            </w:pPr>
            <w:r w:rsidRPr="00E328FA">
              <w:rPr>
                <w:rFonts w:ascii="Calibri" w:hAnsi="Calibri" w:cs="Book Antiqua"/>
              </w:rPr>
              <w:t>RF-1</w:t>
            </w:r>
          </w:p>
        </w:tc>
      </w:tr>
      <w:tr w:rsidR="00E71A5A" w:rsidRPr="00C97EDA" w14:paraId="5B642E73" w14:textId="77777777" w:rsidTr="00614B45">
        <w:tc>
          <w:tcPr>
            <w:tcW w:w="2265" w:type="dxa"/>
            <w:shd w:val="clear" w:color="auto" w:fill="DBDBDB" w:themeFill="accent3" w:themeFillTint="66"/>
          </w:tcPr>
          <w:p w14:paraId="4BEED8F1" w14:textId="77777777" w:rsidR="00E71A5A" w:rsidRPr="00E328FA" w:rsidRDefault="00E71A5A" w:rsidP="00614B45">
            <w:pPr>
              <w:ind w:left="360"/>
              <w:rPr>
                <w:rFonts w:ascii="Calibri" w:hAnsi="Calibri" w:cs="Book Antiqua"/>
                <w:b/>
                <w:bCs/>
              </w:rPr>
            </w:pPr>
            <w:r w:rsidRPr="00E328FA">
              <w:rPr>
                <w:rFonts w:ascii="Calibri" w:hAnsi="Calibri" w:cs="Book Antiqua"/>
                <w:b/>
                <w:bCs/>
              </w:rPr>
              <w:t>CU asociados:</w:t>
            </w:r>
          </w:p>
        </w:tc>
        <w:tc>
          <w:tcPr>
            <w:tcW w:w="4823" w:type="dxa"/>
          </w:tcPr>
          <w:p w14:paraId="25056799" w14:textId="77777777" w:rsidR="00E71A5A" w:rsidRPr="00E328FA" w:rsidRDefault="00E71A5A" w:rsidP="00614B45">
            <w:pPr>
              <w:ind w:left="360"/>
              <w:rPr>
                <w:rFonts w:ascii="Calibri" w:hAnsi="Calibri" w:cs="Book Antiqua"/>
              </w:rPr>
            </w:pPr>
            <w:r w:rsidRPr="00E328FA">
              <w:rPr>
                <w:rFonts w:ascii="Calibri" w:hAnsi="Calibri" w:cs="Book Antiqua"/>
              </w:rPr>
              <w:t>CU-1</w:t>
            </w:r>
          </w:p>
        </w:tc>
      </w:tr>
      <w:tr w:rsidR="00E71A5A" w:rsidRPr="00C97EDA" w14:paraId="56BDFCF6" w14:textId="77777777" w:rsidTr="00614B45">
        <w:tc>
          <w:tcPr>
            <w:tcW w:w="2265" w:type="dxa"/>
            <w:shd w:val="clear" w:color="auto" w:fill="DBDBDB" w:themeFill="accent3" w:themeFillTint="66"/>
          </w:tcPr>
          <w:p w14:paraId="2D56D1C3" w14:textId="77777777" w:rsidR="00E71A5A" w:rsidRPr="00E328FA" w:rsidRDefault="00E71A5A" w:rsidP="00614B45">
            <w:pPr>
              <w:ind w:left="360"/>
              <w:rPr>
                <w:rFonts w:ascii="Calibri" w:hAnsi="Calibri" w:cs="Book Antiqua"/>
                <w:b/>
                <w:bCs/>
              </w:rPr>
            </w:pPr>
            <w:r w:rsidRPr="00E328FA">
              <w:rPr>
                <w:rFonts w:ascii="Calibri" w:hAnsi="Calibri" w:cs="Book Antiqua"/>
                <w:b/>
                <w:bCs/>
              </w:rPr>
              <w:t>Esc. Asociados:</w:t>
            </w:r>
          </w:p>
        </w:tc>
        <w:tc>
          <w:tcPr>
            <w:tcW w:w="4823" w:type="dxa"/>
          </w:tcPr>
          <w:p w14:paraId="76B9F376" w14:textId="77777777" w:rsidR="00E71A5A" w:rsidRPr="00E328FA" w:rsidRDefault="00E71A5A" w:rsidP="00614B45">
            <w:pPr>
              <w:ind w:left="360"/>
              <w:rPr>
                <w:rFonts w:ascii="Calibri" w:hAnsi="Calibri" w:cs="Book Antiqua"/>
              </w:rPr>
            </w:pPr>
            <w:r w:rsidRPr="00E328FA">
              <w:rPr>
                <w:rFonts w:ascii="Calibri" w:hAnsi="Calibri" w:cs="Book Antiqua"/>
              </w:rPr>
              <w:t>ES-1.1</w:t>
            </w:r>
            <w:r>
              <w:rPr>
                <w:rFonts w:ascii="Calibri" w:hAnsi="Calibri" w:cs="Book Antiqua"/>
              </w:rPr>
              <w:t>, 1.2, 1.3</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6F183E66" w:rsidR="00E328FA" w:rsidRDefault="00E71A5A"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101EC25F" wp14:editId="07137EF9">
            <wp:extent cx="2810267" cy="3191320"/>
            <wp:effectExtent l="0" t="0" r="9525" b="9525"/>
            <wp:docPr id="12852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97" name="Imagen 1" descr="Diagrama&#10;&#10;Descripción generada automáticamente"/>
                    <pic:cNvPicPr/>
                  </pic:nvPicPr>
                  <pic:blipFill>
                    <a:blip r:embed="rId27"/>
                    <a:stretch>
                      <a:fillRect/>
                    </a:stretch>
                  </pic:blipFill>
                  <pic:spPr>
                    <a:xfrm>
                      <a:off x="0" y="0"/>
                      <a:ext cx="2810267" cy="3191320"/>
                    </a:xfrm>
                    <a:prstGeom prst="rect">
                      <a:avLst/>
                    </a:prstGeom>
                  </pic:spPr>
                </pic:pic>
              </a:graphicData>
            </a:graphic>
          </wp:inline>
        </w:drawing>
      </w:r>
    </w:p>
    <w:p w14:paraId="23821E1D" w14:textId="77777777" w:rsidR="006D03E1" w:rsidRDefault="006D03E1" w:rsidP="00E328FA">
      <w:pPr>
        <w:tabs>
          <w:tab w:val="left" w:pos="0"/>
        </w:tabs>
        <w:jc w:val="center"/>
        <w:rPr>
          <w:i/>
          <w:iCs/>
          <w:color w:val="808080" w:themeColor="background1" w:themeShade="80"/>
        </w:rPr>
      </w:pPr>
    </w:p>
    <w:p w14:paraId="1FAE3D9A" w14:textId="7174A8F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4E202F72" w14:textId="77777777" w:rsidR="00E71A5A" w:rsidRDefault="00E71A5A" w:rsidP="00E328FA">
      <w:pPr>
        <w:ind w:left="360"/>
        <w:jc w:val="center"/>
        <w:rPr>
          <w:rFonts w:ascii="Calibri" w:hAnsi="Calibri" w:cs="Book Antiqua"/>
          <w:color w:val="595959"/>
        </w:rPr>
      </w:pPr>
    </w:p>
    <w:p w14:paraId="1ED089D6" w14:textId="77777777" w:rsidR="00E71A5A" w:rsidRDefault="00E71A5A" w:rsidP="00E328FA">
      <w:pPr>
        <w:ind w:left="360"/>
        <w:jc w:val="center"/>
        <w:rPr>
          <w:rFonts w:ascii="Calibri" w:hAnsi="Calibri" w:cs="Book Antiqua"/>
          <w:color w:val="595959"/>
        </w:rPr>
      </w:pPr>
    </w:p>
    <w:p w14:paraId="007F751A" w14:textId="77777777" w:rsidR="00E71A5A" w:rsidRDefault="00E71A5A" w:rsidP="00E328FA">
      <w:pPr>
        <w:ind w:left="360"/>
        <w:jc w:val="center"/>
        <w:rPr>
          <w:rFonts w:ascii="Calibri" w:hAnsi="Calibri" w:cs="Book Antiqua"/>
          <w:color w:val="595959"/>
        </w:rPr>
      </w:pPr>
    </w:p>
    <w:p w14:paraId="2F244571" w14:textId="77777777" w:rsidR="00E71A5A" w:rsidRDefault="00E71A5A" w:rsidP="00E328FA">
      <w:pPr>
        <w:ind w:left="360"/>
        <w:jc w:val="center"/>
        <w:rPr>
          <w:rFonts w:ascii="Calibri" w:hAnsi="Calibri" w:cs="Book Antiqua"/>
          <w:color w:val="595959"/>
        </w:rPr>
      </w:pPr>
    </w:p>
    <w:p w14:paraId="26F4D7BD" w14:textId="77777777" w:rsidR="00E71A5A" w:rsidRDefault="00E71A5A" w:rsidP="00E328FA">
      <w:pPr>
        <w:ind w:left="360"/>
        <w:jc w:val="center"/>
        <w:rPr>
          <w:rFonts w:ascii="Calibri" w:hAnsi="Calibri" w:cs="Book Antiqua"/>
          <w:color w:val="595959"/>
        </w:rPr>
      </w:pPr>
    </w:p>
    <w:p w14:paraId="5401445C" w14:textId="77777777" w:rsidR="00E71A5A" w:rsidRDefault="00E71A5A" w:rsidP="00E328FA">
      <w:pPr>
        <w:ind w:left="360"/>
        <w:jc w:val="center"/>
        <w:rPr>
          <w:rFonts w:ascii="Calibri" w:hAnsi="Calibri" w:cs="Book Antiqua"/>
          <w:color w:val="595959"/>
        </w:rPr>
      </w:pPr>
    </w:p>
    <w:p w14:paraId="0C31D88F" w14:textId="77777777" w:rsidR="00E71A5A" w:rsidRDefault="00E71A5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277F9802" w14:textId="77777777" w:rsidR="00E328FA" w:rsidRPr="00E328FA" w:rsidRDefault="00E328FA" w:rsidP="006D03E1">
      <w:pPr>
        <w:rPr>
          <w:rFonts w:ascii="Calibri" w:hAnsi="Calibri" w:cs="Book Antiqua"/>
          <w:color w:val="595959"/>
        </w:rPr>
      </w:pPr>
    </w:p>
    <w:p w14:paraId="7F283B50" w14:textId="63811CE6"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6D03E1" w:rsidRPr="00C97EDA" w14:paraId="2728FEF8" w14:textId="77777777" w:rsidTr="00614B45">
        <w:tc>
          <w:tcPr>
            <w:tcW w:w="2265" w:type="dxa"/>
            <w:shd w:val="clear" w:color="auto" w:fill="DBDBDB" w:themeFill="accent3" w:themeFillTint="66"/>
          </w:tcPr>
          <w:p w14:paraId="5E4EFF35" w14:textId="77777777" w:rsidR="006D03E1" w:rsidRPr="00E328FA" w:rsidRDefault="006D03E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7A16EEC" w14:textId="77777777" w:rsidR="006D03E1" w:rsidRPr="00E328FA" w:rsidRDefault="006D03E1" w:rsidP="00614B45">
            <w:pPr>
              <w:ind w:left="360"/>
              <w:jc w:val="both"/>
              <w:rPr>
                <w:rFonts w:ascii="Calibri" w:hAnsi="Calibri" w:cs="Book Antiqua"/>
              </w:rPr>
            </w:pPr>
            <w:r w:rsidRPr="00E328FA">
              <w:rPr>
                <w:rFonts w:ascii="Calibri" w:hAnsi="Calibri" w:cs="Book Antiqua"/>
              </w:rPr>
              <w:t>DG-</w:t>
            </w:r>
            <w:r>
              <w:rPr>
                <w:rFonts w:ascii="Calibri" w:hAnsi="Calibri" w:cs="Book Antiqua"/>
              </w:rPr>
              <w:t>2</w:t>
            </w:r>
          </w:p>
        </w:tc>
      </w:tr>
      <w:tr w:rsidR="006D03E1" w:rsidRPr="00C97EDA" w14:paraId="3654196D" w14:textId="77777777" w:rsidTr="00614B45">
        <w:tc>
          <w:tcPr>
            <w:tcW w:w="2265" w:type="dxa"/>
            <w:shd w:val="clear" w:color="auto" w:fill="DBDBDB" w:themeFill="accent3" w:themeFillTint="66"/>
          </w:tcPr>
          <w:p w14:paraId="6ACA4283" w14:textId="77777777" w:rsidR="006D03E1" w:rsidRPr="00E328FA" w:rsidRDefault="006D03E1" w:rsidP="00614B45">
            <w:pPr>
              <w:ind w:left="360"/>
              <w:rPr>
                <w:rFonts w:ascii="Calibri" w:hAnsi="Calibri" w:cs="Book Antiqua"/>
                <w:b/>
                <w:bCs/>
              </w:rPr>
            </w:pPr>
            <w:r w:rsidRPr="00E328FA">
              <w:rPr>
                <w:rFonts w:ascii="Calibri" w:hAnsi="Calibri" w:cs="Book Antiqua"/>
                <w:b/>
                <w:bCs/>
              </w:rPr>
              <w:t>Descripción:</w:t>
            </w:r>
          </w:p>
        </w:tc>
        <w:tc>
          <w:tcPr>
            <w:tcW w:w="4823" w:type="dxa"/>
          </w:tcPr>
          <w:p w14:paraId="6C66944C" w14:textId="77777777" w:rsidR="006D03E1" w:rsidRPr="00E328FA" w:rsidRDefault="006D03E1" w:rsidP="00614B45">
            <w:pPr>
              <w:spacing w:line="259" w:lineRule="auto"/>
              <w:ind w:left="360"/>
              <w:rPr>
                <w:rFonts w:ascii="Calibri" w:hAnsi="Calibri" w:cs="Book Antiqua"/>
              </w:rPr>
            </w:pPr>
            <w:r w:rsidRPr="008D1ABC">
              <w:rPr>
                <w:rFonts w:ascii="Calibri" w:hAnsi="Calibri" w:cs="Book Antiqua"/>
              </w:rPr>
              <w:t>Actualizar productos</w:t>
            </w:r>
          </w:p>
        </w:tc>
      </w:tr>
      <w:tr w:rsidR="006D03E1" w:rsidRPr="00C97EDA" w14:paraId="2A66C5A0" w14:textId="77777777" w:rsidTr="00614B45">
        <w:tc>
          <w:tcPr>
            <w:tcW w:w="2265" w:type="dxa"/>
            <w:shd w:val="clear" w:color="auto" w:fill="DBDBDB" w:themeFill="accent3" w:themeFillTint="66"/>
          </w:tcPr>
          <w:p w14:paraId="53604124" w14:textId="77777777" w:rsidR="006D03E1" w:rsidRPr="00E328FA" w:rsidRDefault="006D03E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AFD40D" w14:textId="77777777" w:rsidR="006D03E1" w:rsidRPr="00E328FA" w:rsidRDefault="006D03E1" w:rsidP="00614B45">
            <w:pPr>
              <w:ind w:left="360"/>
              <w:rPr>
                <w:rFonts w:ascii="Calibri" w:hAnsi="Calibri" w:cs="Book Antiqua"/>
              </w:rPr>
            </w:pPr>
            <w:r w:rsidRPr="00E328FA">
              <w:rPr>
                <w:rFonts w:ascii="Calibri" w:hAnsi="Calibri" w:cs="Book Antiqua"/>
              </w:rPr>
              <w:t>RF-</w:t>
            </w:r>
            <w:r>
              <w:rPr>
                <w:rFonts w:ascii="Calibri" w:hAnsi="Calibri" w:cs="Book Antiqua"/>
              </w:rPr>
              <w:t>2</w:t>
            </w:r>
          </w:p>
        </w:tc>
      </w:tr>
      <w:tr w:rsidR="006D03E1" w:rsidRPr="00C97EDA" w14:paraId="424A10CF" w14:textId="77777777" w:rsidTr="00614B45">
        <w:tc>
          <w:tcPr>
            <w:tcW w:w="2265" w:type="dxa"/>
            <w:shd w:val="clear" w:color="auto" w:fill="DBDBDB" w:themeFill="accent3" w:themeFillTint="66"/>
          </w:tcPr>
          <w:p w14:paraId="43B848DE" w14:textId="77777777" w:rsidR="006D03E1" w:rsidRPr="00E328FA" w:rsidRDefault="006D03E1" w:rsidP="00614B45">
            <w:pPr>
              <w:ind w:left="360"/>
              <w:rPr>
                <w:rFonts w:ascii="Calibri" w:hAnsi="Calibri" w:cs="Book Antiqua"/>
                <w:b/>
                <w:bCs/>
              </w:rPr>
            </w:pPr>
            <w:r w:rsidRPr="00E328FA">
              <w:rPr>
                <w:rFonts w:ascii="Calibri" w:hAnsi="Calibri" w:cs="Book Antiqua"/>
                <w:b/>
                <w:bCs/>
              </w:rPr>
              <w:t>CU asociados:</w:t>
            </w:r>
          </w:p>
        </w:tc>
        <w:tc>
          <w:tcPr>
            <w:tcW w:w="4823" w:type="dxa"/>
          </w:tcPr>
          <w:p w14:paraId="0FD039E7" w14:textId="77777777" w:rsidR="006D03E1" w:rsidRPr="00E328FA" w:rsidRDefault="006D03E1" w:rsidP="00614B45">
            <w:pPr>
              <w:ind w:left="360"/>
              <w:rPr>
                <w:rFonts w:ascii="Calibri" w:hAnsi="Calibri" w:cs="Book Antiqua"/>
              </w:rPr>
            </w:pPr>
            <w:r w:rsidRPr="00E328FA">
              <w:rPr>
                <w:rFonts w:ascii="Calibri" w:hAnsi="Calibri" w:cs="Book Antiqua"/>
              </w:rPr>
              <w:t>CU-</w:t>
            </w:r>
            <w:r>
              <w:rPr>
                <w:rFonts w:ascii="Calibri" w:hAnsi="Calibri" w:cs="Book Antiqua"/>
              </w:rPr>
              <w:t>2</w:t>
            </w:r>
          </w:p>
        </w:tc>
      </w:tr>
      <w:tr w:rsidR="006D03E1" w:rsidRPr="00C97EDA" w14:paraId="424CCFC2" w14:textId="77777777" w:rsidTr="00614B45">
        <w:tc>
          <w:tcPr>
            <w:tcW w:w="2265" w:type="dxa"/>
            <w:shd w:val="clear" w:color="auto" w:fill="DBDBDB" w:themeFill="accent3" w:themeFillTint="66"/>
          </w:tcPr>
          <w:p w14:paraId="2E73B063" w14:textId="77777777" w:rsidR="006D03E1" w:rsidRPr="00E328FA" w:rsidRDefault="006D03E1" w:rsidP="00614B45">
            <w:pPr>
              <w:ind w:left="360"/>
              <w:rPr>
                <w:rFonts w:ascii="Calibri" w:hAnsi="Calibri" w:cs="Book Antiqua"/>
                <w:b/>
                <w:bCs/>
              </w:rPr>
            </w:pPr>
            <w:r w:rsidRPr="00E328FA">
              <w:rPr>
                <w:rFonts w:ascii="Calibri" w:hAnsi="Calibri" w:cs="Book Antiqua"/>
                <w:b/>
                <w:bCs/>
              </w:rPr>
              <w:t>Esc. Asociados:</w:t>
            </w:r>
          </w:p>
        </w:tc>
        <w:tc>
          <w:tcPr>
            <w:tcW w:w="4823" w:type="dxa"/>
          </w:tcPr>
          <w:p w14:paraId="2742A1FB" w14:textId="77777777" w:rsidR="006D03E1" w:rsidRPr="00E328FA" w:rsidRDefault="006D03E1" w:rsidP="00614B45">
            <w:pPr>
              <w:ind w:left="360"/>
              <w:rPr>
                <w:rFonts w:ascii="Calibri" w:hAnsi="Calibri" w:cs="Book Antiqua"/>
              </w:rPr>
            </w:pPr>
            <w:r w:rsidRPr="00E328FA">
              <w:rPr>
                <w:rFonts w:ascii="Calibri" w:hAnsi="Calibri" w:cs="Book Antiqua"/>
              </w:rPr>
              <w:t>ES-</w:t>
            </w:r>
            <w:r>
              <w:rPr>
                <w:rFonts w:ascii="Calibri" w:hAnsi="Calibri" w:cs="Book Antiqua"/>
              </w:rPr>
              <w:t>2</w:t>
            </w:r>
            <w:r w:rsidRPr="00E328FA">
              <w:rPr>
                <w:rFonts w:ascii="Calibri" w:hAnsi="Calibri" w:cs="Book Antiqua"/>
              </w:rPr>
              <w:t>.</w:t>
            </w:r>
            <w:r>
              <w:rPr>
                <w:rFonts w:ascii="Calibri" w:hAnsi="Calibri" w:cs="Book Antiqua"/>
              </w:rPr>
              <w:t>1, 2.2, 2.3</w:t>
            </w:r>
          </w:p>
        </w:tc>
      </w:tr>
    </w:tbl>
    <w:p w14:paraId="396AEC9B" w14:textId="6B3E84E2" w:rsidR="00E328FA" w:rsidRDefault="006D03E1" w:rsidP="00E328FA">
      <w:pPr>
        <w:ind w:left="360"/>
        <w:jc w:val="center"/>
      </w:pPr>
      <w:r w:rsidRPr="008D1ABC">
        <w:rPr>
          <w:rFonts w:ascii="Calibri" w:hAnsi="Calibri" w:cs="Book Antiqua"/>
          <w:noProof/>
          <w:color w:val="595959"/>
        </w:rPr>
        <w:drawing>
          <wp:anchor distT="0" distB="0" distL="114300" distR="114300" simplePos="0" relativeHeight="251697152" behindDoc="0" locked="0" layoutInCell="1" allowOverlap="1" wp14:anchorId="531DEF25" wp14:editId="0D041A61">
            <wp:simplePos x="0" y="0"/>
            <wp:positionH relativeFrom="margin">
              <wp:align>center</wp:align>
            </wp:positionH>
            <wp:positionV relativeFrom="paragraph">
              <wp:posOffset>179070</wp:posOffset>
            </wp:positionV>
            <wp:extent cx="2029108" cy="3562847"/>
            <wp:effectExtent l="0" t="0" r="9525" b="0"/>
            <wp:wrapNone/>
            <wp:docPr id="1769333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3394"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029108" cy="3562847"/>
                    </a:xfrm>
                    <a:prstGeom prst="rect">
                      <a:avLst/>
                    </a:prstGeom>
                  </pic:spPr>
                </pic:pic>
              </a:graphicData>
            </a:graphic>
            <wp14:sizeRelH relativeFrom="page">
              <wp14:pctWidth>0</wp14:pctWidth>
            </wp14:sizeRelH>
            <wp14:sizeRelV relativeFrom="page">
              <wp14:pctHeight>0</wp14:pctHeight>
            </wp14:sizeRelV>
          </wp:anchor>
        </w:drawing>
      </w:r>
    </w:p>
    <w:p w14:paraId="390934F3" w14:textId="3141189C" w:rsidR="00E328FA" w:rsidRDefault="00E328FA" w:rsidP="00E328FA">
      <w:pPr>
        <w:ind w:left="360"/>
      </w:pPr>
    </w:p>
    <w:p w14:paraId="312EB3D1" w14:textId="77777777" w:rsidR="006D03E1" w:rsidRDefault="006D03E1" w:rsidP="00E328FA">
      <w:pPr>
        <w:ind w:left="360"/>
      </w:pPr>
    </w:p>
    <w:p w14:paraId="32C41997" w14:textId="77777777" w:rsidR="006D03E1" w:rsidRDefault="006D03E1" w:rsidP="00E328FA">
      <w:pPr>
        <w:ind w:left="360"/>
      </w:pPr>
    </w:p>
    <w:p w14:paraId="04B5EFCA" w14:textId="77777777" w:rsidR="006D03E1" w:rsidRDefault="006D03E1" w:rsidP="00E328FA">
      <w:pPr>
        <w:ind w:left="360"/>
      </w:pPr>
    </w:p>
    <w:p w14:paraId="2E2ADC83" w14:textId="77777777" w:rsidR="006D03E1" w:rsidRDefault="006D03E1" w:rsidP="00E328FA">
      <w:pPr>
        <w:ind w:left="360"/>
      </w:pPr>
    </w:p>
    <w:p w14:paraId="4D8CD7AC" w14:textId="77777777" w:rsidR="006D03E1" w:rsidRDefault="006D03E1" w:rsidP="00E328FA">
      <w:pPr>
        <w:ind w:left="360"/>
      </w:pPr>
    </w:p>
    <w:p w14:paraId="79DE0015" w14:textId="77777777" w:rsidR="006D03E1" w:rsidRDefault="006D03E1" w:rsidP="00E328FA">
      <w:pPr>
        <w:ind w:left="360"/>
      </w:pPr>
    </w:p>
    <w:p w14:paraId="68E7C45E" w14:textId="77777777" w:rsidR="006D03E1" w:rsidRDefault="006D03E1" w:rsidP="00E328FA">
      <w:pPr>
        <w:ind w:left="360"/>
      </w:pPr>
    </w:p>
    <w:p w14:paraId="2CD9E7C7" w14:textId="77777777" w:rsidR="006D03E1" w:rsidRDefault="006D03E1" w:rsidP="00E328FA">
      <w:pPr>
        <w:ind w:left="360"/>
      </w:pPr>
    </w:p>
    <w:p w14:paraId="3B774AA8" w14:textId="77777777" w:rsidR="006D03E1" w:rsidRDefault="006D03E1" w:rsidP="00E328FA">
      <w:pPr>
        <w:ind w:left="360"/>
      </w:pPr>
    </w:p>
    <w:p w14:paraId="169A9443" w14:textId="77777777" w:rsidR="006D03E1" w:rsidRDefault="006D03E1" w:rsidP="00E328FA">
      <w:pPr>
        <w:ind w:left="360"/>
      </w:pPr>
    </w:p>
    <w:p w14:paraId="1F1BC9B6" w14:textId="77777777" w:rsidR="006D03E1" w:rsidRDefault="006D03E1" w:rsidP="00E328FA">
      <w:pPr>
        <w:ind w:left="360"/>
      </w:pPr>
    </w:p>
    <w:p w14:paraId="4EAF8092" w14:textId="77777777" w:rsidR="006D03E1" w:rsidRDefault="006D03E1" w:rsidP="00E328FA">
      <w:pPr>
        <w:ind w:left="360"/>
      </w:pPr>
    </w:p>
    <w:p w14:paraId="79E9E1EE" w14:textId="77777777" w:rsidR="006D03E1" w:rsidRDefault="006D03E1" w:rsidP="00E328FA">
      <w:pPr>
        <w:ind w:left="360"/>
      </w:pPr>
    </w:p>
    <w:p w14:paraId="76CEE216" w14:textId="77777777" w:rsidR="006D03E1" w:rsidRDefault="006D03E1" w:rsidP="00E328FA">
      <w:pPr>
        <w:ind w:left="360"/>
      </w:pPr>
    </w:p>
    <w:p w14:paraId="7E1003CD" w14:textId="77777777" w:rsidR="006D03E1" w:rsidRDefault="006D03E1" w:rsidP="00E328FA">
      <w:pPr>
        <w:ind w:left="360"/>
      </w:pPr>
    </w:p>
    <w:p w14:paraId="0235E52F" w14:textId="77777777" w:rsidR="006D03E1" w:rsidRDefault="006D03E1" w:rsidP="00E328FA">
      <w:pPr>
        <w:ind w:left="360"/>
      </w:pPr>
    </w:p>
    <w:p w14:paraId="4011EF57" w14:textId="77777777" w:rsidR="006D03E1" w:rsidRDefault="006D03E1" w:rsidP="00E328FA">
      <w:pPr>
        <w:ind w:left="360"/>
      </w:pPr>
    </w:p>
    <w:p w14:paraId="2477AADA" w14:textId="77777777" w:rsidR="006D03E1" w:rsidRDefault="006D03E1" w:rsidP="00E328FA">
      <w:pPr>
        <w:ind w:left="360"/>
      </w:pPr>
    </w:p>
    <w:p w14:paraId="0917609F" w14:textId="77777777" w:rsidR="006D03E1" w:rsidRDefault="006D03E1" w:rsidP="00E328FA">
      <w:pPr>
        <w:ind w:left="360"/>
      </w:pPr>
    </w:p>
    <w:p w14:paraId="42FD4969" w14:textId="77777777" w:rsidR="006D03E1" w:rsidRDefault="006D03E1"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1B19188C" w14:textId="77777777" w:rsidR="008F6759" w:rsidRDefault="008F6759" w:rsidP="00E328FA">
      <w:pPr>
        <w:ind w:left="360"/>
      </w:pPr>
    </w:p>
    <w:p w14:paraId="2BD50012" w14:textId="77777777" w:rsidR="008F6759" w:rsidRDefault="008F6759" w:rsidP="00E328FA">
      <w:pPr>
        <w:ind w:left="360"/>
      </w:pPr>
    </w:p>
    <w:p w14:paraId="679E4FBD" w14:textId="77777777" w:rsidR="008F6759" w:rsidRDefault="008F6759"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F6759" w:rsidRPr="00C97EDA" w14:paraId="1C55D206" w14:textId="77777777" w:rsidTr="00614B45">
        <w:tc>
          <w:tcPr>
            <w:tcW w:w="2265" w:type="dxa"/>
            <w:shd w:val="clear" w:color="auto" w:fill="DBDBDB" w:themeFill="accent3" w:themeFillTint="66"/>
          </w:tcPr>
          <w:p w14:paraId="43E00395" w14:textId="77777777" w:rsidR="008F6759" w:rsidRPr="00E328FA" w:rsidRDefault="008F675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3F65635" w14:textId="77777777" w:rsidR="008F6759" w:rsidRPr="00E328FA" w:rsidRDefault="008F6759" w:rsidP="00614B45">
            <w:pPr>
              <w:ind w:left="360"/>
              <w:jc w:val="both"/>
              <w:rPr>
                <w:rFonts w:ascii="Calibri" w:hAnsi="Calibri" w:cs="Book Antiqua"/>
              </w:rPr>
            </w:pPr>
            <w:r w:rsidRPr="00E328FA">
              <w:rPr>
                <w:rFonts w:ascii="Calibri" w:hAnsi="Calibri" w:cs="Book Antiqua"/>
              </w:rPr>
              <w:t>DG-</w:t>
            </w:r>
            <w:r>
              <w:rPr>
                <w:rFonts w:ascii="Calibri" w:hAnsi="Calibri" w:cs="Book Antiqua"/>
              </w:rPr>
              <w:t>3</w:t>
            </w:r>
          </w:p>
        </w:tc>
      </w:tr>
      <w:tr w:rsidR="008F6759" w:rsidRPr="00C97EDA" w14:paraId="41A3E409" w14:textId="77777777" w:rsidTr="00614B45">
        <w:tc>
          <w:tcPr>
            <w:tcW w:w="2265" w:type="dxa"/>
            <w:shd w:val="clear" w:color="auto" w:fill="DBDBDB" w:themeFill="accent3" w:themeFillTint="66"/>
          </w:tcPr>
          <w:p w14:paraId="2366EE72" w14:textId="77777777" w:rsidR="008F6759" w:rsidRPr="00E328FA" w:rsidRDefault="008F6759" w:rsidP="00614B45">
            <w:pPr>
              <w:ind w:left="360"/>
              <w:rPr>
                <w:rFonts w:ascii="Calibri" w:hAnsi="Calibri" w:cs="Book Antiqua"/>
                <w:b/>
                <w:bCs/>
              </w:rPr>
            </w:pPr>
            <w:r w:rsidRPr="00E328FA">
              <w:rPr>
                <w:rFonts w:ascii="Calibri" w:hAnsi="Calibri" w:cs="Book Antiqua"/>
                <w:b/>
                <w:bCs/>
              </w:rPr>
              <w:t>Descripción:</w:t>
            </w:r>
          </w:p>
        </w:tc>
        <w:tc>
          <w:tcPr>
            <w:tcW w:w="4823" w:type="dxa"/>
          </w:tcPr>
          <w:p w14:paraId="3ED66315" w14:textId="77777777" w:rsidR="008F6759" w:rsidRPr="00E328FA" w:rsidRDefault="008F6759" w:rsidP="00614B45">
            <w:pPr>
              <w:spacing w:line="259" w:lineRule="auto"/>
              <w:ind w:left="360"/>
              <w:rPr>
                <w:rFonts w:ascii="Calibri" w:hAnsi="Calibri" w:cs="Book Antiqua"/>
              </w:rPr>
            </w:pPr>
            <w:r w:rsidRPr="008D1ABC">
              <w:rPr>
                <w:rFonts w:ascii="Calibri" w:hAnsi="Calibri" w:cs="Book Antiqua"/>
              </w:rPr>
              <w:t>Eliminar productos</w:t>
            </w:r>
          </w:p>
        </w:tc>
      </w:tr>
      <w:tr w:rsidR="008F6759" w:rsidRPr="00C97EDA" w14:paraId="5081BA10" w14:textId="77777777" w:rsidTr="00614B45">
        <w:tc>
          <w:tcPr>
            <w:tcW w:w="2265" w:type="dxa"/>
            <w:shd w:val="clear" w:color="auto" w:fill="DBDBDB" w:themeFill="accent3" w:themeFillTint="66"/>
          </w:tcPr>
          <w:p w14:paraId="47700B14" w14:textId="77777777" w:rsidR="008F6759" w:rsidRPr="00E328FA" w:rsidRDefault="008F675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065E7FE" w14:textId="77777777" w:rsidR="008F6759" w:rsidRPr="00E328FA" w:rsidRDefault="008F6759" w:rsidP="00614B45">
            <w:pPr>
              <w:ind w:left="360"/>
              <w:rPr>
                <w:rFonts w:ascii="Calibri" w:hAnsi="Calibri" w:cs="Book Antiqua"/>
              </w:rPr>
            </w:pPr>
            <w:r w:rsidRPr="00E328FA">
              <w:rPr>
                <w:rFonts w:ascii="Calibri" w:hAnsi="Calibri" w:cs="Book Antiqua"/>
              </w:rPr>
              <w:t>RF-</w:t>
            </w:r>
            <w:r>
              <w:rPr>
                <w:rFonts w:ascii="Calibri" w:hAnsi="Calibri" w:cs="Book Antiqua"/>
              </w:rPr>
              <w:t>3</w:t>
            </w:r>
          </w:p>
        </w:tc>
      </w:tr>
      <w:tr w:rsidR="008F6759" w:rsidRPr="00C97EDA" w14:paraId="337EF3F8" w14:textId="77777777" w:rsidTr="00614B45">
        <w:tc>
          <w:tcPr>
            <w:tcW w:w="2265" w:type="dxa"/>
            <w:shd w:val="clear" w:color="auto" w:fill="DBDBDB" w:themeFill="accent3" w:themeFillTint="66"/>
          </w:tcPr>
          <w:p w14:paraId="1BCBD9E5" w14:textId="77777777" w:rsidR="008F6759" w:rsidRPr="00E328FA" w:rsidRDefault="008F6759" w:rsidP="00614B45">
            <w:pPr>
              <w:ind w:left="360"/>
              <w:rPr>
                <w:rFonts w:ascii="Calibri" w:hAnsi="Calibri" w:cs="Book Antiqua"/>
                <w:b/>
                <w:bCs/>
              </w:rPr>
            </w:pPr>
            <w:r w:rsidRPr="00E328FA">
              <w:rPr>
                <w:rFonts w:ascii="Calibri" w:hAnsi="Calibri" w:cs="Book Antiqua"/>
                <w:b/>
                <w:bCs/>
              </w:rPr>
              <w:t>CU asociados:</w:t>
            </w:r>
          </w:p>
        </w:tc>
        <w:tc>
          <w:tcPr>
            <w:tcW w:w="4823" w:type="dxa"/>
          </w:tcPr>
          <w:p w14:paraId="7672F71C" w14:textId="77777777" w:rsidR="008F6759" w:rsidRPr="00E328FA" w:rsidRDefault="008F6759" w:rsidP="00614B45">
            <w:pPr>
              <w:ind w:left="360"/>
              <w:rPr>
                <w:rFonts w:ascii="Calibri" w:hAnsi="Calibri" w:cs="Book Antiqua"/>
              </w:rPr>
            </w:pPr>
            <w:r w:rsidRPr="00E328FA">
              <w:rPr>
                <w:rFonts w:ascii="Calibri" w:hAnsi="Calibri" w:cs="Book Antiqua"/>
              </w:rPr>
              <w:t>CU-</w:t>
            </w:r>
            <w:r>
              <w:rPr>
                <w:rFonts w:ascii="Calibri" w:hAnsi="Calibri" w:cs="Book Antiqua"/>
              </w:rPr>
              <w:t>3</w:t>
            </w:r>
          </w:p>
        </w:tc>
      </w:tr>
      <w:tr w:rsidR="008F6759" w:rsidRPr="00C97EDA" w14:paraId="37BCDA36" w14:textId="77777777" w:rsidTr="00614B45">
        <w:tc>
          <w:tcPr>
            <w:tcW w:w="2265" w:type="dxa"/>
            <w:shd w:val="clear" w:color="auto" w:fill="DBDBDB" w:themeFill="accent3" w:themeFillTint="66"/>
          </w:tcPr>
          <w:p w14:paraId="2862423E" w14:textId="77777777" w:rsidR="008F6759" w:rsidRPr="00E328FA" w:rsidRDefault="008F6759" w:rsidP="00614B45">
            <w:pPr>
              <w:ind w:left="360"/>
              <w:rPr>
                <w:rFonts w:ascii="Calibri" w:hAnsi="Calibri" w:cs="Book Antiqua"/>
                <w:b/>
                <w:bCs/>
              </w:rPr>
            </w:pPr>
            <w:r w:rsidRPr="00E328FA">
              <w:rPr>
                <w:rFonts w:ascii="Calibri" w:hAnsi="Calibri" w:cs="Book Antiqua"/>
                <w:b/>
                <w:bCs/>
              </w:rPr>
              <w:t>Esc. Asociados:</w:t>
            </w:r>
          </w:p>
        </w:tc>
        <w:tc>
          <w:tcPr>
            <w:tcW w:w="4823" w:type="dxa"/>
          </w:tcPr>
          <w:p w14:paraId="5C94137F" w14:textId="77777777" w:rsidR="008F6759" w:rsidRPr="00E328FA" w:rsidRDefault="008F6759" w:rsidP="00614B45">
            <w:pPr>
              <w:ind w:left="360"/>
              <w:rPr>
                <w:rFonts w:ascii="Calibri" w:hAnsi="Calibri" w:cs="Book Antiqua"/>
              </w:rPr>
            </w:pPr>
            <w:r w:rsidRPr="00E328FA">
              <w:rPr>
                <w:rFonts w:ascii="Calibri" w:hAnsi="Calibri" w:cs="Book Antiqua"/>
              </w:rPr>
              <w:t>ES-</w:t>
            </w:r>
            <w:r>
              <w:rPr>
                <w:rFonts w:ascii="Calibri" w:hAnsi="Calibri" w:cs="Book Antiqua"/>
              </w:rPr>
              <w:t>3</w:t>
            </w:r>
            <w:r w:rsidRPr="00E328FA">
              <w:rPr>
                <w:rFonts w:ascii="Calibri" w:hAnsi="Calibri" w:cs="Book Antiqua"/>
              </w:rPr>
              <w:t>.</w:t>
            </w:r>
            <w:r>
              <w:rPr>
                <w:rFonts w:ascii="Calibri" w:hAnsi="Calibri" w:cs="Book Antiqua"/>
              </w:rPr>
              <w:t>1, 3.2</w:t>
            </w:r>
          </w:p>
        </w:tc>
      </w:tr>
    </w:tbl>
    <w:p w14:paraId="0AED5DE2" w14:textId="77777777" w:rsidR="00E328FA" w:rsidRPr="00E328FA" w:rsidRDefault="00E328FA" w:rsidP="00E328FA">
      <w:pPr>
        <w:ind w:left="360"/>
        <w:rPr>
          <w:rFonts w:ascii="Calibri" w:hAnsi="Calibri" w:cs="Book Antiqua"/>
          <w:color w:val="595959"/>
        </w:rPr>
      </w:pPr>
    </w:p>
    <w:p w14:paraId="4F375E79" w14:textId="343EAAC3" w:rsidR="00E328FA" w:rsidRPr="00E328FA" w:rsidRDefault="008F6759"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6329D49A" wp14:editId="56CE0903">
            <wp:extent cx="2317011" cy="2939981"/>
            <wp:effectExtent l="0" t="0" r="7620" b="0"/>
            <wp:docPr id="6536571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7126" name="Imagen 1" descr="Diagrama&#10;&#10;Descripción generada automáticamente"/>
                    <pic:cNvPicPr/>
                  </pic:nvPicPr>
                  <pic:blipFill>
                    <a:blip r:embed="rId29"/>
                    <a:stretch>
                      <a:fillRect/>
                    </a:stretch>
                  </pic:blipFill>
                  <pic:spPr>
                    <a:xfrm>
                      <a:off x="0" y="0"/>
                      <a:ext cx="2319024" cy="2942536"/>
                    </a:xfrm>
                    <a:prstGeom prst="rect">
                      <a:avLst/>
                    </a:prstGeom>
                  </pic:spPr>
                </pic:pic>
              </a:graphicData>
            </a:graphic>
          </wp:inline>
        </w:drawing>
      </w:r>
    </w:p>
    <w:p w14:paraId="3CBB37C4" w14:textId="77777777" w:rsidR="008F6759" w:rsidRDefault="008F6759" w:rsidP="00E328FA">
      <w:pPr>
        <w:tabs>
          <w:tab w:val="left" w:pos="0"/>
        </w:tabs>
        <w:jc w:val="center"/>
        <w:rPr>
          <w:i/>
          <w:iCs/>
          <w:color w:val="808080" w:themeColor="background1" w:themeShade="80"/>
        </w:rPr>
      </w:pPr>
    </w:p>
    <w:p w14:paraId="1A302AB7" w14:textId="59B2D5A6"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78A6ED90" w14:textId="77777777" w:rsidR="0050336F" w:rsidRDefault="0050336F" w:rsidP="00E328FA">
      <w:pPr>
        <w:ind w:left="360"/>
        <w:jc w:val="center"/>
        <w:rPr>
          <w:rFonts w:ascii="Calibri" w:hAnsi="Calibri" w:cs="Book Antiqua"/>
          <w:color w:val="595959"/>
        </w:rPr>
      </w:pPr>
    </w:p>
    <w:p w14:paraId="7CD701A2" w14:textId="77777777" w:rsidR="0050336F" w:rsidRDefault="0050336F" w:rsidP="00E328FA">
      <w:pPr>
        <w:ind w:left="360"/>
        <w:jc w:val="center"/>
        <w:rPr>
          <w:rFonts w:ascii="Calibri" w:hAnsi="Calibri" w:cs="Book Antiqua"/>
          <w:color w:val="595959"/>
        </w:rPr>
      </w:pPr>
    </w:p>
    <w:p w14:paraId="7DAB161C" w14:textId="77777777" w:rsidR="0050336F" w:rsidRDefault="0050336F" w:rsidP="00E328FA">
      <w:pPr>
        <w:ind w:left="360"/>
        <w:jc w:val="center"/>
        <w:rPr>
          <w:rFonts w:ascii="Calibri" w:hAnsi="Calibri" w:cs="Book Antiqua"/>
          <w:color w:val="595959"/>
        </w:rPr>
      </w:pPr>
    </w:p>
    <w:p w14:paraId="5F81656A" w14:textId="77777777" w:rsidR="0050336F" w:rsidRDefault="0050336F" w:rsidP="00E328FA">
      <w:pPr>
        <w:ind w:left="360"/>
        <w:jc w:val="center"/>
        <w:rPr>
          <w:rFonts w:ascii="Calibri" w:hAnsi="Calibri" w:cs="Book Antiqua"/>
          <w:color w:val="595959"/>
        </w:rPr>
      </w:pPr>
    </w:p>
    <w:p w14:paraId="1AA6BDF6" w14:textId="77777777" w:rsidR="0050336F" w:rsidRDefault="0050336F" w:rsidP="00E328FA">
      <w:pPr>
        <w:ind w:left="360"/>
        <w:jc w:val="center"/>
        <w:rPr>
          <w:rFonts w:ascii="Calibri" w:hAnsi="Calibri" w:cs="Book Antiqua"/>
          <w:color w:val="595959"/>
        </w:rPr>
      </w:pPr>
    </w:p>
    <w:p w14:paraId="604CE44A" w14:textId="77777777" w:rsidR="0050336F" w:rsidRDefault="0050336F" w:rsidP="00E328FA">
      <w:pPr>
        <w:ind w:left="360"/>
        <w:jc w:val="center"/>
        <w:rPr>
          <w:rFonts w:ascii="Calibri" w:hAnsi="Calibri" w:cs="Book Antiqua"/>
          <w:color w:val="595959"/>
        </w:rPr>
      </w:pPr>
    </w:p>
    <w:p w14:paraId="002A5C7B" w14:textId="77777777" w:rsidR="0050336F" w:rsidRDefault="0050336F" w:rsidP="00E328FA">
      <w:pPr>
        <w:ind w:left="360"/>
        <w:jc w:val="center"/>
        <w:rPr>
          <w:rFonts w:ascii="Calibri" w:hAnsi="Calibri" w:cs="Book Antiqua"/>
          <w:color w:val="595959"/>
        </w:rPr>
      </w:pPr>
    </w:p>
    <w:p w14:paraId="21FDFCA7" w14:textId="77777777" w:rsidR="0050336F" w:rsidRDefault="0050336F"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0336F" w:rsidRPr="00C97EDA" w14:paraId="744926C8" w14:textId="77777777" w:rsidTr="00614B45">
        <w:tc>
          <w:tcPr>
            <w:tcW w:w="2265" w:type="dxa"/>
            <w:shd w:val="clear" w:color="auto" w:fill="DBDBDB" w:themeFill="accent3" w:themeFillTint="66"/>
          </w:tcPr>
          <w:p w14:paraId="1762770D" w14:textId="77777777" w:rsidR="0050336F" w:rsidRPr="00E328FA" w:rsidRDefault="0050336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77DE864" w14:textId="77777777" w:rsidR="0050336F" w:rsidRPr="00E328FA" w:rsidRDefault="0050336F" w:rsidP="00614B45">
            <w:pPr>
              <w:ind w:left="360"/>
              <w:jc w:val="both"/>
              <w:rPr>
                <w:rFonts w:ascii="Calibri" w:hAnsi="Calibri" w:cs="Book Antiqua"/>
              </w:rPr>
            </w:pPr>
            <w:r w:rsidRPr="00E328FA">
              <w:rPr>
                <w:rFonts w:ascii="Calibri" w:hAnsi="Calibri" w:cs="Book Antiqua"/>
              </w:rPr>
              <w:t>DG-</w:t>
            </w:r>
            <w:r>
              <w:rPr>
                <w:rFonts w:ascii="Calibri" w:hAnsi="Calibri" w:cs="Book Antiqua"/>
              </w:rPr>
              <w:t>4</w:t>
            </w:r>
          </w:p>
        </w:tc>
      </w:tr>
      <w:tr w:rsidR="0050336F" w:rsidRPr="00C97EDA" w14:paraId="17E851A2" w14:textId="77777777" w:rsidTr="00614B45">
        <w:tc>
          <w:tcPr>
            <w:tcW w:w="2265" w:type="dxa"/>
            <w:shd w:val="clear" w:color="auto" w:fill="DBDBDB" w:themeFill="accent3" w:themeFillTint="66"/>
          </w:tcPr>
          <w:p w14:paraId="3561BA6C" w14:textId="77777777" w:rsidR="0050336F" w:rsidRPr="00E328FA" w:rsidRDefault="0050336F" w:rsidP="00614B45">
            <w:pPr>
              <w:ind w:left="360"/>
              <w:rPr>
                <w:rFonts w:ascii="Calibri" w:hAnsi="Calibri" w:cs="Book Antiqua"/>
                <w:b/>
                <w:bCs/>
              </w:rPr>
            </w:pPr>
            <w:r w:rsidRPr="00E328FA">
              <w:rPr>
                <w:rFonts w:ascii="Calibri" w:hAnsi="Calibri" w:cs="Book Antiqua"/>
                <w:b/>
                <w:bCs/>
              </w:rPr>
              <w:t>Descripción:</w:t>
            </w:r>
          </w:p>
        </w:tc>
        <w:tc>
          <w:tcPr>
            <w:tcW w:w="4823" w:type="dxa"/>
          </w:tcPr>
          <w:p w14:paraId="01398D24" w14:textId="77777777" w:rsidR="0050336F" w:rsidRPr="00E328FA" w:rsidRDefault="0050336F" w:rsidP="00614B45">
            <w:pPr>
              <w:spacing w:line="259" w:lineRule="auto"/>
              <w:ind w:left="360"/>
              <w:rPr>
                <w:rFonts w:ascii="Calibri" w:hAnsi="Calibri" w:cs="Book Antiqua"/>
              </w:rPr>
            </w:pPr>
            <w:r w:rsidRPr="008D1ABC">
              <w:rPr>
                <w:rFonts w:ascii="Calibri" w:hAnsi="Calibri" w:cs="Book Antiqua"/>
              </w:rPr>
              <w:t>Registrar categorías</w:t>
            </w:r>
          </w:p>
        </w:tc>
      </w:tr>
      <w:tr w:rsidR="0050336F" w:rsidRPr="00C97EDA" w14:paraId="327D4FB0" w14:textId="77777777" w:rsidTr="00614B45">
        <w:tc>
          <w:tcPr>
            <w:tcW w:w="2265" w:type="dxa"/>
            <w:shd w:val="clear" w:color="auto" w:fill="DBDBDB" w:themeFill="accent3" w:themeFillTint="66"/>
          </w:tcPr>
          <w:p w14:paraId="46906621" w14:textId="77777777" w:rsidR="0050336F" w:rsidRPr="00E328FA" w:rsidRDefault="0050336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AAE0C2" w14:textId="77777777" w:rsidR="0050336F" w:rsidRPr="00E328FA" w:rsidRDefault="0050336F" w:rsidP="00614B45">
            <w:pPr>
              <w:ind w:left="360"/>
              <w:rPr>
                <w:rFonts w:ascii="Calibri" w:hAnsi="Calibri" w:cs="Book Antiqua"/>
              </w:rPr>
            </w:pPr>
            <w:r w:rsidRPr="00E328FA">
              <w:rPr>
                <w:rFonts w:ascii="Calibri" w:hAnsi="Calibri" w:cs="Book Antiqua"/>
              </w:rPr>
              <w:t>RF-</w:t>
            </w:r>
            <w:r>
              <w:rPr>
                <w:rFonts w:ascii="Calibri" w:hAnsi="Calibri" w:cs="Book Antiqua"/>
              </w:rPr>
              <w:t>4</w:t>
            </w:r>
          </w:p>
        </w:tc>
      </w:tr>
      <w:tr w:rsidR="0050336F" w:rsidRPr="00C97EDA" w14:paraId="7D6C1A4E" w14:textId="77777777" w:rsidTr="00614B45">
        <w:tc>
          <w:tcPr>
            <w:tcW w:w="2265" w:type="dxa"/>
            <w:shd w:val="clear" w:color="auto" w:fill="DBDBDB" w:themeFill="accent3" w:themeFillTint="66"/>
          </w:tcPr>
          <w:p w14:paraId="0C66EB48" w14:textId="77777777" w:rsidR="0050336F" w:rsidRPr="00E328FA" w:rsidRDefault="0050336F" w:rsidP="00614B45">
            <w:pPr>
              <w:ind w:left="360"/>
              <w:rPr>
                <w:rFonts w:ascii="Calibri" w:hAnsi="Calibri" w:cs="Book Antiqua"/>
                <w:b/>
                <w:bCs/>
              </w:rPr>
            </w:pPr>
            <w:r w:rsidRPr="00E328FA">
              <w:rPr>
                <w:rFonts w:ascii="Calibri" w:hAnsi="Calibri" w:cs="Book Antiqua"/>
                <w:b/>
                <w:bCs/>
              </w:rPr>
              <w:t>CU asociados:</w:t>
            </w:r>
          </w:p>
        </w:tc>
        <w:tc>
          <w:tcPr>
            <w:tcW w:w="4823" w:type="dxa"/>
          </w:tcPr>
          <w:p w14:paraId="635CE28D" w14:textId="77777777" w:rsidR="0050336F" w:rsidRPr="00E328FA" w:rsidRDefault="0050336F" w:rsidP="00614B45">
            <w:pPr>
              <w:ind w:left="360"/>
              <w:rPr>
                <w:rFonts w:ascii="Calibri" w:hAnsi="Calibri" w:cs="Book Antiqua"/>
              </w:rPr>
            </w:pPr>
            <w:r w:rsidRPr="00E328FA">
              <w:rPr>
                <w:rFonts w:ascii="Calibri" w:hAnsi="Calibri" w:cs="Book Antiqua"/>
              </w:rPr>
              <w:t>CU-</w:t>
            </w:r>
            <w:r>
              <w:rPr>
                <w:rFonts w:ascii="Calibri" w:hAnsi="Calibri" w:cs="Book Antiqua"/>
              </w:rPr>
              <w:t>4</w:t>
            </w:r>
          </w:p>
        </w:tc>
      </w:tr>
      <w:tr w:rsidR="0050336F" w:rsidRPr="00C97EDA" w14:paraId="3CCC131B" w14:textId="77777777" w:rsidTr="00614B45">
        <w:tc>
          <w:tcPr>
            <w:tcW w:w="2265" w:type="dxa"/>
            <w:shd w:val="clear" w:color="auto" w:fill="DBDBDB" w:themeFill="accent3" w:themeFillTint="66"/>
          </w:tcPr>
          <w:p w14:paraId="373A0F6F" w14:textId="77777777" w:rsidR="0050336F" w:rsidRPr="00E328FA" w:rsidRDefault="0050336F" w:rsidP="00614B45">
            <w:pPr>
              <w:ind w:left="360"/>
              <w:rPr>
                <w:rFonts w:ascii="Calibri" w:hAnsi="Calibri" w:cs="Book Antiqua"/>
                <w:b/>
                <w:bCs/>
              </w:rPr>
            </w:pPr>
            <w:r w:rsidRPr="00E328FA">
              <w:rPr>
                <w:rFonts w:ascii="Calibri" w:hAnsi="Calibri" w:cs="Book Antiqua"/>
                <w:b/>
                <w:bCs/>
              </w:rPr>
              <w:t>Esc. Asociados:</w:t>
            </w:r>
          </w:p>
        </w:tc>
        <w:tc>
          <w:tcPr>
            <w:tcW w:w="4823" w:type="dxa"/>
          </w:tcPr>
          <w:p w14:paraId="496EDAC8" w14:textId="77777777" w:rsidR="0050336F" w:rsidRPr="00E328FA" w:rsidRDefault="0050336F" w:rsidP="00614B45">
            <w:pPr>
              <w:ind w:left="360"/>
              <w:rPr>
                <w:rFonts w:ascii="Calibri" w:hAnsi="Calibri" w:cs="Book Antiqua"/>
              </w:rPr>
            </w:pPr>
            <w:r w:rsidRPr="00E328FA">
              <w:rPr>
                <w:rFonts w:ascii="Calibri" w:hAnsi="Calibri" w:cs="Book Antiqua"/>
              </w:rPr>
              <w:t>ES-</w:t>
            </w:r>
            <w:r>
              <w:rPr>
                <w:rFonts w:ascii="Calibri" w:hAnsi="Calibri" w:cs="Book Antiqua"/>
              </w:rPr>
              <w:t>4</w:t>
            </w:r>
            <w:r w:rsidRPr="00E328FA">
              <w:rPr>
                <w:rFonts w:ascii="Calibri" w:hAnsi="Calibri" w:cs="Book Antiqua"/>
              </w:rPr>
              <w:t>.</w:t>
            </w:r>
            <w:r>
              <w:rPr>
                <w:rFonts w:ascii="Calibri" w:hAnsi="Calibri" w:cs="Book Antiqua"/>
              </w:rPr>
              <w:t>1, 4.2, 4.3</w:t>
            </w:r>
          </w:p>
        </w:tc>
      </w:tr>
    </w:tbl>
    <w:p w14:paraId="5BA9C21A" w14:textId="77777777" w:rsidR="00E328FA" w:rsidRPr="00E328FA" w:rsidRDefault="00E328FA" w:rsidP="00E328FA">
      <w:pPr>
        <w:ind w:left="360"/>
        <w:rPr>
          <w:rFonts w:ascii="Calibri" w:hAnsi="Calibri" w:cs="Book Antiqua"/>
          <w:color w:val="595959"/>
        </w:rPr>
      </w:pPr>
    </w:p>
    <w:p w14:paraId="1A8850E4" w14:textId="15676D71" w:rsidR="00E328FA" w:rsidRPr="00E328FA" w:rsidRDefault="0050336F"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BDE342F" wp14:editId="5684C863">
            <wp:extent cx="2896004" cy="3286584"/>
            <wp:effectExtent l="0" t="0" r="0" b="9525"/>
            <wp:docPr id="183429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805" name="Imagen 1" descr="Diagrama&#10;&#10;Descripción generada automáticamente"/>
                    <pic:cNvPicPr/>
                  </pic:nvPicPr>
                  <pic:blipFill>
                    <a:blip r:embed="rId30"/>
                    <a:stretch>
                      <a:fillRect/>
                    </a:stretch>
                  </pic:blipFill>
                  <pic:spPr>
                    <a:xfrm>
                      <a:off x="0" y="0"/>
                      <a:ext cx="2896004" cy="3286584"/>
                    </a:xfrm>
                    <a:prstGeom prst="rect">
                      <a:avLst/>
                    </a:prstGeom>
                  </pic:spPr>
                </pic:pic>
              </a:graphicData>
            </a:graphic>
          </wp:inline>
        </w:drawing>
      </w:r>
    </w:p>
    <w:p w14:paraId="09A77D19" w14:textId="77777777" w:rsidR="00303CE4" w:rsidRDefault="00303CE4" w:rsidP="00E328FA">
      <w:pPr>
        <w:tabs>
          <w:tab w:val="left" w:pos="0"/>
        </w:tabs>
        <w:jc w:val="center"/>
        <w:rPr>
          <w:i/>
          <w:iCs/>
          <w:color w:val="808080" w:themeColor="background1" w:themeShade="80"/>
        </w:rPr>
      </w:pPr>
    </w:p>
    <w:p w14:paraId="3A1C41C4" w14:textId="4D63D321"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16CB0292" w14:textId="77777777" w:rsidR="003F392E" w:rsidRDefault="003F392E" w:rsidP="003F392E">
      <w:pPr>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378EAD41" w14:textId="77777777" w:rsidTr="00614B45">
        <w:tc>
          <w:tcPr>
            <w:tcW w:w="2265" w:type="dxa"/>
            <w:shd w:val="clear" w:color="auto" w:fill="DBDBDB" w:themeFill="accent3" w:themeFillTint="66"/>
          </w:tcPr>
          <w:p w14:paraId="1AD7EB1A"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862F645"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5</w:t>
            </w:r>
          </w:p>
        </w:tc>
      </w:tr>
      <w:tr w:rsidR="003F392E" w:rsidRPr="00C97EDA" w14:paraId="2C8E2867" w14:textId="77777777" w:rsidTr="00614B45">
        <w:tc>
          <w:tcPr>
            <w:tcW w:w="2265" w:type="dxa"/>
            <w:shd w:val="clear" w:color="auto" w:fill="DBDBDB" w:themeFill="accent3" w:themeFillTint="66"/>
          </w:tcPr>
          <w:p w14:paraId="77995793"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50C18EBF"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Actualizar categorías</w:t>
            </w:r>
          </w:p>
        </w:tc>
      </w:tr>
      <w:tr w:rsidR="003F392E" w:rsidRPr="00C97EDA" w14:paraId="49D01BDD" w14:textId="77777777" w:rsidTr="00614B45">
        <w:tc>
          <w:tcPr>
            <w:tcW w:w="2265" w:type="dxa"/>
            <w:shd w:val="clear" w:color="auto" w:fill="DBDBDB" w:themeFill="accent3" w:themeFillTint="66"/>
          </w:tcPr>
          <w:p w14:paraId="64B0CA49"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D4D4EAC"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5</w:t>
            </w:r>
          </w:p>
        </w:tc>
      </w:tr>
      <w:tr w:rsidR="003F392E" w:rsidRPr="00C97EDA" w14:paraId="1E6FD8CF" w14:textId="77777777" w:rsidTr="00614B45">
        <w:tc>
          <w:tcPr>
            <w:tcW w:w="2265" w:type="dxa"/>
            <w:shd w:val="clear" w:color="auto" w:fill="DBDBDB" w:themeFill="accent3" w:themeFillTint="66"/>
          </w:tcPr>
          <w:p w14:paraId="4FC9BF08"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09B27645"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5</w:t>
            </w:r>
          </w:p>
        </w:tc>
      </w:tr>
      <w:tr w:rsidR="003F392E" w:rsidRPr="00C97EDA" w14:paraId="560093BC" w14:textId="77777777" w:rsidTr="00614B45">
        <w:tc>
          <w:tcPr>
            <w:tcW w:w="2265" w:type="dxa"/>
            <w:shd w:val="clear" w:color="auto" w:fill="DBDBDB" w:themeFill="accent3" w:themeFillTint="66"/>
          </w:tcPr>
          <w:p w14:paraId="43DD4954"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B52E3F9"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5</w:t>
            </w:r>
            <w:r w:rsidRPr="00E328FA">
              <w:rPr>
                <w:rFonts w:ascii="Calibri" w:hAnsi="Calibri" w:cs="Book Antiqua"/>
              </w:rPr>
              <w:t>.</w:t>
            </w:r>
            <w:r>
              <w:rPr>
                <w:rFonts w:ascii="Calibri" w:hAnsi="Calibri" w:cs="Book Antiqua"/>
              </w:rPr>
              <w:t>1, 5.2, 5.3</w:t>
            </w:r>
          </w:p>
        </w:tc>
      </w:tr>
    </w:tbl>
    <w:p w14:paraId="02BA6AA3" w14:textId="77777777" w:rsidR="00E328FA" w:rsidRPr="00E328FA" w:rsidRDefault="00E328FA" w:rsidP="00E328FA">
      <w:pPr>
        <w:ind w:left="360"/>
        <w:rPr>
          <w:rFonts w:ascii="Calibri" w:hAnsi="Calibri" w:cs="Book Antiqua"/>
          <w:color w:val="595959"/>
        </w:rPr>
      </w:pPr>
    </w:p>
    <w:p w14:paraId="4499A264" w14:textId="08155399" w:rsidR="00E328FA" w:rsidRPr="00E328FA" w:rsidRDefault="003F392E"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534D2C6" wp14:editId="4686C6A1">
            <wp:extent cx="2281792" cy="3990483"/>
            <wp:effectExtent l="0" t="0" r="4445" b="0"/>
            <wp:docPr id="2950245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4567" name="Imagen 1" descr="Diagrama&#10;&#10;Descripción generada automáticamente"/>
                    <pic:cNvPicPr/>
                  </pic:nvPicPr>
                  <pic:blipFill>
                    <a:blip r:embed="rId31"/>
                    <a:stretch>
                      <a:fillRect/>
                    </a:stretch>
                  </pic:blipFill>
                  <pic:spPr>
                    <a:xfrm>
                      <a:off x="0" y="0"/>
                      <a:ext cx="2283687" cy="3993797"/>
                    </a:xfrm>
                    <a:prstGeom prst="rect">
                      <a:avLst/>
                    </a:prstGeom>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4D1BF1E3" w14:textId="77777777" w:rsidTr="00614B45">
        <w:tc>
          <w:tcPr>
            <w:tcW w:w="2265" w:type="dxa"/>
            <w:shd w:val="clear" w:color="auto" w:fill="DBDBDB" w:themeFill="accent3" w:themeFillTint="66"/>
          </w:tcPr>
          <w:p w14:paraId="0D478E4F"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D2B31A3"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6</w:t>
            </w:r>
          </w:p>
        </w:tc>
      </w:tr>
      <w:tr w:rsidR="003F392E" w:rsidRPr="00C97EDA" w14:paraId="16FFB36A" w14:textId="77777777" w:rsidTr="00614B45">
        <w:tc>
          <w:tcPr>
            <w:tcW w:w="2265" w:type="dxa"/>
            <w:shd w:val="clear" w:color="auto" w:fill="DBDBDB" w:themeFill="accent3" w:themeFillTint="66"/>
          </w:tcPr>
          <w:p w14:paraId="441B69BB"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6AB403B9"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Eliminar categorías</w:t>
            </w:r>
          </w:p>
        </w:tc>
      </w:tr>
      <w:tr w:rsidR="003F392E" w:rsidRPr="00C97EDA" w14:paraId="5A2C172E" w14:textId="77777777" w:rsidTr="00614B45">
        <w:tc>
          <w:tcPr>
            <w:tcW w:w="2265" w:type="dxa"/>
            <w:shd w:val="clear" w:color="auto" w:fill="DBDBDB" w:themeFill="accent3" w:themeFillTint="66"/>
          </w:tcPr>
          <w:p w14:paraId="6A92AFDD"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871A0A2"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6</w:t>
            </w:r>
          </w:p>
        </w:tc>
      </w:tr>
      <w:tr w:rsidR="003F392E" w:rsidRPr="00C97EDA" w14:paraId="265236BA" w14:textId="77777777" w:rsidTr="00614B45">
        <w:tc>
          <w:tcPr>
            <w:tcW w:w="2265" w:type="dxa"/>
            <w:shd w:val="clear" w:color="auto" w:fill="DBDBDB" w:themeFill="accent3" w:themeFillTint="66"/>
          </w:tcPr>
          <w:p w14:paraId="68821F9E"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6303DD6B"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6</w:t>
            </w:r>
          </w:p>
        </w:tc>
      </w:tr>
      <w:tr w:rsidR="003F392E" w:rsidRPr="00C97EDA" w14:paraId="3BC253F6" w14:textId="77777777" w:rsidTr="00614B45">
        <w:tc>
          <w:tcPr>
            <w:tcW w:w="2265" w:type="dxa"/>
            <w:shd w:val="clear" w:color="auto" w:fill="DBDBDB" w:themeFill="accent3" w:themeFillTint="66"/>
          </w:tcPr>
          <w:p w14:paraId="3B0A43C7"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3D70AB4"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6</w:t>
            </w:r>
            <w:r w:rsidRPr="00E328FA">
              <w:rPr>
                <w:rFonts w:ascii="Calibri" w:hAnsi="Calibri" w:cs="Book Antiqua"/>
              </w:rPr>
              <w:t>.</w:t>
            </w:r>
            <w:r>
              <w:rPr>
                <w:rFonts w:ascii="Calibri" w:hAnsi="Calibri" w:cs="Book Antiqua"/>
              </w:rPr>
              <w:t>1, 6.2, 6.3</w:t>
            </w:r>
          </w:p>
        </w:tc>
      </w:tr>
    </w:tbl>
    <w:p w14:paraId="63A76DDA" w14:textId="77777777" w:rsidR="00E328FA" w:rsidRPr="00E328FA" w:rsidRDefault="00E328FA" w:rsidP="00E328FA">
      <w:pPr>
        <w:ind w:left="360"/>
        <w:rPr>
          <w:rFonts w:ascii="Calibri" w:hAnsi="Calibri" w:cs="Book Antiqua"/>
          <w:color w:val="595959"/>
        </w:rPr>
      </w:pPr>
    </w:p>
    <w:p w14:paraId="292E2095" w14:textId="4BA69F39" w:rsidR="00E328FA" w:rsidRPr="00E328FA" w:rsidRDefault="003F392E" w:rsidP="00E328FA">
      <w:pPr>
        <w:ind w:left="360"/>
        <w:jc w:val="center"/>
        <w:rPr>
          <w:rFonts w:ascii="Calibri" w:hAnsi="Calibri" w:cs="Book Antiqua"/>
          <w:color w:val="595959"/>
        </w:rPr>
      </w:pPr>
      <w:r w:rsidRPr="008D1ABC">
        <w:rPr>
          <w:rFonts w:ascii="Calibri" w:hAnsi="Calibri" w:cs="Book Antiqua"/>
          <w:noProof/>
        </w:rPr>
        <w:drawing>
          <wp:inline distT="0" distB="0" distL="0" distR="0" wp14:anchorId="52372393" wp14:editId="2DBAA9B2">
            <wp:extent cx="2133898" cy="3400900"/>
            <wp:effectExtent l="0" t="0" r="0" b="9525"/>
            <wp:docPr id="1172831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1967" name="Imagen 1" descr="Diagrama&#10;&#10;Descripción generada automáticamente"/>
                    <pic:cNvPicPr/>
                  </pic:nvPicPr>
                  <pic:blipFill>
                    <a:blip r:embed="rId32"/>
                    <a:stretch>
                      <a:fillRect/>
                    </a:stretch>
                  </pic:blipFill>
                  <pic:spPr>
                    <a:xfrm>
                      <a:off x="0" y="0"/>
                      <a:ext cx="2133898" cy="3400900"/>
                    </a:xfrm>
                    <a:prstGeom prst="rect">
                      <a:avLst/>
                    </a:prstGeom>
                  </pic:spPr>
                </pic:pic>
              </a:graphicData>
            </a:graphic>
          </wp:inline>
        </w:drawing>
      </w:r>
    </w:p>
    <w:p w14:paraId="24C8FB77" w14:textId="77777777" w:rsidR="00303CE4" w:rsidRDefault="00303CE4" w:rsidP="00E328FA">
      <w:pPr>
        <w:tabs>
          <w:tab w:val="left" w:pos="0"/>
        </w:tabs>
        <w:jc w:val="center"/>
        <w:rPr>
          <w:i/>
          <w:iCs/>
          <w:color w:val="808080" w:themeColor="background1" w:themeShade="80"/>
        </w:rPr>
      </w:pPr>
    </w:p>
    <w:p w14:paraId="69A4CC8B" w14:textId="12A37B9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5D6F5BB3" w14:textId="77777777" w:rsidR="00303CE4" w:rsidRDefault="00303CE4" w:rsidP="00303CE4">
      <w:pPr>
        <w:rPr>
          <w:rFonts w:ascii="Calibri" w:hAnsi="Calibri" w:cs="Book Antiqua"/>
          <w:color w:val="595959"/>
        </w:rPr>
      </w:pPr>
    </w:p>
    <w:p w14:paraId="09F3BFC2" w14:textId="77777777" w:rsidR="000242FF" w:rsidRDefault="000242FF" w:rsidP="00303CE4">
      <w:pP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03CE4" w:rsidRPr="00C97EDA" w14:paraId="23972179" w14:textId="77777777" w:rsidTr="00614B45">
        <w:tc>
          <w:tcPr>
            <w:tcW w:w="2265" w:type="dxa"/>
            <w:shd w:val="clear" w:color="auto" w:fill="DBDBDB" w:themeFill="accent3" w:themeFillTint="66"/>
          </w:tcPr>
          <w:p w14:paraId="341BF19A" w14:textId="77777777" w:rsidR="00303CE4" w:rsidRPr="00E328FA" w:rsidRDefault="00303CE4"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68F4" w14:textId="77777777" w:rsidR="00303CE4" w:rsidRPr="00E328FA" w:rsidRDefault="00303CE4" w:rsidP="00614B45">
            <w:pPr>
              <w:ind w:left="360"/>
              <w:jc w:val="both"/>
              <w:rPr>
                <w:rFonts w:ascii="Calibri" w:hAnsi="Calibri" w:cs="Book Antiqua"/>
              </w:rPr>
            </w:pPr>
            <w:r w:rsidRPr="00E328FA">
              <w:rPr>
                <w:rFonts w:ascii="Calibri" w:hAnsi="Calibri" w:cs="Book Antiqua"/>
              </w:rPr>
              <w:t>DG-</w:t>
            </w:r>
            <w:r>
              <w:rPr>
                <w:rFonts w:ascii="Calibri" w:hAnsi="Calibri" w:cs="Book Antiqua"/>
              </w:rPr>
              <w:t>7</w:t>
            </w:r>
          </w:p>
        </w:tc>
      </w:tr>
      <w:tr w:rsidR="00303CE4" w:rsidRPr="00C97EDA" w14:paraId="1A473221" w14:textId="77777777" w:rsidTr="00614B45">
        <w:tc>
          <w:tcPr>
            <w:tcW w:w="2265" w:type="dxa"/>
            <w:shd w:val="clear" w:color="auto" w:fill="DBDBDB" w:themeFill="accent3" w:themeFillTint="66"/>
          </w:tcPr>
          <w:p w14:paraId="77EBE7B6" w14:textId="77777777" w:rsidR="00303CE4" w:rsidRPr="00E328FA" w:rsidRDefault="00303CE4" w:rsidP="00614B45">
            <w:pPr>
              <w:ind w:left="360"/>
              <w:rPr>
                <w:rFonts w:ascii="Calibri" w:hAnsi="Calibri" w:cs="Book Antiqua"/>
                <w:b/>
                <w:bCs/>
              </w:rPr>
            </w:pPr>
            <w:r w:rsidRPr="00E328FA">
              <w:rPr>
                <w:rFonts w:ascii="Calibri" w:hAnsi="Calibri" w:cs="Book Antiqua"/>
                <w:b/>
                <w:bCs/>
              </w:rPr>
              <w:t>Descripción:</w:t>
            </w:r>
          </w:p>
        </w:tc>
        <w:tc>
          <w:tcPr>
            <w:tcW w:w="4823" w:type="dxa"/>
          </w:tcPr>
          <w:p w14:paraId="30251945" w14:textId="77777777" w:rsidR="00303CE4" w:rsidRPr="00E328FA" w:rsidRDefault="00303CE4" w:rsidP="00614B45">
            <w:pPr>
              <w:spacing w:line="259" w:lineRule="auto"/>
              <w:ind w:left="360"/>
              <w:rPr>
                <w:rFonts w:ascii="Calibri" w:hAnsi="Calibri" w:cs="Book Antiqua"/>
              </w:rPr>
            </w:pPr>
            <w:r w:rsidRPr="008D1ABC">
              <w:rPr>
                <w:rFonts w:ascii="Calibri" w:hAnsi="Calibri" w:cs="Book Antiqua"/>
              </w:rPr>
              <w:t>Registrar unidades de medida</w:t>
            </w:r>
          </w:p>
        </w:tc>
      </w:tr>
      <w:tr w:rsidR="00303CE4" w:rsidRPr="00C97EDA" w14:paraId="1FB4239A" w14:textId="77777777" w:rsidTr="00614B45">
        <w:tc>
          <w:tcPr>
            <w:tcW w:w="2265" w:type="dxa"/>
            <w:shd w:val="clear" w:color="auto" w:fill="DBDBDB" w:themeFill="accent3" w:themeFillTint="66"/>
          </w:tcPr>
          <w:p w14:paraId="385AC919" w14:textId="77777777" w:rsidR="00303CE4" w:rsidRPr="00E328FA" w:rsidRDefault="00303CE4"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E184E6" w14:textId="77777777" w:rsidR="00303CE4" w:rsidRPr="00E328FA" w:rsidRDefault="00303CE4" w:rsidP="00614B45">
            <w:pPr>
              <w:ind w:left="360"/>
              <w:rPr>
                <w:rFonts w:ascii="Calibri" w:hAnsi="Calibri" w:cs="Book Antiqua"/>
              </w:rPr>
            </w:pPr>
            <w:r w:rsidRPr="00E328FA">
              <w:rPr>
                <w:rFonts w:ascii="Calibri" w:hAnsi="Calibri" w:cs="Book Antiqua"/>
              </w:rPr>
              <w:t>RF-</w:t>
            </w:r>
            <w:r>
              <w:rPr>
                <w:rFonts w:ascii="Calibri" w:hAnsi="Calibri" w:cs="Book Antiqua"/>
              </w:rPr>
              <w:t>7</w:t>
            </w:r>
          </w:p>
        </w:tc>
      </w:tr>
      <w:tr w:rsidR="00303CE4" w:rsidRPr="00C97EDA" w14:paraId="69B7331F" w14:textId="77777777" w:rsidTr="00614B45">
        <w:tc>
          <w:tcPr>
            <w:tcW w:w="2265" w:type="dxa"/>
            <w:shd w:val="clear" w:color="auto" w:fill="DBDBDB" w:themeFill="accent3" w:themeFillTint="66"/>
          </w:tcPr>
          <w:p w14:paraId="5CC69FB0" w14:textId="77777777" w:rsidR="00303CE4" w:rsidRPr="00E328FA" w:rsidRDefault="00303CE4" w:rsidP="00614B45">
            <w:pPr>
              <w:ind w:left="360"/>
              <w:rPr>
                <w:rFonts w:ascii="Calibri" w:hAnsi="Calibri" w:cs="Book Antiqua"/>
                <w:b/>
                <w:bCs/>
              </w:rPr>
            </w:pPr>
            <w:r w:rsidRPr="00E328FA">
              <w:rPr>
                <w:rFonts w:ascii="Calibri" w:hAnsi="Calibri" w:cs="Book Antiqua"/>
                <w:b/>
                <w:bCs/>
              </w:rPr>
              <w:t>CU asociados:</w:t>
            </w:r>
          </w:p>
        </w:tc>
        <w:tc>
          <w:tcPr>
            <w:tcW w:w="4823" w:type="dxa"/>
          </w:tcPr>
          <w:p w14:paraId="4AE90D7C" w14:textId="77777777" w:rsidR="00303CE4" w:rsidRPr="00E328FA" w:rsidRDefault="00303CE4" w:rsidP="00614B45">
            <w:pPr>
              <w:ind w:left="360"/>
              <w:rPr>
                <w:rFonts w:ascii="Calibri" w:hAnsi="Calibri" w:cs="Book Antiqua"/>
              </w:rPr>
            </w:pPr>
            <w:r w:rsidRPr="00E328FA">
              <w:rPr>
                <w:rFonts w:ascii="Calibri" w:hAnsi="Calibri" w:cs="Book Antiqua"/>
              </w:rPr>
              <w:t>CU-</w:t>
            </w:r>
            <w:r>
              <w:rPr>
                <w:rFonts w:ascii="Calibri" w:hAnsi="Calibri" w:cs="Book Antiqua"/>
              </w:rPr>
              <w:t>7</w:t>
            </w:r>
          </w:p>
        </w:tc>
      </w:tr>
      <w:tr w:rsidR="00303CE4" w:rsidRPr="00C97EDA" w14:paraId="70BA5972" w14:textId="77777777" w:rsidTr="00614B45">
        <w:tc>
          <w:tcPr>
            <w:tcW w:w="2265" w:type="dxa"/>
            <w:shd w:val="clear" w:color="auto" w:fill="DBDBDB" w:themeFill="accent3" w:themeFillTint="66"/>
          </w:tcPr>
          <w:p w14:paraId="34312DBD" w14:textId="77777777" w:rsidR="00303CE4" w:rsidRPr="00E328FA" w:rsidRDefault="00303CE4" w:rsidP="00614B45">
            <w:pPr>
              <w:ind w:left="360"/>
              <w:rPr>
                <w:rFonts w:ascii="Calibri" w:hAnsi="Calibri" w:cs="Book Antiqua"/>
                <w:b/>
                <w:bCs/>
              </w:rPr>
            </w:pPr>
            <w:r w:rsidRPr="00E328FA">
              <w:rPr>
                <w:rFonts w:ascii="Calibri" w:hAnsi="Calibri" w:cs="Book Antiqua"/>
                <w:b/>
                <w:bCs/>
              </w:rPr>
              <w:t>Esc. Asociados:</w:t>
            </w:r>
          </w:p>
        </w:tc>
        <w:tc>
          <w:tcPr>
            <w:tcW w:w="4823" w:type="dxa"/>
          </w:tcPr>
          <w:p w14:paraId="5DB480B4" w14:textId="77777777" w:rsidR="00303CE4" w:rsidRPr="00E328FA" w:rsidRDefault="00303CE4" w:rsidP="00614B45">
            <w:pPr>
              <w:ind w:left="360"/>
              <w:rPr>
                <w:rFonts w:ascii="Calibri" w:hAnsi="Calibri" w:cs="Book Antiqua"/>
              </w:rPr>
            </w:pPr>
            <w:r w:rsidRPr="00E328FA">
              <w:rPr>
                <w:rFonts w:ascii="Calibri" w:hAnsi="Calibri" w:cs="Book Antiqua"/>
              </w:rPr>
              <w:t>ES-</w:t>
            </w:r>
            <w:r>
              <w:rPr>
                <w:rFonts w:ascii="Calibri" w:hAnsi="Calibri" w:cs="Book Antiqua"/>
              </w:rPr>
              <w:t>7</w:t>
            </w:r>
            <w:r w:rsidRPr="00E328FA">
              <w:rPr>
                <w:rFonts w:ascii="Calibri" w:hAnsi="Calibri" w:cs="Book Antiqua"/>
              </w:rPr>
              <w:t>.</w:t>
            </w:r>
            <w:r>
              <w:rPr>
                <w:rFonts w:ascii="Calibri" w:hAnsi="Calibri" w:cs="Book Antiqua"/>
              </w:rPr>
              <w:t>1, 7.2, 7.3</w:t>
            </w:r>
          </w:p>
        </w:tc>
      </w:tr>
    </w:tbl>
    <w:p w14:paraId="18FBC690" w14:textId="77777777" w:rsidR="00E328FA" w:rsidRPr="00E328FA" w:rsidRDefault="00E328FA" w:rsidP="00E328FA">
      <w:pPr>
        <w:ind w:left="360"/>
        <w:rPr>
          <w:rFonts w:ascii="Calibri" w:hAnsi="Calibri" w:cs="Book Antiqua"/>
          <w:color w:val="595959"/>
        </w:rPr>
      </w:pPr>
    </w:p>
    <w:p w14:paraId="0DFD3006" w14:textId="2F2297B9" w:rsidR="00E328FA" w:rsidRPr="00E328FA" w:rsidRDefault="00303CE4"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D236461" wp14:editId="31CEC4B7">
            <wp:extent cx="2848373" cy="3181794"/>
            <wp:effectExtent l="0" t="0" r="9525" b="0"/>
            <wp:docPr id="16037395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9565" name="Imagen 1" descr="Diagrama&#10;&#10;Descripción generada automáticamente"/>
                    <pic:cNvPicPr/>
                  </pic:nvPicPr>
                  <pic:blipFill>
                    <a:blip r:embed="rId33"/>
                    <a:stretch>
                      <a:fillRect/>
                    </a:stretch>
                  </pic:blipFill>
                  <pic:spPr>
                    <a:xfrm>
                      <a:off x="0" y="0"/>
                      <a:ext cx="2848373" cy="3181794"/>
                    </a:xfrm>
                    <a:prstGeom prst="rect">
                      <a:avLst/>
                    </a:prstGeom>
                  </pic:spPr>
                </pic:pic>
              </a:graphicData>
            </a:graphic>
          </wp:inline>
        </w:drawing>
      </w:r>
    </w:p>
    <w:p w14:paraId="1F517288" w14:textId="77777777" w:rsidR="00303CE4" w:rsidRDefault="00303CE4" w:rsidP="00E328FA">
      <w:pPr>
        <w:tabs>
          <w:tab w:val="left" w:pos="0"/>
        </w:tabs>
        <w:jc w:val="center"/>
        <w:rPr>
          <w:i/>
          <w:iCs/>
          <w:color w:val="808080" w:themeColor="background1" w:themeShade="80"/>
        </w:rPr>
      </w:pPr>
    </w:p>
    <w:p w14:paraId="45280203" w14:textId="7DCC3D1D"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739817F2" w14:textId="77777777" w:rsidR="000242FF" w:rsidRDefault="000242FF" w:rsidP="00E328FA">
      <w:pPr>
        <w:ind w:left="360"/>
        <w:rPr>
          <w:rFonts w:ascii="Calibri" w:hAnsi="Calibri" w:cs="Book Antiqua"/>
          <w:color w:val="595959"/>
        </w:rPr>
      </w:pPr>
    </w:p>
    <w:p w14:paraId="7EED253B" w14:textId="77777777" w:rsidR="000242FF" w:rsidRDefault="000242FF" w:rsidP="00E328FA">
      <w:pPr>
        <w:ind w:left="360"/>
        <w:rPr>
          <w:rFonts w:ascii="Calibri" w:hAnsi="Calibri" w:cs="Book Antiqua"/>
          <w:color w:val="595959"/>
        </w:rPr>
      </w:pPr>
    </w:p>
    <w:p w14:paraId="063C95A7" w14:textId="77777777" w:rsidR="000242FF" w:rsidRDefault="000242FF"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0FDEE6C1" w14:textId="77777777" w:rsidTr="00614B45">
        <w:tc>
          <w:tcPr>
            <w:tcW w:w="2265" w:type="dxa"/>
            <w:shd w:val="clear" w:color="auto" w:fill="DBDBDB" w:themeFill="accent3" w:themeFillTint="66"/>
          </w:tcPr>
          <w:p w14:paraId="5FFEA1E9"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6965244"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8</w:t>
            </w:r>
          </w:p>
        </w:tc>
      </w:tr>
      <w:tr w:rsidR="000242FF" w:rsidRPr="00C97EDA" w14:paraId="0F951B97" w14:textId="77777777" w:rsidTr="00614B45">
        <w:tc>
          <w:tcPr>
            <w:tcW w:w="2265" w:type="dxa"/>
            <w:shd w:val="clear" w:color="auto" w:fill="DBDBDB" w:themeFill="accent3" w:themeFillTint="66"/>
          </w:tcPr>
          <w:p w14:paraId="75472ABD"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63F9071"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Actualizar unidades de medida</w:t>
            </w:r>
          </w:p>
        </w:tc>
      </w:tr>
      <w:tr w:rsidR="000242FF" w:rsidRPr="00C97EDA" w14:paraId="4A301F5A" w14:textId="77777777" w:rsidTr="00614B45">
        <w:tc>
          <w:tcPr>
            <w:tcW w:w="2265" w:type="dxa"/>
            <w:shd w:val="clear" w:color="auto" w:fill="DBDBDB" w:themeFill="accent3" w:themeFillTint="66"/>
          </w:tcPr>
          <w:p w14:paraId="66502FD8"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484FF4"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8</w:t>
            </w:r>
          </w:p>
        </w:tc>
      </w:tr>
      <w:tr w:rsidR="000242FF" w:rsidRPr="00C97EDA" w14:paraId="42FABC12" w14:textId="77777777" w:rsidTr="00614B45">
        <w:tc>
          <w:tcPr>
            <w:tcW w:w="2265" w:type="dxa"/>
            <w:shd w:val="clear" w:color="auto" w:fill="DBDBDB" w:themeFill="accent3" w:themeFillTint="66"/>
          </w:tcPr>
          <w:p w14:paraId="332FA62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4604D8B7"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8</w:t>
            </w:r>
          </w:p>
        </w:tc>
      </w:tr>
      <w:tr w:rsidR="000242FF" w:rsidRPr="00C97EDA" w14:paraId="5C679D1E" w14:textId="77777777" w:rsidTr="00614B45">
        <w:tc>
          <w:tcPr>
            <w:tcW w:w="2265" w:type="dxa"/>
            <w:shd w:val="clear" w:color="auto" w:fill="DBDBDB" w:themeFill="accent3" w:themeFillTint="66"/>
          </w:tcPr>
          <w:p w14:paraId="280DE558"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8241C8A"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8</w:t>
            </w:r>
            <w:r w:rsidRPr="00E328FA">
              <w:rPr>
                <w:rFonts w:ascii="Calibri" w:hAnsi="Calibri" w:cs="Book Antiqua"/>
              </w:rPr>
              <w:t>.</w:t>
            </w:r>
            <w:r>
              <w:rPr>
                <w:rFonts w:ascii="Calibri" w:hAnsi="Calibri" w:cs="Book Antiqua"/>
              </w:rPr>
              <w:t>1, 8.2, 8.3</w:t>
            </w:r>
          </w:p>
        </w:tc>
      </w:tr>
    </w:tbl>
    <w:p w14:paraId="1B5062F2" w14:textId="77777777" w:rsidR="00E328FA" w:rsidRPr="00E328FA" w:rsidRDefault="00E328FA" w:rsidP="00E328FA">
      <w:pPr>
        <w:ind w:left="360"/>
        <w:rPr>
          <w:rFonts w:ascii="Calibri" w:hAnsi="Calibri" w:cs="Book Antiqua"/>
          <w:color w:val="595959"/>
        </w:rPr>
      </w:pPr>
    </w:p>
    <w:p w14:paraId="75F09402" w14:textId="7E45C958"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64A38EB" wp14:editId="78766443">
            <wp:extent cx="2095792" cy="3629532"/>
            <wp:effectExtent l="0" t="0" r="0" b="9525"/>
            <wp:docPr id="1335356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6399" name="Imagen 1" descr="Diagrama&#10;&#10;Descripción generada automáticamente"/>
                    <pic:cNvPicPr/>
                  </pic:nvPicPr>
                  <pic:blipFill>
                    <a:blip r:embed="rId34"/>
                    <a:stretch>
                      <a:fillRect/>
                    </a:stretch>
                  </pic:blipFill>
                  <pic:spPr>
                    <a:xfrm>
                      <a:off x="0" y="0"/>
                      <a:ext cx="2095792" cy="3629532"/>
                    </a:xfrm>
                    <a:prstGeom prst="rect">
                      <a:avLst/>
                    </a:prstGeom>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7D23AA2D" w14:textId="77777777" w:rsidTr="00614B45">
        <w:tc>
          <w:tcPr>
            <w:tcW w:w="2265" w:type="dxa"/>
            <w:shd w:val="clear" w:color="auto" w:fill="DBDBDB" w:themeFill="accent3" w:themeFillTint="66"/>
          </w:tcPr>
          <w:p w14:paraId="0E7EE164"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4996E27"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9</w:t>
            </w:r>
          </w:p>
        </w:tc>
      </w:tr>
      <w:tr w:rsidR="000242FF" w:rsidRPr="00C97EDA" w14:paraId="146F0965" w14:textId="77777777" w:rsidTr="00614B45">
        <w:tc>
          <w:tcPr>
            <w:tcW w:w="2265" w:type="dxa"/>
            <w:shd w:val="clear" w:color="auto" w:fill="DBDBDB" w:themeFill="accent3" w:themeFillTint="66"/>
          </w:tcPr>
          <w:p w14:paraId="5C4482A6"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B54EF59"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Eliminar unidades de medida</w:t>
            </w:r>
          </w:p>
        </w:tc>
      </w:tr>
      <w:tr w:rsidR="000242FF" w:rsidRPr="00C97EDA" w14:paraId="35D4AC4B" w14:textId="77777777" w:rsidTr="00614B45">
        <w:tc>
          <w:tcPr>
            <w:tcW w:w="2265" w:type="dxa"/>
            <w:shd w:val="clear" w:color="auto" w:fill="DBDBDB" w:themeFill="accent3" w:themeFillTint="66"/>
          </w:tcPr>
          <w:p w14:paraId="02C815ED"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0FDDB58"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9</w:t>
            </w:r>
          </w:p>
        </w:tc>
      </w:tr>
      <w:tr w:rsidR="000242FF" w:rsidRPr="00C97EDA" w14:paraId="394560CC" w14:textId="77777777" w:rsidTr="00614B45">
        <w:tc>
          <w:tcPr>
            <w:tcW w:w="2265" w:type="dxa"/>
            <w:shd w:val="clear" w:color="auto" w:fill="DBDBDB" w:themeFill="accent3" w:themeFillTint="66"/>
          </w:tcPr>
          <w:p w14:paraId="3AE2844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1EF85E46"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9</w:t>
            </w:r>
          </w:p>
        </w:tc>
      </w:tr>
      <w:tr w:rsidR="000242FF" w:rsidRPr="00C97EDA" w14:paraId="54FE88E5" w14:textId="77777777" w:rsidTr="00614B45">
        <w:tc>
          <w:tcPr>
            <w:tcW w:w="2265" w:type="dxa"/>
            <w:shd w:val="clear" w:color="auto" w:fill="DBDBDB" w:themeFill="accent3" w:themeFillTint="66"/>
          </w:tcPr>
          <w:p w14:paraId="359F42E2"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9D5AA99"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9</w:t>
            </w:r>
            <w:r w:rsidRPr="00E328FA">
              <w:rPr>
                <w:rFonts w:ascii="Calibri" w:hAnsi="Calibri" w:cs="Book Antiqua"/>
              </w:rPr>
              <w:t>.</w:t>
            </w:r>
            <w:r>
              <w:rPr>
                <w:rFonts w:ascii="Calibri" w:hAnsi="Calibri" w:cs="Book Antiqua"/>
              </w:rPr>
              <w:t>1, 9.2, 9.3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3318A371"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342FF37" wp14:editId="4C45C0AA">
            <wp:extent cx="2953162" cy="4105848"/>
            <wp:effectExtent l="0" t="0" r="0" b="9525"/>
            <wp:docPr id="130706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146" name="Imagen 1" descr="Diagrama&#10;&#10;Descripción generada automáticamente"/>
                    <pic:cNvPicPr/>
                  </pic:nvPicPr>
                  <pic:blipFill>
                    <a:blip r:embed="rId35"/>
                    <a:stretch>
                      <a:fillRect/>
                    </a:stretch>
                  </pic:blipFill>
                  <pic:spPr>
                    <a:xfrm>
                      <a:off x="0" y="0"/>
                      <a:ext cx="2953162" cy="4105848"/>
                    </a:xfrm>
                    <a:prstGeom prst="rect">
                      <a:avLst/>
                    </a:prstGeom>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5A6EE189" w14:textId="6ACF2B32" w:rsidR="00E328FA" w:rsidRDefault="00E328FA" w:rsidP="005C1CC9">
      <w:pPr>
        <w:rPr>
          <w:rFonts w:ascii="Calibri" w:hAnsi="Calibri" w:cs="Book Antiqua"/>
          <w:color w:val="595959"/>
        </w:rPr>
      </w:pPr>
    </w:p>
    <w:p w14:paraId="7E7AB65C" w14:textId="77777777" w:rsidR="005C1CC9" w:rsidRDefault="005C1CC9" w:rsidP="005C1CC9">
      <w:pPr>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61E310C0" w14:textId="77777777" w:rsidTr="00614B45">
        <w:tc>
          <w:tcPr>
            <w:tcW w:w="2265" w:type="dxa"/>
            <w:shd w:val="clear" w:color="auto" w:fill="DBDBDB" w:themeFill="accent3" w:themeFillTint="66"/>
          </w:tcPr>
          <w:p w14:paraId="7B0304E9"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E05329"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10</w:t>
            </w:r>
          </w:p>
        </w:tc>
      </w:tr>
      <w:tr w:rsidR="005C1CC9" w:rsidRPr="00C97EDA" w14:paraId="03941F80" w14:textId="77777777" w:rsidTr="00614B45">
        <w:tc>
          <w:tcPr>
            <w:tcW w:w="2265" w:type="dxa"/>
            <w:shd w:val="clear" w:color="auto" w:fill="DBDBDB" w:themeFill="accent3" w:themeFillTint="66"/>
          </w:tcPr>
          <w:p w14:paraId="5F06932E"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1A49281A"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Registrar ofertas</w:t>
            </w:r>
          </w:p>
        </w:tc>
      </w:tr>
      <w:tr w:rsidR="005C1CC9" w:rsidRPr="00C97EDA" w14:paraId="15A44C5C" w14:textId="77777777" w:rsidTr="00614B45">
        <w:tc>
          <w:tcPr>
            <w:tcW w:w="2265" w:type="dxa"/>
            <w:shd w:val="clear" w:color="auto" w:fill="DBDBDB" w:themeFill="accent3" w:themeFillTint="66"/>
          </w:tcPr>
          <w:p w14:paraId="648931DD"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E4AC63F"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10</w:t>
            </w:r>
          </w:p>
        </w:tc>
      </w:tr>
      <w:tr w:rsidR="005C1CC9" w:rsidRPr="00C97EDA" w14:paraId="5662263F" w14:textId="77777777" w:rsidTr="00614B45">
        <w:tc>
          <w:tcPr>
            <w:tcW w:w="2265" w:type="dxa"/>
            <w:shd w:val="clear" w:color="auto" w:fill="DBDBDB" w:themeFill="accent3" w:themeFillTint="66"/>
          </w:tcPr>
          <w:p w14:paraId="5B12276F"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627FA823"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10</w:t>
            </w:r>
          </w:p>
        </w:tc>
      </w:tr>
      <w:tr w:rsidR="005C1CC9" w:rsidRPr="00C97EDA" w14:paraId="27389DC9" w14:textId="77777777" w:rsidTr="00614B45">
        <w:tc>
          <w:tcPr>
            <w:tcW w:w="2265" w:type="dxa"/>
            <w:shd w:val="clear" w:color="auto" w:fill="DBDBDB" w:themeFill="accent3" w:themeFillTint="66"/>
          </w:tcPr>
          <w:p w14:paraId="0E622F6F"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67C2620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10</w:t>
            </w:r>
            <w:r w:rsidRPr="00E328FA">
              <w:rPr>
                <w:rFonts w:ascii="Calibri" w:hAnsi="Calibri" w:cs="Book Antiqua"/>
              </w:rPr>
              <w:t>.</w:t>
            </w:r>
            <w:r>
              <w:rPr>
                <w:rFonts w:ascii="Calibri" w:hAnsi="Calibri" w:cs="Book Antiqua"/>
              </w:rPr>
              <w:t>1, 10.2, 10.3</w:t>
            </w:r>
          </w:p>
        </w:tc>
      </w:tr>
    </w:tbl>
    <w:p w14:paraId="7D4E1B7C" w14:textId="77777777" w:rsidR="00E328FA" w:rsidRPr="00E328FA" w:rsidRDefault="00E328FA" w:rsidP="005C1CC9">
      <w:pPr>
        <w:rPr>
          <w:rFonts w:ascii="Calibri" w:hAnsi="Calibri" w:cs="Book Antiqua"/>
          <w:color w:val="595959"/>
        </w:rPr>
      </w:pPr>
    </w:p>
    <w:p w14:paraId="38816BE5" w14:textId="7CDF940D"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83FAE3C" wp14:editId="2E0C02D9">
            <wp:extent cx="2232837" cy="2806697"/>
            <wp:effectExtent l="0" t="0" r="0" b="0"/>
            <wp:docPr id="4739384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493" name="Imagen 1" descr="Diagrama&#10;&#10;Descripción generada automáticamente"/>
                    <pic:cNvPicPr/>
                  </pic:nvPicPr>
                  <pic:blipFill>
                    <a:blip r:embed="rId36"/>
                    <a:stretch>
                      <a:fillRect/>
                    </a:stretch>
                  </pic:blipFill>
                  <pic:spPr>
                    <a:xfrm>
                      <a:off x="0" y="0"/>
                      <a:ext cx="2237155" cy="2812125"/>
                    </a:xfrm>
                    <a:prstGeom prst="rect">
                      <a:avLst/>
                    </a:prstGeom>
                  </pic:spPr>
                </pic:pic>
              </a:graphicData>
            </a:graphic>
          </wp:inline>
        </w:drawing>
      </w:r>
    </w:p>
    <w:p w14:paraId="1F838A41" w14:textId="77777777" w:rsidR="005C1CC9" w:rsidRDefault="005C1CC9" w:rsidP="00E328FA">
      <w:pPr>
        <w:tabs>
          <w:tab w:val="left" w:pos="0"/>
        </w:tabs>
        <w:jc w:val="center"/>
        <w:rPr>
          <w:i/>
          <w:iCs/>
          <w:color w:val="808080" w:themeColor="background1" w:themeShade="80"/>
        </w:rPr>
      </w:pPr>
    </w:p>
    <w:p w14:paraId="5AEECF49" w14:textId="44B2EEE4"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p w14:paraId="2973C03F" w14:textId="77777777" w:rsidR="00E328FA" w:rsidRDefault="00E328FA" w:rsidP="00E328FA">
      <w:pPr>
        <w:ind w:left="360"/>
        <w:rPr>
          <w:rFonts w:ascii="Calibri" w:hAnsi="Calibri" w:cs="Book Antiqua"/>
          <w:color w:val="595959"/>
        </w:rPr>
      </w:pPr>
    </w:p>
    <w:p w14:paraId="51EB1388" w14:textId="77777777" w:rsidR="005C1CC9" w:rsidRDefault="005C1CC9" w:rsidP="00E328FA">
      <w:pPr>
        <w:ind w:left="360"/>
        <w:rPr>
          <w:rFonts w:ascii="Calibri" w:hAnsi="Calibri" w:cs="Book Antiqua"/>
          <w:color w:val="595959"/>
        </w:rPr>
      </w:pPr>
    </w:p>
    <w:p w14:paraId="6F6FA8F9" w14:textId="77777777" w:rsidR="005C1CC9" w:rsidRDefault="005C1CC9" w:rsidP="00E328FA">
      <w:pPr>
        <w:ind w:left="360"/>
        <w:rPr>
          <w:rFonts w:ascii="Calibri" w:hAnsi="Calibri" w:cs="Book Antiqua"/>
          <w:color w:val="595959"/>
        </w:rPr>
      </w:pPr>
    </w:p>
    <w:p w14:paraId="35FB0B71" w14:textId="77777777" w:rsidR="005C1CC9" w:rsidRDefault="005C1CC9"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79BBF666" w14:textId="77777777" w:rsidTr="00614B45">
        <w:tc>
          <w:tcPr>
            <w:tcW w:w="2265" w:type="dxa"/>
            <w:shd w:val="clear" w:color="auto" w:fill="DBDBDB" w:themeFill="accent3" w:themeFillTint="66"/>
          </w:tcPr>
          <w:p w14:paraId="6C99D1D8"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4144C32"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11</w:t>
            </w:r>
          </w:p>
        </w:tc>
      </w:tr>
      <w:tr w:rsidR="005C1CC9" w:rsidRPr="00C97EDA" w14:paraId="1FDC8DDA" w14:textId="77777777" w:rsidTr="00614B45">
        <w:tc>
          <w:tcPr>
            <w:tcW w:w="2265" w:type="dxa"/>
            <w:shd w:val="clear" w:color="auto" w:fill="DBDBDB" w:themeFill="accent3" w:themeFillTint="66"/>
          </w:tcPr>
          <w:p w14:paraId="3AE897E6"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08181B50"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Actualizar ofertas</w:t>
            </w:r>
          </w:p>
        </w:tc>
      </w:tr>
      <w:tr w:rsidR="005C1CC9" w:rsidRPr="00C97EDA" w14:paraId="45CD6006" w14:textId="77777777" w:rsidTr="00614B45">
        <w:tc>
          <w:tcPr>
            <w:tcW w:w="2265" w:type="dxa"/>
            <w:shd w:val="clear" w:color="auto" w:fill="DBDBDB" w:themeFill="accent3" w:themeFillTint="66"/>
          </w:tcPr>
          <w:p w14:paraId="6B3AAA1A"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49C9358"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11</w:t>
            </w:r>
          </w:p>
        </w:tc>
      </w:tr>
      <w:tr w:rsidR="005C1CC9" w:rsidRPr="00C97EDA" w14:paraId="7F28FA4B" w14:textId="77777777" w:rsidTr="00614B45">
        <w:tc>
          <w:tcPr>
            <w:tcW w:w="2265" w:type="dxa"/>
            <w:shd w:val="clear" w:color="auto" w:fill="DBDBDB" w:themeFill="accent3" w:themeFillTint="66"/>
          </w:tcPr>
          <w:p w14:paraId="72E9A3D6"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083F4AE5"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11</w:t>
            </w:r>
          </w:p>
        </w:tc>
      </w:tr>
      <w:tr w:rsidR="005C1CC9" w:rsidRPr="00C97EDA" w14:paraId="493A6A11" w14:textId="77777777" w:rsidTr="00614B45">
        <w:tc>
          <w:tcPr>
            <w:tcW w:w="2265" w:type="dxa"/>
            <w:shd w:val="clear" w:color="auto" w:fill="DBDBDB" w:themeFill="accent3" w:themeFillTint="66"/>
          </w:tcPr>
          <w:p w14:paraId="62171DE8"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2BE3477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11</w:t>
            </w:r>
            <w:r w:rsidRPr="00E328FA">
              <w:rPr>
                <w:rFonts w:ascii="Calibri" w:hAnsi="Calibri" w:cs="Book Antiqua"/>
              </w:rPr>
              <w:t>.</w:t>
            </w:r>
            <w:r>
              <w:rPr>
                <w:rFonts w:ascii="Calibri" w:hAnsi="Calibri" w:cs="Book Antiqua"/>
              </w:rPr>
              <w:t>1, 11.2, 11.3</w:t>
            </w:r>
          </w:p>
        </w:tc>
      </w:tr>
    </w:tbl>
    <w:p w14:paraId="4CC64033" w14:textId="77777777" w:rsidR="005C1CC9" w:rsidRPr="00E328FA" w:rsidRDefault="005C1CC9" w:rsidP="00E328FA">
      <w:pPr>
        <w:ind w:left="360"/>
        <w:rPr>
          <w:rFonts w:ascii="Calibri" w:hAnsi="Calibri" w:cs="Book Antiqua"/>
          <w:color w:val="595959"/>
        </w:rPr>
      </w:pPr>
    </w:p>
    <w:p w14:paraId="58A30A0D" w14:textId="53628FEA"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0737D7EE" wp14:editId="046389B9">
            <wp:extent cx="1838582" cy="3543795"/>
            <wp:effectExtent l="0" t="0" r="9525" b="0"/>
            <wp:docPr id="14739582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8220" name="Imagen 1" descr="Diagrama&#10;&#10;Descripción generada automáticamente"/>
                    <pic:cNvPicPr/>
                  </pic:nvPicPr>
                  <pic:blipFill>
                    <a:blip r:embed="rId37"/>
                    <a:stretch>
                      <a:fillRect/>
                    </a:stretch>
                  </pic:blipFill>
                  <pic:spPr>
                    <a:xfrm>
                      <a:off x="0" y="0"/>
                      <a:ext cx="1838582" cy="3543795"/>
                    </a:xfrm>
                    <a:prstGeom prst="rect">
                      <a:avLst/>
                    </a:prstGeom>
                  </pic:spPr>
                </pic:pic>
              </a:graphicData>
            </a:graphic>
          </wp:inline>
        </w:drawing>
      </w:r>
    </w:p>
    <w:p w14:paraId="360112E4" w14:textId="77777777" w:rsidR="005C1CC9" w:rsidRDefault="005C1CC9" w:rsidP="00E328FA">
      <w:pPr>
        <w:tabs>
          <w:tab w:val="left" w:pos="0"/>
        </w:tabs>
        <w:jc w:val="center"/>
        <w:rPr>
          <w:i/>
          <w:iCs/>
          <w:color w:val="808080" w:themeColor="background1" w:themeShade="80"/>
        </w:rPr>
      </w:pPr>
    </w:p>
    <w:p w14:paraId="34DE9B0B" w14:textId="1CAD0E0F"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15B1D5C5" w14:textId="77777777" w:rsidR="002009DC" w:rsidRDefault="002009DC" w:rsidP="00E328FA">
      <w:pPr>
        <w:ind w:left="360"/>
        <w:rPr>
          <w:rFonts w:ascii="Calibri" w:hAnsi="Calibri" w:cs="Book Antiqua"/>
          <w:color w:val="595959"/>
        </w:rPr>
      </w:pPr>
    </w:p>
    <w:p w14:paraId="7BA56AB3" w14:textId="77777777" w:rsidR="002009DC" w:rsidRDefault="002009DC"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2009DC" w:rsidRPr="00C97EDA" w14:paraId="406C4B38" w14:textId="77777777" w:rsidTr="00614B45">
        <w:tc>
          <w:tcPr>
            <w:tcW w:w="2265" w:type="dxa"/>
            <w:shd w:val="clear" w:color="auto" w:fill="DBDBDB" w:themeFill="accent3" w:themeFillTint="66"/>
          </w:tcPr>
          <w:p w14:paraId="65DA2887" w14:textId="77777777" w:rsidR="002009DC" w:rsidRPr="00E328FA" w:rsidRDefault="002009DC"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D51A678" w14:textId="77777777" w:rsidR="002009DC" w:rsidRPr="00E328FA" w:rsidRDefault="002009DC" w:rsidP="00614B45">
            <w:pPr>
              <w:ind w:left="360"/>
              <w:jc w:val="both"/>
              <w:rPr>
                <w:rFonts w:ascii="Calibri" w:hAnsi="Calibri" w:cs="Book Antiqua"/>
              </w:rPr>
            </w:pPr>
            <w:r w:rsidRPr="00E328FA">
              <w:rPr>
                <w:rFonts w:ascii="Calibri" w:hAnsi="Calibri" w:cs="Book Antiqua"/>
              </w:rPr>
              <w:t>DG-</w:t>
            </w:r>
            <w:r>
              <w:rPr>
                <w:rFonts w:ascii="Calibri" w:hAnsi="Calibri" w:cs="Book Antiqua"/>
              </w:rPr>
              <w:t>12</w:t>
            </w:r>
          </w:p>
        </w:tc>
      </w:tr>
      <w:tr w:rsidR="002009DC" w:rsidRPr="00C97EDA" w14:paraId="304CD438" w14:textId="77777777" w:rsidTr="00614B45">
        <w:tc>
          <w:tcPr>
            <w:tcW w:w="2265" w:type="dxa"/>
            <w:shd w:val="clear" w:color="auto" w:fill="DBDBDB" w:themeFill="accent3" w:themeFillTint="66"/>
          </w:tcPr>
          <w:p w14:paraId="158E867A" w14:textId="77777777" w:rsidR="002009DC" w:rsidRPr="00E328FA" w:rsidRDefault="002009DC" w:rsidP="00614B45">
            <w:pPr>
              <w:ind w:left="360"/>
              <w:rPr>
                <w:rFonts w:ascii="Calibri" w:hAnsi="Calibri" w:cs="Book Antiqua"/>
                <w:b/>
                <w:bCs/>
              </w:rPr>
            </w:pPr>
            <w:r w:rsidRPr="00E328FA">
              <w:rPr>
                <w:rFonts w:ascii="Calibri" w:hAnsi="Calibri" w:cs="Book Antiqua"/>
                <w:b/>
                <w:bCs/>
              </w:rPr>
              <w:t>Descripción:</w:t>
            </w:r>
          </w:p>
        </w:tc>
        <w:tc>
          <w:tcPr>
            <w:tcW w:w="4823" w:type="dxa"/>
          </w:tcPr>
          <w:p w14:paraId="17C9B5B6" w14:textId="77777777" w:rsidR="002009DC" w:rsidRPr="00E328FA" w:rsidRDefault="002009DC" w:rsidP="00614B45">
            <w:pPr>
              <w:spacing w:line="259" w:lineRule="auto"/>
              <w:ind w:left="360"/>
              <w:rPr>
                <w:rFonts w:ascii="Calibri" w:hAnsi="Calibri" w:cs="Book Antiqua"/>
              </w:rPr>
            </w:pPr>
            <w:r w:rsidRPr="00C447C2">
              <w:rPr>
                <w:rFonts w:ascii="Calibri" w:hAnsi="Calibri" w:cs="Book Antiqua"/>
              </w:rPr>
              <w:t>Eliminar ofertas</w:t>
            </w:r>
          </w:p>
        </w:tc>
      </w:tr>
      <w:tr w:rsidR="002009DC" w:rsidRPr="00C97EDA" w14:paraId="0CAEC5EB" w14:textId="77777777" w:rsidTr="00614B45">
        <w:tc>
          <w:tcPr>
            <w:tcW w:w="2265" w:type="dxa"/>
            <w:shd w:val="clear" w:color="auto" w:fill="DBDBDB" w:themeFill="accent3" w:themeFillTint="66"/>
          </w:tcPr>
          <w:p w14:paraId="0E763EAA" w14:textId="77777777" w:rsidR="002009DC" w:rsidRPr="00E328FA" w:rsidRDefault="002009DC"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4EBCD2" w14:textId="77777777" w:rsidR="002009DC" w:rsidRPr="00E328FA" w:rsidRDefault="002009DC" w:rsidP="00614B45">
            <w:pPr>
              <w:ind w:left="360"/>
              <w:rPr>
                <w:rFonts w:ascii="Calibri" w:hAnsi="Calibri" w:cs="Book Antiqua"/>
              </w:rPr>
            </w:pPr>
            <w:r w:rsidRPr="00E328FA">
              <w:rPr>
                <w:rFonts w:ascii="Calibri" w:hAnsi="Calibri" w:cs="Book Antiqua"/>
              </w:rPr>
              <w:t>RF-</w:t>
            </w:r>
            <w:r>
              <w:rPr>
                <w:rFonts w:ascii="Calibri" w:hAnsi="Calibri" w:cs="Book Antiqua"/>
              </w:rPr>
              <w:t>12</w:t>
            </w:r>
          </w:p>
        </w:tc>
      </w:tr>
      <w:tr w:rsidR="002009DC" w:rsidRPr="00C97EDA" w14:paraId="399D75EA" w14:textId="77777777" w:rsidTr="00614B45">
        <w:tc>
          <w:tcPr>
            <w:tcW w:w="2265" w:type="dxa"/>
            <w:shd w:val="clear" w:color="auto" w:fill="DBDBDB" w:themeFill="accent3" w:themeFillTint="66"/>
          </w:tcPr>
          <w:p w14:paraId="27EB84FD" w14:textId="77777777" w:rsidR="002009DC" w:rsidRPr="00E328FA" w:rsidRDefault="002009DC" w:rsidP="00614B45">
            <w:pPr>
              <w:ind w:left="360"/>
              <w:rPr>
                <w:rFonts w:ascii="Calibri" w:hAnsi="Calibri" w:cs="Book Antiqua"/>
                <w:b/>
                <w:bCs/>
              </w:rPr>
            </w:pPr>
            <w:r w:rsidRPr="00E328FA">
              <w:rPr>
                <w:rFonts w:ascii="Calibri" w:hAnsi="Calibri" w:cs="Book Antiqua"/>
                <w:b/>
                <w:bCs/>
              </w:rPr>
              <w:t>CU asociados:</w:t>
            </w:r>
          </w:p>
        </w:tc>
        <w:tc>
          <w:tcPr>
            <w:tcW w:w="4823" w:type="dxa"/>
          </w:tcPr>
          <w:p w14:paraId="1159B5BB" w14:textId="77777777" w:rsidR="002009DC" w:rsidRPr="00E328FA" w:rsidRDefault="002009DC" w:rsidP="00614B45">
            <w:pPr>
              <w:ind w:left="360"/>
              <w:rPr>
                <w:rFonts w:ascii="Calibri" w:hAnsi="Calibri" w:cs="Book Antiqua"/>
              </w:rPr>
            </w:pPr>
            <w:r w:rsidRPr="00E328FA">
              <w:rPr>
                <w:rFonts w:ascii="Calibri" w:hAnsi="Calibri" w:cs="Book Antiqua"/>
              </w:rPr>
              <w:t>CU-</w:t>
            </w:r>
            <w:r>
              <w:rPr>
                <w:rFonts w:ascii="Calibri" w:hAnsi="Calibri" w:cs="Book Antiqua"/>
              </w:rPr>
              <w:t>12</w:t>
            </w:r>
          </w:p>
        </w:tc>
      </w:tr>
      <w:tr w:rsidR="002009DC" w:rsidRPr="00C97EDA" w14:paraId="088ADB7D" w14:textId="77777777" w:rsidTr="00614B45">
        <w:tc>
          <w:tcPr>
            <w:tcW w:w="2265" w:type="dxa"/>
            <w:shd w:val="clear" w:color="auto" w:fill="DBDBDB" w:themeFill="accent3" w:themeFillTint="66"/>
          </w:tcPr>
          <w:p w14:paraId="68C16793" w14:textId="77777777" w:rsidR="002009DC" w:rsidRPr="00E328FA" w:rsidRDefault="002009DC" w:rsidP="00614B45">
            <w:pPr>
              <w:ind w:left="360"/>
              <w:rPr>
                <w:rFonts w:ascii="Calibri" w:hAnsi="Calibri" w:cs="Book Antiqua"/>
                <w:b/>
                <w:bCs/>
              </w:rPr>
            </w:pPr>
            <w:r w:rsidRPr="00E328FA">
              <w:rPr>
                <w:rFonts w:ascii="Calibri" w:hAnsi="Calibri" w:cs="Book Antiqua"/>
                <w:b/>
                <w:bCs/>
              </w:rPr>
              <w:t>Esc. Asociados:</w:t>
            </w:r>
          </w:p>
        </w:tc>
        <w:tc>
          <w:tcPr>
            <w:tcW w:w="4823" w:type="dxa"/>
          </w:tcPr>
          <w:p w14:paraId="5EAF5CE0" w14:textId="77777777" w:rsidR="002009DC" w:rsidRPr="00E328FA" w:rsidRDefault="002009DC" w:rsidP="00614B45">
            <w:pPr>
              <w:ind w:left="360"/>
              <w:rPr>
                <w:rFonts w:ascii="Calibri" w:hAnsi="Calibri" w:cs="Book Antiqua"/>
              </w:rPr>
            </w:pPr>
            <w:r w:rsidRPr="00E328FA">
              <w:rPr>
                <w:rFonts w:ascii="Calibri" w:hAnsi="Calibri" w:cs="Book Antiqua"/>
              </w:rPr>
              <w:t>ES-</w:t>
            </w:r>
            <w:r>
              <w:rPr>
                <w:rFonts w:ascii="Calibri" w:hAnsi="Calibri" w:cs="Book Antiqua"/>
              </w:rPr>
              <w:t>12</w:t>
            </w:r>
            <w:r w:rsidRPr="00E328FA">
              <w:rPr>
                <w:rFonts w:ascii="Calibri" w:hAnsi="Calibri" w:cs="Book Antiqua"/>
              </w:rPr>
              <w:t>.</w:t>
            </w:r>
            <w:r>
              <w:rPr>
                <w:rFonts w:ascii="Calibri" w:hAnsi="Calibri" w:cs="Book Antiqua"/>
              </w:rPr>
              <w:t>1, 12.2, 12.3</w:t>
            </w:r>
          </w:p>
        </w:tc>
      </w:tr>
    </w:tbl>
    <w:p w14:paraId="6517DB78" w14:textId="77777777" w:rsidR="00E328FA" w:rsidRPr="00E328FA" w:rsidRDefault="00E328FA" w:rsidP="00E328FA">
      <w:pPr>
        <w:ind w:left="360"/>
        <w:rPr>
          <w:rFonts w:ascii="Calibri" w:hAnsi="Calibri" w:cs="Book Antiqua"/>
          <w:color w:val="595959"/>
        </w:rPr>
      </w:pPr>
    </w:p>
    <w:p w14:paraId="5F4B6E66" w14:textId="6D280DBA" w:rsidR="00E328FA" w:rsidRPr="00E328FA" w:rsidRDefault="002009DC"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34A39BC5" wp14:editId="039BB082">
            <wp:extent cx="2152950" cy="3391373"/>
            <wp:effectExtent l="0" t="0" r="0" b="0"/>
            <wp:docPr id="136729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57" name="Imagen 1" descr="Diagrama&#10;&#10;Descripción generada automáticamente"/>
                    <pic:cNvPicPr/>
                  </pic:nvPicPr>
                  <pic:blipFill>
                    <a:blip r:embed="rId38"/>
                    <a:stretch>
                      <a:fillRect/>
                    </a:stretch>
                  </pic:blipFill>
                  <pic:spPr>
                    <a:xfrm>
                      <a:off x="0" y="0"/>
                      <a:ext cx="2152950" cy="3391373"/>
                    </a:xfrm>
                    <a:prstGeom prst="rect">
                      <a:avLst/>
                    </a:prstGeom>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p w14:paraId="0701213B" w14:textId="77777777" w:rsidR="00E328FA" w:rsidRDefault="00E328FA" w:rsidP="00E328FA">
      <w:pPr>
        <w:ind w:left="360"/>
        <w:rPr>
          <w:rFonts w:ascii="Calibri" w:hAnsi="Calibri" w:cs="Book Antiqua"/>
          <w:color w:val="595959"/>
        </w:rPr>
      </w:pPr>
    </w:p>
    <w:p w14:paraId="2F22C8B7" w14:textId="77777777" w:rsidR="00172577" w:rsidRDefault="00172577" w:rsidP="00172577">
      <w:pPr>
        <w:rPr>
          <w:rFonts w:ascii="Calibri" w:hAnsi="Calibri" w:cs="Book Antiqua"/>
          <w:color w:val="595959"/>
        </w:rPr>
      </w:pPr>
    </w:p>
    <w:p w14:paraId="5974C436" w14:textId="77777777" w:rsidR="00172577" w:rsidRDefault="00172577"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172577" w:rsidRPr="00C97EDA" w14:paraId="3D9681C0" w14:textId="77777777" w:rsidTr="00614B45">
        <w:tc>
          <w:tcPr>
            <w:tcW w:w="2265" w:type="dxa"/>
            <w:shd w:val="clear" w:color="auto" w:fill="DBDBDB" w:themeFill="accent3" w:themeFillTint="66"/>
          </w:tcPr>
          <w:p w14:paraId="00B9E138" w14:textId="77777777" w:rsidR="00172577" w:rsidRPr="00E328FA" w:rsidRDefault="0017257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601C95A" w14:textId="77777777" w:rsidR="00172577" w:rsidRPr="00E328FA" w:rsidRDefault="00172577" w:rsidP="00614B45">
            <w:pPr>
              <w:ind w:left="360"/>
              <w:jc w:val="both"/>
              <w:rPr>
                <w:rFonts w:ascii="Calibri" w:hAnsi="Calibri" w:cs="Book Antiqua"/>
              </w:rPr>
            </w:pPr>
            <w:r w:rsidRPr="00E328FA">
              <w:rPr>
                <w:rFonts w:ascii="Calibri" w:hAnsi="Calibri" w:cs="Book Antiqua"/>
              </w:rPr>
              <w:t>DG-</w:t>
            </w:r>
            <w:r>
              <w:rPr>
                <w:rFonts w:ascii="Calibri" w:hAnsi="Calibri" w:cs="Book Antiqua"/>
              </w:rPr>
              <w:t>13</w:t>
            </w:r>
          </w:p>
        </w:tc>
      </w:tr>
      <w:tr w:rsidR="00172577" w:rsidRPr="00C97EDA" w14:paraId="3634F1BE" w14:textId="77777777" w:rsidTr="00614B45">
        <w:tc>
          <w:tcPr>
            <w:tcW w:w="2265" w:type="dxa"/>
            <w:shd w:val="clear" w:color="auto" w:fill="DBDBDB" w:themeFill="accent3" w:themeFillTint="66"/>
          </w:tcPr>
          <w:p w14:paraId="51FC7219" w14:textId="77777777" w:rsidR="00172577" w:rsidRPr="00E328FA" w:rsidRDefault="00172577" w:rsidP="00614B45">
            <w:pPr>
              <w:ind w:left="360"/>
              <w:rPr>
                <w:rFonts w:ascii="Calibri" w:hAnsi="Calibri" w:cs="Book Antiqua"/>
                <w:b/>
                <w:bCs/>
              </w:rPr>
            </w:pPr>
            <w:r w:rsidRPr="00E328FA">
              <w:rPr>
                <w:rFonts w:ascii="Calibri" w:hAnsi="Calibri" w:cs="Book Antiqua"/>
                <w:b/>
                <w:bCs/>
              </w:rPr>
              <w:t>Descripción:</w:t>
            </w:r>
          </w:p>
        </w:tc>
        <w:tc>
          <w:tcPr>
            <w:tcW w:w="4823" w:type="dxa"/>
          </w:tcPr>
          <w:p w14:paraId="5CB210A2" w14:textId="77777777" w:rsidR="00172577" w:rsidRPr="00E328FA" w:rsidRDefault="00172577" w:rsidP="00614B45">
            <w:pPr>
              <w:spacing w:line="259" w:lineRule="auto"/>
              <w:ind w:left="360"/>
              <w:rPr>
                <w:rFonts w:ascii="Calibri" w:hAnsi="Calibri" w:cs="Book Antiqua"/>
              </w:rPr>
            </w:pPr>
            <w:r w:rsidRPr="00C447C2">
              <w:rPr>
                <w:rFonts w:ascii="Calibri" w:hAnsi="Calibri" w:cs="Book Antiqua"/>
              </w:rPr>
              <w:t>Registrar productos al inventario</w:t>
            </w:r>
          </w:p>
        </w:tc>
      </w:tr>
      <w:tr w:rsidR="00172577" w:rsidRPr="00C97EDA" w14:paraId="1D4F99E6" w14:textId="77777777" w:rsidTr="00614B45">
        <w:tc>
          <w:tcPr>
            <w:tcW w:w="2265" w:type="dxa"/>
            <w:shd w:val="clear" w:color="auto" w:fill="DBDBDB" w:themeFill="accent3" w:themeFillTint="66"/>
          </w:tcPr>
          <w:p w14:paraId="282AC62A" w14:textId="77777777" w:rsidR="00172577" w:rsidRPr="00E328FA" w:rsidRDefault="0017257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C00FF52" w14:textId="77777777" w:rsidR="00172577" w:rsidRPr="00E328FA" w:rsidRDefault="00172577" w:rsidP="00614B45">
            <w:pPr>
              <w:ind w:left="360"/>
              <w:rPr>
                <w:rFonts w:ascii="Calibri" w:hAnsi="Calibri" w:cs="Book Antiqua"/>
              </w:rPr>
            </w:pPr>
            <w:r w:rsidRPr="00E328FA">
              <w:rPr>
                <w:rFonts w:ascii="Calibri" w:hAnsi="Calibri" w:cs="Book Antiqua"/>
              </w:rPr>
              <w:t>RF-</w:t>
            </w:r>
            <w:r>
              <w:rPr>
                <w:rFonts w:ascii="Calibri" w:hAnsi="Calibri" w:cs="Book Antiqua"/>
              </w:rPr>
              <w:t>13</w:t>
            </w:r>
          </w:p>
        </w:tc>
      </w:tr>
      <w:tr w:rsidR="00172577" w:rsidRPr="00C97EDA" w14:paraId="4DA5DBB1" w14:textId="77777777" w:rsidTr="00614B45">
        <w:tc>
          <w:tcPr>
            <w:tcW w:w="2265" w:type="dxa"/>
            <w:shd w:val="clear" w:color="auto" w:fill="DBDBDB" w:themeFill="accent3" w:themeFillTint="66"/>
          </w:tcPr>
          <w:p w14:paraId="11CFCD5F" w14:textId="77777777" w:rsidR="00172577" w:rsidRPr="00E328FA" w:rsidRDefault="00172577" w:rsidP="00614B45">
            <w:pPr>
              <w:ind w:left="360"/>
              <w:rPr>
                <w:rFonts w:ascii="Calibri" w:hAnsi="Calibri" w:cs="Book Antiqua"/>
                <w:b/>
                <w:bCs/>
              </w:rPr>
            </w:pPr>
            <w:r w:rsidRPr="00E328FA">
              <w:rPr>
                <w:rFonts w:ascii="Calibri" w:hAnsi="Calibri" w:cs="Book Antiqua"/>
                <w:b/>
                <w:bCs/>
              </w:rPr>
              <w:t>CU asociados:</w:t>
            </w:r>
          </w:p>
        </w:tc>
        <w:tc>
          <w:tcPr>
            <w:tcW w:w="4823" w:type="dxa"/>
          </w:tcPr>
          <w:p w14:paraId="6C066D8E" w14:textId="77777777" w:rsidR="00172577" w:rsidRPr="00E328FA" w:rsidRDefault="00172577" w:rsidP="00614B45">
            <w:pPr>
              <w:ind w:left="360"/>
              <w:rPr>
                <w:rFonts w:ascii="Calibri" w:hAnsi="Calibri" w:cs="Book Antiqua"/>
              </w:rPr>
            </w:pPr>
            <w:r w:rsidRPr="00E328FA">
              <w:rPr>
                <w:rFonts w:ascii="Calibri" w:hAnsi="Calibri" w:cs="Book Antiqua"/>
              </w:rPr>
              <w:t>CU-</w:t>
            </w:r>
            <w:r>
              <w:rPr>
                <w:rFonts w:ascii="Calibri" w:hAnsi="Calibri" w:cs="Book Antiqua"/>
              </w:rPr>
              <w:t>13</w:t>
            </w:r>
          </w:p>
        </w:tc>
      </w:tr>
      <w:tr w:rsidR="00172577" w:rsidRPr="00C97EDA" w14:paraId="3E878BCC" w14:textId="77777777" w:rsidTr="00614B45">
        <w:tc>
          <w:tcPr>
            <w:tcW w:w="2265" w:type="dxa"/>
            <w:shd w:val="clear" w:color="auto" w:fill="DBDBDB" w:themeFill="accent3" w:themeFillTint="66"/>
          </w:tcPr>
          <w:p w14:paraId="6EE9FFEC" w14:textId="77777777" w:rsidR="00172577" w:rsidRPr="00E328FA" w:rsidRDefault="00172577" w:rsidP="00614B45">
            <w:pPr>
              <w:ind w:left="360"/>
              <w:rPr>
                <w:rFonts w:ascii="Calibri" w:hAnsi="Calibri" w:cs="Book Antiqua"/>
                <w:b/>
                <w:bCs/>
              </w:rPr>
            </w:pPr>
            <w:r w:rsidRPr="00E328FA">
              <w:rPr>
                <w:rFonts w:ascii="Calibri" w:hAnsi="Calibri" w:cs="Book Antiqua"/>
                <w:b/>
                <w:bCs/>
              </w:rPr>
              <w:t>Esc. Asociados:</w:t>
            </w:r>
          </w:p>
        </w:tc>
        <w:tc>
          <w:tcPr>
            <w:tcW w:w="4823" w:type="dxa"/>
          </w:tcPr>
          <w:p w14:paraId="220BECC8" w14:textId="77777777" w:rsidR="00172577" w:rsidRPr="00E328FA" w:rsidRDefault="00172577" w:rsidP="00614B45">
            <w:pPr>
              <w:ind w:left="360"/>
              <w:rPr>
                <w:rFonts w:ascii="Calibri" w:hAnsi="Calibri" w:cs="Book Antiqua"/>
              </w:rPr>
            </w:pPr>
            <w:r w:rsidRPr="00E328FA">
              <w:rPr>
                <w:rFonts w:ascii="Calibri" w:hAnsi="Calibri" w:cs="Book Antiqua"/>
              </w:rPr>
              <w:t>ES-</w:t>
            </w:r>
            <w:r>
              <w:rPr>
                <w:rFonts w:ascii="Calibri" w:hAnsi="Calibri" w:cs="Book Antiqua"/>
              </w:rPr>
              <w:t>13</w:t>
            </w:r>
            <w:r w:rsidRPr="00E328FA">
              <w:rPr>
                <w:rFonts w:ascii="Calibri" w:hAnsi="Calibri" w:cs="Book Antiqua"/>
              </w:rPr>
              <w:t>.</w:t>
            </w:r>
            <w:r>
              <w:rPr>
                <w:rFonts w:ascii="Calibri" w:hAnsi="Calibri" w:cs="Book Antiqua"/>
              </w:rPr>
              <w:t>1, 13.2, 13.3</w:t>
            </w:r>
          </w:p>
        </w:tc>
      </w:tr>
    </w:tbl>
    <w:p w14:paraId="3E2085CD" w14:textId="77777777" w:rsidR="00172577" w:rsidRPr="00E328FA" w:rsidRDefault="00172577" w:rsidP="00E328FA">
      <w:pPr>
        <w:ind w:left="360"/>
        <w:rPr>
          <w:rFonts w:ascii="Calibri" w:hAnsi="Calibri" w:cs="Book Antiqua"/>
          <w:color w:val="595959"/>
        </w:rPr>
      </w:pPr>
    </w:p>
    <w:p w14:paraId="516487FC" w14:textId="7A22CA0C" w:rsidR="00E328FA" w:rsidRPr="00E328FA" w:rsidRDefault="00172577"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3AE2BB7" wp14:editId="6BCFE0F9">
            <wp:extent cx="2057687" cy="2591162"/>
            <wp:effectExtent l="0" t="0" r="0" b="0"/>
            <wp:docPr id="1535290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0156" name="Imagen 1" descr="Diagrama&#10;&#10;Descripción generada automáticamente"/>
                    <pic:cNvPicPr/>
                  </pic:nvPicPr>
                  <pic:blipFill>
                    <a:blip r:embed="rId39"/>
                    <a:stretch>
                      <a:fillRect/>
                    </a:stretch>
                  </pic:blipFill>
                  <pic:spPr>
                    <a:xfrm>
                      <a:off x="0" y="0"/>
                      <a:ext cx="2057687" cy="2591162"/>
                    </a:xfrm>
                    <a:prstGeom prst="rect">
                      <a:avLst/>
                    </a:prstGeom>
                  </pic:spPr>
                </pic:pic>
              </a:graphicData>
            </a:graphic>
          </wp:inline>
        </w:drawing>
      </w: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p w14:paraId="0150FEE1" w14:textId="77777777" w:rsidR="00E328FA" w:rsidRDefault="00E328FA" w:rsidP="00E328FA">
      <w:pPr>
        <w:ind w:left="360"/>
        <w:rPr>
          <w:rFonts w:ascii="Calibri" w:hAnsi="Calibri" w:cs="Book Antiqua"/>
          <w:color w:val="595959"/>
        </w:rPr>
      </w:pPr>
    </w:p>
    <w:p w14:paraId="06194B1D" w14:textId="77777777" w:rsidR="000C0756" w:rsidRDefault="000C0756" w:rsidP="00E328FA">
      <w:pPr>
        <w:ind w:left="360"/>
        <w:rPr>
          <w:rFonts w:ascii="Calibri" w:hAnsi="Calibri" w:cs="Book Antiqua"/>
          <w:color w:val="595959"/>
        </w:rPr>
      </w:pPr>
    </w:p>
    <w:p w14:paraId="65E7F0BC" w14:textId="77777777" w:rsidR="000C0756" w:rsidRDefault="000C0756" w:rsidP="00E328FA">
      <w:pPr>
        <w:ind w:left="360"/>
        <w:rPr>
          <w:rFonts w:ascii="Calibri" w:hAnsi="Calibri" w:cs="Book Antiqua"/>
          <w:color w:val="595959"/>
        </w:rPr>
      </w:pPr>
    </w:p>
    <w:p w14:paraId="63DF401E" w14:textId="77777777" w:rsidR="000C0756" w:rsidRDefault="000C0756" w:rsidP="00E328FA">
      <w:pPr>
        <w:ind w:left="360"/>
        <w:rPr>
          <w:rFonts w:ascii="Calibri" w:hAnsi="Calibri" w:cs="Book Antiqua"/>
          <w:color w:val="595959"/>
        </w:rPr>
      </w:pPr>
    </w:p>
    <w:p w14:paraId="057BBDDF" w14:textId="77777777" w:rsidR="000C0756" w:rsidRDefault="000C0756" w:rsidP="00E328FA">
      <w:pPr>
        <w:ind w:left="360"/>
        <w:rPr>
          <w:rFonts w:ascii="Calibri" w:hAnsi="Calibri" w:cs="Book Antiqua"/>
          <w:color w:val="595959"/>
        </w:rPr>
      </w:pPr>
    </w:p>
    <w:p w14:paraId="7F9D3139" w14:textId="77777777" w:rsidR="000C0756" w:rsidRDefault="000C0756" w:rsidP="00E328FA">
      <w:pPr>
        <w:ind w:left="360"/>
        <w:rPr>
          <w:rFonts w:ascii="Calibri" w:hAnsi="Calibri" w:cs="Book Antiqua"/>
          <w:color w:val="595959"/>
        </w:rPr>
      </w:pPr>
    </w:p>
    <w:p w14:paraId="74CC43BB" w14:textId="77777777" w:rsidR="000C0756" w:rsidRDefault="000C0756" w:rsidP="00E328FA">
      <w:pPr>
        <w:ind w:left="360"/>
        <w:rPr>
          <w:rFonts w:ascii="Calibri" w:hAnsi="Calibri" w:cs="Book Antiqua"/>
          <w:color w:val="595959"/>
        </w:rPr>
      </w:pPr>
    </w:p>
    <w:p w14:paraId="0DCC0404" w14:textId="77777777" w:rsidR="000C0756" w:rsidRDefault="000C0756" w:rsidP="00E328FA">
      <w:pPr>
        <w:ind w:left="360"/>
        <w:rPr>
          <w:rFonts w:ascii="Calibri" w:hAnsi="Calibri" w:cs="Book Antiqua"/>
          <w:color w:val="595959"/>
        </w:rPr>
      </w:pPr>
    </w:p>
    <w:p w14:paraId="58BDD8A4" w14:textId="77777777" w:rsidR="000C0756" w:rsidRDefault="000C0756" w:rsidP="00E328FA">
      <w:pPr>
        <w:ind w:left="360"/>
        <w:rPr>
          <w:rFonts w:ascii="Calibri" w:hAnsi="Calibri" w:cs="Book Antiqua"/>
          <w:color w:val="595959"/>
        </w:rPr>
      </w:pPr>
    </w:p>
    <w:p w14:paraId="03EB65BA" w14:textId="77777777" w:rsidR="000C0756" w:rsidRDefault="000C0756" w:rsidP="00E328FA">
      <w:pPr>
        <w:ind w:left="360"/>
        <w:rPr>
          <w:rFonts w:ascii="Calibri" w:hAnsi="Calibri" w:cs="Book Antiqua"/>
          <w:color w:val="595959"/>
        </w:rPr>
      </w:pPr>
    </w:p>
    <w:p w14:paraId="37E467D1" w14:textId="77777777" w:rsidR="000C0756" w:rsidRDefault="000C0756" w:rsidP="00E328FA">
      <w:pPr>
        <w:ind w:left="360"/>
        <w:rPr>
          <w:rFonts w:ascii="Calibri" w:hAnsi="Calibri" w:cs="Book Antiqua"/>
          <w:color w:val="595959"/>
        </w:rPr>
      </w:pPr>
    </w:p>
    <w:p w14:paraId="611D8FB9" w14:textId="77777777" w:rsidR="000C0756" w:rsidRDefault="000C0756" w:rsidP="00E328FA">
      <w:pPr>
        <w:ind w:left="360"/>
        <w:rPr>
          <w:rFonts w:ascii="Calibri" w:hAnsi="Calibri" w:cs="Book Antiqua"/>
          <w:color w:val="595959"/>
        </w:rPr>
      </w:pPr>
    </w:p>
    <w:p w14:paraId="43F8B9ED" w14:textId="77777777" w:rsidR="000C0756" w:rsidRDefault="000C0756"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C0756" w:rsidRPr="00C97EDA" w14:paraId="2565F50B" w14:textId="77777777" w:rsidTr="00614B45">
        <w:tc>
          <w:tcPr>
            <w:tcW w:w="2265" w:type="dxa"/>
            <w:shd w:val="clear" w:color="auto" w:fill="DBDBDB" w:themeFill="accent3" w:themeFillTint="66"/>
          </w:tcPr>
          <w:p w14:paraId="16755A28" w14:textId="77777777" w:rsidR="000C0756" w:rsidRPr="00E328FA" w:rsidRDefault="000C0756"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7504" w14:textId="77777777" w:rsidR="000C0756" w:rsidRPr="00E328FA" w:rsidRDefault="000C0756" w:rsidP="00614B45">
            <w:pPr>
              <w:ind w:left="360"/>
              <w:jc w:val="both"/>
              <w:rPr>
                <w:rFonts w:ascii="Calibri" w:hAnsi="Calibri" w:cs="Book Antiqua"/>
              </w:rPr>
            </w:pPr>
            <w:r w:rsidRPr="00E328FA">
              <w:rPr>
                <w:rFonts w:ascii="Calibri" w:hAnsi="Calibri" w:cs="Book Antiqua"/>
              </w:rPr>
              <w:t>DG-</w:t>
            </w:r>
            <w:r>
              <w:rPr>
                <w:rFonts w:ascii="Calibri" w:hAnsi="Calibri" w:cs="Book Antiqua"/>
              </w:rPr>
              <w:t>14</w:t>
            </w:r>
          </w:p>
        </w:tc>
      </w:tr>
      <w:tr w:rsidR="000C0756" w:rsidRPr="00C97EDA" w14:paraId="36D1BB18" w14:textId="77777777" w:rsidTr="00614B45">
        <w:tc>
          <w:tcPr>
            <w:tcW w:w="2265" w:type="dxa"/>
            <w:shd w:val="clear" w:color="auto" w:fill="DBDBDB" w:themeFill="accent3" w:themeFillTint="66"/>
          </w:tcPr>
          <w:p w14:paraId="537671A0" w14:textId="77777777" w:rsidR="000C0756" w:rsidRPr="00E328FA" w:rsidRDefault="000C0756" w:rsidP="00614B45">
            <w:pPr>
              <w:ind w:left="360"/>
              <w:rPr>
                <w:rFonts w:ascii="Calibri" w:hAnsi="Calibri" w:cs="Book Antiqua"/>
                <w:b/>
                <w:bCs/>
              </w:rPr>
            </w:pPr>
            <w:r w:rsidRPr="00E328FA">
              <w:rPr>
                <w:rFonts w:ascii="Calibri" w:hAnsi="Calibri" w:cs="Book Antiqua"/>
                <w:b/>
                <w:bCs/>
              </w:rPr>
              <w:t>Descripción:</w:t>
            </w:r>
          </w:p>
        </w:tc>
        <w:tc>
          <w:tcPr>
            <w:tcW w:w="4823" w:type="dxa"/>
          </w:tcPr>
          <w:p w14:paraId="01F1DDAC" w14:textId="77777777" w:rsidR="000C0756" w:rsidRPr="00E328FA" w:rsidRDefault="000C0756" w:rsidP="00614B45">
            <w:pPr>
              <w:spacing w:line="259" w:lineRule="auto"/>
              <w:ind w:left="360"/>
              <w:rPr>
                <w:rFonts w:ascii="Calibri" w:hAnsi="Calibri" w:cs="Book Antiqua"/>
              </w:rPr>
            </w:pPr>
            <w:r w:rsidRPr="00C447C2">
              <w:rPr>
                <w:rFonts w:ascii="Calibri" w:hAnsi="Calibri" w:cs="Book Antiqua"/>
              </w:rPr>
              <w:t>Actualizar productos en el inventario</w:t>
            </w:r>
          </w:p>
        </w:tc>
      </w:tr>
      <w:tr w:rsidR="000C0756" w:rsidRPr="00C97EDA" w14:paraId="2A7DCD6A" w14:textId="77777777" w:rsidTr="00614B45">
        <w:tc>
          <w:tcPr>
            <w:tcW w:w="2265" w:type="dxa"/>
            <w:shd w:val="clear" w:color="auto" w:fill="DBDBDB" w:themeFill="accent3" w:themeFillTint="66"/>
          </w:tcPr>
          <w:p w14:paraId="2703569F" w14:textId="77777777" w:rsidR="000C0756" w:rsidRPr="00E328FA" w:rsidRDefault="000C0756"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61EE681" w14:textId="77777777" w:rsidR="000C0756" w:rsidRPr="00E328FA" w:rsidRDefault="000C0756" w:rsidP="00614B45">
            <w:pPr>
              <w:ind w:left="360"/>
              <w:rPr>
                <w:rFonts w:ascii="Calibri" w:hAnsi="Calibri" w:cs="Book Antiqua"/>
              </w:rPr>
            </w:pPr>
            <w:r w:rsidRPr="00E328FA">
              <w:rPr>
                <w:rFonts w:ascii="Calibri" w:hAnsi="Calibri" w:cs="Book Antiqua"/>
              </w:rPr>
              <w:t>RF-</w:t>
            </w:r>
            <w:r>
              <w:rPr>
                <w:rFonts w:ascii="Calibri" w:hAnsi="Calibri" w:cs="Book Antiqua"/>
              </w:rPr>
              <w:t>14</w:t>
            </w:r>
          </w:p>
        </w:tc>
      </w:tr>
      <w:tr w:rsidR="000C0756" w:rsidRPr="00C97EDA" w14:paraId="3DE46855" w14:textId="77777777" w:rsidTr="00614B45">
        <w:tc>
          <w:tcPr>
            <w:tcW w:w="2265" w:type="dxa"/>
            <w:shd w:val="clear" w:color="auto" w:fill="DBDBDB" w:themeFill="accent3" w:themeFillTint="66"/>
          </w:tcPr>
          <w:p w14:paraId="373E1A39" w14:textId="77777777" w:rsidR="000C0756" w:rsidRPr="00E328FA" w:rsidRDefault="000C0756" w:rsidP="00614B45">
            <w:pPr>
              <w:ind w:left="360"/>
              <w:rPr>
                <w:rFonts w:ascii="Calibri" w:hAnsi="Calibri" w:cs="Book Antiqua"/>
                <w:b/>
                <w:bCs/>
              </w:rPr>
            </w:pPr>
            <w:r w:rsidRPr="00E328FA">
              <w:rPr>
                <w:rFonts w:ascii="Calibri" w:hAnsi="Calibri" w:cs="Book Antiqua"/>
                <w:b/>
                <w:bCs/>
              </w:rPr>
              <w:t>CU asociados:</w:t>
            </w:r>
          </w:p>
        </w:tc>
        <w:tc>
          <w:tcPr>
            <w:tcW w:w="4823" w:type="dxa"/>
          </w:tcPr>
          <w:p w14:paraId="6480D7D1" w14:textId="77777777" w:rsidR="000C0756" w:rsidRPr="00E328FA" w:rsidRDefault="000C0756" w:rsidP="00614B45">
            <w:pPr>
              <w:ind w:left="360"/>
              <w:rPr>
                <w:rFonts w:ascii="Calibri" w:hAnsi="Calibri" w:cs="Book Antiqua"/>
              </w:rPr>
            </w:pPr>
            <w:r w:rsidRPr="00E328FA">
              <w:rPr>
                <w:rFonts w:ascii="Calibri" w:hAnsi="Calibri" w:cs="Book Antiqua"/>
              </w:rPr>
              <w:t>CU-</w:t>
            </w:r>
            <w:r>
              <w:rPr>
                <w:rFonts w:ascii="Calibri" w:hAnsi="Calibri" w:cs="Book Antiqua"/>
              </w:rPr>
              <w:t>14</w:t>
            </w:r>
          </w:p>
        </w:tc>
      </w:tr>
      <w:tr w:rsidR="000C0756" w:rsidRPr="00C97EDA" w14:paraId="2C041858" w14:textId="77777777" w:rsidTr="00614B45">
        <w:tc>
          <w:tcPr>
            <w:tcW w:w="2265" w:type="dxa"/>
            <w:shd w:val="clear" w:color="auto" w:fill="DBDBDB" w:themeFill="accent3" w:themeFillTint="66"/>
          </w:tcPr>
          <w:p w14:paraId="7E8364EF" w14:textId="77777777" w:rsidR="000C0756" w:rsidRPr="00E328FA" w:rsidRDefault="000C0756" w:rsidP="00614B45">
            <w:pPr>
              <w:ind w:left="360"/>
              <w:rPr>
                <w:rFonts w:ascii="Calibri" w:hAnsi="Calibri" w:cs="Book Antiqua"/>
                <w:b/>
                <w:bCs/>
              </w:rPr>
            </w:pPr>
            <w:r w:rsidRPr="00E328FA">
              <w:rPr>
                <w:rFonts w:ascii="Calibri" w:hAnsi="Calibri" w:cs="Book Antiqua"/>
                <w:b/>
                <w:bCs/>
              </w:rPr>
              <w:t>Esc. Asociados:</w:t>
            </w:r>
          </w:p>
        </w:tc>
        <w:tc>
          <w:tcPr>
            <w:tcW w:w="4823" w:type="dxa"/>
          </w:tcPr>
          <w:p w14:paraId="11C41FC9" w14:textId="77777777" w:rsidR="000C0756" w:rsidRPr="00E328FA" w:rsidRDefault="000C0756" w:rsidP="00614B45">
            <w:pPr>
              <w:ind w:left="360"/>
              <w:rPr>
                <w:rFonts w:ascii="Calibri" w:hAnsi="Calibri" w:cs="Book Antiqua"/>
              </w:rPr>
            </w:pPr>
            <w:r w:rsidRPr="00E328FA">
              <w:rPr>
                <w:rFonts w:ascii="Calibri" w:hAnsi="Calibri" w:cs="Book Antiqua"/>
              </w:rPr>
              <w:t>ES-</w:t>
            </w:r>
            <w:r>
              <w:rPr>
                <w:rFonts w:ascii="Calibri" w:hAnsi="Calibri" w:cs="Book Antiqua"/>
              </w:rPr>
              <w:t>14</w:t>
            </w:r>
            <w:r w:rsidRPr="00E328FA">
              <w:rPr>
                <w:rFonts w:ascii="Calibri" w:hAnsi="Calibri" w:cs="Book Antiqua"/>
              </w:rPr>
              <w:t>.</w:t>
            </w:r>
            <w:r>
              <w:rPr>
                <w:rFonts w:ascii="Calibri" w:hAnsi="Calibri" w:cs="Book Antiqua"/>
              </w:rPr>
              <w:t>1, 14.2, 14.3</w:t>
            </w:r>
          </w:p>
        </w:tc>
      </w:tr>
    </w:tbl>
    <w:p w14:paraId="2F241639" w14:textId="77777777" w:rsidR="000C0756" w:rsidRPr="00E328FA" w:rsidRDefault="000C0756" w:rsidP="00E328FA">
      <w:pPr>
        <w:ind w:left="360"/>
        <w:rPr>
          <w:rFonts w:ascii="Calibri" w:hAnsi="Calibri" w:cs="Book Antiqua"/>
          <w:color w:val="595959"/>
        </w:rPr>
      </w:pPr>
    </w:p>
    <w:p w14:paraId="1B4EAED2" w14:textId="3C3EEF58" w:rsidR="00E328FA" w:rsidRPr="00E328FA" w:rsidRDefault="000C0756"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570D23E" wp14:editId="643E751B">
            <wp:extent cx="2124371" cy="3658111"/>
            <wp:effectExtent l="0" t="0" r="0" b="0"/>
            <wp:docPr id="10213740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024" name="Imagen 1" descr="Diagrama&#10;&#10;Descripción generada automáticamente"/>
                    <pic:cNvPicPr/>
                  </pic:nvPicPr>
                  <pic:blipFill>
                    <a:blip r:embed="rId40"/>
                    <a:stretch>
                      <a:fillRect/>
                    </a:stretch>
                  </pic:blipFill>
                  <pic:spPr>
                    <a:xfrm>
                      <a:off x="0" y="0"/>
                      <a:ext cx="2124371" cy="3658111"/>
                    </a:xfrm>
                    <a:prstGeom prst="rect">
                      <a:avLst/>
                    </a:prstGeom>
                  </pic:spPr>
                </pic:pic>
              </a:graphicData>
            </a:graphic>
          </wp:inline>
        </w:drawing>
      </w: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4EE8473A" w14:textId="77777777" w:rsidR="00F63D95" w:rsidRDefault="00F63D95" w:rsidP="00E328FA">
      <w:pPr>
        <w:ind w:left="360"/>
        <w:rPr>
          <w:rFonts w:ascii="Calibri" w:hAnsi="Calibri" w:cs="Book Antiqua"/>
          <w:color w:val="595959"/>
        </w:rPr>
      </w:pPr>
    </w:p>
    <w:p w14:paraId="1040A6B0" w14:textId="77777777" w:rsidR="00F63D95" w:rsidRDefault="00F63D95" w:rsidP="00E328FA">
      <w:pPr>
        <w:ind w:left="360"/>
        <w:rPr>
          <w:rFonts w:ascii="Calibri" w:hAnsi="Calibri" w:cs="Book Antiqua"/>
          <w:color w:val="595959"/>
        </w:rPr>
      </w:pPr>
    </w:p>
    <w:p w14:paraId="1D87C4A3" w14:textId="77777777" w:rsidR="00F63D95" w:rsidRDefault="00F63D95" w:rsidP="00E328FA">
      <w:pPr>
        <w:ind w:left="360"/>
        <w:rPr>
          <w:rFonts w:ascii="Calibri" w:hAnsi="Calibri" w:cs="Book Antiqua"/>
          <w:color w:val="595959"/>
        </w:rPr>
      </w:pPr>
    </w:p>
    <w:p w14:paraId="24F55657" w14:textId="77777777" w:rsidR="00F63D95" w:rsidRDefault="00F63D95" w:rsidP="00E328FA">
      <w:pPr>
        <w:ind w:left="360"/>
        <w:rPr>
          <w:rFonts w:ascii="Calibri" w:hAnsi="Calibri" w:cs="Book Antiqua"/>
          <w:color w:val="595959"/>
        </w:rPr>
      </w:pPr>
    </w:p>
    <w:p w14:paraId="18C935F0" w14:textId="77777777" w:rsidR="00F63D95" w:rsidRDefault="00F63D95" w:rsidP="00E328FA">
      <w:pPr>
        <w:ind w:left="360"/>
        <w:rPr>
          <w:rFonts w:ascii="Calibri" w:hAnsi="Calibri" w:cs="Book Antiqua"/>
          <w:color w:val="595959"/>
        </w:rPr>
      </w:pPr>
    </w:p>
    <w:p w14:paraId="19925233" w14:textId="77777777" w:rsidR="00F63D95" w:rsidRDefault="00F63D95"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63D95" w:rsidRPr="00C97EDA" w14:paraId="68759B53" w14:textId="77777777" w:rsidTr="00614B45">
        <w:tc>
          <w:tcPr>
            <w:tcW w:w="2265" w:type="dxa"/>
            <w:shd w:val="clear" w:color="auto" w:fill="DBDBDB" w:themeFill="accent3" w:themeFillTint="66"/>
          </w:tcPr>
          <w:p w14:paraId="78AC13CC" w14:textId="77777777" w:rsidR="00F63D95" w:rsidRPr="00E328FA" w:rsidRDefault="00F63D95"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C807E2E" w14:textId="77777777" w:rsidR="00F63D95" w:rsidRPr="00E328FA" w:rsidRDefault="00F63D95" w:rsidP="00614B45">
            <w:pPr>
              <w:ind w:left="360"/>
              <w:jc w:val="both"/>
              <w:rPr>
                <w:rFonts w:ascii="Calibri" w:hAnsi="Calibri" w:cs="Book Antiqua"/>
              </w:rPr>
            </w:pPr>
            <w:r w:rsidRPr="00E328FA">
              <w:rPr>
                <w:rFonts w:ascii="Calibri" w:hAnsi="Calibri" w:cs="Book Antiqua"/>
              </w:rPr>
              <w:t>DG-</w:t>
            </w:r>
            <w:r>
              <w:rPr>
                <w:rFonts w:ascii="Calibri" w:hAnsi="Calibri" w:cs="Book Antiqua"/>
              </w:rPr>
              <w:t>15</w:t>
            </w:r>
          </w:p>
        </w:tc>
      </w:tr>
      <w:tr w:rsidR="00F63D95" w:rsidRPr="00C97EDA" w14:paraId="6523A1E3" w14:textId="77777777" w:rsidTr="00614B45">
        <w:tc>
          <w:tcPr>
            <w:tcW w:w="2265" w:type="dxa"/>
            <w:shd w:val="clear" w:color="auto" w:fill="DBDBDB" w:themeFill="accent3" w:themeFillTint="66"/>
          </w:tcPr>
          <w:p w14:paraId="02D4BFA9" w14:textId="77777777" w:rsidR="00F63D95" w:rsidRPr="00E328FA" w:rsidRDefault="00F63D95" w:rsidP="00614B45">
            <w:pPr>
              <w:ind w:left="360"/>
              <w:rPr>
                <w:rFonts w:ascii="Calibri" w:hAnsi="Calibri" w:cs="Book Antiqua"/>
                <w:b/>
                <w:bCs/>
              </w:rPr>
            </w:pPr>
            <w:r w:rsidRPr="00E328FA">
              <w:rPr>
                <w:rFonts w:ascii="Calibri" w:hAnsi="Calibri" w:cs="Book Antiqua"/>
                <w:b/>
                <w:bCs/>
              </w:rPr>
              <w:t>Descripción:</w:t>
            </w:r>
          </w:p>
        </w:tc>
        <w:tc>
          <w:tcPr>
            <w:tcW w:w="4823" w:type="dxa"/>
          </w:tcPr>
          <w:p w14:paraId="36C95737" w14:textId="77777777" w:rsidR="00F63D95" w:rsidRPr="00E328FA" w:rsidRDefault="00F63D95" w:rsidP="00614B45">
            <w:pPr>
              <w:spacing w:line="259" w:lineRule="auto"/>
              <w:ind w:left="360"/>
              <w:rPr>
                <w:rFonts w:ascii="Calibri" w:hAnsi="Calibri" w:cs="Book Antiqua"/>
              </w:rPr>
            </w:pPr>
            <w:r w:rsidRPr="00F36111">
              <w:rPr>
                <w:rFonts w:ascii="Calibri" w:hAnsi="Calibri" w:cs="Book Antiqua"/>
              </w:rPr>
              <w:t>Eliminar productos en el inventario</w:t>
            </w:r>
          </w:p>
        </w:tc>
      </w:tr>
      <w:tr w:rsidR="00F63D95" w:rsidRPr="00C97EDA" w14:paraId="43BBF84F" w14:textId="77777777" w:rsidTr="00614B45">
        <w:tc>
          <w:tcPr>
            <w:tcW w:w="2265" w:type="dxa"/>
            <w:shd w:val="clear" w:color="auto" w:fill="DBDBDB" w:themeFill="accent3" w:themeFillTint="66"/>
          </w:tcPr>
          <w:p w14:paraId="23066832" w14:textId="77777777" w:rsidR="00F63D95" w:rsidRPr="00E328FA" w:rsidRDefault="00F63D95"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7D7FAC3" w14:textId="77777777" w:rsidR="00F63D95" w:rsidRPr="00E328FA" w:rsidRDefault="00F63D95" w:rsidP="00614B45">
            <w:pPr>
              <w:ind w:left="360"/>
              <w:rPr>
                <w:rFonts w:ascii="Calibri" w:hAnsi="Calibri" w:cs="Book Antiqua"/>
              </w:rPr>
            </w:pPr>
            <w:r w:rsidRPr="00E328FA">
              <w:rPr>
                <w:rFonts w:ascii="Calibri" w:hAnsi="Calibri" w:cs="Book Antiqua"/>
              </w:rPr>
              <w:t>RF-</w:t>
            </w:r>
            <w:r>
              <w:rPr>
                <w:rFonts w:ascii="Calibri" w:hAnsi="Calibri" w:cs="Book Antiqua"/>
              </w:rPr>
              <w:t>15</w:t>
            </w:r>
          </w:p>
        </w:tc>
      </w:tr>
      <w:tr w:rsidR="00F63D95" w:rsidRPr="00C97EDA" w14:paraId="7704B81F" w14:textId="77777777" w:rsidTr="00614B45">
        <w:tc>
          <w:tcPr>
            <w:tcW w:w="2265" w:type="dxa"/>
            <w:shd w:val="clear" w:color="auto" w:fill="DBDBDB" w:themeFill="accent3" w:themeFillTint="66"/>
          </w:tcPr>
          <w:p w14:paraId="1D31D700" w14:textId="77777777" w:rsidR="00F63D95" w:rsidRPr="00E328FA" w:rsidRDefault="00F63D95" w:rsidP="00614B45">
            <w:pPr>
              <w:ind w:left="360"/>
              <w:rPr>
                <w:rFonts w:ascii="Calibri" w:hAnsi="Calibri" w:cs="Book Antiqua"/>
                <w:b/>
                <w:bCs/>
              </w:rPr>
            </w:pPr>
            <w:r w:rsidRPr="00E328FA">
              <w:rPr>
                <w:rFonts w:ascii="Calibri" w:hAnsi="Calibri" w:cs="Book Antiqua"/>
                <w:b/>
                <w:bCs/>
              </w:rPr>
              <w:t>CU asociados:</w:t>
            </w:r>
          </w:p>
        </w:tc>
        <w:tc>
          <w:tcPr>
            <w:tcW w:w="4823" w:type="dxa"/>
          </w:tcPr>
          <w:p w14:paraId="1C11EED9" w14:textId="77777777" w:rsidR="00F63D95" w:rsidRPr="00E328FA" w:rsidRDefault="00F63D95" w:rsidP="00614B45">
            <w:pPr>
              <w:ind w:left="360"/>
              <w:rPr>
                <w:rFonts w:ascii="Calibri" w:hAnsi="Calibri" w:cs="Book Antiqua"/>
              </w:rPr>
            </w:pPr>
            <w:r w:rsidRPr="00E328FA">
              <w:rPr>
                <w:rFonts w:ascii="Calibri" w:hAnsi="Calibri" w:cs="Book Antiqua"/>
              </w:rPr>
              <w:t>CU-</w:t>
            </w:r>
            <w:r>
              <w:rPr>
                <w:rFonts w:ascii="Calibri" w:hAnsi="Calibri" w:cs="Book Antiqua"/>
              </w:rPr>
              <w:t>15</w:t>
            </w:r>
          </w:p>
        </w:tc>
      </w:tr>
      <w:tr w:rsidR="00F63D95" w:rsidRPr="00C97EDA" w14:paraId="609F4593" w14:textId="77777777" w:rsidTr="00614B45">
        <w:tc>
          <w:tcPr>
            <w:tcW w:w="2265" w:type="dxa"/>
            <w:shd w:val="clear" w:color="auto" w:fill="DBDBDB" w:themeFill="accent3" w:themeFillTint="66"/>
          </w:tcPr>
          <w:p w14:paraId="0B186D6F" w14:textId="77777777" w:rsidR="00F63D95" w:rsidRPr="00E328FA" w:rsidRDefault="00F63D95" w:rsidP="00614B45">
            <w:pPr>
              <w:ind w:left="360"/>
              <w:rPr>
                <w:rFonts w:ascii="Calibri" w:hAnsi="Calibri" w:cs="Book Antiqua"/>
                <w:b/>
                <w:bCs/>
              </w:rPr>
            </w:pPr>
            <w:r w:rsidRPr="00E328FA">
              <w:rPr>
                <w:rFonts w:ascii="Calibri" w:hAnsi="Calibri" w:cs="Book Antiqua"/>
                <w:b/>
                <w:bCs/>
              </w:rPr>
              <w:t>Esc. Asociados:</w:t>
            </w:r>
          </w:p>
        </w:tc>
        <w:tc>
          <w:tcPr>
            <w:tcW w:w="4823" w:type="dxa"/>
          </w:tcPr>
          <w:p w14:paraId="432AEBA7" w14:textId="77777777" w:rsidR="00F63D95" w:rsidRPr="00E328FA" w:rsidRDefault="00F63D95" w:rsidP="00614B45">
            <w:pPr>
              <w:ind w:left="360"/>
              <w:rPr>
                <w:rFonts w:ascii="Calibri" w:hAnsi="Calibri" w:cs="Book Antiqua"/>
              </w:rPr>
            </w:pPr>
            <w:r w:rsidRPr="00E328FA">
              <w:rPr>
                <w:rFonts w:ascii="Calibri" w:hAnsi="Calibri" w:cs="Book Antiqua"/>
              </w:rPr>
              <w:t>ES-</w:t>
            </w:r>
            <w:r>
              <w:rPr>
                <w:rFonts w:ascii="Calibri" w:hAnsi="Calibri" w:cs="Book Antiqua"/>
              </w:rPr>
              <w:t>15</w:t>
            </w:r>
            <w:r w:rsidRPr="00E328FA">
              <w:rPr>
                <w:rFonts w:ascii="Calibri" w:hAnsi="Calibri" w:cs="Book Antiqua"/>
              </w:rPr>
              <w:t>.</w:t>
            </w:r>
            <w:r>
              <w:rPr>
                <w:rFonts w:ascii="Calibri" w:hAnsi="Calibri" w:cs="Book Antiqua"/>
              </w:rPr>
              <w:t>1, 15.2</w:t>
            </w:r>
          </w:p>
        </w:tc>
      </w:tr>
    </w:tbl>
    <w:p w14:paraId="738D43E4" w14:textId="77777777" w:rsidR="00E328FA" w:rsidRPr="00E328FA" w:rsidRDefault="00E328FA" w:rsidP="00E328FA">
      <w:pPr>
        <w:ind w:left="360"/>
        <w:rPr>
          <w:rFonts w:ascii="Calibri" w:hAnsi="Calibri" w:cs="Book Antiqua"/>
          <w:color w:val="595959"/>
        </w:rPr>
      </w:pPr>
    </w:p>
    <w:p w14:paraId="0D727C30" w14:textId="36B699F7" w:rsidR="00E328FA" w:rsidRPr="00E328FA" w:rsidRDefault="00F63D95" w:rsidP="00E328FA">
      <w:pPr>
        <w:ind w:left="360"/>
        <w:jc w:val="center"/>
        <w:rPr>
          <w:rFonts w:ascii="Calibri" w:hAnsi="Calibri" w:cs="Book Antiqua"/>
          <w:color w:val="595959"/>
        </w:rPr>
      </w:pPr>
      <w:r w:rsidRPr="00F36111">
        <w:rPr>
          <w:rFonts w:ascii="Calibri" w:hAnsi="Calibri" w:cs="Book Antiqua"/>
          <w:noProof/>
        </w:rPr>
        <w:drawing>
          <wp:inline distT="0" distB="0" distL="0" distR="0" wp14:anchorId="163D660F" wp14:editId="4C81124F">
            <wp:extent cx="1819529" cy="2638793"/>
            <wp:effectExtent l="0" t="0" r="9525" b="9525"/>
            <wp:docPr id="1015798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8642" name="Imagen 1" descr="Diagrama&#10;&#10;Descripción generada automáticamente"/>
                    <pic:cNvPicPr/>
                  </pic:nvPicPr>
                  <pic:blipFill>
                    <a:blip r:embed="rId41"/>
                    <a:stretch>
                      <a:fillRect/>
                    </a:stretch>
                  </pic:blipFill>
                  <pic:spPr>
                    <a:xfrm>
                      <a:off x="0" y="0"/>
                      <a:ext cx="1819529" cy="2638793"/>
                    </a:xfrm>
                    <a:prstGeom prst="rect">
                      <a:avLst/>
                    </a:prstGeom>
                  </pic:spPr>
                </pic:pic>
              </a:graphicData>
            </a:graphic>
          </wp:inline>
        </w:drawing>
      </w:r>
    </w:p>
    <w:p w14:paraId="178C0E2A" w14:textId="2F7083EE" w:rsidR="003A680B" w:rsidRPr="0039736F" w:rsidRDefault="003A680B" w:rsidP="00E328FA">
      <w:pPr>
        <w:rPr>
          <w:rFonts w:asciiTheme="minorHAnsi" w:hAnsiTheme="minorHAnsi" w:cstheme="minorHAnsi"/>
          <w:b/>
          <w:bCs/>
        </w:rPr>
      </w:pPr>
    </w:p>
    <w:p w14:paraId="50FC95E8" w14:textId="1053F342" w:rsidR="003A680B" w:rsidRDefault="003A680B" w:rsidP="00F1209B">
      <w:pPr>
        <w:tabs>
          <w:tab w:val="left" w:pos="0"/>
        </w:tabs>
        <w:jc w:val="center"/>
        <w:rPr>
          <w:i/>
          <w:iCs/>
          <w:color w:val="808080" w:themeColor="background1" w:themeShade="80"/>
        </w:rPr>
      </w:pPr>
      <w:r w:rsidRPr="0039736F">
        <w:rPr>
          <w:i/>
          <w:iCs/>
          <w:color w:val="808080" w:themeColor="background1" w:themeShade="80"/>
        </w:rPr>
        <w:t>Diagrama de Actividades</w:t>
      </w:r>
    </w:p>
    <w:p w14:paraId="47753DE9" w14:textId="77777777" w:rsidR="00F1209B" w:rsidRDefault="00F1209B" w:rsidP="00F1209B">
      <w:pPr>
        <w:tabs>
          <w:tab w:val="left" w:pos="0"/>
        </w:tabs>
        <w:jc w:val="center"/>
        <w:rPr>
          <w:i/>
          <w:iCs/>
          <w:color w:val="808080" w:themeColor="background1" w:themeShade="80"/>
        </w:rPr>
      </w:pPr>
    </w:p>
    <w:p w14:paraId="7A43C8CC" w14:textId="77777777" w:rsidR="00F1209B" w:rsidRDefault="00F1209B" w:rsidP="00F1209B">
      <w:pPr>
        <w:tabs>
          <w:tab w:val="left" w:pos="0"/>
        </w:tabs>
        <w:jc w:val="center"/>
        <w:rPr>
          <w:i/>
          <w:iCs/>
          <w:color w:val="808080" w:themeColor="background1" w:themeShade="80"/>
        </w:rPr>
      </w:pPr>
    </w:p>
    <w:p w14:paraId="3392BF92" w14:textId="77777777" w:rsidR="00F1209B" w:rsidRDefault="00F1209B" w:rsidP="00F1209B">
      <w:pPr>
        <w:tabs>
          <w:tab w:val="left" w:pos="0"/>
        </w:tabs>
        <w:jc w:val="center"/>
        <w:rPr>
          <w:i/>
          <w:iCs/>
          <w:color w:val="808080" w:themeColor="background1" w:themeShade="80"/>
        </w:rPr>
      </w:pPr>
    </w:p>
    <w:p w14:paraId="74C2B0FC" w14:textId="77777777" w:rsidR="00F1209B" w:rsidRDefault="00F1209B" w:rsidP="00F1209B">
      <w:pPr>
        <w:tabs>
          <w:tab w:val="left" w:pos="0"/>
        </w:tabs>
        <w:jc w:val="center"/>
        <w:rPr>
          <w:i/>
          <w:iCs/>
          <w:color w:val="808080" w:themeColor="background1" w:themeShade="80"/>
        </w:rPr>
      </w:pPr>
    </w:p>
    <w:p w14:paraId="3D3C0B3A" w14:textId="77777777" w:rsidR="00F1209B" w:rsidRDefault="00F1209B" w:rsidP="00F1209B">
      <w:pPr>
        <w:tabs>
          <w:tab w:val="left" w:pos="0"/>
        </w:tabs>
        <w:jc w:val="center"/>
        <w:rPr>
          <w:i/>
          <w:iCs/>
          <w:color w:val="808080" w:themeColor="background1" w:themeShade="80"/>
        </w:rPr>
      </w:pPr>
    </w:p>
    <w:p w14:paraId="3F9A9A26" w14:textId="77777777" w:rsidR="00F1209B" w:rsidRDefault="00F1209B" w:rsidP="00F1209B">
      <w:pPr>
        <w:tabs>
          <w:tab w:val="left" w:pos="0"/>
        </w:tabs>
        <w:jc w:val="center"/>
        <w:rPr>
          <w:i/>
          <w:iCs/>
          <w:color w:val="808080" w:themeColor="background1" w:themeShade="80"/>
        </w:rPr>
      </w:pPr>
    </w:p>
    <w:p w14:paraId="295FCE39" w14:textId="77777777" w:rsidR="00F1209B" w:rsidRDefault="00F1209B" w:rsidP="00F1209B">
      <w:pPr>
        <w:tabs>
          <w:tab w:val="left" w:pos="0"/>
        </w:tabs>
        <w:jc w:val="center"/>
        <w:rPr>
          <w:i/>
          <w:iCs/>
          <w:color w:val="808080" w:themeColor="background1" w:themeShade="80"/>
        </w:rPr>
      </w:pPr>
    </w:p>
    <w:p w14:paraId="03C98FAE" w14:textId="77777777" w:rsidR="00F1209B" w:rsidRDefault="00F1209B" w:rsidP="00F1209B">
      <w:pPr>
        <w:tabs>
          <w:tab w:val="left" w:pos="0"/>
        </w:tabs>
        <w:jc w:val="center"/>
        <w:rPr>
          <w:i/>
          <w:iCs/>
          <w:color w:val="808080" w:themeColor="background1" w:themeShade="80"/>
        </w:rPr>
      </w:pPr>
    </w:p>
    <w:p w14:paraId="315BB349" w14:textId="77777777" w:rsidR="00F1209B" w:rsidRDefault="00F1209B" w:rsidP="00F1209B">
      <w:pPr>
        <w:tabs>
          <w:tab w:val="left" w:pos="0"/>
        </w:tabs>
        <w:jc w:val="center"/>
        <w:rPr>
          <w:i/>
          <w:iCs/>
          <w:color w:val="808080" w:themeColor="background1" w:themeShade="80"/>
        </w:rPr>
      </w:pPr>
    </w:p>
    <w:p w14:paraId="7918A82A" w14:textId="77777777" w:rsidR="00F1209B" w:rsidRDefault="00F1209B" w:rsidP="00F1209B">
      <w:pPr>
        <w:tabs>
          <w:tab w:val="left" w:pos="0"/>
        </w:tabs>
        <w:jc w:val="center"/>
        <w:rPr>
          <w:i/>
          <w:iCs/>
          <w:color w:val="808080" w:themeColor="background1" w:themeShade="80"/>
        </w:rPr>
      </w:pPr>
    </w:p>
    <w:p w14:paraId="6C84802F" w14:textId="77777777" w:rsidR="00F1209B" w:rsidRDefault="00F1209B" w:rsidP="00F1209B">
      <w:pPr>
        <w:tabs>
          <w:tab w:val="left" w:pos="0"/>
        </w:tabs>
        <w:jc w:val="center"/>
        <w:rPr>
          <w:i/>
          <w:iCs/>
          <w:color w:val="808080" w:themeColor="background1" w:themeShade="80"/>
        </w:rPr>
      </w:pPr>
    </w:p>
    <w:p w14:paraId="6F1FF044" w14:textId="77777777" w:rsidR="00F1209B" w:rsidRDefault="00F1209B" w:rsidP="00F1209B">
      <w:pPr>
        <w:tabs>
          <w:tab w:val="left" w:pos="0"/>
        </w:tabs>
        <w:jc w:val="center"/>
        <w:rPr>
          <w:i/>
          <w:iCs/>
          <w:color w:val="808080" w:themeColor="background1" w:themeShade="80"/>
        </w:rPr>
      </w:pPr>
    </w:p>
    <w:p w14:paraId="487B108B" w14:textId="77777777" w:rsidR="00F1209B" w:rsidRDefault="00F1209B" w:rsidP="00F1209B">
      <w:pPr>
        <w:tabs>
          <w:tab w:val="left" w:pos="0"/>
        </w:tabs>
        <w:jc w:val="center"/>
        <w:rPr>
          <w:i/>
          <w:iCs/>
          <w:color w:val="808080" w:themeColor="background1" w:themeShade="80"/>
        </w:rPr>
      </w:pPr>
    </w:p>
    <w:p w14:paraId="280FACA2" w14:textId="77777777" w:rsidR="00F1209B" w:rsidRDefault="00F1209B" w:rsidP="00F1209B">
      <w:pPr>
        <w:tabs>
          <w:tab w:val="left" w:pos="0"/>
        </w:tabs>
        <w:jc w:val="center"/>
        <w:rPr>
          <w:i/>
          <w:iCs/>
          <w:color w:val="808080" w:themeColor="background1" w:themeShade="80"/>
        </w:rPr>
      </w:pPr>
    </w:p>
    <w:p w14:paraId="52FBF780" w14:textId="77777777" w:rsidR="00F1209B" w:rsidRDefault="00F1209B" w:rsidP="00F1209B">
      <w:pPr>
        <w:tabs>
          <w:tab w:val="left" w:pos="0"/>
        </w:tabs>
        <w:jc w:val="center"/>
        <w:rPr>
          <w:i/>
          <w:iCs/>
          <w:color w:val="808080" w:themeColor="background1" w:themeShade="80"/>
        </w:rPr>
      </w:pPr>
    </w:p>
    <w:p w14:paraId="2E532450" w14:textId="77777777" w:rsidR="00F1209B" w:rsidRDefault="00F1209B" w:rsidP="00F1209B">
      <w:pPr>
        <w:tabs>
          <w:tab w:val="left" w:pos="0"/>
        </w:tabs>
        <w:jc w:val="center"/>
        <w:rPr>
          <w:i/>
          <w:iCs/>
          <w:color w:val="808080" w:themeColor="background1" w:themeShade="80"/>
        </w:rPr>
      </w:pPr>
    </w:p>
    <w:p w14:paraId="3C4DDA33" w14:textId="77777777" w:rsidR="00F1209B" w:rsidRDefault="00F1209B" w:rsidP="00F1209B">
      <w:pPr>
        <w:tabs>
          <w:tab w:val="left" w:pos="0"/>
        </w:tabs>
        <w:jc w:val="center"/>
        <w:rPr>
          <w:i/>
          <w:iCs/>
          <w:color w:val="808080" w:themeColor="background1" w:themeShade="80"/>
        </w:rPr>
      </w:pPr>
    </w:p>
    <w:p w14:paraId="73B4EA71" w14:textId="77777777" w:rsidR="00F1209B" w:rsidRDefault="00F1209B" w:rsidP="00F1209B">
      <w:pPr>
        <w:tabs>
          <w:tab w:val="left" w:pos="0"/>
        </w:tabs>
        <w:jc w:val="center"/>
        <w:rPr>
          <w:i/>
          <w:iCs/>
          <w:color w:val="808080" w:themeColor="background1" w:themeShade="80"/>
        </w:rPr>
      </w:pPr>
    </w:p>
    <w:p w14:paraId="631F0050" w14:textId="77777777" w:rsidR="00F1209B" w:rsidRDefault="00F1209B" w:rsidP="00F1209B">
      <w:pPr>
        <w:tabs>
          <w:tab w:val="left" w:pos="0"/>
        </w:tabs>
        <w:jc w:val="center"/>
        <w:rPr>
          <w:i/>
          <w:iCs/>
          <w:color w:val="808080" w:themeColor="background1" w:themeShade="80"/>
        </w:rPr>
      </w:pPr>
    </w:p>
    <w:p w14:paraId="5983EB43" w14:textId="77777777" w:rsidR="00F1209B" w:rsidRDefault="00F1209B" w:rsidP="00F1209B">
      <w:pPr>
        <w:tabs>
          <w:tab w:val="left" w:pos="0"/>
        </w:tabs>
        <w:jc w:val="center"/>
        <w:rPr>
          <w:i/>
          <w:iCs/>
          <w:color w:val="808080" w:themeColor="background1" w:themeShade="80"/>
        </w:rPr>
      </w:pPr>
    </w:p>
    <w:p w14:paraId="5A9F89C3" w14:textId="77777777" w:rsidR="00F1209B" w:rsidRDefault="00F1209B" w:rsidP="00F1209B">
      <w:pPr>
        <w:tabs>
          <w:tab w:val="left" w:pos="0"/>
        </w:tabs>
        <w:jc w:val="center"/>
        <w:rPr>
          <w:i/>
          <w:iCs/>
          <w:color w:val="808080" w:themeColor="background1" w:themeShade="80"/>
        </w:rPr>
      </w:pPr>
    </w:p>
    <w:p w14:paraId="5E66412D" w14:textId="77777777" w:rsidR="00F1209B" w:rsidRDefault="00F1209B" w:rsidP="00F1209B">
      <w:pPr>
        <w:tabs>
          <w:tab w:val="left" w:pos="0"/>
        </w:tabs>
        <w:jc w:val="center"/>
        <w:rPr>
          <w:i/>
          <w:iCs/>
          <w:color w:val="808080" w:themeColor="background1" w:themeShade="80"/>
        </w:rPr>
      </w:pPr>
    </w:p>
    <w:p w14:paraId="75643FF8" w14:textId="77777777" w:rsidR="00F1209B" w:rsidRDefault="00F1209B" w:rsidP="00F1209B">
      <w:pPr>
        <w:tabs>
          <w:tab w:val="left" w:pos="0"/>
        </w:tabs>
        <w:jc w:val="center"/>
        <w:rPr>
          <w:i/>
          <w:iCs/>
          <w:color w:val="808080" w:themeColor="background1" w:themeShade="80"/>
        </w:rPr>
      </w:pPr>
    </w:p>
    <w:p w14:paraId="7FBE3956" w14:textId="77777777" w:rsidR="00F1209B" w:rsidRDefault="00F1209B" w:rsidP="00F1209B">
      <w:pPr>
        <w:tabs>
          <w:tab w:val="left" w:pos="0"/>
        </w:tabs>
        <w:jc w:val="center"/>
        <w:rPr>
          <w:i/>
          <w:iCs/>
          <w:color w:val="808080" w:themeColor="background1" w:themeShade="80"/>
        </w:rPr>
      </w:pPr>
    </w:p>
    <w:p w14:paraId="6849E013" w14:textId="77777777" w:rsidR="00F1209B" w:rsidRDefault="00F1209B" w:rsidP="00F1209B">
      <w:pPr>
        <w:tabs>
          <w:tab w:val="left" w:pos="0"/>
        </w:tabs>
        <w:jc w:val="center"/>
        <w:rPr>
          <w:i/>
          <w:iCs/>
          <w:color w:val="808080" w:themeColor="background1" w:themeShade="80"/>
        </w:rPr>
      </w:pPr>
    </w:p>
    <w:p w14:paraId="25F0DBEB" w14:textId="77777777" w:rsidR="00F1209B" w:rsidRPr="00F1209B" w:rsidRDefault="00F1209B" w:rsidP="00F1209B">
      <w:pPr>
        <w:tabs>
          <w:tab w:val="left" w:pos="0"/>
        </w:tabs>
        <w:jc w:val="center"/>
        <w:rPr>
          <w:i/>
          <w:iCs/>
          <w:color w:val="808080" w:themeColor="background1" w:themeShade="80"/>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1209B" w:rsidRPr="00C97EDA" w14:paraId="73374070" w14:textId="77777777" w:rsidTr="00614B45">
        <w:tc>
          <w:tcPr>
            <w:tcW w:w="2265" w:type="dxa"/>
            <w:shd w:val="clear" w:color="auto" w:fill="DBDBDB" w:themeFill="accent3" w:themeFillTint="66"/>
          </w:tcPr>
          <w:p w14:paraId="06B146A8" w14:textId="77777777" w:rsidR="00F1209B" w:rsidRPr="00E328FA" w:rsidRDefault="00F1209B"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9F04FEE" w14:textId="77777777" w:rsidR="00F1209B" w:rsidRPr="00E328FA" w:rsidRDefault="00F1209B" w:rsidP="00614B45">
            <w:pPr>
              <w:ind w:left="360"/>
              <w:jc w:val="both"/>
              <w:rPr>
                <w:rFonts w:ascii="Calibri" w:hAnsi="Calibri" w:cs="Book Antiqua"/>
              </w:rPr>
            </w:pPr>
            <w:r w:rsidRPr="00E328FA">
              <w:rPr>
                <w:rFonts w:ascii="Calibri" w:hAnsi="Calibri" w:cs="Book Antiqua"/>
              </w:rPr>
              <w:t>DG-</w:t>
            </w:r>
            <w:r>
              <w:rPr>
                <w:rFonts w:ascii="Calibri" w:hAnsi="Calibri" w:cs="Book Antiqua"/>
              </w:rPr>
              <w:t>16</w:t>
            </w:r>
          </w:p>
        </w:tc>
      </w:tr>
      <w:tr w:rsidR="00F1209B" w:rsidRPr="00C97EDA" w14:paraId="7C4AB0D7" w14:textId="77777777" w:rsidTr="00614B45">
        <w:tc>
          <w:tcPr>
            <w:tcW w:w="2265" w:type="dxa"/>
            <w:shd w:val="clear" w:color="auto" w:fill="DBDBDB" w:themeFill="accent3" w:themeFillTint="66"/>
          </w:tcPr>
          <w:p w14:paraId="29B006DE" w14:textId="77777777" w:rsidR="00F1209B" w:rsidRPr="00E328FA" w:rsidRDefault="00F1209B" w:rsidP="00614B45">
            <w:pPr>
              <w:ind w:left="360"/>
              <w:rPr>
                <w:rFonts w:ascii="Calibri" w:hAnsi="Calibri" w:cs="Book Antiqua"/>
                <w:b/>
                <w:bCs/>
              </w:rPr>
            </w:pPr>
            <w:r w:rsidRPr="00E328FA">
              <w:rPr>
                <w:rFonts w:ascii="Calibri" w:hAnsi="Calibri" w:cs="Book Antiqua"/>
                <w:b/>
                <w:bCs/>
              </w:rPr>
              <w:t>Descripción:</w:t>
            </w:r>
          </w:p>
        </w:tc>
        <w:tc>
          <w:tcPr>
            <w:tcW w:w="4823" w:type="dxa"/>
          </w:tcPr>
          <w:p w14:paraId="610447FD" w14:textId="77777777" w:rsidR="00F1209B" w:rsidRPr="00E328FA" w:rsidRDefault="00F1209B" w:rsidP="00614B45">
            <w:pPr>
              <w:spacing w:line="259" w:lineRule="auto"/>
              <w:ind w:left="360"/>
              <w:rPr>
                <w:rFonts w:ascii="Calibri" w:hAnsi="Calibri" w:cs="Book Antiqua"/>
              </w:rPr>
            </w:pPr>
            <w:r w:rsidRPr="00F36111">
              <w:rPr>
                <w:rFonts w:ascii="Calibri" w:hAnsi="Calibri" w:cs="Book Antiqua"/>
              </w:rPr>
              <w:t>Registrar compras</w:t>
            </w:r>
          </w:p>
        </w:tc>
      </w:tr>
      <w:tr w:rsidR="00F1209B" w:rsidRPr="00C97EDA" w14:paraId="080D717C" w14:textId="77777777" w:rsidTr="00614B45">
        <w:tc>
          <w:tcPr>
            <w:tcW w:w="2265" w:type="dxa"/>
            <w:shd w:val="clear" w:color="auto" w:fill="DBDBDB" w:themeFill="accent3" w:themeFillTint="66"/>
          </w:tcPr>
          <w:p w14:paraId="586F1294" w14:textId="77777777" w:rsidR="00F1209B" w:rsidRPr="00E328FA" w:rsidRDefault="00F1209B"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82895F4" w14:textId="77777777" w:rsidR="00F1209B" w:rsidRPr="00E328FA" w:rsidRDefault="00F1209B" w:rsidP="00614B45">
            <w:pPr>
              <w:ind w:left="360"/>
              <w:rPr>
                <w:rFonts w:ascii="Calibri" w:hAnsi="Calibri" w:cs="Book Antiqua"/>
              </w:rPr>
            </w:pPr>
            <w:r w:rsidRPr="00E328FA">
              <w:rPr>
                <w:rFonts w:ascii="Calibri" w:hAnsi="Calibri" w:cs="Book Antiqua"/>
              </w:rPr>
              <w:t>RF-</w:t>
            </w:r>
            <w:r>
              <w:rPr>
                <w:rFonts w:ascii="Calibri" w:hAnsi="Calibri" w:cs="Book Antiqua"/>
              </w:rPr>
              <w:t>16</w:t>
            </w:r>
          </w:p>
        </w:tc>
      </w:tr>
      <w:tr w:rsidR="00F1209B" w:rsidRPr="00C97EDA" w14:paraId="555956A4" w14:textId="77777777" w:rsidTr="00614B45">
        <w:tc>
          <w:tcPr>
            <w:tcW w:w="2265" w:type="dxa"/>
            <w:shd w:val="clear" w:color="auto" w:fill="DBDBDB" w:themeFill="accent3" w:themeFillTint="66"/>
          </w:tcPr>
          <w:p w14:paraId="06C74C3C" w14:textId="77777777" w:rsidR="00F1209B" w:rsidRPr="00E328FA" w:rsidRDefault="00F1209B" w:rsidP="00614B45">
            <w:pPr>
              <w:ind w:left="360"/>
              <w:rPr>
                <w:rFonts w:ascii="Calibri" w:hAnsi="Calibri" w:cs="Book Antiqua"/>
                <w:b/>
                <w:bCs/>
              </w:rPr>
            </w:pPr>
            <w:r w:rsidRPr="00E328FA">
              <w:rPr>
                <w:rFonts w:ascii="Calibri" w:hAnsi="Calibri" w:cs="Book Antiqua"/>
                <w:b/>
                <w:bCs/>
              </w:rPr>
              <w:t>CU asociados:</w:t>
            </w:r>
          </w:p>
        </w:tc>
        <w:tc>
          <w:tcPr>
            <w:tcW w:w="4823" w:type="dxa"/>
          </w:tcPr>
          <w:p w14:paraId="26C45764" w14:textId="77777777" w:rsidR="00F1209B" w:rsidRPr="00E328FA" w:rsidRDefault="00F1209B" w:rsidP="00614B45">
            <w:pPr>
              <w:ind w:left="360"/>
              <w:rPr>
                <w:rFonts w:ascii="Calibri" w:hAnsi="Calibri" w:cs="Book Antiqua"/>
              </w:rPr>
            </w:pPr>
            <w:r w:rsidRPr="00E328FA">
              <w:rPr>
                <w:rFonts w:ascii="Calibri" w:hAnsi="Calibri" w:cs="Book Antiqua"/>
              </w:rPr>
              <w:t>CU-</w:t>
            </w:r>
            <w:r>
              <w:rPr>
                <w:rFonts w:ascii="Calibri" w:hAnsi="Calibri" w:cs="Book Antiqua"/>
              </w:rPr>
              <w:t>16</w:t>
            </w:r>
          </w:p>
        </w:tc>
      </w:tr>
      <w:tr w:rsidR="00F1209B" w:rsidRPr="00C97EDA" w14:paraId="1C4021AA" w14:textId="77777777" w:rsidTr="00614B45">
        <w:tc>
          <w:tcPr>
            <w:tcW w:w="2265" w:type="dxa"/>
            <w:shd w:val="clear" w:color="auto" w:fill="DBDBDB" w:themeFill="accent3" w:themeFillTint="66"/>
          </w:tcPr>
          <w:p w14:paraId="5F5DBE13" w14:textId="77777777" w:rsidR="00F1209B" w:rsidRPr="00E328FA" w:rsidRDefault="00F1209B" w:rsidP="00614B45">
            <w:pPr>
              <w:ind w:left="360"/>
              <w:rPr>
                <w:rFonts w:ascii="Calibri" w:hAnsi="Calibri" w:cs="Book Antiqua"/>
                <w:b/>
                <w:bCs/>
              </w:rPr>
            </w:pPr>
            <w:r w:rsidRPr="00E328FA">
              <w:rPr>
                <w:rFonts w:ascii="Calibri" w:hAnsi="Calibri" w:cs="Book Antiqua"/>
                <w:b/>
                <w:bCs/>
              </w:rPr>
              <w:t>Esc. Asociados:</w:t>
            </w:r>
          </w:p>
        </w:tc>
        <w:tc>
          <w:tcPr>
            <w:tcW w:w="4823" w:type="dxa"/>
          </w:tcPr>
          <w:p w14:paraId="2A51B958" w14:textId="77777777" w:rsidR="00F1209B" w:rsidRPr="00E328FA" w:rsidRDefault="00F1209B" w:rsidP="00614B45">
            <w:pPr>
              <w:ind w:left="360"/>
              <w:rPr>
                <w:rFonts w:ascii="Calibri" w:hAnsi="Calibri" w:cs="Book Antiqua"/>
              </w:rPr>
            </w:pPr>
            <w:r w:rsidRPr="00E328FA">
              <w:rPr>
                <w:rFonts w:ascii="Calibri" w:hAnsi="Calibri" w:cs="Book Antiqua"/>
              </w:rPr>
              <w:t>ES-</w:t>
            </w:r>
            <w:r>
              <w:rPr>
                <w:rFonts w:ascii="Calibri" w:hAnsi="Calibri" w:cs="Book Antiqua"/>
              </w:rPr>
              <w:t>16</w:t>
            </w:r>
            <w:r w:rsidRPr="00E328FA">
              <w:rPr>
                <w:rFonts w:ascii="Calibri" w:hAnsi="Calibri" w:cs="Book Antiqua"/>
              </w:rPr>
              <w:t>.</w:t>
            </w:r>
            <w:r>
              <w:rPr>
                <w:rFonts w:ascii="Calibri" w:hAnsi="Calibri" w:cs="Book Antiqua"/>
              </w:rPr>
              <w:t>1, 16.2, 16.3</w:t>
            </w:r>
          </w:p>
        </w:tc>
      </w:tr>
    </w:tbl>
    <w:p w14:paraId="616D7D96" w14:textId="77777777" w:rsidR="00313315" w:rsidRPr="0039736F" w:rsidRDefault="00313315" w:rsidP="00F1209B">
      <w:pPr>
        <w:jc w:val="both"/>
        <w:rPr>
          <w:rFonts w:ascii="Calibri" w:hAnsi="Calibri" w:cs="Book Antiqua"/>
          <w:i/>
          <w:color w:val="595959"/>
        </w:rPr>
      </w:pPr>
    </w:p>
    <w:p w14:paraId="6D69CB98" w14:textId="64D79F13" w:rsidR="00313315" w:rsidRPr="0039736F" w:rsidRDefault="00F1209B"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3EFE77C4" wp14:editId="43456834">
            <wp:extent cx="2448267" cy="3210373"/>
            <wp:effectExtent l="0" t="0" r="9525" b="9525"/>
            <wp:docPr id="206052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6914" name="Imagen 1" descr="Diagrama&#10;&#10;Descripción generada automáticamente"/>
                    <pic:cNvPicPr/>
                  </pic:nvPicPr>
                  <pic:blipFill>
                    <a:blip r:embed="rId42"/>
                    <a:stretch>
                      <a:fillRect/>
                    </a:stretch>
                  </pic:blipFill>
                  <pic:spPr>
                    <a:xfrm>
                      <a:off x="0" y="0"/>
                      <a:ext cx="2448267" cy="3210373"/>
                    </a:xfrm>
                    <a:prstGeom prst="rect">
                      <a:avLst/>
                    </a:prstGeom>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p w14:paraId="7A248A2D" w14:textId="77777777" w:rsidR="00313315" w:rsidRDefault="00313315" w:rsidP="00313315">
      <w:pPr>
        <w:ind w:left="709"/>
        <w:jc w:val="both"/>
        <w:rPr>
          <w:rFonts w:ascii="Calibri" w:hAnsi="Calibri" w:cs="Book Antiqua"/>
          <w:i/>
          <w:color w:val="0000FF"/>
        </w:rPr>
      </w:pPr>
    </w:p>
    <w:p w14:paraId="67DC06CD" w14:textId="77777777" w:rsidR="003555EE" w:rsidRDefault="003555EE" w:rsidP="00313315">
      <w:pPr>
        <w:ind w:left="709"/>
        <w:jc w:val="both"/>
        <w:rPr>
          <w:rFonts w:ascii="Calibri" w:hAnsi="Calibri" w:cs="Book Antiqua"/>
          <w:i/>
          <w:color w:val="0000FF"/>
        </w:rPr>
      </w:pPr>
    </w:p>
    <w:p w14:paraId="68E421EE" w14:textId="77777777" w:rsidR="003555EE" w:rsidRDefault="003555EE" w:rsidP="00313315">
      <w:pPr>
        <w:ind w:left="709"/>
        <w:jc w:val="both"/>
        <w:rPr>
          <w:rFonts w:ascii="Calibri" w:hAnsi="Calibri" w:cs="Book Antiqua"/>
          <w:i/>
          <w:color w:val="0000FF"/>
        </w:rPr>
      </w:pPr>
    </w:p>
    <w:p w14:paraId="17D6611C" w14:textId="77777777" w:rsidR="003555EE" w:rsidRDefault="003555EE" w:rsidP="00313315">
      <w:pPr>
        <w:ind w:left="709"/>
        <w:jc w:val="both"/>
        <w:rPr>
          <w:rFonts w:ascii="Calibri" w:hAnsi="Calibri" w:cs="Book Antiqua"/>
          <w:i/>
          <w:color w:val="0000FF"/>
        </w:rPr>
      </w:pPr>
    </w:p>
    <w:p w14:paraId="50B9EF02" w14:textId="77777777" w:rsidR="003555EE" w:rsidRDefault="003555EE" w:rsidP="00313315">
      <w:pPr>
        <w:ind w:left="709"/>
        <w:jc w:val="both"/>
        <w:rPr>
          <w:rFonts w:ascii="Calibri" w:hAnsi="Calibri" w:cs="Book Antiqua"/>
          <w:i/>
          <w:color w:val="0000FF"/>
        </w:rPr>
      </w:pPr>
    </w:p>
    <w:p w14:paraId="5A8FC643" w14:textId="77777777" w:rsidR="003555EE" w:rsidRDefault="003555EE" w:rsidP="00313315">
      <w:pPr>
        <w:ind w:left="709"/>
        <w:jc w:val="both"/>
        <w:rPr>
          <w:rFonts w:ascii="Calibri" w:hAnsi="Calibri" w:cs="Book Antiqua"/>
          <w:i/>
          <w:color w:val="0000FF"/>
        </w:rPr>
      </w:pPr>
    </w:p>
    <w:p w14:paraId="52B47BBA" w14:textId="77777777" w:rsidR="003555EE" w:rsidRDefault="003555EE" w:rsidP="00313315">
      <w:pPr>
        <w:ind w:left="709"/>
        <w:jc w:val="both"/>
        <w:rPr>
          <w:rFonts w:ascii="Calibri" w:hAnsi="Calibri" w:cs="Book Antiqua"/>
          <w:i/>
          <w:color w:val="0000FF"/>
        </w:rPr>
      </w:pPr>
    </w:p>
    <w:p w14:paraId="78938DCC" w14:textId="77777777" w:rsidR="003555EE" w:rsidRDefault="003555EE" w:rsidP="00313315">
      <w:pPr>
        <w:ind w:left="709"/>
        <w:jc w:val="both"/>
        <w:rPr>
          <w:rFonts w:ascii="Calibri" w:hAnsi="Calibri" w:cs="Book Antiqua"/>
          <w:i/>
          <w:color w:val="0000FF"/>
        </w:rPr>
      </w:pPr>
    </w:p>
    <w:p w14:paraId="3BAEBA4C" w14:textId="77777777" w:rsidR="003555EE" w:rsidRDefault="003555EE" w:rsidP="00313315">
      <w:pPr>
        <w:ind w:left="709"/>
        <w:jc w:val="both"/>
        <w:rPr>
          <w:rFonts w:ascii="Calibri" w:hAnsi="Calibri" w:cs="Book Antiqua"/>
          <w:i/>
          <w:color w:val="0000FF"/>
        </w:rPr>
      </w:pPr>
    </w:p>
    <w:p w14:paraId="2E31584E" w14:textId="77777777" w:rsidR="003555EE" w:rsidRDefault="003555EE" w:rsidP="00313315">
      <w:pPr>
        <w:ind w:left="709"/>
        <w:jc w:val="both"/>
        <w:rPr>
          <w:rFonts w:ascii="Calibri" w:hAnsi="Calibri" w:cs="Book Antiqua"/>
          <w:i/>
          <w:color w:val="0000FF"/>
        </w:rPr>
      </w:pPr>
    </w:p>
    <w:p w14:paraId="6DB4DD9E" w14:textId="77777777" w:rsidR="003555EE" w:rsidRDefault="003555EE" w:rsidP="00313315">
      <w:pPr>
        <w:ind w:left="709"/>
        <w:jc w:val="both"/>
        <w:rPr>
          <w:rFonts w:ascii="Calibri" w:hAnsi="Calibri" w:cs="Book Antiqua"/>
          <w:i/>
          <w:color w:val="0000FF"/>
        </w:rPr>
      </w:pPr>
    </w:p>
    <w:p w14:paraId="7571EDB9" w14:textId="77777777" w:rsidR="003555EE" w:rsidRDefault="003555EE" w:rsidP="00313315">
      <w:pPr>
        <w:ind w:left="709"/>
        <w:jc w:val="both"/>
        <w:rPr>
          <w:rFonts w:ascii="Calibri" w:hAnsi="Calibri" w:cs="Book Antiqua"/>
          <w:i/>
          <w:color w:val="0000FF"/>
        </w:rPr>
      </w:pPr>
    </w:p>
    <w:p w14:paraId="279F10EE" w14:textId="77777777" w:rsidR="003555EE" w:rsidRDefault="003555EE" w:rsidP="00313315">
      <w:pPr>
        <w:ind w:left="709"/>
        <w:jc w:val="both"/>
        <w:rPr>
          <w:rFonts w:ascii="Calibri" w:hAnsi="Calibri" w:cs="Book Antiqua"/>
          <w:i/>
          <w:color w:val="0000FF"/>
        </w:rPr>
      </w:pPr>
    </w:p>
    <w:p w14:paraId="24BFBC4D" w14:textId="77777777" w:rsidR="003555EE" w:rsidRDefault="003555EE" w:rsidP="00313315">
      <w:pPr>
        <w:ind w:left="709"/>
        <w:jc w:val="both"/>
        <w:rPr>
          <w:rFonts w:ascii="Calibri" w:hAnsi="Calibri" w:cs="Book Antiqua"/>
          <w:i/>
          <w:color w:val="0000FF"/>
        </w:rPr>
      </w:pPr>
    </w:p>
    <w:p w14:paraId="3A701A02" w14:textId="77777777" w:rsidR="003555EE" w:rsidRDefault="003555EE" w:rsidP="00313315">
      <w:pPr>
        <w:ind w:left="709"/>
        <w:jc w:val="both"/>
        <w:rPr>
          <w:rFonts w:ascii="Calibri" w:hAnsi="Calibri" w:cs="Book Antiqua"/>
          <w:i/>
          <w:color w:val="0000FF"/>
        </w:rPr>
      </w:pPr>
    </w:p>
    <w:p w14:paraId="6BF4F92B" w14:textId="77777777" w:rsidR="003555EE" w:rsidRDefault="003555EE" w:rsidP="00313315">
      <w:pPr>
        <w:ind w:left="709"/>
        <w:jc w:val="both"/>
        <w:rPr>
          <w:rFonts w:ascii="Calibri" w:hAnsi="Calibri" w:cs="Book Antiqua"/>
          <w:i/>
          <w:color w:val="0000FF"/>
        </w:rPr>
      </w:pPr>
    </w:p>
    <w:p w14:paraId="3612EDBC" w14:textId="77777777" w:rsidR="003555EE" w:rsidRDefault="003555EE" w:rsidP="00313315">
      <w:pPr>
        <w:ind w:left="709"/>
        <w:jc w:val="both"/>
        <w:rPr>
          <w:rFonts w:ascii="Calibri" w:hAnsi="Calibri" w:cs="Book Antiqua"/>
          <w:i/>
          <w:color w:val="0000FF"/>
        </w:rPr>
      </w:pPr>
    </w:p>
    <w:p w14:paraId="4DBE5566" w14:textId="77777777" w:rsidR="003555EE" w:rsidRDefault="003555EE" w:rsidP="00313315">
      <w:pPr>
        <w:ind w:left="709"/>
        <w:jc w:val="both"/>
        <w:rPr>
          <w:rFonts w:ascii="Calibri" w:hAnsi="Calibri" w:cs="Book Antiqua"/>
          <w:i/>
          <w:color w:val="0000FF"/>
        </w:rPr>
      </w:pPr>
    </w:p>
    <w:p w14:paraId="1D06C9F5" w14:textId="77777777" w:rsidR="003555EE" w:rsidRDefault="003555EE" w:rsidP="00313315">
      <w:pPr>
        <w:ind w:left="709"/>
        <w:jc w:val="both"/>
        <w:rPr>
          <w:rFonts w:ascii="Calibri" w:hAnsi="Calibri" w:cs="Book Antiqua"/>
          <w:i/>
          <w:color w:val="0000FF"/>
        </w:rPr>
      </w:pPr>
    </w:p>
    <w:p w14:paraId="19FCC004" w14:textId="77777777" w:rsidR="003555EE" w:rsidRDefault="003555EE" w:rsidP="00313315">
      <w:pPr>
        <w:ind w:left="709"/>
        <w:jc w:val="both"/>
        <w:rPr>
          <w:rFonts w:ascii="Calibri" w:hAnsi="Calibri" w:cs="Book Antiqua"/>
          <w:i/>
          <w:color w:val="0000FF"/>
        </w:rPr>
      </w:pPr>
    </w:p>
    <w:p w14:paraId="2B76E181" w14:textId="77777777" w:rsidR="003555EE" w:rsidRDefault="003555EE"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B926D21" w14:textId="77777777" w:rsidTr="00614B45">
        <w:tc>
          <w:tcPr>
            <w:tcW w:w="2265" w:type="dxa"/>
            <w:shd w:val="clear" w:color="auto" w:fill="DBDBDB" w:themeFill="accent3" w:themeFillTint="66"/>
          </w:tcPr>
          <w:p w14:paraId="0277C643"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7FDB841"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17</w:t>
            </w:r>
          </w:p>
        </w:tc>
      </w:tr>
      <w:tr w:rsidR="003555EE" w:rsidRPr="00C97EDA" w14:paraId="7BF10ED4" w14:textId="77777777" w:rsidTr="00614B45">
        <w:tc>
          <w:tcPr>
            <w:tcW w:w="2265" w:type="dxa"/>
            <w:shd w:val="clear" w:color="auto" w:fill="DBDBDB" w:themeFill="accent3" w:themeFillTint="66"/>
          </w:tcPr>
          <w:p w14:paraId="6B7181D2"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7C8E58C9"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ventas</w:t>
            </w:r>
          </w:p>
        </w:tc>
      </w:tr>
      <w:tr w:rsidR="003555EE" w:rsidRPr="00C97EDA" w14:paraId="68E86AC3" w14:textId="77777777" w:rsidTr="00614B45">
        <w:tc>
          <w:tcPr>
            <w:tcW w:w="2265" w:type="dxa"/>
            <w:shd w:val="clear" w:color="auto" w:fill="DBDBDB" w:themeFill="accent3" w:themeFillTint="66"/>
          </w:tcPr>
          <w:p w14:paraId="69D2C5F0"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60069D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17</w:t>
            </w:r>
          </w:p>
        </w:tc>
      </w:tr>
      <w:tr w:rsidR="003555EE" w:rsidRPr="00C97EDA" w14:paraId="1BCCA5CA" w14:textId="77777777" w:rsidTr="00614B45">
        <w:tc>
          <w:tcPr>
            <w:tcW w:w="2265" w:type="dxa"/>
            <w:shd w:val="clear" w:color="auto" w:fill="DBDBDB" w:themeFill="accent3" w:themeFillTint="66"/>
          </w:tcPr>
          <w:p w14:paraId="3754B400"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478A32D3"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17</w:t>
            </w:r>
          </w:p>
        </w:tc>
      </w:tr>
      <w:tr w:rsidR="003555EE" w:rsidRPr="00C97EDA" w14:paraId="2716A0FC" w14:textId="77777777" w:rsidTr="00614B45">
        <w:tc>
          <w:tcPr>
            <w:tcW w:w="2265" w:type="dxa"/>
            <w:shd w:val="clear" w:color="auto" w:fill="DBDBDB" w:themeFill="accent3" w:themeFillTint="66"/>
          </w:tcPr>
          <w:p w14:paraId="150107C2"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63935AFE"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17</w:t>
            </w:r>
            <w:r w:rsidRPr="00E328FA">
              <w:rPr>
                <w:rFonts w:ascii="Calibri" w:hAnsi="Calibri" w:cs="Book Antiqua"/>
              </w:rPr>
              <w:t>.</w:t>
            </w:r>
            <w:r>
              <w:rPr>
                <w:rFonts w:ascii="Calibri" w:hAnsi="Calibri" w:cs="Book Antiqua"/>
              </w:rPr>
              <w:t>1, 17.2, 17.3</w:t>
            </w:r>
          </w:p>
        </w:tc>
      </w:tr>
    </w:tbl>
    <w:p w14:paraId="0885721F" w14:textId="77777777" w:rsidR="003555EE" w:rsidRPr="0039736F" w:rsidRDefault="003555EE" w:rsidP="00313315">
      <w:pPr>
        <w:ind w:left="709"/>
        <w:jc w:val="both"/>
        <w:rPr>
          <w:rFonts w:ascii="Calibri" w:hAnsi="Calibri" w:cs="Book Antiqua"/>
          <w:i/>
          <w:color w:val="0000FF"/>
        </w:rPr>
      </w:pPr>
    </w:p>
    <w:p w14:paraId="66D5CF77" w14:textId="7A95BB21"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698176" behindDoc="0" locked="0" layoutInCell="1" allowOverlap="1" wp14:anchorId="52B07BDC" wp14:editId="1FE0C818">
            <wp:simplePos x="0" y="0"/>
            <wp:positionH relativeFrom="column">
              <wp:posOffset>2030730</wp:posOffset>
            </wp:positionH>
            <wp:positionV relativeFrom="paragraph">
              <wp:posOffset>11430</wp:posOffset>
            </wp:positionV>
            <wp:extent cx="2438740" cy="3086531"/>
            <wp:effectExtent l="0" t="0" r="0" b="0"/>
            <wp:wrapNone/>
            <wp:docPr id="119735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471"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438740" cy="3086531"/>
                    </a:xfrm>
                    <a:prstGeom prst="rect">
                      <a:avLst/>
                    </a:prstGeom>
                  </pic:spPr>
                </pic:pic>
              </a:graphicData>
            </a:graphic>
            <wp14:sizeRelH relativeFrom="page">
              <wp14:pctWidth>0</wp14:pctWidth>
            </wp14:sizeRelH>
            <wp14:sizeRelV relativeFrom="page">
              <wp14:pctHeight>0</wp14:pctHeight>
            </wp14:sizeRelV>
          </wp:anchor>
        </w:drawing>
      </w:r>
    </w:p>
    <w:p w14:paraId="3384F075" w14:textId="05B7E34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Default="00313315" w:rsidP="00313315">
      <w:pPr>
        <w:ind w:left="993"/>
        <w:jc w:val="both"/>
        <w:rPr>
          <w:rFonts w:ascii="Calibri" w:hAnsi="Calibri" w:cs="Book Antiqua"/>
          <w:i/>
          <w:color w:val="595959"/>
        </w:rPr>
      </w:pPr>
    </w:p>
    <w:p w14:paraId="690193AF" w14:textId="77777777" w:rsidR="003555EE" w:rsidRDefault="003555EE" w:rsidP="00313315">
      <w:pPr>
        <w:ind w:left="993"/>
        <w:jc w:val="both"/>
        <w:rPr>
          <w:rFonts w:ascii="Calibri" w:hAnsi="Calibri" w:cs="Book Antiqua"/>
          <w:i/>
          <w:color w:val="595959"/>
        </w:rPr>
      </w:pPr>
    </w:p>
    <w:p w14:paraId="5ADF5CC7" w14:textId="77777777" w:rsidR="003555EE" w:rsidRDefault="003555EE" w:rsidP="00313315">
      <w:pPr>
        <w:ind w:left="993"/>
        <w:jc w:val="both"/>
        <w:rPr>
          <w:rFonts w:ascii="Calibri" w:hAnsi="Calibri" w:cs="Book Antiqua"/>
          <w:i/>
          <w:color w:val="595959"/>
        </w:rPr>
      </w:pPr>
    </w:p>
    <w:p w14:paraId="35260DD9" w14:textId="77777777" w:rsidR="003555EE" w:rsidRDefault="003555EE" w:rsidP="00313315">
      <w:pPr>
        <w:ind w:left="993"/>
        <w:jc w:val="both"/>
        <w:rPr>
          <w:rFonts w:ascii="Calibri" w:hAnsi="Calibri" w:cs="Book Antiqua"/>
          <w:i/>
          <w:color w:val="595959"/>
        </w:rPr>
      </w:pPr>
    </w:p>
    <w:p w14:paraId="3D6223E5" w14:textId="77777777" w:rsidR="003555EE" w:rsidRDefault="003555EE" w:rsidP="00313315">
      <w:pPr>
        <w:ind w:left="993"/>
        <w:jc w:val="both"/>
        <w:rPr>
          <w:rFonts w:ascii="Calibri" w:hAnsi="Calibri" w:cs="Book Antiqua"/>
          <w:i/>
          <w:color w:val="595959"/>
        </w:rPr>
      </w:pPr>
    </w:p>
    <w:p w14:paraId="404309E3" w14:textId="77777777" w:rsidR="003555EE" w:rsidRDefault="003555EE" w:rsidP="00313315">
      <w:pPr>
        <w:ind w:left="993"/>
        <w:jc w:val="both"/>
        <w:rPr>
          <w:rFonts w:ascii="Calibri" w:hAnsi="Calibri" w:cs="Book Antiqua"/>
          <w:i/>
          <w:color w:val="595959"/>
        </w:rPr>
      </w:pPr>
    </w:p>
    <w:p w14:paraId="183AC5F1" w14:textId="77777777" w:rsidR="003555EE" w:rsidRDefault="003555EE" w:rsidP="00313315">
      <w:pPr>
        <w:ind w:left="993"/>
        <w:jc w:val="both"/>
        <w:rPr>
          <w:rFonts w:ascii="Calibri" w:hAnsi="Calibri" w:cs="Book Antiqua"/>
          <w:i/>
          <w:color w:val="595959"/>
        </w:rPr>
      </w:pPr>
    </w:p>
    <w:p w14:paraId="239887D9" w14:textId="77777777" w:rsidR="003555EE" w:rsidRDefault="003555EE" w:rsidP="00313315">
      <w:pPr>
        <w:ind w:left="993"/>
        <w:jc w:val="both"/>
        <w:rPr>
          <w:rFonts w:ascii="Calibri" w:hAnsi="Calibri" w:cs="Book Antiqua"/>
          <w:i/>
          <w:color w:val="595959"/>
        </w:rPr>
      </w:pPr>
    </w:p>
    <w:p w14:paraId="7CEEC991" w14:textId="77777777" w:rsidR="003555EE" w:rsidRDefault="003555EE" w:rsidP="00313315">
      <w:pPr>
        <w:ind w:left="993"/>
        <w:jc w:val="both"/>
        <w:rPr>
          <w:rFonts w:ascii="Calibri" w:hAnsi="Calibri" w:cs="Book Antiqua"/>
          <w:i/>
          <w:color w:val="595959"/>
        </w:rPr>
      </w:pPr>
    </w:p>
    <w:p w14:paraId="1D70A803" w14:textId="77777777" w:rsidR="003555EE" w:rsidRPr="0039736F" w:rsidRDefault="003555EE" w:rsidP="00313315">
      <w:pPr>
        <w:ind w:left="993"/>
        <w:jc w:val="both"/>
        <w:rPr>
          <w:rFonts w:ascii="Calibri" w:hAnsi="Calibri" w:cs="Book Antiqua"/>
          <w:i/>
          <w:color w:val="595959"/>
        </w:rPr>
      </w:pPr>
    </w:p>
    <w:p w14:paraId="0E098562" w14:textId="04AF87AD" w:rsidR="00313315" w:rsidRPr="0039736F" w:rsidRDefault="00313315" w:rsidP="00313315">
      <w:pPr>
        <w:ind w:left="993"/>
        <w:jc w:val="center"/>
        <w:rPr>
          <w:rFonts w:ascii="Calibri" w:hAnsi="Calibri" w:cs="Book Antiqua"/>
          <w:i/>
          <w:color w:val="595959"/>
        </w:rPr>
      </w:pP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Default="00313315" w:rsidP="00313315">
      <w:pPr>
        <w:ind w:left="993"/>
        <w:jc w:val="both"/>
        <w:rPr>
          <w:rFonts w:ascii="Calibri" w:hAnsi="Calibri" w:cs="Book Antiqua"/>
          <w:i/>
          <w:color w:val="0000FF"/>
        </w:rPr>
      </w:pPr>
    </w:p>
    <w:p w14:paraId="3343D49B" w14:textId="77777777" w:rsidR="003555EE" w:rsidRDefault="003555EE" w:rsidP="00313315">
      <w:pPr>
        <w:ind w:left="993"/>
        <w:jc w:val="both"/>
        <w:rPr>
          <w:rFonts w:ascii="Calibri" w:hAnsi="Calibri" w:cs="Book Antiqua"/>
          <w:i/>
          <w:color w:val="0000FF"/>
        </w:rPr>
      </w:pPr>
    </w:p>
    <w:p w14:paraId="44D81C7A" w14:textId="77777777" w:rsidR="003555EE" w:rsidRDefault="003555EE" w:rsidP="00313315">
      <w:pPr>
        <w:ind w:left="993"/>
        <w:jc w:val="both"/>
        <w:rPr>
          <w:rFonts w:ascii="Calibri" w:hAnsi="Calibri" w:cs="Book Antiqua"/>
          <w:i/>
          <w:color w:val="0000FF"/>
        </w:rPr>
      </w:pPr>
    </w:p>
    <w:p w14:paraId="147D38E9" w14:textId="77777777" w:rsidR="003555EE" w:rsidRDefault="003555EE" w:rsidP="00313315">
      <w:pPr>
        <w:ind w:left="993"/>
        <w:jc w:val="both"/>
        <w:rPr>
          <w:rFonts w:ascii="Calibri" w:hAnsi="Calibri" w:cs="Book Antiqua"/>
          <w:i/>
          <w:color w:val="0000FF"/>
        </w:rPr>
      </w:pPr>
    </w:p>
    <w:p w14:paraId="61466938" w14:textId="77777777" w:rsidR="003555EE" w:rsidRDefault="003555EE" w:rsidP="00313315">
      <w:pPr>
        <w:ind w:left="993"/>
        <w:jc w:val="both"/>
        <w:rPr>
          <w:rFonts w:ascii="Calibri" w:hAnsi="Calibri" w:cs="Book Antiqua"/>
          <w:i/>
          <w:color w:val="0000FF"/>
        </w:rPr>
      </w:pPr>
    </w:p>
    <w:p w14:paraId="4FB526BD" w14:textId="77777777" w:rsidR="003555EE" w:rsidRDefault="003555EE" w:rsidP="00313315">
      <w:pPr>
        <w:ind w:left="993"/>
        <w:jc w:val="both"/>
        <w:rPr>
          <w:rFonts w:ascii="Calibri" w:hAnsi="Calibri" w:cs="Book Antiqua"/>
          <w:i/>
          <w:color w:val="0000FF"/>
        </w:rPr>
      </w:pPr>
    </w:p>
    <w:p w14:paraId="4560EA15" w14:textId="77777777" w:rsidR="003555EE" w:rsidRDefault="003555EE" w:rsidP="00313315">
      <w:pPr>
        <w:ind w:left="993"/>
        <w:jc w:val="both"/>
        <w:rPr>
          <w:rFonts w:ascii="Calibri" w:hAnsi="Calibri" w:cs="Book Antiqua"/>
          <w:i/>
          <w:color w:val="0000FF"/>
        </w:rPr>
      </w:pPr>
    </w:p>
    <w:p w14:paraId="69D63EF5" w14:textId="77777777" w:rsidR="003555EE" w:rsidRDefault="003555EE" w:rsidP="00313315">
      <w:pPr>
        <w:ind w:left="993"/>
        <w:jc w:val="both"/>
        <w:rPr>
          <w:rFonts w:ascii="Calibri" w:hAnsi="Calibri" w:cs="Book Antiqua"/>
          <w:i/>
          <w:color w:val="0000FF"/>
        </w:rPr>
      </w:pPr>
    </w:p>
    <w:p w14:paraId="5F8DE280" w14:textId="77777777" w:rsidR="003555EE" w:rsidRDefault="003555EE" w:rsidP="00313315">
      <w:pPr>
        <w:ind w:left="993"/>
        <w:jc w:val="both"/>
        <w:rPr>
          <w:rFonts w:ascii="Calibri" w:hAnsi="Calibri" w:cs="Book Antiqua"/>
          <w:i/>
          <w:color w:val="0000FF"/>
        </w:rPr>
      </w:pPr>
    </w:p>
    <w:p w14:paraId="1D04A012" w14:textId="77777777" w:rsidR="003555EE" w:rsidRDefault="003555EE" w:rsidP="00313315">
      <w:pPr>
        <w:ind w:left="993"/>
        <w:jc w:val="both"/>
        <w:rPr>
          <w:rFonts w:ascii="Calibri" w:hAnsi="Calibri" w:cs="Book Antiqua"/>
          <w:i/>
          <w:color w:val="0000FF"/>
        </w:rPr>
      </w:pPr>
    </w:p>
    <w:p w14:paraId="4DAD408D" w14:textId="77777777" w:rsidR="003555EE" w:rsidRDefault="003555EE" w:rsidP="00313315">
      <w:pPr>
        <w:ind w:left="993"/>
        <w:jc w:val="both"/>
        <w:rPr>
          <w:rFonts w:ascii="Calibri" w:hAnsi="Calibri" w:cs="Book Antiqua"/>
          <w:i/>
          <w:color w:val="0000FF"/>
        </w:rPr>
      </w:pPr>
    </w:p>
    <w:p w14:paraId="2A438035" w14:textId="77777777" w:rsidR="003555EE" w:rsidRDefault="003555EE" w:rsidP="00313315">
      <w:pPr>
        <w:ind w:left="993"/>
        <w:jc w:val="both"/>
        <w:rPr>
          <w:rFonts w:ascii="Calibri" w:hAnsi="Calibri" w:cs="Book Antiqua"/>
          <w:i/>
          <w:color w:val="0000FF"/>
        </w:rPr>
      </w:pPr>
    </w:p>
    <w:p w14:paraId="07999EEF" w14:textId="77777777" w:rsidR="003555EE" w:rsidRDefault="003555EE" w:rsidP="00313315">
      <w:pPr>
        <w:ind w:left="993"/>
        <w:jc w:val="both"/>
        <w:rPr>
          <w:rFonts w:ascii="Calibri" w:hAnsi="Calibri" w:cs="Book Antiqua"/>
          <w:i/>
          <w:color w:val="0000FF"/>
        </w:rPr>
      </w:pPr>
    </w:p>
    <w:p w14:paraId="7539BF1F" w14:textId="77777777" w:rsidR="003555EE" w:rsidRDefault="003555EE" w:rsidP="00313315">
      <w:pPr>
        <w:ind w:left="993"/>
        <w:jc w:val="both"/>
        <w:rPr>
          <w:rFonts w:ascii="Calibri" w:hAnsi="Calibri" w:cs="Book Antiqua"/>
          <w:i/>
          <w:color w:val="0000FF"/>
        </w:rPr>
      </w:pPr>
    </w:p>
    <w:p w14:paraId="3A48E708" w14:textId="77777777" w:rsidR="003555EE" w:rsidRDefault="003555EE" w:rsidP="00313315">
      <w:pPr>
        <w:ind w:left="993"/>
        <w:jc w:val="both"/>
        <w:rPr>
          <w:rFonts w:ascii="Calibri" w:hAnsi="Calibri" w:cs="Book Antiqua"/>
          <w:i/>
          <w:color w:val="0000FF"/>
        </w:rPr>
      </w:pPr>
    </w:p>
    <w:p w14:paraId="74B18219" w14:textId="77777777" w:rsidR="003555EE" w:rsidRDefault="003555EE" w:rsidP="00313315">
      <w:pPr>
        <w:ind w:left="993"/>
        <w:jc w:val="both"/>
        <w:rPr>
          <w:rFonts w:ascii="Calibri" w:hAnsi="Calibri" w:cs="Book Antiqua"/>
          <w:i/>
          <w:color w:val="0000FF"/>
        </w:rPr>
      </w:pPr>
    </w:p>
    <w:p w14:paraId="153F6A19" w14:textId="77777777" w:rsidR="003555EE" w:rsidRDefault="003555EE" w:rsidP="00313315">
      <w:pPr>
        <w:ind w:left="993"/>
        <w:jc w:val="both"/>
        <w:rPr>
          <w:rFonts w:ascii="Calibri" w:hAnsi="Calibri" w:cs="Book Antiqua"/>
          <w:i/>
          <w:color w:val="0000FF"/>
        </w:rPr>
      </w:pPr>
    </w:p>
    <w:p w14:paraId="76A98867" w14:textId="77777777" w:rsidR="003555EE" w:rsidRDefault="003555EE" w:rsidP="00313315">
      <w:pPr>
        <w:ind w:left="993"/>
        <w:jc w:val="both"/>
        <w:rPr>
          <w:rFonts w:ascii="Calibri" w:hAnsi="Calibri" w:cs="Book Antiqua"/>
          <w:i/>
          <w:color w:val="0000FF"/>
        </w:rPr>
      </w:pPr>
    </w:p>
    <w:p w14:paraId="794022E3" w14:textId="77777777" w:rsidR="003555EE" w:rsidRDefault="003555EE" w:rsidP="00313315">
      <w:pPr>
        <w:ind w:left="993"/>
        <w:jc w:val="both"/>
        <w:rPr>
          <w:rFonts w:ascii="Calibri" w:hAnsi="Calibri" w:cs="Book Antiqua"/>
          <w:i/>
          <w:color w:val="0000FF"/>
        </w:rPr>
      </w:pPr>
    </w:p>
    <w:p w14:paraId="6072B600" w14:textId="77777777" w:rsidR="003555EE" w:rsidRDefault="003555EE" w:rsidP="00313315">
      <w:pPr>
        <w:ind w:left="993"/>
        <w:jc w:val="both"/>
        <w:rPr>
          <w:rFonts w:ascii="Calibri" w:hAnsi="Calibri" w:cs="Book Antiqua"/>
          <w:i/>
          <w:color w:val="0000FF"/>
        </w:rPr>
      </w:pPr>
    </w:p>
    <w:p w14:paraId="0FBE33C4" w14:textId="77777777" w:rsidR="003555EE" w:rsidRDefault="003555EE" w:rsidP="00313315">
      <w:pPr>
        <w:ind w:left="993"/>
        <w:jc w:val="both"/>
        <w:rPr>
          <w:rFonts w:ascii="Calibri" w:hAnsi="Calibri" w:cs="Book Antiqua"/>
          <w:i/>
          <w:color w:val="0000FF"/>
        </w:rPr>
      </w:pPr>
    </w:p>
    <w:p w14:paraId="0EADC7A7" w14:textId="77777777" w:rsidR="003555EE" w:rsidRDefault="003555EE" w:rsidP="00313315">
      <w:pPr>
        <w:ind w:left="993"/>
        <w:jc w:val="both"/>
        <w:rPr>
          <w:rFonts w:ascii="Calibri" w:hAnsi="Calibri" w:cs="Book Antiqua"/>
          <w:i/>
          <w:color w:val="0000FF"/>
        </w:rPr>
      </w:pPr>
    </w:p>
    <w:p w14:paraId="5BD65896" w14:textId="77777777" w:rsidR="003555EE" w:rsidRDefault="003555EE" w:rsidP="00313315">
      <w:pPr>
        <w:ind w:left="993"/>
        <w:jc w:val="both"/>
        <w:rPr>
          <w:rFonts w:ascii="Calibri" w:hAnsi="Calibri" w:cs="Book Antiqua"/>
          <w:i/>
          <w:color w:val="0000FF"/>
        </w:rPr>
      </w:pPr>
    </w:p>
    <w:p w14:paraId="1912ECFF" w14:textId="77777777" w:rsidR="003555EE" w:rsidRDefault="003555EE" w:rsidP="00313315">
      <w:pPr>
        <w:ind w:left="993"/>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F18E2FD" w14:textId="77777777" w:rsidTr="00614B45">
        <w:tc>
          <w:tcPr>
            <w:tcW w:w="2265" w:type="dxa"/>
            <w:shd w:val="clear" w:color="auto" w:fill="DBDBDB" w:themeFill="accent3" w:themeFillTint="66"/>
          </w:tcPr>
          <w:p w14:paraId="3C62D524"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6978D6A"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18</w:t>
            </w:r>
          </w:p>
        </w:tc>
      </w:tr>
      <w:tr w:rsidR="003555EE" w:rsidRPr="00C97EDA" w14:paraId="3DACAC88" w14:textId="77777777" w:rsidTr="00614B45">
        <w:tc>
          <w:tcPr>
            <w:tcW w:w="2265" w:type="dxa"/>
            <w:shd w:val="clear" w:color="auto" w:fill="DBDBDB" w:themeFill="accent3" w:themeFillTint="66"/>
          </w:tcPr>
          <w:p w14:paraId="28C8E8B1"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3E938D9E"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sucursales</w:t>
            </w:r>
          </w:p>
        </w:tc>
      </w:tr>
      <w:tr w:rsidR="003555EE" w:rsidRPr="00C97EDA" w14:paraId="6B9D3F76" w14:textId="77777777" w:rsidTr="00614B45">
        <w:tc>
          <w:tcPr>
            <w:tcW w:w="2265" w:type="dxa"/>
            <w:shd w:val="clear" w:color="auto" w:fill="DBDBDB" w:themeFill="accent3" w:themeFillTint="66"/>
          </w:tcPr>
          <w:p w14:paraId="2463B7D9"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090BC87"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18</w:t>
            </w:r>
          </w:p>
        </w:tc>
      </w:tr>
      <w:tr w:rsidR="003555EE" w:rsidRPr="00C97EDA" w14:paraId="1742F595" w14:textId="77777777" w:rsidTr="00614B45">
        <w:tc>
          <w:tcPr>
            <w:tcW w:w="2265" w:type="dxa"/>
            <w:shd w:val="clear" w:color="auto" w:fill="DBDBDB" w:themeFill="accent3" w:themeFillTint="66"/>
          </w:tcPr>
          <w:p w14:paraId="0A988975"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18DDFD16"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18</w:t>
            </w:r>
          </w:p>
        </w:tc>
      </w:tr>
      <w:tr w:rsidR="003555EE" w:rsidRPr="00C97EDA" w14:paraId="0C2C596E" w14:textId="77777777" w:rsidTr="00614B45">
        <w:tc>
          <w:tcPr>
            <w:tcW w:w="2265" w:type="dxa"/>
            <w:shd w:val="clear" w:color="auto" w:fill="DBDBDB" w:themeFill="accent3" w:themeFillTint="66"/>
          </w:tcPr>
          <w:p w14:paraId="7ED41EA1"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2AA80DF6"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18</w:t>
            </w:r>
            <w:r w:rsidRPr="00E328FA">
              <w:rPr>
                <w:rFonts w:ascii="Calibri" w:hAnsi="Calibri" w:cs="Book Antiqua"/>
              </w:rPr>
              <w:t>.</w:t>
            </w:r>
            <w:r>
              <w:rPr>
                <w:rFonts w:ascii="Calibri" w:hAnsi="Calibri" w:cs="Book Antiqua"/>
              </w:rPr>
              <w:t>1, 18.2, 18.3</w:t>
            </w:r>
          </w:p>
        </w:tc>
      </w:tr>
    </w:tbl>
    <w:p w14:paraId="396FB8D6" w14:textId="6D2411A7" w:rsidR="003555EE" w:rsidRPr="0039736F" w:rsidRDefault="003555EE" w:rsidP="00313315">
      <w:pPr>
        <w:ind w:left="993"/>
        <w:jc w:val="both"/>
        <w:rPr>
          <w:rFonts w:ascii="Calibri" w:hAnsi="Calibri" w:cs="Book Antiqua"/>
          <w:i/>
          <w:color w:val="0000FF"/>
        </w:rPr>
      </w:pPr>
    </w:p>
    <w:p w14:paraId="734A0CC7" w14:textId="4AA75AC5" w:rsidR="00313315" w:rsidRPr="0039736F" w:rsidRDefault="003555EE" w:rsidP="00313315">
      <w:pPr>
        <w:ind w:left="709"/>
        <w:jc w:val="both"/>
        <w:rPr>
          <w:rFonts w:ascii="Calibri" w:hAnsi="Calibri" w:cs="Book Antiqua"/>
          <w:i/>
          <w:color w:val="0000FF"/>
        </w:rPr>
      </w:pPr>
      <w:r w:rsidRPr="00F36111">
        <w:rPr>
          <w:rFonts w:ascii="Calibri" w:hAnsi="Calibri" w:cs="Book Antiqua"/>
          <w:noProof/>
        </w:rPr>
        <w:drawing>
          <wp:anchor distT="0" distB="0" distL="114300" distR="114300" simplePos="0" relativeHeight="251699200" behindDoc="0" locked="0" layoutInCell="1" allowOverlap="1" wp14:anchorId="25E4C76D" wp14:editId="73BE5927">
            <wp:simplePos x="0" y="0"/>
            <wp:positionH relativeFrom="margin">
              <wp:posOffset>2115820</wp:posOffset>
            </wp:positionH>
            <wp:positionV relativeFrom="paragraph">
              <wp:posOffset>69215</wp:posOffset>
            </wp:positionV>
            <wp:extent cx="2467319" cy="3115110"/>
            <wp:effectExtent l="0" t="0" r="0" b="9525"/>
            <wp:wrapNone/>
            <wp:docPr id="546173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910"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67319" cy="3115110"/>
                    </a:xfrm>
                    <a:prstGeom prst="rect">
                      <a:avLst/>
                    </a:prstGeom>
                  </pic:spPr>
                </pic:pic>
              </a:graphicData>
            </a:graphic>
            <wp14:sizeRelH relativeFrom="page">
              <wp14:pctWidth>0</wp14:pctWidth>
            </wp14:sizeRelH>
            <wp14:sizeRelV relativeFrom="page">
              <wp14:pctHeight>0</wp14:pctHeight>
            </wp14:sizeRelV>
          </wp:anchor>
        </w:drawing>
      </w:r>
    </w:p>
    <w:p w14:paraId="7AD932EA" w14:textId="79158BF6" w:rsidR="00313315" w:rsidRPr="0039736F" w:rsidRDefault="00313315" w:rsidP="00313315">
      <w:pPr>
        <w:ind w:left="993"/>
        <w:jc w:val="both"/>
        <w:rPr>
          <w:rFonts w:ascii="Calibri" w:hAnsi="Calibri" w:cs="Book Antiqua"/>
          <w:i/>
          <w:color w:val="0000FF"/>
          <w:u w:val="single"/>
        </w:rPr>
      </w:pPr>
    </w:p>
    <w:p w14:paraId="79832853" w14:textId="7F319D3A"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Default="00313315" w:rsidP="00313315">
      <w:pPr>
        <w:ind w:left="993"/>
        <w:jc w:val="both"/>
        <w:rPr>
          <w:rFonts w:ascii="Calibri" w:hAnsi="Calibri" w:cs="Book Antiqua"/>
          <w:i/>
          <w:color w:val="595959"/>
        </w:rPr>
      </w:pPr>
    </w:p>
    <w:p w14:paraId="5953004C" w14:textId="77777777" w:rsidR="003555EE" w:rsidRDefault="003555EE" w:rsidP="00313315">
      <w:pPr>
        <w:ind w:left="993"/>
        <w:jc w:val="both"/>
        <w:rPr>
          <w:rFonts w:ascii="Calibri" w:hAnsi="Calibri" w:cs="Book Antiqua"/>
          <w:i/>
          <w:color w:val="595959"/>
        </w:rPr>
      </w:pPr>
    </w:p>
    <w:p w14:paraId="357780FF" w14:textId="77777777" w:rsidR="003555EE" w:rsidRDefault="003555EE" w:rsidP="00313315">
      <w:pPr>
        <w:ind w:left="993"/>
        <w:jc w:val="both"/>
        <w:rPr>
          <w:rFonts w:ascii="Calibri" w:hAnsi="Calibri" w:cs="Book Antiqua"/>
          <w:i/>
          <w:color w:val="595959"/>
        </w:rPr>
      </w:pPr>
    </w:p>
    <w:p w14:paraId="435CE124" w14:textId="77777777" w:rsidR="003555EE" w:rsidRDefault="003555EE" w:rsidP="00313315">
      <w:pPr>
        <w:ind w:left="993"/>
        <w:jc w:val="both"/>
        <w:rPr>
          <w:rFonts w:ascii="Calibri" w:hAnsi="Calibri" w:cs="Book Antiqua"/>
          <w:i/>
          <w:color w:val="595959"/>
        </w:rPr>
      </w:pPr>
    </w:p>
    <w:p w14:paraId="7C4D49AF" w14:textId="77777777" w:rsidR="003555EE" w:rsidRDefault="003555EE" w:rsidP="00313315">
      <w:pPr>
        <w:ind w:left="993"/>
        <w:jc w:val="both"/>
        <w:rPr>
          <w:rFonts w:ascii="Calibri" w:hAnsi="Calibri" w:cs="Book Antiqua"/>
          <w:i/>
          <w:color w:val="595959"/>
        </w:rPr>
      </w:pPr>
    </w:p>
    <w:p w14:paraId="69D285B2" w14:textId="77777777" w:rsidR="003555EE" w:rsidRDefault="003555EE" w:rsidP="00313315">
      <w:pPr>
        <w:ind w:left="993"/>
        <w:jc w:val="both"/>
        <w:rPr>
          <w:rFonts w:ascii="Calibri" w:hAnsi="Calibri" w:cs="Book Antiqua"/>
          <w:i/>
          <w:color w:val="595959"/>
        </w:rPr>
      </w:pPr>
    </w:p>
    <w:p w14:paraId="1667C42E" w14:textId="77777777" w:rsidR="003555EE" w:rsidRDefault="003555EE" w:rsidP="00313315">
      <w:pPr>
        <w:ind w:left="993"/>
        <w:jc w:val="both"/>
        <w:rPr>
          <w:rFonts w:ascii="Calibri" w:hAnsi="Calibri" w:cs="Book Antiqua"/>
          <w:i/>
          <w:color w:val="595959"/>
        </w:rPr>
      </w:pPr>
    </w:p>
    <w:p w14:paraId="4C675726" w14:textId="77777777" w:rsidR="003555EE" w:rsidRDefault="003555EE" w:rsidP="00313315">
      <w:pPr>
        <w:ind w:left="993"/>
        <w:jc w:val="both"/>
        <w:rPr>
          <w:rFonts w:ascii="Calibri" w:hAnsi="Calibri" w:cs="Book Antiqua"/>
          <w:i/>
          <w:color w:val="595959"/>
        </w:rPr>
      </w:pPr>
    </w:p>
    <w:p w14:paraId="61B48731" w14:textId="77777777" w:rsidR="003555EE" w:rsidRDefault="003555EE" w:rsidP="00313315">
      <w:pPr>
        <w:ind w:left="993"/>
        <w:jc w:val="both"/>
        <w:rPr>
          <w:rFonts w:ascii="Calibri" w:hAnsi="Calibri" w:cs="Book Antiqua"/>
          <w:i/>
          <w:color w:val="595959"/>
        </w:rPr>
      </w:pPr>
    </w:p>
    <w:p w14:paraId="29B3FF89" w14:textId="77777777" w:rsidR="003555EE" w:rsidRDefault="003555EE" w:rsidP="00313315">
      <w:pPr>
        <w:ind w:left="993"/>
        <w:jc w:val="both"/>
        <w:rPr>
          <w:rFonts w:ascii="Calibri" w:hAnsi="Calibri" w:cs="Book Antiqua"/>
          <w:i/>
          <w:color w:val="595959"/>
        </w:rPr>
      </w:pPr>
    </w:p>
    <w:p w14:paraId="49107695" w14:textId="77777777" w:rsidR="003555EE" w:rsidRDefault="003555EE" w:rsidP="00313315">
      <w:pPr>
        <w:ind w:left="993"/>
        <w:jc w:val="both"/>
        <w:rPr>
          <w:rFonts w:ascii="Calibri" w:hAnsi="Calibri" w:cs="Book Antiqua"/>
          <w:i/>
          <w:color w:val="595959"/>
        </w:rPr>
      </w:pPr>
    </w:p>
    <w:p w14:paraId="3F0836E3" w14:textId="77777777" w:rsidR="003555EE" w:rsidRDefault="003555EE" w:rsidP="00313315">
      <w:pPr>
        <w:ind w:left="993"/>
        <w:jc w:val="both"/>
        <w:rPr>
          <w:rFonts w:ascii="Calibri" w:hAnsi="Calibri" w:cs="Book Antiqua"/>
          <w:i/>
          <w:color w:val="595959"/>
        </w:rPr>
      </w:pPr>
    </w:p>
    <w:p w14:paraId="460A9D87" w14:textId="77777777" w:rsidR="003555EE" w:rsidRDefault="003555EE" w:rsidP="00313315">
      <w:pPr>
        <w:ind w:left="993"/>
        <w:jc w:val="both"/>
        <w:rPr>
          <w:rFonts w:ascii="Calibri" w:hAnsi="Calibri" w:cs="Book Antiqua"/>
          <w:i/>
          <w:color w:val="595959"/>
        </w:rPr>
      </w:pPr>
    </w:p>
    <w:p w14:paraId="37AEF8F4" w14:textId="0D690B47" w:rsidR="00313315" w:rsidRPr="0039736F" w:rsidRDefault="00313315" w:rsidP="00313315">
      <w:pPr>
        <w:ind w:left="993"/>
        <w:jc w:val="center"/>
        <w:rPr>
          <w:rFonts w:ascii="Calibri" w:hAnsi="Calibri" w:cs="Book Antiqua"/>
          <w:i/>
          <w:color w:val="595959"/>
        </w:rPr>
      </w:pP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Default="00313315" w:rsidP="00313315">
      <w:pPr>
        <w:ind w:left="993"/>
        <w:jc w:val="center"/>
        <w:rPr>
          <w:rFonts w:ascii="Calibri" w:hAnsi="Calibri" w:cs="Book Antiqua"/>
          <w:i/>
          <w:color w:val="595959"/>
        </w:rPr>
      </w:pPr>
    </w:p>
    <w:p w14:paraId="5FB41C3C" w14:textId="77777777" w:rsidR="003555EE" w:rsidRDefault="003555EE" w:rsidP="00313315">
      <w:pPr>
        <w:ind w:left="993"/>
        <w:jc w:val="center"/>
        <w:rPr>
          <w:rFonts w:ascii="Calibri" w:hAnsi="Calibri" w:cs="Book Antiqua"/>
          <w:i/>
          <w:color w:val="595959"/>
        </w:rPr>
      </w:pPr>
    </w:p>
    <w:p w14:paraId="34EE4987" w14:textId="77777777" w:rsidR="003555EE" w:rsidRDefault="003555EE" w:rsidP="00313315">
      <w:pPr>
        <w:ind w:left="993"/>
        <w:jc w:val="center"/>
        <w:rPr>
          <w:rFonts w:ascii="Calibri" w:hAnsi="Calibri" w:cs="Book Antiqua"/>
          <w:i/>
          <w:color w:val="595959"/>
        </w:rPr>
      </w:pPr>
    </w:p>
    <w:p w14:paraId="51F91B55" w14:textId="77777777" w:rsidR="003555EE" w:rsidRDefault="003555EE" w:rsidP="00313315">
      <w:pPr>
        <w:ind w:left="993"/>
        <w:jc w:val="center"/>
        <w:rPr>
          <w:rFonts w:ascii="Calibri" w:hAnsi="Calibri" w:cs="Book Antiqua"/>
          <w:i/>
          <w:color w:val="595959"/>
        </w:rPr>
      </w:pPr>
    </w:p>
    <w:p w14:paraId="2B14ABD1" w14:textId="77777777" w:rsidR="003555EE" w:rsidRDefault="003555EE" w:rsidP="00313315">
      <w:pPr>
        <w:ind w:left="993"/>
        <w:jc w:val="center"/>
        <w:rPr>
          <w:rFonts w:ascii="Calibri" w:hAnsi="Calibri" w:cs="Book Antiqua"/>
          <w:i/>
          <w:color w:val="595959"/>
        </w:rPr>
      </w:pPr>
    </w:p>
    <w:p w14:paraId="32AC7767" w14:textId="77777777" w:rsidR="003555EE" w:rsidRDefault="003555EE" w:rsidP="00313315">
      <w:pPr>
        <w:ind w:left="993"/>
        <w:jc w:val="center"/>
        <w:rPr>
          <w:rFonts w:ascii="Calibri" w:hAnsi="Calibri" w:cs="Book Antiqua"/>
          <w:i/>
          <w:color w:val="595959"/>
        </w:rPr>
      </w:pPr>
    </w:p>
    <w:p w14:paraId="0C04DA56" w14:textId="77777777" w:rsidR="003555EE" w:rsidRDefault="003555EE" w:rsidP="00313315">
      <w:pPr>
        <w:ind w:left="993"/>
        <w:jc w:val="center"/>
        <w:rPr>
          <w:rFonts w:ascii="Calibri" w:hAnsi="Calibri" w:cs="Book Antiqua"/>
          <w:i/>
          <w:color w:val="595959"/>
        </w:rPr>
      </w:pPr>
    </w:p>
    <w:p w14:paraId="6995F6BB" w14:textId="77777777" w:rsidR="003555EE" w:rsidRDefault="003555EE" w:rsidP="00313315">
      <w:pPr>
        <w:ind w:left="993"/>
        <w:jc w:val="center"/>
        <w:rPr>
          <w:rFonts w:ascii="Calibri" w:hAnsi="Calibri" w:cs="Book Antiqua"/>
          <w:i/>
          <w:color w:val="595959"/>
        </w:rPr>
      </w:pPr>
    </w:p>
    <w:p w14:paraId="3434272D" w14:textId="77777777" w:rsidR="003555EE" w:rsidRDefault="003555EE" w:rsidP="00313315">
      <w:pPr>
        <w:ind w:left="993"/>
        <w:jc w:val="center"/>
        <w:rPr>
          <w:rFonts w:ascii="Calibri" w:hAnsi="Calibri" w:cs="Book Antiqua"/>
          <w:i/>
          <w:color w:val="595959"/>
        </w:rPr>
      </w:pPr>
    </w:p>
    <w:p w14:paraId="6FD641BD" w14:textId="77777777" w:rsidR="003555EE" w:rsidRDefault="003555EE" w:rsidP="00313315">
      <w:pPr>
        <w:ind w:left="993"/>
        <w:jc w:val="center"/>
        <w:rPr>
          <w:rFonts w:ascii="Calibri" w:hAnsi="Calibri" w:cs="Book Antiqua"/>
          <w:i/>
          <w:color w:val="595959"/>
        </w:rPr>
      </w:pPr>
    </w:p>
    <w:p w14:paraId="13B30FBA" w14:textId="77777777" w:rsidR="003555EE" w:rsidRDefault="003555EE" w:rsidP="00313315">
      <w:pPr>
        <w:ind w:left="993"/>
        <w:jc w:val="center"/>
        <w:rPr>
          <w:rFonts w:ascii="Calibri" w:hAnsi="Calibri" w:cs="Book Antiqua"/>
          <w:i/>
          <w:color w:val="595959"/>
        </w:rPr>
      </w:pPr>
    </w:p>
    <w:p w14:paraId="5BA650BE" w14:textId="77777777" w:rsidR="003555EE" w:rsidRDefault="003555EE" w:rsidP="00313315">
      <w:pPr>
        <w:ind w:left="993"/>
        <w:jc w:val="center"/>
        <w:rPr>
          <w:rFonts w:ascii="Calibri" w:hAnsi="Calibri" w:cs="Book Antiqua"/>
          <w:i/>
          <w:color w:val="595959"/>
        </w:rPr>
      </w:pPr>
    </w:p>
    <w:p w14:paraId="0BDBD49F" w14:textId="77777777" w:rsidR="003555EE" w:rsidRDefault="003555EE" w:rsidP="00313315">
      <w:pPr>
        <w:ind w:left="993"/>
        <w:jc w:val="center"/>
        <w:rPr>
          <w:rFonts w:ascii="Calibri" w:hAnsi="Calibri" w:cs="Book Antiqua"/>
          <w:i/>
          <w:color w:val="595959"/>
        </w:rPr>
      </w:pPr>
    </w:p>
    <w:p w14:paraId="2C068360" w14:textId="77777777" w:rsidR="003555EE" w:rsidRDefault="003555EE" w:rsidP="00313315">
      <w:pPr>
        <w:ind w:left="993"/>
        <w:jc w:val="center"/>
        <w:rPr>
          <w:rFonts w:ascii="Calibri" w:hAnsi="Calibri" w:cs="Book Antiqua"/>
          <w:i/>
          <w:color w:val="595959"/>
        </w:rPr>
      </w:pPr>
    </w:p>
    <w:p w14:paraId="18D4E72B" w14:textId="77777777" w:rsidR="003555EE" w:rsidRDefault="003555EE" w:rsidP="00313315">
      <w:pPr>
        <w:ind w:left="993"/>
        <w:jc w:val="center"/>
        <w:rPr>
          <w:rFonts w:ascii="Calibri" w:hAnsi="Calibri" w:cs="Book Antiqua"/>
          <w:i/>
          <w:color w:val="595959"/>
        </w:rPr>
      </w:pPr>
    </w:p>
    <w:p w14:paraId="5098F0D9" w14:textId="77777777" w:rsidR="003555EE" w:rsidRDefault="003555EE" w:rsidP="00313315">
      <w:pPr>
        <w:ind w:left="993"/>
        <w:jc w:val="center"/>
        <w:rPr>
          <w:rFonts w:ascii="Calibri" w:hAnsi="Calibri" w:cs="Book Antiqua"/>
          <w:i/>
          <w:color w:val="595959"/>
        </w:rPr>
      </w:pPr>
    </w:p>
    <w:p w14:paraId="768F9D07" w14:textId="77777777" w:rsidR="003555EE" w:rsidRDefault="003555EE" w:rsidP="00313315">
      <w:pPr>
        <w:ind w:left="993"/>
        <w:jc w:val="center"/>
        <w:rPr>
          <w:rFonts w:ascii="Calibri" w:hAnsi="Calibri" w:cs="Book Antiqua"/>
          <w:i/>
          <w:color w:val="595959"/>
        </w:rPr>
      </w:pPr>
    </w:p>
    <w:p w14:paraId="41EE5DCB" w14:textId="77777777" w:rsidR="003555EE" w:rsidRDefault="003555EE" w:rsidP="00313315">
      <w:pPr>
        <w:ind w:left="993"/>
        <w:jc w:val="center"/>
        <w:rPr>
          <w:rFonts w:ascii="Calibri" w:hAnsi="Calibri" w:cs="Book Antiqua"/>
          <w:i/>
          <w:color w:val="595959"/>
        </w:rPr>
      </w:pPr>
    </w:p>
    <w:p w14:paraId="0559FFA7" w14:textId="77777777" w:rsidR="003555EE" w:rsidRDefault="003555EE" w:rsidP="00313315">
      <w:pPr>
        <w:ind w:left="993"/>
        <w:jc w:val="center"/>
        <w:rPr>
          <w:rFonts w:ascii="Calibri" w:hAnsi="Calibri" w:cs="Book Antiqua"/>
          <w:i/>
          <w:color w:val="595959"/>
        </w:rPr>
      </w:pPr>
    </w:p>
    <w:p w14:paraId="7A18060A" w14:textId="77777777" w:rsidR="003555EE" w:rsidRDefault="003555EE" w:rsidP="00313315">
      <w:pPr>
        <w:ind w:left="993"/>
        <w:jc w:val="center"/>
        <w:rPr>
          <w:rFonts w:ascii="Calibri" w:hAnsi="Calibri" w:cs="Book Antiqua"/>
          <w:i/>
          <w:color w:val="595959"/>
        </w:rPr>
      </w:pPr>
    </w:p>
    <w:p w14:paraId="45F06554" w14:textId="77777777" w:rsidR="003555EE" w:rsidRPr="0039736F" w:rsidRDefault="003555EE" w:rsidP="00313315">
      <w:pPr>
        <w:ind w:left="993"/>
        <w:jc w:val="center"/>
        <w:rPr>
          <w:rFonts w:ascii="Calibri" w:hAnsi="Calibri" w:cs="Book Antiqua"/>
          <w:i/>
          <w:color w:val="595959"/>
        </w:rPr>
      </w:pPr>
    </w:p>
    <w:p w14:paraId="7A80D961" w14:textId="41E516B6" w:rsidR="00313315" w:rsidRDefault="00313315" w:rsidP="00313315">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2067172B" w14:textId="77777777" w:rsidTr="00614B45">
        <w:tc>
          <w:tcPr>
            <w:tcW w:w="2265" w:type="dxa"/>
            <w:shd w:val="clear" w:color="auto" w:fill="DBDBDB" w:themeFill="accent3" w:themeFillTint="66"/>
          </w:tcPr>
          <w:p w14:paraId="2850A491"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8C6097F"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19</w:t>
            </w:r>
          </w:p>
        </w:tc>
      </w:tr>
      <w:tr w:rsidR="003555EE" w:rsidRPr="00C97EDA" w14:paraId="2ECC33B3" w14:textId="77777777" w:rsidTr="00614B45">
        <w:tc>
          <w:tcPr>
            <w:tcW w:w="2265" w:type="dxa"/>
            <w:shd w:val="clear" w:color="auto" w:fill="DBDBDB" w:themeFill="accent3" w:themeFillTint="66"/>
          </w:tcPr>
          <w:p w14:paraId="2DF091C8"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0115723D"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Actualizar sucursales</w:t>
            </w:r>
          </w:p>
        </w:tc>
      </w:tr>
      <w:tr w:rsidR="003555EE" w:rsidRPr="00C97EDA" w14:paraId="2D11D255" w14:textId="77777777" w:rsidTr="00614B45">
        <w:tc>
          <w:tcPr>
            <w:tcW w:w="2265" w:type="dxa"/>
            <w:shd w:val="clear" w:color="auto" w:fill="DBDBDB" w:themeFill="accent3" w:themeFillTint="66"/>
          </w:tcPr>
          <w:p w14:paraId="6AE833F1"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1D88B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19</w:t>
            </w:r>
          </w:p>
        </w:tc>
      </w:tr>
      <w:tr w:rsidR="003555EE" w:rsidRPr="00C97EDA" w14:paraId="0218DFE2" w14:textId="77777777" w:rsidTr="00614B45">
        <w:tc>
          <w:tcPr>
            <w:tcW w:w="2265" w:type="dxa"/>
            <w:shd w:val="clear" w:color="auto" w:fill="DBDBDB" w:themeFill="accent3" w:themeFillTint="66"/>
          </w:tcPr>
          <w:p w14:paraId="1FBECD2A"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75D18644"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19</w:t>
            </w:r>
          </w:p>
        </w:tc>
      </w:tr>
      <w:tr w:rsidR="003555EE" w:rsidRPr="00C97EDA" w14:paraId="12E6FFC6" w14:textId="77777777" w:rsidTr="00614B45">
        <w:tc>
          <w:tcPr>
            <w:tcW w:w="2265" w:type="dxa"/>
            <w:shd w:val="clear" w:color="auto" w:fill="DBDBDB" w:themeFill="accent3" w:themeFillTint="66"/>
          </w:tcPr>
          <w:p w14:paraId="0F519A46"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4898399C"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19</w:t>
            </w:r>
            <w:r w:rsidRPr="00E328FA">
              <w:rPr>
                <w:rFonts w:ascii="Calibri" w:hAnsi="Calibri" w:cs="Book Antiqua"/>
              </w:rPr>
              <w:t>.</w:t>
            </w:r>
            <w:r>
              <w:rPr>
                <w:rFonts w:ascii="Calibri" w:hAnsi="Calibri" w:cs="Book Antiqua"/>
              </w:rPr>
              <w:t>1, 19.2, 19.3</w:t>
            </w:r>
          </w:p>
        </w:tc>
      </w:tr>
    </w:tbl>
    <w:p w14:paraId="4E658949" w14:textId="3E8D6B62" w:rsidR="003555EE" w:rsidRPr="0039736F" w:rsidRDefault="003555EE" w:rsidP="00313315">
      <w:pPr>
        <w:jc w:val="both"/>
        <w:rPr>
          <w:rFonts w:ascii="Calibri" w:hAnsi="Calibri" w:cs="Book Antiqua"/>
          <w:i/>
          <w:color w:val="0000FF"/>
        </w:rPr>
      </w:pPr>
    </w:p>
    <w:p w14:paraId="3C204E2F" w14:textId="0CA525FA"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700224" behindDoc="0" locked="0" layoutInCell="1" allowOverlap="1" wp14:anchorId="65B0EC22" wp14:editId="3B76516D">
            <wp:simplePos x="0" y="0"/>
            <wp:positionH relativeFrom="column">
              <wp:posOffset>2297430</wp:posOffset>
            </wp:positionH>
            <wp:positionV relativeFrom="paragraph">
              <wp:posOffset>53975</wp:posOffset>
            </wp:positionV>
            <wp:extent cx="1991003" cy="3639058"/>
            <wp:effectExtent l="0" t="0" r="9525" b="0"/>
            <wp:wrapNone/>
            <wp:docPr id="619015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013"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991003" cy="3639058"/>
                    </a:xfrm>
                    <a:prstGeom prst="rect">
                      <a:avLst/>
                    </a:prstGeom>
                  </pic:spPr>
                </pic:pic>
              </a:graphicData>
            </a:graphic>
            <wp14:sizeRelH relativeFrom="page">
              <wp14:pctWidth>0</wp14:pctWidth>
            </wp14:sizeRelH>
            <wp14:sizeRelV relativeFrom="page">
              <wp14:pctHeight>0</wp14:pctHeight>
            </wp14:sizeRelV>
          </wp:anchor>
        </w:drawing>
      </w:r>
    </w:p>
    <w:p w14:paraId="3E6422F0" w14:textId="36C41D4E" w:rsidR="00313315" w:rsidRPr="0039736F" w:rsidRDefault="00313315" w:rsidP="00313315">
      <w:pPr>
        <w:ind w:left="993"/>
        <w:jc w:val="both"/>
        <w:rPr>
          <w:rFonts w:ascii="Calibri" w:hAnsi="Calibri" w:cs="Book Antiqua"/>
          <w:i/>
          <w:color w:val="595959"/>
        </w:rPr>
      </w:pPr>
    </w:p>
    <w:p w14:paraId="1CA507CA" w14:textId="40FC289D"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Default="00313315" w:rsidP="00313315">
      <w:pPr>
        <w:ind w:left="993"/>
        <w:jc w:val="both"/>
        <w:rPr>
          <w:rFonts w:ascii="Calibri" w:hAnsi="Calibri" w:cs="Book Antiqua"/>
          <w:i/>
          <w:color w:val="595959"/>
        </w:rPr>
      </w:pPr>
    </w:p>
    <w:p w14:paraId="1B0C30EE" w14:textId="77777777" w:rsidR="003555EE" w:rsidRDefault="003555EE" w:rsidP="00313315">
      <w:pPr>
        <w:ind w:left="993"/>
        <w:jc w:val="both"/>
        <w:rPr>
          <w:rFonts w:ascii="Calibri" w:hAnsi="Calibri" w:cs="Book Antiqua"/>
          <w:i/>
          <w:color w:val="595959"/>
        </w:rPr>
      </w:pPr>
    </w:p>
    <w:p w14:paraId="2D8E8A59" w14:textId="77777777" w:rsidR="003555EE" w:rsidRDefault="003555EE" w:rsidP="00313315">
      <w:pPr>
        <w:ind w:left="993"/>
        <w:jc w:val="both"/>
        <w:rPr>
          <w:rFonts w:ascii="Calibri" w:hAnsi="Calibri" w:cs="Book Antiqua"/>
          <w:i/>
          <w:color w:val="595959"/>
        </w:rPr>
      </w:pPr>
    </w:p>
    <w:p w14:paraId="4A24DA74" w14:textId="77777777" w:rsidR="003555EE" w:rsidRDefault="003555EE" w:rsidP="00313315">
      <w:pPr>
        <w:ind w:left="993"/>
        <w:jc w:val="both"/>
        <w:rPr>
          <w:rFonts w:ascii="Calibri" w:hAnsi="Calibri" w:cs="Book Antiqua"/>
          <w:i/>
          <w:color w:val="595959"/>
        </w:rPr>
      </w:pPr>
    </w:p>
    <w:p w14:paraId="050D39A2" w14:textId="77777777" w:rsidR="003555EE" w:rsidRDefault="003555EE" w:rsidP="00313315">
      <w:pPr>
        <w:ind w:left="993"/>
        <w:jc w:val="both"/>
        <w:rPr>
          <w:rFonts w:ascii="Calibri" w:hAnsi="Calibri" w:cs="Book Antiqua"/>
          <w:i/>
          <w:color w:val="595959"/>
        </w:rPr>
      </w:pPr>
    </w:p>
    <w:p w14:paraId="371806CD" w14:textId="77777777" w:rsidR="003555EE" w:rsidRDefault="003555EE" w:rsidP="00313315">
      <w:pPr>
        <w:ind w:left="993"/>
        <w:jc w:val="both"/>
        <w:rPr>
          <w:rFonts w:ascii="Calibri" w:hAnsi="Calibri" w:cs="Book Antiqua"/>
          <w:i/>
          <w:color w:val="595959"/>
        </w:rPr>
      </w:pPr>
    </w:p>
    <w:p w14:paraId="6950F554" w14:textId="77777777" w:rsidR="003555EE" w:rsidRDefault="003555EE" w:rsidP="00313315">
      <w:pPr>
        <w:ind w:left="993"/>
        <w:jc w:val="both"/>
        <w:rPr>
          <w:rFonts w:ascii="Calibri" w:hAnsi="Calibri" w:cs="Book Antiqua"/>
          <w:i/>
          <w:color w:val="595959"/>
        </w:rPr>
      </w:pPr>
    </w:p>
    <w:p w14:paraId="7D1882D1" w14:textId="77777777" w:rsidR="003555EE" w:rsidRDefault="003555EE" w:rsidP="00313315">
      <w:pPr>
        <w:ind w:left="993"/>
        <w:jc w:val="both"/>
        <w:rPr>
          <w:rFonts w:ascii="Calibri" w:hAnsi="Calibri" w:cs="Book Antiqua"/>
          <w:i/>
          <w:color w:val="595959"/>
        </w:rPr>
      </w:pPr>
    </w:p>
    <w:p w14:paraId="5E5E6AD6" w14:textId="77777777" w:rsidR="003555EE" w:rsidRDefault="003555EE" w:rsidP="00313315">
      <w:pPr>
        <w:ind w:left="993"/>
        <w:jc w:val="both"/>
        <w:rPr>
          <w:rFonts w:ascii="Calibri" w:hAnsi="Calibri" w:cs="Book Antiqua"/>
          <w:i/>
          <w:color w:val="595959"/>
        </w:rPr>
      </w:pPr>
    </w:p>
    <w:p w14:paraId="0BB630E5" w14:textId="77777777" w:rsidR="003555EE" w:rsidRDefault="003555EE" w:rsidP="00313315">
      <w:pPr>
        <w:ind w:left="993"/>
        <w:jc w:val="both"/>
        <w:rPr>
          <w:rFonts w:ascii="Calibri" w:hAnsi="Calibri" w:cs="Book Antiqua"/>
          <w:i/>
          <w:color w:val="595959"/>
        </w:rPr>
      </w:pPr>
    </w:p>
    <w:p w14:paraId="7876FF7D" w14:textId="77777777" w:rsidR="003555EE" w:rsidRDefault="003555EE" w:rsidP="00313315">
      <w:pPr>
        <w:ind w:left="993"/>
        <w:jc w:val="both"/>
        <w:rPr>
          <w:rFonts w:ascii="Calibri" w:hAnsi="Calibri" w:cs="Book Antiqua"/>
          <w:i/>
          <w:color w:val="595959"/>
        </w:rPr>
      </w:pPr>
    </w:p>
    <w:p w14:paraId="5C609BE2" w14:textId="77777777" w:rsidR="003555EE" w:rsidRDefault="003555EE" w:rsidP="00313315">
      <w:pPr>
        <w:ind w:left="993"/>
        <w:jc w:val="both"/>
        <w:rPr>
          <w:rFonts w:ascii="Calibri" w:hAnsi="Calibri" w:cs="Book Antiqua"/>
          <w:i/>
          <w:color w:val="595959"/>
        </w:rPr>
      </w:pPr>
    </w:p>
    <w:p w14:paraId="64D03589" w14:textId="77777777" w:rsidR="003555EE" w:rsidRDefault="003555EE" w:rsidP="00313315">
      <w:pPr>
        <w:ind w:left="993"/>
        <w:jc w:val="both"/>
        <w:rPr>
          <w:rFonts w:ascii="Calibri" w:hAnsi="Calibri" w:cs="Book Antiqua"/>
          <w:i/>
          <w:color w:val="595959"/>
        </w:rPr>
      </w:pPr>
    </w:p>
    <w:p w14:paraId="68ECC51C" w14:textId="77777777" w:rsidR="003555EE" w:rsidRDefault="003555EE" w:rsidP="00313315">
      <w:pPr>
        <w:ind w:left="993"/>
        <w:jc w:val="both"/>
        <w:rPr>
          <w:rFonts w:ascii="Calibri" w:hAnsi="Calibri" w:cs="Book Antiqua"/>
          <w:i/>
          <w:color w:val="595959"/>
        </w:rPr>
      </w:pPr>
    </w:p>
    <w:p w14:paraId="257A9568" w14:textId="77777777" w:rsidR="003555EE" w:rsidRPr="0039736F" w:rsidRDefault="003555EE"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326C25C7" w:rsidR="00313315" w:rsidRPr="0039736F" w:rsidRDefault="00313315" w:rsidP="00313315">
      <w:pPr>
        <w:ind w:left="993"/>
        <w:jc w:val="center"/>
        <w:rPr>
          <w:rFonts w:ascii="Calibri" w:hAnsi="Calibri" w:cs="Book Antiqua"/>
          <w:i/>
          <w:color w:val="595959"/>
        </w:rPr>
      </w:pPr>
    </w:p>
    <w:p w14:paraId="00973398" w14:textId="77777777"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5D9669D" w14:textId="77777777" w:rsidR="00C81AC1" w:rsidRDefault="00C81AC1" w:rsidP="00313315">
      <w:pPr>
        <w:ind w:left="993"/>
        <w:jc w:val="center"/>
        <w:rPr>
          <w:rFonts w:ascii="Calibri" w:hAnsi="Calibri" w:cs="Book Antiqua"/>
          <w:i/>
          <w:color w:val="595959"/>
        </w:rPr>
      </w:pPr>
    </w:p>
    <w:p w14:paraId="1DCA0E63" w14:textId="77777777" w:rsidR="00C81AC1" w:rsidRDefault="00C81AC1" w:rsidP="00313315">
      <w:pPr>
        <w:ind w:left="993"/>
        <w:jc w:val="center"/>
        <w:rPr>
          <w:rFonts w:ascii="Calibri" w:hAnsi="Calibri" w:cs="Book Antiqua"/>
          <w:i/>
          <w:color w:val="595959"/>
        </w:rPr>
      </w:pPr>
    </w:p>
    <w:p w14:paraId="1088B486" w14:textId="77777777" w:rsidR="00C81AC1" w:rsidRDefault="00C81AC1" w:rsidP="00313315">
      <w:pPr>
        <w:ind w:left="993"/>
        <w:jc w:val="center"/>
        <w:rPr>
          <w:rFonts w:ascii="Calibri" w:hAnsi="Calibri" w:cs="Book Antiqua"/>
          <w:i/>
          <w:color w:val="595959"/>
        </w:rPr>
      </w:pPr>
    </w:p>
    <w:p w14:paraId="06A2DAB1" w14:textId="77777777" w:rsidR="00C81AC1" w:rsidRDefault="00C81AC1" w:rsidP="00313315">
      <w:pPr>
        <w:ind w:left="993"/>
        <w:jc w:val="center"/>
        <w:rPr>
          <w:rFonts w:ascii="Calibri" w:hAnsi="Calibri" w:cs="Book Antiqua"/>
          <w:i/>
          <w:color w:val="595959"/>
        </w:rPr>
      </w:pPr>
    </w:p>
    <w:p w14:paraId="61CC41AB" w14:textId="77777777" w:rsidR="00C81AC1" w:rsidRDefault="00C81AC1" w:rsidP="00313315">
      <w:pPr>
        <w:ind w:left="993"/>
        <w:jc w:val="center"/>
        <w:rPr>
          <w:rFonts w:ascii="Calibri" w:hAnsi="Calibri" w:cs="Book Antiqua"/>
          <w:i/>
          <w:color w:val="595959"/>
        </w:rPr>
      </w:pPr>
    </w:p>
    <w:p w14:paraId="47BEF084" w14:textId="77777777" w:rsidR="00C81AC1" w:rsidRDefault="00C81AC1" w:rsidP="00313315">
      <w:pPr>
        <w:ind w:left="993"/>
        <w:jc w:val="center"/>
        <w:rPr>
          <w:rFonts w:ascii="Calibri" w:hAnsi="Calibri" w:cs="Book Antiqua"/>
          <w:i/>
          <w:color w:val="595959"/>
        </w:rPr>
      </w:pPr>
    </w:p>
    <w:p w14:paraId="28683D0B" w14:textId="77777777" w:rsidR="00C81AC1" w:rsidRDefault="00C81AC1" w:rsidP="00313315">
      <w:pPr>
        <w:ind w:left="993"/>
        <w:jc w:val="center"/>
        <w:rPr>
          <w:rFonts w:ascii="Calibri" w:hAnsi="Calibri" w:cs="Book Antiqua"/>
          <w:i/>
          <w:color w:val="595959"/>
        </w:rPr>
      </w:pPr>
    </w:p>
    <w:p w14:paraId="450CE65F" w14:textId="77777777" w:rsidR="00C81AC1" w:rsidRDefault="00C81AC1" w:rsidP="00313315">
      <w:pPr>
        <w:ind w:left="993"/>
        <w:jc w:val="center"/>
        <w:rPr>
          <w:rFonts w:ascii="Calibri" w:hAnsi="Calibri" w:cs="Book Antiqua"/>
          <w:i/>
          <w:color w:val="595959"/>
        </w:rPr>
      </w:pPr>
    </w:p>
    <w:p w14:paraId="4DED9BD8" w14:textId="77777777" w:rsidR="00C81AC1" w:rsidRDefault="00C81AC1" w:rsidP="00313315">
      <w:pPr>
        <w:ind w:left="993"/>
        <w:jc w:val="center"/>
        <w:rPr>
          <w:rFonts w:ascii="Calibri" w:hAnsi="Calibri" w:cs="Book Antiqua"/>
          <w:i/>
          <w:color w:val="595959"/>
        </w:rPr>
      </w:pPr>
    </w:p>
    <w:p w14:paraId="71B10969" w14:textId="77777777" w:rsidR="00C81AC1" w:rsidRDefault="00C81AC1" w:rsidP="00313315">
      <w:pPr>
        <w:ind w:left="993"/>
        <w:jc w:val="center"/>
        <w:rPr>
          <w:rFonts w:ascii="Calibri" w:hAnsi="Calibri" w:cs="Book Antiqua"/>
          <w:i/>
          <w:color w:val="595959"/>
        </w:rPr>
      </w:pPr>
    </w:p>
    <w:p w14:paraId="6576B7E7" w14:textId="77777777" w:rsidR="00C81AC1" w:rsidRDefault="00C81AC1" w:rsidP="00313315">
      <w:pPr>
        <w:ind w:left="993"/>
        <w:jc w:val="center"/>
        <w:rPr>
          <w:rFonts w:ascii="Calibri" w:hAnsi="Calibri" w:cs="Book Antiqua"/>
          <w:i/>
          <w:color w:val="595959"/>
        </w:rPr>
      </w:pPr>
    </w:p>
    <w:p w14:paraId="64B830B7" w14:textId="77777777" w:rsidR="00C81AC1" w:rsidRDefault="00C81AC1" w:rsidP="00313315">
      <w:pPr>
        <w:ind w:left="993"/>
        <w:jc w:val="center"/>
        <w:rPr>
          <w:rFonts w:ascii="Calibri" w:hAnsi="Calibri" w:cs="Book Antiqua"/>
          <w:i/>
          <w:color w:val="595959"/>
        </w:rPr>
      </w:pPr>
    </w:p>
    <w:p w14:paraId="58B559B4" w14:textId="77777777" w:rsidR="00C81AC1" w:rsidRDefault="00C81AC1" w:rsidP="00313315">
      <w:pPr>
        <w:ind w:left="993"/>
        <w:jc w:val="center"/>
        <w:rPr>
          <w:rFonts w:ascii="Calibri" w:hAnsi="Calibri" w:cs="Book Antiqua"/>
          <w:i/>
          <w:color w:val="595959"/>
        </w:rPr>
      </w:pPr>
    </w:p>
    <w:p w14:paraId="52224F2A" w14:textId="77777777" w:rsidR="00C81AC1" w:rsidRDefault="00C81AC1" w:rsidP="00313315">
      <w:pPr>
        <w:ind w:left="993"/>
        <w:jc w:val="center"/>
        <w:rPr>
          <w:rFonts w:ascii="Calibri" w:hAnsi="Calibri" w:cs="Book Antiqua"/>
          <w:i/>
          <w:color w:val="595959"/>
        </w:rPr>
      </w:pPr>
    </w:p>
    <w:p w14:paraId="0CF0CFCC" w14:textId="77777777" w:rsidR="00C81AC1" w:rsidRDefault="00C81AC1" w:rsidP="00313315">
      <w:pPr>
        <w:ind w:left="993"/>
        <w:jc w:val="center"/>
        <w:rPr>
          <w:rFonts w:ascii="Calibri" w:hAnsi="Calibri" w:cs="Book Antiqua"/>
          <w:i/>
          <w:color w:val="595959"/>
        </w:rPr>
      </w:pPr>
    </w:p>
    <w:p w14:paraId="4A777339" w14:textId="77777777" w:rsidR="00C81AC1" w:rsidRDefault="00C81AC1" w:rsidP="00313315">
      <w:pPr>
        <w:ind w:left="993"/>
        <w:jc w:val="center"/>
        <w:rPr>
          <w:rFonts w:ascii="Calibri" w:hAnsi="Calibri" w:cs="Book Antiqua"/>
          <w:i/>
          <w:color w:val="595959"/>
        </w:rPr>
      </w:pPr>
    </w:p>
    <w:p w14:paraId="7215D8A2" w14:textId="77777777" w:rsidR="00C81AC1" w:rsidRDefault="00C81AC1" w:rsidP="00313315">
      <w:pPr>
        <w:ind w:left="993"/>
        <w:jc w:val="center"/>
        <w:rPr>
          <w:rFonts w:ascii="Calibri" w:hAnsi="Calibri" w:cs="Book Antiqua"/>
          <w:i/>
          <w:color w:val="595959"/>
        </w:rPr>
      </w:pPr>
    </w:p>
    <w:p w14:paraId="5C3DE858" w14:textId="77777777" w:rsidR="00C81AC1" w:rsidRPr="0039736F" w:rsidRDefault="00C81AC1" w:rsidP="00313315">
      <w:pPr>
        <w:ind w:left="993"/>
        <w:jc w:val="center"/>
        <w:rPr>
          <w:rFonts w:ascii="Calibri" w:hAnsi="Calibri" w:cs="Book Antiqua"/>
          <w:i/>
          <w:color w:val="595959"/>
        </w:rPr>
      </w:pPr>
    </w:p>
    <w:p w14:paraId="43A2F149" w14:textId="77777777" w:rsidR="00313315" w:rsidRPr="0039736F" w:rsidRDefault="00313315"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36D49D15" w14:textId="77777777" w:rsidTr="00614B45">
        <w:tc>
          <w:tcPr>
            <w:tcW w:w="2265" w:type="dxa"/>
            <w:shd w:val="clear" w:color="auto" w:fill="DBDBDB" w:themeFill="accent3" w:themeFillTint="66"/>
          </w:tcPr>
          <w:p w14:paraId="4812CCBB"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44504C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20</w:t>
            </w:r>
          </w:p>
        </w:tc>
      </w:tr>
      <w:tr w:rsidR="00C81AC1" w:rsidRPr="00C97EDA" w14:paraId="7517799F" w14:textId="77777777" w:rsidTr="00614B45">
        <w:tc>
          <w:tcPr>
            <w:tcW w:w="2265" w:type="dxa"/>
            <w:shd w:val="clear" w:color="auto" w:fill="DBDBDB" w:themeFill="accent3" w:themeFillTint="66"/>
          </w:tcPr>
          <w:p w14:paraId="159B0C3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78306ECC"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Eliminar sucursales</w:t>
            </w:r>
          </w:p>
        </w:tc>
      </w:tr>
      <w:tr w:rsidR="00C81AC1" w:rsidRPr="00C97EDA" w14:paraId="03ED4730" w14:textId="77777777" w:rsidTr="00614B45">
        <w:tc>
          <w:tcPr>
            <w:tcW w:w="2265" w:type="dxa"/>
            <w:shd w:val="clear" w:color="auto" w:fill="DBDBDB" w:themeFill="accent3" w:themeFillTint="66"/>
          </w:tcPr>
          <w:p w14:paraId="20A1D029"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ABB710F"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20</w:t>
            </w:r>
          </w:p>
        </w:tc>
      </w:tr>
      <w:tr w:rsidR="00C81AC1" w:rsidRPr="00C97EDA" w14:paraId="3B2127D8" w14:textId="77777777" w:rsidTr="00614B45">
        <w:tc>
          <w:tcPr>
            <w:tcW w:w="2265" w:type="dxa"/>
            <w:shd w:val="clear" w:color="auto" w:fill="DBDBDB" w:themeFill="accent3" w:themeFillTint="66"/>
          </w:tcPr>
          <w:p w14:paraId="40D09DEE"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E4794B8"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20</w:t>
            </w:r>
          </w:p>
        </w:tc>
      </w:tr>
      <w:tr w:rsidR="00C81AC1" w:rsidRPr="00C97EDA" w14:paraId="3AEBEF18" w14:textId="77777777" w:rsidTr="00614B45">
        <w:tc>
          <w:tcPr>
            <w:tcW w:w="2265" w:type="dxa"/>
            <w:shd w:val="clear" w:color="auto" w:fill="DBDBDB" w:themeFill="accent3" w:themeFillTint="66"/>
          </w:tcPr>
          <w:p w14:paraId="02024A8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2CF12A2E"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20</w:t>
            </w:r>
            <w:r w:rsidRPr="00E328FA">
              <w:rPr>
                <w:rFonts w:ascii="Calibri" w:hAnsi="Calibri" w:cs="Book Antiqua"/>
              </w:rPr>
              <w:t>.</w:t>
            </w:r>
            <w:r>
              <w:rPr>
                <w:rFonts w:ascii="Calibri" w:hAnsi="Calibri" w:cs="Book Antiqua"/>
              </w:rPr>
              <w:t>1, 20.2</w:t>
            </w:r>
          </w:p>
        </w:tc>
      </w:tr>
    </w:tbl>
    <w:p w14:paraId="11B38C39" w14:textId="65DC94C8"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1248" behindDoc="0" locked="0" layoutInCell="1" allowOverlap="1" wp14:anchorId="565D40A6" wp14:editId="08A651C3">
            <wp:simplePos x="0" y="0"/>
            <wp:positionH relativeFrom="column">
              <wp:posOffset>2327910</wp:posOffset>
            </wp:positionH>
            <wp:positionV relativeFrom="paragraph">
              <wp:posOffset>186690</wp:posOffset>
            </wp:positionV>
            <wp:extent cx="2124371" cy="3400900"/>
            <wp:effectExtent l="0" t="0" r="0" b="9525"/>
            <wp:wrapNone/>
            <wp:docPr id="1742933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3071"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124371" cy="3400900"/>
                    </a:xfrm>
                    <a:prstGeom prst="rect">
                      <a:avLst/>
                    </a:prstGeom>
                  </pic:spPr>
                </pic:pic>
              </a:graphicData>
            </a:graphic>
            <wp14:sizeRelH relativeFrom="page">
              <wp14:pctWidth>0</wp14:pctWidth>
            </wp14:sizeRelH>
            <wp14:sizeRelV relativeFrom="page">
              <wp14:pctHeight>0</wp14:pctHeight>
            </wp14:sizeRelV>
          </wp:anchor>
        </w:drawing>
      </w:r>
    </w:p>
    <w:p w14:paraId="30172845" w14:textId="77777777" w:rsidR="00313315" w:rsidRPr="0039736F" w:rsidRDefault="00313315" w:rsidP="00313315">
      <w:pPr>
        <w:jc w:val="both"/>
        <w:rPr>
          <w:rFonts w:ascii="Calibri" w:hAnsi="Calibri" w:cs="Book Antiqua"/>
          <w:i/>
          <w:color w:val="595959"/>
        </w:rPr>
      </w:pPr>
    </w:p>
    <w:p w14:paraId="0370B670" w14:textId="366286CA" w:rsidR="00313315" w:rsidRPr="0039736F" w:rsidRDefault="00313315" w:rsidP="00313315">
      <w:pPr>
        <w:jc w:val="both"/>
        <w:rPr>
          <w:rFonts w:ascii="Calibri" w:hAnsi="Calibri" w:cs="Book Antiqua"/>
          <w:i/>
          <w:color w:val="595959"/>
        </w:rPr>
      </w:pPr>
    </w:p>
    <w:p w14:paraId="5237C170" w14:textId="77777777" w:rsidR="00313315" w:rsidRDefault="00313315" w:rsidP="00313315">
      <w:pPr>
        <w:jc w:val="both"/>
        <w:rPr>
          <w:rFonts w:ascii="Calibri" w:hAnsi="Calibri" w:cs="Book Antiqua"/>
          <w:i/>
          <w:color w:val="595959"/>
        </w:rPr>
      </w:pPr>
    </w:p>
    <w:p w14:paraId="1FCACDED" w14:textId="53DE8183" w:rsidR="00C81AC1" w:rsidRDefault="00C81AC1" w:rsidP="00313315">
      <w:pPr>
        <w:jc w:val="both"/>
        <w:rPr>
          <w:rFonts w:ascii="Calibri" w:hAnsi="Calibri" w:cs="Book Antiqua"/>
          <w:i/>
          <w:color w:val="595959"/>
        </w:rPr>
      </w:pPr>
    </w:p>
    <w:p w14:paraId="4AB4976A" w14:textId="77777777" w:rsidR="00C81AC1" w:rsidRDefault="00C81AC1" w:rsidP="00313315">
      <w:pPr>
        <w:jc w:val="both"/>
        <w:rPr>
          <w:rFonts w:ascii="Calibri" w:hAnsi="Calibri" w:cs="Book Antiqua"/>
          <w:i/>
          <w:color w:val="595959"/>
        </w:rPr>
      </w:pPr>
    </w:p>
    <w:p w14:paraId="5B36D455" w14:textId="305B9896" w:rsidR="00C81AC1" w:rsidRDefault="00C81AC1" w:rsidP="00313315">
      <w:pPr>
        <w:jc w:val="both"/>
        <w:rPr>
          <w:rFonts w:ascii="Calibri" w:hAnsi="Calibri" w:cs="Book Antiqua"/>
          <w:i/>
          <w:color w:val="595959"/>
        </w:rPr>
      </w:pPr>
    </w:p>
    <w:p w14:paraId="067BBD2C" w14:textId="77777777" w:rsidR="00C81AC1" w:rsidRDefault="00C81AC1" w:rsidP="00313315">
      <w:pPr>
        <w:jc w:val="both"/>
        <w:rPr>
          <w:rFonts w:ascii="Calibri" w:hAnsi="Calibri" w:cs="Book Antiqua"/>
          <w:i/>
          <w:color w:val="595959"/>
        </w:rPr>
      </w:pPr>
    </w:p>
    <w:p w14:paraId="429168F0" w14:textId="79C37383" w:rsidR="00C81AC1" w:rsidRDefault="00C81AC1" w:rsidP="00313315">
      <w:pPr>
        <w:jc w:val="both"/>
        <w:rPr>
          <w:rFonts w:ascii="Calibri" w:hAnsi="Calibri" w:cs="Book Antiqua"/>
          <w:i/>
          <w:color w:val="595959"/>
        </w:rPr>
      </w:pPr>
    </w:p>
    <w:p w14:paraId="6EB18B02" w14:textId="77777777" w:rsidR="00C81AC1" w:rsidRDefault="00C81AC1" w:rsidP="00313315">
      <w:pPr>
        <w:jc w:val="both"/>
        <w:rPr>
          <w:rFonts w:ascii="Calibri" w:hAnsi="Calibri" w:cs="Book Antiqua"/>
          <w:i/>
          <w:color w:val="595959"/>
        </w:rPr>
      </w:pPr>
    </w:p>
    <w:p w14:paraId="18E80B81" w14:textId="77777777" w:rsidR="00C81AC1" w:rsidRDefault="00C81AC1" w:rsidP="00313315">
      <w:pPr>
        <w:jc w:val="both"/>
        <w:rPr>
          <w:rFonts w:ascii="Calibri" w:hAnsi="Calibri" w:cs="Book Antiqua"/>
          <w:i/>
          <w:color w:val="595959"/>
        </w:rPr>
      </w:pPr>
    </w:p>
    <w:p w14:paraId="4E4A1797" w14:textId="77777777" w:rsidR="00C81AC1" w:rsidRDefault="00C81AC1" w:rsidP="00313315">
      <w:pPr>
        <w:jc w:val="both"/>
        <w:rPr>
          <w:rFonts w:ascii="Calibri" w:hAnsi="Calibri" w:cs="Book Antiqua"/>
          <w:i/>
          <w:color w:val="595959"/>
        </w:rPr>
      </w:pPr>
    </w:p>
    <w:p w14:paraId="10817180" w14:textId="51CD1070" w:rsidR="00C81AC1" w:rsidRDefault="00C81AC1" w:rsidP="00313315">
      <w:pPr>
        <w:jc w:val="both"/>
        <w:rPr>
          <w:rFonts w:ascii="Calibri" w:hAnsi="Calibri" w:cs="Book Antiqua"/>
          <w:i/>
          <w:color w:val="595959"/>
        </w:rPr>
      </w:pPr>
    </w:p>
    <w:p w14:paraId="0912FDC7" w14:textId="77777777" w:rsidR="00C81AC1" w:rsidRDefault="00C81AC1" w:rsidP="00313315">
      <w:pPr>
        <w:jc w:val="both"/>
        <w:rPr>
          <w:rFonts w:ascii="Calibri" w:hAnsi="Calibri" w:cs="Book Antiqua"/>
          <w:i/>
          <w:color w:val="595959"/>
        </w:rPr>
      </w:pPr>
    </w:p>
    <w:p w14:paraId="2FF579C9" w14:textId="77777777" w:rsidR="00C81AC1" w:rsidRDefault="00C81AC1" w:rsidP="00313315">
      <w:pPr>
        <w:jc w:val="both"/>
        <w:rPr>
          <w:rFonts w:ascii="Calibri" w:hAnsi="Calibri" w:cs="Book Antiqua"/>
          <w:i/>
          <w:color w:val="595959"/>
        </w:rPr>
      </w:pPr>
    </w:p>
    <w:p w14:paraId="0043E9C9" w14:textId="77777777" w:rsidR="00C81AC1" w:rsidRDefault="00C81AC1" w:rsidP="00313315">
      <w:pPr>
        <w:jc w:val="both"/>
        <w:rPr>
          <w:rFonts w:ascii="Calibri" w:hAnsi="Calibri" w:cs="Book Antiqua"/>
          <w:i/>
          <w:color w:val="595959"/>
        </w:rPr>
      </w:pPr>
    </w:p>
    <w:p w14:paraId="018AB356" w14:textId="77777777" w:rsidR="00C81AC1" w:rsidRDefault="00C81AC1" w:rsidP="00313315">
      <w:pPr>
        <w:jc w:val="both"/>
        <w:rPr>
          <w:rFonts w:ascii="Calibri" w:hAnsi="Calibri" w:cs="Book Antiqua"/>
          <w:i/>
          <w:color w:val="595959"/>
        </w:rPr>
      </w:pPr>
    </w:p>
    <w:p w14:paraId="6721C065" w14:textId="77777777" w:rsidR="00C81AC1" w:rsidRDefault="00C81AC1" w:rsidP="00313315">
      <w:pPr>
        <w:jc w:val="both"/>
        <w:rPr>
          <w:rFonts w:ascii="Calibri" w:hAnsi="Calibri" w:cs="Book Antiqua"/>
          <w:i/>
          <w:color w:val="595959"/>
        </w:rPr>
      </w:pPr>
    </w:p>
    <w:p w14:paraId="7CFC4369" w14:textId="77777777" w:rsidR="00C81AC1" w:rsidRPr="0039736F" w:rsidRDefault="00C81AC1" w:rsidP="00313315">
      <w:pPr>
        <w:jc w:val="both"/>
        <w:rPr>
          <w:rFonts w:ascii="Calibri" w:hAnsi="Calibri" w:cs="Book Antiqua"/>
          <w:i/>
          <w:color w:val="595959"/>
        </w:rPr>
      </w:pPr>
    </w:p>
    <w:p w14:paraId="4004D8ED" w14:textId="1907D60B" w:rsidR="00313315" w:rsidRPr="0039736F" w:rsidRDefault="00313315" w:rsidP="00313315">
      <w:pPr>
        <w:ind w:left="993"/>
        <w:jc w:val="center"/>
        <w:rPr>
          <w:rFonts w:ascii="Calibri" w:hAnsi="Calibri" w:cs="Book Antiqua"/>
          <w:i/>
          <w:color w:val="595959"/>
        </w:rPr>
      </w:pP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Default="00313315" w:rsidP="00313315">
      <w:pPr>
        <w:ind w:left="993"/>
        <w:rPr>
          <w:rFonts w:ascii="Calibri" w:hAnsi="Calibri" w:cs="Book Antiqua"/>
          <w:i/>
          <w:color w:val="595959"/>
        </w:rPr>
      </w:pPr>
    </w:p>
    <w:p w14:paraId="31C4CFD3" w14:textId="77777777" w:rsidR="00C81AC1" w:rsidRDefault="00C81AC1" w:rsidP="00313315">
      <w:pPr>
        <w:ind w:left="993"/>
        <w:rPr>
          <w:rFonts w:ascii="Calibri" w:hAnsi="Calibri" w:cs="Book Antiqua"/>
          <w:i/>
          <w:color w:val="595959"/>
        </w:rPr>
      </w:pPr>
    </w:p>
    <w:p w14:paraId="0812747C" w14:textId="77777777" w:rsidR="00C81AC1" w:rsidRDefault="00C81AC1" w:rsidP="00313315">
      <w:pPr>
        <w:ind w:left="993"/>
        <w:rPr>
          <w:rFonts w:ascii="Calibri" w:hAnsi="Calibri" w:cs="Book Antiqua"/>
          <w:i/>
          <w:color w:val="595959"/>
        </w:rPr>
      </w:pPr>
    </w:p>
    <w:p w14:paraId="1B692CB3" w14:textId="77777777" w:rsidR="00C81AC1" w:rsidRDefault="00C81AC1" w:rsidP="00313315">
      <w:pPr>
        <w:ind w:left="993"/>
        <w:rPr>
          <w:rFonts w:ascii="Calibri" w:hAnsi="Calibri" w:cs="Book Antiqua"/>
          <w:i/>
          <w:color w:val="595959"/>
        </w:rPr>
      </w:pPr>
    </w:p>
    <w:p w14:paraId="58C7F9FF" w14:textId="77777777" w:rsidR="00C81AC1" w:rsidRDefault="00C81AC1" w:rsidP="00313315">
      <w:pPr>
        <w:ind w:left="993"/>
        <w:rPr>
          <w:rFonts w:ascii="Calibri" w:hAnsi="Calibri" w:cs="Book Antiqua"/>
          <w:i/>
          <w:color w:val="595959"/>
        </w:rPr>
      </w:pPr>
    </w:p>
    <w:p w14:paraId="2FC0EC8C" w14:textId="77777777" w:rsidR="00C81AC1" w:rsidRDefault="00C81AC1" w:rsidP="00313315">
      <w:pPr>
        <w:ind w:left="993"/>
        <w:rPr>
          <w:rFonts w:ascii="Calibri" w:hAnsi="Calibri" w:cs="Book Antiqua"/>
          <w:i/>
          <w:color w:val="595959"/>
        </w:rPr>
      </w:pPr>
    </w:p>
    <w:p w14:paraId="7877648C" w14:textId="77777777" w:rsidR="00C81AC1" w:rsidRDefault="00C81AC1" w:rsidP="00313315">
      <w:pPr>
        <w:ind w:left="993"/>
        <w:rPr>
          <w:rFonts w:ascii="Calibri" w:hAnsi="Calibri" w:cs="Book Antiqua"/>
          <w:i/>
          <w:color w:val="595959"/>
        </w:rPr>
      </w:pPr>
    </w:p>
    <w:p w14:paraId="56B3FC26" w14:textId="77777777" w:rsidR="00C81AC1" w:rsidRDefault="00C81AC1" w:rsidP="00313315">
      <w:pPr>
        <w:ind w:left="993"/>
        <w:rPr>
          <w:rFonts w:ascii="Calibri" w:hAnsi="Calibri" w:cs="Book Antiqua"/>
          <w:i/>
          <w:color w:val="595959"/>
        </w:rPr>
      </w:pPr>
    </w:p>
    <w:p w14:paraId="289C153B" w14:textId="77777777" w:rsidR="00C81AC1" w:rsidRDefault="00C81AC1" w:rsidP="00313315">
      <w:pPr>
        <w:ind w:left="993"/>
        <w:rPr>
          <w:rFonts w:ascii="Calibri" w:hAnsi="Calibri" w:cs="Book Antiqua"/>
          <w:i/>
          <w:color w:val="595959"/>
        </w:rPr>
      </w:pPr>
    </w:p>
    <w:p w14:paraId="6E4732E8" w14:textId="77777777" w:rsidR="00C81AC1" w:rsidRDefault="00C81AC1" w:rsidP="00313315">
      <w:pPr>
        <w:ind w:left="993"/>
        <w:rPr>
          <w:rFonts w:ascii="Calibri" w:hAnsi="Calibri" w:cs="Book Antiqua"/>
          <w:i/>
          <w:color w:val="595959"/>
        </w:rPr>
      </w:pPr>
    </w:p>
    <w:p w14:paraId="066A7C7C" w14:textId="77777777" w:rsidR="00C81AC1" w:rsidRDefault="00C81AC1" w:rsidP="00313315">
      <w:pPr>
        <w:ind w:left="993"/>
        <w:rPr>
          <w:rFonts w:ascii="Calibri" w:hAnsi="Calibri" w:cs="Book Antiqua"/>
          <w:i/>
          <w:color w:val="595959"/>
        </w:rPr>
      </w:pPr>
    </w:p>
    <w:p w14:paraId="45808869" w14:textId="77777777" w:rsidR="00C81AC1" w:rsidRDefault="00C81AC1" w:rsidP="00313315">
      <w:pPr>
        <w:ind w:left="993"/>
        <w:rPr>
          <w:rFonts w:ascii="Calibri" w:hAnsi="Calibri" w:cs="Book Antiqua"/>
          <w:i/>
          <w:color w:val="595959"/>
        </w:rPr>
      </w:pPr>
    </w:p>
    <w:p w14:paraId="23304543" w14:textId="77777777" w:rsidR="00C81AC1" w:rsidRDefault="00C81AC1" w:rsidP="00313315">
      <w:pPr>
        <w:ind w:left="993"/>
        <w:rPr>
          <w:rFonts w:ascii="Calibri" w:hAnsi="Calibri" w:cs="Book Antiqua"/>
          <w:i/>
          <w:color w:val="595959"/>
        </w:rPr>
      </w:pPr>
    </w:p>
    <w:p w14:paraId="12CF6888" w14:textId="77777777" w:rsidR="00C81AC1" w:rsidRDefault="00C81AC1" w:rsidP="00313315">
      <w:pPr>
        <w:ind w:left="993"/>
        <w:rPr>
          <w:rFonts w:ascii="Calibri" w:hAnsi="Calibri" w:cs="Book Antiqua"/>
          <w:i/>
          <w:color w:val="595959"/>
        </w:rPr>
      </w:pPr>
    </w:p>
    <w:p w14:paraId="5AB1E872" w14:textId="77777777" w:rsidR="00C81AC1" w:rsidRDefault="00C81AC1" w:rsidP="00313315">
      <w:pPr>
        <w:ind w:left="993"/>
        <w:rPr>
          <w:rFonts w:ascii="Calibri" w:hAnsi="Calibri" w:cs="Book Antiqua"/>
          <w:i/>
          <w:color w:val="595959"/>
        </w:rPr>
      </w:pPr>
    </w:p>
    <w:p w14:paraId="0F5E6825" w14:textId="77777777" w:rsidR="00C81AC1" w:rsidRDefault="00C81AC1" w:rsidP="00313315">
      <w:pPr>
        <w:ind w:left="993"/>
        <w:rPr>
          <w:rFonts w:ascii="Calibri" w:hAnsi="Calibri" w:cs="Book Antiqua"/>
          <w:i/>
          <w:color w:val="595959"/>
        </w:rPr>
      </w:pPr>
    </w:p>
    <w:p w14:paraId="058F8D25" w14:textId="77777777" w:rsidR="00C81AC1" w:rsidRDefault="00C81AC1" w:rsidP="00313315">
      <w:pPr>
        <w:ind w:left="993"/>
        <w:rPr>
          <w:rFonts w:ascii="Calibri" w:hAnsi="Calibri" w:cs="Book Antiqua"/>
          <w:i/>
          <w:color w:val="595959"/>
        </w:rPr>
      </w:pPr>
    </w:p>
    <w:p w14:paraId="32E177E3" w14:textId="77777777" w:rsidR="00C81AC1" w:rsidRDefault="00C81AC1" w:rsidP="00313315">
      <w:pPr>
        <w:ind w:left="993"/>
        <w:rPr>
          <w:rFonts w:ascii="Calibri" w:hAnsi="Calibri" w:cs="Book Antiqua"/>
          <w:i/>
          <w:color w:val="595959"/>
        </w:rPr>
      </w:pPr>
    </w:p>
    <w:p w14:paraId="20539E41" w14:textId="77777777" w:rsidR="00C81AC1" w:rsidRDefault="00C81AC1" w:rsidP="00313315">
      <w:pPr>
        <w:ind w:left="993"/>
        <w:rPr>
          <w:rFonts w:ascii="Calibri" w:hAnsi="Calibri" w:cs="Book Antiqua"/>
          <w:i/>
          <w:color w:val="595959"/>
        </w:rPr>
      </w:pPr>
    </w:p>
    <w:p w14:paraId="46501EC5" w14:textId="77777777" w:rsidR="00C81AC1" w:rsidRDefault="00C81AC1" w:rsidP="00313315">
      <w:pPr>
        <w:ind w:left="993"/>
        <w:rPr>
          <w:rFonts w:ascii="Calibri" w:hAnsi="Calibri" w:cs="Book Antiqua"/>
          <w:i/>
          <w:color w:val="595959"/>
        </w:rPr>
      </w:pPr>
    </w:p>
    <w:p w14:paraId="7F5B0774" w14:textId="77777777" w:rsidR="00C81AC1" w:rsidRPr="0039736F" w:rsidRDefault="00C81AC1"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7F8BDBE7" w14:textId="77777777" w:rsidTr="00614B45">
        <w:tc>
          <w:tcPr>
            <w:tcW w:w="2265" w:type="dxa"/>
            <w:shd w:val="clear" w:color="auto" w:fill="DBDBDB" w:themeFill="accent3" w:themeFillTint="66"/>
          </w:tcPr>
          <w:p w14:paraId="66DE0C00"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F7F3E7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21</w:t>
            </w:r>
          </w:p>
        </w:tc>
      </w:tr>
      <w:tr w:rsidR="00C81AC1" w:rsidRPr="00C97EDA" w14:paraId="0CC2CD6D" w14:textId="77777777" w:rsidTr="00614B45">
        <w:tc>
          <w:tcPr>
            <w:tcW w:w="2265" w:type="dxa"/>
            <w:shd w:val="clear" w:color="auto" w:fill="DBDBDB" w:themeFill="accent3" w:themeFillTint="66"/>
          </w:tcPr>
          <w:p w14:paraId="33801F2F"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55392810"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Registrar proveedores</w:t>
            </w:r>
          </w:p>
        </w:tc>
      </w:tr>
      <w:tr w:rsidR="00C81AC1" w:rsidRPr="00C97EDA" w14:paraId="228EB97A" w14:textId="77777777" w:rsidTr="00614B45">
        <w:tc>
          <w:tcPr>
            <w:tcW w:w="2265" w:type="dxa"/>
            <w:shd w:val="clear" w:color="auto" w:fill="DBDBDB" w:themeFill="accent3" w:themeFillTint="66"/>
          </w:tcPr>
          <w:p w14:paraId="284F7962"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BF0739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21</w:t>
            </w:r>
          </w:p>
        </w:tc>
      </w:tr>
      <w:tr w:rsidR="00C81AC1" w:rsidRPr="00C97EDA" w14:paraId="00110374" w14:textId="77777777" w:rsidTr="00614B45">
        <w:tc>
          <w:tcPr>
            <w:tcW w:w="2265" w:type="dxa"/>
            <w:shd w:val="clear" w:color="auto" w:fill="DBDBDB" w:themeFill="accent3" w:themeFillTint="66"/>
          </w:tcPr>
          <w:p w14:paraId="586E4673"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9918E69"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21</w:t>
            </w:r>
          </w:p>
        </w:tc>
      </w:tr>
      <w:tr w:rsidR="00C81AC1" w:rsidRPr="00C97EDA" w14:paraId="594E8776" w14:textId="77777777" w:rsidTr="00614B45">
        <w:tc>
          <w:tcPr>
            <w:tcW w:w="2265" w:type="dxa"/>
            <w:shd w:val="clear" w:color="auto" w:fill="DBDBDB" w:themeFill="accent3" w:themeFillTint="66"/>
          </w:tcPr>
          <w:p w14:paraId="27BE1A30"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42FF5AE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21</w:t>
            </w:r>
            <w:r w:rsidRPr="00E328FA">
              <w:rPr>
                <w:rFonts w:ascii="Calibri" w:hAnsi="Calibri" w:cs="Book Antiqua"/>
              </w:rPr>
              <w:t>.</w:t>
            </w:r>
            <w:r>
              <w:rPr>
                <w:rFonts w:ascii="Calibri" w:hAnsi="Calibri" w:cs="Book Antiqua"/>
              </w:rPr>
              <w:t>1, 21.2, 21.3</w:t>
            </w:r>
          </w:p>
        </w:tc>
      </w:tr>
    </w:tbl>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025E1BC2" w:rsidR="00313315" w:rsidRPr="0039736F" w:rsidRDefault="00C81AC1"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6F5B9B2B" wp14:editId="285CBB95">
            <wp:extent cx="2419688" cy="3181794"/>
            <wp:effectExtent l="0" t="0" r="0" b="0"/>
            <wp:docPr id="154845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1792" name="Imagen 1" descr="Diagrama&#10;&#10;Descripción generada automáticamente"/>
                    <pic:cNvPicPr/>
                  </pic:nvPicPr>
                  <pic:blipFill>
                    <a:blip r:embed="rId47"/>
                    <a:stretch>
                      <a:fillRect/>
                    </a:stretch>
                  </pic:blipFill>
                  <pic:spPr>
                    <a:xfrm>
                      <a:off x="0" y="0"/>
                      <a:ext cx="2419688" cy="3181794"/>
                    </a:xfrm>
                    <a:prstGeom prst="rect">
                      <a:avLst/>
                    </a:prstGeom>
                  </pic:spPr>
                </pic:pic>
              </a:graphicData>
            </a:graphic>
          </wp:inline>
        </w:drawing>
      </w:r>
    </w:p>
    <w:p w14:paraId="5F34E949" w14:textId="77777777" w:rsidR="00C81AC1" w:rsidRDefault="00C81AC1" w:rsidP="00313315">
      <w:pPr>
        <w:ind w:left="993"/>
        <w:jc w:val="center"/>
        <w:rPr>
          <w:rFonts w:ascii="Calibri" w:hAnsi="Calibri" w:cs="Book Antiqua"/>
          <w:i/>
          <w:color w:val="595959"/>
        </w:rPr>
      </w:pPr>
    </w:p>
    <w:p w14:paraId="5DC21CEC" w14:textId="67F5E3E6"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Default="00313315" w:rsidP="00313315">
      <w:pPr>
        <w:rPr>
          <w:rFonts w:ascii="Calibri" w:hAnsi="Calibri" w:cs="Book Antiqua"/>
          <w:i/>
          <w:color w:val="595959"/>
        </w:rPr>
      </w:pPr>
    </w:p>
    <w:p w14:paraId="78F80960" w14:textId="77777777" w:rsidR="00C81AC1" w:rsidRDefault="00C81AC1" w:rsidP="00313315">
      <w:pPr>
        <w:rPr>
          <w:rFonts w:ascii="Calibri" w:hAnsi="Calibri" w:cs="Book Antiqua"/>
          <w:i/>
          <w:color w:val="595959"/>
        </w:rPr>
      </w:pPr>
    </w:p>
    <w:p w14:paraId="76C87D47" w14:textId="77777777" w:rsidR="00C81AC1" w:rsidRDefault="00C81AC1" w:rsidP="00313315">
      <w:pPr>
        <w:rPr>
          <w:rFonts w:ascii="Calibri" w:hAnsi="Calibri" w:cs="Book Antiqua"/>
          <w:i/>
          <w:color w:val="595959"/>
        </w:rPr>
      </w:pPr>
    </w:p>
    <w:p w14:paraId="7F74E6F7" w14:textId="77777777" w:rsidR="00C81AC1" w:rsidRDefault="00C81AC1" w:rsidP="00313315">
      <w:pPr>
        <w:rPr>
          <w:rFonts w:ascii="Calibri" w:hAnsi="Calibri" w:cs="Book Antiqua"/>
          <w:i/>
          <w:color w:val="595959"/>
        </w:rPr>
      </w:pPr>
    </w:p>
    <w:p w14:paraId="6538DA90" w14:textId="77777777" w:rsidR="00C81AC1" w:rsidRDefault="00C81AC1" w:rsidP="00313315">
      <w:pPr>
        <w:rPr>
          <w:rFonts w:ascii="Calibri" w:hAnsi="Calibri" w:cs="Book Antiqua"/>
          <w:i/>
          <w:color w:val="595959"/>
        </w:rPr>
      </w:pPr>
    </w:p>
    <w:p w14:paraId="3054B21A" w14:textId="77777777" w:rsidR="00C81AC1" w:rsidRDefault="00C81AC1" w:rsidP="00313315">
      <w:pPr>
        <w:rPr>
          <w:rFonts w:ascii="Calibri" w:hAnsi="Calibri" w:cs="Book Antiqua"/>
          <w:i/>
          <w:color w:val="595959"/>
        </w:rPr>
      </w:pPr>
    </w:p>
    <w:p w14:paraId="32A7DBC1" w14:textId="77777777" w:rsidR="00C81AC1" w:rsidRDefault="00C81AC1" w:rsidP="00313315">
      <w:pPr>
        <w:rPr>
          <w:rFonts w:ascii="Calibri" w:hAnsi="Calibri" w:cs="Book Antiqua"/>
          <w:i/>
          <w:color w:val="595959"/>
        </w:rPr>
      </w:pPr>
    </w:p>
    <w:p w14:paraId="447A81C9" w14:textId="77777777" w:rsidR="00C81AC1" w:rsidRDefault="00C81AC1" w:rsidP="00313315">
      <w:pPr>
        <w:rPr>
          <w:rFonts w:ascii="Calibri" w:hAnsi="Calibri" w:cs="Book Antiqua"/>
          <w:i/>
          <w:color w:val="595959"/>
        </w:rPr>
      </w:pPr>
    </w:p>
    <w:p w14:paraId="50595B55" w14:textId="77777777" w:rsidR="00C81AC1" w:rsidRDefault="00C81AC1" w:rsidP="00313315">
      <w:pPr>
        <w:rPr>
          <w:rFonts w:ascii="Calibri" w:hAnsi="Calibri" w:cs="Book Antiqua"/>
          <w:i/>
          <w:color w:val="595959"/>
        </w:rPr>
      </w:pPr>
    </w:p>
    <w:p w14:paraId="34DB40D3" w14:textId="77777777" w:rsidR="00C81AC1" w:rsidRDefault="00C81AC1" w:rsidP="00313315">
      <w:pPr>
        <w:rPr>
          <w:rFonts w:ascii="Calibri" w:hAnsi="Calibri" w:cs="Book Antiqua"/>
          <w:i/>
          <w:color w:val="595959"/>
        </w:rPr>
      </w:pPr>
    </w:p>
    <w:p w14:paraId="315758A3" w14:textId="77777777" w:rsidR="00C81AC1" w:rsidRDefault="00C81AC1" w:rsidP="00313315">
      <w:pPr>
        <w:rPr>
          <w:rFonts w:ascii="Calibri" w:hAnsi="Calibri" w:cs="Book Antiqua"/>
          <w:i/>
          <w:color w:val="595959"/>
        </w:rPr>
      </w:pPr>
    </w:p>
    <w:p w14:paraId="615F5161" w14:textId="77777777" w:rsidR="00C81AC1" w:rsidRDefault="00C81AC1" w:rsidP="00313315">
      <w:pPr>
        <w:rPr>
          <w:rFonts w:ascii="Calibri" w:hAnsi="Calibri" w:cs="Book Antiqua"/>
          <w:i/>
          <w:color w:val="595959"/>
        </w:rPr>
      </w:pPr>
    </w:p>
    <w:p w14:paraId="465860F0" w14:textId="77777777" w:rsidR="00C81AC1" w:rsidRDefault="00C81AC1" w:rsidP="00313315">
      <w:pPr>
        <w:rPr>
          <w:rFonts w:ascii="Calibri" w:hAnsi="Calibri" w:cs="Book Antiqua"/>
          <w:i/>
          <w:color w:val="595959"/>
        </w:rPr>
      </w:pPr>
    </w:p>
    <w:p w14:paraId="5501EBFD" w14:textId="77777777" w:rsidR="00C81AC1" w:rsidRDefault="00C81AC1" w:rsidP="00313315">
      <w:pPr>
        <w:rPr>
          <w:rFonts w:ascii="Calibri" w:hAnsi="Calibri" w:cs="Book Antiqua"/>
          <w:i/>
          <w:color w:val="595959"/>
        </w:rPr>
      </w:pPr>
    </w:p>
    <w:p w14:paraId="07304786" w14:textId="77777777" w:rsidR="00C81AC1" w:rsidRDefault="00C81AC1" w:rsidP="00313315">
      <w:pPr>
        <w:rPr>
          <w:rFonts w:ascii="Calibri" w:hAnsi="Calibri" w:cs="Book Antiqua"/>
          <w:i/>
          <w:color w:val="595959"/>
        </w:rPr>
      </w:pPr>
    </w:p>
    <w:p w14:paraId="170C6B0D" w14:textId="77777777" w:rsidR="00C81AC1" w:rsidRDefault="00C81AC1" w:rsidP="00313315">
      <w:pPr>
        <w:rPr>
          <w:rFonts w:ascii="Calibri" w:hAnsi="Calibri" w:cs="Book Antiqua"/>
          <w:i/>
          <w:color w:val="595959"/>
        </w:rPr>
      </w:pPr>
    </w:p>
    <w:p w14:paraId="3428CE71" w14:textId="77777777" w:rsidR="00C81AC1" w:rsidRDefault="00C81AC1" w:rsidP="00313315">
      <w:pPr>
        <w:rPr>
          <w:rFonts w:ascii="Calibri" w:hAnsi="Calibri" w:cs="Book Antiqua"/>
          <w:i/>
          <w:color w:val="595959"/>
        </w:rPr>
      </w:pPr>
    </w:p>
    <w:p w14:paraId="26D6223E" w14:textId="77777777" w:rsidR="00C81AC1" w:rsidRDefault="00C81AC1" w:rsidP="00313315">
      <w:pPr>
        <w:rPr>
          <w:rFonts w:ascii="Calibri" w:hAnsi="Calibri" w:cs="Book Antiqua"/>
          <w:i/>
          <w:color w:val="595959"/>
        </w:rPr>
      </w:pPr>
    </w:p>
    <w:p w14:paraId="2D6B1676" w14:textId="77777777" w:rsidR="00C81AC1" w:rsidRDefault="00C81AC1" w:rsidP="00313315">
      <w:pPr>
        <w:rPr>
          <w:rFonts w:ascii="Calibri" w:hAnsi="Calibri" w:cs="Book Antiqua"/>
          <w:i/>
          <w:color w:val="595959"/>
        </w:rPr>
      </w:pPr>
    </w:p>
    <w:p w14:paraId="1C9CC3A4" w14:textId="77777777" w:rsidR="00C81AC1" w:rsidRDefault="00C81AC1" w:rsidP="00313315">
      <w:pPr>
        <w:rPr>
          <w:rFonts w:ascii="Calibri" w:hAnsi="Calibri" w:cs="Book Antiqua"/>
          <w:i/>
          <w:color w:val="595959"/>
        </w:rPr>
      </w:pPr>
    </w:p>
    <w:p w14:paraId="30919AC0" w14:textId="77777777" w:rsidR="00C81AC1" w:rsidRPr="0039736F" w:rsidRDefault="00C81AC1"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6AEF722A" w14:textId="77777777" w:rsidTr="00614B45">
        <w:tc>
          <w:tcPr>
            <w:tcW w:w="2265" w:type="dxa"/>
            <w:shd w:val="clear" w:color="auto" w:fill="DBDBDB" w:themeFill="accent3" w:themeFillTint="66"/>
          </w:tcPr>
          <w:p w14:paraId="41A7EBFF"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2156C7A"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22</w:t>
            </w:r>
          </w:p>
        </w:tc>
      </w:tr>
      <w:tr w:rsidR="00C81AC1" w:rsidRPr="00C97EDA" w14:paraId="66CFA07C" w14:textId="77777777" w:rsidTr="00614B45">
        <w:tc>
          <w:tcPr>
            <w:tcW w:w="2265" w:type="dxa"/>
            <w:shd w:val="clear" w:color="auto" w:fill="DBDBDB" w:themeFill="accent3" w:themeFillTint="66"/>
          </w:tcPr>
          <w:p w14:paraId="7EFB9A0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155130F3"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Actualizar proveedores</w:t>
            </w:r>
          </w:p>
        </w:tc>
      </w:tr>
      <w:tr w:rsidR="00C81AC1" w:rsidRPr="00C97EDA" w14:paraId="19931B10" w14:textId="77777777" w:rsidTr="00614B45">
        <w:tc>
          <w:tcPr>
            <w:tcW w:w="2265" w:type="dxa"/>
            <w:shd w:val="clear" w:color="auto" w:fill="DBDBDB" w:themeFill="accent3" w:themeFillTint="66"/>
          </w:tcPr>
          <w:p w14:paraId="464C9674"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334BF1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22</w:t>
            </w:r>
          </w:p>
        </w:tc>
      </w:tr>
      <w:tr w:rsidR="00C81AC1" w:rsidRPr="00C97EDA" w14:paraId="003FCF02" w14:textId="77777777" w:rsidTr="00614B45">
        <w:tc>
          <w:tcPr>
            <w:tcW w:w="2265" w:type="dxa"/>
            <w:shd w:val="clear" w:color="auto" w:fill="DBDBDB" w:themeFill="accent3" w:themeFillTint="66"/>
          </w:tcPr>
          <w:p w14:paraId="3B820284"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05A75A4C"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22</w:t>
            </w:r>
          </w:p>
        </w:tc>
      </w:tr>
      <w:tr w:rsidR="00C81AC1" w:rsidRPr="00C97EDA" w14:paraId="7634276E" w14:textId="77777777" w:rsidTr="00614B45">
        <w:tc>
          <w:tcPr>
            <w:tcW w:w="2265" w:type="dxa"/>
            <w:shd w:val="clear" w:color="auto" w:fill="DBDBDB" w:themeFill="accent3" w:themeFillTint="66"/>
          </w:tcPr>
          <w:p w14:paraId="2AF5387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1C835A8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22</w:t>
            </w:r>
            <w:r w:rsidRPr="00E328FA">
              <w:rPr>
                <w:rFonts w:ascii="Calibri" w:hAnsi="Calibri" w:cs="Book Antiqua"/>
              </w:rPr>
              <w:t>.</w:t>
            </w:r>
            <w:r>
              <w:rPr>
                <w:rFonts w:ascii="Calibri" w:hAnsi="Calibri" w:cs="Book Antiqua"/>
              </w:rPr>
              <w:t>1, 22.2, 22.3</w:t>
            </w:r>
          </w:p>
        </w:tc>
      </w:tr>
    </w:tbl>
    <w:p w14:paraId="0F55F1D6" w14:textId="5FBF6E0F" w:rsidR="00313315" w:rsidRPr="0039736F" w:rsidRDefault="00313315" w:rsidP="00313315">
      <w:pPr>
        <w:ind w:left="709"/>
        <w:jc w:val="both"/>
        <w:rPr>
          <w:rFonts w:ascii="Calibri" w:hAnsi="Calibri" w:cs="Book Antiqua"/>
          <w:i/>
          <w:color w:val="0000FF"/>
        </w:rPr>
      </w:pPr>
    </w:p>
    <w:p w14:paraId="6F2B54B0" w14:textId="2459B3C6"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3296" behindDoc="0" locked="0" layoutInCell="1" allowOverlap="1" wp14:anchorId="1F5400D9" wp14:editId="390AD870">
            <wp:simplePos x="0" y="0"/>
            <wp:positionH relativeFrom="column">
              <wp:posOffset>2487930</wp:posOffset>
            </wp:positionH>
            <wp:positionV relativeFrom="paragraph">
              <wp:posOffset>8255</wp:posOffset>
            </wp:positionV>
            <wp:extent cx="1781424" cy="3648584"/>
            <wp:effectExtent l="0" t="0" r="9525" b="0"/>
            <wp:wrapNone/>
            <wp:docPr id="732673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6C5CDBBF" w14:textId="727F9A91"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2272" behindDoc="0" locked="0" layoutInCell="1" allowOverlap="1" wp14:anchorId="2ABEBC9C" wp14:editId="3F269512">
            <wp:simplePos x="0" y="0"/>
            <wp:positionH relativeFrom="column">
              <wp:posOffset>-3810</wp:posOffset>
            </wp:positionH>
            <wp:positionV relativeFrom="paragraph">
              <wp:posOffset>-6804025</wp:posOffset>
            </wp:positionV>
            <wp:extent cx="1781424" cy="3648584"/>
            <wp:effectExtent l="0" t="0" r="9525" b="0"/>
            <wp:wrapNone/>
            <wp:docPr id="7305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4167194F" w14:textId="588D7AF1"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Default="00313315" w:rsidP="00313315">
      <w:pPr>
        <w:pStyle w:val="Sinespaciado"/>
        <w:rPr>
          <w:lang w:eastAsia="ar-SA"/>
        </w:rPr>
      </w:pPr>
    </w:p>
    <w:p w14:paraId="274AC2AA" w14:textId="77777777" w:rsidR="00C81AC1" w:rsidRDefault="00C81AC1" w:rsidP="00313315">
      <w:pPr>
        <w:pStyle w:val="Sinespaciado"/>
        <w:rPr>
          <w:lang w:eastAsia="ar-SA"/>
        </w:rPr>
      </w:pPr>
    </w:p>
    <w:p w14:paraId="06E08057" w14:textId="77777777" w:rsidR="00C81AC1" w:rsidRDefault="00C81AC1" w:rsidP="00313315">
      <w:pPr>
        <w:pStyle w:val="Sinespaciado"/>
        <w:rPr>
          <w:lang w:eastAsia="ar-SA"/>
        </w:rPr>
      </w:pPr>
    </w:p>
    <w:p w14:paraId="67F4A60E" w14:textId="77777777" w:rsidR="00C81AC1" w:rsidRDefault="00C81AC1" w:rsidP="00313315">
      <w:pPr>
        <w:pStyle w:val="Sinespaciado"/>
        <w:rPr>
          <w:lang w:eastAsia="ar-SA"/>
        </w:rPr>
      </w:pPr>
    </w:p>
    <w:p w14:paraId="403709DF" w14:textId="77777777" w:rsidR="00C81AC1" w:rsidRDefault="00C81AC1" w:rsidP="00313315">
      <w:pPr>
        <w:pStyle w:val="Sinespaciado"/>
        <w:rPr>
          <w:lang w:eastAsia="ar-SA"/>
        </w:rPr>
      </w:pPr>
    </w:p>
    <w:p w14:paraId="1D8A7AE3" w14:textId="77777777" w:rsidR="00C81AC1" w:rsidRDefault="00C81AC1" w:rsidP="00313315">
      <w:pPr>
        <w:pStyle w:val="Sinespaciado"/>
        <w:rPr>
          <w:lang w:eastAsia="ar-SA"/>
        </w:rPr>
      </w:pPr>
    </w:p>
    <w:p w14:paraId="5F3327CE" w14:textId="77777777" w:rsidR="00C81AC1" w:rsidRDefault="00C81AC1" w:rsidP="00313315">
      <w:pPr>
        <w:pStyle w:val="Sinespaciado"/>
        <w:rPr>
          <w:lang w:eastAsia="ar-SA"/>
        </w:rPr>
      </w:pPr>
    </w:p>
    <w:p w14:paraId="172FC8C7" w14:textId="77777777" w:rsidR="00C81AC1" w:rsidRDefault="00C81AC1" w:rsidP="00313315">
      <w:pPr>
        <w:pStyle w:val="Sinespaciado"/>
        <w:rPr>
          <w:lang w:eastAsia="ar-SA"/>
        </w:rPr>
      </w:pPr>
    </w:p>
    <w:p w14:paraId="7B7E3C22" w14:textId="77777777" w:rsidR="00C81AC1" w:rsidRDefault="00C81AC1" w:rsidP="00313315">
      <w:pPr>
        <w:pStyle w:val="Sinespaciado"/>
        <w:rPr>
          <w:lang w:eastAsia="ar-SA"/>
        </w:rPr>
      </w:pPr>
    </w:p>
    <w:p w14:paraId="0BF035DF" w14:textId="77777777" w:rsidR="00C81AC1" w:rsidRDefault="00C81AC1" w:rsidP="00313315">
      <w:pPr>
        <w:pStyle w:val="Sinespaciado"/>
        <w:rPr>
          <w:lang w:eastAsia="ar-SA"/>
        </w:rPr>
      </w:pPr>
    </w:p>
    <w:p w14:paraId="168D5EE2" w14:textId="77777777" w:rsidR="00C81AC1" w:rsidRDefault="00C81AC1" w:rsidP="00313315">
      <w:pPr>
        <w:pStyle w:val="Sinespaciado"/>
        <w:rPr>
          <w:lang w:eastAsia="ar-SA"/>
        </w:rPr>
      </w:pPr>
    </w:p>
    <w:p w14:paraId="1E006C03" w14:textId="77777777" w:rsidR="00C81AC1" w:rsidRDefault="00C81AC1" w:rsidP="00313315">
      <w:pPr>
        <w:pStyle w:val="Sinespaciado"/>
        <w:rPr>
          <w:lang w:eastAsia="ar-SA"/>
        </w:rPr>
      </w:pPr>
    </w:p>
    <w:p w14:paraId="570DEA48" w14:textId="77777777" w:rsidR="00C81AC1" w:rsidRDefault="00C81AC1" w:rsidP="00313315">
      <w:pPr>
        <w:pStyle w:val="Sinespaciado"/>
        <w:rPr>
          <w:lang w:eastAsia="ar-SA"/>
        </w:rPr>
      </w:pPr>
    </w:p>
    <w:p w14:paraId="2E8F6C6F" w14:textId="77777777" w:rsidR="00C81AC1" w:rsidRDefault="00C81AC1" w:rsidP="00313315">
      <w:pPr>
        <w:pStyle w:val="Sinespaciado"/>
        <w:rPr>
          <w:lang w:eastAsia="ar-SA"/>
        </w:rPr>
      </w:pPr>
    </w:p>
    <w:p w14:paraId="58E267F0" w14:textId="77777777" w:rsidR="00C81AC1" w:rsidRDefault="00C81AC1" w:rsidP="00313315">
      <w:pPr>
        <w:pStyle w:val="Sinespaciado"/>
        <w:rPr>
          <w:lang w:eastAsia="ar-SA"/>
        </w:rPr>
      </w:pPr>
    </w:p>
    <w:p w14:paraId="0818969E" w14:textId="77777777" w:rsidR="00C81AC1" w:rsidRDefault="00C81AC1" w:rsidP="00313315">
      <w:pPr>
        <w:pStyle w:val="Sinespaciado"/>
        <w:rPr>
          <w:lang w:eastAsia="ar-SA"/>
        </w:rPr>
      </w:pPr>
    </w:p>
    <w:p w14:paraId="4A6BEC24" w14:textId="77777777" w:rsidR="00C81AC1" w:rsidRPr="0039736F" w:rsidRDefault="00C81AC1" w:rsidP="00313315">
      <w:pPr>
        <w:pStyle w:val="Sinespaciado"/>
        <w:rPr>
          <w:lang w:eastAsia="ar-SA"/>
        </w:rPr>
      </w:pPr>
    </w:p>
    <w:p w14:paraId="788D7C61" w14:textId="70A0C9E8" w:rsidR="00313315" w:rsidRPr="0039736F" w:rsidRDefault="00313315" w:rsidP="00313315">
      <w:pPr>
        <w:ind w:left="993"/>
        <w:jc w:val="center"/>
        <w:rPr>
          <w:rFonts w:ascii="Calibri" w:hAnsi="Calibri" w:cs="Book Antiqua"/>
          <w:i/>
          <w:color w:val="595959"/>
        </w:rPr>
      </w:pPr>
    </w:p>
    <w:p w14:paraId="3EFB62A8" w14:textId="49DE6435"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70F5459" w14:textId="77777777" w:rsidR="00C81AC1" w:rsidRDefault="00C81AC1" w:rsidP="00313315">
      <w:pPr>
        <w:ind w:left="993"/>
        <w:jc w:val="center"/>
        <w:rPr>
          <w:rFonts w:ascii="Calibri" w:hAnsi="Calibri" w:cs="Book Antiqua"/>
          <w:i/>
          <w:color w:val="595959"/>
        </w:rPr>
      </w:pPr>
    </w:p>
    <w:p w14:paraId="48400224" w14:textId="77777777" w:rsidR="00C81AC1" w:rsidRDefault="00C81AC1" w:rsidP="00313315">
      <w:pPr>
        <w:ind w:left="993"/>
        <w:jc w:val="center"/>
        <w:rPr>
          <w:rFonts w:ascii="Calibri" w:hAnsi="Calibri" w:cs="Book Antiqua"/>
          <w:i/>
          <w:color w:val="595959"/>
        </w:rPr>
      </w:pPr>
    </w:p>
    <w:p w14:paraId="22104667" w14:textId="77777777" w:rsidR="00C81AC1" w:rsidRDefault="00C81AC1" w:rsidP="00313315">
      <w:pPr>
        <w:ind w:left="993"/>
        <w:jc w:val="center"/>
        <w:rPr>
          <w:rFonts w:ascii="Calibri" w:hAnsi="Calibri" w:cs="Book Antiqua"/>
          <w:i/>
          <w:color w:val="595959"/>
        </w:rPr>
      </w:pPr>
    </w:p>
    <w:p w14:paraId="22D939F6" w14:textId="77777777" w:rsidR="00C81AC1" w:rsidRDefault="00C81AC1" w:rsidP="00313315">
      <w:pPr>
        <w:ind w:left="993"/>
        <w:jc w:val="center"/>
        <w:rPr>
          <w:rFonts w:ascii="Calibri" w:hAnsi="Calibri" w:cs="Book Antiqua"/>
          <w:i/>
          <w:color w:val="595959"/>
        </w:rPr>
      </w:pPr>
    </w:p>
    <w:p w14:paraId="1E58D14B" w14:textId="77777777" w:rsidR="00C81AC1" w:rsidRDefault="00C81AC1" w:rsidP="00313315">
      <w:pPr>
        <w:ind w:left="993"/>
        <w:jc w:val="center"/>
        <w:rPr>
          <w:rFonts w:ascii="Calibri" w:hAnsi="Calibri" w:cs="Book Antiqua"/>
          <w:i/>
          <w:color w:val="595959"/>
        </w:rPr>
      </w:pPr>
    </w:p>
    <w:p w14:paraId="56E85AD8" w14:textId="77777777" w:rsidR="00C81AC1" w:rsidRDefault="00C81AC1" w:rsidP="00313315">
      <w:pPr>
        <w:ind w:left="993"/>
        <w:jc w:val="center"/>
        <w:rPr>
          <w:rFonts w:ascii="Calibri" w:hAnsi="Calibri" w:cs="Book Antiqua"/>
          <w:i/>
          <w:color w:val="595959"/>
        </w:rPr>
      </w:pPr>
    </w:p>
    <w:p w14:paraId="2031EDCB" w14:textId="77777777" w:rsidR="00C81AC1" w:rsidRDefault="00C81AC1" w:rsidP="00313315">
      <w:pPr>
        <w:ind w:left="993"/>
        <w:jc w:val="center"/>
        <w:rPr>
          <w:rFonts w:ascii="Calibri" w:hAnsi="Calibri" w:cs="Book Antiqua"/>
          <w:i/>
          <w:color w:val="595959"/>
        </w:rPr>
      </w:pPr>
    </w:p>
    <w:p w14:paraId="57F2C3F4" w14:textId="77777777" w:rsidR="00C81AC1" w:rsidRDefault="00C81AC1" w:rsidP="00313315">
      <w:pPr>
        <w:ind w:left="993"/>
        <w:jc w:val="center"/>
        <w:rPr>
          <w:rFonts w:ascii="Calibri" w:hAnsi="Calibri" w:cs="Book Antiqua"/>
          <w:i/>
          <w:color w:val="595959"/>
        </w:rPr>
      </w:pPr>
    </w:p>
    <w:p w14:paraId="185DA678" w14:textId="77777777" w:rsidR="00C81AC1" w:rsidRDefault="00C81AC1" w:rsidP="00313315">
      <w:pPr>
        <w:ind w:left="993"/>
        <w:jc w:val="center"/>
        <w:rPr>
          <w:rFonts w:ascii="Calibri" w:hAnsi="Calibri" w:cs="Book Antiqua"/>
          <w:i/>
          <w:color w:val="595959"/>
        </w:rPr>
      </w:pPr>
    </w:p>
    <w:p w14:paraId="221F0EE5" w14:textId="77777777" w:rsidR="00C81AC1" w:rsidRDefault="00C81AC1" w:rsidP="00313315">
      <w:pPr>
        <w:ind w:left="993"/>
        <w:jc w:val="center"/>
        <w:rPr>
          <w:rFonts w:ascii="Calibri" w:hAnsi="Calibri" w:cs="Book Antiqua"/>
          <w:i/>
          <w:color w:val="595959"/>
        </w:rPr>
      </w:pPr>
    </w:p>
    <w:p w14:paraId="21C12A51" w14:textId="77777777" w:rsidR="00C81AC1" w:rsidRDefault="00C81AC1" w:rsidP="00313315">
      <w:pPr>
        <w:ind w:left="993"/>
        <w:jc w:val="center"/>
        <w:rPr>
          <w:rFonts w:ascii="Calibri" w:hAnsi="Calibri" w:cs="Book Antiqua"/>
          <w:i/>
          <w:color w:val="595959"/>
        </w:rPr>
      </w:pPr>
    </w:p>
    <w:p w14:paraId="1A6510E3" w14:textId="77777777" w:rsidR="00C81AC1" w:rsidRDefault="00C81AC1" w:rsidP="00313315">
      <w:pPr>
        <w:ind w:left="993"/>
        <w:jc w:val="center"/>
        <w:rPr>
          <w:rFonts w:ascii="Calibri" w:hAnsi="Calibri" w:cs="Book Antiqua"/>
          <w:i/>
          <w:color w:val="595959"/>
        </w:rPr>
      </w:pPr>
    </w:p>
    <w:p w14:paraId="33A4B5E2" w14:textId="77777777" w:rsidR="00C81AC1" w:rsidRDefault="00C81AC1" w:rsidP="00313315">
      <w:pPr>
        <w:ind w:left="993"/>
        <w:jc w:val="center"/>
        <w:rPr>
          <w:rFonts w:ascii="Calibri" w:hAnsi="Calibri" w:cs="Book Antiqua"/>
          <w:i/>
          <w:color w:val="595959"/>
        </w:rPr>
      </w:pPr>
    </w:p>
    <w:p w14:paraId="1A24344A" w14:textId="77777777" w:rsidR="00C81AC1" w:rsidRDefault="00C81AC1" w:rsidP="00313315">
      <w:pPr>
        <w:ind w:left="993"/>
        <w:jc w:val="center"/>
        <w:rPr>
          <w:rFonts w:ascii="Calibri" w:hAnsi="Calibri" w:cs="Book Antiqua"/>
          <w:i/>
          <w:color w:val="595959"/>
        </w:rPr>
      </w:pPr>
    </w:p>
    <w:p w14:paraId="069D3BD5" w14:textId="77777777" w:rsidR="00C81AC1" w:rsidRDefault="00C81AC1" w:rsidP="00313315">
      <w:pPr>
        <w:ind w:left="993"/>
        <w:jc w:val="center"/>
        <w:rPr>
          <w:rFonts w:ascii="Calibri" w:hAnsi="Calibri" w:cs="Book Antiqua"/>
          <w:i/>
          <w:color w:val="595959"/>
        </w:rPr>
      </w:pPr>
    </w:p>
    <w:p w14:paraId="644F6270" w14:textId="77777777" w:rsidR="00C81AC1" w:rsidRDefault="00C81AC1" w:rsidP="00313315">
      <w:pPr>
        <w:ind w:left="993"/>
        <w:jc w:val="center"/>
        <w:rPr>
          <w:rFonts w:ascii="Calibri" w:hAnsi="Calibri" w:cs="Book Antiqua"/>
          <w:i/>
          <w:color w:val="595959"/>
        </w:rPr>
      </w:pPr>
    </w:p>
    <w:p w14:paraId="57738F25" w14:textId="77777777" w:rsidR="00C81AC1" w:rsidRDefault="00C81AC1" w:rsidP="00313315">
      <w:pPr>
        <w:ind w:left="993"/>
        <w:jc w:val="center"/>
        <w:rPr>
          <w:rFonts w:ascii="Calibri" w:hAnsi="Calibri" w:cs="Book Antiqua"/>
          <w:i/>
          <w:color w:val="595959"/>
        </w:rPr>
      </w:pPr>
    </w:p>
    <w:p w14:paraId="574C113E" w14:textId="77777777" w:rsidR="00C81AC1" w:rsidRPr="0039736F" w:rsidRDefault="00C81AC1" w:rsidP="00313315">
      <w:pPr>
        <w:ind w:left="993"/>
        <w:jc w:val="center"/>
        <w:rPr>
          <w:rFonts w:ascii="Calibri" w:hAnsi="Calibri" w:cs="Book Antiqua"/>
          <w:i/>
          <w:color w:val="595959"/>
        </w:rPr>
      </w:pPr>
    </w:p>
    <w:p w14:paraId="73B72C0D" w14:textId="72DBF16A" w:rsidR="00313315" w:rsidRPr="0039736F" w:rsidRDefault="00313315" w:rsidP="00313315">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724DD" w:rsidRPr="00C97EDA" w14:paraId="5C8146E5" w14:textId="77777777" w:rsidTr="00614B45">
        <w:tc>
          <w:tcPr>
            <w:tcW w:w="2265" w:type="dxa"/>
            <w:shd w:val="clear" w:color="auto" w:fill="DBDBDB" w:themeFill="accent3" w:themeFillTint="66"/>
          </w:tcPr>
          <w:p w14:paraId="4BBDFDB3" w14:textId="77777777" w:rsidR="00C724DD" w:rsidRPr="00E328FA" w:rsidRDefault="00C724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BA9F62" w14:textId="77777777" w:rsidR="00C724DD" w:rsidRPr="00E328FA" w:rsidRDefault="00C724DD" w:rsidP="00614B45">
            <w:pPr>
              <w:ind w:left="360"/>
              <w:jc w:val="both"/>
              <w:rPr>
                <w:rFonts w:ascii="Calibri" w:hAnsi="Calibri" w:cs="Book Antiqua"/>
              </w:rPr>
            </w:pPr>
            <w:r w:rsidRPr="00E328FA">
              <w:rPr>
                <w:rFonts w:ascii="Calibri" w:hAnsi="Calibri" w:cs="Book Antiqua"/>
              </w:rPr>
              <w:t>DG-</w:t>
            </w:r>
            <w:r>
              <w:rPr>
                <w:rFonts w:ascii="Calibri" w:hAnsi="Calibri" w:cs="Book Antiqua"/>
              </w:rPr>
              <w:t>23</w:t>
            </w:r>
          </w:p>
        </w:tc>
      </w:tr>
      <w:tr w:rsidR="00C724DD" w:rsidRPr="00C97EDA" w14:paraId="017FD2CE" w14:textId="77777777" w:rsidTr="00614B45">
        <w:tc>
          <w:tcPr>
            <w:tcW w:w="2265" w:type="dxa"/>
            <w:shd w:val="clear" w:color="auto" w:fill="DBDBDB" w:themeFill="accent3" w:themeFillTint="66"/>
          </w:tcPr>
          <w:p w14:paraId="6689A64A" w14:textId="77777777" w:rsidR="00C724DD" w:rsidRPr="00E328FA" w:rsidRDefault="00C724DD" w:rsidP="00614B45">
            <w:pPr>
              <w:ind w:left="360"/>
              <w:rPr>
                <w:rFonts w:ascii="Calibri" w:hAnsi="Calibri" w:cs="Book Antiqua"/>
                <w:b/>
                <w:bCs/>
              </w:rPr>
            </w:pPr>
            <w:r w:rsidRPr="00E328FA">
              <w:rPr>
                <w:rFonts w:ascii="Calibri" w:hAnsi="Calibri" w:cs="Book Antiqua"/>
                <w:b/>
                <w:bCs/>
              </w:rPr>
              <w:t>Descripción:</w:t>
            </w:r>
          </w:p>
        </w:tc>
        <w:tc>
          <w:tcPr>
            <w:tcW w:w="4823" w:type="dxa"/>
          </w:tcPr>
          <w:p w14:paraId="49BD62B0" w14:textId="77777777" w:rsidR="00C724DD" w:rsidRPr="00E328FA" w:rsidRDefault="00C724DD" w:rsidP="00614B45">
            <w:pPr>
              <w:spacing w:line="259" w:lineRule="auto"/>
              <w:ind w:left="360"/>
              <w:rPr>
                <w:rFonts w:ascii="Calibri" w:hAnsi="Calibri" w:cs="Book Antiqua"/>
              </w:rPr>
            </w:pPr>
            <w:r w:rsidRPr="00F36111">
              <w:rPr>
                <w:rFonts w:ascii="Calibri" w:hAnsi="Calibri" w:cs="Book Antiqua"/>
              </w:rPr>
              <w:t>Eliminar proveedores</w:t>
            </w:r>
          </w:p>
        </w:tc>
      </w:tr>
      <w:tr w:rsidR="00C724DD" w:rsidRPr="00C97EDA" w14:paraId="7144CF5A" w14:textId="77777777" w:rsidTr="00614B45">
        <w:tc>
          <w:tcPr>
            <w:tcW w:w="2265" w:type="dxa"/>
            <w:shd w:val="clear" w:color="auto" w:fill="DBDBDB" w:themeFill="accent3" w:themeFillTint="66"/>
          </w:tcPr>
          <w:p w14:paraId="1FC6ECA6" w14:textId="77777777" w:rsidR="00C724DD" w:rsidRPr="00E328FA" w:rsidRDefault="00C724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715E8B" w14:textId="77777777" w:rsidR="00C724DD" w:rsidRPr="00E328FA" w:rsidRDefault="00C724DD" w:rsidP="00614B45">
            <w:pPr>
              <w:ind w:left="360"/>
              <w:rPr>
                <w:rFonts w:ascii="Calibri" w:hAnsi="Calibri" w:cs="Book Antiqua"/>
              </w:rPr>
            </w:pPr>
            <w:r w:rsidRPr="00E328FA">
              <w:rPr>
                <w:rFonts w:ascii="Calibri" w:hAnsi="Calibri" w:cs="Book Antiqua"/>
              </w:rPr>
              <w:t>RF-</w:t>
            </w:r>
            <w:r>
              <w:rPr>
                <w:rFonts w:ascii="Calibri" w:hAnsi="Calibri" w:cs="Book Antiqua"/>
              </w:rPr>
              <w:t>23</w:t>
            </w:r>
          </w:p>
        </w:tc>
      </w:tr>
      <w:tr w:rsidR="00C724DD" w:rsidRPr="00C97EDA" w14:paraId="41F92BCE" w14:textId="77777777" w:rsidTr="00614B45">
        <w:tc>
          <w:tcPr>
            <w:tcW w:w="2265" w:type="dxa"/>
            <w:shd w:val="clear" w:color="auto" w:fill="DBDBDB" w:themeFill="accent3" w:themeFillTint="66"/>
          </w:tcPr>
          <w:p w14:paraId="77D39183" w14:textId="77777777" w:rsidR="00C724DD" w:rsidRPr="00E328FA" w:rsidRDefault="00C724DD" w:rsidP="00614B45">
            <w:pPr>
              <w:ind w:left="360"/>
              <w:rPr>
                <w:rFonts w:ascii="Calibri" w:hAnsi="Calibri" w:cs="Book Antiqua"/>
                <w:b/>
                <w:bCs/>
              </w:rPr>
            </w:pPr>
            <w:r w:rsidRPr="00E328FA">
              <w:rPr>
                <w:rFonts w:ascii="Calibri" w:hAnsi="Calibri" w:cs="Book Antiqua"/>
                <w:b/>
                <w:bCs/>
              </w:rPr>
              <w:t>CU asociados:</w:t>
            </w:r>
          </w:p>
        </w:tc>
        <w:tc>
          <w:tcPr>
            <w:tcW w:w="4823" w:type="dxa"/>
          </w:tcPr>
          <w:p w14:paraId="0A8240B6" w14:textId="77777777" w:rsidR="00C724DD" w:rsidRPr="00E328FA" w:rsidRDefault="00C724DD" w:rsidP="00614B45">
            <w:pPr>
              <w:ind w:left="360"/>
              <w:rPr>
                <w:rFonts w:ascii="Calibri" w:hAnsi="Calibri" w:cs="Book Antiqua"/>
              </w:rPr>
            </w:pPr>
            <w:r w:rsidRPr="00E328FA">
              <w:rPr>
                <w:rFonts w:ascii="Calibri" w:hAnsi="Calibri" w:cs="Book Antiqua"/>
              </w:rPr>
              <w:t>CU-</w:t>
            </w:r>
            <w:r>
              <w:rPr>
                <w:rFonts w:ascii="Calibri" w:hAnsi="Calibri" w:cs="Book Antiqua"/>
              </w:rPr>
              <w:t>23</w:t>
            </w:r>
          </w:p>
        </w:tc>
      </w:tr>
      <w:tr w:rsidR="00C724DD" w:rsidRPr="00C97EDA" w14:paraId="0E787643" w14:textId="77777777" w:rsidTr="00614B45">
        <w:tc>
          <w:tcPr>
            <w:tcW w:w="2265" w:type="dxa"/>
            <w:shd w:val="clear" w:color="auto" w:fill="DBDBDB" w:themeFill="accent3" w:themeFillTint="66"/>
          </w:tcPr>
          <w:p w14:paraId="0F1265B1" w14:textId="334E0E77" w:rsidR="00C724DD" w:rsidRPr="00E328FA" w:rsidRDefault="00C724DD" w:rsidP="00614B45">
            <w:pPr>
              <w:ind w:left="360"/>
              <w:rPr>
                <w:rFonts w:ascii="Calibri" w:hAnsi="Calibri" w:cs="Book Antiqua"/>
                <w:b/>
                <w:bCs/>
              </w:rPr>
            </w:pPr>
            <w:r w:rsidRPr="00E328FA">
              <w:rPr>
                <w:rFonts w:ascii="Calibri" w:hAnsi="Calibri" w:cs="Book Antiqua"/>
                <w:b/>
                <w:bCs/>
              </w:rPr>
              <w:t>Esc. Asociados:</w:t>
            </w:r>
          </w:p>
        </w:tc>
        <w:tc>
          <w:tcPr>
            <w:tcW w:w="4823" w:type="dxa"/>
          </w:tcPr>
          <w:p w14:paraId="4FD3E156" w14:textId="77777777" w:rsidR="00C724DD" w:rsidRPr="00E328FA" w:rsidRDefault="00C724DD" w:rsidP="00614B45">
            <w:pPr>
              <w:ind w:left="360"/>
              <w:rPr>
                <w:rFonts w:ascii="Calibri" w:hAnsi="Calibri" w:cs="Book Antiqua"/>
              </w:rPr>
            </w:pPr>
            <w:r w:rsidRPr="00E328FA">
              <w:rPr>
                <w:rFonts w:ascii="Calibri" w:hAnsi="Calibri" w:cs="Book Antiqua"/>
              </w:rPr>
              <w:t>ES-</w:t>
            </w:r>
            <w:r>
              <w:rPr>
                <w:rFonts w:ascii="Calibri" w:hAnsi="Calibri" w:cs="Book Antiqua"/>
              </w:rPr>
              <w:t>23</w:t>
            </w:r>
            <w:r w:rsidRPr="00E328FA">
              <w:rPr>
                <w:rFonts w:ascii="Calibri" w:hAnsi="Calibri" w:cs="Book Antiqua"/>
              </w:rPr>
              <w:t>.</w:t>
            </w:r>
            <w:r>
              <w:rPr>
                <w:rFonts w:ascii="Calibri" w:hAnsi="Calibri" w:cs="Book Antiqua"/>
              </w:rPr>
              <w:t>1, 23.2</w:t>
            </w:r>
          </w:p>
        </w:tc>
      </w:tr>
    </w:tbl>
    <w:p w14:paraId="014E0511" w14:textId="419A07CE"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621E039B" w:rsidR="00313315" w:rsidRDefault="00C724DD"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17477AAC" wp14:editId="42E42BD8">
            <wp:extent cx="1881963" cy="2667838"/>
            <wp:effectExtent l="0" t="0" r="4445" b="0"/>
            <wp:docPr id="9540697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9793" name="Imagen 1" descr="Diagrama&#10;&#10;Descripción generada automáticamente"/>
                    <pic:cNvPicPr/>
                  </pic:nvPicPr>
                  <pic:blipFill>
                    <a:blip r:embed="rId49"/>
                    <a:stretch>
                      <a:fillRect/>
                    </a:stretch>
                  </pic:blipFill>
                  <pic:spPr>
                    <a:xfrm>
                      <a:off x="0" y="0"/>
                      <a:ext cx="1883940" cy="2670641"/>
                    </a:xfrm>
                    <a:prstGeom prst="rect">
                      <a:avLst/>
                    </a:prstGeom>
                  </pic:spPr>
                </pic:pic>
              </a:graphicData>
            </a:graphic>
          </wp:inline>
        </w:drawing>
      </w:r>
    </w:p>
    <w:p w14:paraId="4D8987F7" w14:textId="550879FC" w:rsidR="00C724DD" w:rsidRPr="0039736F" w:rsidRDefault="00C724DD" w:rsidP="00313315">
      <w:pPr>
        <w:ind w:left="993"/>
        <w:jc w:val="center"/>
        <w:rPr>
          <w:rFonts w:ascii="Calibri" w:hAnsi="Calibri" w:cs="Book Antiqua"/>
          <w:i/>
          <w:color w:val="595959"/>
        </w:rPr>
      </w:pP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5853987E" w:rsidR="00313315" w:rsidRDefault="00313315" w:rsidP="00313315">
      <w:pPr>
        <w:rPr>
          <w:rFonts w:ascii="Calibri" w:hAnsi="Calibri" w:cs="Book Antiqua"/>
          <w:i/>
          <w:color w:val="595959"/>
        </w:rPr>
      </w:pPr>
    </w:p>
    <w:p w14:paraId="4385C7CC" w14:textId="77777777" w:rsidR="00B63DDD" w:rsidRDefault="00B63DDD" w:rsidP="00313315">
      <w:pPr>
        <w:rPr>
          <w:rFonts w:ascii="Calibri" w:hAnsi="Calibri" w:cs="Book Antiqua"/>
          <w:i/>
          <w:color w:val="595959"/>
        </w:rPr>
      </w:pPr>
    </w:p>
    <w:p w14:paraId="2CE1790C" w14:textId="77777777" w:rsidR="00B63DDD" w:rsidRDefault="00B63DDD" w:rsidP="00313315">
      <w:pPr>
        <w:rPr>
          <w:rFonts w:ascii="Calibri" w:hAnsi="Calibri" w:cs="Book Antiqua"/>
          <w:i/>
          <w:color w:val="595959"/>
        </w:rPr>
      </w:pPr>
    </w:p>
    <w:p w14:paraId="1206B7A4" w14:textId="77777777" w:rsidR="00B63DDD" w:rsidRDefault="00B63DDD" w:rsidP="00313315">
      <w:pPr>
        <w:rPr>
          <w:rFonts w:ascii="Calibri" w:hAnsi="Calibri" w:cs="Book Antiqua"/>
          <w:i/>
          <w:color w:val="595959"/>
        </w:rPr>
      </w:pPr>
    </w:p>
    <w:p w14:paraId="24D7EC85" w14:textId="77777777" w:rsidR="00B63DDD" w:rsidRDefault="00B63DDD" w:rsidP="00313315">
      <w:pPr>
        <w:rPr>
          <w:rFonts w:ascii="Calibri" w:hAnsi="Calibri" w:cs="Book Antiqua"/>
          <w:i/>
          <w:color w:val="595959"/>
        </w:rPr>
      </w:pPr>
    </w:p>
    <w:p w14:paraId="3B2E29B5" w14:textId="77777777" w:rsidR="00B63DDD" w:rsidRDefault="00B63DDD" w:rsidP="00313315">
      <w:pPr>
        <w:rPr>
          <w:rFonts w:ascii="Calibri" w:hAnsi="Calibri" w:cs="Book Antiqua"/>
          <w:i/>
          <w:color w:val="595959"/>
        </w:rPr>
      </w:pPr>
    </w:p>
    <w:p w14:paraId="0AF13595" w14:textId="77777777" w:rsidR="00B63DDD" w:rsidRDefault="00B63DDD" w:rsidP="00313315">
      <w:pPr>
        <w:rPr>
          <w:rFonts w:ascii="Calibri" w:hAnsi="Calibri" w:cs="Book Antiqua"/>
          <w:i/>
          <w:color w:val="595959"/>
        </w:rPr>
      </w:pPr>
    </w:p>
    <w:p w14:paraId="61E6A2E8" w14:textId="77777777" w:rsidR="00B63DDD" w:rsidRDefault="00B63DDD" w:rsidP="00313315">
      <w:pPr>
        <w:rPr>
          <w:rFonts w:ascii="Calibri" w:hAnsi="Calibri" w:cs="Book Antiqua"/>
          <w:i/>
          <w:color w:val="595959"/>
        </w:rPr>
      </w:pPr>
    </w:p>
    <w:p w14:paraId="13271965" w14:textId="77777777" w:rsidR="00B63DDD" w:rsidRDefault="00B63DDD" w:rsidP="00313315">
      <w:pPr>
        <w:rPr>
          <w:rFonts w:ascii="Calibri" w:hAnsi="Calibri" w:cs="Book Antiqua"/>
          <w:i/>
          <w:color w:val="595959"/>
        </w:rPr>
      </w:pPr>
    </w:p>
    <w:p w14:paraId="27128027" w14:textId="77777777" w:rsidR="00B63DDD" w:rsidRDefault="00B63DDD" w:rsidP="00313315">
      <w:pPr>
        <w:rPr>
          <w:rFonts w:ascii="Calibri" w:hAnsi="Calibri" w:cs="Book Antiqua"/>
          <w:i/>
          <w:color w:val="595959"/>
        </w:rPr>
      </w:pPr>
    </w:p>
    <w:p w14:paraId="0B2820F9" w14:textId="77777777" w:rsidR="00B63DDD" w:rsidRDefault="00B63DDD" w:rsidP="00313315">
      <w:pPr>
        <w:rPr>
          <w:rFonts w:ascii="Calibri" w:hAnsi="Calibri" w:cs="Book Antiqua"/>
          <w:i/>
          <w:color w:val="595959"/>
        </w:rPr>
      </w:pPr>
    </w:p>
    <w:p w14:paraId="2D393F1D" w14:textId="77777777" w:rsidR="00B63DDD" w:rsidRDefault="00B63DDD" w:rsidP="00313315">
      <w:pPr>
        <w:rPr>
          <w:rFonts w:ascii="Calibri" w:hAnsi="Calibri" w:cs="Book Antiqua"/>
          <w:i/>
          <w:color w:val="595959"/>
        </w:rPr>
      </w:pPr>
    </w:p>
    <w:p w14:paraId="44A910A2" w14:textId="77777777" w:rsidR="00B63DDD" w:rsidRDefault="00B63DDD" w:rsidP="00313315">
      <w:pPr>
        <w:rPr>
          <w:rFonts w:ascii="Calibri" w:hAnsi="Calibri" w:cs="Book Antiqua"/>
          <w:i/>
          <w:color w:val="595959"/>
        </w:rPr>
      </w:pPr>
    </w:p>
    <w:p w14:paraId="23678E2F" w14:textId="77777777" w:rsidR="00B63DDD" w:rsidRDefault="00B63DDD" w:rsidP="00313315">
      <w:pPr>
        <w:rPr>
          <w:rFonts w:ascii="Calibri" w:hAnsi="Calibri" w:cs="Book Antiqua"/>
          <w:i/>
          <w:color w:val="595959"/>
        </w:rPr>
      </w:pPr>
    </w:p>
    <w:p w14:paraId="127B2D54" w14:textId="77777777" w:rsidR="00B63DDD" w:rsidRDefault="00B63DDD" w:rsidP="00313315">
      <w:pPr>
        <w:rPr>
          <w:rFonts w:ascii="Calibri" w:hAnsi="Calibri" w:cs="Book Antiqua"/>
          <w:i/>
          <w:color w:val="595959"/>
        </w:rPr>
      </w:pPr>
    </w:p>
    <w:p w14:paraId="3A61395C" w14:textId="77777777" w:rsidR="00B63DDD" w:rsidRDefault="00B63DDD" w:rsidP="00313315">
      <w:pPr>
        <w:rPr>
          <w:rFonts w:ascii="Calibri" w:hAnsi="Calibri" w:cs="Book Antiqua"/>
          <w:i/>
          <w:color w:val="595959"/>
        </w:rPr>
      </w:pPr>
    </w:p>
    <w:p w14:paraId="0B751E9F" w14:textId="77777777" w:rsidR="00B63DDD" w:rsidRDefault="00B63DDD" w:rsidP="00313315">
      <w:pPr>
        <w:rPr>
          <w:rFonts w:ascii="Calibri" w:hAnsi="Calibri" w:cs="Book Antiqua"/>
          <w:i/>
          <w:color w:val="595959"/>
        </w:rPr>
      </w:pPr>
    </w:p>
    <w:p w14:paraId="3A549C48" w14:textId="77777777" w:rsidR="00B63DDD" w:rsidRDefault="00B63DDD" w:rsidP="00313315">
      <w:pPr>
        <w:rPr>
          <w:rFonts w:ascii="Calibri" w:hAnsi="Calibri" w:cs="Book Antiqua"/>
          <w:i/>
          <w:color w:val="595959"/>
        </w:rPr>
      </w:pPr>
    </w:p>
    <w:p w14:paraId="1D8170B5" w14:textId="77777777" w:rsidR="00B63DDD" w:rsidRDefault="00B63DDD" w:rsidP="00313315">
      <w:pPr>
        <w:rPr>
          <w:rFonts w:ascii="Calibri" w:hAnsi="Calibri" w:cs="Book Antiqua"/>
          <w:i/>
          <w:color w:val="595959"/>
        </w:rPr>
      </w:pPr>
    </w:p>
    <w:p w14:paraId="2D38B435" w14:textId="77777777" w:rsidR="00B63DDD" w:rsidRDefault="00B63DDD" w:rsidP="00313315">
      <w:pPr>
        <w:rPr>
          <w:rFonts w:ascii="Calibri" w:hAnsi="Calibri" w:cs="Book Antiqua"/>
          <w:i/>
          <w:color w:val="595959"/>
        </w:rPr>
      </w:pPr>
    </w:p>
    <w:p w14:paraId="32C4B668" w14:textId="77777777" w:rsidR="00B63DDD" w:rsidRDefault="00B63DDD" w:rsidP="00313315">
      <w:pPr>
        <w:rPr>
          <w:rFonts w:ascii="Calibri" w:hAnsi="Calibri" w:cs="Book Antiqua"/>
          <w:i/>
          <w:color w:val="595959"/>
        </w:rPr>
      </w:pPr>
    </w:p>
    <w:p w14:paraId="0ED7D206" w14:textId="77777777" w:rsidR="00B63DDD" w:rsidRDefault="00B63DDD" w:rsidP="00313315">
      <w:pPr>
        <w:rPr>
          <w:rFonts w:ascii="Calibri" w:hAnsi="Calibri" w:cs="Book Antiqua"/>
          <w:i/>
          <w:color w:val="595959"/>
        </w:rPr>
      </w:pPr>
    </w:p>
    <w:p w14:paraId="1D6D4B2C" w14:textId="77777777" w:rsidR="00B63DDD" w:rsidRDefault="00B63DDD" w:rsidP="00313315">
      <w:pPr>
        <w:rPr>
          <w:rFonts w:ascii="Calibri" w:hAnsi="Calibri" w:cs="Book Antiqua"/>
          <w:i/>
          <w:color w:val="595959"/>
        </w:rPr>
      </w:pPr>
    </w:p>
    <w:p w14:paraId="1328EC3A" w14:textId="77777777" w:rsidR="00B63DDD" w:rsidRPr="0039736F" w:rsidRDefault="00B63DDD"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B63DDD" w:rsidRPr="00C97EDA" w14:paraId="1CE6FD26" w14:textId="77777777" w:rsidTr="00614B45">
        <w:tc>
          <w:tcPr>
            <w:tcW w:w="2265" w:type="dxa"/>
            <w:shd w:val="clear" w:color="auto" w:fill="DBDBDB" w:themeFill="accent3" w:themeFillTint="66"/>
          </w:tcPr>
          <w:p w14:paraId="71E30717" w14:textId="77777777" w:rsidR="00B63DDD" w:rsidRPr="00E328FA" w:rsidRDefault="00B63D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D93DF37" w14:textId="77777777" w:rsidR="00B63DDD" w:rsidRPr="00E328FA" w:rsidRDefault="00B63DDD" w:rsidP="00614B45">
            <w:pPr>
              <w:ind w:left="360"/>
              <w:jc w:val="both"/>
              <w:rPr>
                <w:rFonts w:ascii="Calibri" w:hAnsi="Calibri" w:cs="Book Antiqua"/>
              </w:rPr>
            </w:pPr>
            <w:r w:rsidRPr="00E328FA">
              <w:rPr>
                <w:rFonts w:ascii="Calibri" w:hAnsi="Calibri" w:cs="Book Antiqua"/>
              </w:rPr>
              <w:t>DG-</w:t>
            </w:r>
            <w:r>
              <w:rPr>
                <w:rFonts w:ascii="Calibri" w:hAnsi="Calibri" w:cs="Book Antiqua"/>
              </w:rPr>
              <w:t>24</w:t>
            </w:r>
          </w:p>
        </w:tc>
      </w:tr>
      <w:tr w:rsidR="00B63DDD" w:rsidRPr="00C97EDA" w14:paraId="4CAEC168" w14:textId="77777777" w:rsidTr="00614B45">
        <w:tc>
          <w:tcPr>
            <w:tcW w:w="2265" w:type="dxa"/>
            <w:shd w:val="clear" w:color="auto" w:fill="DBDBDB" w:themeFill="accent3" w:themeFillTint="66"/>
          </w:tcPr>
          <w:p w14:paraId="648A6F2C" w14:textId="77777777" w:rsidR="00B63DDD" w:rsidRPr="00E328FA" w:rsidRDefault="00B63DDD" w:rsidP="00614B45">
            <w:pPr>
              <w:ind w:left="360"/>
              <w:rPr>
                <w:rFonts w:ascii="Calibri" w:hAnsi="Calibri" w:cs="Book Antiqua"/>
                <w:b/>
                <w:bCs/>
              </w:rPr>
            </w:pPr>
            <w:r w:rsidRPr="00E328FA">
              <w:rPr>
                <w:rFonts w:ascii="Calibri" w:hAnsi="Calibri" w:cs="Book Antiqua"/>
                <w:b/>
                <w:bCs/>
              </w:rPr>
              <w:t>Descripción:</w:t>
            </w:r>
          </w:p>
        </w:tc>
        <w:tc>
          <w:tcPr>
            <w:tcW w:w="4823" w:type="dxa"/>
          </w:tcPr>
          <w:p w14:paraId="2DD7D90E" w14:textId="77777777" w:rsidR="00B63DDD" w:rsidRPr="00E328FA" w:rsidRDefault="00B63DDD" w:rsidP="00614B45">
            <w:pPr>
              <w:spacing w:line="259" w:lineRule="auto"/>
              <w:ind w:left="360"/>
              <w:rPr>
                <w:rFonts w:ascii="Calibri" w:hAnsi="Calibri" w:cs="Book Antiqua"/>
              </w:rPr>
            </w:pPr>
            <w:r w:rsidRPr="00F05815">
              <w:rPr>
                <w:rFonts w:ascii="Calibri" w:hAnsi="Calibri" w:cs="Book Antiqua"/>
              </w:rPr>
              <w:t>Registrar transportistas</w:t>
            </w:r>
          </w:p>
        </w:tc>
      </w:tr>
      <w:tr w:rsidR="00B63DDD" w:rsidRPr="00C97EDA" w14:paraId="27300997" w14:textId="77777777" w:rsidTr="00614B45">
        <w:tc>
          <w:tcPr>
            <w:tcW w:w="2265" w:type="dxa"/>
            <w:shd w:val="clear" w:color="auto" w:fill="DBDBDB" w:themeFill="accent3" w:themeFillTint="66"/>
          </w:tcPr>
          <w:p w14:paraId="673E8C05" w14:textId="77777777" w:rsidR="00B63DDD" w:rsidRPr="00E328FA" w:rsidRDefault="00B63D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58E8277" w14:textId="77777777" w:rsidR="00B63DDD" w:rsidRPr="00E328FA" w:rsidRDefault="00B63DDD" w:rsidP="00614B45">
            <w:pPr>
              <w:ind w:left="360"/>
              <w:rPr>
                <w:rFonts w:ascii="Calibri" w:hAnsi="Calibri" w:cs="Book Antiqua"/>
              </w:rPr>
            </w:pPr>
            <w:r w:rsidRPr="00E328FA">
              <w:rPr>
                <w:rFonts w:ascii="Calibri" w:hAnsi="Calibri" w:cs="Book Antiqua"/>
              </w:rPr>
              <w:t>RF-</w:t>
            </w:r>
            <w:r>
              <w:rPr>
                <w:rFonts w:ascii="Calibri" w:hAnsi="Calibri" w:cs="Book Antiqua"/>
              </w:rPr>
              <w:t>24</w:t>
            </w:r>
          </w:p>
        </w:tc>
      </w:tr>
      <w:tr w:rsidR="00B63DDD" w:rsidRPr="00C97EDA" w14:paraId="1168D108" w14:textId="77777777" w:rsidTr="00614B45">
        <w:tc>
          <w:tcPr>
            <w:tcW w:w="2265" w:type="dxa"/>
            <w:shd w:val="clear" w:color="auto" w:fill="DBDBDB" w:themeFill="accent3" w:themeFillTint="66"/>
          </w:tcPr>
          <w:p w14:paraId="78ECB115" w14:textId="77777777" w:rsidR="00B63DDD" w:rsidRPr="00E328FA" w:rsidRDefault="00B63DDD" w:rsidP="00614B45">
            <w:pPr>
              <w:ind w:left="360"/>
              <w:rPr>
                <w:rFonts w:ascii="Calibri" w:hAnsi="Calibri" w:cs="Book Antiqua"/>
                <w:b/>
                <w:bCs/>
              </w:rPr>
            </w:pPr>
            <w:r w:rsidRPr="00E328FA">
              <w:rPr>
                <w:rFonts w:ascii="Calibri" w:hAnsi="Calibri" w:cs="Book Antiqua"/>
                <w:b/>
                <w:bCs/>
              </w:rPr>
              <w:t>CU asociados:</w:t>
            </w:r>
          </w:p>
        </w:tc>
        <w:tc>
          <w:tcPr>
            <w:tcW w:w="4823" w:type="dxa"/>
          </w:tcPr>
          <w:p w14:paraId="2B525A8E" w14:textId="7D69FF35" w:rsidR="00B63DDD" w:rsidRPr="00E328FA" w:rsidRDefault="00B63DDD" w:rsidP="00614B45">
            <w:pPr>
              <w:ind w:left="360"/>
              <w:rPr>
                <w:rFonts w:ascii="Calibri" w:hAnsi="Calibri" w:cs="Book Antiqua"/>
              </w:rPr>
            </w:pPr>
            <w:r w:rsidRPr="00E328FA">
              <w:rPr>
                <w:rFonts w:ascii="Calibri" w:hAnsi="Calibri" w:cs="Book Antiqua"/>
              </w:rPr>
              <w:t>CU-</w:t>
            </w:r>
            <w:r>
              <w:rPr>
                <w:rFonts w:ascii="Calibri" w:hAnsi="Calibri" w:cs="Book Antiqua"/>
              </w:rPr>
              <w:t>24</w:t>
            </w:r>
          </w:p>
        </w:tc>
      </w:tr>
      <w:tr w:rsidR="00B63DDD" w:rsidRPr="00C97EDA" w14:paraId="07B37E52" w14:textId="77777777" w:rsidTr="00614B45">
        <w:tc>
          <w:tcPr>
            <w:tcW w:w="2265" w:type="dxa"/>
            <w:shd w:val="clear" w:color="auto" w:fill="DBDBDB" w:themeFill="accent3" w:themeFillTint="66"/>
          </w:tcPr>
          <w:p w14:paraId="7D27D268" w14:textId="77777777" w:rsidR="00B63DDD" w:rsidRPr="00E328FA" w:rsidRDefault="00B63DDD" w:rsidP="00614B45">
            <w:pPr>
              <w:ind w:left="360"/>
              <w:rPr>
                <w:rFonts w:ascii="Calibri" w:hAnsi="Calibri" w:cs="Book Antiqua"/>
                <w:b/>
                <w:bCs/>
              </w:rPr>
            </w:pPr>
            <w:r w:rsidRPr="00E328FA">
              <w:rPr>
                <w:rFonts w:ascii="Calibri" w:hAnsi="Calibri" w:cs="Book Antiqua"/>
                <w:b/>
                <w:bCs/>
              </w:rPr>
              <w:t>Esc. Asociados:</w:t>
            </w:r>
          </w:p>
        </w:tc>
        <w:tc>
          <w:tcPr>
            <w:tcW w:w="4823" w:type="dxa"/>
          </w:tcPr>
          <w:p w14:paraId="7BBFC9F4" w14:textId="77777777" w:rsidR="00B63DDD" w:rsidRPr="00E328FA" w:rsidRDefault="00B63DDD" w:rsidP="00614B45">
            <w:pPr>
              <w:ind w:left="360"/>
              <w:rPr>
                <w:rFonts w:ascii="Calibri" w:hAnsi="Calibri" w:cs="Book Antiqua"/>
              </w:rPr>
            </w:pPr>
            <w:r w:rsidRPr="00E328FA">
              <w:rPr>
                <w:rFonts w:ascii="Calibri" w:hAnsi="Calibri" w:cs="Book Antiqua"/>
              </w:rPr>
              <w:t>ES-</w:t>
            </w:r>
            <w:r>
              <w:rPr>
                <w:rFonts w:ascii="Calibri" w:hAnsi="Calibri" w:cs="Book Antiqua"/>
              </w:rPr>
              <w:t>24</w:t>
            </w:r>
            <w:r w:rsidRPr="00E328FA">
              <w:rPr>
                <w:rFonts w:ascii="Calibri" w:hAnsi="Calibri" w:cs="Book Antiqua"/>
              </w:rPr>
              <w:t>.</w:t>
            </w:r>
            <w:r>
              <w:rPr>
                <w:rFonts w:ascii="Calibri" w:hAnsi="Calibri" w:cs="Book Antiqua"/>
              </w:rPr>
              <w:t>1, 24.2, 24.3</w:t>
            </w:r>
          </w:p>
        </w:tc>
      </w:tr>
    </w:tbl>
    <w:p w14:paraId="2CF8CEFB" w14:textId="1778C003" w:rsidR="00313315" w:rsidRPr="0039736F" w:rsidRDefault="00313315" w:rsidP="00313315">
      <w:pPr>
        <w:ind w:left="709"/>
        <w:jc w:val="both"/>
        <w:rPr>
          <w:rFonts w:ascii="Calibri" w:hAnsi="Calibri" w:cs="Book Antiqua"/>
          <w:i/>
          <w:color w:val="0000FF"/>
        </w:rPr>
      </w:pPr>
    </w:p>
    <w:p w14:paraId="60292FE0" w14:textId="0E6AEBAA" w:rsidR="00313315" w:rsidRPr="0039736F" w:rsidRDefault="00B63DDD"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4320" behindDoc="0" locked="0" layoutInCell="1" allowOverlap="1" wp14:anchorId="1D721C96" wp14:editId="14370DB3">
            <wp:simplePos x="0" y="0"/>
            <wp:positionH relativeFrom="column">
              <wp:posOffset>2000250</wp:posOffset>
            </wp:positionH>
            <wp:positionV relativeFrom="paragraph">
              <wp:posOffset>7620</wp:posOffset>
            </wp:positionV>
            <wp:extent cx="2553056" cy="3296110"/>
            <wp:effectExtent l="0" t="0" r="0" b="0"/>
            <wp:wrapNone/>
            <wp:docPr id="77212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1996"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53056" cy="3296110"/>
                    </a:xfrm>
                    <a:prstGeom prst="rect">
                      <a:avLst/>
                    </a:prstGeom>
                  </pic:spPr>
                </pic:pic>
              </a:graphicData>
            </a:graphic>
            <wp14:sizeRelH relativeFrom="page">
              <wp14:pctWidth>0</wp14:pctWidth>
            </wp14:sizeRelH>
            <wp14:sizeRelV relativeFrom="page">
              <wp14:pctHeight>0</wp14:pctHeight>
            </wp14:sizeRelV>
          </wp:anchor>
        </w:drawing>
      </w: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2E34CCA8"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Default="00313315" w:rsidP="00313315">
      <w:pPr>
        <w:pStyle w:val="Sinespaciado"/>
        <w:rPr>
          <w:lang w:eastAsia="ar-SA"/>
        </w:rPr>
      </w:pPr>
    </w:p>
    <w:p w14:paraId="5D01A538" w14:textId="77777777" w:rsidR="00B63DDD" w:rsidRDefault="00B63DDD" w:rsidP="00313315">
      <w:pPr>
        <w:pStyle w:val="Sinespaciado"/>
        <w:rPr>
          <w:lang w:eastAsia="ar-SA"/>
        </w:rPr>
      </w:pPr>
    </w:p>
    <w:p w14:paraId="07BFF36A" w14:textId="77777777" w:rsidR="00B63DDD" w:rsidRDefault="00B63DDD" w:rsidP="00313315">
      <w:pPr>
        <w:pStyle w:val="Sinespaciado"/>
        <w:rPr>
          <w:lang w:eastAsia="ar-SA"/>
        </w:rPr>
      </w:pPr>
    </w:p>
    <w:p w14:paraId="4B316855" w14:textId="77777777" w:rsidR="00B63DDD" w:rsidRDefault="00B63DDD" w:rsidP="00313315">
      <w:pPr>
        <w:pStyle w:val="Sinespaciado"/>
        <w:rPr>
          <w:lang w:eastAsia="ar-SA"/>
        </w:rPr>
      </w:pPr>
    </w:p>
    <w:p w14:paraId="5AB2315E" w14:textId="77777777" w:rsidR="00B63DDD" w:rsidRDefault="00B63DDD" w:rsidP="00313315">
      <w:pPr>
        <w:pStyle w:val="Sinespaciado"/>
        <w:rPr>
          <w:lang w:eastAsia="ar-SA"/>
        </w:rPr>
      </w:pPr>
    </w:p>
    <w:p w14:paraId="4A763A72" w14:textId="77777777" w:rsidR="00B63DDD" w:rsidRDefault="00B63DDD" w:rsidP="00313315">
      <w:pPr>
        <w:pStyle w:val="Sinespaciado"/>
        <w:rPr>
          <w:lang w:eastAsia="ar-SA"/>
        </w:rPr>
      </w:pPr>
    </w:p>
    <w:p w14:paraId="6EF2F6C5" w14:textId="77777777" w:rsidR="00B63DDD" w:rsidRDefault="00B63DDD" w:rsidP="00313315">
      <w:pPr>
        <w:pStyle w:val="Sinespaciado"/>
        <w:rPr>
          <w:lang w:eastAsia="ar-SA"/>
        </w:rPr>
      </w:pPr>
    </w:p>
    <w:p w14:paraId="4C3536EC" w14:textId="77777777" w:rsidR="00B63DDD" w:rsidRDefault="00B63DDD" w:rsidP="00313315">
      <w:pPr>
        <w:pStyle w:val="Sinespaciado"/>
        <w:rPr>
          <w:lang w:eastAsia="ar-SA"/>
        </w:rPr>
      </w:pPr>
    </w:p>
    <w:p w14:paraId="0BE6808B" w14:textId="77777777" w:rsidR="00B63DDD" w:rsidRDefault="00B63DDD" w:rsidP="00313315">
      <w:pPr>
        <w:pStyle w:val="Sinespaciado"/>
        <w:rPr>
          <w:lang w:eastAsia="ar-SA"/>
        </w:rPr>
      </w:pPr>
    </w:p>
    <w:p w14:paraId="76F59554" w14:textId="77777777" w:rsidR="00B63DDD" w:rsidRDefault="00B63DDD" w:rsidP="00313315">
      <w:pPr>
        <w:pStyle w:val="Sinespaciado"/>
        <w:rPr>
          <w:lang w:eastAsia="ar-SA"/>
        </w:rPr>
      </w:pPr>
    </w:p>
    <w:p w14:paraId="21D290D9" w14:textId="77777777" w:rsidR="00B63DDD" w:rsidRDefault="00B63DDD" w:rsidP="00313315">
      <w:pPr>
        <w:pStyle w:val="Sinespaciado"/>
        <w:rPr>
          <w:lang w:eastAsia="ar-SA"/>
        </w:rPr>
      </w:pPr>
    </w:p>
    <w:p w14:paraId="28C8B334" w14:textId="77777777" w:rsidR="00B63DDD" w:rsidRDefault="00B63DDD" w:rsidP="00313315">
      <w:pPr>
        <w:pStyle w:val="Sinespaciado"/>
        <w:rPr>
          <w:lang w:eastAsia="ar-SA"/>
        </w:rPr>
      </w:pPr>
    </w:p>
    <w:p w14:paraId="3C01CD0D" w14:textId="77777777" w:rsidR="00B63DDD" w:rsidRPr="0039736F" w:rsidRDefault="00B63DDD" w:rsidP="00313315">
      <w:pPr>
        <w:pStyle w:val="Sinespaciado"/>
        <w:rPr>
          <w:lang w:eastAsia="ar-SA"/>
        </w:rPr>
      </w:pPr>
    </w:p>
    <w:p w14:paraId="664695CF" w14:textId="23FB1B9A" w:rsidR="00313315" w:rsidRPr="0039736F" w:rsidRDefault="00313315" w:rsidP="00313315">
      <w:pPr>
        <w:ind w:left="993"/>
        <w:jc w:val="center"/>
        <w:rPr>
          <w:rFonts w:ascii="Calibri" w:hAnsi="Calibri" w:cs="Book Antiqua"/>
          <w:i/>
          <w:color w:val="595959"/>
        </w:rPr>
      </w:pP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p w14:paraId="3CC18939" w14:textId="77777777" w:rsidR="00313315" w:rsidRDefault="00313315" w:rsidP="00313315">
      <w:pPr>
        <w:ind w:left="709"/>
        <w:jc w:val="both"/>
        <w:rPr>
          <w:rFonts w:ascii="Calibri" w:hAnsi="Calibri" w:cs="Book Antiqua"/>
          <w:i/>
          <w:color w:val="0000FF"/>
        </w:rPr>
      </w:pPr>
    </w:p>
    <w:p w14:paraId="4C10E56E" w14:textId="77777777" w:rsidR="00957117" w:rsidRDefault="00957117" w:rsidP="00313315">
      <w:pPr>
        <w:ind w:left="709"/>
        <w:jc w:val="both"/>
        <w:rPr>
          <w:rFonts w:ascii="Calibri" w:hAnsi="Calibri" w:cs="Book Antiqua"/>
          <w:i/>
          <w:color w:val="0000FF"/>
        </w:rPr>
      </w:pPr>
    </w:p>
    <w:p w14:paraId="5BFA2153" w14:textId="77777777" w:rsidR="00957117" w:rsidRDefault="00957117" w:rsidP="00313315">
      <w:pPr>
        <w:ind w:left="709"/>
        <w:jc w:val="both"/>
        <w:rPr>
          <w:rFonts w:ascii="Calibri" w:hAnsi="Calibri" w:cs="Book Antiqua"/>
          <w:i/>
          <w:color w:val="0000FF"/>
        </w:rPr>
      </w:pPr>
    </w:p>
    <w:p w14:paraId="3882C735" w14:textId="77777777" w:rsidR="00957117" w:rsidRDefault="00957117" w:rsidP="00313315">
      <w:pPr>
        <w:ind w:left="709"/>
        <w:jc w:val="both"/>
        <w:rPr>
          <w:rFonts w:ascii="Calibri" w:hAnsi="Calibri" w:cs="Book Antiqua"/>
          <w:i/>
          <w:color w:val="0000FF"/>
        </w:rPr>
      </w:pPr>
    </w:p>
    <w:p w14:paraId="6D36BE6E" w14:textId="77777777" w:rsidR="00957117" w:rsidRDefault="00957117" w:rsidP="00313315">
      <w:pPr>
        <w:ind w:left="709"/>
        <w:jc w:val="both"/>
        <w:rPr>
          <w:rFonts w:ascii="Calibri" w:hAnsi="Calibri" w:cs="Book Antiqua"/>
          <w:i/>
          <w:color w:val="0000FF"/>
        </w:rPr>
      </w:pPr>
    </w:p>
    <w:p w14:paraId="3FD189D5" w14:textId="77777777" w:rsidR="00957117" w:rsidRDefault="00957117" w:rsidP="00313315">
      <w:pPr>
        <w:ind w:left="709"/>
        <w:jc w:val="both"/>
        <w:rPr>
          <w:rFonts w:ascii="Calibri" w:hAnsi="Calibri" w:cs="Book Antiqua"/>
          <w:i/>
          <w:color w:val="0000FF"/>
        </w:rPr>
      </w:pPr>
    </w:p>
    <w:p w14:paraId="23D5FCCD" w14:textId="77777777" w:rsidR="00957117" w:rsidRDefault="00957117" w:rsidP="00313315">
      <w:pPr>
        <w:ind w:left="709"/>
        <w:jc w:val="both"/>
        <w:rPr>
          <w:rFonts w:ascii="Calibri" w:hAnsi="Calibri" w:cs="Book Antiqua"/>
          <w:i/>
          <w:color w:val="0000FF"/>
        </w:rPr>
      </w:pPr>
    </w:p>
    <w:p w14:paraId="13711732" w14:textId="77777777" w:rsidR="00957117" w:rsidRDefault="00957117" w:rsidP="00313315">
      <w:pPr>
        <w:ind w:left="709"/>
        <w:jc w:val="both"/>
        <w:rPr>
          <w:rFonts w:ascii="Calibri" w:hAnsi="Calibri" w:cs="Book Antiqua"/>
          <w:i/>
          <w:color w:val="0000FF"/>
        </w:rPr>
      </w:pPr>
    </w:p>
    <w:p w14:paraId="5BB25F4F" w14:textId="77777777" w:rsidR="00957117" w:rsidRDefault="00957117" w:rsidP="00313315">
      <w:pPr>
        <w:ind w:left="709"/>
        <w:jc w:val="both"/>
        <w:rPr>
          <w:rFonts w:ascii="Calibri" w:hAnsi="Calibri" w:cs="Book Antiqua"/>
          <w:i/>
          <w:color w:val="0000FF"/>
        </w:rPr>
      </w:pPr>
    </w:p>
    <w:p w14:paraId="2F96ADB7" w14:textId="77777777" w:rsidR="00957117" w:rsidRDefault="00957117" w:rsidP="00313315">
      <w:pPr>
        <w:ind w:left="709"/>
        <w:jc w:val="both"/>
        <w:rPr>
          <w:rFonts w:ascii="Calibri" w:hAnsi="Calibri" w:cs="Book Antiqua"/>
          <w:i/>
          <w:color w:val="0000FF"/>
        </w:rPr>
      </w:pPr>
    </w:p>
    <w:p w14:paraId="21FFD4A2" w14:textId="77777777" w:rsidR="00957117" w:rsidRDefault="00957117" w:rsidP="00313315">
      <w:pPr>
        <w:ind w:left="709"/>
        <w:jc w:val="both"/>
        <w:rPr>
          <w:rFonts w:ascii="Calibri" w:hAnsi="Calibri" w:cs="Book Antiqua"/>
          <w:i/>
          <w:color w:val="0000FF"/>
        </w:rPr>
      </w:pPr>
    </w:p>
    <w:p w14:paraId="36C2B79D" w14:textId="77777777" w:rsidR="00957117" w:rsidRDefault="00957117" w:rsidP="00313315">
      <w:pPr>
        <w:ind w:left="709"/>
        <w:jc w:val="both"/>
        <w:rPr>
          <w:rFonts w:ascii="Calibri" w:hAnsi="Calibri" w:cs="Book Antiqua"/>
          <w:i/>
          <w:color w:val="0000FF"/>
        </w:rPr>
      </w:pPr>
    </w:p>
    <w:p w14:paraId="24A808CF" w14:textId="77777777" w:rsidR="00957117" w:rsidRDefault="00957117" w:rsidP="00313315">
      <w:pPr>
        <w:ind w:left="709"/>
        <w:jc w:val="both"/>
        <w:rPr>
          <w:rFonts w:ascii="Calibri" w:hAnsi="Calibri" w:cs="Book Antiqua"/>
          <w:i/>
          <w:color w:val="0000FF"/>
        </w:rPr>
      </w:pPr>
    </w:p>
    <w:p w14:paraId="4A53634A" w14:textId="77777777" w:rsidR="00957117" w:rsidRDefault="00957117" w:rsidP="00313315">
      <w:pPr>
        <w:ind w:left="709"/>
        <w:jc w:val="both"/>
        <w:rPr>
          <w:rFonts w:ascii="Calibri" w:hAnsi="Calibri" w:cs="Book Antiqua"/>
          <w:i/>
          <w:color w:val="0000FF"/>
        </w:rPr>
      </w:pPr>
    </w:p>
    <w:p w14:paraId="47D403D9" w14:textId="77777777" w:rsidR="00957117" w:rsidRDefault="00957117" w:rsidP="00313315">
      <w:pPr>
        <w:ind w:left="709"/>
        <w:jc w:val="both"/>
        <w:rPr>
          <w:rFonts w:ascii="Calibri" w:hAnsi="Calibri" w:cs="Book Antiqua"/>
          <w:i/>
          <w:color w:val="0000FF"/>
        </w:rPr>
      </w:pPr>
    </w:p>
    <w:p w14:paraId="5CED340E" w14:textId="77777777" w:rsidR="00957117" w:rsidRDefault="00957117" w:rsidP="00313315">
      <w:pPr>
        <w:ind w:left="709"/>
        <w:jc w:val="both"/>
        <w:rPr>
          <w:rFonts w:ascii="Calibri" w:hAnsi="Calibri" w:cs="Book Antiqua"/>
          <w:i/>
          <w:color w:val="0000FF"/>
        </w:rPr>
      </w:pPr>
    </w:p>
    <w:p w14:paraId="0B14BDCA" w14:textId="77777777" w:rsidR="00957117" w:rsidRDefault="00957117" w:rsidP="00313315">
      <w:pPr>
        <w:ind w:left="709"/>
        <w:jc w:val="both"/>
        <w:rPr>
          <w:rFonts w:ascii="Calibri" w:hAnsi="Calibri" w:cs="Book Antiqua"/>
          <w:i/>
          <w:color w:val="0000FF"/>
        </w:rPr>
      </w:pPr>
    </w:p>
    <w:p w14:paraId="5ED8D8B3" w14:textId="77777777" w:rsidR="00957117" w:rsidRDefault="00957117" w:rsidP="00313315">
      <w:pPr>
        <w:ind w:left="709"/>
        <w:jc w:val="both"/>
        <w:rPr>
          <w:rFonts w:ascii="Calibri" w:hAnsi="Calibri" w:cs="Book Antiqua"/>
          <w:i/>
          <w:color w:val="0000FF"/>
        </w:rPr>
      </w:pPr>
    </w:p>
    <w:p w14:paraId="14016883" w14:textId="77777777" w:rsidR="00957117" w:rsidRDefault="00957117" w:rsidP="00313315">
      <w:pPr>
        <w:ind w:left="709"/>
        <w:jc w:val="both"/>
        <w:rPr>
          <w:rFonts w:ascii="Calibri" w:hAnsi="Calibri" w:cs="Book Antiqua"/>
          <w:i/>
          <w:color w:val="0000FF"/>
        </w:rPr>
      </w:pPr>
    </w:p>
    <w:p w14:paraId="23A7670D" w14:textId="77777777"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7A60136C" w14:textId="77777777" w:rsidTr="00614B45">
        <w:tc>
          <w:tcPr>
            <w:tcW w:w="2265" w:type="dxa"/>
            <w:shd w:val="clear" w:color="auto" w:fill="DBDBDB" w:themeFill="accent3" w:themeFillTint="66"/>
          </w:tcPr>
          <w:p w14:paraId="0E86D57C"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5B8B762"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25</w:t>
            </w:r>
          </w:p>
        </w:tc>
      </w:tr>
      <w:tr w:rsidR="00957117" w:rsidRPr="00C97EDA" w14:paraId="464D021A" w14:textId="77777777" w:rsidTr="00614B45">
        <w:tc>
          <w:tcPr>
            <w:tcW w:w="2265" w:type="dxa"/>
            <w:shd w:val="clear" w:color="auto" w:fill="DBDBDB" w:themeFill="accent3" w:themeFillTint="66"/>
          </w:tcPr>
          <w:p w14:paraId="52D61ADB"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AD130E0"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Actualizar transportistas</w:t>
            </w:r>
          </w:p>
        </w:tc>
      </w:tr>
      <w:tr w:rsidR="00957117" w:rsidRPr="00C97EDA" w14:paraId="0F88E8B2" w14:textId="77777777" w:rsidTr="00614B45">
        <w:tc>
          <w:tcPr>
            <w:tcW w:w="2265" w:type="dxa"/>
            <w:shd w:val="clear" w:color="auto" w:fill="DBDBDB" w:themeFill="accent3" w:themeFillTint="66"/>
          </w:tcPr>
          <w:p w14:paraId="13567BAF"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7D3B30D"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25</w:t>
            </w:r>
          </w:p>
        </w:tc>
      </w:tr>
      <w:tr w:rsidR="00957117" w:rsidRPr="00C97EDA" w14:paraId="3928A07C" w14:textId="77777777" w:rsidTr="00614B45">
        <w:tc>
          <w:tcPr>
            <w:tcW w:w="2265" w:type="dxa"/>
            <w:shd w:val="clear" w:color="auto" w:fill="DBDBDB" w:themeFill="accent3" w:themeFillTint="66"/>
          </w:tcPr>
          <w:p w14:paraId="1253A898"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2E777DFA"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25</w:t>
            </w:r>
          </w:p>
        </w:tc>
      </w:tr>
      <w:tr w:rsidR="00957117" w:rsidRPr="00C97EDA" w14:paraId="63269FC5" w14:textId="77777777" w:rsidTr="00614B45">
        <w:tc>
          <w:tcPr>
            <w:tcW w:w="2265" w:type="dxa"/>
            <w:shd w:val="clear" w:color="auto" w:fill="DBDBDB" w:themeFill="accent3" w:themeFillTint="66"/>
          </w:tcPr>
          <w:p w14:paraId="66A18585"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5D8C1C4D"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25</w:t>
            </w:r>
            <w:r w:rsidRPr="00E328FA">
              <w:rPr>
                <w:rFonts w:ascii="Calibri" w:hAnsi="Calibri" w:cs="Book Antiqua"/>
              </w:rPr>
              <w:t>.</w:t>
            </w:r>
            <w:r>
              <w:rPr>
                <w:rFonts w:ascii="Calibri" w:hAnsi="Calibri" w:cs="Book Antiqua"/>
              </w:rPr>
              <w:t>1, 25.2, 25.3</w:t>
            </w:r>
          </w:p>
        </w:tc>
      </w:tr>
    </w:tbl>
    <w:p w14:paraId="0B491A69" w14:textId="77777777" w:rsidR="00957117" w:rsidRPr="0039736F" w:rsidRDefault="00957117" w:rsidP="00313315">
      <w:pPr>
        <w:ind w:left="709"/>
        <w:jc w:val="both"/>
        <w:rPr>
          <w:rFonts w:ascii="Calibri" w:hAnsi="Calibri" w:cs="Book Antiqua"/>
          <w:i/>
          <w:color w:val="0000FF"/>
        </w:rPr>
      </w:pPr>
    </w:p>
    <w:p w14:paraId="67BA1264" w14:textId="5204A149" w:rsidR="00313315" w:rsidRPr="0039736F" w:rsidRDefault="00957117"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5344" behindDoc="0" locked="0" layoutInCell="1" allowOverlap="1" wp14:anchorId="2BBB7B66" wp14:editId="576DB1FB">
            <wp:simplePos x="0" y="0"/>
            <wp:positionH relativeFrom="margin">
              <wp:posOffset>2310130</wp:posOffset>
            </wp:positionH>
            <wp:positionV relativeFrom="paragraph">
              <wp:posOffset>8255</wp:posOffset>
            </wp:positionV>
            <wp:extent cx="1867161" cy="3677163"/>
            <wp:effectExtent l="0" t="0" r="0" b="0"/>
            <wp:wrapNone/>
            <wp:docPr id="117824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477" name=""/>
                    <pic:cNvPicPr/>
                  </pic:nvPicPr>
                  <pic:blipFill>
                    <a:blip r:embed="rId51">
                      <a:extLst>
                        <a:ext uri="{28A0092B-C50C-407E-A947-70E740481C1C}">
                          <a14:useLocalDpi xmlns:a14="http://schemas.microsoft.com/office/drawing/2010/main" val="0"/>
                        </a:ext>
                      </a:extLst>
                    </a:blip>
                    <a:stretch>
                      <a:fillRect/>
                    </a:stretch>
                  </pic:blipFill>
                  <pic:spPr>
                    <a:xfrm>
                      <a:off x="0" y="0"/>
                      <a:ext cx="1867161" cy="3677163"/>
                    </a:xfrm>
                    <a:prstGeom prst="rect">
                      <a:avLst/>
                    </a:prstGeom>
                  </pic:spPr>
                </pic:pic>
              </a:graphicData>
            </a:graphic>
            <wp14:sizeRelH relativeFrom="page">
              <wp14:pctWidth>0</wp14:pctWidth>
            </wp14:sizeRelH>
            <wp14:sizeRelV relativeFrom="page">
              <wp14:pctHeight>0</wp14:pctHeight>
            </wp14:sizeRelV>
          </wp:anchor>
        </w:drawing>
      </w:r>
    </w:p>
    <w:p w14:paraId="6860797E" w14:textId="5F3E1643" w:rsidR="00313315" w:rsidRPr="0039736F" w:rsidRDefault="00313315" w:rsidP="00313315">
      <w:pPr>
        <w:jc w:val="both"/>
        <w:rPr>
          <w:rFonts w:ascii="Calibri" w:hAnsi="Calibri" w:cs="Book Antiqua"/>
          <w:i/>
          <w:color w:val="595959"/>
        </w:rPr>
      </w:pPr>
    </w:p>
    <w:p w14:paraId="5821B794" w14:textId="6641D591" w:rsidR="00313315" w:rsidRPr="0039736F" w:rsidRDefault="00313315" w:rsidP="00313315">
      <w:pPr>
        <w:jc w:val="both"/>
        <w:rPr>
          <w:rFonts w:ascii="Calibri" w:hAnsi="Calibri" w:cs="Book Antiqua"/>
          <w:i/>
          <w:color w:val="595959"/>
        </w:rPr>
      </w:pPr>
    </w:p>
    <w:p w14:paraId="208C9CAF" w14:textId="6313BD11" w:rsidR="00313315" w:rsidRPr="0039736F" w:rsidRDefault="00313315" w:rsidP="00313315">
      <w:pPr>
        <w:jc w:val="both"/>
        <w:rPr>
          <w:rFonts w:ascii="Calibri" w:hAnsi="Calibri" w:cs="Book Antiqua"/>
          <w:i/>
          <w:color w:val="595959"/>
        </w:rPr>
      </w:pPr>
    </w:p>
    <w:p w14:paraId="4D6398F9" w14:textId="18ECDDC6"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6D4842EA" w:rsidR="00313315" w:rsidRDefault="00313315" w:rsidP="00313315">
      <w:pPr>
        <w:ind w:left="993"/>
        <w:jc w:val="center"/>
        <w:rPr>
          <w:rFonts w:ascii="Book Antiqua" w:hAnsi="Book Antiqua" w:cs="Book Antiqua"/>
          <w:b/>
          <w:noProof/>
        </w:rPr>
      </w:pPr>
    </w:p>
    <w:p w14:paraId="0133B7A1" w14:textId="77777777" w:rsidR="00957117" w:rsidRDefault="00957117" w:rsidP="00313315">
      <w:pPr>
        <w:ind w:left="993"/>
        <w:jc w:val="center"/>
        <w:rPr>
          <w:rFonts w:ascii="Book Antiqua" w:hAnsi="Book Antiqua" w:cs="Book Antiqua"/>
          <w:b/>
          <w:noProof/>
        </w:rPr>
      </w:pPr>
    </w:p>
    <w:p w14:paraId="29C9BD17" w14:textId="77777777" w:rsidR="00957117" w:rsidRDefault="00957117" w:rsidP="00313315">
      <w:pPr>
        <w:ind w:left="993"/>
        <w:jc w:val="center"/>
        <w:rPr>
          <w:rFonts w:ascii="Book Antiqua" w:hAnsi="Book Antiqua" w:cs="Book Antiqua"/>
          <w:b/>
          <w:noProof/>
        </w:rPr>
      </w:pPr>
    </w:p>
    <w:p w14:paraId="1A14806E" w14:textId="77777777" w:rsidR="00957117" w:rsidRDefault="00957117" w:rsidP="00313315">
      <w:pPr>
        <w:ind w:left="993"/>
        <w:jc w:val="center"/>
        <w:rPr>
          <w:rFonts w:ascii="Book Antiqua" w:hAnsi="Book Antiqua" w:cs="Book Antiqua"/>
          <w:b/>
          <w:noProof/>
        </w:rPr>
      </w:pPr>
    </w:p>
    <w:p w14:paraId="6946CAF5" w14:textId="77777777" w:rsidR="00957117" w:rsidRDefault="00957117" w:rsidP="00313315">
      <w:pPr>
        <w:ind w:left="993"/>
        <w:jc w:val="center"/>
        <w:rPr>
          <w:rFonts w:ascii="Book Antiqua" w:hAnsi="Book Antiqua" w:cs="Book Antiqua"/>
          <w:b/>
          <w:noProof/>
        </w:rPr>
      </w:pPr>
    </w:p>
    <w:p w14:paraId="7BA67EB8" w14:textId="77777777" w:rsidR="00957117" w:rsidRDefault="00957117" w:rsidP="00313315">
      <w:pPr>
        <w:ind w:left="993"/>
        <w:jc w:val="center"/>
        <w:rPr>
          <w:rFonts w:ascii="Book Antiqua" w:hAnsi="Book Antiqua" w:cs="Book Antiqua"/>
          <w:b/>
          <w:noProof/>
        </w:rPr>
      </w:pPr>
    </w:p>
    <w:p w14:paraId="029924E2" w14:textId="77777777" w:rsidR="00957117" w:rsidRDefault="00957117" w:rsidP="00313315">
      <w:pPr>
        <w:ind w:left="993"/>
        <w:jc w:val="center"/>
        <w:rPr>
          <w:rFonts w:ascii="Book Antiqua" w:hAnsi="Book Antiqua" w:cs="Book Antiqua"/>
          <w:b/>
          <w:noProof/>
        </w:rPr>
      </w:pPr>
    </w:p>
    <w:p w14:paraId="5C6D3908" w14:textId="77777777" w:rsidR="00957117" w:rsidRDefault="00957117" w:rsidP="00313315">
      <w:pPr>
        <w:ind w:left="993"/>
        <w:jc w:val="center"/>
        <w:rPr>
          <w:rFonts w:ascii="Book Antiqua" w:hAnsi="Book Antiqua" w:cs="Book Antiqua"/>
          <w:b/>
          <w:noProof/>
        </w:rPr>
      </w:pPr>
    </w:p>
    <w:p w14:paraId="41B7447D" w14:textId="77777777" w:rsidR="00957117" w:rsidRDefault="00957117" w:rsidP="00313315">
      <w:pPr>
        <w:ind w:left="993"/>
        <w:jc w:val="center"/>
        <w:rPr>
          <w:rFonts w:ascii="Book Antiqua" w:hAnsi="Book Antiqua" w:cs="Book Antiqua"/>
          <w:b/>
          <w:noProof/>
        </w:rPr>
      </w:pPr>
    </w:p>
    <w:p w14:paraId="47FF6B56" w14:textId="77777777" w:rsidR="00957117" w:rsidRDefault="00957117" w:rsidP="00313315">
      <w:pPr>
        <w:ind w:left="993"/>
        <w:jc w:val="center"/>
        <w:rPr>
          <w:rFonts w:ascii="Book Antiqua" w:hAnsi="Book Antiqua" w:cs="Book Antiqua"/>
          <w:b/>
          <w:noProof/>
        </w:rPr>
      </w:pPr>
    </w:p>
    <w:p w14:paraId="3315EDE8" w14:textId="77777777" w:rsidR="00957117" w:rsidRDefault="00957117" w:rsidP="00313315">
      <w:pPr>
        <w:ind w:left="993"/>
        <w:jc w:val="center"/>
        <w:rPr>
          <w:rFonts w:ascii="Book Antiqua" w:hAnsi="Book Antiqua" w:cs="Book Antiqua"/>
          <w:b/>
          <w:noProof/>
        </w:rPr>
      </w:pPr>
    </w:p>
    <w:p w14:paraId="2AD6FF63" w14:textId="77777777" w:rsidR="00957117" w:rsidRDefault="00957117" w:rsidP="00313315">
      <w:pPr>
        <w:ind w:left="993"/>
        <w:jc w:val="center"/>
        <w:rPr>
          <w:rFonts w:ascii="Book Antiqua" w:hAnsi="Book Antiqua" w:cs="Book Antiqua"/>
          <w:b/>
          <w:noProof/>
        </w:rPr>
      </w:pPr>
    </w:p>
    <w:p w14:paraId="297731DC" w14:textId="77777777" w:rsidR="00957117" w:rsidRDefault="00957117" w:rsidP="00313315">
      <w:pPr>
        <w:ind w:left="993"/>
        <w:jc w:val="center"/>
        <w:rPr>
          <w:rFonts w:ascii="Book Antiqua" w:hAnsi="Book Antiqua" w:cs="Book Antiqua"/>
          <w:b/>
          <w:noProof/>
        </w:rPr>
      </w:pPr>
    </w:p>
    <w:p w14:paraId="734BBB73" w14:textId="77777777" w:rsidR="00957117" w:rsidRDefault="00957117" w:rsidP="00313315">
      <w:pPr>
        <w:ind w:left="993"/>
        <w:jc w:val="center"/>
        <w:rPr>
          <w:rFonts w:ascii="Book Antiqua" w:hAnsi="Book Antiqua" w:cs="Book Antiqua"/>
          <w:b/>
          <w:noProof/>
        </w:rPr>
      </w:pPr>
    </w:p>
    <w:p w14:paraId="083D2080" w14:textId="77777777" w:rsidR="00957117" w:rsidRPr="0039736F" w:rsidRDefault="00957117" w:rsidP="00313315">
      <w:pPr>
        <w:ind w:left="993"/>
        <w:jc w:val="center"/>
        <w:rPr>
          <w:rFonts w:ascii="Calibri" w:hAnsi="Calibri" w:cs="Book Antiqua"/>
          <w:i/>
          <w:color w:val="595959"/>
        </w:rPr>
      </w:pP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Default="00313315" w:rsidP="00313315">
      <w:pPr>
        <w:rPr>
          <w:rFonts w:ascii="Calibri" w:hAnsi="Calibri" w:cs="Book Antiqua"/>
          <w:i/>
          <w:color w:val="595959"/>
        </w:rPr>
      </w:pPr>
    </w:p>
    <w:p w14:paraId="2E3AF96A" w14:textId="77777777" w:rsidR="00957117" w:rsidRDefault="00957117" w:rsidP="00313315">
      <w:pPr>
        <w:rPr>
          <w:rFonts w:ascii="Calibri" w:hAnsi="Calibri" w:cs="Book Antiqua"/>
          <w:i/>
          <w:color w:val="595959"/>
        </w:rPr>
      </w:pPr>
    </w:p>
    <w:p w14:paraId="561EEECC" w14:textId="77777777" w:rsidR="00957117" w:rsidRDefault="00957117" w:rsidP="00313315">
      <w:pPr>
        <w:rPr>
          <w:rFonts w:ascii="Calibri" w:hAnsi="Calibri" w:cs="Book Antiqua"/>
          <w:i/>
          <w:color w:val="595959"/>
        </w:rPr>
      </w:pPr>
    </w:p>
    <w:p w14:paraId="70E0C412" w14:textId="77777777" w:rsidR="00957117" w:rsidRDefault="00957117" w:rsidP="00313315">
      <w:pPr>
        <w:rPr>
          <w:rFonts w:ascii="Calibri" w:hAnsi="Calibri" w:cs="Book Antiqua"/>
          <w:i/>
          <w:color w:val="595959"/>
        </w:rPr>
      </w:pPr>
    </w:p>
    <w:p w14:paraId="0D048BFD" w14:textId="77777777" w:rsidR="00957117" w:rsidRDefault="00957117" w:rsidP="00313315">
      <w:pPr>
        <w:rPr>
          <w:rFonts w:ascii="Calibri" w:hAnsi="Calibri" w:cs="Book Antiqua"/>
          <w:i/>
          <w:color w:val="595959"/>
        </w:rPr>
      </w:pPr>
    </w:p>
    <w:p w14:paraId="465366C7" w14:textId="77777777" w:rsidR="00957117" w:rsidRDefault="00957117" w:rsidP="00313315">
      <w:pPr>
        <w:rPr>
          <w:rFonts w:ascii="Calibri" w:hAnsi="Calibri" w:cs="Book Antiqua"/>
          <w:i/>
          <w:color w:val="595959"/>
        </w:rPr>
      </w:pPr>
    </w:p>
    <w:p w14:paraId="323CDA87" w14:textId="77777777" w:rsidR="00957117" w:rsidRDefault="00957117" w:rsidP="00313315">
      <w:pPr>
        <w:rPr>
          <w:rFonts w:ascii="Calibri" w:hAnsi="Calibri" w:cs="Book Antiqua"/>
          <w:i/>
          <w:color w:val="595959"/>
        </w:rPr>
      </w:pPr>
    </w:p>
    <w:p w14:paraId="63CA3EEF" w14:textId="77777777" w:rsidR="00957117" w:rsidRDefault="00957117" w:rsidP="00313315">
      <w:pPr>
        <w:rPr>
          <w:rFonts w:ascii="Calibri" w:hAnsi="Calibri" w:cs="Book Antiqua"/>
          <w:i/>
          <w:color w:val="595959"/>
        </w:rPr>
      </w:pPr>
    </w:p>
    <w:p w14:paraId="261E5C31" w14:textId="77777777" w:rsidR="00957117" w:rsidRDefault="00957117" w:rsidP="00313315">
      <w:pPr>
        <w:rPr>
          <w:rFonts w:ascii="Calibri" w:hAnsi="Calibri" w:cs="Book Antiqua"/>
          <w:i/>
          <w:color w:val="595959"/>
        </w:rPr>
      </w:pPr>
    </w:p>
    <w:p w14:paraId="69673212" w14:textId="77777777" w:rsidR="00957117" w:rsidRDefault="00957117" w:rsidP="00313315">
      <w:pPr>
        <w:rPr>
          <w:rFonts w:ascii="Calibri" w:hAnsi="Calibri" w:cs="Book Antiqua"/>
          <w:i/>
          <w:color w:val="595959"/>
        </w:rPr>
      </w:pPr>
    </w:p>
    <w:p w14:paraId="02C38783" w14:textId="77777777" w:rsidR="00957117" w:rsidRDefault="00957117" w:rsidP="00313315">
      <w:pPr>
        <w:rPr>
          <w:rFonts w:ascii="Calibri" w:hAnsi="Calibri" w:cs="Book Antiqua"/>
          <w:i/>
          <w:color w:val="595959"/>
        </w:rPr>
      </w:pPr>
    </w:p>
    <w:p w14:paraId="015740F5" w14:textId="77777777" w:rsidR="00957117" w:rsidRDefault="00957117" w:rsidP="00313315">
      <w:pPr>
        <w:rPr>
          <w:rFonts w:ascii="Calibri" w:hAnsi="Calibri" w:cs="Book Antiqua"/>
          <w:i/>
          <w:color w:val="595959"/>
        </w:rPr>
      </w:pPr>
    </w:p>
    <w:p w14:paraId="0A84575E" w14:textId="77777777" w:rsidR="00957117" w:rsidRDefault="00957117" w:rsidP="00313315">
      <w:pPr>
        <w:rPr>
          <w:rFonts w:ascii="Calibri" w:hAnsi="Calibri" w:cs="Book Antiqua"/>
          <w:i/>
          <w:color w:val="595959"/>
        </w:rPr>
      </w:pPr>
    </w:p>
    <w:p w14:paraId="4DC08563" w14:textId="77777777" w:rsidR="00957117" w:rsidRDefault="00957117" w:rsidP="00313315">
      <w:pPr>
        <w:rPr>
          <w:rFonts w:ascii="Calibri" w:hAnsi="Calibri" w:cs="Book Antiqua"/>
          <w:i/>
          <w:color w:val="595959"/>
        </w:rPr>
      </w:pPr>
    </w:p>
    <w:p w14:paraId="78A36B02" w14:textId="77777777" w:rsidR="00957117" w:rsidRDefault="00957117" w:rsidP="00313315">
      <w:pPr>
        <w:rPr>
          <w:rFonts w:ascii="Calibri" w:hAnsi="Calibri" w:cs="Book Antiqua"/>
          <w:i/>
          <w:color w:val="595959"/>
        </w:rPr>
      </w:pPr>
    </w:p>
    <w:p w14:paraId="19A131F9" w14:textId="77777777" w:rsidR="00957117" w:rsidRDefault="00957117" w:rsidP="00313315">
      <w:pPr>
        <w:rPr>
          <w:rFonts w:ascii="Calibri" w:hAnsi="Calibri" w:cs="Book Antiqua"/>
          <w:i/>
          <w:color w:val="595959"/>
        </w:rPr>
      </w:pPr>
    </w:p>
    <w:p w14:paraId="40751BF6" w14:textId="77777777" w:rsidR="00957117" w:rsidRDefault="00957117" w:rsidP="00313315">
      <w:pPr>
        <w:rPr>
          <w:rFonts w:ascii="Calibri" w:hAnsi="Calibri" w:cs="Book Antiqua"/>
          <w:i/>
          <w:color w:val="595959"/>
        </w:rPr>
      </w:pPr>
    </w:p>
    <w:p w14:paraId="18FA4D74" w14:textId="77777777" w:rsidR="00957117" w:rsidRDefault="00957117" w:rsidP="00313315">
      <w:pPr>
        <w:rPr>
          <w:rFonts w:ascii="Calibri" w:hAnsi="Calibri" w:cs="Book Antiqua"/>
          <w:i/>
          <w:color w:val="595959"/>
        </w:rPr>
      </w:pPr>
    </w:p>
    <w:p w14:paraId="1621179F" w14:textId="77777777" w:rsidR="00957117" w:rsidRPr="0039736F" w:rsidRDefault="00957117"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0D83B6F6" w14:textId="77777777" w:rsidTr="00614B45">
        <w:tc>
          <w:tcPr>
            <w:tcW w:w="2265" w:type="dxa"/>
            <w:shd w:val="clear" w:color="auto" w:fill="DBDBDB" w:themeFill="accent3" w:themeFillTint="66"/>
          </w:tcPr>
          <w:p w14:paraId="2445DF39"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7915557"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26</w:t>
            </w:r>
          </w:p>
        </w:tc>
      </w:tr>
      <w:tr w:rsidR="00957117" w:rsidRPr="00C97EDA" w14:paraId="7B86BD53" w14:textId="77777777" w:rsidTr="00614B45">
        <w:tc>
          <w:tcPr>
            <w:tcW w:w="2265" w:type="dxa"/>
            <w:shd w:val="clear" w:color="auto" w:fill="DBDBDB" w:themeFill="accent3" w:themeFillTint="66"/>
          </w:tcPr>
          <w:p w14:paraId="110EB25E"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BDD800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Eliminar transportistas</w:t>
            </w:r>
          </w:p>
        </w:tc>
      </w:tr>
      <w:tr w:rsidR="00957117" w:rsidRPr="00C97EDA" w14:paraId="69F39B85" w14:textId="77777777" w:rsidTr="00614B45">
        <w:tc>
          <w:tcPr>
            <w:tcW w:w="2265" w:type="dxa"/>
            <w:shd w:val="clear" w:color="auto" w:fill="DBDBDB" w:themeFill="accent3" w:themeFillTint="66"/>
          </w:tcPr>
          <w:p w14:paraId="7B1A1F58"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4317F76"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26</w:t>
            </w:r>
          </w:p>
        </w:tc>
      </w:tr>
      <w:tr w:rsidR="00957117" w:rsidRPr="00C97EDA" w14:paraId="7FE05256" w14:textId="77777777" w:rsidTr="00614B45">
        <w:tc>
          <w:tcPr>
            <w:tcW w:w="2265" w:type="dxa"/>
            <w:shd w:val="clear" w:color="auto" w:fill="DBDBDB" w:themeFill="accent3" w:themeFillTint="66"/>
          </w:tcPr>
          <w:p w14:paraId="41A22C5C"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058CA69C"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26</w:t>
            </w:r>
          </w:p>
        </w:tc>
      </w:tr>
      <w:tr w:rsidR="00957117" w:rsidRPr="00C97EDA" w14:paraId="17AB9B6F" w14:textId="77777777" w:rsidTr="00614B45">
        <w:tc>
          <w:tcPr>
            <w:tcW w:w="2265" w:type="dxa"/>
            <w:shd w:val="clear" w:color="auto" w:fill="DBDBDB" w:themeFill="accent3" w:themeFillTint="66"/>
          </w:tcPr>
          <w:p w14:paraId="5BC398C3"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79C863DA"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26</w:t>
            </w:r>
            <w:r w:rsidRPr="00E328FA">
              <w:rPr>
                <w:rFonts w:ascii="Calibri" w:hAnsi="Calibri" w:cs="Book Antiqua"/>
              </w:rPr>
              <w:t>.</w:t>
            </w:r>
            <w:r>
              <w:rPr>
                <w:rFonts w:ascii="Calibri" w:hAnsi="Calibri" w:cs="Book Antiqua"/>
              </w:rPr>
              <w:t>1, 26.2</w:t>
            </w:r>
          </w:p>
        </w:tc>
      </w:tr>
    </w:tbl>
    <w:p w14:paraId="2BA400F2" w14:textId="5576AD41" w:rsidR="00313315"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6368" behindDoc="0" locked="0" layoutInCell="1" allowOverlap="1" wp14:anchorId="1C0CBC52" wp14:editId="5C6B095E">
            <wp:simplePos x="0" y="0"/>
            <wp:positionH relativeFrom="column">
              <wp:posOffset>2122170</wp:posOffset>
            </wp:positionH>
            <wp:positionV relativeFrom="paragraph">
              <wp:posOffset>184785</wp:posOffset>
            </wp:positionV>
            <wp:extent cx="2257740" cy="3124636"/>
            <wp:effectExtent l="0" t="0" r="9525" b="0"/>
            <wp:wrapNone/>
            <wp:docPr id="150952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935"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257740" cy="3124636"/>
                    </a:xfrm>
                    <a:prstGeom prst="rect">
                      <a:avLst/>
                    </a:prstGeom>
                  </pic:spPr>
                </pic:pic>
              </a:graphicData>
            </a:graphic>
            <wp14:sizeRelH relativeFrom="page">
              <wp14:pctWidth>0</wp14:pctWidth>
            </wp14:sizeRelH>
            <wp14:sizeRelV relativeFrom="page">
              <wp14:pctHeight>0</wp14:pctHeight>
            </wp14:sizeRelV>
          </wp:anchor>
        </w:drawing>
      </w:r>
    </w:p>
    <w:p w14:paraId="4DC518A8" w14:textId="77777777" w:rsidR="00313315" w:rsidRPr="0039736F" w:rsidRDefault="00313315" w:rsidP="00313315">
      <w:pPr>
        <w:jc w:val="both"/>
        <w:rPr>
          <w:rFonts w:ascii="Calibri" w:hAnsi="Calibri" w:cs="Book Antiqua"/>
          <w:i/>
          <w:color w:val="595959"/>
        </w:rPr>
      </w:pPr>
    </w:p>
    <w:p w14:paraId="1D4FCF95" w14:textId="4FE242CD"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59D90A70" w:rsidR="00313315" w:rsidRDefault="00313315" w:rsidP="00313315">
      <w:pPr>
        <w:jc w:val="both"/>
        <w:rPr>
          <w:rFonts w:ascii="Calibri" w:hAnsi="Calibri" w:cs="Book Antiqua"/>
          <w:i/>
          <w:color w:val="595959"/>
        </w:rPr>
      </w:pPr>
    </w:p>
    <w:p w14:paraId="281466D5" w14:textId="77777777" w:rsidR="00957117" w:rsidRDefault="00957117" w:rsidP="00313315">
      <w:pPr>
        <w:jc w:val="both"/>
        <w:rPr>
          <w:rFonts w:ascii="Calibri" w:hAnsi="Calibri" w:cs="Book Antiqua"/>
          <w:i/>
          <w:color w:val="595959"/>
        </w:rPr>
      </w:pPr>
    </w:p>
    <w:p w14:paraId="2C22C163" w14:textId="77777777" w:rsidR="00957117" w:rsidRDefault="00957117" w:rsidP="00313315">
      <w:pPr>
        <w:jc w:val="both"/>
        <w:rPr>
          <w:rFonts w:ascii="Calibri" w:hAnsi="Calibri" w:cs="Book Antiqua"/>
          <w:i/>
          <w:color w:val="595959"/>
        </w:rPr>
      </w:pPr>
    </w:p>
    <w:p w14:paraId="5BB65224" w14:textId="77777777" w:rsidR="00957117" w:rsidRDefault="00957117" w:rsidP="00313315">
      <w:pPr>
        <w:jc w:val="both"/>
        <w:rPr>
          <w:rFonts w:ascii="Calibri" w:hAnsi="Calibri" w:cs="Book Antiqua"/>
          <w:i/>
          <w:color w:val="595959"/>
        </w:rPr>
      </w:pPr>
    </w:p>
    <w:p w14:paraId="7222009E" w14:textId="77777777" w:rsidR="00957117" w:rsidRDefault="00957117" w:rsidP="00313315">
      <w:pPr>
        <w:jc w:val="both"/>
        <w:rPr>
          <w:rFonts w:ascii="Calibri" w:hAnsi="Calibri" w:cs="Book Antiqua"/>
          <w:i/>
          <w:color w:val="595959"/>
        </w:rPr>
      </w:pPr>
    </w:p>
    <w:p w14:paraId="1C16A9E4" w14:textId="77777777" w:rsidR="00957117" w:rsidRDefault="00957117" w:rsidP="00313315">
      <w:pPr>
        <w:jc w:val="both"/>
        <w:rPr>
          <w:rFonts w:ascii="Calibri" w:hAnsi="Calibri" w:cs="Book Antiqua"/>
          <w:i/>
          <w:color w:val="595959"/>
        </w:rPr>
      </w:pPr>
    </w:p>
    <w:p w14:paraId="4FEAB5C6" w14:textId="77777777" w:rsidR="00957117" w:rsidRDefault="00957117" w:rsidP="00313315">
      <w:pPr>
        <w:jc w:val="both"/>
        <w:rPr>
          <w:rFonts w:ascii="Calibri" w:hAnsi="Calibri" w:cs="Book Antiqua"/>
          <w:i/>
          <w:color w:val="595959"/>
        </w:rPr>
      </w:pPr>
    </w:p>
    <w:p w14:paraId="5D015131" w14:textId="77777777" w:rsidR="00957117" w:rsidRDefault="00957117" w:rsidP="00313315">
      <w:pPr>
        <w:jc w:val="both"/>
        <w:rPr>
          <w:rFonts w:ascii="Calibri" w:hAnsi="Calibri" w:cs="Book Antiqua"/>
          <w:i/>
          <w:color w:val="595959"/>
        </w:rPr>
      </w:pPr>
    </w:p>
    <w:p w14:paraId="608AF4BF" w14:textId="77777777" w:rsidR="00957117" w:rsidRPr="0039736F" w:rsidRDefault="00957117" w:rsidP="00313315">
      <w:pPr>
        <w:jc w:val="both"/>
        <w:rPr>
          <w:rFonts w:ascii="Calibri" w:hAnsi="Calibri" w:cs="Book Antiqua"/>
          <w:i/>
          <w:color w:val="595959"/>
        </w:rPr>
      </w:pPr>
    </w:p>
    <w:p w14:paraId="1DB6770B" w14:textId="77777777" w:rsidR="00313315" w:rsidRDefault="00313315" w:rsidP="00313315">
      <w:pPr>
        <w:pStyle w:val="Sinespaciado"/>
        <w:rPr>
          <w:lang w:eastAsia="ar-SA"/>
        </w:rPr>
      </w:pPr>
    </w:p>
    <w:p w14:paraId="1695BE5C" w14:textId="77777777" w:rsidR="00957117" w:rsidRDefault="00957117" w:rsidP="00313315">
      <w:pPr>
        <w:pStyle w:val="Sinespaciado"/>
        <w:rPr>
          <w:lang w:eastAsia="ar-SA"/>
        </w:rPr>
      </w:pPr>
    </w:p>
    <w:p w14:paraId="0E373BB3" w14:textId="77777777" w:rsidR="00957117" w:rsidRDefault="00957117"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0068F474" w:rsidR="00313315" w:rsidRPr="0039736F" w:rsidRDefault="00313315" w:rsidP="00313315">
      <w:pPr>
        <w:ind w:left="993"/>
        <w:jc w:val="center"/>
        <w:rPr>
          <w:rFonts w:ascii="Calibri" w:hAnsi="Calibri" w:cs="Book Antiqua"/>
          <w:i/>
          <w:color w:val="595959"/>
        </w:rPr>
      </w:pP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p w14:paraId="3A766563" w14:textId="77777777" w:rsidR="00313315" w:rsidRDefault="00313315" w:rsidP="00313315">
      <w:pPr>
        <w:ind w:left="709"/>
        <w:jc w:val="both"/>
        <w:rPr>
          <w:rFonts w:ascii="Calibri" w:hAnsi="Calibri" w:cs="Book Antiqua"/>
          <w:i/>
          <w:color w:val="0000FF"/>
        </w:rPr>
      </w:pPr>
    </w:p>
    <w:p w14:paraId="1312B239" w14:textId="77777777" w:rsidR="00957117" w:rsidRDefault="00957117" w:rsidP="00313315">
      <w:pPr>
        <w:ind w:left="709"/>
        <w:jc w:val="both"/>
        <w:rPr>
          <w:rFonts w:ascii="Calibri" w:hAnsi="Calibri" w:cs="Book Antiqua"/>
          <w:i/>
          <w:color w:val="0000FF"/>
        </w:rPr>
      </w:pPr>
    </w:p>
    <w:p w14:paraId="2E73209C" w14:textId="77777777" w:rsidR="00957117" w:rsidRDefault="00957117" w:rsidP="00313315">
      <w:pPr>
        <w:ind w:left="709"/>
        <w:jc w:val="both"/>
        <w:rPr>
          <w:rFonts w:ascii="Calibri" w:hAnsi="Calibri" w:cs="Book Antiqua"/>
          <w:i/>
          <w:color w:val="0000FF"/>
        </w:rPr>
      </w:pPr>
    </w:p>
    <w:p w14:paraId="2C548302" w14:textId="77777777" w:rsidR="00957117" w:rsidRDefault="00957117" w:rsidP="00313315">
      <w:pPr>
        <w:ind w:left="709"/>
        <w:jc w:val="both"/>
        <w:rPr>
          <w:rFonts w:ascii="Calibri" w:hAnsi="Calibri" w:cs="Book Antiqua"/>
          <w:i/>
          <w:color w:val="0000FF"/>
        </w:rPr>
      </w:pPr>
    </w:p>
    <w:p w14:paraId="50DEC986" w14:textId="77777777" w:rsidR="00957117" w:rsidRDefault="00957117" w:rsidP="00313315">
      <w:pPr>
        <w:ind w:left="709"/>
        <w:jc w:val="both"/>
        <w:rPr>
          <w:rFonts w:ascii="Calibri" w:hAnsi="Calibri" w:cs="Book Antiqua"/>
          <w:i/>
          <w:color w:val="0000FF"/>
        </w:rPr>
      </w:pPr>
    </w:p>
    <w:p w14:paraId="484657CD" w14:textId="77777777" w:rsidR="00957117" w:rsidRDefault="00957117" w:rsidP="00313315">
      <w:pPr>
        <w:ind w:left="709"/>
        <w:jc w:val="both"/>
        <w:rPr>
          <w:rFonts w:ascii="Calibri" w:hAnsi="Calibri" w:cs="Book Antiqua"/>
          <w:i/>
          <w:color w:val="0000FF"/>
        </w:rPr>
      </w:pPr>
    </w:p>
    <w:p w14:paraId="07C92AD8" w14:textId="77777777" w:rsidR="00957117" w:rsidRDefault="00957117" w:rsidP="00313315">
      <w:pPr>
        <w:ind w:left="709"/>
        <w:jc w:val="both"/>
        <w:rPr>
          <w:rFonts w:ascii="Calibri" w:hAnsi="Calibri" w:cs="Book Antiqua"/>
          <w:i/>
          <w:color w:val="0000FF"/>
        </w:rPr>
      </w:pPr>
    </w:p>
    <w:p w14:paraId="1F8C194C" w14:textId="77777777" w:rsidR="00957117" w:rsidRDefault="00957117" w:rsidP="00313315">
      <w:pPr>
        <w:ind w:left="709"/>
        <w:jc w:val="both"/>
        <w:rPr>
          <w:rFonts w:ascii="Calibri" w:hAnsi="Calibri" w:cs="Book Antiqua"/>
          <w:i/>
          <w:color w:val="0000FF"/>
        </w:rPr>
      </w:pPr>
    </w:p>
    <w:p w14:paraId="657D6250" w14:textId="77777777" w:rsidR="00957117" w:rsidRDefault="00957117" w:rsidP="00313315">
      <w:pPr>
        <w:ind w:left="709"/>
        <w:jc w:val="both"/>
        <w:rPr>
          <w:rFonts w:ascii="Calibri" w:hAnsi="Calibri" w:cs="Book Antiqua"/>
          <w:i/>
          <w:color w:val="0000FF"/>
        </w:rPr>
      </w:pPr>
    </w:p>
    <w:p w14:paraId="01D65ED1" w14:textId="77777777" w:rsidR="00957117" w:rsidRDefault="00957117" w:rsidP="00313315">
      <w:pPr>
        <w:ind w:left="709"/>
        <w:jc w:val="both"/>
        <w:rPr>
          <w:rFonts w:ascii="Calibri" w:hAnsi="Calibri" w:cs="Book Antiqua"/>
          <w:i/>
          <w:color w:val="0000FF"/>
        </w:rPr>
      </w:pPr>
    </w:p>
    <w:p w14:paraId="5B87C954" w14:textId="77777777" w:rsidR="00957117" w:rsidRDefault="00957117" w:rsidP="00313315">
      <w:pPr>
        <w:ind w:left="709"/>
        <w:jc w:val="both"/>
        <w:rPr>
          <w:rFonts w:ascii="Calibri" w:hAnsi="Calibri" w:cs="Book Antiqua"/>
          <w:i/>
          <w:color w:val="0000FF"/>
        </w:rPr>
      </w:pPr>
    </w:p>
    <w:p w14:paraId="51E52898" w14:textId="77777777" w:rsidR="00957117" w:rsidRDefault="00957117" w:rsidP="00313315">
      <w:pPr>
        <w:ind w:left="709"/>
        <w:jc w:val="both"/>
        <w:rPr>
          <w:rFonts w:ascii="Calibri" w:hAnsi="Calibri" w:cs="Book Antiqua"/>
          <w:i/>
          <w:color w:val="0000FF"/>
        </w:rPr>
      </w:pPr>
    </w:p>
    <w:p w14:paraId="17380C26" w14:textId="77777777" w:rsidR="00957117" w:rsidRDefault="00957117" w:rsidP="00313315">
      <w:pPr>
        <w:ind w:left="709"/>
        <w:jc w:val="both"/>
        <w:rPr>
          <w:rFonts w:ascii="Calibri" w:hAnsi="Calibri" w:cs="Book Antiqua"/>
          <w:i/>
          <w:color w:val="0000FF"/>
        </w:rPr>
      </w:pPr>
    </w:p>
    <w:p w14:paraId="3DB2A108" w14:textId="77777777" w:rsidR="00957117" w:rsidRDefault="00957117" w:rsidP="00313315">
      <w:pPr>
        <w:ind w:left="709"/>
        <w:jc w:val="both"/>
        <w:rPr>
          <w:rFonts w:ascii="Calibri" w:hAnsi="Calibri" w:cs="Book Antiqua"/>
          <w:i/>
          <w:color w:val="0000FF"/>
        </w:rPr>
      </w:pPr>
    </w:p>
    <w:p w14:paraId="7770E750" w14:textId="77777777" w:rsidR="00957117" w:rsidRDefault="00957117" w:rsidP="00313315">
      <w:pPr>
        <w:ind w:left="709"/>
        <w:jc w:val="both"/>
        <w:rPr>
          <w:rFonts w:ascii="Calibri" w:hAnsi="Calibri" w:cs="Book Antiqua"/>
          <w:i/>
          <w:color w:val="0000FF"/>
        </w:rPr>
      </w:pPr>
    </w:p>
    <w:p w14:paraId="226DDB86" w14:textId="77777777" w:rsidR="00957117" w:rsidRDefault="00957117" w:rsidP="00313315">
      <w:pPr>
        <w:ind w:left="709"/>
        <w:jc w:val="both"/>
        <w:rPr>
          <w:rFonts w:ascii="Calibri" w:hAnsi="Calibri" w:cs="Book Antiqua"/>
          <w:i/>
          <w:color w:val="0000FF"/>
        </w:rPr>
      </w:pPr>
    </w:p>
    <w:p w14:paraId="5D9DF40D" w14:textId="77777777" w:rsidR="00957117" w:rsidRDefault="00957117" w:rsidP="00313315">
      <w:pPr>
        <w:ind w:left="709"/>
        <w:jc w:val="both"/>
        <w:rPr>
          <w:rFonts w:ascii="Calibri" w:hAnsi="Calibri" w:cs="Book Antiqua"/>
          <w:i/>
          <w:color w:val="0000FF"/>
        </w:rPr>
      </w:pPr>
    </w:p>
    <w:p w14:paraId="5054238C" w14:textId="77777777" w:rsidR="00957117" w:rsidRDefault="00957117" w:rsidP="00313315">
      <w:pPr>
        <w:ind w:left="709"/>
        <w:jc w:val="both"/>
        <w:rPr>
          <w:rFonts w:ascii="Calibri" w:hAnsi="Calibri" w:cs="Book Antiqua"/>
          <w:i/>
          <w:color w:val="0000FF"/>
        </w:rPr>
      </w:pPr>
    </w:p>
    <w:p w14:paraId="495A1D7E" w14:textId="77777777" w:rsidR="00957117" w:rsidRDefault="00957117" w:rsidP="00313315">
      <w:pPr>
        <w:ind w:left="709"/>
        <w:jc w:val="both"/>
        <w:rPr>
          <w:rFonts w:ascii="Calibri" w:hAnsi="Calibri" w:cs="Book Antiqua"/>
          <w:i/>
          <w:color w:val="0000FF"/>
        </w:rPr>
      </w:pPr>
    </w:p>
    <w:p w14:paraId="6C9FD7D4" w14:textId="77777777" w:rsidR="00957117" w:rsidRDefault="00957117" w:rsidP="00313315">
      <w:pPr>
        <w:ind w:left="709"/>
        <w:jc w:val="both"/>
        <w:rPr>
          <w:rFonts w:ascii="Calibri" w:hAnsi="Calibri" w:cs="Book Antiqua"/>
          <w:i/>
          <w:color w:val="0000FF"/>
        </w:rPr>
      </w:pPr>
    </w:p>
    <w:p w14:paraId="70875C66" w14:textId="27E2C616"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27BA5319" w14:textId="77777777" w:rsidTr="00614B45">
        <w:tc>
          <w:tcPr>
            <w:tcW w:w="2265" w:type="dxa"/>
            <w:shd w:val="clear" w:color="auto" w:fill="DBDBDB" w:themeFill="accent3" w:themeFillTint="66"/>
          </w:tcPr>
          <w:p w14:paraId="55A0D64A"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649C940"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27</w:t>
            </w:r>
          </w:p>
        </w:tc>
      </w:tr>
      <w:tr w:rsidR="00957117" w:rsidRPr="00C97EDA" w14:paraId="2DD2335C" w14:textId="77777777" w:rsidTr="00614B45">
        <w:tc>
          <w:tcPr>
            <w:tcW w:w="2265" w:type="dxa"/>
            <w:shd w:val="clear" w:color="auto" w:fill="DBDBDB" w:themeFill="accent3" w:themeFillTint="66"/>
          </w:tcPr>
          <w:p w14:paraId="3212BE6C"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142014F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Registrar clientes</w:t>
            </w:r>
          </w:p>
        </w:tc>
      </w:tr>
      <w:tr w:rsidR="00957117" w:rsidRPr="00C97EDA" w14:paraId="3413B870" w14:textId="77777777" w:rsidTr="00614B45">
        <w:tc>
          <w:tcPr>
            <w:tcW w:w="2265" w:type="dxa"/>
            <w:shd w:val="clear" w:color="auto" w:fill="DBDBDB" w:themeFill="accent3" w:themeFillTint="66"/>
          </w:tcPr>
          <w:p w14:paraId="74091727"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BCA1EFE"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27</w:t>
            </w:r>
          </w:p>
        </w:tc>
      </w:tr>
      <w:tr w:rsidR="00957117" w:rsidRPr="00C97EDA" w14:paraId="26DAF42B" w14:textId="77777777" w:rsidTr="00614B45">
        <w:tc>
          <w:tcPr>
            <w:tcW w:w="2265" w:type="dxa"/>
            <w:shd w:val="clear" w:color="auto" w:fill="DBDBDB" w:themeFill="accent3" w:themeFillTint="66"/>
          </w:tcPr>
          <w:p w14:paraId="73976312"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11C0A732"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27</w:t>
            </w:r>
          </w:p>
        </w:tc>
      </w:tr>
      <w:tr w:rsidR="00957117" w:rsidRPr="00C97EDA" w14:paraId="2B9A0A79" w14:textId="77777777" w:rsidTr="00614B45">
        <w:tc>
          <w:tcPr>
            <w:tcW w:w="2265" w:type="dxa"/>
            <w:shd w:val="clear" w:color="auto" w:fill="DBDBDB" w:themeFill="accent3" w:themeFillTint="66"/>
          </w:tcPr>
          <w:p w14:paraId="38D5E8A4"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014ABF50"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27</w:t>
            </w:r>
            <w:r w:rsidRPr="00E328FA">
              <w:rPr>
                <w:rFonts w:ascii="Calibri" w:hAnsi="Calibri" w:cs="Book Antiqua"/>
              </w:rPr>
              <w:t>.</w:t>
            </w:r>
            <w:r>
              <w:rPr>
                <w:rFonts w:ascii="Calibri" w:hAnsi="Calibri" w:cs="Book Antiqua"/>
              </w:rPr>
              <w:t>1, 27.2, 27.3</w:t>
            </w:r>
          </w:p>
        </w:tc>
      </w:tr>
    </w:tbl>
    <w:p w14:paraId="137DA147" w14:textId="05DBFE0D" w:rsidR="00957117"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7392" behindDoc="0" locked="0" layoutInCell="1" allowOverlap="1" wp14:anchorId="272C503E" wp14:editId="425A2726">
            <wp:simplePos x="0" y="0"/>
            <wp:positionH relativeFrom="column">
              <wp:posOffset>1946910</wp:posOffset>
            </wp:positionH>
            <wp:positionV relativeFrom="paragraph">
              <wp:posOffset>186690</wp:posOffset>
            </wp:positionV>
            <wp:extent cx="2638793" cy="3200847"/>
            <wp:effectExtent l="0" t="0" r="0" b="0"/>
            <wp:wrapNone/>
            <wp:docPr id="1192183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3539" name="Imagen 1"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638793" cy="3200847"/>
                    </a:xfrm>
                    <a:prstGeom prst="rect">
                      <a:avLst/>
                    </a:prstGeom>
                  </pic:spPr>
                </pic:pic>
              </a:graphicData>
            </a:graphic>
            <wp14:sizeRelH relativeFrom="page">
              <wp14:pctWidth>0</wp14:pctWidth>
            </wp14:sizeRelH>
            <wp14:sizeRelV relativeFrom="page">
              <wp14:pctHeight>0</wp14:pctHeight>
            </wp14:sizeRelV>
          </wp:anchor>
        </w:drawing>
      </w:r>
    </w:p>
    <w:p w14:paraId="6B1C630D" w14:textId="5597CC5A"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595DFDBC"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Default="00313315" w:rsidP="00313315">
      <w:pPr>
        <w:pStyle w:val="Sinespaciado"/>
        <w:rPr>
          <w:lang w:eastAsia="ar-SA"/>
        </w:rPr>
      </w:pPr>
    </w:p>
    <w:p w14:paraId="69500B4A" w14:textId="77777777" w:rsidR="00957117" w:rsidRDefault="00957117" w:rsidP="00313315">
      <w:pPr>
        <w:pStyle w:val="Sinespaciado"/>
        <w:rPr>
          <w:lang w:eastAsia="ar-SA"/>
        </w:rPr>
      </w:pPr>
    </w:p>
    <w:p w14:paraId="4074F25B" w14:textId="77777777" w:rsidR="00957117" w:rsidRDefault="00957117" w:rsidP="00313315">
      <w:pPr>
        <w:pStyle w:val="Sinespaciado"/>
        <w:rPr>
          <w:lang w:eastAsia="ar-SA"/>
        </w:rPr>
      </w:pPr>
    </w:p>
    <w:p w14:paraId="625C1B1B" w14:textId="77777777" w:rsidR="00957117" w:rsidRDefault="00957117" w:rsidP="00313315">
      <w:pPr>
        <w:pStyle w:val="Sinespaciado"/>
        <w:rPr>
          <w:lang w:eastAsia="ar-SA"/>
        </w:rPr>
      </w:pPr>
    </w:p>
    <w:p w14:paraId="52BD8802" w14:textId="77777777" w:rsidR="00957117" w:rsidRDefault="00957117" w:rsidP="00313315">
      <w:pPr>
        <w:pStyle w:val="Sinespaciado"/>
        <w:rPr>
          <w:lang w:eastAsia="ar-SA"/>
        </w:rPr>
      </w:pPr>
    </w:p>
    <w:p w14:paraId="40FE5FBF" w14:textId="77777777" w:rsidR="00957117" w:rsidRDefault="00957117" w:rsidP="00313315">
      <w:pPr>
        <w:pStyle w:val="Sinespaciado"/>
        <w:rPr>
          <w:lang w:eastAsia="ar-SA"/>
        </w:rPr>
      </w:pPr>
    </w:p>
    <w:p w14:paraId="52FE5103" w14:textId="77777777" w:rsidR="00957117" w:rsidRDefault="00957117" w:rsidP="00313315">
      <w:pPr>
        <w:pStyle w:val="Sinespaciado"/>
        <w:rPr>
          <w:lang w:eastAsia="ar-SA"/>
        </w:rPr>
      </w:pPr>
    </w:p>
    <w:p w14:paraId="456852DF" w14:textId="77777777" w:rsidR="00957117" w:rsidRDefault="00957117" w:rsidP="00313315">
      <w:pPr>
        <w:pStyle w:val="Sinespaciado"/>
        <w:rPr>
          <w:lang w:eastAsia="ar-SA"/>
        </w:rPr>
      </w:pPr>
    </w:p>
    <w:p w14:paraId="09AC282A" w14:textId="77777777" w:rsidR="00957117" w:rsidRDefault="00957117" w:rsidP="00313315">
      <w:pPr>
        <w:pStyle w:val="Sinespaciado"/>
        <w:rPr>
          <w:lang w:eastAsia="ar-SA"/>
        </w:rPr>
      </w:pPr>
    </w:p>
    <w:p w14:paraId="4C234FB8" w14:textId="77777777" w:rsidR="00957117" w:rsidRDefault="00957117" w:rsidP="00313315">
      <w:pPr>
        <w:pStyle w:val="Sinespaciado"/>
        <w:rPr>
          <w:lang w:eastAsia="ar-SA"/>
        </w:rPr>
      </w:pPr>
    </w:p>
    <w:p w14:paraId="4382A764" w14:textId="77777777" w:rsidR="00957117" w:rsidRPr="0039736F" w:rsidRDefault="00957117" w:rsidP="00313315">
      <w:pPr>
        <w:pStyle w:val="Sinespaciado"/>
        <w:rPr>
          <w:lang w:eastAsia="ar-SA"/>
        </w:rPr>
      </w:pPr>
    </w:p>
    <w:p w14:paraId="345EB41E" w14:textId="3441F72F" w:rsidR="00313315" w:rsidRPr="0039736F" w:rsidRDefault="00313315" w:rsidP="00313315">
      <w:pPr>
        <w:ind w:left="993"/>
        <w:jc w:val="center"/>
        <w:rPr>
          <w:rFonts w:ascii="Calibri" w:hAnsi="Calibri" w:cs="Book Antiqua"/>
          <w:i/>
          <w:color w:val="595959"/>
        </w:rPr>
      </w:pP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091D3284" w14:textId="77777777" w:rsidR="00957117" w:rsidRDefault="00957117" w:rsidP="00847549">
      <w:pPr>
        <w:rPr>
          <w:rFonts w:ascii="Calibri" w:hAnsi="Calibri" w:cs="Book Antiqua"/>
          <w:i/>
          <w:color w:val="0000FF"/>
        </w:rPr>
      </w:pPr>
    </w:p>
    <w:p w14:paraId="1191B661" w14:textId="77777777" w:rsidR="00847549" w:rsidRDefault="00847549" w:rsidP="00847549">
      <w:pPr>
        <w:rPr>
          <w:rFonts w:ascii="Calibri" w:hAnsi="Calibri" w:cs="Book Antiqua"/>
          <w:i/>
          <w:color w:val="0000FF"/>
        </w:rPr>
      </w:pPr>
    </w:p>
    <w:p w14:paraId="27CF0F40" w14:textId="77777777" w:rsidR="00847549" w:rsidRDefault="00847549" w:rsidP="00847549">
      <w:pPr>
        <w:rPr>
          <w:rFonts w:ascii="Calibri" w:hAnsi="Calibri" w:cs="Book Antiqua"/>
          <w:i/>
          <w:color w:val="0000FF"/>
        </w:rPr>
      </w:pPr>
    </w:p>
    <w:p w14:paraId="133F2A99" w14:textId="77777777" w:rsidR="00847549" w:rsidRDefault="00847549" w:rsidP="00847549">
      <w:pPr>
        <w:rPr>
          <w:rFonts w:ascii="Calibri" w:hAnsi="Calibri" w:cs="Book Antiqua"/>
          <w:i/>
          <w:color w:val="0000FF"/>
        </w:rPr>
      </w:pPr>
    </w:p>
    <w:p w14:paraId="557228C4" w14:textId="77777777" w:rsidR="00847549" w:rsidRDefault="00847549" w:rsidP="00847549">
      <w:pPr>
        <w:rPr>
          <w:rFonts w:ascii="Calibri" w:hAnsi="Calibri" w:cs="Book Antiqua"/>
          <w:i/>
          <w:color w:val="0000FF"/>
        </w:rPr>
      </w:pPr>
    </w:p>
    <w:p w14:paraId="770CB1BF" w14:textId="77777777" w:rsidR="00847549" w:rsidRDefault="00847549" w:rsidP="00847549">
      <w:pPr>
        <w:rPr>
          <w:rFonts w:ascii="Calibri" w:hAnsi="Calibri" w:cs="Book Antiqua"/>
          <w:i/>
          <w:color w:val="0000FF"/>
        </w:rPr>
      </w:pPr>
    </w:p>
    <w:p w14:paraId="0D692FA4" w14:textId="77777777" w:rsidR="00847549" w:rsidRDefault="00847549" w:rsidP="00847549">
      <w:pPr>
        <w:rPr>
          <w:rFonts w:ascii="Calibri" w:hAnsi="Calibri" w:cs="Book Antiqua"/>
          <w:i/>
          <w:color w:val="0000FF"/>
        </w:rPr>
      </w:pPr>
    </w:p>
    <w:p w14:paraId="4097BAD1" w14:textId="77777777" w:rsidR="00847549" w:rsidRDefault="00847549" w:rsidP="00847549">
      <w:pPr>
        <w:rPr>
          <w:rFonts w:ascii="Calibri" w:hAnsi="Calibri" w:cs="Book Antiqua"/>
          <w:i/>
          <w:color w:val="0000FF"/>
        </w:rPr>
      </w:pPr>
    </w:p>
    <w:p w14:paraId="0C35A0EB" w14:textId="77777777" w:rsidR="00847549" w:rsidRDefault="00847549" w:rsidP="00847549">
      <w:pPr>
        <w:rPr>
          <w:rFonts w:ascii="Calibri" w:hAnsi="Calibri" w:cs="Book Antiqua"/>
          <w:i/>
          <w:color w:val="0000FF"/>
        </w:rPr>
      </w:pPr>
    </w:p>
    <w:p w14:paraId="27048790" w14:textId="77777777" w:rsidR="00847549" w:rsidRDefault="00847549" w:rsidP="00847549">
      <w:pPr>
        <w:rPr>
          <w:rFonts w:ascii="Calibri" w:hAnsi="Calibri" w:cs="Book Antiqua"/>
          <w:i/>
          <w:color w:val="0000FF"/>
        </w:rPr>
      </w:pPr>
    </w:p>
    <w:p w14:paraId="45A60FE7" w14:textId="77777777" w:rsidR="00847549" w:rsidRDefault="00847549" w:rsidP="00847549">
      <w:pPr>
        <w:rPr>
          <w:rFonts w:ascii="Calibri" w:hAnsi="Calibri" w:cs="Book Antiqua"/>
          <w:i/>
          <w:color w:val="0000FF"/>
        </w:rPr>
      </w:pPr>
    </w:p>
    <w:p w14:paraId="007B66AB" w14:textId="77777777" w:rsidR="00847549" w:rsidRDefault="00847549" w:rsidP="00847549">
      <w:pPr>
        <w:rPr>
          <w:rFonts w:ascii="Calibri" w:hAnsi="Calibri" w:cs="Book Antiqua"/>
          <w:i/>
          <w:color w:val="0000FF"/>
        </w:rPr>
      </w:pPr>
    </w:p>
    <w:p w14:paraId="3FFA2094" w14:textId="77777777" w:rsidR="00847549" w:rsidRDefault="00847549" w:rsidP="00847549">
      <w:pPr>
        <w:rPr>
          <w:rFonts w:ascii="Calibri" w:hAnsi="Calibri" w:cs="Book Antiqua"/>
          <w:i/>
          <w:color w:val="0000FF"/>
        </w:rPr>
      </w:pPr>
    </w:p>
    <w:p w14:paraId="70A3F32A" w14:textId="77777777" w:rsidR="00847549" w:rsidRDefault="00847549" w:rsidP="00847549">
      <w:pPr>
        <w:rPr>
          <w:rFonts w:ascii="Calibri" w:hAnsi="Calibri" w:cs="Book Antiqua"/>
          <w:i/>
          <w:color w:val="0000FF"/>
        </w:rPr>
      </w:pPr>
    </w:p>
    <w:p w14:paraId="140DA584" w14:textId="77777777" w:rsidR="00847549" w:rsidRDefault="00847549" w:rsidP="00847549">
      <w:pPr>
        <w:rPr>
          <w:rFonts w:ascii="Calibri" w:hAnsi="Calibri" w:cs="Book Antiqua"/>
          <w:i/>
          <w:color w:val="0000FF"/>
        </w:rPr>
      </w:pPr>
    </w:p>
    <w:p w14:paraId="37A7879F" w14:textId="77777777" w:rsidR="00847549" w:rsidRDefault="00847549" w:rsidP="00847549">
      <w:pPr>
        <w:rPr>
          <w:noProof/>
        </w:rPr>
      </w:pPr>
    </w:p>
    <w:p w14:paraId="4EFBFC5C" w14:textId="77777777" w:rsidR="00957117" w:rsidRDefault="00957117" w:rsidP="008D3802">
      <w:pPr>
        <w:ind w:left="993"/>
        <w:jc w:val="cente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1663D1E" w14:textId="77777777" w:rsidTr="00614B45">
        <w:tc>
          <w:tcPr>
            <w:tcW w:w="2265" w:type="dxa"/>
            <w:shd w:val="clear" w:color="auto" w:fill="DBDBDB" w:themeFill="accent3" w:themeFillTint="66"/>
          </w:tcPr>
          <w:p w14:paraId="2183A5C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7AF06C"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28</w:t>
            </w:r>
          </w:p>
        </w:tc>
      </w:tr>
      <w:tr w:rsidR="00847549" w:rsidRPr="00C97EDA" w14:paraId="6A851BEB" w14:textId="77777777" w:rsidTr="00614B45">
        <w:tc>
          <w:tcPr>
            <w:tcW w:w="2265" w:type="dxa"/>
            <w:shd w:val="clear" w:color="auto" w:fill="DBDBDB" w:themeFill="accent3" w:themeFillTint="66"/>
          </w:tcPr>
          <w:p w14:paraId="5A439897"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E41B9E3"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clientes</w:t>
            </w:r>
          </w:p>
        </w:tc>
      </w:tr>
      <w:tr w:rsidR="00847549" w:rsidRPr="00C97EDA" w14:paraId="4AFA6739" w14:textId="77777777" w:rsidTr="00614B45">
        <w:tc>
          <w:tcPr>
            <w:tcW w:w="2265" w:type="dxa"/>
            <w:shd w:val="clear" w:color="auto" w:fill="DBDBDB" w:themeFill="accent3" w:themeFillTint="66"/>
          </w:tcPr>
          <w:p w14:paraId="0F8CFA4A"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6A9C4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28</w:t>
            </w:r>
          </w:p>
        </w:tc>
      </w:tr>
      <w:tr w:rsidR="00847549" w:rsidRPr="00C97EDA" w14:paraId="3D262270" w14:textId="77777777" w:rsidTr="00614B45">
        <w:tc>
          <w:tcPr>
            <w:tcW w:w="2265" w:type="dxa"/>
            <w:shd w:val="clear" w:color="auto" w:fill="DBDBDB" w:themeFill="accent3" w:themeFillTint="66"/>
          </w:tcPr>
          <w:p w14:paraId="0356D33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34F1D932"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28</w:t>
            </w:r>
          </w:p>
        </w:tc>
      </w:tr>
      <w:tr w:rsidR="00847549" w:rsidRPr="00C97EDA" w14:paraId="2DDFB808" w14:textId="77777777" w:rsidTr="00614B45">
        <w:tc>
          <w:tcPr>
            <w:tcW w:w="2265" w:type="dxa"/>
            <w:shd w:val="clear" w:color="auto" w:fill="DBDBDB" w:themeFill="accent3" w:themeFillTint="66"/>
          </w:tcPr>
          <w:p w14:paraId="7B040344"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3FE4D13"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28</w:t>
            </w:r>
            <w:r w:rsidRPr="00E328FA">
              <w:rPr>
                <w:rFonts w:ascii="Calibri" w:hAnsi="Calibri" w:cs="Book Antiqua"/>
              </w:rPr>
              <w:t>.</w:t>
            </w:r>
            <w:r>
              <w:rPr>
                <w:rFonts w:ascii="Calibri" w:hAnsi="Calibri" w:cs="Book Antiqua"/>
              </w:rPr>
              <w:t>1, 28.2, 28.3</w:t>
            </w:r>
          </w:p>
        </w:tc>
      </w:tr>
    </w:tbl>
    <w:p w14:paraId="7BDA6C7A" w14:textId="4412489E" w:rsidR="00957117" w:rsidRDefault="00847549" w:rsidP="008D3802">
      <w:pPr>
        <w:ind w:left="993"/>
        <w:jc w:val="center"/>
        <w:rPr>
          <w:rFonts w:ascii="Calibri" w:hAnsi="Calibri" w:cs="Book Antiqua"/>
          <w:i/>
          <w:color w:val="0000FF"/>
          <w:u w:val="single"/>
        </w:rPr>
      </w:pPr>
      <w:r w:rsidRPr="00F05815">
        <w:rPr>
          <w:rFonts w:ascii="Calibri" w:hAnsi="Calibri" w:cs="Book Antiqua"/>
          <w:noProof/>
        </w:rPr>
        <w:drawing>
          <wp:anchor distT="0" distB="0" distL="114300" distR="114300" simplePos="0" relativeHeight="251708416" behindDoc="0" locked="0" layoutInCell="1" allowOverlap="1" wp14:anchorId="4B39643B" wp14:editId="50205F7A">
            <wp:simplePos x="0" y="0"/>
            <wp:positionH relativeFrom="column">
              <wp:posOffset>2510790</wp:posOffset>
            </wp:positionH>
            <wp:positionV relativeFrom="paragraph">
              <wp:posOffset>177800</wp:posOffset>
            </wp:positionV>
            <wp:extent cx="1771897" cy="3686689"/>
            <wp:effectExtent l="0" t="0" r="0" b="9525"/>
            <wp:wrapNone/>
            <wp:docPr id="3967745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589"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771897" cy="3686689"/>
                    </a:xfrm>
                    <a:prstGeom prst="rect">
                      <a:avLst/>
                    </a:prstGeom>
                  </pic:spPr>
                </pic:pic>
              </a:graphicData>
            </a:graphic>
            <wp14:sizeRelH relativeFrom="page">
              <wp14:pctWidth>0</wp14:pctWidth>
            </wp14:sizeRelH>
            <wp14:sizeRelV relativeFrom="page">
              <wp14:pctHeight>0</wp14:pctHeight>
            </wp14:sizeRelV>
          </wp:anchor>
        </w:drawing>
      </w:r>
    </w:p>
    <w:p w14:paraId="0508D5AC" w14:textId="7377555A" w:rsidR="00847549" w:rsidRDefault="00847549" w:rsidP="008D3802">
      <w:pPr>
        <w:ind w:left="993"/>
        <w:jc w:val="center"/>
        <w:rPr>
          <w:rFonts w:ascii="Calibri" w:hAnsi="Calibri" w:cs="Book Antiqua"/>
          <w:i/>
          <w:color w:val="0000FF"/>
          <w:u w:val="single"/>
        </w:rPr>
      </w:pPr>
    </w:p>
    <w:p w14:paraId="13CD4FF9" w14:textId="2140F5F9" w:rsidR="00847549" w:rsidRDefault="00847549" w:rsidP="008D3802">
      <w:pPr>
        <w:ind w:left="993"/>
        <w:jc w:val="center"/>
        <w:rPr>
          <w:rFonts w:ascii="Calibri" w:hAnsi="Calibri" w:cs="Book Antiqua"/>
          <w:i/>
          <w:color w:val="0000FF"/>
          <w:u w:val="single"/>
        </w:rPr>
      </w:pPr>
    </w:p>
    <w:p w14:paraId="783A0D2B" w14:textId="77777777" w:rsidR="00847549" w:rsidRDefault="00847549" w:rsidP="008D3802">
      <w:pPr>
        <w:ind w:left="993"/>
        <w:jc w:val="center"/>
        <w:rPr>
          <w:rFonts w:ascii="Calibri" w:hAnsi="Calibri" w:cs="Book Antiqua"/>
          <w:i/>
          <w:color w:val="0000FF"/>
          <w:u w:val="single"/>
        </w:rPr>
      </w:pPr>
    </w:p>
    <w:p w14:paraId="4566D279" w14:textId="569B2B0A" w:rsidR="00847549" w:rsidRDefault="00847549" w:rsidP="008D3802">
      <w:pPr>
        <w:ind w:left="993"/>
        <w:jc w:val="center"/>
        <w:rPr>
          <w:rFonts w:ascii="Calibri" w:hAnsi="Calibri" w:cs="Book Antiqua"/>
          <w:i/>
          <w:color w:val="0000FF"/>
          <w:u w:val="single"/>
        </w:rPr>
      </w:pPr>
    </w:p>
    <w:p w14:paraId="225CA154" w14:textId="77777777" w:rsidR="00847549" w:rsidRDefault="00847549" w:rsidP="008D3802">
      <w:pPr>
        <w:ind w:left="993"/>
        <w:jc w:val="center"/>
        <w:rPr>
          <w:rFonts w:ascii="Calibri" w:hAnsi="Calibri" w:cs="Book Antiqua"/>
          <w:i/>
          <w:color w:val="0000FF"/>
          <w:u w:val="single"/>
        </w:rPr>
      </w:pPr>
    </w:p>
    <w:p w14:paraId="332894EB" w14:textId="6AF29575" w:rsidR="00847549" w:rsidRDefault="00847549" w:rsidP="008D3802">
      <w:pPr>
        <w:ind w:left="993"/>
        <w:jc w:val="center"/>
        <w:rPr>
          <w:rFonts w:ascii="Calibri" w:hAnsi="Calibri" w:cs="Book Antiqua"/>
          <w:i/>
          <w:color w:val="0000FF"/>
          <w:u w:val="single"/>
        </w:rPr>
      </w:pPr>
    </w:p>
    <w:p w14:paraId="278808F1" w14:textId="77777777" w:rsidR="00847549" w:rsidRDefault="00847549" w:rsidP="008D3802">
      <w:pPr>
        <w:ind w:left="993"/>
        <w:jc w:val="center"/>
        <w:rPr>
          <w:rFonts w:ascii="Calibri" w:hAnsi="Calibri" w:cs="Book Antiqua"/>
          <w:i/>
          <w:color w:val="0000FF"/>
          <w:u w:val="single"/>
        </w:rPr>
      </w:pPr>
    </w:p>
    <w:p w14:paraId="2D18559A" w14:textId="77777777" w:rsidR="00847549" w:rsidRDefault="00847549" w:rsidP="008D3802">
      <w:pPr>
        <w:ind w:left="993"/>
        <w:jc w:val="center"/>
        <w:rPr>
          <w:rFonts w:ascii="Calibri" w:hAnsi="Calibri" w:cs="Book Antiqua"/>
          <w:i/>
          <w:color w:val="0000FF"/>
          <w:u w:val="single"/>
        </w:rPr>
      </w:pPr>
    </w:p>
    <w:p w14:paraId="12BE0F2C" w14:textId="77777777" w:rsidR="00847549" w:rsidRDefault="00847549" w:rsidP="008D3802">
      <w:pPr>
        <w:ind w:left="993"/>
        <w:jc w:val="center"/>
        <w:rPr>
          <w:rFonts w:ascii="Calibri" w:hAnsi="Calibri" w:cs="Book Antiqua"/>
          <w:i/>
          <w:color w:val="0000FF"/>
          <w:u w:val="single"/>
        </w:rPr>
      </w:pPr>
    </w:p>
    <w:p w14:paraId="0B133E10" w14:textId="77777777" w:rsidR="00847549" w:rsidRDefault="00847549" w:rsidP="008D3802">
      <w:pPr>
        <w:ind w:left="993"/>
        <w:jc w:val="center"/>
        <w:rPr>
          <w:rFonts w:ascii="Calibri" w:hAnsi="Calibri" w:cs="Book Antiqua"/>
          <w:i/>
          <w:color w:val="0000FF"/>
          <w:u w:val="single"/>
        </w:rPr>
      </w:pPr>
    </w:p>
    <w:p w14:paraId="5845335F" w14:textId="77777777" w:rsidR="00847549" w:rsidRDefault="00847549" w:rsidP="008D3802">
      <w:pPr>
        <w:ind w:left="993"/>
        <w:jc w:val="center"/>
        <w:rPr>
          <w:rFonts w:ascii="Calibri" w:hAnsi="Calibri" w:cs="Book Antiqua"/>
          <w:i/>
          <w:color w:val="0000FF"/>
          <w:u w:val="single"/>
        </w:rPr>
      </w:pPr>
    </w:p>
    <w:p w14:paraId="6AA19DD5" w14:textId="77777777" w:rsidR="00847549" w:rsidRDefault="00847549" w:rsidP="008D3802">
      <w:pPr>
        <w:ind w:left="993"/>
        <w:jc w:val="center"/>
        <w:rPr>
          <w:rFonts w:ascii="Calibri" w:hAnsi="Calibri" w:cs="Book Antiqua"/>
          <w:i/>
          <w:color w:val="0000FF"/>
          <w:u w:val="single"/>
        </w:rPr>
      </w:pPr>
    </w:p>
    <w:p w14:paraId="4E74F438" w14:textId="77777777" w:rsidR="00847549" w:rsidRDefault="00847549" w:rsidP="008D3802">
      <w:pPr>
        <w:ind w:left="993"/>
        <w:jc w:val="center"/>
        <w:rPr>
          <w:rFonts w:ascii="Calibri" w:hAnsi="Calibri" w:cs="Book Antiqua"/>
          <w:i/>
          <w:color w:val="0000FF"/>
          <w:u w:val="single"/>
        </w:rPr>
      </w:pPr>
    </w:p>
    <w:p w14:paraId="183EA801" w14:textId="77777777" w:rsidR="00847549" w:rsidRDefault="00847549" w:rsidP="008D3802">
      <w:pPr>
        <w:ind w:left="993"/>
        <w:jc w:val="center"/>
        <w:rPr>
          <w:rFonts w:ascii="Calibri" w:hAnsi="Calibri" w:cs="Book Antiqua"/>
          <w:i/>
          <w:color w:val="0000FF"/>
          <w:u w:val="single"/>
        </w:rPr>
      </w:pPr>
    </w:p>
    <w:p w14:paraId="7E8C15A1" w14:textId="77777777" w:rsidR="00847549" w:rsidRDefault="00847549" w:rsidP="008D3802">
      <w:pPr>
        <w:ind w:left="993"/>
        <w:jc w:val="center"/>
        <w:rPr>
          <w:rFonts w:ascii="Calibri" w:hAnsi="Calibri" w:cs="Book Antiqua"/>
          <w:i/>
          <w:color w:val="0000FF"/>
          <w:u w:val="single"/>
        </w:rPr>
      </w:pPr>
    </w:p>
    <w:p w14:paraId="6DD8A9EC" w14:textId="77777777" w:rsidR="00847549" w:rsidRDefault="00847549" w:rsidP="008D3802">
      <w:pPr>
        <w:ind w:left="993"/>
        <w:jc w:val="center"/>
        <w:rPr>
          <w:rFonts w:ascii="Calibri" w:hAnsi="Calibri" w:cs="Book Antiqua"/>
          <w:i/>
          <w:color w:val="0000FF"/>
          <w:u w:val="single"/>
        </w:rPr>
      </w:pPr>
    </w:p>
    <w:p w14:paraId="592D9373" w14:textId="77777777" w:rsidR="00847549" w:rsidRDefault="00847549" w:rsidP="008D3802">
      <w:pPr>
        <w:ind w:left="993"/>
        <w:jc w:val="center"/>
        <w:rPr>
          <w:rFonts w:ascii="Calibri" w:hAnsi="Calibri" w:cs="Book Antiqua"/>
          <w:i/>
          <w:color w:val="0000FF"/>
          <w:u w:val="single"/>
        </w:rPr>
      </w:pPr>
    </w:p>
    <w:p w14:paraId="1349F22F" w14:textId="77777777" w:rsidR="00847549" w:rsidRDefault="00847549" w:rsidP="008D3802">
      <w:pPr>
        <w:ind w:left="993"/>
        <w:jc w:val="center"/>
        <w:rPr>
          <w:rFonts w:ascii="Calibri" w:hAnsi="Calibri" w:cs="Book Antiqua"/>
          <w:i/>
          <w:color w:val="0000FF"/>
          <w:u w:val="single"/>
        </w:rPr>
      </w:pPr>
    </w:p>
    <w:p w14:paraId="2A57B99A" w14:textId="77777777" w:rsidR="00847549" w:rsidRDefault="00847549" w:rsidP="008D3802">
      <w:pPr>
        <w:ind w:left="993"/>
        <w:jc w:val="center"/>
        <w:rPr>
          <w:rFonts w:ascii="Calibri" w:hAnsi="Calibri" w:cs="Book Antiqua"/>
          <w:i/>
          <w:color w:val="0000FF"/>
          <w:u w:val="single"/>
        </w:rPr>
      </w:pPr>
    </w:p>
    <w:p w14:paraId="0E127B63" w14:textId="77777777" w:rsidR="00847549" w:rsidRPr="006F7C27" w:rsidRDefault="00847549" w:rsidP="008D3802">
      <w:pPr>
        <w:ind w:left="993"/>
        <w:jc w:val="center"/>
        <w:rPr>
          <w:rFonts w:ascii="Calibri" w:hAnsi="Calibri" w:cs="Book Antiqua"/>
          <w:i/>
          <w:color w:val="0000FF"/>
          <w:u w:val="single"/>
        </w:rPr>
      </w:pPr>
    </w:p>
    <w:p w14:paraId="3EB6071D"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D4AF15" w14:textId="77777777" w:rsidR="00847549" w:rsidRDefault="00847549" w:rsidP="008D3802">
      <w:pPr>
        <w:ind w:left="993"/>
        <w:jc w:val="center"/>
        <w:rPr>
          <w:rFonts w:ascii="Calibri" w:hAnsi="Calibri" w:cs="Book Antiqua"/>
          <w:i/>
          <w:color w:val="595959"/>
        </w:rPr>
      </w:pPr>
    </w:p>
    <w:p w14:paraId="4D4ADB3D" w14:textId="77777777" w:rsidR="00847549" w:rsidRDefault="00847549" w:rsidP="008D3802">
      <w:pPr>
        <w:ind w:left="993"/>
        <w:jc w:val="center"/>
        <w:rPr>
          <w:rFonts w:ascii="Calibri" w:hAnsi="Calibri" w:cs="Book Antiqua"/>
          <w:i/>
          <w:color w:val="595959"/>
        </w:rPr>
      </w:pPr>
    </w:p>
    <w:p w14:paraId="0C0B2382" w14:textId="77777777" w:rsidR="00847549" w:rsidRPr="00983C81" w:rsidRDefault="00847549" w:rsidP="008D3802">
      <w:pPr>
        <w:ind w:left="993"/>
        <w:jc w:val="center"/>
        <w:rPr>
          <w:rFonts w:ascii="Calibri" w:hAnsi="Calibri" w:cs="Book Antiqua"/>
          <w:i/>
          <w:color w:val="595959"/>
        </w:rPr>
      </w:pPr>
    </w:p>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6143165" w:rsidR="008D3802" w:rsidRDefault="008D3802" w:rsidP="008D3802">
      <w:pPr>
        <w:ind w:left="993"/>
        <w:jc w:val="center"/>
        <w:rPr>
          <w:rFonts w:ascii="Calibri" w:hAnsi="Calibri" w:cs="Book Antiqua"/>
          <w:i/>
          <w:color w:val="595959"/>
        </w:rPr>
      </w:pPr>
    </w:p>
    <w:p w14:paraId="45FAA8BB" w14:textId="77777777" w:rsidR="00847549" w:rsidRDefault="00847549" w:rsidP="008D3802">
      <w:pPr>
        <w:ind w:left="993"/>
        <w:jc w:val="center"/>
        <w:rPr>
          <w:rFonts w:ascii="Calibri" w:hAnsi="Calibri" w:cs="Book Antiqua"/>
          <w:i/>
          <w:color w:val="595959"/>
        </w:rPr>
      </w:pPr>
    </w:p>
    <w:p w14:paraId="26B3ABC0" w14:textId="77777777" w:rsidR="00847549" w:rsidRDefault="00847549" w:rsidP="008D3802">
      <w:pPr>
        <w:ind w:left="993"/>
        <w:jc w:val="center"/>
        <w:rPr>
          <w:rFonts w:ascii="Calibri" w:hAnsi="Calibri" w:cs="Book Antiqua"/>
          <w:i/>
          <w:color w:val="595959"/>
        </w:rPr>
      </w:pPr>
    </w:p>
    <w:p w14:paraId="3FAEAC42" w14:textId="77777777" w:rsidR="00847549" w:rsidRDefault="00847549" w:rsidP="008D3802">
      <w:pPr>
        <w:ind w:left="993"/>
        <w:jc w:val="center"/>
        <w:rPr>
          <w:rFonts w:ascii="Calibri" w:hAnsi="Calibri" w:cs="Book Antiqua"/>
          <w:i/>
          <w:color w:val="595959"/>
        </w:rPr>
      </w:pPr>
    </w:p>
    <w:p w14:paraId="1B5E9B72" w14:textId="77777777" w:rsidR="00847549" w:rsidRDefault="00847549" w:rsidP="008D3802">
      <w:pPr>
        <w:ind w:left="993"/>
        <w:jc w:val="center"/>
        <w:rPr>
          <w:rFonts w:ascii="Calibri" w:hAnsi="Calibri" w:cs="Book Antiqua"/>
          <w:i/>
          <w:color w:val="595959"/>
        </w:rPr>
      </w:pPr>
    </w:p>
    <w:p w14:paraId="5D6CC038" w14:textId="77777777" w:rsidR="00847549" w:rsidRDefault="00847549" w:rsidP="008D3802">
      <w:pPr>
        <w:ind w:left="993"/>
        <w:jc w:val="center"/>
        <w:rPr>
          <w:rFonts w:ascii="Calibri" w:hAnsi="Calibri" w:cs="Book Antiqua"/>
          <w:i/>
          <w:color w:val="595959"/>
        </w:rPr>
      </w:pPr>
    </w:p>
    <w:p w14:paraId="00E2378E" w14:textId="77777777" w:rsidR="00847549" w:rsidRDefault="00847549" w:rsidP="008D3802">
      <w:pPr>
        <w:ind w:left="993"/>
        <w:jc w:val="center"/>
        <w:rPr>
          <w:rFonts w:ascii="Calibri" w:hAnsi="Calibri" w:cs="Book Antiqua"/>
          <w:i/>
          <w:color w:val="595959"/>
        </w:rPr>
      </w:pPr>
    </w:p>
    <w:p w14:paraId="3F828E3E" w14:textId="77777777" w:rsidR="00847549" w:rsidRDefault="00847549" w:rsidP="008D3802">
      <w:pPr>
        <w:ind w:left="993"/>
        <w:jc w:val="center"/>
        <w:rPr>
          <w:rFonts w:ascii="Calibri" w:hAnsi="Calibri" w:cs="Book Antiqua"/>
          <w:i/>
          <w:color w:val="595959"/>
        </w:rPr>
      </w:pPr>
    </w:p>
    <w:p w14:paraId="6F663A73" w14:textId="77777777" w:rsidR="00847549" w:rsidRDefault="00847549" w:rsidP="008D3802">
      <w:pPr>
        <w:ind w:left="993"/>
        <w:jc w:val="center"/>
        <w:rPr>
          <w:rFonts w:ascii="Calibri" w:hAnsi="Calibri" w:cs="Book Antiqua"/>
          <w:i/>
          <w:color w:val="595959"/>
        </w:rPr>
      </w:pPr>
    </w:p>
    <w:p w14:paraId="242B7437" w14:textId="77777777" w:rsidR="00847549" w:rsidRDefault="00847549" w:rsidP="008D3802">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66520C7" w14:textId="77777777" w:rsidTr="00614B45">
        <w:tc>
          <w:tcPr>
            <w:tcW w:w="2265" w:type="dxa"/>
            <w:shd w:val="clear" w:color="auto" w:fill="DBDBDB" w:themeFill="accent3" w:themeFillTint="66"/>
          </w:tcPr>
          <w:p w14:paraId="31C0660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17D578"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29</w:t>
            </w:r>
          </w:p>
        </w:tc>
      </w:tr>
      <w:tr w:rsidR="00847549" w:rsidRPr="00C97EDA" w14:paraId="7104792B" w14:textId="77777777" w:rsidTr="00614B45">
        <w:tc>
          <w:tcPr>
            <w:tcW w:w="2265" w:type="dxa"/>
            <w:shd w:val="clear" w:color="auto" w:fill="DBDBDB" w:themeFill="accent3" w:themeFillTint="66"/>
          </w:tcPr>
          <w:p w14:paraId="00A75760"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2ECFB2A0"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clientes</w:t>
            </w:r>
          </w:p>
        </w:tc>
      </w:tr>
      <w:tr w:rsidR="00847549" w:rsidRPr="00C97EDA" w14:paraId="40678A9A" w14:textId="77777777" w:rsidTr="00614B45">
        <w:tc>
          <w:tcPr>
            <w:tcW w:w="2265" w:type="dxa"/>
            <w:shd w:val="clear" w:color="auto" w:fill="DBDBDB" w:themeFill="accent3" w:themeFillTint="66"/>
          </w:tcPr>
          <w:p w14:paraId="53A9522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C291FE"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29</w:t>
            </w:r>
          </w:p>
        </w:tc>
      </w:tr>
      <w:tr w:rsidR="00847549" w:rsidRPr="00C97EDA" w14:paraId="4860854E" w14:textId="77777777" w:rsidTr="00614B45">
        <w:tc>
          <w:tcPr>
            <w:tcW w:w="2265" w:type="dxa"/>
            <w:shd w:val="clear" w:color="auto" w:fill="DBDBDB" w:themeFill="accent3" w:themeFillTint="66"/>
          </w:tcPr>
          <w:p w14:paraId="5F3CFACE"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416E87E7"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29</w:t>
            </w:r>
          </w:p>
        </w:tc>
      </w:tr>
      <w:tr w:rsidR="00847549" w:rsidRPr="00C97EDA" w14:paraId="74400048" w14:textId="77777777" w:rsidTr="00614B45">
        <w:tc>
          <w:tcPr>
            <w:tcW w:w="2265" w:type="dxa"/>
            <w:shd w:val="clear" w:color="auto" w:fill="DBDBDB" w:themeFill="accent3" w:themeFillTint="66"/>
          </w:tcPr>
          <w:p w14:paraId="39E6D9C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83C817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29</w:t>
            </w:r>
            <w:r w:rsidRPr="00E328FA">
              <w:rPr>
                <w:rFonts w:ascii="Calibri" w:hAnsi="Calibri" w:cs="Book Antiqua"/>
              </w:rPr>
              <w:t>.</w:t>
            </w:r>
            <w:r>
              <w:rPr>
                <w:rFonts w:ascii="Calibri" w:hAnsi="Calibri" w:cs="Book Antiqua"/>
              </w:rPr>
              <w:t>1, 29.2, 29.3</w:t>
            </w:r>
          </w:p>
        </w:tc>
      </w:tr>
    </w:tbl>
    <w:p w14:paraId="190D63F5" w14:textId="77777777" w:rsidR="00847549" w:rsidRDefault="00847549" w:rsidP="008D3802">
      <w:pPr>
        <w:ind w:left="993"/>
        <w:jc w:val="center"/>
        <w:rPr>
          <w:rFonts w:ascii="Calibri" w:hAnsi="Calibri" w:cs="Book Antiqua"/>
          <w:i/>
          <w:color w:val="595959"/>
        </w:rPr>
      </w:pPr>
    </w:p>
    <w:p w14:paraId="31203801" w14:textId="04F29406" w:rsidR="00847549" w:rsidRDefault="00847549" w:rsidP="008D3802">
      <w:pPr>
        <w:ind w:left="993"/>
        <w:jc w:val="center"/>
        <w:rPr>
          <w:rFonts w:ascii="Calibri" w:hAnsi="Calibri" w:cs="Book Antiqua"/>
          <w:i/>
          <w:color w:val="595959"/>
        </w:rPr>
      </w:pPr>
      <w:r w:rsidRPr="00F05815">
        <w:rPr>
          <w:rFonts w:ascii="Calibri" w:hAnsi="Calibri" w:cs="Book Antiqua"/>
          <w:noProof/>
        </w:rPr>
        <w:drawing>
          <wp:anchor distT="0" distB="0" distL="114300" distR="114300" simplePos="0" relativeHeight="251709440" behindDoc="0" locked="0" layoutInCell="1" allowOverlap="1" wp14:anchorId="2A302337" wp14:editId="527C7374">
            <wp:simplePos x="0" y="0"/>
            <wp:positionH relativeFrom="column">
              <wp:posOffset>2175510</wp:posOffset>
            </wp:positionH>
            <wp:positionV relativeFrom="paragraph">
              <wp:posOffset>8255</wp:posOffset>
            </wp:positionV>
            <wp:extent cx="2267266" cy="3162741"/>
            <wp:effectExtent l="0" t="0" r="0" b="0"/>
            <wp:wrapNone/>
            <wp:docPr id="1226967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625" name="Imagen 1"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267266" cy="3162741"/>
                    </a:xfrm>
                    <a:prstGeom prst="rect">
                      <a:avLst/>
                    </a:prstGeom>
                  </pic:spPr>
                </pic:pic>
              </a:graphicData>
            </a:graphic>
            <wp14:sizeRelH relativeFrom="page">
              <wp14:pctWidth>0</wp14:pctWidth>
            </wp14:sizeRelH>
            <wp14:sizeRelV relativeFrom="page">
              <wp14:pctHeight>0</wp14:pctHeight>
            </wp14:sizeRelV>
          </wp:anchor>
        </w:drawing>
      </w:r>
    </w:p>
    <w:p w14:paraId="7D8ED5CC" w14:textId="388C99BC" w:rsidR="00847549" w:rsidRDefault="00847549" w:rsidP="008D3802">
      <w:pPr>
        <w:ind w:left="993"/>
        <w:jc w:val="center"/>
        <w:rPr>
          <w:rFonts w:ascii="Calibri" w:hAnsi="Calibri" w:cs="Book Antiqua"/>
          <w:i/>
          <w:color w:val="595959"/>
        </w:rPr>
      </w:pPr>
    </w:p>
    <w:p w14:paraId="62AC1081" w14:textId="77777777" w:rsidR="00847549" w:rsidRDefault="00847549" w:rsidP="008D3802">
      <w:pPr>
        <w:ind w:left="993"/>
        <w:jc w:val="center"/>
        <w:rPr>
          <w:rFonts w:ascii="Calibri" w:hAnsi="Calibri" w:cs="Book Antiqua"/>
          <w:i/>
          <w:color w:val="595959"/>
        </w:rPr>
      </w:pPr>
    </w:p>
    <w:p w14:paraId="2EE28210" w14:textId="5137CC04" w:rsidR="00847549" w:rsidRDefault="00847549" w:rsidP="008D3802">
      <w:pPr>
        <w:ind w:left="993"/>
        <w:jc w:val="center"/>
        <w:rPr>
          <w:rFonts w:ascii="Calibri" w:hAnsi="Calibri" w:cs="Book Antiqua"/>
          <w:i/>
          <w:color w:val="595959"/>
        </w:rPr>
      </w:pPr>
    </w:p>
    <w:p w14:paraId="07AABE02" w14:textId="77777777" w:rsidR="00847549" w:rsidRDefault="00847549" w:rsidP="008D3802">
      <w:pPr>
        <w:ind w:left="993"/>
        <w:jc w:val="center"/>
        <w:rPr>
          <w:rFonts w:ascii="Calibri" w:hAnsi="Calibri" w:cs="Book Antiqua"/>
          <w:i/>
          <w:color w:val="595959"/>
        </w:rPr>
      </w:pPr>
    </w:p>
    <w:p w14:paraId="726FCC6F" w14:textId="77777777" w:rsidR="00847549" w:rsidRDefault="00847549" w:rsidP="008D3802">
      <w:pPr>
        <w:ind w:left="993"/>
        <w:jc w:val="center"/>
        <w:rPr>
          <w:rFonts w:ascii="Calibri" w:hAnsi="Calibri" w:cs="Book Antiqua"/>
          <w:i/>
          <w:color w:val="595959"/>
        </w:rPr>
      </w:pPr>
    </w:p>
    <w:p w14:paraId="6EC4DBDC" w14:textId="77777777" w:rsidR="00847549" w:rsidRDefault="00847549" w:rsidP="008D3802">
      <w:pPr>
        <w:ind w:left="993"/>
        <w:jc w:val="center"/>
        <w:rPr>
          <w:rFonts w:ascii="Calibri" w:hAnsi="Calibri" w:cs="Book Antiqua"/>
          <w:i/>
          <w:color w:val="595959"/>
        </w:rPr>
      </w:pPr>
    </w:p>
    <w:p w14:paraId="7D66EFE3" w14:textId="77777777" w:rsidR="00847549" w:rsidRDefault="00847549" w:rsidP="008D3802">
      <w:pPr>
        <w:ind w:left="993"/>
        <w:jc w:val="center"/>
        <w:rPr>
          <w:rFonts w:ascii="Calibri" w:hAnsi="Calibri" w:cs="Book Antiqua"/>
          <w:i/>
          <w:color w:val="595959"/>
        </w:rPr>
      </w:pPr>
    </w:p>
    <w:p w14:paraId="3BC12550" w14:textId="77777777" w:rsidR="00847549" w:rsidRDefault="00847549" w:rsidP="008D3802">
      <w:pPr>
        <w:ind w:left="993"/>
        <w:jc w:val="center"/>
        <w:rPr>
          <w:rFonts w:ascii="Calibri" w:hAnsi="Calibri" w:cs="Book Antiqua"/>
          <w:i/>
          <w:color w:val="595959"/>
        </w:rPr>
      </w:pPr>
    </w:p>
    <w:p w14:paraId="4107398E" w14:textId="77777777" w:rsidR="00847549" w:rsidRDefault="00847549" w:rsidP="008D3802">
      <w:pPr>
        <w:ind w:left="993"/>
        <w:jc w:val="center"/>
        <w:rPr>
          <w:rFonts w:ascii="Calibri" w:hAnsi="Calibri" w:cs="Book Antiqua"/>
          <w:i/>
          <w:color w:val="595959"/>
        </w:rPr>
      </w:pPr>
    </w:p>
    <w:p w14:paraId="72ED5C79" w14:textId="77777777" w:rsidR="00847549" w:rsidRDefault="00847549" w:rsidP="008D3802">
      <w:pPr>
        <w:ind w:left="993"/>
        <w:jc w:val="center"/>
        <w:rPr>
          <w:rFonts w:ascii="Calibri" w:hAnsi="Calibri" w:cs="Book Antiqua"/>
          <w:i/>
          <w:color w:val="595959"/>
        </w:rPr>
      </w:pPr>
    </w:p>
    <w:p w14:paraId="2FE5E198" w14:textId="77777777" w:rsidR="00847549" w:rsidRDefault="00847549" w:rsidP="008D3802">
      <w:pPr>
        <w:ind w:left="993"/>
        <w:jc w:val="center"/>
        <w:rPr>
          <w:rFonts w:ascii="Calibri" w:hAnsi="Calibri" w:cs="Book Antiqua"/>
          <w:i/>
          <w:color w:val="595959"/>
        </w:rPr>
      </w:pPr>
    </w:p>
    <w:p w14:paraId="700BB371" w14:textId="77777777" w:rsidR="00847549" w:rsidRDefault="00847549" w:rsidP="008D3802">
      <w:pPr>
        <w:ind w:left="993"/>
        <w:jc w:val="center"/>
        <w:rPr>
          <w:rFonts w:ascii="Calibri" w:hAnsi="Calibri" w:cs="Book Antiqua"/>
          <w:i/>
          <w:color w:val="595959"/>
        </w:rPr>
      </w:pPr>
    </w:p>
    <w:p w14:paraId="0CFB2DA4" w14:textId="77777777" w:rsidR="00847549" w:rsidRDefault="00847549" w:rsidP="008D3802">
      <w:pPr>
        <w:ind w:left="993"/>
        <w:jc w:val="center"/>
        <w:rPr>
          <w:rFonts w:ascii="Calibri" w:hAnsi="Calibri" w:cs="Book Antiqua"/>
          <w:i/>
          <w:color w:val="595959"/>
        </w:rPr>
      </w:pPr>
    </w:p>
    <w:p w14:paraId="3525A42A" w14:textId="77777777" w:rsidR="00847549" w:rsidRDefault="00847549" w:rsidP="008D3802">
      <w:pPr>
        <w:ind w:left="993"/>
        <w:jc w:val="center"/>
        <w:rPr>
          <w:rFonts w:ascii="Calibri" w:hAnsi="Calibri" w:cs="Book Antiqua"/>
          <w:i/>
          <w:color w:val="595959"/>
        </w:rPr>
      </w:pPr>
    </w:p>
    <w:p w14:paraId="26534637" w14:textId="77777777" w:rsidR="00847549" w:rsidRDefault="00847549" w:rsidP="008D3802">
      <w:pPr>
        <w:ind w:left="993"/>
        <w:jc w:val="center"/>
        <w:rPr>
          <w:rFonts w:ascii="Calibri" w:hAnsi="Calibri" w:cs="Book Antiqua"/>
          <w:i/>
          <w:color w:val="595959"/>
        </w:rPr>
      </w:pPr>
    </w:p>
    <w:p w14:paraId="5F07CBD4" w14:textId="77777777" w:rsidR="00847549" w:rsidRDefault="00847549" w:rsidP="008D3802">
      <w:pPr>
        <w:ind w:left="993"/>
        <w:jc w:val="center"/>
        <w:rPr>
          <w:rFonts w:ascii="Calibri" w:hAnsi="Calibri" w:cs="Book Antiqua"/>
          <w:i/>
          <w:color w:val="595959"/>
        </w:rPr>
      </w:pP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3CB6061" w14:textId="77777777" w:rsidR="008D3802" w:rsidRDefault="008D3802" w:rsidP="008D3802"/>
    <w:p w14:paraId="56D4E6BD" w14:textId="77777777" w:rsidR="00847549" w:rsidRDefault="00847549" w:rsidP="008D3802"/>
    <w:p w14:paraId="0F001F39" w14:textId="77777777" w:rsidR="00847549" w:rsidRDefault="00847549" w:rsidP="008D3802"/>
    <w:p w14:paraId="160C4FFE" w14:textId="77777777" w:rsidR="00847549" w:rsidRDefault="00847549" w:rsidP="008D3802"/>
    <w:p w14:paraId="5F3596A4" w14:textId="77777777" w:rsidR="00847549" w:rsidRDefault="00847549" w:rsidP="008D3802"/>
    <w:p w14:paraId="43211D9C" w14:textId="77777777" w:rsidR="00847549" w:rsidRDefault="00847549" w:rsidP="008D3802"/>
    <w:p w14:paraId="2112187D" w14:textId="77777777" w:rsidR="00847549" w:rsidRDefault="00847549" w:rsidP="008D3802"/>
    <w:p w14:paraId="5F7AEEDA" w14:textId="77777777" w:rsidR="00847549" w:rsidRDefault="00847549" w:rsidP="008D3802"/>
    <w:p w14:paraId="0BC36994" w14:textId="77777777" w:rsidR="00847549" w:rsidRDefault="00847549" w:rsidP="008D3802"/>
    <w:p w14:paraId="7B06569B" w14:textId="77777777" w:rsidR="00847549" w:rsidRDefault="00847549" w:rsidP="008D3802"/>
    <w:p w14:paraId="4917B76C" w14:textId="77777777" w:rsidR="00847549" w:rsidRDefault="00847549" w:rsidP="008D3802"/>
    <w:p w14:paraId="30869747" w14:textId="77777777" w:rsidR="00847549" w:rsidRDefault="00847549" w:rsidP="008D3802"/>
    <w:p w14:paraId="0C8BD13F" w14:textId="77777777" w:rsidR="00847549" w:rsidRDefault="00847549" w:rsidP="008D3802"/>
    <w:p w14:paraId="3E864377" w14:textId="77777777" w:rsidR="00847549" w:rsidRDefault="00847549" w:rsidP="008D3802"/>
    <w:p w14:paraId="3641BB86" w14:textId="77777777" w:rsidR="00847549" w:rsidRDefault="00847549" w:rsidP="008D3802"/>
    <w:p w14:paraId="7D7DDB59" w14:textId="77777777" w:rsidR="00847549" w:rsidRDefault="00847549" w:rsidP="008D3802"/>
    <w:p w14:paraId="355AFA7B" w14:textId="77777777" w:rsidR="00847549" w:rsidRDefault="00847549" w:rsidP="008D3802"/>
    <w:p w14:paraId="2E510250" w14:textId="77777777" w:rsidR="00847549" w:rsidRDefault="00847549" w:rsidP="008D3802"/>
    <w:p w14:paraId="48CF307A" w14:textId="77777777" w:rsidR="00847549" w:rsidRDefault="00847549" w:rsidP="008D3802"/>
    <w:p w14:paraId="03351B78" w14:textId="77777777" w:rsidR="00847549" w:rsidRDefault="00847549" w:rsidP="008D3802"/>
    <w:p w14:paraId="63B8F43A" w14:textId="77777777" w:rsidR="00847549" w:rsidRDefault="00847549" w:rsidP="008D3802"/>
    <w:p w14:paraId="525E6CCA" w14:textId="77777777" w:rsidR="008D3802" w:rsidRDefault="008D3802" w:rsidP="00847549">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66547A3E" w14:textId="77777777" w:rsidTr="00614B45">
        <w:tc>
          <w:tcPr>
            <w:tcW w:w="2265" w:type="dxa"/>
            <w:shd w:val="clear" w:color="auto" w:fill="DBDBDB" w:themeFill="accent3" w:themeFillTint="66"/>
          </w:tcPr>
          <w:p w14:paraId="0462E22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08B9809"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30</w:t>
            </w:r>
          </w:p>
        </w:tc>
      </w:tr>
      <w:tr w:rsidR="00847549" w:rsidRPr="00C97EDA" w14:paraId="7BCC7C1A" w14:textId="77777777" w:rsidTr="00614B45">
        <w:tc>
          <w:tcPr>
            <w:tcW w:w="2265" w:type="dxa"/>
            <w:shd w:val="clear" w:color="auto" w:fill="DBDBDB" w:themeFill="accent3" w:themeFillTint="66"/>
          </w:tcPr>
          <w:p w14:paraId="51E288B8"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7AA3DFC5"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Registrar usuarios</w:t>
            </w:r>
          </w:p>
        </w:tc>
      </w:tr>
      <w:tr w:rsidR="00847549" w:rsidRPr="00C97EDA" w14:paraId="319390E9" w14:textId="77777777" w:rsidTr="00614B45">
        <w:tc>
          <w:tcPr>
            <w:tcW w:w="2265" w:type="dxa"/>
            <w:shd w:val="clear" w:color="auto" w:fill="DBDBDB" w:themeFill="accent3" w:themeFillTint="66"/>
          </w:tcPr>
          <w:p w14:paraId="6EC1F53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EA38D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30</w:t>
            </w:r>
          </w:p>
        </w:tc>
      </w:tr>
      <w:tr w:rsidR="00847549" w:rsidRPr="00C97EDA" w14:paraId="564C46C4" w14:textId="77777777" w:rsidTr="00614B45">
        <w:tc>
          <w:tcPr>
            <w:tcW w:w="2265" w:type="dxa"/>
            <w:shd w:val="clear" w:color="auto" w:fill="DBDBDB" w:themeFill="accent3" w:themeFillTint="66"/>
          </w:tcPr>
          <w:p w14:paraId="052AF757"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5C5F7D0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30</w:t>
            </w:r>
          </w:p>
        </w:tc>
      </w:tr>
      <w:tr w:rsidR="00847549" w:rsidRPr="00C97EDA" w14:paraId="2E2D5133" w14:textId="77777777" w:rsidTr="00614B45">
        <w:tc>
          <w:tcPr>
            <w:tcW w:w="2265" w:type="dxa"/>
            <w:shd w:val="clear" w:color="auto" w:fill="DBDBDB" w:themeFill="accent3" w:themeFillTint="66"/>
          </w:tcPr>
          <w:p w14:paraId="4743A325"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8D6A966"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30</w:t>
            </w:r>
            <w:r w:rsidRPr="00E328FA">
              <w:rPr>
                <w:rFonts w:ascii="Calibri" w:hAnsi="Calibri" w:cs="Book Antiqua"/>
              </w:rPr>
              <w:t>.</w:t>
            </w:r>
            <w:r>
              <w:rPr>
                <w:rFonts w:ascii="Calibri" w:hAnsi="Calibri" w:cs="Book Antiqua"/>
              </w:rPr>
              <w:t>1, 30.2, 30.3</w:t>
            </w:r>
          </w:p>
        </w:tc>
      </w:tr>
    </w:tbl>
    <w:p w14:paraId="0B80675D" w14:textId="77777777" w:rsidR="008D3802" w:rsidRDefault="008D3802" w:rsidP="008D3802">
      <w:pPr>
        <w:ind w:left="709"/>
        <w:jc w:val="both"/>
        <w:rPr>
          <w:rFonts w:ascii="Calibri" w:hAnsi="Calibri" w:cs="Book Antiqua"/>
          <w:i/>
          <w:color w:val="0000FF"/>
        </w:rPr>
      </w:pPr>
    </w:p>
    <w:p w14:paraId="580A166D" w14:textId="15A692EF" w:rsidR="008D3802"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0464" behindDoc="0" locked="0" layoutInCell="1" allowOverlap="1" wp14:anchorId="16F531D3" wp14:editId="66A88C9C">
            <wp:simplePos x="0" y="0"/>
            <wp:positionH relativeFrom="column">
              <wp:posOffset>2084070</wp:posOffset>
            </wp:positionH>
            <wp:positionV relativeFrom="paragraph">
              <wp:posOffset>11430</wp:posOffset>
            </wp:positionV>
            <wp:extent cx="2333951" cy="3219899"/>
            <wp:effectExtent l="0" t="0" r="9525" b="0"/>
            <wp:wrapNone/>
            <wp:docPr id="2064549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953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33951" cy="3219899"/>
                    </a:xfrm>
                    <a:prstGeom prst="rect">
                      <a:avLst/>
                    </a:prstGeom>
                  </pic:spPr>
                </pic:pic>
              </a:graphicData>
            </a:graphic>
            <wp14:sizeRelH relativeFrom="page">
              <wp14:pctWidth>0</wp14:pctWidth>
            </wp14:sizeRelH>
            <wp14:sizeRelV relativeFrom="page">
              <wp14:pctHeight>0</wp14:pctHeight>
            </wp14:sizeRelV>
          </wp:anchor>
        </w:drawing>
      </w:r>
    </w:p>
    <w:p w14:paraId="160B43EB" w14:textId="1FDFA463" w:rsidR="008D3802" w:rsidRPr="00983C81" w:rsidRDefault="008D3802" w:rsidP="008D3802">
      <w:pPr>
        <w:jc w:val="both"/>
        <w:rPr>
          <w:rFonts w:ascii="Calibri" w:hAnsi="Calibri" w:cs="Book Antiqua"/>
          <w:i/>
          <w:color w:val="595959"/>
        </w:rPr>
      </w:pPr>
    </w:p>
    <w:p w14:paraId="49394C90" w14:textId="43B519AB"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Default="008D3802" w:rsidP="008D3802">
      <w:pPr>
        <w:pStyle w:val="Sinespaciado"/>
        <w:rPr>
          <w:lang w:val="es-ES" w:eastAsia="ar-SA"/>
        </w:rPr>
      </w:pPr>
    </w:p>
    <w:p w14:paraId="1944563B" w14:textId="77777777" w:rsidR="00847549" w:rsidRDefault="00847549" w:rsidP="008D3802">
      <w:pPr>
        <w:pStyle w:val="Sinespaciado"/>
        <w:rPr>
          <w:lang w:val="es-ES" w:eastAsia="ar-SA"/>
        </w:rPr>
      </w:pPr>
    </w:p>
    <w:p w14:paraId="1D2BD06C" w14:textId="77777777" w:rsidR="00847549" w:rsidRDefault="00847549" w:rsidP="008D3802">
      <w:pPr>
        <w:pStyle w:val="Sinespaciado"/>
        <w:rPr>
          <w:lang w:val="es-ES" w:eastAsia="ar-SA"/>
        </w:rPr>
      </w:pPr>
    </w:p>
    <w:p w14:paraId="3158DD10" w14:textId="77777777" w:rsidR="00847549" w:rsidRDefault="00847549" w:rsidP="008D3802">
      <w:pPr>
        <w:pStyle w:val="Sinespaciado"/>
        <w:rPr>
          <w:lang w:val="es-ES" w:eastAsia="ar-SA"/>
        </w:rPr>
      </w:pPr>
    </w:p>
    <w:p w14:paraId="6CFBA2BD" w14:textId="77777777" w:rsidR="00847549" w:rsidRDefault="00847549" w:rsidP="008D3802">
      <w:pPr>
        <w:pStyle w:val="Sinespaciado"/>
        <w:rPr>
          <w:lang w:val="es-ES" w:eastAsia="ar-SA"/>
        </w:rPr>
      </w:pPr>
    </w:p>
    <w:p w14:paraId="4F050900" w14:textId="77777777" w:rsidR="00847549" w:rsidRDefault="00847549" w:rsidP="008D3802">
      <w:pPr>
        <w:pStyle w:val="Sinespaciado"/>
        <w:rPr>
          <w:lang w:val="es-ES" w:eastAsia="ar-SA"/>
        </w:rPr>
      </w:pPr>
    </w:p>
    <w:p w14:paraId="51FD0063" w14:textId="77777777" w:rsidR="00847549" w:rsidRDefault="00847549" w:rsidP="008D3802">
      <w:pPr>
        <w:pStyle w:val="Sinespaciado"/>
        <w:rPr>
          <w:lang w:val="es-ES" w:eastAsia="ar-SA"/>
        </w:rPr>
      </w:pPr>
    </w:p>
    <w:p w14:paraId="3A0715EE" w14:textId="77777777" w:rsidR="00847549" w:rsidRDefault="00847549" w:rsidP="008D3802">
      <w:pPr>
        <w:pStyle w:val="Sinespaciado"/>
        <w:rPr>
          <w:lang w:val="es-ES" w:eastAsia="ar-SA"/>
        </w:rPr>
      </w:pPr>
    </w:p>
    <w:p w14:paraId="22B75FC9" w14:textId="77777777" w:rsidR="00847549" w:rsidRDefault="00847549" w:rsidP="008D3802">
      <w:pPr>
        <w:pStyle w:val="Sinespaciado"/>
        <w:rPr>
          <w:lang w:val="es-ES" w:eastAsia="ar-SA"/>
        </w:rPr>
      </w:pPr>
    </w:p>
    <w:p w14:paraId="5E0FC018" w14:textId="77777777" w:rsidR="00847549" w:rsidRDefault="00847549" w:rsidP="008D3802">
      <w:pPr>
        <w:pStyle w:val="Sinespaciado"/>
        <w:rPr>
          <w:lang w:val="es-ES" w:eastAsia="ar-SA"/>
        </w:rPr>
      </w:pPr>
    </w:p>
    <w:p w14:paraId="1D675B24" w14:textId="77777777" w:rsidR="00847549" w:rsidRDefault="00847549" w:rsidP="008D3802">
      <w:pPr>
        <w:pStyle w:val="Sinespaciado"/>
        <w:rPr>
          <w:lang w:val="es-ES" w:eastAsia="ar-SA"/>
        </w:rPr>
      </w:pPr>
    </w:p>
    <w:p w14:paraId="695B071A" w14:textId="77777777" w:rsidR="00847549" w:rsidRDefault="00847549" w:rsidP="008D3802">
      <w:pPr>
        <w:pStyle w:val="Sinespaciado"/>
        <w:rPr>
          <w:lang w:val="es-ES" w:eastAsia="ar-SA"/>
        </w:rPr>
      </w:pPr>
    </w:p>
    <w:p w14:paraId="14300CEA" w14:textId="77777777" w:rsidR="00847549" w:rsidRDefault="00847549" w:rsidP="008D3802">
      <w:pPr>
        <w:pStyle w:val="Sinespaciado"/>
        <w:rPr>
          <w:lang w:val="es-ES" w:eastAsia="ar-SA"/>
        </w:rPr>
      </w:pPr>
    </w:p>
    <w:p w14:paraId="2509ADA0" w14:textId="497E3B6C" w:rsidR="008D3802" w:rsidRPr="00983C81" w:rsidRDefault="008D3802" w:rsidP="008D3802">
      <w:pPr>
        <w:ind w:left="993"/>
        <w:jc w:val="center"/>
        <w:rPr>
          <w:rFonts w:ascii="Calibri" w:hAnsi="Calibri" w:cs="Book Antiqua"/>
          <w:i/>
          <w:color w:val="595959"/>
        </w:rPr>
      </w:pP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Default="008D3802" w:rsidP="008D3802">
      <w:pPr>
        <w:ind w:left="993"/>
        <w:rPr>
          <w:rFonts w:ascii="Calibri" w:hAnsi="Calibri" w:cs="Book Antiqua"/>
          <w:i/>
          <w:color w:val="595959"/>
        </w:rPr>
      </w:pPr>
    </w:p>
    <w:p w14:paraId="56A2DC3C" w14:textId="77777777" w:rsidR="00847549" w:rsidRDefault="00847549" w:rsidP="008D3802">
      <w:pPr>
        <w:ind w:left="993"/>
        <w:rPr>
          <w:rFonts w:ascii="Calibri" w:hAnsi="Calibri" w:cs="Book Antiqua"/>
          <w:i/>
          <w:color w:val="595959"/>
        </w:rPr>
      </w:pPr>
    </w:p>
    <w:p w14:paraId="1AAFE332" w14:textId="77777777" w:rsidR="00847549" w:rsidRDefault="00847549" w:rsidP="008D3802">
      <w:pPr>
        <w:ind w:left="993"/>
        <w:rPr>
          <w:rFonts w:ascii="Calibri" w:hAnsi="Calibri" w:cs="Book Antiqua"/>
          <w:i/>
          <w:color w:val="595959"/>
        </w:rPr>
      </w:pPr>
    </w:p>
    <w:p w14:paraId="1BBF3545" w14:textId="77777777" w:rsidR="00847549" w:rsidRDefault="00847549" w:rsidP="008D3802">
      <w:pPr>
        <w:ind w:left="993"/>
        <w:rPr>
          <w:rFonts w:ascii="Calibri" w:hAnsi="Calibri" w:cs="Book Antiqua"/>
          <w:i/>
          <w:color w:val="595959"/>
        </w:rPr>
      </w:pPr>
    </w:p>
    <w:p w14:paraId="5FF83A3B" w14:textId="77777777" w:rsidR="00847549" w:rsidRDefault="00847549" w:rsidP="008D3802">
      <w:pPr>
        <w:ind w:left="993"/>
        <w:rPr>
          <w:rFonts w:ascii="Calibri" w:hAnsi="Calibri" w:cs="Book Antiqua"/>
          <w:i/>
          <w:color w:val="595959"/>
        </w:rPr>
      </w:pPr>
    </w:p>
    <w:p w14:paraId="0ED350A3" w14:textId="77777777" w:rsidR="00847549" w:rsidRDefault="00847549" w:rsidP="008D3802">
      <w:pPr>
        <w:ind w:left="993"/>
        <w:rPr>
          <w:rFonts w:ascii="Calibri" w:hAnsi="Calibri" w:cs="Book Antiqua"/>
          <w:i/>
          <w:color w:val="595959"/>
        </w:rPr>
      </w:pPr>
    </w:p>
    <w:p w14:paraId="5143BDA0" w14:textId="77777777" w:rsidR="00847549" w:rsidRDefault="00847549" w:rsidP="008D3802">
      <w:pPr>
        <w:ind w:left="993"/>
        <w:rPr>
          <w:rFonts w:ascii="Calibri" w:hAnsi="Calibri" w:cs="Book Antiqua"/>
          <w:i/>
          <w:color w:val="595959"/>
        </w:rPr>
      </w:pPr>
    </w:p>
    <w:p w14:paraId="44E18747" w14:textId="77777777" w:rsidR="00847549" w:rsidRDefault="00847549" w:rsidP="008D3802">
      <w:pPr>
        <w:ind w:left="993"/>
        <w:rPr>
          <w:rFonts w:ascii="Calibri" w:hAnsi="Calibri" w:cs="Book Antiqua"/>
          <w:i/>
          <w:color w:val="595959"/>
        </w:rPr>
      </w:pPr>
    </w:p>
    <w:p w14:paraId="3FA2ED62" w14:textId="77777777" w:rsidR="00847549" w:rsidRDefault="00847549" w:rsidP="008D3802">
      <w:pPr>
        <w:ind w:left="993"/>
        <w:rPr>
          <w:rFonts w:ascii="Calibri" w:hAnsi="Calibri" w:cs="Book Antiqua"/>
          <w:i/>
          <w:color w:val="595959"/>
        </w:rPr>
      </w:pPr>
    </w:p>
    <w:p w14:paraId="1DDDD4C7" w14:textId="77777777" w:rsidR="00847549" w:rsidRDefault="00847549" w:rsidP="008D3802">
      <w:pPr>
        <w:ind w:left="993"/>
        <w:rPr>
          <w:rFonts w:ascii="Calibri" w:hAnsi="Calibri" w:cs="Book Antiqua"/>
          <w:i/>
          <w:color w:val="595959"/>
        </w:rPr>
      </w:pPr>
    </w:p>
    <w:p w14:paraId="2E4F1923" w14:textId="77777777" w:rsidR="00847549" w:rsidRDefault="00847549" w:rsidP="008D3802">
      <w:pPr>
        <w:ind w:left="993"/>
        <w:rPr>
          <w:rFonts w:ascii="Calibri" w:hAnsi="Calibri" w:cs="Book Antiqua"/>
          <w:i/>
          <w:color w:val="595959"/>
        </w:rPr>
      </w:pPr>
    </w:p>
    <w:p w14:paraId="05705951" w14:textId="77777777" w:rsidR="00847549" w:rsidRDefault="00847549" w:rsidP="008D3802">
      <w:pPr>
        <w:ind w:left="993"/>
        <w:rPr>
          <w:rFonts w:ascii="Calibri" w:hAnsi="Calibri" w:cs="Book Antiqua"/>
          <w:i/>
          <w:color w:val="595959"/>
        </w:rPr>
      </w:pPr>
    </w:p>
    <w:p w14:paraId="435C7223" w14:textId="77777777" w:rsidR="00847549" w:rsidRDefault="00847549" w:rsidP="008D3802">
      <w:pPr>
        <w:ind w:left="993"/>
        <w:rPr>
          <w:rFonts w:ascii="Calibri" w:hAnsi="Calibri" w:cs="Book Antiqua"/>
          <w:i/>
          <w:color w:val="595959"/>
        </w:rPr>
      </w:pPr>
    </w:p>
    <w:p w14:paraId="540F7BB8" w14:textId="77777777" w:rsidR="00847549" w:rsidRDefault="00847549" w:rsidP="008D3802">
      <w:pPr>
        <w:ind w:left="993"/>
        <w:rPr>
          <w:rFonts w:ascii="Calibri" w:hAnsi="Calibri" w:cs="Book Antiqua"/>
          <w:i/>
          <w:color w:val="595959"/>
        </w:rPr>
      </w:pPr>
    </w:p>
    <w:p w14:paraId="2E58BD47" w14:textId="77777777" w:rsidR="00847549" w:rsidRDefault="00847549" w:rsidP="008D3802">
      <w:pPr>
        <w:ind w:left="993"/>
        <w:rPr>
          <w:rFonts w:ascii="Calibri" w:hAnsi="Calibri" w:cs="Book Antiqua"/>
          <w:i/>
          <w:color w:val="595959"/>
        </w:rPr>
      </w:pPr>
    </w:p>
    <w:p w14:paraId="59096B2E" w14:textId="77777777" w:rsidR="00847549" w:rsidRDefault="00847549" w:rsidP="008D3802">
      <w:pPr>
        <w:ind w:left="993"/>
        <w:rPr>
          <w:rFonts w:ascii="Calibri" w:hAnsi="Calibri" w:cs="Book Antiqua"/>
          <w:i/>
          <w:color w:val="595959"/>
        </w:rPr>
      </w:pPr>
    </w:p>
    <w:p w14:paraId="10114578" w14:textId="77777777" w:rsidR="00847549" w:rsidRDefault="00847549" w:rsidP="008D3802">
      <w:pPr>
        <w:ind w:left="993"/>
        <w:rPr>
          <w:rFonts w:ascii="Calibri" w:hAnsi="Calibri" w:cs="Book Antiqua"/>
          <w:i/>
          <w:color w:val="595959"/>
        </w:rPr>
      </w:pPr>
    </w:p>
    <w:p w14:paraId="5B534859" w14:textId="77777777" w:rsidR="00847549" w:rsidRDefault="00847549" w:rsidP="008D3802">
      <w:pPr>
        <w:ind w:left="993"/>
        <w:rPr>
          <w:rFonts w:ascii="Calibri" w:hAnsi="Calibri" w:cs="Book Antiqua"/>
          <w:i/>
          <w:color w:val="595959"/>
        </w:rPr>
      </w:pPr>
    </w:p>
    <w:p w14:paraId="41B510ED" w14:textId="77777777" w:rsidR="00847549" w:rsidRDefault="00847549" w:rsidP="008D3802">
      <w:pPr>
        <w:ind w:left="993"/>
        <w:rPr>
          <w:rFonts w:ascii="Calibri" w:hAnsi="Calibri" w:cs="Book Antiqua"/>
          <w:i/>
          <w:color w:val="595959"/>
        </w:rPr>
      </w:pPr>
    </w:p>
    <w:p w14:paraId="5F9DE9EF" w14:textId="77777777" w:rsidR="00847549" w:rsidRPr="00983C81" w:rsidRDefault="00847549" w:rsidP="008D3802">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765F6836" w14:textId="77777777" w:rsidTr="00614B45">
        <w:tc>
          <w:tcPr>
            <w:tcW w:w="2265" w:type="dxa"/>
            <w:shd w:val="clear" w:color="auto" w:fill="DBDBDB" w:themeFill="accent3" w:themeFillTint="66"/>
          </w:tcPr>
          <w:p w14:paraId="6B1D4A77"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DBEA8D2"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31</w:t>
            </w:r>
          </w:p>
        </w:tc>
      </w:tr>
      <w:tr w:rsidR="00847549" w:rsidRPr="00C97EDA" w14:paraId="65B76C1B" w14:textId="77777777" w:rsidTr="00614B45">
        <w:tc>
          <w:tcPr>
            <w:tcW w:w="2265" w:type="dxa"/>
            <w:shd w:val="clear" w:color="auto" w:fill="DBDBDB" w:themeFill="accent3" w:themeFillTint="66"/>
          </w:tcPr>
          <w:p w14:paraId="452DDD59"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0B917162"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usuarios</w:t>
            </w:r>
          </w:p>
        </w:tc>
      </w:tr>
      <w:tr w:rsidR="00847549" w:rsidRPr="00C97EDA" w14:paraId="4401713F" w14:textId="77777777" w:rsidTr="00614B45">
        <w:tc>
          <w:tcPr>
            <w:tcW w:w="2265" w:type="dxa"/>
            <w:shd w:val="clear" w:color="auto" w:fill="DBDBDB" w:themeFill="accent3" w:themeFillTint="66"/>
          </w:tcPr>
          <w:p w14:paraId="48BB27C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EF2645F"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31</w:t>
            </w:r>
          </w:p>
        </w:tc>
      </w:tr>
      <w:tr w:rsidR="00847549" w:rsidRPr="00C97EDA" w14:paraId="54E57203" w14:textId="77777777" w:rsidTr="00614B45">
        <w:tc>
          <w:tcPr>
            <w:tcW w:w="2265" w:type="dxa"/>
            <w:shd w:val="clear" w:color="auto" w:fill="DBDBDB" w:themeFill="accent3" w:themeFillTint="66"/>
          </w:tcPr>
          <w:p w14:paraId="0662447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02E98D7C"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31</w:t>
            </w:r>
          </w:p>
        </w:tc>
      </w:tr>
      <w:tr w:rsidR="00847549" w:rsidRPr="00C97EDA" w14:paraId="2E09118B" w14:textId="77777777" w:rsidTr="00614B45">
        <w:tc>
          <w:tcPr>
            <w:tcW w:w="2265" w:type="dxa"/>
            <w:shd w:val="clear" w:color="auto" w:fill="DBDBDB" w:themeFill="accent3" w:themeFillTint="66"/>
          </w:tcPr>
          <w:p w14:paraId="0153BE2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4B1A4B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31</w:t>
            </w:r>
            <w:r w:rsidRPr="00E328FA">
              <w:rPr>
                <w:rFonts w:ascii="Calibri" w:hAnsi="Calibri" w:cs="Book Antiqua"/>
              </w:rPr>
              <w:t>.</w:t>
            </w:r>
            <w:r>
              <w:rPr>
                <w:rFonts w:ascii="Calibri" w:hAnsi="Calibri" w:cs="Book Antiqua"/>
              </w:rPr>
              <w:t>1, 31.2, 31.3</w:t>
            </w:r>
          </w:p>
        </w:tc>
      </w:tr>
    </w:tbl>
    <w:p w14:paraId="042D4B30" w14:textId="54AD9E4D" w:rsidR="008D3802" w:rsidRDefault="008D3802" w:rsidP="008D3802">
      <w:pPr>
        <w:ind w:left="709"/>
        <w:jc w:val="both"/>
        <w:rPr>
          <w:rFonts w:ascii="Calibri" w:hAnsi="Calibri" w:cs="Book Antiqua"/>
          <w:i/>
          <w:color w:val="0000FF"/>
        </w:rPr>
      </w:pPr>
    </w:p>
    <w:p w14:paraId="35103A39" w14:textId="239EE47D" w:rsidR="00847549"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1488" behindDoc="0" locked="0" layoutInCell="1" allowOverlap="1" wp14:anchorId="06520CF0" wp14:editId="176A4CAD">
            <wp:simplePos x="0" y="0"/>
            <wp:positionH relativeFrom="column">
              <wp:posOffset>2586990</wp:posOffset>
            </wp:positionH>
            <wp:positionV relativeFrom="paragraph">
              <wp:posOffset>11430</wp:posOffset>
            </wp:positionV>
            <wp:extent cx="1952898" cy="3591426"/>
            <wp:effectExtent l="0" t="0" r="9525" b="0"/>
            <wp:wrapNone/>
            <wp:docPr id="874871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1483"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52898" cy="3591426"/>
                    </a:xfrm>
                    <a:prstGeom prst="rect">
                      <a:avLst/>
                    </a:prstGeom>
                  </pic:spPr>
                </pic:pic>
              </a:graphicData>
            </a:graphic>
            <wp14:sizeRelH relativeFrom="page">
              <wp14:pctWidth>0</wp14:pctWidth>
            </wp14:sizeRelH>
            <wp14:sizeRelV relativeFrom="page">
              <wp14:pctHeight>0</wp14:pctHeight>
            </wp14:sizeRelV>
          </wp:anchor>
        </w:drawing>
      </w: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Default="008D3802" w:rsidP="008D3802">
      <w:pPr>
        <w:pStyle w:val="Sinespaciado"/>
        <w:rPr>
          <w:lang w:val="es-ES" w:eastAsia="ar-SA"/>
        </w:rPr>
      </w:pPr>
    </w:p>
    <w:p w14:paraId="48336C59" w14:textId="77777777" w:rsidR="00847549" w:rsidRDefault="00847549" w:rsidP="008D3802">
      <w:pPr>
        <w:pStyle w:val="Sinespaciado"/>
        <w:rPr>
          <w:lang w:val="es-ES" w:eastAsia="ar-SA"/>
        </w:rPr>
      </w:pPr>
    </w:p>
    <w:p w14:paraId="379A213D" w14:textId="77777777" w:rsidR="00847549" w:rsidRDefault="00847549" w:rsidP="008D3802">
      <w:pPr>
        <w:pStyle w:val="Sinespaciado"/>
        <w:rPr>
          <w:lang w:val="es-ES" w:eastAsia="ar-SA"/>
        </w:rPr>
      </w:pPr>
    </w:p>
    <w:p w14:paraId="465E6956" w14:textId="77777777" w:rsidR="00847549" w:rsidRDefault="00847549" w:rsidP="008D3802">
      <w:pPr>
        <w:pStyle w:val="Sinespaciado"/>
        <w:rPr>
          <w:lang w:val="es-ES" w:eastAsia="ar-SA"/>
        </w:rPr>
      </w:pPr>
    </w:p>
    <w:p w14:paraId="112E2505" w14:textId="77777777" w:rsidR="00847549" w:rsidRDefault="00847549" w:rsidP="008D3802">
      <w:pPr>
        <w:pStyle w:val="Sinespaciado"/>
        <w:rPr>
          <w:lang w:val="es-ES" w:eastAsia="ar-SA"/>
        </w:rPr>
      </w:pPr>
    </w:p>
    <w:p w14:paraId="1659D147" w14:textId="77777777" w:rsidR="00847549" w:rsidRDefault="00847549" w:rsidP="008D3802">
      <w:pPr>
        <w:pStyle w:val="Sinespaciado"/>
        <w:rPr>
          <w:lang w:val="es-ES" w:eastAsia="ar-SA"/>
        </w:rPr>
      </w:pPr>
    </w:p>
    <w:p w14:paraId="33CC828F" w14:textId="77777777" w:rsidR="00847549" w:rsidRDefault="00847549" w:rsidP="008D3802">
      <w:pPr>
        <w:pStyle w:val="Sinespaciado"/>
        <w:rPr>
          <w:lang w:val="es-ES" w:eastAsia="ar-SA"/>
        </w:rPr>
      </w:pPr>
    </w:p>
    <w:p w14:paraId="31AF5FD3" w14:textId="77777777" w:rsidR="00847549" w:rsidRDefault="00847549" w:rsidP="008D3802">
      <w:pPr>
        <w:pStyle w:val="Sinespaciado"/>
        <w:rPr>
          <w:lang w:val="es-ES" w:eastAsia="ar-SA"/>
        </w:rPr>
      </w:pPr>
    </w:p>
    <w:p w14:paraId="6F901217" w14:textId="77777777" w:rsidR="00847549" w:rsidRDefault="00847549" w:rsidP="008D3802">
      <w:pPr>
        <w:pStyle w:val="Sinespaciado"/>
        <w:rPr>
          <w:lang w:val="es-ES" w:eastAsia="ar-SA"/>
        </w:rPr>
      </w:pPr>
    </w:p>
    <w:p w14:paraId="445BAC87" w14:textId="77777777" w:rsidR="00847549" w:rsidRDefault="00847549" w:rsidP="008D3802">
      <w:pPr>
        <w:pStyle w:val="Sinespaciado"/>
        <w:rPr>
          <w:lang w:val="es-ES" w:eastAsia="ar-SA"/>
        </w:rPr>
      </w:pPr>
    </w:p>
    <w:p w14:paraId="0BA2B0FA" w14:textId="77777777" w:rsidR="00847549" w:rsidRDefault="00847549" w:rsidP="008D3802">
      <w:pPr>
        <w:pStyle w:val="Sinespaciado"/>
        <w:rPr>
          <w:lang w:val="es-ES" w:eastAsia="ar-SA"/>
        </w:rPr>
      </w:pPr>
    </w:p>
    <w:p w14:paraId="7ECEF50B" w14:textId="77777777" w:rsidR="00847549" w:rsidRDefault="00847549" w:rsidP="008D3802">
      <w:pPr>
        <w:pStyle w:val="Sinespaciado"/>
        <w:rPr>
          <w:lang w:val="es-ES" w:eastAsia="ar-SA"/>
        </w:rPr>
      </w:pPr>
    </w:p>
    <w:p w14:paraId="41842B9F" w14:textId="77777777" w:rsidR="00847549" w:rsidRDefault="00847549" w:rsidP="008D3802">
      <w:pPr>
        <w:pStyle w:val="Sinespaciado"/>
        <w:rPr>
          <w:lang w:val="es-ES" w:eastAsia="ar-SA"/>
        </w:rPr>
      </w:pPr>
    </w:p>
    <w:p w14:paraId="014DB145" w14:textId="77777777" w:rsidR="00847549" w:rsidRDefault="00847549" w:rsidP="008D3802">
      <w:pPr>
        <w:pStyle w:val="Sinespaciado"/>
        <w:rPr>
          <w:lang w:val="es-ES" w:eastAsia="ar-SA"/>
        </w:rPr>
      </w:pPr>
    </w:p>
    <w:p w14:paraId="4E952213" w14:textId="77777777" w:rsidR="00847549" w:rsidRPr="00983C81" w:rsidRDefault="00847549" w:rsidP="008D3802">
      <w:pPr>
        <w:pStyle w:val="Sinespaciado"/>
        <w:rPr>
          <w:lang w:val="es-ES" w:eastAsia="ar-SA"/>
        </w:rPr>
      </w:pP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Default="008D3802" w:rsidP="008D3802">
      <w:pPr>
        <w:rPr>
          <w:rFonts w:ascii="Calibri" w:hAnsi="Calibri" w:cs="Book Antiqua"/>
          <w:i/>
          <w:color w:val="595959"/>
        </w:rPr>
      </w:pPr>
    </w:p>
    <w:p w14:paraId="049AD244" w14:textId="77777777" w:rsidR="00847549" w:rsidRDefault="00847549" w:rsidP="008D3802">
      <w:pPr>
        <w:rPr>
          <w:rFonts w:ascii="Calibri" w:hAnsi="Calibri" w:cs="Book Antiqua"/>
          <w:i/>
          <w:color w:val="595959"/>
        </w:rPr>
      </w:pPr>
    </w:p>
    <w:p w14:paraId="71D540DF" w14:textId="77777777" w:rsidR="00847549" w:rsidRDefault="00847549" w:rsidP="008D3802">
      <w:pPr>
        <w:rPr>
          <w:rFonts w:ascii="Calibri" w:hAnsi="Calibri" w:cs="Book Antiqua"/>
          <w:i/>
          <w:color w:val="595959"/>
        </w:rPr>
      </w:pPr>
    </w:p>
    <w:p w14:paraId="6C38F4B1" w14:textId="77777777" w:rsidR="00847549" w:rsidRDefault="00847549" w:rsidP="008D3802">
      <w:pPr>
        <w:rPr>
          <w:rFonts w:ascii="Calibri" w:hAnsi="Calibri" w:cs="Book Antiqua"/>
          <w:i/>
          <w:color w:val="595959"/>
        </w:rPr>
      </w:pPr>
    </w:p>
    <w:p w14:paraId="663B9431" w14:textId="77777777" w:rsidR="00847549" w:rsidRDefault="00847549" w:rsidP="008D3802">
      <w:pPr>
        <w:rPr>
          <w:rFonts w:ascii="Calibri" w:hAnsi="Calibri" w:cs="Book Antiqua"/>
          <w:i/>
          <w:color w:val="595959"/>
        </w:rPr>
      </w:pPr>
    </w:p>
    <w:p w14:paraId="230AC9DB" w14:textId="77777777" w:rsidR="00847549" w:rsidRDefault="00847549" w:rsidP="008D3802">
      <w:pPr>
        <w:rPr>
          <w:rFonts w:ascii="Calibri" w:hAnsi="Calibri" w:cs="Book Antiqua"/>
          <w:i/>
          <w:color w:val="595959"/>
        </w:rPr>
      </w:pPr>
    </w:p>
    <w:p w14:paraId="31EC767F" w14:textId="77777777" w:rsidR="00847549" w:rsidRDefault="00847549" w:rsidP="008D3802">
      <w:pPr>
        <w:rPr>
          <w:rFonts w:ascii="Calibri" w:hAnsi="Calibri" w:cs="Book Antiqua"/>
          <w:i/>
          <w:color w:val="595959"/>
        </w:rPr>
      </w:pPr>
    </w:p>
    <w:p w14:paraId="7F9ABB02" w14:textId="77777777" w:rsidR="00847549" w:rsidRDefault="00847549" w:rsidP="008D3802">
      <w:pPr>
        <w:rPr>
          <w:rFonts w:ascii="Calibri" w:hAnsi="Calibri" w:cs="Book Antiqua"/>
          <w:i/>
          <w:color w:val="595959"/>
        </w:rPr>
      </w:pPr>
    </w:p>
    <w:p w14:paraId="5926B33A" w14:textId="77777777" w:rsidR="00847549" w:rsidRDefault="00847549" w:rsidP="008D3802">
      <w:pPr>
        <w:rPr>
          <w:rFonts w:ascii="Calibri" w:hAnsi="Calibri" w:cs="Book Antiqua"/>
          <w:i/>
          <w:color w:val="595959"/>
        </w:rPr>
      </w:pPr>
    </w:p>
    <w:p w14:paraId="42113470" w14:textId="77777777" w:rsidR="00847549" w:rsidRDefault="00847549" w:rsidP="008D3802">
      <w:pPr>
        <w:rPr>
          <w:rFonts w:ascii="Calibri" w:hAnsi="Calibri" w:cs="Book Antiqua"/>
          <w:i/>
          <w:color w:val="595959"/>
        </w:rPr>
      </w:pPr>
    </w:p>
    <w:p w14:paraId="3B242BB7" w14:textId="77777777" w:rsidR="00847549" w:rsidRDefault="00847549" w:rsidP="008D3802">
      <w:pPr>
        <w:rPr>
          <w:rFonts w:ascii="Calibri" w:hAnsi="Calibri" w:cs="Book Antiqua"/>
          <w:i/>
          <w:color w:val="595959"/>
        </w:rPr>
      </w:pPr>
    </w:p>
    <w:p w14:paraId="288BABC2" w14:textId="77777777" w:rsidR="00847549" w:rsidRDefault="00847549" w:rsidP="008D3802">
      <w:pPr>
        <w:rPr>
          <w:rFonts w:ascii="Calibri" w:hAnsi="Calibri" w:cs="Book Antiqua"/>
          <w:i/>
          <w:color w:val="595959"/>
        </w:rPr>
      </w:pPr>
    </w:p>
    <w:p w14:paraId="3A2CF522" w14:textId="77777777" w:rsidR="00847549" w:rsidRDefault="00847549" w:rsidP="008D3802">
      <w:pPr>
        <w:rPr>
          <w:rFonts w:ascii="Calibri" w:hAnsi="Calibri" w:cs="Book Antiqua"/>
          <w:i/>
          <w:color w:val="595959"/>
        </w:rPr>
      </w:pPr>
    </w:p>
    <w:p w14:paraId="42D23A8F" w14:textId="77777777" w:rsidR="00847549" w:rsidRDefault="00847549" w:rsidP="008D3802">
      <w:pPr>
        <w:rPr>
          <w:rFonts w:ascii="Calibri" w:hAnsi="Calibri" w:cs="Book Antiqua"/>
          <w:i/>
          <w:color w:val="595959"/>
        </w:rPr>
      </w:pPr>
    </w:p>
    <w:p w14:paraId="0126D3BF" w14:textId="77777777" w:rsidR="00847549" w:rsidRDefault="00847549" w:rsidP="008D3802">
      <w:pPr>
        <w:rPr>
          <w:rFonts w:ascii="Calibri" w:hAnsi="Calibri" w:cs="Book Antiqua"/>
          <w:i/>
          <w:color w:val="595959"/>
        </w:rPr>
      </w:pPr>
    </w:p>
    <w:p w14:paraId="186EB2AB" w14:textId="77777777" w:rsidR="00847549" w:rsidRDefault="00847549" w:rsidP="008D3802">
      <w:pPr>
        <w:rPr>
          <w:rFonts w:ascii="Calibri" w:hAnsi="Calibri" w:cs="Book Antiqua"/>
          <w:i/>
          <w:color w:val="595959"/>
        </w:rPr>
      </w:pPr>
    </w:p>
    <w:p w14:paraId="62955BA2" w14:textId="77777777" w:rsidR="00847549" w:rsidRDefault="00847549" w:rsidP="008D3802">
      <w:pPr>
        <w:rPr>
          <w:rFonts w:ascii="Calibri" w:hAnsi="Calibri" w:cs="Book Antiqua"/>
          <w:i/>
          <w:color w:val="595959"/>
        </w:rPr>
      </w:pPr>
    </w:p>
    <w:p w14:paraId="102CCD8C" w14:textId="77777777" w:rsidR="00847549" w:rsidRPr="00983C81" w:rsidRDefault="00847549" w:rsidP="008D3802">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443ACFB" w14:textId="77777777" w:rsidTr="00614B45">
        <w:tc>
          <w:tcPr>
            <w:tcW w:w="2265" w:type="dxa"/>
            <w:shd w:val="clear" w:color="auto" w:fill="DBDBDB" w:themeFill="accent3" w:themeFillTint="66"/>
          </w:tcPr>
          <w:p w14:paraId="0CC06E5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D551641"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32</w:t>
            </w:r>
          </w:p>
        </w:tc>
      </w:tr>
      <w:tr w:rsidR="00847549" w:rsidRPr="00C97EDA" w14:paraId="72782688" w14:textId="77777777" w:rsidTr="00614B45">
        <w:tc>
          <w:tcPr>
            <w:tcW w:w="2265" w:type="dxa"/>
            <w:shd w:val="clear" w:color="auto" w:fill="DBDBDB" w:themeFill="accent3" w:themeFillTint="66"/>
          </w:tcPr>
          <w:p w14:paraId="434FEC34"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C256A9E"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usuarios</w:t>
            </w:r>
          </w:p>
        </w:tc>
      </w:tr>
      <w:tr w:rsidR="00847549" w:rsidRPr="00C97EDA" w14:paraId="392244BA" w14:textId="77777777" w:rsidTr="00614B45">
        <w:tc>
          <w:tcPr>
            <w:tcW w:w="2265" w:type="dxa"/>
            <w:shd w:val="clear" w:color="auto" w:fill="DBDBDB" w:themeFill="accent3" w:themeFillTint="66"/>
          </w:tcPr>
          <w:p w14:paraId="066B286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7FA51D5"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32</w:t>
            </w:r>
          </w:p>
        </w:tc>
      </w:tr>
      <w:tr w:rsidR="00847549" w:rsidRPr="00C97EDA" w14:paraId="5DDD58C7" w14:textId="77777777" w:rsidTr="00614B45">
        <w:tc>
          <w:tcPr>
            <w:tcW w:w="2265" w:type="dxa"/>
            <w:shd w:val="clear" w:color="auto" w:fill="DBDBDB" w:themeFill="accent3" w:themeFillTint="66"/>
          </w:tcPr>
          <w:p w14:paraId="72B36012"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66797DD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32</w:t>
            </w:r>
          </w:p>
        </w:tc>
      </w:tr>
      <w:tr w:rsidR="00847549" w:rsidRPr="00C97EDA" w14:paraId="0114D5DF" w14:textId="77777777" w:rsidTr="00614B45">
        <w:tc>
          <w:tcPr>
            <w:tcW w:w="2265" w:type="dxa"/>
            <w:shd w:val="clear" w:color="auto" w:fill="DBDBDB" w:themeFill="accent3" w:themeFillTint="66"/>
          </w:tcPr>
          <w:p w14:paraId="0FA3A290"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13A020BE"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32</w:t>
            </w:r>
            <w:r w:rsidRPr="00E328FA">
              <w:rPr>
                <w:rFonts w:ascii="Calibri" w:hAnsi="Calibri" w:cs="Book Antiqua"/>
              </w:rPr>
              <w:t>.</w:t>
            </w:r>
            <w:r>
              <w:rPr>
                <w:rFonts w:ascii="Calibri" w:hAnsi="Calibri" w:cs="Book Antiqua"/>
              </w:rPr>
              <w:t>1</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4FE0DD54" w:rsidR="008D3802" w:rsidRPr="00983C81" w:rsidRDefault="00847549" w:rsidP="008D3802">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12512" behindDoc="0" locked="0" layoutInCell="1" allowOverlap="1" wp14:anchorId="4BF65E2C" wp14:editId="5F44207C">
            <wp:simplePos x="0" y="0"/>
            <wp:positionH relativeFrom="column">
              <wp:posOffset>2289810</wp:posOffset>
            </wp:positionH>
            <wp:positionV relativeFrom="paragraph">
              <wp:posOffset>8255</wp:posOffset>
            </wp:positionV>
            <wp:extent cx="2095792" cy="3057952"/>
            <wp:effectExtent l="0" t="0" r="0" b="9525"/>
            <wp:wrapNone/>
            <wp:docPr id="416938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8149"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095792" cy="3057952"/>
                    </a:xfrm>
                    <a:prstGeom prst="rect">
                      <a:avLst/>
                    </a:prstGeom>
                  </pic:spPr>
                </pic:pic>
              </a:graphicData>
            </a:graphic>
            <wp14:sizeRelH relativeFrom="page">
              <wp14:pctWidth>0</wp14:pctWidth>
            </wp14:sizeRelH>
            <wp14:sizeRelV relativeFrom="page">
              <wp14:pctHeight>0</wp14:pctHeight>
            </wp14:sizeRelV>
          </wp:anchor>
        </w:drawing>
      </w:r>
    </w:p>
    <w:p w14:paraId="45D0ACDB" w14:textId="675C02B6"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Default="008D3802" w:rsidP="008D3802">
      <w:pPr>
        <w:jc w:val="both"/>
        <w:rPr>
          <w:rFonts w:ascii="Calibri" w:hAnsi="Calibri" w:cs="Book Antiqua"/>
          <w:i/>
          <w:color w:val="595959"/>
        </w:rPr>
      </w:pPr>
    </w:p>
    <w:p w14:paraId="57752C51" w14:textId="77777777" w:rsidR="00847549" w:rsidRDefault="00847549" w:rsidP="008D3802">
      <w:pPr>
        <w:jc w:val="both"/>
        <w:rPr>
          <w:rFonts w:ascii="Calibri" w:hAnsi="Calibri" w:cs="Book Antiqua"/>
          <w:i/>
          <w:color w:val="595959"/>
        </w:rPr>
      </w:pPr>
    </w:p>
    <w:p w14:paraId="11FCABDE" w14:textId="77777777" w:rsidR="00847549" w:rsidRDefault="00847549" w:rsidP="008D3802">
      <w:pPr>
        <w:jc w:val="both"/>
        <w:rPr>
          <w:rFonts w:ascii="Calibri" w:hAnsi="Calibri" w:cs="Book Antiqua"/>
          <w:i/>
          <w:color w:val="595959"/>
        </w:rPr>
      </w:pPr>
    </w:p>
    <w:p w14:paraId="0EA5BC3D" w14:textId="77777777" w:rsidR="00847549" w:rsidRDefault="00847549" w:rsidP="008D3802">
      <w:pPr>
        <w:jc w:val="both"/>
        <w:rPr>
          <w:rFonts w:ascii="Calibri" w:hAnsi="Calibri" w:cs="Book Antiqua"/>
          <w:i/>
          <w:color w:val="595959"/>
        </w:rPr>
      </w:pPr>
    </w:p>
    <w:p w14:paraId="4E10AB3A" w14:textId="77777777" w:rsidR="00847549" w:rsidRDefault="00847549" w:rsidP="008D3802">
      <w:pPr>
        <w:jc w:val="both"/>
        <w:rPr>
          <w:rFonts w:ascii="Calibri" w:hAnsi="Calibri" w:cs="Book Antiqua"/>
          <w:i/>
          <w:color w:val="595959"/>
        </w:rPr>
      </w:pPr>
    </w:p>
    <w:p w14:paraId="512D9454" w14:textId="77777777" w:rsidR="00847549" w:rsidRDefault="00847549" w:rsidP="008D3802">
      <w:pPr>
        <w:jc w:val="both"/>
        <w:rPr>
          <w:rFonts w:ascii="Calibri" w:hAnsi="Calibri" w:cs="Book Antiqua"/>
          <w:i/>
          <w:color w:val="595959"/>
        </w:rPr>
      </w:pPr>
    </w:p>
    <w:p w14:paraId="07C36738" w14:textId="77777777" w:rsidR="00847549" w:rsidRDefault="00847549" w:rsidP="008D3802">
      <w:pPr>
        <w:jc w:val="both"/>
        <w:rPr>
          <w:rFonts w:ascii="Calibri" w:hAnsi="Calibri" w:cs="Book Antiqua"/>
          <w:i/>
          <w:color w:val="595959"/>
        </w:rPr>
      </w:pPr>
    </w:p>
    <w:p w14:paraId="47D342AB" w14:textId="77777777" w:rsidR="00847549" w:rsidRDefault="00847549" w:rsidP="008D3802">
      <w:pPr>
        <w:jc w:val="both"/>
        <w:rPr>
          <w:rFonts w:ascii="Calibri" w:hAnsi="Calibri" w:cs="Book Antiqua"/>
          <w:i/>
          <w:color w:val="595959"/>
        </w:rPr>
      </w:pPr>
    </w:p>
    <w:p w14:paraId="483BFBBB" w14:textId="77777777" w:rsidR="00847549" w:rsidRDefault="00847549" w:rsidP="008D3802">
      <w:pPr>
        <w:jc w:val="both"/>
        <w:rPr>
          <w:rFonts w:ascii="Calibri" w:hAnsi="Calibri" w:cs="Book Antiqua"/>
          <w:i/>
          <w:color w:val="595959"/>
        </w:rPr>
      </w:pPr>
    </w:p>
    <w:p w14:paraId="4CE0E67C" w14:textId="77777777" w:rsidR="00847549" w:rsidRDefault="00847549" w:rsidP="008D3802">
      <w:pPr>
        <w:jc w:val="both"/>
        <w:rPr>
          <w:rFonts w:ascii="Calibri" w:hAnsi="Calibri" w:cs="Book Antiqua"/>
          <w:i/>
          <w:color w:val="595959"/>
        </w:rPr>
      </w:pPr>
    </w:p>
    <w:p w14:paraId="1E6D77DE" w14:textId="77777777" w:rsidR="00847549" w:rsidRDefault="00847549" w:rsidP="008D3802">
      <w:pPr>
        <w:jc w:val="both"/>
        <w:rPr>
          <w:rFonts w:ascii="Calibri" w:hAnsi="Calibri" w:cs="Book Antiqua"/>
          <w:i/>
          <w:color w:val="595959"/>
        </w:rPr>
      </w:pPr>
    </w:p>
    <w:p w14:paraId="73101D01" w14:textId="77777777" w:rsidR="00847549" w:rsidRDefault="00847549" w:rsidP="008D3802">
      <w:pPr>
        <w:jc w:val="both"/>
        <w:rPr>
          <w:rFonts w:ascii="Calibri" w:hAnsi="Calibri" w:cs="Book Antiqua"/>
          <w:i/>
          <w:color w:val="595959"/>
        </w:rPr>
      </w:pPr>
    </w:p>
    <w:p w14:paraId="40165C99" w14:textId="77777777" w:rsidR="00847549" w:rsidRPr="00983C81" w:rsidRDefault="00847549" w:rsidP="008D3802">
      <w:pPr>
        <w:jc w:val="both"/>
        <w:rPr>
          <w:rFonts w:ascii="Calibri" w:hAnsi="Calibri" w:cs="Book Antiqua"/>
          <w:i/>
          <w:color w:val="595959"/>
        </w:rPr>
      </w:pPr>
    </w:p>
    <w:p w14:paraId="180AC727" w14:textId="21D625EA" w:rsidR="008D3802" w:rsidRPr="00992189" w:rsidRDefault="008D3802" w:rsidP="008D3802">
      <w:pPr>
        <w:pStyle w:val="Sinespaciado"/>
        <w:jc w:val="center"/>
        <w:rPr>
          <w:lang w:val="es-ES" w:eastAsia="ar-SA"/>
        </w:rPr>
      </w:pP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p w14:paraId="4D7D8BCC" w14:textId="77777777" w:rsidR="00726958" w:rsidRDefault="00726958" w:rsidP="008D3802"/>
    <w:p w14:paraId="27358785" w14:textId="77777777" w:rsidR="00726958" w:rsidRDefault="00726958" w:rsidP="008D3802"/>
    <w:p w14:paraId="5A017B57" w14:textId="77777777" w:rsidR="00726958" w:rsidRDefault="00726958" w:rsidP="008D3802"/>
    <w:p w14:paraId="55A294E4" w14:textId="77777777" w:rsidR="00726958" w:rsidRDefault="00726958" w:rsidP="008D3802"/>
    <w:p w14:paraId="29047408" w14:textId="77777777" w:rsidR="00726958" w:rsidRDefault="00726958" w:rsidP="008D3802"/>
    <w:p w14:paraId="0D013A27" w14:textId="77777777" w:rsidR="00726958" w:rsidRDefault="00726958" w:rsidP="008D3802"/>
    <w:p w14:paraId="144F9FFF" w14:textId="77777777" w:rsidR="00726958" w:rsidRDefault="00726958" w:rsidP="008D3802"/>
    <w:p w14:paraId="69BCBCFB" w14:textId="77777777" w:rsidR="00726958" w:rsidRDefault="00726958" w:rsidP="008D3802"/>
    <w:p w14:paraId="1CC30F6E" w14:textId="77777777" w:rsidR="00726958" w:rsidRDefault="00726958" w:rsidP="008D3802"/>
    <w:p w14:paraId="1141DBFE" w14:textId="77777777" w:rsidR="00726958" w:rsidRDefault="00726958" w:rsidP="008D3802"/>
    <w:p w14:paraId="17D082D5" w14:textId="77777777" w:rsidR="00726958" w:rsidRDefault="00726958" w:rsidP="008D3802"/>
    <w:p w14:paraId="397327A5" w14:textId="77777777" w:rsidR="00726958" w:rsidRDefault="00726958" w:rsidP="008D3802"/>
    <w:p w14:paraId="45927C69" w14:textId="77777777" w:rsidR="00726958" w:rsidRDefault="00726958" w:rsidP="008D3802"/>
    <w:p w14:paraId="7ED174BB" w14:textId="77777777" w:rsidR="00726958" w:rsidRDefault="00726958" w:rsidP="008D3802"/>
    <w:p w14:paraId="4E0FB3D4" w14:textId="77777777" w:rsidR="00726958" w:rsidRDefault="00726958" w:rsidP="008D3802"/>
    <w:p w14:paraId="07A7FBDD" w14:textId="77777777" w:rsidR="00726958" w:rsidRDefault="00726958" w:rsidP="008D3802"/>
    <w:p w14:paraId="15E814EB" w14:textId="77777777" w:rsidR="00726958" w:rsidRDefault="00726958" w:rsidP="008D3802"/>
    <w:p w14:paraId="0E94E946" w14:textId="77777777" w:rsidR="00726958" w:rsidRDefault="00726958" w:rsidP="008D3802"/>
    <w:p w14:paraId="1F6982E9" w14:textId="77777777" w:rsidR="00726958" w:rsidRDefault="00726958" w:rsidP="008D3802"/>
    <w:p w14:paraId="1B944F91" w14:textId="77777777" w:rsidR="00726958" w:rsidRDefault="00726958" w:rsidP="008D3802"/>
    <w:p w14:paraId="2AA4DBB8" w14:textId="77777777" w:rsidR="00726958" w:rsidRDefault="00726958" w:rsidP="008D3802"/>
    <w:p w14:paraId="0D8D4ACE" w14:textId="77777777" w:rsidR="00726958" w:rsidRDefault="00726958" w:rsidP="008D3802"/>
    <w:p w14:paraId="2E3CE4FE" w14:textId="77777777" w:rsidR="008D3802" w:rsidRDefault="008D3802" w:rsidP="008D3802">
      <w:pPr>
        <w:ind w:left="993"/>
        <w:jc w:val="both"/>
        <w:rPr>
          <w:rFonts w:ascii="Calibri" w:hAnsi="Calibri" w:cs="Book Antiqua"/>
          <w:i/>
          <w:color w:val="0000FF"/>
          <w:u w:val="single"/>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74CA9A7C" w14:textId="77777777" w:rsidTr="00614B45">
        <w:tc>
          <w:tcPr>
            <w:tcW w:w="2265" w:type="dxa"/>
            <w:shd w:val="clear" w:color="auto" w:fill="DBDBDB" w:themeFill="accent3" w:themeFillTint="66"/>
          </w:tcPr>
          <w:p w14:paraId="0EAEA424"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CDBBC10"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33</w:t>
            </w:r>
          </w:p>
        </w:tc>
      </w:tr>
      <w:tr w:rsidR="00726958" w:rsidRPr="00C97EDA" w14:paraId="56E77602" w14:textId="77777777" w:rsidTr="00614B45">
        <w:tc>
          <w:tcPr>
            <w:tcW w:w="2265" w:type="dxa"/>
            <w:shd w:val="clear" w:color="auto" w:fill="DBDBDB" w:themeFill="accent3" w:themeFillTint="66"/>
          </w:tcPr>
          <w:p w14:paraId="1B957DBC"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51056458"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Registrar información del negocio</w:t>
            </w:r>
          </w:p>
        </w:tc>
      </w:tr>
      <w:tr w:rsidR="00726958" w:rsidRPr="00C97EDA" w14:paraId="78E1FA22" w14:textId="77777777" w:rsidTr="00614B45">
        <w:tc>
          <w:tcPr>
            <w:tcW w:w="2265" w:type="dxa"/>
            <w:shd w:val="clear" w:color="auto" w:fill="DBDBDB" w:themeFill="accent3" w:themeFillTint="66"/>
          </w:tcPr>
          <w:p w14:paraId="08A7161A"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07A217"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33</w:t>
            </w:r>
          </w:p>
        </w:tc>
      </w:tr>
      <w:tr w:rsidR="00726958" w:rsidRPr="00C97EDA" w14:paraId="20629318" w14:textId="77777777" w:rsidTr="00614B45">
        <w:tc>
          <w:tcPr>
            <w:tcW w:w="2265" w:type="dxa"/>
            <w:shd w:val="clear" w:color="auto" w:fill="DBDBDB" w:themeFill="accent3" w:themeFillTint="66"/>
          </w:tcPr>
          <w:p w14:paraId="1045E9E2"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652A3C92"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33</w:t>
            </w:r>
          </w:p>
        </w:tc>
      </w:tr>
      <w:tr w:rsidR="00726958" w:rsidRPr="00C97EDA" w14:paraId="4283B70C" w14:textId="77777777" w:rsidTr="00614B45">
        <w:tc>
          <w:tcPr>
            <w:tcW w:w="2265" w:type="dxa"/>
            <w:shd w:val="clear" w:color="auto" w:fill="DBDBDB" w:themeFill="accent3" w:themeFillTint="66"/>
          </w:tcPr>
          <w:p w14:paraId="00B1C256"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3E78FCB6"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33</w:t>
            </w:r>
            <w:r w:rsidRPr="00E328FA">
              <w:rPr>
                <w:rFonts w:ascii="Calibri" w:hAnsi="Calibri" w:cs="Book Antiqua"/>
              </w:rPr>
              <w:t>.</w:t>
            </w:r>
            <w:r>
              <w:rPr>
                <w:rFonts w:ascii="Calibri" w:hAnsi="Calibri" w:cs="Book Antiqua"/>
              </w:rPr>
              <w:t>1, 33.2, 33.3</w:t>
            </w:r>
          </w:p>
        </w:tc>
      </w:tr>
    </w:tbl>
    <w:p w14:paraId="2E0B9DBA" w14:textId="08D5E246" w:rsidR="00726958" w:rsidRDefault="00726958" w:rsidP="008D3802">
      <w:pPr>
        <w:ind w:left="993"/>
        <w:jc w:val="both"/>
        <w:rPr>
          <w:rFonts w:ascii="Calibri" w:hAnsi="Calibri" w:cs="Book Antiqua"/>
          <w:i/>
          <w:color w:val="0000FF"/>
          <w:u w:val="single"/>
        </w:rPr>
      </w:pPr>
      <w:r w:rsidRPr="00F05815">
        <w:rPr>
          <w:rFonts w:ascii="Calibri" w:hAnsi="Calibri" w:cs="Book Antiqua"/>
          <w:noProof/>
        </w:rPr>
        <w:drawing>
          <wp:anchor distT="0" distB="0" distL="114300" distR="114300" simplePos="0" relativeHeight="251713536" behindDoc="0" locked="0" layoutInCell="1" allowOverlap="1" wp14:anchorId="787E6AAB" wp14:editId="33C44AA8">
            <wp:simplePos x="0" y="0"/>
            <wp:positionH relativeFrom="column">
              <wp:posOffset>2183130</wp:posOffset>
            </wp:positionH>
            <wp:positionV relativeFrom="paragraph">
              <wp:posOffset>167005</wp:posOffset>
            </wp:positionV>
            <wp:extent cx="2429214" cy="3181794"/>
            <wp:effectExtent l="0" t="0" r="9525" b="0"/>
            <wp:wrapNone/>
            <wp:docPr id="1682191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84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429214" cy="3181794"/>
                    </a:xfrm>
                    <a:prstGeom prst="rect">
                      <a:avLst/>
                    </a:prstGeom>
                  </pic:spPr>
                </pic:pic>
              </a:graphicData>
            </a:graphic>
            <wp14:sizeRelH relativeFrom="page">
              <wp14:pctWidth>0</wp14:pctWidth>
            </wp14:sizeRelH>
            <wp14:sizeRelV relativeFrom="page">
              <wp14:pctHeight>0</wp14:pctHeight>
            </wp14:sizeRelV>
          </wp:anchor>
        </w:drawing>
      </w:r>
    </w:p>
    <w:p w14:paraId="7129C334" w14:textId="77777777" w:rsidR="008D3802" w:rsidRDefault="008D3802" w:rsidP="008D3802">
      <w:pPr>
        <w:ind w:left="993"/>
        <w:jc w:val="both"/>
        <w:rPr>
          <w:rFonts w:ascii="Calibri" w:hAnsi="Calibri" w:cs="Book Antiqua"/>
          <w:i/>
          <w:color w:val="0000FF"/>
          <w:u w:val="single"/>
        </w:rPr>
      </w:pPr>
    </w:p>
    <w:p w14:paraId="6A32A769" w14:textId="0E4E7486"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15696F0C" w:rsidR="008D3802" w:rsidRPr="00983C81" w:rsidRDefault="008D3802" w:rsidP="008D3802">
      <w:pPr>
        <w:ind w:left="993"/>
        <w:jc w:val="both"/>
        <w:rPr>
          <w:rFonts w:ascii="Calibri" w:hAnsi="Calibri" w:cs="Book Antiqua"/>
          <w:i/>
          <w:color w:val="0000FF"/>
          <w:u w:val="single"/>
        </w:rPr>
      </w:pPr>
    </w:p>
    <w:p w14:paraId="1F16A7E6" w14:textId="007B6A47" w:rsidR="008D3802" w:rsidRDefault="008D3802" w:rsidP="008D3802">
      <w:pPr>
        <w:ind w:left="993"/>
        <w:jc w:val="center"/>
        <w:rPr>
          <w:rFonts w:ascii="Calibri" w:hAnsi="Calibri" w:cs="Book Antiqua"/>
          <w:i/>
          <w:color w:val="595959"/>
        </w:rPr>
      </w:pPr>
    </w:p>
    <w:p w14:paraId="5AB24A5F" w14:textId="77777777" w:rsidR="00726958" w:rsidRDefault="00726958" w:rsidP="008D3802">
      <w:pPr>
        <w:ind w:left="993"/>
        <w:jc w:val="center"/>
        <w:rPr>
          <w:rFonts w:ascii="Calibri" w:hAnsi="Calibri" w:cs="Book Antiqua"/>
          <w:i/>
          <w:color w:val="595959"/>
        </w:rPr>
      </w:pPr>
    </w:p>
    <w:p w14:paraId="3792B73C" w14:textId="77777777" w:rsidR="00726958" w:rsidRDefault="00726958" w:rsidP="008D3802">
      <w:pPr>
        <w:ind w:left="993"/>
        <w:jc w:val="center"/>
        <w:rPr>
          <w:rFonts w:ascii="Calibri" w:hAnsi="Calibri" w:cs="Book Antiqua"/>
          <w:i/>
          <w:color w:val="595959"/>
        </w:rPr>
      </w:pPr>
    </w:p>
    <w:p w14:paraId="2B25D614" w14:textId="77777777" w:rsidR="00726958" w:rsidRDefault="00726958" w:rsidP="008D3802">
      <w:pPr>
        <w:ind w:left="993"/>
        <w:jc w:val="center"/>
        <w:rPr>
          <w:rFonts w:ascii="Calibri" w:hAnsi="Calibri" w:cs="Book Antiqua"/>
          <w:i/>
          <w:color w:val="595959"/>
        </w:rPr>
      </w:pPr>
    </w:p>
    <w:p w14:paraId="436B3C1A" w14:textId="77777777" w:rsidR="00726958" w:rsidRDefault="00726958" w:rsidP="008D3802">
      <w:pPr>
        <w:ind w:left="993"/>
        <w:jc w:val="center"/>
        <w:rPr>
          <w:rFonts w:ascii="Calibri" w:hAnsi="Calibri" w:cs="Book Antiqua"/>
          <w:i/>
          <w:color w:val="595959"/>
        </w:rPr>
      </w:pPr>
    </w:p>
    <w:p w14:paraId="4AFF8173" w14:textId="77777777" w:rsidR="00726958" w:rsidRDefault="00726958" w:rsidP="008D3802">
      <w:pPr>
        <w:ind w:left="993"/>
        <w:jc w:val="center"/>
        <w:rPr>
          <w:rFonts w:ascii="Calibri" w:hAnsi="Calibri" w:cs="Book Antiqua"/>
          <w:i/>
          <w:color w:val="595959"/>
        </w:rPr>
      </w:pPr>
    </w:p>
    <w:p w14:paraId="31345B9F" w14:textId="77777777" w:rsidR="00726958" w:rsidRDefault="00726958" w:rsidP="008D3802">
      <w:pPr>
        <w:ind w:left="993"/>
        <w:jc w:val="center"/>
        <w:rPr>
          <w:rFonts w:ascii="Calibri" w:hAnsi="Calibri" w:cs="Book Antiqua"/>
          <w:i/>
          <w:color w:val="595959"/>
        </w:rPr>
      </w:pPr>
    </w:p>
    <w:p w14:paraId="1660FDC7" w14:textId="77777777" w:rsidR="00726958" w:rsidRDefault="00726958" w:rsidP="008D3802">
      <w:pPr>
        <w:ind w:left="993"/>
        <w:jc w:val="center"/>
        <w:rPr>
          <w:rFonts w:ascii="Calibri" w:hAnsi="Calibri" w:cs="Book Antiqua"/>
          <w:i/>
          <w:color w:val="595959"/>
        </w:rPr>
      </w:pPr>
    </w:p>
    <w:p w14:paraId="39C8C78C" w14:textId="77777777" w:rsidR="00726958" w:rsidRDefault="00726958" w:rsidP="008D3802">
      <w:pPr>
        <w:ind w:left="993"/>
        <w:jc w:val="center"/>
        <w:rPr>
          <w:rFonts w:ascii="Calibri" w:hAnsi="Calibri" w:cs="Book Antiqua"/>
          <w:i/>
          <w:color w:val="595959"/>
        </w:rPr>
      </w:pPr>
    </w:p>
    <w:p w14:paraId="0FFA165F" w14:textId="77777777" w:rsidR="00726958" w:rsidRDefault="00726958" w:rsidP="008D3802">
      <w:pPr>
        <w:ind w:left="993"/>
        <w:jc w:val="center"/>
        <w:rPr>
          <w:rFonts w:ascii="Calibri" w:hAnsi="Calibri" w:cs="Book Antiqua"/>
          <w:i/>
          <w:color w:val="595959"/>
        </w:rPr>
      </w:pPr>
    </w:p>
    <w:p w14:paraId="0E78AD45" w14:textId="77777777" w:rsidR="00726958" w:rsidRDefault="00726958" w:rsidP="008D3802">
      <w:pPr>
        <w:ind w:left="993"/>
        <w:jc w:val="center"/>
        <w:rPr>
          <w:rFonts w:ascii="Calibri" w:hAnsi="Calibri" w:cs="Book Antiqua"/>
          <w:i/>
          <w:color w:val="595959"/>
        </w:rPr>
      </w:pPr>
    </w:p>
    <w:p w14:paraId="675DC72E" w14:textId="77777777" w:rsidR="00726958" w:rsidRDefault="00726958" w:rsidP="008D3802">
      <w:pPr>
        <w:ind w:left="993"/>
        <w:jc w:val="center"/>
        <w:rPr>
          <w:rFonts w:ascii="Calibri" w:hAnsi="Calibri" w:cs="Book Antiqua"/>
          <w:i/>
          <w:color w:val="595959"/>
        </w:rPr>
      </w:pPr>
    </w:p>
    <w:p w14:paraId="413B87C9" w14:textId="77777777" w:rsidR="00726958" w:rsidRDefault="00726958" w:rsidP="008D3802">
      <w:pPr>
        <w:ind w:left="993"/>
        <w:jc w:val="center"/>
        <w:rPr>
          <w:rFonts w:ascii="Calibri" w:hAnsi="Calibri" w:cs="Book Antiqua"/>
          <w:i/>
          <w:color w:val="595959"/>
        </w:rPr>
      </w:pPr>
    </w:p>
    <w:p w14:paraId="3E2A1EC9" w14:textId="77777777" w:rsidR="00726958" w:rsidRPr="00983C81" w:rsidRDefault="00726958" w:rsidP="008D3802">
      <w:pPr>
        <w:ind w:left="993"/>
        <w:jc w:val="center"/>
        <w:rPr>
          <w:rFonts w:ascii="Calibri" w:hAnsi="Calibri" w:cs="Book Antiqua"/>
          <w:i/>
          <w:color w:val="595959"/>
        </w:rPr>
      </w:pP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729F289D" w14:textId="77777777" w:rsidR="00726958" w:rsidRDefault="00726958" w:rsidP="008D3802">
      <w:pPr>
        <w:ind w:left="993"/>
        <w:rPr>
          <w:rFonts w:ascii="Calibri" w:hAnsi="Calibri" w:cs="Book Antiqua"/>
          <w:i/>
          <w:color w:val="595959"/>
        </w:rPr>
      </w:pPr>
    </w:p>
    <w:p w14:paraId="3A4B0FD6" w14:textId="77777777" w:rsidR="00726958" w:rsidRDefault="00726958" w:rsidP="008D3802">
      <w:pPr>
        <w:ind w:left="993"/>
        <w:rPr>
          <w:rFonts w:ascii="Calibri" w:hAnsi="Calibri" w:cs="Book Antiqua"/>
          <w:i/>
          <w:color w:val="595959"/>
        </w:rPr>
      </w:pPr>
    </w:p>
    <w:p w14:paraId="059A68D5" w14:textId="77777777" w:rsidR="00726958" w:rsidRDefault="00726958" w:rsidP="008D3802">
      <w:pPr>
        <w:ind w:left="993"/>
        <w:rPr>
          <w:rFonts w:ascii="Calibri" w:hAnsi="Calibri" w:cs="Book Antiqua"/>
          <w:i/>
          <w:color w:val="595959"/>
        </w:rPr>
      </w:pPr>
    </w:p>
    <w:p w14:paraId="1417910C" w14:textId="77777777" w:rsidR="00726958" w:rsidRDefault="00726958" w:rsidP="008D3802">
      <w:pPr>
        <w:ind w:left="993"/>
        <w:rPr>
          <w:rFonts w:ascii="Calibri" w:hAnsi="Calibri" w:cs="Book Antiqua"/>
          <w:i/>
          <w:color w:val="595959"/>
        </w:rPr>
      </w:pPr>
    </w:p>
    <w:p w14:paraId="743A43FE" w14:textId="77777777" w:rsidR="00726958" w:rsidRDefault="00726958" w:rsidP="008D3802">
      <w:pPr>
        <w:ind w:left="993"/>
        <w:rPr>
          <w:rFonts w:ascii="Calibri" w:hAnsi="Calibri" w:cs="Book Antiqua"/>
          <w:i/>
          <w:color w:val="595959"/>
        </w:rPr>
      </w:pPr>
    </w:p>
    <w:p w14:paraId="547DB6D7" w14:textId="77777777" w:rsidR="00726958" w:rsidRDefault="00726958" w:rsidP="008D3802">
      <w:pPr>
        <w:ind w:left="993"/>
        <w:rPr>
          <w:rFonts w:ascii="Calibri" w:hAnsi="Calibri" w:cs="Book Antiqua"/>
          <w:i/>
          <w:color w:val="595959"/>
        </w:rPr>
      </w:pPr>
    </w:p>
    <w:p w14:paraId="1D33510D" w14:textId="77777777" w:rsidR="00726958" w:rsidRDefault="00726958" w:rsidP="008D3802">
      <w:pPr>
        <w:ind w:left="993"/>
        <w:rPr>
          <w:rFonts w:ascii="Calibri" w:hAnsi="Calibri" w:cs="Book Antiqua"/>
          <w:i/>
          <w:color w:val="595959"/>
        </w:rPr>
      </w:pPr>
    </w:p>
    <w:p w14:paraId="5DA6403B" w14:textId="77777777" w:rsidR="00726958" w:rsidRDefault="00726958" w:rsidP="008D3802">
      <w:pPr>
        <w:ind w:left="993"/>
        <w:rPr>
          <w:rFonts w:ascii="Calibri" w:hAnsi="Calibri" w:cs="Book Antiqua"/>
          <w:i/>
          <w:color w:val="595959"/>
        </w:rPr>
      </w:pPr>
    </w:p>
    <w:p w14:paraId="2E99A104" w14:textId="77777777" w:rsidR="00726958" w:rsidRDefault="00726958" w:rsidP="008D3802">
      <w:pPr>
        <w:ind w:left="993"/>
        <w:rPr>
          <w:rFonts w:ascii="Calibri" w:hAnsi="Calibri" w:cs="Book Antiqua"/>
          <w:i/>
          <w:color w:val="595959"/>
        </w:rPr>
      </w:pPr>
    </w:p>
    <w:p w14:paraId="0FF0BA44" w14:textId="77777777" w:rsidR="00726958" w:rsidRDefault="00726958" w:rsidP="008D3802">
      <w:pPr>
        <w:ind w:left="993"/>
        <w:rPr>
          <w:rFonts w:ascii="Calibri" w:hAnsi="Calibri" w:cs="Book Antiqua"/>
          <w:i/>
          <w:color w:val="595959"/>
        </w:rPr>
      </w:pPr>
    </w:p>
    <w:p w14:paraId="5C42CC5D" w14:textId="77777777" w:rsidR="00726958" w:rsidRDefault="00726958" w:rsidP="008D3802">
      <w:pPr>
        <w:ind w:left="993"/>
        <w:rPr>
          <w:rFonts w:ascii="Calibri" w:hAnsi="Calibri" w:cs="Book Antiqua"/>
          <w:i/>
          <w:color w:val="595959"/>
        </w:rPr>
      </w:pPr>
    </w:p>
    <w:p w14:paraId="64A6E711" w14:textId="77777777" w:rsidR="00726958" w:rsidRDefault="00726958" w:rsidP="008D3802">
      <w:pPr>
        <w:ind w:left="993"/>
        <w:rPr>
          <w:rFonts w:ascii="Calibri" w:hAnsi="Calibri" w:cs="Book Antiqua"/>
          <w:i/>
          <w:color w:val="595959"/>
        </w:rPr>
      </w:pPr>
    </w:p>
    <w:p w14:paraId="56C959CA" w14:textId="77777777" w:rsidR="00726958" w:rsidRDefault="00726958" w:rsidP="008D3802">
      <w:pPr>
        <w:ind w:left="993"/>
        <w:rPr>
          <w:rFonts w:ascii="Calibri" w:hAnsi="Calibri" w:cs="Book Antiqua"/>
          <w:i/>
          <w:color w:val="595959"/>
        </w:rPr>
      </w:pPr>
    </w:p>
    <w:p w14:paraId="135BF26A" w14:textId="77777777" w:rsidR="00726958" w:rsidRDefault="00726958" w:rsidP="008D3802">
      <w:pPr>
        <w:ind w:left="993"/>
        <w:rPr>
          <w:rFonts w:ascii="Calibri" w:hAnsi="Calibri" w:cs="Book Antiqua"/>
          <w:i/>
          <w:color w:val="595959"/>
        </w:rPr>
      </w:pPr>
    </w:p>
    <w:p w14:paraId="57C6DE9C" w14:textId="77777777" w:rsidR="00726958" w:rsidRDefault="00726958" w:rsidP="008D3802">
      <w:pPr>
        <w:ind w:left="993"/>
        <w:rPr>
          <w:rFonts w:ascii="Calibri" w:hAnsi="Calibri" w:cs="Book Antiqua"/>
          <w:i/>
          <w:color w:val="595959"/>
        </w:rPr>
      </w:pPr>
    </w:p>
    <w:p w14:paraId="3B11A3AC" w14:textId="77777777" w:rsidR="00726958" w:rsidRDefault="00726958" w:rsidP="008D3802">
      <w:pPr>
        <w:ind w:left="993"/>
        <w:rPr>
          <w:rFonts w:ascii="Calibri" w:hAnsi="Calibri" w:cs="Book Antiqua"/>
          <w:i/>
          <w:color w:val="595959"/>
        </w:rPr>
      </w:pPr>
    </w:p>
    <w:p w14:paraId="12675899" w14:textId="77777777" w:rsidR="00726958" w:rsidRDefault="00726958"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p w14:paraId="4E9B14E0" w14:textId="77777777" w:rsidR="008D3802" w:rsidRPr="00983C81" w:rsidRDefault="008D3802" w:rsidP="008D3802">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6FBEF41F" w14:textId="77777777" w:rsidTr="00614B45">
        <w:tc>
          <w:tcPr>
            <w:tcW w:w="2265" w:type="dxa"/>
            <w:shd w:val="clear" w:color="auto" w:fill="DBDBDB" w:themeFill="accent3" w:themeFillTint="66"/>
          </w:tcPr>
          <w:p w14:paraId="367A63CD"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0538917"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34</w:t>
            </w:r>
          </w:p>
        </w:tc>
      </w:tr>
      <w:tr w:rsidR="00726958" w:rsidRPr="00C97EDA" w14:paraId="4EE9D2A5" w14:textId="77777777" w:rsidTr="00614B45">
        <w:tc>
          <w:tcPr>
            <w:tcW w:w="2265" w:type="dxa"/>
            <w:shd w:val="clear" w:color="auto" w:fill="DBDBDB" w:themeFill="accent3" w:themeFillTint="66"/>
          </w:tcPr>
          <w:p w14:paraId="0BA82F05"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4E2079B4"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Actualizar información del negocio</w:t>
            </w:r>
          </w:p>
        </w:tc>
      </w:tr>
      <w:tr w:rsidR="00726958" w:rsidRPr="00C97EDA" w14:paraId="1C3CC8F1" w14:textId="77777777" w:rsidTr="00614B45">
        <w:tc>
          <w:tcPr>
            <w:tcW w:w="2265" w:type="dxa"/>
            <w:shd w:val="clear" w:color="auto" w:fill="DBDBDB" w:themeFill="accent3" w:themeFillTint="66"/>
          </w:tcPr>
          <w:p w14:paraId="7B42DF20"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F76D100"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34</w:t>
            </w:r>
          </w:p>
        </w:tc>
      </w:tr>
      <w:tr w:rsidR="00726958" w:rsidRPr="00C97EDA" w14:paraId="3242DB7A" w14:textId="77777777" w:rsidTr="00614B45">
        <w:tc>
          <w:tcPr>
            <w:tcW w:w="2265" w:type="dxa"/>
            <w:shd w:val="clear" w:color="auto" w:fill="DBDBDB" w:themeFill="accent3" w:themeFillTint="66"/>
          </w:tcPr>
          <w:p w14:paraId="62F57428"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7D75FB9E"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34</w:t>
            </w:r>
          </w:p>
        </w:tc>
      </w:tr>
      <w:tr w:rsidR="00726958" w:rsidRPr="00C97EDA" w14:paraId="67492790" w14:textId="77777777" w:rsidTr="00614B45">
        <w:tc>
          <w:tcPr>
            <w:tcW w:w="2265" w:type="dxa"/>
            <w:shd w:val="clear" w:color="auto" w:fill="DBDBDB" w:themeFill="accent3" w:themeFillTint="66"/>
          </w:tcPr>
          <w:p w14:paraId="49EAB38F"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4BF73F6D"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34</w:t>
            </w:r>
            <w:r w:rsidRPr="00E328FA">
              <w:rPr>
                <w:rFonts w:ascii="Calibri" w:hAnsi="Calibri" w:cs="Book Antiqua"/>
              </w:rPr>
              <w:t>.</w:t>
            </w:r>
            <w:r>
              <w:rPr>
                <w:rFonts w:ascii="Calibri" w:hAnsi="Calibri" w:cs="Book Antiqua"/>
              </w:rPr>
              <w:t>1, 34.2, 34.3</w:t>
            </w:r>
          </w:p>
        </w:tc>
      </w:tr>
    </w:tbl>
    <w:p w14:paraId="2E7CAD91" w14:textId="77777777" w:rsidR="008D3802" w:rsidRPr="00983C81" w:rsidRDefault="008D3802" w:rsidP="008D3802">
      <w:pPr>
        <w:ind w:left="993"/>
        <w:jc w:val="both"/>
        <w:rPr>
          <w:rFonts w:ascii="Calibri" w:hAnsi="Calibri" w:cs="Book Antiqua"/>
          <w:i/>
          <w:color w:val="0000FF"/>
          <w:u w:val="single"/>
        </w:rPr>
      </w:pPr>
    </w:p>
    <w:p w14:paraId="001B6580" w14:textId="4C42CC44" w:rsidR="008D3802" w:rsidRDefault="00726958" w:rsidP="008D3802">
      <w:pPr>
        <w:ind w:left="993"/>
        <w:jc w:val="both"/>
        <w:rPr>
          <w:rFonts w:ascii="Calibri" w:hAnsi="Calibri" w:cs="Book Antiqua"/>
          <w:i/>
          <w:color w:val="595959"/>
        </w:rPr>
      </w:pPr>
      <w:r w:rsidRPr="00F05815">
        <w:rPr>
          <w:rFonts w:ascii="Calibri" w:hAnsi="Calibri" w:cs="Book Antiqua"/>
          <w:noProof/>
        </w:rPr>
        <w:drawing>
          <wp:anchor distT="0" distB="0" distL="114300" distR="114300" simplePos="0" relativeHeight="251714560" behindDoc="0" locked="0" layoutInCell="1" allowOverlap="1" wp14:anchorId="04352709" wp14:editId="65E35D50">
            <wp:simplePos x="0" y="0"/>
            <wp:positionH relativeFrom="column">
              <wp:posOffset>2213610</wp:posOffset>
            </wp:positionH>
            <wp:positionV relativeFrom="paragraph">
              <wp:posOffset>23495</wp:posOffset>
            </wp:positionV>
            <wp:extent cx="2172003" cy="2896004"/>
            <wp:effectExtent l="0" t="0" r="0" b="0"/>
            <wp:wrapNone/>
            <wp:docPr id="1555047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327" name="Imagen 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172003" cy="2896004"/>
                    </a:xfrm>
                    <a:prstGeom prst="rect">
                      <a:avLst/>
                    </a:prstGeom>
                  </pic:spPr>
                </pic:pic>
              </a:graphicData>
            </a:graphic>
            <wp14:sizeRelH relativeFrom="page">
              <wp14:pctWidth>0</wp14:pctWidth>
            </wp14:sizeRelH>
            <wp14:sizeRelV relativeFrom="page">
              <wp14:pctHeight>0</wp14:pctHeight>
            </wp14:sizeRelV>
          </wp:anchor>
        </w:drawing>
      </w:r>
    </w:p>
    <w:p w14:paraId="3611A077" w14:textId="16D8077C" w:rsidR="008D3802" w:rsidRDefault="008D3802" w:rsidP="008D3802">
      <w:pPr>
        <w:ind w:left="993"/>
        <w:jc w:val="both"/>
        <w:rPr>
          <w:rFonts w:ascii="Calibri" w:hAnsi="Calibri" w:cs="Book Antiqua"/>
          <w:i/>
          <w:color w:val="595959"/>
        </w:rPr>
      </w:pPr>
    </w:p>
    <w:p w14:paraId="5D45BB37" w14:textId="616C3D26" w:rsidR="008D3802" w:rsidRDefault="008D3802" w:rsidP="008D3802">
      <w:pPr>
        <w:ind w:left="993"/>
        <w:jc w:val="both"/>
        <w:rPr>
          <w:rFonts w:ascii="Calibri" w:hAnsi="Calibri" w:cs="Book Antiqua"/>
          <w:i/>
          <w:color w:val="595959"/>
        </w:rPr>
      </w:pPr>
    </w:p>
    <w:p w14:paraId="572C07DE" w14:textId="40A31AAA" w:rsidR="008D3802" w:rsidRDefault="008D3802" w:rsidP="008D3802">
      <w:pPr>
        <w:ind w:left="993"/>
        <w:jc w:val="both"/>
        <w:rPr>
          <w:rFonts w:ascii="Calibri" w:hAnsi="Calibri" w:cs="Book Antiqua"/>
          <w:i/>
          <w:color w:val="595959"/>
        </w:rPr>
      </w:pPr>
    </w:p>
    <w:p w14:paraId="4F36B626" w14:textId="77777777" w:rsidR="008D3802" w:rsidRDefault="008D3802" w:rsidP="008D3802">
      <w:pPr>
        <w:ind w:left="993"/>
        <w:jc w:val="both"/>
        <w:rPr>
          <w:rFonts w:ascii="Calibri" w:hAnsi="Calibri" w:cs="Book Antiqua"/>
          <w:i/>
          <w:color w:val="595959"/>
        </w:rPr>
      </w:pPr>
    </w:p>
    <w:p w14:paraId="42C57746" w14:textId="77777777" w:rsidR="00726958" w:rsidRDefault="00726958" w:rsidP="008D3802">
      <w:pPr>
        <w:ind w:left="993"/>
        <w:jc w:val="both"/>
        <w:rPr>
          <w:rFonts w:ascii="Calibri" w:hAnsi="Calibri" w:cs="Book Antiqua"/>
          <w:i/>
          <w:color w:val="595959"/>
        </w:rPr>
      </w:pPr>
    </w:p>
    <w:p w14:paraId="6C3F05A7" w14:textId="77777777" w:rsidR="00726958" w:rsidRDefault="00726958" w:rsidP="008D3802">
      <w:pPr>
        <w:ind w:left="993"/>
        <w:jc w:val="both"/>
        <w:rPr>
          <w:rFonts w:ascii="Calibri" w:hAnsi="Calibri" w:cs="Book Antiqua"/>
          <w:i/>
          <w:color w:val="595959"/>
        </w:rPr>
      </w:pPr>
    </w:p>
    <w:p w14:paraId="58488336" w14:textId="77777777" w:rsidR="00726958" w:rsidRDefault="00726958" w:rsidP="008D3802">
      <w:pPr>
        <w:ind w:left="993"/>
        <w:jc w:val="both"/>
        <w:rPr>
          <w:rFonts w:ascii="Calibri" w:hAnsi="Calibri" w:cs="Book Antiqua"/>
          <w:i/>
          <w:color w:val="595959"/>
        </w:rPr>
      </w:pPr>
    </w:p>
    <w:p w14:paraId="25A9D0B8" w14:textId="77777777" w:rsidR="00726958" w:rsidRDefault="00726958" w:rsidP="008D3802">
      <w:pPr>
        <w:ind w:left="993"/>
        <w:jc w:val="both"/>
        <w:rPr>
          <w:rFonts w:ascii="Calibri" w:hAnsi="Calibri" w:cs="Book Antiqua"/>
          <w:i/>
          <w:color w:val="595959"/>
        </w:rPr>
      </w:pPr>
    </w:p>
    <w:p w14:paraId="16D17922" w14:textId="77777777" w:rsidR="00726958" w:rsidRDefault="00726958" w:rsidP="008D3802">
      <w:pPr>
        <w:ind w:left="993"/>
        <w:jc w:val="both"/>
        <w:rPr>
          <w:rFonts w:ascii="Calibri" w:hAnsi="Calibri" w:cs="Book Antiqua"/>
          <w:i/>
          <w:color w:val="595959"/>
        </w:rPr>
      </w:pPr>
    </w:p>
    <w:p w14:paraId="6D55CDE4" w14:textId="77777777" w:rsidR="00726958" w:rsidRDefault="00726958" w:rsidP="008D3802">
      <w:pPr>
        <w:ind w:left="993"/>
        <w:jc w:val="both"/>
        <w:rPr>
          <w:rFonts w:ascii="Calibri" w:hAnsi="Calibri" w:cs="Book Antiqua"/>
          <w:i/>
          <w:color w:val="595959"/>
        </w:rPr>
      </w:pPr>
    </w:p>
    <w:p w14:paraId="1D7DAD59" w14:textId="77777777" w:rsidR="00726958" w:rsidRDefault="00726958" w:rsidP="008D3802">
      <w:pPr>
        <w:ind w:left="993"/>
        <w:jc w:val="both"/>
        <w:rPr>
          <w:rFonts w:ascii="Calibri" w:hAnsi="Calibri" w:cs="Book Antiqua"/>
          <w:i/>
          <w:color w:val="595959"/>
        </w:rPr>
      </w:pPr>
    </w:p>
    <w:p w14:paraId="566AF934" w14:textId="77777777" w:rsidR="00726958" w:rsidRDefault="00726958" w:rsidP="008D3802">
      <w:pPr>
        <w:ind w:left="993"/>
        <w:jc w:val="both"/>
        <w:rPr>
          <w:rFonts w:ascii="Calibri" w:hAnsi="Calibri" w:cs="Book Antiqua"/>
          <w:i/>
          <w:color w:val="595959"/>
        </w:rPr>
      </w:pPr>
    </w:p>
    <w:p w14:paraId="1EBB969F" w14:textId="77777777" w:rsidR="00726958" w:rsidRDefault="00726958" w:rsidP="008D3802">
      <w:pPr>
        <w:ind w:left="993"/>
        <w:jc w:val="both"/>
        <w:rPr>
          <w:rFonts w:ascii="Calibri" w:hAnsi="Calibri" w:cs="Book Antiqua"/>
          <w:i/>
          <w:color w:val="595959"/>
        </w:rPr>
      </w:pPr>
    </w:p>
    <w:p w14:paraId="709916B8" w14:textId="77777777" w:rsidR="00726958" w:rsidRDefault="00726958" w:rsidP="008D3802">
      <w:pPr>
        <w:ind w:left="993"/>
        <w:jc w:val="both"/>
        <w:rPr>
          <w:rFonts w:ascii="Calibri" w:hAnsi="Calibri" w:cs="Book Antiqua"/>
          <w:i/>
          <w:color w:val="595959"/>
        </w:rPr>
      </w:pPr>
    </w:p>
    <w:p w14:paraId="00F6BC3B" w14:textId="25528B79" w:rsidR="008D3802" w:rsidRPr="00983C81" w:rsidRDefault="008D3802" w:rsidP="008D3802">
      <w:pPr>
        <w:ind w:left="993"/>
        <w:jc w:val="center"/>
        <w:rPr>
          <w:rFonts w:ascii="Calibri" w:hAnsi="Calibri" w:cs="Book Antiqua"/>
          <w:i/>
          <w:color w:val="595959"/>
        </w:rPr>
      </w:pPr>
    </w:p>
    <w:p w14:paraId="3566494C" w14:textId="4A950E56" w:rsidR="008D3802" w:rsidRPr="00983C81" w:rsidRDefault="008D3802" w:rsidP="00726958">
      <w:pPr>
        <w:ind w:left="993"/>
        <w:jc w:val="center"/>
        <w:rPr>
          <w:rFonts w:ascii="Calibri" w:hAnsi="Calibri" w:cs="Book Antiqua"/>
          <w:i/>
          <w:color w:val="595959"/>
        </w:rPr>
      </w:pPr>
      <w:r w:rsidRPr="00983C81">
        <w:rPr>
          <w:rFonts w:ascii="Calibri" w:hAnsi="Calibri" w:cs="Book Antiqua"/>
          <w:i/>
          <w:color w:val="595959"/>
        </w:rPr>
        <w:t>Diagrama de Actividade</w:t>
      </w:r>
      <w:r w:rsidR="00726958">
        <w:rPr>
          <w:rFonts w:ascii="Calibri" w:hAnsi="Calibri" w:cs="Book Antiqua"/>
          <w:i/>
          <w:color w:val="595959"/>
        </w:rPr>
        <w:t>s</w:t>
      </w:r>
    </w:p>
    <w:p w14:paraId="73D3787A" w14:textId="49B08930" w:rsidR="003859FA" w:rsidRDefault="003859FA" w:rsidP="00726958">
      <w:pPr>
        <w:rPr>
          <w:rFonts w:ascii="Calibri" w:hAnsi="Calibri" w:cs="Book Antiqua"/>
          <w:i/>
          <w:color w:val="595959"/>
        </w:rPr>
      </w:pPr>
      <w:bookmarkStart w:id="52" w:name="_Hlk124275584"/>
      <w:bookmarkEnd w:id="11"/>
      <w:bookmarkEnd w:id="52"/>
    </w:p>
    <w:p w14:paraId="55259826" w14:textId="77777777" w:rsidR="00726958" w:rsidRDefault="00726958" w:rsidP="00726958">
      <w:pPr>
        <w:rPr>
          <w:rFonts w:ascii="Calibri" w:hAnsi="Calibri" w:cs="Book Antiqua"/>
          <w:i/>
          <w:color w:val="595959"/>
        </w:rPr>
      </w:pPr>
    </w:p>
    <w:p w14:paraId="255622DD" w14:textId="77777777" w:rsidR="00726958" w:rsidRDefault="00726958" w:rsidP="00726958">
      <w:pPr>
        <w:rPr>
          <w:rFonts w:ascii="Calibri" w:hAnsi="Calibri" w:cs="Book Antiqua"/>
          <w:i/>
          <w:color w:val="595959"/>
        </w:rPr>
      </w:pPr>
    </w:p>
    <w:p w14:paraId="088ADCC4" w14:textId="77777777" w:rsidR="00726958" w:rsidRDefault="00726958" w:rsidP="00726958">
      <w:pPr>
        <w:rPr>
          <w:rFonts w:ascii="Calibri" w:hAnsi="Calibri" w:cs="Book Antiqua"/>
          <w:i/>
          <w:color w:val="595959"/>
        </w:rPr>
      </w:pPr>
    </w:p>
    <w:p w14:paraId="500454EF" w14:textId="77777777" w:rsidR="00726958" w:rsidRDefault="00726958" w:rsidP="00726958">
      <w:pPr>
        <w:rPr>
          <w:rFonts w:ascii="Calibri" w:hAnsi="Calibri" w:cs="Book Antiqua"/>
          <w:i/>
          <w:color w:val="595959"/>
        </w:rPr>
      </w:pPr>
    </w:p>
    <w:p w14:paraId="45B94364" w14:textId="77777777" w:rsidR="00726958" w:rsidRDefault="00726958" w:rsidP="00726958">
      <w:pPr>
        <w:rPr>
          <w:rFonts w:ascii="Calibri" w:hAnsi="Calibri" w:cs="Book Antiqua"/>
          <w:i/>
          <w:color w:val="595959"/>
        </w:rPr>
      </w:pPr>
    </w:p>
    <w:p w14:paraId="028A3F2F" w14:textId="77777777" w:rsidR="00726958" w:rsidRDefault="00726958" w:rsidP="00726958">
      <w:pPr>
        <w:rPr>
          <w:rFonts w:ascii="Calibri" w:hAnsi="Calibri" w:cs="Book Antiqua"/>
          <w:i/>
          <w:color w:val="595959"/>
        </w:rPr>
      </w:pPr>
    </w:p>
    <w:p w14:paraId="4906F1A5" w14:textId="77777777" w:rsidR="00726958" w:rsidRDefault="00726958" w:rsidP="00726958">
      <w:pPr>
        <w:rPr>
          <w:rFonts w:ascii="Calibri" w:hAnsi="Calibri" w:cs="Book Antiqua"/>
          <w:i/>
          <w:color w:val="595959"/>
        </w:rPr>
      </w:pPr>
    </w:p>
    <w:p w14:paraId="16749AED" w14:textId="77777777" w:rsidR="00726958" w:rsidRDefault="00726958" w:rsidP="00726958">
      <w:pPr>
        <w:rPr>
          <w:rFonts w:ascii="Calibri" w:hAnsi="Calibri" w:cs="Book Antiqua"/>
          <w:i/>
          <w:color w:val="595959"/>
        </w:rPr>
      </w:pPr>
    </w:p>
    <w:p w14:paraId="4086AA01" w14:textId="77777777" w:rsidR="00726958" w:rsidRDefault="00726958" w:rsidP="00726958">
      <w:pPr>
        <w:rPr>
          <w:rFonts w:ascii="Calibri" w:hAnsi="Calibri" w:cs="Book Antiqua"/>
          <w:i/>
          <w:color w:val="595959"/>
        </w:rPr>
      </w:pPr>
    </w:p>
    <w:p w14:paraId="77B58656" w14:textId="77777777" w:rsidR="00726958" w:rsidRDefault="00726958" w:rsidP="00726958">
      <w:pPr>
        <w:rPr>
          <w:rFonts w:ascii="Calibri" w:hAnsi="Calibri" w:cs="Book Antiqua"/>
          <w:i/>
          <w:color w:val="595959"/>
        </w:rPr>
      </w:pPr>
    </w:p>
    <w:p w14:paraId="62AA3131" w14:textId="77777777" w:rsidR="00726958" w:rsidRDefault="00726958" w:rsidP="00726958">
      <w:pPr>
        <w:rPr>
          <w:rFonts w:ascii="Calibri" w:hAnsi="Calibri" w:cs="Book Antiqua"/>
          <w:i/>
          <w:color w:val="595959"/>
        </w:rPr>
      </w:pPr>
    </w:p>
    <w:p w14:paraId="4FA5D219" w14:textId="77777777" w:rsidR="00726958" w:rsidRDefault="00726958" w:rsidP="00726958">
      <w:pPr>
        <w:rPr>
          <w:rFonts w:ascii="Calibri" w:hAnsi="Calibri" w:cs="Book Antiqua"/>
          <w:i/>
          <w:color w:val="595959"/>
        </w:rPr>
      </w:pPr>
    </w:p>
    <w:p w14:paraId="1EBF20A8" w14:textId="77777777" w:rsidR="00726958" w:rsidRDefault="00726958" w:rsidP="00726958">
      <w:pPr>
        <w:rPr>
          <w:rFonts w:ascii="Calibri" w:hAnsi="Calibri" w:cs="Book Antiqua"/>
          <w:i/>
          <w:color w:val="595959"/>
        </w:rPr>
      </w:pPr>
    </w:p>
    <w:p w14:paraId="0CF95FEE" w14:textId="77777777" w:rsidR="00726958" w:rsidRDefault="00726958" w:rsidP="00726958">
      <w:pPr>
        <w:rPr>
          <w:rFonts w:ascii="Calibri" w:hAnsi="Calibri" w:cs="Book Antiqua"/>
          <w:i/>
          <w:color w:val="595959"/>
        </w:rPr>
      </w:pPr>
    </w:p>
    <w:p w14:paraId="57434E48" w14:textId="77777777" w:rsidR="00726958" w:rsidRDefault="00726958" w:rsidP="00726958">
      <w:pPr>
        <w:rPr>
          <w:rFonts w:ascii="Calibri" w:hAnsi="Calibri" w:cs="Book Antiqua"/>
          <w:i/>
          <w:color w:val="595959"/>
        </w:rPr>
      </w:pPr>
    </w:p>
    <w:p w14:paraId="7C2B4F62" w14:textId="77777777" w:rsidR="00726958" w:rsidRDefault="00726958" w:rsidP="00726958">
      <w:pPr>
        <w:rPr>
          <w:rFonts w:ascii="Calibri" w:hAnsi="Calibri" w:cs="Book Antiqua"/>
          <w:i/>
          <w:color w:val="595959"/>
        </w:rPr>
      </w:pPr>
    </w:p>
    <w:p w14:paraId="498E5C2C" w14:textId="77777777" w:rsidR="00726958" w:rsidRDefault="00726958" w:rsidP="00726958">
      <w:pPr>
        <w:rPr>
          <w:rFonts w:ascii="Calibri" w:hAnsi="Calibri" w:cs="Book Antiqua"/>
          <w:i/>
          <w:color w:val="595959"/>
        </w:rPr>
      </w:pPr>
    </w:p>
    <w:p w14:paraId="0EF660A9" w14:textId="77777777" w:rsidR="00726958" w:rsidRDefault="00726958" w:rsidP="00726958">
      <w:pPr>
        <w:rPr>
          <w:rFonts w:ascii="Calibri" w:hAnsi="Calibri" w:cs="Book Antiqua"/>
          <w:i/>
          <w:color w:val="595959"/>
        </w:rPr>
      </w:pPr>
    </w:p>
    <w:p w14:paraId="7A92B996" w14:textId="77777777" w:rsidR="00726958" w:rsidRDefault="00726958" w:rsidP="00726958">
      <w:pPr>
        <w:rPr>
          <w:rFonts w:ascii="Calibri" w:hAnsi="Calibri" w:cs="Book Antiqua"/>
          <w:i/>
          <w:color w:val="595959"/>
        </w:rPr>
      </w:pPr>
    </w:p>
    <w:p w14:paraId="20BB0E06" w14:textId="77777777" w:rsidR="00726958" w:rsidRDefault="00726958" w:rsidP="00726958">
      <w:pPr>
        <w:rPr>
          <w:rFonts w:ascii="Calibri" w:hAnsi="Calibri" w:cs="Book Antiqua"/>
          <w:i/>
          <w:color w:val="595959"/>
        </w:rPr>
      </w:pPr>
    </w:p>
    <w:p w14:paraId="70960E71" w14:textId="77777777" w:rsidR="00726958" w:rsidRPr="00726958" w:rsidRDefault="00726958" w:rsidP="00726958"/>
    <w:p w14:paraId="516F911F" w14:textId="3D8FC079" w:rsidR="00492E20" w:rsidRDefault="003859FA" w:rsidP="00492E20">
      <w:pPr>
        <w:pStyle w:val="Ttulo3"/>
        <w:numPr>
          <w:ilvl w:val="2"/>
          <w:numId w:val="2"/>
        </w:numPr>
        <w:ind w:left="1701"/>
        <w:rPr>
          <w:rFonts w:ascii="Calibri" w:hAnsi="Calibri" w:cs="Calibri"/>
          <w:sz w:val="24"/>
          <w:szCs w:val="24"/>
        </w:rPr>
      </w:pPr>
      <w:bookmarkStart w:id="53" w:name="_Toc61560576"/>
      <w:bookmarkStart w:id="54" w:name="_Toc127927454"/>
      <w:r w:rsidRPr="00944810">
        <w:rPr>
          <w:rFonts w:ascii="Calibri" w:hAnsi="Calibri" w:cs="Calibri"/>
          <w:sz w:val="24"/>
          <w:szCs w:val="24"/>
        </w:rPr>
        <w:lastRenderedPageBreak/>
        <w:t>Interfaces con el usuario</w:t>
      </w:r>
      <w:bookmarkStart w:id="55" w:name="_Toc34121080"/>
      <w:bookmarkStart w:id="56" w:name="_Toc44907579"/>
      <w:bookmarkStart w:id="57" w:name="_Toc202244546"/>
      <w:bookmarkStart w:id="58" w:name="_Toc391994529"/>
      <w:bookmarkStart w:id="59" w:name="_Toc61560577"/>
      <w:bookmarkStart w:id="60" w:name="_Toc127927455"/>
      <w:bookmarkEnd w:id="53"/>
      <w:bookmarkEnd w:id="54"/>
    </w:p>
    <w:p w14:paraId="12BEB506" w14:textId="52C056DD" w:rsidR="005F247E" w:rsidRPr="005F247E" w:rsidRDefault="005F247E" w:rsidP="005F247E">
      <w:pPr>
        <w:rPr>
          <w:rFonts w:asciiTheme="minorHAnsi" w:hAnsiTheme="minorHAnsi" w:cstheme="minorHAnsi"/>
          <w:b/>
          <w:bCs/>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30D37" w:rsidRPr="005219A9" w14:paraId="06F1059A" w14:textId="77777777" w:rsidTr="00614B45">
        <w:tc>
          <w:tcPr>
            <w:tcW w:w="2001" w:type="dxa"/>
            <w:shd w:val="clear" w:color="auto" w:fill="DBDBDB" w:themeFill="accent3" w:themeFillTint="66"/>
          </w:tcPr>
          <w:p w14:paraId="257B957F" w14:textId="77777777" w:rsidR="00930D37" w:rsidRPr="005219A9" w:rsidRDefault="00930D37"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23012E" w14:textId="77777777" w:rsidR="00930D37" w:rsidRPr="005219A9" w:rsidRDefault="00930D37" w:rsidP="00614B45">
            <w:pPr>
              <w:ind w:left="13"/>
              <w:jc w:val="both"/>
              <w:rPr>
                <w:rFonts w:ascii="Calibri" w:hAnsi="Calibri" w:cs="Book Antiqua"/>
              </w:rPr>
            </w:pPr>
            <w:r w:rsidRPr="005219A9">
              <w:rPr>
                <w:rFonts w:ascii="Calibri" w:hAnsi="Calibri" w:cs="Book Antiqua"/>
              </w:rPr>
              <w:t>UI-01</w:t>
            </w:r>
          </w:p>
        </w:tc>
      </w:tr>
      <w:tr w:rsidR="00930D37" w:rsidRPr="005219A9" w14:paraId="614821F1" w14:textId="77777777" w:rsidTr="00614B45">
        <w:tc>
          <w:tcPr>
            <w:tcW w:w="2001" w:type="dxa"/>
            <w:shd w:val="clear" w:color="auto" w:fill="DBDBDB" w:themeFill="accent3" w:themeFillTint="66"/>
          </w:tcPr>
          <w:p w14:paraId="677087C9" w14:textId="77777777" w:rsidR="00930D37" w:rsidRPr="005219A9" w:rsidRDefault="00930D37" w:rsidP="00614B45">
            <w:pPr>
              <w:rPr>
                <w:rFonts w:ascii="Calibri" w:hAnsi="Calibri" w:cs="Book Antiqua"/>
                <w:b/>
                <w:bCs/>
              </w:rPr>
            </w:pPr>
            <w:r w:rsidRPr="005219A9">
              <w:rPr>
                <w:rFonts w:ascii="Calibri" w:hAnsi="Calibri" w:cs="Book Antiqua"/>
                <w:b/>
                <w:bCs/>
              </w:rPr>
              <w:t>Descripción:</w:t>
            </w:r>
          </w:p>
        </w:tc>
        <w:tc>
          <w:tcPr>
            <w:tcW w:w="5087" w:type="dxa"/>
          </w:tcPr>
          <w:p w14:paraId="6316159D" w14:textId="77777777" w:rsidR="00930D37" w:rsidRPr="005219A9" w:rsidRDefault="00930D37" w:rsidP="00614B45">
            <w:pPr>
              <w:spacing w:line="259" w:lineRule="auto"/>
              <w:rPr>
                <w:rFonts w:ascii="Calibri" w:hAnsi="Calibri" w:cs="Book Antiqua"/>
              </w:rPr>
            </w:pPr>
            <w:r>
              <w:rPr>
                <w:rFonts w:ascii="Calibri" w:hAnsi="Calibri" w:cs="Book Antiqua"/>
              </w:rPr>
              <w:t xml:space="preserve">Registrar producto </w:t>
            </w:r>
          </w:p>
        </w:tc>
      </w:tr>
      <w:tr w:rsidR="00930D37" w:rsidRPr="005219A9" w14:paraId="0D425BC3" w14:textId="77777777" w:rsidTr="00614B45">
        <w:tc>
          <w:tcPr>
            <w:tcW w:w="2001" w:type="dxa"/>
            <w:shd w:val="clear" w:color="auto" w:fill="DBDBDB" w:themeFill="accent3" w:themeFillTint="66"/>
          </w:tcPr>
          <w:p w14:paraId="274B08B2" w14:textId="77777777" w:rsidR="00930D37" w:rsidRPr="005219A9" w:rsidRDefault="00930D37"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4996EF5" w14:textId="77777777" w:rsidR="00930D37" w:rsidRPr="005219A9" w:rsidRDefault="00930D37" w:rsidP="00614B45">
            <w:pPr>
              <w:rPr>
                <w:rFonts w:ascii="Calibri" w:hAnsi="Calibri" w:cs="Book Antiqua"/>
              </w:rPr>
            </w:pPr>
            <w:r w:rsidRPr="005219A9">
              <w:rPr>
                <w:rFonts w:ascii="Calibri" w:hAnsi="Calibri" w:cs="Book Antiqua"/>
              </w:rPr>
              <w:t>RF-1</w:t>
            </w:r>
          </w:p>
        </w:tc>
      </w:tr>
      <w:tr w:rsidR="00930D37" w:rsidRPr="005219A9" w14:paraId="6D72793A" w14:textId="77777777" w:rsidTr="00614B45">
        <w:tc>
          <w:tcPr>
            <w:tcW w:w="2001" w:type="dxa"/>
            <w:shd w:val="clear" w:color="auto" w:fill="DBDBDB" w:themeFill="accent3" w:themeFillTint="66"/>
          </w:tcPr>
          <w:p w14:paraId="45C70881" w14:textId="77777777" w:rsidR="00930D37" w:rsidRPr="005219A9" w:rsidRDefault="00930D37" w:rsidP="00614B45">
            <w:pPr>
              <w:rPr>
                <w:rFonts w:ascii="Calibri" w:hAnsi="Calibri" w:cs="Book Antiqua"/>
                <w:b/>
                <w:bCs/>
              </w:rPr>
            </w:pPr>
            <w:r w:rsidRPr="005219A9">
              <w:rPr>
                <w:rFonts w:ascii="Calibri" w:hAnsi="Calibri" w:cs="Book Antiqua"/>
                <w:b/>
                <w:bCs/>
              </w:rPr>
              <w:t>CU asociados:</w:t>
            </w:r>
          </w:p>
        </w:tc>
        <w:tc>
          <w:tcPr>
            <w:tcW w:w="5087" w:type="dxa"/>
          </w:tcPr>
          <w:p w14:paraId="7F9E0D55" w14:textId="77777777" w:rsidR="00930D37" w:rsidRPr="005219A9" w:rsidRDefault="00930D37" w:rsidP="00614B45">
            <w:pPr>
              <w:rPr>
                <w:rFonts w:ascii="Calibri" w:hAnsi="Calibri" w:cs="Book Antiqua"/>
              </w:rPr>
            </w:pPr>
            <w:r w:rsidRPr="005219A9">
              <w:rPr>
                <w:rFonts w:ascii="Calibri" w:hAnsi="Calibri" w:cs="Book Antiqua"/>
              </w:rPr>
              <w:t>CU-1</w:t>
            </w:r>
          </w:p>
        </w:tc>
      </w:tr>
      <w:tr w:rsidR="00930D37" w:rsidRPr="005219A9" w14:paraId="2DC7644A" w14:textId="77777777" w:rsidTr="00614B45">
        <w:tc>
          <w:tcPr>
            <w:tcW w:w="2001" w:type="dxa"/>
            <w:shd w:val="clear" w:color="auto" w:fill="DBDBDB" w:themeFill="accent3" w:themeFillTint="66"/>
          </w:tcPr>
          <w:p w14:paraId="5BA18FF1" w14:textId="77777777" w:rsidR="00930D37" w:rsidRPr="005219A9" w:rsidRDefault="00930D37" w:rsidP="00614B45">
            <w:pPr>
              <w:rPr>
                <w:rFonts w:ascii="Calibri" w:hAnsi="Calibri" w:cs="Book Antiqua"/>
                <w:b/>
                <w:bCs/>
              </w:rPr>
            </w:pPr>
            <w:r w:rsidRPr="005219A9">
              <w:rPr>
                <w:rFonts w:ascii="Calibri" w:hAnsi="Calibri" w:cs="Book Antiqua"/>
                <w:b/>
                <w:bCs/>
              </w:rPr>
              <w:t>Esc. Asociados:</w:t>
            </w:r>
          </w:p>
        </w:tc>
        <w:tc>
          <w:tcPr>
            <w:tcW w:w="5087" w:type="dxa"/>
          </w:tcPr>
          <w:p w14:paraId="601C03B7" w14:textId="77777777" w:rsidR="00930D37" w:rsidRPr="005219A9" w:rsidRDefault="00930D37" w:rsidP="00614B45">
            <w:pPr>
              <w:rPr>
                <w:rFonts w:ascii="Calibri" w:hAnsi="Calibri" w:cs="Book Antiqua"/>
              </w:rPr>
            </w:pPr>
            <w:r w:rsidRPr="005219A9">
              <w:rPr>
                <w:rFonts w:ascii="Calibri" w:hAnsi="Calibri" w:cs="Book Antiqua"/>
              </w:rPr>
              <w:t>ES-1.1</w:t>
            </w:r>
          </w:p>
        </w:tc>
      </w:tr>
    </w:tbl>
    <w:p w14:paraId="44AA5649" w14:textId="07131952" w:rsidR="00DE6738" w:rsidRPr="005219A9" w:rsidRDefault="00DE6738" w:rsidP="00DE6738"/>
    <w:p w14:paraId="1E3BC96C" w14:textId="53E53F82" w:rsidR="00DE6738" w:rsidRDefault="00E55C75" w:rsidP="00DE6738">
      <w:pPr>
        <w:jc w:val="both"/>
        <w:rPr>
          <w:noProof/>
        </w:rPr>
      </w:pPr>
      <w:r w:rsidRPr="00E55C75">
        <w:rPr>
          <w:noProof/>
        </w:rPr>
        <w:drawing>
          <wp:anchor distT="0" distB="0" distL="114300" distR="114300" simplePos="0" relativeHeight="251805696" behindDoc="0" locked="0" layoutInCell="1" allowOverlap="1" wp14:anchorId="383FC3FF" wp14:editId="3C34F0B6">
            <wp:simplePos x="0" y="0"/>
            <wp:positionH relativeFrom="margin">
              <wp:align>center</wp:align>
            </wp:positionH>
            <wp:positionV relativeFrom="paragraph">
              <wp:posOffset>11430</wp:posOffset>
            </wp:positionV>
            <wp:extent cx="5311140" cy="3020924"/>
            <wp:effectExtent l="0" t="0" r="3810" b="8255"/>
            <wp:wrapNone/>
            <wp:docPr id="8698375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7555" name="Imagen 1" descr="Interfaz de usuario gráfic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1140" cy="3020924"/>
                    </a:xfrm>
                    <a:prstGeom prst="rect">
                      <a:avLst/>
                    </a:prstGeom>
                  </pic:spPr>
                </pic:pic>
              </a:graphicData>
            </a:graphic>
            <wp14:sizeRelH relativeFrom="page">
              <wp14:pctWidth>0</wp14:pctWidth>
            </wp14:sizeRelH>
            <wp14:sizeRelV relativeFrom="page">
              <wp14:pctHeight>0</wp14:pctHeight>
            </wp14:sizeRelV>
          </wp:anchor>
        </w:drawing>
      </w:r>
    </w:p>
    <w:p w14:paraId="6587E1C2" w14:textId="55B3CF9A" w:rsidR="00591E39" w:rsidRDefault="00591E39" w:rsidP="00DE6738">
      <w:pPr>
        <w:jc w:val="both"/>
        <w:rPr>
          <w:noProof/>
        </w:rPr>
      </w:pPr>
    </w:p>
    <w:p w14:paraId="6150DBC7" w14:textId="471934EE" w:rsidR="00591E39" w:rsidRDefault="00591E39" w:rsidP="00DE6738">
      <w:pPr>
        <w:jc w:val="both"/>
        <w:rPr>
          <w:noProof/>
        </w:rPr>
      </w:pPr>
    </w:p>
    <w:p w14:paraId="503F4243" w14:textId="0F87EA23" w:rsidR="00591E39" w:rsidRDefault="00591E39" w:rsidP="00DE6738">
      <w:pPr>
        <w:jc w:val="both"/>
        <w:rPr>
          <w:noProof/>
        </w:rPr>
      </w:pPr>
    </w:p>
    <w:p w14:paraId="4C1FD6B1" w14:textId="23E76792" w:rsidR="00591E39" w:rsidRDefault="00591E39" w:rsidP="00DE6738">
      <w:pPr>
        <w:jc w:val="both"/>
        <w:rPr>
          <w:noProof/>
        </w:rPr>
      </w:pPr>
    </w:p>
    <w:p w14:paraId="421E4B6C" w14:textId="2D1D8F25" w:rsidR="00591E39" w:rsidRDefault="00591E39" w:rsidP="00DE6738">
      <w:pPr>
        <w:jc w:val="both"/>
        <w:rPr>
          <w:noProof/>
        </w:rPr>
      </w:pPr>
    </w:p>
    <w:p w14:paraId="7DC3ED78" w14:textId="6C6AA168" w:rsidR="00591E39" w:rsidRDefault="00591E39" w:rsidP="00DE6738">
      <w:pPr>
        <w:jc w:val="both"/>
        <w:rPr>
          <w:noProof/>
        </w:rPr>
      </w:pPr>
    </w:p>
    <w:p w14:paraId="486551DF" w14:textId="406F45A9" w:rsidR="00591E39" w:rsidRDefault="00591E39" w:rsidP="00DE6738">
      <w:pPr>
        <w:jc w:val="both"/>
        <w:rPr>
          <w:noProof/>
        </w:rPr>
      </w:pPr>
    </w:p>
    <w:p w14:paraId="6BE6AFF1" w14:textId="37FE8A33" w:rsidR="00591E39" w:rsidRDefault="00591E39" w:rsidP="00DE6738">
      <w:pPr>
        <w:jc w:val="both"/>
        <w:rPr>
          <w:noProof/>
        </w:rPr>
      </w:pPr>
    </w:p>
    <w:p w14:paraId="5EDB2B46" w14:textId="70065E0F" w:rsidR="00591E39" w:rsidRDefault="00591E39" w:rsidP="00DE6738">
      <w:pPr>
        <w:jc w:val="both"/>
        <w:rPr>
          <w:noProof/>
        </w:rPr>
      </w:pPr>
    </w:p>
    <w:p w14:paraId="476F2551" w14:textId="30BA3B1D" w:rsidR="00591E39" w:rsidRDefault="00591E39" w:rsidP="00DE6738">
      <w:pPr>
        <w:jc w:val="both"/>
        <w:rPr>
          <w:noProof/>
        </w:rPr>
      </w:pPr>
    </w:p>
    <w:p w14:paraId="6731652D" w14:textId="7DDB1D12" w:rsidR="00591E39" w:rsidRDefault="00591E39" w:rsidP="00DE6738">
      <w:pPr>
        <w:jc w:val="both"/>
        <w:rPr>
          <w:noProof/>
        </w:rPr>
      </w:pPr>
    </w:p>
    <w:p w14:paraId="35B07EDB" w14:textId="73EC447D" w:rsidR="00591E39" w:rsidRDefault="00591E39" w:rsidP="00DE6738">
      <w:pPr>
        <w:jc w:val="both"/>
        <w:rPr>
          <w:noProof/>
        </w:rPr>
      </w:pPr>
    </w:p>
    <w:p w14:paraId="3715FA17" w14:textId="115ABF0A" w:rsidR="00591E39" w:rsidRDefault="00591E39" w:rsidP="00DE6738">
      <w:pPr>
        <w:jc w:val="both"/>
        <w:rPr>
          <w:noProof/>
        </w:rPr>
      </w:pPr>
    </w:p>
    <w:p w14:paraId="5C7FA5CC" w14:textId="5E0BFD01" w:rsidR="00591E39" w:rsidRDefault="00591E39" w:rsidP="00DE6738">
      <w:pPr>
        <w:jc w:val="both"/>
        <w:rPr>
          <w:noProof/>
        </w:rPr>
      </w:pPr>
    </w:p>
    <w:p w14:paraId="67B9BBB8" w14:textId="6BF319C8" w:rsidR="00591E39" w:rsidRDefault="00591E39" w:rsidP="00DE6738">
      <w:pPr>
        <w:jc w:val="both"/>
        <w:rPr>
          <w:noProof/>
        </w:rPr>
      </w:pPr>
    </w:p>
    <w:p w14:paraId="0F3109B2" w14:textId="4D9023CA" w:rsidR="00591E39" w:rsidRDefault="00591E39" w:rsidP="00DE6738">
      <w:pPr>
        <w:jc w:val="both"/>
        <w:rPr>
          <w:noProof/>
        </w:rPr>
      </w:pPr>
    </w:p>
    <w:p w14:paraId="57D0321C" w14:textId="1F003AC9" w:rsidR="00591E39" w:rsidRDefault="00591E39" w:rsidP="00DE6738">
      <w:pPr>
        <w:jc w:val="both"/>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52B87" w:rsidRPr="005219A9" w14:paraId="179B5F1B" w14:textId="77777777" w:rsidTr="00C45CFF">
        <w:tc>
          <w:tcPr>
            <w:tcW w:w="2001" w:type="dxa"/>
            <w:shd w:val="clear" w:color="auto" w:fill="DBDBDB" w:themeFill="accent3" w:themeFillTint="66"/>
          </w:tcPr>
          <w:p w14:paraId="52D4B080" w14:textId="77777777" w:rsidR="00652B87" w:rsidRPr="005219A9" w:rsidRDefault="00652B8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4840407" w14:textId="251C844E" w:rsidR="00652B87" w:rsidRPr="005219A9" w:rsidRDefault="00652B87" w:rsidP="00C45CFF">
            <w:pPr>
              <w:ind w:left="13"/>
              <w:jc w:val="both"/>
              <w:rPr>
                <w:rFonts w:ascii="Calibri" w:hAnsi="Calibri" w:cs="Book Antiqua"/>
              </w:rPr>
            </w:pPr>
            <w:r w:rsidRPr="005219A9">
              <w:rPr>
                <w:rFonts w:ascii="Calibri" w:hAnsi="Calibri" w:cs="Book Antiqua"/>
              </w:rPr>
              <w:t>UI-01</w:t>
            </w:r>
          </w:p>
        </w:tc>
      </w:tr>
      <w:tr w:rsidR="00652B87" w:rsidRPr="005219A9" w14:paraId="11604C4B" w14:textId="77777777" w:rsidTr="00C45CFF">
        <w:tc>
          <w:tcPr>
            <w:tcW w:w="2001" w:type="dxa"/>
            <w:shd w:val="clear" w:color="auto" w:fill="DBDBDB" w:themeFill="accent3" w:themeFillTint="66"/>
          </w:tcPr>
          <w:p w14:paraId="3E9C4B20" w14:textId="77777777" w:rsidR="00652B87" w:rsidRPr="005219A9" w:rsidRDefault="00652B87" w:rsidP="00C45CFF">
            <w:pPr>
              <w:rPr>
                <w:rFonts w:ascii="Calibri" w:hAnsi="Calibri" w:cs="Book Antiqua"/>
                <w:b/>
                <w:bCs/>
              </w:rPr>
            </w:pPr>
            <w:r w:rsidRPr="005219A9">
              <w:rPr>
                <w:rFonts w:ascii="Calibri" w:hAnsi="Calibri" w:cs="Book Antiqua"/>
                <w:b/>
                <w:bCs/>
              </w:rPr>
              <w:t>Descripción:</w:t>
            </w:r>
          </w:p>
        </w:tc>
        <w:tc>
          <w:tcPr>
            <w:tcW w:w="5087" w:type="dxa"/>
          </w:tcPr>
          <w:p w14:paraId="0CFAECEF" w14:textId="5517B431" w:rsidR="00652B87" w:rsidRPr="005219A9" w:rsidRDefault="00652B87" w:rsidP="00C45CFF">
            <w:pPr>
              <w:spacing w:line="259" w:lineRule="auto"/>
              <w:rPr>
                <w:rFonts w:ascii="Calibri" w:hAnsi="Calibri" w:cs="Book Antiqua"/>
              </w:rPr>
            </w:pPr>
            <w:r>
              <w:rPr>
                <w:rFonts w:ascii="Calibri" w:hAnsi="Calibri" w:cs="Book Antiqua"/>
              </w:rPr>
              <w:t xml:space="preserve">Registrar producto </w:t>
            </w:r>
          </w:p>
        </w:tc>
      </w:tr>
      <w:tr w:rsidR="00652B87" w:rsidRPr="005219A9" w14:paraId="0A73C58D" w14:textId="77777777" w:rsidTr="00C45CFF">
        <w:tc>
          <w:tcPr>
            <w:tcW w:w="2001" w:type="dxa"/>
            <w:shd w:val="clear" w:color="auto" w:fill="DBDBDB" w:themeFill="accent3" w:themeFillTint="66"/>
          </w:tcPr>
          <w:p w14:paraId="365B86F4" w14:textId="77777777" w:rsidR="00652B87" w:rsidRPr="005219A9" w:rsidRDefault="00652B8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5510D6" w14:textId="28381D84" w:rsidR="00652B87" w:rsidRPr="005219A9" w:rsidRDefault="00652B87" w:rsidP="00C45CFF">
            <w:pPr>
              <w:rPr>
                <w:rFonts w:ascii="Calibri" w:hAnsi="Calibri" w:cs="Book Antiqua"/>
              </w:rPr>
            </w:pPr>
            <w:r w:rsidRPr="005219A9">
              <w:rPr>
                <w:rFonts w:ascii="Calibri" w:hAnsi="Calibri" w:cs="Book Antiqua"/>
              </w:rPr>
              <w:t>RF-1</w:t>
            </w:r>
          </w:p>
        </w:tc>
      </w:tr>
      <w:tr w:rsidR="00652B87" w:rsidRPr="005219A9" w14:paraId="4370F87A" w14:textId="77777777" w:rsidTr="00C45CFF">
        <w:tc>
          <w:tcPr>
            <w:tcW w:w="2001" w:type="dxa"/>
            <w:shd w:val="clear" w:color="auto" w:fill="DBDBDB" w:themeFill="accent3" w:themeFillTint="66"/>
          </w:tcPr>
          <w:p w14:paraId="166E639A" w14:textId="77777777" w:rsidR="00652B87" w:rsidRPr="005219A9" w:rsidRDefault="00652B87" w:rsidP="00C45CFF">
            <w:pPr>
              <w:rPr>
                <w:rFonts w:ascii="Calibri" w:hAnsi="Calibri" w:cs="Book Antiqua"/>
                <w:b/>
                <w:bCs/>
              </w:rPr>
            </w:pPr>
            <w:r w:rsidRPr="005219A9">
              <w:rPr>
                <w:rFonts w:ascii="Calibri" w:hAnsi="Calibri" w:cs="Book Antiqua"/>
                <w:b/>
                <w:bCs/>
              </w:rPr>
              <w:t>CU asociados:</w:t>
            </w:r>
          </w:p>
        </w:tc>
        <w:tc>
          <w:tcPr>
            <w:tcW w:w="5087" w:type="dxa"/>
          </w:tcPr>
          <w:p w14:paraId="23EFD953" w14:textId="7A774C4A" w:rsidR="00652B87" w:rsidRPr="005219A9" w:rsidRDefault="00652B87" w:rsidP="00C45CFF">
            <w:pPr>
              <w:rPr>
                <w:rFonts w:ascii="Calibri" w:hAnsi="Calibri" w:cs="Book Antiqua"/>
              </w:rPr>
            </w:pPr>
            <w:r w:rsidRPr="005219A9">
              <w:rPr>
                <w:rFonts w:ascii="Calibri" w:hAnsi="Calibri" w:cs="Book Antiqua"/>
              </w:rPr>
              <w:t>CU-1</w:t>
            </w:r>
          </w:p>
        </w:tc>
      </w:tr>
      <w:tr w:rsidR="00652B87" w:rsidRPr="005219A9" w14:paraId="5BBA3E56" w14:textId="77777777" w:rsidTr="00C45CFF">
        <w:tc>
          <w:tcPr>
            <w:tcW w:w="2001" w:type="dxa"/>
            <w:shd w:val="clear" w:color="auto" w:fill="DBDBDB" w:themeFill="accent3" w:themeFillTint="66"/>
          </w:tcPr>
          <w:p w14:paraId="5FF94A6B" w14:textId="77777777" w:rsidR="00652B87" w:rsidRPr="005219A9" w:rsidRDefault="00652B87" w:rsidP="00C45CFF">
            <w:pPr>
              <w:rPr>
                <w:rFonts w:ascii="Calibri" w:hAnsi="Calibri" w:cs="Book Antiqua"/>
                <w:b/>
                <w:bCs/>
              </w:rPr>
            </w:pPr>
            <w:r w:rsidRPr="005219A9">
              <w:rPr>
                <w:rFonts w:ascii="Calibri" w:hAnsi="Calibri" w:cs="Book Antiqua"/>
                <w:b/>
                <w:bCs/>
              </w:rPr>
              <w:t>Esc. Asociados:</w:t>
            </w:r>
          </w:p>
        </w:tc>
        <w:tc>
          <w:tcPr>
            <w:tcW w:w="5087" w:type="dxa"/>
          </w:tcPr>
          <w:p w14:paraId="79A8CC80" w14:textId="73EE056F" w:rsidR="00652B87" w:rsidRPr="005219A9" w:rsidRDefault="00652B87" w:rsidP="00C45CFF">
            <w:pPr>
              <w:rPr>
                <w:rFonts w:ascii="Calibri" w:hAnsi="Calibri" w:cs="Book Antiqua"/>
              </w:rPr>
            </w:pPr>
            <w:r w:rsidRPr="005219A9">
              <w:rPr>
                <w:rFonts w:ascii="Calibri" w:hAnsi="Calibri" w:cs="Book Antiqua"/>
              </w:rPr>
              <w:t>ES-1.</w:t>
            </w:r>
            <w:r w:rsidR="00871784">
              <w:rPr>
                <w:rFonts w:ascii="Calibri" w:hAnsi="Calibri" w:cs="Book Antiqua"/>
              </w:rPr>
              <w:t>3</w:t>
            </w:r>
          </w:p>
        </w:tc>
      </w:tr>
    </w:tbl>
    <w:p w14:paraId="710B38DC" w14:textId="07C7C7DA" w:rsidR="00591E39" w:rsidRDefault="00652B87" w:rsidP="00DE6738">
      <w:pPr>
        <w:jc w:val="both"/>
        <w:rPr>
          <w:noProof/>
        </w:rPr>
      </w:pPr>
      <w:r w:rsidRPr="00652B87">
        <w:rPr>
          <w:noProof/>
        </w:rPr>
        <w:drawing>
          <wp:anchor distT="0" distB="0" distL="114300" distR="114300" simplePos="0" relativeHeight="251836416" behindDoc="0" locked="0" layoutInCell="1" allowOverlap="1" wp14:anchorId="57266CDD" wp14:editId="423D528A">
            <wp:simplePos x="0" y="0"/>
            <wp:positionH relativeFrom="margin">
              <wp:align>center</wp:align>
            </wp:positionH>
            <wp:positionV relativeFrom="paragraph">
              <wp:posOffset>110490</wp:posOffset>
            </wp:positionV>
            <wp:extent cx="5288280" cy="3007360"/>
            <wp:effectExtent l="0" t="0" r="7620" b="2540"/>
            <wp:wrapNone/>
            <wp:docPr id="159662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2141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8280" cy="3007360"/>
                    </a:xfrm>
                    <a:prstGeom prst="rect">
                      <a:avLst/>
                    </a:prstGeom>
                  </pic:spPr>
                </pic:pic>
              </a:graphicData>
            </a:graphic>
            <wp14:sizeRelH relativeFrom="page">
              <wp14:pctWidth>0</wp14:pctWidth>
            </wp14:sizeRelH>
            <wp14:sizeRelV relativeFrom="page">
              <wp14:pctHeight>0</wp14:pctHeight>
            </wp14:sizeRelV>
          </wp:anchor>
        </w:drawing>
      </w:r>
    </w:p>
    <w:p w14:paraId="1B0A236F" w14:textId="7DD717EB" w:rsidR="00591E39" w:rsidRDefault="00591E39" w:rsidP="00DE6738">
      <w:pPr>
        <w:jc w:val="both"/>
        <w:rPr>
          <w:noProof/>
        </w:rPr>
      </w:pPr>
    </w:p>
    <w:p w14:paraId="23A8415D" w14:textId="4FE70760" w:rsidR="00591E39" w:rsidRDefault="00591E39" w:rsidP="00DE6738">
      <w:pPr>
        <w:jc w:val="both"/>
        <w:rPr>
          <w:noProof/>
        </w:rPr>
      </w:pPr>
    </w:p>
    <w:p w14:paraId="1E251AFB" w14:textId="1CF0881E" w:rsidR="00591E39" w:rsidRDefault="00591E39" w:rsidP="00DE6738">
      <w:pPr>
        <w:jc w:val="both"/>
        <w:rPr>
          <w:noProof/>
        </w:rPr>
      </w:pPr>
    </w:p>
    <w:p w14:paraId="6A5E5687" w14:textId="4793E678" w:rsidR="00591E39" w:rsidRDefault="00591E39" w:rsidP="00DE6738">
      <w:pPr>
        <w:jc w:val="both"/>
        <w:rPr>
          <w:noProof/>
        </w:rPr>
      </w:pPr>
    </w:p>
    <w:p w14:paraId="37E4BE49" w14:textId="29148A95" w:rsidR="00591E39" w:rsidRPr="005219A9" w:rsidRDefault="00591E39" w:rsidP="00DE6738">
      <w:pPr>
        <w:jc w:val="both"/>
        <w:rPr>
          <w:rFonts w:ascii="Calibri" w:hAnsi="Calibri" w:cs="Book Antiqua"/>
          <w:color w:val="595959"/>
        </w:rPr>
      </w:pPr>
    </w:p>
    <w:p w14:paraId="76AAF3D8" w14:textId="34952EC1" w:rsidR="00DE6738" w:rsidRPr="005219A9" w:rsidRDefault="00DE6738" w:rsidP="00DE6738">
      <w:pPr>
        <w:jc w:val="center"/>
        <w:rPr>
          <w:rFonts w:ascii="Calibri" w:hAnsi="Calibri" w:cs="Book Antiqua"/>
          <w:color w:val="595959"/>
        </w:rPr>
      </w:pPr>
    </w:p>
    <w:p w14:paraId="1759ADD7" w14:textId="16253E21" w:rsidR="00DE6738" w:rsidRDefault="00DE6738" w:rsidP="00DE6738">
      <w:pPr>
        <w:jc w:val="center"/>
        <w:rPr>
          <w:rFonts w:ascii="Calibri" w:hAnsi="Calibri" w:cs="Book Antiqua"/>
          <w:color w:val="595959"/>
        </w:rPr>
      </w:pPr>
    </w:p>
    <w:p w14:paraId="2638A8EE" w14:textId="77777777" w:rsidR="00652B87" w:rsidRPr="005219A9" w:rsidRDefault="00652B87" w:rsidP="00DE6738">
      <w:pPr>
        <w:jc w:val="center"/>
        <w:rPr>
          <w:rFonts w:ascii="Calibri" w:hAnsi="Calibri" w:cs="Book Antiqua"/>
          <w:color w:val="595959"/>
        </w:rPr>
      </w:pPr>
    </w:p>
    <w:p w14:paraId="666EDB0F" w14:textId="77777777" w:rsidR="00DE6738" w:rsidRDefault="00DE6738" w:rsidP="00DE6738">
      <w:pPr>
        <w:jc w:val="center"/>
        <w:rPr>
          <w:rFonts w:ascii="Calibri" w:hAnsi="Calibri" w:cs="Book Antiqua"/>
          <w:color w:val="595959"/>
        </w:rPr>
      </w:pPr>
    </w:p>
    <w:p w14:paraId="0C44D097" w14:textId="77777777" w:rsidR="00591E39" w:rsidRDefault="00591E39" w:rsidP="00DE6738">
      <w:pPr>
        <w:jc w:val="center"/>
        <w:rPr>
          <w:rFonts w:ascii="Calibri" w:hAnsi="Calibri" w:cs="Book Antiqua"/>
          <w:color w:val="595959"/>
        </w:rPr>
      </w:pPr>
    </w:p>
    <w:p w14:paraId="1F859A14" w14:textId="39E05AFB" w:rsidR="00591E39" w:rsidRDefault="00591E39" w:rsidP="00DE6738">
      <w:pPr>
        <w:jc w:val="center"/>
        <w:rPr>
          <w:rFonts w:ascii="Calibri" w:hAnsi="Calibri" w:cs="Book Antiqua"/>
          <w:color w:val="595959"/>
        </w:rPr>
      </w:pPr>
    </w:p>
    <w:p w14:paraId="110E3C3A" w14:textId="77777777" w:rsidR="00591E39" w:rsidRDefault="00591E39" w:rsidP="00DE6738">
      <w:pPr>
        <w:jc w:val="center"/>
        <w:rPr>
          <w:rFonts w:ascii="Calibri" w:hAnsi="Calibri" w:cs="Book Antiqua"/>
          <w:color w:val="595959"/>
        </w:rPr>
      </w:pPr>
    </w:p>
    <w:p w14:paraId="379D0DDC" w14:textId="77777777" w:rsidR="00652B87" w:rsidRDefault="00652B87" w:rsidP="00DE6738">
      <w:pPr>
        <w:jc w:val="center"/>
        <w:rPr>
          <w:rFonts w:ascii="Calibri" w:hAnsi="Calibri" w:cs="Book Antiqua"/>
          <w:color w:val="595959"/>
        </w:rPr>
      </w:pPr>
    </w:p>
    <w:p w14:paraId="140E56EF" w14:textId="07D48E8F" w:rsidR="00652B87" w:rsidRDefault="00652B87" w:rsidP="00DE6738">
      <w:pPr>
        <w:jc w:val="center"/>
        <w:rPr>
          <w:rFonts w:ascii="Calibri" w:hAnsi="Calibri" w:cs="Book Antiqua"/>
          <w:color w:val="595959"/>
        </w:rPr>
      </w:pPr>
    </w:p>
    <w:p w14:paraId="36A631A5" w14:textId="77777777" w:rsidR="00591E39" w:rsidRPr="005219A9" w:rsidRDefault="00591E39" w:rsidP="00930D37">
      <w:pPr>
        <w:rPr>
          <w:rFonts w:ascii="Calibri" w:hAnsi="Calibri" w:cs="Book Antiqua"/>
          <w:color w:val="595959"/>
        </w:rPr>
      </w:pPr>
    </w:p>
    <w:p w14:paraId="45D6B301" w14:textId="7DC26517" w:rsidR="00DE6738" w:rsidRDefault="00DE6738" w:rsidP="00DE6738">
      <w:pPr>
        <w:ind w:left="993"/>
        <w:rPr>
          <w:rFonts w:ascii="Calibri" w:hAnsi="Calibri" w:cs="Book Antiqua"/>
          <w:color w:val="595959"/>
        </w:rPr>
      </w:pPr>
    </w:p>
    <w:p w14:paraId="611CFCA2" w14:textId="39C5116C" w:rsidR="00871784" w:rsidRPr="005219A9" w:rsidRDefault="00871784"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765BF" w:rsidRPr="005219A9" w14:paraId="48050865" w14:textId="77777777" w:rsidTr="00614B45">
        <w:tc>
          <w:tcPr>
            <w:tcW w:w="2001" w:type="dxa"/>
            <w:shd w:val="clear" w:color="auto" w:fill="DBDBDB" w:themeFill="accent3" w:themeFillTint="66"/>
          </w:tcPr>
          <w:p w14:paraId="3E756F81" w14:textId="77777777" w:rsidR="00F765BF" w:rsidRPr="005219A9" w:rsidRDefault="00F765BF"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A436EF9" w14:textId="77777777" w:rsidR="00F765BF" w:rsidRPr="005219A9" w:rsidRDefault="00F765BF" w:rsidP="00614B45">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F765BF" w:rsidRPr="005219A9" w14:paraId="520E4C67" w14:textId="77777777" w:rsidTr="00614B45">
        <w:tc>
          <w:tcPr>
            <w:tcW w:w="2001" w:type="dxa"/>
            <w:shd w:val="clear" w:color="auto" w:fill="DBDBDB" w:themeFill="accent3" w:themeFillTint="66"/>
          </w:tcPr>
          <w:p w14:paraId="041FDE8A" w14:textId="77777777" w:rsidR="00F765BF" w:rsidRPr="005219A9" w:rsidRDefault="00F765BF" w:rsidP="00614B45">
            <w:pPr>
              <w:rPr>
                <w:rFonts w:ascii="Calibri" w:hAnsi="Calibri" w:cs="Book Antiqua"/>
                <w:b/>
                <w:bCs/>
              </w:rPr>
            </w:pPr>
            <w:r w:rsidRPr="005219A9">
              <w:rPr>
                <w:rFonts w:ascii="Calibri" w:hAnsi="Calibri" w:cs="Book Antiqua"/>
                <w:b/>
                <w:bCs/>
              </w:rPr>
              <w:t>Descripción:</w:t>
            </w:r>
          </w:p>
        </w:tc>
        <w:tc>
          <w:tcPr>
            <w:tcW w:w="5087" w:type="dxa"/>
          </w:tcPr>
          <w:p w14:paraId="55A9116C" w14:textId="3F818F98" w:rsidR="00F765BF" w:rsidRPr="005219A9" w:rsidRDefault="00F765BF" w:rsidP="00614B45">
            <w:pPr>
              <w:spacing w:line="259" w:lineRule="auto"/>
              <w:rPr>
                <w:rFonts w:ascii="Calibri" w:hAnsi="Calibri" w:cs="Book Antiqua"/>
              </w:rPr>
            </w:pPr>
            <w:r w:rsidRPr="009E516F">
              <w:rPr>
                <w:rFonts w:ascii="Calibri" w:hAnsi="Calibri" w:cs="Book Antiqua"/>
              </w:rPr>
              <w:t>Actualizar producto</w:t>
            </w:r>
          </w:p>
        </w:tc>
      </w:tr>
      <w:tr w:rsidR="00F765BF" w:rsidRPr="005219A9" w14:paraId="57317E65" w14:textId="77777777" w:rsidTr="00614B45">
        <w:tc>
          <w:tcPr>
            <w:tcW w:w="2001" w:type="dxa"/>
            <w:shd w:val="clear" w:color="auto" w:fill="DBDBDB" w:themeFill="accent3" w:themeFillTint="66"/>
          </w:tcPr>
          <w:p w14:paraId="0995E20A" w14:textId="77777777" w:rsidR="00F765BF" w:rsidRPr="005219A9" w:rsidRDefault="00F765BF"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0D4C35" w14:textId="0D4FD263" w:rsidR="00F765BF" w:rsidRPr="005219A9" w:rsidRDefault="00F765BF" w:rsidP="00614B45">
            <w:pPr>
              <w:rPr>
                <w:rFonts w:ascii="Calibri" w:hAnsi="Calibri" w:cs="Book Antiqua"/>
              </w:rPr>
            </w:pPr>
            <w:r w:rsidRPr="005219A9">
              <w:rPr>
                <w:rFonts w:ascii="Calibri" w:hAnsi="Calibri" w:cs="Book Antiqua"/>
              </w:rPr>
              <w:t>RF-</w:t>
            </w:r>
            <w:r>
              <w:rPr>
                <w:rFonts w:ascii="Calibri" w:hAnsi="Calibri" w:cs="Book Antiqua"/>
              </w:rPr>
              <w:t>2</w:t>
            </w:r>
          </w:p>
        </w:tc>
      </w:tr>
      <w:tr w:rsidR="00F765BF" w:rsidRPr="005219A9" w14:paraId="3D2C6E21" w14:textId="77777777" w:rsidTr="00614B45">
        <w:tc>
          <w:tcPr>
            <w:tcW w:w="2001" w:type="dxa"/>
            <w:shd w:val="clear" w:color="auto" w:fill="DBDBDB" w:themeFill="accent3" w:themeFillTint="66"/>
          </w:tcPr>
          <w:p w14:paraId="20CACD2C" w14:textId="77777777" w:rsidR="00F765BF" w:rsidRPr="005219A9" w:rsidRDefault="00F765BF" w:rsidP="00614B45">
            <w:pPr>
              <w:rPr>
                <w:rFonts w:ascii="Calibri" w:hAnsi="Calibri" w:cs="Book Antiqua"/>
                <w:b/>
                <w:bCs/>
              </w:rPr>
            </w:pPr>
            <w:r w:rsidRPr="005219A9">
              <w:rPr>
                <w:rFonts w:ascii="Calibri" w:hAnsi="Calibri" w:cs="Book Antiqua"/>
                <w:b/>
                <w:bCs/>
              </w:rPr>
              <w:t>CU asociados:</w:t>
            </w:r>
          </w:p>
        </w:tc>
        <w:tc>
          <w:tcPr>
            <w:tcW w:w="5087" w:type="dxa"/>
          </w:tcPr>
          <w:p w14:paraId="1F2DDAB7" w14:textId="5BD41D27" w:rsidR="00F765BF" w:rsidRPr="005219A9" w:rsidRDefault="00F765BF" w:rsidP="00614B45">
            <w:pPr>
              <w:rPr>
                <w:rFonts w:ascii="Calibri" w:hAnsi="Calibri" w:cs="Book Antiqua"/>
              </w:rPr>
            </w:pPr>
            <w:r w:rsidRPr="005219A9">
              <w:rPr>
                <w:rFonts w:ascii="Calibri" w:hAnsi="Calibri" w:cs="Book Antiqua"/>
              </w:rPr>
              <w:t>CU-</w:t>
            </w:r>
            <w:r>
              <w:rPr>
                <w:rFonts w:ascii="Calibri" w:hAnsi="Calibri" w:cs="Book Antiqua"/>
              </w:rPr>
              <w:t>2</w:t>
            </w:r>
          </w:p>
        </w:tc>
      </w:tr>
      <w:tr w:rsidR="00F765BF" w:rsidRPr="005219A9" w14:paraId="091709B4" w14:textId="77777777" w:rsidTr="00614B45">
        <w:tc>
          <w:tcPr>
            <w:tcW w:w="2001" w:type="dxa"/>
            <w:shd w:val="clear" w:color="auto" w:fill="DBDBDB" w:themeFill="accent3" w:themeFillTint="66"/>
          </w:tcPr>
          <w:p w14:paraId="6C89C50C" w14:textId="77777777" w:rsidR="00F765BF" w:rsidRPr="005219A9" w:rsidRDefault="00F765BF" w:rsidP="00614B45">
            <w:pPr>
              <w:rPr>
                <w:rFonts w:ascii="Calibri" w:hAnsi="Calibri" w:cs="Book Antiqua"/>
                <w:b/>
                <w:bCs/>
              </w:rPr>
            </w:pPr>
            <w:r w:rsidRPr="005219A9">
              <w:rPr>
                <w:rFonts w:ascii="Calibri" w:hAnsi="Calibri" w:cs="Book Antiqua"/>
                <w:b/>
                <w:bCs/>
              </w:rPr>
              <w:t>Esc. Asociados:</w:t>
            </w:r>
          </w:p>
        </w:tc>
        <w:tc>
          <w:tcPr>
            <w:tcW w:w="5087" w:type="dxa"/>
          </w:tcPr>
          <w:p w14:paraId="7C594E20" w14:textId="77777777" w:rsidR="00F765BF" w:rsidRPr="005219A9" w:rsidRDefault="00F765BF" w:rsidP="00614B45">
            <w:pPr>
              <w:rPr>
                <w:rFonts w:ascii="Calibri" w:hAnsi="Calibri" w:cs="Book Antiqua"/>
              </w:rPr>
            </w:pPr>
            <w:r w:rsidRPr="005219A9">
              <w:rPr>
                <w:rFonts w:ascii="Calibri" w:hAnsi="Calibri" w:cs="Book Antiqua"/>
              </w:rPr>
              <w:t>ES-</w:t>
            </w:r>
            <w:r>
              <w:rPr>
                <w:rFonts w:ascii="Calibri" w:hAnsi="Calibri" w:cs="Book Antiqua"/>
              </w:rPr>
              <w:t>2.</w:t>
            </w:r>
            <w:r w:rsidRPr="005219A9">
              <w:rPr>
                <w:rFonts w:ascii="Calibri" w:hAnsi="Calibri" w:cs="Book Antiqua"/>
              </w:rPr>
              <w:t>1</w:t>
            </w:r>
          </w:p>
        </w:tc>
      </w:tr>
    </w:tbl>
    <w:p w14:paraId="1B935118" w14:textId="1CA35A09" w:rsidR="00DE6738" w:rsidRPr="005219A9" w:rsidRDefault="00871784" w:rsidP="00DE6738">
      <w:r w:rsidRPr="0015241F">
        <w:rPr>
          <w:noProof/>
        </w:rPr>
        <w:drawing>
          <wp:anchor distT="0" distB="0" distL="114300" distR="114300" simplePos="0" relativeHeight="251806720" behindDoc="0" locked="0" layoutInCell="1" allowOverlap="1" wp14:anchorId="733DECEC" wp14:editId="507F6472">
            <wp:simplePos x="0" y="0"/>
            <wp:positionH relativeFrom="margin">
              <wp:posOffset>358775</wp:posOffset>
            </wp:positionH>
            <wp:positionV relativeFrom="paragraph">
              <wp:posOffset>136525</wp:posOffset>
            </wp:positionV>
            <wp:extent cx="5366385" cy="3048000"/>
            <wp:effectExtent l="0" t="0" r="5715" b="0"/>
            <wp:wrapNone/>
            <wp:docPr id="11636848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4802" name="Imagen 1" descr="Interfaz de usuario gráfica, Text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66385" cy="3048000"/>
                    </a:xfrm>
                    <a:prstGeom prst="rect">
                      <a:avLst/>
                    </a:prstGeom>
                  </pic:spPr>
                </pic:pic>
              </a:graphicData>
            </a:graphic>
            <wp14:sizeRelH relativeFrom="page">
              <wp14:pctWidth>0</wp14:pctWidth>
            </wp14:sizeRelH>
            <wp14:sizeRelV relativeFrom="page">
              <wp14:pctHeight>0</wp14:pctHeight>
            </wp14:sizeRelV>
          </wp:anchor>
        </w:drawing>
      </w:r>
    </w:p>
    <w:p w14:paraId="7D9AC22F" w14:textId="5546EA9D" w:rsidR="00DE6738" w:rsidRPr="005219A9" w:rsidRDefault="00DE6738" w:rsidP="00DE6738">
      <w:pPr>
        <w:jc w:val="center"/>
      </w:pPr>
    </w:p>
    <w:p w14:paraId="35187551" w14:textId="297EE027" w:rsidR="00DE6738" w:rsidRDefault="00DE6738" w:rsidP="00DE6738">
      <w:pPr>
        <w:jc w:val="center"/>
        <w:rPr>
          <w:noProof/>
        </w:rPr>
      </w:pPr>
    </w:p>
    <w:p w14:paraId="2451CE4C" w14:textId="7B8A0BE3" w:rsidR="00F765BF" w:rsidRDefault="00F765BF" w:rsidP="00DE6738">
      <w:pPr>
        <w:jc w:val="center"/>
        <w:rPr>
          <w:noProof/>
        </w:rPr>
      </w:pPr>
    </w:p>
    <w:p w14:paraId="63A5E4C5" w14:textId="05386DB7" w:rsidR="00F765BF" w:rsidRDefault="00F765BF" w:rsidP="00DE6738">
      <w:pPr>
        <w:jc w:val="center"/>
        <w:rPr>
          <w:noProof/>
        </w:rPr>
      </w:pPr>
    </w:p>
    <w:p w14:paraId="1A3F7FA4" w14:textId="4CA8623E" w:rsidR="00F765BF" w:rsidRDefault="00F765BF" w:rsidP="00DE6738">
      <w:pPr>
        <w:jc w:val="center"/>
        <w:rPr>
          <w:noProof/>
        </w:rPr>
      </w:pPr>
    </w:p>
    <w:p w14:paraId="3E56E609" w14:textId="67E3A08A" w:rsidR="00F765BF" w:rsidRDefault="00F765BF" w:rsidP="00DE6738">
      <w:pPr>
        <w:jc w:val="center"/>
        <w:rPr>
          <w:noProof/>
        </w:rPr>
      </w:pPr>
    </w:p>
    <w:p w14:paraId="3B64886B" w14:textId="17F8B273" w:rsidR="00F765BF" w:rsidRDefault="00F765BF" w:rsidP="00DE6738">
      <w:pPr>
        <w:jc w:val="center"/>
        <w:rPr>
          <w:noProof/>
        </w:rPr>
      </w:pPr>
    </w:p>
    <w:p w14:paraId="0FBA031B" w14:textId="47935D10" w:rsidR="00F765BF" w:rsidRDefault="00F765BF" w:rsidP="00DE6738">
      <w:pPr>
        <w:jc w:val="center"/>
        <w:rPr>
          <w:noProof/>
        </w:rPr>
      </w:pPr>
    </w:p>
    <w:p w14:paraId="5532528E" w14:textId="2FA42351" w:rsidR="00F765BF" w:rsidRDefault="00F765BF" w:rsidP="00DE6738">
      <w:pPr>
        <w:jc w:val="center"/>
        <w:rPr>
          <w:noProof/>
        </w:rPr>
      </w:pPr>
    </w:p>
    <w:p w14:paraId="41D9F63C" w14:textId="55C6387C" w:rsidR="00F765BF" w:rsidRDefault="00F765BF" w:rsidP="00DE6738">
      <w:pPr>
        <w:jc w:val="center"/>
        <w:rPr>
          <w:noProof/>
        </w:rPr>
      </w:pPr>
    </w:p>
    <w:p w14:paraId="56D5D5DF" w14:textId="1FCF9A9A" w:rsidR="00F765BF" w:rsidRDefault="00F765BF" w:rsidP="00DE6738">
      <w:pPr>
        <w:jc w:val="center"/>
        <w:rPr>
          <w:noProof/>
        </w:rPr>
      </w:pPr>
    </w:p>
    <w:p w14:paraId="51A95D50" w14:textId="6350788E" w:rsidR="00F765BF" w:rsidRDefault="00F765BF" w:rsidP="00DE6738">
      <w:pPr>
        <w:jc w:val="center"/>
        <w:rPr>
          <w:noProof/>
        </w:rPr>
      </w:pPr>
    </w:p>
    <w:p w14:paraId="2EFAE2D0" w14:textId="207E69B0" w:rsidR="00F765BF" w:rsidRDefault="00F765BF" w:rsidP="00DE6738">
      <w:pPr>
        <w:jc w:val="center"/>
        <w:rPr>
          <w:noProof/>
        </w:rPr>
      </w:pPr>
    </w:p>
    <w:p w14:paraId="3C010BDA" w14:textId="77777777" w:rsidR="00F765BF" w:rsidRDefault="00F765BF" w:rsidP="00DE6738">
      <w:pPr>
        <w:jc w:val="center"/>
        <w:rPr>
          <w:noProof/>
        </w:rPr>
      </w:pPr>
    </w:p>
    <w:p w14:paraId="50048472" w14:textId="6A077610" w:rsidR="00F765BF" w:rsidRDefault="00F765BF" w:rsidP="00DE6738">
      <w:pPr>
        <w:jc w:val="center"/>
        <w:rPr>
          <w:noProof/>
        </w:rPr>
      </w:pPr>
    </w:p>
    <w:p w14:paraId="0C3EFCFA" w14:textId="6B718242" w:rsidR="00F765BF" w:rsidRDefault="00F765BF" w:rsidP="00DE6738">
      <w:pPr>
        <w:jc w:val="center"/>
        <w:rPr>
          <w:noProof/>
        </w:rPr>
      </w:pPr>
    </w:p>
    <w:p w14:paraId="723D1488" w14:textId="7D707C50" w:rsidR="00A0206E" w:rsidRDefault="00A0206E" w:rsidP="00DE6738"/>
    <w:p w14:paraId="0E99753D" w14:textId="77777777" w:rsidR="0026600F" w:rsidRDefault="0026600F"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71784" w:rsidRPr="005219A9" w14:paraId="48AE4C36" w14:textId="77777777" w:rsidTr="00C45CFF">
        <w:tc>
          <w:tcPr>
            <w:tcW w:w="2001" w:type="dxa"/>
            <w:shd w:val="clear" w:color="auto" w:fill="DBDBDB" w:themeFill="accent3" w:themeFillTint="66"/>
          </w:tcPr>
          <w:p w14:paraId="4218D8F7" w14:textId="77777777" w:rsidR="00871784" w:rsidRPr="005219A9" w:rsidRDefault="00871784"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E4859EA" w14:textId="77777777" w:rsidR="00871784" w:rsidRPr="005219A9" w:rsidRDefault="00871784" w:rsidP="00C45CFF">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871784" w:rsidRPr="005219A9" w14:paraId="4F80B44B" w14:textId="77777777" w:rsidTr="00C45CFF">
        <w:tc>
          <w:tcPr>
            <w:tcW w:w="2001" w:type="dxa"/>
            <w:shd w:val="clear" w:color="auto" w:fill="DBDBDB" w:themeFill="accent3" w:themeFillTint="66"/>
          </w:tcPr>
          <w:p w14:paraId="61AE842A" w14:textId="77777777" w:rsidR="00871784" w:rsidRPr="005219A9" w:rsidRDefault="00871784" w:rsidP="00C45CFF">
            <w:pPr>
              <w:rPr>
                <w:rFonts w:ascii="Calibri" w:hAnsi="Calibri" w:cs="Book Antiqua"/>
                <w:b/>
                <w:bCs/>
              </w:rPr>
            </w:pPr>
            <w:r w:rsidRPr="005219A9">
              <w:rPr>
                <w:rFonts w:ascii="Calibri" w:hAnsi="Calibri" w:cs="Book Antiqua"/>
                <w:b/>
                <w:bCs/>
              </w:rPr>
              <w:t>Descripción:</w:t>
            </w:r>
          </w:p>
        </w:tc>
        <w:tc>
          <w:tcPr>
            <w:tcW w:w="5087" w:type="dxa"/>
          </w:tcPr>
          <w:p w14:paraId="7F112335" w14:textId="77777777" w:rsidR="00871784" w:rsidRPr="005219A9" w:rsidRDefault="00871784" w:rsidP="00C45CFF">
            <w:pPr>
              <w:spacing w:line="259" w:lineRule="auto"/>
              <w:rPr>
                <w:rFonts w:ascii="Calibri" w:hAnsi="Calibri" w:cs="Book Antiqua"/>
              </w:rPr>
            </w:pPr>
            <w:r w:rsidRPr="009E516F">
              <w:rPr>
                <w:rFonts w:ascii="Calibri" w:hAnsi="Calibri" w:cs="Book Antiqua"/>
              </w:rPr>
              <w:t>Actualizar producto</w:t>
            </w:r>
          </w:p>
        </w:tc>
      </w:tr>
      <w:tr w:rsidR="00871784" w:rsidRPr="005219A9" w14:paraId="331AD7D0" w14:textId="77777777" w:rsidTr="00C45CFF">
        <w:tc>
          <w:tcPr>
            <w:tcW w:w="2001" w:type="dxa"/>
            <w:shd w:val="clear" w:color="auto" w:fill="DBDBDB" w:themeFill="accent3" w:themeFillTint="66"/>
          </w:tcPr>
          <w:p w14:paraId="17918DD2" w14:textId="77777777" w:rsidR="00871784" w:rsidRPr="005219A9" w:rsidRDefault="00871784"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FA6C55" w14:textId="02CE0CD2" w:rsidR="00871784" w:rsidRPr="005219A9" w:rsidRDefault="00871784" w:rsidP="00C45CFF">
            <w:pPr>
              <w:rPr>
                <w:rFonts w:ascii="Calibri" w:hAnsi="Calibri" w:cs="Book Antiqua"/>
              </w:rPr>
            </w:pPr>
            <w:r w:rsidRPr="005219A9">
              <w:rPr>
                <w:rFonts w:ascii="Calibri" w:hAnsi="Calibri" w:cs="Book Antiqua"/>
              </w:rPr>
              <w:t>RF-</w:t>
            </w:r>
            <w:r>
              <w:rPr>
                <w:rFonts w:ascii="Calibri" w:hAnsi="Calibri" w:cs="Book Antiqua"/>
              </w:rPr>
              <w:t>2</w:t>
            </w:r>
          </w:p>
        </w:tc>
      </w:tr>
      <w:tr w:rsidR="00871784" w:rsidRPr="005219A9" w14:paraId="784066FB" w14:textId="77777777" w:rsidTr="00C45CFF">
        <w:tc>
          <w:tcPr>
            <w:tcW w:w="2001" w:type="dxa"/>
            <w:shd w:val="clear" w:color="auto" w:fill="DBDBDB" w:themeFill="accent3" w:themeFillTint="66"/>
          </w:tcPr>
          <w:p w14:paraId="27D625B9" w14:textId="77777777" w:rsidR="00871784" w:rsidRPr="005219A9" w:rsidRDefault="00871784" w:rsidP="00C45CFF">
            <w:pPr>
              <w:rPr>
                <w:rFonts w:ascii="Calibri" w:hAnsi="Calibri" w:cs="Book Antiqua"/>
                <w:b/>
                <w:bCs/>
              </w:rPr>
            </w:pPr>
            <w:r w:rsidRPr="005219A9">
              <w:rPr>
                <w:rFonts w:ascii="Calibri" w:hAnsi="Calibri" w:cs="Book Antiqua"/>
                <w:b/>
                <w:bCs/>
              </w:rPr>
              <w:t>CU asociados:</w:t>
            </w:r>
          </w:p>
        </w:tc>
        <w:tc>
          <w:tcPr>
            <w:tcW w:w="5087" w:type="dxa"/>
          </w:tcPr>
          <w:p w14:paraId="5D71F7E8" w14:textId="468F1AC9" w:rsidR="00871784" w:rsidRPr="005219A9" w:rsidRDefault="00871784" w:rsidP="00C45CFF">
            <w:pPr>
              <w:rPr>
                <w:rFonts w:ascii="Calibri" w:hAnsi="Calibri" w:cs="Book Antiqua"/>
              </w:rPr>
            </w:pPr>
            <w:r w:rsidRPr="005219A9">
              <w:rPr>
                <w:rFonts w:ascii="Calibri" w:hAnsi="Calibri" w:cs="Book Antiqua"/>
              </w:rPr>
              <w:t>CU-</w:t>
            </w:r>
            <w:r>
              <w:rPr>
                <w:rFonts w:ascii="Calibri" w:hAnsi="Calibri" w:cs="Book Antiqua"/>
              </w:rPr>
              <w:t>2</w:t>
            </w:r>
          </w:p>
        </w:tc>
      </w:tr>
      <w:tr w:rsidR="00871784" w:rsidRPr="005219A9" w14:paraId="3FC50697" w14:textId="77777777" w:rsidTr="00C45CFF">
        <w:tc>
          <w:tcPr>
            <w:tcW w:w="2001" w:type="dxa"/>
            <w:shd w:val="clear" w:color="auto" w:fill="DBDBDB" w:themeFill="accent3" w:themeFillTint="66"/>
          </w:tcPr>
          <w:p w14:paraId="59BB9402" w14:textId="77777777" w:rsidR="00871784" w:rsidRPr="005219A9" w:rsidRDefault="00871784" w:rsidP="00C45CFF">
            <w:pPr>
              <w:rPr>
                <w:rFonts w:ascii="Calibri" w:hAnsi="Calibri" w:cs="Book Antiqua"/>
                <w:b/>
                <w:bCs/>
              </w:rPr>
            </w:pPr>
            <w:r w:rsidRPr="005219A9">
              <w:rPr>
                <w:rFonts w:ascii="Calibri" w:hAnsi="Calibri" w:cs="Book Antiqua"/>
                <w:b/>
                <w:bCs/>
              </w:rPr>
              <w:t>Esc. Asociados:</w:t>
            </w:r>
          </w:p>
        </w:tc>
        <w:tc>
          <w:tcPr>
            <w:tcW w:w="5087" w:type="dxa"/>
          </w:tcPr>
          <w:p w14:paraId="0C29EF11" w14:textId="73A4C127" w:rsidR="00871784" w:rsidRPr="005219A9" w:rsidRDefault="00871784" w:rsidP="00C45CFF">
            <w:pPr>
              <w:rPr>
                <w:rFonts w:ascii="Calibri" w:hAnsi="Calibri" w:cs="Book Antiqua"/>
              </w:rPr>
            </w:pPr>
            <w:r w:rsidRPr="005219A9">
              <w:rPr>
                <w:rFonts w:ascii="Calibri" w:hAnsi="Calibri" w:cs="Book Antiqua"/>
              </w:rPr>
              <w:t>ES-</w:t>
            </w:r>
            <w:r>
              <w:rPr>
                <w:rFonts w:ascii="Calibri" w:hAnsi="Calibri" w:cs="Book Antiqua"/>
              </w:rPr>
              <w:t>2.3</w:t>
            </w:r>
          </w:p>
        </w:tc>
      </w:tr>
    </w:tbl>
    <w:p w14:paraId="1C35D388" w14:textId="459FEBB5" w:rsidR="00A0206E" w:rsidRDefault="0026600F" w:rsidP="00DE6738">
      <w:r w:rsidRPr="00871784">
        <w:rPr>
          <w:noProof/>
        </w:rPr>
        <w:drawing>
          <wp:anchor distT="0" distB="0" distL="114300" distR="114300" simplePos="0" relativeHeight="251837440" behindDoc="0" locked="0" layoutInCell="1" allowOverlap="1" wp14:anchorId="20F41669" wp14:editId="56D4B548">
            <wp:simplePos x="0" y="0"/>
            <wp:positionH relativeFrom="margin">
              <wp:posOffset>393065</wp:posOffset>
            </wp:positionH>
            <wp:positionV relativeFrom="paragraph">
              <wp:posOffset>144145</wp:posOffset>
            </wp:positionV>
            <wp:extent cx="5334000" cy="3037205"/>
            <wp:effectExtent l="0" t="0" r="0" b="0"/>
            <wp:wrapNone/>
            <wp:docPr id="1298017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785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34000" cy="3037205"/>
                    </a:xfrm>
                    <a:prstGeom prst="rect">
                      <a:avLst/>
                    </a:prstGeom>
                  </pic:spPr>
                </pic:pic>
              </a:graphicData>
            </a:graphic>
            <wp14:sizeRelH relativeFrom="page">
              <wp14:pctWidth>0</wp14:pctWidth>
            </wp14:sizeRelH>
            <wp14:sizeRelV relativeFrom="page">
              <wp14:pctHeight>0</wp14:pctHeight>
            </wp14:sizeRelV>
          </wp:anchor>
        </w:drawing>
      </w:r>
    </w:p>
    <w:p w14:paraId="2FF5361C" w14:textId="5A157245" w:rsidR="00A0206E" w:rsidRDefault="00A0206E" w:rsidP="00DE6738"/>
    <w:p w14:paraId="71387499" w14:textId="681D919C" w:rsidR="00A0206E" w:rsidRDefault="00A0206E" w:rsidP="00DE6738"/>
    <w:p w14:paraId="68663FE8" w14:textId="77777777" w:rsidR="00A0206E" w:rsidRDefault="00A0206E" w:rsidP="00DE6738"/>
    <w:p w14:paraId="05A750E4" w14:textId="34A71963" w:rsidR="00A0206E" w:rsidRDefault="00A0206E" w:rsidP="00DE6738"/>
    <w:p w14:paraId="15CBE029" w14:textId="6CAD5920" w:rsidR="00A0206E" w:rsidRDefault="00A0206E" w:rsidP="00DE6738"/>
    <w:p w14:paraId="7D11F637" w14:textId="667943FF" w:rsidR="00A0206E" w:rsidRDefault="00A0206E" w:rsidP="00DE6738"/>
    <w:p w14:paraId="1A7DB464" w14:textId="77777777" w:rsidR="00A0206E" w:rsidRDefault="00A0206E" w:rsidP="00DE6738"/>
    <w:p w14:paraId="77ECEA71" w14:textId="77777777" w:rsidR="00A0206E" w:rsidRDefault="00A0206E" w:rsidP="00DE6738"/>
    <w:p w14:paraId="0F023342" w14:textId="1C43E47B" w:rsidR="00A0206E" w:rsidRDefault="00A0206E" w:rsidP="00DE6738"/>
    <w:p w14:paraId="4088CC0C" w14:textId="77777777" w:rsidR="00A0206E" w:rsidRDefault="00A0206E" w:rsidP="00DE6738"/>
    <w:p w14:paraId="7AD54746" w14:textId="41854A9C" w:rsidR="00A0206E" w:rsidRDefault="00A0206E" w:rsidP="00DE6738"/>
    <w:p w14:paraId="4CAB7CBD" w14:textId="77777777" w:rsidR="00A0206E" w:rsidRDefault="00A0206E" w:rsidP="00DE6738"/>
    <w:p w14:paraId="64DC0E8B" w14:textId="77777777" w:rsidR="00A0206E" w:rsidRDefault="00A0206E" w:rsidP="00DE6738"/>
    <w:p w14:paraId="12912306" w14:textId="77777777" w:rsidR="00A0206E" w:rsidRDefault="00A0206E" w:rsidP="00DE6738"/>
    <w:p w14:paraId="4E8C0CB1" w14:textId="090D0416" w:rsidR="00A0206E" w:rsidRDefault="00A0206E" w:rsidP="00DE6738"/>
    <w:p w14:paraId="53ED7435" w14:textId="77777777" w:rsidR="00A0206E" w:rsidRDefault="00A0206E" w:rsidP="00DE6738"/>
    <w:p w14:paraId="4AA89CCD" w14:textId="77777777" w:rsidR="00A0206E" w:rsidRDefault="00A0206E" w:rsidP="00DE6738"/>
    <w:p w14:paraId="2A8A59BD" w14:textId="77777777" w:rsidR="00A0206E" w:rsidRDefault="00A0206E" w:rsidP="00DE6738"/>
    <w:p w14:paraId="6C86D57C" w14:textId="15A46EA1" w:rsidR="00341005" w:rsidRPr="005219A9" w:rsidRDefault="00341005"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0301C" w:rsidRPr="005219A9" w14:paraId="36A349C2" w14:textId="77777777" w:rsidTr="00614B45">
        <w:tc>
          <w:tcPr>
            <w:tcW w:w="2001" w:type="dxa"/>
            <w:shd w:val="clear" w:color="auto" w:fill="DBDBDB" w:themeFill="accent3" w:themeFillTint="66"/>
          </w:tcPr>
          <w:p w14:paraId="334C2E87" w14:textId="77777777" w:rsidR="0020301C" w:rsidRPr="005219A9" w:rsidRDefault="0020301C"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CA1CF88" w14:textId="1F91113C" w:rsidR="0020301C" w:rsidRPr="005219A9" w:rsidRDefault="0020301C" w:rsidP="00614B45">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20301C" w:rsidRPr="005219A9" w14:paraId="21400816" w14:textId="77777777" w:rsidTr="00614B45">
        <w:tc>
          <w:tcPr>
            <w:tcW w:w="2001" w:type="dxa"/>
            <w:shd w:val="clear" w:color="auto" w:fill="DBDBDB" w:themeFill="accent3" w:themeFillTint="66"/>
          </w:tcPr>
          <w:p w14:paraId="3151578B" w14:textId="77777777" w:rsidR="0020301C" w:rsidRPr="005219A9" w:rsidRDefault="0020301C" w:rsidP="00614B45">
            <w:pPr>
              <w:rPr>
                <w:rFonts w:ascii="Calibri" w:hAnsi="Calibri" w:cs="Book Antiqua"/>
                <w:b/>
                <w:bCs/>
              </w:rPr>
            </w:pPr>
            <w:r w:rsidRPr="005219A9">
              <w:rPr>
                <w:rFonts w:ascii="Calibri" w:hAnsi="Calibri" w:cs="Book Antiqua"/>
                <w:b/>
                <w:bCs/>
              </w:rPr>
              <w:t>Descripción:</w:t>
            </w:r>
          </w:p>
        </w:tc>
        <w:tc>
          <w:tcPr>
            <w:tcW w:w="5087" w:type="dxa"/>
          </w:tcPr>
          <w:p w14:paraId="18982E97" w14:textId="30DF4605" w:rsidR="0020301C" w:rsidRPr="005219A9" w:rsidRDefault="0020301C" w:rsidP="00614B45">
            <w:pPr>
              <w:spacing w:line="259" w:lineRule="auto"/>
              <w:rPr>
                <w:rFonts w:ascii="Calibri" w:hAnsi="Calibri" w:cs="Book Antiqua"/>
              </w:rPr>
            </w:pPr>
            <w:r w:rsidRPr="009E516F">
              <w:rPr>
                <w:rFonts w:ascii="Calibri" w:hAnsi="Calibri" w:cs="Book Antiqua"/>
              </w:rPr>
              <w:t>Eliminar producto</w:t>
            </w:r>
          </w:p>
        </w:tc>
      </w:tr>
      <w:tr w:rsidR="0020301C" w:rsidRPr="005219A9" w14:paraId="219D712E" w14:textId="77777777" w:rsidTr="00614B45">
        <w:tc>
          <w:tcPr>
            <w:tcW w:w="2001" w:type="dxa"/>
            <w:shd w:val="clear" w:color="auto" w:fill="DBDBDB" w:themeFill="accent3" w:themeFillTint="66"/>
          </w:tcPr>
          <w:p w14:paraId="3082F46F" w14:textId="77777777" w:rsidR="0020301C" w:rsidRPr="005219A9" w:rsidRDefault="0020301C"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AE801E5" w14:textId="0C83F126" w:rsidR="0020301C" w:rsidRPr="005219A9" w:rsidRDefault="0020301C" w:rsidP="00614B45">
            <w:pPr>
              <w:rPr>
                <w:rFonts w:ascii="Calibri" w:hAnsi="Calibri" w:cs="Book Antiqua"/>
              </w:rPr>
            </w:pPr>
            <w:r w:rsidRPr="005219A9">
              <w:rPr>
                <w:rFonts w:ascii="Calibri" w:hAnsi="Calibri" w:cs="Book Antiqua"/>
              </w:rPr>
              <w:t>RF-</w:t>
            </w:r>
            <w:r>
              <w:rPr>
                <w:rFonts w:ascii="Calibri" w:hAnsi="Calibri" w:cs="Book Antiqua"/>
              </w:rPr>
              <w:t>3</w:t>
            </w:r>
          </w:p>
        </w:tc>
      </w:tr>
      <w:tr w:rsidR="0020301C" w:rsidRPr="005219A9" w14:paraId="213395EA" w14:textId="77777777" w:rsidTr="00614B45">
        <w:tc>
          <w:tcPr>
            <w:tcW w:w="2001" w:type="dxa"/>
            <w:shd w:val="clear" w:color="auto" w:fill="DBDBDB" w:themeFill="accent3" w:themeFillTint="66"/>
          </w:tcPr>
          <w:p w14:paraId="300BB406" w14:textId="77777777" w:rsidR="0020301C" w:rsidRPr="005219A9" w:rsidRDefault="0020301C" w:rsidP="00614B45">
            <w:pPr>
              <w:rPr>
                <w:rFonts w:ascii="Calibri" w:hAnsi="Calibri" w:cs="Book Antiqua"/>
                <w:b/>
                <w:bCs/>
              </w:rPr>
            </w:pPr>
            <w:r w:rsidRPr="005219A9">
              <w:rPr>
                <w:rFonts w:ascii="Calibri" w:hAnsi="Calibri" w:cs="Book Antiqua"/>
                <w:b/>
                <w:bCs/>
              </w:rPr>
              <w:t>CU asociados:</w:t>
            </w:r>
          </w:p>
        </w:tc>
        <w:tc>
          <w:tcPr>
            <w:tcW w:w="5087" w:type="dxa"/>
          </w:tcPr>
          <w:p w14:paraId="4C061A81" w14:textId="7BB126D0" w:rsidR="0020301C" w:rsidRPr="005219A9" w:rsidRDefault="0020301C" w:rsidP="00614B45">
            <w:pPr>
              <w:rPr>
                <w:rFonts w:ascii="Calibri" w:hAnsi="Calibri" w:cs="Book Antiqua"/>
              </w:rPr>
            </w:pPr>
            <w:r w:rsidRPr="005219A9">
              <w:rPr>
                <w:rFonts w:ascii="Calibri" w:hAnsi="Calibri" w:cs="Book Antiqua"/>
              </w:rPr>
              <w:t>CU-</w:t>
            </w:r>
            <w:r>
              <w:rPr>
                <w:rFonts w:ascii="Calibri" w:hAnsi="Calibri" w:cs="Book Antiqua"/>
              </w:rPr>
              <w:t>3</w:t>
            </w:r>
          </w:p>
        </w:tc>
      </w:tr>
      <w:tr w:rsidR="0020301C" w:rsidRPr="005219A9" w14:paraId="5B2AE1EB" w14:textId="77777777" w:rsidTr="00614B45">
        <w:tc>
          <w:tcPr>
            <w:tcW w:w="2001" w:type="dxa"/>
            <w:shd w:val="clear" w:color="auto" w:fill="DBDBDB" w:themeFill="accent3" w:themeFillTint="66"/>
          </w:tcPr>
          <w:p w14:paraId="530AFDAF" w14:textId="77777777" w:rsidR="0020301C" w:rsidRPr="005219A9" w:rsidRDefault="0020301C" w:rsidP="00614B45">
            <w:pPr>
              <w:rPr>
                <w:rFonts w:ascii="Calibri" w:hAnsi="Calibri" w:cs="Book Antiqua"/>
                <w:b/>
                <w:bCs/>
              </w:rPr>
            </w:pPr>
            <w:r w:rsidRPr="005219A9">
              <w:rPr>
                <w:rFonts w:ascii="Calibri" w:hAnsi="Calibri" w:cs="Book Antiqua"/>
                <w:b/>
                <w:bCs/>
              </w:rPr>
              <w:t>Esc. Asociados:</w:t>
            </w:r>
          </w:p>
        </w:tc>
        <w:tc>
          <w:tcPr>
            <w:tcW w:w="5087" w:type="dxa"/>
          </w:tcPr>
          <w:p w14:paraId="67B30DF2" w14:textId="104913AF" w:rsidR="0020301C" w:rsidRPr="005219A9" w:rsidRDefault="0020301C" w:rsidP="00614B45">
            <w:pPr>
              <w:rPr>
                <w:rFonts w:ascii="Calibri" w:hAnsi="Calibri" w:cs="Book Antiqua"/>
              </w:rPr>
            </w:pPr>
            <w:r w:rsidRPr="005219A9">
              <w:rPr>
                <w:rFonts w:ascii="Calibri" w:hAnsi="Calibri" w:cs="Book Antiqua"/>
              </w:rPr>
              <w:t>ES-</w:t>
            </w:r>
            <w:r>
              <w:rPr>
                <w:rFonts w:ascii="Calibri" w:hAnsi="Calibri" w:cs="Book Antiqua"/>
              </w:rPr>
              <w:t>3.</w:t>
            </w:r>
            <w:r w:rsidRPr="005219A9">
              <w:rPr>
                <w:rFonts w:ascii="Calibri" w:hAnsi="Calibri" w:cs="Book Antiqua"/>
              </w:rPr>
              <w:t>1</w:t>
            </w:r>
          </w:p>
        </w:tc>
      </w:tr>
    </w:tbl>
    <w:p w14:paraId="5F4FCDC8" w14:textId="5D1E6C8A" w:rsidR="00DE6738" w:rsidRPr="005219A9" w:rsidRDefault="00DE6738" w:rsidP="00DE6738">
      <w:pPr>
        <w:ind w:left="993"/>
        <w:rPr>
          <w:rFonts w:ascii="Calibri" w:hAnsi="Calibri" w:cs="Book Antiqua"/>
          <w:color w:val="595959"/>
        </w:rPr>
      </w:pPr>
    </w:p>
    <w:p w14:paraId="13966E1D" w14:textId="6B1A1F1C" w:rsidR="00DE6738" w:rsidRPr="005219A9" w:rsidRDefault="00FC0211" w:rsidP="00DE6738">
      <w:pPr>
        <w:jc w:val="center"/>
        <w:rPr>
          <w:rFonts w:ascii="Calibri" w:hAnsi="Calibri" w:cs="Book Antiqua"/>
          <w:color w:val="595959"/>
        </w:rPr>
      </w:pPr>
      <w:r w:rsidRPr="00CA371F">
        <w:rPr>
          <w:rFonts w:ascii="Calibri" w:hAnsi="Calibri" w:cs="Book Antiqua"/>
          <w:noProof/>
          <w:color w:val="595959"/>
        </w:rPr>
        <w:drawing>
          <wp:anchor distT="0" distB="0" distL="114300" distR="114300" simplePos="0" relativeHeight="251807744" behindDoc="0" locked="0" layoutInCell="1" allowOverlap="1" wp14:anchorId="2F37C733" wp14:editId="19C90988">
            <wp:simplePos x="0" y="0"/>
            <wp:positionH relativeFrom="margin">
              <wp:align>center</wp:align>
            </wp:positionH>
            <wp:positionV relativeFrom="paragraph">
              <wp:posOffset>6985</wp:posOffset>
            </wp:positionV>
            <wp:extent cx="5326380" cy="3011356"/>
            <wp:effectExtent l="0" t="0" r="7620" b="0"/>
            <wp:wrapNone/>
            <wp:docPr id="4134994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443" name="Imagen 1" descr="Interfaz de usuario gráfic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6380" cy="3011356"/>
                    </a:xfrm>
                    <a:prstGeom prst="rect">
                      <a:avLst/>
                    </a:prstGeom>
                  </pic:spPr>
                </pic:pic>
              </a:graphicData>
            </a:graphic>
            <wp14:sizeRelH relativeFrom="page">
              <wp14:pctWidth>0</wp14:pctWidth>
            </wp14:sizeRelH>
            <wp14:sizeRelV relativeFrom="page">
              <wp14:pctHeight>0</wp14:pctHeight>
            </wp14:sizeRelV>
          </wp:anchor>
        </w:drawing>
      </w:r>
    </w:p>
    <w:p w14:paraId="0D0B1D10" w14:textId="7CF15484" w:rsidR="00DE6738" w:rsidRPr="005219A9" w:rsidRDefault="00DE6738" w:rsidP="00DE6738">
      <w:pPr>
        <w:jc w:val="center"/>
        <w:rPr>
          <w:rFonts w:ascii="Calibri" w:hAnsi="Calibri" w:cs="Book Antiqua"/>
          <w:color w:val="595959"/>
        </w:rPr>
      </w:pPr>
    </w:p>
    <w:p w14:paraId="7E66B012" w14:textId="768194F4" w:rsidR="00DE6738" w:rsidRDefault="00DE6738" w:rsidP="00DE6738">
      <w:pPr>
        <w:jc w:val="center"/>
        <w:rPr>
          <w:noProof/>
        </w:rPr>
      </w:pPr>
    </w:p>
    <w:p w14:paraId="1487D837" w14:textId="148B27CE" w:rsidR="0020301C" w:rsidRDefault="0020301C" w:rsidP="00DE6738">
      <w:pPr>
        <w:jc w:val="center"/>
        <w:rPr>
          <w:noProof/>
        </w:rPr>
      </w:pPr>
    </w:p>
    <w:p w14:paraId="0784B78A" w14:textId="4EDD08A7" w:rsidR="0020301C" w:rsidRDefault="0020301C" w:rsidP="00DE6738">
      <w:pPr>
        <w:jc w:val="center"/>
        <w:rPr>
          <w:noProof/>
        </w:rPr>
      </w:pPr>
    </w:p>
    <w:p w14:paraId="542D3309" w14:textId="783498B6" w:rsidR="0020301C" w:rsidRDefault="0020301C" w:rsidP="00DE6738">
      <w:pPr>
        <w:jc w:val="center"/>
        <w:rPr>
          <w:noProof/>
        </w:rPr>
      </w:pPr>
    </w:p>
    <w:p w14:paraId="0EF24A35" w14:textId="77777777" w:rsidR="0020301C" w:rsidRDefault="0020301C" w:rsidP="00DE6738">
      <w:pPr>
        <w:jc w:val="center"/>
        <w:rPr>
          <w:noProof/>
        </w:rPr>
      </w:pPr>
    </w:p>
    <w:p w14:paraId="56B5F065" w14:textId="77777777" w:rsidR="0020301C" w:rsidRDefault="0020301C" w:rsidP="00DE6738">
      <w:pPr>
        <w:jc w:val="center"/>
        <w:rPr>
          <w:noProof/>
        </w:rPr>
      </w:pPr>
    </w:p>
    <w:p w14:paraId="14DF6425" w14:textId="73263953" w:rsidR="0020301C" w:rsidRDefault="0020301C" w:rsidP="00DE6738">
      <w:pPr>
        <w:jc w:val="center"/>
        <w:rPr>
          <w:noProof/>
        </w:rPr>
      </w:pPr>
    </w:p>
    <w:p w14:paraId="15E728E3" w14:textId="77777777" w:rsidR="0020301C" w:rsidRDefault="0020301C" w:rsidP="00DE6738">
      <w:pPr>
        <w:jc w:val="center"/>
        <w:rPr>
          <w:noProof/>
        </w:rPr>
      </w:pPr>
    </w:p>
    <w:p w14:paraId="1D2BD44B" w14:textId="77777777" w:rsidR="0020301C" w:rsidRDefault="0020301C" w:rsidP="00DE6738">
      <w:pPr>
        <w:jc w:val="center"/>
        <w:rPr>
          <w:noProof/>
        </w:rPr>
      </w:pPr>
    </w:p>
    <w:p w14:paraId="7378C00F" w14:textId="77777777" w:rsidR="0020301C" w:rsidRDefault="0020301C" w:rsidP="00DE6738">
      <w:pPr>
        <w:jc w:val="center"/>
        <w:rPr>
          <w:noProof/>
        </w:rPr>
      </w:pPr>
    </w:p>
    <w:p w14:paraId="432DF4B1" w14:textId="77777777" w:rsidR="0020301C" w:rsidRDefault="0020301C" w:rsidP="00DE6738">
      <w:pPr>
        <w:jc w:val="center"/>
        <w:rPr>
          <w:noProof/>
        </w:rPr>
      </w:pPr>
    </w:p>
    <w:p w14:paraId="0677462C" w14:textId="77777777" w:rsidR="0020301C" w:rsidRDefault="0020301C" w:rsidP="00DE6738">
      <w:pPr>
        <w:jc w:val="center"/>
        <w:rPr>
          <w:noProof/>
        </w:rPr>
      </w:pPr>
    </w:p>
    <w:p w14:paraId="29380552" w14:textId="77777777" w:rsidR="0020301C" w:rsidRDefault="0020301C" w:rsidP="00DE6738">
      <w:pPr>
        <w:jc w:val="center"/>
        <w:rPr>
          <w:noProof/>
        </w:rPr>
      </w:pPr>
    </w:p>
    <w:p w14:paraId="2056A9A2" w14:textId="77777777" w:rsidR="00A0206E" w:rsidRDefault="00A0206E" w:rsidP="00DE6738">
      <w:pPr>
        <w:jc w:val="center"/>
        <w:rPr>
          <w:noProof/>
        </w:rPr>
      </w:pPr>
    </w:p>
    <w:p w14:paraId="7FD56FEE" w14:textId="77777777" w:rsidR="00A0206E" w:rsidRDefault="00A0206E" w:rsidP="00DE6738">
      <w:pPr>
        <w:jc w:val="center"/>
        <w:rPr>
          <w:noProof/>
        </w:rPr>
      </w:pPr>
    </w:p>
    <w:p w14:paraId="481EE3BE" w14:textId="09436A0C" w:rsidR="00A0206E" w:rsidRDefault="00A0206E" w:rsidP="00FC0211">
      <w:pP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C0211" w:rsidRPr="005219A9" w14:paraId="0A1D0573" w14:textId="77777777" w:rsidTr="00C45CFF">
        <w:tc>
          <w:tcPr>
            <w:tcW w:w="2001" w:type="dxa"/>
            <w:shd w:val="clear" w:color="auto" w:fill="DBDBDB" w:themeFill="accent3" w:themeFillTint="66"/>
          </w:tcPr>
          <w:p w14:paraId="121EE4E2" w14:textId="77777777" w:rsidR="00FC0211" w:rsidRPr="005219A9" w:rsidRDefault="00FC021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3F6BF2" w14:textId="5A6F98D7" w:rsidR="00FC0211" w:rsidRPr="005219A9" w:rsidRDefault="00FC0211" w:rsidP="00C45CFF">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FC0211" w:rsidRPr="005219A9" w14:paraId="0BDC4AE5" w14:textId="77777777" w:rsidTr="00C45CFF">
        <w:tc>
          <w:tcPr>
            <w:tcW w:w="2001" w:type="dxa"/>
            <w:shd w:val="clear" w:color="auto" w:fill="DBDBDB" w:themeFill="accent3" w:themeFillTint="66"/>
          </w:tcPr>
          <w:p w14:paraId="1666BAC9" w14:textId="77777777" w:rsidR="00FC0211" w:rsidRPr="005219A9" w:rsidRDefault="00FC0211" w:rsidP="00C45CFF">
            <w:pPr>
              <w:rPr>
                <w:rFonts w:ascii="Calibri" w:hAnsi="Calibri" w:cs="Book Antiqua"/>
                <w:b/>
                <w:bCs/>
              </w:rPr>
            </w:pPr>
            <w:r w:rsidRPr="005219A9">
              <w:rPr>
                <w:rFonts w:ascii="Calibri" w:hAnsi="Calibri" w:cs="Book Antiqua"/>
                <w:b/>
                <w:bCs/>
              </w:rPr>
              <w:t>Descripción:</w:t>
            </w:r>
          </w:p>
        </w:tc>
        <w:tc>
          <w:tcPr>
            <w:tcW w:w="5087" w:type="dxa"/>
          </w:tcPr>
          <w:p w14:paraId="7E1878B9" w14:textId="77777777" w:rsidR="00FC0211" w:rsidRPr="005219A9" w:rsidRDefault="00FC0211" w:rsidP="00C45CFF">
            <w:pPr>
              <w:spacing w:line="259" w:lineRule="auto"/>
              <w:rPr>
                <w:rFonts w:ascii="Calibri" w:hAnsi="Calibri" w:cs="Book Antiqua"/>
              </w:rPr>
            </w:pPr>
            <w:r w:rsidRPr="009E516F">
              <w:rPr>
                <w:rFonts w:ascii="Calibri" w:hAnsi="Calibri" w:cs="Book Antiqua"/>
              </w:rPr>
              <w:t>Eliminar producto</w:t>
            </w:r>
          </w:p>
        </w:tc>
      </w:tr>
      <w:tr w:rsidR="00FC0211" w:rsidRPr="005219A9" w14:paraId="17B09903" w14:textId="77777777" w:rsidTr="00C45CFF">
        <w:tc>
          <w:tcPr>
            <w:tcW w:w="2001" w:type="dxa"/>
            <w:shd w:val="clear" w:color="auto" w:fill="DBDBDB" w:themeFill="accent3" w:themeFillTint="66"/>
          </w:tcPr>
          <w:p w14:paraId="1D31E612" w14:textId="77777777" w:rsidR="00FC0211" w:rsidRPr="005219A9" w:rsidRDefault="00FC021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5400D4" w14:textId="1A4F203A" w:rsidR="00FC0211" w:rsidRPr="005219A9" w:rsidRDefault="00FC0211" w:rsidP="00C45CFF">
            <w:pPr>
              <w:rPr>
                <w:rFonts w:ascii="Calibri" w:hAnsi="Calibri" w:cs="Book Antiqua"/>
              </w:rPr>
            </w:pPr>
            <w:r w:rsidRPr="005219A9">
              <w:rPr>
                <w:rFonts w:ascii="Calibri" w:hAnsi="Calibri" w:cs="Book Antiqua"/>
              </w:rPr>
              <w:t>RF-</w:t>
            </w:r>
            <w:r>
              <w:rPr>
                <w:rFonts w:ascii="Calibri" w:hAnsi="Calibri" w:cs="Book Antiqua"/>
              </w:rPr>
              <w:t>3</w:t>
            </w:r>
          </w:p>
        </w:tc>
      </w:tr>
      <w:tr w:rsidR="00FC0211" w:rsidRPr="005219A9" w14:paraId="79FBFE22" w14:textId="77777777" w:rsidTr="00C45CFF">
        <w:tc>
          <w:tcPr>
            <w:tcW w:w="2001" w:type="dxa"/>
            <w:shd w:val="clear" w:color="auto" w:fill="DBDBDB" w:themeFill="accent3" w:themeFillTint="66"/>
          </w:tcPr>
          <w:p w14:paraId="6CEAD351" w14:textId="77777777" w:rsidR="00FC0211" w:rsidRPr="005219A9" w:rsidRDefault="00FC0211" w:rsidP="00C45CFF">
            <w:pPr>
              <w:rPr>
                <w:rFonts w:ascii="Calibri" w:hAnsi="Calibri" w:cs="Book Antiqua"/>
                <w:b/>
                <w:bCs/>
              </w:rPr>
            </w:pPr>
            <w:r w:rsidRPr="005219A9">
              <w:rPr>
                <w:rFonts w:ascii="Calibri" w:hAnsi="Calibri" w:cs="Book Antiqua"/>
                <w:b/>
                <w:bCs/>
              </w:rPr>
              <w:t>CU asociados:</w:t>
            </w:r>
          </w:p>
        </w:tc>
        <w:tc>
          <w:tcPr>
            <w:tcW w:w="5087" w:type="dxa"/>
          </w:tcPr>
          <w:p w14:paraId="07B9B25B" w14:textId="4F7FC526" w:rsidR="00FC0211" w:rsidRPr="005219A9" w:rsidRDefault="00FC0211" w:rsidP="00C45CFF">
            <w:pPr>
              <w:rPr>
                <w:rFonts w:ascii="Calibri" w:hAnsi="Calibri" w:cs="Book Antiqua"/>
              </w:rPr>
            </w:pPr>
            <w:r w:rsidRPr="005219A9">
              <w:rPr>
                <w:rFonts w:ascii="Calibri" w:hAnsi="Calibri" w:cs="Book Antiqua"/>
              </w:rPr>
              <w:t>CU-</w:t>
            </w:r>
            <w:r>
              <w:rPr>
                <w:rFonts w:ascii="Calibri" w:hAnsi="Calibri" w:cs="Book Antiqua"/>
              </w:rPr>
              <w:t>3</w:t>
            </w:r>
          </w:p>
        </w:tc>
      </w:tr>
      <w:tr w:rsidR="00FC0211" w:rsidRPr="005219A9" w14:paraId="0BEAFF88" w14:textId="77777777" w:rsidTr="00C45CFF">
        <w:tc>
          <w:tcPr>
            <w:tcW w:w="2001" w:type="dxa"/>
            <w:shd w:val="clear" w:color="auto" w:fill="DBDBDB" w:themeFill="accent3" w:themeFillTint="66"/>
          </w:tcPr>
          <w:p w14:paraId="53515D94" w14:textId="77777777" w:rsidR="00FC0211" w:rsidRPr="005219A9" w:rsidRDefault="00FC0211" w:rsidP="00C45CFF">
            <w:pPr>
              <w:rPr>
                <w:rFonts w:ascii="Calibri" w:hAnsi="Calibri" w:cs="Book Antiqua"/>
                <w:b/>
                <w:bCs/>
              </w:rPr>
            </w:pPr>
            <w:r w:rsidRPr="005219A9">
              <w:rPr>
                <w:rFonts w:ascii="Calibri" w:hAnsi="Calibri" w:cs="Book Antiqua"/>
                <w:b/>
                <w:bCs/>
              </w:rPr>
              <w:t>Esc. Asociados:</w:t>
            </w:r>
          </w:p>
        </w:tc>
        <w:tc>
          <w:tcPr>
            <w:tcW w:w="5087" w:type="dxa"/>
          </w:tcPr>
          <w:p w14:paraId="737FE116" w14:textId="7C0112F9" w:rsidR="00FC0211" w:rsidRPr="005219A9" w:rsidRDefault="00FC0211" w:rsidP="00C45CFF">
            <w:pPr>
              <w:rPr>
                <w:rFonts w:ascii="Calibri" w:hAnsi="Calibri" w:cs="Book Antiqua"/>
              </w:rPr>
            </w:pPr>
            <w:r w:rsidRPr="005219A9">
              <w:rPr>
                <w:rFonts w:ascii="Calibri" w:hAnsi="Calibri" w:cs="Book Antiqua"/>
              </w:rPr>
              <w:t>ES-</w:t>
            </w:r>
            <w:r>
              <w:rPr>
                <w:rFonts w:ascii="Calibri" w:hAnsi="Calibri" w:cs="Book Antiqua"/>
              </w:rPr>
              <w:t>3.2</w:t>
            </w:r>
          </w:p>
        </w:tc>
      </w:tr>
    </w:tbl>
    <w:p w14:paraId="648A8818" w14:textId="083DD21B" w:rsidR="00A0206E" w:rsidRDefault="00A0206E" w:rsidP="00DE6738">
      <w:pPr>
        <w:jc w:val="center"/>
        <w:rPr>
          <w:noProof/>
        </w:rPr>
      </w:pPr>
    </w:p>
    <w:p w14:paraId="1CEFD22B" w14:textId="04AE2224" w:rsidR="0020301C" w:rsidRDefault="00FC0211" w:rsidP="00DE6738">
      <w:pPr>
        <w:jc w:val="center"/>
        <w:rPr>
          <w:noProof/>
        </w:rPr>
      </w:pPr>
      <w:r w:rsidRPr="00FC0211">
        <w:rPr>
          <w:noProof/>
        </w:rPr>
        <w:drawing>
          <wp:anchor distT="0" distB="0" distL="114300" distR="114300" simplePos="0" relativeHeight="251838464" behindDoc="0" locked="0" layoutInCell="1" allowOverlap="1" wp14:anchorId="1822E296" wp14:editId="369787A2">
            <wp:simplePos x="0" y="0"/>
            <wp:positionH relativeFrom="margin">
              <wp:align>center</wp:align>
            </wp:positionH>
            <wp:positionV relativeFrom="paragraph">
              <wp:posOffset>8255</wp:posOffset>
            </wp:positionV>
            <wp:extent cx="5341620" cy="3037707"/>
            <wp:effectExtent l="0" t="0" r="0" b="0"/>
            <wp:wrapNone/>
            <wp:docPr id="1069172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257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1620" cy="3037707"/>
                    </a:xfrm>
                    <a:prstGeom prst="rect">
                      <a:avLst/>
                    </a:prstGeom>
                  </pic:spPr>
                </pic:pic>
              </a:graphicData>
            </a:graphic>
            <wp14:sizeRelH relativeFrom="page">
              <wp14:pctWidth>0</wp14:pctWidth>
            </wp14:sizeRelH>
            <wp14:sizeRelV relativeFrom="page">
              <wp14:pctHeight>0</wp14:pctHeight>
            </wp14:sizeRelV>
          </wp:anchor>
        </w:drawing>
      </w:r>
    </w:p>
    <w:p w14:paraId="0019EF08" w14:textId="0097D127" w:rsidR="00B427E7" w:rsidRDefault="00B427E7" w:rsidP="00DE6738">
      <w:pPr>
        <w:jc w:val="center"/>
        <w:rPr>
          <w:noProof/>
        </w:rPr>
      </w:pPr>
    </w:p>
    <w:p w14:paraId="084CEB1A" w14:textId="01E81544" w:rsidR="00B427E7" w:rsidRDefault="00B427E7" w:rsidP="00DE6738">
      <w:pPr>
        <w:jc w:val="center"/>
        <w:rPr>
          <w:noProof/>
        </w:rPr>
      </w:pPr>
    </w:p>
    <w:p w14:paraId="079A0235" w14:textId="77777777" w:rsidR="00B427E7" w:rsidRDefault="00B427E7" w:rsidP="00DE6738">
      <w:pPr>
        <w:jc w:val="center"/>
        <w:rPr>
          <w:noProof/>
        </w:rPr>
      </w:pPr>
    </w:p>
    <w:p w14:paraId="29FBCDE7" w14:textId="5A1C2396" w:rsidR="00B427E7" w:rsidRDefault="00B427E7" w:rsidP="00DE6738">
      <w:pPr>
        <w:jc w:val="center"/>
        <w:rPr>
          <w:noProof/>
        </w:rPr>
      </w:pPr>
    </w:p>
    <w:p w14:paraId="5461B3B4" w14:textId="77777777" w:rsidR="00B427E7" w:rsidRDefault="00B427E7" w:rsidP="00DE6738">
      <w:pPr>
        <w:jc w:val="center"/>
        <w:rPr>
          <w:noProof/>
        </w:rPr>
      </w:pPr>
    </w:p>
    <w:p w14:paraId="51E10DEA" w14:textId="77777777" w:rsidR="00B427E7" w:rsidRDefault="00B427E7" w:rsidP="00DE6738">
      <w:pPr>
        <w:jc w:val="center"/>
        <w:rPr>
          <w:noProof/>
        </w:rPr>
      </w:pPr>
    </w:p>
    <w:p w14:paraId="3BCB8B6F" w14:textId="1C98E53B" w:rsidR="00B427E7" w:rsidRDefault="00B427E7" w:rsidP="00DE6738">
      <w:pPr>
        <w:jc w:val="center"/>
        <w:rPr>
          <w:noProof/>
        </w:rPr>
      </w:pPr>
    </w:p>
    <w:p w14:paraId="442CFA15" w14:textId="77777777" w:rsidR="00B427E7" w:rsidRDefault="00B427E7" w:rsidP="00DE6738">
      <w:pPr>
        <w:jc w:val="center"/>
        <w:rPr>
          <w:noProof/>
        </w:rPr>
      </w:pPr>
    </w:p>
    <w:p w14:paraId="129C2F68" w14:textId="3927FDE7" w:rsidR="00B427E7" w:rsidRDefault="00B427E7" w:rsidP="00DE6738">
      <w:pPr>
        <w:jc w:val="center"/>
        <w:rPr>
          <w:noProof/>
        </w:rPr>
      </w:pPr>
    </w:p>
    <w:p w14:paraId="235363FA" w14:textId="489035AA" w:rsidR="00B427E7" w:rsidRDefault="00B427E7" w:rsidP="00DE6738">
      <w:pPr>
        <w:jc w:val="center"/>
        <w:rPr>
          <w:noProof/>
        </w:rPr>
      </w:pPr>
    </w:p>
    <w:p w14:paraId="1D69F53E" w14:textId="77777777" w:rsidR="00B427E7" w:rsidRDefault="00B427E7" w:rsidP="00DE6738">
      <w:pPr>
        <w:jc w:val="center"/>
        <w:rPr>
          <w:noProof/>
        </w:rPr>
      </w:pPr>
    </w:p>
    <w:p w14:paraId="547421CA" w14:textId="77777777" w:rsidR="00B427E7" w:rsidRDefault="00B427E7" w:rsidP="00DE6738">
      <w:pPr>
        <w:jc w:val="center"/>
        <w:rPr>
          <w:noProof/>
        </w:rPr>
      </w:pPr>
    </w:p>
    <w:p w14:paraId="0CA4F435" w14:textId="5B74FA26" w:rsidR="00B427E7" w:rsidRDefault="00B427E7" w:rsidP="00DE6738">
      <w:pPr>
        <w:jc w:val="center"/>
        <w:rPr>
          <w:noProof/>
        </w:rPr>
      </w:pPr>
    </w:p>
    <w:p w14:paraId="44FB3058" w14:textId="77777777" w:rsidR="00B427E7" w:rsidRDefault="00B427E7" w:rsidP="00DE6738">
      <w:pPr>
        <w:jc w:val="center"/>
        <w:rPr>
          <w:noProof/>
        </w:rPr>
      </w:pPr>
    </w:p>
    <w:p w14:paraId="3E6BB72E" w14:textId="77777777" w:rsidR="00B427E7" w:rsidRDefault="00B427E7" w:rsidP="00DE6738">
      <w:pPr>
        <w:jc w:val="center"/>
        <w:rPr>
          <w:noProof/>
        </w:rPr>
      </w:pPr>
    </w:p>
    <w:p w14:paraId="7FA23083" w14:textId="335ECA9F" w:rsidR="00B11347" w:rsidRDefault="00B11347" w:rsidP="00EE48F0">
      <w:pPr>
        <w:rPr>
          <w:rFonts w:ascii="Calibri" w:hAnsi="Calibri" w:cs="Book Antiqua"/>
          <w:color w:val="595959"/>
        </w:rPr>
      </w:pPr>
    </w:p>
    <w:p w14:paraId="447DAAC2" w14:textId="13D9CF0C" w:rsidR="00DE6738" w:rsidRPr="005219A9" w:rsidRDefault="00DE6738" w:rsidP="00DD19F5">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1B449E18" w14:textId="77777777" w:rsidTr="00614B45">
        <w:tc>
          <w:tcPr>
            <w:tcW w:w="2001" w:type="dxa"/>
            <w:shd w:val="clear" w:color="auto" w:fill="DBDBDB" w:themeFill="accent3" w:themeFillTint="66"/>
          </w:tcPr>
          <w:p w14:paraId="5FFAD618"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4F44D42" w14:textId="6BB20824"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EE48F0" w:rsidRPr="005219A9" w14:paraId="473BB2C5" w14:textId="77777777" w:rsidTr="00614B45">
        <w:tc>
          <w:tcPr>
            <w:tcW w:w="2001" w:type="dxa"/>
            <w:shd w:val="clear" w:color="auto" w:fill="DBDBDB" w:themeFill="accent3" w:themeFillTint="66"/>
          </w:tcPr>
          <w:p w14:paraId="3271AC47"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4DEAE40D" w14:textId="52AFE79F" w:rsidR="00EE48F0" w:rsidRPr="005219A9" w:rsidRDefault="00EE48F0" w:rsidP="00614B45">
            <w:pPr>
              <w:spacing w:line="259" w:lineRule="auto"/>
              <w:rPr>
                <w:rFonts w:ascii="Calibri" w:hAnsi="Calibri" w:cs="Book Antiqua"/>
              </w:rPr>
            </w:pPr>
            <w:r w:rsidRPr="009E516F">
              <w:rPr>
                <w:rFonts w:ascii="Calibri" w:hAnsi="Calibri" w:cs="Book Antiqua"/>
              </w:rPr>
              <w:t>Registrar categorías</w:t>
            </w:r>
          </w:p>
        </w:tc>
      </w:tr>
      <w:tr w:rsidR="00EE48F0" w:rsidRPr="005219A9" w14:paraId="07E7FFB0" w14:textId="77777777" w:rsidTr="00614B45">
        <w:tc>
          <w:tcPr>
            <w:tcW w:w="2001" w:type="dxa"/>
            <w:shd w:val="clear" w:color="auto" w:fill="DBDBDB" w:themeFill="accent3" w:themeFillTint="66"/>
          </w:tcPr>
          <w:p w14:paraId="5846068F"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76715F"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4</w:t>
            </w:r>
          </w:p>
        </w:tc>
      </w:tr>
      <w:tr w:rsidR="00EE48F0" w:rsidRPr="005219A9" w14:paraId="129D1BD8" w14:textId="77777777" w:rsidTr="00614B45">
        <w:tc>
          <w:tcPr>
            <w:tcW w:w="2001" w:type="dxa"/>
            <w:shd w:val="clear" w:color="auto" w:fill="DBDBDB" w:themeFill="accent3" w:themeFillTint="66"/>
          </w:tcPr>
          <w:p w14:paraId="6A48C2ED"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046ADC96" w14:textId="26CF400B"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4</w:t>
            </w:r>
          </w:p>
        </w:tc>
      </w:tr>
      <w:tr w:rsidR="00EE48F0" w:rsidRPr="005219A9" w14:paraId="49645283" w14:textId="77777777" w:rsidTr="00614B45">
        <w:tc>
          <w:tcPr>
            <w:tcW w:w="2001" w:type="dxa"/>
            <w:shd w:val="clear" w:color="auto" w:fill="DBDBDB" w:themeFill="accent3" w:themeFillTint="66"/>
          </w:tcPr>
          <w:p w14:paraId="3041ED8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6C425FDB"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4.</w:t>
            </w:r>
            <w:r w:rsidRPr="005219A9">
              <w:rPr>
                <w:rFonts w:ascii="Calibri" w:hAnsi="Calibri" w:cs="Book Antiqua"/>
              </w:rPr>
              <w:t>1</w:t>
            </w:r>
          </w:p>
        </w:tc>
      </w:tr>
    </w:tbl>
    <w:p w14:paraId="55F96315" w14:textId="0701CF80" w:rsidR="00DE6738" w:rsidRPr="005219A9" w:rsidRDefault="00DE6738" w:rsidP="00DE6738">
      <w:pPr>
        <w:rPr>
          <w:rFonts w:ascii="Calibri" w:hAnsi="Calibri" w:cs="Book Antiqua"/>
          <w:color w:val="595959"/>
        </w:rPr>
      </w:pPr>
    </w:p>
    <w:p w14:paraId="5B5AEE86" w14:textId="013D0950" w:rsidR="00DE6738" w:rsidRDefault="00DD19F5" w:rsidP="00DE6738">
      <w:pPr>
        <w:jc w:val="center"/>
        <w:rPr>
          <w:rFonts w:ascii="Calibri" w:hAnsi="Calibri" w:cs="Book Antiqua"/>
          <w:noProof/>
          <w:color w:val="595959"/>
        </w:rPr>
      </w:pPr>
      <w:r w:rsidRPr="00C97CEF">
        <w:rPr>
          <w:rFonts w:ascii="Calibri" w:hAnsi="Calibri" w:cs="Book Antiqua"/>
          <w:noProof/>
          <w:color w:val="595959"/>
        </w:rPr>
        <w:drawing>
          <wp:anchor distT="0" distB="0" distL="114300" distR="114300" simplePos="0" relativeHeight="251808768" behindDoc="0" locked="0" layoutInCell="1" allowOverlap="1" wp14:anchorId="4F40D29C" wp14:editId="53B245E6">
            <wp:simplePos x="0" y="0"/>
            <wp:positionH relativeFrom="margin">
              <wp:align>center</wp:align>
            </wp:positionH>
            <wp:positionV relativeFrom="paragraph">
              <wp:posOffset>11430</wp:posOffset>
            </wp:positionV>
            <wp:extent cx="5265420" cy="2995295"/>
            <wp:effectExtent l="0" t="0" r="0" b="0"/>
            <wp:wrapNone/>
            <wp:docPr id="865096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683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5420" cy="2995295"/>
                    </a:xfrm>
                    <a:prstGeom prst="rect">
                      <a:avLst/>
                    </a:prstGeom>
                  </pic:spPr>
                </pic:pic>
              </a:graphicData>
            </a:graphic>
            <wp14:sizeRelH relativeFrom="page">
              <wp14:pctWidth>0</wp14:pctWidth>
            </wp14:sizeRelH>
            <wp14:sizeRelV relativeFrom="page">
              <wp14:pctHeight>0</wp14:pctHeight>
            </wp14:sizeRelV>
          </wp:anchor>
        </w:drawing>
      </w:r>
    </w:p>
    <w:p w14:paraId="7D83B407" w14:textId="30A224F1" w:rsidR="00B427E7" w:rsidRDefault="00B427E7" w:rsidP="00DE6738">
      <w:pPr>
        <w:jc w:val="center"/>
        <w:rPr>
          <w:rFonts w:ascii="Calibri" w:hAnsi="Calibri" w:cs="Book Antiqua"/>
          <w:noProof/>
          <w:color w:val="595959"/>
        </w:rPr>
      </w:pPr>
    </w:p>
    <w:p w14:paraId="40B427BE" w14:textId="59B9CD44" w:rsidR="00B427E7" w:rsidRDefault="00B427E7" w:rsidP="00DE6738">
      <w:pPr>
        <w:jc w:val="center"/>
        <w:rPr>
          <w:rFonts w:ascii="Calibri" w:hAnsi="Calibri" w:cs="Book Antiqua"/>
          <w:noProof/>
          <w:color w:val="595959"/>
        </w:rPr>
      </w:pPr>
    </w:p>
    <w:p w14:paraId="005B72D4" w14:textId="652C764C" w:rsidR="00B427E7" w:rsidRDefault="00B427E7" w:rsidP="00DE6738">
      <w:pPr>
        <w:jc w:val="center"/>
        <w:rPr>
          <w:rFonts w:ascii="Calibri" w:hAnsi="Calibri" w:cs="Book Antiqua"/>
          <w:noProof/>
          <w:color w:val="595959"/>
        </w:rPr>
      </w:pPr>
    </w:p>
    <w:p w14:paraId="6A05B05D" w14:textId="79FE9FB4" w:rsidR="00B427E7" w:rsidRDefault="00B427E7" w:rsidP="00DE6738">
      <w:pPr>
        <w:jc w:val="center"/>
        <w:rPr>
          <w:rFonts w:ascii="Calibri" w:hAnsi="Calibri" w:cs="Book Antiqua"/>
          <w:noProof/>
          <w:color w:val="595959"/>
        </w:rPr>
      </w:pPr>
    </w:p>
    <w:p w14:paraId="3139687C" w14:textId="7E9FB37A" w:rsidR="00B427E7" w:rsidRDefault="00B427E7" w:rsidP="00DE6738">
      <w:pPr>
        <w:jc w:val="center"/>
        <w:rPr>
          <w:rFonts w:ascii="Calibri" w:hAnsi="Calibri" w:cs="Book Antiqua"/>
          <w:noProof/>
          <w:color w:val="595959"/>
        </w:rPr>
      </w:pPr>
    </w:p>
    <w:p w14:paraId="3E9D8196" w14:textId="708C4D5F" w:rsidR="00B427E7" w:rsidRDefault="00B427E7" w:rsidP="00DE6738">
      <w:pPr>
        <w:jc w:val="center"/>
        <w:rPr>
          <w:rFonts w:ascii="Calibri" w:hAnsi="Calibri" w:cs="Book Antiqua"/>
          <w:noProof/>
          <w:color w:val="595959"/>
        </w:rPr>
      </w:pPr>
    </w:p>
    <w:p w14:paraId="673A27F2" w14:textId="3AB24346" w:rsidR="00B427E7" w:rsidRDefault="00B427E7" w:rsidP="00DE6738">
      <w:pPr>
        <w:jc w:val="center"/>
        <w:rPr>
          <w:rFonts w:ascii="Calibri" w:hAnsi="Calibri" w:cs="Book Antiqua"/>
          <w:noProof/>
          <w:color w:val="595959"/>
        </w:rPr>
      </w:pPr>
    </w:p>
    <w:p w14:paraId="602F4752" w14:textId="646AD02E" w:rsidR="00B427E7" w:rsidRDefault="00B427E7" w:rsidP="00DE6738">
      <w:pPr>
        <w:jc w:val="center"/>
        <w:rPr>
          <w:rFonts w:ascii="Calibri" w:hAnsi="Calibri" w:cs="Book Antiqua"/>
          <w:noProof/>
          <w:color w:val="595959"/>
        </w:rPr>
      </w:pPr>
    </w:p>
    <w:p w14:paraId="149AC14F" w14:textId="2A236DDF" w:rsidR="00B427E7" w:rsidRDefault="00B427E7" w:rsidP="00DE6738">
      <w:pPr>
        <w:jc w:val="center"/>
        <w:rPr>
          <w:rFonts w:ascii="Calibri" w:hAnsi="Calibri" w:cs="Book Antiqua"/>
          <w:noProof/>
          <w:color w:val="595959"/>
        </w:rPr>
      </w:pPr>
    </w:p>
    <w:p w14:paraId="062A477F" w14:textId="77777777" w:rsidR="00B427E7" w:rsidRDefault="00B427E7" w:rsidP="00DE6738">
      <w:pPr>
        <w:jc w:val="center"/>
        <w:rPr>
          <w:rFonts w:ascii="Calibri" w:hAnsi="Calibri" w:cs="Book Antiqua"/>
          <w:noProof/>
          <w:color w:val="595959"/>
        </w:rPr>
      </w:pPr>
    </w:p>
    <w:p w14:paraId="30B3F619" w14:textId="77777777" w:rsidR="00B427E7" w:rsidRDefault="00B427E7" w:rsidP="00DE6738">
      <w:pPr>
        <w:jc w:val="center"/>
        <w:rPr>
          <w:rFonts w:ascii="Calibri" w:hAnsi="Calibri" w:cs="Book Antiqua"/>
          <w:noProof/>
          <w:color w:val="595959"/>
        </w:rPr>
      </w:pPr>
    </w:p>
    <w:p w14:paraId="09613C8A" w14:textId="77777777" w:rsidR="00B427E7" w:rsidRDefault="00B427E7" w:rsidP="00DE6738">
      <w:pPr>
        <w:jc w:val="center"/>
        <w:rPr>
          <w:rFonts w:ascii="Calibri" w:hAnsi="Calibri" w:cs="Book Antiqua"/>
          <w:noProof/>
          <w:color w:val="595959"/>
        </w:rPr>
      </w:pPr>
    </w:p>
    <w:p w14:paraId="5881DD7A" w14:textId="77777777" w:rsidR="00B427E7" w:rsidRDefault="00B427E7" w:rsidP="00DE6738">
      <w:pPr>
        <w:jc w:val="center"/>
        <w:rPr>
          <w:rFonts w:ascii="Calibri" w:hAnsi="Calibri" w:cs="Book Antiqua"/>
          <w:noProof/>
          <w:color w:val="595959"/>
        </w:rPr>
      </w:pPr>
    </w:p>
    <w:p w14:paraId="59D2246C" w14:textId="74B578F6" w:rsidR="00B427E7" w:rsidRDefault="00B427E7" w:rsidP="00DE6738">
      <w:pPr>
        <w:jc w:val="center"/>
        <w:rPr>
          <w:rFonts w:ascii="Calibri" w:hAnsi="Calibri" w:cs="Book Antiqua"/>
          <w:noProof/>
          <w:color w:val="595959"/>
        </w:rPr>
      </w:pPr>
    </w:p>
    <w:p w14:paraId="4B7B6874" w14:textId="67F6B6D8" w:rsidR="00B427E7" w:rsidRDefault="00B427E7" w:rsidP="00DE6738">
      <w:pPr>
        <w:jc w:val="center"/>
        <w:rPr>
          <w:rFonts w:ascii="Calibri" w:hAnsi="Calibri" w:cs="Book Antiqua"/>
          <w:noProof/>
          <w:color w:val="595959"/>
        </w:rPr>
      </w:pPr>
    </w:p>
    <w:p w14:paraId="703BF80F" w14:textId="3C9ACC38"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D19F5" w:rsidRPr="005219A9" w14:paraId="116301D2" w14:textId="77777777" w:rsidTr="00C45CFF">
        <w:tc>
          <w:tcPr>
            <w:tcW w:w="2001" w:type="dxa"/>
            <w:shd w:val="clear" w:color="auto" w:fill="DBDBDB" w:themeFill="accent3" w:themeFillTint="66"/>
          </w:tcPr>
          <w:p w14:paraId="6F29EEF1" w14:textId="77777777" w:rsidR="00DD19F5" w:rsidRPr="005219A9" w:rsidRDefault="00DD19F5"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C07C08" w14:textId="049311EC" w:rsidR="00DD19F5" w:rsidRPr="005219A9" w:rsidRDefault="00DD19F5" w:rsidP="00C45CFF">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DD19F5" w:rsidRPr="005219A9" w14:paraId="00A7114A" w14:textId="77777777" w:rsidTr="00C45CFF">
        <w:tc>
          <w:tcPr>
            <w:tcW w:w="2001" w:type="dxa"/>
            <w:shd w:val="clear" w:color="auto" w:fill="DBDBDB" w:themeFill="accent3" w:themeFillTint="66"/>
          </w:tcPr>
          <w:p w14:paraId="1E4990A2" w14:textId="77777777" w:rsidR="00DD19F5" w:rsidRPr="005219A9" w:rsidRDefault="00DD19F5" w:rsidP="00C45CFF">
            <w:pPr>
              <w:rPr>
                <w:rFonts w:ascii="Calibri" w:hAnsi="Calibri" w:cs="Book Antiqua"/>
                <w:b/>
                <w:bCs/>
              </w:rPr>
            </w:pPr>
            <w:r w:rsidRPr="005219A9">
              <w:rPr>
                <w:rFonts w:ascii="Calibri" w:hAnsi="Calibri" w:cs="Book Antiqua"/>
                <w:b/>
                <w:bCs/>
              </w:rPr>
              <w:t>Descripción:</w:t>
            </w:r>
          </w:p>
        </w:tc>
        <w:tc>
          <w:tcPr>
            <w:tcW w:w="5087" w:type="dxa"/>
          </w:tcPr>
          <w:p w14:paraId="073E6B4D" w14:textId="02F3DEFB" w:rsidR="00DD19F5" w:rsidRPr="005219A9" w:rsidRDefault="00DD19F5" w:rsidP="00C45CFF">
            <w:pPr>
              <w:spacing w:line="259" w:lineRule="auto"/>
              <w:rPr>
                <w:rFonts w:ascii="Calibri" w:hAnsi="Calibri" w:cs="Book Antiqua"/>
              </w:rPr>
            </w:pPr>
            <w:r w:rsidRPr="009E516F">
              <w:rPr>
                <w:rFonts w:ascii="Calibri" w:hAnsi="Calibri" w:cs="Book Antiqua"/>
              </w:rPr>
              <w:t>Registrar categorías</w:t>
            </w:r>
          </w:p>
        </w:tc>
      </w:tr>
      <w:tr w:rsidR="00DD19F5" w:rsidRPr="005219A9" w14:paraId="5308FF22" w14:textId="77777777" w:rsidTr="00C45CFF">
        <w:tc>
          <w:tcPr>
            <w:tcW w:w="2001" w:type="dxa"/>
            <w:shd w:val="clear" w:color="auto" w:fill="DBDBDB" w:themeFill="accent3" w:themeFillTint="66"/>
          </w:tcPr>
          <w:p w14:paraId="244EECB9" w14:textId="77777777" w:rsidR="00DD19F5" w:rsidRPr="005219A9" w:rsidRDefault="00DD19F5"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2DC2877" w14:textId="77777777" w:rsidR="00DD19F5" w:rsidRPr="005219A9" w:rsidRDefault="00DD19F5" w:rsidP="00C45CFF">
            <w:pPr>
              <w:rPr>
                <w:rFonts w:ascii="Calibri" w:hAnsi="Calibri" w:cs="Book Antiqua"/>
              </w:rPr>
            </w:pPr>
            <w:r w:rsidRPr="005219A9">
              <w:rPr>
                <w:rFonts w:ascii="Calibri" w:hAnsi="Calibri" w:cs="Book Antiqua"/>
              </w:rPr>
              <w:t>RF-</w:t>
            </w:r>
            <w:r>
              <w:rPr>
                <w:rFonts w:ascii="Calibri" w:hAnsi="Calibri" w:cs="Book Antiqua"/>
              </w:rPr>
              <w:t>4</w:t>
            </w:r>
          </w:p>
        </w:tc>
      </w:tr>
      <w:tr w:rsidR="00DD19F5" w:rsidRPr="005219A9" w14:paraId="09A087F4" w14:textId="77777777" w:rsidTr="00C45CFF">
        <w:tc>
          <w:tcPr>
            <w:tcW w:w="2001" w:type="dxa"/>
            <w:shd w:val="clear" w:color="auto" w:fill="DBDBDB" w:themeFill="accent3" w:themeFillTint="66"/>
          </w:tcPr>
          <w:p w14:paraId="1B30AFC2" w14:textId="77777777" w:rsidR="00DD19F5" w:rsidRPr="005219A9" w:rsidRDefault="00DD19F5" w:rsidP="00C45CFF">
            <w:pPr>
              <w:rPr>
                <w:rFonts w:ascii="Calibri" w:hAnsi="Calibri" w:cs="Book Antiqua"/>
                <w:b/>
                <w:bCs/>
              </w:rPr>
            </w:pPr>
            <w:r w:rsidRPr="005219A9">
              <w:rPr>
                <w:rFonts w:ascii="Calibri" w:hAnsi="Calibri" w:cs="Book Antiqua"/>
                <w:b/>
                <w:bCs/>
              </w:rPr>
              <w:t>CU asociados:</w:t>
            </w:r>
          </w:p>
        </w:tc>
        <w:tc>
          <w:tcPr>
            <w:tcW w:w="5087" w:type="dxa"/>
          </w:tcPr>
          <w:p w14:paraId="35D36398" w14:textId="77777777" w:rsidR="00DD19F5" w:rsidRPr="005219A9" w:rsidRDefault="00DD19F5" w:rsidP="00C45CFF">
            <w:pPr>
              <w:rPr>
                <w:rFonts w:ascii="Calibri" w:hAnsi="Calibri" w:cs="Book Antiqua"/>
              </w:rPr>
            </w:pPr>
            <w:r w:rsidRPr="005219A9">
              <w:rPr>
                <w:rFonts w:ascii="Calibri" w:hAnsi="Calibri" w:cs="Book Antiqua"/>
              </w:rPr>
              <w:t>CU-</w:t>
            </w:r>
            <w:r>
              <w:rPr>
                <w:rFonts w:ascii="Calibri" w:hAnsi="Calibri" w:cs="Book Antiqua"/>
              </w:rPr>
              <w:t>4</w:t>
            </w:r>
          </w:p>
        </w:tc>
      </w:tr>
      <w:tr w:rsidR="00DD19F5" w:rsidRPr="005219A9" w14:paraId="40619073" w14:textId="77777777" w:rsidTr="00C45CFF">
        <w:tc>
          <w:tcPr>
            <w:tcW w:w="2001" w:type="dxa"/>
            <w:shd w:val="clear" w:color="auto" w:fill="DBDBDB" w:themeFill="accent3" w:themeFillTint="66"/>
          </w:tcPr>
          <w:p w14:paraId="6E8C44EC" w14:textId="77777777" w:rsidR="00DD19F5" w:rsidRPr="005219A9" w:rsidRDefault="00DD19F5" w:rsidP="00C45CFF">
            <w:pPr>
              <w:rPr>
                <w:rFonts w:ascii="Calibri" w:hAnsi="Calibri" w:cs="Book Antiqua"/>
                <w:b/>
                <w:bCs/>
              </w:rPr>
            </w:pPr>
            <w:r w:rsidRPr="005219A9">
              <w:rPr>
                <w:rFonts w:ascii="Calibri" w:hAnsi="Calibri" w:cs="Book Antiqua"/>
                <w:b/>
                <w:bCs/>
              </w:rPr>
              <w:t>Esc. Asociados:</w:t>
            </w:r>
          </w:p>
        </w:tc>
        <w:tc>
          <w:tcPr>
            <w:tcW w:w="5087" w:type="dxa"/>
          </w:tcPr>
          <w:p w14:paraId="163D1529" w14:textId="6E9061C9" w:rsidR="00DD19F5" w:rsidRPr="005219A9" w:rsidRDefault="00DD19F5" w:rsidP="00C45CFF">
            <w:pPr>
              <w:rPr>
                <w:rFonts w:ascii="Calibri" w:hAnsi="Calibri" w:cs="Book Antiqua"/>
              </w:rPr>
            </w:pPr>
            <w:r w:rsidRPr="005219A9">
              <w:rPr>
                <w:rFonts w:ascii="Calibri" w:hAnsi="Calibri" w:cs="Book Antiqua"/>
              </w:rPr>
              <w:t>ES-</w:t>
            </w:r>
            <w:r>
              <w:rPr>
                <w:rFonts w:ascii="Calibri" w:hAnsi="Calibri" w:cs="Book Antiqua"/>
              </w:rPr>
              <w:t>4.3</w:t>
            </w:r>
          </w:p>
        </w:tc>
      </w:tr>
    </w:tbl>
    <w:p w14:paraId="1CD35A79" w14:textId="1E87773E" w:rsidR="00341005" w:rsidRDefault="00DD19F5" w:rsidP="00DE6738">
      <w:pPr>
        <w:rPr>
          <w:rFonts w:ascii="Calibri" w:hAnsi="Calibri" w:cs="Book Antiqua"/>
          <w:color w:val="595959"/>
        </w:rPr>
      </w:pPr>
      <w:r w:rsidRPr="00DD19F5">
        <w:rPr>
          <w:rFonts w:ascii="Calibri" w:hAnsi="Calibri" w:cs="Book Antiqua"/>
          <w:noProof/>
          <w:color w:val="595959"/>
        </w:rPr>
        <w:drawing>
          <wp:anchor distT="0" distB="0" distL="114300" distR="114300" simplePos="0" relativeHeight="251839488" behindDoc="0" locked="0" layoutInCell="1" allowOverlap="1" wp14:anchorId="42ECCDB0" wp14:editId="2DEAE029">
            <wp:simplePos x="0" y="0"/>
            <wp:positionH relativeFrom="margin">
              <wp:align>center</wp:align>
            </wp:positionH>
            <wp:positionV relativeFrom="paragraph">
              <wp:posOffset>158115</wp:posOffset>
            </wp:positionV>
            <wp:extent cx="5319395" cy="3025140"/>
            <wp:effectExtent l="0" t="0" r="0" b="3810"/>
            <wp:wrapNone/>
            <wp:docPr id="1420712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265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19395" cy="3025140"/>
                    </a:xfrm>
                    <a:prstGeom prst="rect">
                      <a:avLst/>
                    </a:prstGeom>
                  </pic:spPr>
                </pic:pic>
              </a:graphicData>
            </a:graphic>
            <wp14:sizeRelH relativeFrom="page">
              <wp14:pctWidth>0</wp14:pctWidth>
            </wp14:sizeRelH>
            <wp14:sizeRelV relativeFrom="page">
              <wp14:pctHeight>0</wp14:pctHeight>
            </wp14:sizeRelV>
          </wp:anchor>
        </w:drawing>
      </w:r>
    </w:p>
    <w:p w14:paraId="5DD63684" w14:textId="474B7592" w:rsidR="00341005" w:rsidRDefault="00341005" w:rsidP="00DE6738">
      <w:pPr>
        <w:rPr>
          <w:rFonts w:ascii="Calibri" w:hAnsi="Calibri" w:cs="Book Antiqua"/>
          <w:color w:val="595959"/>
        </w:rPr>
      </w:pPr>
    </w:p>
    <w:p w14:paraId="6D16881A" w14:textId="1B6BA9BD" w:rsidR="00341005" w:rsidRDefault="00341005" w:rsidP="00DE6738">
      <w:pPr>
        <w:rPr>
          <w:rFonts w:ascii="Calibri" w:hAnsi="Calibri" w:cs="Book Antiqua"/>
          <w:color w:val="595959"/>
        </w:rPr>
      </w:pPr>
    </w:p>
    <w:p w14:paraId="3234B881" w14:textId="7ACC3658" w:rsidR="00341005" w:rsidRDefault="00341005" w:rsidP="00DE6738">
      <w:pPr>
        <w:rPr>
          <w:rFonts w:ascii="Calibri" w:hAnsi="Calibri" w:cs="Book Antiqua"/>
          <w:color w:val="595959"/>
        </w:rPr>
      </w:pPr>
    </w:p>
    <w:p w14:paraId="582044A5" w14:textId="7A3B20F6" w:rsidR="00341005" w:rsidRDefault="00341005" w:rsidP="00DE6738">
      <w:pPr>
        <w:rPr>
          <w:rFonts w:ascii="Calibri" w:hAnsi="Calibri" w:cs="Book Antiqua"/>
          <w:color w:val="595959"/>
        </w:rPr>
      </w:pPr>
    </w:p>
    <w:p w14:paraId="4C4368C8" w14:textId="168936F5" w:rsidR="00341005" w:rsidRDefault="00341005" w:rsidP="00DE6738">
      <w:pPr>
        <w:rPr>
          <w:rFonts w:ascii="Calibri" w:hAnsi="Calibri" w:cs="Book Antiqua"/>
          <w:color w:val="595959"/>
        </w:rPr>
      </w:pPr>
    </w:p>
    <w:p w14:paraId="14D3462D" w14:textId="77777777" w:rsidR="00341005" w:rsidRDefault="00341005" w:rsidP="00DE6738">
      <w:pPr>
        <w:rPr>
          <w:rFonts w:ascii="Calibri" w:hAnsi="Calibri" w:cs="Book Antiqua"/>
          <w:color w:val="595959"/>
        </w:rPr>
      </w:pPr>
    </w:p>
    <w:p w14:paraId="66C2A315" w14:textId="3A8275CB" w:rsidR="00341005" w:rsidRDefault="00341005" w:rsidP="00DE6738">
      <w:pPr>
        <w:rPr>
          <w:rFonts w:ascii="Calibri" w:hAnsi="Calibri" w:cs="Book Antiqua"/>
          <w:color w:val="595959"/>
        </w:rPr>
      </w:pPr>
    </w:p>
    <w:p w14:paraId="533B4E5A" w14:textId="666B8AD5" w:rsidR="00341005" w:rsidRDefault="00341005" w:rsidP="00DE6738">
      <w:pPr>
        <w:rPr>
          <w:rFonts w:ascii="Calibri" w:hAnsi="Calibri" w:cs="Book Antiqua"/>
          <w:color w:val="595959"/>
        </w:rPr>
      </w:pPr>
    </w:p>
    <w:p w14:paraId="32DE9B73" w14:textId="77777777" w:rsidR="00341005" w:rsidRDefault="00341005" w:rsidP="00DE6738">
      <w:pPr>
        <w:rPr>
          <w:rFonts w:ascii="Calibri" w:hAnsi="Calibri" w:cs="Book Antiqua"/>
          <w:color w:val="595959"/>
        </w:rPr>
      </w:pPr>
    </w:p>
    <w:p w14:paraId="56EE9B08" w14:textId="7B9AC786" w:rsidR="00341005" w:rsidRDefault="00341005" w:rsidP="00DE6738">
      <w:pPr>
        <w:rPr>
          <w:rFonts w:ascii="Calibri" w:hAnsi="Calibri" w:cs="Book Antiqua"/>
          <w:color w:val="595959"/>
        </w:rPr>
      </w:pPr>
    </w:p>
    <w:p w14:paraId="14DDD409" w14:textId="77777777" w:rsidR="00341005" w:rsidRDefault="00341005" w:rsidP="00DE6738">
      <w:pPr>
        <w:rPr>
          <w:rFonts w:ascii="Calibri" w:hAnsi="Calibri" w:cs="Book Antiqua"/>
          <w:color w:val="595959"/>
        </w:rPr>
      </w:pPr>
    </w:p>
    <w:p w14:paraId="58B86130" w14:textId="3DE9D28F" w:rsidR="00341005" w:rsidRDefault="00341005" w:rsidP="00DE6738">
      <w:pPr>
        <w:rPr>
          <w:rFonts w:ascii="Calibri" w:hAnsi="Calibri" w:cs="Book Antiqua"/>
          <w:color w:val="595959"/>
        </w:rPr>
      </w:pPr>
    </w:p>
    <w:p w14:paraId="12EF7722" w14:textId="77777777" w:rsidR="00341005" w:rsidRDefault="00341005" w:rsidP="00DE6738">
      <w:pPr>
        <w:rPr>
          <w:rFonts w:ascii="Calibri" w:hAnsi="Calibri" w:cs="Book Antiqua"/>
          <w:color w:val="595959"/>
        </w:rPr>
      </w:pPr>
    </w:p>
    <w:p w14:paraId="050F76ED" w14:textId="77777777" w:rsidR="00341005" w:rsidRDefault="00341005" w:rsidP="00DE6738">
      <w:pPr>
        <w:rPr>
          <w:rFonts w:ascii="Calibri" w:hAnsi="Calibri" w:cs="Book Antiqua"/>
          <w:color w:val="595959"/>
        </w:rPr>
      </w:pPr>
    </w:p>
    <w:p w14:paraId="11D8D127" w14:textId="77777777" w:rsidR="00341005" w:rsidRDefault="00341005" w:rsidP="00DE6738">
      <w:pPr>
        <w:rPr>
          <w:rFonts w:ascii="Calibri" w:hAnsi="Calibri" w:cs="Book Antiqua"/>
          <w:color w:val="595959"/>
        </w:rPr>
      </w:pPr>
    </w:p>
    <w:p w14:paraId="395D1D76" w14:textId="1B9C1A1C" w:rsidR="00341005" w:rsidRDefault="00341005" w:rsidP="00DE6738">
      <w:pPr>
        <w:rPr>
          <w:rFonts w:ascii="Calibri" w:hAnsi="Calibri" w:cs="Book Antiqua"/>
          <w:color w:val="595959"/>
        </w:rPr>
      </w:pPr>
    </w:p>
    <w:p w14:paraId="5CD14241" w14:textId="7C36011A"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029CEE30" w14:textId="77777777" w:rsidTr="00614B45">
        <w:tc>
          <w:tcPr>
            <w:tcW w:w="2001" w:type="dxa"/>
            <w:shd w:val="clear" w:color="auto" w:fill="DBDBDB" w:themeFill="accent3" w:themeFillTint="66"/>
          </w:tcPr>
          <w:p w14:paraId="2B373B57"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0EC4197"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EE48F0" w:rsidRPr="005219A9" w14:paraId="5C0B56ED" w14:textId="77777777" w:rsidTr="00614B45">
        <w:tc>
          <w:tcPr>
            <w:tcW w:w="2001" w:type="dxa"/>
            <w:shd w:val="clear" w:color="auto" w:fill="DBDBDB" w:themeFill="accent3" w:themeFillTint="66"/>
          </w:tcPr>
          <w:p w14:paraId="596A60FB"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611775B4" w14:textId="77777777" w:rsidR="00EE48F0" w:rsidRPr="005219A9" w:rsidRDefault="00EE48F0" w:rsidP="00614B45">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EE48F0" w:rsidRPr="005219A9" w14:paraId="2390400E" w14:textId="77777777" w:rsidTr="00614B45">
        <w:tc>
          <w:tcPr>
            <w:tcW w:w="2001" w:type="dxa"/>
            <w:shd w:val="clear" w:color="auto" w:fill="DBDBDB" w:themeFill="accent3" w:themeFillTint="66"/>
          </w:tcPr>
          <w:p w14:paraId="3A12A873"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D52242"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5</w:t>
            </w:r>
          </w:p>
        </w:tc>
      </w:tr>
      <w:tr w:rsidR="00EE48F0" w:rsidRPr="005219A9" w14:paraId="72F037B7" w14:textId="77777777" w:rsidTr="00614B45">
        <w:tc>
          <w:tcPr>
            <w:tcW w:w="2001" w:type="dxa"/>
            <w:shd w:val="clear" w:color="auto" w:fill="DBDBDB" w:themeFill="accent3" w:themeFillTint="66"/>
          </w:tcPr>
          <w:p w14:paraId="6FF61926"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4F2FAC42"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5</w:t>
            </w:r>
          </w:p>
        </w:tc>
      </w:tr>
      <w:tr w:rsidR="00EE48F0" w:rsidRPr="005219A9" w14:paraId="58F99EBF" w14:textId="77777777" w:rsidTr="00614B45">
        <w:tc>
          <w:tcPr>
            <w:tcW w:w="2001" w:type="dxa"/>
            <w:shd w:val="clear" w:color="auto" w:fill="DBDBDB" w:themeFill="accent3" w:themeFillTint="66"/>
          </w:tcPr>
          <w:p w14:paraId="04965C3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175CAA30"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5.</w:t>
            </w:r>
            <w:r w:rsidRPr="005219A9">
              <w:rPr>
                <w:rFonts w:ascii="Calibri" w:hAnsi="Calibri" w:cs="Book Antiqua"/>
              </w:rPr>
              <w:t>1</w:t>
            </w:r>
          </w:p>
        </w:tc>
      </w:tr>
    </w:tbl>
    <w:p w14:paraId="2D8E6F5E" w14:textId="34E67FF8" w:rsidR="00DE6738" w:rsidRPr="005219A9" w:rsidRDefault="00DE6738" w:rsidP="00DE6738">
      <w:pPr>
        <w:rPr>
          <w:rFonts w:ascii="Calibri" w:hAnsi="Calibri" w:cs="Book Antiqua"/>
          <w:color w:val="595959"/>
        </w:rPr>
      </w:pPr>
    </w:p>
    <w:p w14:paraId="4C533739" w14:textId="4851049D" w:rsidR="00DE6738" w:rsidRPr="005219A9" w:rsidRDefault="00D24723" w:rsidP="00DE6738">
      <w:pPr>
        <w:jc w:val="center"/>
        <w:rPr>
          <w:rFonts w:ascii="Calibri" w:hAnsi="Calibri" w:cs="Book Antiqua"/>
          <w:color w:val="595959"/>
        </w:rPr>
      </w:pPr>
      <w:r w:rsidRPr="00AF4A81">
        <w:rPr>
          <w:noProof/>
          <w:lang w:val="es-MX"/>
        </w:rPr>
        <w:drawing>
          <wp:anchor distT="0" distB="0" distL="114300" distR="114300" simplePos="0" relativeHeight="251809792" behindDoc="0" locked="0" layoutInCell="1" allowOverlap="1" wp14:anchorId="7EECA9EF" wp14:editId="301C95F9">
            <wp:simplePos x="0" y="0"/>
            <wp:positionH relativeFrom="margin">
              <wp:align>center</wp:align>
            </wp:positionH>
            <wp:positionV relativeFrom="paragraph">
              <wp:posOffset>11430</wp:posOffset>
            </wp:positionV>
            <wp:extent cx="5237149" cy="2956560"/>
            <wp:effectExtent l="0" t="0" r="1905" b="0"/>
            <wp:wrapNone/>
            <wp:docPr id="5150904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90427" name="Imagen 1"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37149" cy="2956560"/>
                    </a:xfrm>
                    <a:prstGeom prst="rect">
                      <a:avLst/>
                    </a:prstGeom>
                  </pic:spPr>
                </pic:pic>
              </a:graphicData>
            </a:graphic>
            <wp14:sizeRelH relativeFrom="page">
              <wp14:pctWidth>0</wp14:pctWidth>
            </wp14:sizeRelH>
            <wp14:sizeRelV relativeFrom="page">
              <wp14:pctHeight>0</wp14:pctHeight>
            </wp14:sizeRelV>
          </wp:anchor>
        </w:drawing>
      </w:r>
    </w:p>
    <w:p w14:paraId="41F98C48" w14:textId="1CCDB0A7" w:rsidR="00492E20" w:rsidRDefault="00492E20" w:rsidP="00044498">
      <w:pPr>
        <w:rPr>
          <w:lang w:val="es-MX"/>
        </w:rPr>
      </w:pPr>
    </w:p>
    <w:p w14:paraId="4F16ED1D" w14:textId="2C13F685" w:rsidR="00EE48F0" w:rsidRDefault="00EE48F0" w:rsidP="00044498">
      <w:pPr>
        <w:rPr>
          <w:lang w:val="es-MX"/>
        </w:rPr>
      </w:pPr>
    </w:p>
    <w:p w14:paraId="582C831F" w14:textId="77777777" w:rsidR="00EE48F0" w:rsidRDefault="00EE48F0" w:rsidP="00044498">
      <w:pPr>
        <w:rPr>
          <w:lang w:val="es-MX"/>
        </w:rPr>
      </w:pPr>
    </w:p>
    <w:p w14:paraId="5FEC7E3A" w14:textId="5D95CAF2" w:rsidR="00EE48F0" w:rsidRDefault="00EE48F0" w:rsidP="00044498">
      <w:pPr>
        <w:rPr>
          <w:lang w:val="es-MX"/>
        </w:rPr>
      </w:pPr>
    </w:p>
    <w:p w14:paraId="100E6E00" w14:textId="4C909608" w:rsidR="00EE48F0" w:rsidRDefault="00EE48F0" w:rsidP="00044498">
      <w:pPr>
        <w:rPr>
          <w:lang w:val="es-MX"/>
        </w:rPr>
      </w:pPr>
    </w:p>
    <w:p w14:paraId="280EC584" w14:textId="77777777" w:rsidR="00EE48F0" w:rsidRDefault="00EE48F0" w:rsidP="00044498">
      <w:pPr>
        <w:rPr>
          <w:lang w:val="es-MX"/>
        </w:rPr>
      </w:pPr>
    </w:p>
    <w:p w14:paraId="22F592EE" w14:textId="45F60DC6" w:rsidR="00EE48F0" w:rsidRDefault="00EE48F0" w:rsidP="00044498">
      <w:pPr>
        <w:rPr>
          <w:lang w:val="es-MX"/>
        </w:rPr>
      </w:pPr>
    </w:p>
    <w:p w14:paraId="7C2F3BC1" w14:textId="523CCBDB" w:rsidR="00EE48F0" w:rsidRDefault="00EE48F0" w:rsidP="00044498">
      <w:pPr>
        <w:rPr>
          <w:lang w:val="es-MX"/>
        </w:rPr>
      </w:pPr>
    </w:p>
    <w:p w14:paraId="7664B29F" w14:textId="77777777" w:rsidR="00EE48F0" w:rsidRDefault="00EE48F0" w:rsidP="00044498">
      <w:pPr>
        <w:rPr>
          <w:lang w:val="es-MX"/>
        </w:rPr>
      </w:pPr>
    </w:p>
    <w:p w14:paraId="07057996" w14:textId="6FFCD993" w:rsidR="00EE48F0" w:rsidRDefault="00EE48F0" w:rsidP="00044498">
      <w:pPr>
        <w:rPr>
          <w:lang w:val="es-MX"/>
        </w:rPr>
      </w:pPr>
    </w:p>
    <w:p w14:paraId="032602D5" w14:textId="77777777" w:rsidR="00EE48F0" w:rsidRDefault="00EE48F0" w:rsidP="00044498">
      <w:pPr>
        <w:rPr>
          <w:lang w:val="es-MX"/>
        </w:rPr>
      </w:pPr>
    </w:p>
    <w:p w14:paraId="1F3CE5D7" w14:textId="77777777" w:rsidR="00EE48F0" w:rsidRDefault="00EE48F0" w:rsidP="00044498">
      <w:pPr>
        <w:rPr>
          <w:lang w:val="es-MX"/>
        </w:rPr>
      </w:pPr>
    </w:p>
    <w:p w14:paraId="7E7ED78B" w14:textId="77777777" w:rsidR="00EE48F0" w:rsidRDefault="00EE48F0" w:rsidP="00044498">
      <w:pPr>
        <w:rPr>
          <w:lang w:val="es-MX"/>
        </w:rPr>
      </w:pPr>
    </w:p>
    <w:p w14:paraId="5C49AB9E" w14:textId="77777777" w:rsidR="00EE48F0" w:rsidRDefault="00EE48F0" w:rsidP="00044498">
      <w:pPr>
        <w:rPr>
          <w:lang w:val="es-MX"/>
        </w:rPr>
      </w:pPr>
    </w:p>
    <w:p w14:paraId="10025BCB" w14:textId="77777777" w:rsidR="00341005" w:rsidRDefault="00341005" w:rsidP="00044498">
      <w:pPr>
        <w:rPr>
          <w:lang w:val="es-MX"/>
        </w:rPr>
      </w:pPr>
    </w:p>
    <w:p w14:paraId="51E59F0C" w14:textId="77777777" w:rsidR="00EE48F0" w:rsidRDefault="00EE48F0" w:rsidP="00044498">
      <w:pPr>
        <w:rPr>
          <w:lang w:val="es-MX"/>
        </w:rPr>
      </w:pPr>
    </w:p>
    <w:p w14:paraId="4C1741D4" w14:textId="0B6D0281" w:rsidR="00341005" w:rsidRDefault="0034100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24723" w:rsidRPr="005219A9" w14:paraId="06BF7D26" w14:textId="77777777" w:rsidTr="00C45CFF">
        <w:tc>
          <w:tcPr>
            <w:tcW w:w="2001" w:type="dxa"/>
            <w:shd w:val="clear" w:color="auto" w:fill="DBDBDB" w:themeFill="accent3" w:themeFillTint="66"/>
          </w:tcPr>
          <w:p w14:paraId="2045FD29" w14:textId="77777777" w:rsidR="00D24723" w:rsidRPr="005219A9" w:rsidRDefault="00D24723"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80DDC0C" w14:textId="77777777" w:rsidR="00D24723" w:rsidRPr="005219A9" w:rsidRDefault="00D24723" w:rsidP="00C45CFF">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D24723" w:rsidRPr="005219A9" w14:paraId="6767E59E" w14:textId="77777777" w:rsidTr="00C45CFF">
        <w:tc>
          <w:tcPr>
            <w:tcW w:w="2001" w:type="dxa"/>
            <w:shd w:val="clear" w:color="auto" w:fill="DBDBDB" w:themeFill="accent3" w:themeFillTint="66"/>
          </w:tcPr>
          <w:p w14:paraId="7B30C489" w14:textId="77777777" w:rsidR="00D24723" w:rsidRPr="005219A9" w:rsidRDefault="00D24723" w:rsidP="00C45CFF">
            <w:pPr>
              <w:rPr>
                <w:rFonts w:ascii="Calibri" w:hAnsi="Calibri" w:cs="Book Antiqua"/>
                <w:b/>
                <w:bCs/>
              </w:rPr>
            </w:pPr>
            <w:r w:rsidRPr="005219A9">
              <w:rPr>
                <w:rFonts w:ascii="Calibri" w:hAnsi="Calibri" w:cs="Book Antiqua"/>
                <w:b/>
                <w:bCs/>
              </w:rPr>
              <w:t>Descripción:</w:t>
            </w:r>
          </w:p>
        </w:tc>
        <w:tc>
          <w:tcPr>
            <w:tcW w:w="5087" w:type="dxa"/>
          </w:tcPr>
          <w:p w14:paraId="18F0C2A5" w14:textId="5D087C31" w:rsidR="00D24723" w:rsidRPr="005219A9" w:rsidRDefault="00D24723" w:rsidP="00C45CFF">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D24723" w:rsidRPr="005219A9" w14:paraId="7A09D3D2" w14:textId="77777777" w:rsidTr="00C45CFF">
        <w:tc>
          <w:tcPr>
            <w:tcW w:w="2001" w:type="dxa"/>
            <w:shd w:val="clear" w:color="auto" w:fill="DBDBDB" w:themeFill="accent3" w:themeFillTint="66"/>
          </w:tcPr>
          <w:p w14:paraId="17E0C8A6" w14:textId="77777777" w:rsidR="00D24723" w:rsidRPr="005219A9" w:rsidRDefault="00D24723"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57E5183" w14:textId="5D01CE2F" w:rsidR="00D24723" w:rsidRPr="005219A9" w:rsidRDefault="00D24723" w:rsidP="00C45CFF">
            <w:pPr>
              <w:rPr>
                <w:rFonts w:ascii="Calibri" w:hAnsi="Calibri" w:cs="Book Antiqua"/>
              </w:rPr>
            </w:pPr>
            <w:r w:rsidRPr="005219A9">
              <w:rPr>
                <w:rFonts w:ascii="Calibri" w:hAnsi="Calibri" w:cs="Book Antiqua"/>
              </w:rPr>
              <w:t>RF-</w:t>
            </w:r>
            <w:r>
              <w:rPr>
                <w:rFonts w:ascii="Calibri" w:hAnsi="Calibri" w:cs="Book Antiqua"/>
              </w:rPr>
              <w:t>5</w:t>
            </w:r>
          </w:p>
        </w:tc>
      </w:tr>
      <w:tr w:rsidR="00D24723" w:rsidRPr="005219A9" w14:paraId="25A76DDC" w14:textId="77777777" w:rsidTr="00C45CFF">
        <w:tc>
          <w:tcPr>
            <w:tcW w:w="2001" w:type="dxa"/>
            <w:shd w:val="clear" w:color="auto" w:fill="DBDBDB" w:themeFill="accent3" w:themeFillTint="66"/>
          </w:tcPr>
          <w:p w14:paraId="66101932" w14:textId="77777777" w:rsidR="00D24723" w:rsidRPr="005219A9" w:rsidRDefault="00D24723" w:rsidP="00C45CFF">
            <w:pPr>
              <w:rPr>
                <w:rFonts w:ascii="Calibri" w:hAnsi="Calibri" w:cs="Book Antiqua"/>
                <w:b/>
                <w:bCs/>
              </w:rPr>
            </w:pPr>
            <w:r w:rsidRPr="005219A9">
              <w:rPr>
                <w:rFonts w:ascii="Calibri" w:hAnsi="Calibri" w:cs="Book Antiqua"/>
                <w:b/>
                <w:bCs/>
              </w:rPr>
              <w:t>CU asociados:</w:t>
            </w:r>
          </w:p>
        </w:tc>
        <w:tc>
          <w:tcPr>
            <w:tcW w:w="5087" w:type="dxa"/>
          </w:tcPr>
          <w:p w14:paraId="12A38163" w14:textId="77777777" w:rsidR="00D24723" w:rsidRPr="005219A9" w:rsidRDefault="00D24723" w:rsidP="00C45CFF">
            <w:pPr>
              <w:rPr>
                <w:rFonts w:ascii="Calibri" w:hAnsi="Calibri" w:cs="Book Antiqua"/>
              </w:rPr>
            </w:pPr>
            <w:r w:rsidRPr="005219A9">
              <w:rPr>
                <w:rFonts w:ascii="Calibri" w:hAnsi="Calibri" w:cs="Book Antiqua"/>
              </w:rPr>
              <w:t>CU-</w:t>
            </w:r>
            <w:r>
              <w:rPr>
                <w:rFonts w:ascii="Calibri" w:hAnsi="Calibri" w:cs="Book Antiqua"/>
              </w:rPr>
              <w:t>5</w:t>
            </w:r>
          </w:p>
        </w:tc>
      </w:tr>
      <w:tr w:rsidR="00D24723" w:rsidRPr="005219A9" w14:paraId="5C2087E1" w14:textId="77777777" w:rsidTr="00C45CFF">
        <w:tc>
          <w:tcPr>
            <w:tcW w:w="2001" w:type="dxa"/>
            <w:shd w:val="clear" w:color="auto" w:fill="DBDBDB" w:themeFill="accent3" w:themeFillTint="66"/>
          </w:tcPr>
          <w:p w14:paraId="232E61EC" w14:textId="77777777" w:rsidR="00D24723" w:rsidRPr="005219A9" w:rsidRDefault="00D24723" w:rsidP="00C45CFF">
            <w:pPr>
              <w:rPr>
                <w:rFonts w:ascii="Calibri" w:hAnsi="Calibri" w:cs="Book Antiqua"/>
                <w:b/>
                <w:bCs/>
              </w:rPr>
            </w:pPr>
            <w:r w:rsidRPr="005219A9">
              <w:rPr>
                <w:rFonts w:ascii="Calibri" w:hAnsi="Calibri" w:cs="Book Antiqua"/>
                <w:b/>
                <w:bCs/>
              </w:rPr>
              <w:t>Esc. Asociados:</w:t>
            </w:r>
          </w:p>
        </w:tc>
        <w:tc>
          <w:tcPr>
            <w:tcW w:w="5087" w:type="dxa"/>
          </w:tcPr>
          <w:p w14:paraId="456F5BC6" w14:textId="79EAA75A" w:rsidR="00D24723" w:rsidRPr="005219A9" w:rsidRDefault="00D24723" w:rsidP="00C45CFF">
            <w:pPr>
              <w:rPr>
                <w:rFonts w:ascii="Calibri" w:hAnsi="Calibri" w:cs="Book Antiqua"/>
              </w:rPr>
            </w:pPr>
            <w:r w:rsidRPr="005219A9">
              <w:rPr>
                <w:rFonts w:ascii="Calibri" w:hAnsi="Calibri" w:cs="Book Antiqua"/>
              </w:rPr>
              <w:t>ES-</w:t>
            </w:r>
            <w:r>
              <w:rPr>
                <w:rFonts w:ascii="Calibri" w:hAnsi="Calibri" w:cs="Book Antiqua"/>
              </w:rPr>
              <w:t>5.3</w:t>
            </w:r>
          </w:p>
        </w:tc>
      </w:tr>
    </w:tbl>
    <w:p w14:paraId="03216635" w14:textId="73A51D27" w:rsidR="00341005" w:rsidRDefault="00341005" w:rsidP="00044498">
      <w:pPr>
        <w:rPr>
          <w:lang w:val="es-MX"/>
        </w:rPr>
      </w:pPr>
    </w:p>
    <w:p w14:paraId="3984A1BD" w14:textId="3DBCCD90" w:rsidR="00341005" w:rsidRDefault="00D24723" w:rsidP="00044498">
      <w:pPr>
        <w:rPr>
          <w:lang w:val="es-MX"/>
        </w:rPr>
      </w:pPr>
      <w:r w:rsidRPr="00D24723">
        <w:rPr>
          <w:noProof/>
          <w:lang w:val="es-MX"/>
        </w:rPr>
        <w:drawing>
          <wp:anchor distT="0" distB="0" distL="114300" distR="114300" simplePos="0" relativeHeight="251840512" behindDoc="0" locked="0" layoutInCell="1" allowOverlap="1" wp14:anchorId="3B20CFD4" wp14:editId="37A40EDF">
            <wp:simplePos x="0" y="0"/>
            <wp:positionH relativeFrom="margin">
              <wp:align>center</wp:align>
            </wp:positionH>
            <wp:positionV relativeFrom="paragraph">
              <wp:posOffset>8255</wp:posOffset>
            </wp:positionV>
            <wp:extent cx="5242560" cy="2983005"/>
            <wp:effectExtent l="0" t="0" r="0" b="8255"/>
            <wp:wrapNone/>
            <wp:docPr id="1450270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053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2560" cy="2983005"/>
                    </a:xfrm>
                    <a:prstGeom prst="rect">
                      <a:avLst/>
                    </a:prstGeom>
                  </pic:spPr>
                </pic:pic>
              </a:graphicData>
            </a:graphic>
            <wp14:sizeRelH relativeFrom="page">
              <wp14:pctWidth>0</wp14:pctWidth>
            </wp14:sizeRelH>
            <wp14:sizeRelV relativeFrom="page">
              <wp14:pctHeight>0</wp14:pctHeight>
            </wp14:sizeRelV>
          </wp:anchor>
        </w:drawing>
      </w:r>
    </w:p>
    <w:p w14:paraId="46DBF959" w14:textId="24893AE1" w:rsidR="00341005" w:rsidRDefault="00341005" w:rsidP="00044498">
      <w:pPr>
        <w:rPr>
          <w:lang w:val="es-MX"/>
        </w:rPr>
      </w:pPr>
    </w:p>
    <w:p w14:paraId="25CCAB78" w14:textId="7E763D4B" w:rsidR="00341005" w:rsidRDefault="00341005" w:rsidP="00044498">
      <w:pPr>
        <w:rPr>
          <w:lang w:val="es-MX"/>
        </w:rPr>
      </w:pPr>
    </w:p>
    <w:p w14:paraId="659B1B19" w14:textId="70C41703" w:rsidR="00341005" w:rsidRDefault="00341005" w:rsidP="00044498">
      <w:pPr>
        <w:rPr>
          <w:lang w:val="es-MX"/>
        </w:rPr>
      </w:pPr>
    </w:p>
    <w:p w14:paraId="58C034E7" w14:textId="569567D7" w:rsidR="00341005" w:rsidRDefault="00341005" w:rsidP="00044498">
      <w:pPr>
        <w:rPr>
          <w:lang w:val="es-MX"/>
        </w:rPr>
      </w:pPr>
    </w:p>
    <w:p w14:paraId="676D7E02" w14:textId="77777777" w:rsidR="00341005" w:rsidRDefault="00341005" w:rsidP="00044498">
      <w:pPr>
        <w:rPr>
          <w:lang w:val="es-MX"/>
        </w:rPr>
      </w:pPr>
    </w:p>
    <w:p w14:paraId="755C455B" w14:textId="77777777" w:rsidR="00341005" w:rsidRDefault="00341005" w:rsidP="00044498">
      <w:pPr>
        <w:rPr>
          <w:lang w:val="es-MX"/>
        </w:rPr>
      </w:pPr>
    </w:p>
    <w:p w14:paraId="23936B8B" w14:textId="4C52A29C" w:rsidR="00341005" w:rsidRDefault="00341005" w:rsidP="00044498">
      <w:pPr>
        <w:rPr>
          <w:lang w:val="es-MX"/>
        </w:rPr>
      </w:pPr>
    </w:p>
    <w:p w14:paraId="0BAF1E8B" w14:textId="77777777" w:rsidR="00341005" w:rsidRDefault="00341005" w:rsidP="00044498">
      <w:pPr>
        <w:rPr>
          <w:lang w:val="es-MX"/>
        </w:rPr>
      </w:pPr>
    </w:p>
    <w:p w14:paraId="4A3C620A" w14:textId="2E5A2B36" w:rsidR="00341005" w:rsidRDefault="00341005" w:rsidP="00044498">
      <w:pPr>
        <w:rPr>
          <w:lang w:val="es-MX"/>
        </w:rPr>
      </w:pPr>
    </w:p>
    <w:p w14:paraId="0D28B0CE" w14:textId="77777777" w:rsidR="00341005" w:rsidRDefault="00341005" w:rsidP="00044498">
      <w:pPr>
        <w:rPr>
          <w:lang w:val="es-MX"/>
        </w:rPr>
      </w:pPr>
    </w:p>
    <w:p w14:paraId="1F785460" w14:textId="77777777" w:rsidR="00341005" w:rsidRDefault="00341005" w:rsidP="00044498">
      <w:pPr>
        <w:rPr>
          <w:lang w:val="es-MX"/>
        </w:rPr>
      </w:pPr>
    </w:p>
    <w:p w14:paraId="347914EA" w14:textId="2EE38561" w:rsidR="00341005" w:rsidRDefault="00341005" w:rsidP="00044498">
      <w:pPr>
        <w:rPr>
          <w:lang w:val="es-MX"/>
        </w:rPr>
      </w:pPr>
    </w:p>
    <w:p w14:paraId="1A8AD37D" w14:textId="77777777" w:rsidR="00341005" w:rsidRDefault="00341005" w:rsidP="00044498">
      <w:pPr>
        <w:rPr>
          <w:lang w:val="es-MX"/>
        </w:rPr>
      </w:pPr>
    </w:p>
    <w:p w14:paraId="663DC2E3" w14:textId="111E001D" w:rsidR="00341005" w:rsidRDefault="00341005" w:rsidP="00044498">
      <w:pPr>
        <w:rPr>
          <w:lang w:val="es-MX"/>
        </w:rPr>
      </w:pPr>
    </w:p>
    <w:p w14:paraId="102E92F4" w14:textId="2E53ED4F" w:rsidR="00341005" w:rsidRDefault="00341005" w:rsidP="00044498">
      <w:pPr>
        <w:rPr>
          <w:lang w:val="es-MX"/>
        </w:rPr>
      </w:pPr>
    </w:p>
    <w:p w14:paraId="538E825C" w14:textId="29B2136C" w:rsidR="00341005" w:rsidRDefault="00341005" w:rsidP="00044498">
      <w:pPr>
        <w:rPr>
          <w:lang w:val="es-MX"/>
        </w:rPr>
      </w:pPr>
    </w:p>
    <w:p w14:paraId="364FEAF6" w14:textId="77777777" w:rsidR="00341005" w:rsidRDefault="00341005" w:rsidP="00044498">
      <w:pPr>
        <w:rPr>
          <w:lang w:val="es-MX"/>
        </w:rPr>
      </w:pPr>
    </w:p>
    <w:p w14:paraId="799EFA55" w14:textId="24EAED37" w:rsidR="00341005" w:rsidRDefault="00341005" w:rsidP="00044498">
      <w:pPr>
        <w:rPr>
          <w:lang w:val="es-MX"/>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036879E0" w14:textId="77777777" w:rsidTr="00516646">
        <w:tc>
          <w:tcPr>
            <w:tcW w:w="2001" w:type="dxa"/>
            <w:shd w:val="clear" w:color="auto" w:fill="DBDBDB" w:themeFill="accent3" w:themeFillTint="66"/>
          </w:tcPr>
          <w:p w14:paraId="3B2F5AB7" w14:textId="77777777" w:rsidR="00516646" w:rsidRPr="005219A9" w:rsidRDefault="00516646" w:rsidP="00516646">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2B7E211" w14:textId="57D07A34" w:rsidR="00516646" w:rsidRPr="005219A9" w:rsidRDefault="00516646" w:rsidP="00516646">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516646" w:rsidRPr="005219A9" w14:paraId="30152B0D" w14:textId="77777777" w:rsidTr="00516646">
        <w:tc>
          <w:tcPr>
            <w:tcW w:w="2001" w:type="dxa"/>
            <w:shd w:val="clear" w:color="auto" w:fill="DBDBDB" w:themeFill="accent3" w:themeFillTint="66"/>
          </w:tcPr>
          <w:p w14:paraId="5A1835BA" w14:textId="77777777" w:rsidR="00516646" w:rsidRPr="005219A9" w:rsidRDefault="00516646" w:rsidP="00516646">
            <w:pPr>
              <w:rPr>
                <w:rFonts w:ascii="Calibri" w:hAnsi="Calibri" w:cs="Book Antiqua"/>
                <w:b/>
                <w:bCs/>
              </w:rPr>
            </w:pPr>
            <w:r w:rsidRPr="005219A9">
              <w:rPr>
                <w:rFonts w:ascii="Calibri" w:hAnsi="Calibri" w:cs="Book Antiqua"/>
                <w:b/>
                <w:bCs/>
              </w:rPr>
              <w:t>Descripción:</w:t>
            </w:r>
          </w:p>
        </w:tc>
        <w:tc>
          <w:tcPr>
            <w:tcW w:w="5087" w:type="dxa"/>
          </w:tcPr>
          <w:p w14:paraId="6DD218FA" w14:textId="77777777" w:rsidR="00516646" w:rsidRPr="005219A9" w:rsidRDefault="00516646" w:rsidP="00516646">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516646" w:rsidRPr="005219A9" w14:paraId="0B060FC1" w14:textId="77777777" w:rsidTr="00516646">
        <w:tc>
          <w:tcPr>
            <w:tcW w:w="2001" w:type="dxa"/>
            <w:shd w:val="clear" w:color="auto" w:fill="DBDBDB" w:themeFill="accent3" w:themeFillTint="66"/>
          </w:tcPr>
          <w:p w14:paraId="372171DB" w14:textId="77777777" w:rsidR="00516646" w:rsidRPr="005219A9" w:rsidRDefault="00516646" w:rsidP="00516646">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919BA20" w14:textId="77777777" w:rsidR="00516646" w:rsidRPr="005219A9" w:rsidRDefault="00516646" w:rsidP="00516646">
            <w:pPr>
              <w:rPr>
                <w:rFonts w:ascii="Calibri" w:hAnsi="Calibri" w:cs="Book Antiqua"/>
              </w:rPr>
            </w:pPr>
            <w:r w:rsidRPr="005219A9">
              <w:rPr>
                <w:rFonts w:ascii="Calibri" w:hAnsi="Calibri" w:cs="Book Antiqua"/>
              </w:rPr>
              <w:t>RF-</w:t>
            </w:r>
            <w:r>
              <w:rPr>
                <w:rFonts w:ascii="Calibri" w:hAnsi="Calibri" w:cs="Book Antiqua"/>
              </w:rPr>
              <w:t>6</w:t>
            </w:r>
          </w:p>
        </w:tc>
      </w:tr>
      <w:tr w:rsidR="00516646" w:rsidRPr="005219A9" w14:paraId="5FB83D75" w14:textId="77777777" w:rsidTr="00516646">
        <w:tc>
          <w:tcPr>
            <w:tcW w:w="2001" w:type="dxa"/>
            <w:shd w:val="clear" w:color="auto" w:fill="DBDBDB" w:themeFill="accent3" w:themeFillTint="66"/>
          </w:tcPr>
          <w:p w14:paraId="02972673" w14:textId="77777777" w:rsidR="00516646" w:rsidRPr="005219A9" w:rsidRDefault="00516646" w:rsidP="00516646">
            <w:pPr>
              <w:rPr>
                <w:rFonts w:ascii="Calibri" w:hAnsi="Calibri" w:cs="Book Antiqua"/>
                <w:b/>
                <w:bCs/>
              </w:rPr>
            </w:pPr>
            <w:r w:rsidRPr="005219A9">
              <w:rPr>
                <w:rFonts w:ascii="Calibri" w:hAnsi="Calibri" w:cs="Book Antiqua"/>
                <w:b/>
                <w:bCs/>
              </w:rPr>
              <w:t>CU asociados:</w:t>
            </w:r>
          </w:p>
        </w:tc>
        <w:tc>
          <w:tcPr>
            <w:tcW w:w="5087" w:type="dxa"/>
          </w:tcPr>
          <w:p w14:paraId="7BAABA41" w14:textId="3E98EC73" w:rsidR="00516646" w:rsidRPr="005219A9" w:rsidRDefault="00516646" w:rsidP="00516646">
            <w:pPr>
              <w:rPr>
                <w:rFonts w:ascii="Calibri" w:hAnsi="Calibri" w:cs="Book Antiqua"/>
              </w:rPr>
            </w:pPr>
            <w:r w:rsidRPr="005219A9">
              <w:rPr>
                <w:rFonts w:ascii="Calibri" w:hAnsi="Calibri" w:cs="Book Antiqua"/>
              </w:rPr>
              <w:t>CU-</w:t>
            </w:r>
            <w:r>
              <w:rPr>
                <w:rFonts w:ascii="Calibri" w:hAnsi="Calibri" w:cs="Book Antiqua"/>
              </w:rPr>
              <w:t>6</w:t>
            </w:r>
          </w:p>
        </w:tc>
      </w:tr>
      <w:tr w:rsidR="00516646" w:rsidRPr="005219A9" w14:paraId="4D13B754" w14:textId="77777777" w:rsidTr="00516646">
        <w:tc>
          <w:tcPr>
            <w:tcW w:w="2001" w:type="dxa"/>
            <w:shd w:val="clear" w:color="auto" w:fill="DBDBDB" w:themeFill="accent3" w:themeFillTint="66"/>
          </w:tcPr>
          <w:p w14:paraId="3A1AAD5C" w14:textId="77777777" w:rsidR="00516646" w:rsidRPr="005219A9" w:rsidRDefault="00516646" w:rsidP="00516646">
            <w:pPr>
              <w:rPr>
                <w:rFonts w:ascii="Calibri" w:hAnsi="Calibri" w:cs="Book Antiqua"/>
                <w:b/>
                <w:bCs/>
              </w:rPr>
            </w:pPr>
            <w:r w:rsidRPr="005219A9">
              <w:rPr>
                <w:rFonts w:ascii="Calibri" w:hAnsi="Calibri" w:cs="Book Antiqua"/>
                <w:b/>
                <w:bCs/>
              </w:rPr>
              <w:t>Esc. Asociados:</w:t>
            </w:r>
          </w:p>
        </w:tc>
        <w:tc>
          <w:tcPr>
            <w:tcW w:w="5087" w:type="dxa"/>
          </w:tcPr>
          <w:p w14:paraId="2C7985EE" w14:textId="1E6BAB69" w:rsidR="00516646" w:rsidRPr="005219A9" w:rsidRDefault="00516646" w:rsidP="00516646">
            <w:pPr>
              <w:rPr>
                <w:rFonts w:ascii="Calibri" w:hAnsi="Calibri" w:cs="Book Antiqua"/>
              </w:rPr>
            </w:pPr>
            <w:r w:rsidRPr="005219A9">
              <w:rPr>
                <w:rFonts w:ascii="Calibri" w:hAnsi="Calibri" w:cs="Book Antiqua"/>
              </w:rPr>
              <w:t>ES-</w:t>
            </w:r>
            <w:r>
              <w:rPr>
                <w:rFonts w:ascii="Calibri" w:hAnsi="Calibri" w:cs="Book Antiqua"/>
              </w:rPr>
              <w:t>6.</w:t>
            </w:r>
            <w:r w:rsidRPr="005219A9">
              <w:rPr>
                <w:rFonts w:ascii="Calibri" w:hAnsi="Calibri" w:cs="Book Antiqua"/>
              </w:rPr>
              <w:t>1</w:t>
            </w:r>
          </w:p>
        </w:tc>
      </w:tr>
    </w:tbl>
    <w:p w14:paraId="5A51EF84" w14:textId="35B3BBC0" w:rsidR="00EE48F0" w:rsidRDefault="00EE48F0" w:rsidP="00044498">
      <w:pPr>
        <w:rPr>
          <w:lang w:val="es-MX"/>
        </w:rPr>
      </w:pPr>
    </w:p>
    <w:p w14:paraId="0B50CC45" w14:textId="612D2B99" w:rsidR="00EE48F0" w:rsidRDefault="00EE48F0" w:rsidP="00044498">
      <w:pPr>
        <w:rPr>
          <w:lang w:val="es-MX"/>
        </w:rPr>
      </w:pPr>
    </w:p>
    <w:p w14:paraId="09B52D50" w14:textId="01F84921" w:rsidR="00DE6738" w:rsidRPr="0039736F" w:rsidRDefault="00DE6738" w:rsidP="00DE6738">
      <w:pPr>
        <w:rPr>
          <w:rFonts w:asciiTheme="minorHAnsi" w:hAnsiTheme="minorHAnsi" w:cstheme="minorHAnsi"/>
          <w:b/>
          <w:bCs/>
        </w:rPr>
      </w:pPr>
    </w:p>
    <w:p w14:paraId="37C78F71" w14:textId="51AC1BC0" w:rsidR="00DE6738" w:rsidRPr="0039736F" w:rsidRDefault="00DE6738" w:rsidP="00DE6738">
      <w:pPr>
        <w:jc w:val="both"/>
        <w:rPr>
          <w:rFonts w:ascii="Calibri" w:hAnsi="Calibri" w:cs="Book Antiqua"/>
          <w:i/>
          <w:color w:val="595959"/>
        </w:rPr>
      </w:pPr>
    </w:p>
    <w:p w14:paraId="7DD6A123" w14:textId="06F93B21" w:rsidR="00DE6738" w:rsidRDefault="00DE6738" w:rsidP="00DE6738">
      <w:pPr>
        <w:ind w:left="993"/>
        <w:jc w:val="center"/>
        <w:rPr>
          <w:rFonts w:ascii="Book Antiqua" w:hAnsi="Book Antiqua" w:cs="Book Antiqua"/>
          <w:b/>
          <w:noProof/>
        </w:rPr>
      </w:pPr>
      <w:r w:rsidRPr="00656376">
        <w:rPr>
          <w:rFonts w:ascii="Book Antiqua" w:hAnsi="Book Antiqua" w:cs="Book Antiqua"/>
          <w:b/>
          <w:noProof/>
        </w:rPr>
        <w:t xml:space="preserve"> </w:t>
      </w:r>
    </w:p>
    <w:p w14:paraId="4613A6FB" w14:textId="33EB7A95" w:rsidR="00516646" w:rsidRDefault="00516646" w:rsidP="00DE6738">
      <w:pPr>
        <w:ind w:left="993"/>
        <w:jc w:val="center"/>
        <w:rPr>
          <w:rFonts w:ascii="Book Antiqua" w:hAnsi="Book Antiqua" w:cs="Book Antiqua"/>
          <w:b/>
          <w:noProof/>
        </w:rPr>
      </w:pPr>
    </w:p>
    <w:p w14:paraId="4E67F4DC" w14:textId="70676C87" w:rsidR="00516646" w:rsidRDefault="00EC485D" w:rsidP="00DE6738">
      <w:pPr>
        <w:ind w:left="993"/>
        <w:jc w:val="center"/>
        <w:rPr>
          <w:rFonts w:ascii="Book Antiqua" w:hAnsi="Book Antiqua" w:cs="Book Antiqua"/>
          <w:b/>
          <w:noProof/>
        </w:rPr>
      </w:pPr>
      <w:r w:rsidRPr="00662A76">
        <w:rPr>
          <w:rFonts w:ascii="Book Antiqua" w:hAnsi="Book Antiqua" w:cs="Book Antiqua"/>
          <w:b/>
          <w:noProof/>
        </w:rPr>
        <w:drawing>
          <wp:anchor distT="0" distB="0" distL="114300" distR="114300" simplePos="0" relativeHeight="251810816" behindDoc="0" locked="0" layoutInCell="1" allowOverlap="1" wp14:anchorId="04BF708D" wp14:editId="4E155136">
            <wp:simplePos x="0" y="0"/>
            <wp:positionH relativeFrom="margin">
              <wp:align>center</wp:align>
            </wp:positionH>
            <wp:positionV relativeFrom="paragraph">
              <wp:posOffset>154305</wp:posOffset>
            </wp:positionV>
            <wp:extent cx="5280660" cy="3007423"/>
            <wp:effectExtent l="0" t="0" r="0" b="2540"/>
            <wp:wrapNone/>
            <wp:docPr id="875327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27031" name="Imagen 1"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80660" cy="3007423"/>
                    </a:xfrm>
                    <a:prstGeom prst="rect">
                      <a:avLst/>
                    </a:prstGeom>
                  </pic:spPr>
                </pic:pic>
              </a:graphicData>
            </a:graphic>
            <wp14:sizeRelH relativeFrom="page">
              <wp14:pctWidth>0</wp14:pctWidth>
            </wp14:sizeRelH>
            <wp14:sizeRelV relativeFrom="page">
              <wp14:pctHeight>0</wp14:pctHeight>
            </wp14:sizeRelV>
          </wp:anchor>
        </w:drawing>
      </w:r>
    </w:p>
    <w:p w14:paraId="227DACAE" w14:textId="436AB9D1" w:rsidR="00516646" w:rsidRDefault="00516646" w:rsidP="00DE6738">
      <w:pPr>
        <w:ind w:left="993"/>
        <w:jc w:val="center"/>
        <w:rPr>
          <w:rFonts w:ascii="Book Antiqua" w:hAnsi="Book Antiqua" w:cs="Book Antiqua"/>
          <w:b/>
          <w:noProof/>
        </w:rPr>
      </w:pPr>
    </w:p>
    <w:p w14:paraId="6A070E95" w14:textId="650BF32D" w:rsidR="00516646" w:rsidRDefault="00516646" w:rsidP="00DE6738">
      <w:pPr>
        <w:ind w:left="993"/>
        <w:jc w:val="center"/>
        <w:rPr>
          <w:rFonts w:ascii="Book Antiqua" w:hAnsi="Book Antiqua" w:cs="Book Antiqua"/>
          <w:b/>
          <w:noProof/>
        </w:rPr>
      </w:pPr>
    </w:p>
    <w:p w14:paraId="192AD460" w14:textId="21A02782" w:rsidR="00516646" w:rsidRDefault="00516646" w:rsidP="00DE6738">
      <w:pPr>
        <w:ind w:left="993"/>
        <w:jc w:val="center"/>
        <w:rPr>
          <w:rFonts w:ascii="Book Antiqua" w:hAnsi="Book Antiqua" w:cs="Book Antiqua"/>
          <w:b/>
          <w:noProof/>
        </w:rPr>
      </w:pPr>
    </w:p>
    <w:p w14:paraId="0AA0EF19" w14:textId="3967C453" w:rsidR="00516646" w:rsidRDefault="00516646" w:rsidP="00DE6738">
      <w:pPr>
        <w:ind w:left="993"/>
        <w:jc w:val="center"/>
        <w:rPr>
          <w:rFonts w:ascii="Book Antiqua" w:hAnsi="Book Antiqua" w:cs="Book Antiqua"/>
          <w:b/>
          <w:noProof/>
        </w:rPr>
      </w:pPr>
    </w:p>
    <w:p w14:paraId="0AA605AF" w14:textId="431A9B02" w:rsidR="00516646" w:rsidRDefault="00516646" w:rsidP="00DE6738">
      <w:pPr>
        <w:ind w:left="993"/>
        <w:jc w:val="center"/>
        <w:rPr>
          <w:rFonts w:ascii="Book Antiqua" w:hAnsi="Book Antiqua" w:cs="Book Antiqua"/>
          <w:b/>
          <w:noProof/>
        </w:rPr>
      </w:pPr>
    </w:p>
    <w:p w14:paraId="3C3D2CD8" w14:textId="7CD068FF" w:rsidR="00516646" w:rsidRDefault="00516646" w:rsidP="00DE6738">
      <w:pPr>
        <w:ind w:left="993"/>
        <w:jc w:val="center"/>
        <w:rPr>
          <w:rFonts w:ascii="Book Antiqua" w:hAnsi="Book Antiqua" w:cs="Book Antiqua"/>
          <w:b/>
          <w:noProof/>
        </w:rPr>
      </w:pPr>
    </w:p>
    <w:p w14:paraId="7A708B55" w14:textId="191A74BC" w:rsidR="00516646" w:rsidRDefault="00516646" w:rsidP="00DE6738">
      <w:pPr>
        <w:ind w:left="993"/>
        <w:jc w:val="center"/>
        <w:rPr>
          <w:rFonts w:ascii="Book Antiqua" w:hAnsi="Book Antiqua" w:cs="Book Antiqua"/>
          <w:b/>
          <w:noProof/>
        </w:rPr>
      </w:pPr>
    </w:p>
    <w:p w14:paraId="34317AD7" w14:textId="569D2093" w:rsidR="00516646" w:rsidRDefault="00516646" w:rsidP="00DE6738">
      <w:pPr>
        <w:ind w:left="993"/>
        <w:jc w:val="center"/>
        <w:rPr>
          <w:rFonts w:ascii="Book Antiqua" w:hAnsi="Book Antiqua" w:cs="Book Antiqua"/>
          <w:b/>
          <w:noProof/>
        </w:rPr>
      </w:pPr>
    </w:p>
    <w:p w14:paraId="3376E749" w14:textId="77777777" w:rsidR="00516646" w:rsidRDefault="00516646" w:rsidP="00DE6738">
      <w:pPr>
        <w:ind w:left="993"/>
        <w:jc w:val="center"/>
        <w:rPr>
          <w:rFonts w:ascii="Book Antiqua" w:hAnsi="Book Antiqua" w:cs="Book Antiqua"/>
          <w:b/>
          <w:noProof/>
        </w:rPr>
      </w:pPr>
    </w:p>
    <w:p w14:paraId="023D17A5" w14:textId="77777777" w:rsidR="00516646" w:rsidRDefault="00516646" w:rsidP="00DE6738">
      <w:pPr>
        <w:ind w:left="993"/>
        <w:jc w:val="center"/>
        <w:rPr>
          <w:rFonts w:ascii="Book Antiqua" w:hAnsi="Book Antiqua" w:cs="Book Antiqua"/>
          <w:b/>
          <w:noProof/>
        </w:rPr>
      </w:pPr>
    </w:p>
    <w:p w14:paraId="0A17CB16" w14:textId="5B8094AF" w:rsidR="00516646" w:rsidRDefault="00516646" w:rsidP="00DE6738">
      <w:pPr>
        <w:ind w:left="993"/>
        <w:jc w:val="center"/>
        <w:rPr>
          <w:rFonts w:ascii="Book Antiqua" w:hAnsi="Book Antiqua" w:cs="Book Antiqua"/>
          <w:b/>
          <w:noProof/>
        </w:rPr>
      </w:pPr>
    </w:p>
    <w:p w14:paraId="407E687A" w14:textId="77777777" w:rsidR="00516646" w:rsidRDefault="00516646" w:rsidP="00DE6738">
      <w:pPr>
        <w:ind w:left="993"/>
        <w:jc w:val="center"/>
        <w:rPr>
          <w:rFonts w:ascii="Book Antiqua" w:hAnsi="Book Antiqua" w:cs="Book Antiqua"/>
          <w:b/>
          <w:noProof/>
        </w:rPr>
      </w:pPr>
    </w:p>
    <w:p w14:paraId="4E427EA2" w14:textId="77777777" w:rsidR="00341005" w:rsidRDefault="00341005" w:rsidP="00DE6738">
      <w:pPr>
        <w:ind w:left="993"/>
        <w:jc w:val="center"/>
        <w:rPr>
          <w:rFonts w:ascii="Book Antiqua" w:hAnsi="Book Antiqua" w:cs="Book Antiqua"/>
          <w:b/>
          <w:noProof/>
        </w:rPr>
      </w:pPr>
    </w:p>
    <w:p w14:paraId="291F7616" w14:textId="77777777" w:rsidR="00341005" w:rsidRDefault="00341005" w:rsidP="00DE6738">
      <w:pPr>
        <w:ind w:left="993"/>
        <w:jc w:val="center"/>
        <w:rPr>
          <w:rFonts w:ascii="Book Antiqua" w:hAnsi="Book Antiqua" w:cs="Book Antiqua"/>
          <w:b/>
          <w:noProof/>
        </w:rPr>
      </w:pPr>
    </w:p>
    <w:p w14:paraId="5E04887B" w14:textId="77777777" w:rsidR="00341005" w:rsidRDefault="00341005" w:rsidP="00DE6738">
      <w:pPr>
        <w:ind w:left="993"/>
        <w:jc w:val="center"/>
        <w:rPr>
          <w:rFonts w:ascii="Book Antiqua" w:hAnsi="Book Antiqua" w:cs="Book Antiqua"/>
          <w:b/>
          <w:noProof/>
        </w:rPr>
      </w:pPr>
    </w:p>
    <w:p w14:paraId="409CE2E1" w14:textId="7F55FCE5" w:rsidR="00341005" w:rsidRDefault="00341005" w:rsidP="00DE6738">
      <w:pPr>
        <w:ind w:left="993"/>
        <w:jc w:val="center"/>
        <w:rPr>
          <w:rFonts w:ascii="Book Antiqua" w:hAnsi="Book Antiqua" w:cs="Book Antiqua"/>
          <w:b/>
          <w:noProof/>
        </w:rPr>
      </w:pPr>
    </w:p>
    <w:p w14:paraId="3013FF1D" w14:textId="77777777" w:rsidR="00341005" w:rsidRPr="00EC485D" w:rsidRDefault="00341005" w:rsidP="00516646">
      <w:pPr>
        <w:rPr>
          <w:rFonts w:ascii="Calibri" w:hAnsi="Calibri" w:cs="Book Antiqua"/>
          <w:iCs/>
          <w:color w:val="595959"/>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C485D" w:rsidRPr="005219A9" w14:paraId="733B1EF5" w14:textId="77777777" w:rsidTr="00C45CFF">
        <w:tc>
          <w:tcPr>
            <w:tcW w:w="2001" w:type="dxa"/>
            <w:shd w:val="clear" w:color="auto" w:fill="DBDBDB" w:themeFill="accent3" w:themeFillTint="66"/>
          </w:tcPr>
          <w:p w14:paraId="33470414" w14:textId="77777777" w:rsidR="00EC485D" w:rsidRPr="005219A9" w:rsidRDefault="00EC485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7435A7" w14:textId="77777777" w:rsidR="00EC485D" w:rsidRPr="005219A9" w:rsidRDefault="00EC485D" w:rsidP="00C45CFF">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EC485D" w:rsidRPr="005219A9" w14:paraId="0E85CC40" w14:textId="77777777" w:rsidTr="00C45CFF">
        <w:tc>
          <w:tcPr>
            <w:tcW w:w="2001" w:type="dxa"/>
            <w:shd w:val="clear" w:color="auto" w:fill="DBDBDB" w:themeFill="accent3" w:themeFillTint="66"/>
          </w:tcPr>
          <w:p w14:paraId="3E1F8E4C" w14:textId="77777777" w:rsidR="00EC485D" w:rsidRPr="005219A9" w:rsidRDefault="00EC485D" w:rsidP="00C45CFF">
            <w:pPr>
              <w:rPr>
                <w:rFonts w:ascii="Calibri" w:hAnsi="Calibri" w:cs="Book Antiqua"/>
                <w:b/>
                <w:bCs/>
              </w:rPr>
            </w:pPr>
            <w:r w:rsidRPr="005219A9">
              <w:rPr>
                <w:rFonts w:ascii="Calibri" w:hAnsi="Calibri" w:cs="Book Antiqua"/>
                <w:b/>
                <w:bCs/>
              </w:rPr>
              <w:t>Descripción:</w:t>
            </w:r>
          </w:p>
        </w:tc>
        <w:tc>
          <w:tcPr>
            <w:tcW w:w="5087" w:type="dxa"/>
          </w:tcPr>
          <w:p w14:paraId="5BA2C5A9" w14:textId="6B6DD3C0" w:rsidR="00EC485D" w:rsidRPr="005219A9" w:rsidRDefault="00EC485D" w:rsidP="00C45CFF">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EC485D" w:rsidRPr="005219A9" w14:paraId="1F9B68B1" w14:textId="77777777" w:rsidTr="00C45CFF">
        <w:tc>
          <w:tcPr>
            <w:tcW w:w="2001" w:type="dxa"/>
            <w:shd w:val="clear" w:color="auto" w:fill="DBDBDB" w:themeFill="accent3" w:themeFillTint="66"/>
          </w:tcPr>
          <w:p w14:paraId="3DF95D49" w14:textId="77777777" w:rsidR="00EC485D" w:rsidRPr="005219A9" w:rsidRDefault="00EC485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27C8F8A" w14:textId="77777777" w:rsidR="00EC485D" w:rsidRPr="005219A9" w:rsidRDefault="00EC485D" w:rsidP="00C45CFF">
            <w:pPr>
              <w:rPr>
                <w:rFonts w:ascii="Calibri" w:hAnsi="Calibri" w:cs="Book Antiqua"/>
              </w:rPr>
            </w:pPr>
            <w:r w:rsidRPr="005219A9">
              <w:rPr>
                <w:rFonts w:ascii="Calibri" w:hAnsi="Calibri" w:cs="Book Antiqua"/>
              </w:rPr>
              <w:t>RF-</w:t>
            </w:r>
            <w:r>
              <w:rPr>
                <w:rFonts w:ascii="Calibri" w:hAnsi="Calibri" w:cs="Book Antiqua"/>
              </w:rPr>
              <w:t>6</w:t>
            </w:r>
          </w:p>
        </w:tc>
      </w:tr>
      <w:tr w:rsidR="00EC485D" w:rsidRPr="005219A9" w14:paraId="4EC7B8FD" w14:textId="77777777" w:rsidTr="00C45CFF">
        <w:tc>
          <w:tcPr>
            <w:tcW w:w="2001" w:type="dxa"/>
            <w:shd w:val="clear" w:color="auto" w:fill="DBDBDB" w:themeFill="accent3" w:themeFillTint="66"/>
          </w:tcPr>
          <w:p w14:paraId="280C13B0" w14:textId="77777777" w:rsidR="00EC485D" w:rsidRPr="005219A9" w:rsidRDefault="00EC485D" w:rsidP="00C45CFF">
            <w:pPr>
              <w:rPr>
                <w:rFonts w:ascii="Calibri" w:hAnsi="Calibri" w:cs="Book Antiqua"/>
                <w:b/>
                <w:bCs/>
              </w:rPr>
            </w:pPr>
            <w:r w:rsidRPr="005219A9">
              <w:rPr>
                <w:rFonts w:ascii="Calibri" w:hAnsi="Calibri" w:cs="Book Antiqua"/>
                <w:b/>
                <w:bCs/>
              </w:rPr>
              <w:t>CU asociados:</w:t>
            </w:r>
          </w:p>
        </w:tc>
        <w:tc>
          <w:tcPr>
            <w:tcW w:w="5087" w:type="dxa"/>
          </w:tcPr>
          <w:p w14:paraId="725C020E" w14:textId="77777777" w:rsidR="00EC485D" w:rsidRPr="005219A9" w:rsidRDefault="00EC485D" w:rsidP="00C45CFF">
            <w:pPr>
              <w:rPr>
                <w:rFonts w:ascii="Calibri" w:hAnsi="Calibri" w:cs="Book Antiqua"/>
              </w:rPr>
            </w:pPr>
            <w:r w:rsidRPr="005219A9">
              <w:rPr>
                <w:rFonts w:ascii="Calibri" w:hAnsi="Calibri" w:cs="Book Antiqua"/>
              </w:rPr>
              <w:t>CU-</w:t>
            </w:r>
            <w:r>
              <w:rPr>
                <w:rFonts w:ascii="Calibri" w:hAnsi="Calibri" w:cs="Book Antiqua"/>
              </w:rPr>
              <w:t>6</w:t>
            </w:r>
          </w:p>
        </w:tc>
      </w:tr>
      <w:tr w:rsidR="00EC485D" w:rsidRPr="005219A9" w14:paraId="158234E1" w14:textId="77777777" w:rsidTr="00C45CFF">
        <w:tc>
          <w:tcPr>
            <w:tcW w:w="2001" w:type="dxa"/>
            <w:shd w:val="clear" w:color="auto" w:fill="DBDBDB" w:themeFill="accent3" w:themeFillTint="66"/>
          </w:tcPr>
          <w:p w14:paraId="5F109CF2" w14:textId="77777777" w:rsidR="00EC485D" w:rsidRPr="005219A9" w:rsidRDefault="00EC485D" w:rsidP="00C45CFF">
            <w:pPr>
              <w:rPr>
                <w:rFonts w:ascii="Calibri" w:hAnsi="Calibri" w:cs="Book Antiqua"/>
                <w:b/>
                <w:bCs/>
              </w:rPr>
            </w:pPr>
            <w:r w:rsidRPr="005219A9">
              <w:rPr>
                <w:rFonts w:ascii="Calibri" w:hAnsi="Calibri" w:cs="Book Antiqua"/>
                <w:b/>
                <w:bCs/>
              </w:rPr>
              <w:t>Esc. Asociados:</w:t>
            </w:r>
          </w:p>
        </w:tc>
        <w:tc>
          <w:tcPr>
            <w:tcW w:w="5087" w:type="dxa"/>
          </w:tcPr>
          <w:p w14:paraId="1B61E45B" w14:textId="2D9B2C5A" w:rsidR="00EC485D" w:rsidRPr="005219A9" w:rsidRDefault="00EC485D" w:rsidP="00C45CFF">
            <w:pPr>
              <w:rPr>
                <w:rFonts w:ascii="Calibri" w:hAnsi="Calibri" w:cs="Book Antiqua"/>
              </w:rPr>
            </w:pPr>
            <w:r w:rsidRPr="005219A9">
              <w:rPr>
                <w:rFonts w:ascii="Calibri" w:hAnsi="Calibri" w:cs="Book Antiqua"/>
              </w:rPr>
              <w:t>ES-</w:t>
            </w:r>
            <w:r>
              <w:rPr>
                <w:rFonts w:ascii="Calibri" w:hAnsi="Calibri" w:cs="Book Antiqua"/>
              </w:rPr>
              <w:t>6.2</w:t>
            </w:r>
          </w:p>
        </w:tc>
      </w:tr>
    </w:tbl>
    <w:p w14:paraId="409762BD" w14:textId="77777777" w:rsidR="00341005" w:rsidRDefault="00341005" w:rsidP="00516646">
      <w:pPr>
        <w:rPr>
          <w:rFonts w:ascii="Calibri" w:hAnsi="Calibri" w:cs="Book Antiqua"/>
          <w:i/>
          <w:color w:val="595959"/>
        </w:rPr>
      </w:pPr>
    </w:p>
    <w:p w14:paraId="2D8271CB" w14:textId="585CCF4A" w:rsidR="00341005" w:rsidRDefault="00341005" w:rsidP="00516646">
      <w:pPr>
        <w:rPr>
          <w:rFonts w:ascii="Calibri" w:hAnsi="Calibri" w:cs="Book Antiqua"/>
          <w:i/>
          <w:color w:val="595959"/>
        </w:rPr>
      </w:pPr>
    </w:p>
    <w:p w14:paraId="3DEB566C" w14:textId="36C83653" w:rsidR="00341005" w:rsidRDefault="00341005" w:rsidP="00516646">
      <w:pPr>
        <w:rPr>
          <w:rFonts w:ascii="Calibri" w:hAnsi="Calibri" w:cs="Book Antiqua"/>
          <w:i/>
          <w:color w:val="595959"/>
        </w:rPr>
      </w:pPr>
    </w:p>
    <w:p w14:paraId="4B617683" w14:textId="2FA8C728" w:rsidR="00341005" w:rsidRDefault="00341005" w:rsidP="00516646">
      <w:pPr>
        <w:rPr>
          <w:rFonts w:ascii="Calibri" w:hAnsi="Calibri" w:cs="Book Antiqua"/>
          <w:i/>
          <w:color w:val="595959"/>
        </w:rPr>
      </w:pPr>
    </w:p>
    <w:p w14:paraId="74097710" w14:textId="3CAE8377" w:rsidR="00341005" w:rsidRDefault="00341005" w:rsidP="00516646">
      <w:pPr>
        <w:rPr>
          <w:rFonts w:ascii="Calibri" w:hAnsi="Calibri" w:cs="Book Antiqua"/>
          <w:i/>
          <w:color w:val="595959"/>
        </w:rPr>
      </w:pPr>
    </w:p>
    <w:p w14:paraId="19D96ACA" w14:textId="71828757" w:rsidR="00341005" w:rsidRDefault="00341005" w:rsidP="00516646">
      <w:pPr>
        <w:rPr>
          <w:rFonts w:ascii="Calibri" w:hAnsi="Calibri" w:cs="Book Antiqua"/>
          <w:i/>
          <w:color w:val="595959"/>
        </w:rPr>
      </w:pPr>
    </w:p>
    <w:p w14:paraId="4164A684" w14:textId="38ED10AA" w:rsidR="00341005" w:rsidRDefault="00EC485D" w:rsidP="00516646">
      <w:pPr>
        <w:rPr>
          <w:rFonts w:ascii="Calibri" w:hAnsi="Calibri" w:cs="Book Antiqua"/>
          <w:i/>
          <w:color w:val="595959"/>
        </w:rPr>
      </w:pPr>
      <w:r w:rsidRPr="00EC485D">
        <w:rPr>
          <w:rFonts w:ascii="Calibri" w:hAnsi="Calibri" w:cs="Book Antiqua"/>
          <w:i/>
          <w:noProof/>
          <w:color w:val="595959"/>
        </w:rPr>
        <w:drawing>
          <wp:anchor distT="0" distB="0" distL="114300" distR="114300" simplePos="0" relativeHeight="251841536" behindDoc="0" locked="0" layoutInCell="1" allowOverlap="1" wp14:anchorId="0F6FA2C0" wp14:editId="7C0611CA">
            <wp:simplePos x="0" y="0"/>
            <wp:positionH relativeFrom="margin">
              <wp:align>center</wp:align>
            </wp:positionH>
            <wp:positionV relativeFrom="paragraph">
              <wp:posOffset>31750</wp:posOffset>
            </wp:positionV>
            <wp:extent cx="5241925" cy="2971800"/>
            <wp:effectExtent l="0" t="0" r="0" b="0"/>
            <wp:wrapNone/>
            <wp:docPr id="202550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375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1925" cy="2971800"/>
                    </a:xfrm>
                    <a:prstGeom prst="rect">
                      <a:avLst/>
                    </a:prstGeom>
                  </pic:spPr>
                </pic:pic>
              </a:graphicData>
            </a:graphic>
            <wp14:sizeRelH relativeFrom="page">
              <wp14:pctWidth>0</wp14:pctWidth>
            </wp14:sizeRelH>
            <wp14:sizeRelV relativeFrom="page">
              <wp14:pctHeight>0</wp14:pctHeight>
            </wp14:sizeRelV>
          </wp:anchor>
        </w:drawing>
      </w:r>
    </w:p>
    <w:p w14:paraId="4B8092F3" w14:textId="0E394CC5" w:rsidR="00341005" w:rsidRDefault="00341005" w:rsidP="00516646">
      <w:pPr>
        <w:rPr>
          <w:rFonts w:ascii="Calibri" w:hAnsi="Calibri" w:cs="Book Antiqua"/>
          <w:i/>
          <w:color w:val="595959"/>
        </w:rPr>
      </w:pPr>
    </w:p>
    <w:p w14:paraId="37224864" w14:textId="26510AFF" w:rsidR="00341005" w:rsidRDefault="00341005" w:rsidP="00516646">
      <w:pPr>
        <w:rPr>
          <w:rFonts w:ascii="Calibri" w:hAnsi="Calibri" w:cs="Book Antiqua"/>
          <w:i/>
          <w:color w:val="595959"/>
        </w:rPr>
      </w:pPr>
    </w:p>
    <w:p w14:paraId="65A21954" w14:textId="57F3DB76" w:rsidR="00341005" w:rsidRDefault="00341005" w:rsidP="00516646">
      <w:pPr>
        <w:rPr>
          <w:rFonts w:ascii="Calibri" w:hAnsi="Calibri" w:cs="Book Antiqua"/>
          <w:i/>
          <w:color w:val="595959"/>
        </w:rPr>
      </w:pPr>
    </w:p>
    <w:p w14:paraId="5B78F14C" w14:textId="4889AA88" w:rsidR="00341005" w:rsidRDefault="00341005" w:rsidP="00516646">
      <w:pPr>
        <w:rPr>
          <w:rFonts w:ascii="Calibri" w:hAnsi="Calibri" w:cs="Book Antiqua"/>
          <w:i/>
          <w:color w:val="595959"/>
        </w:rPr>
      </w:pPr>
    </w:p>
    <w:p w14:paraId="76F36E69" w14:textId="765DC932" w:rsidR="00341005" w:rsidRDefault="00341005" w:rsidP="00516646">
      <w:pPr>
        <w:rPr>
          <w:rFonts w:ascii="Calibri" w:hAnsi="Calibri" w:cs="Book Antiqua"/>
          <w:i/>
          <w:color w:val="595959"/>
        </w:rPr>
      </w:pPr>
    </w:p>
    <w:p w14:paraId="6887898B" w14:textId="4C4E9635" w:rsidR="00341005" w:rsidRDefault="00341005" w:rsidP="00516646">
      <w:pPr>
        <w:rPr>
          <w:rFonts w:ascii="Calibri" w:hAnsi="Calibri" w:cs="Book Antiqua"/>
          <w:i/>
          <w:color w:val="595959"/>
        </w:rPr>
      </w:pPr>
    </w:p>
    <w:p w14:paraId="5032367B" w14:textId="77777777" w:rsidR="00341005" w:rsidRDefault="00341005" w:rsidP="00516646">
      <w:pPr>
        <w:rPr>
          <w:rFonts w:ascii="Calibri" w:hAnsi="Calibri" w:cs="Book Antiqua"/>
          <w:i/>
          <w:color w:val="595959"/>
        </w:rPr>
      </w:pPr>
    </w:p>
    <w:p w14:paraId="7035D4CB" w14:textId="6DD818C1" w:rsidR="00341005" w:rsidRDefault="00341005" w:rsidP="00516646">
      <w:pPr>
        <w:rPr>
          <w:rFonts w:ascii="Calibri" w:hAnsi="Calibri" w:cs="Book Antiqua"/>
          <w:i/>
          <w:color w:val="595959"/>
        </w:rPr>
      </w:pPr>
    </w:p>
    <w:p w14:paraId="0DE71DEF" w14:textId="77777777" w:rsidR="00341005" w:rsidRDefault="00341005" w:rsidP="00516646">
      <w:pPr>
        <w:rPr>
          <w:rFonts w:ascii="Calibri" w:hAnsi="Calibri" w:cs="Book Antiqua"/>
          <w:i/>
          <w:color w:val="595959"/>
        </w:rPr>
      </w:pPr>
    </w:p>
    <w:p w14:paraId="6BE5DC6D" w14:textId="77777777" w:rsidR="00341005" w:rsidRDefault="00341005" w:rsidP="00516646">
      <w:pPr>
        <w:rPr>
          <w:rFonts w:ascii="Calibri" w:hAnsi="Calibri" w:cs="Book Antiqua"/>
          <w:i/>
          <w:color w:val="595959"/>
        </w:rPr>
      </w:pPr>
    </w:p>
    <w:p w14:paraId="035178E4" w14:textId="68A4D1E8" w:rsidR="00EC485D" w:rsidRDefault="00EC485D" w:rsidP="00516646">
      <w:pPr>
        <w:rPr>
          <w:rFonts w:ascii="Calibri" w:hAnsi="Calibri" w:cs="Book Antiqua"/>
          <w:i/>
          <w:color w:val="595959"/>
        </w:rPr>
      </w:pPr>
    </w:p>
    <w:p w14:paraId="43274F22" w14:textId="77777777" w:rsidR="00EC485D" w:rsidRDefault="00EC485D" w:rsidP="00516646">
      <w:pPr>
        <w:rPr>
          <w:rFonts w:ascii="Calibri" w:hAnsi="Calibri" w:cs="Book Antiqua"/>
          <w:i/>
          <w:color w:val="595959"/>
        </w:rPr>
      </w:pPr>
    </w:p>
    <w:p w14:paraId="4B5BD2F9" w14:textId="77777777" w:rsidR="00EC485D" w:rsidRDefault="00EC485D" w:rsidP="00516646">
      <w:pPr>
        <w:rPr>
          <w:rFonts w:ascii="Calibri" w:hAnsi="Calibri" w:cs="Book Antiqua"/>
          <w:i/>
          <w:color w:val="595959"/>
        </w:rPr>
      </w:pPr>
    </w:p>
    <w:p w14:paraId="104AE952" w14:textId="77777777" w:rsidR="00EC485D" w:rsidRDefault="00EC485D" w:rsidP="00516646">
      <w:pPr>
        <w:rPr>
          <w:rFonts w:ascii="Calibri" w:hAnsi="Calibri" w:cs="Book Antiqua"/>
          <w:i/>
          <w:color w:val="595959"/>
        </w:rPr>
      </w:pPr>
    </w:p>
    <w:p w14:paraId="36C2559C" w14:textId="77777777" w:rsidR="00EC485D" w:rsidRDefault="00EC485D" w:rsidP="00516646">
      <w:pPr>
        <w:rPr>
          <w:rFonts w:ascii="Calibri" w:hAnsi="Calibri" w:cs="Book Antiqua"/>
          <w:i/>
          <w:color w:val="595959"/>
        </w:rPr>
      </w:pPr>
    </w:p>
    <w:p w14:paraId="272E34BD" w14:textId="3FB423E5" w:rsidR="00341005" w:rsidRPr="0039736F" w:rsidRDefault="00341005" w:rsidP="0051664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5E326DF7" w14:textId="77777777" w:rsidTr="00614B45">
        <w:tc>
          <w:tcPr>
            <w:tcW w:w="2001" w:type="dxa"/>
            <w:shd w:val="clear" w:color="auto" w:fill="DBDBDB" w:themeFill="accent3" w:themeFillTint="66"/>
          </w:tcPr>
          <w:p w14:paraId="5606B52C" w14:textId="77777777" w:rsidR="00516646" w:rsidRPr="005219A9" w:rsidRDefault="0051664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A6134C6" w14:textId="50BE4C06" w:rsidR="00516646" w:rsidRPr="005219A9" w:rsidRDefault="00516646" w:rsidP="00614B45">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516646" w:rsidRPr="005219A9" w14:paraId="31DBBFCE" w14:textId="77777777" w:rsidTr="00614B45">
        <w:tc>
          <w:tcPr>
            <w:tcW w:w="2001" w:type="dxa"/>
            <w:shd w:val="clear" w:color="auto" w:fill="DBDBDB" w:themeFill="accent3" w:themeFillTint="66"/>
          </w:tcPr>
          <w:p w14:paraId="4FB174FF" w14:textId="77777777" w:rsidR="00516646" w:rsidRPr="005219A9" w:rsidRDefault="00516646" w:rsidP="00614B45">
            <w:pPr>
              <w:rPr>
                <w:rFonts w:ascii="Calibri" w:hAnsi="Calibri" w:cs="Book Antiqua"/>
                <w:b/>
                <w:bCs/>
              </w:rPr>
            </w:pPr>
            <w:r w:rsidRPr="005219A9">
              <w:rPr>
                <w:rFonts w:ascii="Calibri" w:hAnsi="Calibri" w:cs="Book Antiqua"/>
                <w:b/>
                <w:bCs/>
              </w:rPr>
              <w:t>Descripción:</w:t>
            </w:r>
          </w:p>
        </w:tc>
        <w:tc>
          <w:tcPr>
            <w:tcW w:w="5087" w:type="dxa"/>
          </w:tcPr>
          <w:p w14:paraId="65E2336D" w14:textId="3C2A462C" w:rsidR="00516646" w:rsidRPr="005219A9" w:rsidRDefault="00516646" w:rsidP="00614B45">
            <w:pPr>
              <w:spacing w:line="259" w:lineRule="auto"/>
              <w:rPr>
                <w:rFonts w:ascii="Calibri" w:hAnsi="Calibri" w:cs="Book Antiqua"/>
              </w:rPr>
            </w:pPr>
            <w:r w:rsidRPr="0079609C">
              <w:rPr>
                <w:rFonts w:ascii="Calibri" w:hAnsi="Calibri" w:cs="Book Antiqua"/>
              </w:rPr>
              <w:t>Registrar unidades de medida</w:t>
            </w:r>
          </w:p>
        </w:tc>
      </w:tr>
      <w:tr w:rsidR="00516646" w:rsidRPr="005219A9" w14:paraId="30927522" w14:textId="77777777" w:rsidTr="00614B45">
        <w:tc>
          <w:tcPr>
            <w:tcW w:w="2001" w:type="dxa"/>
            <w:shd w:val="clear" w:color="auto" w:fill="DBDBDB" w:themeFill="accent3" w:themeFillTint="66"/>
          </w:tcPr>
          <w:p w14:paraId="565A0831" w14:textId="77777777" w:rsidR="00516646" w:rsidRPr="005219A9" w:rsidRDefault="0051664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F92F25" w14:textId="27688915" w:rsidR="00516646" w:rsidRPr="005219A9" w:rsidRDefault="00516646" w:rsidP="00614B45">
            <w:pPr>
              <w:rPr>
                <w:rFonts w:ascii="Calibri" w:hAnsi="Calibri" w:cs="Book Antiqua"/>
              </w:rPr>
            </w:pPr>
            <w:r w:rsidRPr="005219A9">
              <w:rPr>
                <w:rFonts w:ascii="Calibri" w:hAnsi="Calibri" w:cs="Book Antiqua"/>
              </w:rPr>
              <w:t>RF-</w:t>
            </w:r>
            <w:r>
              <w:rPr>
                <w:rFonts w:ascii="Calibri" w:hAnsi="Calibri" w:cs="Book Antiqua"/>
              </w:rPr>
              <w:t>7</w:t>
            </w:r>
          </w:p>
        </w:tc>
      </w:tr>
      <w:tr w:rsidR="00516646" w:rsidRPr="005219A9" w14:paraId="2FD4AC91" w14:textId="77777777" w:rsidTr="00614B45">
        <w:tc>
          <w:tcPr>
            <w:tcW w:w="2001" w:type="dxa"/>
            <w:shd w:val="clear" w:color="auto" w:fill="DBDBDB" w:themeFill="accent3" w:themeFillTint="66"/>
          </w:tcPr>
          <w:p w14:paraId="7DA47942" w14:textId="77777777" w:rsidR="00516646" w:rsidRPr="005219A9" w:rsidRDefault="00516646" w:rsidP="00614B45">
            <w:pPr>
              <w:rPr>
                <w:rFonts w:ascii="Calibri" w:hAnsi="Calibri" w:cs="Book Antiqua"/>
                <w:b/>
                <w:bCs/>
              </w:rPr>
            </w:pPr>
            <w:r w:rsidRPr="005219A9">
              <w:rPr>
                <w:rFonts w:ascii="Calibri" w:hAnsi="Calibri" w:cs="Book Antiqua"/>
                <w:b/>
                <w:bCs/>
              </w:rPr>
              <w:t>CU asociados:</w:t>
            </w:r>
          </w:p>
        </w:tc>
        <w:tc>
          <w:tcPr>
            <w:tcW w:w="5087" w:type="dxa"/>
          </w:tcPr>
          <w:p w14:paraId="29CCC600" w14:textId="77777777" w:rsidR="00516646" w:rsidRPr="005219A9" w:rsidRDefault="00516646" w:rsidP="00614B45">
            <w:pPr>
              <w:rPr>
                <w:rFonts w:ascii="Calibri" w:hAnsi="Calibri" w:cs="Book Antiqua"/>
              </w:rPr>
            </w:pPr>
            <w:r w:rsidRPr="005219A9">
              <w:rPr>
                <w:rFonts w:ascii="Calibri" w:hAnsi="Calibri" w:cs="Book Antiqua"/>
              </w:rPr>
              <w:t>CU-</w:t>
            </w:r>
            <w:r>
              <w:rPr>
                <w:rFonts w:ascii="Calibri" w:hAnsi="Calibri" w:cs="Book Antiqua"/>
              </w:rPr>
              <w:t>7</w:t>
            </w:r>
          </w:p>
        </w:tc>
      </w:tr>
      <w:tr w:rsidR="00516646" w:rsidRPr="005219A9" w14:paraId="1B2810FF" w14:textId="77777777" w:rsidTr="00614B45">
        <w:tc>
          <w:tcPr>
            <w:tcW w:w="2001" w:type="dxa"/>
            <w:shd w:val="clear" w:color="auto" w:fill="DBDBDB" w:themeFill="accent3" w:themeFillTint="66"/>
          </w:tcPr>
          <w:p w14:paraId="0CED03DB" w14:textId="77777777" w:rsidR="00516646" w:rsidRPr="005219A9" w:rsidRDefault="00516646" w:rsidP="00614B45">
            <w:pPr>
              <w:rPr>
                <w:rFonts w:ascii="Calibri" w:hAnsi="Calibri" w:cs="Book Antiqua"/>
                <w:b/>
                <w:bCs/>
              </w:rPr>
            </w:pPr>
            <w:r w:rsidRPr="005219A9">
              <w:rPr>
                <w:rFonts w:ascii="Calibri" w:hAnsi="Calibri" w:cs="Book Antiqua"/>
                <w:b/>
                <w:bCs/>
              </w:rPr>
              <w:t>Esc. Asociados:</w:t>
            </w:r>
          </w:p>
        </w:tc>
        <w:tc>
          <w:tcPr>
            <w:tcW w:w="5087" w:type="dxa"/>
          </w:tcPr>
          <w:p w14:paraId="7BB99F7A" w14:textId="02974220" w:rsidR="00516646" w:rsidRPr="005219A9" w:rsidRDefault="00516646" w:rsidP="00614B45">
            <w:pPr>
              <w:rPr>
                <w:rFonts w:ascii="Calibri" w:hAnsi="Calibri" w:cs="Book Antiqua"/>
              </w:rPr>
            </w:pPr>
            <w:r w:rsidRPr="005219A9">
              <w:rPr>
                <w:rFonts w:ascii="Calibri" w:hAnsi="Calibri" w:cs="Book Antiqua"/>
              </w:rPr>
              <w:t>ES-</w:t>
            </w:r>
            <w:r>
              <w:rPr>
                <w:rFonts w:ascii="Calibri" w:hAnsi="Calibri" w:cs="Book Antiqua"/>
              </w:rPr>
              <w:t>7.</w:t>
            </w:r>
            <w:r w:rsidRPr="005219A9">
              <w:rPr>
                <w:rFonts w:ascii="Calibri" w:hAnsi="Calibri" w:cs="Book Antiqua"/>
              </w:rPr>
              <w:t>1</w:t>
            </w:r>
          </w:p>
        </w:tc>
      </w:tr>
    </w:tbl>
    <w:p w14:paraId="52E2F73B" w14:textId="16F3ABCB" w:rsidR="00DE6738" w:rsidRPr="0039736F" w:rsidRDefault="00DE6738" w:rsidP="00DE6738">
      <w:pPr>
        <w:ind w:left="709"/>
        <w:jc w:val="both"/>
        <w:rPr>
          <w:rFonts w:ascii="Calibri" w:hAnsi="Calibri" w:cs="Book Antiqua"/>
          <w:i/>
          <w:color w:val="0000FF"/>
        </w:rPr>
      </w:pPr>
    </w:p>
    <w:p w14:paraId="68337D34" w14:textId="5494BD46" w:rsidR="00DE6738" w:rsidRPr="0039736F" w:rsidRDefault="003930CA" w:rsidP="00DE6738">
      <w:pPr>
        <w:ind w:left="993"/>
        <w:jc w:val="both"/>
        <w:rPr>
          <w:rFonts w:ascii="Calibri" w:hAnsi="Calibri" w:cs="Book Antiqua"/>
          <w:i/>
          <w:color w:val="0000FF"/>
          <w:u w:val="single"/>
        </w:rPr>
      </w:pPr>
      <w:r w:rsidRPr="000A05C9">
        <w:rPr>
          <w:rFonts w:ascii="Calibri" w:hAnsi="Calibri" w:cs="Book Antiqua"/>
          <w:iCs/>
          <w:noProof/>
          <w:color w:val="595959"/>
        </w:rPr>
        <w:drawing>
          <wp:anchor distT="0" distB="0" distL="114300" distR="114300" simplePos="0" relativeHeight="251811840" behindDoc="0" locked="0" layoutInCell="1" allowOverlap="1" wp14:anchorId="38C870D6" wp14:editId="4D4E473B">
            <wp:simplePos x="0" y="0"/>
            <wp:positionH relativeFrom="margin">
              <wp:align>center</wp:align>
            </wp:positionH>
            <wp:positionV relativeFrom="paragraph">
              <wp:posOffset>11430</wp:posOffset>
            </wp:positionV>
            <wp:extent cx="5234940" cy="2958029"/>
            <wp:effectExtent l="0" t="0" r="3810" b="0"/>
            <wp:wrapNone/>
            <wp:docPr id="15612457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5771" name="Imagen 1"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34940" cy="2958029"/>
                    </a:xfrm>
                    <a:prstGeom prst="rect">
                      <a:avLst/>
                    </a:prstGeom>
                  </pic:spPr>
                </pic:pic>
              </a:graphicData>
            </a:graphic>
            <wp14:sizeRelH relativeFrom="page">
              <wp14:pctWidth>0</wp14:pctWidth>
            </wp14:sizeRelH>
            <wp14:sizeRelV relativeFrom="page">
              <wp14:pctHeight>0</wp14:pctHeight>
            </wp14:sizeRelV>
          </wp:anchor>
        </w:drawing>
      </w:r>
    </w:p>
    <w:p w14:paraId="1A572DE0" w14:textId="221D2EAF" w:rsidR="00DE6738" w:rsidRPr="0039736F" w:rsidRDefault="00DE6738" w:rsidP="00DE6738">
      <w:pPr>
        <w:ind w:left="993"/>
        <w:jc w:val="both"/>
        <w:rPr>
          <w:rFonts w:ascii="Calibri" w:hAnsi="Calibri" w:cs="Book Antiqua"/>
          <w:i/>
          <w:color w:val="595959"/>
        </w:rPr>
      </w:pPr>
    </w:p>
    <w:p w14:paraId="1D87B921" w14:textId="4C893D1A" w:rsidR="00DE6738" w:rsidRPr="000A05C9" w:rsidRDefault="00DE6738" w:rsidP="00DE6738">
      <w:pPr>
        <w:ind w:left="993"/>
        <w:jc w:val="both"/>
        <w:rPr>
          <w:rFonts w:ascii="Calibri" w:hAnsi="Calibri" w:cs="Book Antiqua"/>
          <w:iCs/>
          <w:color w:val="595959"/>
        </w:rPr>
      </w:pPr>
    </w:p>
    <w:p w14:paraId="7AD5D6CA" w14:textId="42F2B457" w:rsidR="00DE6738" w:rsidRDefault="00DE6738" w:rsidP="00DE6738">
      <w:pPr>
        <w:ind w:left="993"/>
        <w:jc w:val="both"/>
        <w:rPr>
          <w:rFonts w:ascii="Calibri" w:hAnsi="Calibri" w:cs="Book Antiqua"/>
          <w:i/>
          <w:color w:val="595959"/>
        </w:rPr>
      </w:pPr>
    </w:p>
    <w:p w14:paraId="6A24A19C" w14:textId="29F44938" w:rsidR="00341005" w:rsidRDefault="00341005" w:rsidP="00DE6738">
      <w:pPr>
        <w:ind w:left="993"/>
        <w:jc w:val="both"/>
        <w:rPr>
          <w:rFonts w:ascii="Calibri" w:hAnsi="Calibri" w:cs="Book Antiqua"/>
          <w:i/>
          <w:color w:val="595959"/>
        </w:rPr>
      </w:pPr>
    </w:p>
    <w:p w14:paraId="5BC0C904" w14:textId="77777777" w:rsidR="00341005" w:rsidRDefault="00341005" w:rsidP="00DE6738">
      <w:pPr>
        <w:ind w:left="993"/>
        <w:jc w:val="both"/>
        <w:rPr>
          <w:rFonts w:ascii="Calibri" w:hAnsi="Calibri" w:cs="Book Antiqua"/>
          <w:i/>
          <w:color w:val="595959"/>
        </w:rPr>
      </w:pPr>
    </w:p>
    <w:p w14:paraId="7AAF15AD" w14:textId="6784B867" w:rsidR="00341005" w:rsidRDefault="00341005" w:rsidP="00DE6738">
      <w:pPr>
        <w:ind w:left="993"/>
        <w:jc w:val="both"/>
        <w:rPr>
          <w:rFonts w:ascii="Calibri" w:hAnsi="Calibri" w:cs="Book Antiqua"/>
          <w:i/>
          <w:color w:val="595959"/>
        </w:rPr>
      </w:pPr>
    </w:p>
    <w:p w14:paraId="7D03A0F3" w14:textId="0C2FD9A3" w:rsidR="00341005" w:rsidRDefault="00341005" w:rsidP="00DE6738">
      <w:pPr>
        <w:ind w:left="993"/>
        <w:jc w:val="both"/>
        <w:rPr>
          <w:rFonts w:ascii="Calibri" w:hAnsi="Calibri" w:cs="Book Antiqua"/>
          <w:i/>
          <w:color w:val="595959"/>
        </w:rPr>
      </w:pPr>
    </w:p>
    <w:p w14:paraId="083FF191" w14:textId="55F82593" w:rsidR="00341005" w:rsidRDefault="00341005" w:rsidP="00DE6738">
      <w:pPr>
        <w:ind w:left="993"/>
        <w:jc w:val="both"/>
        <w:rPr>
          <w:rFonts w:ascii="Calibri" w:hAnsi="Calibri" w:cs="Book Antiqua"/>
          <w:i/>
          <w:color w:val="595959"/>
        </w:rPr>
      </w:pPr>
    </w:p>
    <w:p w14:paraId="12A4E659" w14:textId="22FBE1E6" w:rsidR="00341005" w:rsidRDefault="00341005" w:rsidP="00DE6738">
      <w:pPr>
        <w:ind w:left="993"/>
        <w:jc w:val="both"/>
        <w:rPr>
          <w:rFonts w:ascii="Calibri" w:hAnsi="Calibri" w:cs="Book Antiqua"/>
          <w:i/>
          <w:color w:val="595959"/>
        </w:rPr>
      </w:pPr>
    </w:p>
    <w:p w14:paraId="4FD8685B" w14:textId="77777777" w:rsidR="00341005" w:rsidRDefault="00341005" w:rsidP="00DE6738">
      <w:pPr>
        <w:ind w:left="993"/>
        <w:jc w:val="both"/>
        <w:rPr>
          <w:rFonts w:ascii="Calibri" w:hAnsi="Calibri" w:cs="Book Antiqua"/>
          <w:i/>
          <w:color w:val="595959"/>
        </w:rPr>
      </w:pPr>
    </w:p>
    <w:p w14:paraId="72D07BBA" w14:textId="77777777" w:rsidR="00341005" w:rsidRDefault="00341005" w:rsidP="00DE6738">
      <w:pPr>
        <w:ind w:left="993"/>
        <w:jc w:val="both"/>
        <w:rPr>
          <w:rFonts w:ascii="Calibri" w:hAnsi="Calibri" w:cs="Book Antiqua"/>
          <w:i/>
          <w:color w:val="595959"/>
        </w:rPr>
      </w:pPr>
    </w:p>
    <w:p w14:paraId="6091689B" w14:textId="77777777" w:rsidR="00341005" w:rsidRDefault="00341005" w:rsidP="00DE6738">
      <w:pPr>
        <w:ind w:left="993"/>
        <w:jc w:val="both"/>
        <w:rPr>
          <w:rFonts w:ascii="Calibri" w:hAnsi="Calibri" w:cs="Book Antiqua"/>
          <w:i/>
          <w:color w:val="595959"/>
        </w:rPr>
      </w:pPr>
    </w:p>
    <w:p w14:paraId="1B0656B4" w14:textId="46373A9A" w:rsidR="00341005" w:rsidRDefault="00341005" w:rsidP="00DE6738">
      <w:pPr>
        <w:ind w:left="993"/>
        <w:jc w:val="both"/>
        <w:rPr>
          <w:rFonts w:ascii="Calibri" w:hAnsi="Calibri" w:cs="Book Antiqua"/>
          <w:i/>
          <w:color w:val="595959"/>
        </w:rPr>
      </w:pPr>
    </w:p>
    <w:p w14:paraId="705CC15B" w14:textId="77777777" w:rsidR="00341005" w:rsidRDefault="00341005" w:rsidP="00DE6738">
      <w:pPr>
        <w:ind w:left="993"/>
        <w:jc w:val="both"/>
        <w:rPr>
          <w:rFonts w:ascii="Calibri" w:hAnsi="Calibri" w:cs="Book Antiqua"/>
          <w:i/>
          <w:color w:val="595959"/>
        </w:rPr>
      </w:pPr>
    </w:p>
    <w:p w14:paraId="42616ADF" w14:textId="5A136BDF" w:rsidR="00341005" w:rsidRDefault="00341005" w:rsidP="003930CA">
      <w:pPr>
        <w:jc w:val="both"/>
        <w:rPr>
          <w:rFonts w:ascii="Calibri" w:hAnsi="Calibri" w:cs="Book Antiqua"/>
          <w:i/>
          <w:color w:val="595959"/>
        </w:rPr>
      </w:pPr>
    </w:p>
    <w:p w14:paraId="792E66BA" w14:textId="4899FB83" w:rsidR="00341005" w:rsidRDefault="00341005" w:rsidP="00DE6738">
      <w:pPr>
        <w:ind w:left="993"/>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930CA" w:rsidRPr="005219A9" w14:paraId="08B4C433" w14:textId="77777777" w:rsidTr="00C45CFF">
        <w:tc>
          <w:tcPr>
            <w:tcW w:w="2001" w:type="dxa"/>
            <w:shd w:val="clear" w:color="auto" w:fill="DBDBDB" w:themeFill="accent3" w:themeFillTint="66"/>
          </w:tcPr>
          <w:p w14:paraId="7A78429B" w14:textId="77777777" w:rsidR="003930CA" w:rsidRPr="005219A9" w:rsidRDefault="003930C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A03F99" w14:textId="77777777" w:rsidR="003930CA" w:rsidRPr="005219A9" w:rsidRDefault="003930CA" w:rsidP="00C45CFF">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3930CA" w:rsidRPr="005219A9" w14:paraId="0AAF1F5B" w14:textId="77777777" w:rsidTr="00C45CFF">
        <w:tc>
          <w:tcPr>
            <w:tcW w:w="2001" w:type="dxa"/>
            <w:shd w:val="clear" w:color="auto" w:fill="DBDBDB" w:themeFill="accent3" w:themeFillTint="66"/>
          </w:tcPr>
          <w:p w14:paraId="19D7967F" w14:textId="77777777" w:rsidR="003930CA" w:rsidRPr="005219A9" w:rsidRDefault="003930CA" w:rsidP="00C45CFF">
            <w:pPr>
              <w:rPr>
                <w:rFonts w:ascii="Calibri" w:hAnsi="Calibri" w:cs="Book Antiqua"/>
                <w:b/>
                <w:bCs/>
              </w:rPr>
            </w:pPr>
            <w:r w:rsidRPr="005219A9">
              <w:rPr>
                <w:rFonts w:ascii="Calibri" w:hAnsi="Calibri" w:cs="Book Antiqua"/>
                <w:b/>
                <w:bCs/>
              </w:rPr>
              <w:t>Descripción:</w:t>
            </w:r>
          </w:p>
        </w:tc>
        <w:tc>
          <w:tcPr>
            <w:tcW w:w="5087" w:type="dxa"/>
          </w:tcPr>
          <w:p w14:paraId="7EB541ED" w14:textId="3052D9C4" w:rsidR="003930CA" w:rsidRPr="005219A9" w:rsidRDefault="003930CA" w:rsidP="00C45CFF">
            <w:pPr>
              <w:spacing w:line="259" w:lineRule="auto"/>
              <w:rPr>
                <w:rFonts w:ascii="Calibri" w:hAnsi="Calibri" w:cs="Book Antiqua"/>
              </w:rPr>
            </w:pPr>
            <w:r w:rsidRPr="0079609C">
              <w:rPr>
                <w:rFonts w:ascii="Calibri" w:hAnsi="Calibri" w:cs="Book Antiqua"/>
              </w:rPr>
              <w:t>Registrar unidades de medida</w:t>
            </w:r>
          </w:p>
        </w:tc>
      </w:tr>
      <w:tr w:rsidR="003930CA" w:rsidRPr="005219A9" w14:paraId="049A4EBA" w14:textId="77777777" w:rsidTr="00C45CFF">
        <w:tc>
          <w:tcPr>
            <w:tcW w:w="2001" w:type="dxa"/>
            <w:shd w:val="clear" w:color="auto" w:fill="DBDBDB" w:themeFill="accent3" w:themeFillTint="66"/>
          </w:tcPr>
          <w:p w14:paraId="7B529C14" w14:textId="77777777" w:rsidR="003930CA" w:rsidRPr="005219A9" w:rsidRDefault="003930C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B3AAA0C" w14:textId="77777777" w:rsidR="003930CA" w:rsidRPr="005219A9" w:rsidRDefault="003930CA" w:rsidP="00C45CFF">
            <w:pPr>
              <w:rPr>
                <w:rFonts w:ascii="Calibri" w:hAnsi="Calibri" w:cs="Book Antiqua"/>
              </w:rPr>
            </w:pPr>
            <w:r w:rsidRPr="005219A9">
              <w:rPr>
                <w:rFonts w:ascii="Calibri" w:hAnsi="Calibri" w:cs="Book Antiqua"/>
              </w:rPr>
              <w:t>RF-</w:t>
            </w:r>
            <w:r>
              <w:rPr>
                <w:rFonts w:ascii="Calibri" w:hAnsi="Calibri" w:cs="Book Antiqua"/>
              </w:rPr>
              <w:t>7</w:t>
            </w:r>
          </w:p>
        </w:tc>
      </w:tr>
      <w:tr w:rsidR="003930CA" w:rsidRPr="005219A9" w14:paraId="734797A7" w14:textId="77777777" w:rsidTr="00C45CFF">
        <w:tc>
          <w:tcPr>
            <w:tcW w:w="2001" w:type="dxa"/>
            <w:shd w:val="clear" w:color="auto" w:fill="DBDBDB" w:themeFill="accent3" w:themeFillTint="66"/>
          </w:tcPr>
          <w:p w14:paraId="2ECAEA2C" w14:textId="77777777" w:rsidR="003930CA" w:rsidRPr="005219A9" w:rsidRDefault="003930CA" w:rsidP="00C45CFF">
            <w:pPr>
              <w:rPr>
                <w:rFonts w:ascii="Calibri" w:hAnsi="Calibri" w:cs="Book Antiqua"/>
                <w:b/>
                <w:bCs/>
              </w:rPr>
            </w:pPr>
            <w:r w:rsidRPr="005219A9">
              <w:rPr>
                <w:rFonts w:ascii="Calibri" w:hAnsi="Calibri" w:cs="Book Antiqua"/>
                <w:b/>
                <w:bCs/>
              </w:rPr>
              <w:t>CU asociados:</w:t>
            </w:r>
          </w:p>
        </w:tc>
        <w:tc>
          <w:tcPr>
            <w:tcW w:w="5087" w:type="dxa"/>
          </w:tcPr>
          <w:p w14:paraId="39866118" w14:textId="1401C922" w:rsidR="003930CA" w:rsidRPr="005219A9" w:rsidRDefault="003930CA" w:rsidP="00C45CFF">
            <w:pPr>
              <w:rPr>
                <w:rFonts w:ascii="Calibri" w:hAnsi="Calibri" w:cs="Book Antiqua"/>
              </w:rPr>
            </w:pPr>
            <w:r w:rsidRPr="005219A9">
              <w:rPr>
                <w:rFonts w:ascii="Calibri" w:hAnsi="Calibri" w:cs="Book Antiqua"/>
              </w:rPr>
              <w:t>CU-</w:t>
            </w:r>
            <w:r>
              <w:rPr>
                <w:rFonts w:ascii="Calibri" w:hAnsi="Calibri" w:cs="Book Antiqua"/>
              </w:rPr>
              <w:t>7</w:t>
            </w:r>
          </w:p>
        </w:tc>
      </w:tr>
      <w:tr w:rsidR="003930CA" w:rsidRPr="005219A9" w14:paraId="62835094" w14:textId="77777777" w:rsidTr="00C45CFF">
        <w:tc>
          <w:tcPr>
            <w:tcW w:w="2001" w:type="dxa"/>
            <w:shd w:val="clear" w:color="auto" w:fill="DBDBDB" w:themeFill="accent3" w:themeFillTint="66"/>
          </w:tcPr>
          <w:p w14:paraId="1C91DBE1" w14:textId="77777777" w:rsidR="003930CA" w:rsidRPr="005219A9" w:rsidRDefault="003930CA" w:rsidP="00C45CFF">
            <w:pPr>
              <w:rPr>
                <w:rFonts w:ascii="Calibri" w:hAnsi="Calibri" w:cs="Book Antiqua"/>
                <w:b/>
                <w:bCs/>
              </w:rPr>
            </w:pPr>
            <w:r w:rsidRPr="005219A9">
              <w:rPr>
                <w:rFonts w:ascii="Calibri" w:hAnsi="Calibri" w:cs="Book Antiqua"/>
                <w:b/>
                <w:bCs/>
              </w:rPr>
              <w:t>Esc. Asociados:</w:t>
            </w:r>
          </w:p>
        </w:tc>
        <w:tc>
          <w:tcPr>
            <w:tcW w:w="5087" w:type="dxa"/>
          </w:tcPr>
          <w:p w14:paraId="22AD041B" w14:textId="05D478ED" w:rsidR="003930CA" w:rsidRPr="005219A9" w:rsidRDefault="003930CA" w:rsidP="00C45CFF">
            <w:pPr>
              <w:rPr>
                <w:rFonts w:ascii="Calibri" w:hAnsi="Calibri" w:cs="Book Antiqua"/>
              </w:rPr>
            </w:pPr>
            <w:r w:rsidRPr="005219A9">
              <w:rPr>
                <w:rFonts w:ascii="Calibri" w:hAnsi="Calibri" w:cs="Book Antiqua"/>
              </w:rPr>
              <w:t>ES-</w:t>
            </w:r>
            <w:r>
              <w:rPr>
                <w:rFonts w:ascii="Calibri" w:hAnsi="Calibri" w:cs="Book Antiqua"/>
              </w:rPr>
              <w:t>7.3</w:t>
            </w:r>
          </w:p>
        </w:tc>
      </w:tr>
    </w:tbl>
    <w:p w14:paraId="0844746D" w14:textId="74173A2A" w:rsidR="00341005" w:rsidRDefault="00341005" w:rsidP="00DE6738">
      <w:pPr>
        <w:ind w:left="993"/>
        <w:jc w:val="both"/>
        <w:rPr>
          <w:rFonts w:ascii="Calibri" w:hAnsi="Calibri" w:cs="Book Antiqua"/>
          <w:i/>
          <w:color w:val="595959"/>
        </w:rPr>
      </w:pPr>
    </w:p>
    <w:p w14:paraId="569FEBB8" w14:textId="5652BDFC" w:rsidR="00341005" w:rsidRDefault="003930CA" w:rsidP="00DE6738">
      <w:pPr>
        <w:ind w:left="993"/>
        <w:jc w:val="both"/>
        <w:rPr>
          <w:rFonts w:ascii="Calibri" w:hAnsi="Calibri" w:cs="Book Antiqua"/>
          <w:i/>
          <w:color w:val="595959"/>
        </w:rPr>
      </w:pPr>
      <w:r w:rsidRPr="003930CA">
        <w:rPr>
          <w:rFonts w:ascii="Calibri" w:hAnsi="Calibri" w:cs="Book Antiqua"/>
          <w:i/>
          <w:noProof/>
          <w:color w:val="595959"/>
        </w:rPr>
        <w:drawing>
          <wp:anchor distT="0" distB="0" distL="114300" distR="114300" simplePos="0" relativeHeight="251842560" behindDoc="0" locked="0" layoutInCell="1" allowOverlap="1" wp14:anchorId="3A20935D" wp14:editId="73ACF560">
            <wp:simplePos x="0" y="0"/>
            <wp:positionH relativeFrom="margin">
              <wp:align>center</wp:align>
            </wp:positionH>
            <wp:positionV relativeFrom="paragraph">
              <wp:posOffset>10160</wp:posOffset>
            </wp:positionV>
            <wp:extent cx="5205095" cy="2964180"/>
            <wp:effectExtent l="0" t="0" r="0" b="7620"/>
            <wp:wrapNone/>
            <wp:docPr id="1666362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268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5095" cy="2964180"/>
                    </a:xfrm>
                    <a:prstGeom prst="rect">
                      <a:avLst/>
                    </a:prstGeom>
                  </pic:spPr>
                </pic:pic>
              </a:graphicData>
            </a:graphic>
            <wp14:sizeRelH relativeFrom="page">
              <wp14:pctWidth>0</wp14:pctWidth>
            </wp14:sizeRelH>
            <wp14:sizeRelV relativeFrom="page">
              <wp14:pctHeight>0</wp14:pctHeight>
            </wp14:sizeRelV>
          </wp:anchor>
        </w:drawing>
      </w:r>
    </w:p>
    <w:p w14:paraId="66453832" w14:textId="45D88D82" w:rsidR="00341005" w:rsidRDefault="00341005" w:rsidP="00DE6738">
      <w:pPr>
        <w:ind w:left="993"/>
        <w:jc w:val="both"/>
        <w:rPr>
          <w:rFonts w:ascii="Calibri" w:hAnsi="Calibri" w:cs="Book Antiqua"/>
          <w:i/>
          <w:color w:val="595959"/>
        </w:rPr>
      </w:pPr>
    </w:p>
    <w:p w14:paraId="27962C7E" w14:textId="77777777" w:rsidR="00341005" w:rsidRDefault="00341005" w:rsidP="00DE6738">
      <w:pPr>
        <w:ind w:left="993"/>
        <w:jc w:val="both"/>
        <w:rPr>
          <w:rFonts w:ascii="Calibri" w:hAnsi="Calibri" w:cs="Book Antiqua"/>
          <w:i/>
          <w:color w:val="595959"/>
        </w:rPr>
      </w:pPr>
    </w:p>
    <w:p w14:paraId="6DB02ECE" w14:textId="201025AC" w:rsidR="00341005" w:rsidRDefault="00341005" w:rsidP="00DE6738">
      <w:pPr>
        <w:ind w:left="993"/>
        <w:jc w:val="both"/>
        <w:rPr>
          <w:rFonts w:ascii="Calibri" w:hAnsi="Calibri" w:cs="Book Antiqua"/>
          <w:i/>
          <w:color w:val="595959"/>
        </w:rPr>
      </w:pPr>
    </w:p>
    <w:p w14:paraId="00D84D02" w14:textId="77777777" w:rsidR="00341005" w:rsidRDefault="00341005" w:rsidP="00DE6738">
      <w:pPr>
        <w:ind w:left="993"/>
        <w:jc w:val="both"/>
        <w:rPr>
          <w:rFonts w:ascii="Calibri" w:hAnsi="Calibri" w:cs="Book Antiqua"/>
          <w:i/>
          <w:color w:val="595959"/>
        </w:rPr>
      </w:pPr>
    </w:p>
    <w:p w14:paraId="2816CD1D" w14:textId="3C61C477" w:rsidR="00341005" w:rsidRDefault="00341005" w:rsidP="00DE6738">
      <w:pPr>
        <w:ind w:left="993"/>
        <w:jc w:val="both"/>
        <w:rPr>
          <w:rFonts w:ascii="Calibri" w:hAnsi="Calibri" w:cs="Book Antiqua"/>
          <w:i/>
          <w:color w:val="595959"/>
        </w:rPr>
      </w:pPr>
    </w:p>
    <w:p w14:paraId="3B3F0C92" w14:textId="77777777" w:rsidR="00341005" w:rsidRDefault="00341005" w:rsidP="00DE6738">
      <w:pPr>
        <w:ind w:left="993"/>
        <w:jc w:val="both"/>
        <w:rPr>
          <w:rFonts w:ascii="Calibri" w:hAnsi="Calibri" w:cs="Book Antiqua"/>
          <w:i/>
          <w:color w:val="595959"/>
        </w:rPr>
      </w:pPr>
    </w:p>
    <w:p w14:paraId="20DD4D4C" w14:textId="7ECFD94D" w:rsidR="00341005" w:rsidRDefault="00341005" w:rsidP="00DE6738">
      <w:pPr>
        <w:ind w:left="993"/>
        <w:jc w:val="both"/>
        <w:rPr>
          <w:rFonts w:ascii="Calibri" w:hAnsi="Calibri" w:cs="Book Antiqua"/>
          <w:i/>
          <w:color w:val="595959"/>
        </w:rPr>
      </w:pPr>
    </w:p>
    <w:p w14:paraId="2975E66C" w14:textId="5205191E" w:rsidR="00341005" w:rsidRDefault="00341005" w:rsidP="00DE6738">
      <w:pPr>
        <w:ind w:left="993"/>
        <w:jc w:val="both"/>
        <w:rPr>
          <w:rFonts w:ascii="Calibri" w:hAnsi="Calibri" w:cs="Book Antiqua"/>
          <w:i/>
          <w:color w:val="595959"/>
        </w:rPr>
      </w:pPr>
    </w:p>
    <w:p w14:paraId="76294762" w14:textId="75AFA2C9" w:rsidR="00341005" w:rsidRDefault="00341005" w:rsidP="00DE6738">
      <w:pPr>
        <w:ind w:left="993"/>
        <w:jc w:val="both"/>
        <w:rPr>
          <w:rFonts w:ascii="Calibri" w:hAnsi="Calibri" w:cs="Book Antiqua"/>
          <w:i/>
          <w:color w:val="595959"/>
        </w:rPr>
      </w:pPr>
    </w:p>
    <w:p w14:paraId="461CA435" w14:textId="239F8D2E" w:rsidR="00341005" w:rsidRDefault="00341005" w:rsidP="00DE6738">
      <w:pPr>
        <w:ind w:left="993"/>
        <w:jc w:val="both"/>
        <w:rPr>
          <w:rFonts w:ascii="Calibri" w:hAnsi="Calibri" w:cs="Book Antiqua"/>
          <w:i/>
          <w:color w:val="595959"/>
        </w:rPr>
      </w:pPr>
    </w:p>
    <w:p w14:paraId="15E386CC" w14:textId="5C2C1856" w:rsidR="00341005" w:rsidRDefault="00341005" w:rsidP="00DE6738">
      <w:pPr>
        <w:ind w:left="993"/>
        <w:jc w:val="both"/>
        <w:rPr>
          <w:rFonts w:ascii="Calibri" w:hAnsi="Calibri" w:cs="Book Antiqua"/>
          <w:i/>
          <w:color w:val="595959"/>
        </w:rPr>
      </w:pPr>
    </w:p>
    <w:p w14:paraId="0C99D16A" w14:textId="79CB40CA" w:rsidR="00341005" w:rsidRDefault="00341005" w:rsidP="00DE6738">
      <w:pPr>
        <w:ind w:left="993"/>
        <w:jc w:val="both"/>
        <w:rPr>
          <w:rFonts w:ascii="Calibri" w:hAnsi="Calibri" w:cs="Book Antiqua"/>
          <w:i/>
          <w:color w:val="595959"/>
        </w:rPr>
      </w:pPr>
    </w:p>
    <w:p w14:paraId="157CF274" w14:textId="77777777" w:rsidR="00341005" w:rsidRDefault="00341005" w:rsidP="00DE6738">
      <w:pPr>
        <w:ind w:left="993"/>
        <w:jc w:val="both"/>
        <w:rPr>
          <w:rFonts w:ascii="Calibri" w:hAnsi="Calibri" w:cs="Book Antiqua"/>
          <w:i/>
          <w:color w:val="595959"/>
        </w:rPr>
      </w:pPr>
    </w:p>
    <w:p w14:paraId="1BD3D575" w14:textId="77777777" w:rsidR="00341005" w:rsidRDefault="00341005" w:rsidP="00DE6738">
      <w:pPr>
        <w:ind w:left="993"/>
        <w:jc w:val="both"/>
        <w:rPr>
          <w:rFonts w:ascii="Calibri" w:hAnsi="Calibri" w:cs="Book Antiqua"/>
          <w:i/>
          <w:color w:val="595959"/>
        </w:rPr>
      </w:pPr>
    </w:p>
    <w:p w14:paraId="1A1B9F84" w14:textId="77777777" w:rsidR="00341005" w:rsidRDefault="00341005" w:rsidP="00DE6738">
      <w:pPr>
        <w:ind w:left="993"/>
        <w:jc w:val="both"/>
        <w:rPr>
          <w:rFonts w:ascii="Calibri" w:hAnsi="Calibri" w:cs="Book Antiqua"/>
          <w:i/>
          <w:color w:val="595959"/>
        </w:rPr>
      </w:pPr>
    </w:p>
    <w:p w14:paraId="5A277BE0" w14:textId="37A643AA" w:rsidR="00341005" w:rsidRPr="0039736F" w:rsidRDefault="00341005" w:rsidP="00D657D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41005" w:rsidRPr="005219A9" w14:paraId="6A52D0F5" w14:textId="77777777" w:rsidTr="00B13268">
        <w:tc>
          <w:tcPr>
            <w:tcW w:w="2001" w:type="dxa"/>
            <w:shd w:val="clear" w:color="auto" w:fill="DBDBDB" w:themeFill="accent3" w:themeFillTint="66"/>
          </w:tcPr>
          <w:p w14:paraId="652DF460" w14:textId="77777777" w:rsidR="00341005" w:rsidRPr="005219A9" w:rsidRDefault="00341005" w:rsidP="00B13268">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04E85C" w14:textId="496F9C30" w:rsidR="00341005" w:rsidRPr="005219A9" w:rsidRDefault="00341005" w:rsidP="00B13268">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341005" w:rsidRPr="005219A9" w14:paraId="382F34BD" w14:textId="77777777" w:rsidTr="00B13268">
        <w:tc>
          <w:tcPr>
            <w:tcW w:w="2001" w:type="dxa"/>
            <w:shd w:val="clear" w:color="auto" w:fill="DBDBDB" w:themeFill="accent3" w:themeFillTint="66"/>
          </w:tcPr>
          <w:p w14:paraId="06274869" w14:textId="77777777" w:rsidR="00341005" w:rsidRPr="005219A9" w:rsidRDefault="00341005" w:rsidP="00B13268">
            <w:pPr>
              <w:rPr>
                <w:rFonts w:ascii="Calibri" w:hAnsi="Calibri" w:cs="Book Antiqua"/>
                <w:b/>
                <w:bCs/>
              </w:rPr>
            </w:pPr>
            <w:r w:rsidRPr="005219A9">
              <w:rPr>
                <w:rFonts w:ascii="Calibri" w:hAnsi="Calibri" w:cs="Book Antiqua"/>
                <w:b/>
                <w:bCs/>
              </w:rPr>
              <w:t>Descripción:</w:t>
            </w:r>
          </w:p>
        </w:tc>
        <w:tc>
          <w:tcPr>
            <w:tcW w:w="5087" w:type="dxa"/>
          </w:tcPr>
          <w:p w14:paraId="2C118BDC" w14:textId="0360993F" w:rsidR="00341005" w:rsidRPr="005219A9" w:rsidRDefault="00341005" w:rsidP="00B13268">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341005" w:rsidRPr="005219A9" w14:paraId="496DFB93" w14:textId="77777777" w:rsidTr="00B13268">
        <w:tc>
          <w:tcPr>
            <w:tcW w:w="2001" w:type="dxa"/>
            <w:shd w:val="clear" w:color="auto" w:fill="DBDBDB" w:themeFill="accent3" w:themeFillTint="66"/>
          </w:tcPr>
          <w:p w14:paraId="06070AE2" w14:textId="77777777" w:rsidR="00341005" w:rsidRPr="005219A9" w:rsidRDefault="00341005" w:rsidP="00B13268">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3939DF" w14:textId="594B38F6" w:rsidR="00341005" w:rsidRPr="005219A9" w:rsidRDefault="00341005" w:rsidP="00B13268">
            <w:pPr>
              <w:rPr>
                <w:rFonts w:ascii="Calibri" w:hAnsi="Calibri" w:cs="Book Antiqua"/>
              </w:rPr>
            </w:pPr>
            <w:r w:rsidRPr="005219A9">
              <w:rPr>
                <w:rFonts w:ascii="Calibri" w:hAnsi="Calibri" w:cs="Book Antiqua"/>
              </w:rPr>
              <w:t>RF-</w:t>
            </w:r>
            <w:r>
              <w:rPr>
                <w:rFonts w:ascii="Calibri" w:hAnsi="Calibri" w:cs="Book Antiqua"/>
              </w:rPr>
              <w:t>8</w:t>
            </w:r>
          </w:p>
        </w:tc>
      </w:tr>
      <w:tr w:rsidR="00341005" w:rsidRPr="005219A9" w14:paraId="230EA186" w14:textId="77777777" w:rsidTr="00B13268">
        <w:tc>
          <w:tcPr>
            <w:tcW w:w="2001" w:type="dxa"/>
            <w:shd w:val="clear" w:color="auto" w:fill="DBDBDB" w:themeFill="accent3" w:themeFillTint="66"/>
          </w:tcPr>
          <w:p w14:paraId="1B590EE5" w14:textId="77777777" w:rsidR="00341005" w:rsidRPr="005219A9" w:rsidRDefault="00341005" w:rsidP="00B13268">
            <w:pPr>
              <w:rPr>
                <w:rFonts w:ascii="Calibri" w:hAnsi="Calibri" w:cs="Book Antiqua"/>
                <w:b/>
                <w:bCs/>
              </w:rPr>
            </w:pPr>
            <w:r w:rsidRPr="005219A9">
              <w:rPr>
                <w:rFonts w:ascii="Calibri" w:hAnsi="Calibri" w:cs="Book Antiqua"/>
                <w:b/>
                <w:bCs/>
              </w:rPr>
              <w:t>CU asociados:</w:t>
            </w:r>
          </w:p>
        </w:tc>
        <w:tc>
          <w:tcPr>
            <w:tcW w:w="5087" w:type="dxa"/>
          </w:tcPr>
          <w:p w14:paraId="429D2E86" w14:textId="49382B84" w:rsidR="00341005" w:rsidRPr="005219A9" w:rsidRDefault="00341005" w:rsidP="00B13268">
            <w:pPr>
              <w:rPr>
                <w:rFonts w:ascii="Calibri" w:hAnsi="Calibri" w:cs="Book Antiqua"/>
              </w:rPr>
            </w:pPr>
            <w:r w:rsidRPr="005219A9">
              <w:rPr>
                <w:rFonts w:ascii="Calibri" w:hAnsi="Calibri" w:cs="Book Antiqua"/>
              </w:rPr>
              <w:t>CU-</w:t>
            </w:r>
            <w:r>
              <w:rPr>
                <w:rFonts w:ascii="Calibri" w:hAnsi="Calibri" w:cs="Book Antiqua"/>
              </w:rPr>
              <w:t>8</w:t>
            </w:r>
          </w:p>
        </w:tc>
      </w:tr>
      <w:tr w:rsidR="00341005" w:rsidRPr="005219A9" w14:paraId="47B0D216" w14:textId="77777777" w:rsidTr="00B13268">
        <w:tc>
          <w:tcPr>
            <w:tcW w:w="2001" w:type="dxa"/>
            <w:shd w:val="clear" w:color="auto" w:fill="DBDBDB" w:themeFill="accent3" w:themeFillTint="66"/>
          </w:tcPr>
          <w:p w14:paraId="0357592A" w14:textId="77777777" w:rsidR="00341005" w:rsidRPr="005219A9" w:rsidRDefault="00341005" w:rsidP="00B13268">
            <w:pPr>
              <w:rPr>
                <w:rFonts w:ascii="Calibri" w:hAnsi="Calibri" w:cs="Book Antiqua"/>
                <w:b/>
                <w:bCs/>
              </w:rPr>
            </w:pPr>
            <w:r w:rsidRPr="005219A9">
              <w:rPr>
                <w:rFonts w:ascii="Calibri" w:hAnsi="Calibri" w:cs="Book Antiqua"/>
                <w:b/>
                <w:bCs/>
              </w:rPr>
              <w:t>Esc. Asociados:</w:t>
            </w:r>
          </w:p>
        </w:tc>
        <w:tc>
          <w:tcPr>
            <w:tcW w:w="5087" w:type="dxa"/>
          </w:tcPr>
          <w:p w14:paraId="49045EAC" w14:textId="5DA662A9" w:rsidR="00341005" w:rsidRPr="005219A9" w:rsidRDefault="00341005" w:rsidP="00B13268">
            <w:pPr>
              <w:rPr>
                <w:rFonts w:ascii="Calibri" w:hAnsi="Calibri" w:cs="Book Antiqua"/>
              </w:rPr>
            </w:pPr>
            <w:r w:rsidRPr="005219A9">
              <w:rPr>
                <w:rFonts w:ascii="Calibri" w:hAnsi="Calibri" w:cs="Book Antiqua"/>
              </w:rPr>
              <w:t>ES-</w:t>
            </w:r>
            <w:r>
              <w:rPr>
                <w:rFonts w:ascii="Calibri" w:hAnsi="Calibri" w:cs="Book Antiqua"/>
              </w:rPr>
              <w:t>8.</w:t>
            </w:r>
            <w:r w:rsidRPr="005219A9">
              <w:rPr>
                <w:rFonts w:ascii="Calibri" w:hAnsi="Calibri" w:cs="Book Antiqua"/>
              </w:rPr>
              <w:t>1</w:t>
            </w:r>
          </w:p>
        </w:tc>
      </w:tr>
    </w:tbl>
    <w:p w14:paraId="6055AABD" w14:textId="1A5B36E9" w:rsidR="00DE6738" w:rsidRPr="0039736F" w:rsidRDefault="00F36118" w:rsidP="00DE6738">
      <w:pPr>
        <w:ind w:left="993"/>
        <w:jc w:val="both"/>
        <w:rPr>
          <w:rFonts w:ascii="Calibri" w:hAnsi="Calibri" w:cs="Book Antiqua"/>
          <w:i/>
          <w:color w:val="595959"/>
        </w:rPr>
      </w:pPr>
      <w:r w:rsidRPr="005864F3">
        <w:rPr>
          <w:rFonts w:ascii="Calibri" w:hAnsi="Calibri" w:cs="Book Antiqua"/>
          <w:iCs/>
          <w:noProof/>
          <w:color w:val="595959"/>
        </w:rPr>
        <w:drawing>
          <wp:anchor distT="0" distB="0" distL="114300" distR="114300" simplePos="0" relativeHeight="251812864" behindDoc="0" locked="0" layoutInCell="1" allowOverlap="1" wp14:anchorId="0676A105" wp14:editId="3703D048">
            <wp:simplePos x="0" y="0"/>
            <wp:positionH relativeFrom="margin">
              <wp:align>center</wp:align>
            </wp:positionH>
            <wp:positionV relativeFrom="paragraph">
              <wp:posOffset>174625</wp:posOffset>
            </wp:positionV>
            <wp:extent cx="5242930" cy="2956560"/>
            <wp:effectExtent l="0" t="0" r="0" b="0"/>
            <wp:wrapNone/>
            <wp:docPr id="899909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9920" name="Imagen 1" descr="Interfaz de usuario gráfic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2930" cy="2956560"/>
                    </a:xfrm>
                    <a:prstGeom prst="rect">
                      <a:avLst/>
                    </a:prstGeom>
                  </pic:spPr>
                </pic:pic>
              </a:graphicData>
            </a:graphic>
            <wp14:sizeRelH relativeFrom="page">
              <wp14:pctWidth>0</wp14:pctWidth>
            </wp14:sizeRelH>
            <wp14:sizeRelV relativeFrom="page">
              <wp14:pctHeight>0</wp14:pctHeight>
            </wp14:sizeRelV>
          </wp:anchor>
        </w:drawing>
      </w:r>
    </w:p>
    <w:p w14:paraId="5183FDEF" w14:textId="184B4322" w:rsidR="00DE6738" w:rsidRPr="005864F3" w:rsidRDefault="00DE6738" w:rsidP="00DE6738">
      <w:pPr>
        <w:ind w:left="993"/>
        <w:jc w:val="both"/>
        <w:rPr>
          <w:rFonts w:ascii="Calibri" w:hAnsi="Calibri" w:cs="Book Antiqua"/>
          <w:iCs/>
          <w:color w:val="595959"/>
        </w:rPr>
      </w:pPr>
    </w:p>
    <w:p w14:paraId="44855143" w14:textId="04070F0E" w:rsidR="0021332E" w:rsidRPr="005864F3" w:rsidRDefault="0021332E" w:rsidP="00DE6738">
      <w:pPr>
        <w:ind w:left="993"/>
        <w:jc w:val="both"/>
        <w:rPr>
          <w:rFonts w:ascii="Calibri" w:hAnsi="Calibri" w:cs="Book Antiqua"/>
          <w:iCs/>
          <w:color w:val="595959"/>
        </w:rPr>
      </w:pPr>
    </w:p>
    <w:p w14:paraId="79324FDE" w14:textId="16E3F07D" w:rsidR="0021332E" w:rsidRPr="005864F3" w:rsidRDefault="0021332E" w:rsidP="00DE6738">
      <w:pPr>
        <w:ind w:left="993"/>
        <w:jc w:val="both"/>
        <w:rPr>
          <w:rFonts w:ascii="Calibri" w:hAnsi="Calibri" w:cs="Book Antiqua"/>
          <w:iCs/>
          <w:color w:val="595959"/>
        </w:rPr>
      </w:pPr>
    </w:p>
    <w:p w14:paraId="15210C61" w14:textId="77777777" w:rsidR="0021332E" w:rsidRPr="005864F3" w:rsidRDefault="0021332E" w:rsidP="00DE6738">
      <w:pPr>
        <w:ind w:left="993"/>
        <w:jc w:val="both"/>
        <w:rPr>
          <w:rFonts w:ascii="Calibri" w:hAnsi="Calibri" w:cs="Book Antiqua"/>
          <w:iCs/>
          <w:color w:val="595959"/>
        </w:rPr>
      </w:pPr>
    </w:p>
    <w:p w14:paraId="70954CB5" w14:textId="4F347BF6" w:rsidR="0021332E" w:rsidRPr="005864F3" w:rsidRDefault="0021332E" w:rsidP="00DE6738">
      <w:pPr>
        <w:ind w:left="993"/>
        <w:jc w:val="both"/>
        <w:rPr>
          <w:rFonts w:ascii="Calibri" w:hAnsi="Calibri" w:cs="Book Antiqua"/>
          <w:iCs/>
          <w:color w:val="595959"/>
        </w:rPr>
      </w:pPr>
    </w:p>
    <w:p w14:paraId="408B0E20" w14:textId="6EF8740C" w:rsidR="0021332E" w:rsidRPr="005864F3" w:rsidRDefault="0021332E" w:rsidP="00DE6738">
      <w:pPr>
        <w:ind w:left="993"/>
        <w:jc w:val="both"/>
        <w:rPr>
          <w:rFonts w:ascii="Calibri" w:hAnsi="Calibri" w:cs="Book Antiqua"/>
          <w:iCs/>
          <w:color w:val="595959"/>
        </w:rPr>
      </w:pPr>
    </w:p>
    <w:p w14:paraId="593BA25F" w14:textId="36EC8503" w:rsidR="0021332E" w:rsidRPr="005864F3" w:rsidRDefault="0021332E" w:rsidP="00DE6738">
      <w:pPr>
        <w:ind w:left="993"/>
        <w:jc w:val="both"/>
        <w:rPr>
          <w:rFonts w:ascii="Calibri" w:hAnsi="Calibri" w:cs="Book Antiqua"/>
          <w:iCs/>
          <w:color w:val="595959"/>
        </w:rPr>
      </w:pPr>
    </w:p>
    <w:p w14:paraId="0366AA70" w14:textId="6483347B" w:rsidR="00341005" w:rsidRPr="005864F3" w:rsidRDefault="00341005" w:rsidP="00DE6738">
      <w:pPr>
        <w:ind w:left="993"/>
        <w:jc w:val="both"/>
        <w:rPr>
          <w:rFonts w:ascii="Calibri" w:hAnsi="Calibri" w:cs="Book Antiqua"/>
          <w:iCs/>
          <w:color w:val="595959"/>
        </w:rPr>
      </w:pPr>
    </w:p>
    <w:p w14:paraId="1F5053F6" w14:textId="77777777" w:rsidR="00341005" w:rsidRPr="005864F3" w:rsidRDefault="00341005" w:rsidP="00DE6738">
      <w:pPr>
        <w:ind w:left="993"/>
        <w:jc w:val="both"/>
        <w:rPr>
          <w:rFonts w:ascii="Calibri" w:hAnsi="Calibri" w:cs="Book Antiqua"/>
          <w:iCs/>
          <w:color w:val="595959"/>
        </w:rPr>
      </w:pPr>
    </w:p>
    <w:p w14:paraId="293F9BA0" w14:textId="481D1C72" w:rsidR="00341005" w:rsidRPr="005864F3" w:rsidRDefault="00341005" w:rsidP="00DE6738">
      <w:pPr>
        <w:ind w:left="993"/>
        <w:jc w:val="both"/>
        <w:rPr>
          <w:rFonts w:ascii="Calibri" w:hAnsi="Calibri" w:cs="Book Antiqua"/>
          <w:iCs/>
          <w:color w:val="595959"/>
        </w:rPr>
      </w:pPr>
    </w:p>
    <w:p w14:paraId="720B2B8A" w14:textId="77777777" w:rsidR="0021332E" w:rsidRPr="005864F3" w:rsidRDefault="0021332E" w:rsidP="00DE6738">
      <w:pPr>
        <w:ind w:left="993"/>
        <w:jc w:val="both"/>
        <w:rPr>
          <w:rFonts w:ascii="Calibri" w:hAnsi="Calibri" w:cs="Book Antiqua"/>
          <w:iCs/>
          <w:color w:val="595959"/>
        </w:rPr>
      </w:pPr>
    </w:p>
    <w:p w14:paraId="535D5D32" w14:textId="3992D596" w:rsidR="0021332E" w:rsidRPr="005864F3" w:rsidRDefault="0021332E" w:rsidP="00DE6738">
      <w:pPr>
        <w:ind w:left="993"/>
        <w:jc w:val="both"/>
        <w:rPr>
          <w:rFonts w:ascii="Calibri" w:hAnsi="Calibri" w:cs="Book Antiqua"/>
          <w:iCs/>
          <w:color w:val="595959"/>
        </w:rPr>
      </w:pPr>
    </w:p>
    <w:p w14:paraId="3B021A57" w14:textId="77777777" w:rsidR="0021332E" w:rsidRPr="005864F3" w:rsidRDefault="0021332E" w:rsidP="00DE6738">
      <w:pPr>
        <w:ind w:left="993"/>
        <w:jc w:val="both"/>
        <w:rPr>
          <w:rFonts w:ascii="Calibri" w:hAnsi="Calibri" w:cs="Book Antiqua"/>
          <w:iCs/>
          <w:color w:val="595959"/>
        </w:rPr>
      </w:pPr>
    </w:p>
    <w:p w14:paraId="6BA884D9" w14:textId="77777777" w:rsidR="00DE6738" w:rsidRPr="0039736F" w:rsidRDefault="00DE6738" w:rsidP="00DE6738">
      <w:pPr>
        <w:jc w:val="both"/>
        <w:rPr>
          <w:rFonts w:ascii="Calibri" w:hAnsi="Calibri" w:cs="Book Antiqua"/>
          <w:i/>
          <w:color w:val="0000FF"/>
        </w:rPr>
      </w:pPr>
    </w:p>
    <w:p w14:paraId="4C226CC4" w14:textId="77777777" w:rsidR="00DE6738" w:rsidRPr="0039736F" w:rsidRDefault="00DE6738" w:rsidP="00DE6738">
      <w:pPr>
        <w:ind w:left="709"/>
        <w:jc w:val="both"/>
        <w:rPr>
          <w:rFonts w:ascii="Calibri" w:hAnsi="Calibri" w:cs="Book Antiqua"/>
          <w:i/>
          <w:color w:val="0000FF"/>
        </w:rPr>
      </w:pPr>
    </w:p>
    <w:p w14:paraId="0607D15B" w14:textId="5E12BFE1" w:rsidR="00DE6738" w:rsidRPr="0039736F" w:rsidRDefault="00DE6738" w:rsidP="00F36118">
      <w:pPr>
        <w:jc w:val="both"/>
        <w:rPr>
          <w:rFonts w:ascii="Calibri" w:hAnsi="Calibri" w:cs="Book Antiqua"/>
          <w:i/>
          <w:color w:val="595959"/>
        </w:rPr>
      </w:pPr>
    </w:p>
    <w:p w14:paraId="2D20DD34" w14:textId="3FDAA34E" w:rsidR="0021332E" w:rsidRDefault="0021332E" w:rsidP="00F3611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36118" w:rsidRPr="005219A9" w14:paraId="4E6860D1" w14:textId="77777777" w:rsidTr="00C45CFF">
        <w:tc>
          <w:tcPr>
            <w:tcW w:w="2001" w:type="dxa"/>
            <w:shd w:val="clear" w:color="auto" w:fill="DBDBDB" w:themeFill="accent3" w:themeFillTint="66"/>
          </w:tcPr>
          <w:p w14:paraId="49653AD7" w14:textId="77777777" w:rsidR="00F36118" w:rsidRPr="005219A9" w:rsidRDefault="00F36118"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B8F2AC3" w14:textId="1A2E5FD4" w:rsidR="00F36118" w:rsidRPr="005219A9" w:rsidRDefault="00F36118" w:rsidP="00C45CFF">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F36118" w:rsidRPr="005219A9" w14:paraId="6A1393D8" w14:textId="77777777" w:rsidTr="00C45CFF">
        <w:tc>
          <w:tcPr>
            <w:tcW w:w="2001" w:type="dxa"/>
            <w:shd w:val="clear" w:color="auto" w:fill="DBDBDB" w:themeFill="accent3" w:themeFillTint="66"/>
          </w:tcPr>
          <w:p w14:paraId="155713EF" w14:textId="77777777" w:rsidR="00F36118" w:rsidRPr="005219A9" w:rsidRDefault="00F36118" w:rsidP="00C45CFF">
            <w:pPr>
              <w:rPr>
                <w:rFonts w:ascii="Calibri" w:hAnsi="Calibri" w:cs="Book Antiqua"/>
                <w:b/>
                <w:bCs/>
              </w:rPr>
            </w:pPr>
            <w:r w:rsidRPr="005219A9">
              <w:rPr>
                <w:rFonts w:ascii="Calibri" w:hAnsi="Calibri" w:cs="Book Antiqua"/>
                <w:b/>
                <w:bCs/>
              </w:rPr>
              <w:t>Descripción:</w:t>
            </w:r>
          </w:p>
        </w:tc>
        <w:tc>
          <w:tcPr>
            <w:tcW w:w="5087" w:type="dxa"/>
          </w:tcPr>
          <w:p w14:paraId="48A481C7" w14:textId="25DAC260" w:rsidR="00F36118" w:rsidRPr="005219A9" w:rsidRDefault="00F36118"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F36118" w:rsidRPr="005219A9" w14:paraId="22584643" w14:textId="77777777" w:rsidTr="00C45CFF">
        <w:tc>
          <w:tcPr>
            <w:tcW w:w="2001" w:type="dxa"/>
            <w:shd w:val="clear" w:color="auto" w:fill="DBDBDB" w:themeFill="accent3" w:themeFillTint="66"/>
          </w:tcPr>
          <w:p w14:paraId="0C1BBC89" w14:textId="77777777" w:rsidR="00F36118" w:rsidRPr="005219A9" w:rsidRDefault="00F36118"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F1C78F0" w14:textId="77777777" w:rsidR="00F36118" w:rsidRPr="005219A9" w:rsidRDefault="00F36118" w:rsidP="00C45CFF">
            <w:pPr>
              <w:rPr>
                <w:rFonts w:ascii="Calibri" w:hAnsi="Calibri" w:cs="Book Antiqua"/>
              </w:rPr>
            </w:pPr>
            <w:r w:rsidRPr="005219A9">
              <w:rPr>
                <w:rFonts w:ascii="Calibri" w:hAnsi="Calibri" w:cs="Book Antiqua"/>
              </w:rPr>
              <w:t>RF-</w:t>
            </w:r>
            <w:r>
              <w:rPr>
                <w:rFonts w:ascii="Calibri" w:hAnsi="Calibri" w:cs="Book Antiqua"/>
              </w:rPr>
              <w:t>8</w:t>
            </w:r>
          </w:p>
        </w:tc>
      </w:tr>
      <w:tr w:rsidR="00F36118" w:rsidRPr="005219A9" w14:paraId="7E6862A6" w14:textId="77777777" w:rsidTr="00C45CFF">
        <w:tc>
          <w:tcPr>
            <w:tcW w:w="2001" w:type="dxa"/>
            <w:shd w:val="clear" w:color="auto" w:fill="DBDBDB" w:themeFill="accent3" w:themeFillTint="66"/>
          </w:tcPr>
          <w:p w14:paraId="2F8C3F39" w14:textId="77777777" w:rsidR="00F36118" w:rsidRPr="005219A9" w:rsidRDefault="00F36118" w:rsidP="00C45CFF">
            <w:pPr>
              <w:rPr>
                <w:rFonts w:ascii="Calibri" w:hAnsi="Calibri" w:cs="Book Antiqua"/>
                <w:b/>
                <w:bCs/>
              </w:rPr>
            </w:pPr>
            <w:r w:rsidRPr="005219A9">
              <w:rPr>
                <w:rFonts w:ascii="Calibri" w:hAnsi="Calibri" w:cs="Book Antiqua"/>
                <w:b/>
                <w:bCs/>
              </w:rPr>
              <w:t>CU asociados:</w:t>
            </w:r>
          </w:p>
        </w:tc>
        <w:tc>
          <w:tcPr>
            <w:tcW w:w="5087" w:type="dxa"/>
          </w:tcPr>
          <w:p w14:paraId="3262411A" w14:textId="77777777" w:rsidR="00F36118" w:rsidRPr="005219A9" w:rsidRDefault="00F36118" w:rsidP="00C45CFF">
            <w:pPr>
              <w:rPr>
                <w:rFonts w:ascii="Calibri" w:hAnsi="Calibri" w:cs="Book Antiqua"/>
              </w:rPr>
            </w:pPr>
            <w:r w:rsidRPr="005219A9">
              <w:rPr>
                <w:rFonts w:ascii="Calibri" w:hAnsi="Calibri" w:cs="Book Antiqua"/>
              </w:rPr>
              <w:t>CU-</w:t>
            </w:r>
            <w:r>
              <w:rPr>
                <w:rFonts w:ascii="Calibri" w:hAnsi="Calibri" w:cs="Book Antiqua"/>
              </w:rPr>
              <w:t>8</w:t>
            </w:r>
          </w:p>
        </w:tc>
      </w:tr>
      <w:tr w:rsidR="00F36118" w:rsidRPr="005219A9" w14:paraId="6AD49221" w14:textId="77777777" w:rsidTr="00C45CFF">
        <w:tc>
          <w:tcPr>
            <w:tcW w:w="2001" w:type="dxa"/>
            <w:shd w:val="clear" w:color="auto" w:fill="DBDBDB" w:themeFill="accent3" w:themeFillTint="66"/>
          </w:tcPr>
          <w:p w14:paraId="059D8334" w14:textId="77777777" w:rsidR="00F36118" w:rsidRPr="005219A9" w:rsidRDefault="00F36118" w:rsidP="00C45CFF">
            <w:pPr>
              <w:rPr>
                <w:rFonts w:ascii="Calibri" w:hAnsi="Calibri" w:cs="Book Antiqua"/>
                <w:b/>
                <w:bCs/>
              </w:rPr>
            </w:pPr>
            <w:r w:rsidRPr="005219A9">
              <w:rPr>
                <w:rFonts w:ascii="Calibri" w:hAnsi="Calibri" w:cs="Book Antiqua"/>
                <w:b/>
                <w:bCs/>
              </w:rPr>
              <w:t>Esc. Asociados:</w:t>
            </w:r>
          </w:p>
        </w:tc>
        <w:tc>
          <w:tcPr>
            <w:tcW w:w="5087" w:type="dxa"/>
          </w:tcPr>
          <w:p w14:paraId="06BF0FFA" w14:textId="579D87E9" w:rsidR="00F36118" w:rsidRPr="005219A9" w:rsidRDefault="00F36118" w:rsidP="00C45CFF">
            <w:pPr>
              <w:rPr>
                <w:rFonts w:ascii="Calibri" w:hAnsi="Calibri" w:cs="Book Antiqua"/>
              </w:rPr>
            </w:pPr>
            <w:r w:rsidRPr="005219A9">
              <w:rPr>
                <w:rFonts w:ascii="Calibri" w:hAnsi="Calibri" w:cs="Book Antiqua"/>
              </w:rPr>
              <w:t>ES-</w:t>
            </w:r>
            <w:r>
              <w:rPr>
                <w:rFonts w:ascii="Calibri" w:hAnsi="Calibri" w:cs="Book Antiqua"/>
              </w:rPr>
              <w:t>8.3</w:t>
            </w:r>
          </w:p>
        </w:tc>
      </w:tr>
    </w:tbl>
    <w:p w14:paraId="1408B25D" w14:textId="75988615" w:rsidR="0021332E" w:rsidRDefault="0021332E" w:rsidP="00DE6738">
      <w:pPr>
        <w:rPr>
          <w:rFonts w:ascii="Calibri" w:hAnsi="Calibri" w:cs="Book Antiqua"/>
          <w:i/>
          <w:color w:val="595959"/>
        </w:rPr>
      </w:pPr>
    </w:p>
    <w:p w14:paraId="5C593354" w14:textId="6425E759" w:rsidR="0021332E" w:rsidRDefault="00F36118" w:rsidP="00DE6738">
      <w:pPr>
        <w:rPr>
          <w:rFonts w:ascii="Calibri" w:hAnsi="Calibri" w:cs="Book Antiqua"/>
          <w:i/>
          <w:color w:val="595959"/>
        </w:rPr>
      </w:pPr>
      <w:r w:rsidRPr="00F36118">
        <w:rPr>
          <w:rFonts w:ascii="Calibri" w:hAnsi="Calibri" w:cs="Book Antiqua"/>
          <w:i/>
          <w:noProof/>
          <w:color w:val="595959"/>
        </w:rPr>
        <w:drawing>
          <wp:anchor distT="0" distB="0" distL="114300" distR="114300" simplePos="0" relativeHeight="251843584" behindDoc="0" locked="0" layoutInCell="1" allowOverlap="1" wp14:anchorId="516D1FF2" wp14:editId="58DE4F8A">
            <wp:simplePos x="0" y="0"/>
            <wp:positionH relativeFrom="margin">
              <wp:align>center</wp:align>
            </wp:positionH>
            <wp:positionV relativeFrom="paragraph">
              <wp:posOffset>4445</wp:posOffset>
            </wp:positionV>
            <wp:extent cx="5222809" cy="2964180"/>
            <wp:effectExtent l="0" t="0" r="0" b="7620"/>
            <wp:wrapNone/>
            <wp:docPr id="1017106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640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2809" cy="2964180"/>
                    </a:xfrm>
                    <a:prstGeom prst="rect">
                      <a:avLst/>
                    </a:prstGeom>
                  </pic:spPr>
                </pic:pic>
              </a:graphicData>
            </a:graphic>
            <wp14:sizeRelH relativeFrom="page">
              <wp14:pctWidth>0</wp14:pctWidth>
            </wp14:sizeRelH>
            <wp14:sizeRelV relativeFrom="page">
              <wp14:pctHeight>0</wp14:pctHeight>
            </wp14:sizeRelV>
          </wp:anchor>
        </w:drawing>
      </w:r>
    </w:p>
    <w:p w14:paraId="270F288C" w14:textId="2C27C8BA" w:rsidR="0021332E" w:rsidRDefault="0021332E" w:rsidP="00DE6738">
      <w:pPr>
        <w:rPr>
          <w:rFonts w:ascii="Calibri" w:hAnsi="Calibri" w:cs="Book Antiqua"/>
          <w:i/>
          <w:color w:val="595959"/>
        </w:rPr>
      </w:pPr>
    </w:p>
    <w:p w14:paraId="2C1F15D1" w14:textId="77777777" w:rsidR="0021332E" w:rsidRDefault="0021332E" w:rsidP="00DE6738">
      <w:pPr>
        <w:rPr>
          <w:rFonts w:ascii="Calibri" w:hAnsi="Calibri" w:cs="Book Antiqua"/>
          <w:i/>
          <w:color w:val="595959"/>
        </w:rPr>
      </w:pPr>
    </w:p>
    <w:p w14:paraId="4974F8E7" w14:textId="4E9E31CF" w:rsidR="0021332E" w:rsidRDefault="0021332E" w:rsidP="00DE6738">
      <w:pPr>
        <w:rPr>
          <w:rFonts w:ascii="Calibri" w:hAnsi="Calibri" w:cs="Book Antiqua"/>
          <w:i/>
          <w:color w:val="595959"/>
        </w:rPr>
      </w:pPr>
    </w:p>
    <w:p w14:paraId="16E13893" w14:textId="77777777" w:rsidR="0021332E" w:rsidRDefault="0021332E" w:rsidP="00DE6738">
      <w:pPr>
        <w:rPr>
          <w:rFonts w:ascii="Calibri" w:hAnsi="Calibri" w:cs="Book Antiqua"/>
          <w:i/>
          <w:color w:val="595959"/>
        </w:rPr>
      </w:pPr>
    </w:p>
    <w:p w14:paraId="248F2829" w14:textId="4CFA4127" w:rsidR="0021332E" w:rsidRDefault="0021332E" w:rsidP="00DE6738">
      <w:pPr>
        <w:rPr>
          <w:rFonts w:ascii="Calibri" w:hAnsi="Calibri" w:cs="Book Antiqua"/>
          <w:i/>
          <w:color w:val="595959"/>
        </w:rPr>
      </w:pPr>
    </w:p>
    <w:p w14:paraId="7DA3A3A2" w14:textId="77777777" w:rsidR="0021332E" w:rsidRDefault="0021332E" w:rsidP="00DE6738">
      <w:pPr>
        <w:rPr>
          <w:rFonts w:ascii="Calibri" w:hAnsi="Calibri" w:cs="Book Antiqua"/>
          <w:i/>
          <w:color w:val="595959"/>
        </w:rPr>
      </w:pPr>
    </w:p>
    <w:p w14:paraId="0FED6852" w14:textId="5E7971FA" w:rsidR="0021332E" w:rsidRDefault="0021332E" w:rsidP="00DE6738">
      <w:pPr>
        <w:rPr>
          <w:rFonts w:ascii="Calibri" w:hAnsi="Calibri" w:cs="Book Antiqua"/>
          <w:i/>
          <w:color w:val="595959"/>
        </w:rPr>
      </w:pPr>
    </w:p>
    <w:p w14:paraId="06B9C0F5" w14:textId="0EB2F41E" w:rsidR="0021332E" w:rsidRDefault="0021332E" w:rsidP="00DE6738">
      <w:pPr>
        <w:rPr>
          <w:rFonts w:ascii="Calibri" w:hAnsi="Calibri" w:cs="Book Antiqua"/>
          <w:i/>
          <w:color w:val="595959"/>
        </w:rPr>
      </w:pPr>
    </w:p>
    <w:p w14:paraId="7DF050A2" w14:textId="023F60EA" w:rsidR="0021332E" w:rsidRDefault="0021332E" w:rsidP="00DE6738">
      <w:pPr>
        <w:rPr>
          <w:rFonts w:ascii="Calibri" w:hAnsi="Calibri" w:cs="Book Antiqua"/>
          <w:i/>
          <w:color w:val="595959"/>
        </w:rPr>
      </w:pPr>
    </w:p>
    <w:p w14:paraId="7E7213EE" w14:textId="20FBD9AD" w:rsidR="0021332E" w:rsidRDefault="0021332E" w:rsidP="00DE6738">
      <w:pPr>
        <w:rPr>
          <w:rFonts w:ascii="Calibri" w:hAnsi="Calibri" w:cs="Book Antiqua"/>
          <w:i/>
          <w:color w:val="595959"/>
        </w:rPr>
      </w:pPr>
    </w:p>
    <w:p w14:paraId="5E523EFD" w14:textId="3C707953" w:rsidR="0021332E" w:rsidRDefault="0021332E" w:rsidP="00DE6738">
      <w:pPr>
        <w:rPr>
          <w:rFonts w:ascii="Calibri" w:hAnsi="Calibri" w:cs="Book Antiqua"/>
          <w:i/>
          <w:color w:val="595959"/>
        </w:rPr>
      </w:pPr>
    </w:p>
    <w:p w14:paraId="4E5A4A18" w14:textId="074B37F7" w:rsidR="00D657D8" w:rsidRDefault="00D657D8" w:rsidP="00DE6738">
      <w:pPr>
        <w:rPr>
          <w:rFonts w:ascii="Calibri" w:hAnsi="Calibri" w:cs="Book Antiqua"/>
          <w:i/>
          <w:color w:val="595959"/>
        </w:rPr>
      </w:pPr>
    </w:p>
    <w:p w14:paraId="476DA283" w14:textId="77777777" w:rsidR="00D657D8" w:rsidRDefault="00D657D8" w:rsidP="00DE6738">
      <w:pPr>
        <w:rPr>
          <w:rFonts w:ascii="Calibri" w:hAnsi="Calibri" w:cs="Book Antiqua"/>
          <w:i/>
          <w:color w:val="595959"/>
        </w:rPr>
      </w:pPr>
    </w:p>
    <w:p w14:paraId="0DB5C9D9" w14:textId="0C08E923" w:rsidR="00D657D8" w:rsidRDefault="00D657D8" w:rsidP="00DE6738">
      <w:pPr>
        <w:rPr>
          <w:rFonts w:ascii="Calibri" w:hAnsi="Calibri" w:cs="Book Antiqua"/>
          <w:i/>
          <w:color w:val="595959"/>
        </w:rPr>
      </w:pPr>
    </w:p>
    <w:p w14:paraId="54AF4DD3" w14:textId="6B7C87F2" w:rsidR="0021332E" w:rsidRPr="0039736F" w:rsidRDefault="0021332E" w:rsidP="00DE6738">
      <w:pPr>
        <w:jc w:val="both"/>
        <w:rPr>
          <w:rFonts w:ascii="Calibri" w:hAnsi="Calibri" w:cs="Book Antiqua"/>
          <w:i/>
          <w:color w:val="0000FF"/>
        </w:rPr>
      </w:pPr>
    </w:p>
    <w:p w14:paraId="68D9E9EE" w14:textId="049E2848" w:rsidR="00DE6738"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496BF3F5" w14:textId="77777777" w:rsidTr="00614B45">
        <w:tc>
          <w:tcPr>
            <w:tcW w:w="2001" w:type="dxa"/>
            <w:shd w:val="clear" w:color="auto" w:fill="DBDBDB" w:themeFill="accent3" w:themeFillTint="66"/>
          </w:tcPr>
          <w:p w14:paraId="560036B1" w14:textId="77777777" w:rsidR="0021332E" w:rsidRPr="005219A9" w:rsidRDefault="0021332E"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3F033C" w14:textId="0E40593F" w:rsidR="0021332E" w:rsidRPr="005219A9" w:rsidRDefault="0021332E" w:rsidP="00614B45">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21332E" w:rsidRPr="005219A9" w14:paraId="563B7B2E" w14:textId="77777777" w:rsidTr="00614B45">
        <w:tc>
          <w:tcPr>
            <w:tcW w:w="2001" w:type="dxa"/>
            <w:shd w:val="clear" w:color="auto" w:fill="DBDBDB" w:themeFill="accent3" w:themeFillTint="66"/>
          </w:tcPr>
          <w:p w14:paraId="4D7ACBB4" w14:textId="77777777" w:rsidR="0021332E" w:rsidRPr="005219A9" w:rsidRDefault="0021332E" w:rsidP="00614B45">
            <w:pPr>
              <w:rPr>
                <w:rFonts w:ascii="Calibri" w:hAnsi="Calibri" w:cs="Book Antiqua"/>
                <w:b/>
                <w:bCs/>
              </w:rPr>
            </w:pPr>
            <w:r w:rsidRPr="005219A9">
              <w:rPr>
                <w:rFonts w:ascii="Calibri" w:hAnsi="Calibri" w:cs="Book Antiqua"/>
                <w:b/>
                <w:bCs/>
              </w:rPr>
              <w:t>Descripción:</w:t>
            </w:r>
          </w:p>
        </w:tc>
        <w:tc>
          <w:tcPr>
            <w:tcW w:w="5087" w:type="dxa"/>
          </w:tcPr>
          <w:p w14:paraId="7AE5A017" w14:textId="6FBDEE15" w:rsidR="0021332E" w:rsidRPr="005219A9" w:rsidRDefault="0021332E"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21332E" w:rsidRPr="005219A9" w14:paraId="78F87B04" w14:textId="77777777" w:rsidTr="00614B45">
        <w:tc>
          <w:tcPr>
            <w:tcW w:w="2001" w:type="dxa"/>
            <w:shd w:val="clear" w:color="auto" w:fill="DBDBDB" w:themeFill="accent3" w:themeFillTint="66"/>
          </w:tcPr>
          <w:p w14:paraId="42F1720C" w14:textId="77777777" w:rsidR="0021332E" w:rsidRPr="005219A9" w:rsidRDefault="0021332E"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3B10423" w14:textId="311C060A" w:rsidR="0021332E" w:rsidRPr="005219A9" w:rsidRDefault="0021332E" w:rsidP="00614B45">
            <w:pPr>
              <w:rPr>
                <w:rFonts w:ascii="Calibri" w:hAnsi="Calibri" w:cs="Book Antiqua"/>
              </w:rPr>
            </w:pPr>
            <w:r w:rsidRPr="005219A9">
              <w:rPr>
                <w:rFonts w:ascii="Calibri" w:hAnsi="Calibri" w:cs="Book Antiqua"/>
              </w:rPr>
              <w:t>RF-</w:t>
            </w:r>
            <w:r>
              <w:rPr>
                <w:rFonts w:ascii="Calibri" w:hAnsi="Calibri" w:cs="Book Antiqua"/>
              </w:rPr>
              <w:t>9</w:t>
            </w:r>
          </w:p>
        </w:tc>
      </w:tr>
      <w:tr w:rsidR="0021332E" w:rsidRPr="005219A9" w14:paraId="5E1F9B00" w14:textId="77777777" w:rsidTr="00614B45">
        <w:tc>
          <w:tcPr>
            <w:tcW w:w="2001" w:type="dxa"/>
            <w:shd w:val="clear" w:color="auto" w:fill="DBDBDB" w:themeFill="accent3" w:themeFillTint="66"/>
          </w:tcPr>
          <w:p w14:paraId="6F945384" w14:textId="77777777" w:rsidR="0021332E" w:rsidRPr="005219A9" w:rsidRDefault="0021332E" w:rsidP="00614B45">
            <w:pPr>
              <w:rPr>
                <w:rFonts w:ascii="Calibri" w:hAnsi="Calibri" w:cs="Book Antiqua"/>
                <w:b/>
                <w:bCs/>
              </w:rPr>
            </w:pPr>
            <w:r w:rsidRPr="005219A9">
              <w:rPr>
                <w:rFonts w:ascii="Calibri" w:hAnsi="Calibri" w:cs="Book Antiqua"/>
                <w:b/>
                <w:bCs/>
              </w:rPr>
              <w:t>CU asociados:</w:t>
            </w:r>
          </w:p>
        </w:tc>
        <w:tc>
          <w:tcPr>
            <w:tcW w:w="5087" w:type="dxa"/>
          </w:tcPr>
          <w:p w14:paraId="2854F3F4" w14:textId="71D2A64D" w:rsidR="0021332E" w:rsidRPr="005219A9" w:rsidRDefault="0021332E" w:rsidP="00614B45">
            <w:pPr>
              <w:rPr>
                <w:rFonts w:ascii="Calibri" w:hAnsi="Calibri" w:cs="Book Antiqua"/>
              </w:rPr>
            </w:pPr>
            <w:r w:rsidRPr="005219A9">
              <w:rPr>
                <w:rFonts w:ascii="Calibri" w:hAnsi="Calibri" w:cs="Book Antiqua"/>
              </w:rPr>
              <w:t>CU-</w:t>
            </w:r>
            <w:r>
              <w:rPr>
                <w:rFonts w:ascii="Calibri" w:hAnsi="Calibri" w:cs="Book Antiqua"/>
              </w:rPr>
              <w:t>9</w:t>
            </w:r>
          </w:p>
        </w:tc>
      </w:tr>
      <w:tr w:rsidR="0021332E" w:rsidRPr="005219A9" w14:paraId="1E66CE40" w14:textId="77777777" w:rsidTr="00614B45">
        <w:tc>
          <w:tcPr>
            <w:tcW w:w="2001" w:type="dxa"/>
            <w:shd w:val="clear" w:color="auto" w:fill="DBDBDB" w:themeFill="accent3" w:themeFillTint="66"/>
          </w:tcPr>
          <w:p w14:paraId="7D8A3426" w14:textId="77777777" w:rsidR="0021332E" w:rsidRPr="005219A9" w:rsidRDefault="0021332E" w:rsidP="00614B45">
            <w:pPr>
              <w:rPr>
                <w:rFonts w:ascii="Calibri" w:hAnsi="Calibri" w:cs="Book Antiqua"/>
                <w:b/>
                <w:bCs/>
              </w:rPr>
            </w:pPr>
            <w:r w:rsidRPr="005219A9">
              <w:rPr>
                <w:rFonts w:ascii="Calibri" w:hAnsi="Calibri" w:cs="Book Antiqua"/>
                <w:b/>
                <w:bCs/>
              </w:rPr>
              <w:t>Esc. Asociados:</w:t>
            </w:r>
          </w:p>
        </w:tc>
        <w:tc>
          <w:tcPr>
            <w:tcW w:w="5087" w:type="dxa"/>
          </w:tcPr>
          <w:p w14:paraId="39FF9E40" w14:textId="5A081C5A" w:rsidR="0021332E" w:rsidRPr="005219A9" w:rsidRDefault="0021332E" w:rsidP="00614B45">
            <w:pPr>
              <w:rPr>
                <w:rFonts w:ascii="Calibri" w:hAnsi="Calibri" w:cs="Book Antiqua"/>
              </w:rPr>
            </w:pPr>
            <w:r w:rsidRPr="005219A9">
              <w:rPr>
                <w:rFonts w:ascii="Calibri" w:hAnsi="Calibri" w:cs="Book Antiqua"/>
              </w:rPr>
              <w:t>ES-</w:t>
            </w:r>
            <w:r>
              <w:rPr>
                <w:rFonts w:ascii="Calibri" w:hAnsi="Calibri" w:cs="Book Antiqua"/>
              </w:rPr>
              <w:t>9.</w:t>
            </w:r>
            <w:r w:rsidRPr="005219A9">
              <w:rPr>
                <w:rFonts w:ascii="Calibri" w:hAnsi="Calibri" w:cs="Book Antiqua"/>
              </w:rPr>
              <w:t>1</w:t>
            </w:r>
          </w:p>
        </w:tc>
      </w:tr>
    </w:tbl>
    <w:p w14:paraId="0AF04135" w14:textId="3BD9BEFC" w:rsidR="00DE6738" w:rsidRDefault="009A4B8F" w:rsidP="00DE6738">
      <w:pPr>
        <w:rPr>
          <w:rFonts w:ascii="Calibri" w:hAnsi="Calibri" w:cs="Book Antiqua"/>
          <w:i/>
          <w:color w:val="595959"/>
        </w:rPr>
      </w:pPr>
      <w:r w:rsidRPr="00274D59">
        <w:rPr>
          <w:rFonts w:ascii="Calibri" w:hAnsi="Calibri" w:cs="Book Antiqua"/>
          <w:iCs/>
          <w:noProof/>
          <w:color w:val="595959"/>
        </w:rPr>
        <w:drawing>
          <wp:anchor distT="0" distB="0" distL="114300" distR="114300" simplePos="0" relativeHeight="251813888" behindDoc="0" locked="0" layoutInCell="1" allowOverlap="1" wp14:anchorId="1180379A" wp14:editId="712294FE">
            <wp:simplePos x="0" y="0"/>
            <wp:positionH relativeFrom="margin">
              <wp:align>center</wp:align>
            </wp:positionH>
            <wp:positionV relativeFrom="paragraph">
              <wp:posOffset>151765</wp:posOffset>
            </wp:positionV>
            <wp:extent cx="5203783" cy="2964180"/>
            <wp:effectExtent l="0" t="0" r="0" b="7620"/>
            <wp:wrapNone/>
            <wp:docPr id="4741774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7475" name="Imagen 1" descr="Interfaz de usuario gráfic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3783" cy="2964180"/>
                    </a:xfrm>
                    <a:prstGeom prst="rect">
                      <a:avLst/>
                    </a:prstGeom>
                  </pic:spPr>
                </pic:pic>
              </a:graphicData>
            </a:graphic>
            <wp14:sizeRelH relativeFrom="page">
              <wp14:pctWidth>0</wp14:pctWidth>
            </wp14:sizeRelH>
            <wp14:sizeRelV relativeFrom="page">
              <wp14:pctHeight>0</wp14:pctHeight>
            </wp14:sizeRelV>
          </wp:anchor>
        </w:drawing>
      </w:r>
    </w:p>
    <w:p w14:paraId="3E023764" w14:textId="77FCE492" w:rsidR="00DE6738" w:rsidRDefault="00DE6738" w:rsidP="00DE6738">
      <w:pPr>
        <w:rPr>
          <w:rFonts w:ascii="Calibri" w:hAnsi="Calibri" w:cs="Book Antiqua"/>
          <w:i/>
          <w:color w:val="595959"/>
        </w:rPr>
      </w:pPr>
    </w:p>
    <w:p w14:paraId="7613C673" w14:textId="3934A9A0" w:rsidR="00DE6738" w:rsidRDefault="00DE6738" w:rsidP="00DE6738">
      <w:pPr>
        <w:rPr>
          <w:rFonts w:ascii="Calibri" w:hAnsi="Calibri" w:cs="Book Antiqua"/>
          <w:i/>
          <w:color w:val="595959"/>
        </w:rPr>
      </w:pPr>
    </w:p>
    <w:p w14:paraId="6FB122C9" w14:textId="63E3F3BF" w:rsidR="00DE6738" w:rsidRDefault="00DE6738" w:rsidP="00DE6738">
      <w:pPr>
        <w:rPr>
          <w:rFonts w:ascii="Calibri" w:hAnsi="Calibri" w:cs="Book Antiqua"/>
          <w:i/>
          <w:color w:val="595959"/>
        </w:rPr>
      </w:pPr>
    </w:p>
    <w:p w14:paraId="79906058" w14:textId="77777777" w:rsidR="00DE6738" w:rsidRPr="00274D59" w:rsidRDefault="00DE6738" w:rsidP="00DE6738">
      <w:pPr>
        <w:rPr>
          <w:rFonts w:ascii="Calibri" w:hAnsi="Calibri" w:cs="Book Antiqua"/>
          <w:iCs/>
          <w:color w:val="595959"/>
        </w:rPr>
      </w:pPr>
    </w:p>
    <w:p w14:paraId="32CCFC64" w14:textId="483927D5" w:rsidR="00DE6738" w:rsidRPr="00274D59" w:rsidRDefault="00DE6738" w:rsidP="00DE6738">
      <w:pPr>
        <w:rPr>
          <w:rFonts w:ascii="Calibri" w:hAnsi="Calibri" w:cs="Book Antiqua"/>
          <w:iCs/>
          <w:color w:val="595959"/>
        </w:rPr>
      </w:pPr>
    </w:p>
    <w:p w14:paraId="319E4BF3" w14:textId="070CA5E5" w:rsidR="00EA0606" w:rsidRPr="00274D59" w:rsidRDefault="00EA0606" w:rsidP="00DE6738">
      <w:pPr>
        <w:rPr>
          <w:rFonts w:ascii="Calibri" w:hAnsi="Calibri" w:cs="Book Antiqua"/>
          <w:iCs/>
          <w:color w:val="595959"/>
        </w:rPr>
      </w:pPr>
    </w:p>
    <w:p w14:paraId="148E7DE0" w14:textId="2077E438" w:rsidR="00EA0606" w:rsidRPr="00274D59" w:rsidRDefault="00EA0606" w:rsidP="00DE6738">
      <w:pPr>
        <w:rPr>
          <w:rFonts w:ascii="Calibri" w:hAnsi="Calibri" w:cs="Book Antiqua"/>
          <w:iCs/>
          <w:color w:val="595959"/>
        </w:rPr>
      </w:pPr>
    </w:p>
    <w:p w14:paraId="71D8BA64" w14:textId="77777777" w:rsidR="00EA0606" w:rsidRPr="00274D59" w:rsidRDefault="00EA0606" w:rsidP="00DE6738">
      <w:pPr>
        <w:rPr>
          <w:rFonts w:ascii="Calibri" w:hAnsi="Calibri" w:cs="Book Antiqua"/>
          <w:iCs/>
          <w:color w:val="595959"/>
        </w:rPr>
      </w:pPr>
    </w:p>
    <w:p w14:paraId="44BCF9E9" w14:textId="05008115" w:rsidR="00EA0606" w:rsidRPr="00274D59" w:rsidRDefault="00EA0606" w:rsidP="00DE6738">
      <w:pPr>
        <w:rPr>
          <w:rFonts w:ascii="Calibri" w:hAnsi="Calibri" w:cs="Book Antiqua"/>
          <w:iCs/>
          <w:color w:val="595959"/>
        </w:rPr>
      </w:pPr>
    </w:p>
    <w:p w14:paraId="56F9ADE1" w14:textId="726C773D" w:rsidR="00EA0606" w:rsidRPr="00274D59" w:rsidRDefault="00EA0606" w:rsidP="00DE6738">
      <w:pPr>
        <w:rPr>
          <w:rFonts w:ascii="Calibri" w:hAnsi="Calibri" w:cs="Book Antiqua"/>
          <w:iCs/>
          <w:color w:val="595959"/>
        </w:rPr>
      </w:pPr>
    </w:p>
    <w:p w14:paraId="192CC0B9" w14:textId="77777777" w:rsidR="00EA0606" w:rsidRPr="00274D59" w:rsidRDefault="00EA0606" w:rsidP="00DE6738">
      <w:pPr>
        <w:rPr>
          <w:rFonts w:ascii="Calibri" w:hAnsi="Calibri" w:cs="Book Antiqua"/>
          <w:iCs/>
          <w:color w:val="595959"/>
        </w:rPr>
      </w:pPr>
    </w:p>
    <w:p w14:paraId="05AA33CB" w14:textId="77777777" w:rsidR="00EA0606" w:rsidRPr="00274D59" w:rsidRDefault="00EA0606" w:rsidP="00DE6738">
      <w:pPr>
        <w:rPr>
          <w:rFonts w:ascii="Calibri" w:hAnsi="Calibri" w:cs="Book Antiqua"/>
          <w:iCs/>
          <w:color w:val="595959"/>
        </w:rPr>
      </w:pPr>
    </w:p>
    <w:p w14:paraId="09FB6F5A" w14:textId="31F17ADD" w:rsidR="00EA0606" w:rsidRPr="00274D59" w:rsidRDefault="00EA0606" w:rsidP="00DE6738">
      <w:pPr>
        <w:rPr>
          <w:rFonts w:ascii="Calibri" w:hAnsi="Calibri" w:cs="Book Antiqua"/>
          <w:iCs/>
          <w:color w:val="595959"/>
        </w:rPr>
      </w:pPr>
    </w:p>
    <w:p w14:paraId="222D5CF7" w14:textId="77777777" w:rsidR="00EA0606" w:rsidRPr="00274D59" w:rsidRDefault="00EA0606" w:rsidP="00DE6738">
      <w:pPr>
        <w:rPr>
          <w:rFonts w:ascii="Calibri" w:hAnsi="Calibri" w:cs="Book Antiqua"/>
          <w:iCs/>
          <w:color w:val="595959"/>
        </w:rPr>
      </w:pPr>
    </w:p>
    <w:p w14:paraId="259C7D01" w14:textId="42C15E2A" w:rsidR="00D657D8" w:rsidRPr="00274D59" w:rsidRDefault="00D657D8" w:rsidP="00DE6738">
      <w:pPr>
        <w:rPr>
          <w:rFonts w:ascii="Calibri" w:hAnsi="Calibri" w:cs="Book Antiqua"/>
          <w:iCs/>
          <w:color w:val="595959"/>
        </w:rPr>
      </w:pPr>
    </w:p>
    <w:p w14:paraId="4C2DFB14" w14:textId="77777777" w:rsidR="00D657D8" w:rsidRPr="00274D59" w:rsidRDefault="00D657D8" w:rsidP="00DE6738">
      <w:pPr>
        <w:rPr>
          <w:rFonts w:ascii="Calibri" w:hAnsi="Calibri" w:cs="Book Antiqua"/>
          <w:iCs/>
          <w:color w:val="595959"/>
        </w:rPr>
      </w:pPr>
    </w:p>
    <w:p w14:paraId="16E0D6EB" w14:textId="26968CF3" w:rsidR="00EA0606" w:rsidRPr="00274D59" w:rsidRDefault="00EA0606"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A4B8F" w:rsidRPr="005219A9" w14:paraId="4F787F42" w14:textId="77777777" w:rsidTr="00C45CFF">
        <w:tc>
          <w:tcPr>
            <w:tcW w:w="2001" w:type="dxa"/>
            <w:shd w:val="clear" w:color="auto" w:fill="DBDBDB" w:themeFill="accent3" w:themeFillTint="66"/>
          </w:tcPr>
          <w:p w14:paraId="5DE30D55" w14:textId="77777777" w:rsidR="009A4B8F" w:rsidRPr="005219A9" w:rsidRDefault="009A4B8F"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83704F" w14:textId="77777777" w:rsidR="009A4B8F" w:rsidRPr="005219A9" w:rsidRDefault="009A4B8F" w:rsidP="00C45CFF">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9A4B8F" w:rsidRPr="005219A9" w14:paraId="40E9616E" w14:textId="77777777" w:rsidTr="00C45CFF">
        <w:tc>
          <w:tcPr>
            <w:tcW w:w="2001" w:type="dxa"/>
            <w:shd w:val="clear" w:color="auto" w:fill="DBDBDB" w:themeFill="accent3" w:themeFillTint="66"/>
          </w:tcPr>
          <w:p w14:paraId="5CB6EAC8" w14:textId="77777777" w:rsidR="009A4B8F" w:rsidRPr="005219A9" w:rsidRDefault="009A4B8F" w:rsidP="00C45CFF">
            <w:pPr>
              <w:rPr>
                <w:rFonts w:ascii="Calibri" w:hAnsi="Calibri" w:cs="Book Antiqua"/>
                <w:b/>
                <w:bCs/>
              </w:rPr>
            </w:pPr>
            <w:r w:rsidRPr="005219A9">
              <w:rPr>
                <w:rFonts w:ascii="Calibri" w:hAnsi="Calibri" w:cs="Book Antiqua"/>
                <w:b/>
                <w:bCs/>
              </w:rPr>
              <w:t>Descripción:</w:t>
            </w:r>
          </w:p>
        </w:tc>
        <w:tc>
          <w:tcPr>
            <w:tcW w:w="5087" w:type="dxa"/>
          </w:tcPr>
          <w:p w14:paraId="7059D265" w14:textId="77777777" w:rsidR="009A4B8F" w:rsidRPr="005219A9" w:rsidRDefault="009A4B8F"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9A4B8F" w:rsidRPr="005219A9" w14:paraId="587F28D4" w14:textId="77777777" w:rsidTr="00C45CFF">
        <w:tc>
          <w:tcPr>
            <w:tcW w:w="2001" w:type="dxa"/>
            <w:shd w:val="clear" w:color="auto" w:fill="DBDBDB" w:themeFill="accent3" w:themeFillTint="66"/>
          </w:tcPr>
          <w:p w14:paraId="544B92CD" w14:textId="77777777" w:rsidR="009A4B8F" w:rsidRPr="005219A9" w:rsidRDefault="009A4B8F"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24B9424" w14:textId="77777777" w:rsidR="009A4B8F" w:rsidRPr="005219A9" w:rsidRDefault="009A4B8F" w:rsidP="00C45CFF">
            <w:pPr>
              <w:rPr>
                <w:rFonts w:ascii="Calibri" w:hAnsi="Calibri" w:cs="Book Antiqua"/>
              </w:rPr>
            </w:pPr>
            <w:r w:rsidRPr="005219A9">
              <w:rPr>
                <w:rFonts w:ascii="Calibri" w:hAnsi="Calibri" w:cs="Book Antiqua"/>
              </w:rPr>
              <w:t>RF-</w:t>
            </w:r>
            <w:r>
              <w:rPr>
                <w:rFonts w:ascii="Calibri" w:hAnsi="Calibri" w:cs="Book Antiqua"/>
              </w:rPr>
              <w:t>9</w:t>
            </w:r>
          </w:p>
        </w:tc>
      </w:tr>
      <w:tr w:rsidR="009A4B8F" w:rsidRPr="005219A9" w14:paraId="29BDD2AF" w14:textId="77777777" w:rsidTr="00C45CFF">
        <w:tc>
          <w:tcPr>
            <w:tcW w:w="2001" w:type="dxa"/>
            <w:shd w:val="clear" w:color="auto" w:fill="DBDBDB" w:themeFill="accent3" w:themeFillTint="66"/>
          </w:tcPr>
          <w:p w14:paraId="214E41AE" w14:textId="77777777" w:rsidR="009A4B8F" w:rsidRPr="005219A9" w:rsidRDefault="009A4B8F" w:rsidP="00C45CFF">
            <w:pPr>
              <w:rPr>
                <w:rFonts w:ascii="Calibri" w:hAnsi="Calibri" w:cs="Book Antiqua"/>
                <w:b/>
                <w:bCs/>
              </w:rPr>
            </w:pPr>
            <w:r w:rsidRPr="005219A9">
              <w:rPr>
                <w:rFonts w:ascii="Calibri" w:hAnsi="Calibri" w:cs="Book Antiqua"/>
                <w:b/>
                <w:bCs/>
              </w:rPr>
              <w:t>CU asociados:</w:t>
            </w:r>
          </w:p>
        </w:tc>
        <w:tc>
          <w:tcPr>
            <w:tcW w:w="5087" w:type="dxa"/>
          </w:tcPr>
          <w:p w14:paraId="523A82EE" w14:textId="77777777" w:rsidR="009A4B8F" w:rsidRPr="005219A9" w:rsidRDefault="009A4B8F" w:rsidP="00C45CFF">
            <w:pPr>
              <w:rPr>
                <w:rFonts w:ascii="Calibri" w:hAnsi="Calibri" w:cs="Book Antiqua"/>
              </w:rPr>
            </w:pPr>
            <w:r w:rsidRPr="005219A9">
              <w:rPr>
                <w:rFonts w:ascii="Calibri" w:hAnsi="Calibri" w:cs="Book Antiqua"/>
              </w:rPr>
              <w:t>CU-</w:t>
            </w:r>
            <w:r>
              <w:rPr>
                <w:rFonts w:ascii="Calibri" w:hAnsi="Calibri" w:cs="Book Antiqua"/>
              </w:rPr>
              <w:t>9</w:t>
            </w:r>
          </w:p>
        </w:tc>
      </w:tr>
      <w:tr w:rsidR="009A4B8F" w:rsidRPr="005219A9" w14:paraId="5A1A5255" w14:textId="77777777" w:rsidTr="00C45CFF">
        <w:tc>
          <w:tcPr>
            <w:tcW w:w="2001" w:type="dxa"/>
            <w:shd w:val="clear" w:color="auto" w:fill="DBDBDB" w:themeFill="accent3" w:themeFillTint="66"/>
          </w:tcPr>
          <w:p w14:paraId="72483E77" w14:textId="77777777" w:rsidR="009A4B8F" w:rsidRPr="005219A9" w:rsidRDefault="009A4B8F" w:rsidP="00C45CFF">
            <w:pPr>
              <w:rPr>
                <w:rFonts w:ascii="Calibri" w:hAnsi="Calibri" w:cs="Book Antiqua"/>
                <w:b/>
                <w:bCs/>
              </w:rPr>
            </w:pPr>
            <w:r w:rsidRPr="005219A9">
              <w:rPr>
                <w:rFonts w:ascii="Calibri" w:hAnsi="Calibri" w:cs="Book Antiqua"/>
                <w:b/>
                <w:bCs/>
              </w:rPr>
              <w:t>Esc. Asociados:</w:t>
            </w:r>
          </w:p>
        </w:tc>
        <w:tc>
          <w:tcPr>
            <w:tcW w:w="5087" w:type="dxa"/>
          </w:tcPr>
          <w:p w14:paraId="58915297" w14:textId="1A092EBC" w:rsidR="009A4B8F" w:rsidRPr="005219A9" w:rsidRDefault="009A4B8F" w:rsidP="00C45CFF">
            <w:pPr>
              <w:rPr>
                <w:rFonts w:ascii="Calibri" w:hAnsi="Calibri" w:cs="Book Antiqua"/>
              </w:rPr>
            </w:pPr>
            <w:r w:rsidRPr="005219A9">
              <w:rPr>
                <w:rFonts w:ascii="Calibri" w:hAnsi="Calibri" w:cs="Book Antiqua"/>
              </w:rPr>
              <w:t>ES-</w:t>
            </w:r>
            <w:r>
              <w:rPr>
                <w:rFonts w:ascii="Calibri" w:hAnsi="Calibri" w:cs="Book Antiqua"/>
              </w:rPr>
              <w:t>9.2</w:t>
            </w:r>
          </w:p>
        </w:tc>
      </w:tr>
    </w:tbl>
    <w:p w14:paraId="7CFB5BDF" w14:textId="0101B272" w:rsidR="00DE6738" w:rsidRDefault="00DE6738" w:rsidP="00DE6738">
      <w:pPr>
        <w:ind w:left="993"/>
        <w:rPr>
          <w:rFonts w:ascii="Calibri" w:hAnsi="Calibri" w:cs="Book Antiqua"/>
          <w:i/>
          <w:color w:val="595959"/>
        </w:rPr>
      </w:pPr>
    </w:p>
    <w:p w14:paraId="52006828" w14:textId="2293E536" w:rsidR="00DE6738" w:rsidRDefault="009A4B8F" w:rsidP="00DE6738">
      <w:pPr>
        <w:rPr>
          <w:rFonts w:ascii="Calibri" w:hAnsi="Calibri" w:cs="Book Antiqua"/>
          <w:iCs/>
          <w:color w:val="595959"/>
        </w:rPr>
      </w:pPr>
      <w:r w:rsidRPr="009A4B8F">
        <w:rPr>
          <w:rFonts w:ascii="Calibri" w:hAnsi="Calibri" w:cs="Book Antiqua"/>
          <w:iCs/>
          <w:noProof/>
          <w:color w:val="595959"/>
        </w:rPr>
        <w:drawing>
          <wp:anchor distT="0" distB="0" distL="114300" distR="114300" simplePos="0" relativeHeight="251844608" behindDoc="0" locked="0" layoutInCell="1" allowOverlap="1" wp14:anchorId="60FFBAC1" wp14:editId="2C1BDB65">
            <wp:simplePos x="0" y="0"/>
            <wp:positionH relativeFrom="margin">
              <wp:align>center</wp:align>
            </wp:positionH>
            <wp:positionV relativeFrom="paragraph">
              <wp:posOffset>8890</wp:posOffset>
            </wp:positionV>
            <wp:extent cx="5214620" cy="2948170"/>
            <wp:effectExtent l="0" t="0" r="5080" b="5080"/>
            <wp:wrapNone/>
            <wp:docPr id="2138128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2802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4620" cy="2948170"/>
                    </a:xfrm>
                    <a:prstGeom prst="rect">
                      <a:avLst/>
                    </a:prstGeom>
                  </pic:spPr>
                </pic:pic>
              </a:graphicData>
            </a:graphic>
            <wp14:sizeRelH relativeFrom="page">
              <wp14:pctWidth>0</wp14:pctWidth>
            </wp14:sizeRelH>
            <wp14:sizeRelV relativeFrom="page">
              <wp14:pctHeight>0</wp14:pctHeight>
            </wp14:sizeRelV>
          </wp:anchor>
        </w:drawing>
      </w:r>
    </w:p>
    <w:p w14:paraId="7B5A3CA7" w14:textId="745C8855" w:rsidR="00D657D8" w:rsidRDefault="00D657D8" w:rsidP="00DE6738">
      <w:pPr>
        <w:rPr>
          <w:rFonts w:ascii="Calibri" w:hAnsi="Calibri" w:cs="Book Antiqua"/>
          <w:iCs/>
          <w:color w:val="595959"/>
        </w:rPr>
      </w:pPr>
    </w:p>
    <w:p w14:paraId="56A0626F" w14:textId="77777777" w:rsidR="00D657D8" w:rsidRDefault="00D657D8" w:rsidP="00DE6738">
      <w:pPr>
        <w:rPr>
          <w:rFonts w:ascii="Calibri" w:hAnsi="Calibri" w:cs="Book Antiqua"/>
          <w:iCs/>
          <w:color w:val="595959"/>
        </w:rPr>
      </w:pPr>
    </w:p>
    <w:p w14:paraId="6060F074" w14:textId="7CDB28D2" w:rsidR="00D657D8" w:rsidRDefault="00D657D8" w:rsidP="00DE6738">
      <w:pPr>
        <w:rPr>
          <w:rFonts w:ascii="Calibri" w:hAnsi="Calibri" w:cs="Book Antiqua"/>
          <w:iCs/>
          <w:color w:val="595959"/>
        </w:rPr>
      </w:pPr>
    </w:p>
    <w:p w14:paraId="40E2DAD8" w14:textId="24017EDD" w:rsidR="00D657D8" w:rsidRDefault="00D657D8" w:rsidP="00DE6738">
      <w:pPr>
        <w:rPr>
          <w:rFonts w:ascii="Calibri" w:hAnsi="Calibri" w:cs="Book Antiqua"/>
          <w:iCs/>
          <w:color w:val="595959"/>
        </w:rPr>
      </w:pPr>
    </w:p>
    <w:p w14:paraId="45079450" w14:textId="226030F2" w:rsidR="00D657D8" w:rsidRDefault="00D657D8" w:rsidP="00DE6738">
      <w:pPr>
        <w:rPr>
          <w:rFonts w:ascii="Calibri" w:hAnsi="Calibri" w:cs="Book Antiqua"/>
          <w:iCs/>
          <w:color w:val="595959"/>
        </w:rPr>
      </w:pPr>
    </w:p>
    <w:p w14:paraId="59A0A80E" w14:textId="533A8AB6" w:rsidR="00D657D8" w:rsidRDefault="00D657D8" w:rsidP="00DE6738">
      <w:pPr>
        <w:rPr>
          <w:rFonts w:ascii="Calibri" w:hAnsi="Calibri" w:cs="Book Antiqua"/>
          <w:iCs/>
          <w:color w:val="595959"/>
        </w:rPr>
      </w:pPr>
    </w:p>
    <w:p w14:paraId="7CC70FF8" w14:textId="63A227BE" w:rsidR="00D657D8" w:rsidRDefault="00D657D8" w:rsidP="00DE6738">
      <w:pPr>
        <w:rPr>
          <w:rFonts w:ascii="Calibri" w:hAnsi="Calibri" w:cs="Book Antiqua"/>
          <w:iCs/>
          <w:color w:val="595959"/>
        </w:rPr>
      </w:pPr>
    </w:p>
    <w:p w14:paraId="0F32EF9E" w14:textId="77777777" w:rsidR="00D657D8" w:rsidRDefault="00D657D8" w:rsidP="00DE6738">
      <w:pPr>
        <w:rPr>
          <w:rFonts w:ascii="Calibri" w:hAnsi="Calibri" w:cs="Book Antiqua"/>
          <w:iCs/>
          <w:color w:val="595959"/>
        </w:rPr>
      </w:pPr>
    </w:p>
    <w:p w14:paraId="37A8AEF6" w14:textId="129C1DEA" w:rsidR="00D657D8" w:rsidRDefault="00D657D8" w:rsidP="00DE6738">
      <w:pPr>
        <w:rPr>
          <w:rFonts w:ascii="Calibri" w:hAnsi="Calibri" w:cs="Book Antiqua"/>
          <w:iCs/>
          <w:color w:val="595959"/>
        </w:rPr>
      </w:pPr>
    </w:p>
    <w:p w14:paraId="6B9C5745" w14:textId="217E06BE" w:rsidR="00D657D8" w:rsidRDefault="00D657D8" w:rsidP="00DE6738">
      <w:pPr>
        <w:rPr>
          <w:rFonts w:ascii="Calibri" w:hAnsi="Calibri" w:cs="Book Antiqua"/>
          <w:iCs/>
          <w:color w:val="595959"/>
        </w:rPr>
      </w:pPr>
    </w:p>
    <w:p w14:paraId="37698D03" w14:textId="77777777" w:rsidR="00D657D8" w:rsidRDefault="00D657D8" w:rsidP="00DE6738">
      <w:pPr>
        <w:rPr>
          <w:rFonts w:ascii="Calibri" w:hAnsi="Calibri" w:cs="Book Antiqua"/>
          <w:iCs/>
          <w:color w:val="595959"/>
        </w:rPr>
      </w:pPr>
    </w:p>
    <w:p w14:paraId="07744D99" w14:textId="77777777" w:rsidR="00D657D8" w:rsidRDefault="00D657D8" w:rsidP="00DE6738">
      <w:pPr>
        <w:rPr>
          <w:rFonts w:ascii="Calibri" w:hAnsi="Calibri" w:cs="Book Antiqua"/>
          <w:iCs/>
          <w:color w:val="595959"/>
        </w:rPr>
      </w:pPr>
    </w:p>
    <w:p w14:paraId="6AC8265A" w14:textId="3F1D6CBB" w:rsidR="00D657D8" w:rsidRDefault="00D657D8" w:rsidP="00DE6738">
      <w:pPr>
        <w:rPr>
          <w:rFonts w:ascii="Calibri" w:hAnsi="Calibri" w:cs="Book Antiqua"/>
          <w:iCs/>
          <w:color w:val="595959"/>
        </w:rPr>
      </w:pPr>
    </w:p>
    <w:p w14:paraId="558A20D3" w14:textId="77777777" w:rsidR="00D657D8" w:rsidRDefault="00D657D8" w:rsidP="00DE6738">
      <w:pPr>
        <w:rPr>
          <w:rFonts w:ascii="Calibri" w:hAnsi="Calibri" w:cs="Book Antiqua"/>
          <w:iCs/>
          <w:color w:val="595959"/>
        </w:rPr>
      </w:pPr>
    </w:p>
    <w:p w14:paraId="16C0103C" w14:textId="47026A46" w:rsidR="00D657D8" w:rsidRDefault="00D657D8" w:rsidP="00DE6738">
      <w:pPr>
        <w:rPr>
          <w:rFonts w:ascii="Calibri" w:hAnsi="Calibri" w:cs="Book Antiqua"/>
          <w:iCs/>
          <w:color w:val="595959"/>
        </w:rPr>
      </w:pPr>
    </w:p>
    <w:p w14:paraId="585F1396" w14:textId="50EBBB76" w:rsidR="00D657D8" w:rsidRPr="00D657D8" w:rsidRDefault="00D657D8"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0C50A7ED" w14:textId="77777777" w:rsidTr="00614B45">
        <w:tc>
          <w:tcPr>
            <w:tcW w:w="2001" w:type="dxa"/>
            <w:shd w:val="clear" w:color="auto" w:fill="DBDBDB" w:themeFill="accent3" w:themeFillTint="66"/>
          </w:tcPr>
          <w:p w14:paraId="3940AC7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253AE2" w14:textId="347D9F6C"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EA0606" w:rsidRPr="005219A9" w14:paraId="178B7567" w14:textId="77777777" w:rsidTr="00614B45">
        <w:tc>
          <w:tcPr>
            <w:tcW w:w="2001" w:type="dxa"/>
            <w:shd w:val="clear" w:color="auto" w:fill="DBDBDB" w:themeFill="accent3" w:themeFillTint="66"/>
          </w:tcPr>
          <w:p w14:paraId="0D46EEF1"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7549493C" w14:textId="77777777" w:rsidR="00EA0606" w:rsidRPr="005219A9" w:rsidRDefault="00EA0606" w:rsidP="00614B45">
            <w:pPr>
              <w:spacing w:line="259" w:lineRule="auto"/>
              <w:rPr>
                <w:rFonts w:ascii="Calibri" w:hAnsi="Calibri" w:cs="Book Antiqua"/>
              </w:rPr>
            </w:pPr>
            <w:r w:rsidRPr="0079609C">
              <w:rPr>
                <w:rFonts w:ascii="Calibri" w:hAnsi="Calibri" w:cs="Book Antiqua"/>
              </w:rPr>
              <w:t>Registrar ofertas</w:t>
            </w:r>
          </w:p>
        </w:tc>
      </w:tr>
      <w:tr w:rsidR="00EA0606" w:rsidRPr="005219A9" w14:paraId="63C722BE" w14:textId="77777777" w:rsidTr="00614B45">
        <w:tc>
          <w:tcPr>
            <w:tcW w:w="2001" w:type="dxa"/>
            <w:shd w:val="clear" w:color="auto" w:fill="DBDBDB" w:themeFill="accent3" w:themeFillTint="66"/>
          </w:tcPr>
          <w:p w14:paraId="5C23B02E"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02AC4A7" w14:textId="213A919E"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10</w:t>
            </w:r>
          </w:p>
        </w:tc>
      </w:tr>
      <w:tr w:rsidR="00EA0606" w:rsidRPr="005219A9" w14:paraId="42DFB8AA" w14:textId="77777777" w:rsidTr="00614B45">
        <w:tc>
          <w:tcPr>
            <w:tcW w:w="2001" w:type="dxa"/>
            <w:shd w:val="clear" w:color="auto" w:fill="DBDBDB" w:themeFill="accent3" w:themeFillTint="66"/>
          </w:tcPr>
          <w:p w14:paraId="698CB853"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5688382B"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10</w:t>
            </w:r>
          </w:p>
        </w:tc>
      </w:tr>
      <w:tr w:rsidR="00EA0606" w:rsidRPr="005219A9" w14:paraId="43DE464A" w14:textId="77777777" w:rsidTr="00614B45">
        <w:tc>
          <w:tcPr>
            <w:tcW w:w="2001" w:type="dxa"/>
            <w:shd w:val="clear" w:color="auto" w:fill="DBDBDB" w:themeFill="accent3" w:themeFillTint="66"/>
          </w:tcPr>
          <w:p w14:paraId="1BBC32F1"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1DFB1195"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10.</w:t>
            </w:r>
            <w:r w:rsidRPr="005219A9">
              <w:rPr>
                <w:rFonts w:ascii="Calibri" w:hAnsi="Calibri" w:cs="Book Antiqua"/>
              </w:rPr>
              <w:t>1</w:t>
            </w:r>
          </w:p>
        </w:tc>
      </w:tr>
    </w:tbl>
    <w:p w14:paraId="0B8B7F26" w14:textId="1F1CFEFE" w:rsidR="00DE6738" w:rsidRDefault="00DE6738" w:rsidP="00DE6738">
      <w:pPr>
        <w:rPr>
          <w:rFonts w:ascii="Calibri" w:hAnsi="Calibri" w:cs="Book Antiqua"/>
          <w:i/>
          <w:color w:val="595959"/>
        </w:rPr>
      </w:pPr>
    </w:p>
    <w:p w14:paraId="0199976C" w14:textId="10BF0AA5" w:rsidR="00DE6738" w:rsidRDefault="000F3350" w:rsidP="00DE6738">
      <w:pPr>
        <w:tabs>
          <w:tab w:val="left" w:pos="2993"/>
        </w:tabs>
        <w:ind w:firstLine="708"/>
        <w:rPr>
          <w:rFonts w:ascii="Calibri" w:hAnsi="Calibri" w:cs="Book Antiqua"/>
        </w:rPr>
      </w:pPr>
      <w:r w:rsidRPr="00750A68">
        <w:rPr>
          <w:rFonts w:ascii="Calibri" w:hAnsi="Calibri" w:cs="Book Antiqua"/>
          <w:noProof/>
        </w:rPr>
        <w:drawing>
          <wp:anchor distT="0" distB="0" distL="114300" distR="114300" simplePos="0" relativeHeight="251814912" behindDoc="0" locked="0" layoutInCell="1" allowOverlap="1" wp14:anchorId="0FF2808F" wp14:editId="4909B5FD">
            <wp:simplePos x="0" y="0"/>
            <wp:positionH relativeFrom="margin">
              <wp:align>center</wp:align>
            </wp:positionH>
            <wp:positionV relativeFrom="paragraph">
              <wp:posOffset>11430</wp:posOffset>
            </wp:positionV>
            <wp:extent cx="5234940" cy="2983014"/>
            <wp:effectExtent l="0" t="0" r="3810" b="8255"/>
            <wp:wrapNone/>
            <wp:docPr id="202443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765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34940" cy="2983014"/>
                    </a:xfrm>
                    <a:prstGeom prst="rect">
                      <a:avLst/>
                    </a:prstGeom>
                  </pic:spPr>
                </pic:pic>
              </a:graphicData>
            </a:graphic>
            <wp14:sizeRelH relativeFrom="page">
              <wp14:pctWidth>0</wp14:pctWidth>
            </wp14:sizeRelH>
            <wp14:sizeRelV relativeFrom="page">
              <wp14:pctHeight>0</wp14:pctHeight>
            </wp14:sizeRelV>
          </wp:anchor>
        </w:drawing>
      </w:r>
      <w:r w:rsidR="00DE6738">
        <w:rPr>
          <w:rFonts w:ascii="Calibri" w:hAnsi="Calibri" w:cs="Book Antiqua"/>
        </w:rPr>
        <w:t xml:space="preserve">    </w:t>
      </w:r>
    </w:p>
    <w:p w14:paraId="3E50D89E" w14:textId="63EE479F" w:rsidR="00EA0606" w:rsidRDefault="00EA0606" w:rsidP="00DE6738">
      <w:pPr>
        <w:tabs>
          <w:tab w:val="left" w:pos="2993"/>
        </w:tabs>
        <w:ind w:firstLine="708"/>
        <w:rPr>
          <w:rFonts w:ascii="Calibri" w:hAnsi="Calibri" w:cs="Book Antiqua"/>
        </w:rPr>
      </w:pPr>
    </w:p>
    <w:p w14:paraId="080F6353" w14:textId="4A214A82" w:rsidR="00EA0606" w:rsidRDefault="00EA0606" w:rsidP="00DE6738">
      <w:pPr>
        <w:tabs>
          <w:tab w:val="left" w:pos="2993"/>
        </w:tabs>
        <w:ind w:firstLine="708"/>
        <w:rPr>
          <w:rFonts w:ascii="Calibri" w:hAnsi="Calibri" w:cs="Book Antiqua"/>
        </w:rPr>
      </w:pPr>
    </w:p>
    <w:p w14:paraId="3C2E5DF4" w14:textId="7D58475B" w:rsidR="00EA0606" w:rsidRDefault="00EA0606" w:rsidP="00DE6738">
      <w:pPr>
        <w:tabs>
          <w:tab w:val="left" w:pos="2993"/>
        </w:tabs>
        <w:ind w:firstLine="708"/>
        <w:rPr>
          <w:rFonts w:ascii="Calibri" w:hAnsi="Calibri" w:cs="Book Antiqua"/>
        </w:rPr>
      </w:pPr>
    </w:p>
    <w:p w14:paraId="2EE7927B" w14:textId="77777777" w:rsidR="00EA0606" w:rsidRDefault="00EA0606" w:rsidP="00DE6738">
      <w:pPr>
        <w:tabs>
          <w:tab w:val="left" w:pos="2993"/>
        </w:tabs>
        <w:ind w:firstLine="708"/>
        <w:rPr>
          <w:rFonts w:ascii="Calibri" w:hAnsi="Calibri" w:cs="Book Antiqua"/>
        </w:rPr>
      </w:pPr>
    </w:p>
    <w:p w14:paraId="4E576390" w14:textId="7896F68A" w:rsidR="00EA0606" w:rsidRDefault="00EA0606" w:rsidP="00DE6738">
      <w:pPr>
        <w:tabs>
          <w:tab w:val="left" w:pos="2993"/>
        </w:tabs>
        <w:ind w:firstLine="708"/>
        <w:rPr>
          <w:rFonts w:ascii="Calibri" w:hAnsi="Calibri" w:cs="Book Antiqua"/>
        </w:rPr>
      </w:pPr>
    </w:p>
    <w:p w14:paraId="79A477EB" w14:textId="77777777" w:rsidR="00EA0606" w:rsidRDefault="00EA0606" w:rsidP="00DE6738">
      <w:pPr>
        <w:tabs>
          <w:tab w:val="left" w:pos="2993"/>
        </w:tabs>
        <w:ind w:firstLine="708"/>
        <w:rPr>
          <w:rFonts w:ascii="Calibri" w:hAnsi="Calibri" w:cs="Book Antiqua"/>
        </w:rPr>
      </w:pPr>
    </w:p>
    <w:p w14:paraId="5AB6442F" w14:textId="0465F43C" w:rsidR="00EA0606" w:rsidRDefault="00EA0606" w:rsidP="00DE6738">
      <w:pPr>
        <w:tabs>
          <w:tab w:val="left" w:pos="2993"/>
        </w:tabs>
        <w:ind w:firstLine="708"/>
        <w:rPr>
          <w:rFonts w:ascii="Calibri" w:hAnsi="Calibri" w:cs="Book Antiqua"/>
        </w:rPr>
      </w:pPr>
    </w:p>
    <w:p w14:paraId="6ABC38BD" w14:textId="5609D820" w:rsidR="00EA0606" w:rsidRDefault="00EA0606" w:rsidP="00DE6738">
      <w:pPr>
        <w:tabs>
          <w:tab w:val="left" w:pos="2993"/>
        </w:tabs>
        <w:ind w:firstLine="708"/>
        <w:rPr>
          <w:rFonts w:ascii="Calibri" w:hAnsi="Calibri" w:cs="Book Antiqua"/>
        </w:rPr>
      </w:pPr>
    </w:p>
    <w:p w14:paraId="22E7BB37" w14:textId="77777777" w:rsidR="00EA0606" w:rsidRDefault="00EA0606" w:rsidP="00DE6738">
      <w:pPr>
        <w:tabs>
          <w:tab w:val="left" w:pos="2993"/>
        </w:tabs>
        <w:ind w:firstLine="708"/>
        <w:rPr>
          <w:rFonts w:ascii="Calibri" w:hAnsi="Calibri" w:cs="Book Antiqua"/>
        </w:rPr>
      </w:pPr>
    </w:p>
    <w:p w14:paraId="10F9493D" w14:textId="77777777" w:rsidR="00EA0606" w:rsidRDefault="00EA0606" w:rsidP="00DE6738">
      <w:pPr>
        <w:tabs>
          <w:tab w:val="left" w:pos="2993"/>
        </w:tabs>
        <w:ind w:firstLine="708"/>
        <w:rPr>
          <w:rFonts w:ascii="Calibri" w:hAnsi="Calibri" w:cs="Book Antiqua"/>
        </w:rPr>
      </w:pPr>
    </w:p>
    <w:p w14:paraId="05221074" w14:textId="6DA4B72F" w:rsidR="00EA0606" w:rsidRDefault="00EA0606" w:rsidP="00DE6738">
      <w:pPr>
        <w:tabs>
          <w:tab w:val="left" w:pos="2993"/>
        </w:tabs>
        <w:ind w:firstLine="708"/>
        <w:rPr>
          <w:rFonts w:ascii="Calibri" w:hAnsi="Calibri" w:cs="Book Antiqua"/>
        </w:rPr>
      </w:pPr>
    </w:p>
    <w:p w14:paraId="077CEA12" w14:textId="77777777" w:rsidR="00EA0606" w:rsidRDefault="00EA0606" w:rsidP="00DE6738">
      <w:pPr>
        <w:tabs>
          <w:tab w:val="left" w:pos="2993"/>
        </w:tabs>
        <w:ind w:firstLine="708"/>
        <w:rPr>
          <w:rFonts w:ascii="Calibri" w:hAnsi="Calibri" w:cs="Book Antiqua"/>
        </w:rPr>
      </w:pPr>
    </w:p>
    <w:p w14:paraId="66352EEE" w14:textId="77777777" w:rsidR="00EA0606" w:rsidRDefault="00EA0606" w:rsidP="00DE6738">
      <w:pPr>
        <w:tabs>
          <w:tab w:val="left" w:pos="2993"/>
        </w:tabs>
        <w:ind w:firstLine="708"/>
        <w:rPr>
          <w:rFonts w:ascii="Calibri" w:hAnsi="Calibri" w:cs="Book Antiqua"/>
        </w:rPr>
      </w:pPr>
    </w:p>
    <w:p w14:paraId="04830816" w14:textId="5A515D62" w:rsidR="00EA0606" w:rsidRDefault="00EA0606" w:rsidP="00DE6738">
      <w:pPr>
        <w:tabs>
          <w:tab w:val="left" w:pos="2993"/>
        </w:tabs>
        <w:ind w:firstLine="708"/>
        <w:rPr>
          <w:rFonts w:ascii="Calibri" w:hAnsi="Calibri" w:cs="Book Antiqua"/>
        </w:rPr>
      </w:pPr>
    </w:p>
    <w:p w14:paraId="2FC3FBC0" w14:textId="77777777" w:rsidR="00843FC0" w:rsidRDefault="00843FC0" w:rsidP="00DE6738">
      <w:pPr>
        <w:rPr>
          <w:rFonts w:ascii="Calibri" w:hAnsi="Calibri" w:cs="Book Antiqua"/>
          <w:i/>
          <w:color w:val="595959"/>
        </w:rPr>
      </w:pPr>
    </w:p>
    <w:p w14:paraId="19E0B880" w14:textId="479C9003" w:rsidR="00843FC0"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C28FC" w:rsidRPr="005219A9" w14:paraId="46D4CBC8" w14:textId="77777777" w:rsidTr="00C45CFF">
        <w:tc>
          <w:tcPr>
            <w:tcW w:w="2001" w:type="dxa"/>
            <w:shd w:val="clear" w:color="auto" w:fill="DBDBDB" w:themeFill="accent3" w:themeFillTint="66"/>
          </w:tcPr>
          <w:p w14:paraId="617FE18A" w14:textId="77777777" w:rsidR="008C28FC" w:rsidRPr="005219A9" w:rsidRDefault="008C28F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FC4AF8" w14:textId="1F8AEBF4" w:rsidR="008C28FC" w:rsidRPr="005219A9" w:rsidRDefault="008C28FC" w:rsidP="00C45CFF">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8C28FC" w:rsidRPr="005219A9" w14:paraId="485E92E0" w14:textId="77777777" w:rsidTr="00C45CFF">
        <w:tc>
          <w:tcPr>
            <w:tcW w:w="2001" w:type="dxa"/>
            <w:shd w:val="clear" w:color="auto" w:fill="DBDBDB" w:themeFill="accent3" w:themeFillTint="66"/>
          </w:tcPr>
          <w:p w14:paraId="6C9AA0A1" w14:textId="77777777" w:rsidR="008C28FC" w:rsidRPr="005219A9" w:rsidRDefault="008C28FC" w:rsidP="00C45CFF">
            <w:pPr>
              <w:rPr>
                <w:rFonts w:ascii="Calibri" w:hAnsi="Calibri" w:cs="Book Antiqua"/>
                <w:b/>
                <w:bCs/>
              </w:rPr>
            </w:pPr>
            <w:r w:rsidRPr="005219A9">
              <w:rPr>
                <w:rFonts w:ascii="Calibri" w:hAnsi="Calibri" w:cs="Book Antiqua"/>
                <w:b/>
                <w:bCs/>
              </w:rPr>
              <w:t>Descripción:</w:t>
            </w:r>
          </w:p>
        </w:tc>
        <w:tc>
          <w:tcPr>
            <w:tcW w:w="5087" w:type="dxa"/>
          </w:tcPr>
          <w:p w14:paraId="031143B1" w14:textId="7C11F57C" w:rsidR="008C28FC" w:rsidRPr="005219A9" w:rsidRDefault="008C28FC" w:rsidP="00C45CFF">
            <w:pPr>
              <w:spacing w:line="259" w:lineRule="auto"/>
              <w:rPr>
                <w:rFonts w:ascii="Calibri" w:hAnsi="Calibri" w:cs="Book Antiqua"/>
              </w:rPr>
            </w:pPr>
            <w:r w:rsidRPr="0079609C">
              <w:rPr>
                <w:rFonts w:ascii="Calibri" w:hAnsi="Calibri" w:cs="Book Antiqua"/>
              </w:rPr>
              <w:t>Registrar ofertas</w:t>
            </w:r>
          </w:p>
        </w:tc>
      </w:tr>
      <w:tr w:rsidR="008C28FC" w:rsidRPr="005219A9" w14:paraId="28F1C577" w14:textId="77777777" w:rsidTr="00C45CFF">
        <w:tc>
          <w:tcPr>
            <w:tcW w:w="2001" w:type="dxa"/>
            <w:shd w:val="clear" w:color="auto" w:fill="DBDBDB" w:themeFill="accent3" w:themeFillTint="66"/>
          </w:tcPr>
          <w:p w14:paraId="6F357058" w14:textId="77777777" w:rsidR="008C28FC" w:rsidRPr="005219A9" w:rsidRDefault="008C28F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23D00F" w14:textId="77777777" w:rsidR="008C28FC" w:rsidRPr="005219A9" w:rsidRDefault="008C28FC" w:rsidP="00C45CFF">
            <w:pPr>
              <w:rPr>
                <w:rFonts w:ascii="Calibri" w:hAnsi="Calibri" w:cs="Book Antiqua"/>
              </w:rPr>
            </w:pPr>
            <w:r w:rsidRPr="005219A9">
              <w:rPr>
                <w:rFonts w:ascii="Calibri" w:hAnsi="Calibri" w:cs="Book Antiqua"/>
              </w:rPr>
              <w:t>RF-</w:t>
            </w:r>
            <w:r>
              <w:rPr>
                <w:rFonts w:ascii="Calibri" w:hAnsi="Calibri" w:cs="Book Antiqua"/>
              </w:rPr>
              <w:t>10</w:t>
            </w:r>
          </w:p>
        </w:tc>
      </w:tr>
      <w:tr w:rsidR="008C28FC" w:rsidRPr="005219A9" w14:paraId="3581902D" w14:textId="77777777" w:rsidTr="00C45CFF">
        <w:tc>
          <w:tcPr>
            <w:tcW w:w="2001" w:type="dxa"/>
            <w:shd w:val="clear" w:color="auto" w:fill="DBDBDB" w:themeFill="accent3" w:themeFillTint="66"/>
          </w:tcPr>
          <w:p w14:paraId="5E311D00" w14:textId="77777777" w:rsidR="008C28FC" w:rsidRPr="005219A9" w:rsidRDefault="008C28FC" w:rsidP="00C45CFF">
            <w:pPr>
              <w:rPr>
                <w:rFonts w:ascii="Calibri" w:hAnsi="Calibri" w:cs="Book Antiqua"/>
                <w:b/>
                <w:bCs/>
              </w:rPr>
            </w:pPr>
            <w:r w:rsidRPr="005219A9">
              <w:rPr>
                <w:rFonts w:ascii="Calibri" w:hAnsi="Calibri" w:cs="Book Antiqua"/>
                <w:b/>
                <w:bCs/>
              </w:rPr>
              <w:t>CU asociados:</w:t>
            </w:r>
          </w:p>
        </w:tc>
        <w:tc>
          <w:tcPr>
            <w:tcW w:w="5087" w:type="dxa"/>
          </w:tcPr>
          <w:p w14:paraId="1D3280BD" w14:textId="77777777" w:rsidR="008C28FC" w:rsidRPr="005219A9" w:rsidRDefault="008C28FC" w:rsidP="00C45CFF">
            <w:pPr>
              <w:rPr>
                <w:rFonts w:ascii="Calibri" w:hAnsi="Calibri" w:cs="Book Antiqua"/>
              </w:rPr>
            </w:pPr>
            <w:r w:rsidRPr="005219A9">
              <w:rPr>
                <w:rFonts w:ascii="Calibri" w:hAnsi="Calibri" w:cs="Book Antiqua"/>
              </w:rPr>
              <w:t>CU-</w:t>
            </w:r>
            <w:r>
              <w:rPr>
                <w:rFonts w:ascii="Calibri" w:hAnsi="Calibri" w:cs="Book Antiqua"/>
              </w:rPr>
              <w:t>10</w:t>
            </w:r>
          </w:p>
        </w:tc>
      </w:tr>
      <w:tr w:rsidR="008C28FC" w:rsidRPr="005219A9" w14:paraId="7F4B2D73" w14:textId="77777777" w:rsidTr="00C45CFF">
        <w:tc>
          <w:tcPr>
            <w:tcW w:w="2001" w:type="dxa"/>
            <w:shd w:val="clear" w:color="auto" w:fill="DBDBDB" w:themeFill="accent3" w:themeFillTint="66"/>
          </w:tcPr>
          <w:p w14:paraId="4684ED0F" w14:textId="77777777" w:rsidR="008C28FC" w:rsidRPr="005219A9" w:rsidRDefault="008C28FC" w:rsidP="00C45CFF">
            <w:pPr>
              <w:rPr>
                <w:rFonts w:ascii="Calibri" w:hAnsi="Calibri" w:cs="Book Antiqua"/>
                <w:b/>
                <w:bCs/>
              </w:rPr>
            </w:pPr>
            <w:r w:rsidRPr="005219A9">
              <w:rPr>
                <w:rFonts w:ascii="Calibri" w:hAnsi="Calibri" w:cs="Book Antiqua"/>
                <w:b/>
                <w:bCs/>
              </w:rPr>
              <w:t>Esc. Asociados:</w:t>
            </w:r>
          </w:p>
        </w:tc>
        <w:tc>
          <w:tcPr>
            <w:tcW w:w="5087" w:type="dxa"/>
          </w:tcPr>
          <w:p w14:paraId="748722B3" w14:textId="5FB949BA" w:rsidR="008C28FC" w:rsidRPr="005219A9" w:rsidRDefault="008C28FC" w:rsidP="00C45CFF">
            <w:pPr>
              <w:rPr>
                <w:rFonts w:ascii="Calibri" w:hAnsi="Calibri" w:cs="Book Antiqua"/>
              </w:rPr>
            </w:pPr>
            <w:r w:rsidRPr="005219A9">
              <w:rPr>
                <w:rFonts w:ascii="Calibri" w:hAnsi="Calibri" w:cs="Book Antiqua"/>
              </w:rPr>
              <w:t>ES-</w:t>
            </w:r>
            <w:r>
              <w:rPr>
                <w:rFonts w:ascii="Calibri" w:hAnsi="Calibri" w:cs="Book Antiqua"/>
              </w:rPr>
              <w:t>10.</w:t>
            </w:r>
            <w:r w:rsidR="000F3350">
              <w:rPr>
                <w:rFonts w:ascii="Calibri" w:hAnsi="Calibri" w:cs="Book Antiqua"/>
              </w:rPr>
              <w:t>4</w:t>
            </w:r>
          </w:p>
        </w:tc>
      </w:tr>
    </w:tbl>
    <w:p w14:paraId="36456196" w14:textId="005CACF5" w:rsidR="00843FC0" w:rsidRDefault="000F3350" w:rsidP="00DE6738">
      <w:pPr>
        <w:rPr>
          <w:rFonts w:ascii="Calibri" w:hAnsi="Calibri" w:cs="Book Antiqua"/>
          <w:i/>
          <w:color w:val="595959"/>
        </w:rPr>
      </w:pPr>
      <w:r w:rsidRPr="000F3350">
        <w:rPr>
          <w:rFonts w:ascii="Calibri" w:hAnsi="Calibri" w:cs="Book Antiqua"/>
          <w:i/>
          <w:noProof/>
          <w:color w:val="595959"/>
        </w:rPr>
        <w:drawing>
          <wp:anchor distT="0" distB="0" distL="114300" distR="114300" simplePos="0" relativeHeight="251845632" behindDoc="0" locked="0" layoutInCell="1" allowOverlap="1" wp14:anchorId="15F12332" wp14:editId="5C6543D0">
            <wp:simplePos x="0" y="0"/>
            <wp:positionH relativeFrom="margin">
              <wp:align>center</wp:align>
            </wp:positionH>
            <wp:positionV relativeFrom="paragraph">
              <wp:posOffset>155575</wp:posOffset>
            </wp:positionV>
            <wp:extent cx="5193665" cy="2947670"/>
            <wp:effectExtent l="0" t="0" r="6985" b="5080"/>
            <wp:wrapNone/>
            <wp:docPr id="1224299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950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93665" cy="2947670"/>
                    </a:xfrm>
                    <a:prstGeom prst="rect">
                      <a:avLst/>
                    </a:prstGeom>
                  </pic:spPr>
                </pic:pic>
              </a:graphicData>
            </a:graphic>
            <wp14:sizeRelH relativeFrom="page">
              <wp14:pctWidth>0</wp14:pctWidth>
            </wp14:sizeRelH>
            <wp14:sizeRelV relativeFrom="page">
              <wp14:pctHeight>0</wp14:pctHeight>
            </wp14:sizeRelV>
          </wp:anchor>
        </w:drawing>
      </w:r>
    </w:p>
    <w:p w14:paraId="69971A62" w14:textId="34ADDA65" w:rsidR="00843FC0" w:rsidRDefault="00843FC0" w:rsidP="00DE6738">
      <w:pPr>
        <w:rPr>
          <w:rFonts w:ascii="Calibri" w:hAnsi="Calibri" w:cs="Book Antiqua"/>
          <w:i/>
          <w:color w:val="595959"/>
        </w:rPr>
      </w:pPr>
    </w:p>
    <w:p w14:paraId="6C294C15" w14:textId="46F9700A" w:rsidR="00843FC0" w:rsidRDefault="00843FC0" w:rsidP="00DE6738">
      <w:pPr>
        <w:rPr>
          <w:rFonts w:ascii="Calibri" w:hAnsi="Calibri" w:cs="Book Antiqua"/>
          <w:i/>
          <w:color w:val="595959"/>
        </w:rPr>
      </w:pPr>
    </w:p>
    <w:p w14:paraId="71F446DA" w14:textId="21510E73" w:rsidR="00843FC0" w:rsidRDefault="00843FC0" w:rsidP="00DE6738">
      <w:pPr>
        <w:rPr>
          <w:rFonts w:ascii="Calibri" w:hAnsi="Calibri" w:cs="Book Antiqua"/>
          <w:i/>
          <w:color w:val="595959"/>
        </w:rPr>
      </w:pPr>
    </w:p>
    <w:p w14:paraId="4A6368D6" w14:textId="5404717D" w:rsidR="00843FC0" w:rsidRDefault="00843FC0" w:rsidP="00DE6738">
      <w:pPr>
        <w:rPr>
          <w:rFonts w:ascii="Calibri" w:hAnsi="Calibri" w:cs="Book Antiqua"/>
          <w:i/>
          <w:color w:val="595959"/>
        </w:rPr>
      </w:pPr>
    </w:p>
    <w:p w14:paraId="09A6C73E" w14:textId="77777777" w:rsidR="00843FC0" w:rsidRDefault="00843FC0" w:rsidP="00DE6738">
      <w:pPr>
        <w:rPr>
          <w:rFonts w:ascii="Calibri" w:hAnsi="Calibri" w:cs="Book Antiqua"/>
          <w:i/>
          <w:color w:val="595959"/>
        </w:rPr>
      </w:pPr>
    </w:p>
    <w:p w14:paraId="65BA9E3A" w14:textId="77777777" w:rsidR="00843FC0" w:rsidRDefault="00843FC0" w:rsidP="00DE6738">
      <w:pPr>
        <w:rPr>
          <w:rFonts w:ascii="Calibri" w:hAnsi="Calibri" w:cs="Book Antiqua"/>
          <w:i/>
          <w:color w:val="595959"/>
        </w:rPr>
      </w:pPr>
    </w:p>
    <w:p w14:paraId="309BDEED" w14:textId="77777777" w:rsidR="00843FC0" w:rsidRDefault="00843FC0" w:rsidP="00DE6738">
      <w:pPr>
        <w:rPr>
          <w:rFonts w:ascii="Calibri" w:hAnsi="Calibri" w:cs="Book Antiqua"/>
          <w:i/>
          <w:color w:val="595959"/>
        </w:rPr>
      </w:pPr>
    </w:p>
    <w:p w14:paraId="2D37193C" w14:textId="149C7099" w:rsidR="00C26E52" w:rsidRDefault="00C26E52" w:rsidP="00DE6738">
      <w:pPr>
        <w:rPr>
          <w:rFonts w:ascii="Calibri" w:hAnsi="Calibri" w:cs="Book Antiqua"/>
          <w:i/>
          <w:color w:val="595959"/>
        </w:rPr>
      </w:pPr>
    </w:p>
    <w:p w14:paraId="04B8EF53" w14:textId="77777777" w:rsidR="00843FC0" w:rsidRDefault="00843FC0" w:rsidP="00DE6738">
      <w:pPr>
        <w:rPr>
          <w:rFonts w:ascii="Calibri" w:hAnsi="Calibri" w:cs="Book Antiqua"/>
          <w:i/>
          <w:color w:val="595959"/>
        </w:rPr>
      </w:pPr>
    </w:p>
    <w:p w14:paraId="3F7DD4DF" w14:textId="77777777" w:rsidR="00843FC0" w:rsidRDefault="00843FC0" w:rsidP="00DE6738">
      <w:pPr>
        <w:rPr>
          <w:rFonts w:ascii="Calibri" w:hAnsi="Calibri" w:cs="Book Antiqua"/>
          <w:i/>
          <w:color w:val="595959"/>
        </w:rPr>
      </w:pPr>
    </w:p>
    <w:p w14:paraId="463DEF87" w14:textId="1ADBC29E" w:rsidR="00843FC0" w:rsidRDefault="00843FC0" w:rsidP="00DE6738">
      <w:pPr>
        <w:rPr>
          <w:rFonts w:ascii="Calibri" w:hAnsi="Calibri" w:cs="Book Antiqua"/>
          <w:i/>
          <w:color w:val="595959"/>
        </w:rPr>
      </w:pPr>
    </w:p>
    <w:p w14:paraId="11C2A951" w14:textId="1F5BC83E" w:rsidR="00843FC0" w:rsidRDefault="00843FC0" w:rsidP="00DE6738">
      <w:pPr>
        <w:rPr>
          <w:rFonts w:ascii="Calibri" w:hAnsi="Calibri" w:cs="Book Antiqua"/>
          <w:i/>
          <w:color w:val="595959"/>
        </w:rPr>
      </w:pPr>
    </w:p>
    <w:p w14:paraId="4FD541E2" w14:textId="77777777" w:rsidR="000F3350" w:rsidRDefault="000F3350" w:rsidP="00DE6738">
      <w:pPr>
        <w:rPr>
          <w:rFonts w:ascii="Calibri" w:hAnsi="Calibri" w:cs="Book Antiqua"/>
          <w:i/>
          <w:color w:val="595959"/>
        </w:rPr>
      </w:pPr>
    </w:p>
    <w:p w14:paraId="65609E63" w14:textId="23D20CF5" w:rsidR="00843FC0" w:rsidRDefault="00843FC0" w:rsidP="00DE6738">
      <w:pPr>
        <w:rPr>
          <w:rFonts w:ascii="Calibri" w:hAnsi="Calibri" w:cs="Book Antiqua"/>
          <w:i/>
          <w:color w:val="595959"/>
        </w:rPr>
      </w:pPr>
    </w:p>
    <w:p w14:paraId="611AC178" w14:textId="77777777" w:rsidR="00843FC0" w:rsidRDefault="00843FC0" w:rsidP="00DE6738">
      <w:pPr>
        <w:rPr>
          <w:rFonts w:ascii="Calibri" w:hAnsi="Calibri" w:cs="Book Antiqua"/>
          <w:i/>
          <w:color w:val="595959"/>
        </w:rPr>
      </w:pPr>
    </w:p>
    <w:p w14:paraId="0A4471C5" w14:textId="0F1D6251" w:rsidR="00843FC0" w:rsidRDefault="00843FC0" w:rsidP="00DE6738">
      <w:pPr>
        <w:rPr>
          <w:rFonts w:ascii="Calibri" w:hAnsi="Calibri" w:cs="Book Antiqua"/>
          <w:i/>
          <w:color w:val="595959"/>
        </w:rPr>
      </w:pPr>
    </w:p>
    <w:p w14:paraId="2574D51E" w14:textId="4E44DDE7" w:rsidR="00843FC0" w:rsidRPr="0039736F"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19B2A5D3" w14:textId="77777777" w:rsidTr="00614B45">
        <w:tc>
          <w:tcPr>
            <w:tcW w:w="2001" w:type="dxa"/>
            <w:shd w:val="clear" w:color="auto" w:fill="DBDBDB" w:themeFill="accent3" w:themeFillTint="66"/>
          </w:tcPr>
          <w:p w14:paraId="5CC5233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E5030C" w14:textId="13B03E21"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EA0606" w:rsidRPr="005219A9" w14:paraId="4A820668" w14:textId="77777777" w:rsidTr="00614B45">
        <w:tc>
          <w:tcPr>
            <w:tcW w:w="2001" w:type="dxa"/>
            <w:shd w:val="clear" w:color="auto" w:fill="DBDBDB" w:themeFill="accent3" w:themeFillTint="66"/>
          </w:tcPr>
          <w:p w14:paraId="7590478C"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3B15B308" w14:textId="3FEA8082" w:rsidR="00EA0606" w:rsidRPr="005219A9" w:rsidRDefault="00EA0606" w:rsidP="00614B45">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EA0606" w:rsidRPr="005219A9" w14:paraId="59821250" w14:textId="77777777" w:rsidTr="00614B45">
        <w:tc>
          <w:tcPr>
            <w:tcW w:w="2001" w:type="dxa"/>
            <w:shd w:val="clear" w:color="auto" w:fill="DBDBDB" w:themeFill="accent3" w:themeFillTint="66"/>
          </w:tcPr>
          <w:p w14:paraId="793CAF13"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15704D"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11</w:t>
            </w:r>
          </w:p>
        </w:tc>
      </w:tr>
      <w:tr w:rsidR="00EA0606" w:rsidRPr="005219A9" w14:paraId="07ABDAB0" w14:textId="77777777" w:rsidTr="00614B45">
        <w:tc>
          <w:tcPr>
            <w:tcW w:w="2001" w:type="dxa"/>
            <w:shd w:val="clear" w:color="auto" w:fill="DBDBDB" w:themeFill="accent3" w:themeFillTint="66"/>
          </w:tcPr>
          <w:p w14:paraId="6E0566D2"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6046655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11</w:t>
            </w:r>
          </w:p>
        </w:tc>
      </w:tr>
      <w:tr w:rsidR="00EA0606" w:rsidRPr="005219A9" w14:paraId="0A5D44AD" w14:textId="77777777" w:rsidTr="00614B45">
        <w:tc>
          <w:tcPr>
            <w:tcW w:w="2001" w:type="dxa"/>
            <w:shd w:val="clear" w:color="auto" w:fill="DBDBDB" w:themeFill="accent3" w:themeFillTint="66"/>
          </w:tcPr>
          <w:p w14:paraId="66F13800"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4EFE3C5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11.</w:t>
            </w:r>
            <w:r w:rsidRPr="005219A9">
              <w:rPr>
                <w:rFonts w:ascii="Calibri" w:hAnsi="Calibri" w:cs="Book Antiqua"/>
              </w:rPr>
              <w:t>1</w:t>
            </w:r>
          </w:p>
        </w:tc>
      </w:tr>
    </w:tbl>
    <w:p w14:paraId="48F58D3B" w14:textId="7567677E" w:rsidR="00DE6738" w:rsidRPr="00843FC0" w:rsidRDefault="007D6FE9" w:rsidP="00DE6738">
      <w:pPr>
        <w:ind w:left="709"/>
        <w:jc w:val="both"/>
        <w:rPr>
          <w:rFonts w:ascii="Calibri" w:hAnsi="Calibri" w:cs="Book Antiqua"/>
          <w:iCs/>
          <w:color w:val="0000FF"/>
        </w:rPr>
      </w:pPr>
      <w:r w:rsidRPr="00474162">
        <w:rPr>
          <w:noProof/>
        </w:rPr>
        <w:drawing>
          <wp:anchor distT="0" distB="0" distL="114300" distR="114300" simplePos="0" relativeHeight="251815936" behindDoc="0" locked="0" layoutInCell="1" allowOverlap="1" wp14:anchorId="4AC12A72" wp14:editId="5CC50C09">
            <wp:simplePos x="0" y="0"/>
            <wp:positionH relativeFrom="margin">
              <wp:align>center</wp:align>
            </wp:positionH>
            <wp:positionV relativeFrom="paragraph">
              <wp:posOffset>167005</wp:posOffset>
            </wp:positionV>
            <wp:extent cx="5255426" cy="2979420"/>
            <wp:effectExtent l="0" t="0" r="2540" b="0"/>
            <wp:wrapNone/>
            <wp:docPr id="7352517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748" name="Imagen 1" descr="Interfaz de usuario gráfica, Texto,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55426" cy="2979420"/>
                    </a:xfrm>
                    <a:prstGeom prst="rect">
                      <a:avLst/>
                    </a:prstGeom>
                  </pic:spPr>
                </pic:pic>
              </a:graphicData>
            </a:graphic>
            <wp14:sizeRelH relativeFrom="page">
              <wp14:pctWidth>0</wp14:pctWidth>
            </wp14:sizeRelH>
            <wp14:sizeRelV relativeFrom="page">
              <wp14:pctHeight>0</wp14:pctHeight>
            </wp14:sizeRelV>
          </wp:anchor>
        </w:drawing>
      </w:r>
    </w:p>
    <w:p w14:paraId="0F37DA9E" w14:textId="0A2D5AE8" w:rsidR="00DE6738" w:rsidRPr="0039736F" w:rsidRDefault="00DE6738" w:rsidP="00DE6738">
      <w:pPr>
        <w:jc w:val="both"/>
        <w:rPr>
          <w:rFonts w:ascii="Calibri" w:hAnsi="Calibri" w:cs="Book Antiqua"/>
          <w:i/>
          <w:color w:val="595959"/>
        </w:rPr>
      </w:pPr>
    </w:p>
    <w:p w14:paraId="6CCA8C21" w14:textId="39034354" w:rsidR="00DE6738" w:rsidRPr="0039736F" w:rsidRDefault="00DE6738" w:rsidP="00DE6738">
      <w:pPr>
        <w:jc w:val="both"/>
        <w:rPr>
          <w:rFonts w:ascii="Calibri" w:hAnsi="Calibri" w:cs="Book Antiqua"/>
          <w:i/>
          <w:color w:val="595959"/>
        </w:rPr>
      </w:pPr>
    </w:p>
    <w:p w14:paraId="316EB8B0" w14:textId="3F9623B3" w:rsidR="00DE6738" w:rsidRPr="0039736F" w:rsidRDefault="00DE6738" w:rsidP="00DE6738">
      <w:pPr>
        <w:jc w:val="both"/>
        <w:rPr>
          <w:rFonts w:ascii="Calibri" w:hAnsi="Calibri" w:cs="Book Antiqua"/>
          <w:i/>
          <w:color w:val="595959"/>
        </w:rPr>
      </w:pPr>
    </w:p>
    <w:p w14:paraId="7FB00496" w14:textId="6DF92ABF" w:rsidR="00DE6738" w:rsidRPr="0039736F" w:rsidRDefault="00DE6738" w:rsidP="00DE6738">
      <w:pPr>
        <w:jc w:val="both"/>
        <w:rPr>
          <w:rFonts w:ascii="Calibri" w:hAnsi="Calibri" w:cs="Book Antiqua"/>
          <w:i/>
          <w:color w:val="595959"/>
        </w:rPr>
      </w:pPr>
    </w:p>
    <w:p w14:paraId="1EACE7BB" w14:textId="200F297C" w:rsidR="00DE6738" w:rsidRPr="0039736F" w:rsidRDefault="00DE6738" w:rsidP="00DE6738">
      <w:pPr>
        <w:jc w:val="both"/>
        <w:rPr>
          <w:rFonts w:ascii="Calibri" w:hAnsi="Calibri" w:cs="Book Antiqua"/>
          <w:i/>
          <w:color w:val="595959"/>
        </w:rPr>
      </w:pPr>
    </w:p>
    <w:p w14:paraId="6A42A083" w14:textId="26C2A827" w:rsidR="00DE6738" w:rsidRDefault="00DE6738" w:rsidP="00DE6738">
      <w:pPr>
        <w:pStyle w:val="Sinespaciado"/>
        <w:rPr>
          <w:lang w:eastAsia="ar-SA"/>
        </w:rPr>
      </w:pPr>
    </w:p>
    <w:p w14:paraId="30CA7552" w14:textId="563AF6A4" w:rsidR="00EA0606" w:rsidRDefault="00EA0606" w:rsidP="00DE6738">
      <w:pPr>
        <w:pStyle w:val="Sinespaciado"/>
        <w:rPr>
          <w:lang w:eastAsia="ar-SA"/>
        </w:rPr>
      </w:pPr>
    </w:p>
    <w:p w14:paraId="6DB63459" w14:textId="0EEEA986" w:rsidR="00EA0606" w:rsidRDefault="00EA0606" w:rsidP="00DE6738">
      <w:pPr>
        <w:pStyle w:val="Sinespaciado"/>
        <w:rPr>
          <w:lang w:eastAsia="ar-SA"/>
        </w:rPr>
      </w:pPr>
    </w:p>
    <w:p w14:paraId="4CE459D1" w14:textId="77777777" w:rsidR="00EA0606" w:rsidRDefault="00EA0606" w:rsidP="00DE6738">
      <w:pPr>
        <w:pStyle w:val="Sinespaciado"/>
        <w:rPr>
          <w:lang w:eastAsia="ar-SA"/>
        </w:rPr>
      </w:pPr>
    </w:p>
    <w:p w14:paraId="6271C094" w14:textId="77777777" w:rsidR="00EA0606" w:rsidRDefault="00EA0606" w:rsidP="00DE6738">
      <w:pPr>
        <w:pStyle w:val="Sinespaciado"/>
        <w:rPr>
          <w:lang w:eastAsia="ar-SA"/>
        </w:rPr>
      </w:pPr>
    </w:p>
    <w:p w14:paraId="3189C4E0" w14:textId="77777777" w:rsidR="00EA0606" w:rsidRDefault="00EA0606" w:rsidP="00DE6738">
      <w:pPr>
        <w:pStyle w:val="Sinespaciado"/>
        <w:rPr>
          <w:lang w:eastAsia="ar-SA"/>
        </w:rPr>
      </w:pPr>
    </w:p>
    <w:p w14:paraId="35681604" w14:textId="77777777" w:rsidR="00EA0606" w:rsidRDefault="00EA0606" w:rsidP="00DE6738">
      <w:pPr>
        <w:pStyle w:val="Sinespaciado"/>
        <w:rPr>
          <w:lang w:eastAsia="ar-SA"/>
        </w:rPr>
      </w:pPr>
    </w:p>
    <w:p w14:paraId="1DC22A68" w14:textId="77777777" w:rsidR="00EA0606" w:rsidRDefault="00EA0606" w:rsidP="00DE6738">
      <w:pPr>
        <w:pStyle w:val="Sinespaciado"/>
        <w:rPr>
          <w:lang w:eastAsia="ar-SA"/>
        </w:rPr>
      </w:pPr>
    </w:p>
    <w:p w14:paraId="33CAB319" w14:textId="77777777" w:rsidR="00EA0606" w:rsidRDefault="00EA0606" w:rsidP="00DE6738">
      <w:pPr>
        <w:pStyle w:val="Sinespaciado"/>
        <w:rPr>
          <w:lang w:eastAsia="ar-SA"/>
        </w:rPr>
      </w:pPr>
    </w:p>
    <w:p w14:paraId="425A4653" w14:textId="77777777" w:rsidR="00EA0606" w:rsidRDefault="00EA0606" w:rsidP="00DE6738">
      <w:pPr>
        <w:pStyle w:val="Sinespaciado"/>
        <w:rPr>
          <w:lang w:eastAsia="ar-SA"/>
        </w:rPr>
      </w:pPr>
    </w:p>
    <w:p w14:paraId="2A1592FD" w14:textId="77777777" w:rsidR="00EA0606" w:rsidRDefault="00EA0606" w:rsidP="00DE6738">
      <w:pPr>
        <w:pStyle w:val="Sinespaciado"/>
        <w:rPr>
          <w:lang w:eastAsia="ar-SA"/>
        </w:rPr>
      </w:pPr>
    </w:p>
    <w:p w14:paraId="61CEA9D1" w14:textId="77777777" w:rsidR="00EA0606" w:rsidRDefault="00EA0606" w:rsidP="00DE6738">
      <w:pPr>
        <w:pStyle w:val="Sinespaciado"/>
        <w:rPr>
          <w:lang w:eastAsia="ar-SA"/>
        </w:rPr>
      </w:pPr>
    </w:p>
    <w:p w14:paraId="21BBB8FF" w14:textId="5B71CFF6" w:rsidR="00843FC0" w:rsidRDefault="00843FC0" w:rsidP="00DE6738">
      <w:pPr>
        <w:pStyle w:val="Sinespaciado"/>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D6FE9" w:rsidRPr="005219A9" w14:paraId="7A31B0A9" w14:textId="77777777" w:rsidTr="00C45CFF">
        <w:tc>
          <w:tcPr>
            <w:tcW w:w="2001" w:type="dxa"/>
            <w:shd w:val="clear" w:color="auto" w:fill="DBDBDB" w:themeFill="accent3" w:themeFillTint="66"/>
          </w:tcPr>
          <w:p w14:paraId="4DC1153D" w14:textId="77777777" w:rsidR="007D6FE9" w:rsidRPr="005219A9" w:rsidRDefault="007D6FE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358A153" w14:textId="1180CA78" w:rsidR="007D6FE9" w:rsidRPr="005219A9" w:rsidRDefault="007D6FE9" w:rsidP="00C45CFF">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7D6FE9" w:rsidRPr="005219A9" w14:paraId="31213223" w14:textId="77777777" w:rsidTr="00C45CFF">
        <w:tc>
          <w:tcPr>
            <w:tcW w:w="2001" w:type="dxa"/>
            <w:shd w:val="clear" w:color="auto" w:fill="DBDBDB" w:themeFill="accent3" w:themeFillTint="66"/>
          </w:tcPr>
          <w:p w14:paraId="5F53367C" w14:textId="77777777" w:rsidR="007D6FE9" w:rsidRPr="005219A9" w:rsidRDefault="007D6FE9" w:rsidP="00C45CFF">
            <w:pPr>
              <w:rPr>
                <w:rFonts w:ascii="Calibri" w:hAnsi="Calibri" w:cs="Book Antiqua"/>
                <w:b/>
                <w:bCs/>
              </w:rPr>
            </w:pPr>
            <w:r w:rsidRPr="005219A9">
              <w:rPr>
                <w:rFonts w:ascii="Calibri" w:hAnsi="Calibri" w:cs="Book Antiqua"/>
                <w:b/>
                <w:bCs/>
              </w:rPr>
              <w:t>Descripción:</w:t>
            </w:r>
          </w:p>
        </w:tc>
        <w:tc>
          <w:tcPr>
            <w:tcW w:w="5087" w:type="dxa"/>
          </w:tcPr>
          <w:p w14:paraId="165E0CE4" w14:textId="77777777" w:rsidR="007D6FE9" w:rsidRPr="005219A9" w:rsidRDefault="007D6FE9"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7D6FE9" w:rsidRPr="005219A9" w14:paraId="102C2906" w14:textId="77777777" w:rsidTr="00C45CFF">
        <w:tc>
          <w:tcPr>
            <w:tcW w:w="2001" w:type="dxa"/>
            <w:shd w:val="clear" w:color="auto" w:fill="DBDBDB" w:themeFill="accent3" w:themeFillTint="66"/>
          </w:tcPr>
          <w:p w14:paraId="618D421A" w14:textId="77777777" w:rsidR="007D6FE9" w:rsidRPr="005219A9" w:rsidRDefault="007D6FE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2DD40A" w14:textId="0033719D" w:rsidR="007D6FE9" w:rsidRPr="005219A9" w:rsidRDefault="007D6FE9" w:rsidP="00C45CFF">
            <w:pPr>
              <w:rPr>
                <w:rFonts w:ascii="Calibri" w:hAnsi="Calibri" w:cs="Book Antiqua"/>
              </w:rPr>
            </w:pPr>
            <w:r w:rsidRPr="005219A9">
              <w:rPr>
                <w:rFonts w:ascii="Calibri" w:hAnsi="Calibri" w:cs="Book Antiqua"/>
              </w:rPr>
              <w:t>RF-</w:t>
            </w:r>
            <w:r>
              <w:rPr>
                <w:rFonts w:ascii="Calibri" w:hAnsi="Calibri" w:cs="Book Antiqua"/>
              </w:rPr>
              <w:t>11</w:t>
            </w:r>
          </w:p>
        </w:tc>
      </w:tr>
      <w:tr w:rsidR="007D6FE9" w:rsidRPr="005219A9" w14:paraId="0593C154" w14:textId="77777777" w:rsidTr="00C45CFF">
        <w:tc>
          <w:tcPr>
            <w:tcW w:w="2001" w:type="dxa"/>
            <w:shd w:val="clear" w:color="auto" w:fill="DBDBDB" w:themeFill="accent3" w:themeFillTint="66"/>
          </w:tcPr>
          <w:p w14:paraId="092E972A" w14:textId="77777777" w:rsidR="007D6FE9" w:rsidRPr="005219A9" w:rsidRDefault="007D6FE9" w:rsidP="00C45CFF">
            <w:pPr>
              <w:rPr>
                <w:rFonts w:ascii="Calibri" w:hAnsi="Calibri" w:cs="Book Antiqua"/>
                <w:b/>
                <w:bCs/>
              </w:rPr>
            </w:pPr>
            <w:r w:rsidRPr="005219A9">
              <w:rPr>
                <w:rFonts w:ascii="Calibri" w:hAnsi="Calibri" w:cs="Book Antiqua"/>
                <w:b/>
                <w:bCs/>
              </w:rPr>
              <w:t>CU asociados:</w:t>
            </w:r>
          </w:p>
        </w:tc>
        <w:tc>
          <w:tcPr>
            <w:tcW w:w="5087" w:type="dxa"/>
          </w:tcPr>
          <w:p w14:paraId="5B69D16A" w14:textId="677F24BD" w:rsidR="007D6FE9" w:rsidRPr="005219A9" w:rsidRDefault="007D6FE9" w:rsidP="00C45CFF">
            <w:pPr>
              <w:rPr>
                <w:rFonts w:ascii="Calibri" w:hAnsi="Calibri" w:cs="Book Antiqua"/>
              </w:rPr>
            </w:pPr>
            <w:r w:rsidRPr="005219A9">
              <w:rPr>
                <w:rFonts w:ascii="Calibri" w:hAnsi="Calibri" w:cs="Book Antiqua"/>
              </w:rPr>
              <w:t>CU-</w:t>
            </w:r>
            <w:r>
              <w:rPr>
                <w:rFonts w:ascii="Calibri" w:hAnsi="Calibri" w:cs="Book Antiqua"/>
              </w:rPr>
              <w:t>11</w:t>
            </w:r>
          </w:p>
        </w:tc>
      </w:tr>
      <w:tr w:rsidR="007D6FE9" w:rsidRPr="005219A9" w14:paraId="2E1C533A" w14:textId="77777777" w:rsidTr="00C45CFF">
        <w:tc>
          <w:tcPr>
            <w:tcW w:w="2001" w:type="dxa"/>
            <w:shd w:val="clear" w:color="auto" w:fill="DBDBDB" w:themeFill="accent3" w:themeFillTint="66"/>
          </w:tcPr>
          <w:p w14:paraId="106C639F" w14:textId="77777777" w:rsidR="007D6FE9" w:rsidRPr="005219A9" w:rsidRDefault="007D6FE9" w:rsidP="00C45CFF">
            <w:pPr>
              <w:rPr>
                <w:rFonts w:ascii="Calibri" w:hAnsi="Calibri" w:cs="Book Antiqua"/>
                <w:b/>
                <w:bCs/>
              </w:rPr>
            </w:pPr>
            <w:r w:rsidRPr="005219A9">
              <w:rPr>
                <w:rFonts w:ascii="Calibri" w:hAnsi="Calibri" w:cs="Book Antiqua"/>
                <w:b/>
                <w:bCs/>
              </w:rPr>
              <w:t>Esc. Asociados:</w:t>
            </w:r>
          </w:p>
        </w:tc>
        <w:tc>
          <w:tcPr>
            <w:tcW w:w="5087" w:type="dxa"/>
          </w:tcPr>
          <w:p w14:paraId="293695C4" w14:textId="26FA7B15" w:rsidR="007D6FE9" w:rsidRPr="005219A9" w:rsidRDefault="007D6FE9" w:rsidP="00C45CFF">
            <w:pPr>
              <w:rPr>
                <w:rFonts w:ascii="Calibri" w:hAnsi="Calibri" w:cs="Book Antiqua"/>
              </w:rPr>
            </w:pPr>
            <w:r w:rsidRPr="005219A9">
              <w:rPr>
                <w:rFonts w:ascii="Calibri" w:hAnsi="Calibri" w:cs="Book Antiqua"/>
              </w:rPr>
              <w:t>ES-</w:t>
            </w:r>
            <w:r>
              <w:rPr>
                <w:rFonts w:ascii="Calibri" w:hAnsi="Calibri" w:cs="Book Antiqua"/>
              </w:rPr>
              <w:t>11.4</w:t>
            </w:r>
          </w:p>
        </w:tc>
      </w:tr>
    </w:tbl>
    <w:p w14:paraId="6B7B4B2C" w14:textId="493B2854" w:rsidR="00843FC0" w:rsidRDefault="007D6FE9" w:rsidP="00DE6738">
      <w:pPr>
        <w:pStyle w:val="Sinespaciado"/>
        <w:rPr>
          <w:lang w:eastAsia="ar-SA"/>
        </w:rPr>
      </w:pPr>
      <w:r w:rsidRPr="007D6FE9">
        <w:rPr>
          <w:noProof/>
          <w:lang w:eastAsia="ar-SA"/>
        </w:rPr>
        <w:drawing>
          <wp:anchor distT="0" distB="0" distL="114300" distR="114300" simplePos="0" relativeHeight="251846656" behindDoc="0" locked="0" layoutInCell="1" allowOverlap="1" wp14:anchorId="49C6CF71" wp14:editId="3EBBC3AE">
            <wp:simplePos x="0" y="0"/>
            <wp:positionH relativeFrom="margin">
              <wp:posOffset>450215</wp:posOffset>
            </wp:positionH>
            <wp:positionV relativeFrom="paragraph">
              <wp:posOffset>137795</wp:posOffset>
            </wp:positionV>
            <wp:extent cx="5212080" cy="2969895"/>
            <wp:effectExtent l="0" t="0" r="7620" b="1905"/>
            <wp:wrapNone/>
            <wp:docPr id="39054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4081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12080" cy="2969895"/>
                    </a:xfrm>
                    <a:prstGeom prst="rect">
                      <a:avLst/>
                    </a:prstGeom>
                  </pic:spPr>
                </pic:pic>
              </a:graphicData>
            </a:graphic>
            <wp14:sizeRelH relativeFrom="page">
              <wp14:pctWidth>0</wp14:pctWidth>
            </wp14:sizeRelH>
            <wp14:sizeRelV relativeFrom="page">
              <wp14:pctHeight>0</wp14:pctHeight>
            </wp14:sizeRelV>
          </wp:anchor>
        </w:drawing>
      </w:r>
    </w:p>
    <w:p w14:paraId="36B8D7BD" w14:textId="32C73382" w:rsidR="00843FC0" w:rsidRDefault="00843FC0" w:rsidP="00DE6738">
      <w:pPr>
        <w:pStyle w:val="Sinespaciado"/>
        <w:rPr>
          <w:lang w:eastAsia="ar-SA"/>
        </w:rPr>
      </w:pPr>
    </w:p>
    <w:p w14:paraId="69AFEB3E" w14:textId="4ABEC3F2" w:rsidR="00843FC0" w:rsidRDefault="00843FC0" w:rsidP="00DE6738">
      <w:pPr>
        <w:pStyle w:val="Sinespaciado"/>
        <w:rPr>
          <w:lang w:eastAsia="ar-SA"/>
        </w:rPr>
      </w:pPr>
    </w:p>
    <w:p w14:paraId="6FBFAE8E" w14:textId="1EEB50B3" w:rsidR="00843FC0" w:rsidRDefault="00843FC0" w:rsidP="00DE6738">
      <w:pPr>
        <w:pStyle w:val="Sinespaciado"/>
        <w:rPr>
          <w:lang w:eastAsia="ar-SA"/>
        </w:rPr>
      </w:pPr>
    </w:p>
    <w:p w14:paraId="1B6CF631" w14:textId="23E7CBD2" w:rsidR="00843FC0" w:rsidRDefault="00843FC0" w:rsidP="00DE6738">
      <w:pPr>
        <w:pStyle w:val="Sinespaciado"/>
        <w:rPr>
          <w:lang w:eastAsia="ar-SA"/>
        </w:rPr>
      </w:pPr>
    </w:p>
    <w:p w14:paraId="212BDD0D" w14:textId="4DEA7D5A" w:rsidR="008F4F24" w:rsidRDefault="008F4F24" w:rsidP="00DE6738">
      <w:pPr>
        <w:pStyle w:val="Sinespaciado"/>
        <w:rPr>
          <w:lang w:eastAsia="ar-SA"/>
        </w:rPr>
      </w:pPr>
    </w:p>
    <w:p w14:paraId="6C6ACBC9" w14:textId="77777777" w:rsidR="008F4F24" w:rsidRDefault="008F4F24" w:rsidP="00DE6738">
      <w:pPr>
        <w:pStyle w:val="Sinespaciado"/>
        <w:rPr>
          <w:lang w:eastAsia="ar-SA"/>
        </w:rPr>
      </w:pPr>
    </w:p>
    <w:p w14:paraId="481B7B9E" w14:textId="2E3203CB" w:rsidR="008F4F24" w:rsidRDefault="008F4F24" w:rsidP="00DE6738">
      <w:pPr>
        <w:pStyle w:val="Sinespaciado"/>
        <w:rPr>
          <w:lang w:eastAsia="ar-SA"/>
        </w:rPr>
      </w:pPr>
    </w:p>
    <w:p w14:paraId="0DC50AFC" w14:textId="018C0D7A" w:rsidR="008F4F24" w:rsidRDefault="008F4F24" w:rsidP="00DE6738">
      <w:pPr>
        <w:pStyle w:val="Sinespaciado"/>
        <w:rPr>
          <w:lang w:eastAsia="ar-SA"/>
        </w:rPr>
      </w:pPr>
    </w:p>
    <w:p w14:paraId="3962DE7F" w14:textId="77777777" w:rsidR="008F4F24" w:rsidRDefault="008F4F24" w:rsidP="00DE6738">
      <w:pPr>
        <w:pStyle w:val="Sinespaciado"/>
        <w:rPr>
          <w:lang w:eastAsia="ar-SA"/>
        </w:rPr>
      </w:pPr>
    </w:p>
    <w:p w14:paraId="60122F39" w14:textId="77777777" w:rsidR="008F4F24" w:rsidRDefault="008F4F24" w:rsidP="00DE6738">
      <w:pPr>
        <w:pStyle w:val="Sinespaciado"/>
        <w:rPr>
          <w:lang w:eastAsia="ar-SA"/>
        </w:rPr>
      </w:pPr>
    </w:p>
    <w:p w14:paraId="0D458A2D" w14:textId="77777777" w:rsidR="008F4F24" w:rsidRDefault="008F4F24" w:rsidP="00DE6738">
      <w:pPr>
        <w:pStyle w:val="Sinespaciado"/>
        <w:rPr>
          <w:lang w:eastAsia="ar-SA"/>
        </w:rPr>
      </w:pPr>
    </w:p>
    <w:p w14:paraId="0FF60F5E" w14:textId="2E117C09" w:rsidR="008F4F24" w:rsidRDefault="008F4F24" w:rsidP="00DE6738">
      <w:pPr>
        <w:pStyle w:val="Sinespaciado"/>
        <w:rPr>
          <w:lang w:eastAsia="ar-SA"/>
        </w:rPr>
      </w:pPr>
    </w:p>
    <w:p w14:paraId="4ECCC560" w14:textId="2DF50EFC" w:rsidR="008F4F24" w:rsidRDefault="008F4F24" w:rsidP="00DE6738">
      <w:pPr>
        <w:pStyle w:val="Sinespaciado"/>
        <w:rPr>
          <w:lang w:eastAsia="ar-SA"/>
        </w:rPr>
      </w:pPr>
    </w:p>
    <w:p w14:paraId="07B9654F" w14:textId="77777777" w:rsidR="008F4F24" w:rsidRDefault="008F4F24" w:rsidP="00DE6738">
      <w:pPr>
        <w:pStyle w:val="Sinespaciado"/>
        <w:rPr>
          <w:lang w:eastAsia="ar-SA"/>
        </w:rPr>
      </w:pPr>
    </w:p>
    <w:p w14:paraId="638C7427" w14:textId="13DA5194" w:rsidR="008F4F24" w:rsidRDefault="008F4F24" w:rsidP="00DE6738">
      <w:pPr>
        <w:pStyle w:val="Sinespaciado"/>
        <w:rPr>
          <w:lang w:eastAsia="ar-SA"/>
        </w:rPr>
      </w:pPr>
    </w:p>
    <w:p w14:paraId="23C09C41" w14:textId="77777777" w:rsidR="008F4F24" w:rsidRDefault="008F4F24" w:rsidP="00DE6738">
      <w:pPr>
        <w:pStyle w:val="Sinespaciado"/>
        <w:rPr>
          <w:lang w:eastAsia="ar-SA"/>
        </w:rPr>
      </w:pPr>
    </w:p>
    <w:p w14:paraId="74745E35" w14:textId="77777777" w:rsidR="008F4F24" w:rsidRDefault="008F4F24" w:rsidP="00DE6738">
      <w:pPr>
        <w:pStyle w:val="Sinespaciado"/>
        <w:rPr>
          <w:lang w:eastAsia="ar-SA"/>
        </w:rPr>
      </w:pPr>
    </w:p>
    <w:p w14:paraId="08D92E88" w14:textId="77777777" w:rsidR="008F4F24" w:rsidRDefault="008F4F24" w:rsidP="00DE6738">
      <w:pPr>
        <w:pStyle w:val="Sinespaciado"/>
        <w:rPr>
          <w:lang w:eastAsia="ar-SA"/>
        </w:rPr>
      </w:pPr>
    </w:p>
    <w:p w14:paraId="71D7083B" w14:textId="33E01689"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7A4B2710" w14:textId="77777777" w:rsidTr="00614B45">
        <w:tc>
          <w:tcPr>
            <w:tcW w:w="2001" w:type="dxa"/>
            <w:shd w:val="clear" w:color="auto" w:fill="DBDBDB" w:themeFill="accent3" w:themeFillTint="66"/>
          </w:tcPr>
          <w:p w14:paraId="3A1FB519"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D7345D6" w14:textId="5110CFA6"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EA0606" w:rsidRPr="005219A9" w14:paraId="245CE922" w14:textId="77777777" w:rsidTr="00614B45">
        <w:tc>
          <w:tcPr>
            <w:tcW w:w="2001" w:type="dxa"/>
            <w:shd w:val="clear" w:color="auto" w:fill="DBDBDB" w:themeFill="accent3" w:themeFillTint="66"/>
          </w:tcPr>
          <w:p w14:paraId="302688A0"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515426AF" w14:textId="77777777" w:rsidR="00EA0606" w:rsidRPr="005219A9" w:rsidRDefault="00EA0606"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EA0606" w:rsidRPr="005219A9" w14:paraId="322AB78E" w14:textId="77777777" w:rsidTr="00614B45">
        <w:tc>
          <w:tcPr>
            <w:tcW w:w="2001" w:type="dxa"/>
            <w:shd w:val="clear" w:color="auto" w:fill="DBDBDB" w:themeFill="accent3" w:themeFillTint="66"/>
          </w:tcPr>
          <w:p w14:paraId="1B6883DD"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39765D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12</w:t>
            </w:r>
          </w:p>
        </w:tc>
      </w:tr>
      <w:tr w:rsidR="00EA0606" w:rsidRPr="005219A9" w14:paraId="49767B82" w14:textId="77777777" w:rsidTr="00614B45">
        <w:tc>
          <w:tcPr>
            <w:tcW w:w="2001" w:type="dxa"/>
            <w:shd w:val="clear" w:color="auto" w:fill="DBDBDB" w:themeFill="accent3" w:themeFillTint="66"/>
          </w:tcPr>
          <w:p w14:paraId="2BD0A33F"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7E13677F" w14:textId="491D3B95"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12</w:t>
            </w:r>
          </w:p>
        </w:tc>
      </w:tr>
      <w:tr w:rsidR="00EA0606" w:rsidRPr="005219A9" w14:paraId="5BCC9A66" w14:textId="77777777" w:rsidTr="00614B45">
        <w:tc>
          <w:tcPr>
            <w:tcW w:w="2001" w:type="dxa"/>
            <w:shd w:val="clear" w:color="auto" w:fill="DBDBDB" w:themeFill="accent3" w:themeFillTint="66"/>
          </w:tcPr>
          <w:p w14:paraId="616CF42E"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2BE06D4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12.</w:t>
            </w:r>
            <w:r w:rsidRPr="005219A9">
              <w:rPr>
                <w:rFonts w:ascii="Calibri" w:hAnsi="Calibri" w:cs="Book Antiqua"/>
              </w:rPr>
              <w:t>1</w:t>
            </w:r>
          </w:p>
        </w:tc>
      </w:tr>
    </w:tbl>
    <w:p w14:paraId="5154934D" w14:textId="7D40EE5E" w:rsidR="00DE6738" w:rsidRPr="0039736F" w:rsidRDefault="00DE6738" w:rsidP="00DE6738">
      <w:pPr>
        <w:ind w:left="709"/>
        <w:jc w:val="both"/>
        <w:rPr>
          <w:rFonts w:ascii="Calibri" w:hAnsi="Calibri" w:cs="Book Antiqua"/>
          <w:i/>
          <w:color w:val="0000FF"/>
        </w:rPr>
      </w:pPr>
    </w:p>
    <w:p w14:paraId="34A3C09F" w14:textId="5F6F9FE0" w:rsidR="00DE6738" w:rsidRPr="0039736F" w:rsidRDefault="00F00801" w:rsidP="00DE6738">
      <w:pPr>
        <w:jc w:val="both"/>
        <w:rPr>
          <w:rFonts w:ascii="Calibri" w:hAnsi="Calibri" w:cs="Book Antiqua"/>
          <w:i/>
          <w:color w:val="595959"/>
        </w:rPr>
      </w:pPr>
      <w:r w:rsidRPr="00474162">
        <w:rPr>
          <w:rFonts w:ascii="Calibri" w:hAnsi="Calibri" w:cs="Book Antiqua"/>
          <w:i/>
          <w:noProof/>
          <w:color w:val="595959"/>
        </w:rPr>
        <w:drawing>
          <wp:anchor distT="0" distB="0" distL="114300" distR="114300" simplePos="0" relativeHeight="251816960" behindDoc="0" locked="0" layoutInCell="1" allowOverlap="1" wp14:anchorId="1CCA1940" wp14:editId="08E87DA4">
            <wp:simplePos x="0" y="0"/>
            <wp:positionH relativeFrom="margin">
              <wp:align>center</wp:align>
            </wp:positionH>
            <wp:positionV relativeFrom="paragraph">
              <wp:posOffset>11430</wp:posOffset>
            </wp:positionV>
            <wp:extent cx="5265420" cy="3006938"/>
            <wp:effectExtent l="0" t="0" r="0" b="3175"/>
            <wp:wrapNone/>
            <wp:docPr id="18348020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2075" name="Imagen 1" descr="Interfaz de usuario gráfica, Aplicación, PowerPoint&#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5420" cy="3006938"/>
                    </a:xfrm>
                    <a:prstGeom prst="rect">
                      <a:avLst/>
                    </a:prstGeom>
                  </pic:spPr>
                </pic:pic>
              </a:graphicData>
            </a:graphic>
            <wp14:sizeRelH relativeFrom="page">
              <wp14:pctWidth>0</wp14:pctWidth>
            </wp14:sizeRelH>
            <wp14:sizeRelV relativeFrom="page">
              <wp14:pctHeight>0</wp14:pctHeight>
            </wp14:sizeRelV>
          </wp:anchor>
        </w:drawing>
      </w:r>
    </w:p>
    <w:p w14:paraId="092170D4" w14:textId="7B640A59" w:rsidR="00DE6738" w:rsidRPr="0039736F" w:rsidRDefault="00DE6738" w:rsidP="00DE6738">
      <w:pPr>
        <w:jc w:val="both"/>
        <w:rPr>
          <w:rFonts w:ascii="Calibri" w:hAnsi="Calibri" w:cs="Book Antiqua"/>
          <w:i/>
          <w:color w:val="595959"/>
        </w:rPr>
      </w:pPr>
    </w:p>
    <w:p w14:paraId="62F2190E" w14:textId="292A8760" w:rsidR="00DE6738" w:rsidRPr="0039736F" w:rsidRDefault="00DE6738" w:rsidP="00DE6738">
      <w:pPr>
        <w:jc w:val="both"/>
        <w:rPr>
          <w:rFonts w:ascii="Calibri" w:hAnsi="Calibri" w:cs="Book Antiqua"/>
          <w:i/>
          <w:color w:val="595959"/>
        </w:rPr>
      </w:pPr>
    </w:p>
    <w:p w14:paraId="7CB81615" w14:textId="4F4B8710" w:rsidR="00DE6738" w:rsidRPr="0039736F" w:rsidRDefault="00DE6738" w:rsidP="00DE6738">
      <w:pPr>
        <w:jc w:val="both"/>
        <w:rPr>
          <w:rFonts w:ascii="Calibri" w:hAnsi="Calibri" w:cs="Book Antiqua"/>
          <w:i/>
          <w:color w:val="595959"/>
        </w:rPr>
      </w:pPr>
    </w:p>
    <w:p w14:paraId="3D342854" w14:textId="672C34A7" w:rsidR="00DE6738" w:rsidRPr="0039736F" w:rsidRDefault="00DE6738" w:rsidP="00DE6738">
      <w:pPr>
        <w:pStyle w:val="Sinespaciado"/>
        <w:rPr>
          <w:lang w:eastAsia="ar-SA"/>
        </w:rPr>
      </w:pPr>
    </w:p>
    <w:p w14:paraId="14FBEC5E" w14:textId="42459073" w:rsidR="00DE6738" w:rsidRPr="008F4F24" w:rsidRDefault="00DE6738" w:rsidP="00DE6738">
      <w:pPr>
        <w:rPr>
          <w:rFonts w:ascii="Calibri" w:hAnsi="Calibri" w:cs="Book Antiqua"/>
          <w:iCs/>
          <w:color w:val="595959"/>
        </w:rPr>
      </w:pPr>
    </w:p>
    <w:p w14:paraId="1FA7A16D" w14:textId="75A3350D" w:rsidR="00DE6738" w:rsidRDefault="00DE6738" w:rsidP="00DE6738">
      <w:pPr>
        <w:ind w:firstLine="708"/>
        <w:jc w:val="center"/>
        <w:rPr>
          <w:rFonts w:ascii="Calibri" w:hAnsi="Calibri" w:cs="Book Antiqua"/>
          <w:i/>
          <w:color w:val="595959"/>
        </w:rPr>
      </w:pP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57EE04FF" w:rsidR="00DE6738" w:rsidRDefault="00DE6738" w:rsidP="00DE6738">
      <w:pPr>
        <w:ind w:left="993"/>
        <w:rPr>
          <w:rFonts w:ascii="Calibri" w:hAnsi="Calibri" w:cs="Book Antiqua"/>
          <w:i/>
          <w:color w:val="595959"/>
        </w:rPr>
      </w:pPr>
    </w:p>
    <w:p w14:paraId="6BE8A921" w14:textId="11255A45" w:rsidR="00EA0606" w:rsidRDefault="00EA0606" w:rsidP="00DE6738">
      <w:pPr>
        <w:ind w:left="993"/>
        <w:rPr>
          <w:rFonts w:ascii="Calibri" w:hAnsi="Calibri" w:cs="Book Antiqua"/>
          <w:i/>
          <w:color w:val="595959"/>
        </w:rPr>
      </w:pPr>
    </w:p>
    <w:p w14:paraId="231AAFAB" w14:textId="4414CEB3" w:rsidR="00EA0606" w:rsidRDefault="00EA0606" w:rsidP="00DE6738">
      <w:pPr>
        <w:ind w:left="993"/>
        <w:rPr>
          <w:rFonts w:ascii="Calibri" w:hAnsi="Calibri" w:cs="Book Antiqua"/>
          <w:i/>
          <w:color w:val="595959"/>
        </w:rPr>
      </w:pPr>
    </w:p>
    <w:p w14:paraId="00AA1DAB" w14:textId="212401AC" w:rsidR="00EA0606" w:rsidRDefault="00EA0606" w:rsidP="00DE6738">
      <w:pPr>
        <w:ind w:left="993"/>
        <w:rPr>
          <w:rFonts w:ascii="Calibri" w:hAnsi="Calibri" w:cs="Book Antiqua"/>
          <w:i/>
          <w:color w:val="595959"/>
        </w:rPr>
      </w:pPr>
    </w:p>
    <w:p w14:paraId="653C8F35" w14:textId="65D60A96" w:rsidR="00EA0606" w:rsidRDefault="00EA0606" w:rsidP="00DE6738">
      <w:pPr>
        <w:ind w:left="993"/>
        <w:rPr>
          <w:rFonts w:ascii="Calibri" w:hAnsi="Calibri" w:cs="Book Antiqua"/>
          <w:i/>
          <w:color w:val="595959"/>
        </w:rPr>
      </w:pPr>
    </w:p>
    <w:p w14:paraId="6BBE3667" w14:textId="69A8615E" w:rsidR="00EA0606" w:rsidRDefault="00EA0606" w:rsidP="00DE6738">
      <w:pPr>
        <w:ind w:left="993"/>
        <w:rPr>
          <w:rFonts w:ascii="Calibri" w:hAnsi="Calibri" w:cs="Book Antiqua"/>
          <w:i/>
          <w:color w:val="595959"/>
        </w:rPr>
      </w:pPr>
    </w:p>
    <w:p w14:paraId="7BBF2ECD" w14:textId="4A58E3B8" w:rsidR="00EA0606" w:rsidRDefault="00EA0606" w:rsidP="00DE6738">
      <w:pPr>
        <w:ind w:left="993"/>
        <w:rPr>
          <w:rFonts w:ascii="Calibri" w:hAnsi="Calibri" w:cs="Book Antiqua"/>
          <w:i/>
          <w:color w:val="595959"/>
        </w:rPr>
      </w:pPr>
    </w:p>
    <w:p w14:paraId="7DF3E438" w14:textId="5E41BC23" w:rsidR="00DE6738" w:rsidRDefault="00DE6738" w:rsidP="00DE6738">
      <w:pPr>
        <w:rPr>
          <w:rFonts w:ascii="Calibri" w:hAnsi="Calibri" w:cs="Book Antiqua"/>
          <w:i/>
          <w:color w:val="595959"/>
        </w:rPr>
      </w:pPr>
    </w:p>
    <w:p w14:paraId="53988545" w14:textId="4EA979A4" w:rsidR="008F4F24" w:rsidRDefault="008F4F24" w:rsidP="00DE6738">
      <w:pPr>
        <w:rPr>
          <w:rFonts w:ascii="Calibri" w:hAnsi="Calibri" w:cs="Book Antiqua"/>
          <w:i/>
          <w:color w:val="595959"/>
        </w:rPr>
      </w:pPr>
    </w:p>
    <w:p w14:paraId="47666C5D" w14:textId="1F21B1B0"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00801" w:rsidRPr="005219A9" w14:paraId="38A703BA" w14:textId="77777777" w:rsidTr="00C45CFF">
        <w:tc>
          <w:tcPr>
            <w:tcW w:w="2001" w:type="dxa"/>
            <w:shd w:val="clear" w:color="auto" w:fill="DBDBDB" w:themeFill="accent3" w:themeFillTint="66"/>
          </w:tcPr>
          <w:p w14:paraId="4B91D784" w14:textId="77777777" w:rsidR="00F00801" w:rsidRPr="005219A9" w:rsidRDefault="00F0080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505C017" w14:textId="74AB99B6" w:rsidR="00F00801" w:rsidRPr="005219A9" w:rsidRDefault="00F00801" w:rsidP="00C45CFF">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F00801" w:rsidRPr="005219A9" w14:paraId="637E21AA" w14:textId="77777777" w:rsidTr="00C45CFF">
        <w:tc>
          <w:tcPr>
            <w:tcW w:w="2001" w:type="dxa"/>
            <w:shd w:val="clear" w:color="auto" w:fill="DBDBDB" w:themeFill="accent3" w:themeFillTint="66"/>
          </w:tcPr>
          <w:p w14:paraId="7A46DA72" w14:textId="77777777" w:rsidR="00F00801" w:rsidRPr="005219A9" w:rsidRDefault="00F00801" w:rsidP="00C45CFF">
            <w:pPr>
              <w:rPr>
                <w:rFonts w:ascii="Calibri" w:hAnsi="Calibri" w:cs="Book Antiqua"/>
                <w:b/>
                <w:bCs/>
              </w:rPr>
            </w:pPr>
            <w:r w:rsidRPr="005219A9">
              <w:rPr>
                <w:rFonts w:ascii="Calibri" w:hAnsi="Calibri" w:cs="Book Antiqua"/>
                <w:b/>
                <w:bCs/>
              </w:rPr>
              <w:t>Descripción:</w:t>
            </w:r>
          </w:p>
        </w:tc>
        <w:tc>
          <w:tcPr>
            <w:tcW w:w="5087" w:type="dxa"/>
          </w:tcPr>
          <w:p w14:paraId="0B374C7E" w14:textId="77777777" w:rsidR="00F00801" w:rsidRPr="005219A9" w:rsidRDefault="00F00801"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F00801" w:rsidRPr="005219A9" w14:paraId="47DD07C0" w14:textId="77777777" w:rsidTr="00C45CFF">
        <w:tc>
          <w:tcPr>
            <w:tcW w:w="2001" w:type="dxa"/>
            <w:shd w:val="clear" w:color="auto" w:fill="DBDBDB" w:themeFill="accent3" w:themeFillTint="66"/>
          </w:tcPr>
          <w:p w14:paraId="78DE50D2" w14:textId="77777777" w:rsidR="00F00801" w:rsidRPr="005219A9" w:rsidRDefault="00F0080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CF6EDF" w14:textId="6E7C548F" w:rsidR="00F00801" w:rsidRPr="005219A9" w:rsidRDefault="00F00801" w:rsidP="00C45CFF">
            <w:pPr>
              <w:rPr>
                <w:rFonts w:ascii="Calibri" w:hAnsi="Calibri" w:cs="Book Antiqua"/>
              </w:rPr>
            </w:pPr>
            <w:r w:rsidRPr="005219A9">
              <w:rPr>
                <w:rFonts w:ascii="Calibri" w:hAnsi="Calibri" w:cs="Book Antiqua"/>
              </w:rPr>
              <w:t>RF-</w:t>
            </w:r>
            <w:r>
              <w:rPr>
                <w:rFonts w:ascii="Calibri" w:hAnsi="Calibri" w:cs="Book Antiqua"/>
              </w:rPr>
              <w:t>12</w:t>
            </w:r>
          </w:p>
        </w:tc>
      </w:tr>
      <w:tr w:rsidR="00F00801" w:rsidRPr="005219A9" w14:paraId="03DA0793" w14:textId="77777777" w:rsidTr="00C45CFF">
        <w:tc>
          <w:tcPr>
            <w:tcW w:w="2001" w:type="dxa"/>
            <w:shd w:val="clear" w:color="auto" w:fill="DBDBDB" w:themeFill="accent3" w:themeFillTint="66"/>
          </w:tcPr>
          <w:p w14:paraId="057F2712" w14:textId="77777777" w:rsidR="00F00801" w:rsidRPr="005219A9" w:rsidRDefault="00F00801" w:rsidP="00C45CFF">
            <w:pPr>
              <w:rPr>
                <w:rFonts w:ascii="Calibri" w:hAnsi="Calibri" w:cs="Book Antiqua"/>
                <w:b/>
                <w:bCs/>
              </w:rPr>
            </w:pPr>
            <w:r w:rsidRPr="005219A9">
              <w:rPr>
                <w:rFonts w:ascii="Calibri" w:hAnsi="Calibri" w:cs="Book Antiqua"/>
                <w:b/>
                <w:bCs/>
              </w:rPr>
              <w:t>CU asociados:</w:t>
            </w:r>
          </w:p>
        </w:tc>
        <w:tc>
          <w:tcPr>
            <w:tcW w:w="5087" w:type="dxa"/>
          </w:tcPr>
          <w:p w14:paraId="7A0A9A9A" w14:textId="77777777" w:rsidR="00F00801" w:rsidRPr="005219A9" w:rsidRDefault="00F00801" w:rsidP="00C45CFF">
            <w:pPr>
              <w:rPr>
                <w:rFonts w:ascii="Calibri" w:hAnsi="Calibri" w:cs="Book Antiqua"/>
              </w:rPr>
            </w:pPr>
            <w:r w:rsidRPr="005219A9">
              <w:rPr>
                <w:rFonts w:ascii="Calibri" w:hAnsi="Calibri" w:cs="Book Antiqua"/>
              </w:rPr>
              <w:t>CU-</w:t>
            </w:r>
            <w:r>
              <w:rPr>
                <w:rFonts w:ascii="Calibri" w:hAnsi="Calibri" w:cs="Book Antiqua"/>
              </w:rPr>
              <w:t>12</w:t>
            </w:r>
          </w:p>
        </w:tc>
      </w:tr>
      <w:tr w:rsidR="00F00801" w:rsidRPr="005219A9" w14:paraId="32C5D1FA" w14:textId="77777777" w:rsidTr="00C45CFF">
        <w:tc>
          <w:tcPr>
            <w:tcW w:w="2001" w:type="dxa"/>
            <w:shd w:val="clear" w:color="auto" w:fill="DBDBDB" w:themeFill="accent3" w:themeFillTint="66"/>
          </w:tcPr>
          <w:p w14:paraId="5E614F2B" w14:textId="77777777" w:rsidR="00F00801" w:rsidRPr="005219A9" w:rsidRDefault="00F00801" w:rsidP="00C45CFF">
            <w:pPr>
              <w:rPr>
                <w:rFonts w:ascii="Calibri" w:hAnsi="Calibri" w:cs="Book Antiqua"/>
                <w:b/>
                <w:bCs/>
              </w:rPr>
            </w:pPr>
            <w:r w:rsidRPr="005219A9">
              <w:rPr>
                <w:rFonts w:ascii="Calibri" w:hAnsi="Calibri" w:cs="Book Antiqua"/>
                <w:b/>
                <w:bCs/>
              </w:rPr>
              <w:t>Esc. Asociados:</w:t>
            </w:r>
          </w:p>
        </w:tc>
        <w:tc>
          <w:tcPr>
            <w:tcW w:w="5087" w:type="dxa"/>
          </w:tcPr>
          <w:p w14:paraId="56270A5F" w14:textId="4B643425" w:rsidR="00F00801" w:rsidRPr="005219A9" w:rsidRDefault="00F00801" w:rsidP="00C45CFF">
            <w:pPr>
              <w:rPr>
                <w:rFonts w:ascii="Calibri" w:hAnsi="Calibri" w:cs="Book Antiqua"/>
              </w:rPr>
            </w:pPr>
            <w:r w:rsidRPr="005219A9">
              <w:rPr>
                <w:rFonts w:ascii="Calibri" w:hAnsi="Calibri" w:cs="Book Antiqua"/>
              </w:rPr>
              <w:t>ES-</w:t>
            </w:r>
            <w:r>
              <w:rPr>
                <w:rFonts w:ascii="Calibri" w:hAnsi="Calibri" w:cs="Book Antiqua"/>
              </w:rPr>
              <w:t>12.2</w:t>
            </w:r>
          </w:p>
        </w:tc>
      </w:tr>
    </w:tbl>
    <w:p w14:paraId="2FAB937D" w14:textId="2782FCD2" w:rsidR="008F4F24" w:rsidRDefault="00F00801" w:rsidP="00DE6738">
      <w:pPr>
        <w:rPr>
          <w:rFonts w:ascii="Calibri" w:hAnsi="Calibri" w:cs="Book Antiqua"/>
          <w:i/>
          <w:color w:val="595959"/>
        </w:rPr>
      </w:pPr>
      <w:r w:rsidRPr="00F00801">
        <w:rPr>
          <w:rFonts w:ascii="Calibri" w:hAnsi="Calibri" w:cs="Book Antiqua"/>
          <w:i/>
          <w:noProof/>
          <w:color w:val="595959"/>
        </w:rPr>
        <w:drawing>
          <wp:anchor distT="0" distB="0" distL="114300" distR="114300" simplePos="0" relativeHeight="251847680" behindDoc="0" locked="0" layoutInCell="1" allowOverlap="1" wp14:anchorId="0B0E8E0F" wp14:editId="48DD1075">
            <wp:simplePos x="0" y="0"/>
            <wp:positionH relativeFrom="margin">
              <wp:align>center</wp:align>
            </wp:positionH>
            <wp:positionV relativeFrom="paragraph">
              <wp:posOffset>127635</wp:posOffset>
            </wp:positionV>
            <wp:extent cx="5255260" cy="2982595"/>
            <wp:effectExtent l="0" t="0" r="2540" b="8255"/>
            <wp:wrapNone/>
            <wp:docPr id="1992598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895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5260" cy="2982595"/>
                    </a:xfrm>
                    <a:prstGeom prst="rect">
                      <a:avLst/>
                    </a:prstGeom>
                  </pic:spPr>
                </pic:pic>
              </a:graphicData>
            </a:graphic>
            <wp14:sizeRelH relativeFrom="page">
              <wp14:pctWidth>0</wp14:pctWidth>
            </wp14:sizeRelH>
            <wp14:sizeRelV relativeFrom="page">
              <wp14:pctHeight>0</wp14:pctHeight>
            </wp14:sizeRelV>
          </wp:anchor>
        </w:drawing>
      </w:r>
    </w:p>
    <w:p w14:paraId="67A0E652" w14:textId="39E5E2AE" w:rsidR="008F4F24" w:rsidRDefault="008F4F24" w:rsidP="00DE6738">
      <w:pPr>
        <w:rPr>
          <w:rFonts w:ascii="Calibri" w:hAnsi="Calibri" w:cs="Book Antiqua"/>
          <w:i/>
          <w:color w:val="595959"/>
        </w:rPr>
      </w:pPr>
    </w:p>
    <w:p w14:paraId="757D7B64" w14:textId="77777777" w:rsidR="008F4F24" w:rsidRDefault="008F4F24" w:rsidP="00DE6738">
      <w:pPr>
        <w:rPr>
          <w:rFonts w:ascii="Calibri" w:hAnsi="Calibri" w:cs="Book Antiqua"/>
          <w:i/>
          <w:color w:val="595959"/>
        </w:rPr>
      </w:pPr>
    </w:p>
    <w:p w14:paraId="492A06DA" w14:textId="5CD4BB8F" w:rsidR="008F4F24" w:rsidRDefault="008F4F24" w:rsidP="00DE6738">
      <w:pPr>
        <w:rPr>
          <w:rFonts w:ascii="Calibri" w:hAnsi="Calibri" w:cs="Book Antiqua"/>
          <w:i/>
          <w:color w:val="595959"/>
        </w:rPr>
      </w:pPr>
    </w:p>
    <w:p w14:paraId="305A5F94" w14:textId="77777777" w:rsidR="008F4F24" w:rsidRDefault="008F4F24" w:rsidP="00DE6738">
      <w:pPr>
        <w:rPr>
          <w:rFonts w:ascii="Calibri" w:hAnsi="Calibri" w:cs="Book Antiqua"/>
          <w:i/>
          <w:color w:val="595959"/>
        </w:rPr>
      </w:pPr>
    </w:p>
    <w:p w14:paraId="38783F92" w14:textId="7B336D79" w:rsidR="008F4F24" w:rsidRDefault="008F4F24" w:rsidP="00DE6738">
      <w:pPr>
        <w:rPr>
          <w:rFonts w:ascii="Calibri" w:hAnsi="Calibri" w:cs="Book Antiqua"/>
          <w:i/>
          <w:color w:val="595959"/>
        </w:rPr>
      </w:pPr>
    </w:p>
    <w:p w14:paraId="3A046D0D" w14:textId="77777777" w:rsidR="008F4F24" w:rsidRDefault="008F4F24" w:rsidP="00DE6738">
      <w:pPr>
        <w:rPr>
          <w:rFonts w:ascii="Calibri" w:hAnsi="Calibri" w:cs="Book Antiqua"/>
          <w:i/>
          <w:color w:val="595959"/>
        </w:rPr>
      </w:pPr>
    </w:p>
    <w:p w14:paraId="47698F3A" w14:textId="568F364E" w:rsidR="008F4F24" w:rsidRDefault="008F4F24" w:rsidP="00DE6738">
      <w:pPr>
        <w:rPr>
          <w:rFonts w:ascii="Calibri" w:hAnsi="Calibri" w:cs="Book Antiqua"/>
          <w:i/>
          <w:color w:val="595959"/>
        </w:rPr>
      </w:pPr>
    </w:p>
    <w:p w14:paraId="53528394" w14:textId="77777777" w:rsidR="008F4F24" w:rsidRDefault="008F4F24" w:rsidP="00DE6738">
      <w:pPr>
        <w:rPr>
          <w:rFonts w:ascii="Calibri" w:hAnsi="Calibri" w:cs="Book Antiqua"/>
          <w:i/>
          <w:color w:val="595959"/>
        </w:rPr>
      </w:pPr>
    </w:p>
    <w:p w14:paraId="3E1F69B4" w14:textId="77777777" w:rsidR="008F4F24" w:rsidRDefault="008F4F24" w:rsidP="00DE6738">
      <w:pPr>
        <w:rPr>
          <w:rFonts w:ascii="Calibri" w:hAnsi="Calibri" w:cs="Book Antiqua"/>
          <w:i/>
          <w:color w:val="595959"/>
        </w:rPr>
      </w:pPr>
    </w:p>
    <w:p w14:paraId="30B4799B" w14:textId="1CB6CB9A" w:rsidR="008F4F24" w:rsidRDefault="008F4F24" w:rsidP="00DE6738">
      <w:pPr>
        <w:rPr>
          <w:rFonts w:ascii="Calibri" w:hAnsi="Calibri" w:cs="Book Antiqua"/>
          <w:i/>
          <w:color w:val="595959"/>
        </w:rPr>
      </w:pPr>
    </w:p>
    <w:p w14:paraId="12C95884" w14:textId="77777777" w:rsidR="008F4F24" w:rsidRDefault="008F4F24" w:rsidP="00DE6738">
      <w:pPr>
        <w:rPr>
          <w:rFonts w:ascii="Calibri" w:hAnsi="Calibri" w:cs="Book Antiqua"/>
          <w:i/>
          <w:color w:val="595959"/>
        </w:rPr>
      </w:pPr>
    </w:p>
    <w:p w14:paraId="58004033" w14:textId="77777777" w:rsidR="008F4F24" w:rsidRDefault="008F4F24" w:rsidP="00DE6738">
      <w:pPr>
        <w:rPr>
          <w:rFonts w:ascii="Calibri" w:hAnsi="Calibri" w:cs="Book Antiqua"/>
          <w:i/>
          <w:color w:val="595959"/>
        </w:rPr>
      </w:pPr>
    </w:p>
    <w:p w14:paraId="03C9ECCA" w14:textId="16D30D7E" w:rsidR="008F4F24" w:rsidRDefault="008F4F24" w:rsidP="00DE6738">
      <w:pPr>
        <w:rPr>
          <w:rFonts w:ascii="Calibri" w:hAnsi="Calibri" w:cs="Book Antiqua"/>
          <w:i/>
          <w:color w:val="595959"/>
        </w:rPr>
      </w:pPr>
    </w:p>
    <w:p w14:paraId="7C1DE50E" w14:textId="77777777" w:rsidR="008F4F24" w:rsidRDefault="008F4F24" w:rsidP="00DE6738">
      <w:pPr>
        <w:rPr>
          <w:rFonts w:ascii="Calibri" w:hAnsi="Calibri" w:cs="Book Antiqua"/>
          <w:i/>
          <w:color w:val="595959"/>
        </w:rPr>
      </w:pPr>
    </w:p>
    <w:p w14:paraId="0D3E515C" w14:textId="77777777" w:rsidR="008F4F24" w:rsidRDefault="008F4F24" w:rsidP="00DE6738">
      <w:pPr>
        <w:rPr>
          <w:rFonts w:ascii="Calibri" w:hAnsi="Calibri" w:cs="Book Antiqua"/>
          <w:i/>
          <w:color w:val="595959"/>
        </w:rPr>
      </w:pPr>
    </w:p>
    <w:p w14:paraId="37899E65" w14:textId="77777777" w:rsidR="008F4F24" w:rsidRDefault="008F4F24" w:rsidP="00DE6738">
      <w:pPr>
        <w:rPr>
          <w:rFonts w:ascii="Calibri" w:hAnsi="Calibri" w:cs="Book Antiqua"/>
          <w:i/>
          <w:color w:val="595959"/>
        </w:rPr>
      </w:pPr>
    </w:p>
    <w:p w14:paraId="7388E7E2" w14:textId="083E4081"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34B7BEBA" w14:textId="77777777" w:rsidTr="00614B45">
        <w:tc>
          <w:tcPr>
            <w:tcW w:w="2001" w:type="dxa"/>
            <w:shd w:val="clear" w:color="auto" w:fill="DBDBDB" w:themeFill="accent3" w:themeFillTint="66"/>
          </w:tcPr>
          <w:p w14:paraId="63266E03"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457507D" w14:textId="67E49B5D"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C47366" w:rsidRPr="005219A9" w14:paraId="6BF7FACA" w14:textId="77777777" w:rsidTr="00614B45">
        <w:tc>
          <w:tcPr>
            <w:tcW w:w="2001" w:type="dxa"/>
            <w:shd w:val="clear" w:color="auto" w:fill="DBDBDB" w:themeFill="accent3" w:themeFillTint="66"/>
          </w:tcPr>
          <w:p w14:paraId="081CADF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4F4A2EF3" w14:textId="77777777" w:rsidR="00C47366" w:rsidRPr="005219A9" w:rsidRDefault="00C47366" w:rsidP="00614B45">
            <w:pPr>
              <w:spacing w:line="259" w:lineRule="auto"/>
              <w:rPr>
                <w:rFonts w:ascii="Calibri" w:hAnsi="Calibri" w:cs="Book Antiqua"/>
              </w:rPr>
            </w:pPr>
            <w:r w:rsidRPr="0079609C">
              <w:rPr>
                <w:rFonts w:ascii="Calibri" w:hAnsi="Calibri" w:cs="Book Antiqua"/>
              </w:rPr>
              <w:t>Registrar productos al inventario</w:t>
            </w:r>
          </w:p>
        </w:tc>
      </w:tr>
      <w:tr w:rsidR="00C47366" w:rsidRPr="005219A9" w14:paraId="59D83FE1" w14:textId="77777777" w:rsidTr="00614B45">
        <w:tc>
          <w:tcPr>
            <w:tcW w:w="2001" w:type="dxa"/>
            <w:shd w:val="clear" w:color="auto" w:fill="DBDBDB" w:themeFill="accent3" w:themeFillTint="66"/>
          </w:tcPr>
          <w:p w14:paraId="235D0169"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20BCD85"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13</w:t>
            </w:r>
          </w:p>
        </w:tc>
      </w:tr>
      <w:tr w:rsidR="00C47366" w:rsidRPr="005219A9" w14:paraId="66346DEF" w14:textId="77777777" w:rsidTr="00614B45">
        <w:tc>
          <w:tcPr>
            <w:tcW w:w="2001" w:type="dxa"/>
            <w:shd w:val="clear" w:color="auto" w:fill="DBDBDB" w:themeFill="accent3" w:themeFillTint="66"/>
          </w:tcPr>
          <w:p w14:paraId="58178F67"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1AE53524"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13</w:t>
            </w:r>
          </w:p>
        </w:tc>
      </w:tr>
      <w:tr w:rsidR="00C47366" w:rsidRPr="005219A9" w14:paraId="34492287" w14:textId="77777777" w:rsidTr="00614B45">
        <w:tc>
          <w:tcPr>
            <w:tcW w:w="2001" w:type="dxa"/>
            <w:shd w:val="clear" w:color="auto" w:fill="DBDBDB" w:themeFill="accent3" w:themeFillTint="66"/>
          </w:tcPr>
          <w:p w14:paraId="046A4B16"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7CCF359F"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13.</w:t>
            </w:r>
            <w:r w:rsidRPr="005219A9">
              <w:rPr>
                <w:rFonts w:ascii="Calibri" w:hAnsi="Calibri" w:cs="Book Antiqua"/>
              </w:rPr>
              <w:t>1</w:t>
            </w:r>
          </w:p>
        </w:tc>
      </w:tr>
    </w:tbl>
    <w:p w14:paraId="65CD6D2D" w14:textId="6F0E0457" w:rsidR="00DE6738" w:rsidRPr="0039736F" w:rsidRDefault="0046038A" w:rsidP="00DE6738">
      <w:pPr>
        <w:ind w:left="709"/>
        <w:jc w:val="both"/>
        <w:rPr>
          <w:rFonts w:ascii="Calibri" w:hAnsi="Calibri" w:cs="Book Antiqua"/>
          <w:i/>
          <w:color w:val="0000FF"/>
        </w:rPr>
      </w:pPr>
      <w:r w:rsidRPr="0087540B">
        <w:rPr>
          <w:rFonts w:ascii="Calibri" w:hAnsi="Calibri" w:cs="Book Antiqua"/>
          <w:i/>
          <w:noProof/>
          <w:color w:val="595959"/>
        </w:rPr>
        <w:drawing>
          <wp:anchor distT="0" distB="0" distL="114300" distR="114300" simplePos="0" relativeHeight="251817984" behindDoc="0" locked="0" layoutInCell="1" allowOverlap="1" wp14:anchorId="3E3D62DA" wp14:editId="0FE9DCD1">
            <wp:simplePos x="0" y="0"/>
            <wp:positionH relativeFrom="margin">
              <wp:align>center</wp:align>
            </wp:positionH>
            <wp:positionV relativeFrom="paragraph">
              <wp:posOffset>128905</wp:posOffset>
            </wp:positionV>
            <wp:extent cx="5295900" cy="2996321"/>
            <wp:effectExtent l="0" t="0" r="0" b="0"/>
            <wp:wrapNone/>
            <wp:docPr id="58602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393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95900" cy="2996321"/>
                    </a:xfrm>
                    <a:prstGeom prst="rect">
                      <a:avLst/>
                    </a:prstGeom>
                  </pic:spPr>
                </pic:pic>
              </a:graphicData>
            </a:graphic>
            <wp14:sizeRelH relativeFrom="page">
              <wp14:pctWidth>0</wp14:pctWidth>
            </wp14:sizeRelH>
            <wp14:sizeRelV relativeFrom="page">
              <wp14:pctHeight>0</wp14:pctHeight>
            </wp14:sizeRelV>
          </wp:anchor>
        </w:drawing>
      </w:r>
    </w:p>
    <w:p w14:paraId="14E245A5" w14:textId="505E32C5" w:rsidR="00DE6738" w:rsidRPr="0039736F" w:rsidRDefault="00DE6738" w:rsidP="00DE6738">
      <w:pPr>
        <w:jc w:val="both"/>
        <w:rPr>
          <w:rFonts w:ascii="Calibri" w:hAnsi="Calibri" w:cs="Book Antiqua"/>
          <w:i/>
          <w:color w:val="595959"/>
        </w:rPr>
      </w:pPr>
    </w:p>
    <w:p w14:paraId="7C394089" w14:textId="14F5CD8D" w:rsidR="00F42C23" w:rsidRDefault="00F42C23" w:rsidP="00C47366">
      <w:pPr>
        <w:rPr>
          <w:rFonts w:ascii="Calibri" w:hAnsi="Calibri" w:cs="Book Antiqua"/>
          <w:i/>
          <w:color w:val="595959"/>
        </w:rPr>
      </w:pPr>
    </w:p>
    <w:p w14:paraId="33A7D0B3" w14:textId="77777777" w:rsidR="0087540B" w:rsidRDefault="0087540B" w:rsidP="00C47366">
      <w:pPr>
        <w:rPr>
          <w:rFonts w:ascii="Calibri" w:hAnsi="Calibri" w:cs="Book Antiqua"/>
          <w:i/>
          <w:color w:val="595959"/>
        </w:rPr>
      </w:pPr>
    </w:p>
    <w:p w14:paraId="7DD9B4AE" w14:textId="29AB5020" w:rsidR="0087540B" w:rsidRDefault="0087540B" w:rsidP="00C47366">
      <w:pPr>
        <w:rPr>
          <w:rFonts w:ascii="Calibri" w:hAnsi="Calibri" w:cs="Book Antiqua"/>
          <w:i/>
          <w:color w:val="595959"/>
        </w:rPr>
      </w:pPr>
    </w:p>
    <w:p w14:paraId="1C575F38" w14:textId="3E2476A5" w:rsidR="0087540B" w:rsidRDefault="0087540B" w:rsidP="00C47366">
      <w:pPr>
        <w:rPr>
          <w:rFonts w:ascii="Calibri" w:hAnsi="Calibri" w:cs="Book Antiqua"/>
          <w:i/>
          <w:color w:val="595959"/>
        </w:rPr>
      </w:pPr>
    </w:p>
    <w:p w14:paraId="3ADEA3B4" w14:textId="77777777" w:rsidR="0087540B" w:rsidRDefault="0087540B" w:rsidP="00C47366">
      <w:pPr>
        <w:rPr>
          <w:rFonts w:ascii="Calibri" w:hAnsi="Calibri" w:cs="Book Antiqua"/>
          <w:i/>
          <w:color w:val="595959"/>
        </w:rPr>
      </w:pPr>
    </w:p>
    <w:p w14:paraId="178299E8" w14:textId="77777777" w:rsidR="0087540B" w:rsidRDefault="0087540B" w:rsidP="00C47366">
      <w:pPr>
        <w:rPr>
          <w:rFonts w:ascii="Calibri" w:hAnsi="Calibri" w:cs="Book Antiqua"/>
          <w:i/>
          <w:color w:val="595959"/>
        </w:rPr>
      </w:pPr>
    </w:p>
    <w:p w14:paraId="129931B9" w14:textId="40EDEDE8" w:rsidR="0087540B" w:rsidRDefault="0087540B" w:rsidP="00C47366">
      <w:pPr>
        <w:rPr>
          <w:rFonts w:ascii="Calibri" w:hAnsi="Calibri" w:cs="Book Antiqua"/>
          <w:i/>
          <w:color w:val="595959"/>
        </w:rPr>
      </w:pPr>
    </w:p>
    <w:p w14:paraId="3DC2842F" w14:textId="62C63056" w:rsidR="0087540B" w:rsidRDefault="0087540B" w:rsidP="00C47366">
      <w:pPr>
        <w:rPr>
          <w:rFonts w:ascii="Calibri" w:hAnsi="Calibri" w:cs="Book Antiqua"/>
          <w:i/>
          <w:color w:val="595959"/>
        </w:rPr>
      </w:pPr>
    </w:p>
    <w:p w14:paraId="78951004" w14:textId="77777777" w:rsidR="0087540B" w:rsidRDefault="0087540B" w:rsidP="00C47366">
      <w:pPr>
        <w:rPr>
          <w:rFonts w:ascii="Calibri" w:hAnsi="Calibri" w:cs="Book Antiqua"/>
          <w:i/>
          <w:color w:val="595959"/>
        </w:rPr>
      </w:pPr>
    </w:p>
    <w:p w14:paraId="1BFF96B7" w14:textId="77777777" w:rsidR="0087540B" w:rsidRDefault="0087540B" w:rsidP="00C47366">
      <w:pPr>
        <w:rPr>
          <w:rFonts w:ascii="Calibri" w:hAnsi="Calibri" w:cs="Book Antiqua"/>
          <w:i/>
          <w:color w:val="595959"/>
        </w:rPr>
      </w:pPr>
    </w:p>
    <w:p w14:paraId="09447E14" w14:textId="77777777" w:rsidR="0087540B" w:rsidRDefault="0087540B" w:rsidP="00C47366">
      <w:pPr>
        <w:rPr>
          <w:rFonts w:ascii="Calibri" w:hAnsi="Calibri" w:cs="Book Antiqua"/>
          <w:i/>
          <w:color w:val="595959"/>
        </w:rPr>
      </w:pPr>
    </w:p>
    <w:p w14:paraId="1ED0BA4B" w14:textId="77777777" w:rsidR="0087540B" w:rsidRDefault="0087540B" w:rsidP="00C47366">
      <w:pPr>
        <w:rPr>
          <w:rFonts w:ascii="Calibri" w:hAnsi="Calibri" w:cs="Book Antiqua"/>
          <w:i/>
          <w:color w:val="595959"/>
        </w:rPr>
      </w:pPr>
    </w:p>
    <w:p w14:paraId="11B7647E" w14:textId="77777777" w:rsidR="0087540B" w:rsidRDefault="0087540B" w:rsidP="00C47366">
      <w:pPr>
        <w:rPr>
          <w:rFonts w:ascii="Calibri" w:hAnsi="Calibri" w:cs="Book Antiqua"/>
          <w:i/>
          <w:color w:val="595959"/>
        </w:rPr>
      </w:pPr>
    </w:p>
    <w:p w14:paraId="135341D3" w14:textId="77777777" w:rsidR="0087540B" w:rsidRDefault="0087540B" w:rsidP="00C47366">
      <w:pPr>
        <w:rPr>
          <w:rFonts w:ascii="Calibri" w:hAnsi="Calibri" w:cs="Book Antiqua"/>
          <w:i/>
          <w:color w:val="595959"/>
        </w:rPr>
      </w:pPr>
    </w:p>
    <w:p w14:paraId="32C09EFF" w14:textId="77777777" w:rsidR="0087540B" w:rsidRDefault="0087540B" w:rsidP="00C47366">
      <w:pPr>
        <w:rPr>
          <w:rFonts w:ascii="Calibri" w:hAnsi="Calibri" w:cs="Book Antiqua"/>
          <w:i/>
          <w:color w:val="595959"/>
        </w:rPr>
      </w:pPr>
    </w:p>
    <w:p w14:paraId="537310CD" w14:textId="0214D41C" w:rsidR="0087540B" w:rsidRDefault="0087540B"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F15BB" w:rsidRPr="005219A9" w14:paraId="3644911F" w14:textId="77777777" w:rsidTr="00C45CFF">
        <w:tc>
          <w:tcPr>
            <w:tcW w:w="2001" w:type="dxa"/>
            <w:shd w:val="clear" w:color="auto" w:fill="DBDBDB" w:themeFill="accent3" w:themeFillTint="66"/>
          </w:tcPr>
          <w:p w14:paraId="7289E14E" w14:textId="77777777" w:rsidR="001F15BB" w:rsidRPr="005219A9" w:rsidRDefault="001F15B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E957209" w14:textId="77777777" w:rsidR="001F15BB" w:rsidRPr="005219A9" w:rsidRDefault="001F15BB" w:rsidP="00C45CFF">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1F15BB" w:rsidRPr="005219A9" w14:paraId="3EA40CC8" w14:textId="77777777" w:rsidTr="00C45CFF">
        <w:tc>
          <w:tcPr>
            <w:tcW w:w="2001" w:type="dxa"/>
            <w:shd w:val="clear" w:color="auto" w:fill="DBDBDB" w:themeFill="accent3" w:themeFillTint="66"/>
          </w:tcPr>
          <w:p w14:paraId="7F802188" w14:textId="77777777" w:rsidR="001F15BB" w:rsidRPr="005219A9" w:rsidRDefault="001F15BB" w:rsidP="00C45CFF">
            <w:pPr>
              <w:rPr>
                <w:rFonts w:ascii="Calibri" w:hAnsi="Calibri" w:cs="Book Antiqua"/>
                <w:b/>
                <w:bCs/>
              </w:rPr>
            </w:pPr>
            <w:r w:rsidRPr="005219A9">
              <w:rPr>
                <w:rFonts w:ascii="Calibri" w:hAnsi="Calibri" w:cs="Book Antiqua"/>
                <w:b/>
                <w:bCs/>
              </w:rPr>
              <w:t>Descripción:</w:t>
            </w:r>
          </w:p>
        </w:tc>
        <w:tc>
          <w:tcPr>
            <w:tcW w:w="5087" w:type="dxa"/>
          </w:tcPr>
          <w:p w14:paraId="71936559" w14:textId="77777777" w:rsidR="001F15BB" w:rsidRPr="005219A9" w:rsidRDefault="001F15BB" w:rsidP="00C45CFF">
            <w:pPr>
              <w:spacing w:line="259" w:lineRule="auto"/>
              <w:rPr>
                <w:rFonts w:ascii="Calibri" w:hAnsi="Calibri" w:cs="Book Antiqua"/>
              </w:rPr>
            </w:pPr>
            <w:r w:rsidRPr="0079609C">
              <w:rPr>
                <w:rFonts w:ascii="Calibri" w:hAnsi="Calibri" w:cs="Book Antiqua"/>
              </w:rPr>
              <w:t>Registrar productos al inventario</w:t>
            </w:r>
          </w:p>
        </w:tc>
      </w:tr>
      <w:tr w:rsidR="001F15BB" w:rsidRPr="005219A9" w14:paraId="2C53C15D" w14:textId="77777777" w:rsidTr="00C45CFF">
        <w:tc>
          <w:tcPr>
            <w:tcW w:w="2001" w:type="dxa"/>
            <w:shd w:val="clear" w:color="auto" w:fill="DBDBDB" w:themeFill="accent3" w:themeFillTint="66"/>
          </w:tcPr>
          <w:p w14:paraId="368B1B77" w14:textId="77777777" w:rsidR="001F15BB" w:rsidRPr="005219A9" w:rsidRDefault="001F15B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A970A9" w14:textId="1ADE45A1" w:rsidR="001F15BB" w:rsidRPr="005219A9" w:rsidRDefault="001F15BB" w:rsidP="00C45CFF">
            <w:pPr>
              <w:rPr>
                <w:rFonts w:ascii="Calibri" w:hAnsi="Calibri" w:cs="Book Antiqua"/>
              </w:rPr>
            </w:pPr>
            <w:r w:rsidRPr="005219A9">
              <w:rPr>
                <w:rFonts w:ascii="Calibri" w:hAnsi="Calibri" w:cs="Book Antiqua"/>
              </w:rPr>
              <w:t>RF-</w:t>
            </w:r>
            <w:r>
              <w:rPr>
                <w:rFonts w:ascii="Calibri" w:hAnsi="Calibri" w:cs="Book Antiqua"/>
              </w:rPr>
              <w:t>13</w:t>
            </w:r>
          </w:p>
        </w:tc>
      </w:tr>
      <w:tr w:rsidR="001F15BB" w:rsidRPr="005219A9" w14:paraId="1636E259" w14:textId="77777777" w:rsidTr="00C45CFF">
        <w:tc>
          <w:tcPr>
            <w:tcW w:w="2001" w:type="dxa"/>
            <w:shd w:val="clear" w:color="auto" w:fill="DBDBDB" w:themeFill="accent3" w:themeFillTint="66"/>
          </w:tcPr>
          <w:p w14:paraId="242DC894" w14:textId="77777777" w:rsidR="001F15BB" w:rsidRPr="005219A9" w:rsidRDefault="001F15BB" w:rsidP="00C45CFF">
            <w:pPr>
              <w:rPr>
                <w:rFonts w:ascii="Calibri" w:hAnsi="Calibri" w:cs="Book Antiqua"/>
                <w:b/>
                <w:bCs/>
              </w:rPr>
            </w:pPr>
            <w:r w:rsidRPr="005219A9">
              <w:rPr>
                <w:rFonts w:ascii="Calibri" w:hAnsi="Calibri" w:cs="Book Antiqua"/>
                <w:b/>
                <w:bCs/>
              </w:rPr>
              <w:t>CU asociados:</w:t>
            </w:r>
          </w:p>
        </w:tc>
        <w:tc>
          <w:tcPr>
            <w:tcW w:w="5087" w:type="dxa"/>
          </w:tcPr>
          <w:p w14:paraId="0B74ADA9" w14:textId="2E9FF3CB" w:rsidR="001F15BB" w:rsidRPr="005219A9" w:rsidRDefault="001F15BB" w:rsidP="00C45CFF">
            <w:pPr>
              <w:rPr>
                <w:rFonts w:ascii="Calibri" w:hAnsi="Calibri" w:cs="Book Antiqua"/>
              </w:rPr>
            </w:pPr>
            <w:r w:rsidRPr="005219A9">
              <w:rPr>
                <w:rFonts w:ascii="Calibri" w:hAnsi="Calibri" w:cs="Book Antiqua"/>
              </w:rPr>
              <w:t>CU-</w:t>
            </w:r>
            <w:r>
              <w:rPr>
                <w:rFonts w:ascii="Calibri" w:hAnsi="Calibri" w:cs="Book Antiqua"/>
              </w:rPr>
              <w:t>13</w:t>
            </w:r>
          </w:p>
        </w:tc>
      </w:tr>
      <w:tr w:rsidR="001F15BB" w:rsidRPr="005219A9" w14:paraId="09C929A7" w14:textId="77777777" w:rsidTr="00C45CFF">
        <w:tc>
          <w:tcPr>
            <w:tcW w:w="2001" w:type="dxa"/>
            <w:shd w:val="clear" w:color="auto" w:fill="DBDBDB" w:themeFill="accent3" w:themeFillTint="66"/>
          </w:tcPr>
          <w:p w14:paraId="52961B6A" w14:textId="77777777" w:rsidR="001F15BB" w:rsidRPr="005219A9" w:rsidRDefault="001F15BB" w:rsidP="00C45CFF">
            <w:pPr>
              <w:rPr>
                <w:rFonts w:ascii="Calibri" w:hAnsi="Calibri" w:cs="Book Antiqua"/>
                <w:b/>
                <w:bCs/>
              </w:rPr>
            </w:pPr>
            <w:r w:rsidRPr="005219A9">
              <w:rPr>
                <w:rFonts w:ascii="Calibri" w:hAnsi="Calibri" w:cs="Book Antiqua"/>
                <w:b/>
                <w:bCs/>
              </w:rPr>
              <w:t>Esc. Asociados:</w:t>
            </w:r>
          </w:p>
        </w:tc>
        <w:tc>
          <w:tcPr>
            <w:tcW w:w="5087" w:type="dxa"/>
          </w:tcPr>
          <w:p w14:paraId="63A69C5B" w14:textId="0CDA15F1" w:rsidR="001F15BB" w:rsidRPr="005219A9" w:rsidRDefault="001F15BB" w:rsidP="00C45CFF">
            <w:pPr>
              <w:rPr>
                <w:rFonts w:ascii="Calibri" w:hAnsi="Calibri" w:cs="Book Antiqua"/>
              </w:rPr>
            </w:pPr>
            <w:r w:rsidRPr="005219A9">
              <w:rPr>
                <w:rFonts w:ascii="Calibri" w:hAnsi="Calibri" w:cs="Book Antiqua"/>
              </w:rPr>
              <w:t>ES-</w:t>
            </w:r>
            <w:r>
              <w:rPr>
                <w:rFonts w:ascii="Calibri" w:hAnsi="Calibri" w:cs="Book Antiqua"/>
              </w:rPr>
              <w:t>13.</w:t>
            </w:r>
            <w:r w:rsidR="0046038A">
              <w:rPr>
                <w:rFonts w:ascii="Calibri" w:hAnsi="Calibri" w:cs="Book Antiqua"/>
              </w:rPr>
              <w:t>2</w:t>
            </w:r>
          </w:p>
        </w:tc>
      </w:tr>
    </w:tbl>
    <w:p w14:paraId="5DBCDAD2" w14:textId="2392BE00" w:rsidR="0087540B" w:rsidRDefault="0087540B" w:rsidP="00C47366">
      <w:pPr>
        <w:rPr>
          <w:rFonts w:ascii="Calibri" w:hAnsi="Calibri" w:cs="Book Antiqua"/>
          <w:i/>
          <w:color w:val="595959"/>
        </w:rPr>
      </w:pPr>
    </w:p>
    <w:p w14:paraId="3F78ED88" w14:textId="1C39F92F" w:rsidR="0087540B" w:rsidRDefault="0046038A" w:rsidP="00C47366">
      <w:pPr>
        <w:rPr>
          <w:rFonts w:ascii="Calibri" w:hAnsi="Calibri" w:cs="Book Antiqua"/>
          <w:i/>
          <w:color w:val="595959"/>
        </w:rPr>
      </w:pPr>
      <w:r w:rsidRPr="0046038A">
        <w:rPr>
          <w:rFonts w:ascii="Calibri" w:hAnsi="Calibri" w:cs="Book Antiqua"/>
          <w:i/>
          <w:noProof/>
          <w:color w:val="595959"/>
        </w:rPr>
        <w:drawing>
          <wp:anchor distT="0" distB="0" distL="114300" distR="114300" simplePos="0" relativeHeight="251848704" behindDoc="0" locked="0" layoutInCell="1" allowOverlap="1" wp14:anchorId="427A8EC7" wp14:editId="644839C6">
            <wp:simplePos x="0" y="0"/>
            <wp:positionH relativeFrom="margin">
              <wp:align>center</wp:align>
            </wp:positionH>
            <wp:positionV relativeFrom="paragraph">
              <wp:posOffset>8890</wp:posOffset>
            </wp:positionV>
            <wp:extent cx="5273040" cy="2987040"/>
            <wp:effectExtent l="0" t="0" r="3810" b="3810"/>
            <wp:wrapNone/>
            <wp:docPr id="2603994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9409" name="Imagen 1" descr="Interfaz de usuario gráfica, 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3040" cy="2987040"/>
                    </a:xfrm>
                    <a:prstGeom prst="rect">
                      <a:avLst/>
                    </a:prstGeom>
                  </pic:spPr>
                </pic:pic>
              </a:graphicData>
            </a:graphic>
            <wp14:sizeRelH relativeFrom="page">
              <wp14:pctWidth>0</wp14:pctWidth>
            </wp14:sizeRelH>
            <wp14:sizeRelV relativeFrom="page">
              <wp14:pctHeight>0</wp14:pctHeight>
            </wp14:sizeRelV>
          </wp:anchor>
        </w:drawing>
      </w:r>
    </w:p>
    <w:p w14:paraId="7A3F1400" w14:textId="67F48169" w:rsidR="00F42C23" w:rsidRDefault="00F42C23" w:rsidP="00C47366">
      <w:pPr>
        <w:rPr>
          <w:rFonts w:ascii="Calibri" w:hAnsi="Calibri" w:cs="Book Antiqua"/>
          <w:i/>
          <w:color w:val="595959"/>
        </w:rPr>
      </w:pPr>
    </w:p>
    <w:p w14:paraId="52A018AC" w14:textId="57CEEA54" w:rsidR="00F42C23" w:rsidRDefault="00F42C23" w:rsidP="00C47366">
      <w:pPr>
        <w:rPr>
          <w:rFonts w:ascii="Calibri" w:hAnsi="Calibri" w:cs="Book Antiqua"/>
          <w:i/>
          <w:color w:val="595959"/>
        </w:rPr>
      </w:pPr>
    </w:p>
    <w:p w14:paraId="306E35BE" w14:textId="6FC89DEB" w:rsidR="00F42C23" w:rsidRDefault="00F42C23" w:rsidP="00C47366">
      <w:pPr>
        <w:rPr>
          <w:rFonts w:ascii="Calibri" w:hAnsi="Calibri" w:cs="Book Antiqua"/>
          <w:i/>
          <w:color w:val="595959"/>
        </w:rPr>
      </w:pPr>
    </w:p>
    <w:p w14:paraId="0A1F35CC" w14:textId="13D2187B" w:rsidR="00F42C23" w:rsidRDefault="00F42C23" w:rsidP="00C47366">
      <w:pPr>
        <w:rPr>
          <w:rFonts w:ascii="Calibri" w:hAnsi="Calibri" w:cs="Book Antiqua"/>
          <w:i/>
          <w:color w:val="595959"/>
        </w:rPr>
      </w:pPr>
    </w:p>
    <w:p w14:paraId="6DDA98BD" w14:textId="50854C99" w:rsidR="00F42C23" w:rsidRDefault="00F42C23" w:rsidP="00C47366">
      <w:pPr>
        <w:rPr>
          <w:rFonts w:ascii="Calibri" w:hAnsi="Calibri" w:cs="Book Antiqua"/>
          <w:i/>
          <w:color w:val="595959"/>
        </w:rPr>
      </w:pPr>
    </w:p>
    <w:p w14:paraId="25197EC3" w14:textId="4A9D2731" w:rsidR="00F42C23" w:rsidRDefault="00F42C23" w:rsidP="00C47366">
      <w:pPr>
        <w:rPr>
          <w:rFonts w:ascii="Calibri" w:hAnsi="Calibri" w:cs="Book Antiqua"/>
          <w:i/>
          <w:color w:val="595959"/>
        </w:rPr>
      </w:pPr>
    </w:p>
    <w:p w14:paraId="2AFD75B7" w14:textId="77777777" w:rsidR="00F42C23" w:rsidRDefault="00F42C23" w:rsidP="00C47366">
      <w:pPr>
        <w:rPr>
          <w:rFonts w:ascii="Calibri" w:hAnsi="Calibri" w:cs="Book Antiqua"/>
          <w:i/>
          <w:color w:val="595959"/>
        </w:rPr>
      </w:pPr>
    </w:p>
    <w:p w14:paraId="1C474012" w14:textId="6D32F5F6" w:rsidR="00F42C23" w:rsidRDefault="00F42C23" w:rsidP="00C47366">
      <w:pPr>
        <w:rPr>
          <w:rFonts w:ascii="Calibri" w:hAnsi="Calibri" w:cs="Book Antiqua"/>
          <w:i/>
          <w:color w:val="595959"/>
        </w:rPr>
      </w:pPr>
    </w:p>
    <w:p w14:paraId="4876280E" w14:textId="77777777" w:rsidR="00F42C23" w:rsidRDefault="00F42C23" w:rsidP="00C47366">
      <w:pPr>
        <w:rPr>
          <w:rFonts w:ascii="Calibri" w:hAnsi="Calibri" w:cs="Book Antiqua"/>
          <w:i/>
          <w:color w:val="595959"/>
        </w:rPr>
      </w:pPr>
    </w:p>
    <w:p w14:paraId="1EC3B430" w14:textId="77777777" w:rsidR="00F42C23" w:rsidRDefault="00F42C23" w:rsidP="00C47366">
      <w:pPr>
        <w:rPr>
          <w:rFonts w:ascii="Calibri" w:hAnsi="Calibri" w:cs="Book Antiqua"/>
          <w:i/>
          <w:color w:val="595959"/>
        </w:rPr>
      </w:pPr>
    </w:p>
    <w:p w14:paraId="568E7681" w14:textId="77777777" w:rsidR="00F42C23" w:rsidRDefault="00F42C23" w:rsidP="00C47366">
      <w:pPr>
        <w:rPr>
          <w:rFonts w:ascii="Calibri" w:hAnsi="Calibri" w:cs="Book Antiqua"/>
          <w:i/>
          <w:color w:val="595959"/>
        </w:rPr>
      </w:pPr>
    </w:p>
    <w:p w14:paraId="6AF857CD" w14:textId="48DCF105" w:rsidR="00F42C23" w:rsidRDefault="00F42C23" w:rsidP="00C47366">
      <w:pPr>
        <w:rPr>
          <w:rFonts w:ascii="Calibri" w:hAnsi="Calibri" w:cs="Book Antiqua"/>
          <w:i/>
          <w:color w:val="595959"/>
        </w:rPr>
      </w:pPr>
    </w:p>
    <w:p w14:paraId="319C131E" w14:textId="77777777" w:rsidR="00F42C23" w:rsidRDefault="00F42C23" w:rsidP="00C47366">
      <w:pPr>
        <w:rPr>
          <w:rFonts w:ascii="Calibri" w:hAnsi="Calibri" w:cs="Book Antiqua"/>
          <w:i/>
          <w:color w:val="595959"/>
        </w:rPr>
      </w:pPr>
    </w:p>
    <w:p w14:paraId="5DFE287F" w14:textId="77777777" w:rsidR="00F42C23" w:rsidRDefault="00F42C23" w:rsidP="00C47366">
      <w:pPr>
        <w:rPr>
          <w:rFonts w:ascii="Calibri" w:hAnsi="Calibri" w:cs="Book Antiqua"/>
          <w:i/>
          <w:color w:val="595959"/>
        </w:rPr>
      </w:pPr>
    </w:p>
    <w:p w14:paraId="79005077" w14:textId="4B050DA4" w:rsidR="00F42C23" w:rsidRDefault="00F42C23" w:rsidP="00C47366">
      <w:pPr>
        <w:rPr>
          <w:rFonts w:ascii="Calibri" w:hAnsi="Calibri" w:cs="Book Antiqua"/>
          <w:i/>
          <w:color w:val="595959"/>
        </w:rPr>
      </w:pPr>
    </w:p>
    <w:p w14:paraId="550F499C" w14:textId="38FD8E9B" w:rsidR="00F42C23" w:rsidRDefault="00F42C23"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7C3E113F" w14:textId="77777777" w:rsidTr="00614B45">
        <w:tc>
          <w:tcPr>
            <w:tcW w:w="2001" w:type="dxa"/>
            <w:shd w:val="clear" w:color="auto" w:fill="DBDBDB" w:themeFill="accent3" w:themeFillTint="66"/>
          </w:tcPr>
          <w:p w14:paraId="56EE7387"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4D2F642" w14:textId="433963F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C47366" w:rsidRPr="005219A9" w14:paraId="315CC20A" w14:textId="77777777" w:rsidTr="00614B45">
        <w:tc>
          <w:tcPr>
            <w:tcW w:w="2001" w:type="dxa"/>
            <w:shd w:val="clear" w:color="auto" w:fill="DBDBDB" w:themeFill="accent3" w:themeFillTint="66"/>
          </w:tcPr>
          <w:p w14:paraId="7428A4D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56485E76" w14:textId="65E37FDE" w:rsidR="00C47366" w:rsidRPr="005219A9" w:rsidRDefault="00C47366" w:rsidP="00614B45">
            <w:pPr>
              <w:spacing w:line="259" w:lineRule="auto"/>
              <w:rPr>
                <w:rFonts w:ascii="Calibri" w:hAnsi="Calibri" w:cs="Book Antiqua"/>
              </w:rPr>
            </w:pPr>
            <w:r w:rsidRPr="009834E0">
              <w:rPr>
                <w:rFonts w:ascii="Calibri" w:hAnsi="Calibri" w:cs="Book Antiqua"/>
              </w:rPr>
              <w:t>Actualizar productos en el inventario</w:t>
            </w:r>
          </w:p>
        </w:tc>
      </w:tr>
      <w:tr w:rsidR="00C47366" w:rsidRPr="005219A9" w14:paraId="0391E174" w14:textId="77777777" w:rsidTr="00614B45">
        <w:tc>
          <w:tcPr>
            <w:tcW w:w="2001" w:type="dxa"/>
            <w:shd w:val="clear" w:color="auto" w:fill="DBDBDB" w:themeFill="accent3" w:themeFillTint="66"/>
          </w:tcPr>
          <w:p w14:paraId="4E8CC60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99711C8"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14</w:t>
            </w:r>
          </w:p>
        </w:tc>
      </w:tr>
      <w:tr w:rsidR="00C47366" w:rsidRPr="005219A9" w14:paraId="56C5CFC5" w14:textId="77777777" w:rsidTr="00614B45">
        <w:tc>
          <w:tcPr>
            <w:tcW w:w="2001" w:type="dxa"/>
            <w:shd w:val="clear" w:color="auto" w:fill="DBDBDB" w:themeFill="accent3" w:themeFillTint="66"/>
          </w:tcPr>
          <w:p w14:paraId="0E82D0AC"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4B8C0C6F" w14:textId="6F52AC62"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14</w:t>
            </w:r>
          </w:p>
        </w:tc>
      </w:tr>
      <w:tr w:rsidR="00C47366" w:rsidRPr="005219A9" w14:paraId="4A262DC9" w14:textId="77777777" w:rsidTr="00614B45">
        <w:tc>
          <w:tcPr>
            <w:tcW w:w="2001" w:type="dxa"/>
            <w:shd w:val="clear" w:color="auto" w:fill="DBDBDB" w:themeFill="accent3" w:themeFillTint="66"/>
          </w:tcPr>
          <w:p w14:paraId="7DC0A369"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6249F418" w14:textId="78245D2B"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14.</w:t>
            </w:r>
            <w:r w:rsidRPr="005219A9">
              <w:rPr>
                <w:rFonts w:ascii="Calibri" w:hAnsi="Calibri" w:cs="Book Antiqua"/>
              </w:rPr>
              <w:t>1</w:t>
            </w:r>
          </w:p>
        </w:tc>
      </w:tr>
    </w:tbl>
    <w:p w14:paraId="49BDE58C" w14:textId="41ED8A32" w:rsidR="00C47366" w:rsidRDefault="006111D5" w:rsidP="00DE6738">
      <w:pPr>
        <w:jc w:val="center"/>
        <w:rPr>
          <w:rFonts w:ascii="Calibri" w:hAnsi="Calibri" w:cs="Book Antiqua"/>
          <w:i/>
          <w:color w:val="595959"/>
        </w:rPr>
      </w:pPr>
      <w:r w:rsidRPr="0087540B">
        <w:rPr>
          <w:rFonts w:ascii="Calibri" w:hAnsi="Calibri" w:cs="Book Antiqua"/>
          <w:i/>
          <w:noProof/>
          <w:color w:val="0000FF"/>
        </w:rPr>
        <w:drawing>
          <wp:anchor distT="0" distB="0" distL="114300" distR="114300" simplePos="0" relativeHeight="251819008" behindDoc="0" locked="0" layoutInCell="1" allowOverlap="1" wp14:anchorId="74E0163F" wp14:editId="2E8A6FA5">
            <wp:simplePos x="0" y="0"/>
            <wp:positionH relativeFrom="margin">
              <wp:posOffset>401955</wp:posOffset>
            </wp:positionH>
            <wp:positionV relativeFrom="paragraph">
              <wp:posOffset>159385</wp:posOffset>
            </wp:positionV>
            <wp:extent cx="5316220" cy="3025140"/>
            <wp:effectExtent l="0" t="0" r="0" b="3810"/>
            <wp:wrapNone/>
            <wp:docPr id="1862442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2708" name="Imagen 1" descr="Interfaz de usuario gráfica&#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16220" cy="3025140"/>
                    </a:xfrm>
                    <a:prstGeom prst="rect">
                      <a:avLst/>
                    </a:prstGeom>
                  </pic:spPr>
                </pic:pic>
              </a:graphicData>
            </a:graphic>
            <wp14:sizeRelH relativeFrom="page">
              <wp14:pctWidth>0</wp14:pctWidth>
            </wp14:sizeRelH>
            <wp14:sizeRelV relativeFrom="page">
              <wp14:pctHeight>0</wp14:pctHeight>
            </wp14:sizeRelV>
          </wp:anchor>
        </w:drawing>
      </w:r>
    </w:p>
    <w:p w14:paraId="6DB1E59B" w14:textId="64F263DA" w:rsidR="00C47366" w:rsidRDefault="00C47366" w:rsidP="00DE6738">
      <w:pPr>
        <w:jc w:val="center"/>
        <w:rPr>
          <w:rFonts w:ascii="Calibri" w:hAnsi="Calibri" w:cs="Book Antiqua"/>
          <w:i/>
          <w:color w:val="595959"/>
        </w:rPr>
      </w:pPr>
    </w:p>
    <w:p w14:paraId="552E19F0" w14:textId="405C3D6F" w:rsidR="00DE6738" w:rsidRPr="0039736F" w:rsidRDefault="00DE6738" w:rsidP="00DE6738">
      <w:pPr>
        <w:rPr>
          <w:rFonts w:ascii="Calibri" w:hAnsi="Calibri" w:cs="Book Antiqua"/>
          <w:i/>
          <w:color w:val="595959"/>
        </w:rPr>
      </w:pPr>
    </w:p>
    <w:p w14:paraId="04D47277" w14:textId="2FE88CD4" w:rsidR="00DE6738" w:rsidRDefault="00DE6738" w:rsidP="00DE6738">
      <w:pPr>
        <w:ind w:left="709"/>
        <w:jc w:val="both"/>
        <w:rPr>
          <w:rFonts w:ascii="Calibri" w:hAnsi="Calibri" w:cs="Book Antiqua"/>
          <w:i/>
          <w:color w:val="0000FF"/>
        </w:rPr>
      </w:pPr>
    </w:p>
    <w:p w14:paraId="6537E61E" w14:textId="7C25BA0B" w:rsidR="00DE6738" w:rsidRDefault="00DE6738" w:rsidP="00DE6738">
      <w:pPr>
        <w:ind w:left="709"/>
        <w:jc w:val="both"/>
        <w:rPr>
          <w:rFonts w:ascii="Calibri" w:hAnsi="Calibri" w:cs="Book Antiqua"/>
          <w:i/>
          <w:color w:val="0000FF"/>
        </w:rPr>
      </w:pPr>
    </w:p>
    <w:p w14:paraId="2C83F127" w14:textId="7329A00D" w:rsidR="00DE6738" w:rsidRDefault="00DE6738" w:rsidP="00DE6738">
      <w:pPr>
        <w:ind w:left="709"/>
        <w:jc w:val="both"/>
        <w:rPr>
          <w:rFonts w:ascii="Calibri" w:hAnsi="Calibri" w:cs="Book Antiqua"/>
          <w:i/>
          <w:color w:val="0000FF"/>
        </w:rPr>
      </w:pPr>
    </w:p>
    <w:p w14:paraId="5CC7405B" w14:textId="756AF04B" w:rsidR="00DE6738" w:rsidRDefault="00DE6738" w:rsidP="00DE6738">
      <w:pPr>
        <w:ind w:left="709"/>
        <w:jc w:val="both"/>
        <w:rPr>
          <w:rFonts w:ascii="Calibri" w:hAnsi="Calibri" w:cs="Book Antiqua"/>
          <w:i/>
          <w:color w:val="0000FF"/>
        </w:rPr>
      </w:pPr>
    </w:p>
    <w:p w14:paraId="62FCBF12" w14:textId="3508D945" w:rsidR="00DE6738" w:rsidRDefault="00DE6738" w:rsidP="00DE6738">
      <w:pPr>
        <w:ind w:left="709"/>
        <w:jc w:val="both"/>
        <w:rPr>
          <w:rFonts w:ascii="Calibri" w:hAnsi="Calibri" w:cs="Book Antiqua"/>
          <w:i/>
          <w:color w:val="0000FF"/>
        </w:rPr>
      </w:pPr>
    </w:p>
    <w:p w14:paraId="153AF17B" w14:textId="174E979E"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5558400D" w:rsidR="00DE6738" w:rsidRPr="0039736F" w:rsidRDefault="00DE6738" w:rsidP="00DE6738">
      <w:pPr>
        <w:pStyle w:val="Sinespaciado"/>
        <w:rPr>
          <w:lang w:eastAsia="ar-SA"/>
        </w:rPr>
      </w:pPr>
    </w:p>
    <w:p w14:paraId="00A3762D" w14:textId="6A6DCD85" w:rsidR="00DE6738" w:rsidRDefault="00DE6738" w:rsidP="00DE6738">
      <w:pPr>
        <w:ind w:left="993"/>
        <w:rPr>
          <w:rFonts w:ascii="Calibri" w:hAnsi="Calibri" w:cs="Book Antiqua"/>
          <w:i/>
          <w:color w:val="595959"/>
        </w:rPr>
      </w:pPr>
    </w:p>
    <w:p w14:paraId="49F72B93" w14:textId="643A9E58" w:rsidR="00F42C23" w:rsidRDefault="00F42C23" w:rsidP="00DE6738">
      <w:pPr>
        <w:ind w:left="993"/>
        <w:rPr>
          <w:rFonts w:ascii="Calibri" w:hAnsi="Calibri" w:cs="Book Antiqua"/>
          <w:i/>
          <w:color w:val="595959"/>
        </w:rPr>
      </w:pPr>
    </w:p>
    <w:p w14:paraId="48730B20" w14:textId="316EA88F" w:rsidR="00F42C23" w:rsidRDefault="00F42C23" w:rsidP="00DE6738">
      <w:pPr>
        <w:ind w:left="993"/>
        <w:rPr>
          <w:rFonts w:ascii="Calibri" w:hAnsi="Calibri" w:cs="Book Antiqua"/>
          <w:i/>
          <w:color w:val="595959"/>
        </w:rPr>
      </w:pPr>
    </w:p>
    <w:p w14:paraId="145E8794" w14:textId="77777777" w:rsidR="00F42C23" w:rsidRDefault="00F42C23" w:rsidP="00DE6738">
      <w:pPr>
        <w:ind w:left="993"/>
        <w:rPr>
          <w:rFonts w:ascii="Calibri" w:hAnsi="Calibri" w:cs="Book Antiqua"/>
          <w:i/>
          <w:color w:val="595959"/>
        </w:rPr>
      </w:pPr>
    </w:p>
    <w:p w14:paraId="2801C18E" w14:textId="77777777" w:rsidR="00F42C23" w:rsidRDefault="00F42C23" w:rsidP="00DE6738">
      <w:pPr>
        <w:ind w:left="993"/>
        <w:rPr>
          <w:rFonts w:ascii="Calibri" w:hAnsi="Calibri" w:cs="Book Antiqua"/>
          <w:i/>
          <w:color w:val="595959"/>
        </w:rPr>
      </w:pPr>
    </w:p>
    <w:p w14:paraId="3B567C8F" w14:textId="5BAC608A" w:rsidR="00F42C23" w:rsidRDefault="00F42C23" w:rsidP="00DE6738">
      <w:pPr>
        <w:ind w:left="993"/>
        <w:rPr>
          <w:rFonts w:ascii="Calibri" w:hAnsi="Calibri" w:cs="Book Antiqua"/>
          <w:i/>
          <w:color w:val="595959"/>
        </w:rPr>
      </w:pPr>
    </w:p>
    <w:p w14:paraId="59904662" w14:textId="77777777" w:rsidR="006111D5" w:rsidRDefault="006111D5"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12CAA" w:rsidRPr="005219A9" w14:paraId="74382BBB" w14:textId="77777777" w:rsidTr="00C45CFF">
        <w:tc>
          <w:tcPr>
            <w:tcW w:w="2001" w:type="dxa"/>
            <w:shd w:val="clear" w:color="auto" w:fill="DBDBDB" w:themeFill="accent3" w:themeFillTint="66"/>
          </w:tcPr>
          <w:p w14:paraId="5EC4E7C7" w14:textId="77777777" w:rsidR="00712CAA" w:rsidRPr="005219A9" w:rsidRDefault="00712CA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2FCB853" w14:textId="77777777" w:rsidR="00712CAA" w:rsidRPr="005219A9" w:rsidRDefault="00712CAA" w:rsidP="00C45CFF">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712CAA" w:rsidRPr="005219A9" w14:paraId="0EEF0FED" w14:textId="77777777" w:rsidTr="00C45CFF">
        <w:tc>
          <w:tcPr>
            <w:tcW w:w="2001" w:type="dxa"/>
            <w:shd w:val="clear" w:color="auto" w:fill="DBDBDB" w:themeFill="accent3" w:themeFillTint="66"/>
          </w:tcPr>
          <w:p w14:paraId="29F28E22" w14:textId="77777777" w:rsidR="00712CAA" w:rsidRPr="005219A9" w:rsidRDefault="00712CAA" w:rsidP="00C45CFF">
            <w:pPr>
              <w:rPr>
                <w:rFonts w:ascii="Calibri" w:hAnsi="Calibri" w:cs="Book Antiqua"/>
                <w:b/>
                <w:bCs/>
              </w:rPr>
            </w:pPr>
            <w:r w:rsidRPr="005219A9">
              <w:rPr>
                <w:rFonts w:ascii="Calibri" w:hAnsi="Calibri" w:cs="Book Antiqua"/>
                <w:b/>
                <w:bCs/>
              </w:rPr>
              <w:t>Descripción:</w:t>
            </w:r>
          </w:p>
        </w:tc>
        <w:tc>
          <w:tcPr>
            <w:tcW w:w="5087" w:type="dxa"/>
          </w:tcPr>
          <w:p w14:paraId="59438917" w14:textId="77777777" w:rsidR="00712CAA" w:rsidRPr="005219A9" w:rsidRDefault="00712CAA" w:rsidP="00C45CFF">
            <w:pPr>
              <w:spacing w:line="259" w:lineRule="auto"/>
              <w:rPr>
                <w:rFonts w:ascii="Calibri" w:hAnsi="Calibri" w:cs="Book Antiqua"/>
              </w:rPr>
            </w:pPr>
            <w:r w:rsidRPr="009834E0">
              <w:rPr>
                <w:rFonts w:ascii="Calibri" w:hAnsi="Calibri" w:cs="Book Antiqua"/>
              </w:rPr>
              <w:t>Actualizar productos en el inventario</w:t>
            </w:r>
          </w:p>
        </w:tc>
      </w:tr>
      <w:tr w:rsidR="00712CAA" w:rsidRPr="005219A9" w14:paraId="326C4E21" w14:textId="77777777" w:rsidTr="00C45CFF">
        <w:tc>
          <w:tcPr>
            <w:tcW w:w="2001" w:type="dxa"/>
            <w:shd w:val="clear" w:color="auto" w:fill="DBDBDB" w:themeFill="accent3" w:themeFillTint="66"/>
          </w:tcPr>
          <w:p w14:paraId="04429F0A" w14:textId="77777777" w:rsidR="00712CAA" w:rsidRPr="005219A9" w:rsidRDefault="00712CA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ADBEEFE" w14:textId="5DDC07DC" w:rsidR="00712CAA" w:rsidRPr="005219A9" w:rsidRDefault="00712CAA" w:rsidP="00C45CFF">
            <w:pPr>
              <w:rPr>
                <w:rFonts w:ascii="Calibri" w:hAnsi="Calibri" w:cs="Book Antiqua"/>
              </w:rPr>
            </w:pPr>
            <w:r w:rsidRPr="005219A9">
              <w:rPr>
                <w:rFonts w:ascii="Calibri" w:hAnsi="Calibri" w:cs="Book Antiqua"/>
              </w:rPr>
              <w:t>RF-</w:t>
            </w:r>
            <w:r>
              <w:rPr>
                <w:rFonts w:ascii="Calibri" w:hAnsi="Calibri" w:cs="Book Antiqua"/>
              </w:rPr>
              <w:t>14</w:t>
            </w:r>
          </w:p>
        </w:tc>
      </w:tr>
      <w:tr w:rsidR="00712CAA" w:rsidRPr="005219A9" w14:paraId="79BD9393" w14:textId="77777777" w:rsidTr="00C45CFF">
        <w:tc>
          <w:tcPr>
            <w:tcW w:w="2001" w:type="dxa"/>
            <w:shd w:val="clear" w:color="auto" w:fill="DBDBDB" w:themeFill="accent3" w:themeFillTint="66"/>
          </w:tcPr>
          <w:p w14:paraId="7FFE293E" w14:textId="77777777" w:rsidR="00712CAA" w:rsidRPr="005219A9" w:rsidRDefault="00712CAA" w:rsidP="00C45CFF">
            <w:pPr>
              <w:rPr>
                <w:rFonts w:ascii="Calibri" w:hAnsi="Calibri" w:cs="Book Antiqua"/>
                <w:b/>
                <w:bCs/>
              </w:rPr>
            </w:pPr>
            <w:r w:rsidRPr="005219A9">
              <w:rPr>
                <w:rFonts w:ascii="Calibri" w:hAnsi="Calibri" w:cs="Book Antiqua"/>
                <w:b/>
                <w:bCs/>
              </w:rPr>
              <w:t>CU asociados:</w:t>
            </w:r>
          </w:p>
        </w:tc>
        <w:tc>
          <w:tcPr>
            <w:tcW w:w="5087" w:type="dxa"/>
          </w:tcPr>
          <w:p w14:paraId="548126E2" w14:textId="77777777" w:rsidR="00712CAA" w:rsidRPr="005219A9" w:rsidRDefault="00712CAA" w:rsidP="00C45CFF">
            <w:pPr>
              <w:rPr>
                <w:rFonts w:ascii="Calibri" w:hAnsi="Calibri" w:cs="Book Antiqua"/>
              </w:rPr>
            </w:pPr>
            <w:r w:rsidRPr="005219A9">
              <w:rPr>
                <w:rFonts w:ascii="Calibri" w:hAnsi="Calibri" w:cs="Book Antiqua"/>
              </w:rPr>
              <w:t>CU-</w:t>
            </w:r>
            <w:r>
              <w:rPr>
                <w:rFonts w:ascii="Calibri" w:hAnsi="Calibri" w:cs="Book Antiqua"/>
              </w:rPr>
              <w:t>14</w:t>
            </w:r>
          </w:p>
        </w:tc>
      </w:tr>
      <w:tr w:rsidR="00712CAA" w:rsidRPr="005219A9" w14:paraId="51692649" w14:textId="77777777" w:rsidTr="00C45CFF">
        <w:tc>
          <w:tcPr>
            <w:tcW w:w="2001" w:type="dxa"/>
            <w:shd w:val="clear" w:color="auto" w:fill="DBDBDB" w:themeFill="accent3" w:themeFillTint="66"/>
          </w:tcPr>
          <w:p w14:paraId="78D368AF" w14:textId="77777777" w:rsidR="00712CAA" w:rsidRPr="005219A9" w:rsidRDefault="00712CAA" w:rsidP="00C45CFF">
            <w:pPr>
              <w:rPr>
                <w:rFonts w:ascii="Calibri" w:hAnsi="Calibri" w:cs="Book Antiqua"/>
                <w:b/>
                <w:bCs/>
              </w:rPr>
            </w:pPr>
            <w:r w:rsidRPr="005219A9">
              <w:rPr>
                <w:rFonts w:ascii="Calibri" w:hAnsi="Calibri" w:cs="Book Antiqua"/>
                <w:b/>
                <w:bCs/>
              </w:rPr>
              <w:t>Esc. Asociados:</w:t>
            </w:r>
          </w:p>
        </w:tc>
        <w:tc>
          <w:tcPr>
            <w:tcW w:w="5087" w:type="dxa"/>
          </w:tcPr>
          <w:p w14:paraId="6163EC32" w14:textId="61F5EBFB" w:rsidR="00712CAA" w:rsidRPr="005219A9" w:rsidRDefault="00712CAA" w:rsidP="00C45CFF">
            <w:pPr>
              <w:rPr>
                <w:rFonts w:ascii="Calibri" w:hAnsi="Calibri" w:cs="Book Antiqua"/>
              </w:rPr>
            </w:pPr>
            <w:r w:rsidRPr="005219A9">
              <w:rPr>
                <w:rFonts w:ascii="Calibri" w:hAnsi="Calibri" w:cs="Book Antiqua"/>
              </w:rPr>
              <w:t>ES-</w:t>
            </w:r>
            <w:r>
              <w:rPr>
                <w:rFonts w:ascii="Calibri" w:hAnsi="Calibri" w:cs="Book Antiqua"/>
              </w:rPr>
              <w:t>14.2</w:t>
            </w:r>
          </w:p>
        </w:tc>
      </w:tr>
    </w:tbl>
    <w:p w14:paraId="523D8746" w14:textId="4F7A7F05" w:rsidR="000E139C" w:rsidRDefault="000E139C" w:rsidP="000E139C">
      <w:pPr>
        <w:rPr>
          <w:rFonts w:ascii="Calibri" w:hAnsi="Calibri" w:cs="Book Antiqua"/>
          <w:i/>
          <w:color w:val="595959"/>
        </w:rPr>
      </w:pPr>
    </w:p>
    <w:p w14:paraId="23A369A7" w14:textId="5F751469" w:rsidR="000E139C" w:rsidRDefault="006111D5" w:rsidP="000E139C">
      <w:pPr>
        <w:rPr>
          <w:rFonts w:ascii="Calibri" w:hAnsi="Calibri" w:cs="Book Antiqua"/>
          <w:i/>
          <w:color w:val="595959"/>
        </w:rPr>
      </w:pPr>
      <w:r w:rsidRPr="006111D5">
        <w:rPr>
          <w:rFonts w:ascii="Calibri" w:hAnsi="Calibri" w:cs="Book Antiqua"/>
          <w:i/>
          <w:noProof/>
          <w:color w:val="595959"/>
        </w:rPr>
        <w:drawing>
          <wp:anchor distT="0" distB="0" distL="114300" distR="114300" simplePos="0" relativeHeight="251849728" behindDoc="0" locked="0" layoutInCell="1" allowOverlap="1" wp14:anchorId="4049B640" wp14:editId="0101AE9F">
            <wp:simplePos x="0" y="0"/>
            <wp:positionH relativeFrom="margin">
              <wp:align>center</wp:align>
            </wp:positionH>
            <wp:positionV relativeFrom="paragraph">
              <wp:posOffset>8255</wp:posOffset>
            </wp:positionV>
            <wp:extent cx="5280660" cy="3003550"/>
            <wp:effectExtent l="0" t="0" r="0" b="6350"/>
            <wp:wrapNone/>
            <wp:docPr id="1525192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92755" name="Imagen 1" descr="Interfaz de usuario gráfica,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80660" cy="3003550"/>
                    </a:xfrm>
                    <a:prstGeom prst="rect">
                      <a:avLst/>
                    </a:prstGeom>
                  </pic:spPr>
                </pic:pic>
              </a:graphicData>
            </a:graphic>
            <wp14:sizeRelH relativeFrom="page">
              <wp14:pctWidth>0</wp14:pctWidth>
            </wp14:sizeRelH>
            <wp14:sizeRelV relativeFrom="page">
              <wp14:pctHeight>0</wp14:pctHeight>
            </wp14:sizeRelV>
          </wp:anchor>
        </w:drawing>
      </w:r>
    </w:p>
    <w:p w14:paraId="090FD64A" w14:textId="19E3393F" w:rsidR="000E139C" w:rsidRDefault="000E139C" w:rsidP="000E139C">
      <w:pPr>
        <w:rPr>
          <w:rFonts w:ascii="Calibri" w:hAnsi="Calibri" w:cs="Book Antiqua"/>
          <w:i/>
          <w:color w:val="595959"/>
        </w:rPr>
      </w:pPr>
    </w:p>
    <w:p w14:paraId="72254EBB" w14:textId="6840A350" w:rsidR="000E139C" w:rsidRDefault="000E139C" w:rsidP="000E139C">
      <w:pPr>
        <w:rPr>
          <w:rFonts w:ascii="Calibri" w:hAnsi="Calibri" w:cs="Book Antiqua"/>
          <w:i/>
          <w:color w:val="595959"/>
        </w:rPr>
      </w:pPr>
    </w:p>
    <w:p w14:paraId="69C39339" w14:textId="78B51483" w:rsidR="000E139C" w:rsidRDefault="000E139C" w:rsidP="000E139C">
      <w:pPr>
        <w:rPr>
          <w:rFonts w:ascii="Calibri" w:hAnsi="Calibri" w:cs="Book Antiqua"/>
          <w:i/>
          <w:color w:val="595959"/>
        </w:rPr>
      </w:pPr>
    </w:p>
    <w:p w14:paraId="3A44A67D" w14:textId="4155E9F7" w:rsidR="000E139C" w:rsidRDefault="000E139C" w:rsidP="000E139C">
      <w:pPr>
        <w:rPr>
          <w:rFonts w:ascii="Calibri" w:hAnsi="Calibri" w:cs="Book Antiqua"/>
          <w:i/>
          <w:color w:val="595959"/>
        </w:rPr>
      </w:pPr>
    </w:p>
    <w:p w14:paraId="6CF9CD3D" w14:textId="533BB52F" w:rsidR="000E139C" w:rsidRDefault="000E139C" w:rsidP="000E139C">
      <w:pPr>
        <w:rPr>
          <w:rFonts w:ascii="Calibri" w:hAnsi="Calibri" w:cs="Book Antiqua"/>
          <w:i/>
          <w:color w:val="595959"/>
        </w:rPr>
      </w:pPr>
    </w:p>
    <w:p w14:paraId="2B4946EA" w14:textId="77777777" w:rsidR="000E139C" w:rsidRDefault="000E139C" w:rsidP="000E139C">
      <w:pPr>
        <w:rPr>
          <w:rFonts w:ascii="Calibri" w:hAnsi="Calibri" w:cs="Book Antiqua"/>
          <w:i/>
          <w:color w:val="595959"/>
        </w:rPr>
      </w:pPr>
    </w:p>
    <w:p w14:paraId="62B625FC" w14:textId="11E2F620" w:rsidR="000E139C" w:rsidRDefault="000E139C" w:rsidP="000E139C">
      <w:pPr>
        <w:rPr>
          <w:rFonts w:ascii="Calibri" w:hAnsi="Calibri" w:cs="Book Antiqua"/>
          <w:i/>
          <w:color w:val="595959"/>
        </w:rPr>
      </w:pPr>
    </w:p>
    <w:p w14:paraId="158B18DB" w14:textId="77777777" w:rsidR="000E139C" w:rsidRDefault="000E139C" w:rsidP="000E139C">
      <w:pPr>
        <w:rPr>
          <w:rFonts w:ascii="Calibri" w:hAnsi="Calibri" w:cs="Book Antiqua"/>
          <w:i/>
          <w:color w:val="595959"/>
        </w:rPr>
      </w:pPr>
    </w:p>
    <w:p w14:paraId="3F577E8A" w14:textId="5AD72290" w:rsidR="000E139C" w:rsidRDefault="000E139C" w:rsidP="000E139C">
      <w:pPr>
        <w:rPr>
          <w:rFonts w:ascii="Calibri" w:hAnsi="Calibri" w:cs="Book Antiqua"/>
          <w:i/>
          <w:color w:val="595959"/>
        </w:rPr>
      </w:pPr>
    </w:p>
    <w:p w14:paraId="43F02460" w14:textId="77777777" w:rsidR="000E139C" w:rsidRDefault="000E139C" w:rsidP="000E139C">
      <w:pPr>
        <w:rPr>
          <w:rFonts w:ascii="Calibri" w:hAnsi="Calibri" w:cs="Book Antiqua"/>
          <w:i/>
          <w:color w:val="595959"/>
        </w:rPr>
      </w:pPr>
    </w:p>
    <w:p w14:paraId="7C7FD4E0" w14:textId="4C37CB10" w:rsidR="000E139C" w:rsidRPr="008F4F24" w:rsidRDefault="000E139C" w:rsidP="000E139C">
      <w:pPr>
        <w:rPr>
          <w:rFonts w:ascii="Calibri" w:hAnsi="Calibri" w:cs="Book Antiqua"/>
          <w:iCs/>
          <w:color w:val="595959"/>
        </w:rPr>
      </w:pPr>
    </w:p>
    <w:p w14:paraId="2E083C73" w14:textId="4ABDE3BE" w:rsidR="000E139C" w:rsidRDefault="000E139C" w:rsidP="000E139C">
      <w:pPr>
        <w:rPr>
          <w:rFonts w:ascii="Calibri" w:hAnsi="Calibri" w:cs="Book Antiqua"/>
          <w:i/>
          <w:color w:val="595959"/>
        </w:rPr>
      </w:pPr>
    </w:p>
    <w:p w14:paraId="65588595" w14:textId="77777777" w:rsidR="000E139C" w:rsidRDefault="000E139C" w:rsidP="000E139C">
      <w:pPr>
        <w:rPr>
          <w:rFonts w:ascii="Calibri" w:hAnsi="Calibri" w:cs="Book Antiqua"/>
          <w:i/>
          <w:color w:val="595959"/>
        </w:rPr>
      </w:pPr>
    </w:p>
    <w:p w14:paraId="5A0D8299" w14:textId="0B7881B4" w:rsidR="000E139C" w:rsidRDefault="000E139C" w:rsidP="000E139C">
      <w:pPr>
        <w:rPr>
          <w:rFonts w:ascii="Calibri" w:hAnsi="Calibri" w:cs="Book Antiqua"/>
          <w:i/>
          <w:color w:val="595959"/>
        </w:rPr>
      </w:pPr>
    </w:p>
    <w:p w14:paraId="72CDF74F" w14:textId="77777777" w:rsidR="000E139C" w:rsidRDefault="000E139C" w:rsidP="000E139C">
      <w:pPr>
        <w:rPr>
          <w:rFonts w:ascii="Calibri" w:hAnsi="Calibri" w:cs="Book Antiqua"/>
          <w:i/>
          <w:color w:val="595959"/>
        </w:rPr>
      </w:pPr>
    </w:p>
    <w:p w14:paraId="1C399D0E" w14:textId="77777777" w:rsidR="000E139C" w:rsidRDefault="000E139C" w:rsidP="000E139C">
      <w:pPr>
        <w:rPr>
          <w:rFonts w:ascii="Calibri" w:hAnsi="Calibri" w:cs="Book Antiqua"/>
          <w:i/>
          <w:color w:val="595959"/>
        </w:rPr>
      </w:pPr>
    </w:p>
    <w:p w14:paraId="4650A6DC" w14:textId="61D88931" w:rsidR="00B11347" w:rsidRPr="0039736F" w:rsidRDefault="00B11347"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4F5B71B4" w14:textId="77777777" w:rsidTr="00614B45">
        <w:tc>
          <w:tcPr>
            <w:tcW w:w="2001" w:type="dxa"/>
            <w:shd w:val="clear" w:color="auto" w:fill="DBDBDB" w:themeFill="accent3" w:themeFillTint="66"/>
          </w:tcPr>
          <w:p w14:paraId="0CBD5A9E"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74A102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C47366" w:rsidRPr="005219A9" w14:paraId="0EC78E4B" w14:textId="77777777" w:rsidTr="00614B45">
        <w:tc>
          <w:tcPr>
            <w:tcW w:w="2001" w:type="dxa"/>
            <w:shd w:val="clear" w:color="auto" w:fill="DBDBDB" w:themeFill="accent3" w:themeFillTint="66"/>
          </w:tcPr>
          <w:p w14:paraId="0225DAB0"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014352AE" w14:textId="77777777" w:rsidR="00C47366" w:rsidRPr="005219A9" w:rsidRDefault="00C47366" w:rsidP="00614B45">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C47366" w:rsidRPr="005219A9" w14:paraId="56761035" w14:textId="77777777" w:rsidTr="00614B45">
        <w:tc>
          <w:tcPr>
            <w:tcW w:w="2001" w:type="dxa"/>
            <w:shd w:val="clear" w:color="auto" w:fill="DBDBDB" w:themeFill="accent3" w:themeFillTint="66"/>
          </w:tcPr>
          <w:p w14:paraId="18AA9CB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4C195E"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15</w:t>
            </w:r>
          </w:p>
        </w:tc>
      </w:tr>
      <w:tr w:rsidR="00C47366" w:rsidRPr="005219A9" w14:paraId="1C5D8162" w14:textId="77777777" w:rsidTr="00614B45">
        <w:tc>
          <w:tcPr>
            <w:tcW w:w="2001" w:type="dxa"/>
            <w:shd w:val="clear" w:color="auto" w:fill="DBDBDB" w:themeFill="accent3" w:themeFillTint="66"/>
          </w:tcPr>
          <w:p w14:paraId="0A58A43D"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05A1699E"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15</w:t>
            </w:r>
          </w:p>
        </w:tc>
      </w:tr>
      <w:tr w:rsidR="00C47366" w:rsidRPr="005219A9" w14:paraId="06550CD0" w14:textId="77777777" w:rsidTr="00614B45">
        <w:tc>
          <w:tcPr>
            <w:tcW w:w="2001" w:type="dxa"/>
            <w:shd w:val="clear" w:color="auto" w:fill="DBDBDB" w:themeFill="accent3" w:themeFillTint="66"/>
          </w:tcPr>
          <w:p w14:paraId="4A393BCE"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10B83850" w14:textId="71590C52"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15.</w:t>
            </w:r>
            <w:r w:rsidRPr="005219A9">
              <w:rPr>
                <w:rFonts w:ascii="Calibri" w:hAnsi="Calibri" w:cs="Book Antiqua"/>
              </w:rPr>
              <w:t>1</w:t>
            </w:r>
          </w:p>
        </w:tc>
      </w:tr>
    </w:tbl>
    <w:p w14:paraId="47951911" w14:textId="6DFB3741" w:rsidR="00DE6738" w:rsidRPr="0039736F" w:rsidRDefault="00DE6738" w:rsidP="00DE6738">
      <w:pPr>
        <w:ind w:left="709"/>
        <w:jc w:val="both"/>
        <w:rPr>
          <w:rFonts w:ascii="Calibri" w:hAnsi="Calibri" w:cs="Book Antiqua"/>
          <w:i/>
          <w:color w:val="0000FF"/>
        </w:rPr>
      </w:pPr>
    </w:p>
    <w:p w14:paraId="3DEF8AAD" w14:textId="598397B2" w:rsidR="00DE6738" w:rsidRPr="0039736F" w:rsidRDefault="00E76EEC" w:rsidP="00DE6738">
      <w:pPr>
        <w:jc w:val="both"/>
        <w:rPr>
          <w:rFonts w:ascii="Calibri" w:hAnsi="Calibri" w:cs="Book Antiqua"/>
          <w:i/>
          <w:color w:val="595959"/>
        </w:rPr>
      </w:pPr>
      <w:r w:rsidRPr="00672EF2">
        <w:rPr>
          <w:rFonts w:ascii="Calibri" w:hAnsi="Calibri" w:cs="Book Antiqua"/>
          <w:i/>
          <w:noProof/>
          <w:color w:val="595959"/>
        </w:rPr>
        <w:drawing>
          <wp:anchor distT="0" distB="0" distL="114300" distR="114300" simplePos="0" relativeHeight="251820032" behindDoc="0" locked="0" layoutInCell="1" allowOverlap="1" wp14:anchorId="432749CF" wp14:editId="0A0B3975">
            <wp:simplePos x="0" y="0"/>
            <wp:positionH relativeFrom="margin">
              <wp:align>center</wp:align>
            </wp:positionH>
            <wp:positionV relativeFrom="paragraph">
              <wp:posOffset>10795</wp:posOffset>
            </wp:positionV>
            <wp:extent cx="5272405" cy="2987405"/>
            <wp:effectExtent l="0" t="0" r="4445" b="3810"/>
            <wp:wrapNone/>
            <wp:docPr id="131999345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3456" name="Imagen 1" descr="Interfaz de usuario gráfica&#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2405" cy="2987405"/>
                    </a:xfrm>
                    <a:prstGeom prst="rect">
                      <a:avLst/>
                    </a:prstGeom>
                  </pic:spPr>
                </pic:pic>
              </a:graphicData>
            </a:graphic>
            <wp14:sizeRelH relativeFrom="page">
              <wp14:pctWidth>0</wp14:pctWidth>
            </wp14:sizeRelH>
            <wp14:sizeRelV relativeFrom="page">
              <wp14:pctHeight>0</wp14:pctHeight>
            </wp14:sizeRelV>
          </wp:anchor>
        </w:drawing>
      </w:r>
    </w:p>
    <w:p w14:paraId="29A7DF19" w14:textId="1BAA5513" w:rsidR="00DE6738" w:rsidRPr="0039736F" w:rsidRDefault="00DE6738" w:rsidP="00DE6738">
      <w:pPr>
        <w:jc w:val="both"/>
        <w:rPr>
          <w:rFonts w:ascii="Calibri" w:hAnsi="Calibri" w:cs="Book Antiqua"/>
          <w:i/>
          <w:color w:val="595959"/>
        </w:rPr>
      </w:pPr>
    </w:p>
    <w:p w14:paraId="28268A2A" w14:textId="766A1618" w:rsidR="00DE6738" w:rsidRPr="0039736F" w:rsidRDefault="00DE6738" w:rsidP="00DE6738">
      <w:pPr>
        <w:jc w:val="both"/>
        <w:rPr>
          <w:rFonts w:ascii="Calibri" w:hAnsi="Calibri" w:cs="Book Antiqua"/>
          <w:i/>
          <w:color w:val="595959"/>
        </w:rPr>
      </w:pPr>
    </w:p>
    <w:p w14:paraId="698F3D0E" w14:textId="35DFA78D"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51D1ABBF" w:rsidR="00DE6738" w:rsidRPr="0039736F" w:rsidRDefault="00DE6738" w:rsidP="00DE6738">
      <w:pPr>
        <w:pStyle w:val="Sinespaciado"/>
        <w:rPr>
          <w:lang w:eastAsia="ar-SA"/>
        </w:rPr>
      </w:pPr>
    </w:p>
    <w:p w14:paraId="46478E08" w14:textId="33A56118" w:rsidR="00DE6738" w:rsidRDefault="00DE6738" w:rsidP="00B11347">
      <w:pPr>
        <w:jc w:val="center"/>
        <w:rPr>
          <w:rFonts w:ascii="Calibri" w:hAnsi="Calibri" w:cs="Book Antiqua"/>
          <w:i/>
          <w:color w:val="595959"/>
        </w:rPr>
      </w:pPr>
    </w:p>
    <w:p w14:paraId="767848EE" w14:textId="614EC661" w:rsidR="00DE6738" w:rsidRDefault="00DE6738" w:rsidP="00DE6738">
      <w:pPr>
        <w:rPr>
          <w:rFonts w:ascii="Calibri" w:hAnsi="Calibri" w:cs="Book Antiqua"/>
          <w:i/>
          <w:color w:val="595959"/>
        </w:rPr>
      </w:pPr>
    </w:p>
    <w:p w14:paraId="24C93ACC" w14:textId="599E8BB6" w:rsidR="00C47366" w:rsidRDefault="00C47366" w:rsidP="00DE6738">
      <w:pPr>
        <w:rPr>
          <w:rFonts w:ascii="Calibri" w:hAnsi="Calibri" w:cs="Book Antiqua"/>
          <w:i/>
          <w:color w:val="595959"/>
        </w:rPr>
      </w:pPr>
    </w:p>
    <w:p w14:paraId="1E909FAA" w14:textId="77777777" w:rsidR="00C47366" w:rsidRDefault="00C47366" w:rsidP="00DE6738">
      <w:pPr>
        <w:rPr>
          <w:rFonts w:ascii="Calibri" w:hAnsi="Calibri" w:cs="Book Antiqua"/>
          <w:i/>
          <w:color w:val="595959"/>
        </w:rPr>
      </w:pPr>
    </w:p>
    <w:p w14:paraId="0CED4D4B" w14:textId="77777777" w:rsidR="00C47366" w:rsidRDefault="00C47366" w:rsidP="00DE6738">
      <w:pPr>
        <w:rPr>
          <w:rFonts w:ascii="Calibri" w:hAnsi="Calibri" w:cs="Book Antiqua"/>
          <w:i/>
          <w:color w:val="595959"/>
        </w:rPr>
      </w:pPr>
    </w:p>
    <w:p w14:paraId="4D6B5B72" w14:textId="77777777" w:rsidR="00C47366" w:rsidRDefault="00C47366" w:rsidP="00DE6738">
      <w:pPr>
        <w:rPr>
          <w:rFonts w:ascii="Calibri" w:hAnsi="Calibri" w:cs="Book Antiqua"/>
          <w:i/>
          <w:color w:val="595959"/>
        </w:rPr>
      </w:pPr>
    </w:p>
    <w:p w14:paraId="5700D440" w14:textId="77777777" w:rsidR="00C47366" w:rsidRDefault="00C47366" w:rsidP="00DE6738">
      <w:pPr>
        <w:rPr>
          <w:rFonts w:ascii="Calibri" w:hAnsi="Calibri" w:cs="Book Antiqua"/>
          <w:i/>
          <w:color w:val="595959"/>
        </w:rPr>
      </w:pPr>
    </w:p>
    <w:p w14:paraId="5FE57C7D" w14:textId="77777777" w:rsidR="00C47366" w:rsidRPr="008F4F24" w:rsidRDefault="00C47366" w:rsidP="00DE6738">
      <w:pPr>
        <w:rPr>
          <w:rFonts w:ascii="Calibri" w:hAnsi="Calibri" w:cs="Book Antiqua"/>
          <w:iCs/>
          <w:color w:val="595959"/>
        </w:rPr>
      </w:pPr>
    </w:p>
    <w:p w14:paraId="66922A6E" w14:textId="77777777" w:rsidR="00C47366" w:rsidRDefault="00C47366" w:rsidP="00DE6738">
      <w:pPr>
        <w:rPr>
          <w:rFonts w:ascii="Calibri" w:hAnsi="Calibri" w:cs="Book Antiqua"/>
          <w:i/>
          <w:color w:val="595959"/>
        </w:rPr>
      </w:pPr>
    </w:p>
    <w:p w14:paraId="1991EB09" w14:textId="77777777" w:rsidR="00C47366" w:rsidRDefault="00C47366" w:rsidP="00DE6738">
      <w:pPr>
        <w:rPr>
          <w:rFonts w:ascii="Calibri" w:hAnsi="Calibri" w:cs="Book Antiqua"/>
          <w:i/>
          <w:color w:val="595959"/>
        </w:rPr>
      </w:pPr>
    </w:p>
    <w:p w14:paraId="2A97937B" w14:textId="38BFD287"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76EEC" w:rsidRPr="005219A9" w14:paraId="28074B3F" w14:textId="77777777" w:rsidTr="00C45CFF">
        <w:tc>
          <w:tcPr>
            <w:tcW w:w="2001" w:type="dxa"/>
            <w:shd w:val="clear" w:color="auto" w:fill="DBDBDB" w:themeFill="accent3" w:themeFillTint="66"/>
          </w:tcPr>
          <w:p w14:paraId="2B4C52A9" w14:textId="77777777" w:rsidR="00E76EEC" w:rsidRPr="005219A9" w:rsidRDefault="00E76EE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A0BF6C9" w14:textId="55CBF79C" w:rsidR="00E76EEC" w:rsidRPr="005219A9" w:rsidRDefault="00E76EEC" w:rsidP="00C45CFF">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E76EEC" w:rsidRPr="005219A9" w14:paraId="424D3E78" w14:textId="77777777" w:rsidTr="00C45CFF">
        <w:tc>
          <w:tcPr>
            <w:tcW w:w="2001" w:type="dxa"/>
            <w:shd w:val="clear" w:color="auto" w:fill="DBDBDB" w:themeFill="accent3" w:themeFillTint="66"/>
          </w:tcPr>
          <w:p w14:paraId="3ADE7BA4" w14:textId="77777777" w:rsidR="00E76EEC" w:rsidRPr="005219A9" w:rsidRDefault="00E76EEC" w:rsidP="00C45CFF">
            <w:pPr>
              <w:rPr>
                <w:rFonts w:ascii="Calibri" w:hAnsi="Calibri" w:cs="Book Antiqua"/>
                <w:b/>
                <w:bCs/>
              </w:rPr>
            </w:pPr>
            <w:r w:rsidRPr="005219A9">
              <w:rPr>
                <w:rFonts w:ascii="Calibri" w:hAnsi="Calibri" w:cs="Book Antiqua"/>
                <w:b/>
                <w:bCs/>
              </w:rPr>
              <w:t>Descripción:</w:t>
            </w:r>
          </w:p>
        </w:tc>
        <w:tc>
          <w:tcPr>
            <w:tcW w:w="5087" w:type="dxa"/>
          </w:tcPr>
          <w:p w14:paraId="043A0E8F" w14:textId="39625F45" w:rsidR="00E76EEC" w:rsidRPr="005219A9" w:rsidRDefault="00E76EEC" w:rsidP="00C45CFF">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E76EEC" w:rsidRPr="005219A9" w14:paraId="75D8EBC9" w14:textId="77777777" w:rsidTr="00C45CFF">
        <w:tc>
          <w:tcPr>
            <w:tcW w:w="2001" w:type="dxa"/>
            <w:shd w:val="clear" w:color="auto" w:fill="DBDBDB" w:themeFill="accent3" w:themeFillTint="66"/>
          </w:tcPr>
          <w:p w14:paraId="2862561D" w14:textId="77777777" w:rsidR="00E76EEC" w:rsidRPr="005219A9" w:rsidRDefault="00E76EE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F8E6C2D" w14:textId="17449B3F" w:rsidR="00E76EEC" w:rsidRPr="005219A9" w:rsidRDefault="00E76EEC" w:rsidP="00C45CFF">
            <w:pPr>
              <w:rPr>
                <w:rFonts w:ascii="Calibri" w:hAnsi="Calibri" w:cs="Book Antiqua"/>
              </w:rPr>
            </w:pPr>
            <w:r w:rsidRPr="005219A9">
              <w:rPr>
                <w:rFonts w:ascii="Calibri" w:hAnsi="Calibri" w:cs="Book Antiqua"/>
              </w:rPr>
              <w:t>RF-</w:t>
            </w:r>
            <w:r>
              <w:rPr>
                <w:rFonts w:ascii="Calibri" w:hAnsi="Calibri" w:cs="Book Antiqua"/>
              </w:rPr>
              <w:t>15</w:t>
            </w:r>
          </w:p>
        </w:tc>
      </w:tr>
      <w:tr w:rsidR="00E76EEC" w:rsidRPr="005219A9" w14:paraId="3BA87048" w14:textId="77777777" w:rsidTr="00C45CFF">
        <w:tc>
          <w:tcPr>
            <w:tcW w:w="2001" w:type="dxa"/>
            <w:shd w:val="clear" w:color="auto" w:fill="DBDBDB" w:themeFill="accent3" w:themeFillTint="66"/>
          </w:tcPr>
          <w:p w14:paraId="1DDA7E60" w14:textId="77777777" w:rsidR="00E76EEC" w:rsidRPr="005219A9" w:rsidRDefault="00E76EEC" w:rsidP="00C45CFF">
            <w:pPr>
              <w:rPr>
                <w:rFonts w:ascii="Calibri" w:hAnsi="Calibri" w:cs="Book Antiqua"/>
                <w:b/>
                <w:bCs/>
              </w:rPr>
            </w:pPr>
            <w:r w:rsidRPr="005219A9">
              <w:rPr>
                <w:rFonts w:ascii="Calibri" w:hAnsi="Calibri" w:cs="Book Antiqua"/>
                <w:b/>
                <w:bCs/>
              </w:rPr>
              <w:t>CU asociados:</w:t>
            </w:r>
          </w:p>
        </w:tc>
        <w:tc>
          <w:tcPr>
            <w:tcW w:w="5087" w:type="dxa"/>
          </w:tcPr>
          <w:p w14:paraId="622EE232" w14:textId="5866AD47" w:rsidR="00E76EEC" w:rsidRPr="005219A9" w:rsidRDefault="00E76EEC" w:rsidP="00C45CFF">
            <w:pPr>
              <w:rPr>
                <w:rFonts w:ascii="Calibri" w:hAnsi="Calibri" w:cs="Book Antiqua"/>
              </w:rPr>
            </w:pPr>
            <w:r w:rsidRPr="005219A9">
              <w:rPr>
                <w:rFonts w:ascii="Calibri" w:hAnsi="Calibri" w:cs="Book Antiqua"/>
              </w:rPr>
              <w:t>CU-</w:t>
            </w:r>
            <w:r>
              <w:rPr>
                <w:rFonts w:ascii="Calibri" w:hAnsi="Calibri" w:cs="Book Antiqua"/>
              </w:rPr>
              <w:t>15</w:t>
            </w:r>
          </w:p>
        </w:tc>
      </w:tr>
      <w:tr w:rsidR="00E76EEC" w:rsidRPr="005219A9" w14:paraId="508008F5" w14:textId="77777777" w:rsidTr="00C45CFF">
        <w:tc>
          <w:tcPr>
            <w:tcW w:w="2001" w:type="dxa"/>
            <w:shd w:val="clear" w:color="auto" w:fill="DBDBDB" w:themeFill="accent3" w:themeFillTint="66"/>
          </w:tcPr>
          <w:p w14:paraId="47E84502" w14:textId="77777777" w:rsidR="00E76EEC" w:rsidRPr="005219A9" w:rsidRDefault="00E76EEC" w:rsidP="00C45CFF">
            <w:pPr>
              <w:rPr>
                <w:rFonts w:ascii="Calibri" w:hAnsi="Calibri" w:cs="Book Antiqua"/>
                <w:b/>
                <w:bCs/>
              </w:rPr>
            </w:pPr>
            <w:r w:rsidRPr="005219A9">
              <w:rPr>
                <w:rFonts w:ascii="Calibri" w:hAnsi="Calibri" w:cs="Book Antiqua"/>
                <w:b/>
                <w:bCs/>
              </w:rPr>
              <w:t>Esc. Asociados:</w:t>
            </w:r>
          </w:p>
        </w:tc>
        <w:tc>
          <w:tcPr>
            <w:tcW w:w="5087" w:type="dxa"/>
          </w:tcPr>
          <w:p w14:paraId="34AC492D" w14:textId="6CA23650" w:rsidR="00E76EEC" w:rsidRPr="005219A9" w:rsidRDefault="00E76EEC" w:rsidP="00C45CFF">
            <w:pPr>
              <w:rPr>
                <w:rFonts w:ascii="Calibri" w:hAnsi="Calibri" w:cs="Book Antiqua"/>
              </w:rPr>
            </w:pPr>
            <w:r w:rsidRPr="005219A9">
              <w:rPr>
                <w:rFonts w:ascii="Calibri" w:hAnsi="Calibri" w:cs="Book Antiqua"/>
              </w:rPr>
              <w:t>ES-</w:t>
            </w:r>
            <w:r>
              <w:rPr>
                <w:rFonts w:ascii="Calibri" w:hAnsi="Calibri" w:cs="Book Antiqua"/>
              </w:rPr>
              <w:t>15.2</w:t>
            </w:r>
          </w:p>
        </w:tc>
      </w:tr>
    </w:tbl>
    <w:p w14:paraId="1B64CB25" w14:textId="1ECFD05B" w:rsidR="00C47366" w:rsidRDefault="00C47366" w:rsidP="00DE6738">
      <w:pPr>
        <w:rPr>
          <w:rFonts w:ascii="Calibri" w:hAnsi="Calibri" w:cs="Book Antiqua"/>
          <w:i/>
          <w:color w:val="595959"/>
        </w:rPr>
      </w:pPr>
    </w:p>
    <w:p w14:paraId="0903BB28" w14:textId="67B55DC2" w:rsidR="00C47366" w:rsidRDefault="00E76EEC" w:rsidP="00DE6738">
      <w:pPr>
        <w:rPr>
          <w:rFonts w:ascii="Calibri" w:hAnsi="Calibri" w:cs="Book Antiqua"/>
          <w:i/>
          <w:color w:val="595959"/>
        </w:rPr>
      </w:pPr>
      <w:r w:rsidRPr="00E76EEC">
        <w:rPr>
          <w:rFonts w:ascii="Calibri" w:hAnsi="Calibri" w:cs="Book Antiqua"/>
          <w:i/>
          <w:noProof/>
          <w:color w:val="595959"/>
        </w:rPr>
        <w:drawing>
          <wp:anchor distT="0" distB="0" distL="114300" distR="114300" simplePos="0" relativeHeight="251850752" behindDoc="0" locked="0" layoutInCell="1" allowOverlap="1" wp14:anchorId="493BF3DE" wp14:editId="6091B0BD">
            <wp:simplePos x="0" y="0"/>
            <wp:positionH relativeFrom="margin">
              <wp:align>center</wp:align>
            </wp:positionH>
            <wp:positionV relativeFrom="paragraph">
              <wp:posOffset>6350</wp:posOffset>
            </wp:positionV>
            <wp:extent cx="5272405" cy="2994660"/>
            <wp:effectExtent l="0" t="0" r="4445" b="0"/>
            <wp:wrapNone/>
            <wp:docPr id="1010472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2279"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2405" cy="2994660"/>
                    </a:xfrm>
                    <a:prstGeom prst="rect">
                      <a:avLst/>
                    </a:prstGeom>
                  </pic:spPr>
                </pic:pic>
              </a:graphicData>
            </a:graphic>
            <wp14:sizeRelH relativeFrom="page">
              <wp14:pctWidth>0</wp14:pctWidth>
            </wp14:sizeRelH>
            <wp14:sizeRelV relativeFrom="page">
              <wp14:pctHeight>0</wp14:pctHeight>
            </wp14:sizeRelV>
          </wp:anchor>
        </w:drawing>
      </w:r>
    </w:p>
    <w:p w14:paraId="111B3D15" w14:textId="195C88B8" w:rsidR="00C47366" w:rsidRDefault="00C47366" w:rsidP="00DE6738">
      <w:pPr>
        <w:rPr>
          <w:rFonts w:ascii="Calibri" w:hAnsi="Calibri" w:cs="Book Antiqua"/>
          <w:i/>
          <w:color w:val="595959"/>
        </w:rPr>
      </w:pPr>
    </w:p>
    <w:p w14:paraId="59ADBDDF" w14:textId="1B64E08A" w:rsidR="00C47366" w:rsidRDefault="00C47366" w:rsidP="00DE6738">
      <w:pPr>
        <w:rPr>
          <w:rFonts w:ascii="Calibri" w:hAnsi="Calibri" w:cs="Book Antiqua"/>
          <w:i/>
          <w:color w:val="595959"/>
        </w:rPr>
      </w:pPr>
    </w:p>
    <w:p w14:paraId="0E286647" w14:textId="0815644B" w:rsidR="00C47366" w:rsidRDefault="00C47366" w:rsidP="00DE6738">
      <w:pPr>
        <w:rPr>
          <w:rFonts w:ascii="Calibri" w:hAnsi="Calibri" w:cs="Book Antiqua"/>
          <w:i/>
          <w:color w:val="595959"/>
        </w:rPr>
      </w:pPr>
    </w:p>
    <w:p w14:paraId="77283B37" w14:textId="773317AD" w:rsidR="00C47366" w:rsidRDefault="00C47366" w:rsidP="00DE6738">
      <w:pPr>
        <w:rPr>
          <w:rFonts w:ascii="Calibri" w:hAnsi="Calibri" w:cs="Book Antiqua"/>
          <w:i/>
          <w:color w:val="595959"/>
        </w:rPr>
      </w:pPr>
    </w:p>
    <w:p w14:paraId="5E0E0DE0" w14:textId="473FA3C5" w:rsidR="00C47366" w:rsidRDefault="00C47366" w:rsidP="00DE6738">
      <w:pPr>
        <w:rPr>
          <w:rFonts w:ascii="Calibri" w:hAnsi="Calibri" w:cs="Book Antiqua"/>
          <w:i/>
          <w:color w:val="595959"/>
        </w:rPr>
      </w:pPr>
    </w:p>
    <w:p w14:paraId="4B5279B2" w14:textId="77777777" w:rsidR="00C47366" w:rsidRDefault="00C47366" w:rsidP="00DE6738">
      <w:pPr>
        <w:rPr>
          <w:rFonts w:ascii="Calibri" w:hAnsi="Calibri" w:cs="Book Antiqua"/>
          <w:i/>
          <w:color w:val="595959"/>
        </w:rPr>
      </w:pPr>
    </w:p>
    <w:p w14:paraId="22D5084A" w14:textId="77777777" w:rsidR="00C47366" w:rsidRDefault="00C47366" w:rsidP="00DE6738">
      <w:pPr>
        <w:rPr>
          <w:rFonts w:ascii="Calibri" w:hAnsi="Calibri" w:cs="Book Antiqua"/>
          <w:i/>
          <w:color w:val="595959"/>
        </w:rPr>
      </w:pPr>
    </w:p>
    <w:p w14:paraId="1624FFB9" w14:textId="007E5FA4" w:rsidR="00C47366" w:rsidRDefault="00C47366" w:rsidP="00DE6738">
      <w:pPr>
        <w:rPr>
          <w:rFonts w:ascii="Calibri" w:hAnsi="Calibri" w:cs="Book Antiqua"/>
          <w:i/>
          <w:color w:val="595959"/>
        </w:rPr>
      </w:pPr>
    </w:p>
    <w:p w14:paraId="6CDA21FE" w14:textId="77777777" w:rsidR="00C47366" w:rsidRDefault="00C47366" w:rsidP="00DE6738">
      <w:pPr>
        <w:rPr>
          <w:rFonts w:ascii="Calibri" w:hAnsi="Calibri" w:cs="Book Antiqua"/>
          <w:i/>
          <w:color w:val="595959"/>
        </w:rPr>
      </w:pPr>
    </w:p>
    <w:p w14:paraId="32452C24" w14:textId="7E5018D4" w:rsidR="00C47366" w:rsidRDefault="00C47366" w:rsidP="00DE6738">
      <w:pPr>
        <w:rPr>
          <w:rFonts w:ascii="Calibri" w:hAnsi="Calibri" w:cs="Book Antiqua"/>
          <w:i/>
          <w:color w:val="595959"/>
        </w:rPr>
      </w:pPr>
    </w:p>
    <w:p w14:paraId="7FC269BA" w14:textId="77777777" w:rsidR="00C47366" w:rsidRDefault="00C47366" w:rsidP="00DE6738">
      <w:pPr>
        <w:rPr>
          <w:rFonts w:ascii="Calibri" w:hAnsi="Calibri" w:cs="Book Antiqua"/>
          <w:i/>
          <w:color w:val="595959"/>
        </w:rPr>
      </w:pPr>
    </w:p>
    <w:p w14:paraId="36F0E0FE" w14:textId="5EB03098" w:rsidR="00C47366" w:rsidRDefault="00C47366" w:rsidP="00DE6738">
      <w:pPr>
        <w:rPr>
          <w:rFonts w:ascii="Calibri" w:hAnsi="Calibri" w:cs="Book Antiqua"/>
          <w:i/>
          <w:color w:val="595959"/>
        </w:rPr>
      </w:pPr>
    </w:p>
    <w:p w14:paraId="227BBB57" w14:textId="77777777" w:rsidR="00C47366" w:rsidRDefault="00C47366" w:rsidP="00DE6738">
      <w:pPr>
        <w:rPr>
          <w:rFonts w:ascii="Calibri" w:hAnsi="Calibri" w:cs="Book Antiqua"/>
          <w:i/>
          <w:color w:val="595959"/>
        </w:rPr>
      </w:pPr>
    </w:p>
    <w:p w14:paraId="39DFAE72" w14:textId="5500277E" w:rsidR="00C47366" w:rsidRDefault="00C47366" w:rsidP="00DE6738">
      <w:pPr>
        <w:rPr>
          <w:rFonts w:ascii="Calibri" w:hAnsi="Calibri" w:cs="Book Antiqua"/>
          <w:i/>
          <w:color w:val="595959"/>
        </w:rPr>
      </w:pPr>
    </w:p>
    <w:p w14:paraId="48EE29AB" w14:textId="77777777" w:rsidR="00C47366" w:rsidRDefault="00C47366" w:rsidP="00DE6738">
      <w:pPr>
        <w:rPr>
          <w:rFonts w:ascii="Calibri" w:hAnsi="Calibri" w:cs="Book Antiqua"/>
          <w:i/>
          <w:color w:val="595959"/>
        </w:rPr>
      </w:pPr>
    </w:p>
    <w:p w14:paraId="7098B5D9" w14:textId="77777777" w:rsidR="008F4F24" w:rsidRPr="008F4F24" w:rsidRDefault="008F4F24" w:rsidP="00DE6738">
      <w:pPr>
        <w:rPr>
          <w:rFonts w:ascii="Calibri" w:hAnsi="Calibri" w:cs="Book Antiqua"/>
          <w:iCs/>
          <w:color w:val="595959"/>
        </w:rPr>
      </w:pPr>
    </w:p>
    <w:p w14:paraId="6F7E8548" w14:textId="29E5042E"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1B544346" w14:textId="77777777" w:rsidTr="00614B45">
        <w:tc>
          <w:tcPr>
            <w:tcW w:w="2001" w:type="dxa"/>
            <w:shd w:val="clear" w:color="auto" w:fill="DBDBDB" w:themeFill="accent3" w:themeFillTint="66"/>
          </w:tcPr>
          <w:p w14:paraId="589889EF"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EF07F65"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8A2C6D" w:rsidRPr="005219A9" w14:paraId="19BD89FB" w14:textId="77777777" w:rsidTr="00614B45">
        <w:tc>
          <w:tcPr>
            <w:tcW w:w="2001" w:type="dxa"/>
            <w:shd w:val="clear" w:color="auto" w:fill="DBDBDB" w:themeFill="accent3" w:themeFillTint="66"/>
          </w:tcPr>
          <w:p w14:paraId="0AA59865"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0DD40481" w14:textId="5872EE66" w:rsidR="008A2C6D" w:rsidRPr="005219A9" w:rsidRDefault="008A2C6D" w:rsidP="00614B45">
            <w:pPr>
              <w:spacing w:line="259" w:lineRule="auto"/>
              <w:rPr>
                <w:rFonts w:ascii="Calibri" w:hAnsi="Calibri" w:cs="Book Antiqua"/>
              </w:rPr>
            </w:pPr>
            <w:r w:rsidRPr="009834E0">
              <w:rPr>
                <w:rFonts w:ascii="Calibri" w:hAnsi="Calibri" w:cs="Book Antiqua"/>
              </w:rPr>
              <w:t>Registrar compras</w:t>
            </w:r>
          </w:p>
        </w:tc>
      </w:tr>
      <w:tr w:rsidR="008A2C6D" w:rsidRPr="005219A9" w14:paraId="47FAA634" w14:textId="77777777" w:rsidTr="00614B45">
        <w:tc>
          <w:tcPr>
            <w:tcW w:w="2001" w:type="dxa"/>
            <w:shd w:val="clear" w:color="auto" w:fill="DBDBDB" w:themeFill="accent3" w:themeFillTint="66"/>
          </w:tcPr>
          <w:p w14:paraId="17630FBE"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E5FB048" w14:textId="08E1D43D"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16</w:t>
            </w:r>
          </w:p>
        </w:tc>
      </w:tr>
      <w:tr w:rsidR="008A2C6D" w:rsidRPr="005219A9" w14:paraId="124E78DB" w14:textId="77777777" w:rsidTr="00614B45">
        <w:tc>
          <w:tcPr>
            <w:tcW w:w="2001" w:type="dxa"/>
            <w:shd w:val="clear" w:color="auto" w:fill="DBDBDB" w:themeFill="accent3" w:themeFillTint="66"/>
          </w:tcPr>
          <w:p w14:paraId="75C6EFE1"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6BED8684" w14:textId="77777777"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16</w:t>
            </w:r>
          </w:p>
        </w:tc>
      </w:tr>
      <w:tr w:rsidR="008A2C6D" w:rsidRPr="005219A9" w14:paraId="25FE7B93" w14:textId="77777777" w:rsidTr="00614B45">
        <w:tc>
          <w:tcPr>
            <w:tcW w:w="2001" w:type="dxa"/>
            <w:shd w:val="clear" w:color="auto" w:fill="DBDBDB" w:themeFill="accent3" w:themeFillTint="66"/>
          </w:tcPr>
          <w:p w14:paraId="677F299F"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46C9E38"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16.</w:t>
            </w:r>
            <w:r w:rsidRPr="005219A9">
              <w:rPr>
                <w:rFonts w:ascii="Calibri" w:hAnsi="Calibri" w:cs="Book Antiqua"/>
              </w:rPr>
              <w:t>1</w:t>
            </w:r>
          </w:p>
        </w:tc>
      </w:tr>
    </w:tbl>
    <w:p w14:paraId="2437C404" w14:textId="371BB320" w:rsidR="008F4F24" w:rsidRDefault="008F4F24" w:rsidP="00DE6738">
      <w:pPr>
        <w:ind w:left="709"/>
        <w:jc w:val="both"/>
        <w:rPr>
          <w:rFonts w:ascii="Calibri" w:hAnsi="Calibri" w:cs="Book Antiqua"/>
          <w:i/>
          <w:color w:val="595959"/>
        </w:rPr>
      </w:pPr>
    </w:p>
    <w:p w14:paraId="432E1514" w14:textId="38A198B2" w:rsidR="008F4F24" w:rsidRDefault="00424892" w:rsidP="00DE6738">
      <w:pPr>
        <w:ind w:left="709"/>
        <w:jc w:val="both"/>
        <w:rPr>
          <w:rFonts w:ascii="Calibri" w:hAnsi="Calibri" w:cs="Book Antiqua"/>
          <w:i/>
          <w:color w:val="595959"/>
        </w:rPr>
      </w:pPr>
      <w:r w:rsidRPr="00BA6C8D">
        <w:rPr>
          <w:rFonts w:asciiTheme="minorHAnsi" w:eastAsiaTheme="minorHAnsi" w:hAnsiTheme="minorHAnsi" w:cstheme="minorBidi"/>
          <w:noProof/>
          <w:sz w:val="22"/>
          <w:szCs w:val="22"/>
        </w:rPr>
        <w:drawing>
          <wp:anchor distT="0" distB="0" distL="114300" distR="114300" simplePos="0" relativeHeight="251821056" behindDoc="0" locked="0" layoutInCell="1" allowOverlap="1" wp14:anchorId="4F715155" wp14:editId="2A730664">
            <wp:simplePos x="0" y="0"/>
            <wp:positionH relativeFrom="margin">
              <wp:align>center</wp:align>
            </wp:positionH>
            <wp:positionV relativeFrom="paragraph">
              <wp:posOffset>19050</wp:posOffset>
            </wp:positionV>
            <wp:extent cx="5241985" cy="2971800"/>
            <wp:effectExtent l="0" t="0" r="0" b="0"/>
            <wp:wrapNone/>
            <wp:docPr id="16439009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0949" name="Imagen 1" descr="Interfaz de usuario gráfic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41985" cy="2971800"/>
                    </a:xfrm>
                    <a:prstGeom prst="rect">
                      <a:avLst/>
                    </a:prstGeom>
                  </pic:spPr>
                </pic:pic>
              </a:graphicData>
            </a:graphic>
            <wp14:sizeRelH relativeFrom="page">
              <wp14:pctWidth>0</wp14:pctWidth>
            </wp14:sizeRelH>
            <wp14:sizeRelV relativeFrom="page">
              <wp14:pctHeight>0</wp14:pctHeight>
            </wp14:sizeRelV>
          </wp:anchor>
        </w:drawing>
      </w:r>
    </w:p>
    <w:p w14:paraId="2FDD71F8" w14:textId="17F54D42" w:rsidR="00DE6738" w:rsidRPr="00220F63" w:rsidRDefault="00DE6738" w:rsidP="00DE6738">
      <w:pPr>
        <w:ind w:left="709"/>
        <w:jc w:val="both"/>
        <w:rPr>
          <w:rFonts w:ascii="Calibri" w:hAnsi="Calibri" w:cs="Book Antiqua"/>
          <w:i/>
          <w:color w:val="0000FF"/>
        </w:rPr>
      </w:pPr>
    </w:p>
    <w:p w14:paraId="5D6A06D1" w14:textId="50E2AC8B" w:rsidR="00DE6738" w:rsidRPr="00220F63" w:rsidRDefault="00DE6738" w:rsidP="00DE6738">
      <w:pPr>
        <w:jc w:val="both"/>
        <w:rPr>
          <w:rFonts w:ascii="Calibri" w:hAnsi="Calibri" w:cs="Book Antiqua"/>
          <w:i/>
          <w:color w:val="595959"/>
        </w:rPr>
      </w:pPr>
    </w:p>
    <w:p w14:paraId="479463F4" w14:textId="71AEEBF2" w:rsidR="00DE6738" w:rsidRPr="00220F63" w:rsidRDefault="00DE6738" w:rsidP="00DE6738">
      <w:pPr>
        <w:jc w:val="both"/>
        <w:rPr>
          <w:rFonts w:ascii="Calibri" w:hAnsi="Calibri" w:cs="Book Antiqua"/>
          <w:i/>
          <w:color w:val="595959"/>
        </w:rPr>
      </w:pPr>
    </w:p>
    <w:p w14:paraId="22CB744A" w14:textId="51709023"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0B840B28" w:rsidR="00DE6738" w:rsidRPr="00220F63" w:rsidRDefault="00DE6738" w:rsidP="00DE6738">
      <w:pPr>
        <w:jc w:val="both"/>
        <w:rPr>
          <w:rFonts w:ascii="Calibri" w:hAnsi="Calibri" w:cs="Book Antiqua"/>
          <w:i/>
          <w:color w:val="595959"/>
        </w:rPr>
      </w:pPr>
    </w:p>
    <w:p w14:paraId="4081DDE6" w14:textId="5CB5CCB5" w:rsidR="00DE6738" w:rsidRPr="00220F63" w:rsidRDefault="00DE6738" w:rsidP="00DE6738">
      <w:pPr>
        <w:suppressAutoHyphens w:val="0"/>
        <w:rPr>
          <w:rFonts w:asciiTheme="minorHAnsi" w:eastAsiaTheme="minorHAnsi" w:hAnsiTheme="minorHAnsi" w:cstheme="minorBidi"/>
          <w:sz w:val="22"/>
          <w:szCs w:val="22"/>
        </w:rPr>
      </w:pPr>
    </w:p>
    <w:p w14:paraId="512A8ABC" w14:textId="70F69EEE" w:rsidR="00DE6738" w:rsidRDefault="00DE6738" w:rsidP="00DE6738">
      <w:pPr>
        <w:suppressAutoHyphens w:val="0"/>
        <w:rPr>
          <w:rFonts w:asciiTheme="minorHAnsi" w:eastAsiaTheme="minorHAnsi" w:hAnsiTheme="minorHAnsi" w:cstheme="minorBidi"/>
          <w:sz w:val="22"/>
          <w:szCs w:val="22"/>
        </w:rPr>
      </w:pPr>
    </w:p>
    <w:p w14:paraId="68192164" w14:textId="0E139F7D" w:rsidR="00DE6738" w:rsidRDefault="00DE6738" w:rsidP="00DE6738">
      <w:pPr>
        <w:suppressAutoHyphens w:val="0"/>
        <w:rPr>
          <w:rFonts w:asciiTheme="minorHAnsi" w:eastAsiaTheme="minorHAnsi" w:hAnsiTheme="minorHAnsi" w:cstheme="minorBidi"/>
          <w:sz w:val="22"/>
          <w:szCs w:val="22"/>
        </w:rPr>
      </w:pPr>
    </w:p>
    <w:p w14:paraId="2722E407" w14:textId="0CD5CFBE" w:rsidR="00DE6738" w:rsidRDefault="00DE6738" w:rsidP="00DE6738">
      <w:pPr>
        <w:suppressAutoHyphens w:val="0"/>
        <w:rPr>
          <w:rFonts w:asciiTheme="minorHAnsi" w:eastAsiaTheme="minorHAnsi" w:hAnsiTheme="minorHAnsi" w:cstheme="minorBidi"/>
          <w:sz w:val="22"/>
          <w:szCs w:val="22"/>
        </w:rPr>
      </w:pPr>
    </w:p>
    <w:p w14:paraId="3C26259A" w14:textId="77777777" w:rsidR="008A2C6D" w:rsidRDefault="008A2C6D" w:rsidP="00DE6738">
      <w:pPr>
        <w:suppressAutoHyphens w:val="0"/>
        <w:rPr>
          <w:rFonts w:asciiTheme="minorHAnsi" w:eastAsiaTheme="minorHAnsi" w:hAnsiTheme="minorHAnsi" w:cstheme="minorBidi"/>
          <w:sz w:val="22"/>
          <w:szCs w:val="22"/>
        </w:rPr>
      </w:pPr>
    </w:p>
    <w:p w14:paraId="4AAFD66F" w14:textId="77777777" w:rsidR="008A2C6D" w:rsidRDefault="008A2C6D" w:rsidP="00DE6738">
      <w:pPr>
        <w:suppressAutoHyphens w:val="0"/>
        <w:rPr>
          <w:rFonts w:asciiTheme="minorHAnsi" w:eastAsiaTheme="minorHAnsi" w:hAnsiTheme="minorHAnsi" w:cstheme="minorBidi"/>
          <w:sz w:val="22"/>
          <w:szCs w:val="22"/>
        </w:rPr>
      </w:pPr>
    </w:p>
    <w:p w14:paraId="72F0BDEE" w14:textId="77777777" w:rsidR="008A2C6D" w:rsidRDefault="008A2C6D" w:rsidP="00DE6738">
      <w:pPr>
        <w:suppressAutoHyphens w:val="0"/>
        <w:rPr>
          <w:rFonts w:asciiTheme="minorHAnsi" w:eastAsiaTheme="minorHAnsi" w:hAnsiTheme="minorHAnsi" w:cstheme="minorBidi"/>
          <w:sz w:val="22"/>
          <w:szCs w:val="22"/>
        </w:rPr>
      </w:pPr>
    </w:p>
    <w:p w14:paraId="2F72D6FA" w14:textId="77777777" w:rsidR="008A2C6D" w:rsidRDefault="008A2C6D" w:rsidP="00DE6738">
      <w:pPr>
        <w:suppressAutoHyphens w:val="0"/>
        <w:rPr>
          <w:rFonts w:asciiTheme="minorHAnsi" w:eastAsiaTheme="minorHAnsi" w:hAnsiTheme="minorHAnsi" w:cstheme="minorBidi"/>
          <w:sz w:val="22"/>
          <w:szCs w:val="22"/>
        </w:rPr>
      </w:pPr>
    </w:p>
    <w:p w14:paraId="245EBEA2" w14:textId="77777777" w:rsidR="008A2C6D" w:rsidRDefault="008A2C6D" w:rsidP="00DE6738">
      <w:pPr>
        <w:suppressAutoHyphens w:val="0"/>
        <w:rPr>
          <w:rFonts w:asciiTheme="minorHAnsi" w:eastAsiaTheme="minorHAnsi" w:hAnsiTheme="minorHAnsi" w:cstheme="minorBidi"/>
          <w:sz w:val="22"/>
          <w:szCs w:val="22"/>
        </w:rPr>
      </w:pPr>
    </w:p>
    <w:p w14:paraId="507B777F" w14:textId="77777777" w:rsidR="008F4F24" w:rsidRDefault="008F4F24" w:rsidP="00DE6738">
      <w:pPr>
        <w:suppressAutoHyphens w:val="0"/>
        <w:rPr>
          <w:rFonts w:asciiTheme="minorHAnsi" w:eastAsiaTheme="minorHAnsi" w:hAnsiTheme="minorHAnsi" w:cstheme="minorBidi"/>
          <w:sz w:val="22"/>
          <w:szCs w:val="22"/>
        </w:rPr>
      </w:pPr>
    </w:p>
    <w:p w14:paraId="160B2A0A" w14:textId="683BAE90"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24892" w:rsidRPr="005219A9" w14:paraId="1E160C1F" w14:textId="77777777" w:rsidTr="00C45CFF">
        <w:tc>
          <w:tcPr>
            <w:tcW w:w="2001" w:type="dxa"/>
            <w:shd w:val="clear" w:color="auto" w:fill="DBDBDB" w:themeFill="accent3" w:themeFillTint="66"/>
          </w:tcPr>
          <w:p w14:paraId="170D416B" w14:textId="77777777" w:rsidR="00424892" w:rsidRPr="005219A9" w:rsidRDefault="00424892"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9375AB" w14:textId="77777777" w:rsidR="00424892" w:rsidRPr="005219A9" w:rsidRDefault="00424892" w:rsidP="00C45CFF">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424892" w:rsidRPr="005219A9" w14:paraId="6CB110D6" w14:textId="77777777" w:rsidTr="00C45CFF">
        <w:tc>
          <w:tcPr>
            <w:tcW w:w="2001" w:type="dxa"/>
            <w:shd w:val="clear" w:color="auto" w:fill="DBDBDB" w:themeFill="accent3" w:themeFillTint="66"/>
          </w:tcPr>
          <w:p w14:paraId="4EDBC36C" w14:textId="77777777" w:rsidR="00424892" w:rsidRPr="005219A9" w:rsidRDefault="00424892" w:rsidP="00C45CFF">
            <w:pPr>
              <w:rPr>
                <w:rFonts w:ascii="Calibri" w:hAnsi="Calibri" w:cs="Book Antiqua"/>
                <w:b/>
                <w:bCs/>
              </w:rPr>
            </w:pPr>
            <w:r w:rsidRPr="005219A9">
              <w:rPr>
                <w:rFonts w:ascii="Calibri" w:hAnsi="Calibri" w:cs="Book Antiqua"/>
                <w:b/>
                <w:bCs/>
              </w:rPr>
              <w:t>Descripción:</w:t>
            </w:r>
          </w:p>
        </w:tc>
        <w:tc>
          <w:tcPr>
            <w:tcW w:w="5087" w:type="dxa"/>
          </w:tcPr>
          <w:p w14:paraId="5FE4EEFC" w14:textId="6517CF0F" w:rsidR="00424892" w:rsidRPr="005219A9" w:rsidRDefault="00424892" w:rsidP="00C45CFF">
            <w:pPr>
              <w:spacing w:line="259" w:lineRule="auto"/>
              <w:rPr>
                <w:rFonts w:ascii="Calibri" w:hAnsi="Calibri" w:cs="Book Antiqua"/>
              </w:rPr>
            </w:pPr>
            <w:r w:rsidRPr="009834E0">
              <w:rPr>
                <w:rFonts w:ascii="Calibri" w:hAnsi="Calibri" w:cs="Book Antiqua"/>
              </w:rPr>
              <w:t>Registrar compras</w:t>
            </w:r>
          </w:p>
        </w:tc>
      </w:tr>
      <w:tr w:rsidR="00424892" w:rsidRPr="005219A9" w14:paraId="7B3E4DA3" w14:textId="77777777" w:rsidTr="00C45CFF">
        <w:tc>
          <w:tcPr>
            <w:tcW w:w="2001" w:type="dxa"/>
            <w:shd w:val="clear" w:color="auto" w:fill="DBDBDB" w:themeFill="accent3" w:themeFillTint="66"/>
          </w:tcPr>
          <w:p w14:paraId="5FDFD308" w14:textId="77777777" w:rsidR="00424892" w:rsidRPr="005219A9" w:rsidRDefault="00424892"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AFCC53" w14:textId="77777777" w:rsidR="00424892" w:rsidRPr="005219A9" w:rsidRDefault="00424892" w:rsidP="00C45CFF">
            <w:pPr>
              <w:rPr>
                <w:rFonts w:ascii="Calibri" w:hAnsi="Calibri" w:cs="Book Antiqua"/>
              </w:rPr>
            </w:pPr>
            <w:r w:rsidRPr="005219A9">
              <w:rPr>
                <w:rFonts w:ascii="Calibri" w:hAnsi="Calibri" w:cs="Book Antiqua"/>
              </w:rPr>
              <w:t>RF-</w:t>
            </w:r>
            <w:r>
              <w:rPr>
                <w:rFonts w:ascii="Calibri" w:hAnsi="Calibri" w:cs="Book Antiqua"/>
              </w:rPr>
              <w:t>16</w:t>
            </w:r>
          </w:p>
        </w:tc>
      </w:tr>
      <w:tr w:rsidR="00424892" w:rsidRPr="005219A9" w14:paraId="468EB788" w14:textId="77777777" w:rsidTr="00C45CFF">
        <w:tc>
          <w:tcPr>
            <w:tcW w:w="2001" w:type="dxa"/>
            <w:shd w:val="clear" w:color="auto" w:fill="DBDBDB" w:themeFill="accent3" w:themeFillTint="66"/>
          </w:tcPr>
          <w:p w14:paraId="20355CFA" w14:textId="77777777" w:rsidR="00424892" w:rsidRPr="005219A9" w:rsidRDefault="00424892" w:rsidP="00C45CFF">
            <w:pPr>
              <w:rPr>
                <w:rFonts w:ascii="Calibri" w:hAnsi="Calibri" w:cs="Book Antiqua"/>
                <w:b/>
                <w:bCs/>
              </w:rPr>
            </w:pPr>
            <w:r w:rsidRPr="005219A9">
              <w:rPr>
                <w:rFonts w:ascii="Calibri" w:hAnsi="Calibri" w:cs="Book Antiqua"/>
                <w:b/>
                <w:bCs/>
              </w:rPr>
              <w:t>CU asociados:</w:t>
            </w:r>
          </w:p>
        </w:tc>
        <w:tc>
          <w:tcPr>
            <w:tcW w:w="5087" w:type="dxa"/>
          </w:tcPr>
          <w:p w14:paraId="3A3CB8EA" w14:textId="77777777" w:rsidR="00424892" w:rsidRPr="005219A9" w:rsidRDefault="00424892" w:rsidP="00C45CFF">
            <w:pPr>
              <w:rPr>
                <w:rFonts w:ascii="Calibri" w:hAnsi="Calibri" w:cs="Book Antiqua"/>
              </w:rPr>
            </w:pPr>
            <w:r w:rsidRPr="005219A9">
              <w:rPr>
                <w:rFonts w:ascii="Calibri" w:hAnsi="Calibri" w:cs="Book Antiqua"/>
              </w:rPr>
              <w:t>CU-</w:t>
            </w:r>
            <w:r>
              <w:rPr>
                <w:rFonts w:ascii="Calibri" w:hAnsi="Calibri" w:cs="Book Antiqua"/>
              </w:rPr>
              <w:t>16</w:t>
            </w:r>
          </w:p>
        </w:tc>
      </w:tr>
      <w:tr w:rsidR="00424892" w:rsidRPr="005219A9" w14:paraId="12084360" w14:textId="77777777" w:rsidTr="00C45CFF">
        <w:tc>
          <w:tcPr>
            <w:tcW w:w="2001" w:type="dxa"/>
            <w:shd w:val="clear" w:color="auto" w:fill="DBDBDB" w:themeFill="accent3" w:themeFillTint="66"/>
          </w:tcPr>
          <w:p w14:paraId="6C23C408" w14:textId="77777777" w:rsidR="00424892" w:rsidRPr="005219A9" w:rsidRDefault="00424892" w:rsidP="00C45CFF">
            <w:pPr>
              <w:rPr>
                <w:rFonts w:ascii="Calibri" w:hAnsi="Calibri" w:cs="Book Antiqua"/>
                <w:b/>
                <w:bCs/>
              </w:rPr>
            </w:pPr>
            <w:r w:rsidRPr="005219A9">
              <w:rPr>
                <w:rFonts w:ascii="Calibri" w:hAnsi="Calibri" w:cs="Book Antiqua"/>
                <w:b/>
                <w:bCs/>
              </w:rPr>
              <w:t>Esc. Asociados:</w:t>
            </w:r>
          </w:p>
        </w:tc>
        <w:tc>
          <w:tcPr>
            <w:tcW w:w="5087" w:type="dxa"/>
          </w:tcPr>
          <w:p w14:paraId="332448C4" w14:textId="375710CF" w:rsidR="00424892" w:rsidRPr="005219A9" w:rsidRDefault="00424892" w:rsidP="00C45CFF">
            <w:pPr>
              <w:rPr>
                <w:rFonts w:ascii="Calibri" w:hAnsi="Calibri" w:cs="Book Antiqua"/>
              </w:rPr>
            </w:pPr>
            <w:r w:rsidRPr="005219A9">
              <w:rPr>
                <w:rFonts w:ascii="Calibri" w:hAnsi="Calibri" w:cs="Book Antiqua"/>
              </w:rPr>
              <w:t>ES-</w:t>
            </w:r>
            <w:r>
              <w:rPr>
                <w:rFonts w:ascii="Calibri" w:hAnsi="Calibri" w:cs="Book Antiqua"/>
              </w:rPr>
              <w:t>16.5</w:t>
            </w:r>
          </w:p>
        </w:tc>
      </w:tr>
    </w:tbl>
    <w:p w14:paraId="070BD043" w14:textId="0B0AFCAC" w:rsidR="00DE6738" w:rsidRDefault="00DE6738" w:rsidP="00DE6738">
      <w:pPr>
        <w:ind w:left="709"/>
        <w:jc w:val="both"/>
        <w:rPr>
          <w:rFonts w:ascii="Calibri" w:hAnsi="Calibri" w:cs="Book Antiqua"/>
          <w:i/>
          <w:color w:val="0000FF"/>
        </w:rPr>
      </w:pPr>
    </w:p>
    <w:p w14:paraId="1E745D66" w14:textId="1DD1E6F5" w:rsidR="008F4F24" w:rsidRDefault="00424892" w:rsidP="00DE6738">
      <w:pPr>
        <w:ind w:left="709"/>
        <w:jc w:val="both"/>
        <w:rPr>
          <w:rFonts w:ascii="Calibri" w:hAnsi="Calibri" w:cs="Book Antiqua"/>
          <w:i/>
          <w:color w:val="0000FF"/>
        </w:rPr>
      </w:pPr>
      <w:r w:rsidRPr="00424892">
        <w:rPr>
          <w:rFonts w:ascii="Calibri" w:hAnsi="Calibri" w:cs="Book Antiqua"/>
          <w:i/>
          <w:noProof/>
          <w:color w:val="0000FF"/>
        </w:rPr>
        <w:drawing>
          <wp:anchor distT="0" distB="0" distL="114300" distR="114300" simplePos="0" relativeHeight="251851776" behindDoc="0" locked="0" layoutInCell="1" allowOverlap="1" wp14:anchorId="1795BE7C" wp14:editId="3C392AC2">
            <wp:simplePos x="0" y="0"/>
            <wp:positionH relativeFrom="margin">
              <wp:align>center</wp:align>
            </wp:positionH>
            <wp:positionV relativeFrom="paragraph">
              <wp:posOffset>6350</wp:posOffset>
            </wp:positionV>
            <wp:extent cx="5272405" cy="2987040"/>
            <wp:effectExtent l="0" t="0" r="4445" b="3810"/>
            <wp:wrapNone/>
            <wp:docPr id="9973687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68777" name="Imagen 1" descr="Interfaz de usuario gráfica, 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2405" cy="2987040"/>
                    </a:xfrm>
                    <a:prstGeom prst="rect">
                      <a:avLst/>
                    </a:prstGeom>
                  </pic:spPr>
                </pic:pic>
              </a:graphicData>
            </a:graphic>
            <wp14:sizeRelH relativeFrom="page">
              <wp14:pctWidth>0</wp14:pctWidth>
            </wp14:sizeRelH>
            <wp14:sizeRelV relativeFrom="page">
              <wp14:pctHeight>0</wp14:pctHeight>
            </wp14:sizeRelV>
          </wp:anchor>
        </w:drawing>
      </w:r>
    </w:p>
    <w:p w14:paraId="74955F79" w14:textId="77777777" w:rsidR="008F4F24" w:rsidRDefault="008F4F24" w:rsidP="00DE6738">
      <w:pPr>
        <w:ind w:left="709"/>
        <w:jc w:val="both"/>
        <w:rPr>
          <w:rFonts w:ascii="Calibri" w:hAnsi="Calibri" w:cs="Book Antiqua"/>
          <w:i/>
          <w:color w:val="0000FF"/>
        </w:rPr>
      </w:pPr>
    </w:p>
    <w:p w14:paraId="44A2759C" w14:textId="79C31AB7" w:rsidR="008F4F24" w:rsidRDefault="008F4F24" w:rsidP="00DE6738">
      <w:pPr>
        <w:ind w:left="709"/>
        <w:jc w:val="both"/>
        <w:rPr>
          <w:rFonts w:ascii="Calibri" w:hAnsi="Calibri" w:cs="Book Antiqua"/>
          <w:i/>
          <w:color w:val="0000FF"/>
        </w:rPr>
      </w:pPr>
    </w:p>
    <w:p w14:paraId="75841164" w14:textId="04B2BFB1" w:rsidR="008F4F24" w:rsidRDefault="008F4F24" w:rsidP="00DE6738">
      <w:pPr>
        <w:ind w:left="709"/>
        <w:jc w:val="both"/>
        <w:rPr>
          <w:rFonts w:ascii="Calibri" w:hAnsi="Calibri" w:cs="Book Antiqua"/>
          <w:i/>
          <w:color w:val="0000FF"/>
        </w:rPr>
      </w:pPr>
    </w:p>
    <w:p w14:paraId="0D659570" w14:textId="7973DD3B" w:rsidR="008F4F24" w:rsidRDefault="008F4F24" w:rsidP="00DE6738">
      <w:pPr>
        <w:ind w:left="709"/>
        <w:jc w:val="both"/>
        <w:rPr>
          <w:rFonts w:ascii="Calibri" w:hAnsi="Calibri" w:cs="Book Antiqua"/>
          <w:i/>
          <w:color w:val="0000FF"/>
        </w:rPr>
      </w:pPr>
    </w:p>
    <w:p w14:paraId="06192D3B" w14:textId="5D80C013" w:rsidR="008F4F24" w:rsidRDefault="008F4F24" w:rsidP="00DE6738">
      <w:pPr>
        <w:ind w:left="709"/>
        <w:jc w:val="both"/>
        <w:rPr>
          <w:rFonts w:ascii="Calibri" w:hAnsi="Calibri" w:cs="Book Antiqua"/>
          <w:i/>
          <w:color w:val="0000FF"/>
        </w:rPr>
      </w:pPr>
    </w:p>
    <w:p w14:paraId="1A30F427" w14:textId="77777777" w:rsidR="008F4F24" w:rsidRDefault="008F4F24" w:rsidP="00DE6738">
      <w:pPr>
        <w:ind w:left="709"/>
        <w:jc w:val="both"/>
        <w:rPr>
          <w:rFonts w:ascii="Calibri" w:hAnsi="Calibri" w:cs="Book Antiqua"/>
          <w:i/>
          <w:color w:val="0000FF"/>
        </w:rPr>
      </w:pPr>
    </w:p>
    <w:p w14:paraId="72AA3804" w14:textId="77777777" w:rsidR="008F4F24" w:rsidRDefault="008F4F24" w:rsidP="00DE6738">
      <w:pPr>
        <w:ind w:left="709"/>
        <w:jc w:val="both"/>
        <w:rPr>
          <w:rFonts w:ascii="Calibri" w:hAnsi="Calibri" w:cs="Book Antiqua"/>
          <w:i/>
          <w:color w:val="0000FF"/>
        </w:rPr>
      </w:pPr>
    </w:p>
    <w:p w14:paraId="6BF90C29" w14:textId="144A5521" w:rsidR="008F4F24" w:rsidRDefault="008F4F24" w:rsidP="00DE6738">
      <w:pPr>
        <w:ind w:left="709"/>
        <w:jc w:val="both"/>
        <w:rPr>
          <w:rFonts w:ascii="Calibri" w:hAnsi="Calibri" w:cs="Book Antiqua"/>
          <w:i/>
          <w:color w:val="0000FF"/>
        </w:rPr>
      </w:pPr>
    </w:p>
    <w:p w14:paraId="60A19123" w14:textId="64332BB8" w:rsidR="008F4F24" w:rsidRDefault="008F4F24" w:rsidP="00DE6738">
      <w:pPr>
        <w:ind w:left="709"/>
        <w:jc w:val="both"/>
        <w:rPr>
          <w:rFonts w:ascii="Calibri" w:hAnsi="Calibri" w:cs="Book Antiqua"/>
          <w:i/>
          <w:color w:val="0000FF"/>
        </w:rPr>
      </w:pPr>
    </w:p>
    <w:p w14:paraId="766347CC" w14:textId="0F1E438E" w:rsidR="008F4F24" w:rsidRDefault="008F4F24" w:rsidP="00DE6738">
      <w:pPr>
        <w:ind w:left="709"/>
        <w:jc w:val="both"/>
        <w:rPr>
          <w:rFonts w:ascii="Calibri" w:hAnsi="Calibri" w:cs="Book Antiqua"/>
          <w:i/>
          <w:color w:val="0000FF"/>
        </w:rPr>
      </w:pPr>
    </w:p>
    <w:p w14:paraId="29A8FB3A" w14:textId="1D01A1C1" w:rsidR="008F4F24" w:rsidRDefault="008F4F24" w:rsidP="00DE6738">
      <w:pPr>
        <w:ind w:left="709"/>
        <w:jc w:val="both"/>
        <w:rPr>
          <w:rFonts w:ascii="Calibri" w:hAnsi="Calibri" w:cs="Book Antiqua"/>
          <w:i/>
          <w:color w:val="0000FF"/>
        </w:rPr>
      </w:pPr>
    </w:p>
    <w:p w14:paraId="5FD718B0" w14:textId="77777777" w:rsidR="008F4F24" w:rsidRDefault="008F4F24" w:rsidP="00DE6738">
      <w:pPr>
        <w:ind w:left="709"/>
        <w:jc w:val="both"/>
        <w:rPr>
          <w:rFonts w:ascii="Calibri" w:hAnsi="Calibri" w:cs="Book Antiqua"/>
          <w:i/>
          <w:color w:val="0000FF"/>
        </w:rPr>
      </w:pPr>
    </w:p>
    <w:p w14:paraId="401E0998" w14:textId="77777777" w:rsidR="008F4F24" w:rsidRDefault="008F4F24" w:rsidP="00DE6738">
      <w:pPr>
        <w:ind w:left="709"/>
        <w:jc w:val="both"/>
        <w:rPr>
          <w:rFonts w:ascii="Calibri" w:hAnsi="Calibri" w:cs="Book Antiqua"/>
          <w:i/>
          <w:color w:val="0000FF"/>
        </w:rPr>
      </w:pPr>
    </w:p>
    <w:p w14:paraId="7B5A480B" w14:textId="6A5B566F" w:rsidR="008F4F24" w:rsidRDefault="008F4F24" w:rsidP="00DE6738">
      <w:pPr>
        <w:ind w:left="709"/>
        <w:jc w:val="both"/>
        <w:rPr>
          <w:rFonts w:ascii="Calibri" w:hAnsi="Calibri" w:cs="Book Antiqua"/>
          <w:i/>
          <w:color w:val="0000FF"/>
        </w:rPr>
      </w:pPr>
    </w:p>
    <w:p w14:paraId="427FEC59" w14:textId="77777777" w:rsidR="008F4F24" w:rsidRDefault="008F4F24" w:rsidP="00F8204B">
      <w:pPr>
        <w:jc w:val="both"/>
        <w:rPr>
          <w:rFonts w:ascii="Calibri" w:hAnsi="Calibri" w:cs="Book Antiqua"/>
          <w:i/>
          <w:color w:val="0000FF"/>
        </w:rPr>
      </w:pPr>
    </w:p>
    <w:p w14:paraId="23F4C567" w14:textId="0B2353EC" w:rsidR="008F4F24" w:rsidRDefault="008F4F24" w:rsidP="00DE6738">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7E6DB24A" w14:textId="77777777" w:rsidTr="00614B45">
        <w:tc>
          <w:tcPr>
            <w:tcW w:w="2001" w:type="dxa"/>
            <w:shd w:val="clear" w:color="auto" w:fill="DBDBDB" w:themeFill="accent3" w:themeFillTint="66"/>
          </w:tcPr>
          <w:p w14:paraId="0F6A107E"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30769AB"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8A2C6D" w:rsidRPr="005219A9" w14:paraId="4075A47B" w14:textId="77777777" w:rsidTr="00614B45">
        <w:tc>
          <w:tcPr>
            <w:tcW w:w="2001" w:type="dxa"/>
            <w:shd w:val="clear" w:color="auto" w:fill="DBDBDB" w:themeFill="accent3" w:themeFillTint="66"/>
          </w:tcPr>
          <w:p w14:paraId="515DB3BF"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12C591C3" w14:textId="5DDCE48E" w:rsidR="008A2C6D" w:rsidRPr="005219A9" w:rsidRDefault="008A2C6D" w:rsidP="00614B45">
            <w:pPr>
              <w:spacing w:line="259" w:lineRule="auto"/>
              <w:rPr>
                <w:rFonts w:ascii="Calibri" w:hAnsi="Calibri" w:cs="Book Antiqua"/>
              </w:rPr>
            </w:pPr>
            <w:r w:rsidRPr="00B1366F">
              <w:rPr>
                <w:rFonts w:ascii="Calibri" w:hAnsi="Calibri" w:cs="Book Antiqua"/>
              </w:rPr>
              <w:t>Registrar ventas</w:t>
            </w:r>
          </w:p>
        </w:tc>
      </w:tr>
      <w:tr w:rsidR="008A2C6D" w:rsidRPr="005219A9" w14:paraId="0D6E308C" w14:textId="77777777" w:rsidTr="00614B45">
        <w:tc>
          <w:tcPr>
            <w:tcW w:w="2001" w:type="dxa"/>
            <w:shd w:val="clear" w:color="auto" w:fill="DBDBDB" w:themeFill="accent3" w:themeFillTint="66"/>
          </w:tcPr>
          <w:p w14:paraId="7C33D6D3"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BC55C2E" w14:textId="15D30270"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17</w:t>
            </w:r>
          </w:p>
        </w:tc>
      </w:tr>
      <w:tr w:rsidR="008A2C6D" w:rsidRPr="005219A9" w14:paraId="4EE8B277" w14:textId="77777777" w:rsidTr="00614B45">
        <w:tc>
          <w:tcPr>
            <w:tcW w:w="2001" w:type="dxa"/>
            <w:shd w:val="clear" w:color="auto" w:fill="DBDBDB" w:themeFill="accent3" w:themeFillTint="66"/>
          </w:tcPr>
          <w:p w14:paraId="57492A9F"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2CF505B5" w14:textId="6BD45418"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17</w:t>
            </w:r>
          </w:p>
        </w:tc>
      </w:tr>
      <w:tr w:rsidR="008A2C6D" w:rsidRPr="005219A9" w14:paraId="344B0F47" w14:textId="77777777" w:rsidTr="00614B45">
        <w:tc>
          <w:tcPr>
            <w:tcW w:w="2001" w:type="dxa"/>
            <w:shd w:val="clear" w:color="auto" w:fill="DBDBDB" w:themeFill="accent3" w:themeFillTint="66"/>
          </w:tcPr>
          <w:p w14:paraId="50136488"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304A56D"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17.</w:t>
            </w:r>
            <w:r w:rsidRPr="005219A9">
              <w:rPr>
                <w:rFonts w:ascii="Calibri" w:hAnsi="Calibri" w:cs="Book Antiqua"/>
              </w:rPr>
              <w:t>1</w:t>
            </w:r>
          </w:p>
        </w:tc>
      </w:tr>
    </w:tbl>
    <w:p w14:paraId="723C45AE" w14:textId="64558ECA" w:rsidR="008A2C6D" w:rsidRPr="0039736F" w:rsidRDefault="008A2C6D" w:rsidP="00DE6738">
      <w:pPr>
        <w:ind w:left="709"/>
        <w:jc w:val="both"/>
        <w:rPr>
          <w:rFonts w:ascii="Calibri" w:hAnsi="Calibri" w:cs="Book Antiqua"/>
          <w:i/>
          <w:color w:val="0000FF"/>
        </w:rPr>
      </w:pPr>
    </w:p>
    <w:p w14:paraId="6B414499" w14:textId="26527961" w:rsidR="00DE6738" w:rsidRPr="0039736F" w:rsidRDefault="00F8204B" w:rsidP="00DE6738">
      <w:pPr>
        <w:jc w:val="both"/>
        <w:rPr>
          <w:rFonts w:ascii="Calibri" w:hAnsi="Calibri" w:cs="Book Antiqua"/>
          <w:i/>
          <w:color w:val="595959"/>
        </w:rPr>
      </w:pPr>
      <w:r w:rsidRPr="00DD729B">
        <w:rPr>
          <w:rFonts w:ascii="Calibri" w:hAnsi="Calibri" w:cs="Book Antiqua"/>
          <w:i/>
          <w:noProof/>
          <w:color w:val="0000FF"/>
        </w:rPr>
        <w:drawing>
          <wp:anchor distT="0" distB="0" distL="114300" distR="114300" simplePos="0" relativeHeight="251822080" behindDoc="0" locked="0" layoutInCell="1" allowOverlap="1" wp14:anchorId="0679B2B2" wp14:editId="67F3E993">
            <wp:simplePos x="0" y="0"/>
            <wp:positionH relativeFrom="margin">
              <wp:align>center</wp:align>
            </wp:positionH>
            <wp:positionV relativeFrom="paragraph">
              <wp:posOffset>11430</wp:posOffset>
            </wp:positionV>
            <wp:extent cx="5265925" cy="2994660"/>
            <wp:effectExtent l="0" t="0" r="0" b="0"/>
            <wp:wrapNone/>
            <wp:docPr id="15828033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03377" name="Imagen 1" descr="Interfaz de usuario gráfica&#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5925" cy="2994660"/>
                    </a:xfrm>
                    <a:prstGeom prst="rect">
                      <a:avLst/>
                    </a:prstGeom>
                  </pic:spPr>
                </pic:pic>
              </a:graphicData>
            </a:graphic>
            <wp14:sizeRelH relativeFrom="page">
              <wp14:pctWidth>0</wp14:pctWidth>
            </wp14:sizeRelH>
            <wp14:sizeRelV relativeFrom="page">
              <wp14:pctHeight>0</wp14:pctHeight>
            </wp14:sizeRelV>
          </wp:anchor>
        </w:drawing>
      </w:r>
    </w:p>
    <w:p w14:paraId="41F18C81" w14:textId="615EAFC7" w:rsidR="00DE6738" w:rsidRPr="0039736F" w:rsidRDefault="00DE6738" w:rsidP="00DE6738">
      <w:pPr>
        <w:jc w:val="both"/>
        <w:rPr>
          <w:rFonts w:ascii="Calibri" w:hAnsi="Calibri" w:cs="Book Antiqua"/>
          <w:i/>
          <w:color w:val="595959"/>
        </w:rPr>
      </w:pPr>
    </w:p>
    <w:p w14:paraId="6AA8127E" w14:textId="7452C4BD" w:rsidR="00DE6738" w:rsidRPr="0039736F" w:rsidRDefault="00DE6738" w:rsidP="00DE6738">
      <w:pPr>
        <w:jc w:val="both"/>
        <w:rPr>
          <w:rFonts w:ascii="Calibri" w:hAnsi="Calibri" w:cs="Book Antiqua"/>
          <w:i/>
          <w:color w:val="595959"/>
        </w:rPr>
      </w:pPr>
    </w:p>
    <w:p w14:paraId="4CDA5F9D" w14:textId="6017EA83" w:rsidR="00DE6738" w:rsidRPr="0039736F" w:rsidRDefault="00DE6738" w:rsidP="00DE6738">
      <w:pPr>
        <w:jc w:val="both"/>
        <w:rPr>
          <w:rFonts w:ascii="Calibri" w:hAnsi="Calibri" w:cs="Book Antiqua"/>
          <w:i/>
          <w:color w:val="595959"/>
        </w:rPr>
      </w:pPr>
    </w:p>
    <w:p w14:paraId="7092DCD4" w14:textId="6FC970C1" w:rsidR="00DE6738" w:rsidRPr="0039736F" w:rsidRDefault="00DE6738" w:rsidP="00DE6738">
      <w:pPr>
        <w:jc w:val="both"/>
        <w:rPr>
          <w:rFonts w:ascii="Calibri" w:hAnsi="Calibri" w:cs="Book Antiqua"/>
          <w:i/>
          <w:color w:val="595959"/>
        </w:rPr>
      </w:pPr>
    </w:p>
    <w:p w14:paraId="4D2EA634" w14:textId="2B71C735" w:rsidR="00DE6738" w:rsidRPr="0039736F" w:rsidRDefault="00DE6738" w:rsidP="00DE6738">
      <w:pPr>
        <w:pStyle w:val="Sinespaciado"/>
        <w:rPr>
          <w:lang w:eastAsia="ar-SA"/>
        </w:rPr>
      </w:pPr>
    </w:p>
    <w:p w14:paraId="11AAF608" w14:textId="0B311789"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201D6453" w:rsidR="00B11347" w:rsidRDefault="00B11347" w:rsidP="00B11347">
      <w:pPr>
        <w:pStyle w:val="Sinespaciado"/>
        <w:jc w:val="center"/>
        <w:rPr>
          <w:lang w:eastAsia="ar-SA"/>
        </w:rPr>
      </w:pPr>
    </w:p>
    <w:p w14:paraId="30DC9BCF" w14:textId="77777777" w:rsidR="002B7ABB" w:rsidRDefault="002B7ABB" w:rsidP="00B11347">
      <w:pPr>
        <w:pStyle w:val="Sinespaciado"/>
        <w:jc w:val="center"/>
        <w:rPr>
          <w:lang w:eastAsia="ar-SA"/>
        </w:rPr>
      </w:pPr>
    </w:p>
    <w:p w14:paraId="3FF82634" w14:textId="77777777" w:rsidR="002B7ABB" w:rsidRDefault="002B7ABB" w:rsidP="00B11347">
      <w:pPr>
        <w:pStyle w:val="Sinespaciado"/>
        <w:jc w:val="center"/>
        <w:rPr>
          <w:lang w:eastAsia="ar-SA"/>
        </w:rPr>
      </w:pPr>
    </w:p>
    <w:p w14:paraId="4C2327BD" w14:textId="77777777" w:rsidR="002B7ABB" w:rsidRDefault="002B7ABB" w:rsidP="00B11347">
      <w:pPr>
        <w:pStyle w:val="Sinespaciado"/>
        <w:jc w:val="center"/>
        <w:rPr>
          <w:lang w:eastAsia="ar-SA"/>
        </w:rPr>
      </w:pPr>
    </w:p>
    <w:p w14:paraId="6CE739CE" w14:textId="77777777" w:rsidR="002B7ABB" w:rsidRDefault="002B7ABB" w:rsidP="00B11347">
      <w:pPr>
        <w:pStyle w:val="Sinespaciado"/>
        <w:jc w:val="center"/>
        <w:rPr>
          <w:lang w:eastAsia="ar-SA"/>
        </w:rPr>
      </w:pPr>
    </w:p>
    <w:p w14:paraId="368BC57D" w14:textId="77777777" w:rsidR="002B7ABB" w:rsidRDefault="002B7ABB" w:rsidP="00B11347">
      <w:pPr>
        <w:pStyle w:val="Sinespaciado"/>
        <w:jc w:val="center"/>
        <w:rPr>
          <w:lang w:eastAsia="ar-SA"/>
        </w:rPr>
      </w:pPr>
    </w:p>
    <w:p w14:paraId="259FAE21" w14:textId="77777777" w:rsidR="002B7ABB" w:rsidRDefault="002B7ABB" w:rsidP="00B11347">
      <w:pPr>
        <w:pStyle w:val="Sinespaciado"/>
        <w:jc w:val="center"/>
        <w:rPr>
          <w:lang w:eastAsia="ar-SA"/>
        </w:rPr>
      </w:pPr>
    </w:p>
    <w:p w14:paraId="52C948A3" w14:textId="77777777" w:rsidR="002B7ABB" w:rsidRDefault="002B7ABB" w:rsidP="00B11347">
      <w:pPr>
        <w:pStyle w:val="Sinespaciado"/>
        <w:jc w:val="center"/>
        <w:rPr>
          <w:lang w:eastAsia="ar-SA"/>
        </w:rPr>
      </w:pPr>
    </w:p>
    <w:p w14:paraId="105BC638" w14:textId="77777777" w:rsidR="008F4F24" w:rsidRDefault="008F4F24" w:rsidP="00F8204B">
      <w:pPr>
        <w:pStyle w:val="Sinespaciado"/>
        <w:rPr>
          <w:lang w:eastAsia="ar-SA"/>
        </w:rPr>
      </w:pPr>
    </w:p>
    <w:p w14:paraId="69985723" w14:textId="7250ADA1" w:rsidR="008F4F24" w:rsidRDefault="008F4F24" w:rsidP="00B11347">
      <w:pPr>
        <w:pStyle w:val="Sinespaciado"/>
        <w:jc w:val="center"/>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8204B" w:rsidRPr="005219A9" w14:paraId="5DA71EB3" w14:textId="77777777" w:rsidTr="00C45CFF">
        <w:tc>
          <w:tcPr>
            <w:tcW w:w="2001" w:type="dxa"/>
            <w:shd w:val="clear" w:color="auto" w:fill="DBDBDB" w:themeFill="accent3" w:themeFillTint="66"/>
          </w:tcPr>
          <w:p w14:paraId="1C45D7EF" w14:textId="77777777" w:rsidR="00F8204B" w:rsidRPr="005219A9" w:rsidRDefault="00F8204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E79B1CF" w14:textId="47A4E3C3" w:rsidR="00F8204B" w:rsidRPr="005219A9" w:rsidRDefault="00F8204B" w:rsidP="00C45CFF">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F8204B" w:rsidRPr="005219A9" w14:paraId="3E0723C7" w14:textId="77777777" w:rsidTr="00C45CFF">
        <w:tc>
          <w:tcPr>
            <w:tcW w:w="2001" w:type="dxa"/>
            <w:shd w:val="clear" w:color="auto" w:fill="DBDBDB" w:themeFill="accent3" w:themeFillTint="66"/>
          </w:tcPr>
          <w:p w14:paraId="6F51A452" w14:textId="77777777" w:rsidR="00F8204B" w:rsidRPr="005219A9" w:rsidRDefault="00F8204B" w:rsidP="00C45CFF">
            <w:pPr>
              <w:rPr>
                <w:rFonts w:ascii="Calibri" w:hAnsi="Calibri" w:cs="Book Antiqua"/>
                <w:b/>
                <w:bCs/>
              </w:rPr>
            </w:pPr>
            <w:r w:rsidRPr="005219A9">
              <w:rPr>
                <w:rFonts w:ascii="Calibri" w:hAnsi="Calibri" w:cs="Book Antiqua"/>
                <w:b/>
                <w:bCs/>
              </w:rPr>
              <w:t>Descripción:</w:t>
            </w:r>
          </w:p>
        </w:tc>
        <w:tc>
          <w:tcPr>
            <w:tcW w:w="5087" w:type="dxa"/>
          </w:tcPr>
          <w:p w14:paraId="2A19E230" w14:textId="6588CA7D" w:rsidR="00F8204B" w:rsidRPr="005219A9" w:rsidRDefault="00F8204B" w:rsidP="00C45CFF">
            <w:pPr>
              <w:spacing w:line="259" w:lineRule="auto"/>
              <w:rPr>
                <w:rFonts w:ascii="Calibri" w:hAnsi="Calibri" w:cs="Book Antiqua"/>
              </w:rPr>
            </w:pPr>
            <w:r w:rsidRPr="00B1366F">
              <w:rPr>
                <w:rFonts w:ascii="Calibri" w:hAnsi="Calibri" w:cs="Book Antiqua"/>
              </w:rPr>
              <w:t>Registrar ventas</w:t>
            </w:r>
          </w:p>
        </w:tc>
      </w:tr>
      <w:tr w:rsidR="00F8204B" w:rsidRPr="005219A9" w14:paraId="6CFF29EE" w14:textId="77777777" w:rsidTr="00C45CFF">
        <w:tc>
          <w:tcPr>
            <w:tcW w:w="2001" w:type="dxa"/>
            <w:shd w:val="clear" w:color="auto" w:fill="DBDBDB" w:themeFill="accent3" w:themeFillTint="66"/>
          </w:tcPr>
          <w:p w14:paraId="32F4690D" w14:textId="77777777" w:rsidR="00F8204B" w:rsidRPr="005219A9" w:rsidRDefault="00F8204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56EF6CE" w14:textId="78F43D05" w:rsidR="00F8204B" w:rsidRPr="005219A9" w:rsidRDefault="00F8204B" w:rsidP="00C45CFF">
            <w:pPr>
              <w:rPr>
                <w:rFonts w:ascii="Calibri" w:hAnsi="Calibri" w:cs="Book Antiqua"/>
              </w:rPr>
            </w:pPr>
            <w:r w:rsidRPr="005219A9">
              <w:rPr>
                <w:rFonts w:ascii="Calibri" w:hAnsi="Calibri" w:cs="Book Antiqua"/>
              </w:rPr>
              <w:t>RF-</w:t>
            </w:r>
            <w:r>
              <w:rPr>
                <w:rFonts w:ascii="Calibri" w:hAnsi="Calibri" w:cs="Book Antiqua"/>
              </w:rPr>
              <w:t>17</w:t>
            </w:r>
          </w:p>
        </w:tc>
      </w:tr>
      <w:tr w:rsidR="00F8204B" w:rsidRPr="005219A9" w14:paraId="5D1638F6" w14:textId="77777777" w:rsidTr="00C45CFF">
        <w:tc>
          <w:tcPr>
            <w:tcW w:w="2001" w:type="dxa"/>
            <w:shd w:val="clear" w:color="auto" w:fill="DBDBDB" w:themeFill="accent3" w:themeFillTint="66"/>
          </w:tcPr>
          <w:p w14:paraId="13F87B49" w14:textId="77777777" w:rsidR="00F8204B" w:rsidRPr="005219A9" w:rsidRDefault="00F8204B" w:rsidP="00C45CFF">
            <w:pPr>
              <w:rPr>
                <w:rFonts w:ascii="Calibri" w:hAnsi="Calibri" w:cs="Book Antiqua"/>
                <w:b/>
                <w:bCs/>
              </w:rPr>
            </w:pPr>
            <w:r w:rsidRPr="005219A9">
              <w:rPr>
                <w:rFonts w:ascii="Calibri" w:hAnsi="Calibri" w:cs="Book Antiqua"/>
                <w:b/>
                <w:bCs/>
              </w:rPr>
              <w:t>CU asociados:</w:t>
            </w:r>
          </w:p>
        </w:tc>
        <w:tc>
          <w:tcPr>
            <w:tcW w:w="5087" w:type="dxa"/>
          </w:tcPr>
          <w:p w14:paraId="3E9E61AE" w14:textId="114C6BA3" w:rsidR="00F8204B" w:rsidRPr="005219A9" w:rsidRDefault="00F8204B" w:rsidP="00C45CFF">
            <w:pPr>
              <w:rPr>
                <w:rFonts w:ascii="Calibri" w:hAnsi="Calibri" w:cs="Book Antiqua"/>
              </w:rPr>
            </w:pPr>
            <w:r w:rsidRPr="005219A9">
              <w:rPr>
                <w:rFonts w:ascii="Calibri" w:hAnsi="Calibri" w:cs="Book Antiqua"/>
              </w:rPr>
              <w:t>CU-</w:t>
            </w:r>
            <w:r>
              <w:rPr>
                <w:rFonts w:ascii="Calibri" w:hAnsi="Calibri" w:cs="Book Antiqua"/>
              </w:rPr>
              <w:t>17</w:t>
            </w:r>
          </w:p>
        </w:tc>
      </w:tr>
      <w:tr w:rsidR="00F8204B" w:rsidRPr="005219A9" w14:paraId="4D7F8E34" w14:textId="77777777" w:rsidTr="00C45CFF">
        <w:tc>
          <w:tcPr>
            <w:tcW w:w="2001" w:type="dxa"/>
            <w:shd w:val="clear" w:color="auto" w:fill="DBDBDB" w:themeFill="accent3" w:themeFillTint="66"/>
          </w:tcPr>
          <w:p w14:paraId="38940CA9" w14:textId="77777777" w:rsidR="00F8204B" w:rsidRPr="005219A9" w:rsidRDefault="00F8204B" w:rsidP="00C45CFF">
            <w:pPr>
              <w:rPr>
                <w:rFonts w:ascii="Calibri" w:hAnsi="Calibri" w:cs="Book Antiqua"/>
                <w:b/>
                <w:bCs/>
              </w:rPr>
            </w:pPr>
            <w:r w:rsidRPr="005219A9">
              <w:rPr>
                <w:rFonts w:ascii="Calibri" w:hAnsi="Calibri" w:cs="Book Antiqua"/>
                <w:b/>
                <w:bCs/>
              </w:rPr>
              <w:t>Esc. Asociados:</w:t>
            </w:r>
          </w:p>
        </w:tc>
        <w:tc>
          <w:tcPr>
            <w:tcW w:w="5087" w:type="dxa"/>
          </w:tcPr>
          <w:p w14:paraId="22B67A53" w14:textId="5E0DF9FC" w:rsidR="00F8204B" w:rsidRPr="005219A9" w:rsidRDefault="00F8204B" w:rsidP="00C45CFF">
            <w:pPr>
              <w:rPr>
                <w:rFonts w:ascii="Calibri" w:hAnsi="Calibri" w:cs="Book Antiqua"/>
              </w:rPr>
            </w:pPr>
            <w:r w:rsidRPr="005219A9">
              <w:rPr>
                <w:rFonts w:ascii="Calibri" w:hAnsi="Calibri" w:cs="Book Antiqua"/>
              </w:rPr>
              <w:t>ES-</w:t>
            </w:r>
            <w:r>
              <w:rPr>
                <w:rFonts w:ascii="Calibri" w:hAnsi="Calibri" w:cs="Book Antiqua"/>
              </w:rPr>
              <w:t>17.5</w:t>
            </w:r>
          </w:p>
        </w:tc>
      </w:tr>
    </w:tbl>
    <w:p w14:paraId="6B7230DE" w14:textId="5F1AFAC2" w:rsidR="008F4F24" w:rsidRDefault="008F4F24" w:rsidP="00B11347">
      <w:pPr>
        <w:pStyle w:val="Sinespaciado"/>
        <w:jc w:val="center"/>
        <w:rPr>
          <w:lang w:eastAsia="ar-SA"/>
        </w:rPr>
      </w:pPr>
    </w:p>
    <w:p w14:paraId="4E99F581" w14:textId="0C3F01DA" w:rsidR="008F4F24" w:rsidRDefault="00F8204B" w:rsidP="00B11347">
      <w:pPr>
        <w:pStyle w:val="Sinespaciado"/>
        <w:jc w:val="center"/>
        <w:rPr>
          <w:lang w:eastAsia="ar-SA"/>
        </w:rPr>
      </w:pPr>
      <w:r w:rsidRPr="00F8204B">
        <w:rPr>
          <w:noProof/>
          <w:lang w:eastAsia="ar-SA"/>
        </w:rPr>
        <w:drawing>
          <wp:anchor distT="0" distB="0" distL="114300" distR="114300" simplePos="0" relativeHeight="251852800" behindDoc="0" locked="0" layoutInCell="1" allowOverlap="1" wp14:anchorId="1D1BE6B0" wp14:editId="33DC6EDB">
            <wp:simplePos x="0" y="0"/>
            <wp:positionH relativeFrom="margin">
              <wp:align>center</wp:align>
            </wp:positionH>
            <wp:positionV relativeFrom="paragraph">
              <wp:posOffset>6985</wp:posOffset>
            </wp:positionV>
            <wp:extent cx="5272405" cy="2997835"/>
            <wp:effectExtent l="0" t="0" r="4445" b="0"/>
            <wp:wrapNone/>
            <wp:docPr id="2132421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127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2405" cy="2997835"/>
                    </a:xfrm>
                    <a:prstGeom prst="rect">
                      <a:avLst/>
                    </a:prstGeom>
                  </pic:spPr>
                </pic:pic>
              </a:graphicData>
            </a:graphic>
            <wp14:sizeRelH relativeFrom="page">
              <wp14:pctWidth>0</wp14:pctWidth>
            </wp14:sizeRelH>
            <wp14:sizeRelV relativeFrom="page">
              <wp14:pctHeight>0</wp14:pctHeight>
            </wp14:sizeRelV>
          </wp:anchor>
        </w:drawing>
      </w:r>
    </w:p>
    <w:p w14:paraId="66C29154" w14:textId="1563D1CB" w:rsidR="008F4F24" w:rsidRDefault="008F4F24" w:rsidP="00B11347">
      <w:pPr>
        <w:pStyle w:val="Sinespaciado"/>
        <w:jc w:val="center"/>
        <w:rPr>
          <w:lang w:eastAsia="ar-SA"/>
        </w:rPr>
      </w:pPr>
    </w:p>
    <w:p w14:paraId="42801BE7" w14:textId="0D83CEA5" w:rsidR="008F4F24" w:rsidRDefault="008F4F24" w:rsidP="00B11347">
      <w:pPr>
        <w:pStyle w:val="Sinespaciado"/>
        <w:jc w:val="center"/>
        <w:rPr>
          <w:lang w:eastAsia="ar-SA"/>
        </w:rPr>
      </w:pPr>
    </w:p>
    <w:p w14:paraId="785F5D95" w14:textId="77777777" w:rsidR="008F4F24" w:rsidRDefault="008F4F24" w:rsidP="00B11347">
      <w:pPr>
        <w:pStyle w:val="Sinespaciado"/>
        <w:jc w:val="center"/>
        <w:rPr>
          <w:lang w:eastAsia="ar-SA"/>
        </w:rPr>
      </w:pPr>
    </w:p>
    <w:p w14:paraId="0268FDA2" w14:textId="654FA63D" w:rsidR="008F4F24" w:rsidRDefault="008F4F24" w:rsidP="00B11347">
      <w:pPr>
        <w:pStyle w:val="Sinespaciado"/>
        <w:jc w:val="center"/>
        <w:rPr>
          <w:lang w:eastAsia="ar-SA"/>
        </w:rPr>
      </w:pPr>
    </w:p>
    <w:p w14:paraId="1F155C9B" w14:textId="77777777" w:rsidR="008F4F24" w:rsidRDefault="008F4F24" w:rsidP="00B11347">
      <w:pPr>
        <w:pStyle w:val="Sinespaciado"/>
        <w:jc w:val="center"/>
        <w:rPr>
          <w:lang w:eastAsia="ar-SA"/>
        </w:rPr>
      </w:pPr>
    </w:p>
    <w:p w14:paraId="1F9E0898" w14:textId="77777777" w:rsidR="008F4F24" w:rsidRDefault="008F4F24" w:rsidP="00B11347">
      <w:pPr>
        <w:pStyle w:val="Sinespaciado"/>
        <w:jc w:val="center"/>
        <w:rPr>
          <w:lang w:eastAsia="ar-SA"/>
        </w:rPr>
      </w:pPr>
    </w:p>
    <w:p w14:paraId="36D78226" w14:textId="35B169C0" w:rsidR="008F4F24" w:rsidRDefault="008F4F24" w:rsidP="00B11347">
      <w:pPr>
        <w:pStyle w:val="Sinespaciado"/>
        <w:jc w:val="center"/>
        <w:rPr>
          <w:lang w:eastAsia="ar-SA"/>
        </w:rPr>
      </w:pPr>
    </w:p>
    <w:p w14:paraId="59937E09" w14:textId="6912BC00" w:rsidR="008F4F24" w:rsidRDefault="008F4F24" w:rsidP="00B11347">
      <w:pPr>
        <w:pStyle w:val="Sinespaciado"/>
        <w:jc w:val="center"/>
        <w:rPr>
          <w:lang w:eastAsia="ar-SA"/>
        </w:rPr>
      </w:pPr>
    </w:p>
    <w:p w14:paraId="46998D98" w14:textId="77777777" w:rsidR="008F4F24" w:rsidRDefault="008F4F24" w:rsidP="00B11347">
      <w:pPr>
        <w:pStyle w:val="Sinespaciado"/>
        <w:jc w:val="center"/>
        <w:rPr>
          <w:lang w:eastAsia="ar-SA"/>
        </w:rPr>
      </w:pPr>
    </w:p>
    <w:p w14:paraId="3D813ACA" w14:textId="77777777" w:rsidR="008F4F24" w:rsidRDefault="008F4F24" w:rsidP="00B11347">
      <w:pPr>
        <w:pStyle w:val="Sinespaciado"/>
        <w:jc w:val="center"/>
        <w:rPr>
          <w:lang w:eastAsia="ar-SA"/>
        </w:rPr>
      </w:pPr>
    </w:p>
    <w:p w14:paraId="5699E0C9" w14:textId="3EB7E5B2" w:rsidR="008F4F24" w:rsidRDefault="008F4F24" w:rsidP="00B11347">
      <w:pPr>
        <w:pStyle w:val="Sinespaciado"/>
        <w:jc w:val="center"/>
        <w:rPr>
          <w:lang w:eastAsia="ar-SA"/>
        </w:rPr>
      </w:pPr>
    </w:p>
    <w:p w14:paraId="16460504" w14:textId="77777777" w:rsidR="008F4F24" w:rsidRDefault="008F4F24" w:rsidP="00B11347">
      <w:pPr>
        <w:pStyle w:val="Sinespaciado"/>
        <w:jc w:val="center"/>
        <w:rPr>
          <w:lang w:eastAsia="ar-SA"/>
        </w:rPr>
      </w:pPr>
    </w:p>
    <w:p w14:paraId="536514B5" w14:textId="0C3761BE" w:rsidR="008F4F24" w:rsidRDefault="008F4F24" w:rsidP="00B11347">
      <w:pPr>
        <w:pStyle w:val="Sinespaciado"/>
        <w:jc w:val="center"/>
        <w:rPr>
          <w:lang w:eastAsia="ar-SA"/>
        </w:rPr>
      </w:pPr>
    </w:p>
    <w:p w14:paraId="6FBC8AFF" w14:textId="77777777" w:rsidR="008F4F24" w:rsidRDefault="008F4F24" w:rsidP="00B11347">
      <w:pPr>
        <w:pStyle w:val="Sinespaciado"/>
        <w:jc w:val="center"/>
        <w:rPr>
          <w:lang w:eastAsia="ar-SA"/>
        </w:rPr>
      </w:pPr>
    </w:p>
    <w:p w14:paraId="7990A39B" w14:textId="77777777" w:rsidR="008F4F24" w:rsidRDefault="008F4F24" w:rsidP="00B11347">
      <w:pPr>
        <w:pStyle w:val="Sinespaciado"/>
        <w:jc w:val="center"/>
        <w:rPr>
          <w:lang w:eastAsia="ar-SA"/>
        </w:rPr>
      </w:pPr>
    </w:p>
    <w:p w14:paraId="2E59B119" w14:textId="77777777" w:rsidR="008F4F24" w:rsidRDefault="008F4F24" w:rsidP="00B11347">
      <w:pPr>
        <w:pStyle w:val="Sinespaciado"/>
        <w:jc w:val="center"/>
        <w:rPr>
          <w:lang w:eastAsia="ar-SA"/>
        </w:rPr>
      </w:pPr>
    </w:p>
    <w:p w14:paraId="60ECBCCF" w14:textId="1A165AC5" w:rsidR="00772D0A" w:rsidRDefault="00772D0A" w:rsidP="004E696B">
      <w:pPr>
        <w:jc w:val="center"/>
        <w:rPr>
          <w:rFonts w:ascii="Calibri" w:hAnsi="Calibri" w:cs="Book Antiqua"/>
          <w:i/>
          <w:color w:val="0000FF"/>
        </w:rPr>
      </w:pPr>
    </w:p>
    <w:p w14:paraId="5E02100D" w14:textId="0EDE00BA" w:rsidR="00F8204B" w:rsidRPr="000B49AC" w:rsidRDefault="00F8204B" w:rsidP="004E696B">
      <w:pPr>
        <w:jc w:val="center"/>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67FA85EE" w14:textId="77777777" w:rsidTr="00614B45">
        <w:tc>
          <w:tcPr>
            <w:tcW w:w="2001" w:type="dxa"/>
            <w:shd w:val="clear" w:color="auto" w:fill="DBDBDB" w:themeFill="accent3" w:themeFillTint="66"/>
          </w:tcPr>
          <w:p w14:paraId="392F9C06"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815DDB"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2B7ABB" w:rsidRPr="005219A9" w14:paraId="331AEAEE" w14:textId="77777777" w:rsidTr="00614B45">
        <w:tc>
          <w:tcPr>
            <w:tcW w:w="2001" w:type="dxa"/>
            <w:shd w:val="clear" w:color="auto" w:fill="DBDBDB" w:themeFill="accent3" w:themeFillTint="66"/>
          </w:tcPr>
          <w:p w14:paraId="10F0E08B"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03E2E940" w14:textId="77777777" w:rsidR="002B7ABB" w:rsidRPr="005219A9" w:rsidRDefault="002B7ABB" w:rsidP="00614B45">
            <w:pPr>
              <w:spacing w:line="259" w:lineRule="auto"/>
              <w:rPr>
                <w:rFonts w:ascii="Calibri" w:hAnsi="Calibri" w:cs="Book Antiqua"/>
              </w:rPr>
            </w:pPr>
            <w:r w:rsidRPr="00B1366F">
              <w:rPr>
                <w:rFonts w:ascii="Calibri" w:hAnsi="Calibri" w:cs="Book Antiqua"/>
              </w:rPr>
              <w:t>Registrar sucursales</w:t>
            </w:r>
          </w:p>
        </w:tc>
      </w:tr>
      <w:tr w:rsidR="002B7ABB" w:rsidRPr="005219A9" w14:paraId="5C372D41" w14:textId="77777777" w:rsidTr="00614B45">
        <w:tc>
          <w:tcPr>
            <w:tcW w:w="2001" w:type="dxa"/>
            <w:shd w:val="clear" w:color="auto" w:fill="DBDBDB" w:themeFill="accent3" w:themeFillTint="66"/>
          </w:tcPr>
          <w:p w14:paraId="2AB38C85"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229EE9"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18</w:t>
            </w:r>
          </w:p>
        </w:tc>
      </w:tr>
      <w:tr w:rsidR="002B7ABB" w:rsidRPr="005219A9" w14:paraId="0AAD8787" w14:textId="77777777" w:rsidTr="00614B45">
        <w:tc>
          <w:tcPr>
            <w:tcW w:w="2001" w:type="dxa"/>
            <w:shd w:val="clear" w:color="auto" w:fill="DBDBDB" w:themeFill="accent3" w:themeFillTint="66"/>
          </w:tcPr>
          <w:p w14:paraId="4BD003EF"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0633C231"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18</w:t>
            </w:r>
          </w:p>
        </w:tc>
      </w:tr>
      <w:tr w:rsidR="002B7ABB" w:rsidRPr="005219A9" w14:paraId="2C26B412" w14:textId="77777777" w:rsidTr="00614B45">
        <w:tc>
          <w:tcPr>
            <w:tcW w:w="2001" w:type="dxa"/>
            <w:shd w:val="clear" w:color="auto" w:fill="DBDBDB" w:themeFill="accent3" w:themeFillTint="66"/>
          </w:tcPr>
          <w:p w14:paraId="3E350296"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2B10558" w14:textId="777777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18.</w:t>
            </w:r>
            <w:r w:rsidRPr="005219A9">
              <w:rPr>
                <w:rFonts w:ascii="Calibri" w:hAnsi="Calibri" w:cs="Book Antiqua"/>
              </w:rPr>
              <w:t>1</w:t>
            </w:r>
          </w:p>
        </w:tc>
      </w:tr>
    </w:tbl>
    <w:p w14:paraId="1E246675" w14:textId="1C14C77D" w:rsidR="00772D0A" w:rsidRDefault="00E0789D" w:rsidP="00772D0A">
      <w:pPr>
        <w:ind w:left="709"/>
        <w:jc w:val="both"/>
        <w:rPr>
          <w:rFonts w:ascii="Calibri" w:hAnsi="Calibri" w:cs="Book Antiqua"/>
          <w:i/>
          <w:color w:val="0000FF"/>
        </w:rPr>
      </w:pPr>
      <w:r w:rsidRPr="00DA5F4D">
        <w:rPr>
          <w:rFonts w:ascii="Calibri" w:hAnsi="Calibri" w:cs="Book Antiqua"/>
          <w:i/>
          <w:noProof/>
          <w:color w:val="0000FF"/>
        </w:rPr>
        <w:drawing>
          <wp:anchor distT="0" distB="0" distL="114300" distR="114300" simplePos="0" relativeHeight="251833344" behindDoc="0" locked="0" layoutInCell="1" allowOverlap="1" wp14:anchorId="3AEA9D01" wp14:editId="7FAD5ACD">
            <wp:simplePos x="0" y="0"/>
            <wp:positionH relativeFrom="margin">
              <wp:posOffset>393065</wp:posOffset>
            </wp:positionH>
            <wp:positionV relativeFrom="paragraph">
              <wp:posOffset>167005</wp:posOffset>
            </wp:positionV>
            <wp:extent cx="5332730" cy="3011170"/>
            <wp:effectExtent l="0" t="0" r="1270" b="0"/>
            <wp:wrapNone/>
            <wp:docPr id="1477414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1471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32730" cy="3011170"/>
                    </a:xfrm>
                    <a:prstGeom prst="rect">
                      <a:avLst/>
                    </a:prstGeom>
                  </pic:spPr>
                </pic:pic>
              </a:graphicData>
            </a:graphic>
            <wp14:sizeRelH relativeFrom="page">
              <wp14:pctWidth>0</wp14:pctWidth>
            </wp14:sizeRelH>
            <wp14:sizeRelV relativeFrom="page">
              <wp14:pctHeight>0</wp14:pctHeight>
            </wp14:sizeRelV>
          </wp:anchor>
        </w:drawing>
      </w:r>
    </w:p>
    <w:p w14:paraId="4F9AAE74" w14:textId="4942A084" w:rsidR="008F0E78" w:rsidRDefault="008F0E78" w:rsidP="00772D0A">
      <w:pPr>
        <w:ind w:left="709"/>
        <w:jc w:val="both"/>
        <w:rPr>
          <w:rFonts w:ascii="Calibri" w:hAnsi="Calibri" w:cs="Book Antiqua"/>
          <w:i/>
          <w:color w:val="0000FF"/>
        </w:rPr>
      </w:pPr>
    </w:p>
    <w:p w14:paraId="757B64CD" w14:textId="1466712D" w:rsidR="00772D0A" w:rsidRDefault="00772D0A" w:rsidP="00772D0A">
      <w:pPr>
        <w:ind w:left="709"/>
        <w:jc w:val="both"/>
        <w:rPr>
          <w:rFonts w:ascii="Calibri" w:hAnsi="Calibri" w:cs="Book Antiqua"/>
          <w:i/>
          <w:color w:val="0000FF"/>
        </w:rPr>
      </w:pPr>
    </w:p>
    <w:p w14:paraId="19D7058F" w14:textId="402105C4"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37D84D51"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267013DE" w:rsidR="00772D0A" w:rsidRPr="00983C81" w:rsidRDefault="00772D0A" w:rsidP="00772D0A">
      <w:pPr>
        <w:ind w:left="709"/>
        <w:jc w:val="both"/>
        <w:rPr>
          <w:rFonts w:ascii="Calibri" w:hAnsi="Calibri" w:cs="Book Antiqua"/>
          <w:i/>
          <w:color w:val="0000FF"/>
        </w:rPr>
      </w:pPr>
    </w:p>
    <w:p w14:paraId="314D868B" w14:textId="1D52B725" w:rsidR="00772D0A" w:rsidRDefault="00772D0A" w:rsidP="00772D0A">
      <w:pPr>
        <w:ind w:left="993"/>
        <w:jc w:val="center"/>
        <w:rPr>
          <w:rFonts w:ascii="Calibri" w:hAnsi="Calibri" w:cs="Book Antiqua"/>
          <w:i/>
          <w:color w:val="595959"/>
        </w:rPr>
      </w:pPr>
    </w:p>
    <w:p w14:paraId="75575D95" w14:textId="1F3BE6A4" w:rsidR="002B7ABB" w:rsidRDefault="002B7ABB" w:rsidP="00772D0A">
      <w:pPr>
        <w:ind w:left="993"/>
        <w:jc w:val="center"/>
        <w:rPr>
          <w:rFonts w:ascii="Calibri" w:hAnsi="Calibri" w:cs="Book Antiqua"/>
          <w:i/>
          <w:color w:val="595959"/>
        </w:rPr>
      </w:pPr>
    </w:p>
    <w:p w14:paraId="39463675" w14:textId="011A9074" w:rsidR="002B7ABB" w:rsidRDefault="002B7ABB" w:rsidP="00772D0A">
      <w:pPr>
        <w:ind w:left="993"/>
        <w:jc w:val="center"/>
        <w:rPr>
          <w:rFonts w:ascii="Calibri" w:hAnsi="Calibri" w:cs="Book Antiqua"/>
          <w:i/>
          <w:color w:val="595959"/>
        </w:rPr>
      </w:pPr>
    </w:p>
    <w:p w14:paraId="0F29C798" w14:textId="343F7C15" w:rsidR="002B7ABB" w:rsidRDefault="002B7ABB" w:rsidP="00772D0A">
      <w:pPr>
        <w:ind w:left="993"/>
        <w:jc w:val="center"/>
        <w:rPr>
          <w:rFonts w:ascii="Calibri" w:hAnsi="Calibri" w:cs="Book Antiqua"/>
          <w:i/>
          <w:color w:val="595959"/>
        </w:rPr>
      </w:pPr>
    </w:p>
    <w:p w14:paraId="737793FD" w14:textId="30E43001" w:rsidR="002B7ABB" w:rsidRDefault="002B7ABB" w:rsidP="00772D0A">
      <w:pPr>
        <w:ind w:left="993"/>
        <w:jc w:val="center"/>
        <w:rPr>
          <w:rFonts w:ascii="Calibri" w:hAnsi="Calibri" w:cs="Book Antiqua"/>
          <w:i/>
          <w:color w:val="595959"/>
        </w:rPr>
      </w:pPr>
    </w:p>
    <w:p w14:paraId="27E0E0DB" w14:textId="106D5CB1" w:rsidR="002B7ABB" w:rsidRDefault="002B7ABB" w:rsidP="00772D0A">
      <w:pPr>
        <w:ind w:left="993"/>
        <w:jc w:val="center"/>
        <w:rPr>
          <w:rFonts w:ascii="Calibri" w:hAnsi="Calibri" w:cs="Book Antiqua"/>
          <w:i/>
          <w:color w:val="595959"/>
        </w:rPr>
      </w:pPr>
    </w:p>
    <w:p w14:paraId="31F4B40E" w14:textId="051CA18A" w:rsidR="002B7ABB" w:rsidRDefault="002B7ABB" w:rsidP="00772D0A">
      <w:pPr>
        <w:ind w:left="993"/>
        <w:jc w:val="center"/>
        <w:rPr>
          <w:rFonts w:ascii="Calibri" w:hAnsi="Calibri" w:cs="Book Antiqua"/>
          <w:i/>
          <w:color w:val="595959"/>
        </w:rPr>
      </w:pPr>
    </w:p>
    <w:p w14:paraId="5253B904" w14:textId="77777777" w:rsidR="002B7ABB" w:rsidRDefault="002B7ABB" w:rsidP="00772D0A">
      <w:pPr>
        <w:ind w:left="993"/>
        <w:jc w:val="center"/>
        <w:rPr>
          <w:rFonts w:ascii="Calibri" w:hAnsi="Calibri" w:cs="Book Antiqua"/>
          <w:i/>
          <w:color w:val="595959"/>
        </w:rPr>
      </w:pPr>
    </w:p>
    <w:p w14:paraId="4CA92DAC" w14:textId="3840AD37" w:rsidR="008F0E78" w:rsidRDefault="008F0E78" w:rsidP="00E0789D">
      <w:pPr>
        <w:rPr>
          <w:rFonts w:ascii="Calibri" w:hAnsi="Calibri" w:cs="Book Antiqua"/>
          <w:i/>
          <w:color w:val="595959"/>
        </w:rPr>
      </w:pPr>
    </w:p>
    <w:p w14:paraId="75547DA2" w14:textId="62624DEC" w:rsidR="008F0E78" w:rsidRDefault="008F0E78" w:rsidP="00772D0A">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0789D" w:rsidRPr="005219A9" w14:paraId="575CF6D4" w14:textId="77777777" w:rsidTr="00C45CFF">
        <w:tc>
          <w:tcPr>
            <w:tcW w:w="2001" w:type="dxa"/>
            <w:shd w:val="clear" w:color="auto" w:fill="DBDBDB" w:themeFill="accent3" w:themeFillTint="66"/>
          </w:tcPr>
          <w:p w14:paraId="53DFECA7" w14:textId="77777777" w:rsidR="00E0789D" w:rsidRPr="005219A9" w:rsidRDefault="00E0789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0869DB5" w14:textId="77777777" w:rsidR="00E0789D" w:rsidRPr="005219A9" w:rsidRDefault="00E0789D" w:rsidP="00C45CFF">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E0789D" w:rsidRPr="005219A9" w14:paraId="727FD8BB" w14:textId="77777777" w:rsidTr="00C45CFF">
        <w:tc>
          <w:tcPr>
            <w:tcW w:w="2001" w:type="dxa"/>
            <w:shd w:val="clear" w:color="auto" w:fill="DBDBDB" w:themeFill="accent3" w:themeFillTint="66"/>
          </w:tcPr>
          <w:p w14:paraId="24760732" w14:textId="77777777" w:rsidR="00E0789D" w:rsidRPr="005219A9" w:rsidRDefault="00E0789D" w:rsidP="00C45CFF">
            <w:pPr>
              <w:rPr>
                <w:rFonts w:ascii="Calibri" w:hAnsi="Calibri" w:cs="Book Antiqua"/>
                <w:b/>
                <w:bCs/>
              </w:rPr>
            </w:pPr>
            <w:r w:rsidRPr="005219A9">
              <w:rPr>
                <w:rFonts w:ascii="Calibri" w:hAnsi="Calibri" w:cs="Book Antiqua"/>
                <w:b/>
                <w:bCs/>
              </w:rPr>
              <w:t>Descripción:</w:t>
            </w:r>
          </w:p>
        </w:tc>
        <w:tc>
          <w:tcPr>
            <w:tcW w:w="5087" w:type="dxa"/>
          </w:tcPr>
          <w:p w14:paraId="5EFEDD62" w14:textId="77777777" w:rsidR="00E0789D" w:rsidRPr="005219A9" w:rsidRDefault="00E0789D" w:rsidP="00C45CFF">
            <w:pPr>
              <w:spacing w:line="259" w:lineRule="auto"/>
              <w:rPr>
                <w:rFonts w:ascii="Calibri" w:hAnsi="Calibri" w:cs="Book Antiqua"/>
              </w:rPr>
            </w:pPr>
            <w:r w:rsidRPr="00B1366F">
              <w:rPr>
                <w:rFonts w:ascii="Calibri" w:hAnsi="Calibri" w:cs="Book Antiqua"/>
              </w:rPr>
              <w:t>Registrar sucursales</w:t>
            </w:r>
          </w:p>
        </w:tc>
      </w:tr>
      <w:tr w:rsidR="00E0789D" w:rsidRPr="005219A9" w14:paraId="4347B095" w14:textId="77777777" w:rsidTr="00C45CFF">
        <w:tc>
          <w:tcPr>
            <w:tcW w:w="2001" w:type="dxa"/>
            <w:shd w:val="clear" w:color="auto" w:fill="DBDBDB" w:themeFill="accent3" w:themeFillTint="66"/>
          </w:tcPr>
          <w:p w14:paraId="2DAA7FDC" w14:textId="77777777" w:rsidR="00E0789D" w:rsidRPr="005219A9" w:rsidRDefault="00E0789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0F7F391" w14:textId="77777777" w:rsidR="00E0789D" w:rsidRPr="005219A9" w:rsidRDefault="00E0789D" w:rsidP="00C45CFF">
            <w:pPr>
              <w:rPr>
                <w:rFonts w:ascii="Calibri" w:hAnsi="Calibri" w:cs="Book Antiqua"/>
              </w:rPr>
            </w:pPr>
            <w:r w:rsidRPr="005219A9">
              <w:rPr>
                <w:rFonts w:ascii="Calibri" w:hAnsi="Calibri" w:cs="Book Antiqua"/>
              </w:rPr>
              <w:t>RF-</w:t>
            </w:r>
            <w:r>
              <w:rPr>
                <w:rFonts w:ascii="Calibri" w:hAnsi="Calibri" w:cs="Book Antiqua"/>
              </w:rPr>
              <w:t>18</w:t>
            </w:r>
          </w:p>
        </w:tc>
      </w:tr>
      <w:tr w:rsidR="00E0789D" w:rsidRPr="005219A9" w14:paraId="07C7ED36" w14:textId="77777777" w:rsidTr="00C45CFF">
        <w:tc>
          <w:tcPr>
            <w:tcW w:w="2001" w:type="dxa"/>
            <w:shd w:val="clear" w:color="auto" w:fill="DBDBDB" w:themeFill="accent3" w:themeFillTint="66"/>
          </w:tcPr>
          <w:p w14:paraId="304E12BB" w14:textId="77777777" w:rsidR="00E0789D" w:rsidRPr="005219A9" w:rsidRDefault="00E0789D" w:rsidP="00C45CFF">
            <w:pPr>
              <w:rPr>
                <w:rFonts w:ascii="Calibri" w:hAnsi="Calibri" w:cs="Book Antiqua"/>
                <w:b/>
                <w:bCs/>
              </w:rPr>
            </w:pPr>
            <w:r w:rsidRPr="005219A9">
              <w:rPr>
                <w:rFonts w:ascii="Calibri" w:hAnsi="Calibri" w:cs="Book Antiqua"/>
                <w:b/>
                <w:bCs/>
              </w:rPr>
              <w:t>CU asociados:</w:t>
            </w:r>
          </w:p>
        </w:tc>
        <w:tc>
          <w:tcPr>
            <w:tcW w:w="5087" w:type="dxa"/>
          </w:tcPr>
          <w:p w14:paraId="3E3163A1" w14:textId="77777777" w:rsidR="00E0789D" w:rsidRPr="005219A9" w:rsidRDefault="00E0789D" w:rsidP="00C45CFF">
            <w:pPr>
              <w:rPr>
                <w:rFonts w:ascii="Calibri" w:hAnsi="Calibri" w:cs="Book Antiqua"/>
              </w:rPr>
            </w:pPr>
            <w:r w:rsidRPr="005219A9">
              <w:rPr>
                <w:rFonts w:ascii="Calibri" w:hAnsi="Calibri" w:cs="Book Antiqua"/>
              </w:rPr>
              <w:t>CU-</w:t>
            </w:r>
            <w:r>
              <w:rPr>
                <w:rFonts w:ascii="Calibri" w:hAnsi="Calibri" w:cs="Book Antiqua"/>
              </w:rPr>
              <w:t>18</w:t>
            </w:r>
          </w:p>
        </w:tc>
      </w:tr>
      <w:tr w:rsidR="00E0789D" w:rsidRPr="005219A9" w14:paraId="54755716" w14:textId="77777777" w:rsidTr="00C45CFF">
        <w:tc>
          <w:tcPr>
            <w:tcW w:w="2001" w:type="dxa"/>
            <w:shd w:val="clear" w:color="auto" w:fill="DBDBDB" w:themeFill="accent3" w:themeFillTint="66"/>
          </w:tcPr>
          <w:p w14:paraId="1BE3DC4E" w14:textId="77777777" w:rsidR="00E0789D" w:rsidRPr="005219A9" w:rsidRDefault="00E0789D" w:rsidP="00C45CFF">
            <w:pPr>
              <w:rPr>
                <w:rFonts w:ascii="Calibri" w:hAnsi="Calibri" w:cs="Book Antiqua"/>
                <w:b/>
                <w:bCs/>
              </w:rPr>
            </w:pPr>
            <w:r w:rsidRPr="005219A9">
              <w:rPr>
                <w:rFonts w:ascii="Calibri" w:hAnsi="Calibri" w:cs="Book Antiqua"/>
                <w:b/>
                <w:bCs/>
              </w:rPr>
              <w:t>Esc. Asociados:</w:t>
            </w:r>
          </w:p>
        </w:tc>
        <w:tc>
          <w:tcPr>
            <w:tcW w:w="5087" w:type="dxa"/>
          </w:tcPr>
          <w:p w14:paraId="0F874BD8" w14:textId="33CFAFEB" w:rsidR="00E0789D" w:rsidRPr="005219A9" w:rsidRDefault="00E0789D" w:rsidP="00C45CFF">
            <w:pPr>
              <w:rPr>
                <w:rFonts w:ascii="Calibri" w:hAnsi="Calibri" w:cs="Book Antiqua"/>
              </w:rPr>
            </w:pPr>
            <w:r w:rsidRPr="005219A9">
              <w:rPr>
                <w:rFonts w:ascii="Calibri" w:hAnsi="Calibri" w:cs="Book Antiqua"/>
              </w:rPr>
              <w:t>ES-</w:t>
            </w:r>
            <w:r>
              <w:rPr>
                <w:rFonts w:ascii="Calibri" w:hAnsi="Calibri" w:cs="Book Antiqua"/>
              </w:rPr>
              <w:t>18.4</w:t>
            </w:r>
          </w:p>
        </w:tc>
      </w:tr>
    </w:tbl>
    <w:p w14:paraId="3F33A3E8" w14:textId="0D2FFC94" w:rsidR="008F0E78" w:rsidRDefault="008F0E78" w:rsidP="00772D0A">
      <w:pPr>
        <w:ind w:left="993"/>
        <w:jc w:val="center"/>
        <w:rPr>
          <w:rFonts w:ascii="Calibri" w:hAnsi="Calibri" w:cs="Book Antiqua"/>
          <w:i/>
          <w:color w:val="595959"/>
        </w:rPr>
      </w:pPr>
    </w:p>
    <w:p w14:paraId="65471F60" w14:textId="76DADBF9" w:rsidR="008F0E78" w:rsidRDefault="00E0789D" w:rsidP="00772D0A">
      <w:pPr>
        <w:ind w:left="993"/>
        <w:jc w:val="center"/>
        <w:rPr>
          <w:rFonts w:ascii="Calibri" w:hAnsi="Calibri" w:cs="Book Antiqua"/>
          <w:i/>
          <w:color w:val="595959"/>
        </w:rPr>
      </w:pPr>
      <w:r w:rsidRPr="004E4DF1">
        <w:rPr>
          <w:rFonts w:ascii="Calibri" w:hAnsi="Calibri" w:cs="Book Antiqua"/>
          <w:i/>
          <w:noProof/>
          <w:color w:val="595959"/>
        </w:rPr>
        <w:drawing>
          <wp:anchor distT="0" distB="0" distL="114300" distR="114300" simplePos="0" relativeHeight="251853824" behindDoc="0" locked="0" layoutInCell="1" allowOverlap="1" wp14:anchorId="1C506FBF" wp14:editId="07620F37">
            <wp:simplePos x="0" y="0"/>
            <wp:positionH relativeFrom="margin">
              <wp:align>center</wp:align>
            </wp:positionH>
            <wp:positionV relativeFrom="paragraph">
              <wp:posOffset>50165</wp:posOffset>
            </wp:positionV>
            <wp:extent cx="5295265" cy="3011170"/>
            <wp:effectExtent l="0" t="0" r="635" b="0"/>
            <wp:wrapNone/>
            <wp:docPr id="118678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02" name="Imagen 1" descr="Interfaz de usuario gráfica, Aplicación, Word&#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5265" cy="3011170"/>
                    </a:xfrm>
                    <a:prstGeom prst="rect">
                      <a:avLst/>
                    </a:prstGeom>
                  </pic:spPr>
                </pic:pic>
              </a:graphicData>
            </a:graphic>
            <wp14:sizeRelH relativeFrom="page">
              <wp14:pctWidth>0</wp14:pctWidth>
            </wp14:sizeRelH>
            <wp14:sizeRelV relativeFrom="page">
              <wp14:pctHeight>0</wp14:pctHeight>
            </wp14:sizeRelV>
          </wp:anchor>
        </w:drawing>
      </w:r>
    </w:p>
    <w:p w14:paraId="2B020F5D" w14:textId="77777777" w:rsidR="008F0E78" w:rsidRDefault="008F0E78" w:rsidP="00772D0A">
      <w:pPr>
        <w:ind w:left="993"/>
        <w:jc w:val="center"/>
        <w:rPr>
          <w:rFonts w:ascii="Calibri" w:hAnsi="Calibri" w:cs="Book Antiqua"/>
          <w:i/>
          <w:color w:val="595959"/>
        </w:rPr>
      </w:pPr>
    </w:p>
    <w:p w14:paraId="72C9355B" w14:textId="002C9D74" w:rsidR="002B7ABB" w:rsidRDefault="002B7ABB" w:rsidP="00772D0A">
      <w:pPr>
        <w:ind w:left="993"/>
        <w:jc w:val="center"/>
        <w:rPr>
          <w:rFonts w:ascii="Calibri" w:hAnsi="Calibri" w:cs="Book Antiqua"/>
          <w:i/>
          <w:color w:val="595959"/>
        </w:rPr>
      </w:pPr>
    </w:p>
    <w:p w14:paraId="29803E1E" w14:textId="77777777" w:rsidR="008F0E78" w:rsidRDefault="008F0E78" w:rsidP="00772D0A">
      <w:pPr>
        <w:ind w:left="993"/>
        <w:jc w:val="center"/>
        <w:rPr>
          <w:rFonts w:ascii="Calibri" w:hAnsi="Calibri" w:cs="Book Antiqua"/>
          <w:i/>
          <w:color w:val="595959"/>
        </w:rPr>
      </w:pPr>
    </w:p>
    <w:p w14:paraId="229FD91A" w14:textId="3A41A87B" w:rsidR="008F0E78" w:rsidRDefault="008F0E78" w:rsidP="00772D0A">
      <w:pPr>
        <w:ind w:left="993"/>
        <w:jc w:val="center"/>
        <w:rPr>
          <w:rFonts w:ascii="Calibri" w:hAnsi="Calibri" w:cs="Book Antiqua"/>
          <w:i/>
          <w:color w:val="595959"/>
        </w:rPr>
      </w:pPr>
    </w:p>
    <w:p w14:paraId="055A7069" w14:textId="77777777" w:rsidR="008F0E78" w:rsidRDefault="008F0E78" w:rsidP="00772D0A">
      <w:pPr>
        <w:ind w:left="993"/>
        <w:jc w:val="center"/>
        <w:rPr>
          <w:rFonts w:ascii="Calibri" w:hAnsi="Calibri" w:cs="Book Antiqua"/>
          <w:i/>
          <w:color w:val="595959"/>
        </w:rPr>
      </w:pPr>
    </w:p>
    <w:p w14:paraId="385F6902" w14:textId="77777777" w:rsidR="008F0E78" w:rsidRDefault="008F0E78" w:rsidP="00772D0A">
      <w:pPr>
        <w:ind w:left="993"/>
        <w:jc w:val="center"/>
        <w:rPr>
          <w:rFonts w:ascii="Calibri" w:hAnsi="Calibri" w:cs="Book Antiqua"/>
          <w:i/>
          <w:color w:val="595959"/>
        </w:rPr>
      </w:pPr>
    </w:p>
    <w:p w14:paraId="6C5512D9" w14:textId="2BEE9361" w:rsidR="008F0E78" w:rsidRDefault="008F0E78" w:rsidP="00772D0A">
      <w:pPr>
        <w:ind w:left="993"/>
        <w:jc w:val="center"/>
        <w:rPr>
          <w:rFonts w:ascii="Calibri" w:hAnsi="Calibri" w:cs="Book Antiqua"/>
          <w:i/>
          <w:color w:val="595959"/>
        </w:rPr>
      </w:pPr>
    </w:p>
    <w:p w14:paraId="02ECD1C0" w14:textId="7CC21537" w:rsidR="008F0E78" w:rsidRPr="0067155F" w:rsidRDefault="008F0E78" w:rsidP="00772D0A">
      <w:pPr>
        <w:ind w:left="993"/>
        <w:jc w:val="center"/>
        <w:rPr>
          <w:rFonts w:ascii="Calibri" w:hAnsi="Calibri" w:cs="Book Antiqua"/>
          <w:iCs/>
          <w:color w:val="595959"/>
        </w:rPr>
      </w:pPr>
    </w:p>
    <w:p w14:paraId="3325A790" w14:textId="77777777" w:rsidR="008F0E78" w:rsidRPr="0067155F" w:rsidRDefault="008F0E78" w:rsidP="00772D0A">
      <w:pPr>
        <w:ind w:left="993"/>
        <w:jc w:val="center"/>
        <w:rPr>
          <w:rFonts w:ascii="Calibri" w:hAnsi="Calibri" w:cs="Book Antiqua"/>
          <w:iCs/>
          <w:color w:val="595959"/>
        </w:rPr>
      </w:pPr>
    </w:p>
    <w:p w14:paraId="208A416E" w14:textId="2A8F5253" w:rsidR="008F0E78" w:rsidRPr="0067155F" w:rsidRDefault="008F0E78" w:rsidP="00772D0A">
      <w:pPr>
        <w:ind w:left="993"/>
        <w:jc w:val="center"/>
        <w:rPr>
          <w:rFonts w:ascii="Calibri" w:hAnsi="Calibri" w:cs="Book Antiqua"/>
          <w:iCs/>
          <w:color w:val="595959"/>
        </w:rPr>
      </w:pPr>
    </w:p>
    <w:p w14:paraId="6804ED4E" w14:textId="77777777" w:rsidR="008F0E78" w:rsidRPr="0067155F" w:rsidRDefault="008F0E78" w:rsidP="00772D0A">
      <w:pPr>
        <w:ind w:left="993"/>
        <w:jc w:val="center"/>
        <w:rPr>
          <w:rFonts w:ascii="Calibri" w:hAnsi="Calibri" w:cs="Book Antiqua"/>
          <w:iCs/>
          <w:color w:val="595959"/>
        </w:rPr>
      </w:pPr>
    </w:p>
    <w:p w14:paraId="3C02A7FB" w14:textId="0F8066D1" w:rsidR="008F0E78" w:rsidRPr="0067155F" w:rsidRDefault="008F0E78" w:rsidP="00772D0A">
      <w:pPr>
        <w:ind w:left="993"/>
        <w:jc w:val="center"/>
        <w:rPr>
          <w:rFonts w:ascii="Calibri" w:hAnsi="Calibri" w:cs="Book Antiqua"/>
          <w:iCs/>
          <w:color w:val="595959"/>
        </w:rPr>
      </w:pPr>
    </w:p>
    <w:p w14:paraId="279DC425" w14:textId="77777777" w:rsidR="008F0E78" w:rsidRPr="0067155F" w:rsidRDefault="008F0E78" w:rsidP="00772D0A">
      <w:pPr>
        <w:ind w:left="993"/>
        <w:jc w:val="center"/>
        <w:rPr>
          <w:rFonts w:ascii="Calibri" w:hAnsi="Calibri" w:cs="Book Antiqua"/>
          <w:iCs/>
          <w:color w:val="595959"/>
        </w:rPr>
      </w:pPr>
    </w:p>
    <w:p w14:paraId="7A0CCB35" w14:textId="1614B6BB" w:rsidR="008F0E78" w:rsidRPr="0067155F" w:rsidRDefault="008F0E78" w:rsidP="00772D0A">
      <w:pPr>
        <w:ind w:left="993"/>
        <w:jc w:val="center"/>
        <w:rPr>
          <w:rFonts w:ascii="Calibri" w:hAnsi="Calibri" w:cs="Book Antiqua"/>
          <w:iCs/>
          <w:color w:val="595959"/>
        </w:rPr>
      </w:pPr>
    </w:p>
    <w:p w14:paraId="78485E0D" w14:textId="77777777" w:rsidR="008F0E78" w:rsidRPr="0067155F" w:rsidRDefault="008F0E78" w:rsidP="00696BCE">
      <w:pPr>
        <w:rPr>
          <w:rFonts w:ascii="Calibri" w:hAnsi="Calibri" w:cs="Book Antiqua"/>
          <w:iCs/>
          <w:color w:val="595959"/>
        </w:rPr>
      </w:pPr>
    </w:p>
    <w:p w14:paraId="66D0DF5E" w14:textId="65CC0398" w:rsidR="002B7ABB" w:rsidRDefault="002B7ABB" w:rsidP="002B7ABB">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5E59130B" w14:textId="77777777" w:rsidTr="00614B45">
        <w:tc>
          <w:tcPr>
            <w:tcW w:w="2001" w:type="dxa"/>
            <w:shd w:val="clear" w:color="auto" w:fill="DBDBDB" w:themeFill="accent3" w:themeFillTint="66"/>
          </w:tcPr>
          <w:p w14:paraId="4714209B"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33BFFC"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2B7ABB" w:rsidRPr="005219A9" w14:paraId="610A9805" w14:textId="77777777" w:rsidTr="00614B45">
        <w:tc>
          <w:tcPr>
            <w:tcW w:w="2001" w:type="dxa"/>
            <w:shd w:val="clear" w:color="auto" w:fill="DBDBDB" w:themeFill="accent3" w:themeFillTint="66"/>
          </w:tcPr>
          <w:p w14:paraId="1A3C6770"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1A58F062" w14:textId="77777777" w:rsidR="002B7ABB" w:rsidRPr="005219A9" w:rsidRDefault="002B7ABB" w:rsidP="00614B45">
            <w:pPr>
              <w:spacing w:line="259" w:lineRule="auto"/>
              <w:rPr>
                <w:rFonts w:ascii="Calibri" w:hAnsi="Calibri" w:cs="Book Antiqua"/>
              </w:rPr>
            </w:pPr>
            <w:r w:rsidRPr="00B1366F">
              <w:rPr>
                <w:rFonts w:ascii="Calibri" w:hAnsi="Calibri" w:cs="Book Antiqua"/>
              </w:rPr>
              <w:t>Actualizar sucursales</w:t>
            </w:r>
          </w:p>
        </w:tc>
      </w:tr>
      <w:tr w:rsidR="002B7ABB" w:rsidRPr="005219A9" w14:paraId="01726874" w14:textId="77777777" w:rsidTr="00614B45">
        <w:tc>
          <w:tcPr>
            <w:tcW w:w="2001" w:type="dxa"/>
            <w:shd w:val="clear" w:color="auto" w:fill="DBDBDB" w:themeFill="accent3" w:themeFillTint="66"/>
          </w:tcPr>
          <w:p w14:paraId="6E76EF66"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3CB185C"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19</w:t>
            </w:r>
          </w:p>
        </w:tc>
      </w:tr>
      <w:tr w:rsidR="002B7ABB" w:rsidRPr="005219A9" w14:paraId="55658B19" w14:textId="77777777" w:rsidTr="00614B45">
        <w:tc>
          <w:tcPr>
            <w:tcW w:w="2001" w:type="dxa"/>
            <w:shd w:val="clear" w:color="auto" w:fill="DBDBDB" w:themeFill="accent3" w:themeFillTint="66"/>
          </w:tcPr>
          <w:p w14:paraId="1D1DD441"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1C64783D"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19</w:t>
            </w:r>
          </w:p>
        </w:tc>
      </w:tr>
      <w:tr w:rsidR="002B7ABB" w:rsidRPr="005219A9" w14:paraId="607B0408" w14:textId="77777777" w:rsidTr="00614B45">
        <w:tc>
          <w:tcPr>
            <w:tcW w:w="2001" w:type="dxa"/>
            <w:shd w:val="clear" w:color="auto" w:fill="DBDBDB" w:themeFill="accent3" w:themeFillTint="66"/>
          </w:tcPr>
          <w:p w14:paraId="3396127D"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F5023D2" w14:textId="1E1A6458"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19.</w:t>
            </w:r>
            <w:r w:rsidRPr="005219A9">
              <w:rPr>
                <w:rFonts w:ascii="Calibri" w:hAnsi="Calibri" w:cs="Book Antiqua"/>
              </w:rPr>
              <w:t>1</w:t>
            </w:r>
          </w:p>
        </w:tc>
      </w:tr>
    </w:tbl>
    <w:p w14:paraId="488F869A" w14:textId="58BF49BE" w:rsidR="002B7ABB" w:rsidRDefault="00431137" w:rsidP="00772D0A">
      <w:pPr>
        <w:ind w:left="993"/>
        <w:jc w:val="center"/>
        <w:rPr>
          <w:rFonts w:ascii="Calibri" w:hAnsi="Calibri" w:cs="Book Antiqua"/>
          <w:i/>
          <w:color w:val="595959"/>
        </w:rPr>
      </w:pPr>
      <w:r w:rsidRPr="00DA5F4D">
        <w:rPr>
          <w:rFonts w:ascii="Calibri" w:hAnsi="Calibri" w:cs="Book Antiqua"/>
          <w:i/>
          <w:noProof/>
          <w:color w:val="0000FF"/>
        </w:rPr>
        <w:drawing>
          <wp:anchor distT="0" distB="0" distL="114300" distR="114300" simplePos="0" relativeHeight="251834368" behindDoc="0" locked="0" layoutInCell="1" allowOverlap="1" wp14:anchorId="5333802A" wp14:editId="7E8AFE3F">
            <wp:simplePos x="0" y="0"/>
            <wp:positionH relativeFrom="margin">
              <wp:align>center</wp:align>
            </wp:positionH>
            <wp:positionV relativeFrom="paragraph">
              <wp:posOffset>167005</wp:posOffset>
            </wp:positionV>
            <wp:extent cx="5344623" cy="3032760"/>
            <wp:effectExtent l="0" t="0" r="8890" b="0"/>
            <wp:wrapNone/>
            <wp:docPr id="578190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21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44623" cy="3032760"/>
                    </a:xfrm>
                    <a:prstGeom prst="rect">
                      <a:avLst/>
                    </a:prstGeom>
                  </pic:spPr>
                </pic:pic>
              </a:graphicData>
            </a:graphic>
            <wp14:sizeRelH relativeFrom="page">
              <wp14:pctWidth>0</wp14:pctWidth>
            </wp14:sizeRelH>
            <wp14:sizeRelV relativeFrom="page">
              <wp14:pctHeight>0</wp14:pctHeight>
            </wp14:sizeRelV>
          </wp:anchor>
        </w:drawing>
      </w:r>
    </w:p>
    <w:p w14:paraId="21579E46" w14:textId="242273C0" w:rsidR="0067155F" w:rsidRDefault="0067155F" w:rsidP="00772D0A">
      <w:pPr>
        <w:ind w:left="709"/>
        <w:jc w:val="both"/>
        <w:rPr>
          <w:rFonts w:ascii="Calibri" w:hAnsi="Calibri" w:cs="Book Antiqua"/>
          <w:i/>
          <w:color w:val="0000FF"/>
        </w:rPr>
      </w:pPr>
    </w:p>
    <w:p w14:paraId="13C3EE1B" w14:textId="4BE23A6F" w:rsidR="00390058" w:rsidRDefault="00390058" w:rsidP="00772D0A">
      <w:pPr>
        <w:ind w:left="709"/>
        <w:jc w:val="both"/>
        <w:rPr>
          <w:rFonts w:ascii="Calibri" w:hAnsi="Calibri" w:cs="Book Antiqua"/>
          <w:i/>
          <w:color w:val="0000FF"/>
        </w:rPr>
      </w:pPr>
    </w:p>
    <w:p w14:paraId="29E50543" w14:textId="6BE8C9AF" w:rsidR="00390058" w:rsidRDefault="00390058" w:rsidP="00772D0A">
      <w:pPr>
        <w:ind w:left="709"/>
        <w:jc w:val="both"/>
        <w:rPr>
          <w:rFonts w:ascii="Calibri" w:hAnsi="Calibri" w:cs="Book Antiqua"/>
          <w:i/>
          <w:color w:val="0000FF"/>
        </w:rPr>
      </w:pPr>
    </w:p>
    <w:p w14:paraId="0B0F4AC9" w14:textId="7E99E5DC" w:rsidR="00390058" w:rsidRDefault="00390058" w:rsidP="00772D0A">
      <w:pPr>
        <w:ind w:left="709"/>
        <w:jc w:val="both"/>
        <w:rPr>
          <w:rFonts w:ascii="Calibri" w:hAnsi="Calibri" w:cs="Book Antiqua"/>
          <w:i/>
          <w:color w:val="0000FF"/>
        </w:rPr>
      </w:pPr>
    </w:p>
    <w:p w14:paraId="0412B716" w14:textId="78660DA3" w:rsidR="00390058" w:rsidRDefault="00390058" w:rsidP="00772D0A">
      <w:pPr>
        <w:ind w:left="709"/>
        <w:jc w:val="both"/>
        <w:rPr>
          <w:rFonts w:ascii="Calibri" w:hAnsi="Calibri" w:cs="Book Antiqua"/>
          <w:i/>
          <w:color w:val="0000FF"/>
        </w:rPr>
      </w:pPr>
    </w:p>
    <w:p w14:paraId="5EE5449F" w14:textId="77777777" w:rsidR="00390058" w:rsidRDefault="00390058" w:rsidP="00772D0A">
      <w:pPr>
        <w:ind w:left="709"/>
        <w:jc w:val="both"/>
        <w:rPr>
          <w:rFonts w:ascii="Calibri" w:hAnsi="Calibri" w:cs="Book Antiqua"/>
          <w:i/>
          <w:color w:val="0000FF"/>
        </w:rPr>
      </w:pPr>
    </w:p>
    <w:p w14:paraId="6F4BE9B6" w14:textId="3E1EF585" w:rsidR="00390058" w:rsidRDefault="00390058" w:rsidP="00772D0A">
      <w:pPr>
        <w:ind w:left="709"/>
        <w:jc w:val="both"/>
        <w:rPr>
          <w:rFonts w:ascii="Calibri" w:hAnsi="Calibri" w:cs="Book Antiqua"/>
          <w:i/>
          <w:color w:val="0000FF"/>
        </w:rPr>
      </w:pPr>
    </w:p>
    <w:p w14:paraId="36254CE7" w14:textId="77777777" w:rsidR="00390058" w:rsidRDefault="00390058" w:rsidP="00772D0A">
      <w:pPr>
        <w:ind w:left="709"/>
        <w:jc w:val="both"/>
        <w:rPr>
          <w:rFonts w:ascii="Calibri" w:hAnsi="Calibri" w:cs="Book Antiqua"/>
          <w:i/>
          <w:color w:val="0000FF"/>
        </w:rPr>
      </w:pPr>
    </w:p>
    <w:p w14:paraId="4426D14D" w14:textId="5FB9CFDE" w:rsidR="00390058" w:rsidRDefault="00390058" w:rsidP="00772D0A">
      <w:pPr>
        <w:ind w:left="709"/>
        <w:jc w:val="both"/>
        <w:rPr>
          <w:rFonts w:ascii="Calibri" w:hAnsi="Calibri" w:cs="Book Antiqua"/>
          <w:i/>
          <w:color w:val="0000FF"/>
        </w:rPr>
      </w:pPr>
    </w:p>
    <w:p w14:paraId="29A6C293" w14:textId="77777777" w:rsidR="00390058" w:rsidRDefault="00390058" w:rsidP="00772D0A">
      <w:pPr>
        <w:ind w:left="709"/>
        <w:jc w:val="both"/>
        <w:rPr>
          <w:rFonts w:ascii="Calibri" w:hAnsi="Calibri" w:cs="Book Antiqua"/>
          <w:i/>
          <w:color w:val="0000FF"/>
        </w:rPr>
      </w:pPr>
    </w:p>
    <w:p w14:paraId="31A99E35" w14:textId="77777777" w:rsidR="00390058" w:rsidRDefault="00390058" w:rsidP="00772D0A">
      <w:pPr>
        <w:ind w:left="709"/>
        <w:jc w:val="both"/>
        <w:rPr>
          <w:rFonts w:ascii="Calibri" w:hAnsi="Calibri" w:cs="Book Antiqua"/>
          <w:i/>
          <w:color w:val="0000FF"/>
        </w:rPr>
      </w:pPr>
    </w:p>
    <w:p w14:paraId="205145E1" w14:textId="77777777" w:rsidR="00390058" w:rsidRDefault="00390058" w:rsidP="00772D0A">
      <w:pPr>
        <w:ind w:left="709"/>
        <w:jc w:val="both"/>
        <w:rPr>
          <w:rFonts w:ascii="Calibri" w:hAnsi="Calibri" w:cs="Book Antiqua"/>
          <w:i/>
          <w:color w:val="0000FF"/>
        </w:rPr>
      </w:pPr>
    </w:p>
    <w:p w14:paraId="39B0DA5C" w14:textId="77777777" w:rsidR="00390058" w:rsidRDefault="00390058" w:rsidP="00772D0A">
      <w:pPr>
        <w:ind w:left="709"/>
        <w:jc w:val="both"/>
        <w:rPr>
          <w:rFonts w:ascii="Calibri" w:hAnsi="Calibri" w:cs="Book Antiqua"/>
          <w:i/>
          <w:color w:val="0000FF"/>
        </w:rPr>
      </w:pPr>
    </w:p>
    <w:p w14:paraId="6A44C2B3" w14:textId="77777777" w:rsidR="00390058" w:rsidRDefault="00390058" w:rsidP="00772D0A">
      <w:pPr>
        <w:ind w:left="709"/>
        <w:jc w:val="both"/>
        <w:rPr>
          <w:rFonts w:ascii="Calibri" w:hAnsi="Calibri" w:cs="Book Antiqua"/>
          <w:i/>
          <w:color w:val="0000FF"/>
        </w:rPr>
      </w:pPr>
    </w:p>
    <w:p w14:paraId="5171F4FC" w14:textId="77777777" w:rsidR="00390058" w:rsidRDefault="00390058" w:rsidP="00772D0A">
      <w:pPr>
        <w:ind w:left="709"/>
        <w:jc w:val="both"/>
        <w:rPr>
          <w:rFonts w:ascii="Calibri" w:hAnsi="Calibri" w:cs="Book Antiqua"/>
          <w:i/>
          <w:color w:val="0000FF"/>
        </w:rPr>
      </w:pPr>
    </w:p>
    <w:p w14:paraId="23461827" w14:textId="77777777" w:rsidR="00390058" w:rsidRDefault="00390058" w:rsidP="00772D0A">
      <w:pPr>
        <w:ind w:left="709"/>
        <w:jc w:val="both"/>
        <w:rPr>
          <w:rFonts w:ascii="Calibri" w:hAnsi="Calibri" w:cs="Book Antiqua"/>
          <w:i/>
          <w:color w:val="0000FF"/>
        </w:rPr>
      </w:pPr>
    </w:p>
    <w:p w14:paraId="73DC54D8" w14:textId="339A23EE" w:rsidR="00390058" w:rsidRDefault="00390058" w:rsidP="00696BCE">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96BCE" w:rsidRPr="005219A9" w14:paraId="087ED00E" w14:textId="77777777" w:rsidTr="00C45CFF">
        <w:tc>
          <w:tcPr>
            <w:tcW w:w="2001" w:type="dxa"/>
            <w:shd w:val="clear" w:color="auto" w:fill="DBDBDB" w:themeFill="accent3" w:themeFillTint="66"/>
          </w:tcPr>
          <w:p w14:paraId="1179356E" w14:textId="77777777" w:rsidR="00696BCE" w:rsidRPr="005219A9" w:rsidRDefault="00696BCE"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036D23" w14:textId="77777777" w:rsidR="00696BCE" w:rsidRPr="005219A9" w:rsidRDefault="00696BCE" w:rsidP="00C45CFF">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696BCE" w:rsidRPr="005219A9" w14:paraId="1647F9AF" w14:textId="77777777" w:rsidTr="00C45CFF">
        <w:tc>
          <w:tcPr>
            <w:tcW w:w="2001" w:type="dxa"/>
            <w:shd w:val="clear" w:color="auto" w:fill="DBDBDB" w:themeFill="accent3" w:themeFillTint="66"/>
          </w:tcPr>
          <w:p w14:paraId="040051C7" w14:textId="77777777" w:rsidR="00696BCE" w:rsidRPr="005219A9" w:rsidRDefault="00696BCE" w:rsidP="00C45CFF">
            <w:pPr>
              <w:rPr>
                <w:rFonts w:ascii="Calibri" w:hAnsi="Calibri" w:cs="Book Antiqua"/>
                <w:b/>
                <w:bCs/>
              </w:rPr>
            </w:pPr>
            <w:r w:rsidRPr="005219A9">
              <w:rPr>
                <w:rFonts w:ascii="Calibri" w:hAnsi="Calibri" w:cs="Book Antiqua"/>
                <w:b/>
                <w:bCs/>
              </w:rPr>
              <w:t>Descripción:</w:t>
            </w:r>
          </w:p>
        </w:tc>
        <w:tc>
          <w:tcPr>
            <w:tcW w:w="5087" w:type="dxa"/>
          </w:tcPr>
          <w:p w14:paraId="1B4DE49C" w14:textId="32A79BB4" w:rsidR="00696BCE" w:rsidRPr="005219A9" w:rsidRDefault="00696BCE" w:rsidP="00C45CFF">
            <w:pPr>
              <w:spacing w:line="259" w:lineRule="auto"/>
              <w:rPr>
                <w:rFonts w:ascii="Calibri" w:hAnsi="Calibri" w:cs="Book Antiqua"/>
              </w:rPr>
            </w:pPr>
            <w:r w:rsidRPr="00B1366F">
              <w:rPr>
                <w:rFonts w:ascii="Calibri" w:hAnsi="Calibri" w:cs="Book Antiqua"/>
              </w:rPr>
              <w:t>Actualizar sucursales</w:t>
            </w:r>
          </w:p>
        </w:tc>
      </w:tr>
      <w:tr w:rsidR="00696BCE" w:rsidRPr="005219A9" w14:paraId="1605C3CB" w14:textId="77777777" w:rsidTr="00C45CFF">
        <w:tc>
          <w:tcPr>
            <w:tcW w:w="2001" w:type="dxa"/>
            <w:shd w:val="clear" w:color="auto" w:fill="DBDBDB" w:themeFill="accent3" w:themeFillTint="66"/>
          </w:tcPr>
          <w:p w14:paraId="62426D36" w14:textId="77777777" w:rsidR="00696BCE" w:rsidRPr="005219A9" w:rsidRDefault="00696BCE"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964AB20" w14:textId="21F0920A" w:rsidR="00696BCE" w:rsidRPr="005219A9" w:rsidRDefault="00696BCE" w:rsidP="00C45CFF">
            <w:pPr>
              <w:rPr>
                <w:rFonts w:ascii="Calibri" w:hAnsi="Calibri" w:cs="Book Antiqua"/>
              </w:rPr>
            </w:pPr>
            <w:r w:rsidRPr="005219A9">
              <w:rPr>
                <w:rFonts w:ascii="Calibri" w:hAnsi="Calibri" w:cs="Book Antiqua"/>
              </w:rPr>
              <w:t>RF-</w:t>
            </w:r>
            <w:r>
              <w:rPr>
                <w:rFonts w:ascii="Calibri" w:hAnsi="Calibri" w:cs="Book Antiqua"/>
              </w:rPr>
              <w:t>19</w:t>
            </w:r>
          </w:p>
        </w:tc>
      </w:tr>
      <w:tr w:rsidR="00696BCE" w:rsidRPr="005219A9" w14:paraId="2A2D381A" w14:textId="77777777" w:rsidTr="00C45CFF">
        <w:tc>
          <w:tcPr>
            <w:tcW w:w="2001" w:type="dxa"/>
            <w:shd w:val="clear" w:color="auto" w:fill="DBDBDB" w:themeFill="accent3" w:themeFillTint="66"/>
          </w:tcPr>
          <w:p w14:paraId="7634FC10" w14:textId="77777777" w:rsidR="00696BCE" w:rsidRPr="005219A9" w:rsidRDefault="00696BCE" w:rsidP="00C45CFF">
            <w:pPr>
              <w:rPr>
                <w:rFonts w:ascii="Calibri" w:hAnsi="Calibri" w:cs="Book Antiqua"/>
                <w:b/>
                <w:bCs/>
              </w:rPr>
            </w:pPr>
            <w:r w:rsidRPr="005219A9">
              <w:rPr>
                <w:rFonts w:ascii="Calibri" w:hAnsi="Calibri" w:cs="Book Antiqua"/>
                <w:b/>
                <w:bCs/>
              </w:rPr>
              <w:t>CU asociados:</w:t>
            </w:r>
          </w:p>
        </w:tc>
        <w:tc>
          <w:tcPr>
            <w:tcW w:w="5087" w:type="dxa"/>
          </w:tcPr>
          <w:p w14:paraId="69B6F04A" w14:textId="3148200D" w:rsidR="00696BCE" w:rsidRPr="005219A9" w:rsidRDefault="00696BCE" w:rsidP="00C45CFF">
            <w:pPr>
              <w:rPr>
                <w:rFonts w:ascii="Calibri" w:hAnsi="Calibri" w:cs="Book Antiqua"/>
              </w:rPr>
            </w:pPr>
            <w:r w:rsidRPr="005219A9">
              <w:rPr>
                <w:rFonts w:ascii="Calibri" w:hAnsi="Calibri" w:cs="Book Antiqua"/>
              </w:rPr>
              <w:t>CU-</w:t>
            </w:r>
            <w:r>
              <w:rPr>
                <w:rFonts w:ascii="Calibri" w:hAnsi="Calibri" w:cs="Book Antiqua"/>
              </w:rPr>
              <w:t>19</w:t>
            </w:r>
          </w:p>
        </w:tc>
      </w:tr>
      <w:tr w:rsidR="00696BCE" w:rsidRPr="005219A9" w14:paraId="141C267B" w14:textId="77777777" w:rsidTr="00C45CFF">
        <w:tc>
          <w:tcPr>
            <w:tcW w:w="2001" w:type="dxa"/>
            <w:shd w:val="clear" w:color="auto" w:fill="DBDBDB" w:themeFill="accent3" w:themeFillTint="66"/>
          </w:tcPr>
          <w:p w14:paraId="23CE0288" w14:textId="77777777" w:rsidR="00696BCE" w:rsidRPr="005219A9" w:rsidRDefault="00696BCE" w:rsidP="00C45CFF">
            <w:pPr>
              <w:rPr>
                <w:rFonts w:ascii="Calibri" w:hAnsi="Calibri" w:cs="Book Antiqua"/>
                <w:b/>
                <w:bCs/>
              </w:rPr>
            </w:pPr>
            <w:r w:rsidRPr="005219A9">
              <w:rPr>
                <w:rFonts w:ascii="Calibri" w:hAnsi="Calibri" w:cs="Book Antiqua"/>
                <w:b/>
                <w:bCs/>
              </w:rPr>
              <w:t>Esc. Asociados:</w:t>
            </w:r>
          </w:p>
        </w:tc>
        <w:tc>
          <w:tcPr>
            <w:tcW w:w="5087" w:type="dxa"/>
          </w:tcPr>
          <w:p w14:paraId="3143E104" w14:textId="11274D02" w:rsidR="00696BCE" w:rsidRPr="005219A9" w:rsidRDefault="00696BCE" w:rsidP="00C45CFF">
            <w:pPr>
              <w:rPr>
                <w:rFonts w:ascii="Calibri" w:hAnsi="Calibri" w:cs="Book Antiqua"/>
              </w:rPr>
            </w:pPr>
            <w:r w:rsidRPr="005219A9">
              <w:rPr>
                <w:rFonts w:ascii="Calibri" w:hAnsi="Calibri" w:cs="Book Antiqua"/>
              </w:rPr>
              <w:t>ES-</w:t>
            </w:r>
            <w:r>
              <w:rPr>
                <w:rFonts w:ascii="Calibri" w:hAnsi="Calibri" w:cs="Book Antiqua"/>
              </w:rPr>
              <w:t>19.2</w:t>
            </w:r>
          </w:p>
        </w:tc>
      </w:tr>
    </w:tbl>
    <w:p w14:paraId="009B4012" w14:textId="797AC0A4" w:rsidR="00390058" w:rsidRDefault="00390058" w:rsidP="00772D0A">
      <w:pPr>
        <w:ind w:left="709"/>
        <w:jc w:val="both"/>
        <w:rPr>
          <w:rFonts w:ascii="Calibri" w:hAnsi="Calibri" w:cs="Book Antiqua"/>
          <w:i/>
          <w:color w:val="0000FF"/>
        </w:rPr>
      </w:pPr>
    </w:p>
    <w:p w14:paraId="11A3D0FB" w14:textId="3466F48A" w:rsidR="00390058" w:rsidRDefault="00431137" w:rsidP="00772D0A">
      <w:pPr>
        <w:ind w:left="709"/>
        <w:jc w:val="both"/>
        <w:rPr>
          <w:rFonts w:ascii="Calibri" w:hAnsi="Calibri" w:cs="Book Antiqua"/>
          <w:i/>
          <w:color w:val="0000FF"/>
        </w:rPr>
      </w:pPr>
      <w:r w:rsidRPr="00431137">
        <w:rPr>
          <w:rFonts w:ascii="Calibri" w:hAnsi="Calibri" w:cs="Book Antiqua"/>
          <w:i/>
          <w:noProof/>
          <w:color w:val="0000FF"/>
        </w:rPr>
        <w:drawing>
          <wp:anchor distT="0" distB="0" distL="114300" distR="114300" simplePos="0" relativeHeight="251854848" behindDoc="0" locked="0" layoutInCell="1" allowOverlap="1" wp14:anchorId="06C56813" wp14:editId="6644F57F">
            <wp:simplePos x="0" y="0"/>
            <wp:positionH relativeFrom="margin">
              <wp:align>center</wp:align>
            </wp:positionH>
            <wp:positionV relativeFrom="paragraph">
              <wp:posOffset>8890</wp:posOffset>
            </wp:positionV>
            <wp:extent cx="5287645" cy="3002915"/>
            <wp:effectExtent l="0" t="0" r="8255" b="6985"/>
            <wp:wrapNone/>
            <wp:docPr id="2113267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6708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7645" cy="3002915"/>
                    </a:xfrm>
                    <a:prstGeom prst="rect">
                      <a:avLst/>
                    </a:prstGeom>
                  </pic:spPr>
                </pic:pic>
              </a:graphicData>
            </a:graphic>
            <wp14:sizeRelH relativeFrom="page">
              <wp14:pctWidth>0</wp14:pctWidth>
            </wp14:sizeRelH>
            <wp14:sizeRelV relativeFrom="page">
              <wp14:pctHeight>0</wp14:pctHeight>
            </wp14:sizeRelV>
          </wp:anchor>
        </w:drawing>
      </w:r>
    </w:p>
    <w:p w14:paraId="717822AA" w14:textId="77777777" w:rsidR="00390058" w:rsidRDefault="00390058" w:rsidP="00772D0A">
      <w:pPr>
        <w:ind w:left="709"/>
        <w:jc w:val="both"/>
        <w:rPr>
          <w:rFonts w:ascii="Calibri" w:hAnsi="Calibri" w:cs="Book Antiqua"/>
          <w:i/>
          <w:color w:val="0000FF"/>
        </w:rPr>
      </w:pPr>
    </w:p>
    <w:p w14:paraId="512FFCE9" w14:textId="6608DDB1" w:rsidR="00390058" w:rsidRDefault="00390058" w:rsidP="00772D0A">
      <w:pPr>
        <w:ind w:left="709"/>
        <w:jc w:val="both"/>
        <w:rPr>
          <w:rFonts w:ascii="Calibri" w:hAnsi="Calibri" w:cs="Book Antiqua"/>
          <w:i/>
          <w:color w:val="0000FF"/>
        </w:rPr>
      </w:pPr>
    </w:p>
    <w:p w14:paraId="4491FC77" w14:textId="63681F0E" w:rsidR="00390058" w:rsidRDefault="00390058" w:rsidP="00772D0A">
      <w:pPr>
        <w:ind w:left="709"/>
        <w:jc w:val="both"/>
        <w:rPr>
          <w:rFonts w:ascii="Calibri" w:hAnsi="Calibri" w:cs="Book Antiqua"/>
          <w:i/>
          <w:color w:val="0000FF"/>
        </w:rPr>
      </w:pPr>
    </w:p>
    <w:p w14:paraId="25E5472F" w14:textId="37B7FF82" w:rsidR="00390058" w:rsidRDefault="00390058" w:rsidP="00772D0A">
      <w:pPr>
        <w:ind w:left="709"/>
        <w:jc w:val="both"/>
        <w:rPr>
          <w:rFonts w:ascii="Calibri" w:hAnsi="Calibri" w:cs="Book Antiqua"/>
          <w:i/>
          <w:color w:val="0000FF"/>
        </w:rPr>
      </w:pPr>
    </w:p>
    <w:p w14:paraId="64AE95CF" w14:textId="305BDF2C" w:rsidR="00390058" w:rsidRDefault="00390058" w:rsidP="00772D0A">
      <w:pPr>
        <w:ind w:left="709"/>
        <w:jc w:val="both"/>
        <w:rPr>
          <w:rFonts w:ascii="Calibri" w:hAnsi="Calibri" w:cs="Book Antiqua"/>
          <w:i/>
          <w:color w:val="0000FF"/>
        </w:rPr>
      </w:pPr>
    </w:p>
    <w:p w14:paraId="19B92AF8" w14:textId="77777777" w:rsidR="00390058" w:rsidRDefault="00390058" w:rsidP="00772D0A">
      <w:pPr>
        <w:ind w:left="709"/>
        <w:jc w:val="both"/>
        <w:rPr>
          <w:rFonts w:ascii="Calibri" w:hAnsi="Calibri" w:cs="Book Antiqua"/>
          <w:i/>
          <w:color w:val="0000FF"/>
        </w:rPr>
      </w:pPr>
    </w:p>
    <w:p w14:paraId="239C65BC" w14:textId="77777777" w:rsidR="00390058" w:rsidRDefault="00390058" w:rsidP="00772D0A">
      <w:pPr>
        <w:ind w:left="709"/>
        <w:jc w:val="both"/>
        <w:rPr>
          <w:rFonts w:ascii="Calibri" w:hAnsi="Calibri" w:cs="Book Antiqua"/>
          <w:i/>
          <w:color w:val="0000FF"/>
        </w:rPr>
      </w:pPr>
    </w:p>
    <w:p w14:paraId="5243048C" w14:textId="77777777" w:rsidR="00390058" w:rsidRDefault="00390058" w:rsidP="00772D0A">
      <w:pPr>
        <w:ind w:left="709"/>
        <w:jc w:val="both"/>
        <w:rPr>
          <w:rFonts w:ascii="Calibri" w:hAnsi="Calibri" w:cs="Book Antiqua"/>
          <w:i/>
          <w:color w:val="0000FF"/>
        </w:rPr>
      </w:pPr>
    </w:p>
    <w:p w14:paraId="0B2DADAA" w14:textId="7398EC79" w:rsidR="00390058" w:rsidRDefault="00390058" w:rsidP="00772D0A">
      <w:pPr>
        <w:ind w:left="709"/>
        <w:jc w:val="both"/>
        <w:rPr>
          <w:rFonts w:ascii="Calibri" w:hAnsi="Calibri" w:cs="Book Antiqua"/>
          <w:i/>
          <w:color w:val="0000FF"/>
        </w:rPr>
      </w:pPr>
    </w:p>
    <w:p w14:paraId="5827B9B3" w14:textId="77777777" w:rsidR="00772D0A" w:rsidRPr="00983C81" w:rsidRDefault="00772D0A" w:rsidP="00772D0A">
      <w:pPr>
        <w:jc w:val="both"/>
        <w:rPr>
          <w:rFonts w:ascii="Calibri" w:hAnsi="Calibri" w:cs="Book Antiqua"/>
          <w:i/>
          <w:color w:val="595959"/>
        </w:rPr>
      </w:pPr>
    </w:p>
    <w:p w14:paraId="070BDE6C" w14:textId="4233D0BF" w:rsidR="00772D0A" w:rsidRDefault="00772D0A" w:rsidP="00772D0A">
      <w:pPr>
        <w:jc w:val="both"/>
        <w:rPr>
          <w:rFonts w:ascii="Calibri" w:hAnsi="Calibri" w:cs="Book Antiqua"/>
          <w:i/>
          <w:color w:val="595959"/>
        </w:rPr>
      </w:pPr>
    </w:p>
    <w:p w14:paraId="3557B398" w14:textId="77777777" w:rsidR="00696BCE" w:rsidRDefault="00696BCE" w:rsidP="00772D0A">
      <w:pPr>
        <w:jc w:val="both"/>
        <w:rPr>
          <w:rFonts w:ascii="Calibri" w:hAnsi="Calibri" w:cs="Book Antiqua"/>
          <w:i/>
          <w:color w:val="595959"/>
        </w:rPr>
      </w:pPr>
    </w:p>
    <w:p w14:paraId="6AE1278C" w14:textId="7C7DB5E0" w:rsidR="00696BCE" w:rsidRDefault="00696BCE" w:rsidP="00772D0A">
      <w:pPr>
        <w:jc w:val="both"/>
        <w:rPr>
          <w:rFonts w:ascii="Calibri" w:hAnsi="Calibri" w:cs="Book Antiqua"/>
          <w:i/>
          <w:color w:val="595959"/>
        </w:rPr>
      </w:pPr>
    </w:p>
    <w:p w14:paraId="3CA9CEA4" w14:textId="77777777" w:rsidR="00696BCE" w:rsidRDefault="00696BCE" w:rsidP="00772D0A">
      <w:pPr>
        <w:jc w:val="both"/>
        <w:rPr>
          <w:rFonts w:ascii="Calibri" w:hAnsi="Calibri" w:cs="Book Antiqua"/>
          <w:i/>
          <w:color w:val="595959"/>
        </w:rPr>
      </w:pPr>
    </w:p>
    <w:p w14:paraId="16729F23" w14:textId="5B01B53E" w:rsidR="00431137" w:rsidRDefault="00431137" w:rsidP="00772D0A">
      <w:pPr>
        <w:jc w:val="both"/>
        <w:rPr>
          <w:rFonts w:ascii="Calibri" w:hAnsi="Calibri" w:cs="Book Antiqua"/>
          <w:i/>
          <w:color w:val="595959"/>
        </w:rPr>
      </w:pPr>
    </w:p>
    <w:p w14:paraId="05802BC9" w14:textId="77777777" w:rsidR="00431137" w:rsidRPr="00983C81" w:rsidRDefault="00431137"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4D0948CB" w:rsidR="008D47FC" w:rsidRPr="00983C81" w:rsidRDefault="00195AA0" w:rsidP="008D47FC">
            <w:pPr>
              <w:rPr>
                <w:rFonts w:ascii="Calibri" w:hAnsi="Calibri" w:cs="Book Antiqua"/>
                <w:iCs/>
                <w:color w:val="000000" w:themeColor="text1"/>
              </w:rPr>
            </w:pPr>
            <w:r>
              <w:rPr>
                <w:rFonts w:ascii="Calibri" w:hAnsi="Calibri" w:cs="Book Antiqua"/>
                <w:iCs/>
                <w:color w:val="000000" w:themeColor="text1"/>
              </w:rPr>
              <w:t>Eliminar sucursal</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4D670DC8" w14:textId="36564EDE"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sidR="00696BCE">
              <w:rPr>
                <w:rFonts w:ascii="Calibri" w:hAnsi="Calibri" w:cs="Book Antiqua"/>
                <w:iCs/>
                <w:color w:val="000000" w:themeColor="text1"/>
              </w:rPr>
              <w:t>20</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2863F79B"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sidR="00696BCE">
              <w:rPr>
                <w:rFonts w:ascii="Calibri" w:hAnsi="Calibri" w:cs="Book Antiqua"/>
                <w:iCs/>
                <w:color w:val="000000" w:themeColor="text1"/>
              </w:rPr>
              <w:t>20</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36CCC6C0"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sidR="00696BCE">
              <w:rPr>
                <w:rFonts w:ascii="Calibri" w:hAnsi="Calibri" w:cs="Book Antiqua"/>
                <w:iCs/>
                <w:color w:val="000000" w:themeColor="text1"/>
              </w:rPr>
              <w:t>20.</w:t>
            </w:r>
            <w:r w:rsidRPr="00983C81">
              <w:rPr>
                <w:rFonts w:ascii="Calibri" w:hAnsi="Calibri" w:cs="Book Antiqua"/>
                <w:iCs/>
                <w:color w:val="000000" w:themeColor="text1"/>
              </w:rPr>
              <w:t>1</w:t>
            </w:r>
          </w:p>
        </w:tc>
      </w:tr>
    </w:tbl>
    <w:p w14:paraId="1600FA3B" w14:textId="15F6F312" w:rsidR="008D47FC" w:rsidRDefault="008D47FC" w:rsidP="00772D0A">
      <w:pPr>
        <w:pStyle w:val="Sinespaciado"/>
        <w:rPr>
          <w:noProof/>
        </w:rPr>
      </w:pPr>
      <w:r>
        <w:rPr>
          <w:noProof/>
        </w:rPr>
        <w:t xml:space="preserve"> </w:t>
      </w:r>
    </w:p>
    <w:p w14:paraId="2A989F86" w14:textId="0E0530CF" w:rsidR="008D47FC" w:rsidRDefault="008D47FC" w:rsidP="00772D0A">
      <w:pPr>
        <w:pStyle w:val="Sinespaciado"/>
        <w:rPr>
          <w:noProof/>
        </w:rPr>
      </w:pPr>
    </w:p>
    <w:p w14:paraId="23F75AC7" w14:textId="11E4C253" w:rsidR="008D47FC" w:rsidRDefault="008D47FC" w:rsidP="00772D0A">
      <w:pPr>
        <w:pStyle w:val="Sinespaciado"/>
        <w:rPr>
          <w:noProof/>
        </w:rPr>
      </w:pPr>
    </w:p>
    <w:p w14:paraId="4D2A0DE6" w14:textId="6D3B07AD" w:rsidR="008D47FC" w:rsidRDefault="008D47FC" w:rsidP="00772D0A">
      <w:pPr>
        <w:pStyle w:val="Sinespaciado"/>
        <w:rPr>
          <w:noProof/>
        </w:rPr>
      </w:pPr>
    </w:p>
    <w:p w14:paraId="54CD436D" w14:textId="480DBA86" w:rsidR="008D47FC" w:rsidRDefault="008D47FC" w:rsidP="00772D0A">
      <w:pPr>
        <w:pStyle w:val="Sinespaciado"/>
        <w:rPr>
          <w:noProof/>
        </w:rPr>
      </w:pPr>
    </w:p>
    <w:p w14:paraId="6563B317" w14:textId="304E30A8" w:rsidR="008D47FC" w:rsidRDefault="008D47FC" w:rsidP="00772D0A">
      <w:pPr>
        <w:pStyle w:val="Sinespaciado"/>
        <w:rPr>
          <w:noProof/>
        </w:rPr>
      </w:pPr>
    </w:p>
    <w:p w14:paraId="23E95AF6" w14:textId="28C7DE02" w:rsidR="008D47FC" w:rsidRDefault="00431137" w:rsidP="00772D0A">
      <w:pPr>
        <w:pStyle w:val="Sinespaciado"/>
        <w:rPr>
          <w:noProof/>
        </w:rPr>
      </w:pPr>
      <w:r w:rsidRPr="00594B33">
        <w:rPr>
          <w:rFonts w:ascii="Calibri" w:hAnsi="Calibri" w:cs="Book Antiqua"/>
          <w:i/>
          <w:noProof/>
          <w:color w:val="595959"/>
        </w:rPr>
        <w:drawing>
          <wp:anchor distT="0" distB="0" distL="114300" distR="114300" simplePos="0" relativeHeight="251835392" behindDoc="0" locked="0" layoutInCell="1" allowOverlap="1" wp14:anchorId="34C11504" wp14:editId="2BB8A955">
            <wp:simplePos x="0" y="0"/>
            <wp:positionH relativeFrom="margin">
              <wp:align>center</wp:align>
            </wp:positionH>
            <wp:positionV relativeFrom="paragraph">
              <wp:posOffset>114300</wp:posOffset>
            </wp:positionV>
            <wp:extent cx="5296850" cy="2994660"/>
            <wp:effectExtent l="0" t="0" r="0" b="0"/>
            <wp:wrapNone/>
            <wp:docPr id="14686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6236"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6850" cy="2994660"/>
                    </a:xfrm>
                    <a:prstGeom prst="rect">
                      <a:avLst/>
                    </a:prstGeom>
                  </pic:spPr>
                </pic:pic>
              </a:graphicData>
            </a:graphic>
            <wp14:sizeRelH relativeFrom="page">
              <wp14:pctWidth>0</wp14:pctWidth>
            </wp14:sizeRelH>
            <wp14:sizeRelV relativeFrom="page">
              <wp14:pctHeight>0</wp14:pctHeight>
            </wp14:sizeRelV>
          </wp:anchor>
        </w:drawing>
      </w:r>
    </w:p>
    <w:p w14:paraId="6D609944" w14:textId="6F357800" w:rsidR="00772D0A" w:rsidRPr="00983C81" w:rsidRDefault="00772D0A" w:rsidP="00772D0A">
      <w:pPr>
        <w:pStyle w:val="Sinespaciado"/>
        <w:rPr>
          <w:lang w:val="es-ES" w:eastAsia="ar-SA"/>
        </w:rPr>
      </w:pPr>
    </w:p>
    <w:p w14:paraId="72C433D6" w14:textId="114896A4" w:rsidR="00772D0A" w:rsidRDefault="00772D0A" w:rsidP="00772D0A">
      <w:pPr>
        <w:ind w:left="993"/>
        <w:rPr>
          <w:rFonts w:ascii="Calibri" w:hAnsi="Calibri" w:cs="Book Antiqua"/>
          <w:i/>
          <w:color w:val="595959"/>
        </w:rPr>
      </w:pPr>
    </w:p>
    <w:p w14:paraId="78AAF974" w14:textId="25DBB761" w:rsidR="008D47FC" w:rsidRDefault="008D47FC" w:rsidP="00772D0A">
      <w:pPr>
        <w:ind w:left="993"/>
        <w:rPr>
          <w:rFonts w:ascii="Calibri" w:hAnsi="Calibri" w:cs="Book Antiqua"/>
          <w:i/>
          <w:color w:val="595959"/>
        </w:rPr>
      </w:pPr>
    </w:p>
    <w:p w14:paraId="3782B420" w14:textId="1B7455F9" w:rsidR="008D47FC" w:rsidRDefault="008D47FC" w:rsidP="00772D0A">
      <w:pPr>
        <w:ind w:left="993"/>
        <w:rPr>
          <w:rFonts w:ascii="Calibri" w:hAnsi="Calibri" w:cs="Book Antiqua"/>
          <w:i/>
          <w:color w:val="595959"/>
        </w:rPr>
      </w:pPr>
    </w:p>
    <w:p w14:paraId="706C01AF" w14:textId="0EF3D2AB" w:rsidR="008D47FC" w:rsidRDefault="008D47FC" w:rsidP="00772D0A">
      <w:pPr>
        <w:ind w:left="993"/>
        <w:rPr>
          <w:rFonts w:ascii="Calibri" w:hAnsi="Calibri" w:cs="Book Antiqua"/>
          <w:i/>
          <w:color w:val="595959"/>
        </w:rPr>
      </w:pPr>
    </w:p>
    <w:p w14:paraId="088D22F2" w14:textId="7B651A3C" w:rsidR="008D47FC" w:rsidRDefault="008D47FC" w:rsidP="00772D0A">
      <w:pPr>
        <w:ind w:left="993"/>
        <w:rPr>
          <w:rFonts w:ascii="Calibri" w:hAnsi="Calibri" w:cs="Book Antiqua"/>
          <w:i/>
          <w:color w:val="595959"/>
        </w:rPr>
      </w:pPr>
    </w:p>
    <w:p w14:paraId="09ACA1A8" w14:textId="63C14C01"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6781EA03" w:rsidR="008D47FC" w:rsidRDefault="008D47FC" w:rsidP="00772D0A">
      <w:pPr>
        <w:ind w:left="993"/>
        <w:rPr>
          <w:rFonts w:ascii="Calibri" w:hAnsi="Calibri" w:cs="Book Antiqua"/>
          <w:i/>
          <w:color w:val="595959"/>
        </w:rPr>
      </w:pPr>
    </w:p>
    <w:p w14:paraId="15A7FFB0" w14:textId="48328D03" w:rsidR="008D47FC" w:rsidRDefault="008D47FC" w:rsidP="00772D0A">
      <w:pPr>
        <w:ind w:left="993"/>
        <w:rPr>
          <w:rFonts w:ascii="Calibri" w:hAnsi="Calibri" w:cs="Book Antiqua"/>
          <w:i/>
          <w:color w:val="595959"/>
        </w:rPr>
      </w:pPr>
    </w:p>
    <w:p w14:paraId="0F7004FE" w14:textId="106BF3E3" w:rsidR="008D47FC" w:rsidRDefault="008D47FC" w:rsidP="00772D0A">
      <w:pPr>
        <w:ind w:left="993"/>
        <w:rPr>
          <w:rFonts w:ascii="Calibri" w:hAnsi="Calibri" w:cs="Book Antiqua"/>
          <w:i/>
          <w:color w:val="595959"/>
        </w:rPr>
      </w:pPr>
    </w:p>
    <w:p w14:paraId="53A1905A" w14:textId="0510C934" w:rsidR="008D47FC" w:rsidRDefault="008D47FC" w:rsidP="00772D0A">
      <w:pPr>
        <w:ind w:left="993"/>
        <w:rPr>
          <w:rFonts w:ascii="Calibri" w:hAnsi="Calibri" w:cs="Book Antiqua"/>
          <w:i/>
          <w:color w:val="595959"/>
        </w:rPr>
      </w:pPr>
    </w:p>
    <w:p w14:paraId="3F2D5598" w14:textId="7E6E41D0" w:rsidR="008D47FC" w:rsidRDefault="008D47FC" w:rsidP="00772D0A">
      <w:pPr>
        <w:ind w:left="993"/>
        <w:rPr>
          <w:rFonts w:ascii="Calibri" w:hAnsi="Calibri" w:cs="Book Antiqua"/>
          <w:i/>
          <w:color w:val="595959"/>
        </w:rPr>
      </w:pPr>
    </w:p>
    <w:p w14:paraId="3F30C042" w14:textId="608DEEBE" w:rsidR="008D47FC" w:rsidRDefault="008D47FC" w:rsidP="00772D0A">
      <w:pPr>
        <w:ind w:left="993"/>
        <w:rPr>
          <w:rFonts w:ascii="Calibri" w:hAnsi="Calibri" w:cs="Book Antiqua"/>
          <w:i/>
          <w:color w:val="595959"/>
        </w:rPr>
      </w:pPr>
    </w:p>
    <w:p w14:paraId="73971CF6" w14:textId="77777777" w:rsidR="00786538" w:rsidRDefault="00786538" w:rsidP="00772D0A">
      <w:pPr>
        <w:rPr>
          <w:rFonts w:ascii="Calibri" w:hAnsi="Calibri" w:cs="Book Antiqua"/>
          <w:i/>
          <w:color w:val="595959"/>
        </w:rPr>
      </w:pPr>
    </w:p>
    <w:p w14:paraId="43EF6BCB" w14:textId="77777777" w:rsidR="00786538" w:rsidRDefault="00786538" w:rsidP="00772D0A">
      <w:pPr>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96BCE" w:rsidRPr="00983C81" w14:paraId="59278244" w14:textId="77777777" w:rsidTr="00C45CFF">
        <w:tc>
          <w:tcPr>
            <w:tcW w:w="2001" w:type="dxa"/>
            <w:shd w:val="clear" w:color="auto" w:fill="DBDBDB"/>
          </w:tcPr>
          <w:p w14:paraId="5D9483F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25982746"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696BCE" w:rsidRPr="00983C81" w14:paraId="0C97AEF4" w14:textId="77777777" w:rsidTr="00C45CFF">
        <w:tc>
          <w:tcPr>
            <w:tcW w:w="2001" w:type="dxa"/>
            <w:shd w:val="clear" w:color="auto" w:fill="DBDBDB"/>
          </w:tcPr>
          <w:p w14:paraId="5BBD62BD"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0B81C60E"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Eliminar sucursal</w:t>
            </w:r>
          </w:p>
        </w:tc>
      </w:tr>
      <w:tr w:rsidR="00696BCE" w:rsidRPr="00983C81" w14:paraId="245FD0FC" w14:textId="77777777" w:rsidTr="00C45CFF">
        <w:tc>
          <w:tcPr>
            <w:tcW w:w="2001" w:type="dxa"/>
            <w:shd w:val="clear" w:color="auto" w:fill="DBDBDB"/>
          </w:tcPr>
          <w:p w14:paraId="321F6C08" w14:textId="77777777" w:rsidR="00696BCE" w:rsidRPr="00983C81" w:rsidRDefault="00696BCE" w:rsidP="00C45CFF">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7A803AE1" w14:textId="4E99BED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20</w:t>
            </w:r>
          </w:p>
        </w:tc>
      </w:tr>
      <w:tr w:rsidR="00696BCE" w:rsidRPr="00983C81" w14:paraId="43BF5242" w14:textId="77777777" w:rsidTr="00C45CFF">
        <w:tc>
          <w:tcPr>
            <w:tcW w:w="2001" w:type="dxa"/>
            <w:shd w:val="clear" w:color="auto" w:fill="DBDBDB"/>
          </w:tcPr>
          <w:p w14:paraId="0AE12825"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7ACDC9B0" w14:textId="3579FB4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20</w:t>
            </w:r>
          </w:p>
        </w:tc>
      </w:tr>
      <w:tr w:rsidR="00696BCE" w:rsidRPr="00983C81" w14:paraId="6BC1CC18" w14:textId="77777777" w:rsidTr="00C45CFF">
        <w:tc>
          <w:tcPr>
            <w:tcW w:w="2001" w:type="dxa"/>
            <w:shd w:val="clear" w:color="auto" w:fill="DBDBDB"/>
          </w:tcPr>
          <w:p w14:paraId="1DC3886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71552D8F" w14:textId="6829FFA1"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20.2</w:t>
            </w:r>
          </w:p>
        </w:tc>
      </w:tr>
    </w:tbl>
    <w:p w14:paraId="5546F253" w14:textId="77777777" w:rsidR="00786538" w:rsidRDefault="00786538" w:rsidP="00772D0A">
      <w:pPr>
        <w:rPr>
          <w:rFonts w:ascii="Calibri" w:hAnsi="Calibri" w:cs="Book Antiqua"/>
          <w:i/>
          <w:color w:val="595959"/>
        </w:rPr>
      </w:pPr>
    </w:p>
    <w:p w14:paraId="1A6DA83A" w14:textId="77777777" w:rsidR="00786538" w:rsidRDefault="00786538" w:rsidP="00772D0A">
      <w:pPr>
        <w:rPr>
          <w:rFonts w:ascii="Calibri" w:hAnsi="Calibri" w:cs="Book Antiqua"/>
          <w:i/>
          <w:color w:val="595959"/>
        </w:rPr>
      </w:pPr>
    </w:p>
    <w:p w14:paraId="3088F2DD" w14:textId="77777777" w:rsidR="00786538" w:rsidRDefault="00786538" w:rsidP="00772D0A">
      <w:pPr>
        <w:rPr>
          <w:rFonts w:ascii="Calibri" w:hAnsi="Calibri" w:cs="Book Antiqua"/>
          <w:i/>
          <w:color w:val="595959"/>
        </w:rPr>
      </w:pPr>
    </w:p>
    <w:p w14:paraId="0E609E5B" w14:textId="77777777" w:rsidR="00786538" w:rsidRDefault="00786538" w:rsidP="00772D0A">
      <w:pPr>
        <w:rPr>
          <w:rFonts w:ascii="Calibri" w:hAnsi="Calibri" w:cs="Book Antiqua"/>
          <w:i/>
          <w:color w:val="595959"/>
        </w:rPr>
      </w:pPr>
    </w:p>
    <w:p w14:paraId="5F7108FD" w14:textId="77777777" w:rsidR="00786538" w:rsidRDefault="00786538" w:rsidP="00772D0A">
      <w:pPr>
        <w:rPr>
          <w:rFonts w:ascii="Calibri" w:hAnsi="Calibri" w:cs="Book Antiqua"/>
          <w:i/>
          <w:color w:val="595959"/>
        </w:rPr>
      </w:pPr>
    </w:p>
    <w:p w14:paraId="623EDEE2" w14:textId="6D4908F5" w:rsidR="00786538" w:rsidRDefault="00786538" w:rsidP="00772D0A">
      <w:pPr>
        <w:rPr>
          <w:rFonts w:ascii="Calibri" w:hAnsi="Calibri" w:cs="Book Antiqua"/>
          <w:i/>
          <w:color w:val="595959"/>
        </w:rPr>
      </w:pPr>
    </w:p>
    <w:p w14:paraId="1C199B42" w14:textId="424E443E" w:rsidR="00786538" w:rsidRDefault="00431137" w:rsidP="00772D0A">
      <w:pPr>
        <w:rPr>
          <w:rFonts w:ascii="Calibri" w:hAnsi="Calibri" w:cs="Book Antiqua"/>
          <w:i/>
          <w:color w:val="595959"/>
        </w:rPr>
      </w:pPr>
      <w:r w:rsidRPr="00431137">
        <w:rPr>
          <w:rFonts w:ascii="Calibri" w:hAnsi="Calibri" w:cs="Book Antiqua"/>
          <w:i/>
          <w:noProof/>
          <w:color w:val="595959"/>
        </w:rPr>
        <w:drawing>
          <wp:anchor distT="0" distB="0" distL="114300" distR="114300" simplePos="0" relativeHeight="251855872" behindDoc="0" locked="0" layoutInCell="1" allowOverlap="1" wp14:anchorId="7E13F72B" wp14:editId="5771F765">
            <wp:simplePos x="0" y="0"/>
            <wp:positionH relativeFrom="margin">
              <wp:align>center</wp:align>
            </wp:positionH>
            <wp:positionV relativeFrom="paragraph">
              <wp:posOffset>8890</wp:posOffset>
            </wp:positionV>
            <wp:extent cx="5280025" cy="3001010"/>
            <wp:effectExtent l="0" t="0" r="0" b="8890"/>
            <wp:wrapNone/>
            <wp:docPr id="537887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7543" name="Imagen 1" descr="Interfaz de usuario gráfica, Texto, Aplicación&#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80025" cy="3001010"/>
                    </a:xfrm>
                    <a:prstGeom prst="rect">
                      <a:avLst/>
                    </a:prstGeom>
                  </pic:spPr>
                </pic:pic>
              </a:graphicData>
            </a:graphic>
            <wp14:sizeRelH relativeFrom="page">
              <wp14:pctWidth>0</wp14:pctWidth>
            </wp14:sizeRelH>
            <wp14:sizeRelV relativeFrom="page">
              <wp14:pctHeight>0</wp14:pctHeight>
            </wp14:sizeRelV>
          </wp:anchor>
        </w:drawing>
      </w:r>
    </w:p>
    <w:p w14:paraId="68D986BA" w14:textId="0EBFDB82" w:rsidR="00786538" w:rsidRDefault="00786538" w:rsidP="00772D0A">
      <w:pPr>
        <w:rPr>
          <w:rFonts w:ascii="Calibri" w:hAnsi="Calibri" w:cs="Book Antiqua"/>
          <w:i/>
          <w:color w:val="595959"/>
        </w:rPr>
      </w:pPr>
    </w:p>
    <w:p w14:paraId="697D7429" w14:textId="77777777" w:rsidR="00786538" w:rsidRDefault="00786538" w:rsidP="00772D0A">
      <w:pPr>
        <w:rPr>
          <w:rFonts w:ascii="Calibri" w:hAnsi="Calibri" w:cs="Book Antiqua"/>
          <w:i/>
          <w:color w:val="595959"/>
        </w:rPr>
      </w:pPr>
    </w:p>
    <w:p w14:paraId="419F4FB1" w14:textId="40FB5AC1" w:rsidR="00786538" w:rsidRDefault="00786538" w:rsidP="00772D0A">
      <w:pPr>
        <w:rPr>
          <w:rFonts w:ascii="Calibri" w:hAnsi="Calibri" w:cs="Book Antiqua"/>
          <w:i/>
          <w:color w:val="595959"/>
        </w:rPr>
      </w:pPr>
    </w:p>
    <w:p w14:paraId="65AED63F" w14:textId="4357AB97" w:rsidR="00786538" w:rsidRDefault="00786538" w:rsidP="00772D0A">
      <w:pPr>
        <w:rPr>
          <w:rFonts w:ascii="Calibri" w:hAnsi="Calibri" w:cs="Book Antiqua"/>
          <w:i/>
          <w:color w:val="595959"/>
        </w:rPr>
      </w:pPr>
    </w:p>
    <w:p w14:paraId="59DCE710" w14:textId="77777777" w:rsidR="00786538" w:rsidRDefault="00786538" w:rsidP="00772D0A">
      <w:pPr>
        <w:rPr>
          <w:rFonts w:ascii="Calibri" w:hAnsi="Calibri" w:cs="Book Antiqua"/>
          <w:i/>
          <w:color w:val="595959"/>
        </w:rPr>
      </w:pPr>
    </w:p>
    <w:p w14:paraId="32D205A6" w14:textId="77777777" w:rsidR="00786538" w:rsidRDefault="00786538" w:rsidP="00772D0A">
      <w:pPr>
        <w:rPr>
          <w:rFonts w:ascii="Calibri" w:hAnsi="Calibri" w:cs="Book Antiqua"/>
          <w:i/>
          <w:color w:val="595959"/>
        </w:rPr>
      </w:pPr>
    </w:p>
    <w:p w14:paraId="3FD4A94E" w14:textId="35FF5815" w:rsidR="00786538" w:rsidRDefault="00786538" w:rsidP="00772D0A">
      <w:pPr>
        <w:rPr>
          <w:rFonts w:ascii="Calibri" w:hAnsi="Calibri" w:cs="Book Antiqua"/>
          <w:i/>
          <w:color w:val="595959"/>
        </w:rPr>
      </w:pPr>
    </w:p>
    <w:p w14:paraId="4CE6E6A4" w14:textId="16A02701" w:rsidR="00786538" w:rsidRDefault="00786538" w:rsidP="00772D0A">
      <w:pPr>
        <w:rPr>
          <w:rFonts w:ascii="Calibri" w:hAnsi="Calibri" w:cs="Book Antiqua"/>
          <w:i/>
          <w:color w:val="595959"/>
        </w:rPr>
      </w:pPr>
    </w:p>
    <w:p w14:paraId="78F649CC" w14:textId="77777777" w:rsidR="00786538" w:rsidRDefault="00786538" w:rsidP="00772D0A">
      <w:pPr>
        <w:rPr>
          <w:rFonts w:ascii="Calibri" w:hAnsi="Calibri" w:cs="Book Antiqua"/>
          <w:i/>
          <w:color w:val="595959"/>
        </w:rPr>
      </w:pPr>
    </w:p>
    <w:p w14:paraId="37081C5C" w14:textId="107222ED" w:rsidR="00786538" w:rsidRDefault="00786538" w:rsidP="00772D0A">
      <w:pPr>
        <w:rPr>
          <w:rFonts w:ascii="Calibri" w:hAnsi="Calibri" w:cs="Book Antiqua"/>
          <w:i/>
          <w:color w:val="595959"/>
        </w:rPr>
      </w:pPr>
    </w:p>
    <w:p w14:paraId="7DFD2F23" w14:textId="217DDF87" w:rsidR="00786538" w:rsidRDefault="00786538" w:rsidP="00772D0A">
      <w:pPr>
        <w:rPr>
          <w:rFonts w:ascii="Calibri" w:hAnsi="Calibri" w:cs="Book Antiqua"/>
          <w:i/>
          <w:color w:val="595959"/>
        </w:rPr>
      </w:pPr>
    </w:p>
    <w:p w14:paraId="6723ACF4" w14:textId="77777777" w:rsidR="00431137" w:rsidRDefault="00431137" w:rsidP="00772D0A">
      <w:pPr>
        <w:rPr>
          <w:rFonts w:ascii="Calibri" w:hAnsi="Calibri" w:cs="Book Antiqua"/>
          <w:i/>
          <w:color w:val="595959"/>
        </w:rPr>
      </w:pPr>
    </w:p>
    <w:p w14:paraId="798D0EAB" w14:textId="77777777" w:rsidR="00431137" w:rsidRDefault="00431137" w:rsidP="00772D0A">
      <w:pPr>
        <w:rPr>
          <w:rFonts w:ascii="Calibri" w:hAnsi="Calibri" w:cs="Book Antiqua"/>
          <w:i/>
          <w:color w:val="595959"/>
        </w:rPr>
      </w:pPr>
    </w:p>
    <w:p w14:paraId="371195D5" w14:textId="77777777" w:rsidR="00431137" w:rsidRDefault="00431137" w:rsidP="00772D0A">
      <w:pPr>
        <w:rPr>
          <w:rFonts w:ascii="Calibri" w:hAnsi="Calibri" w:cs="Book Antiqua"/>
          <w:i/>
          <w:color w:val="595959"/>
        </w:rPr>
      </w:pPr>
    </w:p>
    <w:p w14:paraId="7F8E84BB" w14:textId="46AC5C0A" w:rsidR="00431137" w:rsidRDefault="00431137" w:rsidP="00772D0A">
      <w:pPr>
        <w:rPr>
          <w:rFonts w:ascii="Calibri" w:hAnsi="Calibri" w:cs="Book Antiqua"/>
          <w:i/>
          <w:color w:val="595959"/>
        </w:rPr>
      </w:pPr>
    </w:p>
    <w:p w14:paraId="6B2B3764" w14:textId="39CE3C57" w:rsidR="00431137" w:rsidRDefault="00431137" w:rsidP="00772D0A">
      <w:pPr>
        <w:rPr>
          <w:rFonts w:ascii="Calibri" w:hAnsi="Calibri" w:cs="Book Antiqua"/>
          <w:i/>
          <w:color w:val="595959"/>
        </w:rPr>
      </w:pPr>
    </w:p>
    <w:p w14:paraId="3ED504C4" w14:textId="0CD8B64B" w:rsidR="0067155F" w:rsidRPr="00983C81" w:rsidRDefault="0067155F"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86538" w:rsidRPr="005219A9" w14:paraId="74F3DDA9" w14:textId="77777777" w:rsidTr="00614B45">
        <w:tc>
          <w:tcPr>
            <w:tcW w:w="2001" w:type="dxa"/>
            <w:shd w:val="clear" w:color="auto" w:fill="DBDBDB" w:themeFill="accent3" w:themeFillTint="66"/>
          </w:tcPr>
          <w:p w14:paraId="3C4B7C02" w14:textId="28AA8ADF" w:rsidR="00786538" w:rsidRPr="005219A9" w:rsidRDefault="00786538"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E11BCA" w14:textId="7E78434B" w:rsidR="00786538" w:rsidRPr="005219A9" w:rsidRDefault="00786538" w:rsidP="00614B45">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786538" w:rsidRPr="005219A9" w14:paraId="5D2A0DC5" w14:textId="77777777" w:rsidTr="00614B45">
        <w:tc>
          <w:tcPr>
            <w:tcW w:w="2001" w:type="dxa"/>
            <w:shd w:val="clear" w:color="auto" w:fill="DBDBDB" w:themeFill="accent3" w:themeFillTint="66"/>
          </w:tcPr>
          <w:p w14:paraId="4A8B8EF6" w14:textId="0FE6AA9D" w:rsidR="00786538" w:rsidRPr="005219A9" w:rsidRDefault="00786538" w:rsidP="00614B45">
            <w:pPr>
              <w:rPr>
                <w:rFonts w:ascii="Calibri" w:hAnsi="Calibri" w:cs="Book Antiqua"/>
                <w:b/>
                <w:bCs/>
              </w:rPr>
            </w:pPr>
            <w:r w:rsidRPr="005219A9">
              <w:rPr>
                <w:rFonts w:ascii="Calibri" w:hAnsi="Calibri" w:cs="Book Antiqua"/>
                <w:b/>
                <w:bCs/>
              </w:rPr>
              <w:t>Descripción:</w:t>
            </w:r>
          </w:p>
        </w:tc>
        <w:tc>
          <w:tcPr>
            <w:tcW w:w="5087" w:type="dxa"/>
          </w:tcPr>
          <w:p w14:paraId="66F842DD" w14:textId="13D73757" w:rsidR="00786538" w:rsidRPr="005219A9" w:rsidRDefault="00786538" w:rsidP="00614B45">
            <w:pPr>
              <w:spacing w:line="259" w:lineRule="auto"/>
              <w:rPr>
                <w:rFonts w:ascii="Calibri" w:hAnsi="Calibri" w:cs="Book Antiqua"/>
              </w:rPr>
            </w:pPr>
            <w:r w:rsidRPr="007E673B">
              <w:rPr>
                <w:rFonts w:ascii="Calibri" w:hAnsi="Calibri" w:cs="Book Antiqua"/>
              </w:rPr>
              <w:t>Registrar proveedores</w:t>
            </w:r>
          </w:p>
        </w:tc>
      </w:tr>
      <w:tr w:rsidR="00786538" w:rsidRPr="005219A9" w14:paraId="3E87910C" w14:textId="77777777" w:rsidTr="00614B45">
        <w:tc>
          <w:tcPr>
            <w:tcW w:w="2001" w:type="dxa"/>
            <w:shd w:val="clear" w:color="auto" w:fill="DBDBDB" w:themeFill="accent3" w:themeFillTint="66"/>
          </w:tcPr>
          <w:p w14:paraId="315F3794" w14:textId="54154CC7" w:rsidR="00786538" w:rsidRPr="005219A9" w:rsidRDefault="00786538"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CE3E9A8" w14:textId="77777777" w:rsidR="00786538" w:rsidRPr="005219A9" w:rsidRDefault="00786538" w:rsidP="00614B45">
            <w:pPr>
              <w:rPr>
                <w:rFonts w:ascii="Calibri" w:hAnsi="Calibri" w:cs="Book Antiqua"/>
              </w:rPr>
            </w:pPr>
            <w:r w:rsidRPr="005219A9">
              <w:rPr>
                <w:rFonts w:ascii="Calibri" w:hAnsi="Calibri" w:cs="Book Antiqua"/>
              </w:rPr>
              <w:t>RF-</w:t>
            </w:r>
            <w:r>
              <w:rPr>
                <w:rFonts w:ascii="Calibri" w:hAnsi="Calibri" w:cs="Book Antiqua"/>
              </w:rPr>
              <w:t>21</w:t>
            </w:r>
          </w:p>
        </w:tc>
      </w:tr>
      <w:tr w:rsidR="00786538" w:rsidRPr="005219A9" w14:paraId="0D2EA672" w14:textId="77777777" w:rsidTr="00614B45">
        <w:tc>
          <w:tcPr>
            <w:tcW w:w="2001" w:type="dxa"/>
            <w:shd w:val="clear" w:color="auto" w:fill="DBDBDB" w:themeFill="accent3" w:themeFillTint="66"/>
          </w:tcPr>
          <w:p w14:paraId="71D449FB" w14:textId="77777777" w:rsidR="00786538" w:rsidRPr="005219A9" w:rsidRDefault="00786538" w:rsidP="00614B45">
            <w:pPr>
              <w:rPr>
                <w:rFonts w:ascii="Calibri" w:hAnsi="Calibri" w:cs="Book Antiqua"/>
                <w:b/>
                <w:bCs/>
              </w:rPr>
            </w:pPr>
            <w:r w:rsidRPr="005219A9">
              <w:rPr>
                <w:rFonts w:ascii="Calibri" w:hAnsi="Calibri" w:cs="Book Antiqua"/>
                <w:b/>
                <w:bCs/>
              </w:rPr>
              <w:t>CU asociados:</w:t>
            </w:r>
          </w:p>
        </w:tc>
        <w:tc>
          <w:tcPr>
            <w:tcW w:w="5087" w:type="dxa"/>
          </w:tcPr>
          <w:p w14:paraId="78270D1A" w14:textId="7C2CFF8D" w:rsidR="00786538" w:rsidRPr="005219A9" w:rsidRDefault="00786538" w:rsidP="00614B45">
            <w:pPr>
              <w:rPr>
                <w:rFonts w:ascii="Calibri" w:hAnsi="Calibri" w:cs="Book Antiqua"/>
              </w:rPr>
            </w:pPr>
            <w:r w:rsidRPr="005219A9">
              <w:rPr>
                <w:rFonts w:ascii="Calibri" w:hAnsi="Calibri" w:cs="Book Antiqua"/>
              </w:rPr>
              <w:t>CU-</w:t>
            </w:r>
            <w:r>
              <w:rPr>
                <w:rFonts w:ascii="Calibri" w:hAnsi="Calibri" w:cs="Book Antiqua"/>
              </w:rPr>
              <w:t>21</w:t>
            </w:r>
          </w:p>
        </w:tc>
      </w:tr>
      <w:tr w:rsidR="00786538" w:rsidRPr="005219A9" w14:paraId="542103D2" w14:textId="77777777" w:rsidTr="00614B45">
        <w:tc>
          <w:tcPr>
            <w:tcW w:w="2001" w:type="dxa"/>
            <w:shd w:val="clear" w:color="auto" w:fill="DBDBDB" w:themeFill="accent3" w:themeFillTint="66"/>
          </w:tcPr>
          <w:p w14:paraId="51B40A9A" w14:textId="77777777" w:rsidR="00786538" w:rsidRPr="005219A9" w:rsidRDefault="00786538" w:rsidP="00614B45">
            <w:pPr>
              <w:rPr>
                <w:rFonts w:ascii="Calibri" w:hAnsi="Calibri" w:cs="Book Antiqua"/>
                <w:b/>
                <w:bCs/>
              </w:rPr>
            </w:pPr>
            <w:r w:rsidRPr="005219A9">
              <w:rPr>
                <w:rFonts w:ascii="Calibri" w:hAnsi="Calibri" w:cs="Book Antiqua"/>
                <w:b/>
                <w:bCs/>
              </w:rPr>
              <w:t>Esc. Asociados:</w:t>
            </w:r>
          </w:p>
        </w:tc>
        <w:tc>
          <w:tcPr>
            <w:tcW w:w="5087" w:type="dxa"/>
          </w:tcPr>
          <w:p w14:paraId="03078FB7" w14:textId="77777777" w:rsidR="00786538" w:rsidRPr="005219A9" w:rsidRDefault="00786538" w:rsidP="00614B45">
            <w:pPr>
              <w:rPr>
                <w:rFonts w:ascii="Calibri" w:hAnsi="Calibri" w:cs="Book Antiqua"/>
              </w:rPr>
            </w:pPr>
            <w:r w:rsidRPr="005219A9">
              <w:rPr>
                <w:rFonts w:ascii="Calibri" w:hAnsi="Calibri" w:cs="Book Antiqua"/>
              </w:rPr>
              <w:t>ES-</w:t>
            </w:r>
            <w:r>
              <w:rPr>
                <w:rFonts w:ascii="Calibri" w:hAnsi="Calibri" w:cs="Book Antiqua"/>
              </w:rPr>
              <w:t>21.</w:t>
            </w:r>
            <w:r w:rsidRPr="005219A9">
              <w:rPr>
                <w:rFonts w:ascii="Calibri" w:hAnsi="Calibri" w:cs="Book Antiqua"/>
              </w:rPr>
              <w:t>1</w:t>
            </w:r>
          </w:p>
        </w:tc>
      </w:tr>
    </w:tbl>
    <w:p w14:paraId="6BD4B674" w14:textId="29C5D355" w:rsidR="00772D0A" w:rsidRDefault="00772D0A" w:rsidP="00772D0A">
      <w:pPr>
        <w:ind w:left="709"/>
        <w:jc w:val="both"/>
        <w:rPr>
          <w:rFonts w:ascii="Calibri" w:hAnsi="Calibri" w:cs="Book Antiqua"/>
          <w:i/>
          <w:color w:val="0000FF"/>
        </w:rPr>
      </w:pPr>
    </w:p>
    <w:p w14:paraId="0D7A8084" w14:textId="23DC2FD9" w:rsidR="00786538" w:rsidRPr="00983C81" w:rsidRDefault="00323574" w:rsidP="00772D0A">
      <w:pPr>
        <w:ind w:left="709"/>
        <w:jc w:val="both"/>
        <w:rPr>
          <w:rFonts w:ascii="Calibri" w:hAnsi="Calibri" w:cs="Book Antiqua"/>
          <w:i/>
          <w:color w:val="0000FF"/>
        </w:rPr>
      </w:pPr>
      <w:r w:rsidRPr="00390058">
        <w:rPr>
          <w:rFonts w:ascii="Calibri" w:hAnsi="Calibri" w:cs="Book Antiqua"/>
          <w:i/>
          <w:noProof/>
          <w:color w:val="595959"/>
        </w:rPr>
        <w:drawing>
          <wp:anchor distT="0" distB="0" distL="114300" distR="114300" simplePos="0" relativeHeight="251823104" behindDoc="0" locked="0" layoutInCell="1" allowOverlap="1" wp14:anchorId="0FCD13DD" wp14:editId="71F07BFE">
            <wp:simplePos x="0" y="0"/>
            <wp:positionH relativeFrom="margin">
              <wp:align>center</wp:align>
            </wp:positionH>
            <wp:positionV relativeFrom="paragraph">
              <wp:posOffset>26670</wp:posOffset>
            </wp:positionV>
            <wp:extent cx="5342881" cy="3016250"/>
            <wp:effectExtent l="0" t="0" r="0" b="0"/>
            <wp:wrapNone/>
            <wp:docPr id="13035171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7109" name="Imagen 1" descr="Interfaz de usuario gráfica&#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42881" cy="3016250"/>
                    </a:xfrm>
                    <a:prstGeom prst="rect">
                      <a:avLst/>
                    </a:prstGeom>
                  </pic:spPr>
                </pic:pic>
              </a:graphicData>
            </a:graphic>
            <wp14:sizeRelH relativeFrom="page">
              <wp14:pctWidth>0</wp14:pctWidth>
            </wp14:sizeRelH>
            <wp14:sizeRelV relativeFrom="page">
              <wp14:pctHeight>0</wp14:pctHeight>
            </wp14:sizeRelV>
          </wp:anchor>
        </w:drawing>
      </w:r>
    </w:p>
    <w:p w14:paraId="5A686691" w14:textId="76BF4BCB" w:rsidR="00772D0A" w:rsidRPr="00983C81" w:rsidRDefault="00772D0A" w:rsidP="00772D0A">
      <w:pPr>
        <w:jc w:val="both"/>
        <w:rPr>
          <w:rFonts w:ascii="Calibri" w:hAnsi="Calibri" w:cs="Book Antiqua"/>
          <w:i/>
          <w:color w:val="595959"/>
        </w:rPr>
      </w:pPr>
    </w:p>
    <w:p w14:paraId="7233AE33" w14:textId="0808F94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356FC69A" w:rsidR="004E696B" w:rsidRDefault="004E696B" w:rsidP="00772D0A">
      <w:pPr>
        <w:jc w:val="both"/>
        <w:rPr>
          <w:rFonts w:ascii="Calibri" w:hAnsi="Calibri" w:cs="Book Antiqua"/>
          <w:i/>
          <w:color w:val="595959"/>
        </w:rPr>
      </w:pPr>
    </w:p>
    <w:p w14:paraId="43433D85" w14:textId="1711CE30" w:rsidR="004E696B" w:rsidRDefault="004E696B" w:rsidP="00772D0A">
      <w:pPr>
        <w:jc w:val="both"/>
        <w:rPr>
          <w:rFonts w:ascii="Calibri" w:hAnsi="Calibri" w:cs="Book Antiqua"/>
          <w:i/>
          <w:color w:val="595959"/>
        </w:rPr>
      </w:pPr>
    </w:p>
    <w:p w14:paraId="2A6F372E" w14:textId="74661B4A" w:rsidR="008D47FC" w:rsidRDefault="008D47FC" w:rsidP="00772D0A">
      <w:pPr>
        <w:jc w:val="both"/>
        <w:rPr>
          <w:rFonts w:ascii="Calibri" w:hAnsi="Calibri" w:cs="Book Antiqua"/>
          <w:i/>
          <w:color w:val="595959"/>
        </w:rPr>
      </w:pPr>
    </w:p>
    <w:p w14:paraId="516FD5EF" w14:textId="4FEF7FB3" w:rsidR="008D47FC" w:rsidRPr="00983C81" w:rsidRDefault="008D47FC" w:rsidP="00772D0A">
      <w:pPr>
        <w:jc w:val="both"/>
        <w:rPr>
          <w:rFonts w:ascii="Calibri" w:hAnsi="Calibri" w:cs="Book Antiqua"/>
          <w:i/>
          <w:color w:val="595959"/>
        </w:rPr>
      </w:pPr>
    </w:p>
    <w:p w14:paraId="43AEDF73" w14:textId="126E0A21" w:rsidR="00772D0A" w:rsidRPr="00983C81" w:rsidRDefault="00772D0A" w:rsidP="00772D0A">
      <w:pPr>
        <w:jc w:val="both"/>
        <w:rPr>
          <w:rFonts w:ascii="Calibri" w:hAnsi="Calibri" w:cs="Book Antiqua"/>
          <w:i/>
          <w:color w:val="595959"/>
        </w:rPr>
      </w:pP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097EA7A9"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3BBEC94F" w14:textId="4F9C5FEA" w:rsidR="00895857" w:rsidRDefault="00895857"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92DAEC6" w14:textId="77777777" w:rsidTr="00C45CFF">
        <w:tc>
          <w:tcPr>
            <w:tcW w:w="2001" w:type="dxa"/>
            <w:shd w:val="clear" w:color="auto" w:fill="DBDBDB" w:themeFill="accent3" w:themeFillTint="66"/>
          </w:tcPr>
          <w:p w14:paraId="2E2D58A4"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CAE638C" w14:textId="2B49ACDB"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431137" w:rsidRPr="005219A9" w14:paraId="7AAE1FD3" w14:textId="77777777" w:rsidTr="00C45CFF">
        <w:tc>
          <w:tcPr>
            <w:tcW w:w="2001" w:type="dxa"/>
            <w:shd w:val="clear" w:color="auto" w:fill="DBDBDB" w:themeFill="accent3" w:themeFillTint="66"/>
          </w:tcPr>
          <w:p w14:paraId="1896D59F"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D8DF99E" w14:textId="77777777" w:rsidR="00431137" w:rsidRPr="005219A9" w:rsidRDefault="00431137" w:rsidP="00C45CFF">
            <w:pPr>
              <w:spacing w:line="259" w:lineRule="auto"/>
              <w:rPr>
                <w:rFonts w:ascii="Calibri" w:hAnsi="Calibri" w:cs="Book Antiqua"/>
              </w:rPr>
            </w:pPr>
            <w:r w:rsidRPr="007E673B">
              <w:rPr>
                <w:rFonts w:ascii="Calibri" w:hAnsi="Calibri" w:cs="Book Antiqua"/>
              </w:rPr>
              <w:t>Registrar proveedores</w:t>
            </w:r>
          </w:p>
        </w:tc>
      </w:tr>
      <w:tr w:rsidR="00431137" w:rsidRPr="005219A9" w14:paraId="661254C1" w14:textId="77777777" w:rsidTr="00C45CFF">
        <w:tc>
          <w:tcPr>
            <w:tcW w:w="2001" w:type="dxa"/>
            <w:shd w:val="clear" w:color="auto" w:fill="DBDBDB" w:themeFill="accent3" w:themeFillTint="66"/>
          </w:tcPr>
          <w:p w14:paraId="0507E48E"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AD7DBA7"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21</w:t>
            </w:r>
          </w:p>
        </w:tc>
      </w:tr>
      <w:tr w:rsidR="00431137" w:rsidRPr="005219A9" w14:paraId="226120C1" w14:textId="77777777" w:rsidTr="00C45CFF">
        <w:tc>
          <w:tcPr>
            <w:tcW w:w="2001" w:type="dxa"/>
            <w:shd w:val="clear" w:color="auto" w:fill="DBDBDB" w:themeFill="accent3" w:themeFillTint="66"/>
          </w:tcPr>
          <w:p w14:paraId="684A6E11"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0A6D68FB" w14:textId="77777777"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21</w:t>
            </w:r>
          </w:p>
        </w:tc>
      </w:tr>
      <w:tr w:rsidR="00431137" w:rsidRPr="005219A9" w14:paraId="00D394CE" w14:textId="77777777" w:rsidTr="00C45CFF">
        <w:tc>
          <w:tcPr>
            <w:tcW w:w="2001" w:type="dxa"/>
            <w:shd w:val="clear" w:color="auto" w:fill="DBDBDB" w:themeFill="accent3" w:themeFillTint="66"/>
          </w:tcPr>
          <w:p w14:paraId="03324F1A"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3C115AC2" w14:textId="36BA4E2B"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21.</w:t>
            </w:r>
            <w:r w:rsidR="00323574">
              <w:rPr>
                <w:rFonts w:ascii="Calibri" w:hAnsi="Calibri" w:cs="Book Antiqua"/>
              </w:rPr>
              <w:t>5</w:t>
            </w:r>
          </w:p>
        </w:tc>
      </w:tr>
    </w:tbl>
    <w:p w14:paraId="58EB6F79" w14:textId="39B1FC7A" w:rsidR="00895857" w:rsidRDefault="00895857" w:rsidP="00772D0A">
      <w:pPr>
        <w:jc w:val="both"/>
        <w:rPr>
          <w:rFonts w:ascii="Calibri" w:hAnsi="Calibri" w:cs="Book Antiqua"/>
          <w:i/>
          <w:color w:val="595959"/>
        </w:rPr>
      </w:pPr>
    </w:p>
    <w:p w14:paraId="04E59278" w14:textId="386B511B" w:rsidR="00895857" w:rsidRDefault="00323574" w:rsidP="00772D0A">
      <w:pPr>
        <w:jc w:val="both"/>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6896" behindDoc="0" locked="0" layoutInCell="1" allowOverlap="1" wp14:anchorId="71774FF4" wp14:editId="2D6AB6B8">
            <wp:simplePos x="0" y="0"/>
            <wp:positionH relativeFrom="margin">
              <wp:align>center</wp:align>
            </wp:positionH>
            <wp:positionV relativeFrom="paragraph">
              <wp:posOffset>5715</wp:posOffset>
            </wp:positionV>
            <wp:extent cx="5279390" cy="3001010"/>
            <wp:effectExtent l="0" t="0" r="0" b="8890"/>
            <wp:wrapNone/>
            <wp:docPr id="1084019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9000" name="Imagen 1" descr="Interfaz de usuario gráfica, Texto, Aplicación&#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9390" cy="3001010"/>
                    </a:xfrm>
                    <a:prstGeom prst="rect">
                      <a:avLst/>
                    </a:prstGeom>
                  </pic:spPr>
                </pic:pic>
              </a:graphicData>
            </a:graphic>
            <wp14:sizeRelH relativeFrom="page">
              <wp14:pctWidth>0</wp14:pctWidth>
            </wp14:sizeRelH>
            <wp14:sizeRelV relativeFrom="page">
              <wp14:pctHeight>0</wp14:pctHeight>
            </wp14:sizeRelV>
          </wp:anchor>
        </w:drawing>
      </w:r>
    </w:p>
    <w:p w14:paraId="2F6D169C" w14:textId="1CC56201" w:rsidR="00985395" w:rsidRDefault="00985395" w:rsidP="00772D0A">
      <w:pPr>
        <w:jc w:val="both"/>
        <w:rPr>
          <w:rFonts w:ascii="Calibri" w:hAnsi="Calibri" w:cs="Book Antiqua"/>
          <w:i/>
          <w:color w:val="595959"/>
        </w:rPr>
      </w:pPr>
    </w:p>
    <w:p w14:paraId="0725FE23" w14:textId="77777777" w:rsidR="00985395" w:rsidRDefault="00985395" w:rsidP="00772D0A">
      <w:pPr>
        <w:jc w:val="both"/>
        <w:rPr>
          <w:rFonts w:ascii="Calibri" w:hAnsi="Calibri" w:cs="Book Antiqua"/>
          <w:i/>
          <w:color w:val="595959"/>
        </w:rPr>
      </w:pPr>
    </w:p>
    <w:p w14:paraId="48B550D1" w14:textId="3BA721BE" w:rsidR="00985395" w:rsidRDefault="00985395" w:rsidP="00772D0A">
      <w:pPr>
        <w:jc w:val="both"/>
        <w:rPr>
          <w:rFonts w:ascii="Calibri" w:hAnsi="Calibri" w:cs="Book Antiqua"/>
          <w:i/>
          <w:color w:val="595959"/>
        </w:rPr>
      </w:pPr>
    </w:p>
    <w:p w14:paraId="2D1D27B1" w14:textId="77777777" w:rsidR="00985395" w:rsidRDefault="00985395" w:rsidP="00772D0A">
      <w:pPr>
        <w:jc w:val="both"/>
        <w:rPr>
          <w:rFonts w:ascii="Calibri" w:hAnsi="Calibri" w:cs="Book Antiqua"/>
          <w:i/>
          <w:color w:val="595959"/>
        </w:rPr>
      </w:pPr>
    </w:p>
    <w:p w14:paraId="5ABEFC37" w14:textId="42A0A735" w:rsidR="00985395" w:rsidRDefault="00985395" w:rsidP="00772D0A">
      <w:pPr>
        <w:jc w:val="both"/>
        <w:rPr>
          <w:rFonts w:ascii="Calibri" w:hAnsi="Calibri" w:cs="Book Antiqua"/>
          <w:i/>
          <w:color w:val="595959"/>
        </w:rPr>
      </w:pPr>
    </w:p>
    <w:p w14:paraId="5950692A" w14:textId="77777777" w:rsidR="00985395" w:rsidRDefault="00985395" w:rsidP="00772D0A">
      <w:pPr>
        <w:jc w:val="both"/>
        <w:rPr>
          <w:rFonts w:ascii="Calibri" w:hAnsi="Calibri" w:cs="Book Antiqua"/>
          <w:i/>
          <w:color w:val="595959"/>
        </w:rPr>
      </w:pPr>
    </w:p>
    <w:p w14:paraId="1E77E3C1" w14:textId="607170A9" w:rsidR="00985395" w:rsidRDefault="00985395" w:rsidP="00772D0A">
      <w:pPr>
        <w:jc w:val="both"/>
        <w:rPr>
          <w:rFonts w:ascii="Calibri" w:hAnsi="Calibri" w:cs="Book Antiqua"/>
          <w:i/>
          <w:color w:val="595959"/>
        </w:rPr>
      </w:pPr>
    </w:p>
    <w:p w14:paraId="75A24D59" w14:textId="77777777" w:rsidR="00985395" w:rsidRDefault="00985395" w:rsidP="00772D0A">
      <w:pPr>
        <w:jc w:val="both"/>
        <w:rPr>
          <w:rFonts w:ascii="Calibri" w:hAnsi="Calibri" w:cs="Book Antiqua"/>
          <w:i/>
          <w:color w:val="595959"/>
        </w:rPr>
      </w:pPr>
    </w:p>
    <w:p w14:paraId="7D709B84" w14:textId="288CBB7B" w:rsidR="00985395" w:rsidRDefault="00985395" w:rsidP="00772D0A">
      <w:pPr>
        <w:jc w:val="both"/>
        <w:rPr>
          <w:rFonts w:ascii="Calibri" w:hAnsi="Calibri" w:cs="Book Antiqua"/>
          <w:i/>
          <w:color w:val="595959"/>
        </w:rPr>
      </w:pPr>
    </w:p>
    <w:p w14:paraId="1667C398" w14:textId="2D29F144" w:rsidR="00985395" w:rsidRDefault="00985395" w:rsidP="00772D0A">
      <w:pPr>
        <w:jc w:val="both"/>
        <w:rPr>
          <w:rFonts w:ascii="Calibri" w:hAnsi="Calibri" w:cs="Book Antiqua"/>
          <w:i/>
          <w:color w:val="595959"/>
        </w:rPr>
      </w:pPr>
    </w:p>
    <w:p w14:paraId="6CAF7326" w14:textId="77777777" w:rsidR="00985395" w:rsidRDefault="00985395" w:rsidP="00772D0A">
      <w:pPr>
        <w:jc w:val="both"/>
        <w:rPr>
          <w:rFonts w:ascii="Calibri" w:hAnsi="Calibri" w:cs="Book Antiqua"/>
          <w:i/>
          <w:color w:val="595959"/>
        </w:rPr>
      </w:pPr>
    </w:p>
    <w:p w14:paraId="0B86824E" w14:textId="7241F036" w:rsidR="00985395" w:rsidRDefault="00985395" w:rsidP="00772D0A">
      <w:pPr>
        <w:jc w:val="both"/>
        <w:rPr>
          <w:rFonts w:ascii="Calibri" w:hAnsi="Calibri" w:cs="Book Antiqua"/>
          <w:i/>
          <w:color w:val="595959"/>
        </w:rPr>
      </w:pPr>
    </w:p>
    <w:p w14:paraId="5E23FB30" w14:textId="77777777" w:rsidR="00323574" w:rsidRDefault="00323574" w:rsidP="00772D0A">
      <w:pPr>
        <w:jc w:val="both"/>
        <w:rPr>
          <w:rFonts w:ascii="Calibri" w:hAnsi="Calibri" w:cs="Book Antiqua"/>
          <w:i/>
          <w:color w:val="595959"/>
        </w:rPr>
      </w:pPr>
    </w:p>
    <w:p w14:paraId="2A068DAD" w14:textId="77777777" w:rsidR="00323574" w:rsidRDefault="00323574" w:rsidP="00772D0A">
      <w:pPr>
        <w:jc w:val="both"/>
        <w:rPr>
          <w:rFonts w:ascii="Calibri" w:hAnsi="Calibri" w:cs="Book Antiqua"/>
          <w:i/>
          <w:color w:val="595959"/>
        </w:rPr>
      </w:pPr>
    </w:p>
    <w:p w14:paraId="6D1BC608" w14:textId="5478A6F2" w:rsidR="00985395" w:rsidRDefault="00985395" w:rsidP="00772D0A">
      <w:pPr>
        <w:jc w:val="both"/>
        <w:rPr>
          <w:rFonts w:ascii="Calibri" w:hAnsi="Calibri" w:cs="Book Antiqua"/>
          <w:i/>
          <w:color w:val="595959"/>
        </w:rPr>
      </w:pPr>
    </w:p>
    <w:p w14:paraId="5B031895" w14:textId="6B022417" w:rsidR="00323574" w:rsidRDefault="00323574"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21C70" w:rsidRPr="005219A9" w14:paraId="42313ED0" w14:textId="77777777" w:rsidTr="00614B45">
        <w:tc>
          <w:tcPr>
            <w:tcW w:w="2001" w:type="dxa"/>
            <w:shd w:val="clear" w:color="auto" w:fill="DBDBDB" w:themeFill="accent3" w:themeFillTint="66"/>
          </w:tcPr>
          <w:p w14:paraId="748E06F8" w14:textId="77777777" w:rsidR="00E21C70" w:rsidRPr="005219A9" w:rsidRDefault="00E21C7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7AE3B9A" w14:textId="77777777" w:rsidR="00E21C70" w:rsidRPr="005219A9" w:rsidRDefault="00E21C70" w:rsidP="00614B45">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E21C70" w:rsidRPr="005219A9" w14:paraId="700EC27E" w14:textId="77777777" w:rsidTr="00614B45">
        <w:tc>
          <w:tcPr>
            <w:tcW w:w="2001" w:type="dxa"/>
            <w:shd w:val="clear" w:color="auto" w:fill="DBDBDB" w:themeFill="accent3" w:themeFillTint="66"/>
          </w:tcPr>
          <w:p w14:paraId="7643906B" w14:textId="77777777" w:rsidR="00E21C70" w:rsidRPr="005219A9" w:rsidRDefault="00E21C70" w:rsidP="00614B45">
            <w:pPr>
              <w:rPr>
                <w:rFonts w:ascii="Calibri" w:hAnsi="Calibri" w:cs="Book Antiqua"/>
                <w:b/>
                <w:bCs/>
              </w:rPr>
            </w:pPr>
            <w:r w:rsidRPr="005219A9">
              <w:rPr>
                <w:rFonts w:ascii="Calibri" w:hAnsi="Calibri" w:cs="Book Antiqua"/>
                <w:b/>
                <w:bCs/>
              </w:rPr>
              <w:t>Descripción:</w:t>
            </w:r>
          </w:p>
        </w:tc>
        <w:tc>
          <w:tcPr>
            <w:tcW w:w="5087" w:type="dxa"/>
          </w:tcPr>
          <w:p w14:paraId="1908576D" w14:textId="56976A53" w:rsidR="00E21C70" w:rsidRPr="005219A9" w:rsidRDefault="00E21C70" w:rsidP="00614B45">
            <w:pPr>
              <w:spacing w:line="259" w:lineRule="auto"/>
              <w:rPr>
                <w:rFonts w:ascii="Calibri" w:hAnsi="Calibri" w:cs="Book Antiqua"/>
              </w:rPr>
            </w:pPr>
            <w:r w:rsidRPr="002A5780">
              <w:rPr>
                <w:rFonts w:ascii="Calibri" w:hAnsi="Calibri" w:cs="Book Antiqua"/>
              </w:rPr>
              <w:t>Actualizar proveedores</w:t>
            </w:r>
          </w:p>
        </w:tc>
      </w:tr>
      <w:tr w:rsidR="00E21C70" w:rsidRPr="005219A9" w14:paraId="51557A4B" w14:textId="77777777" w:rsidTr="00614B45">
        <w:tc>
          <w:tcPr>
            <w:tcW w:w="2001" w:type="dxa"/>
            <w:shd w:val="clear" w:color="auto" w:fill="DBDBDB" w:themeFill="accent3" w:themeFillTint="66"/>
          </w:tcPr>
          <w:p w14:paraId="01484A12" w14:textId="77777777" w:rsidR="00E21C70" w:rsidRPr="005219A9" w:rsidRDefault="00E21C7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D4E5667" w14:textId="77777777" w:rsidR="00E21C70" w:rsidRPr="005219A9" w:rsidRDefault="00E21C70" w:rsidP="00614B45">
            <w:pPr>
              <w:rPr>
                <w:rFonts w:ascii="Calibri" w:hAnsi="Calibri" w:cs="Book Antiqua"/>
              </w:rPr>
            </w:pPr>
            <w:r w:rsidRPr="005219A9">
              <w:rPr>
                <w:rFonts w:ascii="Calibri" w:hAnsi="Calibri" w:cs="Book Antiqua"/>
              </w:rPr>
              <w:t>RF-</w:t>
            </w:r>
            <w:r>
              <w:rPr>
                <w:rFonts w:ascii="Calibri" w:hAnsi="Calibri" w:cs="Book Antiqua"/>
              </w:rPr>
              <w:t>22</w:t>
            </w:r>
          </w:p>
        </w:tc>
      </w:tr>
      <w:tr w:rsidR="00E21C70" w:rsidRPr="005219A9" w14:paraId="7F6D8614" w14:textId="77777777" w:rsidTr="00614B45">
        <w:tc>
          <w:tcPr>
            <w:tcW w:w="2001" w:type="dxa"/>
            <w:shd w:val="clear" w:color="auto" w:fill="DBDBDB" w:themeFill="accent3" w:themeFillTint="66"/>
          </w:tcPr>
          <w:p w14:paraId="5741827C" w14:textId="77777777" w:rsidR="00E21C70" w:rsidRPr="005219A9" w:rsidRDefault="00E21C70" w:rsidP="00614B45">
            <w:pPr>
              <w:rPr>
                <w:rFonts w:ascii="Calibri" w:hAnsi="Calibri" w:cs="Book Antiqua"/>
                <w:b/>
                <w:bCs/>
              </w:rPr>
            </w:pPr>
            <w:r w:rsidRPr="005219A9">
              <w:rPr>
                <w:rFonts w:ascii="Calibri" w:hAnsi="Calibri" w:cs="Book Antiqua"/>
                <w:b/>
                <w:bCs/>
              </w:rPr>
              <w:t>CU asociados:</w:t>
            </w:r>
          </w:p>
        </w:tc>
        <w:tc>
          <w:tcPr>
            <w:tcW w:w="5087" w:type="dxa"/>
          </w:tcPr>
          <w:p w14:paraId="0737B6D4" w14:textId="463B8852" w:rsidR="00E21C70" w:rsidRPr="005219A9" w:rsidRDefault="00E21C70" w:rsidP="00614B45">
            <w:pPr>
              <w:rPr>
                <w:rFonts w:ascii="Calibri" w:hAnsi="Calibri" w:cs="Book Antiqua"/>
              </w:rPr>
            </w:pPr>
            <w:r w:rsidRPr="005219A9">
              <w:rPr>
                <w:rFonts w:ascii="Calibri" w:hAnsi="Calibri" w:cs="Book Antiqua"/>
              </w:rPr>
              <w:t>CU-</w:t>
            </w:r>
            <w:r>
              <w:rPr>
                <w:rFonts w:ascii="Calibri" w:hAnsi="Calibri" w:cs="Book Antiqua"/>
              </w:rPr>
              <w:t>22</w:t>
            </w:r>
          </w:p>
        </w:tc>
      </w:tr>
      <w:tr w:rsidR="00E21C70" w:rsidRPr="005219A9" w14:paraId="1077DF87" w14:textId="77777777" w:rsidTr="00614B45">
        <w:tc>
          <w:tcPr>
            <w:tcW w:w="2001" w:type="dxa"/>
            <w:shd w:val="clear" w:color="auto" w:fill="DBDBDB" w:themeFill="accent3" w:themeFillTint="66"/>
          </w:tcPr>
          <w:p w14:paraId="27BDADC5" w14:textId="77777777" w:rsidR="00E21C70" w:rsidRPr="005219A9" w:rsidRDefault="00E21C70" w:rsidP="00614B45">
            <w:pPr>
              <w:rPr>
                <w:rFonts w:ascii="Calibri" w:hAnsi="Calibri" w:cs="Book Antiqua"/>
                <w:b/>
                <w:bCs/>
              </w:rPr>
            </w:pPr>
            <w:r w:rsidRPr="005219A9">
              <w:rPr>
                <w:rFonts w:ascii="Calibri" w:hAnsi="Calibri" w:cs="Book Antiqua"/>
                <w:b/>
                <w:bCs/>
              </w:rPr>
              <w:t>Esc. Asociados:</w:t>
            </w:r>
          </w:p>
        </w:tc>
        <w:tc>
          <w:tcPr>
            <w:tcW w:w="5087" w:type="dxa"/>
          </w:tcPr>
          <w:p w14:paraId="32C025D3" w14:textId="3171CDFC" w:rsidR="00E21C70" w:rsidRPr="005219A9" w:rsidRDefault="00E21C70" w:rsidP="00614B45">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1</w:t>
            </w:r>
          </w:p>
        </w:tc>
      </w:tr>
    </w:tbl>
    <w:p w14:paraId="0C0BD74C" w14:textId="3F23AD17" w:rsidR="008D47FC" w:rsidRDefault="008D47FC" w:rsidP="00772D0A">
      <w:pPr>
        <w:jc w:val="both"/>
        <w:rPr>
          <w:rFonts w:ascii="Calibri" w:hAnsi="Calibri" w:cs="Book Antiqua"/>
          <w:i/>
          <w:color w:val="595959"/>
        </w:rPr>
      </w:pPr>
    </w:p>
    <w:p w14:paraId="23DF350B" w14:textId="3C159AA8" w:rsidR="008D47FC" w:rsidRDefault="00323574" w:rsidP="00772D0A">
      <w:pPr>
        <w:jc w:val="both"/>
        <w:rPr>
          <w:rFonts w:ascii="Calibri" w:hAnsi="Calibri" w:cs="Book Antiqua"/>
          <w:i/>
          <w:color w:val="595959"/>
        </w:rPr>
      </w:pPr>
      <w:r w:rsidRPr="00A573A6">
        <w:rPr>
          <w:rFonts w:ascii="Calibri" w:hAnsi="Calibri" w:cs="Book Antiqua"/>
          <w:i/>
          <w:noProof/>
          <w:color w:val="0000FF"/>
          <w:u w:val="single"/>
        </w:rPr>
        <w:drawing>
          <wp:anchor distT="0" distB="0" distL="114300" distR="114300" simplePos="0" relativeHeight="251824128" behindDoc="0" locked="0" layoutInCell="1" allowOverlap="1" wp14:anchorId="6246C359" wp14:editId="39A29DBF">
            <wp:simplePos x="0" y="0"/>
            <wp:positionH relativeFrom="margin">
              <wp:posOffset>381635</wp:posOffset>
            </wp:positionH>
            <wp:positionV relativeFrom="paragraph">
              <wp:posOffset>11430</wp:posOffset>
            </wp:positionV>
            <wp:extent cx="5356946" cy="3017520"/>
            <wp:effectExtent l="0" t="0" r="0" b="0"/>
            <wp:wrapNone/>
            <wp:docPr id="180709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92672" name="Imagen 1" descr="Interfaz de usuario gráfica, Texto, Aplicación&#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56946" cy="3017520"/>
                    </a:xfrm>
                    <a:prstGeom prst="rect">
                      <a:avLst/>
                    </a:prstGeom>
                  </pic:spPr>
                </pic:pic>
              </a:graphicData>
            </a:graphic>
            <wp14:sizeRelH relativeFrom="page">
              <wp14:pctWidth>0</wp14:pctWidth>
            </wp14:sizeRelH>
            <wp14:sizeRelV relativeFrom="page">
              <wp14:pctHeight>0</wp14:pctHeight>
            </wp14:sizeRelV>
          </wp:anchor>
        </w:drawing>
      </w:r>
    </w:p>
    <w:p w14:paraId="12E9833B" w14:textId="18735974" w:rsidR="008D47FC" w:rsidRPr="00983C81" w:rsidRDefault="008D47FC" w:rsidP="00772D0A">
      <w:pPr>
        <w:jc w:val="both"/>
        <w:rPr>
          <w:rFonts w:ascii="Calibri" w:hAnsi="Calibri" w:cs="Book Antiqua"/>
          <w:i/>
          <w:color w:val="595959"/>
        </w:rPr>
      </w:pPr>
    </w:p>
    <w:p w14:paraId="7363EDF7" w14:textId="08F70BE6" w:rsidR="00772D0A" w:rsidRDefault="00772D0A" w:rsidP="00772D0A"/>
    <w:p w14:paraId="3E3DB237" w14:textId="6C4DFB63"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4C233AEE" w:rsidR="00772D0A" w:rsidRDefault="00772D0A" w:rsidP="00772D0A">
      <w:pPr>
        <w:ind w:left="993"/>
        <w:jc w:val="both"/>
        <w:rPr>
          <w:rFonts w:ascii="Calibri" w:hAnsi="Calibri" w:cs="Book Antiqua"/>
          <w:i/>
          <w:color w:val="0000FF"/>
          <w:u w:val="single"/>
        </w:rPr>
      </w:pPr>
    </w:p>
    <w:p w14:paraId="137E821B" w14:textId="43F2EB0F"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01C54449" w:rsidR="00772D0A" w:rsidRDefault="00772D0A" w:rsidP="008D47FC">
      <w:pPr>
        <w:ind w:left="142"/>
        <w:jc w:val="center"/>
        <w:rPr>
          <w:rFonts w:ascii="Calibri" w:hAnsi="Calibri" w:cs="Book Antiqua"/>
          <w:i/>
          <w:color w:val="595959"/>
        </w:rPr>
      </w:pP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74E1B84C" w14:textId="47BBCFEF" w:rsidR="00985395" w:rsidRDefault="00985395" w:rsidP="00772D0A">
      <w:pPr>
        <w:ind w:left="993"/>
        <w:rPr>
          <w:rFonts w:ascii="Calibri" w:hAnsi="Calibri" w:cs="Book Antiqua"/>
          <w:i/>
          <w:color w:val="595959"/>
        </w:rPr>
      </w:pPr>
    </w:p>
    <w:p w14:paraId="41478947" w14:textId="77777777" w:rsidR="00985395" w:rsidRDefault="00985395" w:rsidP="00772D0A">
      <w:pPr>
        <w:ind w:left="993"/>
        <w:rPr>
          <w:rFonts w:ascii="Calibri" w:hAnsi="Calibri" w:cs="Book Antiqua"/>
          <w:i/>
          <w:color w:val="595959"/>
        </w:rPr>
      </w:pPr>
    </w:p>
    <w:p w14:paraId="38E12322" w14:textId="77777777" w:rsidR="00985395" w:rsidRDefault="00985395"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6884791E" w14:textId="17FC7F8F" w:rsidR="008D47FC" w:rsidRDefault="008D47FC" w:rsidP="00323574">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E089898" w14:textId="77777777" w:rsidTr="00C45CFF">
        <w:tc>
          <w:tcPr>
            <w:tcW w:w="2001" w:type="dxa"/>
            <w:shd w:val="clear" w:color="auto" w:fill="DBDBDB" w:themeFill="accent3" w:themeFillTint="66"/>
          </w:tcPr>
          <w:p w14:paraId="64CEA45A"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3EC2E" w14:textId="4C23FE28"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431137" w:rsidRPr="005219A9" w14:paraId="64D94988" w14:textId="77777777" w:rsidTr="00C45CFF">
        <w:tc>
          <w:tcPr>
            <w:tcW w:w="2001" w:type="dxa"/>
            <w:shd w:val="clear" w:color="auto" w:fill="DBDBDB" w:themeFill="accent3" w:themeFillTint="66"/>
          </w:tcPr>
          <w:p w14:paraId="5AD2F109"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975BCCF" w14:textId="4BBD0296" w:rsidR="00431137" w:rsidRPr="005219A9" w:rsidRDefault="00431137" w:rsidP="00C45CFF">
            <w:pPr>
              <w:spacing w:line="259" w:lineRule="auto"/>
              <w:rPr>
                <w:rFonts w:ascii="Calibri" w:hAnsi="Calibri" w:cs="Book Antiqua"/>
              </w:rPr>
            </w:pPr>
            <w:r w:rsidRPr="002A5780">
              <w:rPr>
                <w:rFonts w:ascii="Calibri" w:hAnsi="Calibri" w:cs="Book Antiqua"/>
              </w:rPr>
              <w:t>Actualizar proveedores</w:t>
            </w:r>
          </w:p>
        </w:tc>
      </w:tr>
      <w:tr w:rsidR="00431137" w:rsidRPr="005219A9" w14:paraId="279C6553" w14:textId="77777777" w:rsidTr="00C45CFF">
        <w:tc>
          <w:tcPr>
            <w:tcW w:w="2001" w:type="dxa"/>
            <w:shd w:val="clear" w:color="auto" w:fill="DBDBDB" w:themeFill="accent3" w:themeFillTint="66"/>
          </w:tcPr>
          <w:p w14:paraId="7EE6DBAA"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9861339" w14:textId="2EB10DB4"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22</w:t>
            </w:r>
          </w:p>
        </w:tc>
      </w:tr>
      <w:tr w:rsidR="00431137" w:rsidRPr="005219A9" w14:paraId="687644FA" w14:textId="77777777" w:rsidTr="00C45CFF">
        <w:tc>
          <w:tcPr>
            <w:tcW w:w="2001" w:type="dxa"/>
            <w:shd w:val="clear" w:color="auto" w:fill="DBDBDB" w:themeFill="accent3" w:themeFillTint="66"/>
          </w:tcPr>
          <w:p w14:paraId="35E7DF1E"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1B67640F" w14:textId="7319EFF8"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22</w:t>
            </w:r>
          </w:p>
        </w:tc>
      </w:tr>
      <w:tr w:rsidR="00431137" w:rsidRPr="005219A9" w14:paraId="037CA0F6" w14:textId="77777777" w:rsidTr="00C45CFF">
        <w:tc>
          <w:tcPr>
            <w:tcW w:w="2001" w:type="dxa"/>
            <w:shd w:val="clear" w:color="auto" w:fill="DBDBDB" w:themeFill="accent3" w:themeFillTint="66"/>
          </w:tcPr>
          <w:p w14:paraId="1C410722"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05BB74CD" w14:textId="43171059"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5</w:t>
            </w:r>
          </w:p>
        </w:tc>
      </w:tr>
    </w:tbl>
    <w:p w14:paraId="2A50C124" w14:textId="130AB97D" w:rsidR="008D47FC" w:rsidRDefault="008D47FC" w:rsidP="00772D0A">
      <w:pPr>
        <w:ind w:left="993"/>
        <w:rPr>
          <w:rFonts w:ascii="Calibri" w:hAnsi="Calibri" w:cs="Book Antiqua"/>
          <w:i/>
          <w:color w:val="595959"/>
        </w:rPr>
      </w:pPr>
    </w:p>
    <w:p w14:paraId="61E13343" w14:textId="4CB64FD0" w:rsidR="00985395" w:rsidRDefault="00323574" w:rsidP="00772D0A">
      <w:pPr>
        <w:ind w:left="993"/>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7920" behindDoc="0" locked="0" layoutInCell="1" allowOverlap="1" wp14:anchorId="164EAF5F" wp14:editId="63C4243B">
            <wp:simplePos x="0" y="0"/>
            <wp:positionH relativeFrom="margin">
              <wp:align>center</wp:align>
            </wp:positionH>
            <wp:positionV relativeFrom="paragraph">
              <wp:posOffset>7620</wp:posOffset>
            </wp:positionV>
            <wp:extent cx="5280660" cy="3002492"/>
            <wp:effectExtent l="0" t="0" r="0" b="7620"/>
            <wp:wrapNone/>
            <wp:docPr id="8891736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73667" name="Imagen 1" descr="Interfaz de usuario gráfica, Texto, Aplicación&#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80660" cy="3002492"/>
                    </a:xfrm>
                    <a:prstGeom prst="rect">
                      <a:avLst/>
                    </a:prstGeom>
                  </pic:spPr>
                </pic:pic>
              </a:graphicData>
            </a:graphic>
            <wp14:sizeRelH relativeFrom="page">
              <wp14:pctWidth>0</wp14:pctWidth>
            </wp14:sizeRelH>
            <wp14:sizeRelV relativeFrom="page">
              <wp14:pctHeight>0</wp14:pctHeight>
            </wp14:sizeRelV>
          </wp:anchor>
        </w:drawing>
      </w:r>
    </w:p>
    <w:p w14:paraId="10166D63" w14:textId="0A8C7CA5" w:rsidR="00985395" w:rsidRDefault="00985395" w:rsidP="00772D0A">
      <w:pPr>
        <w:ind w:left="993"/>
        <w:rPr>
          <w:rFonts w:ascii="Calibri" w:hAnsi="Calibri" w:cs="Book Antiqua"/>
          <w:i/>
          <w:color w:val="595959"/>
        </w:rPr>
      </w:pPr>
    </w:p>
    <w:p w14:paraId="0EF7A5BD" w14:textId="77777777" w:rsidR="00985395" w:rsidRDefault="00985395" w:rsidP="00772D0A">
      <w:pPr>
        <w:ind w:left="993"/>
        <w:rPr>
          <w:rFonts w:ascii="Calibri" w:hAnsi="Calibri" w:cs="Book Antiqua"/>
          <w:i/>
          <w:color w:val="595959"/>
        </w:rPr>
      </w:pPr>
    </w:p>
    <w:p w14:paraId="53E4FA0F" w14:textId="4C984FD4" w:rsidR="00323574" w:rsidRDefault="00323574" w:rsidP="00772D0A">
      <w:pPr>
        <w:ind w:left="993"/>
        <w:rPr>
          <w:rFonts w:ascii="Calibri" w:hAnsi="Calibri" w:cs="Book Antiqua"/>
          <w:i/>
          <w:color w:val="595959"/>
        </w:rPr>
      </w:pPr>
    </w:p>
    <w:p w14:paraId="1F2E4159" w14:textId="77777777" w:rsidR="00323574" w:rsidRDefault="00323574" w:rsidP="00772D0A">
      <w:pPr>
        <w:ind w:left="993"/>
        <w:rPr>
          <w:rFonts w:ascii="Calibri" w:hAnsi="Calibri" w:cs="Book Antiqua"/>
          <w:i/>
          <w:color w:val="595959"/>
        </w:rPr>
      </w:pPr>
    </w:p>
    <w:p w14:paraId="411E9FE0" w14:textId="5CB3388E" w:rsidR="00985395" w:rsidRDefault="00985395" w:rsidP="00772D0A">
      <w:pPr>
        <w:ind w:left="993"/>
        <w:rPr>
          <w:rFonts w:ascii="Calibri" w:hAnsi="Calibri" w:cs="Book Antiqua"/>
          <w:i/>
          <w:color w:val="595959"/>
        </w:rPr>
      </w:pPr>
    </w:p>
    <w:p w14:paraId="3EB74955" w14:textId="77777777" w:rsidR="00985395" w:rsidRDefault="00985395" w:rsidP="00772D0A">
      <w:pPr>
        <w:ind w:left="993"/>
        <w:rPr>
          <w:rFonts w:ascii="Calibri" w:hAnsi="Calibri" w:cs="Book Antiqua"/>
          <w:i/>
          <w:color w:val="595959"/>
        </w:rPr>
      </w:pPr>
    </w:p>
    <w:p w14:paraId="426EB715" w14:textId="478F15E6" w:rsidR="00985395" w:rsidRDefault="00985395" w:rsidP="00772D0A">
      <w:pPr>
        <w:ind w:left="993"/>
        <w:rPr>
          <w:rFonts w:ascii="Calibri" w:hAnsi="Calibri" w:cs="Book Antiqua"/>
          <w:i/>
          <w:color w:val="595959"/>
        </w:rPr>
      </w:pPr>
    </w:p>
    <w:p w14:paraId="3C1C5E6F" w14:textId="77777777" w:rsidR="00985395" w:rsidRDefault="00985395" w:rsidP="00772D0A">
      <w:pPr>
        <w:ind w:left="993"/>
        <w:rPr>
          <w:rFonts w:ascii="Calibri" w:hAnsi="Calibri" w:cs="Book Antiqua"/>
          <w:i/>
          <w:color w:val="595959"/>
        </w:rPr>
      </w:pPr>
    </w:p>
    <w:p w14:paraId="1A27DF14" w14:textId="77777777" w:rsidR="00985395" w:rsidRDefault="00985395" w:rsidP="00772D0A">
      <w:pPr>
        <w:ind w:left="993"/>
        <w:rPr>
          <w:rFonts w:ascii="Calibri" w:hAnsi="Calibri" w:cs="Book Antiqua"/>
          <w:i/>
          <w:color w:val="595959"/>
        </w:rPr>
      </w:pPr>
    </w:p>
    <w:p w14:paraId="229279A6" w14:textId="24AD7290" w:rsidR="00985395" w:rsidRDefault="00985395" w:rsidP="00772D0A">
      <w:pPr>
        <w:ind w:left="993"/>
        <w:rPr>
          <w:rFonts w:ascii="Calibri" w:hAnsi="Calibri" w:cs="Book Antiqua"/>
          <w:i/>
          <w:color w:val="595959"/>
        </w:rPr>
      </w:pPr>
    </w:p>
    <w:p w14:paraId="1D5D76C9" w14:textId="1A347F47" w:rsidR="00985395" w:rsidRDefault="00985395" w:rsidP="00772D0A">
      <w:pPr>
        <w:ind w:left="993"/>
        <w:rPr>
          <w:rFonts w:ascii="Calibri" w:hAnsi="Calibri" w:cs="Book Antiqua"/>
          <w:i/>
          <w:color w:val="595959"/>
        </w:rPr>
      </w:pPr>
    </w:p>
    <w:p w14:paraId="6DF7E2B1" w14:textId="05D876A3" w:rsidR="00985395" w:rsidRDefault="00985395" w:rsidP="00772D0A">
      <w:pPr>
        <w:ind w:left="993"/>
        <w:rPr>
          <w:rFonts w:ascii="Calibri" w:hAnsi="Calibri" w:cs="Book Antiqua"/>
          <w:i/>
          <w:color w:val="595959"/>
        </w:rPr>
      </w:pPr>
    </w:p>
    <w:p w14:paraId="4E50213B" w14:textId="6C8F3824" w:rsidR="00985395" w:rsidRDefault="00985395" w:rsidP="00772D0A">
      <w:pPr>
        <w:ind w:left="993"/>
        <w:rPr>
          <w:rFonts w:ascii="Calibri" w:hAnsi="Calibri" w:cs="Book Antiqua"/>
          <w:i/>
          <w:color w:val="595959"/>
        </w:rPr>
      </w:pPr>
    </w:p>
    <w:p w14:paraId="6B86437C" w14:textId="77777777" w:rsidR="00985395" w:rsidRDefault="00985395" w:rsidP="00431137">
      <w:pPr>
        <w:rPr>
          <w:rFonts w:ascii="Calibri" w:hAnsi="Calibri" w:cs="Book Antiqua"/>
          <w:i/>
          <w:color w:val="595959"/>
        </w:rPr>
      </w:pPr>
    </w:p>
    <w:p w14:paraId="628A6709" w14:textId="26C6C6C1" w:rsidR="008D47FC" w:rsidRDefault="008D47FC" w:rsidP="003A5931">
      <w:pPr>
        <w:rPr>
          <w:rFonts w:ascii="Calibri" w:hAnsi="Calibri" w:cs="Book Antiqua"/>
          <w:i/>
          <w:color w:val="595959"/>
        </w:rPr>
      </w:pPr>
    </w:p>
    <w:p w14:paraId="3258588D" w14:textId="6D28FFEE" w:rsidR="00323574" w:rsidRPr="00983C81" w:rsidRDefault="00323574"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684F5AC8" w14:textId="77777777" w:rsidTr="00614B45">
        <w:tc>
          <w:tcPr>
            <w:tcW w:w="2001" w:type="dxa"/>
            <w:shd w:val="clear" w:color="auto" w:fill="DBDBDB" w:themeFill="accent3" w:themeFillTint="66"/>
          </w:tcPr>
          <w:p w14:paraId="6124F178"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50801A"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3A5931" w:rsidRPr="005219A9" w14:paraId="18BC7A72" w14:textId="77777777" w:rsidTr="00614B45">
        <w:tc>
          <w:tcPr>
            <w:tcW w:w="2001" w:type="dxa"/>
            <w:shd w:val="clear" w:color="auto" w:fill="DBDBDB" w:themeFill="accent3" w:themeFillTint="66"/>
          </w:tcPr>
          <w:p w14:paraId="475A95BB"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792EF00F" w14:textId="6088C6DF" w:rsidR="003A5931" w:rsidRPr="005219A9" w:rsidRDefault="003A5931" w:rsidP="00614B45">
            <w:pPr>
              <w:spacing w:line="259" w:lineRule="auto"/>
              <w:rPr>
                <w:rFonts w:ascii="Calibri" w:hAnsi="Calibri" w:cs="Book Antiqua"/>
              </w:rPr>
            </w:pPr>
            <w:r w:rsidRPr="002A5780">
              <w:rPr>
                <w:rFonts w:ascii="Calibri" w:hAnsi="Calibri" w:cs="Book Antiqua"/>
              </w:rPr>
              <w:t>Eliminar proveedores</w:t>
            </w:r>
          </w:p>
        </w:tc>
      </w:tr>
      <w:tr w:rsidR="003A5931" w:rsidRPr="005219A9" w14:paraId="2CEE68F4" w14:textId="77777777" w:rsidTr="00614B45">
        <w:tc>
          <w:tcPr>
            <w:tcW w:w="2001" w:type="dxa"/>
            <w:shd w:val="clear" w:color="auto" w:fill="DBDBDB" w:themeFill="accent3" w:themeFillTint="66"/>
          </w:tcPr>
          <w:p w14:paraId="11B218CC"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6DF21E"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23</w:t>
            </w:r>
          </w:p>
        </w:tc>
      </w:tr>
      <w:tr w:rsidR="003A5931" w:rsidRPr="005219A9" w14:paraId="390D6298" w14:textId="77777777" w:rsidTr="00614B45">
        <w:tc>
          <w:tcPr>
            <w:tcW w:w="2001" w:type="dxa"/>
            <w:shd w:val="clear" w:color="auto" w:fill="DBDBDB" w:themeFill="accent3" w:themeFillTint="66"/>
          </w:tcPr>
          <w:p w14:paraId="513D1C73"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0795061"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23</w:t>
            </w:r>
          </w:p>
        </w:tc>
      </w:tr>
      <w:tr w:rsidR="003A5931" w:rsidRPr="005219A9" w14:paraId="693F2E61" w14:textId="77777777" w:rsidTr="00614B45">
        <w:tc>
          <w:tcPr>
            <w:tcW w:w="2001" w:type="dxa"/>
            <w:shd w:val="clear" w:color="auto" w:fill="DBDBDB" w:themeFill="accent3" w:themeFillTint="66"/>
          </w:tcPr>
          <w:p w14:paraId="518C3463"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0AC2ABA2" w14:textId="7338DE0E"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23.</w:t>
            </w:r>
            <w:r w:rsidRPr="005219A9">
              <w:rPr>
                <w:rFonts w:ascii="Calibri" w:hAnsi="Calibri" w:cs="Book Antiqua"/>
              </w:rPr>
              <w:t>1</w:t>
            </w:r>
          </w:p>
        </w:tc>
      </w:tr>
    </w:tbl>
    <w:p w14:paraId="0F4546EF" w14:textId="2B69681C" w:rsidR="00772D0A" w:rsidRDefault="00772D0A" w:rsidP="00772D0A">
      <w:pPr>
        <w:ind w:left="709"/>
        <w:jc w:val="both"/>
        <w:rPr>
          <w:rFonts w:ascii="Calibri" w:hAnsi="Calibri" w:cs="Book Antiqua"/>
          <w:i/>
          <w:color w:val="0000FF"/>
        </w:rPr>
      </w:pPr>
    </w:p>
    <w:p w14:paraId="141B0A22" w14:textId="2ABC9FC8" w:rsidR="003A5931" w:rsidRPr="00983C81" w:rsidRDefault="00323574" w:rsidP="00772D0A">
      <w:pPr>
        <w:ind w:left="709"/>
        <w:jc w:val="both"/>
        <w:rPr>
          <w:rFonts w:ascii="Calibri" w:hAnsi="Calibri" w:cs="Book Antiqua"/>
          <w:i/>
          <w:color w:val="0000FF"/>
        </w:rPr>
      </w:pPr>
      <w:r w:rsidRPr="000C50D0">
        <w:rPr>
          <w:rFonts w:ascii="Calibri" w:hAnsi="Calibri" w:cs="Book Antiqua"/>
          <w:i/>
          <w:noProof/>
          <w:color w:val="595959"/>
        </w:rPr>
        <w:drawing>
          <wp:anchor distT="0" distB="0" distL="114300" distR="114300" simplePos="0" relativeHeight="251825152" behindDoc="0" locked="0" layoutInCell="1" allowOverlap="1" wp14:anchorId="506AEDCB" wp14:editId="0DCF462F">
            <wp:simplePos x="0" y="0"/>
            <wp:positionH relativeFrom="margin">
              <wp:align>center</wp:align>
            </wp:positionH>
            <wp:positionV relativeFrom="paragraph">
              <wp:posOffset>11430</wp:posOffset>
            </wp:positionV>
            <wp:extent cx="5326718" cy="3022600"/>
            <wp:effectExtent l="0" t="0" r="7620" b="6350"/>
            <wp:wrapNone/>
            <wp:docPr id="1924390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099" name="Imagen 1" descr="Interfaz de usuario gráfica,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26718" cy="3022600"/>
                    </a:xfrm>
                    <a:prstGeom prst="rect">
                      <a:avLst/>
                    </a:prstGeom>
                  </pic:spPr>
                </pic:pic>
              </a:graphicData>
            </a:graphic>
            <wp14:sizeRelH relativeFrom="page">
              <wp14:pctWidth>0</wp14:pctWidth>
            </wp14:sizeRelH>
            <wp14:sizeRelV relativeFrom="page">
              <wp14:pctHeight>0</wp14:pctHeight>
            </wp14:sizeRelV>
          </wp:anchor>
        </w:drawing>
      </w:r>
    </w:p>
    <w:p w14:paraId="6FBF0ACD" w14:textId="61D16F68" w:rsidR="00772D0A" w:rsidRPr="00983C81" w:rsidRDefault="00772D0A" w:rsidP="00772D0A">
      <w:pPr>
        <w:ind w:left="993"/>
        <w:jc w:val="both"/>
        <w:rPr>
          <w:rFonts w:ascii="Calibri" w:hAnsi="Calibri" w:cs="Book Antiqua"/>
          <w:i/>
          <w:color w:val="0000FF"/>
          <w:u w:val="single"/>
        </w:rPr>
      </w:pPr>
    </w:p>
    <w:p w14:paraId="0F0E3B5C" w14:textId="1FE70013" w:rsidR="00772D0A" w:rsidRDefault="00772D0A" w:rsidP="00772D0A">
      <w:pPr>
        <w:ind w:left="993"/>
        <w:jc w:val="both"/>
        <w:rPr>
          <w:rFonts w:ascii="Calibri" w:hAnsi="Calibri" w:cs="Book Antiqua"/>
          <w:i/>
          <w:color w:val="595959"/>
        </w:rPr>
      </w:pPr>
    </w:p>
    <w:p w14:paraId="3007E6A7" w14:textId="731E8E28" w:rsidR="00772D0A" w:rsidRDefault="00772D0A" w:rsidP="00772D0A">
      <w:pPr>
        <w:ind w:left="993"/>
        <w:jc w:val="both"/>
        <w:rPr>
          <w:rFonts w:ascii="Calibri" w:hAnsi="Calibri" w:cs="Book Antiqua"/>
          <w:i/>
          <w:color w:val="595959"/>
        </w:rPr>
      </w:pPr>
    </w:p>
    <w:p w14:paraId="3A287148" w14:textId="0DFBFDFD" w:rsidR="00772D0A" w:rsidRDefault="00772D0A" w:rsidP="00772D0A">
      <w:pPr>
        <w:ind w:left="993"/>
        <w:jc w:val="both"/>
        <w:rPr>
          <w:rFonts w:ascii="Calibri" w:hAnsi="Calibri" w:cs="Book Antiqua"/>
          <w:i/>
          <w:color w:val="595959"/>
        </w:rPr>
      </w:pPr>
    </w:p>
    <w:p w14:paraId="3C8E9E1D" w14:textId="58746E07" w:rsidR="00772D0A" w:rsidRDefault="00772D0A" w:rsidP="00772D0A">
      <w:pPr>
        <w:ind w:left="993"/>
        <w:jc w:val="both"/>
        <w:rPr>
          <w:rFonts w:ascii="Calibri" w:hAnsi="Calibri" w:cs="Book Antiqua"/>
          <w:i/>
          <w:color w:val="595959"/>
        </w:rPr>
      </w:pPr>
    </w:p>
    <w:p w14:paraId="7B1566E4" w14:textId="2D711CA2" w:rsidR="00772D0A" w:rsidRDefault="00772D0A" w:rsidP="00772D0A">
      <w:pPr>
        <w:rPr>
          <w:rFonts w:ascii="Calibri" w:hAnsi="Calibri" w:cs="Book Antiqua"/>
          <w:i/>
          <w:color w:val="595959"/>
        </w:rPr>
      </w:pPr>
    </w:p>
    <w:p w14:paraId="7F1938A7" w14:textId="201EE627" w:rsidR="00772D0A" w:rsidRDefault="00772D0A" w:rsidP="008D47FC">
      <w:pPr>
        <w:ind w:left="426"/>
        <w:jc w:val="center"/>
        <w:rPr>
          <w:rFonts w:ascii="Calibri" w:hAnsi="Calibri" w:cs="Book Antiqua"/>
          <w:i/>
          <w:color w:val="595959"/>
        </w:rPr>
      </w:pPr>
    </w:p>
    <w:p w14:paraId="4EA333F2" w14:textId="10A4CE1A"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4B6D5C65" w:rsidR="008D47FC" w:rsidRDefault="008D47FC" w:rsidP="008D47FC">
      <w:pPr>
        <w:ind w:left="426"/>
        <w:jc w:val="center"/>
        <w:rPr>
          <w:rFonts w:ascii="Calibri" w:hAnsi="Calibri" w:cs="Book Antiqua"/>
          <w:i/>
          <w:color w:val="595959"/>
        </w:rPr>
      </w:pPr>
    </w:p>
    <w:p w14:paraId="1F581FF7" w14:textId="60951085" w:rsidR="008D47FC" w:rsidRDefault="008D47FC" w:rsidP="008D47FC">
      <w:pPr>
        <w:ind w:left="426"/>
        <w:jc w:val="center"/>
        <w:rPr>
          <w:rFonts w:ascii="Calibri" w:hAnsi="Calibri" w:cs="Book Antiqua"/>
          <w:i/>
          <w:color w:val="595959"/>
        </w:rPr>
      </w:pPr>
    </w:p>
    <w:p w14:paraId="2BA07B10" w14:textId="55034FF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11C87DEA" w14:textId="77777777" w:rsidR="003A5931" w:rsidRDefault="003A5931" w:rsidP="003A5931">
      <w:pPr>
        <w:rPr>
          <w:rFonts w:ascii="Calibri" w:hAnsi="Calibri" w:cs="Book Antiqua"/>
          <w:i/>
          <w:color w:val="595959"/>
        </w:rPr>
      </w:pPr>
    </w:p>
    <w:p w14:paraId="541613BF" w14:textId="7843D357" w:rsidR="003A5931" w:rsidRDefault="003A5931"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B0C3C0B" w14:textId="77777777" w:rsidTr="00C45CFF">
        <w:tc>
          <w:tcPr>
            <w:tcW w:w="2001" w:type="dxa"/>
            <w:shd w:val="clear" w:color="auto" w:fill="DBDBDB" w:themeFill="accent3" w:themeFillTint="66"/>
          </w:tcPr>
          <w:p w14:paraId="0CE27C38"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7C426AA" w14:textId="25356650"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431137" w:rsidRPr="005219A9" w14:paraId="5101E309" w14:textId="77777777" w:rsidTr="00C45CFF">
        <w:tc>
          <w:tcPr>
            <w:tcW w:w="2001" w:type="dxa"/>
            <w:shd w:val="clear" w:color="auto" w:fill="DBDBDB" w:themeFill="accent3" w:themeFillTint="66"/>
          </w:tcPr>
          <w:p w14:paraId="4F686E9A"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7467E67B" w14:textId="780A3AF4" w:rsidR="00431137" w:rsidRPr="005219A9" w:rsidRDefault="00431137" w:rsidP="00C45CFF">
            <w:pPr>
              <w:spacing w:line="259" w:lineRule="auto"/>
              <w:rPr>
                <w:rFonts w:ascii="Calibri" w:hAnsi="Calibri" w:cs="Book Antiqua"/>
              </w:rPr>
            </w:pPr>
            <w:r w:rsidRPr="002A5780">
              <w:rPr>
                <w:rFonts w:ascii="Calibri" w:hAnsi="Calibri" w:cs="Book Antiqua"/>
              </w:rPr>
              <w:t>Eliminar proveedores</w:t>
            </w:r>
          </w:p>
        </w:tc>
      </w:tr>
      <w:tr w:rsidR="00431137" w:rsidRPr="005219A9" w14:paraId="769641DC" w14:textId="77777777" w:rsidTr="00C45CFF">
        <w:tc>
          <w:tcPr>
            <w:tcW w:w="2001" w:type="dxa"/>
            <w:shd w:val="clear" w:color="auto" w:fill="DBDBDB" w:themeFill="accent3" w:themeFillTint="66"/>
          </w:tcPr>
          <w:p w14:paraId="506FAEE7"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795BD91"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23</w:t>
            </w:r>
          </w:p>
        </w:tc>
      </w:tr>
      <w:tr w:rsidR="00431137" w:rsidRPr="005219A9" w14:paraId="2A41BB04" w14:textId="77777777" w:rsidTr="00C45CFF">
        <w:tc>
          <w:tcPr>
            <w:tcW w:w="2001" w:type="dxa"/>
            <w:shd w:val="clear" w:color="auto" w:fill="DBDBDB" w:themeFill="accent3" w:themeFillTint="66"/>
          </w:tcPr>
          <w:p w14:paraId="7D697B1F"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52A54B2C" w14:textId="2A68C2CE"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23</w:t>
            </w:r>
          </w:p>
        </w:tc>
      </w:tr>
      <w:tr w:rsidR="00431137" w:rsidRPr="005219A9" w14:paraId="5E0E234C" w14:textId="77777777" w:rsidTr="00C45CFF">
        <w:tc>
          <w:tcPr>
            <w:tcW w:w="2001" w:type="dxa"/>
            <w:shd w:val="clear" w:color="auto" w:fill="DBDBDB" w:themeFill="accent3" w:themeFillTint="66"/>
          </w:tcPr>
          <w:p w14:paraId="36B04EBD"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24C96AAD" w14:textId="72C5279E"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23.2</w:t>
            </w:r>
          </w:p>
        </w:tc>
      </w:tr>
    </w:tbl>
    <w:p w14:paraId="222483F7" w14:textId="77777777" w:rsidR="003A5931" w:rsidRDefault="003A5931" w:rsidP="003A5931">
      <w:pPr>
        <w:rPr>
          <w:rFonts w:ascii="Calibri" w:hAnsi="Calibri" w:cs="Book Antiqua"/>
          <w:i/>
          <w:color w:val="595959"/>
        </w:rPr>
      </w:pPr>
    </w:p>
    <w:p w14:paraId="601CFCFD" w14:textId="2308580D" w:rsidR="003A5931" w:rsidRDefault="00323574" w:rsidP="003A5931">
      <w:pPr>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8944" behindDoc="0" locked="0" layoutInCell="1" allowOverlap="1" wp14:anchorId="599A70AE" wp14:editId="2E29A5CE">
            <wp:simplePos x="0" y="0"/>
            <wp:positionH relativeFrom="margin">
              <wp:align>center</wp:align>
            </wp:positionH>
            <wp:positionV relativeFrom="paragraph">
              <wp:posOffset>5715</wp:posOffset>
            </wp:positionV>
            <wp:extent cx="5288280" cy="3014980"/>
            <wp:effectExtent l="0" t="0" r="7620" b="0"/>
            <wp:wrapNone/>
            <wp:docPr id="87896821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8213" name="Imagen 1" descr="Interfaz de usuario gráfica, Texto, Correo electrónic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88280" cy="3014980"/>
                    </a:xfrm>
                    <a:prstGeom prst="rect">
                      <a:avLst/>
                    </a:prstGeom>
                  </pic:spPr>
                </pic:pic>
              </a:graphicData>
            </a:graphic>
            <wp14:sizeRelH relativeFrom="page">
              <wp14:pctWidth>0</wp14:pctWidth>
            </wp14:sizeRelH>
            <wp14:sizeRelV relativeFrom="page">
              <wp14:pctHeight>0</wp14:pctHeight>
            </wp14:sizeRelV>
          </wp:anchor>
        </w:drawing>
      </w:r>
    </w:p>
    <w:p w14:paraId="6AE3962C" w14:textId="4C044E3E" w:rsidR="003A5931" w:rsidRDefault="003A5931" w:rsidP="003A5931">
      <w:pPr>
        <w:rPr>
          <w:rFonts w:ascii="Calibri" w:hAnsi="Calibri" w:cs="Book Antiqua"/>
          <w:i/>
          <w:color w:val="595959"/>
        </w:rPr>
      </w:pPr>
    </w:p>
    <w:p w14:paraId="33D55C58" w14:textId="612B62F4" w:rsidR="003A5931" w:rsidRDefault="003A5931" w:rsidP="003A5931">
      <w:pPr>
        <w:rPr>
          <w:rFonts w:ascii="Calibri" w:hAnsi="Calibri" w:cs="Book Antiqua"/>
          <w:i/>
          <w:color w:val="595959"/>
        </w:rPr>
      </w:pPr>
    </w:p>
    <w:p w14:paraId="2AD8C9D9" w14:textId="206009FE" w:rsidR="003A5931" w:rsidRDefault="003A5931" w:rsidP="003A5931">
      <w:pPr>
        <w:rPr>
          <w:rFonts w:ascii="Calibri" w:hAnsi="Calibri" w:cs="Book Antiqua"/>
          <w:i/>
          <w:color w:val="595959"/>
        </w:rPr>
      </w:pPr>
    </w:p>
    <w:p w14:paraId="5DBAB475" w14:textId="77777777" w:rsidR="003A5931" w:rsidRDefault="003A5931" w:rsidP="003A5931">
      <w:pPr>
        <w:rPr>
          <w:rFonts w:ascii="Calibri" w:hAnsi="Calibri" w:cs="Book Antiqua"/>
          <w:i/>
          <w:color w:val="595959"/>
        </w:rPr>
      </w:pPr>
    </w:p>
    <w:p w14:paraId="346CB5A6" w14:textId="3FAB8394" w:rsidR="003A5931" w:rsidRDefault="003A5931" w:rsidP="003A5931">
      <w:pPr>
        <w:rPr>
          <w:rFonts w:ascii="Calibri" w:hAnsi="Calibri" w:cs="Book Antiqua"/>
          <w:i/>
          <w:color w:val="595959"/>
        </w:rPr>
      </w:pPr>
    </w:p>
    <w:p w14:paraId="03E5D414" w14:textId="77777777" w:rsidR="003A5931" w:rsidRDefault="003A5931" w:rsidP="003A5931">
      <w:pPr>
        <w:rPr>
          <w:rFonts w:ascii="Calibri" w:hAnsi="Calibri" w:cs="Book Antiqua"/>
          <w:i/>
          <w:color w:val="595959"/>
        </w:rPr>
      </w:pPr>
    </w:p>
    <w:p w14:paraId="2E4BBCAB" w14:textId="77777777" w:rsidR="003A5931" w:rsidRDefault="003A5931" w:rsidP="003A5931">
      <w:pPr>
        <w:rPr>
          <w:rFonts w:ascii="Calibri" w:hAnsi="Calibri" w:cs="Book Antiqua"/>
          <w:i/>
          <w:color w:val="595959"/>
        </w:rPr>
      </w:pPr>
    </w:p>
    <w:p w14:paraId="3561602B" w14:textId="20161D3B" w:rsidR="003A5931" w:rsidRDefault="003A5931" w:rsidP="003A5931">
      <w:pPr>
        <w:rPr>
          <w:rFonts w:ascii="Calibri" w:hAnsi="Calibri" w:cs="Book Antiqua"/>
          <w:i/>
          <w:color w:val="595959"/>
        </w:rPr>
      </w:pPr>
    </w:p>
    <w:p w14:paraId="3C23F934" w14:textId="77777777" w:rsidR="003A5931" w:rsidRDefault="003A5931" w:rsidP="003A5931">
      <w:pPr>
        <w:rPr>
          <w:rFonts w:ascii="Calibri" w:hAnsi="Calibri" w:cs="Book Antiqua"/>
          <w:i/>
          <w:color w:val="595959"/>
        </w:rPr>
      </w:pPr>
    </w:p>
    <w:p w14:paraId="0E817EB7" w14:textId="77777777" w:rsidR="003A5931" w:rsidRDefault="003A5931" w:rsidP="003A5931">
      <w:pPr>
        <w:rPr>
          <w:rFonts w:ascii="Calibri" w:hAnsi="Calibri" w:cs="Book Antiqua"/>
          <w:i/>
          <w:color w:val="595959"/>
        </w:rPr>
      </w:pPr>
    </w:p>
    <w:p w14:paraId="6D38F7DD" w14:textId="23D1DEA6" w:rsidR="003A5931" w:rsidRDefault="003A5931" w:rsidP="003A5931">
      <w:pPr>
        <w:rPr>
          <w:rFonts w:ascii="Calibri" w:hAnsi="Calibri" w:cs="Book Antiqua"/>
          <w:i/>
          <w:color w:val="595959"/>
        </w:rPr>
      </w:pPr>
    </w:p>
    <w:p w14:paraId="6972844C" w14:textId="77777777" w:rsidR="003A5931" w:rsidRDefault="003A5931" w:rsidP="003A5931">
      <w:pPr>
        <w:rPr>
          <w:rFonts w:ascii="Calibri" w:hAnsi="Calibri" w:cs="Book Antiqua"/>
          <w:i/>
          <w:color w:val="595959"/>
        </w:rPr>
      </w:pPr>
    </w:p>
    <w:p w14:paraId="6162D766" w14:textId="77777777" w:rsidR="003A5931" w:rsidRDefault="003A5931" w:rsidP="003A5931">
      <w:pPr>
        <w:rPr>
          <w:rFonts w:ascii="Calibri" w:hAnsi="Calibri" w:cs="Book Antiqua"/>
          <w:i/>
          <w:color w:val="595959"/>
        </w:rPr>
      </w:pPr>
    </w:p>
    <w:p w14:paraId="7ED3F1CB" w14:textId="77777777" w:rsidR="003A5931" w:rsidRDefault="003A5931" w:rsidP="003A5931">
      <w:pPr>
        <w:rPr>
          <w:rFonts w:ascii="Calibri" w:hAnsi="Calibri" w:cs="Book Antiqua"/>
          <w:i/>
          <w:color w:val="595959"/>
        </w:rPr>
      </w:pPr>
    </w:p>
    <w:p w14:paraId="0E74A76A" w14:textId="515EBA3F" w:rsidR="003A5931" w:rsidRDefault="003A5931" w:rsidP="003A5931">
      <w:pPr>
        <w:rPr>
          <w:rFonts w:ascii="Calibri" w:hAnsi="Calibri" w:cs="Book Antiqua"/>
          <w:i/>
          <w:color w:val="595959"/>
        </w:rPr>
      </w:pPr>
    </w:p>
    <w:p w14:paraId="72C6CFCA" w14:textId="3C9D8696" w:rsidR="008D47FC"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1A1E5F15" w14:textId="77777777" w:rsidTr="00614B45">
        <w:tc>
          <w:tcPr>
            <w:tcW w:w="2001" w:type="dxa"/>
            <w:shd w:val="clear" w:color="auto" w:fill="DBDBDB" w:themeFill="accent3" w:themeFillTint="66"/>
          </w:tcPr>
          <w:p w14:paraId="4D8FAB63"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AEC092"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3A5931" w:rsidRPr="005219A9" w14:paraId="34A02EC5" w14:textId="77777777" w:rsidTr="00614B45">
        <w:tc>
          <w:tcPr>
            <w:tcW w:w="2001" w:type="dxa"/>
            <w:shd w:val="clear" w:color="auto" w:fill="DBDBDB" w:themeFill="accent3" w:themeFillTint="66"/>
          </w:tcPr>
          <w:p w14:paraId="1A326B65"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1B4EAF1A" w14:textId="52C65190" w:rsidR="003A5931" w:rsidRPr="005219A9" w:rsidRDefault="003A5931" w:rsidP="00614B45">
            <w:pPr>
              <w:spacing w:line="259" w:lineRule="auto"/>
              <w:rPr>
                <w:rFonts w:ascii="Calibri" w:hAnsi="Calibri" w:cs="Book Antiqua"/>
              </w:rPr>
            </w:pPr>
            <w:r w:rsidRPr="002A5780">
              <w:rPr>
                <w:rFonts w:ascii="Calibri" w:hAnsi="Calibri" w:cs="Book Antiqua"/>
              </w:rPr>
              <w:t>Registrar transportistas</w:t>
            </w:r>
          </w:p>
        </w:tc>
      </w:tr>
      <w:tr w:rsidR="003A5931" w:rsidRPr="005219A9" w14:paraId="40765EEB" w14:textId="77777777" w:rsidTr="00614B45">
        <w:tc>
          <w:tcPr>
            <w:tcW w:w="2001" w:type="dxa"/>
            <w:shd w:val="clear" w:color="auto" w:fill="DBDBDB" w:themeFill="accent3" w:themeFillTint="66"/>
          </w:tcPr>
          <w:p w14:paraId="002F097F"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78BFD05" w14:textId="62D84271"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24</w:t>
            </w:r>
          </w:p>
        </w:tc>
      </w:tr>
      <w:tr w:rsidR="003A5931" w:rsidRPr="005219A9" w14:paraId="4EA7032B" w14:textId="77777777" w:rsidTr="00614B45">
        <w:tc>
          <w:tcPr>
            <w:tcW w:w="2001" w:type="dxa"/>
            <w:shd w:val="clear" w:color="auto" w:fill="DBDBDB" w:themeFill="accent3" w:themeFillTint="66"/>
          </w:tcPr>
          <w:p w14:paraId="182424C8"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DA3C41B"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24</w:t>
            </w:r>
          </w:p>
        </w:tc>
      </w:tr>
      <w:tr w:rsidR="003A5931" w:rsidRPr="005219A9" w14:paraId="79DE6F16" w14:textId="77777777" w:rsidTr="00614B45">
        <w:tc>
          <w:tcPr>
            <w:tcW w:w="2001" w:type="dxa"/>
            <w:shd w:val="clear" w:color="auto" w:fill="DBDBDB" w:themeFill="accent3" w:themeFillTint="66"/>
          </w:tcPr>
          <w:p w14:paraId="78316DC5"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1B4D2703" w14:textId="4F188993"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24.</w:t>
            </w:r>
            <w:r w:rsidRPr="005219A9">
              <w:rPr>
                <w:rFonts w:ascii="Calibri" w:hAnsi="Calibri" w:cs="Book Antiqua"/>
              </w:rPr>
              <w:t>1</w:t>
            </w:r>
          </w:p>
        </w:tc>
      </w:tr>
    </w:tbl>
    <w:p w14:paraId="3C32E22C" w14:textId="71B3363D" w:rsidR="008D47FC" w:rsidRDefault="008D47FC" w:rsidP="008D47FC">
      <w:pPr>
        <w:ind w:left="426"/>
        <w:jc w:val="center"/>
        <w:rPr>
          <w:rFonts w:ascii="Calibri" w:hAnsi="Calibri" w:cs="Book Antiqua"/>
          <w:i/>
          <w:color w:val="595959"/>
        </w:rPr>
      </w:pPr>
    </w:p>
    <w:p w14:paraId="43A833AA" w14:textId="0334C6CA" w:rsidR="008D47FC" w:rsidRDefault="007F182C" w:rsidP="008D47FC">
      <w:pPr>
        <w:ind w:left="426"/>
        <w:jc w:val="center"/>
        <w:rPr>
          <w:rFonts w:ascii="Calibri" w:hAnsi="Calibri" w:cs="Book Antiqua"/>
          <w:i/>
          <w:color w:val="595959"/>
        </w:rPr>
      </w:pPr>
      <w:r w:rsidRPr="0061309E">
        <w:rPr>
          <w:rFonts w:ascii="Calibri" w:hAnsi="Calibri" w:cs="Book Antiqua"/>
          <w:i/>
          <w:noProof/>
          <w:color w:val="595959"/>
        </w:rPr>
        <w:drawing>
          <wp:anchor distT="0" distB="0" distL="114300" distR="114300" simplePos="0" relativeHeight="251826176" behindDoc="0" locked="0" layoutInCell="1" allowOverlap="1" wp14:anchorId="490FE293" wp14:editId="5E95F346">
            <wp:simplePos x="0" y="0"/>
            <wp:positionH relativeFrom="margin">
              <wp:align>center</wp:align>
            </wp:positionH>
            <wp:positionV relativeFrom="paragraph">
              <wp:posOffset>19050</wp:posOffset>
            </wp:positionV>
            <wp:extent cx="5311775" cy="3009900"/>
            <wp:effectExtent l="0" t="0" r="3175" b="0"/>
            <wp:wrapNone/>
            <wp:docPr id="77578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3303" name="Imagen 1" descr="Interfaz de usuario gráfica&#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11775" cy="3009900"/>
                    </a:xfrm>
                    <a:prstGeom prst="rect">
                      <a:avLst/>
                    </a:prstGeom>
                  </pic:spPr>
                </pic:pic>
              </a:graphicData>
            </a:graphic>
            <wp14:sizeRelH relativeFrom="page">
              <wp14:pctWidth>0</wp14:pctWidth>
            </wp14:sizeRelH>
            <wp14:sizeRelV relativeFrom="page">
              <wp14:pctHeight>0</wp14:pctHeight>
            </wp14:sizeRelV>
          </wp:anchor>
        </w:drawing>
      </w:r>
    </w:p>
    <w:p w14:paraId="0318C5BF" w14:textId="11181F1A" w:rsidR="008D47FC" w:rsidRDefault="008D47FC" w:rsidP="008D47FC">
      <w:pPr>
        <w:ind w:left="426"/>
        <w:jc w:val="center"/>
        <w:rPr>
          <w:rFonts w:ascii="Calibri" w:hAnsi="Calibri" w:cs="Book Antiqua"/>
          <w:i/>
          <w:color w:val="595959"/>
        </w:rPr>
      </w:pPr>
    </w:p>
    <w:p w14:paraId="50B5EAA3" w14:textId="6E8DFE83" w:rsidR="008D47FC" w:rsidRDefault="008D47FC" w:rsidP="008D47FC">
      <w:pPr>
        <w:ind w:left="426"/>
        <w:jc w:val="center"/>
        <w:rPr>
          <w:rFonts w:ascii="Calibri" w:hAnsi="Calibri" w:cs="Book Antiqua"/>
          <w:i/>
          <w:color w:val="595959"/>
        </w:rPr>
      </w:pPr>
    </w:p>
    <w:p w14:paraId="43166B9F" w14:textId="2033C375" w:rsidR="008D47FC" w:rsidRPr="00983C81" w:rsidRDefault="008D47FC" w:rsidP="008D47FC">
      <w:pPr>
        <w:ind w:left="426"/>
        <w:jc w:val="center"/>
        <w:rPr>
          <w:rFonts w:ascii="Calibri" w:hAnsi="Calibri" w:cs="Book Antiqua"/>
          <w:i/>
          <w:color w:val="595959"/>
        </w:rPr>
      </w:pPr>
    </w:p>
    <w:p w14:paraId="54A27A35" w14:textId="656567F4" w:rsidR="00772D0A" w:rsidRPr="004D71EB" w:rsidRDefault="00772D0A" w:rsidP="00772D0A">
      <w:pPr>
        <w:ind w:left="709"/>
        <w:jc w:val="both"/>
        <w:rPr>
          <w:rFonts w:ascii="Calibri" w:hAnsi="Calibri" w:cs="Book Antiqua"/>
          <w:iCs/>
          <w:color w:val="0000FF"/>
        </w:rPr>
      </w:pPr>
    </w:p>
    <w:p w14:paraId="78373631" w14:textId="34C26691" w:rsidR="00772D0A" w:rsidRPr="00983C81" w:rsidRDefault="00772D0A" w:rsidP="00772D0A">
      <w:pPr>
        <w:jc w:val="both"/>
        <w:rPr>
          <w:rFonts w:ascii="Calibri" w:hAnsi="Calibri" w:cs="Book Antiqua"/>
          <w:i/>
          <w:color w:val="595959"/>
        </w:rPr>
      </w:pPr>
    </w:p>
    <w:p w14:paraId="7926E810" w14:textId="4FA944EA" w:rsidR="00772D0A" w:rsidRPr="00983C81" w:rsidRDefault="00772D0A" w:rsidP="00772D0A">
      <w:pPr>
        <w:jc w:val="both"/>
        <w:rPr>
          <w:rFonts w:ascii="Calibri" w:hAnsi="Calibri" w:cs="Book Antiqua"/>
          <w:i/>
          <w:color w:val="595959"/>
        </w:rPr>
      </w:pPr>
    </w:p>
    <w:p w14:paraId="64A1AE2A" w14:textId="6D7155BC"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4A639049"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29AA15B5" w:rsidR="00772D0A" w:rsidRDefault="00772D0A" w:rsidP="00772D0A">
      <w:pPr>
        <w:rPr>
          <w:rFonts w:ascii="Calibri" w:hAnsi="Calibri" w:cs="Book Antiqua"/>
          <w:i/>
          <w:color w:val="595959"/>
        </w:rPr>
      </w:pPr>
    </w:p>
    <w:p w14:paraId="5CB4F63B" w14:textId="595628F6"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6A998C65" w14:textId="5E024802" w:rsidR="008514ED" w:rsidRDefault="008514ED"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58CD241B" w14:textId="77777777" w:rsidTr="00C45CFF">
        <w:tc>
          <w:tcPr>
            <w:tcW w:w="2001" w:type="dxa"/>
            <w:shd w:val="clear" w:color="auto" w:fill="DBDBDB" w:themeFill="accent3" w:themeFillTint="66"/>
          </w:tcPr>
          <w:p w14:paraId="79F6136A"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053C583" w14:textId="5A79B7AA"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541199" w:rsidRPr="005219A9" w14:paraId="2B07D3B7" w14:textId="77777777" w:rsidTr="00C45CFF">
        <w:tc>
          <w:tcPr>
            <w:tcW w:w="2001" w:type="dxa"/>
            <w:shd w:val="clear" w:color="auto" w:fill="DBDBDB" w:themeFill="accent3" w:themeFillTint="66"/>
          </w:tcPr>
          <w:p w14:paraId="50EF00D7"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C001A8F" w14:textId="77777777" w:rsidR="00541199" w:rsidRPr="005219A9" w:rsidRDefault="00541199" w:rsidP="00C45CFF">
            <w:pPr>
              <w:spacing w:line="259" w:lineRule="auto"/>
              <w:rPr>
                <w:rFonts w:ascii="Calibri" w:hAnsi="Calibri" w:cs="Book Antiqua"/>
              </w:rPr>
            </w:pPr>
            <w:r w:rsidRPr="002A5780">
              <w:rPr>
                <w:rFonts w:ascii="Calibri" w:hAnsi="Calibri" w:cs="Book Antiqua"/>
              </w:rPr>
              <w:t>Registrar transportistas</w:t>
            </w:r>
          </w:p>
        </w:tc>
      </w:tr>
      <w:tr w:rsidR="00541199" w:rsidRPr="005219A9" w14:paraId="33627C98" w14:textId="77777777" w:rsidTr="00C45CFF">
        <w:tc>
          <w:tcPr>
            <w:tcW w:w="2001" w:type="dxa"/>
            <w:shd w:val="clear" w:color="auto" w:fill="DBDBDB" w:themeFill="accent3" w:themeFillTint="66"/>
          </w:tcPr>
          <w:p w14:paraId="6651DF61"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DF38C83" w14:textId="77777777"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24</w:t>
            </w:r>
          </w:p>
        </w:tc>
      </w:tr>
      <w:tr w:rsidR="00541199" w:rsidRPr="005219A9" w14:paraId="3532AF36" w14:textId="77777777" w:rsidTr="00C45CFF">
        <w:tc>
          <w:tcPr>
            <w:tcW w:w="2001" w:type="dxa"/>
            <w:shd w:val="clear" w:color="auto" w:fill="DBDBDB" w:themeFill="accent3" w:themeFillTint="66"/>
          </w:tcPr>
          <w:p w14:paraId="6452A88F"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521971E1"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24</w:t>
            </w:r>
          </w:p>
        </w:tc>
      </w:tr>
      <w:tr w:rsidR="00541199" w:rsidRPr="005219A9" w14:paraId="6C378194" w14:textId="77777777" w:rsidTr="00C45CFF">
        <w:tc>
          <w:tcPr>
            <w:tcW w:w="2001" w:type="dxa"/>
            <w:shd w:val="clear" w:color="auto" w:fill="DBDBDB" w:themeFill="accent3" w:themeFillTint="66"/>
          </w:tcPr>
          <w:p w14:paraId="747888B9"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4F2226CE" w14:textId="4EF661F7"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24.5</w:t>
            </w:r>
          </w:p>
        </w:tc>
      </w:tr>
    </w:tbl>
    <w:p w14:paraId="1FDDBCBA" w14:textId="2CA02A71" w:rsidR="008514ED" w:rsidRDefault="008514ED" w:rsidP="00772D0A">
      <w:pPr>
        <w:rPr>
          <w:rFonts w:ascii="Calibri" w:hAnsi="Calibri" w:cs="Book Antiqua"/>
          <w:i/>
          <w:color w:val="595959"/>
        </w:rPr>
      </w:pPr>
    </w:p>
    <w:p w14:paraId="7BE17CC3" w14:textId="661E99D8" w:rsidR="008514ED"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59968" behindDoc="0" locked="0" layoutInCell="1" allowOverlap="1" wp14:anchorId="5439F893" wp14:editId="576F2973">
            <wp:simplePos x="0" y="0"/>
            <wp:positionH relativeFrom="margin">
              <wp:align>center</wp:align>
            </wp:positionH>
            <wp:positionV relativeFrom="paragraph">
              <wp:posOffset>4445</wp:posOffset>
            </wp:positionV>
            <wp:extent cx="5324475" cy="3014980"/>
            <wp:effectExtent l="0" t="0" r="9525" b="0"/>
            <wp:wrapNone/>
            <wp:docPr id="221136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3664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24475" cy="3014980"/>
                    </a:xfrm>
                    <a:prstGeom prst="rect">
                      <a:avLst/>
                    </a:prstGeom>
                  </pic:spPr>
                </pic:pic>
              </a:graphicData>
            </a:graphic>
            <wp14:sizeRelH relativeFrom="page">
              <wp14:pctWidth>0</wp14:pctWidth>
            </wp14:sizeRelH>
            <wp14:sizeRelV relativeFrom="page">
              <wp14:pctHeight>0</wp14:pctHeight>
            </wp14:sizeRelV>
          </wp:anchor>
        </w:drawing>
      </w:r>
    </w:p>
    <w:p w14:paraId="7B3E4DAC" w14:textId="0B08357F" w:rsidR="008514ED" w:rsidRDefault="008514ED" w:rsidP="00772D0A">
      <w:pPr>
        <w:rPr>
          <w:rFonts w:ascii="Calibri" w:hAnsi="Calibri" w:cs="Book Antiqua"/>
          <w:i/>
          <w:color w:val="595959"/>
        </w:rPr>
      </w:pPr>
    </w:p>
    <w:p w14:paraId="6F33B6F5" w14:textId="77777777" w:rsidR="008514ED" w:rsidRDefault="008514ED" w:rsidP="00772D0A">
      <w:pPr>
        <w:rPr>
          <w:rFonts w:ascii="Calibri" w:hAnsi="Calibri" w:cs="Book Antiqua"/>
          <w:i/>
          <w:color w:val="595959"/>
        </w:rPr>
      </w:pPr>
    </w:p>
    <w:p w14:paraId="1F8BFA86" w14:textId="3BF65352" w:rsidR="008514ED" w:rsidRDefault="008514ED" w:rsidP="00772D0A">
      <w:pPr>
        <w:rPr>
          <w:rFonts w:ascii="Calibri" w:hAnsi="Calibri" w:cs="Book Antiqua"/>
          <w:i/>
          <w:color w:val="595959"/>
        </w:rPr>
      </w:pPr>
    </w:p>
    <w:p w14:paraId="7974BC0C" w14:textId="2ED64828" w:rsidR="008514ED" w:rsidRDefault="008514ED" w:rsidP="00772D0A">
      <w:pPr>
        <w:rPr>
          <w:rFonts w:ascii="Calibri" w:hAnsi="Calibri" w:cs="Book Antiqua"/>
          <w:i/>
          <w:color w:val="595959"/>
        </w:rPr>
      </w:pPr>
    </w:p>
    <w:p w14:paraId="72F5EA32" w14:textId="77777777" w:rsidR="008514ED" w:rsidRDefault="008514ED" w:rsidP="00772D0A">
      <w:pPr>
        <w:rPr>
          <w:rFonts w:ascii="Calibri" w:hAnsi="Calibri" w:cs="Book Antiqua"/>
          <w:i/>
          <w:color w:val="595959"/>
        </w:rPr>
      </w:pPr>
    </w:p>
    <w:p w14:paraId="60852596" w14:textId="77777777" w:rsidR="008514ED" w:rsidRDefault="008514ED" w:rsidP="00772D0A">
      <w:pPr>
        <w:rPr>
          <w:rFonts w:ascii="Calibri" w:hAnsi="Calibri" w:cs="Book Antiqua"/>
          <w:i/>
          <w:color w:val="595959"/>
        </w:rPr>
      </w:pPr>
    </w:p>
    <w:p w14:paraId="64FA42C8" w14:textId="691348F0" w:rsidR="008514ED" w:rsidRDefault="008514ED" w:rsidP="00772D0A">
      <w:pPr>
        <w:rPr>
          <w:rFonts w:ascii="Calibri" w:hAnsi="Calibri" w:cs="Book Antiqua"/>
          <w:i/>
          <w:color w:val="595959"/>
        </w:rPr>
      </w:pPr>
    </w:p>
    <w:p w14:paraId="21F48910" w14:textId="1951AE14" w:rsidR="008514ED" w:rsidRDefault="008514ED" w:rsidP="00772D0A">
      <w:pPr>
        <w:rPr>
          <w:rFonts w:ascii="Calibri" w:hAnsi="Calibri" w:cs="Book Antiqua"/>
          <w:i/>
          <w:color w:val="595959"/>
        </w:rPr>
      </w:pPr>
    </w:p>
    <w:p w14:paraId="1B25D83E" w14:textId="77777777" w:rsidR="008514ED" w:rsidRDefault="008514ED" w:rsidP="00772D0A">
      <w:pPr>
        <w:rPr>
          <w:rFonts w:ascii="Calibri" w:hAnsi="Calibri" w:cs="Book Antiqua"/>
          <w:i/>
          <w:color w:val="595959"/>
        </w:rPr>
      </w:pPr>
    </w:p>
    <w:p w14:paraId="1E2EF836" w14:textId="2DEDD504" w:rsidR="008514ED" w:rsidRDefault="008514ED" w:rsidP="00772D0A">
      <w:pPr>
        <w:rPr>
          <w:rFonts w:ascii="Calibri" w:hAnsi="Calibri" w:cs="Book Antiqua"/>
          <w:i/>
          <w:color w:val="595959"/>
        </w:rPr>
      </w:pPr>
    </w:p>
    <w:p w14:paraId="3DE96EA7" w14:textId="35588803" w:rsidR="007F182C" w:rsidRDefault="007F182C" w:rsidP="00772D0A">
      <w:pPr>
        <w:rPr>
          <w:rFonts w:ascii="Calibri" w:hAnsi="Calibri" w:cs="Book Antiqua"/>
          <w:i/>
          <w:color w:val="595959"/>
        </w:rPr>
      </w:pPr>
    </w:p>
    <w:p w14:paraId="1CF61B83" w14:textId="77777777" w:rsidR="007F182C" w:rsidRDefault="007F182C" w:rsidP="00772D0A">
      <w:pPr>
        <w:rPr>
          <w:rFonts w:ascii="Calibri" w:hAnsi="Calibri" w:cs="Book Antiqua"/>
          <w:i/>
          <w:color w:val="595959"/>
        </w:rPr>
      </w:pPr>
    </w:p>
    <w:p w14:paraId="702BDC37" w14:textId="0DD70EAF" w:rsidR="008514ED" w:rsidRDefault="008514ED" w:rsidP="00772D0A">
      <w:pPr>
        <w:rPr>
          <w:rFonts w:ascii="Calibri" w:hAnsi="Calibri" w:cs="Book Antiqua"/>
          <w:i/>
          <w:color w:val="595959"/>
        </w:rPr>
      </w:pPr>
    </w:p>
    <w:p w14:paraId="0CA27505" w14:textId="5DF2C610" w:rsidR="008514ED" w:rsidRDefault="008514ED" w:rsidP="00772D0A">
      <w:pPr>
        <w:rPr>
          <w:rFonts w:ascii="Calibri" w:hAnsi="Calibri" w:cs="Book Antiqua"/>
          <w:i/>
          <w:color w:val="595959"/>
        </w:rPr>
      </w:pPr>
    </w:p>
    <w:p w14:paraId="7B6A8599" w14:textId="724378B3" w:rsidR="008514ED" w:rsidRDefault="008514ED" w:rsidP="00772D0A">
      <w:pPr>
        <w:rPr>
          <w:rFonts w:ascii="Calibri" w:hAnsi="Calibri" w:cs="Book Antiqua"/>
          <w:i/>
          <w:color w:val="595959"/>
        </w:rPr>
      </w:pPr>
    </w:p>
    <w:p w14:paraId="5797A370" w14:textId="0DE69B02" w:rsidR="007F182C" w:rsidRDefault="007F182C"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514ED" w:rsidRPr="005219A9" w14:paraId="045286A9" w14:textId="77777777" w:rsidTr="00614B45">
        <w:tc>
          <w:tcPr>
            <w:tcW w:w="2001" w:type="dxa"/>
            <w:shd w:val="clear" w:color="auto" w:fill="DBDBDB" w:themeFill="accent3" w:themeFillTint="66"/>
          </w:tcPr>
          <w:p w14:paraId="5ABB8243" w14:textId="77777777" w:rsidR="008514ED" w:rsidRPr="005219A9" w:rsidRDefault="008514E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12AC4" w14:textId="77777777" w:rsidR="008514ED" w:rsidRPr="005219A9" w:rsidRDefault="008514ED" w:rsidP="00614B45">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8514ED" w:rsidRPr="005219A9" w14:paraId="492FCA3E" w14:textId="77777777" w:rsidTr="00614B45">
        <w:tc>
          <w:tcPr>
            <w:tcW w:w="2001" w:type="dxa"/>
            <w:shd w:val="clear" w:color="auto" w:fill="DBDBDB" w:themeFill="accent3" w:themeFillTint="66"/>
          </w:tcPr>
          <w:p w14:paraId="6D04B29F" w14:textId="77777777" w:rsidR="008514ED" w:rsidRPr="005219A9" w:rsidRDefault="008514ED" w:rsidP="00614B45">
            <w:pPr>
              <w:rPr>
                <w:rFonts w:ascii="Calibri" w:hAnsi="Calibri" w:cs="Book Antiqua"/>
                <w:b/>
                <w:bCs/>
              </w:rPr>
            </w:pPr>
            <w:r w:rsidRPr="005219A9">
              <w:rPr>
                <w:rFonts w:ascii="Calibri" w:hAnsi="Calibri" w:cs="Book Antiqua"/>
                <w:b/>
                <w:bCs/>
              </w:rPr>
              <w:t>Descripción:</w:t>
            </w:r>
          </w:p>
        </w:tc>
        <w:tc>
          <w:tcPr>
            <w:tcW w:w="5087" w:type="dxa"/>
          </w:tcPr>
          <w:p w14:paraId="68456490" w14:textId="2063FBA5" w:rsidR="008514ED" w:rsidRPr="005219A9" w:rsidRDefault="008514ED" w:rsidP="00614B45">
            <w:pPr>
              <w:spacing w:line="259" w:lineRule="auto"/>
              <w:rPr>
                <w:rFonts w:ascii="Calibri" w:hAnsi="Calibri" w:cs="Book Antiqua"/>
              </w:rPr>
            </w:pPr>
            <w:r w:rsidRPr="002A5780">
              <w:rPr>
                <w:rFonts w:ascii="Calibri" w:hAnsi="Calibri" w:cs="Book Antiqua"/>
              </w:rPr>
              <w:t>Actualizar transportistas</w:t>
            </w:r>
          </w:p>
        </w:tc>
      </w:tr>
      <w:tr w:rsidR="008514ED" w:rsidRPr="005219A9" w14:paraId="52215443" w14:textId="77777777" w:rsidTr="00614B45">
        <w:tc>
          <w:tcPr>
            <w:tcW w:w="2001" w:type="dxa"/>
            <w:shd w:val="clear" w:color="auto" w:fill="DBDBDB" w:themeFill="accent3" w:themeFillTint="66"/>
          </w:tcPr>
          <w:p w14:paraId="496E95DF" w14:textId="77777777" w:rsidR="008514ED" w:rsidRPr="005219A9" w:rsidRDefault="008514E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27874B0" w14:textId="77777777" w:rsidR="008514ED" w:rsidRPr="005219A9" w:rsidRDefault="008514ED" w:rsidP="00614B45">
            <w:pPr>
              <w:rPr>
                <w:rFonts w:ascii="Calibri" w:hAnsi="Calibri" w:cs="Book Antiqua"/>
              </w:rPr>
            </w:pPr>
            <w:r w:rsidRPr="005219A9">
              <w:rPr>
                <w:rFonts w:ascii="Calibri" w:hAnsi="Calibri" w:cs="Book Antiqua"/>
              </w:rPr>
              <w:t>RF-</w:t>
            </w:r>
            <w:r>
              <w:rPr>
                <w:rFonts w:ascii="Calibri" w:hAnsi="Calibri" w:cs="Book Antiqua"/>
              </w:rPr>
              <w:t>25</w:t>
            </w:r>
          </w:p>
        </w:tc>
      </w:tr>
      <w:tr w:rsidR="008514ED" w:rsidRPr="005219A9" w14:paraId="7E40BEBB" w14:textId="77777777" w:rsidTr="00614B45">
        <w:tc>
          <w:tcPr>
            <w:tcW w:w="2001" w:type="dxa"/>
            <w:shd w:val="clear" w:color="auto" w:fill="DBDBDB" w:themeFill="accent3" w:themeFillTint="66"/>
          </w:tcPr>
          <w:p w14:paraId="63AA5D63" w14:textId="77777777" w:rsidR="008514ED" w:rsidRPr="005219A9" w:rsidRDefault="008514ED" w:rsidP="00614B45">
            <w:pPr>
              <w:rPr>
                <w:rFonts w:ascii="Calibri" w:hAnsi="Calibri" w:cs="Book Antiqua"/>
                <w:b/>
                <w:bCs/>
              </w:rPr>
            </w:pPr>
            <w:r w:rsidRPr="005219A9">
              <w:rPr>
                <w:rFonts w:ascii="Calibri" w:hAnsi="Calibri" w:cs="Book Antiqua"/>
                <w:b/>
                <w:bCs/>
              </w:rPr>
              <w:t>CU asociados:</w:t>
            </w:r>
          </w:p>
        </w:tc>
        <w:tc>
          <w:tcPr>
            <w:tcW w:w="5087" w:type="dxa"/>
          </w:tcPr>
          <w:p w14:paraId="19CD9102" w14:textId="4A681E9B" w:rsidR="008514ED" w:rsidRPr="005219A9" w:rsidRDefault="008514ED" w:rsidP="00614B45">
            <w:pPr>
              <w:rPr>
                <w:rFonts w:ascii="Calibri" w:hAnsi="Calibri" w:cs="Book Antiqua"/>
              </w:rPr>
            </w:pPr>
            <w:r w:rsidRPr="005219A9">
              <w:rPr>
                <w:rFonts w:ascii="Calibri" w:hAnsi="Calibri" w:cs="Book Antiqua"/>
              </w:rPr>
              <w:t>CU-</w:t>
            </w:r>
            <w:r>
              <w:rPr>
                <w:rFonts w:ascii="Calibri" w:hAnsi="Calibri" w:cs="Book Antiqua"/>
              </w:rPr>
              <w:t>25</w:t>
            </w:r>
          </w:p>
        </w:tc>
      </w:tr>
      <w:tr w:rsidR="008514ED" w:rsidRPr="005219A9" w14:paraId="0A5E8D11" w14:textId="77777777" w:rsidTr="00614B45">
        <w:tc>
          <w:tcPr>
            <w:tcW w:w="2001" w:type="dxa"/>
            <w:shd w:val="clear" w:color="auto" w:fill="DBDBDB" w:themeFill="accent3" w:themeFillTint="66"/>
          </w:tcPr>
          <w:p w14:paraId="14E2174E" w14:textId="77777777" w:rsidR="008514ED" w:rsidRPr="005219A9" w:rsidRDefault="008514ED" w:rsidP="00614B45">
            <w:pPr>
              <w:rPr>
                <w:rFonts w:ascii="Calibri" w:hAnsi="Calibri" w:cs="Book Antiqua"/>
                <w:b/>
                <w:bCs/>
              </w:rPr>
            </w:pPr>
            <w:r w:rsidRPr="005219A9">
              <w:rPr>
                <w:rFonts w:ascii="Calibri" w:hAnsi="Calibri" w:cs="Book Antiqua"/>
                <w:b/>
                <w:bCs/>
              </w:rPr>
              <w:t>Esc. Asociados:</w:t>
            </w:r>
          </w:p>
        </w:tc>
        <w:tc>
          <w:tcPr>
            <w:tcW w:w="5087" w:type="dxa"/>
          </w:tcPr>
          <w:p w14:paraId="40A4B91E" w14:textId="046D5894" w:rsidR="008514ED" w:rsidRPr="005219A9" w:rsidRDefault="008514ED" w:rsidP="00614B45">
            <w:pPr>
              <w:rPr>
                <w:rFonts w:ascii="Calibri" w:hAnsi="Calibri" w:cs="Book Antiqua"/>
              </w:rPr>
            </w:pPr>
            <w:r w:rsidRPr="005219A9">
              <w:rPr>
                <w:rFonts w:ascii="Calibri" w:hAnsi="Calibri" w:cs="Book Antiqua"/>
              </w:rPr>
              <w:t>ES-</w:t>
            </w:r>
            <w:r>
              <w:rPr>
                <w:rFonts w:ascii="Calibri" w:hAnsi="Calibri" w:cs="Book Antiqua"/>
              </w:rPr>
              <w:t>25.</w:t>
            </w:r>
            <w:r w:rsidRPr="005219A9">
              <w:rPr>
                <w:rFonts w:ascii="Calibri" w:hAnsi="Calibri" w:cs="Book Antiqua"/>
              </w:rPr>
              <w:t>1</w:t>
            </w:r>
          </w:p>
        </w:tc>
      </w:tr>
    </w:tbl>
    <w:p w14:paraId="3248EA4F" w14:textId="7E2C820C" w:rsidR="00BA5089" w:rsidRDefault="00BA5089" w:rsidP="00772D0A">
      <w:pPr>
        <w:rPr>
          <w:rFonts w:ascii="Calibri" w:hAnsi="Calibri" w:cs="Book Antiqua"/>
          <w:i/>
          <w:color w:val="595959"/>
        </w:rPr>
      </w:pPr>
    </w:p>
    <w:p w14:paraId="01721E5F" w14:textId="1783AC0D" w:rsidR="00BA5089" w:rsidRDefault="007F182C" w:rsidP="00772D0A">
      <w:pPr>
        <w:rPr>
          <w:rFonts w:ascii="Calibri" w:hAnsi="Calibri" w:cs="Book Antiqua"/>
          <w:i/>
          <w:color w:val="595959"/>
        </w:rPr>
      </w:pPr>
      <w:r w:rsidRPr="008C7BD6">
        <w:rPr>
          <w:rFonts w:ascii="Calibri" w:hAnsi="Calibri" w:cs="Book Antiqua"/>
          <w:i/>
          <w:noProof/>
          <w:color w:val="595959"/>
        </w:rPr>
        <w:drawing>
          <wp:anchor distT="0" distB="0" distL="114300" distR="114300" simplePos="0" relativeHeight="251827200" behindDoc="0" locked="0" layoutInCell="1" allowOverlap="1" wp14:anchorId="6BA1D106" wp14:editId="37B93691">
            <wp:simplePos x="0" y="0"/>
            <wp:positionH relativeFrom="margin">
              <wp:align>center</wp:align>
            </wp:positionH>
            <wp:positionV relativeFrom="paragraph">
              <wp:posOffset>11430</wp:posOffset>
            </wp:positionV>
            <wp:extent cx="5310494" cy="2994660"/>
            <wp:effectExtent l="0" t="0" r="5080" b="0"/>
            <wp:wrapNone/>
            <wp:docPr id="1547041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1202" name="Imagen 1" descr="Interfaz de usuario gráfica, Aplicación&#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10494" cy="2994660"/>
                    </a:xfrm>
                    <a:prstGeom prst="rect">
                      <a:avLst/>
                    </a:prstGeom>
                  </pic:spPr>
                </pic:pic>
              </a:graphicData>
            </a:graphic>
            <wp14:sizeRelH relativeFrom="page">
              <wp14:pctWidth>0</wp14:pctWidth>
            </wp14:sizeRelH>
            <wp14:sizeRelV relativeFrom="page">
              <wp14:pctHeight>0</wp14:pctHeight>
            </wp14:sizeRelV>
          </wp:anchor>
        </w:drawing>
      </w:r>
    </w:p>
    <w:p w14:paraId="3899B80F" w14:textId="42C1974A" w:rsidR="00BA5089" w:rsidRDefault="00BA5089" w:rsidP="00772D0A">
      <w:pPr>
        <w:rPr>
          <w:rFonts w:ascii="Calibri" w:hAnsi="Calibri" w:cs="Book Antiqua"/>
          <w:i/>
          <w:color w:val="595959"/>
        </w:rPr>
      </w:pPr>
    </w:p>
    <w:p w14:paraId="601D44BF" w14:textId="0DFAE1DD" w:rsidR="00BA5089" w:rsidRDefault="00BA5089" w:rsidP="00772D0A">
      <w:pPr>
        <w:rPr>
          <w:rFonts w:ascii="Calibri" w:hAnsi="Calibri" w:cs="Book Antiqua"/>
          <w:i/>
          <w:color w:val="595959"/>
        </w:rPr>
      </w:pPr>
    </w:p>
    <w:p w14:paraId="7424A3DF" w14:textId="75E5059D" w:rsidR="00BA5089" w:rsidRDefault="00BA5089" w:rsidP="00772D0A">
      <w:pPr>
        <w:rPr>
          <w:rFonts w:ascii="Calibri" w:hAnsi="Calibri" w:cs="Book Antiqua"/>
          <w:i/>
          <w:color w:val="595959"/>
        </w:rPr>
      </w:pPr>
    </w:p>
    <w:p w14:paraId="3687C567" w14:textId="7564AB2A" w:rsidR="00BA5089" w:rsidRDefault="00BA5089" w:rsidP="00772D0A">
      <w:pPr>
        <w:rPr>
          <w:rFonts w:ascii="Calibri" w:hAnsi="Calibri" w:cs="Book Antiqua"/>
          <w:i/>
          <w:color w:val="595959"/>
        </w:rPr>
      </w:pPr>
    </w:p>
    <w:p w14:paraId="3026BD2D" w14:textId="29780585"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27AD79B0" w:rsidR="00BA5089" w:rsidRPr="00983C81" w:rsidRDefault="00BA5089" w:rsidP="00772D0A">
      <w:pPr>
        <w:rPr>
          <w:rFonts w:ascii="Calibri" w:hAnsi="Calibri" w:cs="Book Antiqua"/>
          <w:i/>
          <w:color w:val="595959"/>
        </w:rPr>
      </w:pPr>
    </w:p>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58D9ADDB" w14:textId="32421E42" w:rsidR="004D71EB" w:rsidRDefault="004D71EB" w:rsidP="00772D0A">
      <w:pPr>
        <w:rPr>
          <w:rFonts w:ascii="Calibri" w:hAnsi="Calibri" w:cs="Book Antiqua"/>
          <w:i/>
          <w:color w:val="595959"/>
        </w:rPr>
      </w:pPr>
    </w:p>
    <w:p w14:paraId="4F0FD3B2" w14:textId="3AE6E1C7" w:rsidR="004D71EB" w:rsidRDefault="004D71EB"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131016AE" w14:textId="77777777" w:rsidTr="00C45CFF">
        <w:tc>
          <w:tcPr>
            <w:tcW w:w="2001" w:type="dxa"/>
            <w:shd w:val="clear" w:color="auto" w:fill="DBDBDB" w:themeFill="accent3" w:themeFillTint="66"/>
          </w:tcPr>
          <w:p w14:paraId="2ED4236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5E7DE2" w14:textId="67766777"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541199" w:rsidRPr="005219A9" w14:paraId="7E063C86" w14:textId="77777777" w:rsidTr="00C45CFF">
        <w:tc>
          <w:tcPr>
            <w:tcW w:w="2001" w:type="dxa"/>
            <w:shd w:val="clear" w:color="auto" w:fill="DBDBDB" w:themeFill="accent3" w:themeFillTint="66"/>
          </w:tcPr>
          <w:p w14:paraId="6B42C0F0"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AF0AC13" w14:textId="3D0830E5" w:rsidR="00541199" w:rsidRPr="005219A9" w:rsidRDefault="00541199" w:rsidP="00C45CFF">
            <w:pPr>
              <w:spacing w:line="259" w:lineRule="auto"/>
              <w:rPr>
                <w:rFonts w:ascii="Calibri" w:hAnsi="Calibri" w:cs="Book Antiqua"/>
              </w:rPr>
            </w:pPr>
            <w:r w:rsidRPr="002A5780">
              <w:rPr>
                <w:rFonts w:ascii="Calibri" w:hAnsi="Calibri" w:cs="Book Antiqua"/>
              </w:rPr>
              <w:t>Actualizar transportistas</w:t>
            </w:r>
          </w:p>
        </w:tc>
      </w:tr>
      <w:tr w:rsidR="00541199" w:rsidRPr="005219A9" w14:paraId="5C8D8461" w14:textId="77777777" w:rsidTr="00C45CFF">
        <w:tc>
          <w:tcPr>
            <w:tcW w:w="2001" w:type="dxa"/>
            <w:shd w:val="clear" w:color="auto" w:fill="DBDBDB" w:themeFill="accent3" w:themeFillTint="66"/>
          </w:tcPr>
          <w:p w14:paraId="504CE8F9"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9281E2" w14:textId="52721D74"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25</w:t>
            </w:r>
          </w:p>
        </w:tc>
      </w:tr>
      <w:tr w:rsidR="00541199" w:rsidRPr="005219A9" w14:paraId="770F2F7E" w14:textId="77777777" w:rsidTr="00C45CFF">
        <w:tc>
          <w:tcPr>
            <w:tcW w:w="2001" w:type="dxa"/>
            <w:shd w:val="clear" w:color="auto" w:fill="DBDBDB" w:themeFill="accent3" w:themeFillTint="66"/>
          </w:tcPr>
          <w:p w14:paraId="3C1C6FCE"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29FA0143"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25</w:t>
            </w:r>
          </w:p>
        </w:tc>
      </w:tr>
      <w:tr w:rsidR="00541199" w:rsidRPr="005219A9" w14:paraId="6AFB4163" w14:textId="77777777" w:rsidTr="00C45CFF">
        <w:tc>
          <w:tcPr>
            <w:tcW w:w="2001" w:type="dxa"/>
            <w:shd w:val="clear" w:color="auto" w:fill="DBDBDB" w:themeFill="accent3" w:themeFillTint="66"/>
          </w:tcPr>
          <w:p w14:paraId="1C9DF1E8"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725611F1" w14:textId="79E0C5A9"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25.5</w:t>
            </w:r>
          </w:p>
        </w:tc>
      </w:tr>
    </w:tbl>
    <w:p w14:paraId="08A9FBF9" w14:textId="58843ADB" w:rsidR="004D71EB"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60992" behindDoc="0" locked="0" layoutInCell="1" allowOverlap="1" wp14:anchorId="62C70B08" wp14:editId="73C0671C">
            <wp:simplePos x="0" y="0"/>
            <wp:positionH relativeFrom="margin">
              <wp:align>center</wp:align>
            </wp:positionH>
            <wp:positionV relativeFrom="paragraph">
              <wp:posOffset>149225</wp:posOffset>
            </wp:positionV>
            <wp:extent cx="5303520" cy="3017520"/>
            <wp:effectExtent l="0" t="0" r="0" b="0"/>
            <wp:wrapNone/>
            <wp:docPr id="12262160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6046" name="Imagen 1" descr="Interfaz de usuario gráfica, Aplicación&#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03520" cy="3017520"/>
                    </a:xfrm>
                    <a:prstGeom prst="rect">
                      <a:avLst/>
                    </a:prstGeom>
                  </pic:spPr>
                </pic:pic>
              </a:graphicData>
            </a:graphic>
            <wp14:sizeRelH relativeFrom="page">
              <wp14:pctWidth>0</wp14:pctWidth>
            </wp14:sizeRelH>
            <wp14:sizeRelV relativeFrom="page">
              <wp14:pctHeight>0</wp14:pctHeight>
            </wp14:sizeRelV>
          </wp:anchor>
        </w:drawing>
      </w:r>
    </w:p>
    <w:p w14:paraId="7C250EE1" w14:textId="0AF376FB" w:rsidR="004D71EB" w:rsidRDefault="004D71EB" w:rsidP="00772D0A">
      <w:pPr>
        <w:rPr>
          <w:rFonts w:ascii="Calibri" w:hAnsi="Calibri" w:cs="Book Antiqua"/>
          <w:i/>
          <w:color w:val="595959"/>
        </w:rPr>
      </w:pPr>
    </w:p>
    <w:p w14:paraId="2D4090A6" w14:textId="19FD988A" w:rsidR="004D71EB" w:rsidRDefault="004D71EB" w:rsidP="00772D0A">
      <w:pPr>
        <w:rPr>
          <w:rFonts w:ascii="Calibri" w:hAnsi="Calibri" w:cs="Book Antiqua"/>
          <w:i/>
          <w:color w:val="595959"/>
        </w:rPr>
      </w:pPr>
    </w:p>
    <w:p w14:paraId="319533F0" w14:textId="2A064FFE" w:rsidR="004D71EB" w:rsidRDefault="004D71EB" w:rsidP="00772D0A">
      <w:pPr>
        <w:rPr>
          <w:rFonts w:ascii="Calibri" w:hAnsi="Calibri" w:cs="Book Antiqua"/>
          <w:i/>
          <w:color w:val="595959"/>
        </w:rPr>
      </w:pPr>
    </w:p>
    <w:p w14:paraId="587CE5AD" w14:textId="41FBCBA8" w:rsidR="004D71EB" w:rsidRDefault="004D71EB" w:rsidP="00772D0A">
      <w:pPr>
        <w:rPr>
          <w:rFonts w:ascii="Calibri" w:hAnsi="Calibri" w:cs="Book Antiqua"/>
          <w:i/>
          <w:color w:val="595959"/>
        </w:rPr>
      </w:pPr>
    </w:p>
    <w:p w14:paraId="46207152" w14:textId="77777777" w:rsidR="004D71EB" w:rsidRDefault="004D71EB" w:rsidP="00772D0A">
      <w:pPr>
        <w:rPr>
          <w:rFonts w:ascii="Calibri" w:hAnsi="Calibri" w:cs="Book Antiqua"/>
          <w:i/>
          <w:color w:val="595959"/>
        </w:rPr>
      </w:pPr>
    </w:p>
    <w:p w14:paraId="0238ACD3" w14:textId="6F9AF5BF" w:rsidR="004D71EB" w:rsidRDefault="004D71EB" w:rsidP="00772D0A">
      <w:pPr>
        <w:rPr>
          <w:rFonts w:ascii="Calibri" w:hAnsi="Calibri" w:cs="Book Antiqua"/>
          <w:i/>
          <w:color w:val="595959"/>
        </w:rPr>
      </w:pPr>
    </w:p>
    <w:p w14:paraId="7956A833" w14:textId="52C9E9DF" w:rsidR="004D71EB" w:rsidRDefault="004D71EB" w:rsidP="00772D0A">
      <w:pPr>
        <w:rPr>
          <w:rFonts w:ascii="Calibri" w:hAnsi="Calibri" w:cs="Book Antiqua"/>
          <w:i/>
          <w:color w:val="595959"/>
        </w:rPr>
      </w:pPr>
    </w:p>
    <w:p w14:paraId="1990CDFE" w14:textId="185DB509" w:rsidR="004D71EB" w:rsidRDefault="004D71EB" w:rsidP="00772D0A">
      <w:pPr>
        <w:rPr>
          <w:rFonts w:ascii="Calibri" w:hAnsi="Calibri" w:cs="Book Antiqua"/>
          <w:i/>
          <w:color w:val="595959"/>
        </w:rPr>
      </w:pPr>
    </w:p>
    <w:p w14:paraId="7522E610" w14:textId="77777777" w:rsidR="004D71EB" w:rsidRDefault="004D71EB" w:rsidP="00772D0A">
      <w:pPr>
        <w:rPr>
          <w:rFonts w:ascii="Calibri" w:hAnsi="Calibri" w:cs="Book Antiqua"/>
          <w:i/>
          <w:color w:val="595959"/>
        </w:rPr>
      </w:pPr>
    </w:p>
    <w:p w14:paraId="0CB68962" w14:textId="77777777" w:rsidR="004D71EB" w:rsidRDefault="004D71EB" w:rsidP="00772D0A">
      <w:pPr>
        <w:rPr>
          <w:rFonts w:ascii="Calibri" w:hAnsi="Calibri" w:cs="Book Antiqua"/>
          <w:i/>
          <w:color w:val="595959"/>
        </w:rPr>
      </w:pPr>
    </w:p>
    <w:p w14:paraId="78FD8683" w14:textId="2BB83C70" w:rsidR="004D71EB" w:rsidRDefault="004D71EB" w:rsidP="00772D0A">
      <w:pPr>
        <w:rPr>
          <w:rFonts w:ascii="Calibri" w:hAnsi="Calibri" w:cs="Book Antiqua"/>
          <w:i/>
          <w:color w:val="595959"/>
        </w:rPr>
      </w:pPr>
    </w:p>
    <w:p w14:paraId="7471BEB3" w14:textId="03EE6CEA" w:rsidR="004D71EB" w:rsidRDefault="004D71EB" w:rsidP="00772D0A">
      <w:pPr>
        <w:rPr>
          <w:rFonts w:ascii="Calibri" w:hAnsi="Calibri" w:cs="Book Antiqua"/>
          <w:i/>
          <w:color w:val="595959"/>
        </w:rPr>
      </w:pPr>
    </w:p>
    <w:p w14:paraId="752AD806" w14:textId="77777777" w:rsidR="007F182C" w:rsidRDefault="007F182C" w:rsidP="00772D0A">
      <w:pPr>
        <w:rPr>
          <w:rFonts w:ascii="Calibri" w:hAnsi="Calibri" w:cs="Book Antiqua"/>
          <w:i/>
          <w:color w:val="595959"/>
        </w:rPr>
      </w:pPr>
    </w:p>
    <w:p w14:paraId="47B823BA" w14:textId="42FE2A0F" w:rsidR="007F182C" w:rsidRDefault="007F182C" w:rsidP="00772D0A">
      <w:pPr>
        <w:rPr>
          <w:rFonts w:ascii="Calibri" w:hAnsi="Calibri" w:cs="Book Antiqua"/>
          <w:i/>
          <w:color w:val="595959"/>
        </w:rPr>
      </w:pPr>
    </w:p>
    <w:p w14:paraId="63B6D315" w14:textId="77777777" w:rsidR="007F182C" w:rsidRDefault="007F182C" w:rsidP="00772D0A">
      <w:pPr>
        <w:rPr>
          <w:rFonts w:ascii="Calibri" w:hAnsi="Calibri" w:cs="Book Antiqua"/>
          <w:i/>
          <w:color w:val="595959"/>
        </w:rPr>
      </w:pPr>
    </w:p>
    <w:p w14:paraId="06434E7F" w14:textId="77777777" w:rsidR="004D71EB" w:rsidRDefault="004D71EB" w:rsidP="00772D0A">
      <w:pPr>
        <w:rPr>
          <w:rFonts w:ascii="Calibri" w:hAnsi="Calibri" w:cs="Book Antiqua"/>
          <w:i/>
          <w:color w:val="595959"/>
        </w:rPr>
      </w:pPr>
    </w:p>
    <w:p w14:paraId="701EA6FD" w14:textId="6347EAFB" w:rsidR="00772D0A" w:rsidRPr="00983C81" w:rsidRDefault="00772D0A"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E772C4A" w14:textId="77777777" w:rsidTr="00614B45">
        <w:tc>
          <w:tcPr>
            <w:tcW w:w="2001" w:type="dxa"/>
            <w:shd w:val="clear" w:color="auto" w:fill="DBDBDB" w:themeFill="accent3" w:themeFillTint="66"/>
          </w:tcPr>
          <w:p w14:paraId="2E96A39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40F6A8A"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74757A" w:rsidRPr="005219A9" w14:paraId="590D7267" w14:textId="77777777" w:rsidTr="00614B45">
        <w:tc>
          <w:tcPr>
            <w:tcW w:w="2001" w:type="dxa"/>
            <w:shd w:val="clear" w:color="auto" w:fill="DBDBDB" w:themeFill="accent3" w:themeFillTint="66"/>
          </w:tcPr>
          <w:p w14:paraId="7CEAEBE5"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B68A84D" w14:textId="77777777" w:rsidR="0074757A" w:rsidRPr="005219A9" w:rsidRDefault="0074757A" w:rsidP="00614B45">
            <w:pPr>
              <w:spacing w:line="259" w:lineRule="auto"/>
              <w:rPr>
                <w:rFonts w:ascii="Calibri" w:hAnsi="Calibri" w:cs="Book Antiqua"/>
              </w:rPr>
            </w:pPr>
            <w:r w:rsidRPr="002A5780">
              <w:rPr>
                <w:rFonts w:ascii="Calibri" w:hAnsi="Calibri" w:cs="Book Antiqua"/>
              </w:rPr>
              <w:t>Eliminar transportistas</w:t>
            </w:r>
          </w:p>
        </w:tc>
      </w:tr>
      <w:tr w:rsidR="0074757A" w:rsidRPr="005219A9" w14:paraId="4E566895" w14:textId="77777777" w:rsidTr="00614B45">
        <w:tc>
          <w:tcPr>
            <w:tcW w:w="2001" w:type="dxa"/>
            <w:shd w:val="clear" w:color="auto" w:fill="DBDBDB" w:themeFill="accent3" w:themeFillTint="66"/>
          </w:tcPr>
          <w:p w14:paraId="73EAD0DA"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25B2991"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26</w:t>
            </w:r>
          </w:p>
        </w:tc>
      </w:tr>
      <w:tr w:rsidR="0074757A" w:rsidRPr="005219A9" w14:paraId="5B39ED5A" w14:textId="77777777" w:rsidTr="00614B45">
        <w:tc>
          <w:tcPr>
            <w:tcW w:w="2001" w:type="dxa"/>
            <w:shd w:val="clear" w:color="auto" w:fill="DBDBDB" w:themeFill="accent3" w:themeFillTint="66"/>
          </w:tcPr>
          <w:p w14:paraId="63F6EBDA"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2C2EE3A"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26</w:t>
            </w:r>
          </w:p>
        </w:tc>
      </w:tr>
      <w:tr w:rsidR="0074757A" w:rsidRPr="005219A9" w14:paraId="3E42833B" w14:textId="77777777" w:rsidTr="00614B45">
        <w:tc>
          <w:tcPr>
            <w:tcW w:w="2001" w:type="dxa"/>
            <w:shd w:val="clear" w:color="auto" w:fill="DBDBDB" w:themeFill="accent3" w:themeFillTint="66"/>
          </w:tcPr>
          <w:p w14:paraId="58537E12"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1618535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26.</w:t>
            </w:r>
            <w:r w:rsidRPr="005219A9">
              <w:rPr>
                <w:rFonts w:ascii="Calibri" w:hAnsi="Calibri" w:cs="Book Antiqua"/>
              </w:rPr>
              <w:t>1</w:t>
            </w:r>
          </w:p>
        </w:tc>
      </w:tr>
    </w:tbl>
    <w:p w14:paraId="62F92707" w14:textId="7DC039F1" w:rsidR="00772D0A" w:rsidRPr="00983C81" w:rsidRDefault="00772D0A" w:rsidP="00772D0A">
      <w:pPr>
        <w:jc w:val="both"/>
        <w:rPr>
          <w:rFonts w:ascii="Calibri" w:hAnsi="Calibri" w:cs="Book Antiqua"/>
          <w:i/>
          <w:color w:val="595959"/>
        </w:rPr>
      </w:pPr>
    </w:p>
    <w:p w14:paraId="0B5B1FC6" w14:textId="432A3802" w:rsidR="00772D0A" w:rsidRPr="00983C81" w:rsidRDefault="00FF5816" w:rsidP="00772D0A">
      <w:pPr>
        <w:jc w:val="both"/>
        <w:rPr>
          <w:rFonts w:ascii="Calibri" w:hAnsi="Calibri" w:cs="Book Antiqua"/>
          <w:i/>
          <w:color w:val="595959"/>
        </w:rPr>
      </w:pPr>
      <w:r w:rsidRPr="00E542BA">
        <w:rPr>
          <w:rFonts w:ascii="Calibri" w:hAnsi="Calibri" w:cs="Book Antiqua"/>
          <w:i/>
          <w:noProof/>
          <w:color w:val="595959"/>
        </w:rPr>
        <w:drawing>
          <wp:anchor distT="0" distB="0" distL="114300" distR="114300" simplePos="0" relativeHeight="251828224" behindDoc="0" locked="0" layoutInCell="1" allowOverlap="1" wp14:anchorId="40FD4BD4" wp14:editId="64378DA5">
            <wp:simplePos x="0" y="0"/>
            <wp:positionH relativeFrom="margin">
              <wp:align>center</wp:align>
            </wp:positionH>
            <wp:positionV relativeFrom="paragraph">
              <wp:posOffset>11430</wp:posOffset>
            </wp:positionV>
            <wp:extent cx="5264144" cy="2971800"/>
            <wp:effectExtent l="0" t="0" r="0" b="0"/>
            <wp:wrapNone/>
            <wp:docPr id="308630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3074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64144" cy="2971800"/>
                    </a:xfrm>
                    <a:prstGeom prst="rect">
                      <a:avLst/>
                    </a:prstGeom>
                  </pic:spPr>
                </pic:pic>
              </a:graphicData>
            </a:graphic>
            <wp14:sizeRelH relativeFrom="page">
              <wp14:pctWidth>0</wp14:pctWidth>
            </wp14:sizeRelH>
            <wp14:sizeRelV relativeFrom="page">
              <wp14:pctHeight>0</wp14:pctHeight>
            </wp14:sizeRelV>
          </wp:anchor>
        </w:drawing>
      </w:r>
    </w:p>
    <w:p w14:paraId="41DE9571" w14:textId="24469761" w:rsidR="00772D0A" w:rsidRPr="00983C81" w:rsidRDefault="00772D0A" w:rsidP="00772D0A">
      <w:pPr>
        <w:jc w:val="both"/>
        <w:rPr>
          <w:rFonts w:ascii="Calibri" w:hAnsi="Calibri" w:cs="Book Antiqua"/>
          <w:i/>
          <w:color w:val="595959"/>
        </w:rPr>
      </w:pPr>
    </w:p>
    <w:p w14:paraId="1317F7D4" w14:textId="73588F67"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0193F6CB" w:rsidR="00772D0A" w:rsidRPr="00983C81" w:rsidRDefault="00772D0A" w:rsidP="002B57FD">
      <w:pPr>
        <w:jc w:val="both"/>
        <w:rPr>
          <w:rFonts w:ascii="Calibri" w:hAnsi="Calibri" w:cs="Book Antiqua"/>
          <w:i/>
          <w:color w:val="0000FF"/>
        </w:rPr>
      </w:pPr>
    </w:p>
    <w:p w14:paraId="0A32911B" w14:textId="448250B5" w:rsidR="00772D0A" w:rsidRPr="00983C81" w:rsidRDefault="00772D0A" w:rsidP="00772D0A">
      <w:pPr>
        <w:jc w:val="both"/>
        <w:rPr>
          <w:rFonts w:ascii="Calibri" w:hAnsi="Calibri" w:cs="Book Antiqua"/>
          <w:i/>
          <w:color w:val="595959"/>
        </w:rPr>
      </w:pPr>
    </w:p>
    <w:p w14:paraId="50F56384" w14:textId="2014F363"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CF9C6EA"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4FE99395"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Default="0045634C" w:rsidP="00044498">
      <w:pPr>
        <w:rPr>
          <w:lang w:val="es-MX"/>
        </w:rPr>
      </w:pPr>
    </w:p>
    <w:p w14:paraId="4C616572" w14:textId="11FF984E" w:rsidR="00311504" w:rsidRDefault="00311504" w:rsidP="00044498">
      <w:pPr>
        <w:rPr>
          <w:lang w:val="es-MX"/>
        </w:rPr>
      </w:pPr>
    </w:p>
    <w:p w14:paraId="3727B8F5" w14:textId="77777777" w:rsidR="00311504" w:rsidRDefault="00311504" w:rsidP="00044498">
      <w:pPr>
        <w:rPr>
          <w:lang w:val="es-MX"/>
        </w:rPr>
      </w:pPr>
    </w:p>
    <w:p w14:paraId="6B70A49C" w14:textId="15643868" w:rsidR="008514ED" w:rsidRDefault="008514ED" w:rsidP="00044498">
      <w:pPr>
        <w:rPr>
          <w:lang w:val="es-MX"/>
        </w:rPr>
      </w:pPr>
    </w:p>
    <w:p w14:paraId="1BD044A6" w14:textId="5BF221C3" w:rsidR="00FF5816" w:rsidRDefault="00FF5816"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663A5051" w14:textId="77777777" w:rsidTr="00C45CFF">
        <w:tc>
          <w:tcPr>
            <w:tcW w:w="2001" w:type="dxa"/>
            <w:shd w:val="clear" w:color="auto" w:fill="DBDBDB" w:themeFill="accent3" w:themeFillTint="66"/>
          </w:tcPr>
          <w:p w14:paraId="423EFCB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5714A41" w14:textId="2508189E"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541199" w:rsidRPr="005219A9" w14:paraId="7C283B8B" w14:textId="77777777" w:rsidTr="00C45CFF">
        <w:tc>
          <w:tcPr>
            <w:tcW w:w="2001" w:type="dxa"/>
            <w:shd w:val="clear" w:color="auto" w:fill="DBDBDB" w:themeFill="accent3" w:themeFillTint="66"/>
          </w:tcPr>
          <w:p w14:paraId="66280FCF"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29F376FB" w14:textId="2038933E" w:rsidR="00541199" w:rsidRPr="005219A9" w:rsidRDefault="00541199" w:rsidP="00C45CFF">
            <w:pPr>
              <w:spacing w:line="259" w:lineRule="auto"/>
              <w:rPr>
                <w:rFonts w:ascii="Calibri" w:hAnsi="Calibri" w:cs="Book Antiqua"/>
              </w:rPr>
            </w:pPr>
            <w:r w:rsidRPr="002A5780">
              <w:rPr>
                <w:rFonts w:ascii="Calibri" w:hAnsi="Calibri" w:cs="Book Antiqua"/>
              </w:rPr>
              <w:t>Eliminar transportistas</w:t>
            </w:r>
          </w:p>
        </w:tc>
      </w:tr>
      <w:tr w:rsidR="00541199" w:rsidRPr="005219A9" w14:paraId="4000CF85" w14:textId="77777777" w:rsidTr="00C45CFF">
        <w:tc>
          <w:tcPr>
            <w:tcW w:w="2001" w:type="dxa"/>
            <w:shd w:val="clear" w:color="auto" w:fill="DBDBDB" w:themeFill="accent3" w:themeFillTint="66"/>
          </w:tcPr>
          <w:p w14:paraId="2E8144D3"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03A19E9" w14:textId="1EEA6523"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26</w:t>
            </w:r>
          </w:p>
        </w:tc>
      </w:tr>
      <w:tr w:rsidR="00541199" w:rsidRPr="005219A9" w14:paraId="1AA8B00F" w14:textId="77777777" w:rsidTr="00C45CFF">
        <w:tc>
          <w:tcPr>
            <w:tcW w:w="2001" w:type="dxa"/>
            <w:shd w:val="clear" w:color="auto" w:fill="DBDBDB" w:themeFill="accent3" w:themeFillTint="66"/>
          </w:tcPr>
          <w:p w14:paraId="7A25ECEA"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1BFED7C7"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26</w:t>
            </w:r>
          </w:p>
        </w:tc>
      </w:tr>
      <w:tr w:rsidR="00541199" w:rsidRPr="005219A9" w14:paraId="784130CF" w14:textId="77777777" w:rsidTr="00C45CFF">
        <w:tc>
          <w:tcPr>
            <w:tcW w:w="2001" w:type="dxa"/>
            <w:shd w:val="clear" w:color="auto" w:fill="DBDBDB" w:themeFill="accent3" w:themeFillTint="66"/>
          </w:tcPr>
          <w:p w14:paraId="5476DCDB"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6F039A3E" w14:textId="5DECC85F"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26.2</w:t>
            </w:r>
          </w:p>
        </w:tc>
      </w:tr>
    </w:tbl>
    <w:p w14:paraId="15C54E6B" w14:textId="4D6F0E47" w:rsidR="008514ED" w:rsidRDefault="00FF5816" w:rsidP="00044498">
      <w:pPr>
        <w:rPr>
          <w:lang w:val="es-MX"/>
        </w:rPr>
      </w:pPr>
      <w:r w:rsidRPr="00FF5816">
        <w:rPr>
          <w:noProof/>
          <w:lang w:val="es-MX"/>
        </w:rPr>
        <w:drawing>
          <wp:anchor distT="0" distB="0" distL="114300" distR="114300" simplePos="0" relativeHeight="251862016" behindDoc="0" locked="0" layoutInCell="1" allowOverlap="1" wp14:anchorId="2841F21B" wp14:editId="14999D63">
            <wp:simplePos x="0" y="0"/>
            <wp:positionH relativeFrom="margin">
              <wp:align>center</wp:align>
            </wp:positionH>
            <wp:positionV relativeFrom="paragraph">
              <wp:posOffset>149225</wp:posOffset>
            </wp:positionV>
            <wp:extent cx="5296535" cy="2994660"/>
            <wp:effectExtent l="0" t="0" r="0" b="0"/>
            <wp:wrapNone/>
            <wp:docPr id="950526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6866" name="Imagen 1" descr="Interfaz de usuario gráfica, Aplicación&#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96535" cy="2994660"/>
                    </a:xfrm>
                    <a:prstGeom prst="rect">
                      <a:avLst/>
                    </a:prstGeom>
                  </pic:spPr>
                </pic:pic>
              </a:graphicData>
            </a:graphic>
            <wp14:sizeRelH relativeFrom="page">
              <wp14:pctWidth>0</wp14:pctWidth>
            </wp14:sizeRelH>
            <wp14:sizeRelV relativeFrom="page">
              <wp14:pctHeight>0</wp14:pctHeight>
            </wp14:sizeRelV>
          </wp:anchor>
        </w:drawing>
      </w:r>
    </w:p>
    <w:p w14:paraId="2CA7F55E" w14:textId="2CF8E9E1" w:rsidR="008514ED" w:rsidRDefault="008514ED" w:rsidP="00044498">
      <w:pPr>
        <w:rPr>
          <w:lang w:val="es-MX"/>
        </w:rPr>
      </w:pPr>
    </w:p>
    <w:p w14:paraId="2D1A7E6B" w14:textId="523449D7" w:rsidR="00311504" w:rsidRDefault="00311504" w:rsidP="00044498">
      <w:pPr>
        <w:rPr>
          <w:lang w:val="es-MX"/>
        </w:rPr>
      </w:pPr>
    </w:p>
    <w:p w14:paraId="37811140" w14:textId="77777777" w:rsidR="00311504" w:rsidRDefault="00311504" w:rsidP="00044498">
      <w:pPr>
        <w:rPr>
          <w:lang w:val="es-MX"/>
        </w:rPr>
      </w:pPr>
    </w:p>
    <w:p w14:paraId="50F54BA7" w14:textId="77777777" w:rsidR="00311504" w:rsidRDefault="00311504" w:rsidP="00044498">
      <w:pPr>
        <w:rPr>
          <w:lang w:val="es-MX"/>
        </w:rPr>
      </w:pPr>
    </w:p>
    <w:p w14:paraId="34A69513" w14:textId="77777777" w:rsidR="00311504" w:rsidRDefault="00311504" w:rsidP="00044498">
      <w:pPr>
        <w:rPr>
          <w:lang w:val="es-MX"/>
        </w:rPr>
      </w:pPr>
    </w:p>
    <w:p w14:paraId="3DFEA0C5" w14:textId="4E24CE7A" w:rsidR="00311504" w:rsidRDefault="00311504" w:rsidP="00044498">
      <w:pPr>
        <w:rPr>
          <w:lang w:val="es-MX"/>
        </w:rPr>
      </w:pPr>
    </w:p>
    <w:p w14:paraId="4D30843F" w14:textId="77777777" w:rsidR="00311504" w:rsidRDefault="00311504" w:rsidP="00044498">
      <w:pPr>
        <w:rPr>
          <w:lang w:val="es-MX"/>
        </w:rPr>
      </w:pPr>
    </w:p>
    <w:p w14:paraId="28D7C21B" w14:textId="1568A205" w:rsidR="00311504" w:rsidRDefault="00311504" w:rsidP="00044498">
      <w:pPr>
        <w:rPr>
          <w:lang w:val="es-MX"/>
        </w:rPr>
      </w:pPr>
    </w:p>
    <w:p w14:paraId="0BF97434" w14:textId="77777777" w:rsidR="00311504" w:rsidRDefault="00311504" w:rsidP="00044498">
      <w:pPr>
        <w:rPr>
          <w:lang w:val="es-MX"/>
        </w:rPr>
      </w:pPr>
    </w:p>
    <w:p w14:paraId="1BBAAB10" w14:textId="77777777" w:rsidR="00311504" w:rsidRDefault="00311504" w:rsidP="00044498">
      <w:pPr>
        <w:rPr>
          <w:lang w:val="es-MX"/>
        </w:rPr>
      </w:pPr>
    </w:p>
    <w:p w14:paraId="5897BADD" w14:textId="14FF7953" w:rsidR="00311504" w:rsidRDefault="00311504" w:rsidP="00044498">
      <w:pPr>
        <w:rPr>
          <w:lang w:val="es-MX"/>
        </w:rPr>
      </w:pPr>
    </w:p>
    <w:p w14:paraId="2888EDF8" w14:textId="485C942C" w:rsidR="00311504" w:rsidRDefault="00311504" w:rsidP="00044498">
      <w:pPr>
        <w:rPr>
          <w:lang w:val="es-MX"/>
        </w:rPr>
      </w:pPr>
    </w:p>
    <w:p w14:paraId="23F2E966" w14:textId="77777777" w:rsidR="00311504" w:rsidRDefault="00311504" w:rsidP="00044498">
      <w:pPr>
        <w:rPr>
          <w:lang w:val="es-MX"/>
        </w:rPr>
      </w:pPr>
    </w:p>
    <w:p w14:paraId="045A5A19" w14:textId="77777777" w:rsidR="00311504" w:rsidRDefault="00311504" w:rsidP="00044498">
      <w:pPr>
        <w:rPr>
          <w:lang w:val="es-MX"/>
        </w:rPr>
      </w:pPr>
    </w:p>
    <w:p w14:paraId="24D7E5BB" w14:textId="77777777" w:rsidR="00311504" w:rsidRDefault="00311504" w:rsidP="00044498">
      <w:pPr>
        <w:rPr>
          <w:lang w:val="es-MX"/>
        </w:rPr>
      </w:pPr>
    </w:p>
    <w:p w14:paraId="3119CE02" w14:textId="5B8807E9" w:rsidR="00311504" w:rsidRDefault="00311504" w:rsidP="00044498">
      <w:pPr>
        <w:rPr>
          <w:lang w:val="es-MX"/>
        </w:rPr>
      </w:pPr>
    </w:p>
    <w:p w14:paraId="2BEF3A7E" w14:textId="77777777" w:rsidR="00311504" w:rsidRDefault="00311504" w:rsidP="00044498">
      <w:pPr>
        <w:rPr>
          <w:lang w:val="es-MX"/>
        </w:rPr>
      </w:pPr>
    </w:p>
    <w:p w14:paraId="4CF3FA11" w14:textId="093EF6F0"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48294373" w14:textId="77777777" w:rsidTr="00614B45">
        <w:tc>
          <w:tcPr>
            <w:tcW w:w="2001" w:type="dxa"/>
            <w:shd w:val="clear" w:color="auto" w:fill="DBDBDB" w:themeFill="accent3" w:themeFillTint="66"/>
          </w:tcPr>
          <w:p w14:paraId="6D3A734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6662869"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74757A" w:rsidRPr="005219A9" w14:paraId="446EC0F2" w14:textId="77777777" w:rsidTr="00614B45">
        <w:tc>
          <w:tcPr>
            <w:tcW w:w="2001" w:type="dxa"/>
            <w:shd w:val="clear" w:color="auto" w:fill="DBDBDB" w:themeFill="accent3" w:themeFillTint="66"/>
          </w:tcPr>
          <w:p w14:paraId="720D5DA1"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05CDD4F0" w14:textId="77777777" w:rsidR="0074757A" w:rsidRPr="005219A9" w:rsidRDefault="0074757A" w:rsidP="00614B45">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74757A" w:rsidRPr="005219A9" w14:paraId="37A5E665" w14:textId="77777777" w:rsidTr="00614B45">
        <w:tc>
          <w:tcPr>
            <w:tcW w:w="2001" w:type="dxa"/>
            <w:shd w:val="clear" w:color="auto" w:fill="DBDBDB" w:themeFill="accent3" w:themeFillTint="66"/>
          </w:tcPr>
          <w:p w14:paraId="67ECE1DF"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5A21FA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27</w:t>
            </w:r>
          </w:p>
        </w:tc>
      </w:tr>
      <w:tr w:rsidR="0074757A" w:rsidRPr="005219A9" w14:paraId="4EA55CAF" w14:textId="77777777" w:rsidTr="00614B45">
        <w:tc>
          <w:tcPr>
            <w:tcW w:w="2001" w:type="dxa"/>
            <w:shd w:val="clear" w:color="auto" w:fill="DBDBDB" w:themeFill="accent3" w:themeFillTint="66"/>
          </w:tcPr>
          <w:p w14:paraId="72849385"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1C458F"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27</w:t>
            </w:r>
          </w:p>
        </w:tc>
      </w:tr>
      <w:tr w:rsidR="0074757A" w:rsidRPr="005219A9" w14:paraId="5EC41216" w14:textId="77777777" w:rsidTr="00614B45">
        <w:tc>
          <w:tcPr>
            <w:tcW w:w="2001" w:type="dxa"/>
            <w:shd w:val="clear" w:color="auto" w:fill="DBDBDB" w:themeFill="accent3" w:themeFillTint="66"/>
          </w:tcPr>
          <w:p w14:paraId="38E18855"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3F37E7CA"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27.</w:t>
            </w:r>
            <w:r w:rsidRPr="005219A9">
              <w:rPr>
                <w:rFonts w:ascii="Calibri" w:hAnsi="Calibri" w:cs="Book Antiqua"/>
              </w:rPr>
              <w:t>1</w:t>
            </w:r>
          </w:p>
        </w:tc>
      </w:tr>
    </w:tbl>
    <w:p w14:paraId="4A0781D5" w14:textId="213F40F8" w:rsidR="008514ED" w:rsidRDefault="008514ED" w:rsidP="00044498">
      <w:pPr>
        <w:rPr>
          <w:lang w:val="es-MX"/>
        </w:rPr>
      </w:pPr>
    </w:p>
    <w:p w14:paraId="09E76B93" w14:textId="72D4F8D3" w:rsidR="0074757A" w:rsidRDefault="00FF5816" w:rsidP="00044498">
      <w:pPr>
        <w:rPr>
          <w:lang w:val="es-MX"/>
        </w:rPr>
      </w:pPr>
      <w:r w:rsidRPr="00373A5C">
        <w:rPr>
          <w:noProof/>
          <w:lang w:val="es-MX"/>
        </w:rPr>
        <w:drawing>
          <wp:anchor distT="0" distB="0" distL="114300" distR="114300" simplePos="0" relativeHeight="251829248" behindDoc="0" locked="0" layoutInCell="1" allowOverlap="1" wp14:anchorId="38ED0C8F" wp14:editId="75107D08">
            <wp:simplePos x="0" y="0"/>
            <wp:positionH relativeFrom="margin">
              <wp:align>center</wp:align>
            </wp:positionH>
            <wp:positionV relativeFrom="paragraph">
              <wp:posOffset>10160</wp:posOffset>
            </wp:positionV>
            <wp:extent cx="5263691" cy="2993390"/>
            <wp:effectExtent l="0" t="0" r="0" b="0"/>
            <wp:wrapNone/>
            <wp:docPr id="19050266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6618" name="Imagen 1" descr="Interfaz de usuario gráfica&#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63691" cy="2993390"/>
                    </a:xfrm>
                    <a:prstGeom prst="rect">
                      <a:avLst/>
                    </a:prstGeom>
                  </pic:spPr>
                </pic:pic>
              </a:graphicData>
            </a:graphic>
            <wp14:sizeRelH relativeFrom="page">
              <wp14:pctWidth>0</wp14:pctWidth>
            </wp14:sizeRelH>
            <wp14:sizeRelV relativeFrom="page">
              <wp14:pctHeight>0</wp14:pctHeight>
            </wp14:sizeRelV>
          </wp:anchor>
        </w:drawing>
      </w:r>
    </w:p>
    <w:p w14:paraId="083995B6" w14:textId="02F1018C" w:rsidR="008514ED" w:rsidRDefault="008514ED" w:rsidP="00044498">
      <w:pPr>
        <w:rPr>
          <w:lang w:val="es-MX"/>
        </w:rPr>
      </w:pPr>
    </w:p>
    <w:p w14:paraId="2A46A527" w14:textId="79A95607" w:rsidR="0074757A" w:rsidRDefault="0074757A" w:rsidP="00044498">
      <w:pPr>
        <w:rPr>
          <w:lang w:val="es-MX"/>
        </w:rPr>
      </w:pPr>
    </w:p>
    <w:p w14:paraId="27F75EA8" w14:textId="51201EB8" w:rsidR="0074757A" w:rsidRDefault="0074757A" w:rsidP="00044498">
      <w:pPr>
        <w:rPr>
          <w:lang w:val="es-MX"/>
        </w:rPr>
      </w:pPr>
    </w:p>
    <w:p w14:paraId="3C3CE9D4" w14:textId="56462DC6" w:rsidR="0074757A" w:rsidRDefault="0074757A" w:rsidP="00044498">
      <w:pPr>
        <w:rPr>
          <w:lang w:val="es-MX"/>
        </w:rPr>
      </w:pPr>
    </w:p>
    <w:p w14:paraId="339546E8" w14:textId="68B5F932" w:rsidR="0074757A" w:rsidRDefault="0074757A" w:rsidP="00044498">
      <w:pPr>
        <w:rPr>
          <w:lang w:val="es-MX"/>
        </w:rPr>
      </w:pPr>
    </w:p>
    <w:p w14:paraId="78EAF301" w14:textId="77777777" w:rsidR="0074757A" w:rsidRDefault="0074757A" w:rsidP="00044498">
      <w:pPr>
        <w:rPr>
          <w:lang w:val="es-MX"/>
        </w:rPr>
      </w:pPr>
    </w:p>
    <w:p w14:paraId="134B0989" w14:textId="77777777" w:rsidR="0074757A" w:rsidRDefault="0074757A" w:rsidP="00044498">
      <w:pPr>
        <w:rPr>
          <w:lang w:val="es-MX"/>
        </w:rPr>
      </w:pPr>
    </w:p>
    <w:p w14:paraId="2AA73DF6" w14:textId="36DBDA52" w:rsidR="0074757A" w:rsidRDefault="0074757A" w:rsidP="00044498">
      <w:pPr>
        <w:rPr>
          <w:lang w:val="es-MX"/>
        </w:rPr>
      </w:pPr>
    </w:p>
    <w:p w14:paraId="53479E36" w14:textId="77777777" w:rsidR="0074757A" w:rsidRDefault="0074757A" w:rsidP="00044498">
      <w:pPr>
        <w:rPr>
          <w:lang w:val="es-MX"/>
        </w:rPr>
      </w:pPr>
    </w:p>
    <w:p w14:paraId="3626C9B9" w14:textId="6D99D7E0" w:rsidR="0074757A" w:rsidRDefault="0074757A" w:rsidP="00044498">
      <w:pPr>
        <w:rPr>
          <w:lang w:val="es-MX"/>
        </w:rPr>
      </w:pPr>
    </w:p>
    <w:p w14:paraId="1BE15CC2" w14:textId="77777777" w:rsidR="0074757A" w:rsidRDefault="0074757A" w:rsidP="00044498">
      <w:pPr>
        <w:rPr>
          <w:lang w:val="es-MX"/>
        </w:rPr>
      </w:pPr>
    </w:p>
    <w:p w14:paraId="18C6494B" w14:textId="7950FB35" w:rsidR="0074757A" w:rsidRDefault="0074757A" w:rsidP="00044498">
      <w:pPr>
        <w:rPr>
          <w:lang w:val="es-MX"/>
        </w:rPr>
      </w:pPr>
    </w:p>
    <w:p w14:paraId="5164F0FA" w14:textId="77777777" w:rsidR="0074757A" w:rsidRDefault="0074757A" w:rsidP="00044498">
      <w:pPr>
        <w:rPr>
          <w:lang w:val="es-MX"/>
        </w:rPr>
      </w:pPr>
    </w:p>
    <w:p w14:paraId="75723A63" w14:textId="77777777" w:rsidR="0074757A" w:rsidRDefault="0074757A" w:rsidP="00044498">
      <w:pPr>
        <w:rPr>
          <w:lang w:val="es-MX"/>
        </w:rPr>
      </w:pPr>
    </w:p>
    <w:p w14:paraId="64CF29E3" w14:textId="7AB26786" w:rsidR="0074757A" w:rsidRDefault="0074757A" w:rsidP="00044498">
      <w:pPr>
        <w:rPr>
          <w:lang w:val="es-MX"/>
        </w:rPr>
      </w:pPr>
    </w:p>
    <w:p w14:paraId="21FED67B" w14:textId="5C579D53" w:rsidR="0074757A" w:rsidRDefault="0074757A" w:rsidP="00044498">
      <w:pPr>
        <w:rPr>
          <w:lang w:val="es-MX"/>
        </w:rPr>
      </w:pPr>
    </w:p>
    <w:p w14:paraId="287313A1" w14:textId="18A9E4B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62B17E1C" w14:textId="77777777" w:rsidTr="009B670D">
        <w:tc>
          <w:tcPr>
            <w:tcW w:w="2001" w:type="dxa"/>
            <w:shd w:val="clear" w:color="auto" w:fill="DBDBDB" w:themeFill="accent3" w:themeFillTint="66"/>
          </w:tcPr>
          <w:p w14:paraId="71A1BDF0"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5009719" w14:textId="4721DD5C"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FF5816" w:rsidRPr="005219A9" w14:paraId="42437AC9" w14:textId="77777777" w:rsidTr="009B670D">
        <w:tc>
          <w:tcPr>
            <w:tcW w:w="2001" w:type="dxa"/>
            <w:shd w:val="clear" w:color="auto" w:fill="DBDBDB" w:themeFill="accent3" w:themeFillTint="66"/>
          </w:tcPr>
          <w:p w14:paraId="4E3FE4D1"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043A0E4E" w14:textId="2E2293CB" w:rsidR="00FF5816" w:rsidRPr="005219A9" w:rsidRDefault="00FF5816" w:rsidP="009B670D">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FF5816" w:rsidRPr="005219A9" w14:paraId="29F92F4D" w14:textId="77777777" w:rsidTr="009B670D">
        <w:tc>
          <w:tcPr>
            <w:tcW w:w="2001" w:type="dxa"/>
            <w:shd w:val="clear" w:color="auto" w:fill="DBDBDB" w:themeFill="accent3" w:themeFillTint="66"/>
          </w:tcPr>
          <w:p w14:paraId="31CA508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98121C4" w14:textId="01B3BEB5"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27</w:t>
            </w:r>
          </w:p>
        </w:tc>
      </w:tr>
      <w:tr w:rsidR="00FF5816" w:rsidRPr="005219A9" w14:paraId="4080AF91" w14:textId="77777777" w:rsidTr="009B670D">
        <w:tc>
          <w:tcPr>
            <w:tcW w:w="2001" w:type="dxa"/>
            <w:shd w:val="clear" w:color="auto" w:fill="DBDBDB" w:themeFill="accent3" w:themeFillTint="66"/>
          </w:tcPr>
          <w:p w14:paraId="5798614E"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0BD9E05B"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27</w:t>
            </w:r>
          </w:p>
        </w:tc>
      </w:tr>
      <w:tr w:rsidR="00FF5816" w:rsidRPr="005219A9" w14:paraId="537DB16B" w14:textId="77777777" w:rsidTr="009B670D">
        <w:tc>
          <w:tcPr>
            <w:tcW w:w="2001" w:type="dxa"/>
            <w:shd w:val="clear" w:color="auto" w:fill="DBDBDB" w:themeFill="accent3" w:themeFillTint="66"/>
          </w:tcPr>
          <w:p w14:paraId="23DC237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4F498B9C" w14:textId="27893F8A"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27.5</w:t>
            </w:r>
          </w:p>
        </w:tc>
      </w:tr>
    </w:tbl>
    <w:p w14:paraId="556A6EB3" w14:textId="77D75010" w:rsidR="0074757A" w:rsidRDefault="00FF5816" w:rsidP="00044498">
      <w:pPr>
        <w:rPr>
          <w:lang w:val="es-MX"/>
        </w:rPr>
      </w:pPr>
      <w:r w:rsidRPr="00FF5816">
        <w:rPr>
          <w:noProof/>
          <w:lang w:val="es-MX"/>
        </w:rPr>
        <w:drawing>
          <wp:anchor distT="0" distB="0" distL="114300" distR="114300" simplePos="0" relativeHeight="251863040" behindDoc="0" locked="0" layoutInCell="1" allowOverlap="1" wp14:anchorId="0A6881A8" wp14:editId="06347437">
            <wp:simplePos x="0" y="0"/>
            <wp:positionH relativeFrom="margin">
              <wp:align>center</wp:align>
            </wp:positionH>
            <wp:positionV relativeFrom="paragraph">
              <wp:posOffset>139700</wp:posOffset>
            </wp:positionV>
            <wp:extent cx="5263515" cy="2993836"/>
            <wp:effectExtent l="0" t="0" r="0" b="0"/>
            <wp:wrapNone/>
            <wp:docPr id="1902340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0362"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63515" cy="2993836"/>
                    </a:xfrm>
                    <a:prstGeom prst="rect">
                      <a:avLst/>
                    </a:prstGeom>
                  </pic:spPr>
                </pic:pic>
              </a:graphicData>
            </a:graphic>
            <wp14:sizeRelH relativeFrom="page">
              <wp14:pctWidth>0</wp14:pctWidth>
            </wp14:sizeRelH>
            <wp14:sizeRelV relativeFrom="page">
              <wp14:pctHeight>0</wp14:pctHeight>
            </wp14:sizeRelV>
          </wp:anchor>
        </w:drawing>
      </w:r>
    </w:p>
    <w:p w14:paraId="149AB128" w14:textId="3EFB8698" w:rsidR="0074757A" w:rsidRDefault="0074757A" w:rsidP="00044498">
      <w:pPr>
        <w:rPr>
          <w:lang w:val="es-MX"/>
        </w:rPr>
      </w:pPr>
    </w:p>
    <w:p w14:paraId="28FB3AAD" w14:textId="77777777" w:rsidR="0074757A" w:rsidRDefault="0074757A" w:rsidP="00044498">
      <w:pPr>
        <w:rPr>
          <w:lang w:val="es-MX"/>
        </w:rPr>
      </w:pPr>
    </w:p>
    <w:p w14:paraId="2344112F" w14:textId="01667512" w:rsidR="0074757A" w:rsidRDefault="0074757A" w:rsidP="00044498">
      <w:pPr>
        <w:rPr>
          <w:lang w:val="es-MX"/>
        </w:rPr>
      </w:pPr>
    </w:p>
    <w:p w14:paraId="3DF0A109" w14:textId="77777777" w:rsidR="00311504" w:rsidRDefault="00311504" w:rsidP="00044498">
      <w:pPr>
        <w:rPr>
          <w:lang w:val="es-MX"/>
        </w:rPr>
      </w:pPr>
    </w:p>
    <w:p w14:paraId="30CBFAA4" w14:textId="030465E4" w:rsidR="00311504" w:rsidRDefault="00311504" w:rsidP="00044498">
      <w:pPr>
        <w:rPr>
          <w:lang w:val="es-MX"/>
        </w:rPr>
      </w:pPr>
    </w:p>
    <w:p w14:paraId="7246ACEE" w14:textId="77777777" w:rsidR="00311504" w:rsidRDefault="00311504" w:rsidP="00044498">
      <w:pPr>
        <w:rPr>
          <w:lang w:val="es-MX"/>
        </w:rPr>
      </w:pPr>
    </w:p>
    <w:p w14:paraId="6E38C8B5" w14:textId="77777777" w:rsidR="00311504" w:rsidRDefault="00311504" w:rsidP="00044498">
      <w:pPr>
        <w:rPr>
          <w:lang w:val="es-MX"/>
        </w:rPr>
      </w:pPr>
    </w:p>
    <w:p w14:paraId="1B25F921" w14:textId="4A64C0D6" w:rsidR="00311504" w:rsidRDefault="00311504" w:rsidP="00044498">
      <w:pPr>
        <w:rPr>
          <w:lang w:val="es-MX"/>
        </w:rPr>
      </w:pPr>
    </w:p>
    <w:p w14:paraId="340386DB" w14:textId="77777777" w:rsidR="00311504" w:rsidRDefault="00311504" w:rsidP="00044498">
      <w:pPr>
        <w:rPr>
          <w:lang w:val="es-MX"/>
        </w:rPr>
      </w:pPr>
    </w:p>
    <w:p w14:paraId="296BF666" w14:textId="77777777" w:rsidR="00311504" w:rsidRDefault="00311504" w:rsidP="00044498">
      <w:pPr>
        <w:rPr>
          <w:lang w:val="es-MX"/>
        </w:rPr>
      </w:pPr>
    </w:p>
    <w:p w14:paraId="60B3FDF7" w14:textId="77777777" w:rsidR="00311504" w:rsidRDefault="00311504" w:rsidP="00044498">
      <w:pPr>
        <w:rPr>
          <w:lang w:val="es-MX"/>
        </w:rPr>
      </w:pPr>
    </w:p>
    <w:p w14:paraId="759E7B68" w14:textId="42ACF218" w:rsidR="00311504" w:rsidRDefault="00311504" w:rsidP="00044498">
      <w:pPr>
        <w:rPr>
          <w:lang w:val="es-MX"/>
        </w:rPr>
      </w:pPr>
    </w:p>
    <w:p w14:paraId="0C352EB8" w14:textId="77777777" w:rsidR="00FF5816" w:rsidRDefault="00FF5816" w:rsidP="00044498">
      <w:pPr>
        <w:rPr>
          <w:lang w:val="es-MX"/>
        </w:rPr>
      </w:pPr>
    </w:p>
    <w:p w14:paraId="1D06B0C6" w14:textId="77777777" w:rsidR="00FF5816" w:rsidRDefault="00FF5816" w:rsidP="00044498">
      <w:pPr>
        <w:rPr>
          <w:lang w:val="es-MX"/>
        </w:rPr>
      </w:pPr>
    </w:p>
    <w:p w14:paraId="51F86A58" w14:textId="598EAB1F" w:rsidR="00FF5816" w:rsidRDefault="00FF5816" w:rsidP="00044498">
      <w:pPr>
        <w:rPr>
          <w:lang w:val="es-MX"/>
        </w:rPr>
      </w:pPr>
    </w:p>
    <w:p w14:paraId="4F8EE4B6" w14:textId="77777777" w:rsidR="00311504" w:rsidRDefault="00311504" w:rsidP="00044498">
      <w:pPr>
        <w:rPr>
          <w:lang w:val="es-MX"/>
        </w:rPr>
      </w:pPr>
    </w:p>
    <w:p w14:paraId="0B8ECEC4" w14:textId="77777777" w:rsidR="00311504" w:rsidRDefault="00311504" w:rsidP="00044498">
      <w:pPr>
        <w:rPr>
          <w:lang w:val="es-MX"/>
        </w:rPr>
      </w:pPr>
    </w:p>
    <w:p w14:paraId="09325DC7" w14:textId="077BDE6B" w:rsidR="008514ED" w:rsidRDefault="008514ED" w:rsidP="00044498">
      <w:pPr>
        <w:rPr>
          <w:lang w:val="es-MX"/>
        </w:rPr>
      </w:pPr>
    </w:p>
    <w:p w14:paraId="453B0F9A" w14:textId="57321BAF" w:rsidR="00B74492" w:rsidRDefault="00B74492"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6BEF4E27" w14:textId="77777777" w:rsidTr="00614B45">
        <w:tc>
          <w:tcPr>
            <w:tcW w:w="2001" w:type="dxa"/>
            <w:shd w:val="clear" w:color="auto" w:fill="DBDBDB" w:themeFill="accent3" w:themeFillTint="66"/>
          </w:tcPr>
          <w:p w14:paraId="46CF00D0"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E5EF52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74757A" w:rsidRPr="005219A9" w14:paraId="011D99B8" w14:textId="77777777" w:rsidTr="00614B45">
        <w:tc>
          <w:tcPr>
            <w:tcW w:w="2001" w:type="dxa"/>
            <w:shd w:val="clear" w:color="auto" w:fill="DBDBDB" w:themeFill="accent3" w:themeFillTint="66"/>
          </w:tcPr>
          <w:p w14:paraId="56961378"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675D29C" w14:textId="77777777" w:rsidR="0074757A" w:rsidRPr="005219A9" w:rsidRDefault="0074757A" w:rsidP="00614B45">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74757A" w:rsidRPr="005219A9" w14:paraId="6C9CDF01" w14:textId="77777777" w:rsidTr="00614B45">
        <w:tc>
          <w:tcPr>
            <w:tcW w:w="2001" w:type="dxa"/>
            <w:shd w:val="clear" w:color="auto" w:fill="DBDBDB" w:themeFill="accent3" w:themeFillTint="66"/>
          </w:tcPr>
          <w:p w14:paraId="679EE2A9"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56A5DCA"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28</w:t>
            </w:r>
          </w:p>
        </w:tc>
      </w:tr>
      <w:tr w:rsidR="0074757A" w:rsidRPr="005219A9" w14:paraId="07FDA3A6" w14:textId="77777777" w:rsidTr="00614B45">
        <w:tc>
          <w:tcPr>
            <w:tcW w:w="2001" w:type="dxa"/>
            <w:shd w:val="clear" w:color="auto" w:fill="DBDBDB" w:themeFill="accent3" w:themeFillTint="66"/>
          </w:tcPr>
          <w:p w14:paraId="59241449"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582B1626" w14:textId="3345D8DB"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28</w:t>
            </w:r>
          </w:p>
        </w:tc>
      </w:tr>
      <w:tr w:rsidR="0074757A" w:rsidRPr="005219A9" w14:paraId="39198A2F" w14:textId="77777777" w:rsidTr="00614B45">
        <w:tc>
          <w:tcPr>
            <w:tcW w:w="2001" w:type="dxa"/>
            <w:shd w:val="clear" w:color="auto" w:fill="DBDBDB" w:themeFill="accent3" w:themeFillTint="66"/>
          </w:tcPr>
          <w:p w14:paraId="287BC3BD"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F10F87C"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28.</w:t>
            </w:r>
            <w:r w:rsidRPr="005219A9">
              <w:rPr>
                <w:rFonts w:ascii="Calibri" w:hAnsi="Calibri" w:cs="Book Antiqua"/>
              </w:rPr>
              <w:t>1</w:t>
            </w:r>
          </w:p>
        </w:tc>
      </w:tr>
    </w:tbl>
    <w:p w14:paraId="69B58251" w14:textId="43B6583D" w:rsidR="0074757A" w:rsidRDefault="0074757A" w:rsidP="00044498">
      <w:pPr>
        <w:rPr>
          <w:lang w:val="es-MX"/>
        </w:rPr>
      </w:pPr>
    </w:p>
    <w:p w14:paraId="047118FF" w14:textId="72B6224F" w:rsidR="0074757A" w:rsidRDefault="00B74492" w:rsidP="00044498">
      <w:pPr>
        <w:rPr>
          <w:lang w:val="es-MX"/>
        </w:rPr>
      </w:pPr>
      <w:r w:rsidRPr="007547CE">
        <w:rPr>
          <w:noProof/>
          <w:lang w:val="es-MX"/>
        </w:rPr>
        <w:drawing>
          <wp:anchor distT="0" distB="0" distL="114300" distR="114300" simplePos="0" relativeHeight="251830272" behindDoc="0" locked="0" layoutInCell="1" allowOverlap="1" wp14:anchorId="114592B2" wp14:editId="47F249DC">
            <wp:simplePos x="0" y="0"/>
            <wp:positionH relativeFrom="margin">
              <wp:align>center</wp:align>
            </wp:positionH>
            <wp:positionV relativeFrom="paragraph">
              <wp:posOffset>10160</wp:posOffset>
            </wp:positionV>
            <wp:extent cx="5247420" cy="2985770"/>
            <wp:effectExtent l="0" t="0" r="0" b="5080"/>
            <wp:wrapNone/>
            <wp:docPr id="21367721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2157" name="Imagen 1" descr="Interfaz de usuario gráfica&#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47420" cy="2985770"/>
                    </a:xfrm>
                    <a:prstGeom prst="rect">
                      <a:avLst/>
                    </a:prstGeom>
                  </pic:spPr>
                </pic:pic>
              </a:graphicData>
            </a:graphic>
            <wp14:sizeRelH relativeFrom="page">
              <wp14:pctWidth>0</wp14:pctWidth>
            </wp14:sizeRelH>
            <wp14:sizeRelV relativeFrom="page">
              <wp14:pctHeight>0</wp14:pctHeight>
            </wp14:sizeRelV>
          </wp:anchor>
        </w:drawing>
      </w:r>
    </w:p>
    <w:p w14:paraId="6D37D692" w14:textId="70511C43" w:rsidR="0074757A" w:rsidRDefault="0074757A" w:rsidP="00044498">
      <w:pPr>
        <w:rPr>
          <w:lang w:val="es-MX"/>
        </w:rPr>
      </w:pPr>
    </w:p>
    <w:p w14:paraId="43A1A860" w14:textId="3691554D" w:rsidR="0074757A" w:rsidRDefault="0074757A" w:rsidP="00044498">
      <w:pPr>
        <w:rPr>
          <w:lang w:val="es-MX"/>
        </w:rPr>
      </w:pPr>
    </w:p>
    <w:p w14:paraId="4C653592" w14:textId="638B6448" w:rsidR="0074757A" w:rsidRDefault="0074757A" w:rsidP="00044498">
      <w:pPr>
        <w:rPr>
          <w:lang w:val="es-MX"/>
        </w:rPr>
      </w:pPr>
    </w:p>
    <w:p w14:paraId="5E6CC7FC" w14:textId="77777777" w:rsidR="0074757A" w:rsidRDefault="0074757A" w:rsidP="00044498">
      <w:pPr>
        <w:rPr>
          <w:lang w:val="es-MX"/>
        </w:rPr>
      </w:pPr>
    </w:p>
    <w:p w14:paraId="6D1CB8BE" w14:textId="12F81DB9" w:rsidR="0074757A" w:rsidRDefault="0074757A" w:rsidP="00044498">
      <w:pPr>
        <w:rPr>
          <w:lang w:val="es-MX"/>
        </w:rPr>
      </w:pPr>
    </w:p>
    <w:p w14:paraId="485B9193" w14:textId="77777777" w:rsidR="0074757A" w:rsidRDefault="0074757A" w:rsidP="00044498">
      <w:pPr>
        <w:rPr>
          <w:lang w:val="es-MX"/>
        </w:rPr>
      </w:pPr>
    </w:p>
    <w:p w14:paraId="3BA6F9E2" w14:textId="0DEEDDED" w:rsidR="0074757A" w:rsidRDefault="0074757A" w:rsidP="00044498">
      <w:pPr>
        <w:rPr>
          <w:lang w:val="es-MX"/>
        </w:rPr>
      </w:pPr>
    </w:p>
    <w:p w14:paraId="7E43D692" w14:textId="77777777" w:rsidR="0074757A" w:rsidRDefault="0074757A" w:rsidP="00044498">
      <w:pPr>
        <w:rPr>
          <w:lang w:val="es-MX"/>
        </w:rPr>
      </w:pPr>
    </w:p>
    <w:p w14:paraId="04F33016" w14:textId="77777777" w:rsidR="0074757A" w:rsidRDefault="0074757A" w:rsidP="00044498">
      <w:pPr>
        <w:rPr>
          <w:lang w:val="es-MX"/>
        </w:rPr>
      </w:pPr>
    </w:p>
    <w:p w14:paraId="0DEF7758" w14:textId="7DCC21B7" w:rsidR="0074757A" w:rsidRDefault="0074757A" w:rsidP="00044498">
      <w:pPr>
        <w:rPr>
          <w:lang w:val="es-MX"/>
        </w:rPr>
      </w:pPr>
    </w:p>
    <w:p w14:paraId="5366D26F" w14:textId="77777777" w:rsidR="0074757A" w:rsidRDefault="0074757A" w:rsidP="00044498">
      <w:pPr>
        <w:rPr>
          <w:lang w:val="es-MX"/>
        </w:rPr>
      </w:pPr>
    </w:p>
    <w:p w14:paraId="6BE13DCB" w14:textId="77777777" w:rsidR="0074757A" w:rsidRDefault="0074757A" w:rsidP="00044498">
      <w:pPr>
        <w:rPr>
          <w:lang w:val="es-MX"/>
        </w:rPr>
      </w:pPr>
    </w:p>
    <w:p w14:paraId="69D84155" w14:textId="77777777" w:rsidR="0074757A" w:rsidRDefault="0074757A" w:rsidP="00044498">
      <w:pPr>
        <w:rPr>
          <w:lang w:val="es-MX"/>
        </w:rPr>
      </w:pPr>
    </w:p>
    <w:p w14:paraId="10E3A0EC" w14:textId="77777777" w:rsidR="0074757A" w:rsidRDefault="0074757A" w:rsidP="00044498">
      <w:pPr>
        <w:rPr>
          <w:lang w:val="es-MX"/>
        </w:rPr>
      </w:pPr>
    </w:p>
    <w:p w14:paraId="2BCF43C0" w14:textId="77777777" w:rsidR="00311504" w:rsidRDefault="00311504" w:rsidP="00044498">
      <w:pPr>
        <w:rPr>
          <w:lang w:val="es-MX"/>
        </w:rPr>
      </w:pPr>
    </w:p>
    <w:p w14:paraId="61FAA0CC" w14:textId="77777777" w:rsidR="00311504" w:rsidRDefault="00311504" w:rsidP="00044498">
      <w:pPr>
        <w:rPr>
          <w:lang w:val="es-MX"/>
        </w:rPr>
      </w:pPr>
    </w:p>
    <w:p w14:paraId="56FB458C" w14:textId="77777777" w:rsidR="00B74492" w:rsidRDefault="00B74492" w:rsidP="00044498">
      <w:pPr>
        <w:rPr>
          <w:lang w:val="es-MX"/>
        </w:rPr>
      </w:pPr>
    </w:p>
    <w:p w14:paraId="62052215" w14:textId="7B7A5CB1" w:rsidR="00311504" w:rsidRDefault="00311504"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2E78D38D" w14:textId="77777777" w:rsidTr="009B670D">
        <w:tc>
          <w:tcPr>
            <w:tcW w:w="2001" w:type="dxa"/>
            <w:shd w:val="clear" w:color="auto" w:fill="DBDBDB" w:themeFill="accent3" w:themeFillTint="66"/>
          </w:tcPr>
          <w:p w14:paraId="245EBAB6"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2DA0A5"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FF5816" w:rsidRPr="005219A9" w14:paraId="0F39D48F" w14:textId="77777777" w:rsidTr="009B670D">
        <w:tc>
          <w:tcPr>
            <w:tcW w:w="2001" w:type="dxa"/>
            <w:shd w:val="clear" w:color="auto" w:fill="DBDBDB" w:themeFill="accent3" w:themeFillTint="66"/>
          </w:tcPr>
          <w:p w14:paraId="6C589A7E"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1E2BBE8C" w14:textId="50C6C1E4" w:rsidR="00FF5816" w:rsidRPr="005219A9" w:rsidRDefault="00FF5816" w:rsidP="009B670D">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FF5816" w:rsidRPr="005219A9" w14:paraId="6C41A878" w14:textId="77777777" w:rsidTr="009B670D">
        <w:tc>
          <w:tcPr>
            <w:tcW w:w="2001" w:type="dxa"/>
            <w:shd w:val="clear" w:color="auto" w:fill="DBDBDB" w:themeFill="accent3" w:themeFillTint="66"/>
          </w:tcPr>
          <w:p w14:paraId="389C214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8B67F62" w14:textId="42880ACE"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28</w:t>
            </w:r>
          </w:p>
        </w:tc>
      </w:tr>
      <w:tr w:rsidR="00FF5816" w:rsidRPr="005219A9" w14:paraId="008726EF" w14:textId="77777777" w:rsidTr="009B670D">
        <w:tc>
          <w:tcPr>
            <w:tcW w:w="2001" w:type="dxa"/>
            <w:shd w:val="clear" w:color="auto" w:fill="DBDBDB" w:themeFill="accent3" w:themeFillTint="66"/>
          </w:tcPr>
          <w:p w14:paraId="2DE8E394"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A6F7277"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28</w:t>
            </w:r>
          </w:p>
        </w:tc>
      </w:tr>
      <w:tr w:rsidR="00FF5816" w:rsidRPr="005219A9" w14:paraId="4862C9ED" w14:textId="77777777" w:rsidTr="009B670D">
        <w:tc>
          <w:tcPr>
            <w:tcW w:w="2001" w:type="dxa"/>
            <w:shd w:val="clear" w:color="auto" w:fill="DBDBDB" w:themeFill="accent3" w:themeFillTint="66"/>
          </w:tcPr>
          <w:p w14:paraId="5BED614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3CBA0BC8" w14:textId="0185E63C"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28.5</w:t>
            </w:r>
          </w:p>
        </w:tc>
      </w:tr>
    </w:tbl>
    <w:p w14:paraId="6E6E5C50" w14:textId="49C7B306" w:rsidR="00311504" w:rsidRDefault="00311504" w:rsidP="00044498">
      <w:pPr>
        <w:rPr>
          <w:lang w:val="es-MX"/>
        </w:rPr>
      </w:pPr>
    </w:p>
    <w:p w14:paraId="7B902458" w14:textId="512CF5AA" w:rsidR="00311504" w:rsidRDefault="00B74492" w:rsidP="00044498">
      <w:pPr>
        <w:rPr>
          <w:lang w:val="es-MX"/>
        </w:rPr>
      </w:pPr>
      <w:r w:rsidRPr="00B74492">
        <w:rPr>
          <w:noProof/>
          <w:lang w:val="es-MX"/>
        </w:rPr>
        <w:drawing>
          <wp:anchor distT="0" distB="0" distL="114300" distR="114300" simplePos="0" relativeHeight="251864064" behindDoc="0" locked="0" layoutInCell="1" allowOverlap="1" wp14:anchorId="1020E4E6" wp14:editId="648404CE">
            <wp:simplePos x="0" y="0"/>
            <wp:positionH relativeFrom="margin">
              <wp:align>center</wp:align>
            </wp:positionH>
            <wp:positionV relativeFrom="paragraph">
              <wp:posOffset>10160</wp:posOffset>
            </wp:positionV>
            <wp:extent cx="5256530" cy="2985770"/>
            <wp:effectExtent l="0" t="0" r="1270" b="5080"/>
            <wp:wrapNone/>
            <wp:docPr id="92746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641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56530" cy="2985770"/>
                    </a:xfrm>
                    <a:prstGeom prst="rect">
                      <a:avLst/>
                    </a:prstGeom>
                  </pic:spPr>
                </pic:pic>
              </a:graphicData>
            </a:graphic>
            <wp14:sizeRelH relativeFrom="page">
              <wp14:pctWidth>0</wp14:pctWidth>
            </wp14:sizeRelH>
            <wp14:sizeRelV relativeFrom="page">
              <wp14:pctHeight>0</wp14:pctHeight>
            </wp14:sizeRelV>
          </wp:anchor>
        </w:drawing>
      </w:r>
    </w:p>
    <w:p w14:paraId="1F1E58D6" w14:textId="0D42D8F3" w:rsidR="00311504" w:rsidRDefault="00311504" w:rsidP="00044498">
      <w:pPr>
        <w:rPr>
          <w:lang w:val="es-MX"/>
        </w:rPr>
      </w:pPr>
    </w:p>
    <w:p w14:paraId="21FF49DD" w14:textId="77777777" w:rsidR="00311504" w:rsidRDefault="00311504" w:rsidP="00044498">
      <w:pPr>
        <w:rPr>
          <w:lang w:val="es-MX"/>
        </w:rPr>
      </w:pPr>
    </w:p>
    <w:p w14:paraId="6DFB7107" w14:textId="4C5861DF" w:rsidR="00311504" w:rsidRDefault="00311504" w:rsidP="00044498">
      <w:pPr>
        <w:rPr>
          <w:lang w:val="es-MX"/>
        </w:rPr>
      </w:pPr>
    </w:p>
    <w:p w14:paraId="5057AC8B" w14:textId="77777777" w:rsidR="00311504" w:rsidRDefault="00311504" w:rsidP="00044498">
      <w:pPr>
        <w:rPr>
          <w:lang w:val="es-MX"/>
        </w:rPr>
      </w:pPr>
    </w:p>
    <w:p w14:paraId="1C856E2E" w14:textId="77777777" w:rsidR="00311504" w:rsidRDefault="00311504" w:rsidP="00044498">
      <w:pPr>
        <w:rPr>
          <w:lang w:val="es-MX"/>
        </w:rPr>
      </w:pPr>
    </w:p>
    <w:p w14:paraId="5398EF26" w14:textId="4AF7A91C" w:rsidR="00311504" w:rsidRDefault="00311504" w:rsidP="00044498">
      <w:pPr>
        <w:rPr>
          <w:lang w:val="es-MX"/>
        </w:rPr>
      </w:pPr>
    </w:p>
    <w:p w14:paraId="1229A227" w14:textId="77777777" w:rsidR="00311504" w:rsidRDefault="00311504" w:rsidP="00044498">
      <w:pPr>
        <w:rPr>
          <w:lang w:val="es-MX"/>
        </w:rPr>
      </w:pPr>
    </w:p>
    <w:p w14:paraId="120CF73E" w14:textId="1EAA699F" w:rsidR="00311504" w:rsidRDefault="00311504" w:rsidP="00044498">
      <w:pPr>
        <w:rPr>
          <w:lang w:val="es-MX"/>
        </w:rPr>
      </w:pPr>
    </w:p>
    <w:p w14:paraId="3CF3AA6C" w14:textId="77777777" w:rsidR="00311504" w:rsidRDefault="00311504" w:rsidP="00044498">
      <w:pPr>
        <w:rPr>
          <w:lang w:val="es-MX"/>
        </w:rPr>
      </w:pPr>
    </w:p>
    <w:p w14:paraId="5A5CC2B8" w14:textId="07BFBFC2" w:rsidR="00311504" w:rsidRDefault="00311504" w:rsidP="00044498">
      <w:pPr>
        <w:rPr>
          <w:lang w:val="es-MX"/>
        </w:rPr>
      </w:pPr>
    </w:p>
    <w:p w14:paraId="083513D8" w14:textId="77777777" w:rsidR="00311504" w:rsidRDefault="00311504" w:rsidP="00044498">
      <w:pPr>
        <w:rPr>
          <w:lang w:val="es-MX"/>
        </w:rPr>
      </w:pPr>
    </w:p>
    <w:p w14:paraId="07034C05" w14:textId="77777777" w:rsidR="0074757A" w:rsidRDefault="0074757A" w:rsidP="00044498">
      <w:pPr>
        <w:rPr>
          <w:lang w:val="es-MX"/>
        </w:rPr>
      </w:pPr>
    </w:p>
    <w:p w14:paraId="63068DDC" w14:textId="408596DB" w:rsidR="00B74492" w:rsidRDefault="00B74492" w:rsidP="00044498">
      <w:pPr>
        <w:rPr>
          <w:lang w:val="es-MX"/>
        </w:rPr>
      </w:pPr>
    </w:p>
    <w:p w14:paraId="167F0E0D" w14:textId="77777777" w:rsidR="00B74492" w:rsidRDefault="00B74492" w:rsidP="00044498">
      <w:pPr>
        <w:rPr>
          <w:lang w:val="es-MX"/>
        </w:rPr>
      </w:pPr>
    </w:p>
    <w:p w14:paraId="05BB1B59" w14:textId="77777777" w:rsidR="00B74492" w:rsidRDefault="00B74492" w:rsidP="00044498">
      <w:pPr>
        <w:rPr>
          <w:lang w:val="es-MX"/>
        </w:rPr>
      </w:pPr>
    </w:p>
    <w:p w14:paraId="1A805B58" w14:textId="1097B5CF" w:rsidR="00B74492" w:rsidRDefault="00B74492" w:rsidP="00044498">
      <w:pPr>
        <w:rPr>
          <w:lang w:val="es-MX"/>
        </w:rPr>
      </w:pPr>
    </w:p>
    <w:p w14:paraId="24F902F3" w14:textId="02D7317B"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14FFE10B" w14:textId="77777777" w:rsidTr="00614B45">
        <w:tc>
          <w:tcPr>
            <w:tcW w:w="2001" w:type="dxa"/>
            <w:shd w:val="clear" w:color="auto" w:fill="DBDBDB" w:themeFill="accent3" w:themeFillTint="66"/>
          </w:tcPr>
          <w:p w14:paraId="7CF1CEDA"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3998E95" w14:textId="0147F90E"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74757A" w:rsidRPr="005219A9" w14:paraId="35575E1E" w14:textId="77777777" w:rsidTr="00614B45">
        <w:tc>
          <w:tcPr>
            <w:tcW w:w="2001" w:type="dxa"/>
            <w:shd w:val="clear" w:color="auto" w:fill="DBDBDB" w:themeFill="accent3" w:themeFillTint="66"/>
          </w:tcPr>
          <w:p w14:paraId="37692097"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714002B" w14:textId="77777777" w:rsidR="0074757A" w:rsidRPr="005219A9" w:rsidRDefault="0074757A" w:rsidP="00614B45">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74757A" w:rsidRPr="005219A9" w14:paraId="0351E78C" w14:textId="77777777" w:rsidTr="00614B45">
        <w:tc>
          <w:tcPr>
            <w:tcW w:w="2001" w:type="dxa"/>
            <w:shd w:val="clear" w:color="auto" w:fill="DBDBDB" w:themeFill="accent3" w:themeFillTint="66"/>
          </w:tcPr>
          <w:p w14:paraId="73C27F56"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79BE9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29</w:t>
            </w:r>
          </w:p>
        </w:tc>
      </w:tr>
      <w:tr w:rsidR="0074757A" w:rsidRPr="005219A9" w14:paraId="48BEE4A3" w14:textId="77777777" w:rsidTr="00614B45">
        <w:tc>
          <w:tcPr>
            <w:tcW w:w="2001" w:type="dxa"/>
            <w:shd w:val="clear" w:color="auto" w:fill="DBDBDB" w:themeFill="accent3" w:themeFillTint="66"/>
          </w:tcPr>
          <w:p w14:paraId="782C9EA7"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2CF60B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29</w:t>
            </w:r>
          </w:p>
        </w:tc>
      </w:tr>
      <w:tr w:rsidR="0074757A" w:rsidRPr="005219A9" w14:paraId="7695CE3A" w14:textId="77777777" w:rsidTr="00614B45">
        <w:tc>
          <w:tcPr>
            <w:tcW w:w="2001" w:type="dxa"/>
            <w:shd w:val="clear" w:color="auto" w:fill="DBDBDB" w:themeFill="accent3" w:themeFillTint="66"/>
          </w:tcPr>
          <w:p w14:paraId="5E5620F9"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93BCF8B" w14:textId="50C195C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29.</w:t>
            </w:r>
            <w:r w:rsidRPr="005219A9">
              <w:rPr>
                <w:rFonts w:ascii="Calibri" w:hAnsi="Calibri" w:cs="Book Antiqua"/>
              </w:rPr>
              <w:t>1</w:t>
            </w:r>
          </w:p>
        </w:tc>
      </w:tr>
    </w:tbl>
    <w:p w14:paraId="4A7529B6" w14:textId="79416A39" w:rsidR="0074757A" w:rsidRDefault="00BE3ED7" w:rsidP="00044498">
      <w:pPr>
        <w:rPr>
          <w:lang w:val="es-MX"/>
        </w:rPr>
      </w:pPr>
      <w:r w:rsidRPr="00AF3A47">
        <w:rPr>
          <w:noProof/>
          <w:lang w:val="es-MX"/>
        </w:rPr>
        <w:drawing>
          <wp:anchor distT="0" distB="0" distL="114300" distR="114300" simplePos="0" relativeHeight="251831296" behindDoc="0" locked="0" layoutInCell="1" allowOverlap="1" wp14:anchorId="6085D502" wp14:editId="7E8C396D">
            <wp:simplePos x="0" y="0"/>
            <wp:positionH relativeFrom="margin">
              <wp:align>center</wp:align>
            </wp:positionH>
            <wp:positionV relativeFrom="paragraph">
              <wp:posOffset>139700</wp:posOffset>
            </wp:positionV>
            <wp:extent cx="5260850" cy="2985770"/>
            <wp:effectExtent l="0" t="0" r="0" b="5080"/>
            <wp:wrapNone/>
            <wp:docPr id="80966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5183"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0850" cy="2985770"/>
                    </a:xfrm>
                    <a:prstGeom prst="rect">
                      <a:avLst/>
                    </a:prstGeom>
                  </pic:spPr>
                </pic:pic>
              </a:graphicData>
            </a:graphic>
            <wp14:sizeRelH relativeFrom="page">
              <wp14:pctWidth>0</wp14:pctWidth>
            </wp14:sizeRelH>
            <wp14:sizeRelV relativeFrom="page">
              <wp14:pctHeight>0</wp14:pctHeight>
            </wp14:sizeRelV>
          </wp:anchor>
        </w:drawing>
      </w:r>
    </w:p>
    <w:p w14:paraId="7BCBC3B6" w14:textId="07CA5C3E" w:rsidR="0074757A" w:rsidRDefault="0074757A" w:rsidP="00044498">
      <w:pPr>
        <w:rPr>
          <w:lang w:val="es-MX"/>
        </w:rPr>
      </w:pPr>
    </w:p>
    <w:p w14:paraId="2DA50A5C" w14:textId="1D461F4D" w:rsidR="0074757A" w:rsidRDefault="0074757A" w:rsidP="00044498">
      <w:pPr>
        <w:rPr>
          <w:lang w:val="es-MX"/>
        </w:rPr>
      </w:pPr>
    </w:p>
    <w:p w14:paraId="3319EDE0" w14:textId="27B1E944" w:rsidR="0074757A" w:rsidRDefault="0074757A" w:rsidP="00044498">
      <w:pPr>
        <w:rPr>
          <w:lang w:val="es-MX"/>
        </w:rPr>
      </w:pPr>
    </w:p>
    <w:p w14:paraId="73AF7497" w14:textId="6F8D90B6" w:rsidR="0074757A" w:rsidRDefault="0074757A" w:rsidP="00044498">
      <w:pPr>
        <w:rPr>
          <w:lang w:val="es-MX"/>
        </w:rPr>
      </w:pPr>
    </w:p>
    <w:p w14:paraId="2AA5BE43" w14:textId="77777777" w:rsidR="0074757A" w:rsidRDefault="0074757A" w:rsidP="00044498">
      <w:pPr>
        <w:rPr>
          <w:lang w:val="es-MX"/>
        </w:rPr>
      </w:pPr>
    </w:p>
    <w:p w14:paraId="73C456F5" w14:textId="6FCC31C1" w:rsidR="0074757A" w:rsidRDefault="0074757A" w:rsidP="00044498">
      <w:pPr>
        <w:rPr>
          <w:lang w:val="es-MX"/>
        </w:rPr>
      </w:pPr>
    </w:p>
    <w:p w14:paraId="5ED730BA" w14:textId="77777777" w:rsidR="0074757A" w:rsidRDefault="0074757A" w:rsidP="00044498">
      <w:pPr>
        <w:rPr>
          <w:lang w:val="es-MX"/>
        </w:rPr>
      </w:pPr>
    </w:p>
    <w:p w14:paraId="2D576990" w14:textId="77777777" w:rsidR="0074757A" w:rsidRDefault="0074757A" w:rsidP="00044498">
      <w:pPr>
        <w:rPr>
          <w:lang w:val="es-MX"/>
        </w:rPr>
      </w:pPr>
    </w:p>
    <w:p w14:paraId="0A740ED7" w14:textId="77777777" w:rsidR="0074757A" w:rsidRDefault="0074757A" w:rsidP="00044498">
      <w:pPr>
        <w:rPr>
          <w:lang w:val="es-MX"/>
        </w:rPr>
      </w:pPr>
    </w:p>
    <w:p w14:paraId="79404494" w14:textId="77777777" w:rsidR="0074757A" w:rsidRDefault="0074757A" w:rsidP="00044498">
      <w:pPr>
        <w:rPr>
          <w:lang w:val="es-MX"/>
        </w:rPr>
      </w:pPr>
    </w:p>
    <w:p w14:paraId="12CD97AC" w14:textId="77777777" w:rsidR="0074757A" w:rsidRDefault="0074757A" w:rsidP="00044498">
      <w:pPr>
        <w:rPr>
          <w:lang w:val="es-MX"/>
        </w:rPr>
      </w:pPr>
    </w:p>
    <w:p w14:paraId="62251D41" w14:textId="77777777" w:rsidR="0074757A" w:rsidRDefault="0074757A" w:rsidP="00044498">
      <w:pPr>
        <w:rPr>
          <w:lang w:val="es-MX"/>
        </w:rPr>
      </w:pPr>
    </w:p>
    <w:p w14:paraId="68073441" w14:textId="77777777" w:rsidR="0074757A" w:rsidRDefault="0074757A" w:rsidP="00044498">
      <w:pPr>
        <w:rPr>
          <w:lang w:val="es-MX"/>
        </w:rPr>
      </w:pPr>
    </w:p>
    <w:p w14:paraId="4B030516" w14:textId="77777777" w:rsidR="0074757A" w:rsidRDefault="0074757A" w:rsidP="00044498">
      <w:pPr>
        <w:rPr>
          <w:lang w:val="es-MX"/>
        </w:rPr>
      </w:pPr>
    </w:p>
    <w:p w14:paraId="4DC17819" w14:textId="77777777" w:rsidR="0074757A" w:rsidRDefault="0074757A" w:rsidP="00044498">
      <w:pPr>
        <w:rPr>
          <w:lang w:val="es-MX"/>
        </w:rPr>
      </w:pPr>
    </w:p>
    <w:p w14:paraId="3AEF6F0B" w14:textId="77777777" w:rsidR="00796E09" w:rsidRDefault="00796E09" w:rsidP="00044498">
      <w:pPr>
        <w:rPr>
          <w:lang w:val="es-MX"/>
        </w:rPr>
      </w:pPr>
    </w:p>
    <w:p w14:paraId="30CEACBE" w14:textId="77777777" w:rsidR="00796E09" w:rsidRDefault="00796E09" w:rsidP="00044498">
      <w:pPr>
        <w:rPr>
          <w:lang w:val="es-MX"/>
        </w:rPr>
      </w:pPr>
    </w:p>
    <w:p w14:paraId="7A239179" w14:textId="7B89D470" w:rsidR="00796E09" w:rsidRDefault="00796E09"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4AB1EB36" w14:textId="77777777" w:rsidTr="009B670D">
        <w:tc>
          <w:tcPr>
            <w:tcW w:w="2001" w:type="dxa"/>
            <w:shd w:val="clear" w:color="auto" w:fill="DBDBDB" w:themeFill="accent3" w:themeFillTint="66"/>
          </w:tcPr>
          <w:p w14:paraId="3AF04D25"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CC464E"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FF5816" w:rsidRPr="005219A9" w14:paraId="440F0967" w14:textId="77777777" w:rsidTr="009B670D">
        <w:tc>
          <w:tcPr>
            <w:tcW w:w="2001" w:type="dxa"/>
            <w:shd w:val="clear" w:color="auto" w:fill="DBDBDB" w:themeFill="accent3" w:themeFillTint="66"/>
          </w:tcPr>
          <w:p w14:paraId="26995E65"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64C7121F" w14:textId="77777777" w:rsidR="00FF5816" w:rsidRPr="005219A9" w:rsidRDefault="00FF5816" w:rsidP="009B670D">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FF5816" w:rsidRPr="005219A9" w14:paraId="2F33F9EC" w14:textId="77777777" w:rsidTr="009B670D">
        <w:tc>
          <w:tcPr>
            <w:tcW w:w="2001" w:type="dxa"/>
            <w:shd w:val="clear" w:color="auto" w:fill="DBDBDB" w:themeFill="accent3" w:themeFillTint="66"/>
          </w:tcPr>
          <w:p w14:paraId="0FE87B9A"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DA8BD9" w14:textId="6DA74F47"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29</w:t>
            </w:r>
          </w:p>
        </w:tc>
      </w:tr>
      <w:tr w:rsidR="00FF5816" w:rsidRPr="005219A9" w14:paraId="67850C8D" w14:textId="77777777" w:rsidTr="009B670D">
        <w:tc>
          <w:tcPr>
            <w:tcW w:w="2001" w:type="dxa"/>
            <w:shd w:val="clear" w:color="auto" w:fill="DBDBDB" w:themeFill="accent3" w:themeFillTint="66"/>
          </w:tcPr>
          <w:p w14:paraId="78079066"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53B85B3" w14:textId="2D83F402"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29</w:t>
            </w:r>
          </w:p>
        </w:tc>
      </w:tr>
      <w:tr w:rsidR="00FF5816" w:rsidRPr="005219A9" w14:paraId="6E8308C0" w14:textId="77777777" w:rsidTr="009B670D">
        <w:tc>
          <w:tcPr>
            <w:tcW w:w="2001" w:type="dxa"/>
            <w:shd w:val="clear" w:color="auto" w:fill="DBDBDB" w:themeFill="accent3" w:themeFillTint="66"/>
          </w:tcPr>
          <w:p w14:paraId="763F65F8"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7937D8BF" w14:textId="25628707"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29.2</w:t>
            </w:r>
          </w:p>
        </w:tc>
      </w:tr>
    </w:tbl>
    <w:p w14:paraId="13882867" w14:textId="7188DC78" w:rsidR="00796E09" w:rsidRDefault="00796E09" w:rsidP="00044498">
      <w:pPr>
        <w:rPr>
          <w:lang w:val="es-MX"/>
        </w:rPr>
      </w:pPr>
    </w:p>
    <w:p w14:paraId="781F5927" w14:textId="59F86118" w:rsidR="00796E09" w:rsidRDefault="00BE3ED7" w:rsidP="00044498">
      <w:pPr>
        <w:rPr>
          <w:lang w:val="es-MX"/>
        </w:rPr>
      </w:pPr>
      <w:r w:rsidRPr="00BE3ED7">
        <w:rPr>
          <w:noProof/>
          <w:lang w:val="es-MX"/>
        </w:rPr>
        <w:drawing>
          <wp:anchor distT="0" distB="0" distL="114300" distR="114300" simplePos="0" relativeHeight="251865088" behindDoc="0" locked="0" layoutInCell="1" allowOverlap="1" wp14:anchorId="0A0C97FB" wp14:editId="557433B2">
            <wp:simplePos x="0" y="0"/>
            <wp:positionH relativeFrom="margin">
              <wp:align>center</wp:align>
            </wp:positionH>
            <wp:positionV relativeFrom="paragraph">
              <wp:posOffset>33020</wp:posOffset>
            </wp:positionV>
            <wp:extent cx="5276215" cy="2985770"/>
            <wp:effectExtent l="0" t="0" r="635" b="5080"/>
            <wp:wrapNone/>
            <wp:docPr id="56690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482"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985770"/>
                    </a:xfrm>
                    <a:prstGeom prst="rect">
                      <a:avLst/>
                    </a:prstGeom>
                  </pic:spPr>
                </pic:pic>
              </a:graphicData>
            </a:graphic>
            <wp14:sizeRelH relativeFrom="page">
              <wp14:pctWidth>0</wp14:pctWidth>
            </wp14:sizeRelH>
            <wp14:sizeRelV relativeFrom="page">
              <wp14:pctHeight>0</wp14:pctHeight>
            </wp14:sizeRelV>
          </wp:anchor>
        </w:drawing>
      </w:r>
    </w:p>
    <w:p w14:paraId="1A77BA20" w14:textId="01AE4FF7" w:rsidR="00796E09" w:rsidRDefault="00796E09" w:rsidP="00044498">
      <w:pPr>
        <w:rPr>
          <w:lang w:val="es-MX"/>
        </w:rPr>
      </w:pPr>
    </w:p>
    <w:p w14:paraId="7C64FAEF" w14:textId="3CB81E75" w:rsidR="00796E09" w:rsidRDefault="00796E09" w:rsidP="00044498">
      <w:pPr>
        <w:rPr>
          <w:lang w:val="es-MX"/>
        </w:rPr>
      </w:pPr>
    </w:p>
    <w:p w14:paraId="7500FF72" w14:textId="2CF86E6A" w:rsidR="00796E09" w:rsidRDefault="00796E09" w:rsidP="00044498">
      <w:pPr>
        <w:rPr>
          <w:lang w:val="es-MX"/>
        </w:rPr>
      </w:pPr>
    </w:p>
    <w:p w14:paraId="48522A87" w14:textId="2B092B9B" w:rsidR="00796E09" w:rsidRDefault="00796E09" w:rsidP="00044498">
      <w:pPr>
        <w:rPr>
          <w:lang w:val="es-MX"/>
        </w:rPr>
      </w:pPr>
    </w:p>
    <w:p w14:paraId="2434AA5B" w14:textId="7EF02CEE" w:rsidR="00796E09" w:rsidRDefault="00796E09" w:rsidP="00044498">
      <w:pPr>
        <w:rPr>
          <w:lang w:val="es-MX"/>
        </w:rPr>
      </w:pPr>
    </w:p>
    <w:p w14:paraId="05824135" w14:textId="36B0F162" w:rsidR="00796E09" w:rsidRDefault="00796E09" w:rsidP="00044498">
      <w:pPr>
        <w:rPr>
          <w:lang w:val="es-MX"/>
        </w:rPr>
      </w:pPr>
    </w:p>
    <w:p w14:paraId="7DCC99E8" w14:textId="54D02A34" w:rsidR="00796E09" w:rsidRDefault="00796E09" w:rsidP="00044498">
      <w:pPr>
        <w:rPr>
          <w:lang w:val="es-MX"/>
        </w:rPr>
      </w:pPr>
    </w:p>
    <w:p w14:paraId="08AFA3E3" w14:textId="41D2529B" w:rsidR="00796E09" w:rsidRDefault="00796E09" w:rsidP="00044498">
      <w:pPr>
        <w:rPr>
          <w:lang w:val="es-MX"/>
        </w:rPr>
      </w:pPr>
    </w:p>
    <w:p w14:paraId="0746260F" w14:textId="77777777" w:rsidR="00796E09" w:rsidRDefault="00796E09" w:rsidP="00044498">
      <w:pPr>
        <w:rPr>
          <w:lang w:val="es-MX"/>
        </w:rPr>
      </w:pPr>
    </w:p>
    <w:p w14:paraId="023EAF2E" w14:textId="77777777" w:rsidR="00796E09" w:rsidRDefault="00796E09" w:rsidP="00044498">
      <w:pPr>
        <w:rPr>
          <w:lang w:val="es-MX"/>
        </w:rPr>
      </w:pPr>
    </w:p>
    <w:p w14:paraId="725B2292" w14:textId="77777777" w:rsidR="00796E09" w:rsidRDefault="00796E09" w:rsidP="00044498">
      <w:pPr>
        <w:rPr>
          <w:lang w:val="es-MX"/>
        </w:rPr>
      </w:pPr>
    </w:p>
    <w:p w14:paraId="113A6905" w14:textId="77777777" w:rsidR="00796E09" w:rsidRDefault="00796E09" w:rsidP="00044498">
      <w:pPr>
        <w:rPr>
          <w:lang w:val="es-MX"/>
        </w:rPr>
      </w:pPr>
    </w:p>
    <w:p w14:paraId="6AB92F10" w14:textId="77777777" w:rsidR="00796E09" w:rsidRDefault="00796E09" w:rsidP="00044498">
      <w:pPr>
        <w:rPr>
          <w:lang w:val="es-MX"/>
        </w:rPr>
      </w:pPr>
    </w:p>
    <w:p w14:paraId="6CE39891" w14:textId="7FDD341E" w:rsidR="00796E09" w:rsidRDefault="00796E09" w:rsidP="00044498">
      <w:pPr>
        <w:rPr>
          <w:lang w:val="es-MX"/>
        </w:rPr>
      </w:pPr>
    </w:p>
    <w:p w14:paraId="0C441436" w14:textId="77777777" w:rsidR="00796E09" w:rsidRDefault="00796E09" w:rsidP="00044498">
      <w:pPr>
        <w:rPr>
          <w:lang w:val="es-MX"/>
        </w:rPr>
      </w:pPr>
    </w:p>
    <w:p w14:paraId="5756E4A2" w14:textId="77777777" w:rsidR="00796E09" w:rsidRDefault="00796E09" w:rsidP="00044498">
      <w:pPr>
        <w:rPr>
          <w:lang w:val="es-MX"/>
        </w:rPr>
      </w:pPr>
    </w:p>
    <w:p w14:paraId="541AFED1" w14:textId="77777777" w:rsidR="0074757A" w:rsidRDefault="0074757A" w:rsidP="00044498">
      <w:pPr>
        <w:rPr>
          <w:lang w:val="es-MX"/>
        </w:rPr>
      </w:pPr>
    </w:p>
    <w:p w14:paraId="1D648EBD" w14:textId="03480F1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571D7E40" w14:textId="77777777" w:rsidTr="00614B45">
        <w:tc>
          <w:tcPr>
            <w:tcW w:w="2001" w:type="dxa"/>
            <w:shd w:val="clear" w:color="auto" w:fill="DBDBDB" w:themeFill="accent3" w:themeFillTint="66"/>
          </w:tcPr>
          <w:p w14:paraId="7A060FC9"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598846F" w14:textId="3A35322D"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74757A" w:rsidRPr="005219A9" w14:paraId="600A228A" w14:textId="77777777" w:rsidTr="00614B45">
        <w:tc>
          <w:tcPr>
            <w:tcW w:w="2001" w:type="dxa"/>
            <w:shd w:val="clear" w:color="auto" w:fill="DBDBDB" w:themeFill="accent3" w:themeFillTint="66"/>
          </w:tcPr>
          <w:p w14:paraId="2181349E"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74CC634B" w14:textId="4F2C7D72" w:rsidR="0074757A" w:rsidRPr="005219A9" w:rsidRDefault="0074757A" w:rsidP="00614B45">
            <w:pPr>
              <w:spacing w:line="259" w:lineRule="auto"/>
              <w:rPr>
                <w:rFonts w:ascii="Calibri" w:hAnsi="Calibri" w:cs="Book Antiqua"/>
              </w:rPr>
            </w:pPr>
            <w:r w:rsidRPr="00494FE5">
              <w:rPr>
                <w:rFonts w:ascii="Calibri" w:hAnsi="Calibri" w:cs="Book Antiqua"/>
              </w:rPr>
              <w:t>Registrar usuarios</w:t>
            </w:r>
          </w:p>
        </w:tc>
      </w:tr>
      <w:tr w:rsidR="0074757A" w:rsidRPr="005219A9" w14:paraId="39E43989" w14:textId="77777777" w:rsidTr="00614B45">
        <w:tc>
          <w:tcPr>
            <w:tcW w:w="2001" w:type="dxa"/>
            <w:shd w:val="clear" w:color="auto" w:fill="DBDBDB" w:themeFill="accent3" w:themeFillTint="66"/>
          </w:tcPr>
          <w:p w14:paraId="7FDBF05B"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3A0C6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30</w:t>
            </w:r>
          </w:p>
        </w:tc>
      </w:tr>
      <w:tr w:rsidR="0074757A" w:rsidRPr="005219A9" w14:paraId="5967D2F7" w14:textId="77777777" w:rsidTr="00614B45">
        <w:tc>
          <w:tcPr>
            <w:tcW w:w="2001" w:type="dxa"/>
            <w:shd w:val="clear" w:color="auto" w:fill="DBDBDB" w:themeFill="accent3" w:themeFillTint="66"/>
          </w:tcPr>
          <w:p w14:paraId="0380142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91549C" w14:textId="0F22DE7F"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30</w:t>
            </w:r>
          </w:p>
        </w:tc>
      </w:tr>
      <w:tr w:rsidR="0074757A" w:rsidRPr="005219A9" w14:paraId="5064D3AA" w14:textId="77777777" w:rsidTr="00614B45">
        <w:tc>
          <w:tcPr>
            <w:tcW w:w="2001" w:type="dxa"/>
            <w:shd w:val="clear" w:color="auto" w:fill="DBDBDB" w:themeFill="accent3" w:themeFillTint="66"/>
          </w:tcPr>
          <w:p w14:paraId="7F1535F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6BC3C4E1" w14:textId="68F52122"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30.</w:t>
            </w:r>
            <w:r w:rsidRPr="005219A9">
              <w:rPr>
                <w:rFonts w:ascii="Calibri" w:hAnsi="Calibri" w:cs="Book Antiqua"/>
              </w:rPr>
              <w:t>1</w:t>
            </w:r>
          </w:p>
        </w:tc>
      </w:tr>
    </w:tbl>
    <w:p w14:paraId="5652B219" w14:textId="42A9309E" w:rsidR="0074757A" w:rsidRDefault="00622899" w:rsidP="00044498">
      <w:pPr>
        <w:rPr>
          <w:lang w:val="es-MX"/>
        </w:rPr>
      </w:pPr>
      <w:r w:rsidRPr="00DD7400">
        <w:rPr>
          <w:noProof/>
        </w:rPr>
        <w:drawing>
          <wp:anchor distT="0" distB="0" distL="114300" distR="114300" simplePos="0" relativeHeight="251802624" behindDoc="0" locked="0" layoutInCell="1" allowOverlap="1" wp14:anchorId="540792CE" wp14:editId="22E32196">
            <wp:simplePos x="0" y="0"/>
            <wp:positionH relativeFrom="margin">
              <wp:posOffset>364490</wp:posOffset>
            </wp:positionH>
            <wp:positionV relativeFrom="paragraph">
              <wp:posOffset>132080</wp:posOffset>
            </wp:positionV>
            <wp:extent cx="5383530" cy="3055620"/>
            <wp:effectExtent l="0" t="0" r="7620" b="0"/>
            <wp:wrapNone/>
            <wp:docPr id="1570229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9476" name="Imagen 1" descr="Interfaz de usuario gráfica, Aplicación&#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83530" cy="3055620"/>
                    </a:xfrm>
                    <a:prstGeom prst="rect">
                      <a:avLst/>
                    </a:prstGeom>
                  </pic:spPr>
                </pic:pic>
              </a:graphicData>
            </a:graphic>
            <wp14:sizeRelH relativeFrom="page">
              <wp14:pctWidth>0</wp14:pctWidth>
            </wp14:sizeRelH>
            <wp14:sizeRelV relativeFrom="page">
              <wp14:pctHeight>0</wp14:pctHeight>
            </wp14:sizeRelV>
          </wp:anchor>
        </w:drawing>
      </w:r>
    </w:p>
    <w:p w14:paraId="7CC88B00" w14:textId="372C89A4" w:rsidR="0074757A" w:rsidRDefault="0074757A" w:rsidP="00044498">
      <w:pPr>
        <w:rPr>
          <w:lang w:val="es-MX"/>
        </w:rPr>
      </w:pPr>
    </w:p>
    <w:p w14:paraId="17A2D981" w14:textId="29B782E7" w:rsidR="0074757A" w:rsidRDefault="0074757A" w:rsidP="00044498">
      <w:pPr>
        <w:rPr>
          <w:lang w:val="es-MX"/>
        </w:rPr>
      </w:pPr>
    </w:p>
    <w:p w14:paraId="6AC118F3" w14:textId="4A7650E1" w:rsidR="0074757A" w:rsidRDefault="0074757A" w:rsidP="00044498">
      <w:pPr>
        <w:rPr>
          <w:lang w:val="es-MX"/>
        </w:rPr>
      </w:pPr>
    </w:p>
    <w:p w14:paraId="1A257A3B" w14:textId="47B9CF36" w:rsidR="0074757A" w:rsidRDefault="0074757A" w:rsidP="00044498">
      <w:pPr>
        <w:rPr>
          <w:lang w:val="es-MX"/>
        </w:rPr>
      </w:pPr>
    </w:p>
    <w:p w14:paraId="5C4E5034" w14:textId="77777777" w:rsidR="0074757A" w:rsidRDefault="0074757A" w:rsidP="00044498">
      <w:pPr>
        <w:rPr>
          <w:lang w:val="es-MX"/>
        </w:rPr>
      </w:pPr>
    </w:p>
    <w:p w14:paraId="7FA977C7" w14:textId="77777777" w:rsidR="0074757A" w:rsidRDefault="0074757A" w:rsidP="00044498">
      <w:pPr>
        <w:rPr>
          <w:lang w:val="es-MX"/>
        </w:rPr>
      </w:pPr>
    </w:p>
    <w:p w14:paraId="7819A391" w14:textId="254728E1" w:rsidR="0074757A" w:rsidRDefault="0074757A" w:rsidP="00044498">
      <w:pPr>
        <w:rPr>
          <w:lang w:val="es-MX"/>
        </w:rPr>
      </w:pPr>
    </w:p>
    <w:p w14:paraId="7264D323" w14:textId="77777777" w:rsidR="0074757A" w:rsidRDefault="0074757A" w:rsidP="00044498">
      <w:pPr>
        <w:rPr>
          <w:lang w:val="es-MX"/>
        </w:rPr>
      </w:pPr>
    </w:p>
    <w:p w14:paraId="547C541D" w14:textId="77777777" w:rsidR="0074757A" w:rsidRDefault="0074757A" w:rsidP="00044498">
      <w:pPr>
        <w:rPr>
          <w:lang w:val="es-MX"/>
        </w:rPr>
      </w:pPr>
    </w:p>
    <w:p w14:paraId="4B25DE80" w14:textId="77777777" w:rsidR="0074757A" w:rsidRDefault="0074757A" w:rsidP="00044498">
      <w:pPr>
        <w:rPr>
          <w:lang w:val="es-MX"/>
        </w:rPr>
      </w:pPr>
    </w:p>
    <w:p w14:paraId="507F5AE7" w14:textId="77777777" w:rsidR="0074757A" w:rsidRDefault="0074757A" w:rsidP="00044498">
      <w:pPr>
        <w:rPr>
          <w:lang w:val="es-MX"/>
        </w:rPr>
      </w:pPr>
    </w:p>
    <w:p w14:paraId="68D4CE60" w14:textId="386F7B8C" w:rsidR="0074757A" w:rsidRDefault="0074757A" w:rsidP="00044498">
      <w:pPr>
        <w:rPr>
          <w:lang w:val="es-MX"/>
        </w:rPr>
      </w:pPr>
    </w:p>
    <w:p w14:paraId="2073765D" w14:textId="77777777" w:rsidR="0074757A" w:rsidRDefault="0074757A" w:rsidP="00044498">
      <w:pPr>
        <w:rPr>
          <w:lang w:val="es-MX"/>
        </w:rPr>
      </w:pPr>
    </w:p>
    <w:p w14:paraId="2E5C2F3E" w14:textId="77777777" w:rsidR="0074757A" w:rsidRDefault="0074757A" w:rsidP="00044498">
      <w:pPr>
        <w:rPr>
          <w:lang w:val="es-MX"/>
        </w:rPr>
      </w:pPr>
    </w:p>
    <w:p w14:paraId="3D7E4B67" w14:textId="77777777" w:rsidR="0074757A" w:rsidRDefault="0074757A" w:rsidP="00044498">
      <w:pPr>
        <w:rPr>
          <w:lang w:val="es-MX"/>
        </w:rPr>
      </w:pPr>
    </w:p>
    <w:p w14:paraId="21A13ED1" w14:textId="77777777" w:rsidR="0074757A" w:rsidRDefault="0074757A" w:rsidP="00044498">
      <w:pPr>
        <w:rPr>
          <w:lang w:val="es-MX"/>
        </w:rPr>
      </w:pPr>
    </w:p>
    <w:p w14:paraId="36F5A311" w14:textId="77777777" w:rsidR="0074757A" w:rsidRDefault="0074757A" w:rsidP="00044498">
      <w:pPr>
        <w:rPr>
          <w:lang w:val="es-MX"/>
        </w:rPr>
      </w:pPr>
    </w:p>
    <w:p w14:paraId="4F1D4207" w14:textId="1D1A3BF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22899" w:rsidRPr="005219A9" w14:paraId="3F74475E" w14:textId="77777777" w:rsidTr="00493BBB">
        <w:tc>
          <w:tcPr>
            <w:tcW w:w="2001" w:type="dxa"/>
            <w:shd w:val="clear" w:color="auto" w:fill="DBDBDB" w:themeFill="accent3" w:themeFillTint="66"/>
          </w:tcPr>
          <w:p w14:paraId="2EA8B7E7" w14:textId="77777777" w:rsidR="00622899" w:rsidRPr="005219A9" w:rsidRDefault="00622899"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9A3E426" w14:textId="334D84EC" w:rsidR="00622899" w:rsidRPr="005219A9" w:rsidRDefault="00622899" w:rsidP="00493BBB">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622899" w:rsidRPr="005219A9" w14:paraId="62958033" w14:textId="77777777" w:rsidTr="00493BBB">
        <w:tc>
          <w:tcPr>
            <w:tcW w:w="2001" w:type="dxa"/>
            <w:shd w:val="clear" w:color="auto" w:fill="DBDBDB" w:themeFill="accent3" w:themeFillTint="66"/>
          </w:tcPr>
          <w:p w14:paraId="6AE2B883" w14:textId="77777777" w:rsidR="00622899" w:rsidRPr="005219A9" w:rsidRDefault="00622899" w:rsidP="00493BBB">
            <w:pPr>
              <w:rPr>
                <w:rFonts w:ascii="Calibri" w:hAnsi="Calibri" w:cs="Book Antiqua"/>
                <w:b/>
                <w:bCs/>
              </w:rPr>
            </w:pPr>
            <w:r w:rsidRPr="005219A9">
              <w:rPr>
                <w:rFonts w:ascii="Calibri" w:hAnsi="Calibri" w:cs="Book Antiqua"/>
                <w:b/>
                <w:bCs/>
              </w:rPr>
              <w:t>Descripción:</w:t>
            </w:r>
          </w:p>
        </w:tc>
        <w:tc>
          <w:tcPr>
            <w:tcW w:w="5087" w:type="dxa"/>
          </w:tcPr>
          <w:p w14:paraId="16CD71DA" w14:textId="5BB92E8A" w:rsidR="00622899" w:rsidRPr="005219A9" w:rsidRDefault="00622899" w:rsidP="00493BBB">
            <w:pPr>
              <w:spacing w:line="259" w:lineRule="auto"/>
              <w:rPr>
                <w:rFonts w:ascii="Calibri" w:hAnsi="Calibri" w:cs="Book Antiqua"/>
              </w:rPr>
            </w:pPr>
            <w:r w:rsidRPr="00494FE5">
              <w:rPr>
                <w:rFonts w:ascii="Calibri" w:hAnsi="Calibri" w:cs="Book Antiqua"/>
              </w:rPr>
              <w:t>Registrar usuarios</w:t>
            </w:r>
          </w:p>
        </w:tc>
      </w:tr>
      <w:tr w:rsidR="00622899" w:rsidRPr="005219A9" w14:paraId="55A88D84" w14:textId="77777777" w:rsidTr="00493BBB">
        <w:tc>
          <w:tcPr>
            <w:tcW w:w="2001" w:type="dxa"/>
            <w:shd w:val="clear" w:color="auto" w:fill="DBDBDB" w:themeFill="accent3" w:themeFillTint="66"/>
          </w:tcPr>
          <w:p w14:paraId="1C6413B9" w14:textId="77777777" w:rsidR="00622899" w:rsidRPr="005219A9" w:rsidRDefault="00622899"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65568F6" w14:textId="77777777" w:rsidR="00622899" w:rsidRPr="005219A9" w:rsidRDefault="00622899" w:rsidP="00493BBB">
            <w:pPr>
              <w:rPr>
                <w:rFonts w:ascii="Calibri" w:hAnsi="Calibri" w:cs="Book Antiqua"/>
              </w:rPr>
            </w:pPr>
            <w:r w:rsidRPr="005219A9">
              <w:rPr>
                <w:rFonts w:ascii="Calibri" w:hAnsi="Calibri" w:cs="Book Antiqua"/>
              </w:rPr>
              <w:t>RF-</w:t>
            </w:r>
            <w:r>
              <w:rPr>
                <w:rFonts w:ascii="Calibri" w:hAnsi="Calibri" w:cs="Book Antiqua"/>
              </w:rPr>
              <w:t>30</w:t>
            </w:r>
          </w:p>
        </w:tc>
      </w:tr>
      <w:tr w:rsidR="00622899" w:rsidRPr="005219A9" w14:paraId="7077F65C" w14:textId="77777777" w:rsidTr="00493BBB">
        <w:tc>
          <w:tcPr>
            <w:tcW w:w="2001" w:type="dxa"/>
            <w:shd w:val="clear" w:color="auto" w:fill="DBDBDB" w:themeFill="accent3" w:themeFillTint="66"/>
          </w:tcPr>
          <w:p w14:paraId="3E49ED3A" w14:textId="77777777" w:rsidR="00622899" w:rsidRPr="005219A9" w:rsidRDefault="00622899" w:rsidP="00493BBB">
            <w:pPr>
              <w:rPr>
                <w:rFonts w:ascii="Calibri" w:hAnsi="Calibri" w:cs="Book Antiqua"/>
                <w:b/>
                <w:bCs/>
              </w:rPr>
            </w:pPr>
            <w:r w:rsidRPr="005219A9">
              <w:rPr>
                <w:rFonts w:ascii="Calibri" w:hAnsi="Calibri" w:cs="Book Antiqua"/>
                <w:b/>
                <w:bCs/>
              </w:rPr>
              <w:t>CU asociados:</w:t>
            </w:r>
          </w:p>
        </w:tc>
        <w:tc>
          <w:tcPr>
            <w:tcW w:w="5087" w:type="dxa"/>
          </w:tcPr>
          <w:p w14:paraId="351E8F9B" w14:textId="2638D48C" w:rsidR="00622899" w:rsidRPr="005219A9" w:rsidRDefault="00622899" w:rsidP="00493BBB">
            <w:pPr>
              <w:rPr>
                <w:rFonts w:ascii="Calibri" w:hAnsi="Calibri" w:cs="Book Antiqua"/>
              </w:rPr>
            </w:pPr>
            <w:r w:rsidRPr="005219A9">
              <w:rPr>
                <w:rFonts w:ascii="Calibri" w:hAnsi="Calibri" w:cs="Book Antiqua"/>
              </w:rPr>
              <w:t>CU-</w:t>
            </w:r>
            <w:r>
              <w:rPr>
                <w:rFonts w:ascii="Calibri" w:hAnsi="Calibri" w:cs="Book Antiqua"/>
              </w:rPr>
              <w:t>30</w:t>
            </w:r>
          </w:p>
        </w:tc>
      </w:tr>
      <w:tr w:rsidR="00622899" w:rsidRPr="005219A9" w14:paraId="17ACA1AB" w14:textId="77777777" w:rsidTr="00493BBB">
        <w:tc>
          <w:tcPr>
            <w:tcW w:w="2001" w:type="dxa"/>
            <w:shd w:val="clear" w:color="auto" w:fill="DBDBDB" w:themeFill="accent3" w:themeFillTint="66"/>
          </w:tcPr>
          <w:p w14:paraId="45332B72" w14:textId="77777777" w:rsidR="00622899" w:rsidRPr="005219A9" w:rsidRDefault="00622899" w:rsidP="00493BBB">
            <w:pPr>
              <w:rPr>
                <w:rFonts w:ascii="Calibri" w:hAnsi="Calibri" w:cs="Book Antiqua"/>
                <w:b/>
                <w:bCs/>
              </w:rPr>
            </w:pPr>
            <w:r w:rsidRPr="005219A9">
              <w:rPr>
                <w:rFonts w:ascii="Calibri" w:hAnsi="Calibri" w:cs="Book Antiqua"/>
                <w:b/>
                <w:bCs/>
              </w:rPr>
              <w:t>Esc. Asociados:</w:t>
            </w:r>
          </w:p>
        </w:tc>
        <w:tc>
          <w:tcPr>
            <w:tcW w:w="5087" w:type="dxa"/>
          </w:tcPr>
          <w:p w14:paraId="5716905A" w14:textId="1D254938" w:rsidR="00622899" w:rsidRPr="005219A9" w:rsidRDefault="00622899" w:rsidP="00493BBB">
            <w:pPr>
              <w:rPr>
                <w:rFonts w:ascii="Calibri" w:hAnsi="Calibri" w:cs="Book Antiqua"/>
              </w:rPr>
            </w:pPr>
            <w:r w:rsidRPr="005219A9">
              <w:rPr>
                <w:rFonts w:ascii="Calibri" w:hAnsi="Calibri" w:cs="Book Antiqua"/>
              </w:rPr>
              <w:t>ES-</w:t>
            </w:r>
            <w:r>
              <w:rPr>
                <w:rFonts w:ascii="Calibri" w:hAnsi="Calibri" w:cs="Book Antiqua"/>
              </w:rPr>
              <w:t>30.5</w:t>
            </w:r>
          </w:p>
        </w:tc>
      </w:tr>
    </w:tbl>
    <w:p w14:paraId="754C7DC7" w14:textId="049C0D1A" w:rsidR="0074757A" w:rsidRDefault="0074757A" w:rsidP="00044498">
      <w:pPr>
        <w:rPr>
          <w:lang w:val="es-MX"/>
        </w:rPr>
      </w:pPr>
    </w:p>
    <w:p w14:paraId="29B2A2FE" w14:textId="385AC08D" w:rsidR="0074757A" w:rsidRDefault="00622899" w:rsidP="00044498">
      <w:pPr>
        <w:rPr>
          <w:lang w:val="es-MX"/>
        </w:rPr>
      </w:pPr>
      <w:r w:rsidRPr="00622899">
        <w:rPr>
          <w:noProof/>
          <w:lang w:val="es-MX"/>
        </w:rPr>
        <w:drawing>
          <wp:anchor distT="0" distB="0" distL="114300" distR="114300" simplePos="0" relativeHeight="251866112" behindDoc="0" locked="0" layoutInCell="1" allowOverlap="1" wp14:anchorId="03C57154" wp14:editId="1F79E8C2">
            <wp:simplePos x="0" y="0"/>
            <wp:positionH relativeFrom="margin">
              <wp:align>center</wp:align>
            </wp:positionH>
            <wp:positionV relativeFrom="paragraph">
              <wp:posOffset>10160</wp:posOffset>
            </wp:positionV>
            <wp:extent cx="5364480" cy="3032760"/>
            <wp:effectExtent l="0" t="0" r="7620" b="0"/>
            <wp:wrapNone/>
            <wp:docPr id="1878662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2858"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64480" cy="3032760"/>
                    </a:xfrm>
                    <a:prstGeom prst="rect">
                      <a:avLst/>
                    </a:prstGeom>
                  </pic:spPr>
                </pic:pic>
              </a:graphicData>
            </a:graphic>
            <wp14:sizeRelH relativeFrom="page">
              <wp14:pctWidth>0</wp14:pctWidth>
            </wp14:sizeRelH>
            <wp14:sizeRelV relativeFrom="page">
              <wp14:pctHeight>0</wp14:pctHeight>
            </wp14:sizeRelV>
          </wp:anchor>
        </w:drawing>
      </w:r>
    </w:p>
    <w:p w14:paraId="034AB636" w14:textId="77777777" w:rsidR="0074757A" w:rsidRDefault="0074757A" w:rsidP="00044498">
      <w:pPr>
        <w:rPr>
          <w:lang w:val="es-MX"/>
        </w:rPr>
      </w:pPr>
    </w:p>
    <w:p w14:paraId="0CEA1060" w14:textId="368F21CC" w:rsidR="0074757A" w:rsidRDefault="0074757A" w:rsidP="00044498">
      <w:pPr>
        <w:rPr>
          <w:lang w:val="es-MX"/>
        </w:rPr>
      </w:pPr>
    </w:p>
    <w:p w14:paraId="5AAF1DA9" w14:textId="4DEF519B" w:rsidR="0074757A" w:rsidRDefault="0074757A" w:rsidP="00044498">
      <w:pPr>
        <w:rPr>
          <w:lang w:val="es-MX"/>
        </w:rPr>
      </w:pPr>
    </w:p>
    <w:p w14:paraId="41E4E955" w14:textId="5F1ECB45" w:rsidR="0074757A" w:rsidRDefault="0074757A" w:rsidP="00044498">
      <w:pPr>
        <w:rPr>
          <w:lang w:val="es-MX"/>
        </w:rPr>
      </w:pPr>
    </w:p>
    <w:p w14:paraId="50E2B143" w14:textId="15E8DBED" w:rsidR="0074757A" w:rsidRDefault="0074757A" w:rsidP="00044498">
      <w:pPr>
        <w:rPr>
          <w:lang w:val="es-MX"/>
        </w:rPr>
      </w:pPr>
    </w:p>
    <w:p w14:paraId="4426178F" w14:textId="77777777" w:rsidR="0074757A" w:rsidRDefault="0074757A" w:rsidP="00044498">
      <w:pPr>
        <w:rPr>
          <w:lang w:val="es-MX"/>
        </w:rPr>
      </w:pPr>
    </w:p>
    <w:p w14:paraId="559641DE" w14:textId="77777777" w:rsidR="0074757A" w:rsidRDefault="0074757A" w:rsidP="00044498">
      <w:pPr>
        <w:rPr>
          <w:lang w:val="es-MX"/>
        </w:rPr>
      </w:pPr>
    </w:p>
    <w:p w14:paraId="73057F2F" w14:textId="77777777" w:rsidR="0074757A" w:rsidRDefault="0074757A" w:rsidP="00044498">
      <w:pPr>
        <w:rPr>
          <w:lang w:val="es-MX"/>
        </w:rPr>
      </w:pPr>
    </w:p>
    <w:p w14:paraId="079716A4" w14:textId="3C4746AB" w:rsidR="0074757A" w:rsidRDefault="0074757A" w:rsidP="00044498">
      <w:pPr>
        <w:rPr>
          <w:lang w:val="es-MX"/>
        </w:rPr>
      </w:pPr>
    </w:p>
    <w:p w14:paraId="6A63E2DE" w14:textId="79502952" w:rsidR="0074757A" w:rsidRDefault="0074757A" w:rsidP="00044498">
      <w:pPr>
        <w:rPr>
          <w:lang w:val="es-MX"/>
        </w:rPr>
      </w:pPr>
    </w:p>
    <w:p w14:paraId="3CC249B9" w14:textId="50B04E70" w:rsidR="0074757A" w:rsidRDefault="0074757A" w:rsidP="00044498">
      <w:pPr>
        <w:rPr>
          <w:lang w:val="es-MX"/>
        </w:rPr>
      </w:pPr>
    </w:p>
    <w:p w14:paraId="1839CB1D" w14:textId="7CA0FE92" w:rsidR="0074757A" w:rsidRDefault="0074757A" w:rsidP="00044498">
      <w:pPr>
        <w:rPr>
          <w:lang w:val="es-MX"/>
        </w:rPr>
      </w:pPr>
    </w:p>
    <w:p w14:paraId="202302C9" w14:textId="6AA674A3" w:rsidR="0074757A" w:rsidRDefault="0074757A" w:rsidP="00044498">
      <w:pPr>
        <w:rPr>
          <w:lang w:val="es-MX"/>
        </w:rPr>
      </w:pPr>
    </w:p>
    <w:p w14:paraId="6A404E3C" w14:textId="77777777" w:rsidR="0074757A" w:rsidRDefault="0074757A" w:rsidP="00044498">
      <w:pPr>
        <w:rPr>
          <w:lang w:val="es-MX"/>
        </w:rPr>
      </w:pPr>
    </w:p>
    <w:p w14:paraId="48BE1020" w14:textId="77777777" w:rsidR="0074757A" w:rsidRDefault="0074757A" w:rsidP="00044498">
      <w:pPr>
        <w:rPr>
          <w:lang w:val="es-MX"/>
        </w:rPr>
      </w:pPr>
    </w:p>
    <w:p w14:paraId="712F43F2" w14:textId="77777777" w:rsidR="0074757A" w:rsidRDefault="0074757A" w:rsidP="00044498">
      <w:pPr>
        <w:rPr>
          <w:lang w:val="es-MX"/>
        </w:rPr>
      </w:pPr>
    </w:p>
    <w:p w14:paraId="0C59975F" w14:textId="2232B70A" w:rsidR="0074757A" w:rsidRDefault="0074757A" w:rsidP="00044498">
      <w:pPr>
        <w:rPr>
          <w:lang w:val="es-MX"/>
        </w:rPr>
      </w:pPr>
    </w:p>
    <w:p w14:paraId="74FA2A0D" w14:textId="5B04B5B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A2D50AE" w14:textId="77777777" w:rsidTr="00614B45">
        <w:tc>
          <w:tcPr>
            <w:tcW w:w="2001" w:type="dxa"/>
            <w:shd w:val="clear" w:color="auto" w:fill="DBDBDB" w:themeFill="accent3" w:themeFillTint="66"/>
          </w:tcPr>
          <w:p w14:paraId="1EFE0BE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31C27BE"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74757A" w:rsidRPr="005219A9" w14:paraId="57CB6ECC" w14:textId="77777777" w:rsidTr="00614B45">
        <w:tc>
          <w:tcPr>
            <w:tcW w:w="2001" w:type="dxa"/>
            <w:shd w:val="clear" w:color="auto" w:fill="DBDBDB" w:themeFill="accent3" w:themeFillTint="66"/>
          </w:tcPr>
          <w:p w14:paraId="777D06F0"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12801C54" w14:textId="77777777" w:rsidR="0074757A" w:rsidRPr="005219A9" w:rsidRDefault="0074757A" w:rsidP="00614B45">
            <w:pPr>
              <w:spacing w:line="259" w:lineRule="auto"/>
              <w:rPr>
                <w:rFonts w:ascii="Calibri" w:hAnsi="Calibri" w:cs="Book Antiqua"/>
              </w:rPr>
            </w:pPr>
            <w:r w:rsidRPr="00494FE5">
              <w:rPr>
                <w:rFonts w:ascii="Calibri" w:hAnsi="Calibri" w:cs="Book Antiqua"/>
              </w:rPr>
              <w:t>Actualizar usuarios</w:t>
            </w:r>
          </w:p>
        </w:tc>
      </w:tr>
      <w:tr w:rsidR="0074757A" w:rsidRPr="005219A9" w14:paraId="6D10E618" w14:textId="77777777" w:rsidTr="00614B45">
        <w:tc>
          <w:tcPr>
            <w:tcW w:w="2001" w:type="dxa"/>
            <w:shd w:val="clear" w:color="auto" w:fill="DBDBDB" w:themeFill="accent3" w:themeFillTint="66"/>
          </w:tcPr>
          <w:p w14:paraId="32666F5D"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CB01CD" w14:textId="3059FD8F"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31</w:t>
            </w:r>
          </w:p>
        </w:tc>
      </w:tr>
      <w:tr w:rsidR="0074757A" w:rsidRPr="005219A9" w14:paraId="1BC0BF18" w14:textId="77777777" w:rsidTr="00614B45">
        <w:tc>
          <w:tcPr>
            <w:tcW w:w="2001" w:type="dxa"/>
            <w:shd w:val="clear" w:color="auto" w:fill="DBDBDB" w:themeFill="accent3" w:themeFillTint="66"/>
          </w:tcPr>
          <w:p w14:paraId="3C5811A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9A9A23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31</w:t>
            </w:r>
          </w:p>
        </w:tc>
      </w:tr>
      <w:tr w:rsidR="0074757A" w:rsidRPr="005219A9" w14:paraId="0D23EB6F" w14:textId="77777777" w:rsidTr="00614B45">
        <w:tc>
          <w:tcPr>
            <w:tcW w:w="2001" w:type="dxa"/>
            <w:shd w:val="clear" w:color="auto" w:fill="DBDBDB" w:themeFill="accent3" w:themeFillTint="66"/>
          </w:tcPr>
          <w:p w14:paraId="4C6FCE8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78526CC6"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31.</w:t>
            </w:r>
            <w:r w:rsidRPr="005219A9">
              <w:rPr>
                <w:rFonts w:ascii="Calibri" w:hAnsi="Calibri" w:cs="Book Antiqua"/>
              </w:rPr>
              <w:t>1</w:t>
            </w:r>
          </w:p>
        </w:tc>
      </w:tr>
    </w:tbl>
    <w:p w14:paraId="36111736" w14:textId="26E0C02F" w:rsidR="0074757A" w:rsidRDefault="0074757A" w:rsidP="00044498">
      <w:pPr>
        <w:rPr>
          <w:lang w:val="es-MX"/>
        </w:rPr>
      </w:pPr>
    </w:p>
    <w:p w14:paraId="479E1969" w14:textId="434E73F9" w:rsidR="0074757A" w:rsidRDefault="003C0DE7" w:rsidP="00044498">
      <w:pPr>
        <w:rPr>
          <w:lang w:val="es-MX"/>
        </w:rPr>
      </w:pPr>
      <w:r w:rsidRPr="00DD7400">
        <w:rPr>
          <w:noProof/>
          <w:lang w:val="es-MX"/>
        </w:rPr>
        <w:drawing>
          <wp:anchor distT="0" distB="0" distL="114300" distR="114300" simplePos="0" relativeHeight="251803648" behindDoc="0" locked="0" layoutInCell="1" allowOverlap="1" wp14:anchorId="2B31E462" wp14:editId="51B17247">
            <wp:simplePos x="0" y="0"/>
            <wp:positionH relativeFrom="margin">
              <wp:align>center</wp:align>
            </wp:positionH>
            <wp:positionV relativeFrom="paragraph">
              <wp:posOffset>10160</wp:posOffset>
            </wp:positionV>
            <wp:extent cx="5341620" cy="3043803"/>
            <wp:effectExtent l="0" t="0" r="0" b="4445"/>
            <wp:wrapNone/>
            <wp:docPr id="1024381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190" name="Imagen 1" descr="Interfaz de usuario gráfica, Aplicación&#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41620" cy="3043803"/>
                    </a:xfrm>
                    <a:prstGeom prst="rect">
                      <a:avLst/>
                    </a:prstGeom>
                  </pic:spPr>
                </pic:pic>
              </a:graphicData>
            </a:graphic>
            <wp14:sizeRelH relativeFrom="page">
              <wp14:pctWidth>0</wp14:pctWidth>
            </wp14:sizeRelH>
            <wp14:sizeRelV relativeFrom="page">
              <wp14:pctHeight>0</wp14:pctHeight>
            </wp14:sizeRelV>
          </wp:anchor>
        </w:drawing>
      </w:r>
    </w:p>
    <w:p w14:paraId="4B694CD1" w14:textId="38C8DB81" w:rsidR="0074757A" w:rsidRDefault="0074757A" w:rsidP="00044498">
      <w:pPr>
        <w:rPr>
          <w:lang w:val="es-MX"/>
        </w:rPr>
      </w:pPr>
    </w:p>
    <w:p w14:paraId="2EF620A9" w14:textId="77777777" w:rsidR="0074757A" w:rsidRDefault="0074757A" w:rsidP="00044498">
      <w:pPr>
        <w:rPr>
          <w:lang w:val="es-MX"/>
        </w:rPr>
      </w:pPr>
    </w:p>
    <w:p w14:paraId="174AAAEE" w14:textId="0E0DB64B" w:rsidR="0074757A" w:rsidRDefault="0074757A" w:rsidP="00044498">
      <w:pPr>
        <w:rPr>
          <w:lang w:val="es-MX"/>
        </w:rPr>
      </w:pPr>
    </w:p>
    <w:p w14:paraId="68DD29EB" w14:textId="77777777" w:rsidR="0074757A" w:rsidRDefault="0074757A" w:rsidP="00044498">
      <w:pPr>
        <w:rPr>
          <w:lang w:val="es-MX"/>
        </w:rPr>
      </w:pPr>
    </w:p>
    <w:p w14:paraId="54260E54" w14:textId="42A3DB01" w:rsidR="0074757A" w:rsidRDefault="0074757A" w:rsidP="00044498">
      <w:pPr>
        <w:rPr>
          <w:lang w:val="es-MX"/>
        </w:rPr>
      </w:pPr>
    </w:p>
    <w:p w14:paraId="57A7B1CA" w14:textId="12798779" w:rsidR="0074757A" w:rsidRDefault="0074757A" w:rsidP="00044498">
      <w:pPr>
        <w:rPr>
          <w:lang w:val="es-MX"/>
        </w:rPr>
      </w:pPr>
    </w:p>
    <w:p w14:paraId="0F34FDF1" w14:textId="153D9801" w:rsidR="0074757A" w:rsidRDefault="0074757A" w:rsidP="00044498">
      <w:pPr>
        <w:rPr>
          <w:lang w:val="es-MX"/>
        </w:rPr>
      </w:pPr>
    </w:p>
    <w:p w14:paraId="10B167FF" w14:textId="6022B605" w:rsidR="0074757A" w:rsidRDefault="0074757A" w:rsidP="00044498">
      <w:pPr>
        <w:rPr>
          <w:lang w:val="es-MX"/>
        </w:rPr>
      </w:pPr>
    </w:p>
    <w:p w14:paraId="7BF9A4AA" w14:textId="77777777" w:rsidR="0074757A" w:rsidRDefault="0074757A" w:rsidP="00044498">
      <w:pPr>
        <w:rPr>
          <w:lang w:val="es-MX"/>
        </w:rPr>
      </w:pPr>
    </w:p>
    <w:p w14:paraId="2F14F535" w14:textId="77777777" w:rsidR="0074757A" w:rsidRDefault="0074757A" w:rsidP="00044498">
      <w:pPr>
        <w:rPr>
          <w:lang w:val="es-MX"/>
        </w:rPr>
      </w:pPr>
    </w:p>
    <w:p w14:paraId="3FD10C06" w14:textId="4034C9DC" w:rsidR="0074757A" w:rsidRDefault="0074757A" w:rsidP="00044498">
      <w:pPr>
        <w:rPr>
          <w:lang w:val="es-MX"/>
        </w:rPr>
      </w:pPr>
    </w:p>
    <w:p w14:paraId="5FF7CD10" w14:textId="77777777" w:rsidR="0074757A" w:rsidRDefault="0074757A" w:rsidP="00044498">
      <w:pPr>
        <w:rPr>
          <w:lang w:val="es-MX"/>
        </w:rPr>
      </w:pPr>
    </w:p>
    <w:p w14:paraId="73EF7972" w14:textId="77777777" w:rsidR="0074757A" w:rsidRDefault="0074757A" w:rsidP="00044498">
      <w:pPr>
        <w:rPr>
          <w:lang w:val="es-MX"/>
        </w:rPr>
      </w:pPr>
    </w:p>
    <w:p w14:paraId="5D161EA7" w14:textId="77777777" w:rsidR="0074757A" w:rsidRDefault="0074757A" w:rsidP="00044498">
      <w:pPr>
        <w:rPr>
          <w:lang w:val="es-MX"/>
        </w:rPr>
      </w:pPr>
    </w:p>
    <w:p w14:paraId="31C11C83" w14:textId="77777777" w:rsidR="009750DA" w:rsidRDefault="009750DA" w:rsidP="00044498">
      <w:pPr>
        <w:rPr>
          <w:lang w:val="es-MX"/>
        </w:rPr>
      </w:pPr>
    </w:p>
    <w:p w14:paraId="35CCAE0A" w14:textId="228161FF" w:rsidR="009750DA" w:rsidRDefault="009750DA" w:rsidP="00044498">
      <w:pPr>
        <w:rPr>
          <w:lang w:val="es-MX"/>
        </w:rPr>
      </w:pPr>
    </w:p>
    <w:p w14:paraId="45ACDEFB" w14:textId="77777777" w:rsidR="003C0DE7" w:rsidRDefault="003C0DE7" w:rsidP="00044498">
      <w:pPr>
        <w:rPr>
          <w:lang w:val="es-MX"/>
        </w:rPr>
      </w:pPr>
    </w:p>
    <w:p w14:paraId="3D1D61F9" w14:textId="0C54C197" w:rsidR="009750DA" w:rsidRDefault="009750D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C0DE7" w:rsidRPr="005219A9" w14:paraId="60FBB3D1" w14:textId="77777777" w:rsidTr="00493BBB">
        <w:tc>
          <w:tcPr>
            <w:tcW w:w="2001" w:type="dxa"/>
            <w:shd w:val="clear" w:color="auto" w:fill="DBDBDB" w:themeFill="accent3" w:themeFillTint="66"/>
          </w:tcPr>
          <w:p w14:paraId="7CEF3F93" w14:textId="77777777" w:rsidR="003C0DE7" w:rsidRPr="005219A9" w:rsidRDefault="003C0DE7"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66D4BB" w14:textId="61807041" w:rsidR="003C0DE7" w:rsidRPr="005219A9" w:rsidRDefault="003C0DE7" w:rsidP="00493BBB">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3C0DE7" w:rsidRPr="005219A9" w14:paraId="4C2CA8E9" w14:textId="77777777" w:rsidTr="00493BBB">
        <w:tc>
          <w:tcPr>
            <w:tcW w:w="2001" w:type="dxa"/>
            <w:shd w:val="clear" w:color="auto" w:fill="DBDBDB" w:themeFill="accent3" w:themeFillTint="66"/>
          </w:tcPr>
          <w:p w14:paraId="332E475F" w14:textId="77777777" w:rsidR="003C0DE7" w:rsidRPr="005219A9" w:rsidRDefault="003C0DE7" w:rsidP="00493BBB">
            <w:pPr>
              <w:rPr>
                <w:rFonts w:ascii="Calibri" w:hAnsi="Calibri" w:cs="Book Antiqua"/>
                <w:b/>
                <w:bCs/>
              </w:rPr>
            </w:pPr>
            <w:r w:rsidRPr="005219A9">
              <w:rPr>
                <w:rFonts w:ascii="Calibri" w:hAnsi="Calibri" w:cs="Book Antiqua"/>
                <w:b/>
                <w:bCs/>
              </w:rPr>
              <w:t>Descripción:</w:t>
            </w:r>
          </w:p>
        </w:tc>
        <w:tc>
          <w:tcPr>
            <w:tcW w:w="5087" w:type="dxa"/>
          </w:tcPr>
          <w:p w14:paraId="1174E2C7" w14:textId="77777777" w:rsidR="003C0DE7" w:rsidRPr="005219A9" w:rsidRDefault="003C0DE7" w:rsidP="00493BBB">
            <w:pPr>
              <w:spacing w:line="259" w:lineRule="auto"/>
              <w:rPr>
                <w:rFonts w:ascii="Calibri" w:hAnsi="Calibri" w:cs="Book Antiqua"/>
              </w:rPr>
            </w:pPr>
            <w:r w:rsidRPr="00494FE5">
              <w:rPr>
                <w:rFonts w:ascii="Calibri" w:hAnsi="Calibri" w:cs="Book Antiqua"/>
              </w:rPr>
              <w:t>Actualizar usuarios</w:t>
            </w:r>
          </w:p>
        </w:tc>
      </w:tr>
      <w:tr w:rsidR="003C0DE7" w:rsidRPr="005219A9" w14:paraId="2D9B7B30" w14:textId="77777777" w:rsidTr="00493BBB">
        <w:tc>
          <w:tcPr>
            <w:tcW w:w="2001" w:type="dxa"/>
            <w:shd w:val="clear" w:color="auto" w:fill="DBDBDB" w:themeFill="accent3" w:themeFillTint="66"/>
          </w:tcPr>
          <w:p w14:paraId="6858CA75" w14:textId="77777777" w:rsidR="003C0DE7" w:rsidRPr="005219A9" w:rsidRDefault="003C0DE7"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5BE636" w14:textId="77777777" w:rsidR="003C0DE7" w:rsidRPr="005219A9" w:rsidRDefault="003C0DE7" w:rsidP="00493BBB">
            <w:pPr>
              <w:rPr>
                <w:rFonts w:ascii="Calibri" w:hAnsi="Calibri" w:cs="Book Antiqua"/>
              </w:rPr>
            </w:pPr>
            <w:r w:rsidRPr="005219A9">
              <w:rPr>
                <w:rFonts w:ascii="Calibri" w:hAnsi="Calibri" w:cs="Book Antiqua"/>
              </w:rPr>
              <w:t>RF-</w:t>
            </w:r>
            <w:r>
              <w:rPr>
                <w:rFonts w:ascii="Calibri" w:hAnsi="Calibri" w:cs="Book Antiqua"/>
              </w:rPr>
              <w:t>31</w:t>
            </w:r>
          </w:p>
        </w:tc>
      </w:tr>
      <w:tr w:rsidR="003C0DE7" w:rsidRPr="005219A9" w14:paraId="033B4555" w14:textId="77777777" w:rsidTr="00493BBB">
        <w:tc>
          <w:tcPr>
            <w:tcW w:w="2001" w:type="dxa"/>
            <w:shd w:val="clear" w:color="auto" w:fill="DBDBDB" w:themeFill="accent3" w:themeFillTint="66"/>
          </w:tcPr>
          <w:p w14:paraId="40D1A48C" w14:textId="77777777" w:rsidR="003C0DE7" w:rsidRPr="005219A9" w:rsidRDefault="003C0DE7" w:rsidP="00493BBB">
            <w:pPr>
              <w:rPr>
                <w:rFonts w:ascii="Calibri" w:hAnsi="Calibri" w:cs="Book Antiqua"/>
                <w:b/>
                <w:bCs/>
              </w:rPr>
            </w:pPr>
            <w:r w:rsidRPr="005219A9">
              <w:rPr>
                <w:rFonts w:ascii="Calibri" w:hAnsi="Calibri" w:cs="Book Antiqua"/>
                <w:b/>
                <w:bCs/>
              </w:rPr>
              <w:t>CU asociados:</w:t>
            </w:r>
          </w:p>
        </w:tc>
        <w:tc>
          <w:tcPr>
            <w:tcW w:w="5087" w:type="dxa"/>
          </w:tcPr>
          <w:p w14:paraId="45A26CF8" w14:textId="2DBB7933" w:rsidR="003C0DE7" w:rsidRPr="005219A9" w:rsidRDefault="003C0DE7" w:rsidP="00493BBB">
            <w:pPr>
              <w:rPr>
                <w:rFonts w:ascii="Calibri" w:hAnsi="Calibri" w:cs="Book Antiqua"/>
              </w:rPr>
            </w:pPr>
            <w:r w:rsidRPr="005219A9">
              <w:rPr>
                <w:rFonts w:ascii="Calibri" w:hAnsi="Calibri" w:cs="Book Antiqua"/>
              </w:rPr>
              <w:t>CU-</w:t>
            </w:r>
            <w:r>
              <w:rPr>
                <w:rFonts w:ascii="Calibri" w:hAnsi="Calibri" w:cs="Book Antiqua"/>
              </w:rPr>
              <w:t>31</w:t>
            </w:r>
          </w:p>
        </w:tc>
      </w:tr>
      <w:tr w:rsidR="003C0DE7" w:rsidRPr="005219A9" w14:paraId="03BBD8E0" w14:textId="77777777" w:rsidTr="00493BBB">
        <w:tc>
          <w:tcPr>
            <w:tcW w:w="2001" w:type="dxa"/>
            <w:shd w:val="clear" w:color="auto" w:fill="DBDBDB" w:themeFill="accent3" w:themeFillTint="66"/>
          </w:tcPr>
          <w:p w14:paraId="13DF7C30" w14:textId="77777777" w:rsidR="003C0DE7" w:rsidRPr="005219A9" w:rsidRDefault="003C0DE7" w:rsidP="00493BBB">
            <w:pPr>
              <w:rPr>
                <w:rFonts w:ascii="Calibri" w:hAnsi="Calibri" w:cs="Book Antiqua"/>
                <w:b/>
                <w:bCs/>
              </w:rPr>
            </w:pPr>
            <w:r w:rsidRPr="005219A9">
              <w:rPr>
                <w:rFonts w:ascii="Calibri" w:hAnsi="Calibri" w:cs="Book Antiqua"/>
                <w:b/>
                <w:bCs/>
              </w:rPr>
              <w:t>Esc. Asociados:</w:t>
            </w:r>
          </w:p>
        </w:tc>
        <w:tc>
          <w:tcPr>
            <w:tcW w:w="5087" w:type="dxa"/>
          </w:tcPr>
          <w:p w14:paraId="7FABFAA7" w14:textId="1CD256D6" w:rsidR="003C0DE7" w:rsidRPr="005219A9" w:rsidRDefault="003C0DE7" w:rsidP="00493BBB">
            <w:pPr>
              <w:rPr>
                <w:rFonts w:ascii="Calibri" w:hAnsi="Calibri" w:cs="Book Antiqua"/>
              </w:rPr>
            </w:pPr>
            <w:r w:rsidRPr="005219A9">
              <w:rPr>
                <w:rFonts w:ascii="Calibri" w:hAnsi="Calibri" w:cs="Book Antiqua"/>
              </w:rPr>
              <w:t>ES-</w:t>
            </w:r>
            <w:r>
              <w:rPr>
                <w:rFonts w:ascii="Calibri" w:hAnsi="Calibri" w:cs="Book Antiqua"/>
              </w:rPr>
              <w:t>31.5</w:t>
            </w:r>
          </w:p>
        </w:tc>
      </w:tr>
    </w:tbl>
    <w:p w14:paraId="7AEDD842" w14:textId="38424D50" w:rsidR="009750DA" w:rsidRDefault="003C0DE7" w:rsidP="00044498">
      <w:pPr>
        <w:rPr>
          <w:lang w:val="es-MX"/>
        </w:rPr>
      </w:pPr>
      <w:r w:rsidRPr="003C0DE7">
        <w:rPr>
          <w:noProof/>
          <w:lang w:val="es-MX"/>
        </w:rPr>
        <w:drawing>
          <wp:anchor distT="0" distB="0" distL="114300" distR="114300" simplePos="0" relativeHeight="251867136" behindDoc="0" locked="0" layoutInCell="1" allowOverlap="1" wp14:anchorId="09700176" wp14:editId="35DF46F2">
            <wp:simplePos x="0" y="0"/>
            <wp:positionH relativeFrom="margin">
              <wp:posOffset>381635</wp:posOffset>
            </wp:positionH>
            <wp:positionV relativeFrom="paragraph">
              <wp:posOffset>116840</wp:posOffset>
            </wp:positionV>
            <wp:extent cx="5356860" cy="3043555"/>
            <wp:effectExtent l="0" t="0" r="0" b="4445"/>
            <wp:wrapNone/>
            <wp:docPr id="16679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26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56860" cy="3043555"/>
                    </a:xfrm>
                    <a:prstGeom prst="rect">
                      <a:avLst/>
                    </a:prstGeom>
                  </pic:spPr>
                </pic:pic>
              </a:graphicData>
            </a:graphic>
            <wp14:sizeRelH relativeFrom="page">
              <wp14:pctWidth>0</wp14:pctWidth>
            </wp14:sizeRelH>
            <wp14:sizeRelV relativeFrom="page">
              <wp14:pctHeight>0</wp14:pctHeight>
            </wp14:sizeRelV>
          </wp:anchor>
        </w:drawing>
      </w:r>
    </w:p>
    <w:p w14:paraId="1F560CBC" w14:textId="2E088B33" w:rsidR="009750DA" w:rsidRDefault="009750DA" w:rsidP="00044498">
      <w:pPr>
        <w:rPr>
          <w:lang w:val="es-MX"/>
        </w:rPr>
      </w:pPr>
    </w:p>
    <w:p w14:paraId="203E0475" w14:textId="32C79108" w:rsidR="009750DA" w:rsidRDefault="009750DA" w:rsidP="00044498">
      <w:pPr>
        <w:rPr>
          <w:lang w:val="es-MX"/>
        </w:rPr>
      </w:pPr>
    </w:p>
    <w:p w14:paraId="08D9D33F" w14:textId="1EC9F547" w:rsidR="009750DA" w:rsidRDefault="009750DA" w:rsidP="00044498">
      <w:pPr>
        <w:rPr>
          <w:lang w:val="es-MX"/>
        </w:rPr>
      </w:pPr>
    </w:p>
    <w:p w14:paraId="6B6E2A6A" w14:textId="5B70CF91" w:rsidR="009750DA" w:rsidRDefault="009750DA" w:rsidP="00044498">
      <w:pPr>
        <w:rPr>
          <w:lang w:val="es-MX"/>
        </w:rPr>
      </w:pPr>
    </w:p>
    <w:p w14:paraId="3E71BCCE" w14:textId="25F52821" w:rsidR="009750DA" w:rsidRDefault="009750DA" w:rsidP="00044498">
      <w:pPr>
        <w:rPr>
          <w:lang w:val="es-MX"/>
        </w:rPr>
      </w:pPr>
    </w:p>
    <w:p w14:paraId="38BC462E" w14:textId="5A977ABB" w:rsidR="009750DA" w:rsidRDefault="009750DA" w:rsidP="00044498">
      <w:pPr>
        <w:rPr>
          <w:lang w:val="es-MX"/>
        </w:rPr>
      </w:pPr>
    </w:p>
    <w:p w14:paraId="2114DC29" w14:textId="2325F303" w:rsidR="009750DA" w:rsidRDefault="009750DA" w:rsidP="00044498">
      <w:pPr>
        <w:rPr>
          <w:lang w:val="es-MX"/>
        </w:rPr>
      </w:pPr>
    </w:p>
    <w:p w14:paraId="442E9B63" w14:textId="77777777" w:rsidR="009750DA" w:rsidRDefault="009750DA" w:rsidP="00044498">
      <w:pPr>
        <w:rPr>
          <w:lang w:val="es-MX"/>
        </w:rPr>
      </w:pPr>
    </w:p>
    <w:p w14:paraId="24DC464A" w14:textId="77777777" w:rsidR="009750DA" w:rsidRDefault="009750DA" w:rsidP="00044498">
      <w:pPr>
        <w:rPr>
          <w:lang w:val="es-MX"/>
        </w:rPr>
      </w:pPr>
    </w:p>
    <w:p w14:paraId="45E5ECE3" w14:textId="77777777" w:rsidR="009750DA" w:rsidRDefault="009750DA" w:rsidP="00044498">
      <w:pPr>
        <w:rPr>
          <w:lang w:val="es-MX"/>
        </w:rPr>
      </w:pPr>
    </w:p>
    <w:p w14:paraId="23DE3F22" w14:textId="1AA9A71A" w:rsidR="009750DA" w:rsidRDefault="009750DA" w:rsidP="00044498">
      <w:pPr>
        <w:rPr>
          <w:lang w:val="es-MX"/>
        </w:rPr>
      </w:pPr>
    </w:p>
    <w:p w14:paraId="55153DAF" w14:textId="438E6784" w:rsidR="009750DA" w:rsidRDefault="009750DA" w:rsidP="00044498">
      <w:pPr>
        <w:rPr>
          <w:lang w:val="es-MX"/>
        </w:rPr>
      </w:pPr>
    </w:p>
    <w:p w14:paraId="46DE9D43" w14:textId="65BD1FB9" w:rsidR="009750DA" w:rsidRDefault="009750DA" w:rsidP="00044498">
      <w:pPr>
        <w:rPr>
          <w:lang w:val="es-MX"/>
        </w:rPr>
      </w:pPr>
    </w:p>
    <w:p w14:paraId="79D7D06A" w14:textId="77777777" w:rsidR="009750DA" w:rsidRDefault="009750DA" w:rsidP="00044498">
      <w:pPr>
        <w:rPr>
          <w:lang w:val="es-MX"/>
        </w:rPr>
      </w:pPr>
    </w:p>
    <w:p w14:paraId="6C544BF3" w14:textId="77777777" w:rsidR="009750DA" w:rsidRDefault="009750DA" w:rsidP="00044498">
      <w:pPr>
        <w:rPr>
          <w:lang w:val="es-MX"/>
        </w:rPr>
      </w:pPr>
    </w:p>
    <w:p w14:paraId="66F9149E" w14:textId="1A0F07E3" w:rsidR="0074757A" w:rsidRDefault="0074757A" w:rsidP="00044498">
      <w:pPr>
        <w:rPr>
          <w:lang w:val="es-MX"/>
        </w:rPr>
      </w:pPr>
    </w:p>
    <w:p w14:paraId="0DD36829" w14:textId="0323A3D1" w:rsidR="0074757A" w:rsidRDefault="0074757A" w:rsidP="00044498">
      <w:pPr>
        <w:rPr>
          <w:lang w:val="es-MX"/>
        </w:rPr>
      </w:pPr>
    </w:p>
    <w:p w14:paraId="1721DB4F" w14:textId="0D878620"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92FE1" w:rsidRPr="005219A9" w14:paraId="33589CEB" w14:textId="77777777" w:rsidTr="00614B45">
        <w:tc>
          <w:tcPr>
            <w:tcW w:w="2001" w:type="dxa"/>
            <w:shd w:val="clear" w:color="auto" w:fill="DBDBDB" w:themeFill="accent3" w:themeFillTint="66"/>
          </w:tcPr>
          <w:p w14:paraId="7E296875" w14:textId="77777777" w:rsidR="00992FE1" w:rsidRPr="005219A9" w:rsidRDefault="00992FE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59940D3" w14:textId="1A46A83E" w:rsidR="00992FE1" w:rsidRPr="005219A9" w:rsidRDefault="00992FE1" w:rsidP="00614B45">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992FE1" w:rsidRPr="005219A9" w14:paraId="6131FB71" w14:textId="77777777" w:rsidTr="00614B45">
        <w:tc>
          <w:tcPr>
            <w:tcW w:w="2001" w:type="dxa"/>
            <w:shd w:val="clear" w:color="auto" w:fill="DBDBDB" w:themeFill="accent3" w:themeFillTint="66"/>
          </w:tcPr>
          <w:p w14:paraId="6988BB09" w14:textId="77777777" w:rsidR="00992FE1" w:rsidRPr="005219A9" w:rsidRDefault="00992FE1" w:rsidP="00614B45">
            <w:pPr>
              <w:rPr>
                <w:rFonts w:ascii="Calibri" w:hAnsi="Calibri" w:cs="Book Antiqua"/>
                <w:b/>
                <w:bCs/>
              </w:rPr>
            </w:pPr>
            <w:r w:rsidRPr="005219A9">
              <w:rPr>
                <w:rFonts w:ascii="Calibri" w:hAnsi="Calibri" w:cs="Book Antiqua"/>
                <w:b/>
                <w:bCs/>
              </w:rPr>
              <w:t>Descripción:</w:t>
            </w:r>
          </w:p>
        </w:tc>
        <w:tc>
          <w:tcPr>
            <w:tcW w:w="5087" w:type="dxa"/>
          </w:tcPr>
          <w:p w14:paraId="3D7C360A" w14:textId="77777777" w:rsidR="00992FE1" w:rsidRPr="005219A9" w:rsidRDefault="00992FE1" w:rsidP="00614B45">
            <w:pPr>
              <w:spacing w:line="259" w:lineRule="auto"/>
              <w:rPr>
                <w:rFonts w:ascii="Calibri" w:hAnsi="Calibri" w:cs="Book Antiqua"/>
              </w:rPr>
            </w:pPr>
            <w:r w:rsidRPr="00494FE5">
              <w:rPr>
                <w:rFonts w:ascii="Calibri" w:hAnsi="Calibri" w:cs="Book Antiqua"/>
              </w:rPr>
              <w:t>Eliminar usuarios</w:t>
            </w:r>
          </w:p>
        </w:tc>
      </w:tr>
      <w:tr w:rsidR="00992FE1" w:rsidRPr="005219A9" w14:paraId="190533B6" w14:textId="77777777" w:rsidTr="00614B45">
        <w:tc>
          <w:tcPr>
            <w:tcW w:w="2001" w:type="dxa"/>
            <w:shd w:val="clear" w:color="auto" w:fill="DBDBDB" w:themeFill="accent3" w:themeFillTint="66"/>
          </w:tcPr>
          <w:p w14:paraId="558807C6" w14:textId="77777777" w:rsidR="00992FE1" w:rsidRPr="005219A9" w:rsidRDefault="00992FE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E9F1C15" w14:textId="77777777" w:rsidR="00992FE1" w:rsidRPr="005219A9" w:rsidRDefault="00992FE1" w:rsidP="00614B45">
            <w:pPr>
              <w:rPr>
                <w:rFonts w:ascii="Calibri" w:hAnsi="Calibri" w:cs="Book Antiqua"/>
              </w:rPr>
            </w:pPr>
            <w:r w:rsidRPr="005219A9">
              <w:rPr>
                <w:rFonts w:ascii="Calibri" w:hAnsi="Calibri" w:cs="Book Antiqua"/>
              </w:rPr>
              <w:t>RF-</w:t>
            </w:r>
            <w:r>
              <w:rPr>
                <w:rFonts w:ascii="Calibri" w:hAnsi="Calibri" w:cs="Book Antiqua"/>
              </w:rPr>
              <w:t>32</w:t>
            </w:r>
          </w:p>
        </w:tc>
      </w:tr>
      <w:tr w:rsidR="00992FE1" w:rsidRPr="005219A9" w14:paraId="3BEF4B53" w14:textId="77777777" w:rsidTr="00614B45">
        <w:tc>
          <w:tcPr>
            <w:tcW w:w="2001" w:type="dxa"/>
            <w:shd w:val="clear" w:color="auto" w:fill="DBDBDB" w:themeFill="accent3" w:themeFillTint="66"/>
          </w:tcPr>
          <w:p w14:paraId="779D9E09" w14:textId="77777777" w:rsidR="00992FE1" w:rsidRPr="005219A9" w:rsidRDefault="00992FE1" w:rsidP="00614B45">
            <w:pPr>
              <w:rPr>
                <w:rFonts w:ascii="Calibri" w:hAnsi="Calibri" w:cs="Book Antiqua"/>
                <w:b/>
                <w:bCs/>
              </w:rPr>
            </w:pPr>
            <w:r w:rsidRPr="005219A9">
              <w:rPr>
                <w:rFonts w:ascii="Calibri" w:hAnsi="Calibri" w:cs="Book Antiqua"/>
                <w:b/>
                <w:bCs/>
              </w:rPr>
              <w:t>CU asociados:</w:t>
            </w:r>
          </w:p>
        </w:tc>
        <w:tc>
          <w:tcPr>
            <w:tcW w:w="5087" w:type="dxa"/>
          </w:tcPr>
          <w:p w14:paraId="74C4C610" w14:textId="3F56FAB1" w:rsidR="00992FE1" w:rsidRPr="005219A9" w:rsidRDefault="00992FE1" w:rsidP="00614B45">
            <w:pPr>
              <w:rPr>
                <w:rFonts w:ascii="Calibri" w:hAnsi="Calibri" w:cs="Book Antiqua"/>
              </w:rPr>
            </w:pPr>
            <w:r w:rsidRPr="005219A9">
              <w:rPr>
                <w:rFonts w:ascii="Calibri" w:hAnsi="Calibri" w:cs="Book Antiqua"/>
              </w:rPr>
              <w:t>CU-</w:t>
            </w:r>
            <w:r>
              <w:rPr>
                <w:rFonts w:ascii="Calibri" w:hAnsi="Calibri" w:cs="Book Antiqua"/>
              </w:rPr>
              <w:t>32</w:t>
            </w:r>
          </w:p>
        </w:tc>
      </w:tr>
      <w:tr w:rsidR="00992FE1" w:rsidRPr="005219A9" w14:paraId="5A7B120C" w14:textId="77777777" w:rsidTr="00614B45">
        <w:tc>
          <w:tcPr>
            <w:tcW w:w="2001" w:type="dxa"/>
            <w:shd w:val="clear" w:color="auto" w:fill="DBDBDB" w:themeFill="accent3" w:themeFillTint="66"/>
          </w:tcPr>
          <w:p w14:paraId="66297E33" w14:textId="77777777" w:rsidR="00992FE1" w:rsidRPr="005219A9" w:rsidRDefault="00992FE1" w:rsidP="00614B45">
            <w:pPr>
              <w:rPr>
                <w:rFonts w:ascii="Calibri" w:hAnsi="Calibri" w:cs="Book Antiqua"/>
                <w:b/>
                <w:bCs/>
              </w:rPr>
            </w:pPr>
            <w:r w:rsidRPr="005219A9">
              <w:rPr>
                <w:rFonts w:ascii="Calibri" w:hAnsi="Calibri" w:cs="Book Antiqua"/>
                <w:b/>
                <w:bCs/>
              </w:rPr>
              <w:t>Esc. Asociados:</w:t>
            </w:r>
          </w:p>
        </w:tc>
        <w:tc>
          <w:tcPr>
            <w:tcW w:w="5087" w:type="dxa"/>
          </w:tcPr>
          <w:p w14:paraId="60DB5C91" w14:textId="77777777" w:rsidR="00992FE1" w:rsidRPr="005219A9" w:rsidRDefault="00992FE1" w:rsidP="00614B45">
            <w:pPr>
              <w:rPr>
                <w:rFonts w:ascii="Calibri" w:hAnsi="Calibri" w:cs="Book Antiqua"/>
              </w:rPr>
            </w:pPr>
            <w:r w:rsidRPr="005219A9">
              <w:rPr>
                <w:rFonts w:ascii="Calibri" w:hAnsi="Calibri" w:cs="Book Antiqua"/>
              </w:rPr>
              <w:t>ES-</w:t>
            </w:r>
            <w:r>
              <w:rPr>
                <w:rFonts w:ascii="Calibri" w:hAnsi="Calibri" w:cs="Book Antiqua"/>
              </w:rPr>
              <w:t>32.</w:t>
            </w:r>
            <w:r w:rsidRPr="005219A9">
              <w:rPr>
                <w:rFonts w:ascii="Calibri" w:hAnsi="Calibri" w:cs="Book Antiqua"/>
              </w:rPr>
              <w:t>1</w:t>
            </w:r>
          </w:p>
        </w:tc>
      </w:tr>
    </w:tbl>
    <w:p w14:paraId="2717830E" w14:textId="34F35D57" w:rsidR="0074757A" w:rsidRDefault="008E4AEF" w:rsidP="00044498">
      <w:pPr>
        <w:rPr>
          <w:lang w:val="es-MX"/>
        </w:rPr>
      </w:pPr>
      <w:r w:rsidRPr="00E55C75">
        <w:rPr>
          <w:noProof/>
          <w:lang w:val="es-MX"/>
        </w:rPr>
        <w:drawing>
          <wp:anchor distT="0" distB="0" distL="114300" distR="114300" simplePos="0" relativeHeight="251804672" behindDoc="0" locked="0" layoutInCell="1" allowOverlap="1" wp14:anchorId="7D4F17F6" wp14:editId="78217054">
            <wp:simplePos x="0" y="0"/>
            <wp:positionH relativeFrom="margin">
              <wp:posOffset>374015</wp:posOffset>
            </wp:positionH>
            <wp:positionV relativeFrom="paragraph">
              <wp:posOffset>124460</wp:posOffset>
            </wp:positionV>
            <wp:extent cx="5365750" cy="3035935"/>
            <wp:effectExtent l="0" t="0" r="6350" b="0"/>
            <wp:wrapNone/>
            <wp:docPr id="912454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4071" name="Imagen 1" descr="Interfaz de usuario gráfica, Aplicación&#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65750" cy="3035935"/>
                    </a:xfrm>
                    <a:prstGeom prst="rect">
                      <a:avLst/>
                    </a:prstGeom>
                  </pic:spPr>
                </pic:pic>
              </a:graphicData>
            </a:graphic>
            <wp14:sizeRelH relativeFrom="page">
              <wp14:pctWidth>0</wp14:pctWidth>
            </wp14:sizeRelH>
            <wp14:sizeRelV relativeFrom="page">
              <wp14:pctHeight>0</wp14:pctHeight>
            </wp14:sizeRelV>
          </wp:anchor>
        </w:drawing>
      </w:r>
    </w:p>
    <w:p w14:paraId="6F2A9820" w14:textId="3AD2682D" w:rsidR="0074757A" w:rsidRDefault="0074757A" w:rsidP="00044498">
      <w:pPr>
        <w:rPr>
          <w:lang w:val="es-MX"/>
        </w:rPr>
      </w:pPr>
    </w:p>
    <w:p w14:paraId="33D3F75A" w14:textId="77777777" w:rsidR="0074757A" w:rsidRDefault="0074757A" w:rsidP="00044498">
      <w:pPr>
        <w:rPr>
          <w:lang w:val="es-MX"/>
        </w:rPr>
      </w:pPr>
    </w:p>
    <w:p w14:paraId="534A316F" w14:textId="77777777" w:rsidR="0074757A" w:rsidRDefault="0074757A" w:rsidP="00044498">
      <w:pPr>
        <w:rPr>
          <w:lang w:val="es-MX"/>
        </w:rPr>
      </w:pPr>
    </w:p>
    <w:p w14:paraId="104DFA0B" w14:textId="77777777" w:rsidR="0074757A" w:rsidRDefault="0074757A" w:rsidP="00044498">
      <w:pPr>
        <w:rPr>
          <w:lang w:val="es-MX"/>
        </w:rPr>
      </w:pPr>
    </w:p>
    <w:p w14:paraId="77D795C9" w14:textId="0B1B51BB" w:rsidR="0074757A" w:rsidRDefault="0074757A" w:rsidP="00044498">
      <w:pPr>
        <w:rPr>
          <w:lang w:val="es-MX"/>
        </w:rPr>
      </w:pPr>
    </w:p>
    <w:p w14:paraId="4CCF7A2E" w14:textId="77777777" w:rsidR="0074757A" w:rsidRDefault="0074757A" w:rsidP="00044498">
      <w:pPr>
        <w:rPr>
          <w:lang w:val="es-MX"/>
        </w:rPr>
      </w:pPr>
    </w:p>
    <w:p w14:paraId="62695829" w14:textId="77777777" w:rsidR="0074757A" w:rsidRDefault="0074757A" w:rsidP="00044498">
      <w:pPr>
        <w:rPr>
          <w:lang w:val="es-MX"/>
        </w:rPr>
      </w:pPr>
    </w:p>
    <w:p w14:paraId="75DBB72E" w14:textId="77777777" w:rsidR="0074757A" w:rsidRDefault="0074757A" w:rsidP="00044498">
      <w:pPr>
        <w:rPr>
          <w:lang w:val="es-MX"/>
        </w:rPr>
      </w:pPr>
    </w:p>
    <w:p w14:paraId="2DF664B9" w14:textId="77777777" w:rsidR="0074757A" w:rsidRDefault="0074757A" w:rsidP="00044498">
      <w:pPr>
        <w:rPr>
          <w:lang w:val="es-MX"/>
        </w:rPr>
      </w:pPr>
    </w:p>
    <w:p w14:paraId="14EFD6B0" w14:textId="71C959FD" w:rsidR="0074757A" w:rsidRDefault="0074757A" w:rsidP="00044498">
      <w:pPr>
        <w:rPr>
          <w:lang w:val="es-MX"/>
        </w:rPr>
      </w:pPr>
    </w:p>
    <w:p w14:paraId="6FE68741" w14:textId="77777777" w:rsidR="0074757A" w:rsidRDefault="0074757A" w:rsidP="00044498">
      <w:pPr>
        <w:rPr>
          <w:lang w:val="es-MX"/>
        </w:rPr>
      </w:pPr>
    </w:p>
    <w:p w14:paraId="195E694B" w14:textId="77777777" w:rsidR="0074757A" w:rsidRDefault="0074757A" w:rsidP="00044498">
      <w:pPr>
        <w:rPr>
          <w:lang w:val="es-MX"/>
        </w:rPr>
      </w:pPr>
    </w:p>
    <w:p w14:paraId="31632D40" w14:textId="77777777" w:rsidR="004F1679" w:rsidRDefault="004F1679" w:rsidP="00044498">
      <w:pPr>
        <w:rPr>
          <w:lang w:val="es-MX"/>
        </w:rPr>
      </w:pPr>
    </w:p>
    <w:p w14:paraId="59C3FE23" w14:textId="77777777" w:rsidR="004F1679" w:rsidRDefault="004F1679" w:rsidP="00044498">
      <w:pPr>
        <w:rPr>
          <w:lang w:val="es-MX"/>
        </w:rPr>
      </w:pPr>
    </w:p>
    <w:p w14:paraId="522E426B" w14:textId="77777777" w:rsidR="004F1679" w:rsidRDefault="004F1679" w:rsidP="00044498">
      <w:pPr>
        <w:rPr>
          <w:lang w:val="es-MX"/>
        </w:rPr>
      </w:pPr>
    </w:p>
    <w:p w14:paraId="296EE198" w14:textId="334FF876" w:rsidR="004F1679" w:rsidRDefault="004F1679" w:rsidP="00044498">
      <w:pPr>
        <w:rPr>
          <w:lang w:val="es-MX"/>
        </w:rPr>
      </w:pPr>
    </w:p>
    <w:p w14:paraId="77EC172F" w14:textId="77777777" w:rsidR="0074757A" w:rsidRDefault="0074757A" w:rsidP="00044498">
      <w:pPr>
        <w:rPr>
          <w:lang w:val="es-MX"/>
        </w:rPr>
      </w:pPr>
    </w:p>
    <w:p w14:paraId="0665C2E8" w14:textId="227FEC9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B40DE" w:rsidRPr="005219A9" w14:paraId="37816287" w14:textId="77777777" w:rsidTr="00493BBB">
        <w:tc>
          <w:tcPr>
            <w:tcW w:w="2001" w:type="dxa"/>
            <w:shd w:val="clear" w:color="auto" w:fill="DBDBDB" w:themeFill="accent3" w:themeFillTint="66"/>
          </w:tcPr>
          <w:p w14:paraId="3972A75A" w14:textId="77777777" w:rsidR="008B40DE" w:rsidRPr="005219A9" w:rsidRDefault="008B40DE"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E8B0D12" w14:textId="77777777" w:rsidR="008B40DE" w:rsidRPr="005219A9" w:rsidRDefault="008B40DE" w:rsidP="00493BBB">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8B40DE" w:rsidRPr="005219A9" w14:paraId="27D03D86" w14:textId="77777777" w:rsidTr="00493BBB">
        <w:tc>
          <w:tcPr>
            <w:tcW w:w="2001" w:type="dxa"/>
            <w:shd w:val="clear" w:color="auto" w:fill="DBDBDB" w:themeFill="accent3" w:themeFillTint="66"/>
          </w:tcPr>
          <w:p w14:paraId="79AD9999" w14:textId="77777777" w:rsidR="008B40DE" w:rsidRPr="005219A9" w:rsidRDefault="008B40DE" w:rsidP="00493BBB">
            <w:pPr>
              <w:rPr>
                <w:rFonts w:ascii="Calibri" w:hAnsi="Calibri" w:cs="Book Antiqua"/>
                <w:b/>
                <w:bCs/>
              </w:rPr>
            </w:pPr>
            <w:r w:rsidRPr="005219A9">
              <w:rPr>
                <w:rFonts w:ascii="Calibri" w:hAnsi="Calibri" w:cs="Book Antiqua"/>
                <w:b/>
                <w:bCs/>
              </w:rPr>
              <w:t>Descripción:</w:t>
            </w:r>
          </w:p>
        </w:tc>
        <w:tc>
          <w:tcPr>
            <w:tcW w:w="5087" w:type="dxa"/>
          </w:tcPr>
          <w:p w14:paraId="13EA8A81" w14:textId="77777777" w:rsidR="008B40DE" w:rsidRPr="005219A9" w:rsidRDefault="008B40DE" w:rsidP="00493BBB">
            <w:pPr>
              <w:spacing w:line="259" w:lineRule="auto"/>
              <w:rPr>
                <w:rFonts w:ascii="Calibri" w:hAnsi="Calibri" w:cs="Book Antiqua"/>
              </w:rPr>
            </w:pPr>
            <w:r w:rsidRPr="00494FE5">
              <w:rPr>
                <w:rFonts w:ascii="Calibri" w:hAnsi="Calibri" w:cs="Book Antiqua"/>
              </w:rPr>
              <w:t>Eliminar usuarios</w:t>
            </w:r>
          </w:p>
        </w:tc>
      </w:tr>
      <w:tr w:rsidR="008B40DE" w:rsidRPr="005219A9" w14:paraId="04573B49" w14:textId="77777777" w:rsidTr="00493BBB">
        <w:tc>
          <w:tcPr>
            <w:tcW w:w="2001" w:type="dxa"/>
            <w:shd w:val="clear" w:color="auto" w:fill="DBDBDB" w:themeFill="accent3" w:themeFillTint="66"/>
          </w:tcPr>
          <w:p w14:paraId="7AD4FC2B" w14:textId="77777777" w:rsidR="008B40DE" w:rsidRPr="005219A9" w:rsidRDefault="008B40DE"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DAEA31" w14:textId="440BBB1F" w:rsidR="008B40DE" w:rsidRPr="005219A9" w:rsidRDefault="008B40DE" w:rsidP="00493BBB">
            <w:pPr>
              <w:rPr>
                <w:rFonts w:ascii="Calibri" w:hAnsi="Calibri" w:cs="Book Antiqua"/>
              </w:rPr>
            </w:pPr>
            <w:r w:rsidRPr="005219A9">
              <w:rPr>
                <w:rFonts w:ascii="Calibri" w:hAnsi="Calibri" w:cs="Book Antiqua"/>
              </w:rPr>
              <w:t>RF-</w:t>
            </w:r>
            <w:r>
              <w:rPr>
                <w:rFonts w:ascii="Calibri" w:hAnsi="Calibri" w:cs="Book Antiqua"/>
              </w:rPr>
              <w:t>32</w:t>
            </w:r>
          </w:p>
        </w:tc>
      </w:tr>
      <w:tr w:rsidR="008B40DE" w:rsidRPr="005219A9" w14:paraId="1CCD527D" w14:textId="77777777" w:rsidTr="00493BBB">
        <w:tc>
          <w:tcPr>
            <w:tcW w:w="2001" w:type="dxa"/>
            <w:shd w:val="clear" w:color="auto" w:fill="DBDBDB" w:themeFill="accent3" w:themeFillTint="66"/>
          </w:tcPr>
          <w:p w14:paraId="218A1F10" w14:textId="77777777" w:rsidR="008B40DE" w:rsidRPr="005219A9" w:rsidRDefault="008B40DE" w:rsidP="00493BBB">
            <w:pPr>
              <w:rPr>
                <w:rFonts w:ascii="Calibri" w:hAnsi="Calibri" w:cs="Book Antiqua"/>
                <w:b/>
                <w:bCs/>
              </w:rPr>
            </w:pPr>
            <w:r w:rsidRPr="005219A9">
              <w:rPr>
                <w:rFonts w:ascii="Calibri" w:hAnsi="Calibri" w:cs="Book Antiqua"/>
                <w:b/>
                <w:bCs/>
              </w:rPr>
              <w:t>CU asociados:</w:t>
            </w:r>
          </w:p>
        </w:tc>
        <w:tc>
          <w:tcPr>
            <w:tcW w:w="5087" w:type="dxa"/>
          </w:tcPr>
          <w:p w14:paraId="4AD65D7D" w14:textId="77777777" w:rsidR="008B40DE" w:rsidRPr="005219A9" w:rsidRDefault="008B40DE" w:rsidP="00493BBB">
            <w:pPr>
              <w:rPr>
                <w:rFonts w:ascii="Calibri" w:hAnsi="Calibri" w:cs="Book Antiqua"/>
              </w:rPr>
            </w:pPr>
            <w:r w:rsidRPr="005219A9">
              <w:rPr>
                <w:rFonts w:ascii="Calibri" w:hAnsi="Calibri" w:cs="Book Antiqua"/>
              </w:rPr>
              <w:t>CU-</w:t>
            </w:r>
            <w:r>
              <w:rPr>
                <w:rFonts w:ascii="Calibri" w:hAnsi="Calibri" w:cs="Book Antiqua"/>
              </w:rPr>
              <w:t>32</w:t>
            </w:r>
          </w:p>
        </w:tc>
      </w:tr>
      <w:tr w:rsidR="008B40DE" w:rsidRPr="005219A9" w14:paraId="00C4E305" w14:textId="77777777" w:rsidTr="00493BBB">
        <w:tc>
          <w:tcPr>
            <w:tcW w:w="2001" w:type="dxa"/>
            <w:shd w:val="clear" w:color="auto" w:fill="DBDBDB" w:themeFill="accent3" w:themeFillTint="66"/>
          </w:tcPr>
          <w:p w14:paraId="0BE2433B" w14:textId="77777777" w:rsidR="008B40DE" w:rsidRPr="005219A9" w:rsidRDefault="008B40DE" w:rsidP="00493BBB">
            <w:pPr>
              <w:rPr>
                <w:rFonts w:ascii="Calibri" w:hAnsi="Calibri" w:cs="Book Antiqua"/>
                <w:b/>
                <w:bCs/>
              </w:rPr>
            </w:pPr>
            <w:r w:rsidRPr="005219A9">
              <w:rPr>
                <w:rFonts w:ascii="Calibri" w:hAnsi="Calibri" w:cs="Book Antiqua"/>
                <w:b/>
                <w:bCs/>
              </w:rPr>
              <w:t>Esc. Asociados:</w:t>
            </w:r>
          </w:p>
        </w:tc>
        <w:tc>
          <w:tcPr>
            <w:tcW w:w="5087" w:type="dxa"/>
          </w:tcPr>
          <w:p w14:paraId="0239DC4B" w14:textId="417C44F1" w:rsidR="008B40DE" w:rsidRPr="005219A9" w:rsidRDefault="008B40DE" w:rsidP="00493BBB">
            <w:pPr>
              <w:rPr>
                <w:rFonts w:ascii="Calibri" w:hAnsi="Calibri" w:cs="Book Antiqua"/>
              </w:rPr>
            </w:pPr>
            <w:r w:rsidRPr="005219A9">
              <w:rPr>
                <w:rFonts w:ascii="Calibri" w:hAnsi="Calibri" w:cs="Book Antiqua"/>
              </w:rPr>
              <w:t>ES-</w:t>
            </w:r>
            <w:r>
              <w:rPr>
                <w:rFonts w:ascii="Calibri" w:hAnsi="Calibri" w:cs="Book Antiqua"/>
              </w:rPr>
              <w:t>32.2</w:t>
            </w:r>
          </w:p>
        </w:tc>
      </w:tr>
    </w:tbl>
    <w:p w14:paraId="69BEA1D4" w14:textId="0D87177C" w:rsidR="0074757A" w:rsidRDefault="008E4AEF" w:rsidP="00044498">
      <w:pPr>
        <w:rPr>
          <w:lang w:val="es-MX"/>
        </w:rPr>
      </w:pPr>
      <w:r w:rsidRPr="008E4AEF">
        <w:rPr>
          <w:noProof/>
          <w:lang w:val="es-MX"/>
        </w:rPr>
        <w:drawing>
          <wp:anchor distT="0" distB="0" distL="114300" distR="114300" simplePos="0" relativeHeight="251868160" behindDoc="0" locked="0" layoutInCell="1" allowOverlap="1" wp14:anchorId="0D3E128D" wp14:editId="2D0F63D3">
            <wp:simplePos x="0" y="0"/>
            <wp:positionH relativeFrom="margin">
              <wp:align>center</wp:align>
            </wp:positionH>
            <wp:positionV relativeFrom="paragraph">
              <wp:posOffset>170180</wp:posOffset>
            </wp:positionV>
            <wp:extent cx="5341620" cy="3028315"/>
            <wp:effectExtent l="0" t="0" r="0" b="635"/>
            <wp:wrapNone/>
            <wp:docPr id="135243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4513"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41620" cy="3028315"/>
                    </a:xfrm>
                    <a:prstGeom prst="rect">
                      <a:avLst/>
                    </a:prstGeom>
                  </pic:spPr>
                </pic:pic>
              </a:graphicData>
            </a:graphic>
            <wp14:sizeRelH relativeFrom="page">
              <wp14:pctWidth>0</wp14:pctWidth>
            </wp14:sizeRelH>
            <wp14:sizeRelV relativeFrom="page">
              <wp14:pctHeight>0</wp14:pctHeight>
            </wp14:sizeRelV>
          </wp:anchor>
        </w:drawing>
      </w:r>
    </w:p>
    <w:p w14:paraId="10AB0DD5" w14:textId="264FDED1" w:rsidR="004F1679" w:rsidRDefault="004F1679" w:rsidP="00044498">
      <w:pPr>
        <w:rPr>
          <w:lang w:val="es-MX"/>
        </w:rPr>
      </w:pPr>
    </w:p>
    <w:p w14:paraId="2B27C4F5" w14:textId="6FA4985C" w:rsidR="004F1679" w:rsidRDefault="004F1679" w:rsidP="00044498">
      <w:pPr>
        <w:rPr>
          <w:lang w:val="es-MX"/>
        </w:rPr>
      </w:pPr>
    </w:p>
    <w:p w14:paraId="4F08C055" w14:textId="77777777" w:rsidR="004F1679" w:rsidRDefault="004F1679" w:rsidP="00044498">
      <w:pPr>
        <w:rPr>
          <w:lang w:val="es-MX"/>
        </w:rPr>
      </w:pPr>
    </w:p>
    <w:p w14:paraId="05AC879F" w14:textId="1B42C1C6" w:rsidR="004F1679" w:rsidRDefault="004F1679" w:rsidP="00044498">
      <w:pPr>
        <w:rPr>
          <w:lang w:val="es-MX"/>
        </w:rPr>
      </w:pPr>
    </w:p>
    <w:p w14:paraId="6E7AD75E" w14:textId="25BC5882" w:rsidR="004F1679" w:rsidRDefault="004F1679" w:rsidP="00044498">
      <w:pPr>
        <w:rPr>
          <w:lang w:val="es-MX"/>
        </w:rPr>
      </w:pPr>
    </w:p>
    <w:p w14:paraId="4EBCB9F6" w14:textId="2B165BB6" w:rsidR="004F1679" w:rsidRDefault="004F1679" w:rsidP="00044498">
      <w:pPr>
        <w:rPr>
          <w:lang w:val="es-MX"/>
        </w:rPr>
      </w:pPr>
    </w:p>
    <w:p w14:paraId="0E12DC45" w14:textId="77777777" w:rsidR="004F1679" w:rsidRDefault="004F1679" w:rsidP="00044498">
      <w:pPr>
        <w:rPr>
          <w:lang w:val="es-MX"/>
        </w:rPr>
      </w:pPr>
    </w:p>
    <w:p w14:paraId="7C5C36F9" w14:textId="77777777" w:rsidR="004F1679" w:rsidRDefault="004F1679" w:rsidP="00044498">
      <w:pPr>
        <w:rPr>
          <w:lang w:val="es-MX"/>
        </w:rPr>
      </w:pPr>
    </w:p>
    <w:p w14:paraId="76BF9912" w14:textId="77C1CBF9" w:rsidR="004F1679" w:rsidRDefault="004F1679" w:rsidP="00044498">
      <w:pPr>
        <w:rPr>
          <w:lang w:val="es-MX"/>
        </w:rPr>
      </w:pPr>
    </w:p>
    <w:p w14:paraId="188839FC" w14:textId="0105FFD1" w:rsidR="004F1679" w:rsidRDefault="004F1679" w:rsidP="00044498">
      <w:pPr>
        <w:rPr>
          <w:lang w:val="es-MX"/>
        </w:rPr>
      </w:pPr>
    </w:p>
    <w:p w14:paraId="5783C36D" w14:textId="77777777" w:rsidR="004F1679" w:rsidRDefault="004F1679" w:rsidP="00044498">
      <w:pPr>
        <w:rPr>
          <w:lang w:val="es-MX"/>
        </w:rPr>
      </w:pPr>
    </w:p>
    <w:p w14:paraId="46199178" w14:textId="14B73922" w:rsidR="004F1679" w:rsidRDefault="004F1679" w:rsidP="00044498">
      <w:pPr>
        <w:rPr>
          <w:lang w:val="es-MX"/>
        </w:rPr>
      </w:pPr>
    </w:p>
    <w:p w14:paraId="21EC2F8D" w14:textId="77777777" w:rsidR="004F1679" w:rsidRDefault="004F1679" w:rsidP="00044498">
      <w:pPr>
        <w:rPr>
          <w:lang w:val="es-MX"/>
        </w:rPr>
      </w:pPr>
    </w:p>
    <w:p w14:paraId="0FA5BD57" w14:textId="53DDB239" w:rsidR="004F1679" w:rsidRDefault="004F1679" w:rsidP="00044498">
      <w:pPr>
        <w:rPr>
          <w:lang w:val="es-MX"/>
        </w:rPr>
      </w:pPr>
    </w:p>
    <w:p w14:paraId="6C9B16E3" w14:textId="01D67629" w:rsidR="004F1679" w:rsidRDefault="004F1679" w:rsidP="00044498">
      <w:pPr>
        <w:rPr>
          <w:lang w:val="es-MX"/>
        </w:rPr>
      </w:pPr>
    </w:p>
    <w:p w14:paraId="22850683" w14:textId="77777777" w:rsidR="004F1679" w:rsidRDefault="004F1679" w:rsidP="00044498">
      <w:pPr>
        <w:rPr>
          <w:lang w:val="es-MX"/>
        </w:rPr>
      </w:pPr>
    </w:p>
    <w:p w14:paraId="0E03C110" w14:textId="77777777" w:rsidR="004F1679" w:rsidRDefault="004F1679" w:rsidP="00044498">
      <w:pPr>
        <w:rPr>
          <w:lang w:val="es-MX"/>
        </w:rPr>
      </w:pPr>
    </w:p>
    <w:p w14:paraId="75E701F4" w14:textId="0DAE1013" w:rsidR="004F1679" w:rsidRDefault="004F1679" w:rsidP="00044498">
      <w:pPr>
        <w:rPr>
          <w:lang w:val="es-MX"/>
        </w:rPr>
      </w:pPr>
    </w:p>
    <w:p w14:paraId="3D9154A4" w14:textId="79D82EFB"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0976FB02" w14:textId="77777777" w:rsidTr="00614B45">
        <w:tc>
          <w:tcPr>
            <w:tcW w:w="2001" w:type="dxa"/>
            <w:shd w:val="clear" w:color="auto" w:fill="DBDBDB" w:themeFill="accent3" w:themeFillTint="66"/>
          </w:tcPr>
          <w:p w14:paraId="5F33EFD5"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4A33B" w14:textId="05592B92"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w:t>
            </w:r>
            <w:r w:rsidR="00413A87">
              <w:rPr>
                <w:rFonts w:ascii="Calibri" w:hAnsi="Calibri" w:cs="Book Antiqua"/>
              </w:rPr>
              <w:t>3</w:t>
            </w:r>
          </w:p>
        </w:tc>
      </w:tr>
      <w:tr w:rsidR="00AE5BB5" w:rsidRPr="005219A9" w14:paraId="5D2EC7A8" w14:textId="77777777" w:rsidTr="00614B45">
        <w:tc>
          <w:tcPr>
            <w:tcW w:w="2001" w:type="dxa"/>
            <w:shd w:val="clear" w:color="auto" w:fill="DBDBDB" w:themeFill="accent3" w:themeFillTint="66"/>
          </w:tcPr>
          <w:p w14:paraId="348836C5"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AA0280" w14:textId="77777777" w:rsidR="00AE5BB5" w:rsidRPr="005219A9" w:rsidRDefault="00AE5BB5" w:rsidP="00614B45">
            <w:pPr>
              <w:spacing w:line="259" w:lineRule="auto"/>
              <w:rPr>
                <w:rFonts w:ascii="Calibri" w:hAnsi="Calibri" w:cs="Book Antiqua"/>
              </w:rPr>
            </w:pPr>
            <w:r w:rsidRPr="00494FE5">
              <w:rPr>
                <w:rFonts w:ascii="Calibri" w:hAnsi="Calibri" w:cs="Book Antiqua"/>
              </w:rPr>
              <w:t>Actualizar información del negocio</w:t>
            </w:r>
          </w:p>
        </w:tc>
      </w:tr>
      <w:tr w:rsidR="00AE5BB5" w:rsidRPr="005219A9" w14:paraId="5BCA3DB2" w14:textId="77777777" w:rsidTr="00614B45">
        <w:tc>
          <w:tcPr>
            <w:tcW w:w="2001" w:type="dxa"/>
            <w:shd w:val="clear" w:color="auto" w:fill="DBDBDB" w:themeFill="accent3" w:themeFillTint="66"/>
          </w:tcPr>
          <w:p w14:paraId="66AE6C18"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C75BC6B" w14:textId="36B04D1B"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w:t>
            </w:r>
            <w:r w:rsidR="00413A87">
              <w:rPr>
                <w:rFonts w:ascii="Calibri" w:hAnsi="Calibri" w:cs="Book Antiqua"/>
              </w:rPr>
              <w:t>3</w:t>
            </w:r>
          </w:p>
        </w:tc>
      </w:tr>
      <w:tr w:rsidR="00AE5BB5" w:rsidRPr="005219A9" w14:paraId="313EFDC9" w14:textId="77777777" w:rsidTr="00614B45">
        <w:tc>
          <w:tcPr>
            <w:tcW w:w="2001" w:type="dxa"/>
            <w:shd w:val="clear" w:color="auto" w:fill="DBDBDB" w:themeFill="accent3" w:themeFillTint="66"/>
          </w:tcPr>
          <w:p w14:paraId="78ADB3EC"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3ADC51E8" w14:textId="10110228"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w:t>
            </w:r>
            <w:r w:rsidR="00413A87">
              <w:rPr>
                <w:rFonts w:ascii="Calibri" w:hAnsi="Calibri" w:cs="Book Antiqua"/>
              </w:rPr>
              <w:t>3</w:t>
            </w:r>
          </w:p>
        </w:tc>
      </w:tr>
      <w:tr w:rsidR="00AE5BB5" w:rsidRPr="005219A9" w14:paraId="6095E71D" w14:textId="77777777" w:rsidTr="00614B45">
        <w:tc>
          <w:tcPr>
            <w:tcW w:w="2001" w:type="dxa"/>
            <w:shd w:val="clear" w:color="auto" w:fill="DBDBDB" w:themeFill="accent3" w:themeFillTint="66"/>
          </w:tcPr>
          <w:p w14:paraId="589ACCF4"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45B58AAD" w14:textId="3F87BCBC"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w:t>
            </w:r>
            <w:r w:rsidR="00413A87">
              <w:rPr>
                <w:rFonts w:ascii="Calibri" w:hAnsi="Calibri" w:cs="Book Antiqua"/>
              </w:rPr>
              <w:t>3</w:t>
            </w:r>
            <w:r>
              <w:rPr>
                <w:rFonts w:ascii="Calibri" w:hAnsi="Calibri" w:cs="Book Antiqua"/>
              </w:rPr>
              <w:t>.</w:t>
            </w:r>
            <w:r w:rsidRPr="005219A9">
              <w:rPr>
                <w:rFonts w:ascii="Calibri" w:hAnsi="Calibri" w:cs="Book Antiqua"/>
              </w:rPr>
              <w:t>1</w:t>
            </w:r>
          </w:p>
        </w:tc>
      </w:tr>
    </w:tbl>
    <w:p w14:paraId="39D9D7DA" w14:textId="77777777" w:rsidR="00AE5BB5" w:rsidRDefault="00AE5BB5" w:rsidP="00044498">
      <w:pPr>
        <w:rPr>
          <w:lang w:val="es-MX"/>
        </w:rPr>
      </w:pPr>
    </w:p>
    <w:p w14:paraId="5AEC6F8F" w14:textId="42EF20B7" w:rsidR="00AE5BB5" w:rsidRDefault="008E4AEF" w:rsidP="00044498">
      <w:pPr>
        <w:rPr>
          <w:lang w:val="es-MX"/>
        </w:rPr>
      </w:pPr>
      <w:r w:rsidRPr="001F7BCA">
        <w:rPr>
          <w:noProof/>
          <w:lang w:val="es-MX"/>
        </w:rPr>
        <w:drawing>
          <wp:anchor distT="0" distB="0" distL="114300" distR="114300" simplePos="0" relativeHeight="251832320" behindDoc="0" locked="0" layoutInCell="1" allowOverlap="1" wp14:anchorId="2CEEC0C9" wp14:editId="5BB63523">
            <wp:simplePos x="0" y="0"/>
            <wp:positionH relativeFrom="margin">
              <wp:align>center</wp:align>
            </wp:positionH>
            <wp:positionV relativeFrom="paragraph">
              <wp:posOffset>63500</wp:posOffset>
            </wp:positionV>
            <wp:extent cx="5273040" cy="3002536"/>
            <wp:effectExtent l="0" t="0" r="3810" b="7620"/>
            <wp:wrapNone/>
            <wp:docPr id="38494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586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3040" cy="3002536"/>
                    </a:xfrm>
                    <a:prstGeom prst="rect">
                      <a:avLst/>
                    </a:prstGeom>
                  </pic:spPr>
                </pic:pic>
              </a:graphicData>
            </a:graphic>
            <wp14:sizeRelH relativeFrom="page">
              <wp14:pctWidth>0</wp14:pctWidth>
            </wp14:sizeRelH>
            <wp14:sizeRelV relativeFrom="page">
              <wp14:pctHeight>0</wp14:pctHeight>
            </wp14:sizeRelV>
          </wp:anchor>
        </w:drawing>
      </w:r>
    </w:p>
    <w:p w14:paraId="5037C39F" w14:textId="3D2F63E0" w:rsidR="00AE5BB5" w:rsidRDefault="00AE5BB5" w:rsidP="00044498">
      <w:pPr>
        <w:rPr>
          <w:lang w:val="es-MX"/>
        </w:rPr>
      </w:pPr>
    </w:p>
    <w:p w14:paraId="7DAB3B38" w14:textId="4B323153" w:rsidR="00412DC6" w:rsidRDefault="00412DC6" w:rsidP="00044498">
      <w:pPr>
        <w:rPr>
          <w:lang w:val="es-MX"/>
        </w:rPr>
      </w:pPr>
    </w:p>
    <w:p w14:paraId="3A748B89" w14:textId="2928247E" w:rsidR="00412DC6" w:rsidRDefault="00412DC6" w:rsidP="00044498">
      <w:pPr>
        <w:rPr>
          <w:lang w:val="es-MX"/>
        </w:rPr>
      </w:pPr>
    </w:p>
    <w:p w14:paraId="0D664DE5" w14:textId="65A2244A" w:rsidR="00412DC6" w:rsidRDefault="00412DC6" w:rsidP="00044498">
      <w:pPr>
        <w:rPr>
          <w:lang w:val="es-MX"/>
        </w:rPr>
      </w:pPr>
    </w:p>
    <w:p w14:paraId="743DC374" w14:textId="00F8EFE3" w:rsidR="00412DC6" w:rsidRDefault="00412DC6" w:rsidP="00044498">
      <w:pPr>
        <w:rPr>
          <w:lang w:val="es-MX"/>
        </w:rPr>
      </w:pPr>
    </w:p>
    <w:p w14:paraId="5335CA81" w14:textId="79F9CA35" w:rsidR="00412DC6" w:rsidRDefault="00412DC6" w:rsidP="00044498">
      <w:pPr>
        <w:rPr>
          <w:lang w:val="es-MX"/>
        </w:rPr>
      </w:pPr>
    </w:p>
    <w:p w14:paraId="7EE1BCD3" w14:textId="62CA97E6" w:rsidR="00412DC6" w:rsidRDefault="00412DC6" w:rsidP="00044498">
      <w:pPr>
        <w:rPr>
          <w:lang w:val="es-MX"/>
        </w:rPr>
      </w:pPr>
    </w:p>
    <w:p w14:paraId="234777AC" w14:textId="39D15A4E" w:rsidR="00412DC6" w:rsidRDefault="00412DC6" w:rsidP="00044498">
      <w:pPr>
        <w:rPr>
          <w:lang w:val="es-MX"/>
        </w:rPr>
      </w:pPr>
    </w:p>
    <w:p w14:paraId="6F88D6F9" w14:textId="1D1F2261" w:rsidR="00412DC6" w:rsidRDefault="00412DC6" w:rsidP="00044498">
      <w:pPr>
        <w:rPr>
          <w:lang w:val="es-MX"/>
        </w:rPr>
      </w:pPr>
    </w:p>
    <w:p w14:paraId="34E0F08E" w14:textId="243296A8" w:rsidR="00412DC6" w:rsidRDefault="00412DC6" w:rsidP="00044498">
      <w:pPr>
        <w:rPr>
          <w:lang w:val="es-MX"/>
        </w:rPr>
      </w:pPr>
    </w:p>
    <w:p w14:paraId="2DA88F19" w14:textId="77777777" w:rsidR="00412DC6" w:rsidRDefault="00412DC6" w:rsidP="00044498">
      <w:pPr>
        <w:rPr>
          <w:lang w:val="es-MX"/>
        </w:rPr>
      </w:pPr>
    </w:p>
    <w:p w14:paraId="60EC82D7" w14:textId="77777777" w:rsidR="00412DC6" w:rsidRDefault="00412DC6" w:rsidP="00044498">
      <w:pPr>
        <w:rPr>
          <w:lang w:val="es-MX"/>
        </w:rPr>
      </w:pPr>
    </w:p>
    <w:p w14:paraId="5E88D72C" w14:textId="77777777" w:rsidR="00412DC6" w:rsidRDefault="00412DC6" w:rsidP="00044498">
      <w:pPr>
        <w:rPr>
          <w:lang w:val="es-MX"/>
        </w:rPr>
      </w:pPr>
    </w:p>
    <w:p w14:paraId="7DFD4302" w14:textId="77777777" w:rsidR="00412DC6" w:rsidRDefault="00412DC6" w:rsidP="00044498">
      <w:pPr>
        <w:rPr>
          <w:lang w:val="es-MX"/>
        </w:rPr>
      </w:pPr>
    </w:p>
    <w:p w14:paraId="4D136265" w14:textId="77777777" w:rsidR="00412DC6" w:rsidRDefault="00412DC6" w:rsidP="00044498">
      <w:pPr>
        <w:rPr>
          <w:lang w:val="es-MX"/>
        </w:rPr>
      </w:pPr>
    </w:p>
    <w:p w14:paraId="0E76635F" w14:textId="77777777" w:rsidR="00412DC6" w:rsidRDefault="00412DC6" w:rsidP="00044498">
      <w:pPr>
        <w:rPr>
          <w:lang w:val="es-MX"/>
        </w:rPr>
      </w:pPr>
    </w:p>
    <w:p w14:paraId="5C7BB27B" w14:textId="6FD82C6C" w:rsidR="00412DC6" w:rsidRDefault="00412DC6" w:rsidP="00044498">
      <w:pPr>
        <w:rPr>
          <w:lang w:val="es-MX"/>
        </w:rPr>
      </w:pPr>
    </w:p>
    <w:p w14:paraId="7A02E9F6" w14:textId="0C6B50AD" w:rsidR="008E4AEF" w:rsidRDefault="008E4AEF"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E4AEF" w:rsidRPr="005219A9" w14:paraId="34B42DAF" w14:textId="77777777" w:rsidTr="00493BBB">
        <w:tc>
          <w:tcPr>
            <w:tcW w:w="2001" w:type="dxa"/>
            <w:shd w:val="clear" w:color="auto" w:fill="DBDBDB" w:themeFill="accent3" w:themeFillTint="66"/>
          </w:tcPr>
          <w:p w14:paraId="1A776F31" w14:textId="77777777" w:rsidR="008E4AEF" w:rsidRPr="005219A9" w:rsidRDefault="008E4AEF"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F178CC" w14:textId="71F72E5E" w:rsidR="008E4AEF" w:rsidRPr="005219A9" w:rsidRDefault="008E4AEF" w:rsidP="00493BBB">
            <w:pPr>
              <w:ind w:left="13"/>
              <w:jc w:val="both"/>
              <w:rPr>
                <w:rFonts w:ascii="Calibri" w:hAnsi="Calibri" w:cs="Book Antiqua"/>
              </w:rPr>
            </w:pPr>
            <w:r w:rsidRPr="005219A9">
              <w:rPr>
                <w:rFonts w:ascii="Calibri" w:hAnsi="Calibri" w:cs="Book Antiqua"/>
              </w:rPr>
              <w:t>UI-</w:t>
            </w:r>
            <w:r>
              <w:rPr>
                <w:rFonts w:ascii="Calibri" w:hAnsi="Calibri" w:cs="Book Antiqua"/>
              </w:rPr>
              <w:t>33</w:t>
            </w:r>
          </w:p>
        </w:tc>
      </w:tr>
      <w:tr w:rsidR="008E4AEF" w:rsidRPr="005219A9" w14:paraId="531AA870" w14:textId="77777777" w:rsidTr="00493BBB">
        <w:tc>
          <w:tcPr>
            <w:tcW w:w="2001" w:type="dxa"/>
            <w:shd w:val="clear" w:color="auto" w:fill="DBDBDB" w:themeFill="accent3" w:themeFillTint="66"/>
          </w:tcPr>
          <w:p w14:paraId="7F496AE9" w14:textId="77777777" w:rsidR="008E4AEF" w:rsidRPr="005219A9" w:rsidRDefault="008E4AEF" w:rsidP="00493BBB">
            <w:pPr>
              <w:rPr>
                <w:rFonts w:ascii="Calibri" w:hAnsi="Calibri" w:cs="Book Antiqua"/>
                <w:b/>
                <w:bCs/>
              </w:rPr>
            </w:pPr>
            <w:r w:rsidRPr="005219A9">
              <w:rPr>
                <w:rFonts w:ascii="Calibri" w:hAnsi="Calibri" w:cs="Book Antiqua"/>
                <w:b/>
                <w:bCs/>
              </w:rPr>
              <w:t>Descripción:</w:t>
            </w:r>
          </w:p>
        </w:tc>
        <w:tc>
          <w:tcPr>
            <w:tcW w:w="5087" w:type="dxa"/>
          </w:tcPr>
          <w:p w14:paraId="3E9772C4" w14:textId="3F11B939" w:rsidR="008E4AEF" w:rsidRPr="005219A9" w:rsidRDefault="008E4AEF" w:rsidP="00493BBB">
            <w:pPr>
              <w:spacing w:line="259" w:lineRule="auto"/>
              <w:rPr>
                <w:rFonts w:ascii="Calibri" w:hAnsi="Calibri" w:cs="Book Antiqua"/>
              </w:rPr>
            </w:pPr>
            <w:r w:rsidRPr="00494FE5">
              <w:rPr>
                <w:rFonts w:ascii="Calibri" w:hAnsi="Calibri" w:cs="Book Antiqua"/>
              </w:rPr>
              <w:t>Actualizar información del negocio</w:t>
            </w:r>
          </w:p>
        </w:tc>
      </w:tr>
      <w:tr w:rsidR="008E4AEF" w:rsidRPr="005219A9" w14:paraId="189A916B" w14:textId="77777777" w:rsidTr="00493BBB">
        <w:tc>
          <w:tcPr>
            <w:tcW w:w="2001" w:type="dxa"/>
            <w:shd w:val="clear" w:color="auto" w:fill="DBDBDB" w:themeFill="accent3" w:themeFillTint="66"/>
          </w:tcPr>
          <w:p w14:paraId="40BCA55B" w14:textId="77777777" w:rsidR="008E4AEF" w:rsidRPr="005219A9" w:rsidRDefault="008E4AEF"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02077A4" w14:textId="77777777" w:rsidR="008E4AEF" w:rsidRPr="005219A9" w:rsidRDefault="008E4AEF" w:rsidP="00493BBB">
            <w:pPr>
              <w:rPr>
                <w:rFonts w:ascii="Calibri" w:hAnsi="Calibri" w:cs="Book Antiqua"/>
              </w:rPr>
            </w:pPr>
            <w:r w:rsidRPr="005219A9">
              <w:rPr>
                <w:rFonts w:ascii="Calibri" w:hAnsi="Calibri" w:cs="Book Antiqua"/>
              </w:rPr>
              <w:t>RF-</w:t>
            </w:r>
            <w:r>
              <w:rPr>
                <w:rFonts w:ascii="Calibri" w:hAnsi="Calibri" w:cs="Book Antiqua"/>
              </w:rPr>
              <w:t>33</w:t>
            </w:r>
          </w:p>
        </w:tc>
      </w:tr>
      <w:tr w:rsidR="008E4AEF" w:rsidRPr="005219A9" w14:paraId="0472EF98" w14:textId="77777777" w:rsidTr="00493BBB">
        <w:tc>
          <w:tcPr>
            <w:tcW w:w="2001" w:type="dxa"/>
            <w:shd w:val="clear" w:color="auto" w:fill="DBDBDB" w:themeFill="accent3" w:themeFillTint="66"/>
          </w:tcPr>
          <w:p w14:paraId="7CC96A3E" w14:textId="77777777" w:rsidR="008E4AEF" w:rsidRPr="005219A9" w:rsidRDefault="008E4AEF" w:rsidP="00493BBB">
            <w:pPr>
              <w:rPr>
                <w:rFonts w:ascii="Calibri" w:hAnsi="Calibri" w:cs="Book Antiqua"/>
                <w:b/>
                <w:bCs/>
              </w:rPr>
            </w:pPr>
            <w:r w:rsidRPr="005219A9">
              <w:rPr>
                <w:rFonts w:ascii="Calibri" w:hAnsi="Calibri" w:cs="Book Antiqua"/>
                <w:b/>
                <w:bCs/>
              </w:rPr>
              <w:t>CU asociados:</w:t>
            </w:r>
          </w:p>
        </w:tc>
        <w:tc>
          <w:tcPr>
            <w:tcW w:w="5087" w:type="dxa"/>
          </w:tcPr>
          <w:p w14:paraId="55FDCB73" w14:textId="6395543E" w:rsidR="008E4AEF" w:rsidRPr="005219A9" w:rsidRDefault="008E4AEF" w:rsidP="00493BBB">
            <w:pPr>
              <w:rPr>
                <w:rFonts w:ascii="Calibri" w:hAnsi="Calibri" w:cs="Book Antiqua"/>
              </w:rPr>
            </w:pPr>
            <w:r w:rsidRPr="005219A9">
              <w:rPr>
                <w:rFonts w:ascii="Calibri" w:hAnsi="Calibri" w:cs="Book Antiqua"/>
              </w:rPr>
              <w:t>CU-</w:t>
            </w:r>
            <w:r>
              <w:rPr>
                <w:rFonts w:ascii="Calibri" w:hAnsi="Calibri" w:cs="Book Antiqua"/>
              </w:rPr>
              <w:t>33</w:t>
            </w:r>
          </w:p>
        </w:tc>
      </w:tr>
      <w:tr w:rsidR="008E4AEF" w:rsidRPr="005219A9" w14:paraId="6C119BAE" w14:textId="77777777" w:rsidTr="00493BBB">
        <w:tc>
          <w:tcPr>
            <w:tcW w:w="2001" w:type="dxa"/>
            <w:shd w:val="clear" w:color="auto" w:fill="DBDBDB" w:themeFill="accent3" w:themeFillTint="66"/>
          </w:tcPr>
          <w:p w14:paraId="485E5483" w14:textId="77777777" w:rsidR="008E4AEF" w:rsidRPr="005219A9" w:rsidRDefault="008E4AEF" w:rsidP="00493BBB">
            <w:pPr>
              <w:rPr>
                <w:rFonts w:ascii="Calibri" w:hAnsi="Calibri" w:cs="Book Antiqua"/>
                <w:b/>
                <w:bCs/>
              </w:rPr>
            </w:pPr>
            <w:r w:rsidRPr="005219A9">
              <w:rPr>
                <w:rFonts w:ascii="Calibri" w:hAnsi="Calibri" w:cs="Book Antiqua"/>
                <w:b/>
                <w:bCs/>
              </w:rPr>
              <w:t>Esc. Asociados:</w:t>
            </w:r>
          </w:p>
        </w:tc>
        <w:tc>
          <w:tcPr>
            <w:tcW w:w="5087" w:type="dxa"/>
          </w:tcPr>
          <w:p w14:paraId="65DD0B91" w14:textId="77777777" w:rsidR="008E4AEF" w:rsidRPr="005219A9" w:rsidRDefault="008E4AEF" w:rsidP="00493BBB">
            <w:pPr>
              <w:rPr>
                <w:rFonts w:ascii="Calibri" w:hAnsi="Calibri" w:cs="Book Antiqua"/>
              </w:rPr>
            </w:pPr>
            <w:r w:rsidRPr="005219A9">
              <w:rPr>
                <w:rFonts w:ascii="Calibri" w:hAnsi="Calibri" w:cs="Book Antiqua"/>
              </w:rPr>
              <w:t>ES-</w:t>
            </w:r>
            <w:r>
              <w:rPr>
                <w:rFonts w:ascii="Calibri" w:hAnsi="Calibri" w:cs="Book Antiqua"/>
              </w:rPr>
              <w:t>33.</w:t>
            </w:r>
            <w:r w:rsidRPr="005219A9">
              <w:rPr>
                <w:rFonts w:ascii="Calibri" w:hAnsi="Calibri" w:cs="Book Antiqua"/>
              </w:rPr>
              <w:t>1</w:t>
            </w:r>
          </w:p>
        </w:tc>
      </w:tr>
    </w:tbl>
    <w:p w14:paraId="5C4B9B96" w14:textId="0C02C216" w:rsidR="00412DC6" w:rsidRDefault="008E4AEF" w:rsidP="00044498">
      <w:pPr>
        <w:rPr>
          <w:lang w:val="es-MX"/>
        </w:rPr>
      </w:pPr>
      <w:r w:rsidRPr="008E4AEF">
        <w:rPr>
          <w:noProof/>
          <w:lang w:val="es-MX"/>
        </w:rPr>
        <w:drawing>
          <wp:anchor distT="0" distB="0" distL="114300" distR="114300" simplePos="0" relativeHeight="251869184" behindDoc="0" locked="0" layoutInCell="1" allowOverlap="1" wp14:anchorId="217CC577" wp14:editId="6C06CB68">
            <wp:simplePos x="0" y="0"/>
            <wp:positionH relativeFrom="margin">
              <wp:posOffset>412115</wp:posOffset>
            </wp:positionH>
            <wp:positionV relativeFrom="paragraph">
              <wp:posOffset>109220</wp:posOffset>
            </wp:positionV>
            <wp:extent cx="5295900" cy="2987675"/>
            <wp:effectExtent l="0" t="0" r="0" b="3175"/>
            <wp:wrapNone/>
            <wp:docPr id="987117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7884"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95900" cy="2987675"/>
                    </a:xfrm>
                    <a:prstGeom prst="rect">
                      <a:avLst/>
                    </a:prstGeom>
                  </pic:spPr>
                </pic:pic>
              </a:graphicData>
            </a:graphic>
            <wp14:sizeRelH relativeFrom="page">
              <wp14:pctWidth>0</wp14:pctWidth>
            </wp14:sizeRelH>
            <wp14:sizeRelV relativeFrom="page">
              <wp14:pctHeight>0</wp14:pctHeight>
            </wp14:sizeRelV>
          </wp:anchor>
        </w:drawing>
      </w:r>
    </w:p>
    <w:p w14:paraId="241E7AF3" w14:textId="634AF5BC" w:rsidR="00412DC6" w:rsidRDefault="00412DC6" w:rsidP="00044498">
      <w:pPr>
        <w:rPr>
          <w:lang w:val="es-MX"/>
        </w:rPr>
      </w:pPr>
    </w:p>
    <w:p w14:paraId="295784E4" w14:textId="77777777" w:rsidR="00412DC6" w:rsidRDefault="00412DC6" w:rsidP="00044498">
      <w:pPr>
        <w:rPr>
          <w:lang w:val="es-MX"/>
        </w:rPr>
      </w:pPr>
    </w:p>
    <w:p w14:paraId="7ED90505" w14:textId="77777777" w:rsidR="00412DC6" w:rsidRDefault="00412DC6" w:rsidP="00044498">
      <w:pPr>
        <w:rPr>
          <w:lang w:val="es-MX"/>
        </w:rPr>
      </w:pPr>
    </w:p>
    <w:p w14:paraId="06B63227" w14:textId="77777777" w:rsidR="00412DC6" w:rsidRDefault="00412DC6" w:rsidP="00044498">
      <w:pPr>
        <w:rPr>
          <w:lang w:val="es-MX"/>
        </w:rPr>
      </w:pPr>
    </w:p>
    <w:p w14:paraId="46A9760E" w14:textId="09B6B546" w:rsidR="00412DC6" w:rsidRDefault="00412DC6" w:rsidP="00044498">
      <w:pPr>
        <w:rPr>
          <w:lang w:val="es-MX"/>
        </w:rPr>
      </w:pPr>
    </w:p>
    <w:p w14:paraId="47BBD105" w14:textId="77777777" w:rsidR="00412DC6" w:rsidRDefault="00412DC6" w:rsidP="00044498">
      <w:pPr>
        <w:rPr>
          <w:lang w:val="es-MX"/>
        </w:rPr>
      </w:pPr>
    </w:p>
    <w:p w14:paraId="607F1675" w14:textId="77777777" w:rsidR="00412DC6" w:rsidRDefault="00412DC6" w:rsidP="00044498">
      <w:pPr>
        <w:rPr>
          <w:lang w:val="es-MX"/>
        </w:rPr>
      </w:pPr>
    </w:p>
    <w:p w14:paraId="7BA6FFC1" w14:textId="77777777" w:rsidR="00412DC6" w:rsidRDefault="00412DC6" w:rsidP="00044498">
      <w:pPr>
        <w:rPr>
          <w:lang w:val="es-MX"/>
        </w:rPr>
      </w:pPr>
    </w:p>
    <w:p w14:paraId="52D6F285" w14:textId="77777777" w:rsidR="00412DC6" w:rsidRDefault="00412DC6" w:rsidP="00044498">
      <w:pPr>
        <w:rPr>
          <w:lang w:val="es-MX"/>
        </w:rPr>
      </w:pPr>
    </w:p>
    <w:p w14:paraId="1BBDA9DB" w14:textId="77777777" w:rsidR="00412DC6" w:rsidRDefault="00412DC6" w:rsidP="00044498">
      <w:pPr>
        <w:rPr>
          <w:lang w:val="es-MX"/>
        </w:rPr>
      </w:pPr>
    </w:p>
    <w:p w14:paraId="20F00DD9" w14:textId="77777777" w:rsidR="00412DC6" w:rsidRDefault="00412DC6" w:rsidP="00044498">
      <w:pPr>
        <w:rPr>
          <w:lang w:val="es-MX"/>
        </w:rPr>
      </w:pPr>
    </w:p>
    <w:p w14:paraId="7E2AA45A" w14:textId="77777777" w:rsidR="00412DC6" w:rsidRDefault="00412DC6" w:rsidP="00044498">
      <w:pPr>
        <w:rPr>
          <w:lang w:val="es-MX"/>
        </w:rPr>
      </w:pPr>
    </w:p>
    <w:p w14:paraId="4A5A66FE" w14:textId="77777777" w:rsidR="00412DC6" w:rsidRDefault="00412DC6" w:rsidP="00044498">
      <w:pPr>
        <w:rPr>
          <w:lang w:val="es-MX"/>
        </w:rPr>
      </w:pPr>
    </w:p>
    <w:p w14:paraId="42AB6CAF" w14:textId="77777777" w:rsidR="00412DC6" w:rsidRDefault="00412DC6" w:rsidP="00044498">
      <w:pPr>
        <w:rPr>
          <w:lang w:val="es-MX"/>
        </w:rPr>
      </w:pPr>
    </w:p>
    <w:p w14:paraId="3EAB5BBE" w14:textId="77777777" w:rsidR="00412DC6" w:rsidRDefault="00412DC6" w:rsidP="00044498">
      <w:pPr>
        <w:rPr>
          <w:lang w:val="es-MX"/>
        </w:rPr>
      </w:pPr>
    </w:p>
    <w:p w14:paraId="377AC86E" w14:textId="77777777" w:rsidR="00412DC6" w:rsidRDefault="00412DC6" w:rsidP="00044498">
      <w:pPr>
        <w:rPr>
          <w:lang w:val="es-MX"/>
        </w:rPr>
      </w:pPr>
    </w:p>
    <w:p w14:paraId="10635C0D" w14:textId="77777777" w:rsidR="00412DC6" w:rsidRDefault="00412DC6" w:rsidP="00044498">
      <w:pPr>
        <w:rPr>
          <w:lang w:val="es-MX"/>
        </w:rPr>
      </w:pPr>
    </w:p>
    <w:p w14:paraId="65F5F789" w14:textId="77777777" w:rsidR="008E4AEF" w:rsidRPr="00492E20" w:rsidRDefault="008E4AEF"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55"/>
      <w:bookmarkEnd w:id="56"/>
      <w:bookmarkEnd w:id="57"/>
      <w:bookmarkEnd w:id="58"/>
      <w:bookmarkEnd w:id="59"/>
      <w:bookmarkEnd w:id="60"/>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61" w:name="_Toc34121081"/>
      <w:bookmarkStart w:id="62" w:name="_Toc44907580"/>
      <w:bookmarkStart w:id="63" w:name="_Toc202244547"/>
      <w:bookmarkStart w:id="64" w:name="_Toc391994530"/>
      <w:bookmarkStart w:id="65" w:name="_Toc61560578"/>
      <w:bookmarkStart w:id="66" w:name="_Toc127927456"/>
      <w:r w:rsidRPr="00A96743">
        <w:rPr>
          <w:rFonts w:ascii="Calibri" w:hAnsi="Calibri" w:cs="Calibri"/>
          <w:sz w:val="24"/>
          <w:szCs w:val="24"/>
        </w:rPr>
        <w:t>Descripción</w:t>
      </w:r>
      <w:bookmarkEnd w:id="61"/>
      <w:bookmarkEnd w:id="62"/>
      <w:bookmarkEnd w:id="63"/>
      <w:bookmarkEnd w:id="64"/>
      <w:bookmarkEnd w:id="65"/>
      <w:bookmarkEnd w:id="66"/>
    </w:p>
    <w:p w14:paraId="35BFAECD" w14:textId="7BC610EA" w:rsidR="007D045F" w:rsidRDefault="008B378C" w:rsidP="008B378C">
      <w:pPr>
        <w:ind w:left="981"/>
        <w:jc w:val="both"/>
        <w:rPr>
          <w:rFonts w:asciiTheme="minorHAnsi" w:hAnsiTheme="minorHAnsi" w:cstheme="minorHAnsi"/>
          <w:lang w:val="es-ES"/>
        </w:rPr>
      </w:pPr>
      <w:r w:rsidRPr="008B378C">
        <w:rPr>
          <w:rFonts w:asciiTheme="minorHAnsi" w:hAnsiTheme="minorHAnsi" w:cstheme="minorHAnsi"/>
        </w:rPr>
        <w:t xml:space="preserve">El sistema de ventas para el supermercado respeta el modelo de arquitectura </w:t>
      </w:r>
      <w:r w:rsidRPr="008B378C">
        <w:rPr>
          <w:rFonts w:asciiTheme="minorHAnsi" w:hAnsiTheme="minorHAnsi" w:cstheme="minorHAnsi"/>
          <w:b/>
          <w:bCs/>
        </w:rPr>
        <w:t>DNP (Datos, Negocio, Presentación)</w:t>
      </w:r>
      <w:r w:rsidRPr="008B378C">
        <w:rPr>
          <w:rFonts w:asciiTheme="minorHAnsi" w:hAnsiTheme="minorHAnsi" w:cstheme="minorHAnsi"/>
        </w:rPr>
        <w:t>, el cual facilita la separación de responsabilidades para mejorar la organización del código, la extensibilidad y el mantenimiento.</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4C61511" w:rsidR="007D045F" w:rsidRPr="008B378C" w:rsidRDefault="007D045F">
      <w:pPr>
        <w:numPr>
          <w:ilvl w:val="0"/>
          <w:numId w:val="9"/>
        </w:numPr>
        <w:suppressAutoHyphens w:val="0"/>
        <w:spacing w:after="200" w:line="276" w:lineRule="auto"/>
        <w:jc w:val="both"/>
        <w:rPr>
          <w:rFonts w:asciiTheme="minorHAnsi" w:hAnsiTheme="minorHAnsi" w:cstheme="minorHAnsi"/>
          <w:bCs/>
        </w:rPr>
      </w:pPr>
      <w:r w:rsidRPr="007D045F">
        <w:rPr>
          <w:rFonts w:asciiTheme="minorHAnsi" w:hAnsiTheme="minorHAnsi" w:cstheme="minorHAnsi"/>
          <w:b/>
        </w:rPr>
        <w:t>Ca</w:t>
      </w:r>
      <w:r w:rsidR="008B378C" w:rsidRPr="008B378C">
        <w:rPr>
          <w:rFonts w:asciiTheme="minorHAnsi" w:hAnsiTheme="minorHAnsi" w:cstheme="minorHAnsi"/>
          <w:b/>
          <w:bCs/>
        </w:rPr>
        <w:t>pa de Datos</w:t>
      </w:r>
      <w:r w:rsidR="008B378C" w:rsidRPr="008B378C">
        <w:rPr>
          <w:rFonts w:asciiTheme="minorHAnsi" w:hAnsiTheme="minorHAnsi" w:cstheme="minorHAnsi"/>
          <w:b/>
        </w:rPr>
        <w:t xml:space="preserve">: </w:t>
      </w:r>
      <w:r w:rsidR="008B378C" w:rsidRPr="008B378C">
        <w:rPr>
          <w:rFonts w:asciiTheme="minorHAnsi" w:hAnsiTheme="minorHAnsi" w:cstheme="minorHAnsi"/>
          <w:bCs/>
        </w:rPr>
        <w:t>Esta capa se encarga de la persistencia de datos y la comunicación con la base de datos. Aquí se gestionan las tablas de Productos, Clientes, Proveedores, Ventas, Compras, etc. Cada entidad tiene su propio objeto de acceso a datos (DAO) para realizar operaciones CRUD, como insertar, actualizar, eliminar y consultar registros.</w:t>
      </w:r>
    </w:p>
    <w:p w14:paraId="78F0895B" w14:textId="07868CC8" w:rsidR="007D045F" w:rsidRPr="007D045F" w:rsidRDefault="007D045F">
      <w:pPr>
        <w:numPr>
          <w:ilvl w:val="0"/>
          <w:numId w:val="9"/>
        </w:numPr>
        <w:suppressAutoHyphens w:val="0"/>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Negocio</w:t>
      </w:r>
      <w:r w:rsidRPr="007D045F">
        <w:rPr>
          <w:rFonts w:asciiTheme="minorHAnsi" w:hAnsiTheme="minorHAnsi" w:cstheme="minorHAnsi"/>
          <w:b/>
        </w:rPr>
        <w:t>:</w:t>
      </w:r>
      <w:r w:rsidRPr="007D045F">
        <w:rPr>
          <w:rFonts w:asciiTheme="minorHAnsi" w:hAnsiTheme="minorHAnsi" w:cstheme="minorHAnsi"/>
        </w:rPr>
        <w:t xml:space="preserve"> </w:t>
      </w:r>
      <w:r w:rsidR="008B378C" w:rsidRPr="008B378C">
        <w:rPr>
          <w:rFonts w:asciiTheme="minorHAnsi" w:hAnsiTheme="minorHAnsi" w:cstheme="minorHAnsi"/>
        </w:rPr>
        <w:t>Esta capa se encarga de la lógica empresarial y las reglas de negocio del sistema. Aquí, los servicios y gestores realizan las operaciones necesarias para satisfacer las reglas de negocio, coordinando la interacción entre la capa de datos y la capa de presentación.</w:t>
      </w:r>
    </w:p>
    <w:p w14:paraId="4BA7FCD5" w14:textId="2D6BC285" w:rsidR="008B378C" w:rsidRPr="008B378C" w:rsidRDefault="007D045F">
      <w:pPr>
        <w:numPr>
          <w:ilvl w:val="0"/>
          <w:numId w:val="9"/>
        </w:numPr>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Presentación</w:t>
      </w:r>
      <w:r w:rsidRPr="007D045F">
        <w:rPr>
          <w:rFonts w:asciiTheme="minorHAnsi" w:hAnsiTheme="minorHAnsi" w:cstheme="minorHAnsi"/>
          <w:b/>
        </w:rPr>
        <w:t>:</w:t>
      </w:r>
      <w:r w:rsidR="008B378C" w:rsidRPr="008B378C">
        <w:rPr>
          <w:lang w:eastAsia="es-EC"/>
        </w:rPr>
        <w:t xml:space="preserve"> </w:t>
      </w:r>
      <w:r w:rsidR="008B378C" w:rsidRPr="008B378C">
        <w:rPr>
          <w:rFonts w:asciiTheme="minorHAnsi" w:hAnsiTheme="minorHAnsi" w:cstheme="minorHAnsi"/>
        </w:rPr>
        <w:t>Es responsable de mostrar la información al usuario y de capturar las entradas de éste para enviarlas a la capa de negocio. En el sistema de ventas del supermercado, cada módulo de usuario tiene una vista dedicada:</w:t>
      </w:r>
    </w:p>
    <w:p w14:paraId="069B44EF"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Usuarios</w:t>
      </w:r>
      <w:r w:rsidRPr="008B378C">
        <w:rPr>
          <w:rFonts w:asciiTheme="minorHAnsi" w:hAnsiTheme="minorHAnsi" w:cstheme="minorHAnsi"/>
        </w:rPr>
        <w:t>: permite la administración de los usuarios que interactúan con el sistema.</w:t>
      </w:r>
    </w:p>
    <w:p w14:paraId="0DB0383A" w14:textId="4C4186CF"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Mantenimiento</w:t>
      </w:r>
      <w:r w:rsidRPr="008B378C">
        <w:rPr>
          <w:rFonts w:asciiTheme="minorHAnsi" w:hAnsiTheme="minorHAnsi" w:cstheme="minorHAnsi"/>
        </w:rPr>
        <w:t>: facilita la configuración de datos básicos como categorías de productos</w:t>
      </w:r>
      <w:r w:rsidR="00782EB3">
        <w:rPr>
          <w:rFonts w:asciiTheme="minorHAnsi" w:hAnsiTheme="minorHAnsi" w:cstheme="minorHAnsi"/>
        </w:rPr>
        <w:t>, unidades de medida de productos, ofertas para los productos y el inventario de productos.</w:t>
      </w:r>
    </w:p>
    <w:p w14:paraId="73395C1C" w14:textId="08B724EB" w:rsidR="00782EB3" w:rsidRPr="008B378C" w:rsidRDefault="00782EB3" w:rsidP="00241695">
      <w:pPr>
        <w:spacing w:after="200" w:line="276" w:lineRule="auto"/>
        <w:ind w:left="1416"/>
        <w:jc w:val="both"/>
        <w:rPr>
          <w:rFonts w:asciiTheme="minorHAnsi" w:hAnsiTheme="minorHAnsi" w:cstheme="minorHAnsi"/>
        </w:rPr>
      </w:pPr>
      <w:r>
        <w:rPr>
          <w:rFonts w:asciiTheme="minorHAnsi" w:hAnsiTheme="minorHAnsi" w:cstheme="minorHAnsi"/>
          <w:b/>
          <w:bCs/>
        </w:rPr>
        <w:t>Compras</w:t>
      </w:r>
      <w:r w:rsidRPr="00782EB3">
        <w:rPr>
          <w:rFonts w:asciiTheme="minorHAnsi" w:hAnsiTheme="minorHAnsi" w:cstheme="minorHAnsi"/>
        </w:rPr>
        <w:t>:</w:t>
      </w:r>
      <w:r>
        <w:rPr>
          <w:rFonts w:asciiTheme="minorHAnsi" w:hAnsiTheme="minorHAnsi" w:cstheme="minorHAnsi"/>
        </w:rPr>
        <w:t xml:space="preserve"> presenta el proceso de compra de productos, mostrando listas de productos y confirmando la transacción.</w:t>
      </w:r>
    </w:p>
    <w:p w14:paraId="3C69D3C6"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Ventas</w:t>
      </w:r>
      <w:r w:rsidRPr="008B378C">
        <w:rPr>
          <w:rFonts w:asciiTheme="minorHAnsi" w:hAnsiTheme="minorHAnsi" w:cstheme="minorHAnsi"/>
        </w:rPr>
        <w:t>: presenta el proceso de venta de productos, mostrando listas de productos y confirmando la transacción.</w:t>
      </w:r>
    </w:p>
    <w:p w14:paraId="42EE3071" w14:textId="5E0E8619"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Clientes</w:t>
      </w:r>
      <w:r w:rsidR="00782EB3">
        <w:rPr>
          <w:rFonts w:asciiTheme="minorHAnsi" w:hAnsiTheme="minorHAnsi" w:cstheme="minorHAnsi"/>
          <w:b/>
          <w:bCs/>
        </w:rPr>
        <w:t xml:space="preserve">, </w:t>
      </w:r>
      <w:r w:rsidRPr="008B378C">
        <w:rPr>
          <w:rFonts w:asciiTheme="minorHAnsi" w:hAnsiTheme="minorHAnsi" w:cstheme="minorHAnsi"/>
          <w:b/>
          <w:bCs/>
        </w:rPr>
        <w:t>Proveedores</w:t>
      </w:r>
      <w:r w:rsidR="00782EB3">
        <w:rPr>
          <w:rFonts w:asciiTheme="minorHAnsi" w:hAnsiTheme="minorHAnsi" w:cstheme="minorHAnsi"/>
          <w:b/>
          <w:bCs/>
        </w:rPr>
        <w:t xml:space="preserve"> y Transportistas</w:t>
      </w:r>
      <w:r w:rsidRPr="008B378C">
        <w:rPr>
          <w:rFonts w:asciiTheme="minorHAnsi" w:hAnsiTheme="minorHAnsi" w:cstheme="minorHAnsi"/>
        </w:rPr>
        <w:t>: muestra y permite la edición de datos de los clientes</w:t>
      </w:r>
      <w:r w:rsidR="00782EB3">
        <w:rPr>
          <w:rFonts w:asciiTheme="minorHAnsi" w:hAnsiTheme="minorHAnsi" w:cstheme="minorHAnsi"/>
        </w:rPr>
        <w:t xml:space="preserve">, </w:t>
      </w:r>
      <w:r w:rsidRPr="008B378C">
        <w:rPr>
          <w:rFonts w:asciiTheme="minorHAnsi" w:hAnsiTheme="minorHAnsi" w:cstheme="minorHAnsi"/>
        </w:rPr>
        <w:t>proveedores</w:t>
      </w:r>
      <w:r w:rsidR="00782EB3">
        <w:rPr>
          <w:rFonts w:asciiTheme="minorHAnsi" w:hAnsiTheme="minorHAnsi" w:cstheme="minorHAnsi"/>
        </w:rPr>
        <w:t xml:space="preserve"> y Transportistas</w:t>
      </w:r>
      <w:r w:rsidRPr="008B378C">
        <w:rPr>
          <w:rFonts w:asciiTheme="minorHAnsi" w:hAnsiTheme="minorHAnsi" w:cstheme="minorHAnsi"/>
        </w:rPr>
        <w:t>.</w:t>
      </w:r>
    </w:p>
    <w:p w14:paraId="3C32DB59" w14:textId="78C28A38" w:rsidR="003E5041" w:rsidRPr="008B378C" w:rsidRDefault="003E5041" w:rsidP="00241695">
      <w:pPr>
        <w:spacing w:after="200" w:line="276" w:lineRule="auto"/>
        <w:ind w:left="1416"/>
        <w:jc w:val="both"/>
        <w:rPr>
          <w:rFonts w:asciiTheme="minorHAnsi" w:hAnsiTheme="minorHAnsi" w:cstheme="minorHAnsi"/>
        </w:rPr>
      </w:pPr>
      <w:r>
        <w:rPr>
          <w:rFonts w:asciiTheme="minorHAnsi" w:hAnsiTheme="minorHAnsi" w:cstheme="minorHAnsi"/>
          <w:b/>
          <w:bCs/>
        </w:rPr>
        <w:t>Sucursales</w:t>
      </w:r>
      <w:r w:rsidRPr="003E5041">
        <w:rPr>
          <w:rFonts w:asciiTheme="minorHAnsi" w:hAnsiTheme="minorHAnsi" w:cstheme="minorHAnsi"/>
        </w:rPr>
        <w:t>:</w:t>
      </w:r>
      <w:r>
        <w:rPr>
          <w:rFonts w:asciiTheme="minorHAnsi" w:hAnsiTheme="minorHAnsi" w:cstheme="minorHAnsi"/>
        </w:rPr>
        <w:t xml:space="preserve"> muestra las otras sucursales que tiene el negocio.</w:t>
      </w:r>
    </w:p>
    <w:p w14:paraId="46C52CE7" w14:textId="13D7571C" w:rsidR="008B378C" w:rsidRPr="008B378C" w:rsidRDefault="008B378C" w:rsidP="00241695">
      <w:pPr>
        <w:spacing w:after="200" w:line="276" w:lineRule="auto"/>
        <w:ind w:left="1080"/>
        <w:rPr>
          <w:rFonts w:asciiTheme="minorHAnsi" w:hAnsiTheme="minorHAnsi" w:cstheme="minorHAnsi"/>
        </w:rPr>
      </w:pPr>
      <w:r>
        <w:rPr>
          <w:rFonts w:asciiTheme="minorHAnsi" w:hAnsiTheme="minorHAnsi" w:cstheme="minorHAnsi"/>
        </w:rPr>
        <w:t>Como puede verse c</w:t>
      </w:r>
      <w:r w:rsidRPr="008B378C">
        <w:rPr>
          <w:rFonts w:asciiTheme="minorHAnsi" w:hAnsiTheme="minorHAnsi" w:cstheme="minorHAnsi"/>
        </w:rPr>
        <w:t>ada vista se comunica con la capa de negocio para realizar las operaciones necesarias, garantizando que el sistema sea fácil de usar y eficiente.</w:t>
      </w:r>
    </w:p>
    <w:p w14:paraId="3ED2536E" w14:textId="15586932" w:rsidR="007D045F" w:rsidRPr="007D045F" w:rsidRDefault="007D045F" w:rsidP="008B378C">
      <w:pPr>
        <w:suppressAutoHyphens w:val="0"/>
        <w:spacing w:after="200" w:line="276" w:lineRule="auto"/>
        <w:ind w:left="720"/>
        <w:rPr>
          <w:rFonts w:asciiTheme="minorHAnsi" w:hAnsiTheme="minorHAnsi" w:cstheme="minorHAnsi"/>
        </w:rPr>
      </w:pPr>
    </w:p>
    <w:p w14:paraId="0380EB46" w14:textId="21D5B24A" w:rsidR="003859FA" w:rsidRDefault="003859FA" w:rsidP="003859FA">
      <w:pPr>
        <w:ind w:left="993"/>
        <w:jc w:val="both"/>
        <w:rPr>
          <w:rFonts w:ascii="Calibri" w:hAnsi="Calibri" w:cs="Book Antiqua"/>
          <w:i/>
          <w:color w:val="595959"/>
        </w:rPr>
      </w:pPr>
    </w:p>
    <w:p w14:paraId="37A82EEB" w14:textId="77777777" w:rsidR="00CF4A45" w:rsidRDefault="00CF4A45" w:rsidP="009A6A92">
      <w:pPr>
        <w:jc w:val="both"/>
        <w:rPr>
          <w:rFonts w:ascii="Calibri" w:hAnsi="Calibri" w:cs="Book Antiqua"/>
          <w:i/>
          <w:color w:val="595959"/>
        </w:rPr>
      </w:pPr>
    </w:p>
    <w:p w14:paraId="025FFD11" w14:textId="77777777" w:rsidR="003E5041" w:rsidRPr="00C95560" w:rsidRDefault="003E5041" w:rsidP="009A6A92">
      <w:pPr>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67" w:name="_Toc34121082"/>
      <w:bookmarkStart w:id="68" w:name="_Toc44907581"/>
      <w:bookmarkStart w:id="69" w:name="_Toc202244548"/>
      <w:bookmarkStart w:id="70" w:name="_Toc391994531"/>
      <w:bookmarkStart w:id="71" w:name="_Toc61560579"/>
      <w:bookmarkStart w:id="72" w:name="_Toc127927457"/>
      <w:r w:rsidRPr="00A96743">
        <w:rPr>
          <w:rFonts w:ascii="Calibri" w:hAnsi="Calibri" w:cs="Calibri"/>
          <w:sz w:val="24"/>
          <w:szCs w:val="24"/>
        </w:rPr>
        <w:t>Paquetes de Diseño Arquitectónicamente Significativos</w:t>
      </w:r>
      <w:bookmarkEnd w:id="67"/>
      <w:bookmarkEnd w:id="68"/>
      <w:bookmarkEnd w:id="69"/>
      <w:bookmarkEnd w:id="70"/>
      <w:bookmarkEnd w:id="71"/>
      <w:bookmarkEnd w:id="72"/>
    </w:p>
    <w:p w14:paraId="39D62C52" w14:textId="77777777" w:rsidR="009A6A92" w:rsidRDefault="009A6A92" w:rsidP="003859FA"/>
    <w:p w14:paraId="23C487DD" w14:textId="73B8508E" w:rsidR="003859FA" w:rsidRDefault="009A6A92" w:rsidP="003859FA">
      <w:pPr>
        <w:rPr>
          <w:rFonts w:ascii="Calibri" w:hAnsi="Calibri"/>
          <w:noProof/>
        </w:rPr>
      </w:pPr>
      <w:r>
        <w:rPr>
          <w:rFonts w:ascii="Calibri" w:hAnsi="Calibri"/>
          <w:noProof/>
        </w:rPr>
        <w:drawing>
          <wp:anchor distT="0" distB="0" distL="114300" distR="114300" simplePos="0" relativeHeight="251716608" behindDoc="0" locked="0" layoutInCell="1" allowOverlap="1" wp14:anchorId="00F74C41" wp14:editId="044BD3BE">
            <wp:simplePos x="0" y="0"/>
            <wp:positionH relativeFrom="margin">
              <wp:posOffset>0</wp:posOffset>
            </wp:positionH>
            <wp:positionV relativeFrom="paragraph">
              <wp:posOffset>182880</wp:posOffset>
            </wp:positionV>
            <wp:extent cx="6120130" cy="4425315"/>
            <wp:effectExtent l="0" t="0" r="0" b="0"/>
            <wp:wrapTopAndBottom/>
            <wp:docPr id="50805319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3199" name="Imagen 3" descr="Diagrama&#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425315"/>
                    </a:xfrm>
                    <a:prstGeom prst="rect">
                      <a:avLst/>
                    </a:prstGeom>
                  </pic:spPr>
                </pic:pic>
              </a:graphicData>
            </a:graphic>
          </wp:anchor>
        </w:drawing>
      </w:r>
    </w:p>
    <w:p w14:paraId="70980267" w14:textId="77777777" w:rsidR="009A6A92" w:rsidRDefault="009A6A92" w:rsidP="003859FA">
      <w:pPr>
        <w:rPr>
          <w:rFonts w:ascii="Calibri" w:hAnsi="Calibri"/>
          <w:noProof/>
        </w:rPr>
      </w:pPr>
    </w:p>
    <w:p w14:paraId="7B207ED5" w14:textId="77777777" w:rsidR="009A6A92" w:rsidRDefault="009A6A92" w:rsidP="003859FA">
      <w:pPr>
        <w:rPr>
          <w:rFonts w:ascii="Calibri" w:hAnsi="Calibri"/>
          <w:noProof/>
        </w:rPr>
      </w:pPr>
    </w:p>
    <w:p w14:paraId="1D635FED" w14:textId="77777777" w:rsidR="009A6A92" w:rsidRDefault="009A6A92" w:rsidP="003859FA">
      <w:pPr>
        <w:rPr>
          <w:rFonts w:ascii="Calibri" w:hAnsi="Calibri"/>
          <w:noProof/>
        </w:rPr>
      </w:pPr>
    </w:p>
    <w:p w14:paraId="288E419C" w14:textId="77777777" w:rsidR="009A6A92" w:rsidRDefault="009A6A92" w:rsidP="003859FA">
      <w:pPr>
        <w:rPr>
          <w:rFonts w:ascii="Calibri" w:hAnsi="Calibri"/>
          <w:noProof/>
        </w:rPr>
      </w:pPr>
    </w:p>
    <w:p w14:paraId="38875E69" w14:textId="77777777" w:rsidR="009A6A92" w:rsidRDefault="009A6A92" w:rsidP="003859FA">
      <w:pPr>
        <w:rPr>
          <w:rFonts w:ascii="Calibri" w:hAnsi="Calibri"/>
          <w:noProof/>
        </w:rPr>
      </w:pPr>
    </w:p>
    <w:p w14:paraId="06C77D3E" w14:textId="77777777" w:rsidR="009A6A92" w:rsidRDefault="009A6A92" w:rsidP="003859FA">
      <w:pPr>
        <w:rPr>
          <w:rFonts w:ascii="Calibri" w:hAnsi="Calibri"/>
          <w:noProof/>
        </w:rPr>
      </w:pPr>
    </w:p>
    <w:p w14:paraId="1AE89F46" w14:textId="77777777" w:rsidR="009A6A92" w:rsidRDefault="009A6A92" w:rsidP="003859FA">
      <w:pPr>
        <w:rPr>
          <w:rFonts w:ascii="Calibri" w:hAnsi="Calibri"/>
          <w:noProof/>
        </w:rPr>
      </w:pPr>
    </w:p>
    <w:p w14:paraId="3F6566DF" w14:textId="77777777" w:rsidR="009A6A92" w:rsidRDefault="009A6A92" w:rsidP="003859FA">
      <w:pPr>
        <w:rPr>
          <w:rFonts w:ascii="Calibri" w:hAnsi="Calibri"/>
          <w:noProof/>
        </w:rPr>
      </w:pPr>
    </w:p>
    <w:p w14:paraId="171EC1D8" w14:textId="77777777" w:rsidR="009A6A92" w:rsidRDefault="009A6A92" w:rsidP="003859FA">
      <w:pPr>
        <w:rPr>
          <w:rFonts w:ascii="Calibri" w:hAnsi="Calibri"/>
          <w:noProof/>
        </w:rPr>
      </w:pPr>
    </w:p>
    <w:p w14:paraId="0771C4AF" w14:textId="77777777" w:rsidR="009A6A92" w:rsidRDefault="009A6A92" w:rsidP="003859FA">
      <w:pPr>
        <w:rPr>
          <w:rFonts w:ascii="Calibri" w:hAnsi="Calibri"/>
          <w:noProof/>
        </w:rPr>
      </w:pPr>
    </w:p>
    <w:p w14:paraId="5647E648" w14:textId="77777777" w:rsidR="009A6A92" w:rsidRDefault="009A6A92" w:rsidP="003859FA">
      <w:pPr>
        <w:rPr>
          <w:rFonts w:ascii="Calibri" w:hAnsi="Calibri"/>
          <w:noProof/>
        </w:rPr>
      </w:pPr>
    </w:p>
    <w:p w14:paraId="15D490FE" w14:textId="77777777" w:rsidR="009A6A92" w:rsidRDefault="009A6A92" w:rsidP="003859FA">
      <w:pPr>
        <w:rPr>
          <w:rFonts w:ascii="Calibri" w:hAnsi="Calibri"/>
          <w:noProof/>
        </w:rPr>
      </w:pPr>
    </w:p>
    <w:p w14:paraId="142EE885" w14:textId="77777777" w:rsidR="009A6A92" w:rsidRDefault="009A6A92" w:rsidP="003859FA">
      <w:pPr>
        <w:rPr>
          <w:rFonts w:ascii="Calibri" w:hAnsi="Calibri"/>
          <w:noProof/>
        </w:rPr>
      </w:pPr>
    </w:p>
    <w:p w14:paraId="75B06485" w14:textId="77777777" w:rsidR="009A6A92" w:rsidRDefault="009A6A92" w:rsidP="003859FA">
      <w:pPr>
        <w:rPr>
          <w:rFonts w:ascii="Calibri" w:hAnsi="Calibri"/>
          <w:noProof/>
        </w:rPr>
      </w:pPr>
    </w:p>
    <w:p w14:paraId="2267DD99" w14:textId="77777777" w:rsidR="009A6A92" w:rsidRDefault="009A6A92" w:rsidP="003859FA">
      <w:pPr>
        <w:rPr>
          <w:rFonts w:ascii="Calibri" w:hAnsi="Calibri"/>
          <w:noProof/>
        </w:rPr>
      </w:pPr>
    </w:p>
    <w:p w14:paraId="2B739FCA" w14:textId="77777777" w:rsidR="009A6A92" w:rsidRDefault="009A6A92" w:rsidP="003859FA">
      <w:pPr>
        <w:rPr>
          <w:rFonts w:ascii="Calibri" w:hAnsi="Calibri"/>
          <w:noProof/>
        </w:rPr>
      </w:pPr>
    </w:p>
    <w:p w14:paraId="1B835A0A" w14:textId="77777777" w:rsidR="009A6A92" w:rsidRDefault="009A6A92" w:rsidP="003859FA">
      <w:pPr>
        <w:rPr>
          <w:rFonts w:ascii="Calibri" w:hAnsi="Calibri"/>
          <w:noProof/>
        </w:rPr>
      </w:pPr>
    </w:p>
    <w:p w14:paraId="36CAFC15" w14:textId="77777777" w:rsidR="009A6A92" w:rsidRDefault="009A6A92" w:rsidP="003859FA">
      <w:pPr>
        <w:rPr>
          <w:rFonts w:ascii="Calibri" w:hAnsi="Calibri"/>
        </w:rPr>
        <w:sectPr w:rsidR="009A6A92">
          <w:headerReference w:type="default" r:id="rId128"/>
          <w:footerReference w:type="default" r:id="rId129"/>
          <w:pgSz w:w="11906" w:h="16838"/>
          <w:pgMar w:top="1440" w:right="1134" w:bottom="1440" w:left="1134" w:header="720" w:footer="720" w:gutter="0"/>
          <w:cols w:space="720"/>
          <w:docGrid w:linePitch="600" w:charSpace="32768"/>
        </w:sectPr>
      </w:pPr>
    </w:p>
    <w:p w14:paraId="1FDEAA87" w14:textId="77777777" w:rsidR="009A6A92" w:rsidRPr="00C95560" w:rsidRDefault="009A6A92" w:rsidP="003859FA">
      <w:pPr>
        <w:rPr>
          <w:rFonts w:ascii="Calibri" w:hAnsi="Calibri"/>
        </w:rPr>
      </w:pP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73" w:name="_Toc202244549"/>
      <w:bookmarkStart w:id="74" w:name="_Toc391994532"/>
      <w:bookmarkStart w:id="75" w:name="_Toc61560580"/>
      <w:bookmarkStart w:id="76" w:name="_Toc127927458"/>
      <w:r w:rsidRPr="00A96743">
        <w:rPr>
          <w:rFonts w:ascii="Calibri" w:hAnsi="Calibri" w:cs="Calibri"/>
          <w:sz w:val="24"/>
          <w:szCs w:val="24"/>
        </w:rPr>
        <w:t>Vista de Implementación - Componentes</w:t>
      </w:r>
      <w:bookmarkEnd w:id="73"/>
      <w:bookmarkEnd w:id="74"/>
      <w:bookmarkEnd w:id="75"/>
      <w:bookmarkEnd w:id="76"/>
      <w:r w:rsidRPr="00A96743">
        <w:rPr>
          <w:rFonts w:ascii="Calibri" w:hAnsi="Calibri" w:cs="Calibri"/>
          <w:sz w:val="24"/>
          <w:szCs w:val="24"/>
        </w:rPr>
        <w:t xml:space="preserve">  </w:t>
      </w:r>
    </w:p>
    <w:p w14:paraId="2D9F9837" w14:textId="3AC61F89" w:rsidR="003859FA" w:rsidRDefault="003859FA" w:rsidP="003859FA">
      <w:pPr>
        <w:ind w:left="720"/>
        <w:jc w:val="both"/>
        <w:rPr>
          <w:b/>
          <w:bCs/>
          <w:noProof/>
        </w:rPr>
      </w:pPr>
    </w:p>
    <w:p w14:paraId="74F0D3CA" w14:textId="77777777" w:rsidR="009A6A92" w:rsidRDefault="009A6A92" w:rsidP="003859FA">
      <w:pPr>
        <w:ind w:left="720"/>
        <w:jc w:val="both"/>
        <w:rPr>
          <w:b/>
          <w:bCs/>
          <w:noProof/>
        </w:rPr>
      </w:pPr>
    </w:p>
    <w:p w14:paraId="70201B9E" w14:textId="2794DDE8" w:rsidR="009A6A92" w:rsidRDefault="009A6A92" w:rsidP="003859FA">
      <w:pPr>
        <w:ind w:left="720"/>
        <w:jc w:val="both"/>
        <w:rPr>
          <w:b/>
          <w:bCs/>
          <w:noProof/>
        </w:rPr>
      </w:pPr>
    </w:p>
    <w:p w14:paraId="26A29EE7" w14:textId="4B1E1EEA" w:rsidR="009A6A92" w:rsidRDefault="009A6A92" w:rsidP="003859FA">
      <w:pPr>
        <w:ind w:left="720"/>
        <w:jc w:val="both"/>
        <w:rPr>
          <w:b/>
          <w:bCs/>
          <w:noProof/>
        </w:rPr>
      </w:pPr>
    </w:p>
    <w:p w14:paraId="2C4CA0EB" w14:textId="6A56B34D" w:rsidR="009A6A92" w:rsidRDefault="009A6A92" w:rsidP="003859FA">
      <w:pPr>
        <w:ind w:left="720"/>
        <w:jc w:val="both"/>
        <w:rPr>
          <w:b/>
          <w:bCs/>
          <w:noProof/>
        </w:rPr>
      </w:pPr>
    </w:p>
    <w:p w14:paraId="5AE49DBF" w14:textId="5D94CED3" w:rsidR="009A6A92" w:rsidRDefault="00CD5BE7" w:rsidP="003859FA">
      <w:pPr>
        <w:ind w:left="720"/>
        <w:jc w:val="both"/>
        <w:rPr>
          <w:b/>
          <w:bCs/>
          <w:noProof/>
        </w:rPr>
      </w:pPr>
      <w:r>
        <w:rPr>
          <w:rFonts w:ascii="Calibri" w:hAnsi="Calibri" w:cs="Book Antiqua"/>
          <w:i/>
          <w:noProof/>
          <w:color w:val="0000FF"/>
        </w:rPr>
        <w:drawing>
          <wp:anchor distT="0" distB="0" distL="114300" distR="114300" simplePos="0" relativeHeight="251718656" behindDoc="0" locked="0" layoutInCell="1" allowOverlap="1" wp14:anchorId="1B38FF29" wp14:editId="4F868625">
            <wp:simplePos x="0" y="0"/>
            <wp:positionH relativeFrom="margin">
              <wp:posOffset>-215900</wp:posOffset>
            </wp:positionH>
            <wp:positionV relativeFrom="paragraph">
              <wp:posOffset>270510</wp:posOffset>
            </wp:positionV>
            <wp:extent cx="9132570" cy="2225040"/>
            <wp:effectExtent l="0" t="0" r="0" b="3810"/>
            <wp:wrapTopAndBottom/>
            <wp:docPr id="28060056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562" name="Imagen 8" descr="Diagrama&#10;&#10;Descripción generada automáticamente"/>
                    <pic:cNvPicPr/>
                  </pic:nvPicPr>
                  <pic:blipFill rotWithShape="1">
                    <a:blip r:embed="rId130">
                      <a:extLst>
                        <a:ext uri="{28A0092B-C50C-407E-A947-70E740481C1C}">
                          <a14:useLocalDpi xmlns:a14="http://schemas.microsoft.com/office/drawing/2010/main" val="0"/>
                        </a:ext>
                      </a:extLst>
                    </a:blip>
                    <a:srcRect r="4306"/>
                    <a:stretch/>
                  </pic:blipFill>
                  <pic:spPr bwMode="auto">
                    <a:xfrm>
                      <a:off x="0" y="0"/>
                      <a:ext cx="913257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716D" w14:textId="77777777" w:rsidR="009A6A92" w:rsidRDefault="009A6A92" w:rsidP="003859FA">
      <w:pPr>
        <w:ind w:left="720"/>
        <w:jc w:val="both"/>
        <w:rPr>
          <w:b/>
          <w:bCs/>
          <w:noProof/>
        </w:rPr>
      </w:pPr>
    </w:p>
    <w:p w14:paraId="241AE147" w14:textId="77777777" w:rsidR="009A6A92" w:rsidRDefault="009A6A92" w:rsidP="003859FA">
      <w:pPr>
        <w:ind w:left="720"/>
        <w:jc w:val="both"/>
        <w:rPr>
          <w:b/>
          <w:bCs/>
          <w:noProof/>
        </w:rPr>
      </w:pPr>
    </w:p>
    <w:p w14:paraId="2DB12964" w14:textId="77777777" w:rsidR="009A6A92" w:rsidRDefault="009A6A92" w:rsidP="003859FA">
      <w:pPr>
        <w:ind w:left="720"/>
        <w:jc w:val="both"/>
        <w:rPr>
          <w:b/>
          <w:bCs/>
          <w:noProof/>
        </w:rPr>
      </w:pPr>
    </w:p>
    <w:p w14:paraId="26BF7A93" w14:textId="77777777" w:rsidR="009A6A92" w:rsidRDefault="009A6A92" w:rsidP="003859FA">
      <w:pPr>
        <w:ind w:left="720"/>
        <w:jc w:val="both"/>
        <w:rPr>
          <w:b/>
          <w:bCs/>
          <w:noProof/>
        </w:rPr>
      </w:pPr>
    </w:p>
    <w:p w14:paraId="62E9F078" w14:textId="77777777" w:rsidR="009A6A92" w:rsidRDefault="009A6A92" w:rsidP="003859FA">
      <w:pPr>
        <w:ind w:left="720"/>
        <w:jc w:val="both"/>
        <w:rPr>
          <w:b/>
          <w:bCs/>
          <w:noProof/>
        </w:rPr>
      </w:pPr>
    </w:p>
    <w:p w14:paraId="0228B95B" w14:textId="77777777" w:rsidR="009A6A92" w:rsidRDefault="009A6A92" w:rsidP="003859FA">
      <w:pPr>
        <w:ind w:left="720"/>
        <w:jc w:val="both"/>
        <w:rPr>
          <w:b/>
          <w:bCs/>
          <w:noProof/>
        </w:rPr>
      </w:pPr>
    </w:p>
    <w:p w14:paraId="339F50F2" w14:textId="77777777" w:rsidR="009A6A92" w:rsidRDefault="009A6A92" w:rsidP="003859FA">
      <w:pPr>
        <w:ind w:left="720"/>
        <w:jc w:val="both"/>
        <w:rPr>
          <w:b/>
          <w:bCs/>
          <w:noProof/>
        </w:rPr>
      </w:pPr>
    </w:p>
    <w:p w14:paraId="513F3183" w14:textId="77777777" w:rsidR="009A6A92" w:rsidRDefault="009A6A92" w:rsidP="003859FA">
      <w:pPr>
        <w:ind w:left="720"/>
        <w:jc w:val="both"/>
        <w:rPr>
          <w:b/>
          <w:bCs/>
          <w:noProof/>
        </w:rPr>
      </w:pPr>
    </w:p>
    <w:p w14:paraId="243573CB" w14:textId="77777777" w:rsidR="009A6A92" w:rsidRDefault="009A6A92" w:rsidP="00CD5BE7">
      <w:pPr>
        <w:jc w:val="both"/>
        <w:rPr>
          <w:b/>
          <w:bCs/>
          <w:noProof/>
        </w:rPr>
        <w:sectPr w:rsidR="009A6A92" w:rsidSect="009A6A92">
          <w:pgSz w:w="16838" w:h="11906" w:orient="landscape"/>
          <w:pgMar w:top="1134" w:right="1440" w:bottom="1134" w:left="1440" w:header="720" w:footer="720" w:gutter="0"/>
          <w:cols w:space="720"/>
          <w:docGrid w:linePitch="600" w:charSpace="32768"/>
        </w:sectPr>
      </w:pPr>
    </w:p>
    <w:p w14:paraId="7419C805" w14:textId="77777777" w:rsidR="009A6A92" w:rsidRPr="00C95560" w:rsidRDefault="009A6A92" w:rsidP="00CD5BE7">
      <w:pPr>
        <w:jc w:val="both"/>
        <w:rPr>
          <w:rFonts w:ascii="Calibri" w:hAnsi="Calibri" w:cs="Book Antiqua"/>
          <w:i/>
          <w:color w:val="0000FF"/>
        </w:rPr>
      </w:pP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77" w:name="VistadeDespliegue"/>
      <w:bookmarkStart w:id="78" w:name="_Toc34121084"/>
      <w:bookmarkStart w:id="79" w:name="_Toc44907583"/>
      <w:bookmarkStart w:id="80" w:name="_Toc202244550"/>
      <w:bookmarkStart w:id="81" w:name="_Toc391994533"/>
      <w:bookmarkStart w:id="82" w:name="_Toc61560581"/>
      <w:bookmarkStart w:id="83" w:name="_Toc127927459"/>
      <w:r w:rsidRPr="00C95560">
        <w:rPr>
          <w:rFonts w:ascii="Calibri" w:hAnsi="Calibri" w:cs="Book Antiqua"/>
          <w:i w:val="0"/>
          <w:sz w:val="24"/>
        </w:rPr>
        <w:t xml:space="preserve">Vista de Despliegue </w:t>
      </w:r>
      <w:bookmarkEnd w:id="77"/>
      <w:r w:rsidRPr="00C95560">
        <w:rPr>
          <w:rFonts w:ascii="Calibri" w:hAnsi="Calibri" w:cs="Book Antiqua"/>
          <w:i w:val="0"/>
          <w:sz w:val="24"/>
        </w:rPr>
        <w:t>- Ambiente Físico</w:t>
      </w:r>
      <w:bookmarkEnd w:id="78"/>
      <w:bookmarkEnd w:id="79"/>
      <w:bookmarkEnd w:id="80"/>
      <w:bookmarkEnd w:id="81"/>
      <w:bookmarkEnd w:id="82"/>
      <w:bookmarkEnd w:id="83"/>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1A7DD8F1" w:rsidR="00E624D5" w:rsidRDefault="00E624D5" w:rsidP="003859FA">
      <w:pPr>
        <w:jc w:val="center"/>
        <w:rPr>
          <w:noProof/>
        </w:rPr>
      </w:pPr>
    </w:p>
    <w:p w14:paraId="1797E8E8" w14:textId="77777777" w:rsidR="00CD5BE7" w:rsidRDefault="00CD5BE7" w:rsidP="003859FA">
      <w:pPr>
        <w:jc w:val="center"/>
        <w:rPr>
          <w:noProof/>
        </w:rPr>
      </w:pPr>
    </w:p>
    <w:p w14:paraId="50A59B5D" w14:textId="77777777" w:rsidR="00CD5BE7" w:rsidRDefault="00CD5BE7" w:rsidP="003859FA">
      <w:pPr>
        <w:jc w:val="center"/>
        <w:rPr>
          <w:noProof/>
        </w:rPr>
      </w:pPr>
    </w:p>
    <w:p w14:paraId="287C002D" w14:textId="16C21D49" w:rsidR="00CD5BE7" w:rsidRDefault="00CD5BE7" w:rsidP="003859FA">
      <w:pPr>
        <w:jc w:val="center"/>
        <w:rPr>
          <w:noProof/>
        </w:rPr>
      </w:pPr>
      <w:r>
        <w:rPr>
          <w:noProof/>
        </w:rPr>
        <w:drawing>
          <wp:inline distT="0" distB="0" distL="0" distR="0" wp14:anchorId="2FEA329E" wp14:editId="30BB6E51">
            <wp:extent cx="8784602" cy="2948940"/>
            <wp:effectExtent l="0" t="0" r="0" b="3810"/>
            <wp:docPr id="1913107040" name="Imagen 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7040" name="Imagen 4" descr="Interfaz de usuario gráfica, Diagrama&#10;&#10;Descripción generada automáticamente con confianza media"/>
                    <pic:cNvPicPr/>
                  </pic:nvPicPr>
                  <pic:blipFill>
                    <a:blip r:embed="rId131">
                      <a:extLst>
                        <a:ext uri="{28A0092B-C50C-407E-A947-70E740481C1C}">
                          <a14:useLocalDpi xmlns:a14="http://schemas.microsoft.com/office/drawing/2010/main" val="0"/>
                        </a:ext>
                      </a:extLst>
                    </a:blip>
                    <a:stretch>
                      <a:fillRect/>
                    </a:stretch>
                  </pic:blipFill>
                  <pic:spPr>
                    <a:xfrm>
                      <a:off x="0" y="0"/>
                      <a:ext cx="8807936" cy="2956773"/>
                    </a:xfrm>
                    <a:prstGeom prst="rect">
                      <a:avLst/>
                    </a:prstGeom>
                  </pic:spPr>
                </pic:pic>
              </a:graphicData>
            </a:graphic>
          </wp:inline>
        </w:drawing>
      </w:r>
    </w:p>
    <w:p w14:paraId="2F073C25" w14:textId="77777777" w:rsidR="00CD5BE7" w:rsidRDefault="00CD5BE7" w:rsidP="003859FA">
      <w:pPr>
        <w:jc w:val="center"/>
        <w:rPr>
          <w:noProof/>
        </w:rPr>
      </w:pPr>
    </w:p>
    <w:p w14:paraId="32DE32EB" w14:textId="77777777" w:rsidR="00CD5BE7" w:rsidRDefault="00CD5BE7" w:rsidP="003859FA">
      <w:pPr>
        <w:jc w:val="center"/>
        <w:rPr>
          <w:noProof/>
        </w:rPr>
      </w:pPr>
    </w:p>
    <w:p w14:paraId="5FB605EA" w14:textId="77777777" w:rsidR="00CD5BE7" w:rsidRDefault="00CD5BE7" w:rsidP="00225BDC">
      <w:pPr>
        <w:rPr>
          <w:noProof/>
        </w:rPr>
        <w:sectPr w:rsidR="00CD5BE7" w:rsidSect="00CD5BE7">
          <w:pgSz w:w="16838" w:h="11906" w:orient="landscape"/>
          <w:pgMar w:top="1134" w:right="1440" w:bottom="1134" w:left="1440" w:header="720" w:footer="720" w:gutter="0"/>
          <w:cols w:space="720"/>
          <w:docGrid w:linePitch="600" w:charSpace="32768"/>
        </w:sectPr>
      </w:pPr>
    </w:p>
    <w:p w14:paraId="577FEF21" w14:textId="3083777A" w:rsidR="003859FA" w:rsidRDefault="003859FA" w:rsidP="00225BDC">
      <w:pPr>
        <w:rPr>
          <w:rFonts w:ascii="Calibri" w:hAnsi="Calibri" w:cs="Book Antiqua"/>
          <w:i/>
          <w:color w:val="595959"/>
        </w:rPr>
      </w:pPr>
    </w:p>
    <w:p w14:paraId="6205B35C" w14:textId="442626F1" w:rsidR="003859FA" w:rsidRDefault="003859FA" w:rsidP="003859FA">
      <w:pPr>
        <w:pStyle w:val="Ttulo2"/>
        <w:numPr>
          <w:ilvl w:val="1"/>
          <w:numId w:val="2"/>
        </w:numPr>
        <w:tabs>
          <w:tab w:val="num" w:pos="792"/>
        </w:tabs>
        <w:ind w:left="1418"/>
        <w:rPr>
          <w:rFonts w:ascii="Calibri" w:hAnsi="Calibri" w:cs="Book Antiqua"/>
          <w:i w:val="0"/>
          <w:sz w:val="24"/>
        </w:rPr>
      </w:pPr>
      <w:bookmarkStart w:id="84" w:name="_Toc391994534"/>
      <w:bookmarkStart w:id="85" w:name="_Toc61560582"/>
      <w:bookmarkStart w:id="86" w:name="_Toc127927460"/>
      <w:r w:rsidRPr="00FE0DBE">
        <w:rPr>
          <w:rFonts w:ascii="Calibri" w:hAnsi="Calibri" w:cs="Book Antiqua"/>
          <w:i w:val="0"/>
          <w:sz w:val="24"/>
        </w:rPr>
        <w:t>Vi</w:t>
      </w:r>
      <w:r w:rsidR="00225BDC">
        <w:rPr>
          <w:rFonts w:ascii="Calibri" w:hAnsi="Calibri" w:cs="Book Antiqua"/>
          <w:i w:val="0"/>
          <w:sz w:val="24"/>
        </w:rPr>
        <w:t>s</w:t>
      </w:r>
      <w:r w:rsidRPr="00FE0DBE">
        <w:rPr>
          <w:rFonts w:ascii="Calibri" w:hAnsi="Calibri" w:cs="Book Antiqua"/>
          <w:i w:val="0"/>
          <w:sz w:val="24"/>
        </w:rPr>
        <w:t>ta de D</w:t>
      </w:r>
      <w:r w:rsidR="00225BDC">
        <w:rPr>
          <w:rFonts w:ascii="Calibri" w:hAnsi="Calibri" w:cs="Book Antiqua"/>
          <w:i w:val="0"/>
          <w:sz w:val="24"/>
        </w:rPr>
        <w:t>a</w:t>
      </w:r>
      <w:r w:rsidRPr="00FE0DBE">
        <w:rPr>
          <w:rFonts w:ascii="Calibri" w:hAnsi="Calibri" w:cs="Book Antiqua"/>
          <w:i w:val="0"/>
          <w:sz w:val="24"/>
        </w:rPr>
        <w:t>tos</w:t>
      </w:r>
      <w:bookmarkEnd w:id="84"/>
      <w:bookmarkEnd w:id="85"/>
      <w:bookmarkEnd w:id="86"/>
    </w:p>
    <w:p w14:paraId="7EF307A4" w14:textId="2C3C0FB4" w:rsidR="00A951E7" w:rsidRDefault="00123BDC" w:rsidP="00A951E7">
      <w:r w:rsidRPr="00123BDC">
        <w:rPr>
          <w:b/>
          <w:bCs/>
          <w:noProof/>
        </w:rPr>
        <w:drawing>
          <wp:anchor distT="0" distB="0" distL="114300" distR="114300" simplePos="0" relativeHeight="251796480" behindDoc="0" locked="0" layoutInCell="1" allowOverlap="1" wp14:anchorId="7AE8E73B" wp14:editId="2C2ABB3B">
            <wp:simplePos x="0" y="0"/>
            <wp:positionH relativeFrom="margin">
              <wp:align>center</wp:align>
            </wp:positionH>
            <wp:positionV relativeFrom="paragraph">
              <wp:posOffset>87630</wp:posOffset>
            </wp:positionV>
            <wp:extent cx="9241882" cy="4945380"/>
            <wp:effectExtent l="0" t="0" r="0" b="7620"/>
            <wp:wrapNone/>
            <wp:docPr id="904829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9386" name=""/>
                    <pic:cNvPicPr/>
                  </pic:nvPicPr>
                  <pic:blipFill>
                    <a:blip r:embed="rId132">
                      <a:extLst>
                        <a:ext uri="{28A0092B-C50C-407E-A947-70E740481C1C}">
                          <a14:useLocalDpi xmlns:a14="http://schemas.microsoft.com/office/drawing/2010/main" val="0"/>
                        </a:ext>
                      </a:extLst>
                    </a:blip>
                    <a:stretch>
                      <a:fillRect/>
                    </a:stretch>
                  </pic:blipFill>
                  <pic:spPr>
                    <a:xfrm>
                      <a:off x="0" y="0"/>
                      <a:ext cx="9241882" cy="4945380"/>
                    </a:xfrm>
                    <a:prstGeom prst="rect">
                      <a:avLst/>
                    </a:prstGeom>
                  </pic:spPr>
                </pic:pic>
              </a:graphicData>
            </a:graphic>
            <wp14:sizeRelH relativeFrom="page">
              <wp14:pctWidth>0</wp14:pctWidth>
            </wp14:sizeRelH>
            <wp14:sizeRelV relativeFrom="page">
              <wp14:pctHeight>0</wp14:pctHeight>
            </wp14:sizeRelV>
          </wp:anchor>
        </w:drawing>
      </w:r>
    </w:p>
    <w:p w14:paraId="2FA4FF9A" w14:textId="6D3E2791" w:rsidR="003C1D2A" w:rsidRDefault="003C1D2A" w:rsidP="00A951E7"/>
    <w:p w14:paraId="77687979" w14:textId="4380E071" w:rsidR="003C1D2A" w:rsidRDefault="003C1D2A" w:rsidP="00CF4A45">
      <w:pPr>
        <w:jc w:val="center"/>
        <w:rPr>
          <w:b/>
          <w:bCs/>
          <w:noProof/>
        </w:rPr>
      </w:pPr>
    </w:p>
    <w:p w14:paraId="19DFCE5C" w14:textId="09ABB2AC" w:rsidR="00225BDC" w:rsidRDefault="00225BDC" w:rsidP="00CF4A45">
      <w:pPr>
        <w:jc w:val="center"/>
        <w:rPr>
          <w:b/>
          <w:bCs/>
          <w:noProof/>
        </w:rPr>
      </w:pPr>
    </w:p>
    <w:p w14:paraId="417A5D98" w14:textId="45D7CB86" w:rsidR="00225BDC" w:rsidRDefault="00225BDC" w:rsidP="00CF4A45">
      <w:pPr>
        <w:jc w:val="center"/>
        <w:rPr>
          <w:b/>
          <w:bCs/>
          <w:noProof/>
        </w:rPr>
      </w:pPr>
    </w:p>
    <w:p w14:paraId="12B1D982" w14:textId="651BEB26" w:rsidR="00225BDC" w:rsidRDefault="00225BDC" w:rsidP="00CF4A45">
      <w:pPr>
        <w:jc w:val="center"/>
        <w:rPr>
          <w:b/>
          <w:bCs/>
          <w:noProof/>
        </w:rPr>
      </w:pPr>
    </w:p>
    <w:p w14:paraId="05E34344" w14:textId="5CBAA813" w:rsidR="00225BDC" w:rsidRDefault="00225BDC" w:rsidP="00CF4A45">
      <w:pPr>
        <w:jc w:val="center"/>
        <w:rPr>
          <w:b/>
          <w:bCs/>
          <w:noProof/>
        </w:rPr>
      </w:pPr>
    </w:p>
    <w:p w14:paraId="2291A3D2" w14:textId="1B4D5A06" w:rsidR="00225BDC" w:rsidRDefault="00225BDC" w:rsidP="00CF4A45">
      <w:pPr>
        <w:jc w:val="center"/>
        <w:rPr>
          <w:b/>
          <w:bCs/>
          <w:noProof/>
        </w:rPr>
      </w:pPr>
    </w:p>
    <w:p w14:paraId="65851EB7" w14:textId="3613AF62" w:rsidR="00225BDC" w:rsidRDefault="00225BDC" w:rsidP="00CF4A45">
      <w:pPr>
        <w:jc w:val="center"/>
        <w:rPr>
          <w:b/>
          <w:bCs/>
          <w:noProof/>
        </w:rPr>
      </w:pPr>
    </w:p>
    <w:p w14:paraId="6A1B4B47" w14:textId="77777777" w:rsidR="00225BDC" w:rsidRDefault="00225BDC" w:rsidP="00CF4A45">
      <w:pPr>
        <w:jc w:val="center"/>
        <w:rPr>
          <w:b/>
          <w:bCs/>
          <w:noProof/>
        </w:rPr>
      </w:pPr>
    </w:p>
    <w:p w14:paraId="78362134" w14:textId="77777777" w:rsidR="00225BDC" w:rsidRDefault="00225BDC" w:rsidP="00CF4A45">
      <w:pPr>
        <w:jc w:val="center"/>
        <w:rPr>
          <w:b/>
          <w:bCs/>
          <w:noProof/>
        </w:rPr>
      </w:pPr>
    </w:p>
    <w:p w14:paraId="3B8DBB7A" w14:textId="77777777" w:rsidR="00225BDC" w:rsidRDefault="00225BDC" w:rsidP="00CF4A45">
      <w:pPr>
        <w:jc w:val="center"/>
        <w:rPr>
          <w:b/>
          <w:bCs/>
          <w:noProof/>
        </w:rPr>
      </w:pPr>
    </w:p>
    <w:p w14:paraId="5F9B9B6E" w14:textId="77777777" w:rsidR="00225BDC" w:rsidRDefault="00225BDC" w:rsidP="00CF4A45">
      <w:pPr>
        <w:jc w:val="center"/>
        <w:rPr>
          <w:b/>
          <w:bCs/>
          <w:noProof/>
        </w:rPr>
      </w:pPr>
    </w:p>
    <w:p w14:paraId="24CC65F6" w14:textId="77777777" w:rsidR="00225BDC" w:rsidRDefault="00225BDC" w:rsidP="00CF4A45">
      <w:pPr>
        <w:jc w:val="center"/>
        <w:rPr>
          <w:b/>
          <w:bCs/>
          <w:noProof/>
        </w:rPr>
      </w:pPr>
    </w:p>
    <w:p w14:paraId="37082DE8" w14:textId="77777777" w:rsidR="00225BDC" w:rsidRDefault="00225BDC" w:rsidP="00CF4A45">
      <w:pPr>
        <w:jc w:val="center"/>
        <w:rPr>
          <w:b/>
          <w:bCs/>
          <w:noProof/>
        </w:rPr>
      </w:pPr>
    </w:p>
    <w:p w14:paraId="6DA1AB2A" w14:textId="77777777" w:rsidR="00225BDC" w:rsidRDefault="00225BDC" w:rsidP="00CF4A45">
      <w:pPr>
        <w:jc w:val="center"/>
        <w:rPr>
          <w:b/>
          <w:bCs/>
          <w:noProof/>
        </w:rPr>
      </w:pPr>
    </w:p>
    <w:p w14:paraId="18AEE5F7" w14:textId="77777777" w:rsidR="00225BDC" w:rsidRDefault="00225BDC" w:rsidP="00CF4A45">
      <w:pPr>
        <w:jc w:val="center"/>
        <w:rPr>
          <w:b/>
          <w:bCs/>
          <w:noProof/>
        </w:rPr>
      </w:pPr>
    </w:p>
    <w:p w14:paraId="4B18E3B4" w14:textId="77777777" w:rsidR="00225BDC" w:rsidRDefault="00225BDC" w:rsidP="00CF4A45">
      <w:pPr>
        <w:jc w:val="center"/>
        <w:rPr>
          <w:b/>
          <w:bCs/>
          <w:noProof/>
        </w:rPr>
      </w:pPr>
    </w:p>
    <w:p w14:paraId="7105C781" w14:textId="77777777" w:rsidR="00225BDC" w:rsidRDefault="00225BDC" w:rsidP="00CF4A45">
      <w:pPr>
        <w:jc w:val="center"/>
        <w:rPr>
          <w:b/>
          <w:bCs/>
          <w:noProof/>
        </w:rPr>
      </w:pPr>
    </w:p>
    <w:p w14:paraId="6BE0C114" w14:textId="77777777" w:rsidR="00225BDC" w:rsidRDefault="00225BDC" w:rsidP="00CF4A45">
      <w:pPr>
        <w:jc w:val="center"/>
        <w:rPr>
          <w:b/>
          <w:bCs/>
          <w:noProof/>
        </w:rPr>
      </w:pPr>
    </w:p>
    <w:p w14:paraId="7243EC2B" w14:textId="77777777" w:rsidR="00225BDC" w:rsidRDefault="00225BDC" w:rsidP="00CF4A45">
      <w:pPr>
        <w:jc w:val="center"/>
        <w:rPr>
          <w:b/>
          <w:bCs/>
          <w:noProof/>
        </w:rPr>
      </w:pPr>
    </w:p>
    <w:p w14:paraId="47324DF6" w14:textId="77777777" w:rsidR="00225BDC" w:rsidRDefault="00225BDC" w:rsidP="00CF4A45">
      <w:pPr>
        <w:jc w:val="center"/>
        <w:rPr>
          <w:b/>
          <w:bCs/>
          <w:noProof/>
        </w:rPr>
      </w:pPr>
    </w:p>
    <w:p w14:paraId="62459E50" w14:textId="77777777" w:rsidR="00225BDC" w:rsidRDefault="00225BDC" w:rsidP="00CF4A45">
      <w:pPr>
        <w:jc w:val="center"/>
        <w:rPr>
          <w:b/>
          <w:bCs/>
          <w:noProof/>
        </w:rPr>
      </w:pPr>
    </w:p>
    <w:p w14:paraId="7258B836" w14:textId="77777777" w:rsidR="00225BDC" w:rsidRDefault="00225BDC" w:rsidP="00CF4A45">
      <w:pPr>
        <w:jc w:val="center"/>
        <w:rPr>
          <w:b/>
          <w:bCs/>
          <w:noProof/>
        </w:rPr>
      </w:pPr>
    </w:p>
    <w:p w14:paraId="79C5083E" w14:textId="77777777" w:rsidR="00225BDC" w:rsidRDefault="00225BDC" w:rsidP="00CF4A45">
      <w:pPr>
        <w:jc w:val="center"/>
        <w:rPr>
          <w:b/>
          <w:bCs/>
          <w:noProof/>
        </w:rPr>
      </w:pPr>
    </w:p>
    <w:p w14:paraId="0DA633C3" w14:textId="77777777" w:rsidR="00225BDC" w:rsidRDefault="00225BDC" w:rsidP="00CF4A45">
      <w:pPr>
        <w:jc w:val="center"/>
        <w:rPr>
          <w:b/>
          <w:bCs/>
          <w:noProof/>
        </w:rPr>
      </w:pPr>
    </w:p>
    <w:p w14:paraId="5C83575C" w14:textId="77777777" w:rsidR="00225BDC" w:rsidRDefault="00225BDC" w:rsidP="00CF4A45">
      <w:pPr>
        <w:jc w:val="center"/>
        <w:rPr>
          <w:b/>
          <w:bCs/>
          <w:noProof/>
        </w:rPr>
      </w:pPr>
    </w:p>
    <w:p w14:paraId="07DDA226" w14:textId="77777777" w:rsidR="004C251D" w:rsidRDefault="004C251D" w:rsidP="004C251D">
      <w:pPr>
        <w:rPr>
          <w:b/>
          <w:bCs/>
          <w:noProof/>
        </w:rPr>
        <w:sectPr w:rsidR="004C251D" w:rsidSect="00225BDC">
          <w:pgSz w:w="16838" w:h="11906" w:orient="landscape"/>
          <w:pgMar w:top="1134" w:right="1440" w:bottom="1134" w:left="1440" w:header="720" w:footer="720" w:gutter="0"/>
          <w:cols w:space="720"/>
          <w:docGrid w:linePitch="600" w:charSpace="32768"/>
        </w:sectPr>
      </w:pPr>
    </w:p>
    <w:p w14:paraId="6CEACF79" w14:textId="77777777" w:rsidR="0045634C" w:rsidRPr="0045634C" w:rsidRDefault="0045634C" w:rsidP="0045634C">
      <w:bookmarkStart w:id="87" w:name="_Toc391994535"/>
      <w:bookmarkStart w:id="88" w:name="_Toc61560583"/>
      <w:bookmarkStart w:id="89" w:name="_Toc127927461"/>
    </w:p>
    <w:p w14:paraId="0FBEB042" w14:textId="54D8DC0E"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t>De</w:t>
      </w:r>
      <w:r w:rsidR="004C251D">
        <w:rPr>
          <w:rFonts w:ascii="Calibri" w:hAnsi="Calibri" w:cs="Calibri"/>
          <w:sz w:val="24"/>
          <w:szCs w:val="24"/>
        </w:rPr>
        <w:t>f</w:t>
      </w:r>
      <w:r w:rsidRPr="00A96743">
        <w:rPr>
          <w:rFonts w:ascii="Calibri" w:hAnsi="Calibri" w:cs="Calibri"/>
          <w:sz w:val="24"/>
          <w:szCs w:val="24"/>
        </w:rPr>
        <w:t>iniciones</w:t>
      </w:r>
      <w:bookmarkEnd w:id="87"/>
      <w:bookmarkEnd w:id="88"/>
      <w:bookmarkEnd w:id="89"/>
    </w:p>
    <w:p w14:paraId="49356FCD" w14:textId="77777777" w:rsidR="000B2C32" w:rsidRDefault="000B2C32" w:rsidP="00D01F3D"/>
    <w:p w14:paraId="022338E1"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ROL</w:t>
      </w:r>
    </w:p>
    <w:p w14:paraId="26E6E8D5"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1015"/>
        <w:gridCol w:w="1071"/>
        <w:gridCol w:w="3807"/>
      </w:tblGrid>
      <w:tr w:rsidR="007871E5" w:rsidRPr="007871E5" w14:paraId="420A2977" w14:textId="77777777" w:rsidTr="007871E5">
        <w:tc>
          <w:tcPr>
            <w:tcW w:w="0" w:type="auto"/>
            <w:hideMark/>
          </w:tcPr>
          <w:p w14:paraId="1C49D01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6C1506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5136AA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392E5ED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42F97F8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89D351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5072D9F3" w14:textId="77777777" w:rsidTr="007871E5">
        <w:tc>
          <w:tcPr>
            <w:tcW w:w="0" w:type="auto"/>
            <w:hideMark/>
          </w:tcPr>
          <w:p w14:paraId="1AE594F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490C6A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71220FB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42C0F27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F2267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5F3AE4E" w14:textId="4A18C712"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37E9BAF" w14:textId="77777777" w:rsidTr="007871E5">
        <w:tc>
          <w:tcPr>
            <w:tcW w:w="0" w:type="auto"/>
            <w:hideMark/>
          </w:tcPr>
          <w:p w14:paraId="61202388" w14:textId="77777777" w:rsidR="007871E5" w:rsidRPr="007871E5" w:rsidRDefault="007871E5" w:rsidP="007871E5">
            <w:pPr>
              <w:rPr>
                <w:rFonts w:asciiTheme="minorHAnsi" w:hAnsiTheme="minorHAnsi" w:cstheme="minorHAnsi"/>
              </w:rPr>
            </w:pPr>
          </w:p>
        </w:tc>
        <w:tc>
          <w:tcPr>
            <w:tcW w:w="0" w:type="auto"/>
            <w:hideMark/>
          </w:tcPr>
          <w:p w14:paraId="28FFF39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DESCRIPCION</w:t>
            </w:r>
          </w:p>
        </w:tc>
        <w:tc>
          <w:tcPr>
            <w:tcW w:w="0" w:type="auto"/>
            <w:hideMark/>
          </w:tcPr>
          <w:p w14:paraId="7E30EA3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3596B55F" w14:textId="77777777" w:rsidR="007871E5" w:rsidRPr="007871E5" w:rsidRDefault="007871E5" w:rsidP="007871E5">
            <w:pPr>
              <w:rPr>
                <w:rFonts w:asciiTheme="minorHAnsi" w:hAnsiTheme="minorHAnsi" w:cstheme="minorHAnsi"/>
              </w:rPr>
            </w:pPr>
          </w:p>
        </w:tc>
        <w:tc>
          <w:tcPr>
            <w:tcW w:w="0" w:type="auto"/>
            <w:hideMark/>
          </w:tcPr>
          <w:p w14:paraId="71B8D28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5A7271A5" w14:textId="44780D5E" w:rsidR="007871E5" w:rsidRPr="007871E5" w:rsidRDefault="00E61C8D" w:rsidP="007871E5">
            <w:pPr>
              <w:rPr>
                <w:rFonts w:asciiTheme="minorHAnsi" w:hAnsiTheme="minorHAnsi" w:cstheme="minorHAnsi"/>
              </w:rPr>
            </w:pPr>
            <w:r>
              <w:rPr>
                <w:rFonts w:asciiTheme="minorHAnsi" w:hAnsiTheme="minorHAnsi" w:cstheme="minorHAnsi"/>
              </w:rPr>
              <w:t>Nombre del Rol</w:t>
            </w:r>
          </w:p>
        </w:tc>
      </w:tr>
      <w:tr w:rsidR="007871E5" w:rsidRPr="007871E5" w14:paraId="7393ACDA" w14:textId="77777777" w:rsidTr="007871E5">
        <w:tc>
          <w:tcPr>
            <w:tcW w:w="0" w:type="auto"/>
            <w:hideMark/>
          </w:tcPr>
          <w:p w14:paraId="5B27731F" w14:textId="77777777" w:rsidR="007871E5" w:rsidRPr="007871E5" w:rsidRDefault="007871E5" w:rsidP="007871E5">
            <w:pPr>
              <w:rPr>
                <w:rFonts w:asciiTheme="minorHAnsi" w:hAnsiTheme="minorHAnsi" w:cstheme="minorHAnsi"/>
              </w:rPr>
            </w:pPr>
          </w:p>
        </w:tc>
        <w:tc>
          <w:tcPr>
            <w:tcW w:w="0" w:type="auto"/>
            <w:hideMark/>
          </w:tcPr>
          <w:p w14:paraId="1378517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9DB117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3439A8AB" w14:textId="77777777" w:rsidR="007871E5" w:rsidRPr="007871E5" w:rsidRDefault="007871E5" w:rsidP="007871E5">
            <w:pPr>
              <w:rPr>
                <w:rFonts w:asciiTheme="minorHAnsi" w:hAnsiTheme="minorHAnsi" w:cstheme="minorHAnsi"/>
              </w:rPr>
            </w:pPr>
          </w:p>
        </w:tc>
        <w:tc>
          <w:tcPr>
            <w:tcW w:w="0" w:type="auto"/>
            <w:hideMark/>
          </w:tcPr>
          <w:p w14:paraId="230888E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1979E004" w14:textId="091FAE5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rol</w:t>
            </w:r>
          </w:p>
        </w:tc>
      </w:tr>
    </w:tbl>
    <w:p w14:paraId="24911D25" w14:textId="77777777" w:rsidR="00EE0AC2" w:rsidRPr="00371CEB" w:rsidRDefault="00EE0AC2" w:rsidP="00D01F3D">
      <w:pPr>
        <w:rPr>
          <w:rFonts w:asciiTheme="minorHAnsi" w:hAnsiTheme="minorHAnsi" w:cstheme="minorHAnsi"/>
        </w:rPr>
      </w:pPr>
    </w:p>
    <w:p w14:paraId="4AC539B9"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PERMISO</w:t>
      </w:r>
    </w:p>
    <w:p w14:paraId="388A78CA"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977"/>
        <w:gridCol w:w="1071"/>
        <w:gridCol w:w="4015"/>
      </w:tblGrid>
      <w:tr w:rsidR="007871E5" w:rsidRPr="007871E5" w14:paraId="17FCFAD1" w14:textId="77777777" w:rsidTr="007871E5">
        <w:tc>
          <w:tcPr>
            <w:tcW w:w="0" w:type="auto"/>
            <w:hideMark/>
          </w:tcPr>
          <w:p w14:paraId="0B445C2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88F235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064CD4F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4C93FA2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63F16B6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3FB1830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73D875B8" w14:textId="77777777" w:rsidTr="007871E5">
        <w:tc>
          <w:tcPr>
            <w:tcW w:w="0" w:type="auto"/>
            <w:hideMark/>
          </w:tcPr>
          <w:p w14:paraId="5F2ED1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32C5C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ID_PERMISO</w:t>
            </w:r>
          </w:p>
        </w:tc>
        <w:tc>
          <w:tcPr>
            <w:tcW w:w="0" w:type="auto"/>
            <w:hideMark/>
          </w:tcPr>
          <w:p w14:paraId="10DAB1F3"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30E9696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057D82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AF56961" w14:textId="3399E371"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19139B" w14:paraId="5D1747DE" w14:textId="77777777" w:rsidTr="007871E5">
        <w:tc>
          <w:tcPr>
            <w:tcW w:w="0" w:type="auto"/>
            <w:hideMark/>
          </w:tcPr>
          <w:p w14:paraId="5228F89F" w14:textId="77777777" w:rsidR="007871E5" w:rsidRPr="007871E5" w:rsidRDefault="007871E5" w:rsidP="007871E5">
            <w:pPr>
              <w:rPr>
                <w:rFonts w:asciiTheme="minorHAnsi" w:hAnsiTheme="minorHAnsi" w:cstheme="minorHAnsi"/>
              </w:rPr>
            </w:pPr>
          </w:p>
        </w:tc>
        <w:tc>
          <w:tcPr>
            <w:tcW w:w="0" w:type="auto"/>
            <w:hideMark/>
          </w:tcPr>
          <w:p w14:paraId="08D6D17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342DA22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55B3BF83" w14:textId="77777777" w:rsidR="007871E5" w:rsidRPr="007871E5" w:rsidRDefault="007871E5" w:rsidP="007871E5">
            <w:pPr>
              <w:rPr>
                <w:rFonts w:asciiTheme="minorHAnsi" w:hAnsiTheme="minorHAnsi" w:cstheme="minorHAnsi"/>
              </w:rPr>
            </w:pPr>
          </w:p>
        </w:tc>
        <w:tc>
          <w:tcPr>
            <w:tcW w:w="0" w:type="auto"/>
            <w:hideMark/>
          </w:tcPr>
          <w:p w14:paraId="6BC6E7A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8B183BA" w14:textId="0BC2A7FF" w:rsidR="007871E5" w:rsidRPr="0019139B" w:rsidRDefault="007871E5" w:rsidP="007871E5">
            <w:pPr>
              <w:rPr>
                <w:rFonts w:asciiTheme="minorHAnsi" w:hAnsiTheme="minorHAnsi" w:cstheme="minorHAnsi"/>
              </w:rPr>
            </w:pPr>
            <w:r w:rsidRPr="0019139B">
              <w:rPr>
                <w:rFonts w:asciiTheme="minorHAnsi" w:hAnsiTheme="minorHAnsi" w:cstheme="minorHAnsi"/>
              </w:rPr>
              <w:t xml:space="preserve">Llave foránea </w:t>
            </w:r>
            <w:r w:rsidR="0019139B" w:rsidRPr="0019139B">
              <w:rPr>
                <w:rFonts w:asciiTheme="minorHAnsi" w:hAnsiTheme="minorHAnsi" w:cstheme="minorHAnsi"/>
              </w:rPr>
              <w:t>que hace referencia a la</w:t>
            </w:r>
            <w:r w:rsidRPr="0019139B">
              <w:rPr>
                <w:rFonts w:asciiTheme="minorHAnsi" w:hAnsiTheme="minorHAnsi" w:cstheme="minorHAnsi"/>
              </w:rPr>
              <w:t xml:space="preserve"> ROL</w:t>
            </w:r>
          </w:p>
        </w:tc>
      </w:tr>
      <w:tr w:rsidR="007871E5" w:rsidRPr="007871E5" w14:paraId="472F2BC9" w14:textId="77777777" w:rsidTr="007871E5">
        <w:tc>
          <w:tcPr>
            <w:tcW w:w="0" w:type="auto"/>
            <w:hideMark/>
          </w:tcPr>
          <w:p w14:paraId="612CEC8F" w14:textId="77777777" w:rsidR="007871E5" w:rsidRPr="0019139B" w:rsidRDefault="007871E5" w:rsidP="007871E5">
            <w:pPr>
              <w:rPr>
                <w:rFonts w:asciiTheme="minorHAnsi" w:hAnsiTheme="minorHAnsi" w:cstheme="minorHAnsi"/>
              </w:rPr>
            </w:pPr>
          </w:p>
        </w:tc>
        <w:tc>
          <w:tcPr>
            <w:tcW w:w="0" w:type="auto"/>
            <w:hideMark/>
          </w:tcPr>
          <w:p w14:paraId="137C0C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NOMBRE_MENU</w:t>
            </w:r>
          </w:p>
        </w:tc>
        <w:tc>
          <w:tcPr>
            <w:tcW w:w="0" w:type="auto"/>
            <w:hideMark/>
          </w:tcPr>
          <w:p w14:paraId="19031E8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B74B5B" w14:textId="77777777" w:rsidR="007871E5" w:rsidRPr="007871E5" w:rsidRDefault="007871E5" w:rsidP="007871E5">
            <w:pPr>
              <w:rPr>
                <w:rFonts w:asciiTheme="minorHAnsi" w:hAnsiTheme="minorHAnsi" w:cstheme="minorHAnsi"/>
              </w:rPr>
            </w:pPr>
          </w:p>
        </w:tc>
        <w:tc>
          <w:tcPr>
            <w:tcW w:w="0" w:type="auto"/>
            <w:hideMark/>
          </w:tcPr>
          <w:p w14:paraId="3DD2B6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100</w:t>
            </w:r>
          </w:p>
        </w:tc>
        <w:tc>
          <w:tcPr>
            <w:tcW w:w="0" w:type="auto"/>
            <w:hideMark/>
          </w:tcPr>
          <w:p w14:paraId="57BEA0E4" w14:textId="3F739667" w:rsidR="007871E5" w:rsidRPr="007871E5" w:rsidRDefault="00E61C8D" w:rsidP="007871E5">
            <w:pPr>
              <w:rPr>
                <w:rFonts w:asciiTheme="minorHAnsi" w:hAnsiTheme="minorHAnsi" w:cstheme="minorHAnsi"/>
              </w:rPr>
            </w:pPr>
            <w:r>
              <w:rPr>
                <w:rFonts w:asciiTheme="minorHAnsi" w:hAnsiTheme="minorHAnsi" w:cstheme="minorHAnsi"/>
              </w:rPr>
              <w:t xml:space="preserve">Nombre del menú </w:t>
            </w:r>
          </w:p>
        </w:tc>
      </w:tr>
      <w:tr w:rsidR="007871E5" w:rsidRPr="007871E5" w14:paraId="50702021" w14:textId="77777777" w:rsidTr="007871E5">
        <w:tc>
          <w:tcPr>
            <w:tcW w:w="0" w:type="auto"/>
            <w:hideMark/>
          </w:tcPr>
          <w:p w14:paraId="77AF9981" w14:textId="77777777" w:rsidR="007871E5" w:rsidRPr="007871E5" w:rsidRDefault="007871E5" w:rsidP="007871E5">
            <w:pPr>
              <w:rPr>
                <w:rFonts w:asciiTheme="minorHAnsi" w:hAnsiTheme="minorHAnsi" w:cstheme="minorHAnsi"/>
              </w:rPr>
            </w:pPr>
          </w:p>
        </w:tc>
        <w:tc>
          <w:tcPr>
            <w:tcW w:w="0" w:type="auto"/>
            <w:hideMark/>
          </w:tcPr>
          <w:p w14:paraId="26A0E1C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5014E35"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E21F75C" w14:textId="77777777" w:rsidR="007871E5" w:rsidRPr="007871E5" w:rsidRDefault="007871E5" w:rsidP="007871E5">
            <w:pPr>
              <w:rPr>
                <w:rFonts w:asciiTheme="minorHAnsi" w:hAnsiTheme="minorHAnsi" w:cstheme="minorHAnsi"/>
              </w:rPr>
            </w:pPr>
          </w:p>
        </w:tc>
        <w:tc>
          <w:tcPr>
            <w:tcW w:w="0" w:type="auto"/>
            <w:hideMark/>
          </w:tcPr>
          <w:p w14:paraId="181B4F6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AC2DB9E" w14:textId="71088AD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permiso</w:t>
            </w:r>
          </w:p>
        </w:tc>
      </w:tr>
    </w:tbl>
    <w:p w14:paraId="140B0DE2" w14:textId="77777777" w:rsidR="00EE0AC2" w:rsidRPr="00371CEB" w:rsidRDefault="00EE0AC2" w:rsidP="00D01F3D">
      <w:pPr>
        <w:rPr>
          <w:rFonts w:asciiTheme="minorHAnsi" w:hAnsiTheme="minorHAnsi" w:cstheme="minorHAnsi"/>
        </w:rPr>
      </w:pPr>
    </w:p>
    <w:p w14:paraId="55304BC6"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PROVEEDOR</w:t>
      </w:r>
    </w:p>
    <w:p w14:paraId="05DB0C34"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2531"/>
        <w:gridCol w:w="1104"/>
        <w:gridCol w:w="908"/>
        <w:gridCol w:w="1071"/>
        <w:gridCol w:w="3549"/>
      </w:tblGrid>
      <w:tr w:rsidR="007871E5" w:rsidRPr="007871E5" w14:paraId="357ED7D3" w14:textId="77777777" w:rsidTr="007871E5">
        <w:tc>
          <w:tcPr>
            <w:tcW w:w="0" w:type="auto"/>
            <w:hideMark/>
          </w:tcPr>
          <w:p w14:paraId="38D7C8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493FC4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2E58D2A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2095E6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31B4A47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A15E8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3988B59A" w14:textId="77777777" w:rsidTr="007871E5">
        <w:tc>
          <w:tcPr>
            <w:tcW w:w="0" w:type="auto"/>
            <w:hideMark/>
          </w:tcPr>
          <w:p w14:paraId="5E2A967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DC154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ID_PROVEEDOR</w:t>
            </w:r>
          </w:p>
        </w:tc>
        <w:tc>
          <w:tcPr>
            <w:tcW w:w="0" w:type="auto"/>
            <w:hideMark/>
          </w:tcPr>
          <w:p w14:paraId="7028EC6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D03152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A5011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CB57CFC" w14:textId="0A4D1484"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1938C9F1" w14:textId="77777777" w:rsidTr="007871E5">
        <w:tc>
          <w:tcPr>
            <w:tcW w:w="0" w:type="auto"/>
            <w:hideMark/>
          </w:tcPr>
          <w:p w14:paraId="4CAB978E" w14:textId="77777777" w:rsidR="007871E5" w:rsidRPr="007871E5" w:rsidRDefault="007871E5" w:rsidP="007871E5">
            <w:pPr>
              <w:rPr>
                <w:rFonts w:asciiTheme="minorHAnsi" w:hAnsiTheme="minorHAnsi" w:cstheme="minorHAnsi"/>
              </w:rPr>
            </w:pPr>
          </w:p>
        </w:tc>
        <w:tc>
          <w:tcPr>
            <w:tcW w:w="0" w:type="auto"/>
            <w:hideMark/>
          </w:tcPr>
          <w:p w14:paraId="6DE20E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145DF396"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3568EBE" w14:textId="77777777" w:rsidR="007871E5" w:rsidRPr="007871E5" w:rsidRDefault="007871E5" w:rsidP="007871E5">
            <w:pPr>
              <w:rPr>
                <w:rFonts w:asciiTheme="minorHAnsi" w:hAnsiTheme="minorHAnsi" w:cstheme="minorHAnsi"/>
              </w:rPr>
            </w:pPr>
          </w:p>
        </w:tc>
        <w:tc>
          <w:tcPr>
            <w:tcW w:w="0" w:type="auto"/>
            <w:hideMark/>
          </w:tcPr>
          <w:p w14:paraId="5AAEF34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4B7C622" w14:textId="1266275A" w:rsidR="007871E5" w:rsidRPr="007871E5" w:rsidRDefault="0087282D" w:rsidP="007871E5">
            <w:pPr>
              <w:rPr>
                <w:rFonts w:asciiTheme="minorHAnsi" w:hAnsiTheme="minorHAnsi" w:cstheme="minorHAnsi"/>
              </w:rPr>
            </w:pPr>
            <w:r w:rsidRPr="00371CEB">
              <w:rPr>
                <w:rFonts w:asciiTheme="minorHAnsi" w:hAnsiTheme="minorHAnsi" w:cstheme="minorHAnsi"/>
              </w:rPr>
              <w:t>Código</w:t>
            </w:r>
            <w:r w:rsidR="007871E5" w:rsidRPr="00371CEB">
              <w:rPr>
                <w:rFonts w:asciiTheme="minorHAnsi" w:hAnsiTheme="minorHAnsi" w:cstheme="minorHAnsi"/>
              </w:rPr>
              <w:t xml:space="preserve"> de identificación </w:t>
            </w:r>
          </w:p>
        </w:tc>
      </w:tr>
      <w:tr w:rsidR="007871E5" w:rsidRPr="007871E5" w14:paraId="58666277" w14:textId="77777777" w:rsidTr="007871E5">
        <w:tc>
          <w:tcPr>
            <w:tcW w:w="0" w:type="auto"/>
            <w:hideMark/>
          </w:tcPr>
          <w:p w14:paraId="32A7CFE2" w14:textId="77777777" w:rsidR="007871E5" w:rsidRPr="007871E5" w:rsidRDefault="007871E5" w:rsidP="007871E5">
            <w:pPr>
              <w:rPr>
                <w:rFonts w:asciiTheme="minorHAnsi" w:hAnsiTheme="minorHAnsi" w:cstheme="minorHAnsi"/>
              </w:rPr>
            </w:pPr>
          </w:p>
        </w:tc>
        <w:tc>
          <w:tcPr>
            <w:tcW w:w="0" w:type="auto"/>
            <w:hideMark/>
          </w:tcPr>
          <w:p w14:paraId="6ADEE6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0449D85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1FFD3130" w14:textId="77777777" w:rsidR="007871E5" w:rsidRPr="007871E5" w:rsidRDefault="007871E5" w:rsidP="007871E5">
            <w:pPr>
              <w:rPr>
                <w:rFonts w:asciiTheme="minorHAnsi" w:hAnsiTheme="minorHAnsi" w:cstheme="minorHAnsi"/>
              </w:rPr>
            </w:pPr>
          </w:p>
        </w:tc>
        <w:tc>
          <w:tcPr>
            <w:tcW w:w="0" w:type="auto"/>
            <w:hideMark/>
          </w:tcPr>
          <w:p w14:paraId="4F54BF0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131390D" w14:textId="58783B2F" w:rsidR="007871E5" w:rsidRPr="007871E5" w:rsidRDefault="007871E5" w:rsidP="007871E5">
            <w:pPr>
              <w:rPr>
                <w:rFonts w:asciiTheme="minorHAnsi" w:hAnsiTheme="minorHAnsi" w:cstheme="minorHAnsi"/>
              </w:rPr>
            </w:pPr>
            <w:r w:rsidRPr="00371CEB">
              <w:rPr>
                <w:rFonts w:asciiTheme="minorHAnsi" w:hAnsiTheme="minorHAnsi" w:cstheme="minorHAnsi"/>
              </w:rPr>
              <w:t>Nombres del proveedor</w:t>
            </w:r>
          </w:p>
        </w:tc>
      </w:tr>
      <w:tr w:rsidR="007871E5" w:rsidRPr="007871E5" w14:paraId="31A9BF30" w14:textId="77777777" w:rsidTr="007871E5">
        <w:tc>
          <w:tcPr>
            <w:tcW w:w="0" w:type="auto"/>
            <w:hideMark/>
          </w:tcPr>
          <w:p w14:paraId="6ADC58A7" w14:textId="77777777" w:rsidR="007871E5" w:rsidRPr="007871E5" w:rsidRDefault="007871E5" w:rsidP="007871E5">
            <w:pPr>
              <w:rPr>
                <w:rFonts w:asciiTheme="minorHAnsi" w:hAnsiTheme="minorHAnsi" w:cstheme="minorHAnsi"/>
              </w:rPr>
            </w:pPr>
          </w:p>
        </w:tc>
        <w:tc>
          <w:tcPr>
            <w:tcW w:w="0" w:type="auto"/>
            <w:hideMark/>
          </w:tcPr>
          <w:p w14:paraId="2241F9C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58180B8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D800C45" w14:textId="77777777" w:rsidR="007871E5" w:rsidRPr="007871E5" w:rsidRDefault="007871E5" w:rsidP="007871E5">
            <w:pPr>
              <w:rPr>
                <w:rFonts w:asciiTheme="minorHAnsi" w:hAnsiTheme="minorHAnsi" w:cstheme="minorHAnsi"/>
              </w:rPr>
            </w:pPr>
          </w:p>
        </w:tc>
        <w:tc>
          <w:tcPr>
            <w:tcW w:w="0" w:type="auto"/>
            <w:hideMark/>
          </w:tcPr>
          <w:p w14:paraId="24638A0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19B436DF" w14:textId="4F092A22" w:rsidR="007871E5" w:rsidRPr="007871E5" w:rsidRDefault="007871E5" w:rsidP="007871E5">
            <w:pPr>
              <w:rPr>
                <w:rFonts w:asciiTheme="minorHAnsi" w:hAnsiTheme="minorHAnsi" w:cstheme="minorHAnsi"/>
              </w:rPr>
            </w:pPr>
            <w:r w:rsidRPr="00371CEB">
              <w:rPr>
                <w:rFonts w:asciiTheme="minorHAnsi" w:hAnsiTheme="minorHAnsi" w:cstheme="minorHAnsi"/>
              </w:rPr>
              <w:t>Apellidos del proveedor</w:t>
            </w:r>
          </w:p>
        </w:tc>
      </w:tr>
      <w:tr w:rsidR="007871E5" w:rsidRPr="007871E5" w14:paraId="1FC147A3" w14:textId="77777777" w:rsidTr="007871E5">
        <w:tc>
          <w:tcPr>
            <w:tcW w:w="0" w:type="auto"/>
            <w:hideMark/>
          </w:tcPr>
          <w:p w14:paraId="5818546D" w14:textId="77777777" w:rsidR="007871E5" w:rsidRPr="007871E5" w:rsidRDefault="007871E5" w:rsidP="007871E5">
            <w:pPr>
              <w:rPr>
                <w:rFonts w:asciiTheme="minorHAnsi" w:hAnsiTheme="minorHAnsi" w:cstheme="minorHAnsi"/>
              </w:rPr>
            </w:pPr>
          </w:p>
        </w:tc>
        <w:tc>
          <w:tcPr>
            <w:tcW w:w="0" w:type="auto"/>
            <w:hideMark/>
          </w:tcPr>
          <w:p w14:paraId="386BB81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1781D95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6B7BC508" w14:textId="77777777" w:rsidR="007871E5" w:rsidRPr="007871E5" w:rsidRDefault="007871E5" w:rsidP="007871E5">
            <w:pPr>
              <w:rPr>
                <w:rFonts w:asciiTheme="minorHAnsi" w:hAnsiTheme="minorHAnsi" w:cstheme="minorHAnsi"/>
              </w:rPr>
            </w:pPr>
          </w:p>
        </w:tc>
        <w:tc>
          <w:tcPr>
            <w:tcW w:w="0" w:type="auto"/>
            <w:hideMark/>
          </w:tcPr>
          <w:p w14:paraId="0642A95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4668062A" w14:textId="7037CC8C" w:rsidR="007871E5" w:rsidRPr="007871E5" w:rsidRDefault="007871E5" w:rsidP="007871E5">
            <w:pPr>
              <w:rPr>
                <w:rFonts w:asciiTheme="minorHAnsi" w:hAnsiTheme="minorHAnsi" w:cstheme="minorHAnsi"/>
              </w:rPr>
            </w:pPr>
            <w:r w:rsidRPr="00371CEB">
              <w:rPr>
                <w:rFonts w:asciiTheme="minorHAnsi" w:hAnsiTheme="minorHAnsi" w:cstheme="minorHAnsi"/>
              </w:rPr>
              <w:t>Cedula del proveedor</w:t>
            </w:r>
          </w:p>
        </w:tc>
      </w:tr>
      <w:tr w:rsidR="007871E5" w:rsidRPr="007871E5" w14:paraId="4E925C39" w14:textId="77777777" w:rsidTr="007871E5">
        <w:tc>
          <w:tcPr>
            <w:tcW w:w="0" w:type="auto"/>
            <w:hideMark/>
          </w:tcPr>
          <w:p w14:paraId="54E5EB8A" w14:textId="77777777" w:rsidR="007871E5" w:rsidRPr="007871E5" w:rsidRDefault="007871E5" w:rsidP="007871E5">
            <w:pPr>
              <w:rPr>
                <w:rFonts w:asciiTheme="minorHAnsi" w:hAnsiTheme="minorHAnsi" w:cstheme="minorHAnsi"/>
              </w:rPr>
            </w:pPr>
          </w:p>
        </w:tc>
        <w:tc>
          <w:tcPr>
            <w:tcW w:w="0" w:type="auto"/>
            <w:hideMark/>
          </w:tcPr>
          <w:p w14:paraId="1389F73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2EDE74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177DA7" w14:textId="77777777" w:rsidR="007871E5" w:rsidRPr="007871E5" w:rsidRDefault="007871E5" w:rsidP="007871E5">
            <w:pPr>
              <w:rPr>
                <w:rFonts w:asciiTheme="minorHAnsi" w:hAnsiTheme="minorHAnsi" w:cstheme="minorHAnsi"/>
              </w:rPr>
            </w:pPr>
          </w:p>
        </w:tc>
        <w:tc>
          <w:tcPr>
            <w:tcW w:w="0" w:type="auto"/>
            <w:hideMark/>
          </w:tcPr>
          <w:p w14:paraId="4B3C427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61CE9E0E" w14:textId="054D24B1" w:rsidR="007871E5" w:rsidRPr="007871E5" w:rsidRDefault="007871E5" w:rsidP="007871E5">
            <w:pPr>
              <w:rPr>
                <w:rFonts w:asciiTheme="minorHAnsi" w:hAnsiTheme="minorHAnsi" w:cstheme="minorHAnsi"/>
              </w:rPr>
            </w:pPr>
            <w:r w:rsidRPr="00371CEB">
              <w:rPr>
                <w:rFonts w:asciiTheme="minorHAnsi" w:hAnsiTheme="minorHAnsi" w:cstheme="minorHAnsi"/>
              </w:rPr>
              <w:t xml:space="preserve">Teléfono del proveedor </w:t>
            </w:r>
          </w:p>
        </w:tc>
      </w:tr>
      <w:tr w:rsidR="007871E5" w:rsidRPr="007871E5" w14:paraId="7C63BF78" w14:textId="77777777" w:rsidTr="007871E5">
        <w:tc>
          <w:tcPr>
            <w:tcW w:w="0" w:type="auto"/>
            <w:hideMark/>
          </w:tcPr>
          <w:p w14:paraId="5FE8C814" w14:textId="77777777" w:rsidR="007871E5" w:rsidRPr="007871E5" w:rsidRDefault="007871E5" w:rsidP="007871E5">
            <w:pPr>
              <w:rPr>
                <w:rFonts w:asciiTheme="minorHAnsi" w:hAnsiTheme="minorHAnsi" w:cstheme="minorHAnsi"/>
              </w:rPr>
            </w:pPr>
          </w:p>
        </w:tc>
        <w:tc>
          <w:tcPr>
            <w:tcW w:w="0" w:type="auto"/>
            <w:hideMark/>
          </w:tcPr>
          <w:p w14:paraId="00508B2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2CF6E92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175B476D" w14:textId="77777777" w:rsidR="007871E5" w:rsidRPr="007871E5" w:rsidRDefault="007871E5" w:rsidP="007871E5">
            <w:pPr>
              <w:rPr>
                <w:rFonts w:asciiTheme="minorHAnsi" w:hAnsiTheme="minorHAnsi" w:cstheme="minorHAnsi"/>
              </w:rPr>
            </w:pPr>
          </w:p>
        </w:tc>
        <w:tc>
          <w:tcPr>
            <w:tcW w:w="0" w:type="auto"/>
            <w:hideMark/>
          </w:tcPr>
          <w:p w14:paraId="23CFE2B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7938355A" w14:textId="2225205F" w:rsidR="007871E5" w:rsidRPr="007871E5" w:rsidRDefault="007871E5" w:rsidP="007871E5">
            <w:pPr>
              <w:rPr>
                <w:rFonts w:asciiTheme="minorHAnsi" w:hAnsiTheme="minorHAnsi" w:cstheme="minorHAnsi"/>
              </w:rPr>
            </w:pPr>
            <w:r w:rsidRPr="00371CEB">
              <w:rPr>
                <w:rFonts w:asciiTheme="minorHAnsi" w:hAnsiTheme="minorHAnsi" w:cstheme="minorHAnsi"/>
              </w:rPr>
              <w:t>Correo del proveedor</w:t>
            </w:r>
          </w:p>
        </w:tc>
      </w:tr>
      <w:tr w:rsidR="007871E5" w:rsidRPr="007871E5" w14:paraId="0F682D91" w14:textId="77777777" w:rsidTr="007871E5">
        <w:tc>
          <w:tcPr>
            <w:tcW w:w="0" w:type="auto"/>
            <w:hideMark/>
          </w:tcPr>
          <w:p w14:paraId="19B54F83" w14:textId="77777777" w:rsidR="007871E5" w:rsidRPr="007871E5" w:rsidRDefault="007871E5" w:rsidP="007871E5">
            <w:pPr>
              <w:rPr>
                <w:rFonts w:asciiTheme="minorHAnsi" w:hAnsiTheme="minorHAnsi" w:cstheme="minorHAnsi"/>
              </w:rPr>
            </w:pPr>
          </w:p>
        </w:tc>
        <w:tc>
          <w:tcPr>
            <w:tcW w:w="0" w:type="auto"/>
            <w:hideMark/>
          </w:tcPr>
          <w:p w14:paraId="5BB8243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4253153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0861F61D" w14:textId="77777777" w:rsidR="007871E5" w:rsidRPr="007871E5" w:rsidRDefault="007871E5" w:rsidP="007871E5">
            <w:pPr>
              <w:rPr>
                <w:rFonts w:asciiTheme="minorHAnsi" w:hAnsiTheme="minorHAnsi" w:cstheme="minorHAnsi"/>
              </w:rPr>
            </w:pPr>
          </w:p>
        </w:tc>
        <w:tc>
          <w:tcPr>
            <w:tcW w:w="0" w:type="auto"/>
            <w:hideMark/>
          </w:tcPr>
          <w:p w14:paraId="312B782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BAE0E51" w14:textId="6F47AA25" w:rsidR="007871E5" w:rsidRPr="007871E5" w:rsidRDefault="00E61C8D" w:rsidP="007871E5">
            <w:pPr>
              <w:rPr>
                <w:rFonts w:asciiTheme="minorHAnsi" w:hAnsiTheme="minorHAnsi" w:cstheme="minorHAnsi"/>
              </w:rPr>
            </w:pPr>
            <w:r>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activo del</w:t>
            </w:r>
            <w:r>
              <w:rPr>
                <w:rFonts w:asciiTheme="minorHAnsi" w:hAnsiTheme="minorHAnsi" w:cstheme="minorHAnsi"/>
              </w:rPr>
              <w:t xml:space="preserve"> proveedor</w:t>
            </w:r>
          </w:p>
        </w:tc>
      </w:tr>
      <w:tr w:rsidR="007871E5" w:rsidRPr="007871E5" w14:paraId="2213564E" w14:textId="77777777" w:rsidTr="007871E5">
        <w:tc>
          <w:tcPr>
            <w:tcW w:w="0" w:type="auto"/>
            <w:hideMark/>
          </w:tcPr>
          <w:p w14:paraId="2AA8DC22" w14:textId="77777777" w:rsidR="007871E5" w:rsidRPr="007871E5" w:rsidRDefault="007871E5" w:rsidP="007871E5">
            <w:pPr>
              <w:rPr>
                <w:rFonts w:asciiTheme="minorHAnsi" w:hAnsiTheme="minorHAnsi" w:cstheme="minorHAnsi"/>
              </w:rPr>
            </w:pPr>
          </w:p>
        </w:tc>
        <w:tc>
          <w:tcPr>
            <w:tcW w:w="0" w:type="auto"/>
            <w:hideMark/>
          </w:tcPr>
          <w:p w14:paraId="2B11D0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657D86E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BAC5024" w14:textId="77777777" w:rsidR="007871E5" w:rsidRPr="007871E5" w:rsidRDefault="007871E5" w:rsidP="007871E5">
            <w:pPr>
              <w:rPr>
                <w:rFonts w:asciiTheme="minorHAnsi" w:hAnsiTheme="minorHAnsi" w:cstheme="minorHAnsi"/>
              </w:rPr>
            </w:pPr>
          </w:p>
        </w:tc>
        <w:tc>
          <w:tcPr>
            <w:tcW w:w="0" w:type="auto"/>
            <w:hideMark/>
          </w:tcPr>
          <w:p w14:paraId="3C8B25D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13825EA" w14:textId="0220823C"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 xml:space="preserve">echa de registro automática del </w:t>
            </w:r>
            <w:r>
              <w:rPr>
                <w:rFonts w:asciiTheme="minorHAnsi" w:hAnsiTheme="minorHAnsi" w:cstheme="minorHAnsi"/>
              </w:rPr>
              <w:t>proveedor</w:t>
            </w:r>
          </w:p>
        </w:tc>
      </w:tr>
    </w:tbl>
    <w:p w14:paraId="6FEED66F" w14:textId="77777777" w:rsidR="007871E5" w:rsidRDefault="007871E5" w:rsidP="00D01F3D">
      <w:pPr>
        <w:rPr>
          <w:rFonts w:asciiTheme="minorHAnsi" w:hAnsiTheme="minorHAnsi" w:cstheme="minorHAnsi"/>
        </w:rPr>
      </w:pPr>
    </w:p>
    <w:p w14:paraId="63CE6C99" w14:textId="77777777" w:rsidR="0087282D" w:rsidRDefault="0087282D" w:rsidP="00D01F3D">
      <w:pPr>
        <w:rPr>
          <w:rFonts w:asciiTheme="minorHAnsi" w:hAnsiTheme="minorHAnsi" w:cstheme="minorHAnsi"/>
        </w:rPr>
      </w:pPr>
    </w:p>
    <w:p w14:paraId="1D7517E9" w14:textId="77777777" w:rsidR="0087282D" w:rsidRDefault="0087282D" w:rsidP="00D01F3D">
      <w:pPr>
        <w:rPr>
          <w:rFonts w:asciiTheme="minorHAnsi" w:hAnsiTheme="minorHAnsi" w:cstheme="minorHAnsi"/>
        </w:rPr>
      </w:pPr>
    </w:p>
    <w:p w14:paraId="48AAB836" w14:textId="77777777" w:rsidR="0087282D" w:rsidRDefault="0087282D" w:rsidP="00D01F3D">
      <w:pPr>
        <w:rPr>
          <w:rFonts w:asciiTheme="minorHAnsi" w:hAnsiTheme="minorHAnsi" w:cstheme="minorHAnsi"/>
        </w:rPr>
      </w:pPr>
    </w:p>
    <w:p w14:paraId="6D77EE3E" w14:textId="77777777" w:rsidR="0087282D" w:rsidRDefault="0087282D" w:rsidP="00D01F3D">
      <w:pPr>
        <w:rPr>
          <w:rFonts w:asciiTheme="minorHAnsi" w:hAnsiTheme="minorHAnsi" w:cstheme="minorHAnsi"/>
        </w:rPr>
      </w:pPr>
    </w:p>
    <w:p w14:paraId="4CF0216D" w14:textId="77777777" w:rsidR="0087282D" w:rsidRDefault="0087282D" w:rsidP="00D01F3D">
      <w:pPr>
        <w:rPr>
          <w:rFonts w:asciiTheme="minorHAnsi" w:hAnsiTheme="minorHAnsi" w:cstheme="minorHAnsi"/>
        </w:rPr>
      </w:pPr>
    </w:p>
    <w:p w14:paraId="1A592DB2" w14:textId="77777777" w:rsidR="0087282D" w:rsidRDefault="0087282D" w:rsidP="00D01F3D">
      <w:pPr>
        <w:rPr>
          <w:rFonts w:asciiTheme="minorHAnsi" w:hAnsiTheme="minorHAnsi" w:cstheme="minorHAnsi"/>
        </w:rPr>
      </w:pPr>
    </w:p>
    <w:p w14:paraId="6E69975F" w14:textId="77777777" w:rsidR="0087282D" w:rsidRDefault="0087282D" w:rsidP="00D01F3D">
      <w:pPr>
        <w:rPr>
          <w:rFonts w:asciiTheme="minorHAnsi" w:hAnsiTheme="minorHAnsi" w:cstheme="minorHAnsi"/>
        </w:rPr>
      </w:pPr>
    </w:p>
    <w:p w14:paraId="4A5DDB93" w14:textId="77777777" w:rsidR="0087282D" w:rsidRDefault="0087282D" w:rsidP="00D01F3D">
      <w:pPr>
        <w:rPr>
          <w:rFonts w:asciiTheme="minorHAnsi" w:hAnsiTheme="minorHAnsi" w:cstheme="minorHAnsi"/>
        </w:rPr>
      </w:pPr>
    </w:p>
    <w:p w14:paraId="3A174C02" w14:textId="77777777" w:rsidR="0087282D" w:rsidRDefault="0087282D" w:rsidP="00D01F3D">
      <w:pPr>
        <w:rPr>
          <w:rFonts w:asciiTheme="minorHAnsi" w:hAnsiTheme="minorHAnsi" w:cstheme="minorHAnsi"/>
        </w:rPr>
      </w:pPr>
    </w:p>
    <w:p w14:paraId="66D9FC00" w14:textId="77777777" w:rsidR="0087282D" w:rsidRPr="00371CEB" w:rsidRDefault="0087282D" w:rsidP="00D01F3D">
      <w:pPr>
        <w:rPr>
          <w:rFonts w:asciiTheme="minorHAnsi" w:hAnsiTheme="minorHAnsi" w:cstheme="minorHAnsi"/>
        </w:rPr>
      </w:pPr>
    </w:p>
    <w:p w14:paraId="0EBE1CFE"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TRANSPORTISTA</w:t>
      </w:r>
    </w:p>
    <w:p w14:paraId="56AD5B2B"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75"/>
        <w:gridCol w:w="2531"/>
        <w:gridCol w:w="1694"/>
        <w:gridCol w:w="844"/>
        <w:gridCol w:w="1089"/>
        <w:gridCol w:w="2995"/>
      </w:tblGrid>
      <w:tr w:rsidR="007871E5" w:rsidRPr="007871E5" w14:paraId="2A4DA1C7" w14:textId="77777777" w:rsidTr="007871E5">
        <w:tc>
          <w:tcPr>
            <w:tcW w:w="0" w:type="auto"/>
            <w:hideMark/>
          </w:tcPr>
          <w:p w14:paraId="2E6AE7E2"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PK</w:t>
            </w:r>
          </w:p>
        </w:tc>
        <w:tc>
          <w:tcPr>
            <w:tcW w:w="0" w:type="auto"/>
            <w:hideMark/>
          </w:tcPr>
          <w:p w14:paraId="564E980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Nombre</w:t>
            </w:r>
          </w:p>
        </w:tc>
        <w:tc>
          <w:tcPr>
            <w:tcW w:w="0" w:type="auto"/>
            <w:hideMark/>
          </w:tcPr>
          <w:p w14:paraId="202A1C1B"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Tipo</w:t>
            </w:r>
          </w:p>
        </w:tc>
        <w:tc>
          <w:tcPr>
            <w:tcW w:w="0" w:type="auto"/>
            <w:hideMark/>
          </w:tcPr>
          <w:p w14:paraId="0A85051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 Nulo</w:t>
            </w:r>
          </w:p>
        </w:tc>
        <w:tc>
          <w:tcPr>
            <w:tcW w:w="0" w:type="auto"/>
            <w:hideMark/>
          </w:tcPr>
          <w:p w14:paraId="2C1FF4B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Longitud</w:t>
            </w:r>
          </w:p>
        </w:tc>
        <w:tc>
          <w:tcPr>
            <w:tcW w:w="0" w:type="auto"/>
            <w:hideMark/>
          </w:tcPr>
          <w:p w14:paraId="60FB789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Notas</w:t>
            </w:r>
          </w:p>
        </w:tc>
      </w:tr>
      <w:tr w:rsidR="007871E5" w:rsidRPr="007871E5" w14:paraId="66ACF9AA" w14:textId="77777777" w:rsidTr="007871E5">
        <w:tc>
          <w:tcPr>
            <w:tcW w:w="0" w:type="auto"/>
            <w:hideMark/>
          </w:tcPr>
          <w:p w14:paraId="7F442B3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53B4B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ID_TRANSPORTISTA</w:t>
            </w:r>
          </w:p>
        </w:tc>
        <w:tc>
          <w:tcPr>
            <w:tcW w:w="0" w:type="auto"/>
            <w:hideMark/>
          </w:tcPr>
          <w:p w14:paraId="7EC887A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E091EC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6EEDD38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4D83D1B" w14:textId="31B74117"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D8278A0" w14:textId="77777777" w:rsidTr="007871E5">
        <w:tc>
          <w:tcPr>
            <w:tcW w:w="0" w:type="auto"/>
            <w:hideMark/>
          </w:tcPr>
          <w:p w14:paraId="14F2EC31" w14:textId="77777777" w:rsidR="007871E5" w:rsidRPr="007871E5" w:rsidRDefault="007871E5" w:rsidP="007871E5">
            <w:pPr>
              <w:rPr>
                <w:rFonts w:asciiTheme="minorHAnsi" w:hAnsiTheme="minorHAnsi" w:cstheme="minorHAnsi"/>
              </w:rPr>
            </w:pPr>
          </w:p>
        </w:tc>
        <w:tc>
          <w:tcPr>
            <w:tcW w:w="0" w:type="auto"/>
            <w:hideMark/>
          </w:tcPr>
          <w:p w14:paraId="465BC9D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4A5A7C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0C567EE8" w14:textId="77777777" w:rsidR="007871E5" w:rsidRPr="007871E5" w:rsidRDefault="007871E5" w:rsidP="007871E5">
            <w:pPr>
              <w:rPr>
                <w:rFonts w:asciiTheme="minorHAnsi" w:hAnsiTheme="minorHAnsi" w:cstheme="minorHAnsi"/>
              </w:rPr>
            </w:pPr>
          </w:p>
        </w:tc>
        <w:tc>
          <w:tcPr>
            <w:tcW w:w="0" w:type="auto"/>
            <w:hideMark/>
          </w:tcPr>
          <w:p w14:paraId="6D4F3E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42C2B36" w14:textId="3B03914B" w:rsidR="007871E5" w:rsidRPr="007871E5" w:rsidRDefault="007871E5" w:rsidP="007871E5">
            <w:pPr>
              <w:rPr>
                <w:rFonts w:asciiTheme="minorHAnsi" w:hAnsiTheme="minorHAnsi" w:cstheme="minorHAnsi"/>
              </w:rPr>
            </w:pPr>
            <w:r w:rsidRPr="00C51C54">
              <w:rPr>
                <w:rFonts w:asciiTheme="minorHAnsi" w:hAnsiTheme="minorHAnsi" w:cstheme="minorHAnsi"/>
              </w:rPr>
              <w:t>Código del transportista</w:t>
            </w:r>
          </w:p>
        </w:tc>
      </w:tr>
      <w:tr w:rsidR="007871E5" w:rsidRPr="007871E5" w14:paraId="2A415475" w14:textId="77777777" w:rsidTr="007871E5">
        <w:tc>
          <w:tcPr>
            <w:tcW w:w="0" w:type="auto"/>
            <w:hideMark/>
          </w:tcPr>
          <w:p w14:paraId="115A934E" w14:textId="77777777" w:rsidR="007871E5" w:rsidRPr="007871E5" w:rsidRDefault="007871E5" w:rsidP="007871E5">
            <w:pPr>
              <w:rPr>
                <w:rFonts w:asciiTheme="minorHAnsi" w:hAnsiTheme="minorHAnsi" w:cstheme="minorHAnsi"/>
              </w:rPr>
            </w:pPr>
          </w:p>
        </w:tc>
        <w:tc>
          <w:tcPr>
            <w:tcW w:w="0" w:type="auto"/>
            <w:hideMark/>
          </w:tcPr>
          <w:p w14:paraId="5AD1D08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3E38D56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5FC9E1" w14:textId="77777777" w:rsidR="007871E5" w:rsidRPr="007871E5" w:rsidRDefault="007871E5" w:rsidP="007871E5">
            <w:pPr>
              <w:rPr>
                <w:rFonts w:asciiTheme="minorHAnsi" w:hAnsiTheme="minorHAnsi" w:cstheme="minorHAnsi"/>
              </w:rPr>
            </w:pPr>
          </w:p>
        </w:tc>
        <w:tc>
          <w:tcPr>
            <w:tcW w:w="0" w:type="auto"/>
            <w:hideMark/>
          </w:tcPr>
          <w:p w14:paraId="66D0811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67F4828D" w14:textId="231CE396" w:rsidR="007871E5" w:rsidRPr="007871E5" w:rsidRDefault="007871E5" w:rsidP="007871E5">
            <w:pPr>
              <w:rPr>
                <w:rFonts w:asciiTheme="minorHAnsi" w:hAnsiTheme="minorHAnsi" w:cstheme="minorHAnsi"/>
              </w:rPr>
            </w:pPr>
            <w:r w:rsidRPr="00C51C54">
              <w:rPr>
                <w:rFonts w:asciiTheme="minorHAnsi" w:hAnsiTheme="minorHAnsi" w:cstheme="minorHAnsi"/>
              </w:rPr>
              <w:t>Nombres del transportista</w:t>
            </w:r>
          </w:p>
        </w:tc>
      </w:tr>
      <w:tr w:rsidR="007871E5" w:rsidRPr="007871E5" w14:paraId="3FDE526E" w14:textId="77777777" w:rsidTr="007871E5">
        <w:tc>
          <w:tcPr>
            <w:tcW w:w="0" w:type="auto"/>
            <w:hideMark/>
          </w:tcPr>
          <w:p w14:paraId="2751E24C" w14:textId="77777777" w:rsidR="007871E5" w:rsidRPr="007871E5" w:rsidRDefault="007871E5" w:rsidP="007871E5">
            <w:pPr>
              <w:rPr>
                <w:rFonts w:asciiTheme="minorHAnsi" w:hAnsiTheme="minorHAnsi" w:cstheme="minorHAnsi"/>
              </w:rPr>
            </w:pPr>
          </w:p>
        </w:tc>
        <w:tc>
          <w:tcPr>
            <w:tcW w:w="0" w:type="auto"/>
            <w:hideMark/>
          </w:tcPr>
          <w:p w14:paraId="0B6356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7CFF09DE"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5F2A905E" w14:textId="77777777" w:rsidR="007871E5" w:rsidRPr="007871E5" w:rsidRDefault="007871E5" w:rsidP="007871E5">
            <w:pPr>
              <w:rPr>
                <w:rFonts w:asciiTheme="minorHAnsi" w:hAnsiTheme="minorHAnsi" w:cstheme="minorHAnsi"/>
              </w:rPr>
            </w:pPr>
          </w:p>
        </w:tc>
        <w:tc>
          <w:tcPr>
            <w:tcW w:w="0" w:type="auto"/>
            <w:hideMark/>
          </w:tcPr>
          <w:p w14:paraId="7EF156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B9A7745" w14:textId="14C47931" w:rsidR="007871E5" w:rsidRPr="007871E5" w:rsidRDefault="007871E5" w:rsidP="007871E5">
            <w:pPr>
              <w:rPr>
                <w:rFonts w:asciiTheme="minorHAnsi" w:hAnsiTheme="minorHAnsi" w:cstheme="minorHAnsi"/>
              </w:rPr>
            </w:pPr>
            <w:r w:rsidRPr="00C51C54">
              <w:rPr>
                <w:rFonts w:asciiTheme="minorHAnsi" w:hAnsiTheme="minorHAnsi" w:cstheme="minorHAnsi"/>
              </w:rPr>
              <w:t>Apellidos del transportista</w:t>
            </w:r>
          </w:p>
        </w:tc>
      </w:tr>
      <w:tr w:rsidR="007871E5" w:rsidRPr="007871E5" w14:paraId="25A9F5A9" w14:textId="77777777" w:rsidTr="007871E5">
        <w:tc>
          <w:tcPr>
            <w:tcW w:w="0" w:type="auto"/>
            <w:hideMark/>
          </w:tcPr>
          <w:p w14:paraId="4F0D20EC" w14:textId="77777777" w:rsidR="007871E5" w:rsidRPr="007871E5" w:rsidRDefault="007871E5" w:rsidP="007871E5">
            <w:pPr>
              <w:rPr>
                <w:rFonts w:asciiTheme="minorHAnsi" w:hAnsiTheme="minorHAnsi" w:cstheme="minorHAnsi"/>
              </w:rPr>
            </w:pPr>
          </w:p>
        </w:tc>
        <w:tc>
          <w:tcPr>
            <w:tcW w:w="0" w:type="auto"/>
            <w:hideMark/>
          </w:tcPr>
          <w:p w14:paraId="45B4EB3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48B0123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B6B5A6" w14:textId="77777777" w:rsidR="007871E5" w:rsidRPr="007871E5" w:rsidRDefault="007871E5" w:rsidP="007871E5">
            <w:pPr>
              <w:rPr>
                <w:rFonts w:asciiTheme="minorHAnsi" w:hAnsiTheme="minorHAnsi" w:cstheme="minorHAnsi"/>
              </w:rPr>
            </w:pPr>
          </w:p>
        </w:tc>
        <w:tc>
          <w:tcPr>
            <w:tcW w:w="0" w:type="auto"/>
            <w:hideMark/>
          </w:tcPr>
          <w:p w14:paraId="6D635E9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830DD64" w14:textId="2FDD8AEE" w:rsidR="007871E5" w:rsidRPr="007871E5" w:rsidRDefault="007871E5" w:rsidP="007871E5">
            <w:pPr>
              <w:rPr>
                <w:rFonts w:asciiTheme="minorHAnsi" w:hAnsiTheme="minorHAnsi" w:cstheme="minorHAnsi"/>
              </w:rPr>
            </w:pPr>
            <w:r w:rsidRPr="00C51C54">
              <w:rPr>
                <w:rFonts w:asciiTheme="minorHAnsi" w:hAnsiTheme="minorHAnsi" w:cstheme="minorHAnsi"/>
              </w:rPr>
              <w:t>Cédula del transportista</w:t>
            </w:r>
          </w:p>
        </w:tc>
      </w:tr>
      <w:tr w:rsidR="007871E5" w:rsidRPr="007871E5" w14:paraId="7FB529AD" w14:textId="77777777" w:rsidTr="007871E5">
        <w:tc>
          <w:tcPr>
            <w:tcW w:w="0" w:type="auto"/>
            <w:hideMark/>
          </w:tcPr>
          <w:p w14:paraId="04420DF2" w14:textId="77777777" w:rsidR="007871E5" w:rsidRPr="007871E5" w:rsidRDefault="007871E5" w:rsidP="007871E5">
            <w:pPr>
              <w:rPr>
                <w:rFonts w:asciiTheme="minorHAnsi" w:hAnsiTheme="minorHAnsi" w:cstheme="minorHAnsi"/>
              </w:rPr>
            </w:pPr>
          </w:p>
        </w:tc>
        <w:tc>
          <w:tcPr>
            <w:tcW w:w="0" w:type="auto"/>
            <w:hideMark/>
          </w:tcPr>
          <w:p w14:paraId="751D9D3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0C24DF1C"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D8FFB87" w14:textId="77777777" w:rsidR="007871E5" w:rsidRPr="007871E5" w:rsidRDefault="007871E5" w:rsidP="007871E5">
            <w:pPr>
              <w:rPr>
                <w:rFonts w:asciiTheme="minorHAnsi" w:hAnsiTheme="minorHAnsi" w:cstheme="minorHAnsi"/>
              </w:rPr>
            </w:pPr>
          </w:p>
        </w:tc>
        <w:tc>
          <w:tcPr>
            <w:tcW w:w="0" w:type="auto"/>
            <w:hideMark/>
          </w:tcPr>
          <w:p w14:paraId="17B1596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9BF01CF" w14:textId="642ABFD1" w:rsidR="007871E5" w:rsidRPr="007871E5" w:rsidRDefault="007871E5" w:rsidP="007871E5">
            <w:pPr>
              <w:rPr>
                <w:rFonts w:asciiTheme="minorHAnsi" w:hAnsiTheme="minorHAnsi" w:cstheme="minorHAnsi"/>
              </w:rPr>
            </w:pPr>
            <w:r w:rsidRPr="00C51C54">
              <w:rPr>
                <w:rFonts w:asciiTheme="minorHAnsi" w:hAnsiTheme="minorHAnsi" w:cstheme="minorHAnsi"/>
              </w:rPr>
              <w:t>Teléfono de contacto</w:t>
            </w:r>
          </w:p>
        </w:tc>
      </w:tr>
      <w:tr w:rsidR="007871E5" w:rsidRPr="007871E5" w14:paraId="52BAF4F9" w14:textId="77777777" w:rsidTr="007871E5">
        <w:tc>
          <w:tcPr>
            <w:tcW w:w="0" w:type="auto"/>
            <w:hideMark/>
          </w:tcPr>
          <w:p w14:paraId="640CDCFD" w14:textId="77777777" w:rsidR="007871E5" w:rsidRPr="007871E5" w:rsidRDefault="007871E5" w:rsidP="007871E5">
            <w:pPr>
              <w:rPr>
                <w:rFonts w:asciiTheme="minorHAnsi" w:hAnsiTheme="minorHAnsi" w:cstheme="minorHAnsi"/>
              </w:rPr>
            </w:pPr>
          </w:p>
        </w:tc>
        <w:tc>
          <w:tcPr>
            <w:tcW w:w="0" w:type="auto"/>
            <w:hideMark/>
          </w:tcPr>
          <w:p w14:paraId="5C86BB9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37D755F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5B0AA559" w14:textId="77777777" w:rsidR="007871E5" w:rsidRPr="007871E5" w:rsidRDefault="007871E5" w:rsidP="007871E5">
            <w:pPr>
              <w:rPr>
                <w:rFonts w:asciiTheme="minorHAnsi" w:hAnsiTheme="minorHAnsi" w:cstheme="minorHAnsi"/>
              </w:rPr>
            </w:pPr>
          </w:p>
        </w:tc>
        <w:tc>
          <w:tcPr>
            <w:tcW w:w="0" w:type="auto"/>
            <w:hideMark/>
          </w:tcPr>
          <w:p w14:paraId="42762A6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4A44F6C0" w14:textId="19AB3FA9" w:rsidR="007871E5" w:rsidRPr="007871E5" w:rsidRDefault="007871E5" w:rsidP="007871E5">
            <w:pPr>
              <w:rPr>
                <w:rFonts w:asciiTheme="minorHAnsi" w:hAnsiTheme="minorHAnsi" w:cstheme="minorHAnsi"/>
              </w:rPr>
            </w:pPr>
            <w:r w:rsidRPr="00C51C54">
              <w:rPr>
                <w:rFonts w:asciiTheme="minorHAnsi" w:hAnsiTheme="minorHAnsi" w:cstheme="minorHAnsi"/>
              </w:rPr>
              <w:t>Correo electrónico del transportista</w:t>
            </w:r>
          </w:p>
        </w:tc>
      </w:tr>
      <w:tr w:rsidR="007871E5" w:rsidRPr="007871E5" w14:paraId="1D4A35EA" w14:textId="77777777" w:rsidTr="007871E5">
        <w:tc>
          <w:tcPr>
            <w:tcW w:w="0" w:type="auto"/>
            <w:hideMark/>
          </w:tcPr>
          <w:p w14:paraId="6954CA66" w14:textId="77777777" w:rsidR="007871E5" w:rsidRPr="007871E5" w:rsidRDefault="007871E5" w:rsidP="007871E5">
            <w:pPr>
              <w:rPr>
                <w:rFonts w:asciiTheme="minorHAnsi" w:hAnsiTheme="minorHAnsi" w:cstheme="minorHAnsi"/>
              </w:rPr>
            </w:pPr>
          </w:p>
        </w:tc>
        <w:tc>
          <w:tcPr>
            <w:tcW w:w="0" w:type="auto"/>
            <w:hideMark/>
          </w:tcPr>
          <w:p w14:paraId="74E5920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IMAGEN</w:t>
            </w:r>
          </w:p>
        </w:tc>
        <w:tc>
          <w:tcPr>
            <w:tcW w:w="0" w:type="auto"/>
            <w:hideMark/>
          </w:tcPr>
          <w:p w14:paraId="261F203C" w14:textId="4AD4FF11" w:rsidR="007871E5" w:rsidRPr="007871E5" w:rsidRDefault="00694BD6" w:rsidP="007871E5">
            <w:pPr>
              <w:rPr>
                <w:rFonts w:asciiTheme="minorHAnsi" w:hAnsiTheme="minorHAnsi" w:cstheme="minorHAnsi"/>
              </w:rPr>
            </w:pPr>
            <w:proofErr w:type="spellStart"/>
            <w:r>
              <w:rPr>
                <w:rFonts w:asciiTheme="minorHAnsi" w:hAnsiTheme="minorHAnsi" w:cstheme="minorHAnsi"/>
              </w:rPr>
              <w:t>v</w:t>
            </w:r>
            <w:r w:rsidR="007871E5" w:rsidRPr="007871E5">
              <w:rPr>
                <w:rFonts w:asciiTheme="minorHAnsi" w:hAnsiTheme="minorHAnsi" w:cstheme="minorHAnsi"/>
              </w:rPr>
              <w:t>arbinary</w:t>
            </w:r>
            <w:proofErr w:type="spellEnd"/>
            <w:r>
              <w:rPr>
                <w:rFonts w:asciiTheme="minorHAnsi" w:hAnsiTheme="minorHAnsi" w:cstheme="minorHAnsi"/>
              </w:rPr>
              <w:t>(</w:t>
            </w:r>
            <w:proofErr w:type="spellStart"/>
            <w:r>
              <w:rPr>
                <w:rFonts w:asciiTheme="minorHAnsi" w:hAnsiTheme="minorHAnsi" w:cstheme="minorHAnsi"/>
              </w:rPr>
              <w:t>max</w:t>
            </w:r>
            <w:proofErr w:type="spellEnd"/>
            <w:r>
              <w:rPr>
                <w:rFonts w:asciiTheme="minorHAnsi" w:hAnsiTheme="minorHAnsi" w:cstheme="minorHAnsi"/>
              </w:rPr>
              <w:t>)</w:t>
            </w:r>
          </w:p>
        </w:tc>
        <w:tc>
          <w:tcPr>
            <w:tcW w:w="0" w:type="auto"/>
            <w:hideMark/>
          </w:tcPr>
          <w:p w14:paraId="1324589E" w14:textId="77777777" w:rsidR="007871E5" w:rsidRPr="007871E5" w:rsidRDefault="007871E5" w:rsidP="007871E5">
            <w:pPr>
              <w:rPr>
                <w:rFonts w:asciiTheme="minorHAnsi" w:hAnsiTheme="minorHAnsi" w:cstheme="minorHAnsi"/>
              </w:rPr>
            </w:pPr>
          </w:p>
        </w:tc>
        <w:tc>
          <w:tcPr>
            <w:tcW w:w="0" w:type="auto"/>
            <w:hideMark/>
          </w:tcPr>
          <w:p w14:paraId="74686F6D" w14:textId="7370CB25" w:rsidR="007871E5" w:rsidRPr="007871E5" w:rsidRDefault="00694BD6" w:rsidP="007871E5">
            <w:pPr>
              <w:rPr>
                <w:rFonts w:asciiTheme="minorHAnsi" w:hAnsiTheme="minorHAnsi" w:cstheme="minorHAnsi"/>
              </w:rPr>
            </w:pPr>
            <w:r>
              <w:rPr>
                <w:rFonts w:asciiTheme="minorHAnsi" w:hAnsiTheme="minorHAnsi" w:cstheme="minorHAnsi"/>
              </w:rPr>
              <w:t>-</w:t>
            </w:r>
          </w:p>
        </w:tc>
        <w:tc>
          <w:tcPr>
            <w:tcW w:w="0" w:type="auto"/>
            <w:hideMark/>
          </w:tcPr>
          <w:p w14:paraId="6587941E" w14:textId="3BDF1288" w:rsidR="007871E5" w:rsidRPr="007871E5" w:rsidRDefault="007D56FD" w:rsidP="007871E5">
            <w:pPr>
              <w:rPr>
                <w:rFonts w:asciiTheme="minorHAnsi" w:hAnsiTheme="minorHAnsi" w:cstheme="minorHAnsi"/>
              </w:rPr>
            </w:pPr>
            <w:r>
              <w:rPr>
                <w:rFonts w:asciiTheme="minorHAnsi" w:hAnsiTheme="minorHAnsi" w:cstheme="minorHAnsi"/>
              </w:rPr>
              <w:t>F</w:t>
            </w:r>
            <w:r w:rsidRPr="007D56FD">
              <w:rPr>
                <w:rFonts w:asciiTheme="minorHAnsi" w:hAnsiTheme="minorHAnsi" w:cstheme="minorHAnsi"/>
              </w:rPr>
              <w:t>oto o imagen del transportista </w:t>
            </w:r>
          </w:p>
        </w:tc>
      </w:tr>
      <w:tr w:rsidR="007871E5" w:rsidRPr="007871E5" w14:paraId="47F5D226" w14:textId="77777777" w:rsidTr="007871E5">
        <w:tc>
          <w:tcPr>
            <w:tcW w:w="0" w:type="auto"/>
            <w:hideMark/>
          </w:tcPr>
          <w:p w14:paraId="430324E1" w14:textId="77777777" w:rsidR="007871E5" w:rsidRPr="007871E5" w:rsidRDefault="007871E5" w:rsidP="007871E5">
            <w:pPr>
              <w:rPr>
                <w:rFonts w:asciiTheme="minorHAnsi" w:hAnsiTheme="minorHAnsi" w:cstheme="minorHAnsi"/>
              </w:rPr>
            </w:pPr>
          </w:p>
        </w:tc>
        <w:tc>
          <w:tcPr>
            <w:tcW w:w="0" w:type="auto"/>
            <w:hideMark/>
          </w:tcPr>
          <w:p w14:paraId="6AAAA18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2F03B76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3CA07BFB" w14:textId="77777777" w:rsidR="007871E5" w:rsidRPr="007871E5" w:rsidRDefault="007871E5" w:rsidP="007871E5">
            <w:pPr>
              <w:rPr>
                <w:rFonts w:asciiTheme="minorHAnsi" w:hAnsiTheme="minorHAnsi" w:cstheme="minorHAnsi"/>
              </w:rPr>
            </w:pPr>
          </w:p>
        </w:tc>
        <w:tc>
          <w:tcPr>
            <w:tcW w:w="0" w:type="auto"/>
            <w:hideMark/>
          </w:tcPr>
          <w:p w14:paraId="73C12C8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4D69A99" w14:textId="6210AB21" w:rsidR="007871E5" w:rsidRPr="007871E5" w:rsidRDefault="007871E5" w:rsidP="007871E5">
            <w:pPr>
              <w:rPr>
                <w:rFonts w:asciiTheme="minorHAnsi" w:hAnsiTheme="minorHAnsi" w:cstheme="minorHAnsi"/>
              </w:rPr>
            </w:pPr>
            <w:r w:rsidRPr="00C51C54">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 xml:space="preserve">activo </w:t>
            </w:r>
            <w:r w:rsidR="00E61C8D">
              <w:rPr>
                <w:rFonts w:asciiTheme="minorHAnsi" w:hAnsiTheme="minorHAnsi" w:cstheme="minorHAnsi"/>
              </w:rPr>
              <w:t>del transportista</w:t>
            </w:r>
          </w:p>
        </w:tc>
      </w:tr>
      <w:tr w:rsidR="007871E5" w:rsidRPr="007871E5" w14:paraId="59859FE3" w14:textId="77777777" w:rsidTr="007871E5">
        <w:tc>
          <w:tcPr>
            <w:tcW w:w="0" w:type="auto"/>
            <w:hideMark/>
          </w:tcPr>
          <w:p w14:paraId="3C8BCB3B" w14:textId="77777777" w:rsidR="007871E5" w:rsidRPr="007871E5" w:rsidRDefault="007871E5" w:rsidP="007871E5">
            <w:pPr>
              <w:rPr>
                <w:rFonts w:asciiTheme="minorHAnsi" w:hAnsiTheme="minorHAnsi" w:cstheme="minorHAnsi"/>
              </w:rPr>
            </w:pPr>
          </w:p>
        </w:tc>
        <w:tc>
          <w:tcPr>
            <w:tcW w:w="0" w:type="auto"/>
            <w:hideMark/>
          </w:tcPr>
          <w:p w14:paraId="5A005E9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5B399D9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4C60C3A3" w14:textId="11317F69" w:rsidR="007871E5" w:rsidRPr="007871E5" w:rsidRDefault="007871E5" w:rsidP="007871E5">
            <w:pPr>
              <w:rPr>
                <w:rFonts w:asciiTheme="minorHAnsi" w:hAnsiTheme="minorHAnsi" w:cstheme="minorHAnsi"/>
              </w:rPr>
            </w:pPr>
          </w:p>
        </w:tc>
        <w:tc>
          <w:tcPr>
            <w:tcW w:w="0" w:type="auto"/>
            <w:hideMark/>
          </w:tcPr>
          <w:p w14:paraId="373E2D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75596C3" w14:textId="7BF75F90"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echa de registro automática del transportista.</w:t>
            </w:r>
          </w:p>
        </w:tc>
      </w:tr>
    </w:tbl>
    <w:p w14:paraId="5B11C003" w14:textId="77777777" w:rsidR="00371CEB" w:rsidRDefault="00371CEB" w:rsidP="006D6A0A">
      <w:pPr>
        <w:rPr>
          <w:rFonts w:asciiTheme="minorHAnsi" w:hAnsiTheme="minorHAnsi" w:cstheme="minorHAnsi"/>
          <w:b/>
          <w:bCs/>
        </w:rPr>
      </w:pPr>
    </w:p>
    <w:p w14:paraId="7BFDC200" w14:textId="5E8623A1" w:rsidR="006D6A0A" w:rsidRDefault="006D6A0A" w:rsidP="006D6A0A">
      <w:pPr>
        <w:rPr>
          <w:rFonts w:asciiTheme="minorHAnsi" w:hAnsiTheme="minorHAnsi" w:cstheme="minorHAnsi"/>
          <w:b/>
          <w:bCs/>
        </w:rPr>
      </w:pPr>
      <w:r w:rsidRPr="006D6A0A">
        <w:rPr>
          <w:rFonts w:asciiTheme="minorHAnsi" w:hAnsiTheme="minorHAnsi" w:cstheme="minorHAnsi"/>
          <w:b/>
          <w:bCs/>
        </w:rPr>
        <w:t>Tabla CLIENTE</w:t>
      </w:r>
    </w:p>
    <w:p w14:paraId="3FD2D86A" w14:textId="77777777" w:rsidR="0087282D" w:rsidRPr="006D6A0A" w:rsidRDefault="0087282D" w:rsidP="006D6A0A">
      <w:pPr>
        <w:rPr>
          <w:rFonts w:asciiTheme="minorHAnsi" w:hAnsiTheme="minorHAnsi" w:cstheme="minorHAnsi"/>
        </w:rPr>
      </w:pPr>
    </w:p>
    <w:tbl>
      <w:tblPr>
        <w:tblStyle w:val="Tablaconcuadrcula"/>
        <w:tblW w:w="0" w:type="auto"/>
        <w:tblLook w:val="04A0" w:firstRow="1" w:lastRow="0" w:firstColumn="1" w:lastColumn="0" w:noHBand="0" w:noVBand="1"/>
      </w:tblPr>
      <w:tblGrid>
        <w:gridCol w:w="465"/>
        <w:gridCol w:w="2531"/>
        <w:gridCol w:w="1104"/>
        <w:gridCol w:w="858"/>
        <w:gridCol w:w="780"/>
        <w:gridCol w:w="1071"/>
        <w:gridCol w:w="2819"/>
      </w:tblGrid>
      <w:tr w:rsidR="006D6A0A" w:rsidRPr="006D6A0A" w14:paraId="203E26C2" w14:textId="77777777" w:rsidTr="006D6A0A">
        <w:tc>
          <w:tcPr>
            <w:tcW w:w="0" w:type="auto"/>
            <w:hideMark/>
          </w:tcPr>
          <w:p w14:paraId="5108861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PK</w:t>
            </w:r>
          </w:p>
        </w:tc>
        <w:tc>
          <w:tcPr>
            <w:tcW w:w="0" w:type="auto"/>
            <w:hideMark/>
          </w:tcPr>
          <w:p w14:paraId="4F0DFA2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w:t>
            </w:r>
          </w:p>
        </w:tc>
        <w:tc>
          <w:tcPr>
            <w:tcW w:w="0" w:type="auto"/>
            <w:hideMark/>
          </w:tcPr>
          <w:p w14:paraId="6642680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Tipo</w:t>
            </w:r>
          </w:p>
        </w:tc>
        <w:tc>
          <w:tcPr>
            <w:tcW w:w="0" w:type="auto"/>
            <w:hideMark/>
          </w:tcPr>
          <w:p w14:paraId="1C9EE2A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 Nulo</w:t>
            </w:r>
          </w:p>
        </w:tc>
        <w:tc>
          <w:tcPr>
            <w:tcW w:w="0" w:type="auto"/>
            <w:hideMark/>
          </w:tcPr>
          <w:p w14:paraId="1669633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Único</w:t>
            </w:r>
          </w:p>
        </w:tc>
        <w:tc>
          <w:tcPr>
            <w:tcW w:w="0" w:type="auto"/>
            <w:hideMark/>
          </w:tcPr>
          <w:p w14:paraId="6410840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Longitud</w:t>
            </w:r>
          </w:p>
        </w:tc>
        <w:tc>
          <w:tcPr>
            <w:tcW w:w="0" w:type="auto"/>
            <w:hideMark/>
          </w:tcPr>
          <w:p w14:paraId="68A515B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Notas</w:t>
            </w:r>
          </w:p>
        </w:tc>
      </w:tr>
      <w:tr w:rsidR="006D6A0A" w:rsidRPr="006D6A0A" w14:paraId="640A2DBC" w14:textId="77777777" w:rsidTr="006D6A0A">
        <w:tc>
          <w:tcPr>
            <w:tcW w:w="0" w:type="auto"/>
            <w:hideMark/>
          </w:tcPr>
          <w:p w14:paraId="0B6192D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394AAB4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ID_CLIENTE</w:t>
            </w:r>
          </w:p>
        </w:tc>
        <w:tc>
          <w:tcPr>
            <w:tcW w:w="0" w:type="auto"/>
            <w:hideMark/>
          </w:tcPr>
          <w:p w14:paraId="0098A719"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int</w:t>
            </w:r>
            <w:proofErr w:type="spellEnd"/>
          </w:p>
        </w:tc>
        <w:tc>
          <w:tcPr>
            <w:tcW w:w="0" w:type="auto"/>
            <w:hideMark/>
          </w:tcPr>
          <w:p w14:paraId="7B4F0C5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2298A65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55333DD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29D824D8" w14:textId="5E48DD6E" w:rsidR="006D6A0A" w:rsidRPr="006D6A0A" w:rsidRDefault="006D6A0A" w:rsidP="006D6A0A">
            <w:pPr>
              <w:rPr>
                <w:rFonts w:asciiTheme="minorHAnsi" w:hAnsiTheme="minorHAnsi" w:cstheme="minorHAnsi"/>
              </w:rPr>
            </w:pPr>
            <w:r w:rsidRPr="006D6A0A">
              <w:rPr>
                <w:rFonts w:asciiTheme="minorHAnsi" w:hAnsiTheme="minorHAnsi" w:cstheme="minorHAnsi"/>
              </w:rPr>
              <w:t>Clave primaria</w:t>
            </w:r>
            <w:r w:rsidR="0087282D">
              <w:rPr>
                <w:rFonts w:asciiTheme="minorHAnsi" w:hAnsiTheme="minorHAnsi" w:cstheme="minorHAnsi"/>
              </w:rPr>
              <w:t xml:space="preserve"> </w:t>
            </w:r>
          </w:p>
        </w:tc>
      </w:tr>
      <w:tr w:rsidR="006D6A0A" w:rsidRPr="006D6A0A" w14:paraId="03FCF066" w14:textId="77777777" w:rsidTr="006D6A0A">
        <w:tc>
          <w:tcPr>
            <w:tcW w:w="0" w:type="auto"/>
            <w:hideMark/>
          </w:tcPr>
          <w:p w14:paraId="75897922" w14:textId="77777777" w:rsidR="006D6A0A" w:rsidRPr="006D6A0A" w:rsidRDefault="006D6A0A" w:rsidP="006D6A0A">
            <w:pPr>
              <w:rPr>
                <w:rFonts w:asciiTheme="minorHAnsi" w:hAnsiTheme="minorHAnsi" w:cstheme="minorHAnsi"/>
              </w:rPr>
            </w:pPr>
          </w:p>
        </w:tc>
        <w:tc>
          <w:tcPr>
            <w:tcW w:w="0" w:type="auto"/>
            <w:hideMark/>
          </w:tcPr>
          <w:p w14:paraId="35F9068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CODIGO</w:t>
            </w:r>
          </w:p>
        </w:tc>
        <w:tc>
          <w:tcPr>
            <w:tcW w:w="0" w:type="auto"/>
            <w:hideMark/>
          </w:tcPr>
          <w:p w14:paraId="2D7B9E7E"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7A7C0583" w14:textId="77777777" w:rsidR="006D6A0A" w:rsidRPr="006D6A0A" w:rsidRDefault="006D6A0A" w:rsidP="006D6A0A">
            <w:pPr>
              <w:rPr>
                <w:rFonts w:asciiTheme="minorHAnsi" w:hAnsiTheme="minorHAnsi" w:cstheme="minorHAnsi"/>
              </w:rPr>
            </w:pPr>
          </w:p>
        </w:tc>
        <w:tc>
          <w:tcPr>
            <w:tcW w:w="0" w:type="auto"/>
            <w:hideMark/>
          </w:tcPr>
          <w:p w14:paraId="02EC6635" w14:textId="77777777" w:rsidR="006D6A0A" w:rsidRPr="006D6A0A" w:rsidRDefault="006D6A0A" w:rsidP="006D6A0A">
            <w:pPr>
              <w:rPr>
                <w:rFonts w:asciiTheme="minorHAnsi" w:hAnsiTheme="minorHAnsi" w:cstheme="minorHAnsi"/>
              </w:rPr>
            </w:pPr>
          </w:p>
        </w:tc>
        <w:tc>
          <w:tcPr>
            <w:tcW w:w="0" w:type="auto"/>
            <w:hideMark/>
          </w:tcPr>
          <w:p w14:paraId="4219BD3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707CEF8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Código del cliente</w:t>
            </w:r>
          </w:p>
        </w:tc>
      </w:tr>
      <w:tr w:rsidR="006D6A0A" w:rsidRPr="006D6A0A" w14:paraId="51595B54" w14:textId="77777777" w:rsidTr="006D6A0A">
        <w:tc>
          <w:tcPr>
            <w:tcW w:w="0" w:type="auto"/>
            <w:hideMark/>
          </w:tcPr>
          <w:p w14:paraId="199F25F0" w14:textId="77777777" w:rsidR="006D6A0A" w:rsidRPr="006D6A0A" w:rsidRDefault="006D6A0A" w:rsidP="006D6A0A">
            <w:pPr>
              <w:rPr>
                <w:rFonts w:asciiTheme="minorHAnsi" w:hAnsiTheme="minorHAnsi" w:cstheme="minorHAnsi"/>
              </w:rPr>
            </w:pPr>
          </w:p>
        </w:tc>
        <w:tc>
          <w:tcPr>
            <w:tcW w:w="0" w:type="auto"/>
            <w:hideMark/>
          </w:tcPr>
          <w:p w14:paraId="097F3A7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w:t>
            </w:r>
          </w:p>
        </w:tc>
        <w:tc>
          <w:tcPr>
            <w:tcW w:w="0" w:type="auto"/>
            <w:hideMark/>
          </w:tcPr>
          <w:p w14:paraId="70F28546"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EFC86A" w14:textId="77777777" w:rsidR="006D6A0A" w:rsidRPr="006D6A0A" w:rsidRDefault="006D6A0A" w:rsidP="006D6A0A">
            <w:pPr>
              <w:rPr>
                <w:rFonts w:asciiTheme="minorHAnsi" w:hAnsiTheme="minorHAnsi" w:cstheme="minorHAnsi"/>
              </w:rPr>
            </w:pPr>
          </w:p>
        </w:tc>
        <w:tc>
          <w:tcPr>
            <w:tcW w:w="0" w:type="auto"/>
            <w:hideMark/>
          </w:tcPr>
          <w:p w14:paraId="63E85941" w14:textId="77777777" w:rsidR="006D6A0A" w:rsidRPr="006D6A0A" w:rsidRDefault="006D6A0A" w:rsidP="006D6A0A">
            <w:pPr>
              <w:rPr>
                <w:rFonts w:asciiTheme="minorHAnsi" w:hAnsiTheme="minorHAnsi" w:cstheme="minorHAnsi"/>
              </w:rPr>
            </w:pPr>
          </w:p>
        </w:tc>
        <w:tc>
          <w:tcPr>
            <w:tcW w:w="0" w:type="auto"/>
            <w:hideMark/>
          </w:tcPr>
          <w:p w14:paraId="63B50F2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3412D3F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 del cliente</w:t>
            </w:r>
          </w:p>
        </w:tc>
      </w:tr>
      <w:tr w:rsidR="006D6A0A" w:rsidRPr="006D6A0A" w14:paraId="4C75B971" w14:textId="77777777" w:rsidTr="006D6A0A">
        <w:tc>
          <w:tcPr>
            <w:tcW w:w="0" w:type="auto"/>
            <w:hideMark/>
          </w:tcPr>
          <w:p w14:paraId="6C1187BF" w14:textId="77777777" w:rsidR="006D6A0A" w:rsidRPr="006D6A0A" w:rsidRDefault="006D6A0A" w:rsidP="006D6A0A">
            <w:pPr>
              <w:rPr>
                <w:rFonts w:asciiTheme="minorHAnsi" w:hAnsiTheme="minorHAnsi" w:cstheme="minorHAnsi"/>
              </w:rPr>
            </w:pPr>
          </w:p>
        </w:tc>
        <w:tc>
          <w:tcPr>
            <w:tcW w:w="0" w:type="auto"/>
            <w:hideMark/>
          </w:tcPr>
          <w:p w14:paraId="7791893E"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w:t>
            </w:r>
          </w:p>
        </w:tc>
        <w:tc>
          <w:tcPr>
            <w:tcW w:w="0" w:type="auto"/>
            <w:hideMark/>
          </w:tcPr>
          <w:p w14:paraId="254B0E3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4B6DA6E7" w14:textId="77777777" w:rsidR="006D6A0A" w:rsidRPr="006D6A0A" w:rsidRDefault="006D6A0A" w:rsidP="006D6A0A">
            <w:pPr>
              <w:rPr>
                <w:rFonts w:asciiTheme="minorHAnsi" w:hAnsiTheme="minorHAnsi" w:cstheme="minorHAnsi"/>
              </w:rPr>
            </w:pPr>
          </w:p>
        </w:tc>
        <w:tc>
          <w:tcPr>
            <w:tcW w:w="0" w:type="auto"/>
            <w:hideMark/>
          </w:tcPr>
          <w:p w14:paraId="48A8D1F8" w14:textId="77777777" w:rsidR="006D6A0A" w:rsidRPr="006D6A0A" w:rsidRDefault="006D6A0A" w:rsidP="006D6A0A">
            <w:pPr>
              <w:rPr>
                <w:rFonts w:asciiTheme="minorHAnsi" w:hAnsiTheme="minorHAnsi" w:cstheme="minorHAnsi"/>
              </w:rPr>
            </w:pPr>
          </w:p>
        </w:tc>
        <w:tc>
          <w:tcPr>
            <w:tcW w:w="0" w:type="auto"/>
            <w:hideMark/>
          </w:tcPr>
          <w:p w14:paraId="0F8C001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08EB786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 del cliente</w:t>
            </w:r>
          </w:p>
        </w:tc>
      </w:tr>
      <w:tr w:rsidR="006D6A0A" w:rsidRPr="006D6A0A" w14:paraId="6828351A" w14:textId="77777777" w:rsidTr="006D6A0A">
        <w:tc>
          <w:tcPr>
            <w:tcW w:w="0" w:type="auto"/>
            <w:hideMark/>
          </w:tcPr>
          <w:p w14:paraId="5B57F13A" w14:textId="77777777" w:rsidR="006D6A0A" w:rsidRPr="006D6A0A" w:rsidRDefault="006D6A0A" w:rsidP="006D6A0A">
            <w:pPr>
              <w:rPr>
                <w:rFonts w:asciiTheme="minorHAnsi" w:hAnsiTheme="minorHAnsi" w:cstheme="minorHAnsi"/>
              </w:rPr>
            </w:pPr>
          </w:p>
        </w:tc>
        <w:tc>
          <w:tcPr>
            <w:tcW w:w="0" w:type="auto"/>
            <w:hideMark/>
          </w:tcPr>
          <w:p w14:paraId="57CE1B5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CEDULA</w:t>
            </w:r>
          </w:p>
        </w:tc>
        <w:tc>
          <w:tcPr>
            <w:tcW w:w="0" w:type="auto"/>
            <w:hideMark/>
          </w:tcPr>
          <w:p w14:paraId="18FC515F"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CA5ECA" w14:textId="77777777" w:rsidR="006D6A0A" w:rsidRPr="006D6A0A" w:rsidRDefault="006D6A0A" w:rsidP="006D6A0A">
            <w:pPr>
              <w:rPr>
                <w:rFonts w:asciiTheme="minorHAnsi" w:hAnsiTheme="minorHAnsi" w:cstheme="minorHAnsi"/>
              </w:rPr>
            </w:pPr>
          </w:p>
        </w:tc>
        <w:tc>
          <w:tcPr>
            <w:tcW w:w="0" w:type="auto"/>
            <w:hideMark/>
          </w:tcPr>
          <w:p w14:paraId="48A3247A" w14:textId="77777777" w:rsidR="006D6A0A" w:rsidRPr="006D6A0A" w:rsidRDefault="006D6A0A" w:rsidP="006D6A0A">
            <w:pPr>
              <w:rPr>
                <w:rFonts w:asciiTheme="minorHAnsi" w:hAnsiTheme="minorHAnsi" w:cstheme="minorHAnsi"/>
              </w:rPr>
            </w:pPr>
          </w:p>
        </w:tc>
        <w:tc>
          <w:tcPr>
            <w:tcW w:w="0" w:type="auto"/>
            <w:hideMark/>
          </w:tcPr>
          <w:p w14:paraId="35BB45E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6C75396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Cédula del cliente</w:t>
            </w:r>
          </w:p>
        </w:tc>
      </w:tr>
      <w:tr w:rsidR="006D6A0A" w:rsidRPr="006D6A0A" w14:paraId="0BFCF43D" w14:textId="77777777" w:rsidTr="006D6A0A">
        <w:tc>
          <w:tcPr>
            <w:tcW w:w="0" w:type="auto"/>
            <w:hideMark/>
          </w:tcPr>
          <w:p w14:paraId="698A1D0E" w14:textId="77777777" w:rsidR="006D6A0A" w:rsidRPr="006D6A0A" w:rsidRDefault="006D6A0A" w:rsidP="006D6A0A">
            <w:pPr>
              <w:rPr>
                <w:rFonts w:asciiTheme="minorHAnsi" w:hAnsiTheme="minorHAnsi" w:cstheme="minorHAnsi"/>
              </w:rPr>
            </w:pPr>
          </w:p>
        </w:tc>
        <w:tc>
          <w:tcPr>
            <w:tcW w:w="0" w:type="auto"/>
            <w:hideMark/>
          </w:tcPr>
          <w:p w14:paraId="7289908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TELEFONO</w:t>
            </w:r>
          </w:p>
        </w:tc>
        <w:tc>
          <w:tcPr>
            <w:tcW w:w="0" w:type="auto"/>
            <w:hideMark/>
          </w:tcPr>
          <w:p w14:paraId="227A8135"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50BB92F6" w14:textId="77777777" w:rsidR="006D6A0A" w:rsidRPr="006D6A0A" w:rsidRDefault="006D6A0A" w:rsidP="006D6A0A">
            <w:pPr>
              <w:rPr>
                <w:rFonts w:asciiTheme="minorHAnsi" w:hAnsiTheme="minorHAnsi" w:cstheme="minorHAnsi"/>
              </w:rPr>
            </w:pPr>
          </w:p>
        </w:tc>
        <w:tc>
          <w:tcPr>
            <w:tcW w:w="0" w:type="auto"/>
            <w:hideMark/>
          </w:tcPr>
          <w:p w14:paraId="4701D6DC" w14:textId="77777777" w:rsidR="006D6A0A" w:rsidRPr="006D6A0A" w:rsidRDefault="006D6A0A" w:rsidP="006D6A0A">
            <w:pPr>
              <w:rPr>
                <w:rFonts w:asciiTheme="minorHAnsi" w:hAnsiTheme="minorHAnsi" w:cstheme="minorHAnsi"/>
              </w:rPr>
            </w:pPr>
          </w:p>
        </w:tc>
        <w:tc>
          <w:tcPr>
            <w:tcW w:w="0" w:type="auto"/>
            <w:hideMark/>
          </w:tcPr>
          <w:p w14:paraId="2C9C9A8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0EE1EAE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Teléfono de contacto</w:t>
            </w:r>
          </w:p>
        </w:tc>
      </w:tr>
      <w:tr w:rsidR="006D6A0A" w:rsidRPr="006D6A0A" w14:paraId="05DCB1FD" w14:textId="77777777" w:rsidTr="006D6A0A">
        <w:tc>
          <w:tcPr>
            <w:tcW w:w="0" w:type="auto"/>
            <w:hideMark/>
          </w:tcPr>
          <w:p w14:paraId="02327F9C" w14:textId="77777777" w:rsidR="006D6A0A" w:rsidRPr="006D6A0A" w:rsidRDefault="006D6A0A" w:rsidP="006D6A0A">
            <w:pPr>
              <w:rPr>
                <w:rFonts w:asciiTheme="minorHAnsi" w:hAnsiTheme="minorHAnsi" w:cstheme="minorHAnsi"/>
              </w:rPr>
            </w:pPr>
          </w:p>
        </w:tc>
        <w:tc>
          <w:tcPr>
            <w:tcW w:w="0" w:type="auto"/>
            <w:hideMark/>
          </w:tcPr>
          <w:p w14:paraId="6656470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CORREO_ELECTRONICO</w:t>
            </w:r>
          </w:p>
        </w:tc>
        <w:tc>
          <w:tcPr>
            <w:tcW w:w="0" w:type="auto"/>
            <w:hideMark/>
          </w:tcPr>
          <w:p w14:paraId="16EFE311"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nvarchar</w:t>
            </w:r>
            <w:proofErr w:type="spellEnd"/>
          </w:p>
        </w:tc>
        <w:tc>
          <w:tcPr>
            <w:tcW w:w="0" w:type="auto"/>
            <w:hideMark/>
          </w:tcPr>
          <w:p w14:paraId="0BE6AF89" w14:textId="77777777" w:rsidR="006D6A0A" w:rsidRPr="006D6A0A" w:rsidRDefault="006D6A0A" w:rsidP="006D6A0A">
            <w:pPr>
              <w:rPr>
                <w:rFonts w:asciiTheme="minorHAnsi" w:hAnsiTheme="minorHAnsi" w:cstheme="minorHAnsi"/>
              </w:rPr>
            </w:pPr>
          </w:p>
        </w:tc>
        <w:tc>
          <w:tcPr>
            <w:tcW w:w="0" w:type="auto"/>
            <w:hideMark/>
          </w:tcPr>
          <w:p w14:paraId="2BE8E2A1" w14:textId="77777777" w:rsidR="006D6A0A" w:rsidRPr="006D6A0A" w:rsidRDefault="006D6A0A" w:rsidP="006D6A0A">
            <w:pPr>
              <w:rPr>
                <w:rFonts w:asciiTheme="minorHAnsi" w:hAnsiTheme="minorHAnsi" w:cstheme="minorHAnsi"/>
              </w:rPr>
            </w:pPr>
          </w:p>
        </w:tc>
        <w:tc>
          <w:tcPr>
            <w:tcW w:w="0" w:type="auto"/>
            <w:hideMark/>
          </w:tcPr>
          <w:p w14:paraId="204AF56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50</w:t>
            </w:r>
          </w:p>
        </w:tc>
        <w:tc>
          <w:tcPr>
            <w:tcW w:w="0" w:type="auto"/>
            <w:hideMark/>
          </w:tcPr>
          <w:p w14:paraId="76B48199"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 electrónico del cliente</w:t>
            </w:r>
          </w:p>
        </w:tc>
      </w:tr>
      <w:tr w:rsidR="006D6A0A" w:rsidRPr="006D6A0A" w14:paraId="79927D13" w14:textId="77777777" w:rsidTr="006D6A0A">
        <w:tc>
          <w:tcPr>
            <w:tcW w:w="0" w:type="auto"/>
            <w:hideMark/>
          </w:tcPr>
          <w:p w14:paraId="4AAFCFC5" w14:textId="77777777" w:rsidR="006D6A0A" w:rsidRPr="006D6A0A" w:rsidRDefault="006D6A0A" w:rsidP="006D6A0A">
            <w:pPr>
              <w:rPr>
                <w:rFonts w:asciiTheme="minorHAnsi" w:hAnsiTheme="minorHAnsi" w:cstheme="minorHAnsi"/>
              </w:rPr>
            </w:pPr>
          </w:p>
        </w:tc>
        <w:tc>
          <w:tcPr>
            <w:tcW w:w="0" w:type="auto"/>
            <w:hideMark/>
          </w:tcPr>
          <w:p w14:paraId="55C2871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ESTADO</w:t>
            </w:r>
          </w:p>
        </w:tc>
        <w:tc>
          <w:tcPr>
            <w:tcW w:w="0" w:type="auto"/>
            <w:hideMark/>
          </w:tcPr>
          <w:p w14:paraId="22C564FC"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bit</w:t>
            </w:r>
          </w:p>
        </w:tc>
        <w:tc>
          <w:tcPr>
            <w:tcW w:w="0" w:type="auto"/>
            <w:hideMark/>
          </w:tcPr>
          <w:p w14:paraId="09BFD30B" w14:textId="77777777" w:rsidR="006D6A0A" w:rsidRPr="006D6A0A" w:rsidRDefault="006D6A0A" w:rsidP="006D6A0A">
            <w:pPr>
              <w:rPr>
                <w:rFonts w:asciiTheme="minorHAnsi" w:hAnsiTheme="minorHAnsi" w:cstheme="minorHAnsi"/>
              </w:rPr>
            </w:pPr>
          </w:p>
        </w:tc>
        <w:tc>
          <w:tcPr>
            <w:tcW w:w="0" w:type="auto"/>
            <w:hideMark/>
          </w:tcPr>
          <w:p w14:paraId="1F100904" w14:textId="77777777" w:rsidR="006D6A0A" w:rsidRPr="006D6A0A" w:rsidRDefault="006D6A0A" w:rsidP="006D6A0A">
            <w:pPr>
              <w:rPr>
                <w:rFonts w:asciiTheme="minorHAnsi" w:hAnsiTheme="minorHAnsi" w:cstheme="minorHAnsi"/>
              </w:rPr>
            </w:pPr>
          </w:p>
        </w:tc>
        <w:tc>
          <w:tcPr>
            <w:tcW w:w="0" w:type="auto"/>
            <w:hideMark/>
          </w:tcPr>
          <w:p w14:paraId="4536A4E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5C606869" w14:textId="7DD3801C" w:rsidR="006D6A0A" w:rsidRPr="006D6A0A" w:rsidRDefault="006D6A0A" w:rsidP="006D6A0A">
            <w:pPr>
              <w:rPr>
                <w:rFonts w:asciiTheme="minorHAnsi" w:hAnsiTheme="minorHAnsi" w:cstheme="minorHAnsi"/>
              </w:rPr>
            </w:pPr>
            <w:r w:rsidRPr="006D6A0A">
              <w:rPr>
                <w:rFonts w:asciiTheme="minorHAnsi" w:hAnsiTheme="minorHAnsi" w:cstheme="minorHAnsi"/>
              </w:rPr>
              <w:t>Estado activo/</w:t>
            </w:r>
            <w:r w:rsidR="0019139B">
              <w:rPr>
                <w:rFonts w:asciiTheme="minorHAnsi" w:hAnsiTheme="minorHAnsi" w:cstheme="minorHAnsi"/>
              </w:rPr>
              <w:t xml:space="preserve">no </w:t>
            </w:r>
            <w:r w:rsidRPr="006D6A0A">
              <w:rPr>
                <w:rFonts w:asciiTheme="minorHAnsi" w:hAnsiTheme="minorHAnsi" w:cstheme="minorHAnsi"/>
              </w:rPr>
              <w:t>activo</w:t>
            </w:r>
            <w:r w:rsidR="00C37315">
              <w:rPr>
                <w:rFonts w:asciiTheme="minorHAnsi" w:hAnsiTheme="minorHAnsi" w:cstheme="minorHAnsi"/>
              </w:rPr>
              <w:t xml:space="preserve"> del cliente</w:t>
            </w:r>
          </w:p>
        </w:tc>
      </w:tr>
      <w:tr w:rsidR="006D6A0A" w:rsidRPr="006D6A0A" w14:paraId="0CADC62A" w14:textId="77777777" w:rsidTr="006D6A0A">
        <w:tc>
          <w:tcPr>
            <w:tcW w:w="0" w:type="auto"/>
            <w:hideMark/>
          </w:tcPr>
          <w:p w14:paraId="03D5488D" w14:textId="77777777" w:rsidR="006D6A0A" w:rsidRPr="006D6A0A" w:rsidRDefault="006D6A0A" w:rsidP="006D6A0A">
            <w:pPr>
              <w:rPr>
                <w:rFonts w:asciiTheme="minorHAnsi" w:hAnsiTheme="minorHAnsi" w:cstheme="minorHAnsi"/>
              </w:rPr>
            </w:pPr>
          </w:p>
        </w:tc>
        <w:tc>
          <w:tcPr>
            <w:tcW w:w="0" w:type="auto"/>
            <w:hideMark/>
          </w:tcPr>
          <w:p w14:paraId="284D0C6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FECHA_REGISTRO</w:t>
            </w:r>
          </w:p>
        </w:tc>
        <w:tc>
          <w:tcPr>
            <w:tcW w:w="0" w:type="auto"/>
            <w:hideMark/>
          </w:tcPr>
          <w:p w14:paraId="2EE2D58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datetime</w:t>
            </w:r>
            <w:proofErr w:type="spellEnd"/>
          </w:p>
        </w:tc>
        <w:tc>
          <w:tcPr>
            <w:tcW w:w="0" w:type="auto"/>
            <w:hideMark/>
          </w:tcPr>
          <w:p w14:paraId="4F26F975" w14:textId="77777777" w:rsidR="006D6A0A" w:rsidRPr="006D6A0A" w:rsidRDefault="006D6A0A" w:rsidP="006D6A0A">
            <w:pPr>
              <w:rPr>
                <w:rFonts w:asciiTheme="minorHAnsi" w:hAnsiTheme="minorHAnsi" w:cstheme="minorHAnsi"/>
              </w:rPr>
            </w:pPr>
          </w:p>
        </w:tc>
        <w:tc>
          <w:tcPr>
            <w:tcW w:w="0" w:type="auto"/>
            <w:hideMark/>
          </w:tcPr>
          <w:p w14:paraId="253CCDAE" w14:textId="77777777" w:rsidR="006D6A0A" w:rsidRPr="006D6A0A" w:rsidRDefault="006D6A0A" w:rsidP="006D6A0A">
            <w:pPr>
              <w:rPr>
                <w:rFonts w:asciiTheme="minorHAnsi" w:hAnsiTheme="minorHAnsi" w:cstheme="minorHAnsi"/>
              </w:rPr>
            </w:pPr>
          </w:p>
        </w:tc>
        <w:tc>
          <w:tcPr>
            <w:tcW w:w="0" w:type="auto"/>
            <w:hideMark/>
          </w:tcPr>
          <w:p w14:paraId="28AB4D5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4EC23D12" w14:textId="7D652341" w:rsidR="006D6A0A" w:rsidRPr="006D6A0A" w:rsidRDefault="006D6A0A" w:rsidP="006D6A0A">
            <w:pPr>
              <w:rPr>
                <w:rFonts w:asciiTheme="minorHAnsi" w:hAnsiTheme="minorHAnsi" w:cstheme="minorHAnsi"/>
              </w:rPr>
            </w:pPr>
            <w:r w:rsidRPr="006D6A0A">
              <w:rPr>
                <w:rFonts w:asciiTheme="minorHAnsi" w:hAnsiTheme="minorHAnsi" w:cstheme="minorHAnsi"/>
              </w:rPr>
              <w:t xml:space="preserve">Fecha de registro </w:t>
            </w:r>
            <w:r w:rsidR="00C37315">
              <w:rPr>
                <w:rFonts w:asciiTheme="minorHAnsi" w:hAnsiTheme="minorHAnsi" w:cstheme="minorHAnsi"/>
              </w:rPr>
              <w:t>automática del cliente</w:t>
            </w:r>
          </w:p>
        </w:tc>
      </w:tr>
    </w:tbl>
    <w:p w14:paraId="375F3451" w14:textId="77777777" w:rsidR="000B2C32" w:rsidRDefault="000B2C32" w:rsidP="00D01F3D">
      <w:pPr>
        <w:jc w:val="both"/>
        <w:rPr>
          <w:rFonts w:asciiTheme="minorHAnsi" w:hAnsiTheme="minorHAnsi" w:cstheme="minorHAnsi"/>
          <w:i/>
          <w:color w:val="0000FF"/>
        </w:rPr>
      </w:pPr>
    </w:p>
    <w:p w14:paraId="7B08331C" w14:textId="77777777" w:rsidR="00694BD6" w:rsidRDefault="00694BD6" w:rsidP="00D01F3D">
      <w:pPr>
        <w:jc w:val="both"/>
        <w:rPr>
          <w:rFonts w:asciiTheme="minorHAnsi" w:hAnsiTheme="minorHAnsi" w:cstheme="minorHAnsi"/>
          <w:i/>
          <w:color w:val="0000FF"/>
        </w:rPr>
      </w:pPr>
    </w:p>
    <w:p w14:paraId="2EC6ED1D" w14:textId="77777777" w:rsidR="00694BD6" w:rsidRDefault="00694BD6" w:rsidP="00D01F3D">
      <w:pPr>
        <w:jc w:val="both"/>
        <w:rPr>
          <w:rFonts w:asciiTheme="minorHAnsi" w:hAnsiTheme="minorHAnsi" w:cstheme="minorHAnsi"/>
          <w:i/>
          <w:color w:val="0000FF"/>
        </w:rPr>
      </w:pPr>
    </w:p>
    <w:p w14:paraId="653AB2B6" w14:textId="77777777" w:rsidR="00694BD6" w:rsidRDefault="00694BD6" w:rsidP="00D01F3D">
      <w:pPr>
        <w:jc w:val="both"/>
        <w:rPr>
          <w:rFonts w:asciiTheme="minorHAnsi" w:hAnsiTheme="minorHAnsi" w:cstheme="minorHAnsi"/>
          <w:i/>
          <w:color w:val="0000FF"/>
        </w:rPr>
      </w:pPr>
    </w:p>
    <w:p w14:paraId="10E9339D" w14:textId="77777777" w:rsidR="00694BD6" w:rsidRDefault="00694BD6" w:rsidP="00D01F3D">
      <w:pPr>
        <w:jc w:val="both"/>
        <w:rPr>
          <w:rFonts w:asciiTheme="minorHAnsi" w:hAnsiTheme="minorHAnsi" w:cstheme="minorHAnsi"/>
          <w:i/>
          <w:color w:val="0000FF"/>
        </w:rPr>
      </w:pPr>
    </w:p>
    <w:p w14:paraId="553E406D" w14:textId="77777777" w:rsidR="00694BD6" w:rsidRDefault="00694BD6" w:rsidP="00D01F3D">
      <w:pPr>
        <w:jc w:val="both"/>
        <w:rPr>
          <w:rFonts w:asciiTheme="minorHAnsi" w:hAnsiTheme="minorHAnsi" w:cstheme="minorHAnsi"/>
          <w:i/>
          <w:color w:val="0000FF"/>
        </w:rPr>
      </w:pPr>
    </w:p>
    <w:p w14:paraId="6F3631CF" w14:textId="77777777" w:rsidR="00694BD6" w:rsidRDefault="00694BD6" w:rsidP="00D01F3D">
      <w:pPr>
        <w:jc w:val="both"/>
        <w:rPr>
          <w:rFonts w:asciiTheme="minorHAnsi" w:hAnsiTheme="minorHAnsi" w:cstheme="minorHAnsi"/>
          <w:i/>
          <w:color w:val="0000FF"/>
        </w:rPr>
      </w:pPr>
    </w:p>
    <w:p w14:paraId="065C9E4D" w14:textId="77777777" w:rsidR="00F349A5" w:rsidRDefault="00F349A5" w:rsidP="00D01F3D">
      <w:pPr>
        <w:jc w:val="both"/>
        <w:rPr>
          <w:rFonts w:asciiTheme="minorHAnsi" w:hAnsiTheme="minorHAnsi" w:cstheme="minorHAnsi"/>
          <w:i/>
          <w:color w:val="0000FF"/>
        </w:rPr>
      </w:pPr>
    </w:p>
    <w:p w14:paraId="4E49B996" w14:textId="77777777" w:rsidR="00F349A5" w:rsidRDefault="00F349A5" w:rsidP="00D01F3D">
      <w:pPr>
        <w:jc w:val="both"/>
        <w:rPr>
          <w:rFonts w:asciiTheme="minorHAnsi" w:hAnsiTheme="minorHAnsi" w:cstheme="minorHAnsi"/>
          <w:i/>
          <w:color w:val="0000FF"/>
        </w:rPr>
      </w:pPr>
    </w:p>
    <w:p w14:paraId="26ABDFF0" w14:textId="77777777" w:rsidR="00694BD6" w:rsidRPr="00371CEB" w:rsidRDefault="00694BD6" w:rsidP="00D01F3D">
      <w:pPr>
        <w:jc w:val="both"/>
        <w:rPr>
          <w:rFonts w:asciiTheme="minorHAnsi" w:hAnsiTheme="minorHAnsi" w:cstheme="minorHAnsi"/>
          <w:i/>
          <w:color w:val="0000FF"/>
        </w:rPr>
      </w:pPr>
    </w:p>
    <w:p w14:paraId="2492A77B" w14:textId="77777777" w:rsidR="006D6A0A" w:rsidRDefault="006D6A0A" w:rsidP="006D6A0A">
      <w:pPr>
        <w:jc w:val="both"/>
        <w:rPr>
          <w:rFonts w:asciiTheme="minorHAnsi" w:hAnsiTheme="minorHAnsi" w:cstheme="minorHAnsi"/>
          <w:b/>
          <w:bCs/>
          <w:iCs/>
        </w:rPr>
      </w:pPr>
      <w:r w:rsidRPr="006D6A0A">
        <w:rPr>
          <w:rFonts w:asciiTheme="minorHAnsi" w:hAnsiTheme="minorHAnsi" w:cstheme="minorHAnsi"/>
          <w:b/>
          <w:bCs/>
          <w:iCs/>
        </w:rPr>
        <w:t>Tabla SUCURSAL</w:t>
      </w:r>
    </w:p>
    <w:p w14:paraId="281F78DE" w14:textId="77777777" w:rsidR="0087282D" w:rsidRPr="006D6A0A" w:rsidRDefault="0087282D" w:rsidP="006D6A0A">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65"/>
        <w:gridCol w:w="2448"/>
        <w:gridCol w:w="1076"/>
        <w:gridCol w:w="867"/>
        <w:gridCol w:w="780"/>
        <w:gridCol w:w="1071"/>
        <w:gridCol w:w="2921"/>
      </w:tblGrid>
      <w:tr w:rsidR="0019139B" w:rsidRPr="00371CEB" w14:paraId="60A15F8A" w14:textId="77777777" w:rsidTr="006D6A0A">
        <w:tc>
          <w:tcPr>
            <w:tcW w:w="0" w:type="auto"/>
            <w:hideMark/>
          </w:tcPr>
          <w:p w14:paraId="292FD33B"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PK</w:t>
            </w:r>
          </w:p>
        </w:tc>
        <w:tc>
          <w:tcPr>
            <w:tcW w:w="0" w:type="auto"/>
            <w:hideMark/>
          </w:tcPr>
          <w:p w14:paraId="2AC74518"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w:t>
            </w:r>
          </w:p>
        </w:tc>
        <w:tc>
          <w:tcPr>
            <w:tcW w:w="0" w:type="auto"/>
            <w:hideMark/>
          </w:tcPr>
          <w:p w14:paraId="39B268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Tipo</w:t>
            </w:r>
          </w:p>
        </w:tc>
        <w:tc>
          <w:tcPr>
            <w:tcW w:w="0" w:type="auto"/>
            <w:hideMark/>
          </w:tcPr>
          <w:p w14:paraId="0C54A5D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 Nulo</w:t>
            </w:r>
          </w:p>
        </w:tc>
        <w:tc>
          <w:tcPr>
            <w:tcW w:w="0" w:type="auto"/>
            <w:hideMark/>
          </w:tcPr>
          <w:p w14:paraId="266A7110"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Único</w:t>
            </w:r>
          </w:p>
        </w:tc>
        <w:tc>
          <w:tcPr>
            <w:tcW w:w="0" w:type="auto"/>
            <w:hideMark/>
          </w:tcPr>
          <w:p w14:paraId="5C802B62"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Longitud</w:t>
            </w:r>
          </w:p>
        </w:tc>
        <w:tc>
          <w:tcPr>
            <w:tcW w:w="0" w:type="auto"/>
            <w:hideMark/>
          </w:tcPr>
          <w:p w14:paraId="3C0D2DC3"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Notas</w:t>
            </w:r>
          </w:p>
        </w:tc>
      </w:tr>
      <w:tr w:rsidR="0019139B" w:rsidRPr="00371CEB" w14:paraId="7D21C18C" w14:textId="77777777" w:rsidTr="006D6A0A">
        <w:tc>
          <w:tcPr>
            <w:tcW w:w="0" w:type="auto"/>
            <w:hideMark/>
          </w:tcPr>
          <w:p w14:paraId="29DB18D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55548C3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ID_SUCURSAL</w:t>
            </w:r>
          </w:p>
        </w:tc>
        <w:tc>
          <w:tcPr>
            <w:tcW w:w="0" w:type="auto"/>
            <w:hideMark/>
          </w:tcPr>
          <w:p w14:paraId="27938527"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int</w:t>
            </w:r>
            <w:proofErr w:type="spellEnd"/>
          </w:p>
        </w:tc>
        <w:tc>
          <w:tcPr>
            <w:tcW w:w="0" w:type="auto"/>
            <w:hideMark/>
          </w:tcPr>
          <w:p w14:paraId="6167EFF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6B6E163F"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795853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4C7D47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Clave primaria</w:t>
            </w:r>
          </w:p>
        </w:tc>
      </w:tr>
      <w:tr w:rsidR="0019139B" w:rsidRPr="00371CEB" w14:paraId="23C29CDE" w14:textId="77777777" w:rsidTr="006D6A0A">
        <w:tc>
          <w:tcPr>
            <w:tcW w:w="0" w:type="auto"/>
          </w:tcPr>
          <w:p w14:paraId="4DF0FDFA" w14:textId="77777777" w:rsidR="003866C7" w:rsidRPr="00371CEB" w:rsidRDefault="003866C7" w:rsidP="006D6A0A">
            <w:pPr>
              <w:jc w:val="both"/>
              <w:rPr>
                <w:rFonts w:asciiTheme="minorHAnsi" w:hAnsiTheme="minorHAnsi" w:cstheme="minorHAnsi"/>
                <w:iCs/>
              </w:rPr>
            </w:pPr>
          </w:p>
        </w:tc>
        <w:tc>
          <w:tcPr>
            <w:tcW w:w="0" w:type="auto"/>
          </w:tcPr>
          <w:p w14:paraId="314C2BA6" w14:textId="7686C38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CODIGO</w:t>
            </w:r>
          </w:p>
        </w:tc>
        <w:tc>
          <w:tcPr>
            <w:tcW w:w="0" w:type="auto"/>
          </w:tcPr>
          <w:p w14:paraId="52335240" w14:textId="1BD7DD52"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5E73E04" w14:textId="77777777" w:rsidR="003866C7" w:rsidRPr="00371CEB" w:rsidRDefault="003866C7" w:rsidP="006D6A0A">
            <w:pPr>
              <w:jc w:val="both"/>
              <w:rPr>
                <w:rFonts w:asciiTheme="minorHAnsi" w:hAnsiTheme="minorHAnsi" w:cstheme="minorHAnsi"/>
                <w:iCs/>
              </w:rPr>
            </w:pPr>
          </w:p>
        </w:tc>
        <w:tc>
          <w:tcPr>
            <w:tcW w:w="0" w:type="auto"/>
          </w:tcPr>
          <w:p w14:paraId="6342CDFB" w14:textId="77777777" w:rsidR="003866C7" w:rsidRPr="00371CEB" w:rsidRDefault="003866C7" w:rsidP="006D6A0A">
            <w:pPr>
              <w:jc w:val="both"/>
              <w:rPr>
                <w:rFonts w:asciiTheme="minorHAnsi" w:hAnsiTheme="minorHAnsi" w:cstheme="minorHAnsi"/>
                <w:iCs/>
              </w:rPr>
            </w:pPr>
          </w:p>
        </w:tc>
        <w:tc>
          <w:tcPr>
            <w:tcW w:w="0" w:type="auto"/>
          </w:tcPr>
          <w:p w14:paraId="14E50EAC" w14:textId="3BB8E312"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10</w:t>
            </w:r>
          </w:p>
        </w:tc>
        <w:tc>
          <w:tcPr>
            <w:tcW w:w="0" w:type="auto"/>
          </w:tcPr>
          <w:p w14:paraId="327092F5" w14:textId="12FAF65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Código de la sucursal</w:t>
            </w:r>
          </w:p>
        </w:tc>
      </w:tr>
      <w:tr w:rsidR="0019139B" w:rsidRPr="00371CEB" w14:paraId="35C88C92" w14:textId="77777777" w:rsidTr="006D6A0A">
        <w:tc>
          <w:tcPr>
            <w:tcW w:w="0" w:type="auto"/>
            <w:hideMark/>
          </w:tcPr>
          <w:p w14:paraId="130B1D62" w14:textId="77777777" w:rsidR="006D6A0A" w:rsidRPr="006D6A0A" w:rsidRDefault="006D6A0A" w:rsidP="006D6A0A">
            <w:pPr>
              <w:jc w:val="both"/>
              <w:rPr>
                <w:rFonts w:asciiTheme="minorHAnsi" w:hAnsiTheme="minorHAnsi" w:cstheme="minorHAnsi"/>
                <w:iCs/>
              </w:rPr>
            </w:pPr>
          </w:p>
        </w:tc>
        <w:tc>
          <w:tcPr>
            <w:tcW w:w="0" w:type="auto"/>
            <w:hideMark/>
          </w:tcPr>
          <w:p w14:paraId="2C730674" w14:textId="4FA60D84"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NOMBRE_SUCURSAL</w:t>
            </w:r>
          </w:p>
        </w:tc>
        <w:tc>
          <w:tcPr>
            <w:tcW w:w="0" w:type="auto"/>
            <w:hideMark/>
          </w:tcPr>
          <w:p w14:paraId="53CB5F6A"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3C184617" w14:textId="77777777" w:rsidR="006D6A0A" w:rsidRPr="006D6A0A" w:rsidRDefault="006D6A0A" w:rsidP="006D6A0A">
            <w:pPr>
              <w:jc w:val="both"/>
              <w:rPr>
                <w:rFonts w:asciiTheme="minorHAnsi" w:hAnsiTheme="minorHAnsi" w:cstheme="minorHAnsi"/>
                <w:iCs/>
              </w:rPr>
            </w:pPr>
          </w:p>
        </w:tc>
        <w:tc>
          <w:tcPr>
            <w:tcW w:w="0" w:type="auto"/>
            <w:hideMark/>
          </w:tcPr>
          <w:p w14:paraId="0A45BF5E" w14:textId="77777777" w:rsidR="006D6A0A" w:rsidRPr="006D6A0A" w:rsidRDefault="006D6A0A" w:rsidP="006D6A0A">
            <w:pPr>
              <w:jc w:val="both"/>
              <w:rPr>
                <w:rFonts w:asciiTheme="minorHAnsi" w:hAnsiTheme="minorHAnsi" w:cstheme="minorHAnsi"/>
                <w:iCs/>
              </w:rPr>
            </w:pPr>
          </w:p>
        </w:tc>
        <w:tc>
          <w:tcPr>
            <w:tcW w:w="0" w:type="auto"/>
            <w:hideMark/>
          </w:tcPr>
          <w:p w14:paraId="30CB38EA" w14:textId="332A8ACD"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30</w:t>
            </w:r>
          </w:p>
        </w:tc>
        <w:tc>
          <w:tcPr>
            <w:tcW w:w="0" w:type="auto"/>
            <w:hideMark/>
          </w:tcPr>
          <w:p w14:paraId="7F533295"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 de la sucursal</w:t>
            </w:r>
          </w:p>
        </w:tc>
      </w:tr>
      <w:tr w:rsidR="0019139B" w:rsidRPr="00371CEB" w14:paraId="40BA26D3" w14:textId="77777777" w:rsidTr="006D6A0A">
        <w:tc>
          <w:tcPr>
            <w:tcW w:w="0" w:type="auto"/>
            <w:hideMark/>
          </w:tcPr>
          <w:p w14:paraId="69C57C0D" w14:textId="77777777" w:rsidR="006D6A0A" w:rsidRPr="006D6A0A" w:rsidRDefault="006D6A0A" w:rsidP="006D6A0A">
            <w:pPr>
              <w:jc w:val="both"/>
              <w:rPr>
                <w:rFonts w:asciiTheme="minorHAnsi" w:hAnsiTheme="minorHAnsi" w:cstheme="minorHAnsi"/>
                <w:iCs/>
              </w:rPr>
            </w:pPr>
          </w:p>
        </w:tc>
        <w:tc>
          <w:tcPr>
            <w:tcW w:w="0" w:type="auto"/>
            <w:hideMark/>
          </w:tcPr>
          <w:p w14:paraId="5834F5B5" w14:textId="7C4DBF62"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DIRECCION_SUCURSAL</w:t>
            </w:r>
          </w:p>
        </w:tc>
        <w:tc>
          <w:tcPr>
            <w:tcW w:w="0" w:type="auto"/>
            <w:hideMark/>
          </w:tcPr>
          <w:p w14:paraId="02C30BAE"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0FA3CD68" w14:textId="77777777" w:rsidR="006D6A0A" w:rsidRPr="006D6A0A" w:rsidRDefault="006D6A0A" w:rsidP="006D6A0A">
            <w:pPr>
              <w:jc w:val="both"/>
              <w:rPr>
                <w:rFonts w:asciiTheme="minorHAnsi" w:hAnsiTheme="minorHAnsi" w:cstheme="minorHAnsi"/>
                <w:iCs/>
              </w:rPr>
            </w:pPr>
          </w:p>
        </w:tc>
        <w:tc>
          <w:tcPr>
            <w:tcW w:w="0" w:type="auto"/>
            <w:hideMark/>
          </w:tcPr>
          <w:p w14:paraId="1A0BD54B" w14:textId="77777777" w:rsidR="006D6A0A" w:rsidRPr="006D6A0A" w:rsidRDefault="006D6A0A" w:rsidP="006D6A0A">
            <w:pPr>
              <w:jc w:val="both"/>
              <w:rPr>
                <w:rFonts w:asciiTheme="minorHAnsi" w:hAnsiTheme="minorHAnsi" w:cstheme="minorHAnsi"/>
                <w:iCs/>
              </w:rPr>
            </w:pPr>
          </w:p>
        </w:tc>
        <w:tc>
          <w:tcPr>
            <w:tcW w:w="0" w:type="auto"/>
            <w:hideMark/>
          </w:tcPr>
          <w:p w14:paraId="530265CD" w14:textId="4B2FB701"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250</w:t>
            </w:r>
          </w:p>
        </w:tc>
        <w:tc>
          <w:tcPr>
            <w:tcW w:w="0" w:type="auto"/>
            <w:hideMark/>
          </w:tcPr>
          <w:p w14:paraId="1E08553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Dirección de la sucursal</w:t>
            </w:r>
          </w:p>
        </w:tc>
      </w:tr>
      <w:tr w:rsidR="0019139B" w:rsidRPr="00371CEB" w14:paraId="1F317CB1" w14:textId="77777777" w:rsidTr="006D6A0A">
        <w:tc>
          <w:tcPr>
            <w:tcW w:w="0" w:type="auto"/>
          </w:tcPr>
          <w:p w14:paraId="6E8D8A25" w14:textId="77777777" w:rsidR="003866C7" w:rsidRPr="00371CEB" w:rsidRDefault="003866C7" w:rsidP="006D6A0A">
            <w:pPr>
              <w:jc w:val="both"/>
              <w:rPr>
                <w:rFonts w:asciiTheme="minorHAnsi" w:hAnsiTheme="minorHAnsi" w:cstheme="minorHAnsi"/>
                <w:iCs/>
              </w:rPr>
            </w:pPr>
          </w:p>
        </w:tc>
        <w:tc>
          <w:tcPr>
            <w:tcW w:w="0" w:type="auto"/>
          </w:tcPr>
          <w:p w14:paraId="46F9B210" w14:textId="7B5E9EEE"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LATITUD_SUCURSAL</w:t>
            </w:r>
          </w:p>
        </w:tc>
        <w:tc>
          <w:tcPr>
            <w:tcW w:w="0" w:type="auto"/>
          </w:tcPr>
          <w:p w14:paraId="7430FD21" w14:textId="10068F68"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166BDBB8" w14:textId="77777777" w:rsidR="003866C7" w:rsidRPr="00371CEB" w:rsidRDefault="003866C7" w:rsidP="006D6A0A">
            <w:pPr>
              <w:jc w:val="both"/>
              <w:rPr>
                <w:rFonts w:asciiTheme="minorHAnsi" w:hAnsiTheme="minorHAnsi" w:cstheme="minorHAnsi"/>
                <w:iCs/>
              </w:rPr>
            </w:pPr>
          </w:p>
        </w:tc>
        <w:tc>
          <w:tcPr>
            <w:tcW w:w="0" w:type="auto"/>
          </w:tcPr>
          <w:p w14:paraId="42D8D7B8" w14:textId="77777777" w:rsidR="003866C7" w:rsidRPr="00371CEB" w:rsidRDefault="003866C7" w:rsidP="006D6A0A">
            <w:pPr>
              <w:jc w:val="both"/>
              <w:rPr>
                <w:rFonts w:asciiTheme="minorHAnsi" w:hAnsiTheme="minorHAnsi" w:cstheme="minorHAnsi"/>
                <w:iCs/>
              </w:rPr>
            </w:pPr>
          </w:p>
        </w:tc>
        <w:tc>
          <w:tcPr>
            <w:tcW w:w="0" w:type="auto"/>
          </w:tcPr>
          <w:p w14:paraId="13D87853" w14:textId="77777777" w:rsidR="003866C7" w:rsidRPr="00371CEB" w:rsidRDefault="003866C7" w:rsidP="006D6A0A">
            <w:pPr>
              <w:jc w:val="both"/>
              <w:rPr>
                <w:rFonts w:asciiTheme="minorHAnsi" w:hAnsiTheme="minorHAnsi" w:cstheme="minorHAnsi"/>
                <w:iCs/>
              </w:rPr>
            </w:pPr>
          </w:p>
        </w:tc>
        <w:tc>
          <w:tcPr>
            <w:tcW w:w="0" w:type="auto"/>
          </w:tcPr>
          <w:p w14:paraId="728CD0C1" w14:textId="2EEF0F60" w:rsidR="003866C7" w:rsidRPr="00371CEB" w:rsidRDefault="00C37315" w:rsidP="006D6A0A">
            <w:pPr>
              <w:jc w:val="both"/>
              <w:rPr>
                <w:rFonts w:asciiTheme="minorHAnsi" w:hAnsiTheme="minorHAnsi" w:cstheme="minorHAnsi"/>
                <w:iCs/>
              </w:rPr>
            </w:pPr>
            <w:r>
              <w:rPr>
                <w:rFonts w:asciiTheme="minorHAnsi" w:hAnsiTheme="minorHAnsi" w:cstheme="minorHAnsi"/>
                <w:iCs/>
              </w:rPr>
              <w:t>Coordenada Latitud</w:t>
            </w:r>
          </w:p>
        </w:tc>
      </w:tr>
      <w:tr w:rsidR="0019139B" w:rsidRPr="00371CEB" w14:paraId="153005F3" w14:textId="77777777" w:rsidTr="006D6A0A">
        <w:tc>
          <w:tcPr>
            <w:tcW w:w="0" w:type="auto"/>
          </w:tcPr>
          <w:p w14:paraId="3C4E3265" w14:textId="77777777" w:rsidR="003866C7" w:rsidRPr="00371CEB" w:rsidRDefault="003866C7" w:rsidP="003866C7">
            <w:pPr>
              <w:jc w:val="both"/>
              <w:rPr>
                <w:rFonts w:asciiTheme="minorHAnsi" w:hAnsiTheme="minorHAnsi" w:cstheme="minorHAnsi"/>
                <w:iCs/>
              </w:rPr>
            </w:pPr>
          </w:p>
        </w:tc>
        <w:tc>
          <w:tcPr>
            <w:tcW w:w="0" w:type="auto"/>
          </w:tcPr>
          <w:p w14:paraId="1EF02E8D" w14:textId="3ECCA435"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LONGITUD_SUCURSAL</w:t>
            </w:r>
          </w:p>
        </w:tc>
        <w:tc>
          <w:tcPr>
            <w:tcW w:w="0" w:type="auto"/>
          </w:tcPr>
          <w:p w14:paraId="7F36933D" w14:textId="733E3ABE"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6BBB77F4" w14:textId="77777777" w:rsidR="003866C7" w:rsidRPr="00371CEB" w:rsidRDefault="003866C7" w:rsidP="003866C7">
            <w:pPr>
              <w:jc w:val="both"/>
              <w:rPr>
                <w:rFonts w:asciiTheme="minorHAnsi" w:hAnsiTheme="minorHAnsi" w:cstheme="minorHAnsi"/>
                <w:iCs/>
              </w:rPr>
            </w:pPr>
          </w:p>
        </w:tc>
        <w:tc>
          <w:tcPr>
            <w:tcW w:w="0" w:type="auto"/>
          </w:tcPr>
          <w:p w14:paraId="11F5C1F5" w14:textId="77777777" w:rsidR="003866C7" w:rsidRPr="00371CEB" w:rsidRDefault="003866C7" w:rsidP="003866C7">
            <w:pPr>
              <w:jc w:val="both"/>
              <w:rPr>
                <w:rFonts w:asciiTheme="minorHAnsi" w:hAnsiTheme="minorHAnsi" w:cstheme="minorHAnsi"/>
                <w:iCs/>
              </w:rPr>
            </w:pPr>
          </w:p>
        </w:tc>
        <w:tc>
          <w:tcPr>
            <w:tcW w:w="0" w:type="auto"/>
          </w:tcPr>
          <w:p w14:paraId="1C1E804A" w14:textId="77777777" w:rsidR="003866C7" w:rsidRPr="00371CEB" w:rsidRDefault="003866C7" w:rsidP="003866C7">
            <w:pPr>
              <w:jc w:val="both"/>
              <w:rPr>
                <w:rFonts w:asciiTheme="minorHAnsi" w:hAnsiTheme="minorHAnsi" w:cstheme="minorHAnsi"/>
                <w:iCs/>
              </w:rPr>
            </w:pPr>
          </w:p>
        </w:tc>
        <w:tc>
          <w:tcPr>
            <w:tcW w:w="0" w:type="auto"/>
          </w:tcPr>
          <w:p w14:paraId="592C57C5" w14:textId="55A04D13" w:rsidR="003866C7" w:rsidRPr="00371CEB" w:rsidRDefault="00C37315" w:rsidP="003866C7">
            <w:pPr>
              <w:jc w:val="both"/>
              <w:rPr>
                <w:rFonts w:asciiTheme="minorHAnsi" w:hAnsiTheme="minorHAnsi" w:cstheme="minorHAnsi"/>
                <w:iCs/>
              </w:rPr>
            </w:pPr>
            <w:r>
              <w:rPr>
                <w:rFonts w:asciiTheme="minorHAnsi" w:hAnsiTheme="minorHAnsi" w:cstheme="minorHAnsi"/>
                <w:iCs/>
              </w:rPr>
              <w:t>Coordenada Longitud</w:t>
            </w:r>
          </w:p>
        </w:tc>
      </w:tr>
      <w:tr w:rsidR="0019139B" w:rsidRPr="00371CEB" w14:paraId="697D677B" w14:textId="77777777" w:rsidTr="006D6A0A">
        <w:tc>
          <w:tcPr>
            <w:tcW w:w="0" w:type="auto"/>
          </w:tcPr>
          <w:p w14:paraId="790B9F4C" w14:textId="77777777" w:rsidR="003866C7" w:rsidRPr="00371CEB" w:rsidRDefault="003866C7" w:rsidP="003866C7">
            <w:pPr>
              <w:jc w:val="both"/>
              <w:rPr>
                <w:rFonts w:asciiTheme="minorHAnsi" w:hAnsiTheme="minorHAnsi" w:cstheme="minorHAnsi"/>
                <w:iCs/>
              </w:rPr>
            </w:pPr>
          </w:p>
        </w:tc>
        <w:tc>
          <w:tcPr>
            <w:tcW w:w="0" w:type="auto"/>
          </w:tcPr>
          <w:p w14:paraId="4DEB0F0F" w14:textId="4F5426B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CIUDAD_SUCURSAL</w:t>
            </w:r>
          </w:p>
        </w:tc>
        <w:tc>
          <w:tcPr>
            <w:tcW w:w="0" w:type="auto"/>
          </w:tcPr>
          <w:p w14:paraId="4DAD9461" w14:textId="3564DE77"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7223697" w14:textId="77777777" w:rsidR="003866C7" w:rsidRPr="00371CEB" w:rsidRDefault="003866C7" w:rsidP="003866C7">
            <w:pPr>
              <w:jc w:val="both"/>
              <w:rPr>
                <w:rFonts w:asciiTheme="minorHAnsi" w:hAnsiTheme="minorHAnsi" w:cstheme="minorHAnsi"/>
                <w:iCs/>
              </w:rPr>
            </w:pPr>
          </w:p>
        </w:tc>
        <w:tc>
          <w:tcPr>
            <w:tcW w:w="0" w:type="auto"/>
          </w:tcPr>
          <w:p w14:paraId="1695012B" w14:textId="77777777" w:rsidR="003866C7" w:rsidRPr="00371CEB" w:rsidRDefault="003866C7" w:rsidP="003866C7">
            <w:pPr>
              <w:jc w:val="both"/>
              <w:rPr>
                <w:rFonts w:asciiTheme="minorHAnsi" w:hAnsiTheme="minorHAnsi" w:cstheme="minorHAnsi"/>
                <w:iCs/>
              </w:rPr>
            </w:pPr>
          </w:p>
        </w:tc>
        <w:tc>
          <w:tcPr>
            <w:tcW w:w="0" w:type="auto"/>
          </w:tcPr>
          <w:p w14:paraId="6D5A9EF1" w14:textId="58CBBF46"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30</w:t>
            </w:r>
          </w:p>
        </w:tc>
        <w:tc>
          <w:tcPr>
            <w:tcW w:w="0" w:type="auto"/>
          </w:tcPr>
          <w:p w14:paraId="489078F7" w14:textId="18A632D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w:t>
            </w:r>
            <w:r w:rsidR="00F349A5">
              <w:rPr>
                <w:rFonts w:asciiTheme="minorHAnsi" w:hAnsiTheme="minorHAnsi" w:cstheme="minorHAnsi"/>
                <w:iCs/>
              </w:rPr>
              <w:t xml:space="preserve"> donde </w:t>
            </w:r>
            <w:r w:rsidR="0019139B">
              <w:rPr>
                <w:rFonts w:asciiTheme="minorHAnsi" w:hAnsiTheme="minorHAnsi" w:cstheme="minorHAnsi"/>
                <w:iCs/>
              </w:rPr>
              <w:t>está ubicada</w:t>
            </w:r>
            <w:r w:rsidR="00F349A5">
              <w:rPr>
                <w:rFonts w:asciiTheme="minorHAnsi" w:hAnsiTheme="minorHAnsi" w:cstheme="minorHAnsi"/>
                <w:iCs/>
              </w:rPr>
              <w:t xml:space="preserve"> la sucursal</w:t>
            </w:r>
          </w:p>
        </w:tc>
      </w:tr>
      <w:tr w:rsidR="0019139B" w:rsidRPr="00371CEB" w14:paraId="18601E40" w14:textId="77777777" w:rsidTr="006D6A0A">
        <w:tc>
          <w:tcPr>
            <w:tcW w:w="0" w:type="auto"/>
            <w:hideMark/>
          </w:tcPr>
          <w:p w14:paraId="34A25902" w14:textId="77777777" w:rsidR="003866C7" w:rsidRPr="006D6A0A" w:rsidRDefault="003866C7" w:rsidP="003866C7">
            <w:pPr>
              <w:jc w:val="both"/>
              <w:rPr>
                <w:rFonts w:asciiTheme="minorHAnsi" w:hAnsiTheme="minorHAnsi" w:cstheme="minorHAnsi"/>
                <w:iCs/>
              </w:rPr>
            </w:pPr>
          </w:p>
        </w:tc>
        <w:tc>
          <w:tcPr>
            <w:tcW w:w="0" w:type="auto"/>
            <w:hideMark/>
          </w:tcPr>
          <w:p w14:paraId="533D7904"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ESTADO</w:t>
            </w:r>
          </w:p>
        </w:tc>
        <w:tc>
          <w:tcPr>
            <w:tcW w:w="0" w:type="auto"/>
            <w:hideMark/>
          </w:tcPr>
          <w:p w14:paraId="78587FBE"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bit</w:t>
            </w:r>
          </w:p>
        </w:tc>
        <w:tc>
          <w:tcPr>
            <w:tcW w:w="0" w:type="auto"/>
            <w:hideMark/>
          </w:tcPr>
          <w:p w14:paraId="76298E70" w14:textId="77777777" w:rsidR="003866C7" w:rsidRPr="006D6A0A" w:rsidRDefault="003866C7" w:rsidP="003866C7">
            <w:pPr>
              <w:jc w:val="both"/>
              <w:rPr>
                <w:rFonts w:asciiTheme="minorHAnsi" w:hAnsiTheme="minorHAnsi" w:cstheme="minorHAnsi"/>
                <w:iCs/>
              </w:rPr>
            </w:pPr>
          </w:p>
        </w:tc>
        <w:tc>
          <w:tcPr>
            <w:tcW w:w="0" w:type="auto"/>
            <w:hideMark/>
          </w:tcPr>
          <w:p w14:paraId="334A469D" w14:textId="77777777" w:rsidR="003866C7" w:rsidRPr="006D6A0A" w:rsidRDefault="003866C7" w:rsidP="003866C7">
            <w:pPr>
              <w:jc w:val="both"/>
              <w:rPr>
                <w:rFonts w:asciiTheme="minorHAnsi" w:hAnsiTheme="minorHAnsi" w:cstheme="minorHAnsi"/>
                <w:iCs/>
              </w:rPr>
            </w:pPr>
          </w:p>
        </w:tc>
        <w:tc>
          <w:tcPr>
            <w:tcW w:w="0" w:type="auto"/>
            <w:hideMark/>
          </w:tcPr>
          <w:p w14:paraId="4383CC7A"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32483D30" w14:textId="0C018511"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 xml:space="preserve">Estado </w:t>
            </w:r>
            <w:r w:rsidR="0019139B">
              <w:rPr>
                <w:rFonts w:asciiTheme="minorHAnsi" w:hAnsiTheme="minorHAnsi" w:cstheme="minorHAnsi"/>
                <w:iCs/>
              </w:rPr>
              <w:t>abierto</w:t>
            </w:r>
            <w:r w:rsidRPr="006D6A0A">
              <w:rPr>
                <w:rFonts w:asciiTheme="minorHAnsi" w:hAnsiTheme="minorHAnsi" w:cstheme="minorHAnsi"/>
                <w:iCs/>
              </w:rPr>
              <w:t>/</w:t>
            </w:r>
            <w:r w:rsidR="0019139B">
              <w:rPr>
                <w:rFonts w:asciiTheme="minorHAnsi" w:hAnsiTheme="minorHAnsi" w:cstheme="minorHAnsi"/>
                <w:iCs/>
              </w:rPr>
              <w:t>no abierto</w:t>
            </w:r>
            <w:r w:rsidR="00C37315">
              <w:rPr>
                <w:rFonts w:asciiTheme="minorHAnsi" w:hAnsiTheme="minorHAnsi" w:cstheme="minorHAnsi"/>
                <w:iCs/>
              </w:rPr>
              <w:t xml:space="preserve"> de la sucursal </w:t>
            </w:r>
          </w:p>
        </w:tc>
      </w:tr>
    </w:tbl>
    <w:p w14:paraId="58BE3BAE" w14:textId="77777777" w:rsidR="000B2C32" w:rsidRPr="00371CEB" w:rsidRDefault="000B2C32" w:rsidP="00D01F3D">
      <w:pPr>
        <w:jc w:val="both"/>
        <w:rPr>
          <w:rFonts w:asciiTheme="minorHAnsi" w:hAnsiTheme="minorHAnsi" w:cstheme="minorHAnsi"/>
          <w:i/>
          <w:color w:val="0000FF"/>
        </w:rPr>
      </w:pPr>
    </w:p>
    <w:p w14:paraId="0764BAA4" w14:textId="32A537FA"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INVENTARIO</w:t>
      </w:r>
    </w:p>
    <w:p w14:paraId="6E10AE9C"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863"/>
        <w:gridCol w:w="1104"/>
        <w:gridCol w:w="819"/>
        <w:gridCol w:w="1089"/>
        <w:gridCol w:w="4278"/>
      </w:tblGrid>
      <w:tr w:rsidR="007714B4" w:rsidRPr="007714B4" w14:paraId="593EB69F" w14:textId="77777777" w:rsidTr="007714B4">
        <w:tc>
          <w:tcPr>
            <w:tcW w:w="0" w:type="auto"/>
            <w:hideMark/>
          </w:tcPr>
          <w:p w14:paraId="3E58C79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6EEDFDE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3B31EE5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59169A2"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68E20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057449C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4A2E29CB" w14:textId="77777777" w:rsidTr="007714B4">
        <w:tc>
          <w:tcPr>
            <w:tcW w:w="0" w:type="auto"/>
            <w:hideMark/>
          </w:tcPr>
          <w:p w14:paraId="55F0EA78" w14:textId="2F49FEAA"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165FEF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ID_INVENTARIO</w:t>
            </w:r>
          </w:p>
        </w:tc>
        <w:tc>
          <w:tcPr>
            <w:tcW w:w="0" w:type="auto"/>
            <w:hideMark/>
          </w:tcPr>
          <w:p w14:paraId="796D85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9B099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F019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40D381B" w14:textId="6717D074"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6A877566" w14:textId="77777777" w:rsidTr="007714B4">
        <w:tc>
          <w:tcPr>
            <w:tcW w:w="0" w:type="auto"/>
            <w:hideMark/>
          </w:tcPr>
          <w:p w14:paraId="68061D3F" w14:textId="77777777" w:rsidR="007714B4" w:rsidRPr="007714B4" w:rsidRDefault="007714B4" w:rsidP="007714B4">
            <w:pPr>
              <w:jc w:val="both"/>
              <w:rPr>
                <w:rFonts w:asciiTheme="minorHAnsi" w:hAnsiTheme="minorHAnsi" w:cstheme="minorHAnsi"/>
                <w:iCs/>
              </w:rPr>
            </w:pPr>
          </w:p>
        </w:tc>
        <w:tc>
          <w:tcPr>
            <w:tcW w:w="0" w:type="auto"/>
            <w:hideMark/>
          </w:tcPr>
          <w:p w14:paraId="4D9CE5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17111A1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237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A69AD7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33104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516085F0" w14:textId="77777777" w:rsidTr="007714B4">
        <w:tc>
          <w:tcPr>
            <w:tcW w:w="0" w:type="auto"/>
            <w:hideMark/>
          </w:tcPr>
          <w:p w14:paraId="69AFB965" w14:textId="77777777" w:rsidR="007714B4" w:rsidRPr="007714B4" w:rsidRDefault="007714B4" w:rsidP="007714B4">
            <w:pPr>
              <w:jc w:val="both"/>
              <w:rPr>
                <w:rFonts w:asciiTheme="minorHAnsi" w:hAnsiTheme="minorHAnsi" w:cstheme="minorHAnsi"/>
                <w:iCs/>
              </w:rPr>
            </w:pPr>
          </w:p>
        </w:tc>
        <w:tc>
          <w:tcPr>
            <w:tcW w:w="0" w:type="auto"/>
            <w:hideMark/>
          </w:tcPr>
          <w:p w14:paraId="156854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ID_ZONA</w:t>
            </w:r>
          </w:p>
        </w:tc>
        <w:tc>
          <w:tcPr>
            <w:tcW w:w="0" w:type="auto"/>
            <w:hideMark/>
          </w:tcPr>
          <w:p w14:paraId="5E88034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2F3414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691BB2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69DDE2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ZONA_ALMACEN.</w:t>
            </w:r>
          </w:p>
        </w:tc>
      </w:tr>
      <w:tr w:rsidR="007714B4" w:rsidRPr="007714B4" w14:paraId="5ECAC42B" w14:textId="77777777" w:rsidTr="007714B4">
        <w:tc>
          <w:tcPr>
            <w:tcW w:w="0" w:type="auto"/>
            <w:hideMark/>
          </w:tcPr>
          <w:p w14:paraId="7EFF271E" w14:textId="77777777" w:rsidR="007714B4" w:rsidRPr="007714B4" w:rsidRDefault="007714B4" w:rsidP="007714B4">
            <w:pPr>
              <w:jc w:val="both"/>
              <w:rPr>
                <w:rFonts w:asciiTheme="minorHAnsi" w:hAnsiTheme="minorHAnsi" w:cstheme="minorHAnsi"/>
                <w:iCs/>
              </w:rPr>
            </w:pPr>
          </w:p>
        </w:tc>
        <w:tc>
          <w:tcPr>
            <w:tcW w:w="0" w:type="auto"/>
            <w:hideMark/>
          </w:tcPr>
          <w:p w14:paraId="1D8CAF6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CANTIDAD</w:t>
            </w:r>
          </w:p>
        </w:tc>
        <w:tc>
          <w:tcPr>
            <w:tcW w:w="0" w:type="auto"/>
            <w:hideMark/>
          </w:tcPr>
          <w:p w14:paraId="3932901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63CE6B4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0F5F04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60FFF87" w14:textId="79877938" w:rsidR="007714B4" w:rsidRPr="007714B4" w:rsidRDefault="00F349A5" w:rsidP="007714B4">
            <w:pPr>
              <w:jc w:val="both"/>
              <w:rPr>
                <w:rFonts w:asciiTheme="minorHAnsi" w:hAnsiTheme="minorHAnsi" w:cstheme="minorHAnsi"/>
                <w:iCs/>
              </w:rPr>
            </w:pPr>
            <w:r>
              <w:rPr>
                <w:rFonts w:asciiTheme="minorHAnsi" w:hAnsiTheme="minorHAnsi" w:cstheme="minorHAnsi"/>
                <w:iCs/>
              </w:rPr>
              <w:t>Cantidad del stock</w:t>
            </w:r>
            <w:r w:rsidR="0019139B">
              <w:rPr>
                <w:rFonts w:asciiTheme="minorHAnsi" w:hAnsiTheme="minorHAnsi" w:cstheme="minorHAnsi"/>
                <w:iCs/>
              </w:rPr>
              <w:t xml:space="preserve"> del producto</w:t>
            </w:r>
            <w:r>
              <w:rPr>
                <w:rFonts w:asciiTheme="minorHAnsi" w:hAnsiTheme="minorHAnsi" w:cstheme="minorHAnsi"/>
                <w:iCs/>
              </w:rPr>
              <w:t xml:space="preserve"> que se va a dejar en la zona del almacenamiento.</w:t>
            </w:r>
          </w:p>
        </w:tc>
      </w:tr>
      <w:tr w:rsidR="007714B4" w:rsidRPr="007714B4" w14:paraId="6DEE0025" w14:textId="77777777" w:rsidTr="007714B4">
        <w:tc>
          <w:tcPr>
            <w:tcW w:w="0" w:type="auto"/>
            <w:hideMark/>
          </w:tcPr>
          <w:p w14:paraId="23D4A12E" w14:textId="77777777" w:rsidR="007714B4" w:rsidRPr="007714B4" w:rsidRDefault="007714B4" w:rsidP="007714B4">
            <w:pPr>
              <w:jc w:val="both"/>
              <w:rPr>
                <w:rFonts w:asciiTheme="minorHAnsi" w:hAnsiTheme="minorHAnsi" w:cstheme="minorHAnsi"/>
                <w:iCs/>
              </w:rPr>
            </w:pPr>
          </w:p>
        </w:tc>
        <w:tc>
          <w:tcPr>
            <w:tcW w:w="0" w:type="auto"/>
            <w:hideMark/>
          </w:tcPr>
          <w:p w14:paraId="2F38295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FECHA_INGRESO</w:t>
            </w:r>
          </w:p>
        </w:tc>
        <w:tc>
          <w:tcPr>
            <w:tcW w:w="0" w:type="auto"/>
            <w:hideMark/>
          </w:tcPr>
          <w:p w14:paraId="1896E15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6F4EE42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0936C1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2A63938" w14:textId="668EE785" w:rsidR="007714B4" w:rsidRPr="007714B4" w:rsidRDefault="00F349A5" w:rsidP="007714B4">
            <w:pPr>
              <w:jc w:val="both"/>
              <w:rPr>
                <w:rFonts w:asciiTheme="minorHAnsi" w:hAnsiTheme="minorHAnsi" w:cstheme="minorHAnsi"/>
                <w:iCs/>
              </w:rPr>
            </w:pPr>
            <w:r>
              <w:rPr>
                <w:rFonts w:asciiTheme="minorHAnsi" w:hAnsiTheme="minorHAnsi" w:cstheme="minorHAnsi"/>
                <w:iCs/>
              </w:rPr>
              <w:t>Fecha de ingreso a la zona de almacenamiento</w:t>
            </w:r>
          </w:p>
        </w:tc>
      </w:tr>
    </w:tbl>
    <w:p w14:paraId="1CCB6470" w14:textId="77777777" w:rsidR="007714B4" w:rsidRDefault="007714B4" w:rsidP="00D01F3D">
      <w:pPr>
        <w:jc w:val="both"/>
        <w:rPr>
          <w:rFonts w:asciiTheme="minorHAnsi" w:hAnsiTheme="minorHAnsi" w:cstheme="minorHAnsi"/>
          <w:i/>
          <w:color w:val="0000FF"/>
        </w:rPr>
      </w:pPr>
    </w:p>
    <w:p w14:paraId="6C6D8A0D" w14:textId="77777777" w:rsidR="00F349A5" w:rsidRDefault="00F349A5" w:rsidP="00D01F3D">
      <w:pPr>
        <w:jc w:val="both"/>
        <w:rPr>
          <w:rFonts w:asciiTheme="minorHAnsi" w:hAnsiTheme="minorHAnsi" w:cstheme="minorHAnsi"/>
          <w:i/>
          <w:color w:val="0000FF"/>
        </w:rPr>
      </w:pPr>
    </w:p>
    <w:p w14:paraId="1E8498D0" w14:textId="77777777" w:rsidR="00F349A5" w:rsidRDefault="00F349A5" w:rsidP="00D01F3D">
      <w:pPr>
        <w:jc w:val="both"/>
        <w:rPr>
          <w:rFonts w:asciiTheme="minorHAnsi" w:hAnsiTheme="minorHAnsi" w:cstheme="minorHAnsi"/>
          <w:i/>
          <w:color w:val="0000FF"/>
        </w:rPr>
      </w:pPr>
    </w:p>
    <w:p w14:paraId="4134B7BE" w14:textId="77777777" w:rsidR="00F349A5" w:rsidRDefault="00F349A5" w:rsidP="00D01F3D">
      <w:pPr>
        <w:jc w:val="both"/>
        <w:rPr>
          <w:rFonts w:asciiTheme="minorHAnsi" w:hAnsiTheme="minorHAnsi" w:cstheme="minorHAnsi"/>
          <w:i/>
          <w:color w:val="0000FF"/>
        </w:rPr>
      </w:pPr>
    </w:p>
    <w:p w14:paraId="41544F09" w14:textId="77777777" w:rsidR="00F349A5" w:rsidRDefault="00F349A5" w:rsidP="00D01F3D">
      <w:pPr>
        <w:jc w:val="both"/>
        <w:rPr>
          <w:rFonts w:asciiTheme="minorHAnsi" w:hAnsiTheme="minorHAnsi" w:cstheme="minorHAnsi"/>
          <w:i/>
          <w:color w:val="0000FF"/>
        </w:rPr>
      </w:pPr>
    </w:p>
    <w:p w14:paraId="05872F64" w14:textId="77777777" w:rsidR="00F349A5" w:rsidRDefault="00F349A5" w:rsidP="00D01F3D">
      <w:pPr>
        <w:jc w:val="both"/>
        <w:rPr>
          <w:rFonts w:asciiTheme="minorHAnsi" w:hAnsiTheme="minorHAnsi" w:cstheme="minorHAnsi"/>
          <w:i/>
          <w:color w:val="0000FF"/>
        </w:rPr>
      </w:pPr>
    </w:p>
    <w:p w14:paraId="45BD8E00" w14:textId="77777777" w:rsidR="00F349A5" w:rsidRDefault="00F349A5" w:rsidP="00D01F3D">
      <w:pPr>
        <w:jc w:val="both"/>
        <w:rPr>
          <w:rFonts w:asciiTheme="minorHAnsi" w:hAnsiTheme="minorHAnsi" w:cstheme="minorHAnsi"/>
          <w:i/>
          <w:color w:val="0000FF"/>
        </w:rPr>
      </w:pPr>
    </w:p>
    <w:p w14:paraId="7C148425" w14:textId="77777777" w:rsidR="00F349A5" w:rsidRDefault="00F349A5" w:rsidP="00D01F3D">
      <w:pPr>
        <w:jc w:val="both"/>
        <w:rPr>
          <w:rFonts w:asciiTheme="minorHAnsi" w:hAnsiTheme="minorHAnsi" w:cstheme="minorHAnsi"/>
          <w:i/>
          <w:color w:val="0000FF"/>
        </w:rPr>
      </w:pPr>
    </w:p>
    <w:p w14:paraId="3FB7873E" w14:textId="77777777" w:rsidR="00F349A5" w:rsidRDefault="00F349A5" w:rsidP="00D01F3D">
      <w:pPr>
        <w:jc w:val="both"/>
        <w:rPr>
          <w:rFonts w:asciiTheme="minorHAnsi" w:hAnsiTheme="minorHAnsi" w:cstheme="minorHAnsi"/>
          <w:i/>
          <w:color w:val="0000FF"/>
        </w:rPr>
      </w:pPr>
    </w:p>
    <w:p w14:paraId="797B7D61" w14:textId="77777777" w:rsidR="00F349A5" w:rsidRDefault="00F349A5" w:rsidP="00D01F3D">
      <w:pPr>
        <w:jc w:val="both"/>
        <w:rPr>
          <w:rFonts w:asciiTheme="minorHAnsi" w:hAnsiTheme="minorHAnsi" w:cstheme="minorHAnsi"/>
          <w:i/>
          <w:color w:val="0000FF"/>
        </w:rPr>
      </w:pPr>
    </w:p>
    <w:p w14:paraId="5743125F" w14:textId="77777777" w:rsidR="00F349A5" w:rsidRDefault="00F349A5" w:rsidP="00D01F3D">
      <w:pPr>
        <w:jc w:val="both"/>
        <w:rPr>
          <w:rFonts w:asciiTheme="minorHAnsi" w:hAnsiTheme="minorHAnsi" w:cstheme="minorHAnsi"/>
          <w:i/>
          <w:color w:val="0000FF"/>
        </w:rPr>
      </w:pPr>
    </w:p>
    <w:p w14:paraId="6F64CBA6" w14:textId="77777777" w:rsidR="00F349A5" w:rsidRDefault="00F349A5" w:rsidP="00D01F3D">
      <w:pPr>
        <w:jc w:val="both"/>
        <w:rPr>
          <w:rFonts w:asciiTheme="minorHAnsi" w:hAnsiTheme="minorHAnsi" w:cstheme="minorHAnsi"/>
          <w:i/>
          <w:color w:val="0000FF"/>
        </w:rPr>
      </w:pPr>
    </w:p>
    <w:p w14:paraId="6A9B41C3" w14:textId="77777777" w:rsidR="00F349A5" w:rsidRDefault="00F349A5" w:rsidP="00D01F3D">
      <w:pPr>
        <w:jc w:val="both"/>
        <w:rPr>
          <w:rFonts w:asciiTheme="minorHAnsi" w:hAnsiTheme="minorHAnsi" w:cstheme="minorHAnsi"/>
          <w:i/>
          <w:color w:val="0000FF"/>
        </w:rPr>
      </w:pPr>
    </w:p>
    <w:p w14:paraId="1022D125" w14:textId="77777777" w:rsidR="00F349A5" w:rsidRDefault="00F349A5" w:rsidP="00D01F3D">
      <w:pPr>
        <w:jc w:val="both"/>
        <w:rPr>
          <w:rFonts w:asciiTheme="minorHAnsi" w:hAnsiTheme="minorHAnsi" w:cstheme="minorHAnsi"/>
          <w:i/>
          <w:color w:val="0000FF"/>
        </w:rPr>
      </w:pPr>
    </w:p>
    <w:p w14:paraId="75F7F8E9" w14:textId="77777777" w:rsidR="00F349A5" w:rsidRDefault="00F349A5" w:rsidP="00D01F3D">
      <w:pPr>
        <w:jc w:val="both"/>
        <w:rPr>
          <w:rFonts w:asciiTheme="minorHAnsi" w:hAnsiTheme="minorHAnsi" w:cstheme="minorHAnsi"/>
          <w:i/>
          <w:color w:val="0000FF"/>
        </w:rPr>
      </w:pPr>
    </w:p>
    <w:p w14:paraId="4EC55710" w14:textId="77777777" w:rsidR="00F349A5" w:rsidRDefault="00F349A5" w:rsidP="00D01F3D">
      <w:pPr>
        <w:jc w:val="both"/>
        <w:rPr>
          <w:rFonts w:asciiTheme="minorHAnsi" w:hAnsiTheme="minorHAnsi" w:cstheme="minorHAnsi"/>
          <w:i/>
          <w:color w:val="0000FF"/>
        </w:rPr>
      </w:pPr>
    </w:p>
    <w:p w14:paraId="27AE9966" w14:textId="77777777" w:rsidR="00F349A5" w:rsidRDefault="00F349A5" w:rsidP="00D01F3D">
      <w:pPr>
        <w:jc w:val="both"/>
        <w:rPr>
          <w:rFonts w:asciiTheme="minorHAnsi" w:hAnsiTheme="minorHAnsi" w:cstheme="minorHAnsi"/>
          <w:i/>
          <w:color w:val="0000FF"/>
        </w:rPr>
      </w:pPr>
    </w:p>
    <w:p w14:paraId="5703036C" w14:textId="77777777" w:rsidR="00F349A5" w:rsidRPr="00371CEB" w:rsidRDefault="00F349A5" w:rsidP="00D01F3D">
      <w:pPr>
        <w:jc w:val="both"/>
        <w:rPr>
          <w:rFonts w:asciiTheme="minorHAnsi" w:hAnsiTheme="minorHAnsi" w:cstheme="minorHAnsi"/>
          <w:i/>
          <w:color w:val="0000FF"/>
        </w:rPr>
      </w:pPr>
    </w:p>
    <w:p w14:paraId="5A776933" w14:textId="7C74CD78"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PRODUCTO</w:t>
      </w:r>
    </w:p>
    <w:p w14:paraId="37C52507"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352"/>
        <w:gridCol w:w="1272"/>
        <w:gridCol w:w="818"/>
        <w:gridCol w:w="1089"/>
        <w:gridCol w:w="3622"/>
      </w:tblGrid>
      <w:tr w:rsidR="007714B4" w:rsidRPr="007714B4" w14:paraId="5CC71950" w14:textId="77777777" w:rsidTr="007714B4">
        <w:tc>
          <w:tcPr>
            <w:tcW w:w="0" w:type="auto"/>
            <w:hideMark/>
          </w:tcPr>
          <w:p w14:paraId="320BAC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04E8AEE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D8B183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C2D6561"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4496FAE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F24406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06D31684" w14:textId="77777777" w:rsidTr="007714B4">
        <w:tc>
          <w:tcPr>
            <w:tcW w:w="0" w:type="auto"/>
            <w:hideMark/>
          </w:tcPr>
          <w:p w14:paraId="5D22FBEF" w14:textId="061FDC97"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2227F2E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719ED4D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5585A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5994E0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71ABA8" w14:textId="1FB8D0A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974541D" w14:textId="77777777" w:rsidTr="007714B4">
        <w:tc>
          <w:tcPr>
            <w:tcW w:w="0" w:type="auto"/>
            <w:hideMark/>
          </w:tcPr>
          <w:p w14:paraId="6B136831" w14:textId="77777777" w:rsidR="007714B4" w:rsidRPr="007714B4" w:rsidRDefault="007714B4" w:rsidP="007714B4">
            <w:pPr>
              <w:jc w:val="both"/>
              <w:rPr>
                <w:rFonts w:asciiTheme="minorHAnsi" w:hAnsiTheme="minorHAnsi" w:cstheme="minorHAnsi"/>
                <w:iCs/>
              </w:rPr>
            </w:pPr>
          </w:p>
        </w:tc>
        <w:tc>
          <w:tcPr>
            <w:tcW w:w="0" w:type="auto"/>
            <w:hideMark/>
          </w:tcPr>
          <w:p w14:paraId="629120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7493F76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B867C1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5434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3679CB2D" w14:textId="7E177DB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19139B">
              <w:rPr>
                <w:rFonts w:asciiTheme="minorHAnsi" w:hAnsiTheme="minorHAnsi" w:cstheme="minorHAnsi"/>
                <w:iCs/>
              </w:rPr>
              <w:t xml:space="preserve">o </w:t>
            </w:r>
            <w:r w:rsidRPr="007714B4">
              <w:rPr>
                <w:rFonts w:asciiTheme="minorHAnsi" w:hAnsiTheme="minorHAnsi" w:cstheme="minorHAnsi"/>
                <w:iCs/>
              </w:rPr>
              <w:t>del producto.</w:t>
            </w:r>
          </w:p>
        </w:tc>
      </w:tr>
      <w:tr w:rsidR="007714B4" w:rsidRPr="007714B4" w14:paraId="48EA6CA4" w14:textId="77777777" w:rsidTr="007714B4">
        <w:tc>
          <w:tcPr>
            <w:tcW w:w="0" w:type="auto"/>
            <w:hideMark/>
          </w:tcPr>
          <w:p w14:paraId="7ECBC368" w14:textId="77777777" w:rsidR="007714B4" w:rsidRPr="007714B4" w:rsidRDefault="007714B4" w:rsidP="007714B4">
            <w:pPr>
              <w:jc w:val="both"/>
              <w:rPr>
                <w:rFonts w:asciiTheme="minorHAnsi" w:hAnsiTheme="minorHAnsi" w:cstheme="minorHAnsi"/>
                <w:iCs/>
              </w:rPr>
            </w:pPr>
          </w:p>
        </w:tc>
        <w:tc>
          <w:tcPr>
            <w:tcW w:w="0" w:type="auto"/>
            <w:hideMark/>
          </w:tcPr>
          <w:p w14:paraId="6A147C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EEA772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73EA98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E9EF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6E90ED3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del producto.</w:t>
            </w:r>
          </w:p>
        </w:tc>
      </w:tr>
      <w:tr w:rsidR="007714B4" w:rsidRPr="007714B4" w14:paraId="2EAFF407" w14:textId="77777777" w:rsidTr="007714B4">
        <w:tc>
          <w:tcPr>
            <w:tcW w:w="0" w:type="auto"/>
            <w:hideMark/>
          </w:tcPr>
          <w:p w14:paraId="6456B900" w14:textId="77777777" w:rsidR="007714B4" w:rsidRPr="007714B4" w:rsidRDefault="007714B4" w:rsidP="007714B4">
            <w:pPr>
              <w:jc w:val="both"/>
              <w:rPr>
                <w:rFonts w:asciiTheme="minorHAnsi" w:hAnsiTheme="minorHAnsi" w:cstheme="minorHAnsi"/>
                <w:iCs/>
              </w:rPr>
            </w:pPr>
          </w:p>
        </w:tc>
        <w:tc>
          <w:tcPr>
            <w:tcW w:w="0" w:type="auto"/>
            <w:hideMark/>
          </w:tcPr>
          <w:p w14:paraId="6E0424A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NOMBRE_PRODUCTO</w:t>
            </w:r>
          </w:p>
        </w:tc>
        <w:tc>
          <w:tcPr>
            <w:tcW w:w="0" w:type="auto"/>
            <w:hideMark/>
          </w:tcPr>
          <w:p w14:paraId="2FFE9A2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556C4C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D088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7918277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del producto.</w:t>
            </w:r>
          </w:p>
        </w:tc>
      </w:tr>
      <w:tr w:rsidR="007714B4" w:rsidRPr="007714B4" w14:paraId="5C27F4D4" w14:textId="77777777" w:rsidTr="007714B4">
        <w:tc>
          <w:tcPr>
            <w:tcW w:w="0" w:type="auto"/>
            <w:hideMark/>
          </w:tcPr>
          <w:p w14:paraId="2F316FB5" w14:textId="77777777" w:rsidR="007714B4" w:rsidRPr="007714B4" w:rsidRDefault="007714B4" w:rsidP="007714B4">
            <w:pPr>
              <w:jc w:val="both"/>
              <w:rPr>
                <w:rFonts w:asciiTheme="minorHAnsi" w:hAnsiTheme="minorHAnsi" w:cstheme="minorHAnsi"/>
                <w:iCs/>
              </w:rPr>
            </w:pPr>
          </w:p>
        </w:tc>
        <w:tc>
          <w:tcPr>
            <w:tcW w:w="0" w:type="auto"/>
            <w:hideMark/>
          </w:tcPr>
          <w:p w14:paraId="1697515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46174CBE"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E7F75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C0837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23FFF0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CATEGORIA.</w:t>
            </w:r>
          </w:p>
        </w:tc>
      </w:tr>
      <w:tr w:rsidR="007714B4" w:rsidRPr="007714B4" w14:paraId="33D6307B" w14:textId="77777777" w:rsidTr="007714B4">
        <w:tc>
          <w:tcPr>
            <w:tcW w:w="0" w:type="auto"/>
            <w:hideMark/>
          </w:tcPr>
          <w:p w14:paraId="03E84CD3" w14:textId="77777777" w:rsidR="007714B4" w:rsidRPr="007714B4" w:rsidRDefault="007714B4" w:rsidP="007714B4">
            <w:pPr>
              <w:jc w:val="both"/>
              <w:rPr>
                <w:rFonts w:asciiTheme="minorHAnsi" w:hAnsiTheme="minorHAnsi" w:cstheme="minorHAnsi"/>
                <w:iCs/>
              </w:rPr>
            </w:pPr>
          </w:p>
        </w:tc>
        <w:tc>
          <w:tcPr>
            <w:tcW w:w="0" w:type="auto"/>
            <w:hideMark/>
          </w:tcPr>
          <w:p w14:paraId="01D7EC0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5386BD4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3184CD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48FB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8E7E8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UNIDAD_MEDIDA.</w:t>
            </w:r>
          </w:p>
        </w:tc>
      </w:tr>
      <w:tr w:rsidR="007714B4" w:rsidRPr="007714B4" w14:paraId="6DA83608" w14:textId="77777777" w:rsidTr="007714B4">
        <w:tc>
          <w:tcPr>
            <w:tcW w:w="0" w:type="auto"/>
            <w:hideMark/>
          </w:tcPr>
          <w:p w14:paraId="3B0EAD49" w14:textId="77777777" w:rsidR="007714B4" w:rsidRPr="007714B4" w:rsidRDefault="007714B4" w:rsidP="007714B4">
            <w:pPr>
              <w:jc w:val="both"/>
              <w:rPr>
                <w:rFonts w:asciiTheme="minorHAnsi" w:hAnsiTheme="minorHAnsi" w:cstheme="minorHAnsi"/>
                <w:iCs/>
              </w:rPr>
            </w:pPr>
          </w:p>
        </w:tc>
        <w:tc>
          <w:tcPr>
            <w:tcW w:w="0" w:type="auto"/>
            <w:hideMark/>
          </w:tcPr>
          <w:p w14:paraId="3D1A91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PAIS_ORIGEN</w:t>
            </w:r>
          </w:p>
        </w:tc>
        <w:tc>
          <w:tcPr>
            <w:tcW w:w="0" w:type="auto"/>
            <w:hideMark/>
          </w:tcPr>
          <w:p w14:paraId="3F56507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5A87C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18ACB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5EA7FD2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País de origen del producto.</w:t>
            </w:r>
          </w:p>
        </w:tc>
      </w:tr>
      <w:tr w:rsidR="007714B4" w:rsidRPr="007714B4" w14:paraId="40E2C145" w14:textId="77777777" w:rsidTr="007714B4">
        <w:tc>
          <w:tcPr>
            <w:tcW w:w="0" w:type="auto"/>
            <w:hideMark/>
          </w:tcPr>
          <w:p w14:paraId="692DC1D2" w14:textId="77777777" w:rsidR="007714B4" w:rsidRPr="007714B4" w:rsidRDefault="007714B4" w:rsidP="007714B4">
            <w:pPr>
              <w:jc w:val="both"/>
              <w:rPr>
                <w:rFonts w:asciiTheme="minorHAnsi" w:hAnsiTheme="minorHAnsi" w:cstheme="minorHAnsi"/>
                <w:iCs/>
              </w:rPr>
            </w:pPr>
          </w:p>
        </w:tc>
        <w:tc>
          <w:tcPr>
            <w:tcW w:w="0" w:type="auto"/>
            <w:hideMark/>
          </w:tcPr>
          <w:p w14:paraId="1B718B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STOCK</w:t>
            </w:r>
          </w:p>
        </w:tc>
        <w:tc>
          <w:tcPr>
            <w:tcW w:w="0" w:type="auto"/>
            <w:hideMark/>
          </w:tcPr>
          <w:p w14:paraId="6DF9E60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6FAB1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7A7EFB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4858240" w14:textId="0882DA57" w:rsidR="007714B4" w:rsidRPr="007714B4" w:rsidRDefault="00F349A5" w:rsidP="007714B4">
            <w:pPr>
              <w:jc w:val="both"/>
              <w:rPr>
                <w:rFonts w:asciiTheme="minorHAnsi" w:hAnsiTheme="minorHAnsi" w:cstheme="minorHAnsi"/>
                <w:iCs/>
              </w:rPr>
            </w:pPr>
            <w:r>
              <w:rPr>
                <w:rFonts w:asciiTheme="minorHAnsi" w:hAnsiTheme="minorHAnsi" w:cstheme="minorHAnsi"/>
                <w:iCs/>
              </w:rPr>
              <w:t>Stock del producto</w:t>
            </w:r>
          </w:p>
        </w:tc>
      </w:tr>
      <w:tr w:rsidR="007714B4" w:rsidRPr="007714B4" w14:paraId="1F0900B0" w14:textId="77777777" w:rsidTr="007714B4">
        <w:tc>
          <w:tcPr>
            <w:tcW w:w="0" w:type="auto"/>
            <w:hideMark/>
          </w:tcPr>
          <w:p w14:paraId="561D3CD2" w14:textId="77777777" w:rsidR="007714B4" w:rsidRPr="007714B4" w:rsidRDefault="007714B4" w:rsidP="007714B4">
            <w:pPr>
              <w:jc w:val="both"/>
              <w:rPr>
                <w:rFonts w:asciiTheme="minorHAnsi" w:hAnsiTheme="minorHAnsi" w:cstheme="minorHAnsi"/>
                <w:iCs/>
              </w:rPr>
            </w:pPr>
          </w:p>
        </w:tc>
        <w:tc>
          <w:tcPr>
            <w:tcW w:w="0" w:type="auto"/>
            <w:hideMark/>
          </w:tcPr>
          <w:p w14:paraId="3AB32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PRECIO_COMPRA</w:t>
            </w:r>
          </w:p>
        </w:tc>
        <w:tc>
          <w:tcPr>
            <w:tcW w:w="0" w:type="auto"/>
            <w:hideMark/>
          </w:tcPr>
          <w:p w14:paraId="06BCB0F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0FDD92E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25970F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C4FDE1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compra del producto, valor por defecto es 0.</w:t>
            </w:r>
          </w:p>
        </w:tc>
      </w:tr>
      <w:tr w:rsidR="007714B4" w:rsidRPr="007714B4" w14:paraId="6A75B610" w14:textId="77777777" w:rsidTr="007714B4">
        <w:tc>
          <w:tcPr>
            <w:tcW w:w="0" w:type="auto"/>
            <w:hideMark/>
          </w:tcPr>
          <w:p w14:paraId="376C270C" w14:textId="77777777" w:rsidR="007714B4" w:rsidRPr="007714B4" w:rsidRDefault="007714B4" w:rsidP="007714B4">
            <w:pPr>
              <w:jc w:val="both"/>
              <w:rPr>
                <w:rFonts w:asciiTheme="minorHAnsi" w:hAnsiTheme="minorHAnsi" w:cstheme="minorHAnsi"/>
                <w:iCs/>
              </w:rPr>
            </w:pPr>
          </w:p>
        </w:tc>
        <w:tc>
          <w:tcPr>
            <w:tcW w:w="0" w:type="auto"/>
            <w:hideMark/>
          </w:tcPr>
          <w:p w14:paraId="4B22B9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PRECIO_VENTA</w:t>
            </w:r>
          </w:p>
        </w:tc>
        <w:tc>
          <w:tcPr>
            <w:tcW w:w="0" w:type="auto"/>
            <w:hideMark/>
          </w:tcPr>
          <w:p w14:paraId="0E2B6C7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32EC81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3C38E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603F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venta del producto, valor por defecto es 0.</w:t>
            </w:r>
          </w:p>
        </w:tc>
      </w:tr>
      <w:tr w:rsidR="007714B4" w:rsidRPr="007714B4" w14:paraId="6ED24D96" w14:textId="77777777" w:rsidTr="007714B4">
        <w:tc>
          <w:tcPr>
            <w:tcW w:w="0" w:type="auto"/>
            <w:hideMark/>
          </w:tcPr>
          <w:p w14:paraId="40D674F4" w14:textId="77777777" w:rsidR="007714B4" w:rsidRPr="007714B4" w:rsidRDefault="007714B4" w:rsidP="007714B4">
            <w:pPr>
              <w:jc w:val="both"/>
              <w:rPr>
                <w:rFonts w:asciiTheme="minorHAnsi" w:hAnsiTheme="minorHAnsi" w:cstheme="minorHAnsi"/>
                <w:iCs/>
              </w:rPr>
            </w:pPr>
          </w:p>
        </w:tc>
        <w:tc>
          <w:tcPr>
            <w:tcW w:w="0" w:type="auto"/>
            <w:hideMark/>
          </w:tcPr>
          <w:p w14:paraId="7E5199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1B6C03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9E1F6E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CCA98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3549483" w14:textId="5BFBB69F" w:rsidR="007714B4" w:rsidRPr="007714B4" w:rsidRDefault="0019139B" w:rsidP="007714B4">
            <w:pPr>
              <w:jc w:val="both"/>
              <w:rPr>
                <w:rFonts w:asciiTheme="minorHAnsi" w:hAnsiTheme="minorHAnsi" w:cstheme="minorHAnsi"/>
                <w:iCs/>
              </w:rPr>
            </w:pPr>
            <w:r>
              <w:rPr>
                <w:rFonts w:asciiTheme="minorHAnsi" w:hAnsiTheme="minorHAnsi" w:cstheme="minorHAnsi"/>
                <w:iCs/>
              </w:rPr>
              <w:t>Estado activo/no activo del producto</w:t>
            </w:r>
          </w:p>
        </w:tc>
      </w:tr>
    </w:tbl>
    <w:p w14:paraId="63F23223" w14:textId="77777777" w:rsidR="000B2C32" w:rsidRPr="00371CEB" w:rsidRDefault="000B2C32" w:rsidP="00D01F3D">
      <w:pPr>
        <w:jc w:val="both"/>
        <w:rPr>
          <w:rFonts w:asciiTheme="minorHAnsi" w:hAnsiTheme="minorHAnsi" w:cstheme="minorHAnsi"/>
          <w:i/>
          <w:color w:val="0000FF"/>
        </w:rPr>
      </w:pPr>
    </w:p>
    <w:p w14:paraId="1DB65838" w14:textId="7E7BDE9B"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CATEGORIA</w:t>
      </w:r>
    </w:p>
    <w:p w14:paraId="7F5A1BC3"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996"/>
        <w:gridCol w:w="1104"/>
        <w:gridCol w:w="968"/>
        <w:gridCol w:w="1089"/>
        <w:gridCol w:w="3996"/>
      </w:tblGrid>
      <w:tr w:rsidR="007714B4" w:rsidRPr="007714B4" w14:paraId="20DE0518" w14:textId="77777777" w:rsidTr="007714B4">
        <w:tc>
          <w:tcPr>
            <w:tcW w:w="0" w:type="auto"/>
            <w:hideMark/>
          </w:tcPr>
          <w:p w14:paraId="7763209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0E69FF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1A94AA6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545A87DD"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01AFD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167EFDDF"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6A9CAF24" w14:textId="77777777" w:rsidTr="007714B4">
        <w:tc>
          <w:tcPr>
            <w:tcW w:w="0" w:type="auto"/>
            <w:hideMark/>
          </w:tcPr>
          <w:p w14:paraId="00761C3A" w14:textId="21F99809"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4E257A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0EDA028F"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CA0D6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4E1E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D0597C8" w14:textId="53DA83F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C2D7621" w14:textId="77777777" w:rsidTr="007714B4">
        <w:tc>
          <w:tcPr>
            <w:tcW w:w="0" w:type="auto"/>
            <w:hideMark/>
          </w:tcPr>
          <w:p w14:paraId="17F7EFF7" w14:textId="77777777" w:rsidR="007714B4" w:rsidRPr="007714B4" w:rsidRDefault="007714B4" w:rsidP="007714B4">
            <w:pPr>
              <w:jc w:val="both"/>
              <w:rPr>
                <w:rFonts w:asciiTheme="minorHAnsi" w:hAnsiTheme="minorHAnsi" w:cstheme="minorHAnsi"/>
                <w:iCs/>
              </w:rPr>
            </w:pPr>
          </w:p>
        </w:tc>
        <w:tc>
          <w:tcPr>
            <w:tcW w:w="0" w:type="auto"/>
            <w:hideMark/>
          </w:tcPr>
          <w:p w14:paraId="1DBDA23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F03BB8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D3E8E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3ED97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CDAAD0C" w14:textId="281E8B8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o</w:t>
            </w:r>
            <w:r w:rsidRPr="007714B4">
              <w:rPr>
                <w:rFonts w:asciiTheme="minorHAnsi" w:hAnsiTheme="minorHAnsi" w:cstheme="minorHAnsi"/>
                <w:iCs/>
              </w:rPr>
              <w:t xml:space="preserve"> de la categoría.</w:t>
            </w:r>
          </w:p>
        </w:tc>
      </w:tr>
      <w:tr w:rsidR="007714B4" w:rsidRPr="007714B4" w14:paraId="2D0AB82C" w14:textId="77777777" w:rsidTr="007714B4">
        <w:tc>
          <w:tcPr>
            <w:tcW w:w="0" w:type="auto"/>
            <w:hideMark/>
          </w:tcPr>
          <w:p w14:paraId="7719C8D8" w14:textId="77777777" w:rsidR="007714B4" w:rsidRPr="007714B4" w:rsidRDefault="007714B4" w:rsidP="007714B4">
            <w:pPr>
              <w:jc w:val="both"/>
              <w:rPr>
                <w:rFonts w:asciiTheme="minorHAnsi" w:hAnsiTheme="minorHAnsi" w:cstheme="minorHAnsi"/>
                <w:iCs/>
              </w:rPr>
            </w:pPr>
          </w:p>
        </w:tc>
        <w:tc>
          <w:tcPr>
            <w:tcW w:w="0" w:type="auto"/>
            <w:hideMark/>
          </w:tcPr>
          <w:p w14:paraId="333B063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A6A870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63CA2A7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DCB45A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5A3B39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categoría.</w:t>
            </w:r>
          </w:p>
        </w:tc>
      </w:tr>
      <w:tr w:rsidR="007714B4" w:rsidRPr="007714B4" w14:paraId="40A83ABA" w14:textId="77777777" w:rsidTr="007714B4">
        <w:tc>
          <w:tcPr>
            <w:tcW w:w="0" w:type="auto"/>
            <w:hideMark/>
          </w:tcPr>
          <w:p w14:paraId="0F483107" w14:textId="77777777" w:rsidR="007714B4" w:rsidRPr="007714B4" w:rsidRDefault="007714B4" w:rsidP="007714B4">
            <w:pPr>
              <w:jc w:val="both"/>
              <w:rPr>
                <w:rFonts w:asciiTheme="minorHAnsi" w:hAnsiTheme="minorHAnsi" w:cstheme="minorHAnsi"/>
                <w:iCs/>
              </w:rPr>
            </w:pPr>
          </w:p>
        </w:tc>
        <w:tc>
          <w:tcPr>
            <w:tcW w:w="0" w:type="auto"/>
            <w:hideMark/>
          </w:tcPr>
          <w:p w14:paraId="5F8D802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527960B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580D1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F601D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DB0BF50" w14:textId="198A1723" w:rsidR="007714B4" w:rsidRPr="007714B4" w:rsidRDefault="00BA66F3" w:rsidP="007714B4">
            <w:pPr>
              <w:jc w:val="both"/>
              <w:rPr>
                <w:rFonts w:asciiTheme="minorHAnsi" w:hAnsiTheme="minorHAnsi" w:cstheme="minorHAnsi"/>
                <w:iCs/>
              </w:rPr>
            </w:pPr>
            <w:r>
              <w:rPr>
                <w:rFonts w:asciiTheme="minorHAnsi" w:hAnsiTheme="minorHAnsi" w:cstheme="minorHAnsi"/>
                <w:iCs/>
              </w:rPr>
              <w:t xml:space="preserve">Estado activo/no activo de la categoría </w:t>
            </w:r>
          </w:p>
        </w:tc>
      </w:tr>
      <w:tr w:rsidR="007714B4" w:rsidRPr="007714B4" w14:paraId="3DC7A482" w14:textId="77777777" w:rsidTr="007714B4">
        <w:tc>
          <w:tcPr>
            <w:tcW w:w="0" w:type="auto"/>
            <w:hideMark/>
          </w:tcPr>
          <w:p w14:paraId="10E1C32C" w14:textId="77777777" w:rsidR="007714B4" w:rsidRPr="007714B4" w:rsidRDefault="007714B4" w:rsidP="007714B4">
            <w:pPr>
              <w:jc w:val="both"/>
              <w:rPr>
                <w:rFonts w:asciiTheme="minorHAnsi" w:hAnsiTheme="minorHAnsi" w:cstheme="minorHAnsi"/>
                <w:iCs/>
              </w:rPr>
            </w:pPr>
          </w:p>
        </w:tc>
        <w:tc>
          <w:tcPr>
            <w:tcW w:w="0" w:type="auto"/>
            <w:hideMark/>
          </w:tcPr>
          <w:p w14:paraId="40091B0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385F475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A40C6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20613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1E33A181" w14:textId="79D4FEAB"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w:t>
            </w:r>
            <w:proofErr w:type="spellStart"/>
            <w:r w:rsidR="00BA66F3">
              <w:rPr>
                <w:rFonts w:asciiTheme="minorHAnsi" w:hAnsiTheme="minorHAnsi" w:cstheme="minorHAnsi"/>
                <w:iCs/>
              </w:rPr>
              <w:t>creacion</w:t>
            </w:r>
            <w:proofErr w:type="spellEnd"/>
            <w:r w:rsidR="00BA66F3">
              <w:rPr>
                <w:rFonts w:asciiTheme="minorHAnsi" w:hAnsiTheme="minorHAnsi" w:cstheme="minorHAnsi"/>
                <w:iCs/>
              </w:rPr>
              <w:t xml:space="preserve"> automática de la categoría </w:t>
            </w:r>
          </w:p>
        </w:tc>
      </w:tr>
    </w:tbl>
    <w:p w14:paraId="46C5602F" w14:textId="44AE8C41" w:rsidR="006D6A0A" w:rsidRDefault="006D6A0A" w:rsidP="006D6A0A">
      <w:pPr>
        <w:jc w:val="both"/>
        <w:rPr>
          <w:rFonts w:asciiTheme="minorHAnsi" w:hAnsiTheme="minorHAnsi" w:cstheme="minorHAnsi"/>
          <w:iCs/>
        </w:rPr>
      </w:pPr>
    </w:p>
    <w:p w14:paraId="67358D88" w14:textId="77777777" w:rsidR="00BA66F3" w:rsidRDefault="00BA66F3" w:rsidP="006D6A0A">
      <w:pPr>
        <w:jc w:val="both"/>
        <w:rPr>
          <w:rFonts w:asciiTheme="minorHAnsi" w:hAnsiTheme="minorHAnsi" w:cstheme="minorHAnsi"/>
          <w:iCs/>
        </w:rPr>
      </w:pPr>
    </w:p>
    <w:p w14:paraId="2FE6234F" w14:textId="77777777" w:rsidR="00BA66F3" w:rsidRDefault="00BA66F3" w:rsidP="006D6A0A">
      <w:pPr>
        <w:jc w:val="both"/>
        <w:rPr>
          <w:rFonts w:asciiTheme="minorHAnsi" w:hAnsiTheme="minorHAnsi" w:cstheme="minorHAnsi"/>
          <w:iCs/>
        </w:rPr>
      </w:pPr>
    </w:p>
    <w:p w14:paraId="3E7FA245" w14:textId="77777777" w:rsidR="00BA66F3" w:rsidRDefault="00BA66F3" w:rsidP="006D6A0A">
      <w:pPr>
        <w:jc w:val="both"/>
        <w:rPr>
          <w:rFonts w:asciiTheme="minorHAnsi" w:hAnsiTheme="minorHAnsi" w:cstheme="minorHAnsi"/>
          <w:iCs/>
        </w:rPr>
      </w:pPr>
    </w:p>
    <w:p w14:paraId="0DF6BEAE" w14:textId="77777777" w:rsidR="00BA66F3" w:rsidRDefault="00BA66F3" w:rsidP="006D6A0A">
      <w:pPr>
        <w:jc w:val="both"/>
        <w:rPr>
          <w:rFonts w:asciiTheme="minorHAnsi" w:hAnsiTheme="minorHAnsi" w:cstheme="minorHAnsi"/>
          <w:iCs/>
        </w:rPr>
      </w:pPr>
    </w:p>
    <w:p w14:paraId="1FEF6797" w14:textId="77777777" w:rsidR="00BA66F3" w:rsidRDefault="00BA66F3" w:rsidP="006D6A0A">
      <w:pPr>
        <w:jc w:val="both"/>
        <w:rPr>
          <w:rFonts w:asciiTheme="minorHAnsi" w:hAnsiTheme="minorHAnsi" w:cstheme="minorHAnsi"/>
          <w:iCs/>
        </w:rPr>
      </w:pPr>
    </w:p>
    <w:p w14:paraId="62BFD6A6" w14:textId="77777777" w:rsidR="00BA66F3" w:rsidRDefault="00BA66F3" w:rsidP="006D6A0A">
      <w:pPr>
        <w:jc w:val="both"/>
        <w:rPr>
          <w:rFonts w:asciiTheme="minorHAnsi" w:hAnsiTheme="minorHAnsi" w:cstheme="minorHAnsi"/>
          <w:iCs/>
        </w:rPr>
      </w:pPr>
    </w:p>
    <w:p w14:paraId="68B48A6F" w14:textId="77777777" w:rsidR="00BA66F3" w:rsidRDefault="00BA66F3" w:rsidP="006D6A0A">
      <w:pPr>
        <w:jc w:val="both"/>
        <w:rPr>
          <w:rFonts w:asciiTheme="minorHAnsi" w:hAnsiTheme="minorHAnsi" w:cstheme="minorHAnsi"/>
          <w:iCs/>
        </w:rPr>
      </w:pPr>
    </w:p>
    <w:p w14:paraId="4DECDF3C" w14:textId="77777777" w:rsidR="00BA66F3" w:rsidRDefault="00BA66F3" w:rsidP="006D6A0A">
      <w:pPr>
        <w:jc w:val="both"/>
        <w:rPr>
          <w:rFonts w:asciiTheme="minorHAnsi" w:hAnsiTheme="minorHAnsi" w:cstheme="minorHAnsi"/>
          <w:iCs/>
        </w:rPr>
      </w:pPr>
    </w:p>
    <w:p w14:paraId="22965A21" w14:textId="77777777" w:rsidR="00BA66F3" w:rsidRDefault="00BA66F3" w:rsidP="006D6A0A">
      <w:pPr>
        <w:jc w:val="both"/>
        <w:rPr>
          <w:rFonts w:asciiTheme="minorHAnsi" w:hAnsiTheme="minorHAnsi" w:cstheme="minorHAnsi"/>
          <w:iCs/>
        </w:rPr>
      </w:pPr>
    </w:p>
    <w:p w14:paraId="5DFCFC78" w14:textId="77777777" w:rsidR="00BA66F3" w:rsidRDefault="00BA66F3" w:rsidP="006D6A0A">
      <w:pPr>
        <w:jc w:val="both"/>
        <w:rPr>
          <w:rFonts w:asciiTheme="minorHAnsi" w:hAnsiTheme="minorHAnsi" w:cstheme="minorHAnsi"/>
          <w:iCs/>
        </w:rPr>
      </w:pPr>
    </w:p>
    <w:p w14:paraId="215A1171" w14:textId="77777777" w:rsidR="00BA66F3" w:rsidRDefault="00BA66F3" w:rsidP="006D6A0A">
      <w:pPr>
        <w:jc w:val="both"/>
        <w:rPr>
          <w:rFonts w:asciiTheme="minorHAnsi" w:hAnsiTheme="minorHAnsi" w:cstheme="minorHAnsi"/>
          <w:iCs/>
        </w:rPr>
      </w:pPr>
    </w:p>
    <w:p w14:paraId="3CAD4C3E" w14:textId="77777777" w:rsidR="00BA66F3" w:rsidRDefault="00BA66F3" w:rsidP="006D6A0A">
      <w:pPr>
        <w:jc w:val="both"/>
        <w:rPr>
          <w:rFonts w:asciiTheme="minorHAnsi" w:hAnsiTheme="minorHAnsi" w:cstheme="minorHAnsi"/>
          <w:iCs/>
        </w:rPr>
      </w:pPr>
    </w:p>
    <w:p w14:paraId="060371F1" w14:textId="77777777" w:rsidR="00BA66F3" w:rsidRPr="006D6A0A" w:rsidRDefault="00BA66F3" w:rsidP="006D6A0A">
      <w:pPr>
        <w:jc w:val="both"/>
        <w:rPr>
          <w:rFonts w:asciiTheme="minorHAnsi" w:hAnsiTheme="minorHAnsi" w:cstheme="minorHAnsi"/>
          <w:iCs/>
        </w:rPr>
      </w:pPr>
    </w:p>
    <w:p w14:paraId="6D1E617D" w14:textId="69F8E8D7"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UNIDAD_MEDIDA</w:t>
      </w:r>
    </w:p>
    <w:p w14:paraId="1B022E2A"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284"/>
        <w:gridCol w:w="1104"/>
        <w:gridCol w:w="893"/>
        <w:gridCol w:w="1089"/>
        <w:gridCol w:w="3783"/>
      </w:tblGrid>
      <w:tr w:rsidR="007714B4" w:rsidRPr="00371CEB" w14:paraId="7A6F68B7" w14:textId="77777777" w:rsidTr="007714B4">
        <w:tc>
          <w:tcPr>
            <w:tcW w:w="0" w:type="auto"/>
            <w:hideMark/>
          </w:tcPr>
          <w:p w14:paraId="418EDC9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20B161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FE8D5E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3262FCB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1A861E1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263C82B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371CEB" w14:paraId="0B641EAC" w14:textId="77777777" w:rsidTr="007714B4">
        <w:tc>
          <w:tcPr>
            <w:tcW w:w="0" w:type="auto"/>
            <w:hideMark/>
          </w:tcPr>
          <w:p w14:paraId="1F112433" w14:textId="71A1EC13"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6FA68BC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634CFD3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B9A78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00BB5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C386AC0" w14:textId="4D803DBF"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371CEB" w14:paraId="3AA12FCB" w14:textId="77777777" w:rsidTr="007714B4">
        <w:tc>
          <w:tcPr>
            <w:tcW w:w="0" w:type="auto"/>
            <w:hideMark/>
          </w:tcPr>
          <w:p w14:paraId="1AF95493" w14:textId="77777777" w:rsidR="007714B4" w:rsidRPr="007714B4" w:rsidRDefault="007714B4" w:rsidP="007714B4">
            <w:pPr>
              <w:jc w:val="both"/>
              <w:rPr>
                <w:rFonts w:asciiTheme="minorHAnsi" w:hAnsiTheme="minorHAnsi" w:cstheme="minorHAnsi"/>
                <w:iCs/>
              </w:rPr>
            </w:pPr>
          </w:p>
        </w:tc>
        <w:tc>
          <w:tcPr>
            <w:tcW w:w="0" w:type="auto"/>
            <w:hideMark/>
          </w:tcPr>
          <w:p w14:paraId="6A2E45B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C34A3A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A76AC9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5C7C07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B2EB9F8" w14:textId="4BCDB9E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Código de la unidad de medida.</w:t>
            </w:r>
          </w:p>
        </w:tc>
      </w:tr>
      <w:tr w:rsidR="007714B4" w:rsidRPr="00371CEB" w14:paraId="57A23BD6" w14:textId="77777777" w:rsidTr="007714B4">
        <w:tc>
          <w:tcPr>
            <w:tcW w:w="0" w:type="auto"/>
            <w:hideMark/>
          </w:tcPr>
          <w:p w14:paraId="54B34A46" w14:textId="77777777" w:rsidR="007714B4" w:rsidRPr="007714B4" w:rsidRDefault="007714B4" w:rsidP="007714B4">
            <w:pPr>
              <w:jc w:val="both"/>
              <w:rPr>
                <w:rFonts w:asciiTheme="minorHAnsi" w:hAnsiTheme="minorHAnsi" w:cstheme="minorHAnsi"/>
                <w:iCs/>
              </w:rPr>
            </w:pPr>
          </w:p>
        </w:tc>
        <w:tc>
          <w:tcPr>
            <w:tcW w:w="0" w:type="auto"/>
            <w:hideMark/>
          </w:tcPr>
          <w:p w14:paraId="7D353CD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E6CD787"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30954FF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B290B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20AAE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unidad de medida.</w:t>
            </w:r>
          </w:p>
        </w:tc>
      </w:tr>
      <w:tr w:rsidR="007714B4" w:rsidRPr="00371CEB" w14:paraId="264B698F" w14:textId="77777777" w:rsidTr="007714B4">
        <w:tc>
          <w:tcPr>
            <w:tcW w:w="0" w:type="auto"/>
            <w:hideMark/>
          </w:tcPr>
          <w:p w14:paraId="05DE7615" w14:textId="77777777" w:rsidR="007714B4" w:rsidRPr="007714B4" w:rsidRDefault="007714B4" w:rsidP="007714B4">
            <w:pPr>
              <w:jc w:val="both"/>
              <w:rPr>
                <w:rFonts w:asciiTheme="minorHAnsi" w:hAnsiTheme="minorHAnsi" w:cstheme="minorHAnsi"/>
                <w:iCs/>
              </w:rPr>
            </w:pPr>
          </w:p>
        </w:tc>
        <w:tc>
          <w:tcPr>
            <w:tcW w:w="0" w:type="auto"/>
            <w:hideMark/>
          </w:tcPr>
          <w:p w14:paraId="4264C8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SIMBOLO</w:t>
            </w:r>
          </w:p>
        </w:tc>
        <w:tc>
          <w:tcPr>
            <w:tcW w:w="0" w:type="auto"/>
            <w:hideMark/>
          </w:tcPr>
          <w:p w14:paraId="2F667A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097F62E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702F5C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79B27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Símbolo que representa la unidad de medida.</w:t>
            </w:r>
          </w:p>
        </w:tc>
      </w:tr>
      <w:tr w:rsidR="007714B4" w:rsidRPr="00371CEB" w14:paraId="4287D1E4" w14:textId="77777777" w:rsidTr="007714B4">
        <w:tc>
          <w:tcPr>
            <w:tcW w:w="0" w:type="auto"/>
            <w:hideMark/>
          </w:tcPr>
          <w:p w14:paraId="361D5D47" w14:textId="77777777" w:rsidR="007714B4" w:rsidRPr="007714B4" w:rsidRDefault="007714B4" w:rsidP="007714B4">
            <w:pPr>
              <w:jc w:val="both"/>
              <w:rPr>
                <w:rFonts w:asciiTheme="minorHAnsi" w:hAnsiTheme="minorHAnsi" w:cstheme="minorHAnsi"/>
                <w:iCs/>
              </w:rPr>
            </w:pPr>
          </w:p>
        </w:tc>
        <w:tc>
          <w:tcPr>
            <w:tcW w:w="0" w:type="auto"/>
            <w:hideMark/>
          </w:tcPr>
          <w:p w14:paraId="1F904D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7E067A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5987519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75140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31CCA40" w14:textId="4C376258"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unidad de medida</w:t>
            </w:r>
          </w:p>
        </w:tc>
      </w:tr>
      <w:tr w:rsidR="007714B4" w:rsidRPr="00371CEB" w14:paraId="495EA00B" w14:textId="77777777" w:rsidTr="007714B4">
        <w:tc>
          <w:tcPr>
            <w:tcW w:w="0" w:type="auto"/>
            <w:hideMark/>
          </w:tcPr>
          <w:p w14:paraId="6F8BED18" w14:textId="77777777" w:rsidR="007714B4" w:rsidRPr="007714B4" w:rsidRDefault="007714B4" w:rsidP="007714B4">
            <w:pPr>
              <w:jc w:val="both"/>
              <w:rPr>
                <w:rFonts w:asciiTheme="minorHAnsi" w:hAnsiTheme="minorHAnsi" w:cstheme="minorHAnsi"/>
                <w:iCs/>
              </w:rPr>
            </w:pPr>
          </w:p>
        </w:tc>
        <w:tc>
          <w:tcPr>
            <w:tcW w:w="0" w:type="auto"/>
            <w:hideMark/>
          </w:tcPr>
          <w:p w14:paraId="6613A6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1AEE4FE2"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437B4F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A380A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78CA339" w14:textId="1443A24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unidad de medida</w:t>
            </w:r>
          </w:p>
        </w:tc>
      </w:tr>
    </w:tbl>
    <w:p w14:paraId="4609E3FF" w14:textId="77777777" w:rsidR="000B2C32" w:rsidRPr="00371CEB" w:rsidRDefault="000B2C32" w:rsidP="00D01F3D">
      <w:pPr>
        <w:jc w:val="both"/>
        <w:rPr>
          <w:rFonts w:asciiTheme="minorHAnsi" w:hAnsiTheme="minorHAnsi" w:cstheme="minorHAnsi"/>
          <w:i/>
          <w:color w:val="0000FF"/>
        </w:rPr>
      </w:pPr>
    </w:p>
    <w:p w14:paraId="1B7DFD0C" w14:textId="2D6173C6" w:rsidR="007714B4" w:rsidRDefault="009E7141" w:rsidP="007714B4">
      <w:pPr>
        <w:jc w:val="both"/>
        <w:rPr>
          <w:rFonts w:asciiTheme="minorHAnsi" w:hAnsiTheme="minorHAnsi" w:cstheme="minorHAnsi"/>
          <w:b/>
          <w:bCs/>
          <w:iCs/>
        </w:rPr>
      </w:pPr>
      <w:r w:rsidRPr="009E7141">
        <w:rPr>
          <w:rFonts w:asciiTheme="minorHAnsi" w:hAnsiTheme="minorHAnsi" w:cstheme="minorHAnsi"/>
          <w:b/>
          <w:bCs/>
          <w:iCs/>
        </w:rPr>
        <w:t>Tabla OFERTA</w:t>
      </w:r>
    </w:p>
    <w:p w14:paraId="1AFFC5FB"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006"/>
        <w:gridCol w:w="1373"/>
        <w:gridCol w:w="881"/>
        <w:gridCol w:w="1089"/>
        <w:gridCol w:w="3804"/>
      </w:tblGrid>
      <w:tr w:rsidR="007714B4" w:rsidRPr="007714B4" w14:paraId="098096B7" w14:textId="77777777" w:rsidTr="007714B4">
        <w:tc>
          <w:tcPr>
            <w:tcW w:w="0" w:type="auto"/>
            <w:hideMark/>
          </w:tcPr>
          <w:p w14:paraId="4B61790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756C8F7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0C9334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21C123A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098196FC"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4B8A08C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5F6DE7D3" w14:textId="77777777" w:rsidTr="007714B4">
        <w:tc>
          <w:tcPr>
            <w:tcW w:w="0" w:type="auto"/>
            <w:hideMark/>
          </w:tcPr>
          <w:p w14:paraId="25228FB9" w14:textId="6443EB1E"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39F06A4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ID_OFERTA</w:t>
            </w:r>
          </w:p>
        </w:tc>
        <w:tc>
          <w:tcPr>
            <w:tcW w:w="0" w:type="auto"/>
            <w:hideMark/>
          </w:tcPr>
          <w:p w14:paraId="5728DC0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58D32D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4E4FE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0008749A" w14:textId="0A4CF6B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07F69656" w14:textId="77777777" w:rsidTr="007714B4">
        <w:tc>
          <w:tcPr>
            <w:tcW w:w="0" w:type="auto"/>
            <w:hideMark/>
          </w:tcPr>
          <w:p w14:paraId="1663661E" w14:textId="77777777" w:rsidR="007714B4" w:rsidRPr="007714B4" w:rsidRDefault="007714B4" w:rsidP="007714B4">
            <w:pPr>
              <w:jc w:val="both"/>
              <w:rPr>
                <w:rFonts w:asciiTheme="minorHAnsi" w:hAnsiTheme="minorHAnsi" w:cstheme="minorHAnsi"/>
                <w:iCs/>
              </w:rPr>
            </w:pPr>
          </w:p>
        </w:tc>
        <w:tc>
          <w:tcPr>
            <w:tcW w:w="0" w:type="auto"/>
            <w:hideMark/>
          </w:tcPr>
          <w:p w14:paraId="7E51538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10FF537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2E30DC6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384712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AF4AF52" w14:textId="7727B97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 xml:space="preserve">o </w:t>
            </w:r>
            <w:r w:rsidRPr="007714B4">
              <w:rPr>
                <w:rFonts w:asciiTheme="minorHAnsi" w:hAnsiTheme="minorHAnsi" w:cstheme="minorHAnsi"/>
                <w:iCs/>
              </w:rPr>
              <w:t>de la oferta.</w:t>
            </w:r>
          </w:p>
        </w:tc>
      </w:tr>
      <w:tr w:rsidR="007714B4" w:rsidRPr="007714B4" w14:paraId="60F105F5" w14:textId="77777777" w:rsidTr="007714B4">
        <w:tc>
          <w:tcPr>
            <w:tcW w:w="0" w:type="auto"/>
            <w:hideMark/>
          </w:tcPr>
          <w:p w14:paraId="19F227E7" w14:textId="77777777" w:rsidR="007714B4" w:rsidRPr="007714B4" w:rsidRDefault="007714B4" w:rsidP="007714B4">
            <w:pPr>
              <w:jc w:val="both"/>
              <w:rPr>
                <w:rFonts w:asciiTheme="minorHAnsi" w:hAnsiTheme="minorHAnsi" w:cstheme="minorHAnsi"/>
                <w:iCs/>
              </w:rPr>
            </w:pPr>
          </w:p>
        </w:tc>
        <w:tc>
          <w:tcPr>
            <w:tcW w:w="0" w:type="auto"/>
            <w:hideMark/>
          </w:tcPr>
          <w:p w14:paraId="79F1876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NOMBRE_OFERTA</w:t>
            </w:r>
          </w:p>
        </w:tc>
        <w:tc>
          <w:tcPr>
            <w:tcW w:w="0" w:type="auto"/>
            <w:hideMark/>
          </w:tcPr>
          <w:p w14:paraId="41E48D5A"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780F972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277F4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4B49954A" w14:textId="02464DE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 la oferta.</w:t>
            </w:r>
          </w:p>
        </w:tc>
      </w:tr>
      <w:tr w:rsidR="007714B4" w:rsidRPr="007714B4" w14:paraId="2711ABA8" w14:textId="77777777" w:rsidTr="007714B4">
        <w:tc>
          <w:tcPr>
            <w:tcW w:w="0" w:type="auto"/>
            <w:hideMark/>
          </w:tcPr>
          <w:p w14:paraId="197E6C30" w14:textId="77777777" w:rsidR="007714B4" w:rsidRPr="007714B4" w:rsidRDefault="007714B4" w:rsidP="007714B4">
            <w:pPr>
              <w:jc w:val="both"/>
              <w:rPr>
                <w:rFonts w:asciiTheme="minorHAnsi" w:hAnsiTheme="minorHAnsi" w:cstheme="minorHAnsi"/>
                <w:iCs/>
              </w:rPr>
            </w:pPr>
          </w:p>
        </w:tc>
        <w:tc>
          <w:tcPr>
            <w:tcW w:w="0" w:type="auto"/>
            <w:hideMark/>
          </w:tcPr>
          <w:p w14:paraId="22091B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5268EC6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E4120C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439430F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7273B1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61F6DC8C" w14:textId="77777777" w:rsidTr="007714B4">
        <w:tc>
          <w:tcPr>
            <w:tcW w:w="0" w:type="auto"/>
            <w:hideMark/>
          </w:tcPr>
          <w:p w14:paraId="6BF31383" w14:textId="77777777" w:rsidR="007714B4" w:rsidRPr="007714B4" w:rsidRDefault="007714B4" w:rsidP="007714B4">
            <w:pPr>
              <w:jc w:val="both"/>
              <w:rPr>
                <w:rFonts w:asciiTheme="minorHAnsi" w:hAnsiTheme="minorHAnsi" w:cstheme="minorHAnsi"/>
                <w:iCs/>
              </w:rPr>
            </w:pPr>
          </w:p>
        </w:tc>
        <w:tc>
          <w:tcPr>
            <w:tcW w:w="0" w:type="auto"/>
            <w:hideMark/>
          </w:tcPr>
          <w:p w14:paraId="67406D5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DB094D4"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A4A4F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FCB3F3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250</w:t>
            </w:r>
          </w:p>
        </w:tc>
        <w:tc>
          <w:tcPr>
            <w:tcW w:w="0" w:type="auto"/>
            <w:hideMark/>
          </w:tcPr>
          <w:p w14:paraId="734610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detallada de la oferta.</w:t>
            </w:r>
          </w:p>
        </w:tc>
      </w:tr>
      <w:tr w:rsidR="007714B4" w:rsidRPr="007714B4" w14:paraId="055AE726" w14:textId="77777777" w:rsidTr="007714B4">
        <w:tc>
          <w:tcPr>
            <w:tcW w:w="0" w:type="auto"/>
            <w:hideMark/>
          </w:tcPr>
          <w:p w14:paraId="5677DE85" w14:textId="77777777" w:rsidR="007714B4" w:rsidRPr="007714B4" w:rsidRDefault="007714B4" w:rsidP="007714B4">
            <w:pPr>
              <w:jc w:val="both"/>
              <w:rPr>
                <w:rFonts w:asciiTheme="minorHAnsi" w:hAnsiTheme="minorHAnsi" w:cstheme="minorHAnsi"/>
                <w:iCs/>
              </w:rPr>
            </w:pPr>
          </w:p>
        </w:tc>
        <w:tc>
          <w:tcPr>
            <w:tcW w:w="0" w:type="auto"/>
            <w:hideMark/>
          </w:tcPr>
          <w:p w14:paraId="4FA0713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FECHA_INICIO</w:t>
            </w:r>
          </w:p>
        </w:tc>
        <w:tc>
          <w:tcPr>
            <w:tcW w:w="0" w:type="auto"/>
            <w:hideMark/>
          </w:tcPr>
          <w:p w14:paraId="5924A0E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3D87C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8F7AB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5762D38F" w14:textId="3C6A489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inicio de la oferta (</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1F1D9DB6" w14:textId="77777777" w:rsidTr="007714B4">
        <w:tc>
          <w:tcPr>
            <w:tcW w:w="0" w:type="auto"/>
            <w:hideMark/>
          </w:tcPr>
          <w:p w14:paraId="0B625A40" w14:textId="77777777" w:rsidR="007714B4" w:rsidRPr="007714B4" w:rsidRDefault="007714B4" w:rsidP="007714B4">
            <w:pPr>
              <w:jc w:val="both"/>
              <w:rPr>
                <w:rFonts w:asciiTheme="minorHAnsi" w:hAnsiTheme="minorHAnsi" w:cstheme="minorHAnsi"/>
                <w:iCs/>
              </w:rPr>
            </w:pPr>
          </w:p>
        </w:tc>
        <w:tc>
          <w:tcPr>
            <w:tcW w:w="0" w:type="auto"/>
            <w:hideMark/>
          </w:tcPr>
          <w:p w14:paraId="572CFA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FECHA_FIN</w:t>
            </w:r>
          </w:p>
        </w:tc>
        <w:tc>
          <w:tcPr>
            <w:tcW w:w="0" w:type="auto"/>
            <w:hideMark/>
          </w:tcPr>
          <w:p w14:paraId="7397C0D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FCEB7F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874B5A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1068CA17" w14:textId="62E61F11"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finalización de la oferta </w:t>
            </w:r>
            <w:r w:rsidR="00BA66F3">
              <w:rPr>
                <w:rFonts w:asciiTheme="minorHAnsi" w:hAnsiTheme="minorHAnsi" w:cstheme="minorHAnsi"/>
                <w:iCs/>
              </w:rPr>
              <w:t>(</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29A84A6D" w14:textId="77777777" w:rsidTr="007714B4">
        <w:tc>
          <w:tcPr>
            <w:tcW w:w="0" w:type="auto"/>
            <w:hideMark/>
          </w:tcPr>
          <w:p w14:paraId="4E382249" w14:textId="77777777" w:rsidR="007714B4" w:rsidRPr="007714B4" w:rsidRDefault="007714B4" w:rsidP="007714B4">
            <w:pPr>
              <w:jc w:val="both"/>
              <w:rPr>
                <w:rFonts w:asciiTheme="minorHAnsi" w:hAnsiTheme="minorHAnsi" w:cstheme="minorHAnsi"/>
                <w:iCs/>
              </w:rPr>
            </w:pPr>
          </w:p>
        </w:tc>
        <w:tc>
          <w:tcPr>
            <w:tcW w:w="0" w:type="auto"/>
            <w:hideMark/>
          </w:tcPr>
          <w:p w14:paraId="5A883C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w:t>
            </w:r>
          </w:p>
        </w:tc>
        <w:tc>
          <w:tcPr>
            <w:tcW w:w="0" w:type="auto"/>
            <w:hideMark/>
          </w:tcPr>
          <w:p w14:paraId="3779C5F8" w14:textId="77777777" w:rsidR="007714B4" w:rsidRPr="007714B4" w:rsidRDefault="007714B4" w:rsidP="007714B4">
            <w:pPr>
              <w:jc w:val="both"/>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4, 2)</w:t>
            </w:r>
          </w:p>
        </w:tc>
        <w:tc>
          <w:tcPr>
            <w:tcW w:w="0" w:type="auto"/>
            <w:hideMark/>
          </w:tcPr>
          <w:p w14:paraId="55AC8E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7DD71E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5668925" w14:textId="1EC4A13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 aplicable a la oferta</w:t>
            </w:r>
          </w:p>
        </w:tc>
      </w:tr>
      <w:tr w:rsidR="007714B4" w:rsidRPr="007714B4" w14:paraId="2258F587" w14:textId="77777777" w:rsidTr="007714B4">
        <w:tc>
          <w:tcPr>
            <w:tcW w:w="0" w:type="auto"/>
            <w:hideMark/>
          </w:tcPr>
          <w:p w14:paraId="383C0659" w14:textId="77777777" w:rsidR="007714B4" w:rsidRPr="007714B4" w:rsidRDefault="007714B4" w:rsidP="007714B4">
            <w:pPr>
              <w:jc w:val="both"/>
              <w:rPr>
                <w:rFonts w:asciiTheme="minorHAnsi" w:hAnsiTheme="minorHAnsi" w:cstheme="minorHAnsi"/>
                <w:iCs/>
              </w:rPr>
            </w:pPr>
          </w:p>
        </w:tc>
        <w:tc>
          <w:tcPr>
            <w:tcW w:w="0" w:type="auto"/>
            <w:hideMark/>
          </w:tcPr>
          <w:p w14:paraId="71CC5A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47B8B5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42AB4D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68F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70E156D" w14:textId="44C81ECB"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oferta</w:t>
            </w:r>
          </w:p>
        </w:tc>
      </w:tr>
      <w:tr w:rsidR="007714B4" w:rsidRPr="007714B4" w14:paraId="5EDE1379" w14:textId="77777777" w:rsidTr="007714B4">
        <w:tc>
          <w:tcPr>
            <w:tcW w:w="0" w:type="auto"/>
            <w:hideMark/>
          </w:tcPr>
          <w:p w14:paraId="49D00A58" w14:textId="77777777" w:rsidR="007714B4" w:rsidRPr="007714B4" w:rsidRDefault="007714B4" w:rsidP="007714B4">
            <w:pPr>
              <w:jc w:val="both"/>
              <w:rPr>
                <w:rFonts w:asciiTheme="minorHAnsi" w:hAnsiTheme="minorHAnsi" w:cstheme="minorHAnsi"/>
                <w:iCs/>
              </w:rPr>
            </w:pPr>
          </w:p>
        </w:tc>
        <w:tc>
          <w:tcPr>
            <w:tcW w:w="0" w:type="auto"/>
            <w:hideMark/>
          </w:tcPr>
          <w:p w14:paraId="4D29A4B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519FE22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7DB3F9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C828B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729EFB7" w14:textId="5DC9102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oferta</w:t>
            </w:r>
          </w:p>
        </w:tc>
      </w:tr>
    </w:tbl>
    <w:p w14:paraId="2511C84A" w14:textId="77777777" w:rsidR="000B2C32" w:rsidRDefault="000B2C32" w:rsidP="00D01F3D">
      <w:pPr>
        <w:jc w:val="both"/>
        <w:rPr>
          <w:rFonts w:asciiTheme="minorHAnsi" w:hAnsiTheme="minorHAnsi" w:cstheme="minorHAnsi"/>
          <w:iCs/>
        </w:rPr>
      </w:pPr>
    </w:p>
    <w:p w14:paraId="3BD74E0E" w14:textId="77777777" w:rsidR="00BA66F3" w:rsidRDefault="00BA66F3" w:rsidP="00D01F3D">
      <w:pPr>
        <w:jc w:val="both"/>
        <w:rPr>
          <w:rFonts w:asciiTheme="minorHAnsi" w:hAnsiTheme="minorHAnsi" w:cstheme="minorHAnsi"/>
          <w:iCs/>
        </w:rPr>
      </w:pPr>
    </w:p>
    <w:p w14:paraId="46B165DC" w14:textId="77777777" w:rsidR="00BA66F3" w:rsidRDefault="00BA66F3" w:rsidP="00D01F3D">
      <w:pPr>
        <w:jc w:val="both"/>
        <w:rPr>
          <w:rFonts w:asciiTheme="minorHAnsi" w:hAnsiTheme="minorHAnsi" w:cstheme="minorHAnsi"/>
          <w:iCs/>
        </w:rPr>
      </w:pPr>
    </w:p>
    <w:p w14:paraId="1D57B160" w14:textId="77777777" w:rsidR="00BA66F3" w:rsidRDefault="00BA66F3" w:rsidP="00D01F3D">
      <w:pPr>
        <w:jc w:val="both"/>
        <w:rPr>
          <w:rFonts w:asciiTheme="minorHAnsi" w:hAnsiTheme="minorHAnsi" w:cstheme="minorHAnsi"/>
          <w:iCs/>
        </w:rPr>
      </w:pPr>
    </w:p>
    <w:p w14:paraId="50407F6B" w14:textId="77777777" w:rsidR="00BA66F3" w:rsidRDefault="00BA66F3" w:rsidP="00D01F3D">
      <w:pPr>
        <w:jc w:val="both"/>
        <w:rPr>
          <w:rFonts w:asciiTheme="minorHAnsi" w:hAnsiTheme="minorHAnsi" w:cstheme="minorHAnsi"/>
          <w:iCs/>
        </w:rPr>
      </w:pPr>
    </w:p>
    <w:p w14:paraId="1FDDE5B0" w14:textId="77777777" w:rsidR="00BA66F3" w:rsidRDefault="00BA66F3" w:rsidP="00D01F3D">
      <w:pPr>
        <w:jc w:val="both"/>
        <w:rPr>
          <w:rFonts w:asciiTheme="minorHAnsi" w:hAnsiTheme="minorHAnsi" w:cstheme="minorHAnsi"/>
          <w:iCs/>
        </w:rPr>
      </w:pPr>
    </w:p>
    <w:p w14:paraId="79C60D05" w14:textId="77777777" w:rsidR="00BA66F3" w:rsidRDefault="00BA66F3" w:rsidP="00D01F3D">
      <w:pPr>
        <w:jc w:val="both"/>
        <w:rPr>
          <w:rFonts w:asciiTheme="minorHAnsi" w:hAnsiTheme="minorHAnsi" w:cstheme="minorHAnsi"/>
          <w:iCs/>
        </w:rPr>
      </w:pPr>
    </w:p>
    <w:p w14:paraId="7D5E2C53" w14:textId="77777777" w:rsidR="00BA66F3" w:rsidRDefault="00BA66F3" w:rsidP="00D01F3D">
      <w:pPr>
        <w:jc w:val="both"/>
        <w:rPr>
          <w:rFonts w:asciiTheme="minorHAnsi" w:hAnsiTheme="minorHAnsi" w:cstheme="minorHAnsi"/>
          <w:iCs/>
        </w:rPr>
      </w:pPr>
    </w:p>
    <w:p w14:paraId="00BB6F89" w14:textId="77777777" w:rsidR="00BA66F3" w:rsidRDefault="00BA66F3" w:rsidP="00D01F3D">
      <w:pPr>
        <w:jc w:val="both"/>
        <w:rPr>
          <w:rFonts w:asciiTheme="minorHAnsi" w:hAnsiTheme="minorHAnsi" w:cstheme="minorHAnsi"/>
          <w:iCs/>
        </w:rPr>
      </w:pPr>
    </w:p>
    <w:p w14:paraId="28F1051B" w14:textId="77777777" w:rsidR="00BA66F3" w:rsidRDefault="00BA66F3" w:rsidP="00D01F3D">
      <w:pPr>
        <w:jc w:val="both"/>
        <w:rPr>
          <w:rFonts w:asciiTheme="minorHAnsi" w:hAnsiTheme="minorHAnsi" w:cstheme="minorHAnsi"/>
          <w:iCs/>
        </w:rPr>
      </w:pPr>
    </w:p>
    <w:p w14:paraId="41871350" w14:textId="77777777" w:rsidR="00BA66F3" w:rsidRDefault="00BA66F3" w:rsidP="00D01F3D">
      <w:pPr>
        <w:jc w:val="both"/>
        <w:rPr>
          <w:rFonts w:asciiTheme="minorHAnsi" w:hAnsiTheme="minorHAnsi" w:cstheme="minorHAnsi"/>
          <w:iCs/>
        </w:rPr>
      </w:pPr>
    </w:p>
    <w:p w14:paraId="79761676" w14:textId="77777777" w:rsidR="00BA66F3" w:rsidRDefault="00BA66F3" w:rsidP="00D01F3D">
      <w:pPr>
        <w:jc w:val="both"/>
        <w:rPr>
          <w:rFonts w:asciiTheme="minorHAnsi" w:hAnsiTheme="minorHAnsi" w:cstheme="minorHAnsi"/>
          <w:iCs/>
        </w:rPr>
      </w:pPr>
    </w:p>
    <w:p w14:paraId="0B1BC2B8" w14:textId="77777777" w:rsidR="00BA66F3" w:rsidRPr="00371CEB" w:rsidRDefault="00BA66F3" w:rsidP="00D01F3D">
      <w:pPr>
        <w:jc w:val="both"/>
        <w:rPr>
          <w:rFonts w:asciiTheme="minorHAnsi" w:hAnsiTheme="minorHAnsi" w:cstheme="minorHAnsi"/>
          <w:iCs/>
        </w:rPr>
      </w:pPr>
    </w:p>
    <w:p w14:paraId="7C30C7C3" w14:textId="384DD77C" w:rsidR="007714B4" w:rsidRDefault="009E7141" w:rsidP="007714B4">
      <w:pPr>
        <w:rPr>
          <w:rFonts w:asciiTheme="minorHAnsi" w:hAnsiTheme="minorHAnsi" w:cstheme="minorHAnsi"/>
          <w:b/>
          <w:bCs/>
          <w:iCs/>
        </w:rPr>
      </w:pPr>
      <w:r w:rsidRPr="009E7141">
        <w:rPr>
          <w:rFonts w:asciiTheme="minorHAnsi" w:hAnsiTheme="minorHAnsi" w:cstheme="minorHAnsi"/>
          <w:b/>
          <w:bCs/>
          <w:iCs/>
        </w:rPr>
        <w:t>Tabla COMPRA</w:t>
      </w:r>
    </w:p>
    <w:p w14:paraId="6937CF0B" w14:textId="77777777" w:rsidR="00BA66F3" w:rsidRPr="007714B4" w:rsidRDefault="00BA66F3" w:rsidP="007714B4">
      <w:pPr>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598"/>
        <w:gridCol w:w="1551"/>
        <w:gridCol w:w="789"/>
        <w:gridCol w:w="1089"/>
        <w:gridCol w:w="3126"/>
      </w:tblGrid>
      <w:tr w:rsidR="007714B4" w:rsidRPr="007714B4" w14:paraId="580C5E8B" w14:textId="77777777" w:rsidTr="007714B4">
        <w:tc>
          <w:tcPr>
            <w:tcW w:w="0" w:type="auto"/>
            <w:hideMark/>
          </w:tcPr>
          <w:p w14:paraId="766C861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C600854"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B2C436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7C2190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2EC249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E9B54AD"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267D2D14" w14:textId="77777777" w:rsidTr="007714B4">
        <w:tc>
          <w:tcPr>
            <w:tcW w:w="0" w:type="auto"/>
            <w:hideMark/>
          </w:tcPr>
          <w:p w14:paraId="6D93D156" w14:textId="2F39C4B9" w:rsidR="007714B4" w:rsidRPr="007714B4" w:rsidRDefault="00371CEB" w:rsidP="007714B4">
            <w:pPr>
              <w:rPr>
                <w:rFonts w:asciiTheme="minorHAnsi" w:hAnsiTheme="minorHAnsi" w:cstheme="minorHAnsi"/>
                <w:iCs/>
              </w:rPr>
            </w:pPr>
            <w:r w:rsidRPr="00371CEB">
              <w:rPr>
                <w:rFonts w:asciiTheme="minorHAnsi" w:hAnsiTheme="minorHAnsi" w:cstheme="minorHAnsi"/>
                <w:iCs/>
              </w:rPr>
              <w:t>X</w:t>
            </w:r>
          </w:p>
        </w:tc>
        <w:tc>
          <w:tcPr>
            <w:tcW w:w="0" w:type="auto"/>
            <w:hideMark/>
          </w:tcPr>
          <w:p w14:paraId="5AD2BE1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ID_COMPRA</w:t>
            </w:r>
          </w:p>
        </w:tc>
        <w:tc>
          <w:tcPr>
            <w:tcW w:w="0" w:type="auto"/>
            <w:hideMark/>
          </w:tcPr>
          <w:p w14:paraId="61D336EB"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EEEC8E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299E6F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3E38DCD8" w14:textId="228B8ED0"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primaria</w:t>
            </w:r>
          </w:p>
        </w:tc>
      </w:tr>
      <w:tr w:rsidR="007441D9" w:rsidRPr="007714B4" w14:paraId="381DF1F1" w14:textId="77777777" w:rsidTr="007714B4">
        <w:tc>
          <w:tcPr>
            <w:tcW w:w="0" w:type="auto"/>
          </w:tcPr>
          <w:p w14:paraId="2FB00161" w14:textId="77777777" w:rsidR="007441D9" w:rsidRPr="00371CEB" w:rsidRDefault="007441D9" w:rsidP="007441D9">
            <w:pPr>
              <w:rPr>
                <w:rFonts w:asciiTheme="minorHAnsi" w:hAnsiTheme="minorHAnsi" w:cstheme="minorHAnsi"/>
                <w:iCs/>
              </w:rPr>
            </w:pPr>
          </w:p>
        </w:tc>
        <w:tc>
          <w:tcPr>
            <w:tcW w:w="0" w:type="auto"/>
          </w:tcPr>
          <w:p w14:paraId="0E31B956" w14:textId="3F4983C9" w:rsidR="007441D9" w:rsidRPr="007714B4" w:rsidRDefault="007441D9" w:rsidP="007441D9">
            <w:pPr>
              <w:rPr>
                <w:rFonts w:asciiTheme="minorHAnsi" w:hAnsiTheme="minorHAnsi" w:cstheme="minorHAnsi"/>
                <w:iCs/>
              </w:rPr>
            </w:pPr>
            <w:r w:rsidRPr="007714B4">
              <w:rPr>
                <w:rFonts w:asciiTheme="minorHAnsi" w:hAnsiTheme="minorHAnsi" w:cstheme="minorHAnsi"/>
                <w:iCs/>
              </w:rPr>
              <w:t>TIPO_DOCUMENTO</w:t>
            </w:r>
          </w:p>
        </w:tc>
        <w:tc>
          <w:tcPr>
            <w:tcW w:w="0" w:type="auto"/>
          </w:tcPr>
          <w:p w14:paraId="249FDC94" w14:textId="0251793C" w:rsidR="007441D9" w:rsidRPr="007714B4" w:rsidRDefault="007441D9" w:rsidP="007441D9">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tcPr>
          <w:p w14:paraId="23DDE66B" w14:textId="0AA4A3A7" w:rsidR="007441D9" w:rsidRPr="007714B4" w:rsidRDefault="007441D9" w:rsidP="007441D9">
            <w:pPr>
              <w:rPr>
                <w:rFonts w:asciiTheme="minorHAnsi" w:hAnsiTheme="minorHAnsi" w:cstheme="minorHAnsi"/>
                <w:iCs/>
              </w:rPr>
            </w:pPr>
            <w:r w:rsidRPr="007714B4">
              <w:rPr>
                <w:rFonts w:asciiTheme="minorHAnsi" w:hAnsiTheme="minorHAnsi" w:cstheme="minorHAnsi"/>
                <w:iCs/>
              </w:rPr>
              <w:t>No</w:t>
            </w:r>
          </w:p>
        </w:tc>
        <w:tc>
          <w:tcPr>
            <w:tcW w:w="0" w:type="auto"/>
          </w:tcPr>
          <w:p w14:paraId="12DD69BF" w14:textId="692701A1" w:rsidR="007441D9" w:rsidRPr="007714B4" w:rsidRDefault="007441D9" w:rsidP="007441D9">
            <w:pPr>
              <w:rPr>
                <w:rFonts w:asciiTheme="minorHAnsi" w:hAnsiTheme="minorHAnsi" w:cstheme="minorHAnsi"/>
                <w:iCs/>
              </w:rPr>
            </w:pPr>
            <w:r w:rsidRPr="007714B4">
              <w:rPr>
                <w:rFonts w:asciiTheme="minorHAnsi" w:hAnsiTheme="minorHAnsi" w:cstheme="minorHAnsi"/>
                <w:iCs/>
              </w:rPr>
              <w:t>50</w:t>
            </w:r>
          </w:p>
        </w:tc>
        <w:tc>
          <w:tcPr>
            <w:tcW w:w="0" w:type="auto"/>
          </w:tcPr>
          <w:p w14:paraId="532E73D1" w14:textId="187664A8" w:rsidR="007441D9" w:rsidRPr="007714B4" w:rsidRDefault="007441D9" w:rsidP="007441D9">
            <w:pPr>
              <w:rPr>
                <w:rFonts w:asciiTheme="minorHAnsi" w:hAnsiTheme="minorHAnsi" w:cstheme="minorHAnsi"/>
                <w:iCs/>
              </w:rPr>
            </w:pPr>
            <w:r w:rsidRPr="007714B4">
              <w:rPr>
                <w:rFonts w:asciiTheme="minorHAnsi" w:hAnsiTheme="minorHAnsi" w:cstheme="minorHAnsi"/>
                <w:iCs/>
              </w:rPr>
              <w:t xml:space="preserve">Tipo de documento </w:t>
            </w:r>
          </w:p>
        </w:tc>
      </w:tr>
      <w:tr w:rsidR="007441D9" w:rsidRPr="007714B4" w14:paraId="4339E965" w14:textId="77777777" w:rsidTr="007714B4">
        <w:tc>
          <w:tcPr>
            <w:tcW w:w="0" w:type="auto"/>
          </w:tcPr>
          <w:p w14:paraId="54C08C26" w14:textId="77777777" w:rsidR="007441D9" w:rsidRPr="00371CEB" w:rsidRDefault="007441D9" w:rsidP="007441D9">
            <w:pPr>
              <w:rPr>
                <w:rFonts w:asciiTheme="minorHAnsi" w:hAnsiTheme="minorHAnsi" w:cstheme="minorHAnsi"/>
                <w:iCs/>
              </w:rPr>
            </w:pPr>
          </w:p>
        </w:tc>
        <w:tc>
          <w:tcPr>
            <w:tcW w:w="0" w:type="auto"/>
          </w:tcPr>
          <w:p w14:paraId="79CD640B" w14:textId="5318929F" w:rsidR="007441D9" w:rsidRPr="007714B4" w:rsidRDefault="007441D9" w:rsidP="007441D9">
            <w:pPr>
              <w:rPr>
                <w:rFonts w:asciiTheme="minorHAnsi" w:hAnsiTheme="minorHAnsi" w:cstheme="minorHAnsi"/>
                <w:iCs/>
              </w:rPr>
            </w:pPr>
            <w:r w:rsidRPr="007714B4">
              <w:rPr>
                <w:rFonts w:asciiTheme="minorHAnsi" w:hAnsiTheme="minorHAnsi" w:cstheme="minorHAnsi"/>
                <w:iCs/>
              </w:rPr>
              <w:t>NUMERO_DOCUMENTO</w:t>
            </w:r>
          </w:p>
        </w:tc>
        <w:tc>
          <w:tcPr>
            <w:tcW w:w="0" w:type="auto"/>
          </w:tcPr>
          <w:p w14:paraId="5783FCD2" w14:textId="70BDB68D" w:rsidR="007441D9" w:rsidRPr="007714B4" w:rsidRDefault="007441D9" w:rsidP="007441D9">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tcPr>
          <w:p w14:paraId="7D86E3D2" w14:textId="3911226E" w:rsidR="007441D9" w:rsidRPr="007714B4" w:rsidRDefault="007441D9" w:rsidP="007441D9">
            <w:pPr>
              <w:rPr>
                <w:rFonts w:asciiTheme="minorHAnsi" w:hAnsiTheme="minorHAnsi" w:cstheme="minorHAnsi"/>
                <w:iCs/>
              </w:rPr>
            </w:pPr>
            <w:r w:rsidRPr="007714B4">
              <w:rPr>
                <w:rFonts w:asciiTheme="minorHAnsi" w:hAnsiTheme="minorHAnsi" w:cstheme="minorHAnsi"/>
                <w:iCs/>
              </w:rPr>
              <w:t>No</w:t>
            </w:r>
          </w:p>
        </w:tc>
        <w:tc>
          <w:tcPr>
            <w:tcW w:w="0" w:type="auto"/>
          </w:tcPr>
          <w:p w14:paraId="3ADEDFD5" w14:textId="61629C51" w:rsidR="007441D9" w:rsidRPr="007714B4" w:rsidRDefault="007441D9" w:rsidP="007441D9">
            <w:pPr>
              <w:rPr>
                <w:rFonts w:asciiTheme="minorHAnsi" w:hAnsiTheme="minorHAnsi" w:cstheme="minorHAnsi"/>
                <w:iCs/>
              </w:rPr>
            </w:pPr>
            <w:r w:rsidRPr="007714B4">
              <w:rPr>
                <w:rFonts w:asciiTheme="minorHAnsi" w:hAnsiTheme="minorHAnsi" w:cstheme="minorHAnsi"/>
                <w:iCs/>
              </w:rPr>
              <w:t>50</w:t>
            </w:r>
          </w:p>
        </w:tc>
        <w:tc>
          <w:tcPr>
            <w:tcW w:w="0" w:type="auto"/>
          </w:tcPr>
          <w:p w14:paraId="133DC1A1" w14:textId="1F13BEC6" w:rsidR="007441D9" w:rsidRPr="007714B4" w:rsidRDefault="007441D9" w:rsidP="007441D9">
            <w:pPr>
              <w:rPr>
                <w:rFonts w:asciiTheme="minorHAnsi" w:hAnsiTheme="minorHAnsi" w:cstheme="minorHAnsi"/>
                <w:iCs/>
              </w:rPr>
            </w:pPr>
            <w:r w:rsidRPr="007714B4">
              <w:rPr>
                <w:rFonts w:asciiTheme="minorHAnsi" w:hAnsiTheme="minorHAnsi" w:cstheme="minorHAnsi"/>
                <w:iCs/>
              </w:rPr>
              <w:t>Número único del documento de la compra.</w:t>
            </w:r>
          </w:p>
        </w:tc>
      </w:tr>
      <w:tr w:rsidR="007714B4" w:rsidRPr="007714B4" w14:paraId="2EA54AFC" w14:textId="77777777" w:rsidTr="007714B4">
        <w:tc>
          <w:tcPr>
            <w:tcW w:w="0" w:type="auto"/>
            <w:hideMark/>
          </w:tcPr>
          <w:p w14:paraId="2B370D3E" w14:textId="77777777" w:rsidR="007714B4" w:rsidRPr="007714B4" w:rsidRDefault="007714B4" w:rsidP="007714B4">
            <w:pPr>
              <w:rPr>
                <w:rFonts w:asciiTheme="minorHAnsi" w:hAnsiTheme="minorHAnsi" w:cstheme="minorHAnsi"/>
                <w:iCs/>
              </w:rPr>
            </w:pPr>
          </w:p>
        </w:tc>
        <w:tc>
          <w:tcPr>
            <w:tcW w:w="0" w:type="auto"/>
            <w:hideMark/>
          </w:tcPr>
          <w:p w14:paraId="7A03C71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ID_USUARIO</w:t>
            </w:r>
          </w:p>
        </w:tc>
        <w:tc>
          <w:tcPr>
            <w:tcW w:w="0" w:type="auto"/>
            <w:hideMark/>
          </w:tcPr>
          <w:p w14:paraId="7DFA50DD"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FD2A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39520A2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1B5BDFCC"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USUARIO.</w:t>
            </w:r>
          </w:p>
        </w:tc>
      </w:tr>
      <w:tr w:rsidR="007441D9" w:rsidRPr="007714B4" w14:paraId="2C3CA355" w14:textId="77777777" w:rsidTr="007714B4">
        <w:tc>
          <w:tcPr>
            <w:tcW w:w="0" w:type="auto"/>
          </w:tcPr>
          <w:p w14:paraId="209F9872" w14:textId="77777777" w:rsidR="007441D9" w:rsidRPr="007714B4" w:rsidRDefault="007441D9" w:rsidP="007714B4">
            <w:pPr>
              <w:rPr>
                <w:rFonts w:asciiTheme="minorHAnsi" w:hAnsiTheme="minorHAnsi" w:cstheme="minorHAnsi"/>
                <w:iCs/>
              </w:rPr>
            </w:pPr>
          </w:p>
        </w:tc>
        <w:tc>
          <w:tcPr>
            <w:tcW w:w="0" w:type="auto"/>
          </w:tcPr>
          <w:p w14:paraId="25A80BE8" w14:textId="2788A260" w:rsidR="007441D9" w:rsidRPr="007714B4" w:rsidRDefault="007441D9" w:rsidP="007714B4">
            <w:pPr>
              <w:rPr>
                <w:rFonts w:asciiTheme="minorHAnsi" w:hAnsiTheme="minorHAnsi" w:cstheme="minorHAnsi"/>
                <w:iCs/>
              </w:rPr>
            </w:pPr>
            <w:r>
              <w:rPr>
                <w:rFonts w:asciiTheme="minorHAnsi" w:hAnsiTheme="minorHAnsi" w:cstheme="minorHAnsi"/>
                <w:iCs/>
              </w:rPr>
              <w:t>ID_SUCURSAL</w:t>
            </w:r>
          </w:p>
        </w:tc>
        <w:tc>
          <w:tcPr>
            <w:tcW w:w="0" w:type="auto"/>
          </w:tcPr>
          <w:p w14:paraId="3ADD897D" w14:textId="46DC6541" w:rsidR="007441D9" w:rsidRPr="007714B4" w:rsidRDefault="007441D9" w:rsidP="007714B4">
            <w:pPr>
              <w:rPr>
                <w:rFonts w:asciiTheme="minorHAnsi" w:hAnsiTheme="minorHAnsi" w:cstheme="minorHAnsi"/>
                <w:iCs/>
              </w:rPr>
            </w:pPr>
            <w:proofErr w:type="spellStart"/>
            <w:r>
              <w:rPr>
                <w:rFonts w:asciiTheme="minorHAnsi" w:hAnsiTheme="minorHAnsi" w:cstheme="minorHAnsi"/>
                <w:iCs/>
              </w:rPr>
              <w:t>Int</w:t>
            </w:r>
            <w:proofErr w:type="spellEnd"/>
          </w:p>
        </w:tc>
        <w:tc>
          <w:tcPr>
            <w:tcW w:w="0" w:type="auto"/>
          </w:tcPr>
          <w:p w14:paraId="5FF061D1" w14:textId="04393AB6" w:rsidR="007441D9" w:rsidRPr="007714B4" w:rsidRDefault="007441D9" w:rsidP="007714B4">
            <w:pPr>
              <w:rPr>
                <w:rFonts w:asciiTheme="minorHAnsi" w:hAnsiTheme="minorHAnsi" w:cstheme="minorHAnsi"/>
                <w:iCs/>
              </w:rPr>
            </w:pPr>
            <w:r>
              <w:rPr>
                <w:rFonts w:asciiTheme="minorHAnsi" w:hAnsiTheme="minorHAnsi" w:cstheme="minorHAnsi"/>
                <w:iCs/>
              </w:rPr>
              <w:t>Si</w:t>
            </w:r>
          </w:p>
        </w:tc>
        <w:tc>
          <w:tcPr>
            <w:tcW w:w="0" w:type="auto"/>
          </w:tcPr>
          <w:p w14:paraId="23E56DDD" w14:textId="18427FDE" w:rsidR="007441D9" w:rsidRPr="007714B4" w:rsidRDefault="007441D9" w:rsidP="007714B4">
            <w:pPr>
              <w:rPr>
                <w:rFonts w:asciiTheme="minorHAnsi" w:hAnsiTheme="minorHAnsi" w:cstheme="minorHAnsi"/>
                <w:iCs/>
              </w:rPr>
            </w:pPr>
            <w:r>
              <w:rPr>
                <w:rFonts w:asciiTheme="minorHAnsi" w:hAnsiTheme="minorHAnsi" w:cstheme="minorHAnsi"/>
                <w:iCs/>
              </w:rPr>
              <w:t>N/A</w:t>
            </w:r>
          </w:p>
        </w:tc>
        <w:tc>
          <w:tcPr>
            <w:tcW w:w="0" w:type="auto"/>
          </w:tcPr>
          <w:p w14:paraId="33B47015" w14:textId="2C001390" w:rsidR="007441D9" w:rsidRPr="007714B4" w:rsidRDefault="007441D9" w:rsidP="007714B4">
            <w:pPr>
              <w:rPr>
                <w:rFonts w:asciiTheme="minorHAnsi" w:hAnsiTheme="minorHAnsi" w:cstheme="minorHAnsi"/>
                <w:iCs/>
              </w:rPr>
            </w:pPr>
            <w:r w:rsidRPr="007714B4">
              <w:rPr>
                <w:rFonts w:asciiTheme="minorHAnsi" w:hAnsiTheme="minorHAnsi" w:cstheme="minorHAnsi"/>
                <w:iCs/>
              </w:rPr>
              <w:t xml:space="preserve">Clave foránea que hace referencia a la tabla </w:t>
            </w:r>
            <w:r>
              <w:rPr>
                <w:rFonts w:asciiTheme="minorHAnsi" w:hAnsiTheme="minorHAnsi" w:cstheme="minorHAnsi"/>
                <w:iCs/>
              </w:rPr>
              <w:t>SUCURSAL</w:t>
            </w:r>
            <w:r w:rsidRPr="007714B4">
              <w:rPr>
                <w:rFonts w:asciiTheme="minorHAnsi" w:hAnsiTheme="minorHAnsi" w:cstheme="minorHAnsi"/>
                <w:iCs/>
              </w:rPr>
              <w:t>.</w:t>
            </w:r>
          </w:p>
        </w:tc>
      </w:tr>
      <w:tr w:rsidR="007714B4" w:rsidRPr="007714B4" w14:paraId="61E0C8FD" w14:textId="77777777" w:rsidTr="007714B4">
        <w:tc>
          <w:tcPr>
            <w:tcW w:w="0" w:type="auto"/>
            <w:hideMark/>
          </w:tcPr>
          <w:p w14:paraId="163A7007" w14:textId="77777777" w:rsidR="007714B4" w:rsidRPr="007714B4" w:rsidRDefault="007714B4" w:rsidP="007714B4">
            <w:pPr>
              <w:rPr>
                <w:rFonts w:asciiTheme="minorHAnsi" w:hAnsiTheme="minorHAnsi" w:cstheme="minorHAnsi"/>
                <w:iCs/>
              </w:rPr>
            </w:pPr>
          </w:p>
        </w:tc>
        <w:tc>
          <w:tcPr>
            <w:tcW w:w="0" w:type="auto"/>
            <w:hideMark/>
          </w:tcPr>
          <w:p w14:paraId="5AE8852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ID_PROVEEDOR</w:t>
            </w:r>
          </w:p>
        </w:tc>
        <w:tc>
          <w:tcPr>
            <w:tcW w:w="0" w:type="auto"/>
            <w:hideMark/>
          </w:tcPr>
          <w:p w14:paraId="2548DD0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753D6F7"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666AACE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57703FD"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PROVEEDOR.</w:t>
            </w:r>
          </w:p>
        </w:tc>
      </w:tr>
      <w:tr w:rsidR="007714B4" w:rsidRPr="007714B4" w14:paraId="67604861" w14:textId="77777777" w:rsidTr="007714B4">
        <w:tc>
          <w:tcPr>
            <w:tcW w:w="0" w:type="auto"/>
            <w:hideMark/>
          </w:tcPr>
          <w:p w14:paraId="078B8813" w14:textId="77777777" w:rsidR="007714B4" w:rsidRPr="007714B4" w:rsidRDefault="007714B4" w:rsidP="007714B4">
            <w:pPr>
              <w:rPr>
                <w:rFonts w:asciiTheme="minorHAnsi" w:hAnsiTheme="minorHAnsi" w:cstheme="minorHAnsi"/>
                <w:iCs/>
              </w:rPr>
            </w:pPr>
          </w:p>
        </w:tc>
        <w:tc>
          <w:tcPr>
            <w:tcW w:w="0" w:type="auto"/>
            <w:hideMark/>
          </w:tcPr>
          <w:p w14:paraId="0EF0058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ID_TRANSPORTISTA</w:t>
            </w:r>
          </w:p>
        </w:tc>
        <w:tc>
          <w:tcPr>
            <w:tcW w:w="0" w:type="auto"/>
            <w:hideMark/>
          </w:tcPr>
          <w:p w14:paraId="2911414C"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602C30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02FF87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00E806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TRANSPORTISTA.</w:t>
            </w:r>
          </w:p>
        </w:tc>
      </w:tr>
      <w:tr w:rsidR="007714B4" w:rsidRPr="007714B4" w14:paraId="02673339" w14:textId="77777777" w:rsidTr="007714B4">
        <w:tc>
          <w:tcPr>
            <w:tcW w:w="0" w:type="auto"/>
            <w:hideMark/>
          </w:tcPr>
          <w:p w14:paraId="55E7CBB3" w14:textId="77777777" w:rsidR="007714B4" w:rsidRPr="007714B4" w:rsidRDefault="007714B4" w:rsidP="007714B4">
            <w:pPr>
              <w:rPr>
                <w:rFonts w:asciiTheme="minorHAnsi" w:hAnsiTheme="minorHAnsi" w:cstheme="minorHAnsi"/>
                <w:iCs/>
              </w:rPr>
            </w:pPr>
          </w:p>
        </w:tc>
        <w:tc>
          <w:tcPr>
            <w:tcW w:w="0" w:type="auto"/>
            <w:hideMark/>
          </w:tcPr>
          <w:p w14:paraId="387E79B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MONTO_TOTAL</w:t>
            </w:r>
          </w:p>
        </w:tc>
        <w:tc>
          <w:tcPr>
            <w:tcW w:w="0" w:type="auto"/>
            <w:hideMark/>
          </w:tcPr>
          <w:p w14:paraId="6710BD65" w14:textId="77777777" w:rsidR="007714B4" w:rsidRPr="007714B4" w:rsidRDefault="007714B4" w:rsidP="007714B4">
            <w:pPr>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10,2)</w:t>
            </w:r>
          </w:p>
        </w:tc>
        <w:tc>
          <w:tcPr>
            <w:tcW w:w="0" w:type="auto"/>
            <w:hideMark/>
          </w:tcPr>
          <w:p w14:paraId="083EA9F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670ABC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1EC543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 total de la compra.</w:t>
            </w:r>
          </w:p>
        </w:tc>
      </w:tr>
      <w:tr w:rsidR="007714B4" w:rsidRPr="007714B4" w14:paraId="31ED1143" w14:textId="77777777" w:rsidTr="007714B4">
        <w:tc>
          <w:tcPr>
            <w:tcW w:w="0" w:type="auto"/>
            <w:hideMark/>
          </w:tcPr>
          <w:p w14:paraId="4C24CD80" w14:textId="77777777" w:rsidR="007714B4" w:rsidRPr="007714B4" w:rsidRDefault="007714B4" w:rsidP="007714B4">
            <w:pPr>
              <w:rPr>
                <w:rFonts w:asciiTheme="minorHAnsi" w:hAnsiTheme="minorHAnsi" w:cstheme="minorHAnsi"/>
                <w:iCs/>
              </w:rPr>
            </w:pPr>
          </w:p>
        </w:tc>
        <w:tc>
          <w:tcPr>
            <w:tcW w:w="0" w:type="auto"/>
            <w:hideMark/>
          </w:tcPr>
          <w:p w14:paraId="3AEC7F6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FECHA_COMPRA</w:t>
            </w:r>
          </w:p>
        </w:tc>
        <w:tc>
          <w:tcPr>
            <w:tcW w:w="0" w:type="auto"/>
            <w:hideMark/>
          </w:tcPr>
          <w:p w14:paraId="1DE012A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8380C53"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593D917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A023662" w14:textId="566157DA"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Fecha </w:t>
            </w:r>
            <w:r w:rsidR="003406E9">
              <w:rPr>
                <w:rFonts w:asciiTheme="minorHAnsi" w:hAnsiTheme="minorHAnsi" w:cstheme="minorHAnsi"/>
                <w:iCs/>
              </w:rPr>
              <w:t>registro automática de la compra</w:t>
            </w:r>
          </w:p>
        </w:tc>
      </w:tr>
    </w:tbl>
    <w:p w14:paraId="4CE8A44D" w14:textId="77777777" w:rsidR="00371CEB" w:rsidRDefault="00371CEB" w:rsidP="009E7141">
      <w:pPr>
        <w:rPr>
          <w:rFonts w:asciiTheme="minorHAnsi" w:hAnsiTheme="minorHAnsi" w:cstheme="minorHAnsi"/>
        </w:rPr>
      </w:pPr>
    </w:p>
    <w:p w14:paraId="7A428550" w14:textId="77777777" w:rsidR="007441D9" w:rsidRDefault="007441D9" w:rsidP="009E7141">
      <w:pPr>
        <w:rPr>
          <w:rFonts w:asciiTheme="minorHAnsi" w:hAnsiTheme="minorHAnsi" w:cstheme="minorHAnsi"/>
        </w:rPr>
      </w:pPr>
    </w:p>
    <w:p w14:paraId="7ACE9EEE" w14:textId="77777777" w:rsidR="007441D9" w:rsidRDefault="007441D9" w:rsidP="009E7141">
      <w:pPr>
        <w:rPr>
          <w:rFonts w:asciiTheme="minorHAnsi" w:hAnsiTheme="minorHAnsi" w:cstheme="minorHAnsi"/>
        </w:rPr>
      </w:pPr>
    </w:p>
    <w:p w14:paraId="0F68AAA4" w14:textId="77777777" w:rsidR="007441D9" w:rsidRDefault="007441D9" w:rsidP="009E7141">
      <w:pPr>
        <w:rPr>
          <w:rFonts w:asciiTheme="minorHAnsi" w:hAnsiTheme="minorHAnsi" w:cstheme="minorHAnsi"/>
        </w:rPr>
      </w:pPr>
    </w:p>
    <w:p w14:paraId="366E3D44" w14:textId="77777777" w:rsidR="007441D9" w:rsidRDefault="007441D9" w:rsidP="009E7141">
      <w:pPr>
        <w:rPr>
          <w:rFonts w:asciiTheme="minorHAnsi" w:hAnsiTheme="minorHAnsi" w:cstheme="minorHAnsi"/>
        </w:rPr>
      </w:pPr>
    </w:p>
    <w:p w14:paraId="7E6E25DE" w14:textId="77777777" w:rsidR="007441D9" w:rsidRDefault="007441D9" w:rsidP="009E7141">
      <w:pPr>
        <w:rPr>
          <w:rFonts w:asciiTheme="minorHAnsi" w:hAnsiTheme="minorHAnsi" w:cstheme="minorHAnsi"/>
        </w:rPr>
      </w:pPr>
    </w:p>
    <w:p w14:paraId="0708FEBE" w14:textId="77777777" w:rsidR="007441D9" w:rsidRDefault="007441D9" w:rsidP="009E7141">
      <w:pPr>
        <w:rPr>
          <w:rFonts w:asciiTheme="minorHAnsi" w:hAnsiTheme="minorHAnsi" w:cstheme="minorHAnsi"/>
        </w:rPr>
      </w:pPr>
    </w:p>
    <w:p w14:paraId="3E7DA957" w14:textId="77777777" w:rsidR="007441D9" w:rsidRDefault="007441D9" w:rsidP="009E7141">
      <w:pPr>
        <w:rPr>
          <w:rFonts w:asciiTheme="minorHAnsi" w:hAnsiTheme="minorHAnsi" w:cstheme="minorHAnsi"/>
        </w:rPr>
      </w:pPr>
    </w:p>
    <w:p w14:paraId="37F3D71B" w14:textId="77777777" w:rsidR="007441D9" w:rsidRDefault="007441D9" w:rsidP="009E7141">
      <w:pPr>
        <w:rPr>
          <w:rFonts w:asciiTheme="minorHAnsi" w:hAnsiTheme="minorHAnsi" w:cstheme="minorHAnsi"/>
        </w:rPr>
      </w:pPr>
    </w:p>
    <w:p w14:paraId="4D704941" w14:textId="77777777" w:rsidR="007441D9" w:rsidRDefault="007441D9" w:rsidP="009E7141">
      <w:pPr>
        <w:rPr>
          <w:rFonts w:asciiTheme="minorHAnsi" w:hAnsiTheme="minorHAnsi" w:cstheme="minorHAnsi"/>
        </w:rPr>
      </w:pPr>
    </w:p>
    <w:p w14:paraId="78A88A57" w14:textId="77777777" w:rsidR="007441D9" w:rsidRDefault="007441D9" w:rsidP="009E7141">
      <w:pPr>
        <w:rPr>
          <w:rFonts w:asciiTheme="minorHAnsi" w:hAnsiTheme="minorHAnsi" w:cstheme="minorHAnsi"/>
        </w:rPr>
      </w:pPr>
    </w:p>
    <w:p w14:paraId="72136B99" w14:textId="77777777" w:rsidR="007441D9" w:rsidRDefault="007441D9" w:rsidP="009E7141">
      <w:pPr>
        <w:rPr>
          <w:rFonts w:asciiTheme="minorHAnsi" w:hAnsiTheme="minorHAnsi" w:cstheme="minorHAnsi"/>
        </w:rPr>
      </w:pPr>
    </w:p>
    <w:p w14:paraId="063728B4" w14:textId="77777777" w:rsidR="007441D9" w:rsidRDefault="007441D9" w:rsidP="009E7141">
      <w:pPr>
        <w:rPr>
          <w:rFonts w:asciiTheme="minorHAnsi" w:hAnsiTheme="minorHAnsi" w:cstheme="minorHAnsi"/>
        </w:rPr>
      </w:pPr>
    </w:p>
    <w:p w14:paraId="501DE17D" w14:textId="77777777" w:rsidR="007441D9" w:rsidRDefault="007441D9" w:rsidP="009E7141">
      <w:pPr>
        <w:rPr>
          <w:rFonts w:asciiTheme="minorHAnsi" w:hAnsiTheme="minorHAnsi" w:cstheme="minorHAnsi"/>
        </w:rPr>
      </w:pPr>
    </w:p>
    <w:p w14:paraId="7D56DADD" w14:textId="77777777" w:rsidR="007441D9" w:rsidRDefault="007441D9" w:rsidP="009E7141">
      <w:pPr>
        <w:rPr>
          <w:rFonts w:asciiTheme="minorHAnsi" w:hAnsiTheme="minorHAnsi" w:cstheme="minorHAnsi"/>
        </w:rPr>
      </w:pPr>
    </w:p>
    <w:p w14:paraId="01831CA5" w14:textId="77777777" w:rsidR="007441D9" w:rsidRDefault="007441D9" w:rsidP="009E7141">
      <w:pPr>
        <w:rPr>
          <w:rFonts w:asciiTheme="minorHAnsi" w:hAnsiTheme="minorHAnsi" w:cstheme="minorHAnsi"/>
        </w:rPr>
      </w:pPr>
    </w:p>
    <w:p w14:paraId="640220BE" w14:textId="77777777" w:rsidR="007441D9" w:rsidRDefault="007441D9" w:rsidP="009E7141">
      <w:pPr>
        <w:rPr>
          <w:rFonts w:asciiTheme="minorHAnsi" w:hAnsiTheme="minorHAnsi" w:cstheme="minorHAnsi"/>
        </w:rPr>
      </w:pPr>
    </w:p>
    <w:p w14:paraId="15F663D6" w14:textId="77777777" w:rsidR="007441D9" w:rsidRDefault="007441D9" w:rsidP="009E7141">
      <w:pPr>
        <w:rPr>
          <w:rFonts w:asciiTheme="minorHAnsi" w:hAnsiTheme="minorHAnsi" w:cstheme="minorHAnsi"/>
        </w:rPr>
      </w:pPr>
    </w:p>
    <w:p w14:paraId="23A2B0B0" w14:textId="77777777" w:rsidR="007441D9" w:rsidRDefault="007441D9" w:rsidP="009E7141">
      <w:pPr>
        <w:rPr>
          <w:rFonts w:asciiTheme="minorHAnsi" w:hAnsiTheme="minorHAnsi" w:cstheme="minorHAnsi"/>
        </w:rPr>
      </w:pPr>
    </w:p>
    <w:p w14:paraId="2F36A3DE" w14:textId="77777777" w:rsidR="007441D9" w:rsidRDefault="007441D9" w:rsidP="009E7141">
      <w:pPr>
        <w:rPr>
          <w:rFonts w:asciiTheme="minorHAnsi" w:hAnsiTheme="minorHAnsi" w:cstheme="minorHAnsi"/>
        </w:rPr>
      </w:pPr>
    </w:p>
    <w:p w14:paraId="54BA5A4F" w14:textId="77777777" w:rsidR="007441D9" w:rsidRDefault="007441D9" w:rsidP="009E7141">
      <w:pPr>
        <w:rPr>
          <w:rFonts w:asciiTheme="minorHAnsi" w:hAnsiTheme="minorHAnsi" w:cstheme="minorHAnsi"/>
        </w:rPr>
      </w:pPr>
    </w:p>
    <w:p w14:paraId="622969B2" w14:textId="77777777" w:rsidR="007441D9" w:rsidRDefault="007441D9" w:rsidP="009E7141">
      <w:pPr>
        <w:rPr>
          <w:rFonts w:asciiTheme="minorHAnsi" w:hAnsiTheme="minorHAnsi" w:cstheme="minorHAnsi"/>
        </w:rPr>
      </w:pPr>
    </w:p>
    <w:p w14:paraId="529083B9" w14:textId="77777777" w:rsidR="007441D9" w:rsidRDefault="007441D9" w:rsidP="009E7141">
      <w:pPr>
        <w:rPr>
          <w:rFonts w:asciiTheme="minorHAnsi" w:hAnsiTheme="minorHAnsi" w:cstheme="minorHAnsi"/>
        </w:rPr>
      </w:pPr>
    </w:p>
    <w:p w14:paraId="4294BFF5" w14:textId="77777777" w:rsidR="007441D9" w:rsidRPr="00371CEB" w:rsidRDefault="007441D9" w:rsidP="009E7141">
      <w:pPr>
        <w:rPr>
          <w:rFonts w:asciiTheme="minorHAnsi" w:hAnsiTheme="minorHAnsi" w:cstheme="minorHAnsi"/>
        </w:rPr>
      </w:pPr>
    </w:p>
    <w:p w14:paraId="6EE74ED6" w14:textId="7DCC63B2" w:rsidR="007714B4" w:rsidRDefault="009E7141" w:rsidP="007714B4">
      <w:pPr>
        <w:rPr>
          <w:rFonts w:asciiTheme="minorHAnsi" w:hAnsiTheme="minorHAnsi" w:cstheme="minorHAnsi"/>
          <w:b/>
          <w:bCs/>
        </w:rPr>
      </w:pPr>
      <w:r w:rsidRPr="009E7141">
        <w:rPr>
          <w:rFonts w:asciiTheme="minorHAnsi" w:hAnsiTheme="minorHAnsi" w:cstheme="minorHAnsi"/>
          <w:b/>
          <w:bCs/>
        </w:rPr>
        <w:t>Tabla VENTA</w:t>
      </w:r>
    </w:p>
    <w:p w14:paraId="3209A922" w14:textId="77777777" w:rsidR="003406E9" w:rsidRPr="007714B4" w:rsidRDefault="003406E9" w:rsidP="007714B4">
      <w:pPr>
        <w:rPr>
          <w:rFonts w:asciiTheme="minorHAnsi" w:hAnsiTheme="minorHAnsi" w:cstheme="minorHAnsi"/>
        </w:rPr>
      </w:pPr>
    </w:p>
    <w:tbl>
      <w:tblPr>
        <w:tblStyle w:val="Tablaconcuadrcula"/>
        <w:tblW w:w="0" w:type="auto"/>
        <w:tblLook w:val="04A0" w:firstRow="1" w:lastRow="0" w:firstColumn="1" w:lastColumn="0" w:noHBand="0" w:noVBand="1"/>
      </w:tblPr>
      <w:tblGrid>
        <w:gridCol w:w="475"/>
        <w:gridCol w:w="2598"/>
        <w:gridCol w:w="1551"/>
        <w:gridCol w:w="830"/>
        <w:gridCol w:w="1089"/>
        <w:gridCol w:w="3085"/>
      </w:tblGrid>
      <w:tr w:rsidR="007714B4" w:rsidRPr="007714B4" w14:paraId="2C2CD718" w14:textId="77777777" w:rsidTr="007714B4">
        <w:tc>
          <w:tcPr>
            <w:tcW w:w="0" w:type="auto"/>
            <w:hideMark/>
          </w:tcPr>
          <w:p w14:paraId="3AC84B79"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PK</w:t>
            </w:r>
          </w:p>
        </w:tc>
        <w:tc>
          <w:tcPr>
            <w:tcW w:w="0" w:type="auto"/>
            <w:hideMark/>
          </w:tcPr>
          <w:p w14:paraId="310431C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Nombre</w:t>
            </w:r>
          </w:p>
        </w:tc>
        <w:tc>
          <w:tcPr>
            <w:tcW w:w="0" w:type="auto"/>
            <w:hideMark/>
          </w:tcPr>
          <w:p w14:paraId="08F7854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Tipo</w:t>
            </w:r>
          </w:p>
        </w:tc>
        <w:tc>
          <w:tcPr>
            <w:tcW w:w="0" w:type="auto"/>
            <w:hideMark/>
          </w:tcPr>
          <w:p w14:paraId="1AC1B02B"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 Nulo</w:t>
            </w:r>
          </w:p>
        </w:tc>
        <w:tc>
          <w:tcPr>
            <w:tcW w:w="0" w:type="auto"/>
            <w:hideMark/>
          </w:tcPr>
          <w:p w14:paraId="13902941"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Longitud</w:t>
            </w:r>
          </w:p>
        </w:tc>
        <w:tc>
          <w:tcPr>
            <w:tcW w:w="0" w:type="auto"/>
            <w:hideMark/>
          </w:tcPr>
          <w:p w14:paraId="1C8B6EF8"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Notas</w:t>
            </w:r>
          </w:p>
        </w:tc>
      </w:tr>
      <w:tr w:rsidR="007714B4" w:rsidRPr="007714B4" w14:paraId="41C855C5" w14:textId="77777777" w:rsidTr="007714B4">
        <w:tc>
          <w:tcPr>
            <w:tcW w:w="0" w:type="auto"/>
            <w:hideMark/>
          </w:tcPr>
          <w:p w14:paraId="4F4473A2" w14:textId="5E4157FD" w:rsidR="007714B4" w:rsidRPr="007714B4" w:rsidRDefault="00371CEB" w:rsidP="007714B4">
            <w:pPr>
              <w:rPr>
                <w:rFonts w:asciiTheme="minorHAnsi" w:hAnsiTheme="minorHAnsi" w:cstheme="minorHAnsi"/>
              </w:rPr>
            </w:pPr>
            <w:r w:rsidRPr="00371CEB">
              <w:rPr>
                <w:rFonts w:asciiTheme="minorHAnsi" w:hAnsiTheme="minorHAnsi" w:cstheme="minorHAnsi"/>
              </w:rPr>
              <w:t>X</w:t>
            </w:r>
          </w:p>
        </w:tc>
        <w:tc>
          <w:tcPr>
            <w:tcW w:w="0" w:type="auto"/>
            <w:hideMark/>
          </w:tcPr>
          <w:p w14:paraId="1014E55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ID_VENTA</w:t>
            </w:r>
          </w:p>
        </w:tc>
        <w:tc>
          <w:tcPr>
            <w:tcW w:w="0" w:type="auto"/>
            <w:hideMark/>
          </w:tcPr>
          <w:p w14:paraId="0CB026FC"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5CD4513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583D53C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43C398C3" w14:textId="1F28373A" w:rsidR="007714B4" w:rsidRPr="007714B4" w:rsidRDefault="007714B4" w:rsidP="007714B4">
            <w:pPr>
              <w:rPr>
                <w:rFonts w:asciiTheme="minorHAnsi" w:hAnsiTheme="minorHAnsi" w:cstheme="minorHAnsi"/>
              </w:rPr>
            </w:pPr>
            <w:r w:rsidRPr="007714B4">
              <w:rPr>
                <w:rFonts w:asciiTheme="minorHAnsi" w:hAnsiTheme="minorHAnsi" w:cstheme="minorHAnsi"/>
              </w:rPr>
              <w:t>Clave primaria</w:t>
            </w:r>
          </w:p>
        </w:tc>
      </w:tr>
      <w:tr w:rsidR="007441D9" w:rsidRPr="007714B4" w14:paraId="6ED4066F" w14:textId="77777777" w:rsidTr="007714B4">
        <w:tc>
          <w:tcPr>
            <w:tcW w:w="0" w:type="auto"/>
          </w:tcPr>
          <w:p w14:paraId="216665D3" w14:textId="77777777" w:rsidR="007441D9" w:rsidRPr="00371CEB" w:rsidRDefault="007441D9" w:rsidP="007441D9">
            <w:pPr>
              <w:rPr>
                <w:rFonts w:asciiTheme="minorHAnsi" w:hAnsiTheme="minorHAnsi" w:cstheme="minorHAnsi"/>
              </w:rPr>
            </w:pPr>
          </w:p>
        </w:tc>
        <w:tc>
          <w:tcPr>
            <w:tcW w:w="0" w:type="auto"/>
          </w:tcPr>
          <w:p w14:paraId="705D0C31" w14:textId="584720A6" w:rsidR="007441D9" w:rsidRPr="007714B4" w:rsidRDefault="007441D9" w:rsidP="007441D9">
            <w:pPr>
              <w:rPr>
                <w:rFonts w:asciiTheme="minorHAnsi" w:hAnsiTheme="minorHAnsi" w:cstheme="minorHAnsi"/>
              </w:rPr>
            </w:pPr>
            <w:r w:rsidRPr="007714B4">
              <w:rPr>
                <w:rFonts w:asciiTheme="minorHAnsi" w:hAnsiTheme="minorHAnsi" w:cstheme="minorHAnsi"/>
              </w:rPr>
              <w:t>TIPO_DOCUMENTO</w:t>
            </w:r>
          </w:p>
        </w:tc>
        <w:tc>
          <w:tcPr>
            <w:tcW w:w="0" w:type="auto"/>
          </w:tcPr>
          <w:p w14:paraId="3CA9AB03" w14:textId="3BBC72A5" w:rsidR="007441D9" w:rsidRPr="007714B4" w:rsidRDefault="007441D9" w:rsidP="007441D9">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tcPr>
          <w:p w14:paraId="54126BA1" w14:textId="478704D3" w:rsidR="007441D9" w:rsidRPr="007714B4" w:rsidRDefault="007441D9" w:rsidP="007441D9">
            <w:pPr>
              <w:rPr>
                <w:rFonts w:asciiTheme="minorHAnsi" w:hAnsiTheme="minorHAnsi" w:cstheme="minorHAnsi"/>
              </w:rPr>
            </w:pPr>
            <w:r w:rsidRPr="007714B4">
              <w:rPr>
                <w:rFonts w:asciiTheme="minorHAnsi" w:hAnsiTheme="minorHAnsi" w:cstheme="minorHAnsi"/>
              </w:rPr>
              <w:t>No</w:t>
            </w:r>
          </w:p>
        </w:tc>
        <w:tc>
          <w:tcPr>
            <w:tcW w:w="0" w:type="auto"/>
          </w:tcPr>
          <w:p w14:paraId="61B7DBA6" w14:textId="21D0E72C" w:rsidR="007441D9" w:rsidRPr="007714B4" w:rsidRDefault="007441D9" w:rsidP="007441D9">
            <w:pPr>
              <w:rPr>
                <w:rFonts w:asciiTheme="minorHAnsi" w:hAnsiTheme="minorHAnsi" w:cstheme="minorHAnsi"/>
              </w:rPr>
            </w:pPr>
            <w:r w:rsidRPr="007714B4">
              <w:rPr>
                <w:rFonts w:asciiTheme="minorHAnsi" w:hAnsiTheme="minorHAnsi" w:cstheme="minorHAnsi"/>
              </w:rPr>
              <w:t>50</w:t>
            </w:r>
          </w:p>
        </w:tc>
        <w:tc>
          <w:tcPr>
            <w:tcW w:w="0" w:type="auto"/>
          </w:tcPr>
          <w:p w14:paraId="6572592D" w14:textId="664158A0" w:rsidR="007441D9" w:rsidRPr="007714B4" w:rsidRDefault="007441D9" w:rsidP="007441D9">
            <w:pPr>
              <w:rPr>
                <w:rFonts w:asciiTheme="minorHAnsi" w:hAnsiTheme="minorHAnsi" w:cstheme="minorHAnsi"/>
              </w:rPr>
            </w:pPr>
            <w:r w:rsidRPr="007714B4">
              <w:rPr>
                <w:rFonts w:asciiTheme="minorHAnsi" w:hAnsiTheme="minorHAnsi" w:cstheme="minorHAnsi"/>
              </w:rPr>
              <w:t xml:space="preserve">Tipo de documento </w:t>
            </w:r>
          </w:p>
        </w:tc>
      </w:tr>
      <w:tr w:rsidR="007441D9" w:rsidRPr="007714B4" w14:paraId="05B08F16" w14:textId="77777777" w:rsidTr="007714B4">
        <w:tc>
          <w:tcPr>
            <w:tcW w:w="0" w:type="auto"/>
          </w:tcPr>
          <w:p w14:paraId="27A8449F" w14:textId="77777777" w:rsidR="007441D9" w:rsidRPr="00371CEB" w:rsidRDefault="007441D9" w:rsidP="007441D9">
            <w:pPr>
              <w:rPr>
                <w:rFonts w:asciiTheme="minorHAnsi" w:hAnsiTheme="minorHAnsi" w:cstheme="minorHAnsi"/>
              </w:rPr>
            </w:pPr>
          </w:p>
        </w:tc>
        <w:tc>
          <w:tcPr>
            <w:tcW w:w="0" w:type="auto"/>
          </w:tcPr>
          <w:p w14:paraId="7D5D4BA5" w14:textId="75599C25" w:rsidR="007441D9" w:rsidRPr="007714B4" w:rsidRDefault="007441D9" w:rsidP="007441D9">
            <w:pPr>
              <w:rPr>
                <w:rFonts w:asciiTheme="minorHAnsi" w:hAnsiTheme="minorHAnsi" w:cstheme="minorHAnsi"/>
              </w:rPr>
            </w:pPr>
            <w:r w:rsidRPr="007714B4">
              <w:rPr>
                <w:rFonts w:asciiTheme="minorHAnsi" w:hAnsiTheme="minorHAnsi" w:cstheme="minorHAnsi"/>
              </w:rPr>
              <w:t>NUMERO_DOCUMENTO</w:t>
            </w:r>
          </w:p>
        </w:tc>
        <w:tc>
          <w:tcPr>
            <w:tcW w:w="0" w:type="auto"/>
          </w:tcPr>
          <w:p w14:paraId="7F2BE882" w14:textId="09C82D62" w:rsidR="007441D9" w:rsidRPr="007714B4" w:rsidRDefault="007441D9" w:rsidP="007441D9">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tcPr>
          <w:p w14:paraId="5283AEE6" w14:textId="5F81B87B" w:rsidR="007441D9" w:rsidRPr="007714B4" w:rsidRDefault="007441D9" w:rsidP="007441D9">
            <w:pPr>
              <w:rPr>
                <w:rFonts w:asciiTheme="minorHAnsi" w:hAnsiTheme="minorHAnsi" w:cstheme="minorHAnsi"/>
              </w:rPr>
            </w:pPr>
            <w:r w:rsidRPr="007714B4">
              <w:rPr>
                <w:rFonts w:asciiTheme="minorHAnsi" w:hAnsiTheme="minorHAnsi" w:cstheme="minorHAnsi"/>
              </w:rPr>
              <w:t>No</w:t>
            </w:r>
          </w:p>
        </w:tc>
        <w:tc>
          <w:tcPr>
            <w:tcW w:w="0" w:type="auto"/>
          </w:tcPr>
          <w:p w14:paraId="20D98825" w14:textId="0E8F2326" w:rsidR="007441D9" w:rsidRPr="007714B4" w:rsidRDefault="007441D9" w:rsidP="007441D9">
            <w:pPr>
              <w:rPr>
                <w:rFonts w:asciiTheme="minorHAnsi" w:hAnsiTheme="minorHAnsi" w:cstheme="minorHAnsi"/>
              </w:rPr>
            </w:pPr>
            <w:r w:rsidRPr="007714B4">
              <w:rPr>
                <w:rFonts w:asciiTheme="minorHAnsi" w:hAnsiTheme="minorHAnsi" w:cstheme="minorHAnsi"/>
              </w:rPr>
              <w:t>50</w:t>
            </w:r>
          </w:p>
        </w:tc>
        <w:tc>
          <w:tcPr>
            <w:tcW w:w="0" w:type="auto"/>
          </w:tcPr>
          <w:p w14:paraId="5448BE12" w14:textId="244421D4" w:rsidR="007441D9" w:rsidRPr="007714B4" w:rsidRDefault="007441D9" w:rsidP="007441D9">
            <w:pPr>
              <w:rPr>
                <w:rFonts w:asciiTheme="minorHAnsi" w:hAnsiTheme="minorHAnsi" w:cstheme="minorHAnsi"/>
              </w:rPr>
            </w:pPr>
            <w:r w:rsidRPr="007714B4">
              <w:rPr>
                <w:rFonts w:asciiTheme="minorHAnsi" w:hAnsiTheme="minorHAnsi" w:cstheme="minorHAnsi"/>
              </w:rPr>
              <w:t>Número único del documento de la venta.</w:t>
            </w:r>
          </w:p>
        </w:tc>
      </w:tr>
      <w:tr w:rsidR="007714B4" w:rsidRPr="007714B4" w14:paraId="2879F84D" w14:textId="77777777" w:rsidTr="007714B4">
        <w:tc>
          <w:tcPr>
            <w:tcW w:w="0" w:type="auto"/>
            <w:hideMark/>
          </w:tcPr>
          <w:p w14:paraId="3D8F33BE" w14:textId="77777777" w:rsidR="007714B4" w:rsidRPr="007714B4" w:rsidRDefault="007714B4" w:rsidP="007714B4">
            <w:pPr>
              <w:rPr>
                <w:rFonts w:asciiTheme="minorHAnsi" w:hAnsiTheme="minorHAnsi" w:cstheme="minorHAnsi"/>
              </w:rPr>
            </w:pPr>
          </w:p>
        </w:tc>
        <w:tc>
          <w:tcPr>
            <w:tcW w:w="0" w:type="auto"/>
            <w:hideMark/>
          </w:tcPr>
          <w:p w14:paraId="39C0DD4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ID_USUARIO</w:t>
            </w:r>
          </w:p>
        </w:tc>
        <w:tc>
          <w:tcPr>
            <w:tcW w:w="0" w:type="auto"/>
            <w:hideMark/>
          </w:tcPr>
          <w:p w14:paraId="36F6FF02"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3CA1CB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26038E3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7174CA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USUARIO.</w:t>
            </w:r>
          </w:p>
        </w:tc>
      </w:tr>
      <w:tr w:rsidR="007441D9" w:rsidRPr="007714B4" w14:paraId="4DD911E6" w14:textId="77777777" w:rsidTr="007714B4">
        <w:tc>
          <w:tcPr>
            <w:tcW w:w="0" w:type="auto"/>
          </w:tcPr>
          <w:p w14:paraId="408540F1" w14:textId="77777777" w:rsidR="007441D9" w:rsidRPr="007714B4" w:rsidRDefault="007441D9" w:rsidP="007714B4">
            <w:pPr>
              <w:rPr>
                <w:rFonts w:asciiTheme="minorHAnsi" w:hAnsiTheme="minorHAnsi" w:cstheme="minorHAnsi"/>
              </w:rPr>
            </w:pPr>
          </w:p>
        </w:tc>
        <w:tc>
          <w:tcPr>
            <w:tcW w:w="0" w:type="auto"/>
          </w:tcPr>
          <w:p w14:paraId="5319458D" w14:textId="03C22E61" w:rsidR="007441D9" w:rsidRPr="007714B4" w:rsidRDefault="007441D9" w:rsidP="007441D9">
            <w:pPr>
              <w:rPr>
                <w:rFonts w:asciiTheme="minorHAnsi" w:hAnsiTheme="minorHAnsi" w:cstheme="minorHAnsi"/>
              </w:rPr>
            </w:pPr>
            <w:r>
              <w:rPr>
                <w:rFonts w:asciiTheme="minorHAnsi" w:hAnsiTheme="minorHAnsi" w:cstheme="minorHAnsi"/>
              </w:rPr>
              <w:t xml:space="preserve">ID_SUCURSAL </w:t>
            </w:r>
          </w:p>
        </w:tc>
        <w:tc>
          <w:tcPr>
            <w:tcW w:w="0" w:type="auto"/>
          </w:tcPr>
          <w:p w14:paraId="0B8E1090" w14:textId="65DF7FCD" w:rsidR="007441D9" w:rsidRPr="007714B4" w:rsidRDefault="007441D9" w:rsidP="007714B4">
            <w:pPr>
              <w:rPr>
                <w:rFonts w:asciiTheme="minorHAnsi" w:hAnsiTheme="minorHAnsi" w:cstheme="minorHAnsi"/>
              </w:rPr>
            </w:pPr>
            <w:proofErr w:type="spellStart"/>
            <w:r>
              <w:rPr>
                <w:rFonts w:asciiTheme="minorHAnsi" w:hAnsiTheme="minorHAnsi" w:cstheme="minorHAnsi"/>
              </w:rPr>
              <w:t>Int</w:t>
            </w:r>
            <w:proofErr w:type="spellEnd"/>
          </w:p>
        </w:tc>
        <w:tc>
          <w:tcPr>
            <w:tcW w:w="0" w:type="auto"/>
          </w:tcPr>
          <w:p w14:paraId="641E0BB9" w14:textId="3365C6BD" w:rsidR="007441D9" w:rsidRPr="007714B4" w:rsidRDefault="007441D9" w:rsidP="007714B4">
            <w:pPr>
              <w:rPr>
                <w:rFonts w:asciiTheme="minorHAnsi" w:hAnsiTheme="minorHAnsi" w:cstheme="minorHAnsi"/>
              </w:rPr>
            </w:pPr>
            <w:r>
              <w:rPr>
                <w:rFonts w:asciiTheme="minorHAnsi" w:hAnsiTheme="minorHAnsi" w:cstheme="minorHAnsi"/>
              </w:rPr>
              <w:t>SI</w:t>
            </w:r>
          </w:p>
        </w:tc>
        <w:tc>
          <w:tcPr>
            <w:tcW w:w="0" w:type="auto"/>
          </w:tcPr>
          <w:p w14:paraId="6FB4A6E0" w14:textId="411C34FB" w:rsidR="007441D9" w:rsidRPr="007714B4" w:rsidRDefault="007441D9" w:rsidP="007714B4">
            <w:pPr>
              <w:rPr>
                <w:rFonts w:asciiTheme="minorHAnsi" w:hAnsiTheme="minorHAnsi" w:cstheme="minorHAnsi"/>
              </w:rPr>
            </w:pPr>
            <w:r>
              <w:rPr>
                <w:rFonts w:asciiTheme="minorHAnsi" w:hAnsiTheme="minorHAnsi" w:cstheme="minorHAnsi"/>
              </w:rPr>
              <w:t>N/A</w:t>
            </w:r>
          </w:p>
        </w:tc>
        <w:tc>
          <w:tcPr>
            <w:tcW w:w="0" w:type="auto"/>
          </w:tcPr>
          <w:p w14:paraId="0072C415" w14:textId="05F3D137" w:rsidR="007441D9" w:rsidRPr="007714B4" w:rsidRDefault="007441D9" w:rsidP="007714B4">
            <w:pPr>
              <w:rPr>
                <w:rFonts w:asciiTheme="minorHAnsi" w:hAnsiTheme="minorHAnsi" w:cstheme="minorHAnsi"/>
              </w:rPr>
            </w:pPr>
            <w:r w:rsidRPr="007714B4">
              <w:rPr>
                <w:rFonts w:asciiTheme="minorHAnsi" w:hAnsiTheme="minorHAnsi" w:cstheme="minorHAnsi"/>
                <w:iCs/>
              </w:rPr>
              <w:t xml:space="preserve">Clave foránea que hace referencia a la tabla </w:t>
            </w:r>
            <w:r>
              <w:rPr>
                <w:rFonts w:asciiTheme="minorHAnsi" w:hAnsiTheme="minorHAnsi" w:cstheme="minorHAnsi"/>
                <w:iCs/>
              </w:rPr>
              <w:t>SUCURSAL.</w:t>
            </w:r>
          </w:p>
        </w:tc>
      </w:tr>
      <w:tr w:rsidR="007714B4" w:rsidRPr="007714B4" w14:paraId="715A0D92" w14:textId="77777777" w:rsidTr="007714B4">
        <w:tc>
          <w:tcPr>
            <w:tcW w:w="0" w:type="auto"/>
            <w:hideMark/>
          </w:tcPr>
          <w:p w14:paraId="49D707AA" w14:textId="77777777" w:rsidR="007714B4" w:rsidRPr="007714B4" w:rsidRDefault="007714B4" w:rsidP="007714B4">
            <w:pPr>
              <w:rPr>
                <w:rFonts w:asciiTheme="minorHAnsi" w:hAnsiTheme="minorHAnsi" w:cstheme="minorHAnsi"/>
              </w:rPr>
            </w:pPr>
          </w:p>
        </w:tc>
        <w:tc>
          <w:tcPr>
            <w:tcW w:w="0" w:type="auto"/>
            <w:hideMark/>
          </w:tcPr>
          <w:p w14:paraId="594DD9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ID_CLIENTE</w:t>
            </w:r>
          </w:p>
        </w:tc>
        <w:tc>
          <w:tcPr>
            <w:tcW w:w="0" w:type="auto"/>
            <w:hideMark/>
          </w:tcPr>
          <w:p w14:paraId="1A8CAED4"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221BAC1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1AA5ED96"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A98574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CLIENTE.</w:t>
            </w:r>
          </w:p>
        </w:tc>
      </w:tr>
      <w:tr w:rsidR="007714B4" w:rsidRPr="007714B4" w14:paraId="0F19ED0B" w14:textId="77777777" w:rsidTr="007714B4">
        <w:tc>
          <w:tcPr>
            <w:tcW w:w="0" w:type="auto"/>
            <w:hideMark/>
          </w:tcPr>
          <w:p w14:paraId="27851B91" w14:textId="77777777" w:rsidR="007714B4" w:rsidRPr="007714B4" w:rsidRDefault="007714B4" w:rsidP="007714B4">
            <w:pPr>
              <w:rPr>
                <w:rFonts w:asciiTheme="minorHAnsi" w:hAnsiTheme="minorHAnsi" w:cstheme="minorHAnsi"/>
              </w:rPr>
            </w:pPr>
          </w:p>
        </w:tc>
        <w:tc>
          <w:tcPr>
            <w:tcW w:w="0" w:type="auto"/>
            <w:hideMark/>
          </w:tcPr>
          <w:p w14:paraId="387F46D1"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MONTO_PAGO</w:t>
            </w:r>
          </w:p>
        </w:tc>
        <w:tc>
          <w:tcPr>
            <w:tcW w:w="0" w:type="auto"/>
            <w:hideMark/>
          </w:tcPr>
          <w:p w14:paraId="05CCA229"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1675B76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3D094F8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293C732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pagado en la venta.</w:t>
            </w:r>
          </w:p>
        </w:tc>
      </w:tr>
      <w:tr w:rsidR="007714B4" w:rsidRPr="007714B4" w14:paraId="65B2C394" w14:textId="77777777" w:rsidTr="007714B4">
        <w:tc>
          <w:tcPr>
            <w:tcW w:w="0" w:type="auto"/>
            <w:hideMark/>
          </w:tcPr>
          <w:p w14:paraId="70A784FA" w14:textId="77777777" w:rsidR="007714B4" w:rsidRPr="007714B4" w:rsidRDefault="007714B4" w:rsidP="007714B4">
            <w:pPr>
              <w:rPr>
                <w:rFonts w:asciiTheme="minorHAnsi" w:hAnsiTheme="minorHAnsi" w:cstheme="minorHAnsi"/>
              </w:rPr>
            </w:pPr>
          </w:p>
        </w:tc>
        <w:tc>
          <w:tcPr>
            <w:tcW w:w="0" w:type="auto"/>
            <w:hideMark/>
          </w:tcPr>
          <w:p w14:paraId="65A55DA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MONTO_CAMBIO</w:t>
            </w:r>
          </w:p>
        </w:tc>
        <w:tc>
          <w:tcPr>
            <w:tcW w:w="0" w:type="auto"/>
            <w:hideMark/>
          </w:tcPr>
          <w:p w14:paraId="1407EDF3"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0F4041E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F2DA88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5A6A91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de cambio devuelto al cliente.</w:t>
            </w:r>
          </w:p>
        </w:tc>
      </w:tr>
      <w:tr w:rsidR="007714B4" w:rsidRPr="007714B4" w14:paraId="63066151" w14:textId="77777777" w:rsidTr="007714B4">
        <w:tc>
          <w:tcPr>
            <w:tcW w:w="0" w:type="auto"/>
            <w:hideMark/>
          </w:tcPr>
          <w:p w14:paraId="1606033F" w14:textId="77777777" w:rsidR="007714B4" w:rsidRPr="007714B4" w:rsidRDefault="007714B4" w:rsidP="007714B4">
            <w:pPr>
              <w:rPr>
                <w:rFonts w:asciiTheme="minorHAnsi" w:hAnsiTheme="minorHAnsi" w:cstheme="minorHAnsi"/>
              </w:rPr>
            </w:pPr>
          </w:p>
        </w:tc>
        <w:tc>
          <w:tcPr>
            <w:tcW w:w="0" w:type="auto"/>
            <w:hideMark/>
          </w:tcPr>
          <w:p w14:paraId="7FB752B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MONTO_TOTAL</w:t>
            </w:r>
          </w:p>
        </w:tc>
        <w:tc>
          <w:tcPr>
            <w:tcW w:w="0" w:type="auto"/>
            <w:hideMark/>
          </w:tcPr>
          <w:p w14:paraId="36EE081C"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4B9DFEE"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49D08B6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0817F8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total de la venta.</w:t>
            </w:r>
          </w:p>
        </w:tc>
      </w:tr>
      <w:tr w:rsidR="007714B4" w:rsidRPr="007714B4" w14:paraId="2FDA5BA0" w14:textId="77777777" w:rsidTr="007714B4">
        <w:tc>
          <w:tcPr>
            <w:tcW w:w="0" w:type="auto"/>
            <w:hideMark/>
          </w:tcPr>
          <w:p w14:paraId="06D04343" w14:textId="77777777" w:rsidR="007714B4" w:rsidRPr="007714B4" w:rsidRDefault="007714B4" w:rsidP="007714B4">
            <w:pPr>
              <w:rPr>
                <w:rFonts w:asciiTheme="minorHAnsi" w:hAnsiTheme="minorHAnsi" w:cstheme="minorHAnsi"/>
              </w:rPr>
            </w:pPr>
          </w:p>
        </w:tc>
        <w:tc>
          <w:tcPr>
            <w:tcW w:w="0" w:type="auto"/>
            <w:hideMark/>
          </w:tcPr>
          <w:p w14:paraId="7EB104DA"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w:t>
            </w:r>
          </w:p>
        </w:tc>
        <w:tc>
          <w:tcPr>
            <w:tcW w:w="0" w:type="auto"/>
            <w:hideMark/>
          </w:tcPr>
          <w:p w14:paraId="68142324"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795175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5DAD10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53599C9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 aplicado a la venta.</w:t>
            </w:r>
          </w:p>
        </w:tc>
      </w:tr>
      <w:tr w:rsidR="007714B4" w:rsidRPr="007714B4" w14:paraId="0A2749F7" w14:textId="77777777" w:rsidTr="007714B4">
        <w:tc>
          <w:tcPr>
            <w:tcW w:w="0" w:type="auto"/>
            <w:hideMark/>
          </w:tcPr>
          <w:p w14:paraId="66F9D720" w14:textId="77777777" w:rsidR="007714B4" w:rsidRPr="007714B4" w:rsidRDefault="007714B4" w:rsidP="007714B4">
            <w:pPr>
              <w:rPr>
                <w:rFonts w:asciiTheme="minorHAnsi" w:hAnsiTheme="minorHAnsi" w:cstheme="minorHAnsi"/>
              </w:rPr>
            </w:pPr>
          </w:p>
        </w:tc>
        <w:tc>
          <w:tcPr>
            <w:tcW w:w="0" w:type="auto"/>
            <w:hideMark/>
          </w:tcPr>
          <w:p w14:paraId="19BEC3D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FECHA_VENTA</w:t>
            </w:r>
          </w:p>
        </w:tc>
        <w:tc>
          <w:tcPr>
            <w:tcW w:w="0" w:type="auto"/>
            <w:hideMark/>
          </w:tcPr>
          <w:p w14:paraId="466BC115"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datetime</w:t>
            </w:r>
            <w:proofErr w:type="spellEnd"/>
          </w:p>
        </w:tc>
        <w:tc>
          <w:tcPr>
            <w:tcW w:w="0" w:type="auto"/>
            <w:hideMark/>
          </w:tcPr>
          <w:p w14:paraId="2EDB226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7C30F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1252C76" w14:textId="24CB4DF2"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Fecha </w:t>
            </w:r>
            <w:r w:rsidR="003406E9">
              <w:rPr>
                <w:rFonts w:asciiTheme="minorHAnsi" w:hAnsiTheme="minorHAnsi" w:cstheme="minorHAnsi"/>
              </w:rPr>
              <w:t>registro automática de la venta</w:t>
            </w:r>
          </w:p>
        </w:tc>
      </w:tr>
    </w:tbl>
    <w:p w14:paraId="725B201E" w14:textId="77777777" w:rsidR="007441D9" w:rsidRDefault="007441D9" w:rsidP="00371CEB">
      <w:pPr>
        <w:rPr>
          <w:rFonts w:ascii="Calibri" w:hAnsi="Calibri" w:cs="Book Antiqua"/>
          <w:b/>
          <w:bCs/>
        </w:rPr>
      </w:pPr>
    </w:p>
    <w:p w14:paraId="46AD4AAE" w14:textId="29C0C986" w:rsidR="00371CEB" w:rsidRDefault="009E7141" w:rsidP="00371CEB">
      <w:pPr>
        <w:rPr>
          <w:rFonts w:ascii="Calibri" w:hAnsi="Calibri" w:cs="Book Antiqua"/>
          <w:b/>
          <w:bCs/>
        </w:rPr>
      </w:pPr>
      <w:r w:rsidRPr="009E7141">
        <w:rPr>
          <w:rFonts w:ascii="Calibri" w:hAnsi="Calibri" w:cs="Book Antiqua"/>
          <w:b/>
          <w:bCs/>
        </w:rPr>
        <w:t>Tabla DETALLE_COMPRA</w:t>
      </w:r>
    </w:p>
    <w:p w14:paraId="25D3DB38" w14:textId="77777777" w:rsidR="00FF3C67" w:rsidRPr="00371CEB" w:rsidRDefault="00FF3C67"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389"/>
        <w:gridCol w:w="1551"/>
        <w:gridCol w:w="799"/>
        <w:gridCol w:w="1089"/>
        <w:gridCol w:w="3325"/>
      </w:tblGrid>
      <w:tr w:rsidR="00371CEB" w:rsidRPr="00371CEB" w14:paraId="4E217AC0" w14:textId="77777777" w:rsidTr="00371CEB">
        <w:tc>
          <w:tcPr>
            <w:tcW w:w="0" w:type="auto"/>
            <w:hideMark/>
          </w:tcPr>
          <w:p w14:paraId="0116CCBB"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2B8DB67"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8C5E478"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0ADAC409"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059F4B17"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4B105F36"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34E46AEA" w14:textId="77777777" w:rsidTr="00371CEB">
        <w:tc>
          <w:tcPr>
            <w:tcW w:w="0" w:type="auto"/>
            <w:hideMark/>
          </w:tcPr>
          <w:p w14:paraId="756EF34F" w14:textId="43924A1D"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3C791C8E" w14:textId="77777777" w:rsidR="00371CEB" w:rsidRPr="00371CEB" w:rsidRDefault="00371CEB" w:rsidP="00371CEB">
            <w:pPr>
              <w:rPr>
                <w:rFonts w:ascii="Calibri" w:hAnsi="Calibri" w:cs="Book Antiqua"/>
              </w:rPr>
            </w:pPr>
            <w:r w:rsidRPr="00371CEB">
              <w:rPr>
                <w:rFonts w:ascii="Calibri" w:hAnsi="Calibri" w:cs="Book Antiqua"/>
              </w:rPr>
              <w:t>ID_DETALLE_COMPRA</w:t>
            </w:r>
          </w:p>
        </w:tc>
        <w:tc>
          <w:tcPr>
            <w:tcW w:w="0" w:type="auto"/>
            <w:hideMark/>
          </w:tcPr>
          <w:p w14:paraId="0D493AF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D69001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0350F5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E9AD4DA" w14:textId="2F9C496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DDBA70E" w14:textId="77777777" w:rsidTr="00371CEB">
        <w:tc>
          <w:tcPr>
            <w:tcW w:w="0" w:type="auto"/>
            <w:hideMark/>
          </w:tcPr>
          <w:p w14:paraId="39E663EE" w14:textId="77777777" w:rsidR="00371CEB" w:rsidRPr="00371CEB" w:rsidRDefault="00371CEB" w:rsidP="00371CEB">
            <w:pPr>
              <w:rPr>
                <w:rFonts w:ascii="Calibri" w:hAnsi="Calibri" w:cs="Book Antiqua"/>
              </w:rPr>
            </w:pPr>
          </w:p>
        </w:tc>
        <w:tc>
          <w:tcPr>
            <w:tcW w:w="0" w:type="auto"/>
            <w:hideMark/>
          </w:tcPr>
          <w:p w14:paraId="569481E5" w14:textId="77777777" w:rsidR="00371CEB" w:rsidRPr="00371CEB" w:rsidRDefault="00371CEB" w:rsidP="00371CEB">
            <w:pPr>
              <w:rPr>
                <w:rFonts w:ascii="Calibri" w:hAnsi="Calibri" w:cs="Book Antiqua"/>
              </w:rPr>
            </w:pPr>
            <w:r w:rsidRPr="00371CEB">
              <w:rPr>
                <w:rFonts w:ascii="Calibri" w:hAnsi="Calibri" w:cs="Book Antiqua"/>
              </w:rPr>
              <w:t>ID_COMPRA</w:t>
            </w:r>
          </w:p>
        </w:tc>
        <w:tc>
          <w:tcPr>
            <w:tcW w:w="0" w:type="auto"/>
            <w:hideMark/>
          </w:tcPr>
          <w:p w14:paraId="1A47FF44"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7189BB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61A5DF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C92FC09"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COMPRA.</w:t>
            </w:r>
          </w:p>
        </w:tc>
      </w:tr>
      <w:tr w:rsidR="00371CEB" w:rsidRPr="00371CEB" w14:paraId="7848AA62" w14:textId="77777777" w:rsidTr="00371CEB">
        <w:tc>
          <w:tcPr>
            <w:tcW w:w="0" w:type="auto"/>
            <w:hideMark/>
          </w:tcPr>
          <w:p w14:paraId="7EA4B05B" w14:textId="77777777" w:rsidR="00371CEB" w:rsidRPr="00371CEB" w:rsidRDefault="00371CEB" w:rsidP="00371CEB">
            <w:pPr>
              <w:rPr>
                <w:rFonts w:ascii="Calibri" w:hAnsi="Calibri" w:cs="Book Antiqua"/>
              </w:rPr>
            </w:pPr>
          </w:p>
        </w:tc>
        <w:tc>
          <w:tcPr>
            <w:tcW w:w="0" w:type="auto"/>
            <w:hideMark/>
          </w:tcPr>
          <w:p w14:paraId="0F0E7EF5"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3A29460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C718B1C"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AF28CF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616806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2B2EE7B9" w14:textId="77777777" w:rsidTr="00371CEB">
        <w:tc>
          <w:tcPr>
            <w:tcW w:w="0" w:type="auto"/>
            <w:hideMark/>
          </w:tcPr>
          <w:p w14:paraId="16BD6FEF" w14:textId="77777777" w:rsidR="00371CEB" w:rsidRPr="00371CEB" w:rsidRDefault="00371CEB" w:rsidP="00371CEB">
            <w:pPr>
              <w:rPr>
                <w:rFonts w:ascii="Calibri" w:hAnsi="Calibri" w:cs="Book Antiqua"/>
              </w:rPr>
            </w:pPr>
          </w:p>
        </w:tc>
        <w:tc>
          <w:tcPr>
            <w:tcW w:w="0" w:type="auto"/>
            <w:hideMark/>
          </w:tcPr>
          <w:p w14:paraId="7C7BE0E3" w14:textId="77777777" w:rsidR="00371CEB" w:rsidRPr="00371CEB" w:rsidRDefault="00371CEB" w:rsidP="00371CEB">
            <w:pPr>
              <w:rPr>
                <w:rFonts w:ascii="Calibri" w:hAnsi="Calibri" w:cs="Book Antiqua"/>
              </w:rPr>
            </w:pPr>
            <w:r w:rsidRPr="00371CEB">
              <w:rPr>
                <w:rFonts w:ascii="Calibri" w:hAnsi="Calibri" w:cs="Book Antiqua"/>
              </w:rPr>
              <w:t>PRECIO_COMPRA</w:t>
            </w:r>
          </w:p>
        </w:tc>
        <w:tc>
          <w:tcPr>
            <w:tcW w:w="0" w:type="auto"/>
            <w:hideMark/>
          </w:tcPr>
          <w:p w14:paraId="376F6617"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47AC637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B7171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A279294" w14:textId="3ABE088D" w:rsidR="00371CEB" w:rsidRPr="00371CEB" w:rsidRDefault="00371CEB" w:rsidP="00371CEB">
            <w:pPr>
              <w:rPr>
                <w:rFonts w:ascii="Calibri" w:hAnsi="Calibri" w:cs="Book Antiqua"/>
              </w:rPr>
            </w:pPr>
            <w:r w:rsidRPr="00371CEB">
              <w:rPr>
                <w:rFonts w:ascii="Calibri" w:hAnsi="Calibri" w:cs="Book Antiqua"/>
              </w:rPr>
              <w:t>Precio de compra del producto</w:t>
            </w:r>
          </w:p>
        </w:tc>
      </w:tr>
      <w:tr w:rsidR="00371CEB" w:rsidRPr="00371CEB" w14:paraId="2480DC1C" w14:textId="77777777" w:rsidTr="00371CEB">
        <w:tc>
          <w:tcPr>
            <w:tcW w:w="0" w:type="auto"/>
            <w:hideMark/>
          </w:tcPr>
          <w:p w14:paraId="417C6146" w14:textId="77777777" w:rsidR="00371CEB" w:rsidRPr="00371CEB" w:rsidRDefault="00371CEB" w:rsidP="00371CEB">
            <w:pPr>
              <w:rPr>
                <w:rFonts w:ascii="Calibri" w:hAnsi="Calibri" w:cs="Book Antiqua"/>
              </w:rPr>
            </w:pPr>
          </w:p>
        </w:tc>
        <w:tc>
          <w:tcPr>
            <w:tcW w:w="0" w:type="auto"/>
            <w:hideMark/>
          </w:tcPr>
          <w:p w14:paraId="5BAC95B1"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06F78A49"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6180C3F8"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3EAFC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8F11A0B" w14:textId="28953F3B"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530418B5" w14:textId="77777777" w:rsidTr="00371CEB">
        <w:tc>
          <w:tcPr>
            <w:tcW w:w="0" w:type="auto"/>
            <w:hideMark/>
          </w:tcPr>
          <w:p w14:paraId="7E88D5EA" w14:textId="77777777" w:rsidR="00371CEB" w:rsidRPr="00371CEB" w:rsidRDefault="00371CEB" w:rsidP="00371CEB">
            <w:pPr>
              <w:rPr>
                <w:rFonts w:ascii="Calibri" w:hAnsi="Calibri" w:cs="Book Antiqua"/>
              </w:rPr>
            </w:pPr>
          </w:p>
        </w:tc>
        <w:tc>
          <w:tcPr>
            <w:tcW w:w="0" w:type="auto"/>
            <w:hideMark/>
          </w:tcPr>
          <w:p w14:paraId="6283779A" w14:textId="77777777"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68904A0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0275BF46"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A379F2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E1298F" w14:textId="77777777" w:rsidR="00371CEB" w:rsidRPr="00371CEB" w:rsidRDefault="00371CEB" w:rsidP="00371CEB">
            <w:pPr>
              <w:rPr>
                <w:rFonts w:ascii="Calibri" w:hAnsi="Calibri" w:cs="Book Antiqua"/>
              </w:rPr>
            </w:pPr>
            <w:r w:rsidRPr="00371CEB">
              <w:rPr>
                <w:rFonts w:ascii="Calibri" w:hAnsi="Calibri" w:cs="Book Antiqua"/>
              </w:rPr>
              <w:t>Cantidad de productos comprados.</w:t>
            </w:r>
          </w:p>
        </w:tc>
      </w:tr>
      <w:tr w:rsidR="00371CEB" w:rsidRPr="00371CEB" w14:paraId="1DB12896" w14:textId="77777777" w:rsidTr="00371CEB">
        <w:tc>
          <w:tcPr>
            <w:tcW w:w="0" w:type="auto"/>
            <w:hideMark/>
          </w:tcPr>
          <w:p w14:paraId="5F34B5B6" w14:textId="77777777" w:rsidR="00371CEB" w:rsidRPr="00371CEB" w:rsidRDefault="00371CEB" w:rsidP="00371CEB">
            <w:pPr>
              <w:rPr>
                <w:rFonts w:ascii="Calibri" w:hAnsi="Calibri" w:cs="Book Antiqua"/>
              </w:rPr>
            </w:pPr>
          </w:p>
        </w:tc>
        <w:tc>
          <w:tcPr>
            <w:tcW w:w="0" w:type="auto"/>
            <w:hideMark/>
          </w:tcPr>
          <w:p w14:paraId="042BFEC8" w14:textId="07C01F0D" w:rsidR="00371CEB" w:rsidRPr="00371CEB" w:rsidRDefault="00350A62" w:rsidP="00371CEB">
            <w:pPr>
              <w:rPr>
                <w:rFonts w:ascii="Calibri" w:hAnsi="Calibri" w:cs="Book Antiqua"/>
              </w:rPr>
            </w:pPr>
            <w:r>
              <w:rPr>
                <w:rFonts w:ascii="Calibri" w:hAnsi="Calibri" w:cs="Book Antiqua"/>
              </w:rPr>
              <w:t>SUBTOTAL</w:t>
            </w:r>
          </w:p>
        </w:tc>
        <w:tc>
          <w:tcPr>
            <w:tcW w:w="0" w:type="auto"/>
            <w:hideMark/>
          </w:tcPr>
          <w:p w14:paraId="26D9F535"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2A0AEB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95BB91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ED85E95" w14:textId="77777777" w:rsidR="00371CEB" w:rsidRPr="00371CEB" w:rsidRDefault="00371CEB" w:rsidP="00371CEB">
            <w:pPr>
              <w:rPr>
                <w:rFonts w:ascii="Calibri" w:hAnsi="Calibri" w:cs="Book Antiqua"/>
              </w:rPr>
            </w:pPr>
            <w:r w:rsidRPr="00371CEB">
              <w:rPr>
                <w:rFonts w:ascii="Calibri" w:hAnsi="Calibri" w:cs="Book Antiqua"/>
              </w:rPr>
              <w:t>Monto total de la compra de este producto (cantidad * precio de compra).</w:t>
            </w:r>
          </w:p>
        </w:tc>
      </w:tr>
      <w:tr w:rsidR="00371CEB" w:rsidRPr="00371CEB" w14:paraId="71F45E24" w14:textId="77777777" w:rsidTr="00371CEB">
        <w:tc>
          <w:tcPr>
            <w:tcW w:w="0" w:type="auto"/>
            <w:hideMark/>
          </w:tcPr>
          <w:p w14:paraId="306ECDA6" w14:textId="77777777" w:rsidR="00371CEB" w:rsidRPr="00371CEB" w:rsidRDefault="00371CEB" w:rsidP="00371CEB">
            <w:pPr>
              <w:rPr>
                <w:rFonts w:ascii="Calibri" w:hAnsi="Calibri" w:cs="Book Antiqua"/>
              </w:rPr>
            </w:pPr>
          </w:p>
        </w:tc>
        <w:tc>
          <w:tcPr>
            <w:tcW w:w="0" w:type="auto"/>
            <w:hideMark/>
          </w:tcPr>
          <w:p w14:paraId="25D413E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540C3A0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41B8984"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F777EC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647221D" w14:textId="74FB2D5D"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compra</w:t>
            </w:r>
          </w:p>
        </w:tc>
      </w:tr>
    </w:tbl>
    <w:p w14:paraId="4194901D" w14:textId="77777777" w:rsidR="009E7141" w:rsidRDefault="009E7141" w:rsidP="009E7141">
      <w:pPr>
        <w:rPr>
          <w:rFonts w:ascii="Calibri" w:hAnsi="Calibri" w:cs="Book Antiqua"/>
        </w:rPr>
      </w:pPr>
    </w:p>
    <w:p w14:paraId="78AE82FC" w14:textId="77777777" w:rsidR="007441D9" w:rsidRDefault="007441D9" w:rsidP="009E7141">
      <w:pPr>
        <w:rPr>
          <w:rFonts w:ascii="Calibri" w:hAnsi="Calibri" w:cs="Book Antiqua"/>
        </w:rPr>
      </w:pPr>
    </w:p>
    <w:p w14:paraId="1785435D" w14:textId="77777777" w:rsidR="007441D9" w:rsidRDefault="007441D9" w:rsidP="009E7141">
      <w:pPr>
        <w:rPr>
          <w:rFonts w:ascii="Calibri" w:hAnsi="Calibri" w:cs="Book Antiqua"/>
        </w:rPr>
      </w:pPr>
    </w:p>
    <w:p w14:paraId="4455FEF2" w14:textId="3647F68C" w:rsidR="00371CEB" w:rsidRDefault="009E7141" w:rsidP="00371CEB">
      <w:pPr>
        <w:rPr>
          <w:rFonts w:ascii="Calibri" w:hAnsi="Calibri" w:cs="Book Antiqua"/>
          <w:b/>
          <w:bCs/>
        </w:rPr>
      </w:pPr>
      <w:r w:rsidRPr="009E7141">
        <w:rPr>
          <w:rFonts w:ascii="Calibri" w:hAnsi="Calibri" w:cs="Book Antiqua"/>
          <w:b/>
          <w:bCs/>
        </w:rPr>
        <w:t>Tabla DETALLE_VENTA</w:t>
      </w:r>
    </w:p>
    <w:p w14:paraId="5AB3B889" w14:textId="77777777" w:rsidR="00DC588F" w:rsidRPr="00371CEB" w:rsidRDefault="00DC588F"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167"/>
        <w:gridCol w:w="1551"/>
        <w:gridCol w:w="857"/>
        <w:gridCol w:w="1089"/>
        <w:gridCol w:w="3489"/>
      </w:tblGrid>
      <w:tr w:rsidR="00371CEB" w:rsidRPr="00371CEB" w14:paraId="7E3383A4" w14:textId="77777777" w:rsidTr="00371CEB">
        <w:tc>
          <w:tcPr>
            <w:tcW w:w="0" w:type="auto"/>
            <w:hideMark/>
          </w:tcPr>
          <w:p w14:paraId="322271FE"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E7BDC3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20BBF3A3"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657E7CF8"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408D1E3F"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00CE1CCD"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E7D57E" w14:textId="77777777" w:rsidTr="00371CEB">
        <w:tc>
          <w:tcPr>
            <w:tcW w:w="0" w:type="auto"/>
            <w:hideMark/>
          </w:tcPr>
          <w:p w14:paraId="194E1A00" w14:textId="42FC7045"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44834E9" w14:textId="77777777" w:rsidR="00371CEB" w:rsidRPr="00371CEB" w:rsidRDefault="00371CEB" w:rsidP="00371CEB">
            <w:pPr>
              <w:rPr>
                <w:rFonts w:ascii="Calibri" w:hAnsi="Calibri" w:cs="Book Antiqua"/>
              </w:rPr>
            </w:pPr>
            <w:r w:rsidRPr="00371CEB">
              <w:rPr>
                <w:rFonts w:ascii="Calibri" w:hAnsi="Calibri" w:cs="Book Antiqua"/>
              </w:rPr>
              <w:t>ID_DETALLE_VENTA</w:t>
            </w:r>
          </w:p>
        </w:tc>
        <w:tc>
          <w:tcPr>
            <w:tcW w:w="0" w:type="auto"/>
            <w:hideMark/>
          </w:tcPr>
          <w:p w14:paraId="4122B05A"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6AD4412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BD3D0C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7FC4B77" w14:textId="5F14D1FB"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7258B41A" w14:textId="77777777" w:rsidTr="00371CEB">
        <w:tc>
          <w:tcPr>
            <w:tcW w:w="0" w:type="auto"/>
            <w:hideMark/>
          </w:tcPr>
          <w:p w14:paraId="2CF624A2" w14:textId="77777777" w:rsidR="00371CEB" w:rsidRPr="00371CEB" w:rsidRDefault="00371CEB" w:rsidP="00371CEB">
            <w:pPr>
              <w:rPr>
                <w:rFonts w:ascii="Calibri" w:hAnsi="Calibri" w:cs="Book Antiqua"/>
              </w:rPr>
            </w:pPr>
          </w:p>
        </w:tc>
        <w:tc>
          <w:tcPr>
            <w:tcW w:w="0" w:type="auto"/>
            <w:hideMark/>
          </w:tcPr>
          <w:p w14:paraId="79E816DE" w14:textId="77777777" w:rsidR="00371CEB" w:rsidRPr="00371CEB" w:rsidRDefault="00371CEB" w:rsidP="00371CEB">
            <w:pPr>
              <w:rPr>
                <w:rFonts w:ascii="Calibri" w:hAnsi="Calibri" w:cs="Book Antiqua"/>
              </w:rPr>
            </w:pPr>
            <w:r w:rsidRPr="00371CEB">
              <w:rPr>
                <w:rFonts w:ascii="Calibri" w:hAnsi="Calibri" w:cs="Book Antiqua"/>
              </w:rPr>
              <w:t>ID_VENTA</w:t>
            </w:r>
          </w:p>
        </w:tc>
        <w:tc>
          <w:tcPr>
            <w:tcW w:w="0" w:type="auto"/>
            <w:hideMark/>
          </w:tcPr>
          <w:p w14:paraId="57C22F71"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FA2F85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A1EDA5B"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CABB55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VENTA.</w:t>
            </w:r>
          </w:p>
        </w:tc>
      </w:tr>
      <w:tr w:rsidR="00371CEB" w:rsidRPr="00371CEB" w14:paraId="093F71BD" w14:textId="77777777" w:rsidTr="00371CEB">
        <w:tc>
          <w:tcPr>
            <w:tcW w:w="0" w:type="auto"/>
            <w:hideMark/>
          </w:tcPr>
          <w:p w14:paraId="5002400E" w14:textId="77777777" w:rsidR="00371CEB" w:rsidRPr="00371CEB" w:rsidRDefault="00371CEB" w:rsidP="00371CEB">
            <w:pPr>
              <w:rPr>
                <w:rFonts w:ascii="Calibri" w:hAnsi="Calibri" w:cs="Book Antiqua"/>
              </w:rPr>
            </w:pPr>
          </w:p>
        </w:tc>
        <w:tc>
          <w:tcPr>
            <w:tcW w:w="0" w:type="auto"/>
            <w:hideMark/>
          </w:tcPr>
          <w:p w14:paraId="0160479C"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65A7DC13"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73B2ABC7"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874E5A9"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9B3B52"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0D981478" w14:textId="77777777" w:rsidTr="00371CEB">
        <w:tc>
          <w:tcPr>
            <w:tcW w:w="0" w:type="auto"/>
            <w:hideMark/>
          </w:tcPr>
          <w:p w14:paraId="61FB14EF" w14:textId="77777777" w:rsidR="00371CEB" w:rsidRPr="00371CEB" w:rsidRDefault="00371CEB" w:rsidP="00371CEB">
            <w:pPr>
              <w:rPr>
                <w:rFonts w:ascii="Calibri" w:hAnsi="Calibri" w:cs="Book Antiqua"/>
              </w:rPr>
            </w:pPr>
          </w:p>
        </w:tc>
        <w:tc>
          <w:tcPr>
            <w:tcW w:w="0" w:type="auto"/>
            <w:hideMark/>
          </w:tcPr>
          <w:p w14:paraId="785EF448"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6DCE57B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2008783A"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FF9141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183EFED" w14:textId="77777777"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6B419263" w14:textId="77777777" w:rsidTr="00371CEB">
        <w:tc>
          <w:tcPr>
            <w:tcW w:w="0" w:type="auto"/>
            <w:hideMark/>
          </w:tcPr>
          <w:p w14:paraId="1E55EA01" w14:textId="77777777" w:rsidR="00371CEB" w:rsidRPr="00371CEB" w:rsidRDefault="00371CEB" w:rsidP="00371CEB">
            <w:pPr>
              <w:rPr>
                <w:rFonts w:ascii="Calibri" w:hAnsi="Calibri" w:cs="Book Antiqua"/>
              </w:rPr>
            </w:pPr>
          </w:p>
        </w:tc>
        <w:tc>
          <w:tcPr>
            <w:tcW w:w="0" w:type="auto"/>
            <w:hideMark/>
          </w:tcPr>
          <w:p w14:paraId="60FEFADC" w14:textId="1329C6F9"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30EAA33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485226B"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28632B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15594FE" w14:textId="77777777" w:rsidR="00371CEB" w:rsidRPr="00371CEB" w:rsidRDefault="00371CEB" w:rsidP="00371CEB">
            <w:pPr>
              <w:rPr>
                <w:rFonts w:ascii="Calibri" w:hAnsi="Calibri" w:cs="Book Antiqua"/>
              </w:rPr>
            </w:pPr>
            <w:r w:rsidRPr="00371CEB">
              <w:rPr>
                <w:rFonts w:ascii="Calibri" w:hAnsi="Calibri" w:cs="Book Antiqua"/>
              </w:rPr>
              <w:t>Cantidad de productos vendidos.</w:t>
            </w:r>
          </w:p>
        </w:tc>
      </w:tr>
      <w:tr w:rsidR="00371CEB" w:rsidRPr="00371CEB" w14:paraId="21E67B50" w14:textId="77777777" w:rsidTr="00371CEB">
        <w:tc>
          <w:tcPr>
            <w:tcW w:w="0" w:type="auto"/>
            <w:hideMark/>
          </w:tcPr>
          <w:p w14:paraId="4D99D00F" w14:textId="77777777" w:rsidR="00371CEB" w:rsidRPr="00371CEB" w:rsidRDefault="00371CEB" w:rsidP="00371CEB">
            <w:pPr>
              <w:rPr>
                <w:rFonts w:ascii="Calibri" w:hAnsi="Calibri" w:cs="Book Antiqua"/>
              </w:rPr>
            </w:pPr>
          </w:p>
        </w:tc>
        <w:tc>
          <w:tcPr>
            <w:tcW w:w="0" w:type="auto"/>
            <w:hideMark/>
          </w:tcPr>
          <w:p w14:paraId="20CF9F1A" w14:textId="77777777" w:rsidR="00371CEB" w:rsidRPr="00371CEB" w:rsidRDefault="00371CEB" w:rsidP="00371CEB">
            <w:pPr>
              <w:rPr>
                <w:rFonts w:ascii="Calibri" w:hAnsi="Calibri" w:cs="Book Antiqua"/>
              </w:rPr>
            </w:pPr>
            <w:r w:rsidRPr="00371CEB">
              <w:rPr>
                <w:rFonts w:ascii="Calibri" w:hAnsi="Calibri" w:cs="Book Antiqua"/>
              </w:rPr>
              <w:t>SUBTOTAL</w:t>
            </w:r>
          </w:p>
        </w:tc>
        <w:tc>
          <w:tcPr>
            <w:tcW w:w="0" w:type="auto"/>
            <w:hideMark/>
          </w:tcPr>
          <w:p w14:paraId="58175F24"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3A9D8D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5F0BE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FC7DFEE" w14:textId="77777777" w:rsidR="00371CEB" w:rsidRPr="00371CEB" w:rsidRDefault="00371CEB" w:rsidP="00371CEB">
            <w:pPr>
              <w:rPr>
                <w:rFonts w:ascii="Calibri" w:hAnsi="Calibri" w:cs="Book Antiqua"/>
              </w:rPr>
            </w:pPr>
            <w:r w:rsidRPr="00371CEB">
              <w:rPr>
                <w:rFonts w:ascii="Calibri" w:hAnsi="Calibri" w:cs="Book Antiqua"/>
              </w:rPr>
              <w:t>Subtotal de la venta (cantidad * precio de venta).</w:t>
            </w:r>
          </w:p>
        </w:tc>
      </w:tr>
      <w:tr w:rsidR="00371CEB" w:rsidRPr="00371CEB" w14:paraId="574DF606" w14:textId="77777777" w:rsidTr="00371CEB">
        <w:tc>
          <w:tcPr>
            <w:tcW w:w="0" w:type="auto"/>
            <w:hideMark/>
          </w:tcPr>
          <w:p w14:paraId="22157B57" w14:textId="77777777" w:rsidR="00371CEB" w:rsidRPr="00371CEB" w:rsidRDefault="00371CEB" w:rsidP="00371CEB">
            <w:pPr>
              <w:rPr>
                <w:rFonts w:ascii="Calibri" w:hAnsi="Calibri" w:cs="Book Antiqua"/>
              </w:rPr>
            </w:pPr>
          </w:p>
        </w:tc>
        <w:tc>
          <w:tcPr>
            <w:tcW w:w="0" w:type="auto"/>
            <w:hideMark/>
          </w:tcPr>
          <w:p w14:paraId="2D2972D4" w14:textId="77777777" w:rsidR="00371CEB" w:rsidRPr="00371CEB" w:rsidRDefault="00371CEB" w:rsidP="00371CEB">
            <w:pPr>
              <w:rPr>
                <w:rFonts w:ascii="Calibri" w:hAnsi="Calibri" w:cs="Book Antiqua"/>
              </w:rPr>
            </w:pPr>
            <w:r w:rsidRPr="00371CEB">
              <w:rPr>
                <w:rFonts w:ascii="Calibri" w:hAnsi="Calibri" w:cs="Book Antiqua"/>
              </w:rPr>
              <w:t>DESCUENTO</w:t>
            </w:r>
          </w:p>
        </w:tc>
        <w:tc>
          <w:tcPr>
            <w:tcW w:w="0" w:type="auto"/>
            <w:hideMark/>
          </w:tcPr>
          <w:p w14:paraId="2A26E7A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3192248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E8FF24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34DB60E" w14:textId="77777777" w:rsidR="00371CEB" w:rsidRPr="00371CEB" w:rsidRDefault="00371CEB" w:rsidP="00371CEB">
            <w:pPr>
              <w:rPr>
                <w:rFonts w:ascii="Calibri" w:hAnsi="Calibri" w:cs="Book Antiqua"/>
              </w:rPr>
            </w:pPr>
            <w:r w:rsidRPr="00371CEB">
              <w:rPr>
                <w:rFonts w:ascii="Calibri" w:hAnsi="Calibri" w:cs="Book Antiqua"/>
              </w:rPr>
              <w:t>Descuento aplicado sobre el subtotal.</w:t>
            </w:r>
          </w:p>
        </w:tc>
      </w:tr>
      <w:tr w:rsidR="00371CEB" w:rsidRPr="00371CEB" w14:paraId="03FDDAA0" w14:textId="77777777" w:rsidTr="00371CEB">
        <w:tc>
          <w:tcPr>
            <w:tcW w:w="0" w:type="auto"/>
            <w:hideMark/>
          </w:tcPr>
          <w:p w14:paraId="64E43433" w14:textId="77777777" w:rsidR="00371CEB" w:rsidRPr="00371CEB" w:rsidRDefault="00371CEB" w:rsidP="00371CEB">
            <w:pPr>
              <w:rPr>
                <w:rFonts w:ascii="Calibri" w:hAnsi="Calibri" w:cs="Book Antiqua"/>
              </w:rPr>
            </w:pPr>
          </w:p>
        </w:tc>
        <w:tc>
          <w:tcPr>
            <w:tcW w:w="0" w:type="auto"/>
            <w:hideMark/>
          </w:tcPr>
          <w:p w14:paraId="21B3683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7AB1B7B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0EE27227"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042075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01FEE18" w14:textId="67533817"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venta</w:t>
            </w:r>
          </w:p>
        </w:tc>
      </w:tr>
    </w:tbl>
    <w:p w14:paraId="6A30AF73" w14:textId="77777777" w:rsidR="00363F33" w:rsidRDefault="00363F33" w:rsidP="00371CEB">
      <w:pPr>
        <w:rPr>
          <w:rFonts w:ascii="Calibri" w:hAnsi="Calibri" w:cs="Book Antiqua"/>
          <w:b/>
          <w:bCs/>
        </w:rPr>
      </w:pPr>
    </w:p>
    <w:p w14:paraId="30D8CAEE" w14:textId="10E2DC78" w:rsidR="00371CEB" w:rsidRDefault="00E770C4" w:rsidP="00371CEB">
      <w:pPr>
        <w:rPr>
          <w:rFonts w:ascii="Calibri" w:hAnsi="Calibri" w:cs="Book Antiqua"/>
          <w:b/>
          <w:bCs/>
        </w:rPr>
      </w:pPr>
      <w:r w:rsidRPr="00E770C4">
        <w:rPr>
          <w:rFonts w:ascii="Calibri" w:hAnsi="Calibri" w:cs="Book Antiqua"/>
          <w:b/>
          <w:bCs/>
        </w:rPr>
        <w:t>Tabla USUARIO</w:t>
      </w:r>
    </w:p>
    <w:p w14:paraId="1C39DC6A"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104"/>
        <w:gridCol w:w="897"/>
        <w:gridCol w:w="1089"/>
        <w:gridCol w:w="3532"/>
      </w:tblGrid>
      <w:tr w:rsidR="00371CEB" w:rsidRPr="00371CEB" w14:paraId="73FFA3DF" w14:textId="77777777" w:rsidTr="00371CEB">
        <w:tc>
          <w:tcPr>
            <w:tcW w:w="0" w:type="auto"/>
            <w:hideMark/>
          </w:tcPr>
          <w:p w14:paraId="07EDCE1A"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4908736B"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4409DA5"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1DECB19D"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1C66926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60A4B83"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246A5B7C" w14:textId="77777777" w:rsidTr="00371CEB">
        <w:tc>
          <w:tcPr>
            <w:tcW w:w="0" w:type="auto"/>
            <w:hideMark/>
          </w:tcPr>
          <w:p w14:paraId="313EA690" w14:textId="6AC742A6"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4B88A23A" w14:textId="77777777" w:rsidR="00371CEB" w:rsidRPr="00371CEB" w:rsidRDefault="00371CEB" w:rsidP="00371CEB">
            <w:pPr>
              <w:rPr>
                <w:rFonts w:ascii="Calibri" w:hAnsi="Calibri" w:cs="Book Antiqua"/>
              </w:rPr>
            </w:pPr>
            <w:r w:rsidRPr="00371CEB">
              <w:rPr>
                <w:rFonts w:ascii="Calibri" w:hAnsi="Calibri" w:cs="Book Antiqua"/>
              </w:rPr>
              <w:t>ID_USUARIO</w:t>
            </w:r>
          </w:p>
        </w:tc>
        <w:tc>
          <w:tcPr>
            <w:tcW w:w="0" w:type="auto"/>
            <w:hideMark/>
          </w:tcPr>
          <w:p w14:paraId="53C4629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006F454"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15D7FA3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9A685DE" w14:textId="520EB890"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2CAC037D" w14:textId="77777777" w:rsidTr="00371CEB">
        <w:tc>
          <w:tcPr>
            <w:tcW w:w="0" w:type="auto"/>
            <w:hideMark/>
          </w:tcPr>
          <w:p w14:paraId="1F44629D" w14:textId="77777777" w:rsidR="00371CEB" w:rsidRPr="00371CEB" w:rsidRDefault="00371CEB" w:rsidP="00371CEB">
            <w:pPr>
              <w:rPr>
                <w:rFonts w:ascii="Calibri" w:hAnsi="Calibri" w:cs="Book Antiqua"/>
              </w:rPr>
            </w:pPr>
          </w:p>
        </w:tc>
        <w:tc>
          <w:tcPr>
            <w:tcW w:w="0" w:type="auto"/>
            <w:hideMark/>
          </w:tcPr>
          <w:p w14:paraId="1D87EE37" w14:textId="77777777" w:rsidR="00371CEB" w:rsidRPr="00371CEB" w:rsidRDefault="00371CEB" w:rsidP="00371CEB">
            <w:pPr>
              <w:rPr>
                <w:rFonts w:ascii="Calibri" w:hAnsi="Calibri" w:cs="Book Antiqua"/>
              </w:rPr>
            </w:pPr>
            <w:r w:rsidRPr="00371CEB">
              <w:rPr>
                <w:rFonts w:ascii="Calibri" w:hAnsi="Calibri" w:cs="Book Antiqua"/>
              </w:rPr>
              <w:t>CODIGO</w:t>
            </w:r>
          </w:p>
        </w:tc>
        <w:tc>
          <w:tcPr>
            <w:tcW w:w="0" w:type="auto"/>
            <w:hideMark/>
          </w:tcPr>
          <w:p w14:paraId="02CA6AE8"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2A73FF3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F132FB6"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5E1A2937" w14:textId="28AABCAF" w:rsidR="00371CEB" w:rsidRPr="00371CEB" w:rsidRDefault="00371CEB" w:rsidP="00371CEB">
            <w:pPr>
              <w:rPr>
                <w:rFonts w:ascii="Calibri" w:hAnsi="Calibri" w:cs="Book Antiqua"/>
              </w:rPr>
            </w:pPr>
            <w:r w:rsidRPr="00371CEB">
              <w:rPr>
                <w:rFonts w:ascii="Calibri" w:hAnsi="Calibri" w:cs="Book Antiqua"/>
              </w:rPr>
              <w:t xml:space="preserve">Código </w:t>
            </w:r>
            <w:r w:rsidR="000C41EA">
              <w:rPr>
                <w:rFonts w:ascii="Calibri" w:hAnsi="Calibri" w:cs="Book Antiqua"/>
              </w:rPr>
              <w:t>d</w:t>
            </w:r>
            <w:r w:rsidRPr="00371CEB">
              <w:rPr>
                <w:rFonts w:ascii="Calibri" w:hAnsi="Calibri" w:cs="Book Antiqua"/>
              </w:rPr>
              <w:t>el usuario.</w:t>
            </w:r>
          </w:p>
        </w:tc>
      </w:tr>
      <w:tr w:rsidR="00371CEB" w:rsidRPr="00371CEB" w14:paraId="2C1690E2" w14:textId="77777777" w:rsidTr="00371CEB">
        <w:tc>
          <w:tcPr>
            <w:tcW w:w="0" w:type="auto"/>
            <w:hideMark/>
          </w:tcPr>
          <w:p w14:paraId="5E0EAA73" w14:textId="77777777" w:rsidR="00371CEB" w:rsidRPr="00371CEB" w:rsidRDefault="00371CEB" w:rsidP="00371CEB">
            <w:pPr>
              <w:rPr>
                <w:rFonts w:ascii="Calibri" w:hAnsi="Calibri" w:cs="Book Antiqua"/>
              </w:rPr>
            </w:pPr>
          </w:p>
        </w:tc>
        <w:tc>
          <w:tcPr>
            <w:tcW w:w="0" w:type="auto"/>
            <w:hideMark/>
          </w:tcPr>
          <w:p w14:paraId="73ADE806" w14:textId="77777777" w:rsidR="00371CEB" w:rsidRPr="00371CEB" w:rsidRDefault="00371CEB" w:rsidP="00371CEB">
            <w:pPr>
              <w:rPr>
                <w:rFonts w:ascii="Calibri" w:hAnsi="Calibri" w:cs="Book Antiqua"/>
              </w:rPr>
            </w:pPr>
            <w:r w:rsidRPr="00371CEB">
              <w:rPr>
                <w:rFonts w:ascii="Calibri" w:hAnsi="Calibri" w:cs="Book Antiqua"/>
              </w:rPr>
              <w:t>NOMBRE_COMPLETO</w:t>
            </w:r>
          </w:p>
        </w:tc>
        <w:tc>
          <w:tcPr>
            <w:tcW w:w="0" w:type="auto"/>
            <w:hideMark/>
          </w:tcPr>
          <w:p w14:paraId="71AB1DB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4CA1140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A8B5E09" w14:textId="77777777" w:rsidR="00371CEB" w:rsidRPr="00371CEB" w:rsidRDefault="00371CEB" w:rsidP="00371CEB">
            <w:pPr>
              <w:rPr>
                <w:rFonts w:ascii="Calibri" w:hAnsi="Calibri" w:cs="Book Antiqua"/>
              </w:rPr>
            </w:pPr>
            <w:r w:rsidRPr="00371CEB">
              <w:rPr>
                <w:rFonts w:ascii="Calibri" w:hAnsi="Calibri" w:cs="Book Antiqua"/>
              </w:rPr>
              <w:t>70</w:t>
            </w:r>
          </w:p>
        </w:tc>
        <w:tc>
          <w:tcPr>
            <w:tcW w:w="0" w:type="auto"/>
            <w:hideMark/>
          </w:tcPr>
          <w:p w14:paraId="2FA37043" w14:textId="77777777" w:rsidR="00371CEB" w:rsidRPr="00371CEB" w:rsidRDefault="00371CEB" w:rsidP="00371CEB">
            <w:pPr>
              <w:rPr>
                <w:rFonts w:ascii="Calibri" w:hAnsi="Calibri" w:cs="Book Antiqua"/>
              </w:rPr>
            </w:pPr>
            <w:r w:rsidRPr="00371CEB">
              <w:rPr>
                <w:rFonts w:ascii="Calibri" w:hAnsi="Calibri" w:cs="Book Antiqua"/>
              </w:rPr>
              <w:t>Nombre completo del usuario.</w:t>
            </w:r>
          </w:p>
        </w:tc>
      </w:tr>
      <w:tr w:rsidR="00371CEB" w:rsidRPr="00371CEB" w14:paraId="047685CE" w14:textId="77777777" w:rsidTr="00371CEB">
        <w:tc>
          <w:tcPr>
            <w:tcW w:w="0" w:type="auto"/>
            <w:hideMark/>
          </w:tcPr>
          <w:p w14:paraId="78C10012" w14:textId="77777777" w:rsidR="00371CEB" w:rsidRPr="00371CEB" w:rsidRDefault="00371CEB" w:rsidP="00371CEB">
            <w:pPr>
              <w:rPr>
                <w:rFonts w:ascii="Calibri" w:hAnsi="Calibri" w:cs="Book Antiqua"/>
              </w:rPr>
            </w:pPr>
          </w:p>
        </w:tc>
        <w:tc>
          <w:tcPr>
            <w:tcW w:w="0" w:type="auto"/>
            <w:hideMark/>
          </w:tcPr>
          <w:p w14:paraId="1F2CA7CE"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0F2E47A8" w14:textId="77777777" w:rsidR="00371CEB" w:rsidRPr="00371CEB" w:rsidRDefault="00371CEB" w:rsidP="00371CEB">
            <w:pPr>
              <w:rPr>
                <w:rFonts w:ascii="Calibri" w:hAnsi="Calibri" w:cs="Book Antiqua"/>
              </w:rPr>
            </w:pPr>
            <w:proofErr w:type="spellStart"/>
            <w:r w:rsidRPr="00371CEB">
              <w:rPr>
                <w:rFonts w:ascii="Calibri" w:hAnsi="Calibri" w:cs="Book Antiqua"/>
              </w:rPr>
              <w:t>nvarchar</w:t>
            </w:r>
            <w:proofErr w:type="spellEnd"/>
          </w:p>
        </w:tc>
        <w:tc>
          <w:tcPr>
            <w:tcW w:w="0" w:type="auto"/>
            <w:hideMark/>
          </w:tcPr>
          <w:p w14:paraId="7D7FA5E2"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50BD59A" w14:textId="77777777" w:rsidR="00371CEB" w:rsidRPr="00371CEB" w:rsidRDefault="00371CEB" w:rsidP="00371CEB">
            <w:pPr>
              <w:rPr>
                <w:rFonts w:ascii="Calibri" w:hAnsi="Calibri" w:cs="Book Antiqua"/>
              </w:rPr>
            </w:pPr>
            <w:r w:rsidRPr="00371CEB">
              <w:rPr>
                <w:rFonts w:ascii="Calibri" w:hAnsi="Calibri" w:cs="Book Antiqua"/>
              </w:rPr>
              <w:t>50</w:t>
            </w:r>
          </w:p>
        </w:tc>
        <w:tc>
          <w:tcPr>
            <w:tcW w:w="0" w:type="auto"/>
            <w:hideMark/>
          </w:tcPr>
          <w:p w14:paraId="520E2A38" w14:textId="77777777" w:rsidR="00371CEB" w:rsidRPr="00371CEB" w:rsidRDefault="00371CEB" w:rsidP="00371CEB">
            <w:pPr>
              <w:rPr>
                <w:rFonts w:ascii="Calibri" w:hAnsi="Calibri" w:cs="Book Antiqua"/>
              </w:rPr>
            </w:pPr>
            <w:r w:rsidRPr="00371CEB">
              <w:rPr>
                <w:rFonts w:ascii="Calibri" w:hAnsi="Calibri" w:cs="Book Antiqua"/>
              </w:rPr>
              <w:t>Correo electrónico del usuario.</w:t>
            </w:r>
          </w:p>
        </w:tc>
      </w:tr>
      <w:tr w:rsidR="00371CEB" w:rsidRPr="00371CEB" w14:paraId="654EDB7E" w14:textId="77777777" w:rsidTr="00371CEB">
        <w:tc>
          <w:tcPr>
            <w:tcW w:w="0" w:type="auto"/>
            <w:hideMark/>
          </w:tcPr>
          <w:p w14:paraId="51F7F30C" w14:textId="77777777" w:rsidR="00371CEB" w:rsidRPr="00371CEB" w:rsidRDefault="00371CEB" w:rsidP="00371CEB">
            <w:pPr>
              <w:rPr>
                <w:rFonts w:ascii="Calibri" w:hAnsi="Calibri" w:cs="Book Antiqua"/>
              </w:rPr>
            </w:pPr>
          </w:p>
        </w:tc>
        <w:tc>
          <w:tcPr>
            <w:tcW w:w="0" w:type="auto"/>
            <w:hideMark/>
          </w:tcPr>
          <w:p w14:paraId="3033EA94" w14:textId="77777777" w:rsidR="00371CEB" w:rsidRPr="00371CEB" w:rsidRDefault="00371CEB" w:rsidP="00371CEB">
            <w:pPr>
              <w:rPr>
                <w:rFonts w:ascii="Calibri" w:hAnsi="Calibri" w:cs="Book Antiqua"/>
              </w:rPr>
            </w:pPr>
            <w:r w:rsidRPr="00371CEB">
              <w:rPr>
                <w:rFonts w:ascii="Calibri" w:hAnsi="Calibri" w:cs="Book Antiqua"/>
              </w:rPr>
              <w:t>CLAVE</w:t>
            </w:r>
          </w:p>
        </w:tc>
        <w:tc>
          <w:tcPr>
            <w:tcW w:w="0" w:type="auto"/>
            <w:hideMark/>
          </w:tcPr>
          <w:p w14:paraId="52BAF3BA"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924F6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A1ABE80" w14:textId="77777777" w:rsidR="00371CEB" w:rsidRPr="00371CEB" w:rsidRDefault="00371CEB" w:rsidP="00371CEB">
            <w:pPr>
              <w:rPr>
                <w:rFonts w:ascii="Calibri" w:hAnsi="Calibri" w:cs="Book Antiqua"/>
              </w:rPr>
            </w:pPr>
            <w:r w:rsidRPr="00371CEB">
              <w:rPr>
                <w:rFonts w:ascii="Calibri" w:hAnsi="Calibri" w:cs="Book Antiqua"/>
              </w:rPr>
              <w:t>30</w:t>
            </w:r>
          </w:p>
        </w:tc>
        <w:tc>
          <w:tcPr>
            <w:tcW w:w="0" w:type="auto"/>
            <w:hideMark/>
          </w:tcPr>
          <w:p w14:paraId="7F0B086B" w14:textId="77777777" w:rsidR="00371CEB" w:rsidRPr="00371CEB" w:rsidRDefault="00371CEB" w:rsidP="00371CEB">
            <w:pPr>
              <w:rPr>
                <w:rFonts w:ascii="Calibri" w:hAnsi="Calibri" w:cs="Book Antiqua"/>
              </w:rPr>
            </w:pPr>
            <w:r w:rsidRPr="00371CEB">
              <w:rPr>
                <w:rFonts w:ascii="Calibri" w:hAnsi="Calibri" w:cs="Book Antiqua"/>
              </w:rPr>
              <w:t>Contraseña del usuario.</w:t>
            </w:r>
          </w:p>
        </w:tc>
      </w:tr>
      <w:tr w:rsidR="00371CEB" w:rsidRPr="00371CEB" w14:paraId="23C10744" w14:textId="77777777" w:rsidTr="00371CEB">
        <w:tc>
          <w:tcPr>
            <w:tcW w:w="0" w:type="auto"/>
            <w:hideMark/>
          </w:tcPr>
          <w:p w14:paraId="1D475CE6" w14:textId="77777777" w:rsidR="00371CEB" w:rsidRPr="00371CEB" w:rsidRDefault="00371CEB" w:rsidP="00371CEB">
            <w:pPr>
              <w:rPr>
                <w:rFonts w:ascii="Calibri" w:hAnsi="Calibri" w:cs="Book Antiqua"/>
              </w:rPr>
            </w:pPr>
          </w:p>
        </w:tc>
        <w:tc>
          <w:tcPr>
            <w:tcW w:w="0" w:type="auto"/>
            <w:hideMark/>
          </w:tcPr>
          <w:p w14:paraId="55C39B27" w14:textId="77777777" w:rsidR="00371CEB" w:rsidRPr="00371CEB" w:rsidRDefault="00371CEB" w:rsidP="00371CEB">
            <w:pPr>
              <w:rPr>
                <w:rFonts w:ascii="Calibri" w:hAnsi="Calibri" w:cs="Book Antiqua"/>
              </w:rPr>
            </w:pPr>
            <w:r w:rsidRPr="00371CEB">
              <w:rPr>
                <w:rFonts w:ascii="Calibri" w:hAnsi="Calibri" w:cs="Book Antiqua"/>
              </w:rPr>
              <w:t>ID_ROL</w:t>
            </w:r>
          </w:p>
        </w:tc>
        <w:tc>
          <w:tcPr>
            <w:tcW w:w="0" w:type="auto"/>
            <w:hideMark/>
          </w:tcPr>
          <w:p w14:paraId="4C23F877"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1AFFCA2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1FAA9E8"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8551986"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ROL.</w:t>
            </w:r>
          </w:p>
        </w:tc>
      </w:tr>
      <w:tr w:rsidR="00371CEB" w:rsidRPr="00371CEB" w14:paraId="116B487A" w14:textId="77777777" w:rsidTr="00371CEB">
        <w:tc>
          <w:tcPr>
            <w:tcW w:w="0" w:type="auto"/>
            <w:hideMark/>
          </w:tcPr>
          <w:p w14:paraId="3F409086" w14:textId="77777777" w:rsidR="00371CEB" w:rsidRPr="00371CEB" w:rsidRDefault="00371CEB" w:rsidP="00371CEB">
            <w:pPr>
              <w:rPr>
                <w:rFonts w:ascii="Calibri" w:hAnsi="Calibri" w:cs="Book Antiqua"/>
              </w:rPr>
            </w:pPr>
          </w:p>
        </w:tc>
        <w:tc>
          <w:tcPr>
            <w:tcW w:w="0" w:type="auto"/>
            <w:hideMark/>
          </w:tcPr>
          <w:p w14:paraId="2AF52FD6"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38DF57"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6FDCC1B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300F47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56AEF7F5" w14:textId="6D0F0B6A" w:rsidR="00371CEB" w:rsidRPr="00371CEB" w:rsidRDefault="00371CEB" w:rsidP="00371CEB">
            <w:pPr>
              <w:rPr>
                <w:rFonts w:ascii="Calibri" w:hAnsi="Calibri" w:cs="Book Antiqua"/>
              </w:rPr>
            </w:pPr>
            <w:r w:rsidRPr="00371CEB">
              <w:rPr>
                <w:rFonts w:ascii="Calibri" w:hAnsi="Calibri" w:cs="Book Antiqua"/>
              </w:rPr>
              <w:t xml:space="preserve">Estado </w:t>
            </w:r>
            <w:r w:rsidR="000C41EA">
              <w:rPr>
                <w:rFonts w:ascii="Calibri" w:hAnsi="Calibri" w:cs="Book Antiqua"/>
              </w:rPr>
              <w:t>activo/no activo del usuario</w:t>
            </w:r>
          </w:p>
        </w:tc>
      </w:tr>
      <w:tr w:rsidR="00371CEB" w:rsidRPr="00371CEB" w14:paraId="50461801" w14:textId="77777777" w:rsidTr="00371CEB">
        <w:tc>
          <w:tcPr>
            <w:tcW w:w="0" w:type="auto"/>
            <w:hideMark/>
          </w:tcPr>
          <w:p w14:paraId="5BC82BF6" w14:textId="77777777" w:rsidR="00371CEB" w:rsidRPr="00371CEB" w:rsidRDefault="00371CEB" w:rsidP="00371CEB">
            <w:pPr>
              <w:rPr>
                <w:rFonts w:ascii="Calibri" w:hAnsi="Calibri" w:cs="Book Antiqua"/>
              </w:rPr>
            </w:pPr>
          </w:p>
        </w:tc>
        <w:tc>
          <w:tcPr>
            <w:tcW w:w="0" w:type="auto"/>
            <w:hideMark/>
          </w:tcPr>
          <w:p w14:paraId="294B6CB0" w14:textId="77777777" w:rsidR="00371CEB" w:rsidRPr="00371CEB" w:rsidRDefault="00371CEB" w:rsidP="00371CEB">
            <w:pPr>
              <w:rPr>
                <w:rFonts w:ascii="Calibri" w:hAnsi="Calibri" w:cs="Book Antiqua"/>
              </w:rPr>
            </w:pPr>
            <w:r w:rsidRPr="00371CEB">
              <w:rPr>
                <w:rFonts w:ascii="Calibri" w:hAnsi="Calibri" w:cs="Book Antiqua"/>
              </w:rPr>
              <w:t>FECHA_CREACION</w:t>
            </w:r>
          </w:p>
        </w:tc>
        <w:tc>
          <w:tcPr>
            <w:tcW w:w="0" w:type="auto"/>
            <w:hideMark/>
          </w:tcPr>
          <w:p w14:paraId="4D955A2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5AF74A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1C4F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42165AB" w14:textId="49F639B7" w:rsidR="00371CEB" w:rsidRPr="00371CEB" w:rsidRDefault="00371CEB" w:rsidP="00371CEB">
            <w:pPr>
              <w:rPr>
                <w:rFonts w:ascii="Calibri" w:hAnsi="Calibri" w:cs="Book Antiqua"/>
              </w:rPr>
            </w:pPr>
            <w:r w:rsidRPr="00371CEB">
              <w:rPr>
                <w:rFonts w:ascii="Calibri" w:hAnsi="Calibri" w:cs="Book Antiqua"/>
              </w:rPr>
              <w:t xml:space="preserve">Fecha de creación </w:t>
            </w:r>
            <w:r w:rsidR="000C41EA">
              <w:rPr>
                <w:rFonts w:ascii="Calibri" w:hAnsi="Calibri" w:cs="Book Antiqua"/>
              </w:rPr>
              <w:t>automática del usuario</w:t>
            </w:r>
          </w:p>
        </w:tc>
      </w:tr>
    </w:tbl>
    <w:p w14:paraId="55610B34" w14:textId="77777777" w:rsidR="00371CEB" w:rsidRDefault="00371CEB" w:rsidP="00E770C4">
      <w:pPr>
        <w:rPr>
          <w:rFonts w:ascii="Calibri" w:hAnsi="Calibri" w:cs="Book Antiqua"/>
        </w:rPr>
      </w:pPr>
    </w:p>
    <w:p w14:paraId="36172088" w14:textId="77777777" w:rsidR="007441D9" w:rsidRDefault="007441D9" w:rsidP="00E770C4">
      <w:pPr>
        <w:rPr>
          <w:rFonts w:ascii="Calibri" w:hAnsi="Calibri" w:cs="Book Antiqua"/>
        </w:rPr>
      </w:pPr>
    </w:p>
    <w:p w14:paraId="4EEF5A5A" w14:textId="77777777" w:rsidR="007441D9" w:rsidRDefault="007441D9" w:rsidP="00E770C4">
      <w:pPr>
        <w:rPr>
          <w:rFonts w:ascii="Calibri" w:hAnsi="Calibri" w:cs="Book Antiqua"/>
        </w:rPr>
      </w:pPr>
    </w:p>
    <w:p w14:paraId="33856E0B" w14:textId="77777777" w:rsidR="007441D9" w:rsidRDefault="007441D9" w:rsidP="00E770C4">
      <w:pPr>
        <w:rPr>
          <w:rFonts w:ascii="Calibri" w:hAnsi="Calibri" w:cs="Book Antiqua"/>
        </w:rPr>
      </w:pPr>
    </w:p>
    <w:p w14:paraId="1D8C6CB1" w14:textId="77777777" w:rsidR="007441D9" w:rsidRDefault="007441D9" w:rsidP="00E770C4">
      <w:pPr>
        <w:rPr>
          <w:rFonts w:ascii="Calibri" w:hAnsi="Calibri" w:cs="Book Antiqua"/>
        </w:rPr>
      </w:pPr>
    </w:p>
    <w:p w14:paraId="42D3ABCE" w14:textId="77777777" w:rsidR="007441D9" w:rsidRDefault="007441D9" w:rsidP="00E770C4">
      <w:pPr>
        <w:rPr>
          <w:rFonts w:ascii="Calibri" w:hAnsi="Calibri" w:cs="Book Antiqua"/>
        </w:rPr>
      </w:pPr>
    </w:p>
    <w:p w14:paraId="46F47A1C" w14:textId="77777777" w:rsidR="007441D9" w:rsidRDefault="007441D9" w:rsidP="00E770C4">
      <w:pPr>
        <w:rPr>
          <w:rFonts w:ascii="Calibri" w:hAnsi="Calibri" w:cs="Book Antiqua"/>
        </w:rPr>
      </w:pPr>
    </w:p>
    <w:p w14:paraId="3262A6E2" w14:textId="77777777" w:rsidR="007441D9" w:rsidRDefault="007441D9" w:rsidP="00E770C4">
      <w:pPr>
        <w:rPr>
          <w:rFonts w:ascii="Calibri" w:hAnsi="Calibri" w:cs="Book Antiqua"/>
        </w:rPr>
      </w:pPr>
    </w:p>
    <w:p w14:paraId="2C809BC6" w14:textId="77777777" w:rsidR="00350A62" w:rsidRDefault="00350A62" w:rsidP="00E770C4">
      <w:pPr>
        <w:rPr>
          <w:rFonts w:ascii="Calibri" w:hAnsi="Calibri" w:cs="Book Antiqua"/>
        </w:rPr>
      </w:pPr>
    </w:p>
    <w:p w14:paraId="511CA2BD" w14:textId="77777777" w:rsidR="00350A62" w:rsidRDefault="00350A62" w:rsidP="00E770C4">
      <w:pPr>
        <w:rPr>
          <w:rFonts w:ascii="Calibri" w:hAnsi="Calibri" w:cs="Book Antiqua"/>
        </w:rPr>
      </w:pPr>
    </w:p>
    <w:p w14:paraId="26FCCFBE" w14:textId="77777777" w:rsidR="007441D9" w:rsidRDefault="007441D9" w:rsidP="00E770C4">
      <w:pPr>
        <w:rPr>
          <w:rFonts w:ascii="Calibri" w:hAnsi="Calibri" w:cs="Book Antiqua"/>
        </w:rPr>
      </w:pPr>
    </w:p>
    <w:p w14:paraId="4CFC08FA" w14:textId="77777777" w:rsidR="007441D9" w:rsidRDefault="007441D9" w:rsidP="00E770C4">
      <w:pPr>
        <w:rPr>
          <w:rFonts w:ascii="Calibri" w:hAnsi="Calibri" w:cs="Book Antiqua"/>
        </w:rPr>
      </w:pPr>
    </w:p>
    <w:p w14:paraId="6E121458" w14:textId="77777777" w:rsidR="007441D9" w:rsidRDefault="007441D9" w:rsidP="00E770C4">
      <w:pPr>
        <w:rPr>
          <w:rFonts w:ascii="Calibri" w:hAnsi="Calibri" w:cs="Book Antiqua"/>
        </w:rPr>
      </w:pPr>
    </w:p>
    <w:p w14:paraId="03CFBA39" w14:textId="77777777" w:rsidR="007441D9" w:rsidRDefault="007441D9" w:rsidP="00E770C4">
      <w:pPr>
        <w:rPr>
          <w:rFonts w:ascii="Calibri" w:hAnsi="Calibri" w:cs="Book Antiqua"/>
        </w:rPr>
      </w:pPr>
    </w:p>
    <w:p w14:paraId="5DC7C329" w14:textId="25625AF9" w:rsidR="00371CEB" w:rsidRDefault="00E770C4" w:rsidP="00371CEB">
      <w:pPr>
        <w:rPr>
          <w:rFonts w:ascii="Calibri" w:hAnsi="Calibri" w:cs="Book Antiqua"/>
          <w:b/>
          <w:bCs/>
        </w:rPr>
      </w:pPr>
      <w:r w:rsidRPr="00E770C4">
        <w:rPr>
          <w:rFonts w:ascii="Calibri" w:hAnsi="Calibri" w:cs="Book Antiqua"/>
          <w:b/>
          <w:bCs/>
        </w:rPr>
        <w:t>Tabla NEGOCIO</w:t>
      </w:r>
    </w:p>
    <w:p w14:paraId="61961D25"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694"/>
        <w:gridCol w:w="917"/>
        <w:gridCol w:w="1089"/>
        <w:gridCol w:w="2922"/>
      </w:tblGrid>
      <w:tr w:rsidR="00371CEB" w:rsidRPr="00371CEB" w14:paraId="4454DF6A" w14:textId="77777777" w:rsidTr="00371CEB">
        <w:tc>
          <w:tcPr>
            <w:tcW w:w="0" w:type="auto"/>
            <w:hideMark/>
          </w:tcPr>
          <w:p w14:paraId="5396F0EF"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0A5D00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542A4FCB"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764401E0"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2A08D42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FBEC33E"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238AB8" w14:textId="77777777" w:rsidTr="00371CEB">
        <w:tc>
          <w:tcPr>
            <w:tcW w:w="0" w:type="auto"/>
            <w:hideMark/>
          </w:tcPr>
          <w:p w14:paraId="070BC0B3" w14:textId="584902D8"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8EC48AD" w14:textId="77777777" w:rsidR="00371CEB" w:rsidRPr="00371CEB" w:rsidRDefault="00371CEB" w:rsidP="00371CEB">
            <w:pPr>
              <w:rPr>
                <w:rFonts w:ascii="Calibri" w:hAnsi="Calibri" w:cs="Book Antiqua"/>
              </w:rPr>
            </w:pPr>
            <w:r w:rsidRPr="00371CEB">
              <w:rPr>
                <w:rFonts w:ascii="Calibri" w:hAnsi="Calibri" w:cs="Book Antiqua"/>
              </w:rPr>
              <w:t>ID_NEGOCIO</w:t>
            </w:r>
          </w:p>
        </w:tc>
        <w:tc>
          <w:tcPr>
            <w:tcW w:w="0" w:type="auto"/>
            <w:hideMark/>
          </w:tcPr>
          <w:p w14:paraId="4BACF0C9"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49E23F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1D77A0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702AB7" w14:textId="19A43F77"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EC3B717" w14:textId="77777777" w:rsidTr="00371CEB">
        <w:tc>
          <w:tcPr>
            <w:tcW w:w="0" w:type="auto"/>
            <w:hideMark/>
          </w:tcPr>
          <w:p w14:paraId="428D9653" w14:textId="77777777" w:rsidR="00371CEB" w:rsidRPr="00371CEB" w:rsidRDefault="00371CEB" w:rsidP="00371CEB">
            <w:pPr>
              <w:rPr>
                <w:rFonts w:ascii="Calibri" w:hAnsi="Calibri" w:cs="Book Antiqua"/>
              </w:rPr>
            </w:pPr>
          </w:p>
        </w:tc>
        <w:tc>
          <w:tcPr>
            <w:tcW w:w="0" w:type="auto"/>
            <w:hideMark/>
          </w:tcPr>
          <w:p w14:paraId="4CCCD40E"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68EFF81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590EB1B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3C40435"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31E23979" w14:textId="77777777" w:rsidR="00371CEB" w:rsidRPr="00371CEB" w:rsidRDefault="00371CEB" w:rsidP="00371CEB">
            <w:pPr>
              <w:rPr>
                <w:rFonts w:ascii="Calibri" w:hAnsi="Calibri" w:cs="Book Antiqua"/>
              </w:rPr>
            </w:pPr>
            <w:r w:rsidRPr="00371CEB">
              <w:rPr>
                <w:rFonts w:ascii="Calibri" w:hAnsi="Calibri" w:cs="Book Antiqua"/>
              </w:rPr>
              <w:t>Nombre del negocio.</w:t>
            </w:r>
          </w:p>
        </w:tc>
      </w:tr>
      <w:tr w:rsidR="00371CEB" w:rsidRPr="00371CEB" w14:paraId="66B71F6C" w14:textId="77777777" w:rsidTr="00371CEB">
        <w:tc>
          <w:tcPr>
            <w:tcW w:w="0" w:type="auto"/>
            <w:hideMark/>
          </w:tcPr>
          <w:p w14:paraId="4553C8EB" w14:textId="77777777" w:rsidR="00371CEB" w:rsidRPr="00371CEB" w:rsidRDefault="00371CEB" w:rsidP="00371CEB">
            <w:pPr>
              <w:rPr>
                <w:rFonts w:ascii="Calibri" w:hAnsi="Calibri" w:cs="Book Antiqua"/>
              </w:rPr>
            </w:pPr>
          </w:p>
        </w:tc>
        <w:tc>
          <w:tcPr>
            <w:tcW w:w="0" w:type="auto"/>
            <w:hideMark/>
          </w:tcPr>
          <w:p w14:paraId="3A4FB7DD" w14:textId="77777777" w:rsidR="00371CEB" w:rsidRPr="00371CEB" w:rsidRDefault="00371CEB" w:rsidP="00371CEB">
            <w:pPr>
              <w:rPr>
                <w:rFonts w:ascii="Calibri" w:hAnsi="Calibri" w:cs="Book Antiqua"/>
              </w:rPr>
            </w:pPr>
            <w:r w:rsidRPr="00371CEB">
              <w:rPr>
                <w:rFonts w:ascii="Calibri" w:hAnsi="Calibri" w:cs="Book Antiqua"/>
              </w:rPr>
              <w:t>TELEFONO</w:t>
            </w:r>
          </w:p>
        </w:tc>
        <w:tc>
          <w:tcPr>
            <w:tcW w:w="0" w:type="auto"/>
            <w:hideMark/>
          </w:tcPr>
          <w:p w14:paraId="1F4D609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680643D"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6926602"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2960194B" w14:textId="77777777" w:rsidR="00371CEB" w:rsidRPr="00371CEB" w:rsidRDefault="00371CEB" w:rsidP="00371CEB">
            <w:pPr>
              <w:rPr>
                <w:rFonts w:ascii="Calibri" w:hAnsi="Calibri" w:cs="Book Antiqua"/>
              </w:rPr>
            </w:pPr>
            <w:r w:rsidRPr="00371CEB">
              <w:rPr>
                <w:rFonts w:ascii="Calibri" w:hAnsi="Calibri" w:cs="Book Antiqua"/>
              </w:rPr>
              <w:t>Número de teléfono del negocio.</w:t>
            </w:r>
          </w:p>
        </w:tc>
      </w:tr>
      <w:tr w:rsidR="00371CEB" w:rsidRPr="00371CEB" w14:paraId="513B4D13" w14:textId="77777777" w:rsidTr="00371CEB">
        <w:tc>
          <w:tcPr>
            <w:tcW w:w="0" w:type="auto"/>
            <w:hideMark/>
          </w:tcPr>
          <w:p w14:paraId="1A3D4F86" w14:textId="77777777" w:rsidR="00371CEB" w:rsidRPr="00371CEB" w:rsidRDefault="00371CEB" w:rsidP="00371CEB">
            <w:pPr>
              <w:rPr>
                <w:rFonts w:ascii="Calibri" w:hAnsi="Calibri" w:cs="Book Antiqua"/>
              </w:rPr>
            </w:pPr>
          </w:p>
        </w:tc>
        <w:tc>
          <w:tcPr>
            <w:tcW w:w="0" w:type="auto"/>
            <w:hideMark/>
          </w:tcPr>
          <w:p w14:paraId="3D2080A0" w14:textId="77777777" w:rsidR="00371CEB" w:rsidRPr="00371CEB" w:rsidRDefault="00371CEB" w:rsidP="00371CEB">
            <w:pPr>
              <w:rPr>
                <w:rFonts w:ascii="Calibri" w:hAnsi="Calibri" w:cs="Book Antiqua"/>
              </w:rPr>
            </w:pPr>
            <w:r w:rsidRPr="00371CEB">
              <w:rPr>
                <w:rFonts w:ascii="Calibri" w:hAnsi="Calibri" w:cs="Book Antiqua"/>
              </w:rPr>
              <w:t>RUC</w:t>
            </w:r>
          </w:p>
        </w:tc>
        <w:tc>
          <w:tcPr>
            <w:tcW w:w="0" w:type="auto"/>
            <w:hideMark/>
          </w:tcPr>
          <w:p w14:paraId="22F355C4"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C2DF94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AC1C22F" w14:textId="0126BC3D" w:rsidR="00371CEB" w:rsidRPr="00371CEB" w:rsidRDefault="00371CEB" w:rsidP="00371CEB">
            <w:pPr>
              <w:rPr>
                <w:rFonts w:ascii="Calibri" w:hAnsi="Calibri" w:cs="Book Antiqua"/>
              </w:rPr>
            </w:pPr>
            <w:r w:rsidRPr="00371CEB">
              <w:rPr>
                <w:rFonts w:ascii="Calibri" w:hAnsi="Calibri" w:cs="Book Antiqua"/>
              </w:rPr>
              <w:t>1</w:t>
            </w:r>
            <w:r w:rsidR="00102CE7">
              <w:rPr>
                <w:rFonts w:ascii="Calibri" w:hAnsi="Calibri" w:cs="Book Antiqua"/>
              </w:rPr>
              <w:t>3</w:t>
            </w:r>
          </w:p>
        </w:tc>
        <w:tc>
          <w:tcPr>
            <w:tcW w:w="0" w:type="auto"/>
            <w:hideMark/>
          </w:tcPr>
          <w:p w14:paraId="36435C5E" w14:textId="77777777" w:rsidR="00371CEB" w:rsidRPr="00371CEB" w:rsidRDefault="00371CEB" w:rsidP="00371CEB">
            <w:pPr>
              <w:rPr>
                <w:rFonts w:ascii="Calibri" w:hAnsi="Calibri" w:cs="Book Antiqua"/>
              </w:rPr>
            </w:pPr>
            <w:r w:rsidRPr="00371CEB">
              <w:rPr>
                <w:rFonts w:ascii="Calibri" w:hAnsi="Calibri" w:cs="Book Antiqua"/>
              </w:rPr>
              <w:t>Número de RUC del negocio.</w:t>
            </w:r>
          </w:p>
        </w:tc>
      </w:tr>
      <w:tr w:rsidR="00371CEB" w:rsidRPr="00371CEB" w14:paraId="0CC40F34" w14:textId="77777777" w:rsidTr="00371CEB">
        <w:tc>
          <w:tcPr>
            <w:tcW w:w="0" w:type="auto"/>
            <w:hideMark/>
          </w:tcPr>
          <w:p w14:paraId="6B08C451" w14:textId="77777777" w:rsidR="00371CEB" w:rsidRPr="00371CEB" w:rsidRDefault="00371CEB" w:rsidP="00371CEB">
            <w:pPr>
              <w:rPr>
                <w:rFonts w:ascii="Calibri" w:hAnsi="Calibri" w:cs="Book Antiqua"/>
              </w:rPr>
            </w:pPr>
          </w:p>
        </w:tc>
        <w:tc>
          <w:tcPr>
            <w:tcW w:w="0" w:type="auto"/>
            <w:hideMark/>
          </w:tcPr>
          <w:p w14:paraId="4A603F47" w14:textId="77777777" w:rsidR="00371CEB" w:rsidRPr="00371CEB" w:rsidRDefault="00371CEB" w:rsidP="00371CEB">
            <w:pPr>
              <w:rPr>
                <w:rFonts w:ascii="Calibri" w:hAnsi="Calibri" w:cs="Book Antiqua"/>
              </w:rPr>
            </w:pPr>
            <w:r w:rsidRPr="00371CEB">
              <w:rPr>
                <w:rFonts w:ascii="Calibri" w:hAnsi="Calibri" w:cs="Book Antiqua"/>
              </w:rPr>
              <w:t>DIRECCION</w:t>
            </w:r>
          </w:p>
        </w:tc>
        <w:tc>
          <w:tcPr>
            <w:tcW w:w="0" w:type="auto"/>
            <w:hideMark/>
          </w:tcPr>
          <w:p w14:paraId="69685757"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2EB888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0E2BBA2"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1544D5A0" w14:textId="77777777" w:rsidR="00371CEB" w:rsidRPr="00371CEB" w:rsidRDefault="00371CEB" w:rsidP="00371CEB">
            <w:pPr>
              <w:rPr>
                <w:rFonts w:ascii="Calibri" w:hAnsi="Calibri" w:cs="Book Antiqua"/>
              </w:rPr>
            </w:pPr>
            <w:r w:rsidRPr="00371CEB">
              <w:rPr>
                <w:rFonts w:ascii="Calibri" w:hAnsi="Calibri" w:cs="Book Antiqua"/>
              </w:rPr>
              <w:t>Dirección del negocio.</w:t>
            </w:r>
          </w:p>
        </w:tc>
      </w:tr>
      <w:tr w:rsidR="00371CEB" w:rsidRPr="00371CEB" w14:paraId="0CE450F8" w14:textId="77777777" w:rsidTr="00371CEB">
        <w:tc>
          <w:tcPr>
            <w:tcW w:w="0" w:type="auto"/>
            <w:hideMark/>
          </w:tcPr>
          <w:p w14:paraId="58880615" w14:textId="77777777" w:rsidR="00371CEB" w:rsidRPr="00371CEB" w:rsidRDefault="00371CEB" w:rsidP="00371CEB">
            <w:pPr>
              <w:rPr>
                <w:rFonts w:ascii="Calibri" w:hAnsi="Calibri" w:cs="Book Antiqua"/>
              </w:rPr>
            </w:pPr>
          </w:p>
        </w:tc>
        <w:tc>
          <w:tcPr>
            <w:tcW w:w="0" w:type="auto"/>
            <w:hideMark/>
          </w:tcPr>
          <w:p w14:paraId="755E410F"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3BF2D47C"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DCE7295"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40EC0A8" w14:textId="77777777" w:rsidR="00371CEB" w:rsidRPr="00371CEB" w:rsidRDefault="00371CEB" w:rsidP="00371CEB">
            <w:pPr>
              <w:rPr>
                <w:rFonts w:ascii="Calibri" w:hAnsi="Calibri" w:cs="Book Antiqua"/>
              </w:rPr>
            </w:pPr>
            <w:r w:rsidRPr="00371CEB">
              <w:rPr>
                <w:rFonts w:ascii="Calibri" w:hAnsi="Calibri" w:cs="Book Antiqua"/>
              </w:rPr>
              <w:t>40</w:t>
            </w:r>
          </w:p>
        </w:tc>
        <w:tc>
          <w:tcPr>
            <w:tcW w:w="0" w:type="auto"/>
            <w:hideMark/>
          </w:tcPr>
          <w:p w14:paraId="6501B0B1" w14:textId="77777777" w:rsidR="00371CEB" w:rsidRPr="00371CEB" w:rsidRDefault="00371CEB" w:rsidP="00371CEB">
            <w:pPr>
              <w:rPr>
                <w:rFonts w:ascii="Calibri" w:hAnsi="Calibri" w:cs="Book Antiqua"/>
              </w:rPr>
            </w:pPr>
            <w:r w:rsidRPr="00371CEB">
              <w:rPr>
                <w:rFonts w:ascii="Calibri" w:hAnsi="Calibri" w:cs="Book Antiqua"/>
              </w:rPr>
              <w:t>Correo electrónico del negocio.</w:t>
            </w:r>
          </w:p>
        </w:tc>
      </w:tr>
      <w:tr w:rsidR="00371CEB" w:rsidRPr="00371CEB" w14:paraId="6D124A83" w14:textId="77777777" w:rsidTr="00371CEB">
        <w:tc>
          <w:tcPr>
            <w:tcW w:w="0" w:type="auto"/>
            <w:hideMark/>
          </w:tcPr>
          <w:p w14:paraId="2E02E554" w14:textId="77777777" w:rsidR="00371CEB" w:rsidRPr="00371CEB" w:rsidRDefault="00371CEB" w:rsidP="00371CEB">
            <w:pPr>
              <w:rPr>
                <w:rFonts w:ascii="Calibri" w:hAnsi="Calibri" w:cs="Book Antiqua"/>
              </w:rPr>
            </w:pPr>
          </w:p>
        </w:tc>
        <w:tc>
          <w:tcPr>
            <w:tcW w:w="0" w:type="auto"/>
            <w:hideMark/>
          </w:tcPr>
          <w:p w14:paraId="402499F0" w14:textId="77777777" w:rsidR="00371CEB" w:rsidRPr="00371CEB" w:rsidRDefault="00371CEB" w:rsidP="00371CEB">
            <w:pPr>
              <w:rPr>
                <w:rFonts w:ascii="Calibri" w:hAnsi="Calibri" w:cs="Book Antiqua"/>
              </w:rPr>
            </w:pPr>
            <w:r w:rsidRPr="00371CEB">
              <w:rPr>
                <w:rFonts w:ascii="Calibri" w:hAnsi="Calibri" w:cs="Book Antiqua"/>
              </w:rPr>
              <w:t>LOGO</w:t>
            </w:r>
          </w:p>
        </w:tc>
        <w:tc>
          <w:tcPr>
            <w:tcW w:w="0" w:type="auto"/>
            <w:hideMark/>
          </w:tcPr>
          <w:p w14:paraId="57325E88" w14:textId="77777777" w:rsidR="00371CEB" w:rsidRPr="00371CEB" w:rsidRDefault="00371CEB" w:rsidP="00371CEB">
            <w:pPr>
              <w:rPr>
                <w:rFonts w:ascii="Calibri" w:hAnsi="Calibri" w:cs="Book Antiqua"/>
              </w:rPr>
            </w:pPr>
            <w:proofErr w:type="spellStart"/>
            <w:r w:rsidRPr="00371CEB">
              <w:rPr>
                <w:rFonts w:ascii="Calibri" w:hAnsi="Calibri" w:cs="Book Antiqua"/>
              </w:rPr>
              <w:t>varbinary</w:t>
            </w:r>
            <w:proofErr w:type="spellEnd"/>
            <w:r w:rsidRPr="00371CEB">
              <w:rPr>
                <w:rFonts w:ascii="Calibri" w:hAnsi="Calibri" w:cs="Book Antiqua"/>
              </w:rPr>
              <w:t>(</w:t>
            </w:r>
            <w:proofErr w:type="spellStart"/>
            <w:r w:rsidRPr="00371CEB">
              <w:rPr>
                <w:rFonts w:ascii="Calibri" w:hAnsi="Calibri" w:cs="Book Antiqua"/>
              </w:rPr>
              <w:t>max</w:t>
            </w:r>
            <w:proofErr w:type="spellEnd"/>
            <w:r w:rsidRPr="00371CEB">
              <w:rPr>
                <w:rFonts w:ascii="Calibri" w:hAnsi="Calibri" w:cs="Book Antiqua"/>
              </w:rPr>
              <w:t>)</w:t>
            </w:r>
          </w:p>
        </w:tc>
        <w:tc>
          <w:tcPr>
            <w:tcW w:w="0" w:type="auto"/>
            <w:hideMark/>
          </w:tcPr>
          <w:p w14:paraId="4261792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071764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BD45D77" w14:textId="06110686" w:rsidR="00371CEB" w:rsidRPr="00371CEB" w:rsidRDefault="00371CEB" w:rsidP="00371CEB">
            <w:pPr>
              <w:rPr>
                <w:rFonts w:ascii="Calibri" w:hAnsi="Calibri" w:cs="Book Antiqua"/>
              </w:rPr>
            </w:pPr>
            <w:r w:rsidRPr="00371CEB">
              <w:rPr>
                <w:rFonts w:ascii="Calibri" w:hAnsi="Calibri" w:cs="Book Antiqua"/>
              </w:rPr>
              <w:t>Logo del negocio en formato binario</w:t>
            </w:r>
          </w:p>
        </w:tc>
      </w:tr>
    </w:tbl>
    <w:p w14:paraId="0D9331C2" w14:textId="77777777" w:rsidR="00161408" w:rsidRDefault="00161408" w:rsidP="00E770C4">
      <w:pPr>
        <w:rPr>
          <w:rFonts w:ascii="Calibri" w:hAnsi="Calibri" w:cs="Book Antiqua"/>
        </w:rPr>
      </w:pPr>
    </w:p>
    <w:p w14:paraId="1B7586C1" w14:textId="19265E7D" w:rsidR="00371CEB" w:rsidRDefault="00E770C4" w:rsidP="00371CEB">
      <w:pPr>
        <w:rPr>
          <w:rFonts w:ascii="Calibri" w:hAnsi="Calibri" w:cs="Book Antiqua"/>
          <w:b/>
          <w:bCs/>
        </w:rPr>
      </w:pPr>
      <w:r w:rsidRPr="00E770C4">
        <w:rPr>
          <w:rFonts w:ascii="Calibri" w:hAnsi="Calibri" w:cs="Book Antiqua"/>
          <w:b/>
          <w:bCs/>
        </w:rPr>
        <w:t>Tabla ZONA_ALMACEN</w:t>
      </w:r>
    </w:p>
    <w:p w14:paraId="0EBF334D" w14:textId="77777777" w:rsidR="00161408" w:rsidRPr="00371CEB" w:rsidRDefault="00161408" w:rsidP="00371CEB">
      <w:pPr>
        <w:rPr>
          <w:rFonts w:ascii="Calibri" w:hAnsi="Calibri" w:cs="Book Antiqua"/>
          <w:b/>
          <w:bCs/>
        </w:rPr>
      </w:pPr>
    </w:p>
    <w:tbl>
      <w:tblPr>
        <w:tblStyle w:val="Tablaconcuadrcula"/>
        <w:tblW w:w="0" w:type="auto"/>
        <w:tblLook w:val="04A0" w:firstRow="1" w:lastRow="0" w:firstColumn="1" w:lastColumn="0" w:noHBand="0" w:noVBand="1"/>
      </w:tblPr>
      <w:tblGrid>
        <w:gridCol w:w="465"/>
        <w:gridCol w:w="1956"/>
        <w:gridCol w:w="1104"/>
        <w:gridCol w:w="839"/>
        <w:gridCol w:w="1071"/>
        <w:gridCol w:w="4193"/>
      </w:tblGrid>
      <w:tr w:rsidR="00371CEB" w:rsidRPr="00371CEB" w14:paraId="3CC6C744" w14:textId="77777777" w:rsidTr="00371CEB">
        <w:tc>
          <w:tcPr>
            <w:tcW w:w="0" w:type="auto"/>
            <w:hideMark/>
          </w:tcPr>
          <w:p w14:paraId="06BF6D36" w14:textId="77777777" w:rsidR="00371CEB" w:rsidRPr="00371CEB" w:rsidRDefault="00371CEB" w:rsidP="00371CEB">
            <w:pPr>
              <w:rPr>
                <w:rFonts w:ascii="Calibri" w:hAnsi="Calibri" w:cs="Book Antiqua"/>
              </w:rPr>
            </w:pPr>
            <w:r w:rsidRPr="00371CEB">
              <w:rPr>
                <w:rFonts w:ascii="Calibri" w:hAnsi="Calibri" w:cs="Book Antiqua"/>
              </w:rPr>
              <w:t>PK</w:t>
            </w:r>
          </w:p>
        </w:tc>
        <w:tc>
          <w:tcPr>
            <w:tcW w:w="0" w:type="auto"/>
            <w:hideMark/>
          </w:tcPr>
          <w:p w14:paraId="78CD74F3"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7D0C814A" w14:textId="77777777" w:rsidR="00371CEB" w:rsidRPr="00371CEB" w:rsidRDefault="00371CEB" w:rsidP="00371CEB">
            <w:pPr>
              <w:rPr>
                <w:rFonts w:ascii="Calibri" w:hAnsi="Calibri" w:cs="Book Antiqua"/>
              </w:rPr>
            </w:pPr>
            <w:r w:rsidRPr="00371CEB">
              <w:rPr>
                <w:rFonts w:ascii="Calibri" w:hAnsi="Calibri" w:cs="Book Antiqua"/>
              </w:rPr>
              <w:t>Tipo</w:t>
            </w:r>
          </w:p>
        </w:tc>
        <w:tc>
          <w:tcPr>
            <w:tcW w:w="0" w:type="auto"/>
            <w:hideMark/>
          </w:tcPr>
          <w:p w14:paraId="63C8ED31" w14:textId="77777777" w:rsidR="00371CEB" w:rsidRPr="00371CEB" w:rsidRDefault="00371CEB" w:rsidP="00371CEB">
            <w:pPr>
              <w:rPr>
                <w:rFonts w:ascii="Calibri" w:hAnsi="Calibri" w:cs="Book Antiqua"/>
              </w:rPr>
            </w:pPr>
            <w:r w:rsidRPr="00371CEB">
              <w:rPr>
                <w:rFonts w:ascii="Calibri" w:hAnsi="Calibri" w:cs="Book Antiqua"/>
              </w:rPr>
              <w:t>No Nulo</w:t>
            </w:r>
          </w:p>
        </w:tc>
        <w:tc>
          <w:tcPr>
            <w:tcW w:w="0" w:type="auto"/>
            <w:hideMark/>
          </w:tcPr>
          <w:p w14:paraId="2E404DA3" w14:textId="77777777" w:rsidR="00371CEB" w:rsidRPr="00371CEB" w:rsidRDefault="00371CEB" w:rsidP="00371CEB">
            <w:pPr>
              <w:rPr>
                <w:rFonts w:ascii="Calibri" w:hAnsi="Calibri" w:cs="Book Antiqua"/>
              </w:rPr>
            </w:pPr>
            <w:r w:rsidRPr="00371CEB">
              <w:rPr>
                <w:rFonts w:ascii="Calibri" w:hAnsi="Calibri" w:cs="Book Antiqua"/>
              </w:rPr>
              <w:t>Longitud</w:t>
            </w:r>
          </w:p>
        </w:tc>
        <w:tc>
          <w:tcPr>
            <w:tcW w:w="0" w:type="auto"/>
            <w:hideMark/>
          </w:tcPr>
          <w:p w14:paraId="73EF4213" w14:textId="77777777" w:rsidR="00371CEB" w:rsidRPr="00371CEB" w:rsidRDefault="00371CEB" w:rsidP="00371CEB">
            <w:pPr>
              <w:rPr>
                <w:rFonts w:ascii="Calibri" w:hAnsi="Calibri" w:cs="Book Antiqua"/>
              </w:rPr>
            </w:pPr>
            <w:r w:rsidRPr="00371CEB">
              <w:rPr>
                <w:rFonts w:ascii="Calibri" w:hAnsi="Calibri" w:cs="Book Antiqua"/>
              </w:rPr>
              <w:t>Notas</w:t>
            </w:r>
          </w:p>
        </w:tc>
      </w:tr>
      <w:tr w:rsidR="00371CEB" w:rsidRPr="00371CEB" w14:paraId="394CD9ED" w14:textId="77777777" w:rsidTr="00371CEB">
        <w:tc>
          <w:tcPr>
            <w:tcW w:w="0" w:type="auto"/>
            <w:hideMark/>
          </w:tcPr>
          <w:p w14:paraId="30D758FD" w14:textId="7608F82A"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507DC138" w14:textId="77777777" w:rsidR="00371CEB" w:rsidRPr="00371CEB" w:rsidRDefault="00371CEB" w:rsidP="00371CEB">
            <w:pPr>
              <w:rPr>
                <w:rFonts w:ascii="Calibri" w:hAnsi="Calibri" w:cs="Book Antiqua"/>
              </w:rPr>
            </w:pPr>
            <w:r w:rsidRPr="00371CEB">
              <w:rPr>
                <w:rFonts w:ascii="Calibri" w:hAnsi="Calibri" w:cs="Book Antiqua"/>
              </w:rPr>
              <w:t>ID_ZONA</w:t>
            </w:r>
          </w:p>
        </w:tc>
        <w:tc>
          <w:tcPr>
            <w:tcW w:w="0" w:type="auto"/>
            <w:hideMark/>
          </w:tcPr>
          <w:p w14:paraId="036A5CFC"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27DE8A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352C52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9624063" w14:textId="564B62A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1264ED81" w14:textId="77777777" w:rsidTr="00371CEB">
        <w:tc>
          <w:tcPr>
            <w:tcW w:w="0" w:type="auto"/>
            <w:hideMark/>
          </w:tcPr>
          <w:p w14:paraId="54512945" w14:textId="77777777" w:rsidR="00371CEB" w:rsidRPr="00371CEB" w:rsidRDefault="00371CEB" w:rsidP="00371CEB">
            <w:pPr>
              <w:rPr>
                <w:rFonts w:ascii="Calibri" w:hAnsi="Calibri" w:cs="Book Antiqua"/>
              </w:rPr>
            </w:pPr>
          </w:p>
        </w:tc>
        <w:tc>
          <w:tcPr>
            <w:tcW w:w="0" w:type="auto"/>
            <w:hideMark/>
          </w:tcPr>
          <w:p w14:paraId="48A9238B" w14:textId="77777777" w:rsidR="00371CEB" w:rsidRPr="00371CEB" w:rsidRDefault="00371CEB" w:rsidP="00371CEB">
            <w:pPr>
              <w:rPr>
                <w:rFonts w:ascii="Calibri" w:hAnsi="Calibri" w:cs="Book Antiqua"/>
              </w:rPr>
            </w:pPr>
            <w:r w:rsidRPr="00371CEB">
              <w:rPr>
                <w:rFonts w:ascii="Calibri" w:hAnsi="Calibri" w:cs="Book Antiqua"/>
              </w:rPr>
              <w:t>NOMBRE_ZONA</w:t>
            </w:r>
          </w:p>
        </w:tc>
        <w:tc>
          <w:tcPr>
            <w:tcW w:w="0" w:type="auto"/>
            <w:hideMark/>
          </w:tcPr>
          <w:p w14:paraId="1BC55F6B"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DEA5021"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110EE09" w14:textId="77777777" w:rsidR="00371CEB" w:rsidRPr="00371CEB" w:rsidRDefault="00371CEB" w:rsidP="00371CEB">
            <w:pPr>
              <w:rPr>
                <w:rFonts w:ascii="Calibri" w:hAnsi="Calibri" w:cs="Book Antiqua"/>
              </w:rPr>
            </w:pPr>
            <w:r w:rsidRPr="00371CEB">
              <w:rPr>
                <w:rFonts w:ascii="Calibri" w:hAnsi="Calibri" w:cs="Book Antiqua"/>
              </w:rPr>
              <w:t>20</w:t>
            </w:r>
          </w:p>
        </w:tc>
        <w:tc>
          <w:tcPr>
            <w:tcW w:w="0" w:type="auto"/>
            <w:hideMark/>
          </w:tcPr>
          <w:p w14:paraId="2188A66A" w14:textId="77777777" w:rsidR="00371CEB" w:rsidRPr="00371CEB" w:rsidRDefault="00371CEB" w:rsidP="00371CEB">
            <w:pPr>
              <w:rPr>
                <w:rFonts w:ascii="Calibri" w:hAnsi="Calibri" w:cs="Book Antiqua"/>
              </w:rPr>
            </w:pPr>
            <w:r w:rsidRPr="00371CEB">
              <w:rPr>
                <w:rFonts w:ascii="Calibri" w:hAnsi="Calibri" w:cs="Book Antiqua"/>
              </w:rPr>
              <w:t>Nombre único de la zona de almacén.</w:t>
            </w:r>
          </w:p>
        </w:tc>
      </w:tr>
      <w:tr w:rsidR="00371CEB" w:rsidRPr="00371CEB" w14:paraId="18A4BE84" w14:textId="77777777" w:rsidTr="00371CEB">
        <w:tc>
          <w:tcPr>
            <w:tcW w:w="0" w:type="auto"/>
            <w:hideMark/>
          </w:tcPr>
          <w:p w14:paraId="44F81BCB" w14:textId="77777777" w:rsidR="00371CEB" w:rsidRPr="00371CEB" w:rsidRDefault="00371CEB" w:rsidP="00371CEB">
            <w:pPr>
              <w:rPr>
                <w:rFonts w:ascii="Calibri" w:hAnsi="Calibri" w:cs="Book Antiqua"/>
              </w:rPr>
            </w:pPr>
          </w:p>
        </w:tc>
        <w:tc>
          <w:tcPr>
            <w:tcW w:w="0" w:type="auto"/>
            <w:hideMark/>
          </w:tcPr>
          <w:p w14:paraId="7D4F21D8" w14:textId="77777777" w:rsidR="00371CEB" w:rsidRPr="00371CEB" w:rsidRDefault="00371CEB" w:rsidP="00371CEB">
            <w:pPr>
              <w:rPr>
                <w:rFonts w:ascii="Calibri" w:hAnsi="Calibri" w:cs="Book Antiqua"/>
              </w:rPr>
            </w:pPr>
            <w:r w:rsidRPr="00371CEB">
              <w:rPr>
                <w:rFonts w:ascii="Calibri" w:hAnsi="Calibri" w:cs="Book Antiqua"/>
              </w:rPr>
              <w:t>LIMITE_ESPACIOS</w:t>
            </w:r>
          </w:p>
        </w:tc>
        <w:tc>
          <w:tcPr>
            <w:tcW w:w="0" w:type="auto"/>
            <w:hideMark/>
          </w:tcPr>
          <w:p w14:paraId="5FD2594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3B7AB5F"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836264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067C95D" w14:textId="5FB9A509" w:rsidR="00371CEB" w:rsidRPr="00371CEB" w:rsidRDefault="003E21A6" w:rsidP="00371CEB">
            <w:pPr>
              <w:rPr>
                <w:rFonts w:ascii="Calibri" w:hAnsi="Calibri" w:cs="Book Antiqua"/>
              </w:rPr>
            </w:pPr>
            <w:r w:rsidRPr="00371CEB">
              <w:rPr>
                <w:rFonts w:ascii="Calibri" w:hAnsi="Calibri" w:cs="Book Antiqua"/>
              </w:rPr>
              <w:t>Límite</w:t>
            </w:r>
            <w:r w:rsidR="00371CEB" w:rsidRPr="00371CEB">
              <w:rPr>
                <w:rFonts w:ascii="Calibri" w:hAnsi="Calibri" w:cs="Book Antiqua"/>
              </w:rPr>
              <w:t xml:space="preserve"> de espacios de la zona de almacén, valor por defecto es 100.</w:t>
            </w:r>
          </w:p>
        </w:tc>
      </w:tr>
      <w:tr w:rsidR="00371CEB" w:rsidRPr="00371CEB" w14:paraId="52F1B78F" w14:textId="77777777" w:rsidTr="00371CEB">
        <w:tc>
          <w:tcPr>
            <w:tcW w:w="0" w:type="auto"/>
            <w:hideMark/>
          </w:tcPr>
          <w:p w14:paraId="032D9D9B" w14:textId="77777777" w:rsidR="00371CEB" w:rsidRPr="00371CEB" w:rsidRDefault="00371CEB" w:rsidP="00371CEB">
            <w:pPr>
              <w:rPr>
                <w:rFonts w:ascii="Calibri" w:hAnsi="Calibri" w:cs="Book Antiqua"/>
              </w:rPr>
            </w:pPr>
          </w:p>
        </w:tc>
        <w:tc>
          <w:tcPr>
            <w:tcW w:w="0" w:type="auto"/>
            <w:hideMark/>
          </w:tcPr>
          <w:p w14:paraId="0803FA03"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9AE923"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20EE95F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7BFCAA9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285FD8" w14:textId="77777777" w:rsidR="00371CEB" w:rsidRPr="00371CEB" w:rsidRDefault="00371CEB" w:rsidP="00371CEB">
            <w:pPr>
              <w:rPr>
                <w:rFonts w:ascii="Calibri" w:hAnsi="Calibri" w:cs="Book Antiqua"/>
              </w:rPr>
            </w:pPr>
            <w:r w:rsidRPr="00371CEB">
              <w:rPr>
                <w:rFonts w:ascii="Calibri" w:hAnsi="Calibri" w:cs="Book Antiqua"/>
              </w:rPr>
              <w:t>Estado de la zona (activa/inactiva).</w:t>
            </w:r>
          </w:p>
        </w:tc>
      </w:tr>
      <w:tr w:rsidR="00371CEB" w:rsidRPr="00371CEB" w14:paraId="660225BB" w14:textId="77777777" w:rsidTr="00371CEB">
        <w:tc>
          <w:tcPr>
            <w:tcW w:w="0" w:type="auto"/>
            <w:hideMark/>
          </w:tcPr>
          <w:p w14:paraId="1E1BDDD7" w14:textId="77777777" w:rsidR="00371CEB" w:rsidRPr="00371CEB" w:rsidRDefault="00371CEB" w:rsidP="00371CEB">
            <w:pPr>
              <w:rPr>
                <w:rFonts w:ascii="Calibri" w:hAnsi="Calibri" w:cs="Book Antiqua"/>
              </w:rPr>
            </w:pPr>
          </w:p>
        </w:tc>
        <w:tc>
          <w:tcPr>
            <w:tcW w:w="0" w:type="auto"/>
            <w:hideMark/>
          </w:tcPr>
          <w:p w14:paraId="2E1A425F"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4070F20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4800F2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6D4FD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79BFB3C" w14:textId="513F4717" w:rsidR="00371CEB" w:rsidRPr="00371CEB" w:rsidRDefault="00371CEB" w:rsidP="00371CEB">
            <w:pPr>
              <w:rPr>
                <w:rFonts w:ascii="Calibri" w:hAnsi="Calibri" w:cs="Book Antiqua"/>
              </w:rPr>
            </w:pPr>
            <w:r w:rsidRPr="00371CEB">
              <w:rPr>
                <w:rFonts w:ascii="Calibri" w:hAnsi="Calibri" w:cs="Book Antiqua"/>
              </w:rPr>
              <w:t>Fecha de registro</w:t>
            </w:r>
            <w:r w:rsidR="000C41EA">
              <w:rPr>
                <w:rFonts w:ascii="Calibri" w:hAnsi="Calibri" w:cs="Book Antiqua"/>
              </w:rPr>
              <w:t xml:space="preserve"> automática de la zona de almacenamiento</w:t>
            </w:r>
          </w:p>
        </w:tc>
      </w:tr>
    </w:tbl>
    <w:p w14:paraId="3E130C0A" w14:textId="6747EB26" w:rsidR="00F2287C" w:rsidRPr="00F2287C" w:rsidRDefault="00F2287C" w:rsidP="00F2287C">
      <w:pPr>
        <w:tabs>
          <w:tab w:val="left" w:pos="4019"/>
        </w:tabs>
        <w:rPr>
          <w:rFonts w:ascii="Calibri" w:hAnsi="Calibri" w:cs="Book Antiqua"/>
        </w:rPr>
        <w:sectPr w:rsidR="00F2287C" w:rsidRPr="00F2287C" w:rsidSect="004C251D">
          <w:pgSz w:w="11906" w:h="16838"/>
          <w:pgMar w:top="1440" w:right="1134" w:bottom="1440" w:left="1134" w:header="720" w:footer="720" w:gutter="0"/>
          <w:cols w:space="720"/>
          <w:docGrid w:linePitch="600" w:charSpace="32768"/>
        </w:sectPr>
      </w:pPr>
      <w:r>
        <w:rPr>
          <w:rFonts w:ascii="Calibri" w:hAnsi="Calibri" w:cs="Book Antiqua"/>
        </w:rPr>
        <w:tab/>
      </w:r>
    </w:p>
    <w:p w14:paraId="191CB126" w14:textId="77777777" w:rsidR="00F2287C" w:rsidRPr="00F2287C" w:rsidRDefault="00F2287C" w:rsidP="00F2287C">
      <w:pPr>
        <w:rPr>
          <w:rFonts w:ascii="Calibri" w:hAnsi="Calibri" w:cs="Book Antiqua"/>
        </w:rPr>
      </w:pPr>
    </w:p>
    <w:p w14:paraId="2366075C" w14:textId="40B4040F" w:rsidR="003859FA" w:rsidRPr="00D01F3D" w:rsidRDefault="003859FA" w:rsidP="00D01F3D">
      <w:pPr>
        <w:pStyle w:val="Ttulo3"/>
        <w:numPr>
          <w:ilvl w:val="2"/>
          <w:numId w:val="2"/>
        </w:numPr>
        <w:ind w:left="1560"/>
        <w:rPr>
          <w:rFonts w:ascii="Calibri" w:hAnsi="Calibri" w:cs="Calibri"/>
          <w:sz w:val="24"/>
          <w:szCs w:val="24"/>
        </w:rPr>
      </w:pPr>
      <w:bookmarkStart w:id="90" w:name="_Toc391994536"/>
      <w:bookmarkStart w:id="91" w:name="_Toc61560584"/>
      <w:bookmarkStart w:id="92" w:name="_Toc127927462"/>
      <w:r w:rsidRPr="00A96743">
        <w:rPr>
          <w:rFonts w:ascii="Calibri" w:hAnsi="Calibri" w:cs="Calibri"/>
          <w:sz w:val="24"/>
          <w:szCs w:val="24"/>
        </w:rPr>
        <w:t>Diseño de Base de Datos</w:t>
      </w:r>
      <w:bookmarkEnd w:id="90"/>
      <w:bookmarkEnd w:id="91"/>
      <w:bookmarkEnd w:id="92"/>
    </w:p>
    <w:p w14:paraId="1C352978" w14:textId="529C0EE4" w:rsidR="003859FA" w:rsidRDefault="003859FA" w:rsidP="003859FA">
      <w:pPr>
        <w:ind w:left="720"/>
        <w:jc w:val="both"/>
        <w:rPr>
          <w:rFonts w:ascii="Calibri" w:hAnsi="Calibri" w:cs="Book Antiqua"/>
          <w:i/>
          <w:color w:val="595959"/>
        </w:rPr>
      </w:pPr>
    </w:p>
    <w:p w14:paraId="3E849A4A" w14:textId="6CD1F2E9" w:rsidR="003859FA" w:rsidRDefault="00550A3B" w:rsidP="003859FA">
      <w:pPr>
        <w:jc w:val="center"/>
        <w:rPr>
          <w:noProof/>
        </w:rPr>
      </w:pPr>
      <w:r w:rsidRPr="00550A3B">
        <w:rPr>
          <w:noProof/>
        </w:rPr>
        <w:drawing>
          <wp:inline distT="0" distB="0" distL="0" distR="0" wp14:anchorId="4D60D466" wp14:editId="3509A3FB">
            <wp:extent cx="8863330" cy="3789045"/>
            <wp:effectExtent l="0" t="0" r="0" b="1905"/>
            <wp:docPr id="1219729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29932" name=""/>
                    <pic:cNvPicPr/>
                  </pic:nvPicPr>
                  <pic:blipFill>
                    <a:blip r:embed="rId133"/>
                    <a:stretch>
                      <a:fillRect/>
                    </a:stretch>
                  </pic:blipFill>
                  <pic:spPr>
                    <a:xfrm>
                      <a:off x="0" y="0"/>
                      <a:ext cx="8863330" cy="3789045"/>
                    </a:xfrm>
                    <a:prstGeom prst="rect">
                      <a:avLst/>
                    </a:prstGeom>
                  </pic:spPr>
                </pic:pic>
              </a:graphicData>
            </a:graphic>
          </wp:inline>
        </w:drawing>
      </w:r>
    </w:p>
    <w:p w14:paraId="4245C90E" w14:textId="77777777" w:rsidR="000B2C32" w:rsidRDefault="000B2C32" w:rsidP="00F2287C">
      <w:pPr>
        <w:jc w:val="both"/>
        <w:rPr>
          <w:rFonts w:ascii="Calibri" w:hAnsi="Calibri" w:cs="Book Antiqua"/>
          <w:i/>
          <w:color w:val="0000FF"/>
        </w:rPr>
        <w:sectPr w:rsidR="000B2C32" w:rsidSect="00F2287C">
          <w:pgSz w:w="16838" w:h="11906" w:orient="landscape"/>
          <w:pgMar w:top="1134" w:right="1440" w:bottom="1134" w:left="1440" w:header="720" w:footer="720" w:gutter="0"/>
          <w:cols w:space="720"/>
          <w:docGrid w:linePitch="600" w:charSpace="32768"/>
        </w:sectPr>
      </w:pPr>
    </w:p>
    <w:p w14:paraId="328C8B5D" w14:textId="77777777" w:rsidR="00C66CCD" w:rsidRPr="00D220D3" w:rsidRDefault="00C66CCD" w:rsidP="003859FA">
      <w:pPr>
        <w:ind w:left="720"/>
        <w:jc w:val="both"/>
        <w:rPr>
          <w:rFonts w:ascii="Calibri" w:hAnsi="Calibri" w:cs="Book Antiqua"/>
          <w:i/>
          <w:color w:val="0000FF"/>
        </w:rPr>
      </w:pPr>
    </w:p>
    <w:p w14:paraId="61806DEE" w14:textId="77777777" w:rsidR="003859FA" w:rsidRDefault="003859FA" w:rsidP="003859FA">
      <w:pPr>
        <w:pStyle w:val="Ttulo2"/>
        <w:numPr>
          <w:ilvl w:val="1"/>
          <w:numId w:val="2"/>
        </w:numPr>
        <w:tabs>
          <w:tab w:val="num" w:pos="792"/>
        </w:tabs>
        <w:ind w:left="1418"/>
        <w:rPr>
          <w:rFonts w:ascii="Calibri" w:hAnsi="Calibri" w:cs="Book Antiqua"/>
          <w:i w:val="0"/>
          <w:sz w:val="24"/>
        </w:rPr>
      </w:pPr>
      <w:bookmarkStart w:id="93" w:name="_Toc391994537"/>
      <w:bookmarkStart w:id="94" w:name="_Toc61560585"/>
      <w:bookmarkStart w:id="95" w:name="_Toc127927463"/>
      <w:r>
        <w:rPr>
          <w:rFonts w:ascii="Calibri" w:hAnsi="Calibri" w:cs="Book Antiqua"/>
          <w:i w:val="0"/>
          <w:sz w:val="24"/>
        </w:rPr>
        <w:t>Requisitos de Software/Hardware</w:t>
      </w:r>
      <w:bookmarkEnd w:id="93"/>
      <w:bookmarkEnd w:id="94"/>
      <w:bookmarkEnd w:id="95"/>
    </w:p>
    <w:p w14:paraId="40D1E531" w14:textId="77777777" w:rsidR="0014799E" w:rsidRPr="00A64DC3" w:rsidRDefault="0014799E" w:rsidP="0014799E">
      <w:pPr>
        <w:spacing w:before="100" w:beforeAutospacing="1" w:after="100" w:afterAutospacing="1"/>
        <w:ind w:left="360"/>
        <w:jc w:val="both"/>
        <w:rPr>
          <w:rFonts w:asciiTheme="minorHAnsi" w:hAnsiTheme="minorHAnsi" w:cstheme="minorHAnsi"/>
          <w:lang w:eastAsia="es-EC"/>
        </w:rPr>
      </w:pPr>
      <w:r w:rsidRPr="00A64DC3">
        <w:rPr>
          <w:rFonts w:asciiTheme="minorHAnsi" w:hAnsiTheme="minorHAnsi" w:cstheme="minorHAnsi"/>
          <w:lang w:eastAsia="es-EC"/>
        </w:rPr>
        <w:t>El sistema de ventas está diseñado como una aplicación de escritorio desarrollada en C# bajo el entorno de Visual Studio, utilizando SQL Server como sistema de gestión de base de datos. La arquitectura adoptada es cliente-servidor, en la cual la aplicación instalada en los equipos de los usuarios (administradores y empleados) actúa como cliente, mientras que el servidor de base de datos centralizado gestiona el almacenamiento y acceso a los datos.</w:t>
      </w:r>
    </w:p>
    <w:p w14:paraId="4F525E85" w14:textId="77777777" w:rsidR="0014799E" w:rsidRPr="00A64DC3" w:rsidRDefault="0014799E" w:rsidP="0014799E">
      <w:pPr>
        <w:spacing w:before="100" w:beforeAutospacing="1" w:after="100" w:afterAutospacing="1"/>
        <w:ind w:left="360"/>
        <w:jc w:val="both"/>
        <w:rPr>
          <w:rFonts w:asciiTheme="minorHAnsi" w:hAnsiTheme="minorHAnsi" w:cstheme="minorHAnsi"/>
          <w:lang w:eastAsia="es-EC"/>
        </w:rPr>
      </w:pPr>
      <w:r w:rsidRPr="00A64DC3">
        <w:rPr>
          <w:rFonts w:asciiTheme="minorHAnsi" w:hAnsiTheme="minorHAnsi" w:cstheme="minorHAnsi"/>
          <w:lang w:eastAsia="es-EC"/>
        </w:rPr>
        <w:t>El sistema operará exclusivamente dentro del entorno de la empresa, no está orientado a usuarios externos o clientes finales, y no requiere acceso desde navegadores web ni dispositivos móviles.</w:t>
      </w:r>
    </w:p>
    <w:p w14:paraId="2A4D5763" w14:textId="77777777" w:rsidR="0014799E" w:rsidRPr="0014799E" w:rsidRDefault="0014799E" w:rsidP="0014799E"/>
    <w:p w14:paraId="570B7A08" w14:textId="77777777" w:rsidR="005F247E" w:rsidRPr="005F247E" w:rsidRDefault="005F247E" w:rsidP="0014799E">
      <w:pPr>
        <w:ind w:firstLine="360"/>
        <w:jc w:val="both"/>
        <w:rPr>
          <w:rFonts w:ascii="Calibri" w:hAnsi="Calibri" w:cs="Book Antiqua"/>
          <w:iCs/>
        </w:rPr>
      </w:pPr>
      <w:bookmarkStart w:id="96" w:name="_Hlk195543546"/>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5E996D6F"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 xml:space="preserve">Memoria RAM: </w:t>
      </w:r>
      <w:r w:rsidR="00747F87">
        <w:rPr>
          <w:rFonts w:ascii="Calibri" w:hAnsi="Calibri" w:cs="Book Antiqua"/>
          <w:iCs/>
        </w:rPr>
        <w:t>16</w:t>
      </w:r>
      <w:r w:rsidRPr="005F247E">
        <w:rPr>
          <w:rFonts w:ascii="Calibri" w:hAnsi="Calibri" w:cs="Book Antiqua"/>
          <w:iCs/>
        </w:rPr>
        <w:t xml:space="preserve"> GB o superior</w:t>
      </w:r>
    </w:p>
    <w:p w14:paraId="1D57C3ED"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21116208"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Sistema Operativo: </w:t>
      </w:r>
      <w:proofErr w:type="spellStart"/>
      <w:r w:rsidRPr="005F247E">
        <w:rPr>
          <w:rFonts w:ascii="Calibri" w:hAnsi="Calibri" w:cs="Book Antiqua"/>
          <w:iCs/>
        </w:rPr>
        <w:t>RedHat</w:t>
      </w:r>
      <w:proofErr w:type="spellEnd"/>
      <w:r w:rsidRPr="005F247E">
        <w:rPr>
          <w:rFonts w:ascii="Calibri" w:hAnsi="Calibri" w:cs="Book Antiqua"/>
          <w:iCs/>
        </w:rPr>
        <w:t xml:space="preserve"> Enterprise Linux Server </w:t>
      </w:r>
      <w:r w:rsidR="00747F87">
        <w:rPr>
          <w:rFonts w:ascii="Calibri" w:hAnsi="Calibri" w:cs="Book Antiqua"/>
          <w:iCs/>
        </w:rPr>
        <w:t>7</w:t>
      </w:r>
      <w:r w:rsidRPr="005F247E">
        <w:rPr>
          <w:rFonts w:ascii="Calibri" w:hAnsi="Calibri" w:cs="Book Antiqua"/>
          <w:iCs/>
        </w:rPr>
        <w:t xml:space="preserve"> o superior</w:t>
      </w:r>
    </w:p>
    <w:p w14:paraId="74AC74EA" w14:textId="5A1B915A"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Servidor de aplicaciones: </w:t>
      </w:r>
      <w:proofErr w:type="spellStart"/>
      <w:r w:rsidRPr="005F247E">
        <w:rPr>
          <w:rFonts w:ascii="Calibri" w:hAnsi="Calibri" w:cs="Book Antiqua"/>
          <w:iCs/>
        </w:rPr>
        <w:t>Jboss</w:t>
      </w:r>
      <w:proofErr w:type="spellEnd"/>
      <w:r w:rsidRPr="005F247E">
        <w:rPr>
          <w:rFonts w:ascii="Calibri" w:hAnsi="Calibri" w:cs="Book Antiqua"/>
          <w:iCs/>
        </w:rPr>
        <w:t xml:space="preserve"> As 6.0.0. final o superior</w:t>
      </w:r>
    </w:p>
    <w:p w14:paraId="170E1A2A" w14:textId="699987AD"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JDK: </w:t>
      </w:r>
      <w:r w:rsidR="00747F87">
        <w:rPr>
          <w:rFonts w:ascii="Calibri" w:hAnsi="Calibri" w:cs="Book Antiqua"/>
          <w:iCs/>
        </w:rPr>
        <w:t>8</w:t>
      </w:r>
      <w:r w:rsidRPr="005F247E">
        <w:rPr>
          <w:rFonts w:ascii="Calibri" w:hAnsi="Calibri" w:cs="Book Antiqua"/>
          <w:iCs/>
        </w:rPr>
        <w:t xml:space="preserve">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bookmarkEnd w:id="96"/>
    <w:p w14:paraId="46776F27" w14:textId="77777777" w:rsidR="005F247E" w:rsidRPr="005F247E" w:rsidRDefault="005F247E" w:rsidP="005F247E">
      <w:pPr>
        <w:jc w:val="both"/>
        <w:rPr>
          <w:rFonts w:ascii="Calibri" w:hAnsi="Calibri" w:cs="Book Antiqua"/>
          <w:iCs/>
        </w:rPr>
      </w:pPr>
    </w:p>
    <w:p w14:paraId="07C7E2D9" w14:textId="77777777" w:rsidR="003859FA" w:rsidRDefault="003859FA" w:rsidP="003859FA">
      <w:pPr>
        <w:pStyle w:val="Sangra3detindependiente"/>
        <w:ind w:left="720"/>
        <w:rPr>
          <w:rFonts w:ascii="Calibri" w:hAnsi="Calibri"/>
          <w:color w:val="0000FF"/>
        </w:rPr>
      </w:pPr>
    </w:p>
    <w:p w14:paraId="5D8E0434" w14:textId="77777777" w:rsidR="00DD237E" w:rsidRDefault="00DD237E" w:rsidP="003859FA">
      <w:pPr>
        <w:pStyle w:val="Sangra3detindependiente"/>
        <w:ind w:left="720"/>
        <w:rPr>
          <w:rFonts w:ascii="Calibri" w:hAnsi="Calibri"/>
          <w:color w:val="0000FF"/>
        </w:rPr>
      </w:pPr>
    </w:p>
    <w:p w14:paraId="4B337294" w14:textId="77777777" w:rsidR="00DD237E" w:rsidRDefault="00DD237E" w:rsidP="003859FA">
      <w:pPr>
        <w:pStyle w:val="Sangra3detindependiente"/>
        <w:ind w:left="720"/>
        <w:rPr>
          <w:rFonts w:ascii="Calibri" w:hAnsi="Calibri"/>
          <w:color w:val="0000FF"/>
        </w:rPr>
      </w:pPr>
    </w:p>
    <w:p w14:paraId="41199A97" w14:textId="77777777" w:rsidR="00DD237E" w:rsidRDefault="00DD237E" w:rsidP="003859FA">
      <w:pPr>
        <w:pStyle w:val="Sangra3detindependiente"/>
        <w:ind w:left="720"/>
        <w:rPr>
          <w:rFonts w:ascii="Calibri" w:hAnsi="Calibri"/>
          <w:color w:val="0000FF"/>
        </w:rPr>
      </w:pPr>
    </w:p>
    <w:p w14:paraId="237A2B48" w14:textId="77777777" w:rsidR="00DD237E" w:rsidRDefault="00DD237E" w:rsidP="003859FA">
      <w:pPr>
        <w:pStyle w:val="Sangra3detindependiente"/>
        <w:ind w:left="720"/>
        <w:rPr>
          <w:rFonts w:ascii="Calibri" w:hAnsi="Calibri"/>
          <w:color w:val="0000FF"/>
        </w:rPr>
      </w:pPr>
    </w:p>
    <w:p w14:paraId="113F6084" w14:textId="77777777" w:rsidR="00DD237E" w:rsidRDefault="00DD237E" w:rsidP="003859FA">
      <w:pPr>
        <w:pStyle w:val="Sangra3detindependiente"/>
        <w:ind w:left="720"/>
        <w:rPr>
          <w:rFonts w:ascii="Calibri" w:hAnsi="Calibri"/>
          <w:color w:val="0000FF"/>
        </w:rPr>
      </w:pPr>
    </w:p>
    <w:p w14:paraId="4097110D" w14:textId="77777777" w:rsidR="00DD237E" w:rsidRDefault="00DD237E" w:rsidP="003859FA">
      <w:pPr>
        <w:pStyle w:val="Sangra3detindependiente"/>
        <w:ind w:left="720"/>
        <w:rPr>
          <w:rFonts w:ascii="Calibri" w:hAnsi="Calibri"/>
          <w:color w:val="0000FF"/>
        </w:rPr>
      </w:pPr>
    </w:p>
    <w:p w14:paraId="0DBA8916" w14:textId="77777777" w:rsidR="00DD237E" w:rsidRDefault="00DD237E" w:rsidP="003859FA">
      <w:pPr>
        <w:pStyle w:val="Sangra3detindependiente"/>
        <w:ind w:left="720"/>
        <w:rPr>
          <w:rFonts w:ascii="Calibri" w:hAnsi="Calibri"/>
          <w:color w:val="0000FF"/>
        </w:rPr>
      </w:pPr>
    </w:p>
    <w:p w14:paraId="03A85530" w14:textId="77777777" w:rsidR="00DD237E" w:rsidRDefault="00DD237E" w:rsidP="003859FA">
      <w:pPr>
        <w:pStyle w:val="Sangra3detindependiente"/>
        <w:ind w:left="720"/>
        <w:rPr>
          <w:rFonts w:ascii="Calibri" w:hAnsi="Calibri"/>
          <w:color w:val="0000FF"/>
        </w:rPr>
      </w:pPr>
    </w:p>
    <w:p w14:paraId="737B92B7" w14:textId="77777777" w:rsidR="00DD237E" w:rsidRDefault="00DD237E" w:rsidP="003859FA">
      <w:pPr>
        <w:pStyle w:val="Sangra3detindependiente"/>
        <w:ind w:left="720"/>
        <w:rPr>
          <w:rFonts w:ascii="Calibri" w:hAnsi="Calibri"/>
          <w:color w:val="0000FF"/>
        </w:rPr>
      </w:pPr>
    </w:p>
    <w:p w14:paraId="4C607853" w14:textId="77777777" w:rsidR="00DD237E" w:rsidRDefault="00DD237E" w:rsidP="003859FA">
      <w:pPr>
        <w:pStyle w:val="Sangra3detindependiente"/>
        <w:ind w:left="720"/>
        <w:rPr>
          <w:rFonts w:ascii="Calibri" w:hAnsi="Calibri"/>
          <w:color w:val="0000FF"/>
        </w:rPr>
      </w:pPr>
    </w:p>
    <w:p w14:paraId="5529CB8F" w14:textId="77777777" w:rsidR="00DD237E" w:rsidRDefault="00DD237E" w:rsidP="0014799E">
      <w:pPr>
        <w:pStyle w:val="Sangra3detindependiente"/>
        <w:ind w:left="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97" w:name="_Toc34121111"/>
      <w:bookmarkStart w:id="98" w:name="_Toc44907609"/>
      <w:bookmarkStart w:id="99" w:name="_Toc202244568"/>
      <w:bookmarkStart w:id="100" w:name="_Toc391994538"/>
      <w:bookmarkStart w:id="101" w:name="_Toc61560586"/>
      <w:bookmarkStart w:id="102" w:name="_Toc127927464"/>
      <w:r w:rsidRPr="004F103B">
        <w:rPr>
          <w:rFonts w:ascii="Calibri" w:hAnsi="Calibri" w:cs="Book Antiqua"/>
          <w:sz w:val="28"/>
        </w:rPr>
        <w:t>Calidad</w:t>
      </w:r>
      <w:bookmarkEnd w:id="97"/>
      <w:bookmarkEnd w:id="98"/>
      <w:bookmarkEnd w:id="99"/>
      <w:bookmarkEnd w:id="100"/>
      <w:bookmarkEnd w:id="101"/>
      <w:bookmarkEnd w:id="102"/>
      <w:r w:rsidRPr="004F103B">
        <w:rPr>
          <w:rFonts w:ascii="Calibri" w:hAnsi="Calibri" w:cs="Book Antiqua"/>
          <w:sz w:val="28"/>
        </w:rPr>
        <w:t xml:space="preserve"> </w:t>
      </w:r>
    </w:p>
    <w:p w14:paraId="14D92196" w14:textId="77777777" w:rsidR="00DD237E" w:rsidRDefault="00DD237E" w:rsidP="00C85C21">
      <w:pPr>
        <w:ind w:left="708"/>
        <w:jc w:val="both"/>
        <w:rPr>
          <w:rFonts w:asciiTheme="minorHAnsi" w:hAnsiTheme="minorHAnsi" w:cstheme="minorHAnsi"/>
        </w:rPr>
      </w:pPr>
      <w:r w:rsidRPr="00DD237E">
        <w:rPr>
          <w:rFonts w:asciiTheme="minorHAnsi" w:hAnsiTheme="minorHAnsi" w:cstheme="minorHAnsi"/>
        </w:rPr>
        <w:t>La arquitectura Datos-Negocio-Presentación (DNP), al igual que el patrón MVC, busca separar las capas de presentación y lógica de negocios para mejorar la organización y la gestión de las aplicaciones. A continuación, un desglose de cómo DNP puede aportar a tu sistema de ventas:</w:t>
      </w:r>
    </w:p>
    <w:p w14:paraId="71F4B52E" w14:textId="77777777" w:rsidR="00DD237E" w:rsidRPr="00DD237E" w:rsidRDefault="00DD237E" w:rsidP="00C85C21">
      <w:pPr>
        <w:ind w:left="708"/>
        <w:jc w:val="both"/>
        <w:rPr>
          <w:rFonts w:asciiTheme="minorHAnsi" w:hAnsiTheme="minorHAnsi" w:cstheme="minorHAnsi"/>
        </w:rPr>
      </w:pPr>
    </w:p>
    <w:p w14:paraId="68EA2FB0"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Extensibilidad:</w:t>
      </w:r>
      <w:r w:rsidRPr="00DD237E">
        <w:rPr>
          <w:rFonts w:asciiTheme="minorHAnsi" w:hAnsiTheme="minorHAnsi" w:cstheme="minorHAnsi"/>
        </w:rPr>
        <w:t xml:space="preserve"> La separación clara entre los datos, la lógica de negocios y la presentación permite agregar funcionalidades en la lógica de negocios (como reglas de ventas, inventarios o políticas de precios) sin afectar la presentación de la interfaz de usuario. Esto facilita la incorporación de nuevas características en el sistema de ventas y la integración con otros módulos, como el inventario o la contabilidad.</w:t>
      </w:r>
    </w:p>
    <w:p w14:paraId="1110AA43" w14:textId="77777777" w:rsidR="00DD237E" w:rsidRPr="00DD237E" w:rsidRDefault="00DD237E" w:rsidP="00C85C21">
      <w:pPr>
        <w:ind w:left="1428"/>
        <w:jc w:val="both"/>
        <w:rPr>
          <w:rFonts w:asciiTheme="minorHAnsi" w:hAnsiTheme="minorHAnsi" w:cstheme="minorHAnsi"/>
        </w:rPr>
      </w:pPr>
    </w:p>
    <w:p w14:paraId="7B34559D"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Fiabilidad:</w:t>
      </w:r>
      <w:r w:rsidRPr="00DD237E">
        <w:rPr>
          <w:rFonts w:asciiTheme="minorHAnsi" w:hAnsiTheme="minorHAnsi" w:cstheme="minorHAnsi"/>
        </w:rPr>
        <w:t xml:space="preserve"> Al dividir las capas, DNP ayuda a reducir los errores al aislar la lógica de cada área, minimizando la probabilidad de que fallos en la interfaz de usuario afecten la manipulación de datos o viceversa. Esta estructura facilita la localización de problemas y mejora la mantenibilidad del sistema, ya que cada capa se puede analizar y corregir por separado.</w:t>
      </w:r>
    </w:p>
    <w:p w14:paraId="5B482FC7" w14:textId="77777777" w:rsidR="00DD237E" w:rsidRPr="00DD237E" w:rsidRDefault="00DD237E" w:rsidP="00C85C21">
      <w:pPr>
        <w:ind w:left="348"/>
        <w:jc w:val="both"/>
        <w:rPr>
          <w:rFonts w:asciiTheme="minorHAnsi" w:hAnsiTheme="minorHAnsi" w:cstheme="minorHAnsi"/>
        </w:rPr>
      </w:pPr>
    </w:p>
    <w:p w14:paraId="21C570B5"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Portabilidad:</w:t>
      </w:r>
      <w:r w:rsidRPr="00DD237E">
        <w:rPr>
          <w:rFonts w:asciiTheme="minorHAnsi" w:hAnsiTheme="minorHAnsi" w:cstheme="minorHAnsi"/>
        </w:rPr>
        <w:t xml:space="preserve"> La arquitectura DNP facilita la migración del sistema a diferentes plataformas al mantener la lógica de negocio independiente de la interfaz de usuario. Si el sistema de ventas se necesita implementar en un nuevo dispositivo o entorno, como una aplicación móvil, la lógica de negocio puede mantenerse constante mientras solo se adapta la capa de presentación.</w:t>
      </w:r>
    </w:p>
    <w:p w14:paraId="488FA6A2" w14:textId="77777777" w:rsidR="00DD237E" w:rsidRPr="00DD237E" w:rsidRDefault="00DD237E" w:rsidP="00C85C21">
      <w:pPr>
        <w:ind w:left="348"/>
        <w:jc w:val="both"/>
        <w:rPr>
          <w:rFonts w:asciiTheme="minorHAnsi" w:hAnsiTheme="minorHAnsi" w:cstheme="minorHAnsi"/>
        </w:rPr>
      </w:pPr>
    </w:p>
    <w:p w14:paraId="2E818F38" w14:textId="26B369A3" w:rsidR="00DD237E" w:rsidRPr="00DD237E" w:rsidRDefault="00DD237E" w:rsidP="00C85C21">
      <w:pPr>
        <w:ind w:left="708"/>
        <w:jc w:val="both"/>
        <w:rPr>
          <w:rFonts w:asciiTheme="minorHAnsi" w:hAnsiTheme="minorHAnsi" w:cstheme="minorHAnsi"/>
        </w:rPr>
      </w:pPr>
      <w:r w:rsidRPr="00DD237E">
        <w:rPr>
          <w:rFonts w:asciiTheme="minorHAnsi" w:hAnsiTheme="minorHAnsi" w:cstheme="minorHAnsi"/>
        </w:rPr>
        <w:t xml:space="preserve">Al utilizar </w:t>
      </w:r>
      <w:r w:rsidR="0014799E">
        <w:rPr>
          <w:rFonts w:asciiTheme="minorHAnsi" w:hAnsiTheme="minorHAnsi" w:cstheme="minorHAnsi"/>
        </w:rPr>
        <w:t xml:space="preserve">el patrón de diseño </w:t>
      </w:r>
      <w:r w:rsidRPr="00DD237E">
        <w:rPr>
          <w:rFonts w:asciiTheme="minorHAnsi" w:hAnsiTheme="minorHAnsi" w:cstheme="minorHAnsi"/>
        </w:rPr>
        <w:t>DNP, el sistema de ventas puede alcanzar mejoras significativas en cuanto a la organización del código, la independencia de cada módulo y la capacidad de escalar y mantener el sistema a lo largo del tiempo.</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rsidSect="000B2C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9B277" w14:textId="77777777" w:rsidR="00FB54CF" w:rsidRDefault="00FB54CF">
      <w:r>
        <w:separator/>
      </w:r>
    </w:p>
  </w:endnote>
  <w:endnote w:type="continuationSeparator" w:id="0">
    <w:p w14:paraId="51D19AE8" w14:textId="77777777" w:rsidR="00FB54CF" w:rsidRDefault="00FB54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9668E" w14:textId="77777777" w:rsidR="00FB54CF" w:rsidRDefault="00FB54CF">
      <w:r>
        <w:separator/>
      </w:r>
    </w:p>
  </w:footnote>
  <w:footnote w:type="continuationSeparator" w:id="0">
    <w:p w14:paraId="275ECD69" w14:textId="77777777" w:rsidR="00FB54CF" w:rsidRDefault="00FB54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114E5EBD"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5DC1">
      <w:rPr>
        <w:rFonts w:ascii="Calibri" w:hAnsi="Calibri"/>
        <w:sz w:val="20"/>
        <w:szCs w:val="20"/>
      </w:rPr>
      <w:t xml:space="preserve">Sistema </w:t>
    </w:r>
    <w:r w:rsidR="00A1647D">
      <w:rPr>
        <w:rFonts w:ascii="Calibri" w:hAnsi="Calibri"/>
        <w:sz w:val="20"/>
        <w:szCs w:val="20"/>
      </w:rPr>
      <w:t xml:space="preserve">de </w:t>
    </w:r>
    <w:r w:rsidR="00965DC1">
      <w:rPr>
        <w:rFonts w:ascii="Calibri" w:hAnsi="Calibri"/>
        <w:sz w:val="20"/>
        <w:szCs w:val="20"/>
      </w:rPr>
      <w:t>Ventas</w:t>
    </w:r>
    <w:r w:rsidR="00A3332F">
      <w:rPr>
        <w:rFonts w:ascii="Calibri" w:hAnsi="Calibri"/>
        <w:sz w:val="20"/>
        <w:szCs w:val="20"/>
      </w:rPr>
      <w:t xml:space="preserve">     </w:t>
    </w:r>
  </w:p>
  <w:p w14:paraId="234819D5" w14:textId="1D056AA8"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65DC1">
      <w:rPr>
        <w:rFonts w:ascii="Calibri" w:hAnsi="Calibri"/>
        <w:sz w:val="20"/>
        <w:szCs w:val="20"/>
      </w:rPr>
      <w:t xml:space="preserve">Roberto Pérez </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FC009C"/>
    <w:multiLevelType w:val="hybridMultilevel"/>
    <w:tmpl w:val="1494CB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01875310"/>
    <w:multiLevelType w:val="hybridMultilevel"/>
    <w:tmpl w:val="A4CC97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1FE0E70"/>
    <w:multiLevelType w:val="hybridMultilevel"/>
    <w:tmpl w:val="41607D26"/>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 w15:restartNumberingAfterBreak="0">
    <w:nsid w:val="025D58DB"/>
    <w:multiLevelType w:val="hybridMultilevel"/>
    <w:tmpl w:val="7312E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2D12DD1"/>
    <w:multiLevelType w:val="hybridMultilevel"/>
    <w:tmpl w:val="D974C59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04C36373"/>
    <w:multiLevelType w:val="hybridMultilevel"/>
    <w:tmpl w:val="DE0E66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05D27D38"/>
    <w:multiLevelType w:val="hybridMultilevel"/>
    <w:tmpl w:val="84B23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5E377EF"/>
    <w:multiLevelType w:val="hybridMultilevel"/>
    <w:tmpl w:val="87124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69F32E6"/>
    <w:multiLevelType w:val="hybridMultilevel"/>
    <w:tmpl w:val="D1FEADAE"/>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A059C3"/>
    <w:multiLevelType w:val="multilevel"/>
    <w:tmpl w:val="A8A0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C2689E"/>
    <w:multiLevelType w:val="hybridMultilevel"/>
    <w:tmpl w:val="4112C7F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7742DA6"/>
    <w:multiLevelType w:val="hybridMultilevel"/>
    <w:tmpl w:val="1CF40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08F8328A"/>
    <w:multiLevelType w:val="hybridMultilevel"/>
    <w:tmpl w:val="1CE249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09287903"/>
    <w:multiLevelType w:val="hybridMultilevel"/>
    <w:tmpl w:val="5ECC0DD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09B347CE"/>
    <w:multiLevelType w:val="hybridMultilevel"/>
    <w:tmpl w:val="F648B7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09CA4676"/>
    <w:multiLevelType w:val="hybridMultilevel"/>
    <w:tmpl w:val="60A8872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0ABF78F5"/>
    <w:multiLevelType w:val="hybridMultilevel"/>
    <w:tmpl w:val="A61E3EB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BEB7174"/>
    <w:multiLevelType w:val="hybridMultilevel"/>
    <w:tmpl w:val="B68CB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0C2E7262"/>
    <w:multiLevelType w:val="hybridMultilevel"/>
    <w:tmpl w:val="99BE972C"/>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D2C000F"/>
    <w:multiLevelType w:val="hybridMultilevel"/>
    <w:tmpl w:val="E92A85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0D3840EA"/>
    <w:multiLevelType w:val="hybridMultilevel"/>
    <w:tmpl w:val="6D582B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FFC7320"/>
    <w:multiLevelType w:val="multilevel"/>
    <w:tmpl w:val="40985C2C"/>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ind w:left="2496" w:hanging="360"/>
      </w:pPr>
      <w:rPr>
        <w:rFonts w:ascii="Times New Roman" w:eastAsia="Times New Roman" w:hAnsi="Times New Roman" w:cs="Times New Roman" w:hint="default"/>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1" w15:restartNumberingAfterBreak="0">
    <w:nsid w:val="104A2117"/>
    <w:multiLevelType w:val="hybridMultilevel"/>
    <w:tmpl w:val="4336CD6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10D90F6D"/>
    <w:multiLevelType w:val="hybridMultilevel"/>
    <w:tmpl w:val="FE98B31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11D53DE7"/>
    <w:multiLevelType w:val="hybridMultilevel"/>
    <w:tmpl w:val="EEF4CC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129A559A"/>
    <w:multiLevelType w:val="hybridMultilevel"/>
    <w:tmpl w:val="6AEEB6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12EC16ED"/>
    <w:multiLevelType w:val="hybridMultilevel"/>
    <w:tmpl w:val="68DAF5C4"/>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177A65"/>
    <w:multiLevelType w:val="hybridMultilevel"/>
    <w:tmpl w:val="93A8FD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132D5FFD"/>
    <w:multiLevelType w:val="hybridMultilevel"/>
    <w:tmpl w:val="7D5211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14C3296C"/>
    <w:multiLevelType w:val="hybridMultilevel"/>
    <w:tmpl w:val="AD869C3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159D62F0"/>
    <w:multiLevelType w:val="hybridMultilevel"/>
    <w:tmpl w:val="91DA04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165A31D2"/>
    <w:multiLevelType w:val="hybridMultilevel"/>
    <w:tmpl w:val="16482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178209AC"/>
    <w:multiLevelType w:val="hybridMultilevel"/>
    <w:tmpl w:val="7654EB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18051CB9"/>
    <w:multiLevelType w:val="hybridMultilevel"/>
    <w:tmpl w:val="4E92A09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15:restartNumberingAfterBreak="0">
    <w:nsid w:val="18AF15C5"/>
    <w:multiLevelType w:val="hybridMultilevel"/>
    <w:tmpl w:val="A0A41F2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19EC1B78"/>
    <w:multiLevelType w:val="hybridMultilevel"/>
    <w:tmpl w:val="FB3239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15:restartNumberingAfterBreak="0">
    <w:nsid w:val="1A100C30"/>
    <w:multiLevelType w:val="hybridMultilevel"/>
    <w:tmpl w:val="1C1E254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A350D4E"/>
    <w:multiLevelType w:val="hybridMultilevel"/>
    <w:tmpl w:val="33A0D9E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15:restartNumberingAfterBreak="0">
    <w:nsid w:val="1BF0040A"/>
    <w:multiLevelType w:val="hybridMultilevel"/>
    <w:tmpl w:val="BBF429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1C146F52"/>
    <w:multiLevelType w:val="hybridMultilevel"/>
    <w:tmpl w:val="BF5823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15:restartNumberingAfterBreak="0">
    <w:nsid w:val="1C232115"/>
    <w:multiLevelType w:val="hybridMultilevel"/>
    <w:tmpl w:val="C61E100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15:restartNumberingAfterBreak="0">
    <w:nsid w:val="1C8F4FFA"/>
    <w:multiLevelType w:val="hybridMultilevel"/>
    <w:tmpl w:val="C53655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1D254D16"/>
    <w:multiLevelType w:val="multilevel"/>
    <w:tmpl w:val="261C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0A79CA"/>
    <w:multiLevelType w:val="hybridMultilevel"/>
    <w:tmpl w:val="28105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21A73F0A"/>
    <w:multiLevelType w:val="hybridMultilevel"/>
    <w:tmpl w:val="678E0C1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1C41EFC"/>
    <w:multiLevelType w:val="hybridMultilevel"/>
    <w:tmpl w:val="950A0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21C651EC"/>
    <w:multiLevelType w:val="hybridMultilevel"/>
    <w:tmpl w:val="63C85AB4"/>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305421C"/>
    <w:multiLevelType w:val="hybridMultilevel"/>
    <w:tmpl w:val="E3E44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15:restartNumberingAfterBreak="0">
    <w:nsid w:val="23385FDD"/>
    <w:multiLevelType w:val="hybridMultilevel"/>
    <w:tmpl w:val="40D2499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36802E6"/>
    <w:multiLevelType w:val="hybridMultilevel"/>
    <w:tmpl w:val="D3F85D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66" w15:restartNumberingAfterBreak="0">
    <w:nsid w:val="244240BF"/>
    <w:multiLevelType w:val="hybridMultilevel"/>
    <w:tmpl w:val="282472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24EB7434"/>
    <w:multiLevelType w:val="hybridMultilevel"/>
    <w:tmpl w:val="78F83D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8" w15:restartNumberingAfterBreak="0">
    <w:nsid w:val="24F21352"/>
    <w:multiLevelType w:val="hybridMultilevel"/>
    <w:tmpl w:val="AB86B6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25927BFD"/>
    <w:multiLevelType w:val="hybridMultilevel"/>
    <w:tmpl w:val="F8100D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2" w15:restartNumberingAfterBreak="0">
    <w:nsid w:val="268921F3"/>
    <w:multiLevelType w:val="hybridMultilevel"/>
    <w:tmpl w:val="1DDE1FB0"/>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281C679F"/>
    <w:multiLevelType w:val="hybridMultilevel"/>
    <w:tmpl w:val="1B04AFB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5" w15:restartNumberingAfterBreak="0">
    <w:nsid w:val="28E16815"/>
    <w:multiLevelType w:val="hybridMultilevel"/>
    <w:tmpl w:val="5262D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6" w15:restartNumberingAfterBreak="0">
    <w:nsid w:val="291A769E"/>
    <w:multiLevelType w:val="hybridMultilevel"/>
    <w:tmpl w:val="B6EAD3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7" w15:restartNumberingAfterBreak="0">
    <w:nsid w:val="295013CA"/>
    <w:multiLevelType w:val="hybridMultilevel"/>
    <w:tmpl w:val="78FE08F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9BF4F3B"/>
    <w:multiLevelType w:val="hybridMultilevel"/>
    <w:tmpl w:val="1922890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ADC7E4F"/>
    <w:multiLevelType w:val="hybridMultilevel"/>
    <w:tmpl w:val="EFCE47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0" w15:restartNumberingAfterBreak="0">
    <w:nsid w:val="2B4C42B4"/>
    <w:multiLevelType w:val="hybridMultilevel"/>
    <w:tmpl w:val="1E3C6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2BA75EFC"/>
    <w:multiLevelType w:val="hybridMultilevel"/>
    <w:tmpl w:val="79E23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2"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2D252A86"/>
    <w:multiLevelType w:val="hybridMultilevel"/>
    <w:tmpl w:val="25824D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4"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85" w15:restartNumberingAfterBreak="0">
    <w:nsid w:val="2D4B532B"/>
    <w:multiLevelType w:val="hybridMultilevel"/>
    <w:tmpl w:val="FE583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2D541F07"/>
    <w:multiLevelType w:val="hybridMultilevel"/>
    <w:tmpl w:val="89A037FA"/>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2DB24901"/>
    <w:multiLevelType w:val="hybridMultilevel"/>
    <w:tmpl w:val="CFA475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8" w15:restartNumberingAfterBreak="0">
    <w:nsid w:val="2DD3396A"/>
    <w:multiLevelType w:val="hybridMultilevel"/>
    <w:tmpl w:val="BFCC6B3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9" w15:restartNumberingAfterBreak="0">
    <w:nsid w:val="2FCF6362"/>
    <w:multiLevelType w:val="hybridMultilevel"/>
    <w:tmpl w:val="DBE45BC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0" w15:restartNumberingAfterBreak="0">
    <w:nsid w:val="3046329C"/>
    <w:multiLevelType w:val="hybridMultilevel"/>
    <w:tmpl w:val="71FEB4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1" w15:restartNumberingAfterBreak="0">
    <w:nsid w:val="305033F0"/>
    <w:multiLevelType w:val="hybridMultilevel"/>
    <w:tmpl w:val="64884EE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2" w15:restartNumberingAfterBreak="0">
    <w:nsid w:val="32DC5908"/>
    <w:multiLevelType w:val="hybridMultilevel"/>
    <w:tmpl w:val="BB0C5D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3" w15:restartNumberingAfterBreak="0">
    <w:nsid w:val="340D01C2"/>
    <w:multiLevelType w:val="hybridMultilevel"/>
    <w:tmpl w:val="1C90170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41375E7"/>
    <w:multiLevelType w:val="hybridMultilevel"/>
    <w:tmpl w:val="298409E2"/>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35A07D7B"/>
    <w:multiLevelType w:val="hybridMultilevel"/>
    <w:tmpl w:val="39BEA76A"/>
    <w:lvl w:ilvl="0" w:tplc="C756B024">
      <w:numFmt w:val="bullet"/>
      <w:lvlText w:val="-"/>
      <w:lvlJc w:val="left"/>
      <w:pPr>
        <w:ind w:left="720" w:hanging="360"/>
      </w:pPr>
      <w:rPr>
        <w:rFonts w:ascii="Calibri" w:eastAsia="Times New Roman" w:hAnsi="Calibri" w:cs="Calibri" w:hint="default"/>
        <w:b/>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38642459"/>
    <w:multiLevelType w:val="hybridMultilevel"/>
    <w:tmpl w:val="84309E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3AA870F7"/>
    <w:multiLevelType w:val="hybridMultilevel"/>
    <w:tmpl w:val="2662EF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9" w15:restartNumberingAfterBreak="0">
    <w:nsid w:val="3B1E33FA"/>
    <w:multiLevelType w:val="hybridMultilevel"/>
    <w:tmpl w:val="8D88407A"/>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3B7D61D3"/>
    <w:multiLevelType w:val="hybridMultilevel"/>
    <w:tmpl w:val="508A1E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1" w15:restartNumberingAfterBreak="0">
    <w:nsid w:val="3B8E7AD3"/>
    <w:multiLevelType w:val="hybridMultilevel"/>
    <w:tmpl w:val="92124F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3B9A4886"/>
    <w:multiLevelType w:val="hybridMultilevel"/>
    <w:tmpl w:val="2BBACB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3" w15:restartNumberingAfterBreak="0">
    <w:nsid w:val="3C8A3051"/>
    <w:multiLevelType w:val="hybridMultilevel"/>
    <w:tmpl w:val="ADE4AF32"/>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4" w15:restartNumberingAfterBreak="0">
    <w:nsid w:val="3D325D13"/>
    <w:multiLevelType w:val="hybridMultilevel"/>
    <w:tmpl w:val="F69E8D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5" w15:restartNumberingAfterBreak="0">
    <w:nsid w:val="3D327373"/>
    <w:multiLevelType w:val="hybridMultilevel"/>
    <w:tmpl w:val="B2D8B09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6" w15:restartNumberingAfterBreak="0">
    <w:nsid w:val="3DDC661E"/>
    <w:multiLevelType w:val="hybridMultilevel"/>
    <w:tmpl w:val="9E5EFB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7" w15:restartNumberingAfterBreak="0">
    <w:nsid w:val="40473538"/>
    <w:multiLevelType w:val="multilevel"/>
    <w:tmpl w:val="D10A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705758"/>
    <w:multiLevelType w:val="hybridMultilevel"/>
    <w:tmpl w:val="23DAC9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9" w15:restartNumberingAfterBreak="0">
    <w:nsid w:val="41F76DE3"/>
    <w:multiLevelType w:val="hybridMultilevel"/>
    <w:tmpl w:val="E38284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0" w15:restartNumberingAfterBreak="0">
    <w:nsid w:val="4264433A"/>
    <w:multiLevelType w:val="hybridMultilevel"/>
    <w:tmpl w:val="BB22B4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1" w15:restartNumberingAfterBreak="0">
    <w:nsid w:val="435735F8"/>
    <w:multiLevelType w:val="hybridMultilevel"/>
    <w:tmpl w:val="352C38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2" w15:restartNumberingAfterBreak="0">
    <w:nsid w:val="43C06C17"/>
    <w:multiLevelType w:val="hybridMultilevel"/>
    <w:tmpl w:val="F280BAE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3" w15:restartNumberingAfterBreak="0">
    <w:nsid w:val="43F26A0D"/>
    <w:multiLevelType w:val="multilevel"/>
    <w:tmpl w:val="8B98C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4E1D54"/>
    <w:multiLevelType w:val="hybridMultilevel"/>
    <w:tmpl w:val="140EB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5" w15:restartNumberingAfterBreak="0">
    <w:nsid w:val="458551C7"/>
    <w:multiLevelType w:val="hybridMultilevel"/>
    <w:tmpl w:val="155A9C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6" w15:restartNumberingAfterBreak="0">
    <w:nsid w:val="45C84107"/>
    <w:multiLevelType w:val="hybridMultilevel"/>
    <w:tmpl w:val="D3EA71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7" w15:restartNumberingAfterBreak="0">
    <w:nsid w:val="46BC69BB"/>
    <w:multiLevelType w:val="hybridMultilevel"/>
    <w:tmpl w:val="FCEEDE7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7096272"/>
    <w:multiLevelType w:val="hybridMultilevel"/>
    <w:tmpl w:val="2DCEB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9" w15:restartNumberingAfterBreak="0">
    <w:nsid w:val="47112A02"/>
    <w:multiLevelType w:val="hybridMultilevel"/>
    <w:tmpl w:val="8176346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0" w15:restartNumberingAfterBreak="0">
    <w:nsid w:val="47A42238"/>
    <w:multiLevelType w:val="hybridMultilevel"/>
    <w:tmpl w:val="0C0A3A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1" w15:restartNumberingAfterBreak="0">
    <w:nsid w:val="47E25A19"/>
    <w:multiLevelType w:val="hybridMultilevel"/>
    <w:tmpl w:val="8B863D1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2" w15:restartNumberingAfterBreak="0">
    <w:nsid w:val="48227A4B"/>
    <w:multiLevelType w:val="hybridMultilevel"/>
    <w:tmpl w:val="C29C738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49004B46"/>
    <w:multiLevelType w:val="multilevel"/>
    <w:tmpl w:val="1EE6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2A1D41"/>
    <w:multiLevelType w:val="hybridMultilevel"/>
    <w:tmpl w:val="9E5EFB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9796CA1"/>
    <w:multiLevelType w:val="hybridMultilevel"/>
    <w:tmpl w:val="38428A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6" w15:restartNumberingAfterBreak="0">
    <w:nsid w:val="49943F19"/>
    <w:multiLevelType w:val="hybridMultilevel"/>
    <w:tmpl w:val="A822C018"/>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127" w15:restartNumberingAfterBreak="0">
    <w:nsid w:val="49E33C55"/>
    <w:multiLevelType w:val="hybridMultilevel"/>
    <w:tmpl w:val="8222EA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8" w15:restartNumberingAfterBreak="0">
    <w:nsid w:val="49F7568B"/>
    <w:multiLevelType w:val="hybridMultilevel"/>
    <w:tmpl w:val="B87636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9" w15:restartNumberingAfterBreak="0">
    <w:nsid w:val="4A571F05"/>
    <w:multiLevelType w:val="hybridMultilevel"/>
    <w:tmpl w:val="8D80E00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0"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1" w15:restartNumberingAfterBreak="0">
    <w:nsid w:val="4B52605C"/>
    <w:multiLevelType w:val="hybridMultilevel"/>
    <w:tmpl w:val="01149758"/>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2" w15:restartNumberingAfterBreak="0">
    <w:nsid w:val="4B897B11"/>
    <w:multiLevelType w:val="hybridMultilevel"/>
    <w:tmpl w:val="3CF88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3" w15:restartNumberingAfterBreak="0">
    <w:nsid w:val="4EE60C5D"/>
    <w:multiLevelType w:val="hybridMultilevel"/>
    <w:tmpl w:val="FBEC443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4" w15:restartNumberingAfterBreak="0">
    <w:nsid w:val="4F966F8D"/>
    <w:multiLevelType w:val="hybridMultilevel"/>
    <w:tmpl w:val="97D8B06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5" w15:restartNumberingAfterBreak="0">
    <w:nsid w:val="4FA41DE2"/>
    <w:multiLevelType w:val="hybridMultilevel"/>
    <w:tmpl w:val="FED8715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1771337"/>
    <w:multiLevelType w:val="multilevel"/>
    <w:tmpl w:val="C902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8F1A92"/>
    <w:multiLevelType w:val="hybridMultilevel"/>
    <w:tmpl w:val="F8461D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8" w15:restartNumberingAfterBreak="0">
    <w:nsid w:val="519806F7"/>
    <w:multiLevelType w:val="multilevel"/>
    <w:tmpl w:val="BB32D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1CB3262"/>
    <w:multiLevelType w:val="hybridMultilevel"/>
    <w:tmpl w:val="1368D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0" w15:restartNumberingAfterBreak="0">
    <w:nsid w:val="528B6FD8"/>
    <w:multiLevelType w:val="hybridMultilevel"/>
    <w:tmpl w:val="92789738"/>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29E4F98"/>
    <w:multiLevelType w:val="hybridMultilevel"/>
    <w:tmpl w:val="8878F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3DD08BD"/>
    <w:multiLevelType w:val="hybridMultilevel"/>
    <w:tmpl w:val="AFE69CA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4811D70"/>
    <w:multiLevelType w:val="hybridMultilevel"/>
    <w:tmpl w:val="30443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4"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6" w15:restartNumberingAfterBreak="0">
    <w:nsid w:val="56177DE7"/>
    <w:multiLevelType w:val="hybridMultilevel"/>
    <w:tmpl w:val="CE7C186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7" w15:restartNumberingAfterBreak="0">
    <w:nsid w:val="58A32789"/>
    <w:multiLevelType w:val="hybridMultilevel"/>
    <w:tmpl w:val="D9C263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8" w15:restartNumberingAfterBreak="0">
    <w:nsid w:val="599606BD"/>
    <w:multiLevelType w:val="hybridMultilevel"/>
    <w:tmpl w:val="6BA894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9" w15:restartNumberingAfterBreak="0">
    <w:nsid w:val="59E61CB3"/>
    <w:multiLevelType w:val="hybridMultilevel"/>
    <w:tmpl w:val="6AB084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0"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1" w15:restartNumberingAfterBreak="0">
    <w:nsid w:val="5A537295"/>
    <w:multiLevelType w:val="hybridMultilevel"/>
    <w:tmpl w:val="A70C055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5BAB74EC"/>
    <w:multiLevelType w:val="hybridMultilevel"/>
    <w:tmpl w:val="ADA668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3"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4" w15:restartNumberingAfterBreak="0">
    <w:nsid w:val="5EA946E6"/>
    <w:multiLevelType w:val="hybridMultilevel"/>
    <w:tmpl w:val="72162EB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5"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6" w15:restartNumberingAfterBreak="0">
    <w:nsid w:val="615E29F1"/>
    <w:multiLevelType w:val="hybridMultilevel"/>
    <w:tmpl w:val="8DF21CD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7" w15:restartNumberingAfterBreak="0">
    <w:nsid w:val="62257B6D"/>
    <w:multiLevelType w:val="hybridMultilevel"/>
    <w:tmpl w:val="94E0F2C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8" w15:restartNumberingAfterBreak="0">
    <w:nsid w:val="62663338"/>
    <w:multiLevelType w:val="hybridMultilevel"/>
    <w:tmpl w:val="3CF296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9" w15:restartNumberingAfterBreak="0">
    <w:nsid w:val="62940ECF"/>
    <w:multiLevelType w:val="hybridMultilevel"/>
    <w:tmpl w:val="BCD4C5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0" w15:restartNumberingAfterBreak="0">
    <w:nsid w:val="629E0F95"/>
    <w:multiLevelType w:val="hybridMultilevel"/>
    <w:tmpl w:val="B1C0A44E"/>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62B804B2"/>
    <w:multiLevelType w:val="hybridMultilevel"/>
    <w:tmpl w:val="B8EE36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2" w15:restartNumberingAfterBreak="0">
    <w:nsid w:val="62EE044B"/>
    <w:multiLevelType w:val="hybridMultilevel"/>
    <w:tmpl w:val="D1B0E18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3" w15:restartNumberingAfterBreak="0">
    <w:nsid w:val="62FB7BED"/>
    <w:multiLevelType w:val="hybridMultilevel"/>
    <w:tmpl w:val="FDBA8E5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4" w15:restartNumberingAfterBreak="0">
    <w:nsid w:val="63AF0FB6"/>
    <w:multiLevelType w:val="multilevel"/>
    <w:tmpl w:val="EC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44E442A"/>
    <w:multiLevelType w:val="hybridMultilevel"/>
    <w:tmpl w:val="6A1C438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6" w15:restartNumberingAfterBreak="0">
    <w:nsid w:val="660E6417"/>
    <w:multiLevelType w:val="hybridMultilevel"/>
    <w:tmpl w:val="09FC67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7" w15:restartNumberingAfterBreak="0">
    <w:nsid w:val="670504E1"/>
    <w:multiLevelType w:val="hybridMultilevel"/>
    <w:tmpl w:val="D41839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8" w15:restartNumberingAfterBreak="0">
    <w:nsid w:val="67E050B0"/>
    <w:multiLevelType w:val="multilevel"/>
    <w:tmpl w:val="725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CF15EB"/>
    <w:multiLevelType w:val="hybridMultilevel"/>
    <w:tmpl w:val="103AEC8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0" w15:restartNumberingAfterBreak="0">
    <w:nsid w:val="69595530"/>
    <w:multiLevelType w:val="hybridMultilevel"/>
    <w:tmpl w:val="C1288C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1" w15:restartNumberingAfterBreak="0">
    <w:nsid w:val="69A47EE3"/>
    <w:multiLevelType w:val="hybridMultilevel"/>
    <w:tmpl w:val="634AA5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2" w15:restartNumberingAfterBreak="0">
    <w:nsid w:val="69C63127"/>
    <w:multiLevelType w:val="hybridMultilevel"/>
    <w:tmpl w:val="B0DC92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3" w15:restartNumberingAfterBreak="0">
    <w:nsid w:val="69F65C03"/>
    <w:multiLevelType w:val="hybridMultilevel"/>
    <w:tmpl w:val="6B562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4" w15:restartNumberingAfterBreak="0">
    <w:nsid w:val="6A2731AB"/>
    <w:multiLevelType w:val="multilevel"/>
    <w:tmpl w:val="3BB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DE0DEA"/>
    <w:multiLevelType w:val="hybridMultilevel"/>
    <w:tmpl w:val="F4502D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6" w15:restartNumberingAfterBreak="0">
    <w:nsid w:val="6BC076F7"/>
    <w:multiLevelType w:val="hybridMultilevel"/>
    <w:tmpl w:val="E09C7E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7"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C7A44D0"/>
    <w:multiLevelType w:val="hybridMultilevel"/>
    <w:tmpl w:val="A864A7A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6CA25DCF"/>
    <w:multiLevelType w:val="hybridMultilevel"/>
    <w:tmpl w:val="49FCD63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0" w15:restartNumberingAfterBreak="0">
    <w:nsid w:val="6CB0712E"/>
    <w:multiLevelType w:val="hybridMultilevel"/>
    <w:tmpl w:val="3D22A4F4"/>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CC74E62"/>
    <w:multiLevelType w:val="hybridMultilevel"/>
    <w:tmpl w:val="A7E8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2"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3" w15:restartNumberingAfterBreak="0">
    <w:nsid w:val="6D900C87"/>
    <w:multiLevelType w:val="hybridMultilevel"/>
    <w:tmpl w:val="EE80455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6DEC47F0"/>
    <w:multiLevelType w:val="hybridMultilevel"/>
    <w:tmpl w:val="50FC65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5" w15:restartNumberingAfterBreak="0">
    <w:nsid w:val="6E8B0904"/>
    <w:multiLevelType w:val="multilevel"/>
    <w:tmpl w:val="3EF6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BE518A"/>
    <w:multiLevelType w:val="hybridMultilevel"/>
    <w:tmpl w:val="DE5AE5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7" w15:restartNumberingAfterBreak="0">
    <w:nsid w:val="706529A1"/>
    <w:multiLevelType w:val="hybridMultilevel"/>
    <w:tmpl w:val="743E02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8"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9" w15:restartNumberingAfterBreak="0">
    <w:nsid w:val="7177204F"/>
    <w:multiLevelType w:val="hybridMultilevel"/>
    <w:tmpl w:val="387434A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0" w15:restartNumberingAfterBreak="0">
    <w:nsid w:val="725156F9"/>
    <w:multiLevelType w:val="hybridMultilevel"/>
    <w:tmpl w:val="B34CF1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1" w15:restartNumberingAfterBreak="0">
    <w:nsid w:val="726B5298"/>
    <w:multiLevelType w:val="hybridMultilevel"/>
    <w:tmpl w:val="8EC6ECB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2" w15:restartNumberingAfterBreak="0">
    <w:nsid w:val="73B41209"/>
    <w:multiLevelType w:val="hybridMultilevel"/>
    <w:tmpl w:val="12720E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3" w15:restartNumberingAfterBreak="0">
    <w:nsid w:val="73BC36C7"/>
    <w:multiLevelType w:val="hybridMultilevel"/>
    <w:tmpl w:val="6E10D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4"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5" w15:restartNumberingAfterBreak="0">
    <w:nsid w:val="74F81E0B"/>
    <w:multiLevelType w:val="hybridMultilevel"/>
    <w:tmpl w:val="17D0E778"/>
    <w:lvl w:ilvl="0" w:tplc="C756B024">
      <w:numFmt w:val="bullet"/>
      <w:lvlText w:val="-"/>
      <w:lvlJc w:val="left"/>
      <w:pPr>
        <w:ind w:left="720" w:hanging="360"/>
      </w:pPr>
      <w:rPr>
        <w:rFonts w:ascii="Calibri" w:eastAsia="Times New Roman" w:hAnsi="Calibri" w:cs="Calibri"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53C54F9"/>
    <w:multiLevelType w:val="multilevel"/>
    <w:tmpl w:val="4266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555013E"/>
    <w:multiLevelType w:val="hybridMultilevel"/>
    <w:tmpl w:val="853E1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8" w15:restartNumberingAfterBreak="0">
    <w:nsid w:val="755B72A8"/>
    <w:multiLevelType w:val="hybridMultilevel"/>
    <w:tmpl w:val="EF4A952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761E2E9A"/>
    <w:multiLevelType w:val="hybridMultilevel"/>
    <w:tmpl w:val="2FD09E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0" w15:restartNumberingAfterBreak="0">
    <w:nsid w:val="77D62AAC"/>
    <w:multiLevelType w:val="multilevel"/>
    <w:tmpl w:val="8340B090"/>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201" w15:restartNumberingAfterBreak="0">
    <w:nsid w:val="77DF7ECE"/>
    <w:multiLevelType w:val="hybridMultilevel"/>
    <w:tmpl w:val="DA7A35F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2" w15:restartNumberingAfterBreak="0">
    <w:nsid w:val="79004793"/>
    <w:multiLevelType w:val="hybridMultilevel"/>
    <w:tmpl w:val="B02879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3" w15:restartNumberingAfterBreak="0">
    <w:nsid w:val="798B2A56"/>
    <w:multiLevelType w:val="hybridMultilevel"/>
    <w:tmpl w:val="C80870C4"/>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4" w15:restartNumberingAfterBreak="0">
    <w:nsid w:val="7A32160B"/>
    <w:multiLevelType w:val="hybridMultilevel"/>
    <w:tmpl w:val="D2C2EA7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5" w15:restartNumberingAfterBreak="0">
    <w:nsid w:val="7A586621"/>
    <w:multiLevelType w:val="hybridMultilevel"/>
    <w:tmpl w:val="3A24E0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6" w15:restartNumberingAfterBreak="0">
    <w:nsid w:val="7AD17CD8"/>
    <w:multiLevelType w:val="hybridMultilevel"/>
    <w:tmpl w:val="771AAC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7" w15:restartNumberingAfterBreak="0">
    <w:nsid w:val="7B471C43"/>
    <w:multiLevelType w:val="hybridMultilevel"/>
    <w:tmpl w:val="50AEBA4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7BFF3D6A"/>
    <w:multiLevelType w:val="hybridMultilevel"/>
    <w:tmpl w:val="AC34F20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9" w15:restartNumberingAfterBreak="0">
    <w:nsid w:val="7D310D77"/>
    <w:multiLevelType w:val="multilevel"/>
    <w:tmpl w:val="7B9E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8765AE"/>
    <w:multiLevelType w:val="hybridMultilevel"/>
    <w:tmpl w:val="6932453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DD64BE9"/>
    <w:multiLevelType w:val="hybridMultilevel"/>
    <w:tmpl w:val="C7C0CEB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2" w15:restartNumberingAfterBreak="0">
    <w:nsid w:val="7EF957B6"/>
    <w:multiLevelType w:val="hybridMultilevel"/>
    <w:tmpl w:val="42DED0F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2114856601">
    <w:abstractNumId w:val="0"/>
  </w:num>
  <w:num w:numId="2" w16cid:durableId="1931231597">
    <w:abstractNumId w:val="65"/>
  </w:num>
  <w:num w:numId="3" w16cid:durableId="919605616">
    <w:abstractNumId w:val="84"/>
  </w:num>
  <w:num w:numId="4" w16cid:durableId="447819522">
    <w:abstractNumId w:val="48"/>
  </w:num>
  <w:num w:numId="5" w16cid:durableId="1689018627">
    <w:abstractNumId w:val="126"/>
  </w:num>
  <w:num w:numId="6" w16cid:durableId="1631746846">
    <w:abstractNumId w:val="24"/>
  </w:num>
  <w:num w:numId="7" w16cid:durableId="58525625">
    <w:abstractNumId w:val="182"/>
  </w:num>
  <w:num w:numId="8" w16cid:durableId="177668483">
    <w:abstractNumId w:val="73"/>
  </w:num>
  <w:num w:numId="9" w16cid:durableId="1652371790">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0330858">
    <w:abstractNumId w:val="177"/>
  </w:num>
  <w:num w:numId="11" w16cid:durableId="2019386887">
    <w:abstractNumId w:val="144"/>
  </w:num>
  <w:num w:numId="12" w16cid:durableId="1801072806">
    <w:abstractNumId w:val="63"/>
  </w:num>
  <w:num w:numId="13" w16cid:durableId="1552228730">
    <w:abstractNumId w:val="10"/>
  </w:num>
  <w:num w:numId="14" w16cid:durableId="675302683">
    <w:abstractNumId w:val="71"/>
  </w:num>
  <w:num w:numId="15" w16cid:durableId="717050567">
    <w:abstractNumId w:val="188"/>
  </w:num>
  <w:num w:numId="16" w16cid:durableId="1107122685">
    <w:abstractNumId w:val="30"/>
  </w:num>
  <w:num w:numId="17" w16cid:durableId="1678967093">
    <w:abstractNumId w:val="172"/>
  </w:num>
  <w:num w:numId="18" w16cid:durableId="1174149070">
    <w:abstractNumId w:val="11"/>
  </w:num>
  <w:num w:numId="19" w16cid:durableId="322896700">
    <w:abstractNumId w:val="97"/>
  </w:num>
  <w:num w:numId="20" w16cid:durableId="40522674">
    <w:abstractNumId w:val="33"/>
  </w:num>
  <w:num w:numId="21" w16cid:durableId="1741517127">
    <w:abstractNumId w:val="36"/>
  </w:num>
  <w:num w:numId="22" w16cid:durableId="1579828793">
    <w:abstractNumId w:val="130"/>
  </w:num>
  <w:num w:numId="23" w16cid:durableId="962077398">
    <w:abstractNumId w:val="69"/>
  </w:num>
  <w:num w:numId="24" w16cid:durableId="486440103">
    <w:abstractNumId w:val="194"/>
  </w:num>
  <w:num w:numId="25" w16cid:durableId="1594169763">
    <w:abstractNumId w:val="82"/>
  </w:num>
  <w:num w:numId="26" w16cid:durableId="1452631654">
    <w:abstractNumId w:val="34"/>
  </w:num>
  <w:num w:numId="27" w16cid:durableId="697967113">
    <w:abstractNumId w:val="155"/>
  </w:num>
  <w:num w:numId="28" w16cid:durableId="194585490">
    <w:abstractNumId w:val="150"/>
  </w:num>
  <w:num w:numId="29" w16cid:durableId="82723479">
    <w:abstractNumId w:val="145"/>
  </w:num>
  <w:num w:numId="30" w16cid:durableId="470559835">
    <w:abstractNumId w:val="153"/>
  </w:num>
  <w:num w:numId="31" w16cid:durableId="1616788040">
    <w:abstractNumId w:val="44"/>
  </w:num>
  <w:num w:numId="32" w16cid:durableId="1646277671">
    <w:abstractNumId w:val="174"/>
  </w:num>
  <w:num w:numId="33" w16cid:durableId="447161445">
    <w:abstractNumId w:val="202"/>
  </w:num>
  <w:num w:numId="34" w16cid:durableId="1550264939">
    <w:abstractNumId w:val="42"/>
  </w:num>
  <w:num w:numId="35" w16cid:durableId="1530869453">
    <w:abstractNumId w:val="19"/>
  </w:num>
  <w:num w:numId="36" w16cid:durableId="760685569">
    <w:abstractNumId w:val="181"/>
  </w:num>
  <w:num w:numId="37" w16cid:durableId="416875028">
    <w:abstractNumId w:val="197"/>
  </w:num>
  <w:num w:numId="38" w16cid:durableId="1487089346">
    <w:abstractNumId w:val="14"/>
  </w:num>
  <w:num w:numId="39" w16cid:durableId="1168406258">
    <w:abstractNumId w:val="176"/>
  </w:num>
  <w:num w:numId="40" w16cid:durableId="1573469225">
    <w:abstractNumId w:val="114"/>
  </w:num>
  <w:num w:numId="41" w16cid:durableId="311102254">
    <w:abstractNumId w:val="52"/>
  </w:num>
  <w:num w:numId="42" w16cid:durableId="371851391">
    <w:abstractNumId w:val="80"/>
  </w:num>
  <w:num w:numId="43" w16cid:durableId="1441953895">
    <w:abstractNumId w:val="23"/>
  </w:num>
  <w:num w:numId="44" w16cid:durableId="1139761064">
    <w:abstractNumId w:val="184"/>
  </w:num>
  <w:num w:numId="45" w16cid:durableId="18554955">
    <w:abstractNumId w:val="26"/>
  </w:num>
  <w:num w:numId="46" w16cid:durableId="2042439443">
    <w:abstractNumId w:val="118"/>
  </w:num>
  <w:num w:numId="47" w16cid:durableId="886602843">
    <w:abstractNumId w:val="185"/>
  </w:num>
  <w:num w:numId="48" w16cid:durableId="1293243895">
    <w:abstractNumId w:val="85"/>
  </w:num>
  <w:num w:numId="49" w16cid:durableId="1264849033">
    <w:abstractNumId w:val="205"/>
  </w:num>
  <w:num w:numId="50" w16cid:durableId="1629357606">
    <w:abstractNumId w:val="59"/>
  </w:num>
  <w:num w:numId="51" w16cid:durableId="1974627543">
    <w:abstractNumId w:val="102"/>
  </w:num>
  <w:num w:numId="52" w16cid:durableId="1804612039">
    <w:abstractNumId w:val="168"/>
  </w:num>
  <w:num w:numId="53" w16cid:durableId="2076387456">
    <w:abstractNumId w:val="173"/>
  </w:num>
  <w:num w:numId="54" w16cid:durableId="1915775898">
    <w:abstractNumId w:val="143"/>
  </w:num>
  <w:num w:numId="55" w16cid:durableId="680089579">
    <w:abstractNumId w:val="72"/>
  </w:num>
  <w:num w:numId="56" w16cid:durableId="1966499911">
    <w:abstractNumId w:val="86"/>
  </w:num>
  <w:num w:numId="57" w16cid:durableId="2042902226">
    <w:abstractNumId w:val="137"/>
  </w:num>
  <w:num w:numId="58" w16cid:durableId="1622953765">
    <w:abstractNumId w:val="94"/>
  </w:num>
  <w:num w:numId="59" w16cid:durableId="986319254">
    <w:abstractNumId w:val="183"/>
  </w:num>
  <w:num w:numId="60" w16cid:durableId="793669984">
    <w:abstractNumId w:val="58"/>
  </w:num>
  <w:num w:numId="61" w16cid:durableId="1861893256">
    <w:abstractNumId w:val="190"/>
  </w:num>
  <w:num w:numId="62" w16cid:durableId="6566129">
    <w:abstractNumId w:val="125"/>
  </w:num>
  <w:num w:numId="63" w16cid:durableId="375786502">
    <w:abstractNumId w:val="161"/>
  </w:num>
  <w:num w:numId="64" w16cid:durableId="2146506731">
    <w:abstractNumId w:val="29"/>
  </w:num>
  <w:num w:numId="65" w16cid:durableId="1111122664">
    <w:abstractNumId w:val="18"/>
  </w:num>
  <w:num w:numId="66" w16cid:durableId="1499080794">
    <w:abstractNumId w:val="104"/>
  </w:num>
  <w:num w:numId="67" w16cid:durableId="1390420238">
    <w:abstractNumId w:val="110"/>
  </w:num>
  <w:num w:numId="68" w16cid:durableId="1073237936">
    <w:abstractNumId w:val="121"/>
  </w:num>
  <w:num w:numId="69" w16cid:durableId="211574124">
    <w:abstractNumId w:val="101"/>
  </w:num>
  <w:num w:numId="70" w16cid:durableId="1371304074">
    <w:abstractNumId w:val="78"/>
  </w:num>
  <w:num w:numId="71" w16cid:durableId="194663923">
    <w:abstractNumId w:val="93"/>
  </w:num>
  <w:num w:numId="72" w16cid:durableId="432895518">
    <w:abstractNumId w:val="105"/>
  </w:num>
  <w:num w:numId="73" w16cid:durableId="1906723873">
    <w:abstractNumId w:val="160"/>
  </w:num>
  <w:num w:numId="74" w16cid:durableId="327294042">
    <w:abstractNumId w:val="187"/>
  </w:num>
  <w:num w:numId="75" w16cid:durableId="1973365947">
    <w:abstractNumId w:val="90"/>
  </w:num>
  <w:num w:numId="76" w16cid:durableId="1237593328">
    <w:abstractNumId w:val="55"/>
  </w:num>
  <w:num w:numId="77" w16cid:durableId="867714997">
    <w:abstractNumId w:val="38"/>
  </w:num>
  <w:num w:numId="78" w16cid:durableId="2054186042">
    <w:abstractNumId w:val="140"/>
  </w:num>
  <w:num w:numId="79" w16cid:durableId="227229797">
    <w:abstractNumId w:val="60"/>
  </w:num>
  <w:num w:numId="80" w16cid:durableId="1603293729">
    <w:abstractNumId w:val="21"/>
  </w:num>
  <w:num w:numId="81" w16cid:durableId="953905466">
    <w:abstractNumId w:val="31"/>
  </w:num>
  <w:num w:numId="82" w16cid:durableId="1189955138">
    <w:abstractNumId w:val="37"/>
  </w:num>
  <w:num w:numId="83" w16cid:durableId="56905312">
    <w:abstractNumId w:val="193"/>
  </w:num>
  <w:num w:numId="84" w16cid:durableId="129129030">
    <w:abstractNumId w:val="203"/>
  </w:num>
  <w:num w:numId="85" w16cid:durableId="1916086889">
    <w:abstractNumId w:val="127"/>
  </w:num>
  <w:num w:numId="86" w16cid:durableId="1735616751">
    <w:abstractNumId w:val="77"/>
  </w:num>
  <w:num w:numId="87" w16cid:durableId="1297830293">
    <w:abstractNumId w:val="7"/>
  </w:num>
  <w:num w:numId="88" w16cid:durableId="1325007787">
    <w:abstractNumId w:val="170"/>
  </w:num>
  <w:num w:numId="89" w16cid:durableId="491143168">
    <w:abstractNumId w:val="9"/>
  </w:num>
  <w:num w:numId="90" w16cid:durableId="1878079984">
    <w:abstractNumId w:val="158"/>
  </w:num>
  <w:num w:numId="91" w16cid:durableId="1135297078">
    <w:abstractNumId w:val="159"/>
  </w:num>
  <w:num w:numId="92" w16cid:durableId="1182009267">
    <w:abstractNumId w:val="43"/>
  </w:num>
  <w:num w:numId="93" w16cid:durableId="1044479916">
    <w:abstractNumId w:val="120"/>
  </w:num>
  <w:num w:numId="94" w16cid:durableId="304703070">
    <w:abstractNumId w:val="204"/>
  </w:num>
  <w:num w:numId="95" w16cid:durableId="769859712">
    <w:abstractNumId w:val="135"/>
  </w:num>
  <w:num w:numId="96" w16cid:durableId="1978411824">
    <w:abstractNumId w:val="8"/>
  </w:num>
  <w:num w:numId="97" w16cid:durableId="71662833">
    <w:abstractNumId w:val="212"/>
  </w:num>
  <w:num w:numId="98" w16cid:durableId="498539729">
    <w:abstractNumId w:val="87"/>
  </w:num>
  <w:num w:numId="99" w16cid:durableId="2132283517">
    <w:abstractNumId w:val="112"/>
  </w:num>
  <w:num w:numId="100" w16cid:durableId="2055539067">
    <w:abstractNumId w:val="169"/>
  </w:num>
  <w:num w:numId="101" w16cid:durableId="841551633">
    <w:abstractNumId w:val="74"/>
  </w:num>
  <w:num w:numId="102" w16cid:durableId="1655600557">
    <w:abstractNumId w:val="131"/>
  </w:num>
  <w:num w:numId="103" w16cid:durableId="1788894127">
    <w:abstractNumId w:val="32"/>
  </w:num>
  <w:num w:numId="104" w16cid:durableId="1966616419">
    <w:abstractNumId w:val="51"/>
  </w:num>
  <w:num w:numId="105" w16cid:durableId="1811240428">
    <w:abstractNumId w:val="35"/>
  </w:num>
  <w:num w:numId="106" w16cid:durableId="1318532166">
    <w:abstractNumId w:val="50"/>
  </w:num>
  <w:num w:numId="107" w16cid:durableId="924801010">
    <w:abstractNumId w:val="76"/>
  </w:num>
  <w:num w:numId="108" w16cid:durableId="280499157">
    <w:abstractNumId w:val="46"/>
  </w:num>
  <w:num w:numId="109" w16cid:durableId="1613590876">
    <w:abstractNumId w:val="62"/>
  </w:num>
  <w:num w:numId="110" w16cid:durableId="342515458">
    <w:abstractNumId w:val="57"/>
  </w:num>
  <w:num w:numId="111" w16cid:durableId="578947460">
    <w:abstractNumId w:val="106"/>
  </w:num>
  <w:num w:numId="112" w16cid:durableId="898900864">
    <w:abstractNumId w:val="180"/>
  </w:num>
  <w:num w:numId="113" w16cid:durableId="2140415623">
    <w:abstractNumId w:val="124"/>
  </w:num>
  <w:num w:numId="114" w16cid:durableId="1287085217">
    <w:abstractNumId w:val="141"/>
  </w:num>
  <w:num w:numId="115" w16cid:durableId="574973837">
    <w:abstractNumId w:val="113"/>
  </w:num>
  <w:num w:numId="116" w16cid:durableId="1348171218">
    <w:abstractNumId w:val="164"/>
  </w:num>
  <w:num w:numId="117" w16cid:durableId="865170933">
    <w:abstractNumId w:val="107"/>
  </w:num>
  <w:num w:numId="118" w16cid:durableId="2118478566">
    <w:abstractNumId w:val="17"/>
  </w:num>
  <w:num w:numId="119" w16cid:durableId="605694443">
    <w:abstractNumId w:val="123"/>
  </w:num>
  <w:num w:numId="120" w16cid:durableId="1469860741">
    <w:abstractNumId w:val="138"/>
  </w:num>
  <w:num w:numId="121" w16cid:durableId="1173255350">
    <w:abstractNumId w:val="196"/>
  </w:num>
  <w:num w:numId="122" w16cid:durableId="561597613">
    <w:abstractNumId w:val="56"/>
  </w:num>
  <w:num w:numId="123" w16cid:durableId="1997801204">
    <w:abstractNumId w:val="136"/>
  </w:num>
  <w:num w:numId="124" w16cid:durableId="224341389">
    <w:abstractNumId w:val="209"/>
  </w:num>
  <w:num w:numId="125" w16cid:durableId="2094234243">
    <w:abstractNumId w:val="27"/>
  </w:num>
  <w:num w:numId="126" w16cid:durableId="33383795">
    <w:abstractNumId w:val="128"/>
  </w:num>
  <w:num w:numId="127" w16cid:durableId="937519102">
    <w:abstractNumId w:val="148"/>
  </w:num>
  <w:num w:numId="128" w16cid:durableId="1492526348">
    <w:abstractNumId w:val="16"/>
  </w:num>
  <w:num w:numId="129" w16cid:durableId="1161309197">
    <w:abstractNumId w:val="68"/>
  </w:num>
  <w:num w:numId="130" w16cid:durableId="1633320432">
    <w:abstractNumId w:val="83"/>
  </w:num>
  <w:num w:numId="131" w16cid:durableId="1071274516">
    <w:abstractNumId w:val="13"/>
  </w:num>
  <w:num w:numId="132" w16cid:durableId="230384756">
    <w:abstractNumId w:val="191"/>
  </w:num>
  <w:num w:numId="133" w16cid:durableId="1721788055">
    <w:abstractNumId w:val="175"/>
  </w:num>
  <w:num w:numId="134" w16cid:durableId="1927112338">
    <w:abstractNumId w:val="98"/>
  </w:num>
  <w:num w:numId="135" w16cid:durableId="1865242484">
    <w:abstractNumId w:val="142"/>
  </w:num>
  <w:num w:numId="136" w16cid:durableId="38627102">
    <w:abstractNumId w:val="66"/>
  </w:num>
  <w:num w:numId="137" w16cid:durableId="654068237">
    <w:abstractNumId w:val="81"/>
  </w:num>
  <w:num w:numId="138" w16cid:durableId="225336402">
    <w:abstractNumId w:val="206"/>
  </w:num>
  <w:num w:numId="139" w16cid:durableId="1516773055">
    <w:abstractNumId w:val="79"/>
  </w:num>
  <w:num w:numId="140" w16cid:durableId="631860096">
    <w:abstractNumId w:val="25"/>
  </w:num>
  <w:num w:numId="141" w16cid:durableId="1015620978">
    <w:abstractNumId w:val="111"/>
  </w:num>
  <w:num w:numId="142" w16cid:durableId="946155549">
    <w:abstractNumId w:val="39"/>
  </w:num>
  <w:num w:numId="143" w16cid:durableId="1829203030">
    <w:abstractNumId w:val="163"/>
  </w:num>
  <w:num w:numId="144" w16cid:durableId="700397125">
    <w:abstractNumId w:val="67"/>
  </w:num>
  <w:num w:numId="145" w16cid:durableId="618269092">
    <w:abstractNumId w:val="12"/>
  </w:num>
  <w:num w:numId="146" w16cid:durableId="1064832780">
    <w:abstractNumId w:val="157"/>
  </w:num>
  <w:num w:numId="147" w16cid:durableId="1571694465">
    <w:abstractNumId w:val="99"/>
  </w:num>
  <w:num w:numId="148" w16cid:durableId="283999279">
    <w:abstractNumId w:val="165"/>
  </w:num>
  <w:num w:numId="149" w16cid:durableId="1151947137">
    <w:abstractNumId w:val="195"/>
  </w:num>
  <w:num w:numId="150" w16cid:durableId="488711339">
    <w:abstractNumId w:val="211"/>
  </w:num>
  <w:num w:numId="151" w16cid:durableId="684401174">
    <w:abstractNumId w:val="154"/>
  </w:num>
  <w:num w:numId="152" w16cid:durableId="597762468">
    <w:abstractNumId w:val="109"/>
  </w:num>
  <w:num w:numId="153" w16cid:durableId="831529047">
    <w:abstractNumId w:val="162"/>
  </w:num>
  <w:num w:numId="154" w16cid:durableId="251470440">
    <w:abstractNumId w:val="54"/>
  </w:num>
  <w:num w:numId="155" w16cid:durableId="1219972038">
    <w:abstractNumId w:val="75"/>
  </w:num>
  <w:num w:numId="156" w16cid:durableId="986785558">
    <w:abstractNumId w:val="108"/>
  </w:num>
  <w:num w:numId="157" w16cid:durableId="403332043">
    <w:abstractNumId w:val="115"/>
  </w:num>
  <w:num w:numId="158" w16cid:durableId="1972247405">
    <w:abstractNumId w:val="139"/>
  </w:num>
  <w:num w:numId="159" w16cid:durableId="1456942838">
    <w:abstractNumId w:val="133"/>
  </w:num>
  <w:num w:numId="160" w16cid:durableId="442653623">
    <w:abstractNumId w:val="132"/>
  </w:num>
  <w:num w:numId="161" w16cid:durableId="2054766407">
    <w:abstractNumId w:val="147"/>
  </w:num>
  <w:num w:numId="162" w16cid:durableId="1773040903">
    <w:abstractNumId w:val="47"/>
  </w:num>
  <w:num w:numId="163" w16cid:durableId="1548641244">
    <w:abstractNumId w:val="129"/>
  </w:num>
  <w:num w:numId="164" w16cid:durableId="2055734339">
    <w:abstractNumId w:val="61"/>
  </w:num>
  <w:num w:numId="165" w16cid:durableId="287591051">
    <w:abstractNumId w:val="208"/>
  </w:num>
  <w:num w:numId="166" w16cid:durableId="801269288">
    <w:abstractNumId w:val="171"/>
  </w:num>
  <w:num w:numId="167" w16cid:durableId="1459028614">
    <w:abstractNumId w:val="20"/>
  </w:num>
  <w:num w:numId="168" w16cid:durableId="1968394415">
    <w:abstractNumId w:val="53"/>
  </w:num>
  <w:num w:numId="169" w16cid:durableId="1121649429">
    <w:abstractNumId w:val="167"/>
  </w:num>
  <w:num w:numId="170" w16cid:durableId="1420101699">
    <w:abstractNumId w:val="88"/>
  </w:num>
  <w:num w:numId="171" w16cid:durableId="1923366864">
    <w:abstractNumId w:val="119"/>
  </w:num>
  <w:num w:numId="172" w16cid:durableId="1847212351">
    <w:abstractNumId w:val="166"/>
  </w:num>
  <w:num w:numId="173" w16cid:durableId="421142401">
    <w:abstractNumId w:val="151"/>
  </w:num>
  <w:num w:numId="174" w16cid:durableId="2018342559">
    <w:abstractNumId w:val="189"/>
  </w:num>
  <w:num w:numId="175" w16cid:durableId="1008169592">
    <w:abstractNumId w:val="89"/>
  </w:num>
  <w:num w:numId="176" w16cid:durableId="1117871564">
    <w:abstractNumId w:val="95"/>
  </w:num>
  <w:num w:numId="177" w16cid:durableId="951207371">
    <w:abstractNumId w:val="103"/>
  </w:num>
  <w:num w:numId="178" w16cid:durableId="80879324">
    <w:abstractNumId w:val="70"/>
  </w:num>
  <w:num w:numId="179" w16cid:durableId="1280601742">
    <w:abstractNumId w:val="40"/>
  </w:num>
  <w:num w:numId="180" w16cid:durableId="1921258182">
    <w:abstractNumId w:val="192"/>
  </w:num>
  <w:num w:numId="181" w16cid:durableId="424115839">
    <w:abstractNumId w:val="45"/>
  </w:num>
  <w:num w:numId="182" w16cid:durableId="1632636144">
    <w:abstractNumId w:val="28"/>
  </w:num>
  <w:num w:numId="183" w16cid:durableId="1913739710">
    <w:abstractNumId w:val="207"/>
  </w:num>
  <w:num w:numId="184" w16cid:durableId="270164504">
    <w:abstractNumId w:val="201"/>
  </w:num>
  <w:num w:numId="185" w16cid:durableId="679624266">
    <w:abstractNumId w:val="134"/>
  </w:num>
  <w:num w:numId="186" w16cid:durableId="1397974639">
    <w:abstractNumId w:val="186"/>
  </w:num>
  <w:num w:numId="187" w16cid:durableId="834882614">
    <w:abstractNumId w:val="199"/>
  </w:num>
  <w:num w:numId="188" w16cid:durableId="196042311">
    <w:abstractNumId w:val="22"/>
  </w:num>
  <w:num w:numId="189" w16cid:durableId="1562593857">
    <w:abstractNumId w:val="122"/>
  </w:num>
  <w:num w:numId="190" w16cid:durableId="1650936450">
    <w:abstractNumId w:val="49"/>
  </w:num>
  <w:num w:numId="191" w16cid:durableId="164519676">
    <w:abstractNumId w:val="91"/>
  </w:num>
  <w:num w:numId="192" w16cid:durableId="1828864780">
    <w:abstractNumId w:val="198"/>
  </w:num>
  <w:num w:numId="193" w16cid:durableId="1986004397">
    <w:abstractNumId w:val="117"/>
  </w:num>
  <w:num w:numId="194" w16cid:durableId="568072759">
    <w:abstractNumId w:val="149"/>
  </w:num>
  <w:num w:numId="195" w16cid:durableId="1547793279">
    <w:abstractNumId w:val="64"/>
  </w:num>
  <w:num w:numId="196" w16cid:durableId="1735540465">
    <w:abstractNumId w:val="146"/>
  </w:num>
  <w:num w:numId="197" w16cid:durableId="1166168317">
    <w:abstractNumId w:val="116"/>
  </w:num>
  <w:num w:numId="198" w16cid:durableId="137304434">
    <w:abstractNumId w:val="179"/>
  </w:num>
  <w:num w:numId="199" w16cid:durableId="278145652">
    <w:abstractNumId w:val="178"/>
  </w:num>
  <w:num w:numId="200" w16cid:durableId="60913085">
    <w:abstractNumId w:val="41"/>
  </w:num>
  <w:num w:numId="201" w16cid:durableId="1736195890">
    <w:abstractNumId w:val="92"/>
  </w:num>
  <w:num w:numId="202" w16cid:durableId="195120989">
    <w:abstractNumId w:val="152"/>
  </w:num>
  <w:num w:numId="203" w16cid:durableId="764304042">
    <w:abstractNumId w:val="96"/>
  </w:num>
  <w:num w:numId="204" w16cid:durableId="1647314016">
    <w:abstractNumId w:val="15"/>
  </w:num>
  <w:num w:numId="205" w16cid:durableId="409885165">
    <w:abstractNumId w:val="210"/>
  </w:num>
  <w:num w:numId="206" w16cid:durableId="544030532">
    <w:abstractNumId w:val="156"/>
  </w:num>
  <w:num w:numId="207" w16cid:durableId="965623412">
    <w:abstractNumId w:val="100"/>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165EC"/>
    <w:rsid w:val="00020850"/>
    <w:rsid w:val="000242FF"/>
    <w:rsid w:val="000253DD"/>
    <w:rsid w:val="00030173"/>
    <w:rsid w:val="00034F4F"/>
    <w:rsid w:val="00037A55"/>
    <w:rsid w:val="00044498"/>
    <w:rsid w:val="00045CF0"/>
    <w:rsid w:val="00050239"/>
    <w:rsid w:val="0005518A"/>
    <w:rsid w:val="00056F13"/>
    <w:rsid w:val="00065C0B"/>
    <w:rsid w:val="000664A1"/>
    <w:rsid w:val="00072AEA"/>
    <w:rsid w:val="00083C1B"/>
    <w:rsid w:val="0008701C"/>
    <w:rsid w:val="000948B5"/>
    <w:rsid w:val="000A05C9"/>
    <w:rsid w:val="000A2611"/>
    <w:rsid w:val="000A3930"/>
    <w:rsid w:val="000A3FAC"/>
    <w:rsid w:val="000A702B"/>
    <w:rsid w:val="000B166D"/>
    <w:rsid w:val="000B2C32"/>
    <w:rsid w:val="000B54B3"/>
    <w:rsid w:val="000B68D5"/>
    <w:rsid w:val="000C0756"/>
    <w:rsid w:val="000C1570"/>
    <w:rsid w:val="000C41EA"/>
    <w:rsid w:val="000C50D0"/>
    <w:rsid w:val="000D0B34"/>
    <w:rsid w:val="000D1076"/>
    <w:rsid w:val="000D4E97"/>
    <w:rsid w:val="000D646D"/>
    <w:rsid w:val="000E139C"/>
    <w:rsid w:val="000E3CA1"/>
    <w:rsid w:val="000E47A0"/>
    <w:rsid w:val="000E67A2"/>
    <w:rsid w:val="000E7B36"/>
    <w:rsid w:val="000F2051"/>
    <w:rsid w:val="000F3350"/>
    <w:rsid w:val="000F4910"/>
    <w:rsid w:val="000F547D"/>
    <w:rsid w:val="000F5D74"/>
    <w:rsid w:val="000F6DDA"/>
    <w:rsid w:val="00100E2C"/>
    <w:rsid w:val="00101DEB"/>
    <w:rsid w:val="00102CE7"/>
    <w:rsid w:val="001049FD"/>
    <w:rsid w:val="0010609A"/>
    <w:rsid w:val="00106804"/>
    <w:rsid w:val="00114578"/>
    <w:rsid w:val="00121053"/>
    <w:rsid w:val="00123BDC"/>
    <w:rsid w:val="00124F27"/>
    <w:rsid w:val="00125D5B"/>
    <w:rsid w:val="00134726"/>
    <w:rsid w:val="00142290"/>
    <w:rsid w:val="0014799E"/>
    <w:rsid w:val="0015241F"/>
    <w:rsid w:val="00160EB5"/>
    <w:rsid w:val="00161408"/>
    <w:rsid w:val="00172577"/>
    <w:rsid w:val="00173A8F"/>
    <w:rsid w:val="001740F0"/>
    <w:rsid w:val="00174FD6"/>
    <w:rsid w:val="00175AD8"/>
    <w:rsid w:val="001804A8"/>
    <w:rsid w:val="001905F6"/>
    <w:rsid w:val="00190649"/>
    <w:rsid w:val="001909AC"/>
    <w:rsid w:val="0019139B"/>
    <w:rsid w:val="00193D75"/>
    <w:rsid w:val="00194FF2"/>
    <w:rsid w:val="00195AA0"/>
    <w:rsid w:val="00195EFA"/>
    <w:rsid w:val="00195F0D"/>
    <w:rsid w:val="00196538"/>
    <w:rsid w:val="00196716"/>
    <w:rsid w:val="00197749"/>
    <w:rsid w:val="001A236C"/>
    <w:rsid w:val="001A76E4"/>
    <w:rsid w:val="001A785C"/>
    <w:rsid w:val="001B17F5"/>
    <w:rsid w:val="001B6865"/>
    <w:rsid w:val="001B7377"/>
    <w:rsid w:val="001C3482"/>
    <w:rsid w:val="001E2593"/>
    <w:rsid w:val="001E2C92"/>
    <w:rsid w:val="001E64B0"/>
    <w:rsid w:val="001F0307"/>
    <w:rsid w:val="001F15BB"/>
    <w:rsid w:val="001F1B63"/>
    <w:rsid w:val="001F2D20"/>
    <w:rsid w:val="001F5FAC"/>
    <w:rsid w:val="001F7BCA"/>
    <w:rsid w:val="002009DC"/>
    <w:rsid w:val="00202BB6"/>
    <w:rsid w:val="0020301C"/>
    <w:rsid w:val="0020452E"/>
    <w:rsid w:val="002101CE"/>
    <w:rsid w:val="002127D8"/>
    <w:rsid w:val="0021332E"/>
    <w:rsid w:val="002170A2"/>
    <w:rsid w:val="00217571"/>
    <w:rsid w:val="00223C9E"/>
    <w:rsid w:val="00225BDC"/>
    <w:rsid w:val="00226CB3"/>
    <w:rsid w:val="00241695"/>
    <w:rsid w:val="002433EF"/>
    <w:rsid w:val="002463F9"/>
    <w:rsid w:val="00247293"/>
    <w:rsid w:val="002522C4"/>
    <w:rsid w:val="0025385D"/>
    <w:rsid w:val="0026246C"/>
    <w:rsid w:val="00263FB0"/>
    <w:rsid w:val="0026600F"/>
    <w:rsid w:val="00272803"/>
    <w:rsid w:val="0027290C"/>
    <w:rsid w:val="00274441"/>
    <w:rsid w:val="00274D59"/>
    <w:rsid w:val="0027667A"/>
    <w:rsid w:val="00284563"/>
    <w:rsid w:val="00285943"/>
    <w:rsid w:val="00290EA4"/>
    <w:rsid w:val="002948F0"/>
    <w:rsid w:val="002A15D9"/>
    <w:rsid w:val="002A255E"/>
    <w:rsid w:val="002A76D8"/>
    <w:rsid w:val="002B27F7"/>
    <w:rsid w:val="002B57FD"/>
    <w:rsid w:val="002B5A0D"/>
    <w:rsid w:val="002B5F41"/>
    <w:rsid w:val="002B721E"/>
    <w:rsid w:val="002B7ABB"/>
    <w:rsid w:val="002C2DAB"/>
    <w:rsid w:val="002D0B8B"/>
    <w:rsid w:val="002D2000"/>
    <w:rsid w:val="002D24C2"/>
    <w:rsid w:val="002D331E"/>
    <w:rsid w:val="002D4328"/>
    <w:rsid w:val="002D439B"/>
    <w:rsid w:val="002D5D0C"/>
    <w:rsid w:val="002D60F8"/>
    <w:rsid w:val="002E1B54"/>
    <w:rsid w:val="002E42BE"/>
    <w:rsid w:val="002F7FE9"/>
    <w:rsid w:val="0030023B"/>
    <w:rsid w:val="00302CCC"/>
    <w:rsid w:val="00303CE4"/>
    <w:rsid w:val="0030485C"/>
    <w:rsid w:val="0030704F"/>
    <w:rsid w:val="0030737E"/>
    <w:rsid w:val="003100C1"/>
    <w:rsid w:val="00311504"/>
    <w:rsid w:val="00313315"/>
    <w:rsid w:val="003148CA"/>
    <w:rsid w:val="00322A5B"/>
    <w:rsid w:val="00323574"/>
    <w:rsid w:val="00325137"/>
    <w:rsid w:val="00331FF3"/>
    <w:rsid w:val="00334094"/>
    <w:rsid w:val="003406E9"/>
    <w:rsid w:val="00341005"/>
    <w:rsid w:val="00343B91"/>
    <w:rsid w:val="00346C00"/>
    <w:rsid w:val="00350A62"/>
    <w:rsid w:val="00351E27"/>
    <w:rsid w:val="003548A7"/>
    <w:rsid w:val="003555EE"/>
    <w:rsid w:val="003568E9"/>
    <w:rsid w:val="00361C13"/>
    <w:rsid w:val="00363F33"/>
    <w:rsid w:val="00367B03"/>
    <w:rsid w:val="00370B1F"/>
    <w:rsid w:val="00371CEB"/>
    <w:rsid w:val="0037238C"/>
    <w:rsid w:val="00373A5C"/>
    <w:rsid w:val="003741DA"/>
    <w:rsid w:val="00375A11"/>
    <w:rsid w:val="00375BFE"/>
    <w:rsid w:val="0037640B"/>
    <w:rsid w:val="0038429C"/>
    <w:rsid w:val="003859FA"/>
    <w:rsid w:val="003866C7"/>
    <w:rsid w:val="00387E75"/>
    <w:rsid w:val="00390058"/>
    <w:rsid w:val="00391169"/>
    <w:rsid w:val="003930CA"/>
    <w:rsid w:val="00394113"/>
    <w:rsid w:val="003969DC"/>
    <w:rsid w:val="0039736F"/>
    <w:rsid w:val="003A0351"/>
    <w:rsid w:val="003A5931"/>
    <w:rsid w:val="003A680B"/>
    <w:rsid w:val="003B39B2"/>
    <w:rsid w:val="003B40A6"/>
    <w:rsid w:val="003C0182"/>
    <w:rsid w:val="003C0DE7"/>
    <w:rsid w:val="003C1D2A"/>
    <w:rsid w:val="003C29B2"/>
    <w:rsid w:val="003C32A6"/>
    <w:rsid w:val="003C470A"/>
    <w:rsid w:val="003C67BD"/>
    <w:rsid w:val="003D373E"/>
    <w:rsid w:val="003E051E"/>
    <w:rsid w:val="003E1F66"/>
    <w:rsid w:val="003E21A6"/>
    <w:rsid w:val="003E5041"/>
    <w:rsid w:val="003F392E"/>
    <w:rsid w:val="003F3B18"/>
    <w:rsid w:val="004055F4"/>
    <w:rsid w:val="0041079E"/>
    <w:rsid w:val="00412DC6"/>
    <w:rsid w:val="00413A87"/>
    <w:rsid w:val="00417BD8"/>
    <w:rsid w:val="00420D59"/>
    <w:rsid w:val="00424892"/>
    <w:rsid w:val="00431137"/>
    <w:rsid w:val="004329B7"/>
    <w:rsid w:val="0043682C"/>
    <w:rsid w:val="00437FEC"/>
    <w:rsid w:val="00442AED"/>
    <w:rsid w:val="00446064"/>
    <w:rsid w:val="004462F0"/>
    <w:rsid w:val="00446771"/>
    <w:rsid w:val="00453783"/>
    <w:rsid w:val="00454D60"/>
    <w:rsid w:val="0045634C"/>
    <w:rsid w:val="0046038A"/>
    <w:rsid w:val="00460967"/>
    <w:rsid w:val="00460A3F"/>
    <w:rsid w:val="0046318A"/>
    <w:rsid w:val="00463A5C"/>
    <w:rsid w:val="00472D78"/>
    <w:rsid w:val="00472F8F"/>
    <w:rsid w:val="00474162"/>
    <w:rsid w:val="004752F9"/>
    <w:rsid w:val="0048180C"/>
    <w:rsid w:val="00481B4B"/>
    <w:rsid w:val="0048219B"/>
    <w:rsid w:val="00487B9D"/>
    <w:rsid w:val="004920F9"/>
    <w:rsid w:val="00492D5D"/>
    <w:rsid w:val="00492E20"/>
    <w:rsid w:val="004A0265"/>
    <w:rsid w:val="004A074E"/>
    <w:rsid w:val="004A6234"/>
    <w:rsid w:val="004A7C6E"/>
    <w:rsid w:val="004B6E42"/>
    <w:rsid w:val="004C251D"/>
    <w:rsid w:val="004C272B"/>
    <w:rsid w:val="004D4FB5"/>
    <w:rsid w:val="004D6588"/>
    <w:rsid w:val="004D71EB"/>
    <w:rsid w:val="004D7AEA"/>
    <w:rsid w:val="004E2A3B"/>
    <w:rsid w:val="004E4133"/>
    <w:rsid w:val="004E4662"/>
    <w:rsid w:val="004E4DF1"/>
    <w:rsid w:val="004E696B"/>
    <w:rsid w:val="004E7BF8"/>
    <w:rsid w:val="004F00D0"/>
    <w:rsid w:val="004F103B"/>
    <w:rsid w:val="004F1679"/>
    <w:rsid w:val="004F2399"/>
    <w:rsid w:val="004F3874"/>
    <w:rsid w:val="004F4793"/>
    <w:rsid w:val="00501D47"/>
    <w:rsid w:val="0050336F"/>
    <w:rsid w:val="00505AA2"/>
    <w:rsid w:val="00507D36"/>
    <w:rsid w:val="005109F6"/>
    <w:rsid w:val="00511E57"/>
    <w:rsid w:val="00516646"/>
    <w:rsid w:val="005167DF"/>
    <w:rsid w:val="00521ED9"/>
    <w:rsid w:val="00524AD6"/>
    <w:rsid w:val="005268B3"/>
    <w:rsid w:val="0053466E"/>
    <w:rsid w:val="00537306"/>
    <w:rsid w:val="005410C0"/>
    <w:rsid w:val="00541199"/>
    <w:rsid w:val="00547DD9"/>
    <w:rsid w:val="00550A3B"/>
    <w:rsid w:val="00550C11"/>
    <w:rsid w:val="005521FC"/>
    <w:rsid w:val="0055273A"/>
    <w:rsid w:val="0055490C"/>
    <w:rsid w:val="00555887"/>
    <w:rsid w:val="00561526"/>
    <w:rsid w:val="00564123"/>
    <w:rsid w:val="00572AF1"/>
    <w:rsid w:val="00573782"/>
    <w:rsid w:val="005752FD"/>
    <w:rsid w:val="005864F3"/>
    <w:rsid w:val="00591E39"/>
    <w:rsid w:val="00592878"/>
    <w:rsid w:val="00594480"/>
    <w:rsid w:val="00594B33"/>
    <w:rsid w:val="00597881"/>
    <w:rsid w:val="005A3F91"/>
    <w:rsid w:val="005A41F0"/>
    <w:rsid w:val="005A5998"/>
    <w:rsid w:val="005A6318"/>
    <w:rsid w:val="005B0716"/>
    <w:rsid w:val="005B10F9"/>
    <w:rsid w:val="005B1D30"/>
    <w:rsid w:val="005B2C91"/>
    <w:rsid w:val="005C1CC9"/>
    <w:rsid w:val="005C3887"/>
    <w:rsid w:val="005D0AF2"/>
    <w:rsid w:val="005D237E"/>
    <w:rsid w:val="005D5C72"/>
    <w:rsid w:val="005D654B"/>
    <w:rsid w:val="005E394A"/>
    <w:rsid w:val="005E6A68"/>
    <w:rsid w:val="005F247E"/>
    <w:rsid w:val="005F2755"/>
    <w:rsid w:val="0060186C"/>
    <w:rsid w:val="00601F04"/>
    <w:rsid w:val="00605082"/>
    <w:rsid w:val="00607DE9"/>
    <w:rsid w:val="006111D5"/>
    <w:rsid w:val="0061309E"/>
    <w:rsid w:val="00615203"/>
    <w:rsid w:val="00615CAE"/>
    <w:rsid w:val="00615EAA"/>
    <w:rsid w:val="006216F4"/>
    <w:rsid w:val="00622570"/>
    <w:rsid w:val="00622899"/>
    <w:rsid w:val="00623B1F"/>
    <w:rsid w:val="00625EA6"/>
    <w:rsid w:val="00626000"/>
    <w:rsid w:val="0063352F"/>
    <w:rsid w:val="00633C05"/>
    <w:rsid w:val="00634A05"/>
    <w:rsid w:val="006411FD"/>
    <w:rsid w:val="00641AE6"/>
    <w:rsid w:val="006448C4"/>
    <w:rsid w:val="00646D85"/>
    <w:rsid w:val="00652B87"/>
    <w:rsid w:val="006600CB"/>
    <w:rsid w:val="00662A76"/>
    <w:rsid w:val="00662D4E"/>
    <w:rsid w:val="00663A4B"/>
    <w:rsid w:val="00665BE7"/>
    <w:rsid w:val="00670299"/>
    <w:rsid w:val="0067155F"/>
    <w:rsid w:val="00672EF2"/>
    <w:rsid w:val="00672FEA"/>
    <w:rsid w:val="006733FB"/>
    <w:rsid w:val="00675ACA"/>
    <w:rsid w:val="0067683D"/>
    <w:rsid w:val="00680B4B"/>
    <w:rsid w:val="0068191E"/>
    <w:rsid w:val="00681C7B"/>
    <w:rsid w:val="00684184"/>
    <w:rsid w:val="00685308"/>
    <w:rsid w:val="00690CF7"/>
    <w:rsid w:val="00692386"/>
    <w:rsid w:val="00694BD6"/>
    <w:rsid w:val="00696BCE"/>
    <w:rsid w:val="006A1C9B"/>
    <w:rsid w:val="006A5D60"/>
    <w:rsid w:val="006C50A0"/>
    <w:rsid w:val="006C7E93"/>
    <w:rsid w:val="006D03E1"/>
    <w:rsid w:val="006D6297"/>
    <w:rsid w:val="006D6A0A"/>
    <w:rsid w:val="006D7FCE"/>
    <w:rsid w:val="006E0D3B"/>
    <w:rsid w:val="006E24AA"/>
    <w:rsid w:val="006E300A"/>
    <w:rsid w:val="006E75C9"/>
    <w:rsid w:val="006F0EF3"/>
    <w:rsid w:val="006F102D"/>
    <w:rsid w:val="006F1534"/>
    <w:rsid w:val="006F2819"/>
    <w:rsid w:val="006F3CA0"/>
    <w:rsid w:val="006F5A45"/>
    <w:rsid w:val="006F647B"/>
    <w:rsid w:val="006F7240"/>
    <w:rsid w:val="006F78C7"/>
    <w:rsid w:val="00700CAE"/>
    <w:rsid w:val="00700FC0"/>
    <w:rsid w:val="007024BD"/>
    <w:rsid w:val="00706E30"/>
    <w:rsid w:val="007074F8"/>
    <w:rsid w:val="0071297A"/>
    <w:rsid w:val="00712CAA"/>
    <w:rsid w:val="007137E1"/>
    <w:rsid w:val="00716272"/>
    <w:rsid w:val="007253D5"/>
    <w:rsid w:val="007261EB"/>
    <w:rsid w:val="00726958"/>
    <w:rsid w:val="00730A03"/>
    <w:rsid w:val="0073324D"/>
    <w:rsid w:val="007441D9"/>
    <w:rsid w:val="00744B5A"/>
    <w:rsid w:val="0074757A"/>
    <w:rsid w:val="00747F87"/>
    <w:rsid w:val="00750A02"/>
    <w:rsid w:val="00750A68"/>
    <w:rsid w:val="00752BF6"/>
    <w:rsid w:val="007547CE"/>
    <w:rsid w:val="00762058"/>
    <w:rsid w:val="0076760D"/>
    <w:rsid w:val="00767FB3"/>
    <w:rsid w:val="007714B4"/>
    <w:rsid w:val="00771E76"/>
    <w:rsid w:val="00772D0A"/>
    <w:rsid w:val="00776B07"/>
    <w:rsid w:val="00777F22"/>
    <w:rsid w:val="00782EB3"/>
    <w:rsid w:val="007836D3"/>
    <w:rsid w:val="00786538"/>
    <w:rsid w:val="007871E5"/>
    <w:rsid w:val="00790796"/>
    <w:rsid w:val="00790FBD"/>
    <w:rsid w:val="007949FF"/>
    <w:rsid w:val="00796E09"/>
    <w:rsid w:val="007A3999"/>
    <w:rsid w:val="007B5137"/>
    <w:rsid w:val="007B6759"/>
    <w:rsid w:val="007C0FDB"/>
    <w:rsid w:val="007C1216"/>
    <w:rsid w:val="007C27B3"/>
    <w:rsid w:val="007C35BB"/>
    <w:rsid w:val="007C7728"/>
    <w:rsid w:val="007D045F"/>
    <w:rsid w:val="007D0915"/>
    <w:rsid w:val="007D165B"/>
    <w:rsid w:val="007D4218"/>
    <w:rsid w:val="007D56FD"/>
    <w:rsid w:val="007D67C1"/>
    <w:rsid w:val="007D6FE9"/>
    <w:rsid w:val="007E2F16"/>
    <w:rsid w:val="007E7869"/>
    <w:rsid w:val="007F182C"/>
    <w:rsid w:val="007F1FAD"/>
    <w:rsid w:val="0080174D"/>
    <w:rsid w:val="00803B92"/>
    <w:rsid w:val="00806C7C"/>
    <w:rsid w:val="00811044"/>
    <w:rsid w:val="00811B55"/>
    <w:rsid w:val="008123E7"/>
    <w:rsid w:val="008126AE"/>
    <w:rsid w:val="00814144"/>
    <w:rsid w:val="00814D86"/>
    <w:rsid w:val="00815224"/>
    <w:rsid w:val="0081798B"/>
    <w:rsid w:val="008179C8"/>
    <w:rsid w:val="00820B5B"/>
    <w:rsid w:val="008236EB"/>
    <w:rsid w:val="00823BF5"/>
    <w:rsid w:val="00837034"/>
    <w:rsid w:val="008413DA"/>
    <w:rsid w:val="00843FC0"/>
    <w:rsid w:val="00847549"/>
    <w:rsid w:val="00850796"/>
    <w:rsid w:val="008514ED"/>
    <w:rsid w:val="008549D5"/>
    <w:rsid w:val="00857C2C"/>
    <w:rsid w:val="00864C50"/>
    <w:rsid w:val="008661CB"/>
    <w:rsid w:val="008669CC"/>
    <w:rsid w:val="008678F7"/>
    <w:rsid w:val="00871784"/>
    <w:rsid w:val="00871FC2"/>
    <w:rsid w:val="0087282D"/>
    <w:rsid w:val="0087458B"/>
    <w:rsid w:val="0087540B"/>
    <w:rsid w:val="008810D6"/>
    <w:rsid w:val="0088178D"/>
    <w:rsid w:val="00891245"/>
    <w:rsid w:val="00891762"/>
    <w:rsid w:val="0089244E"/>
    <w:rsid w:val="00895857"/>
    <w:rsid w:val="008A2C6D"/>
    <w:rsid w:val="008A3A31"/>
    <w:rsid w:val="008A7789"/>
    <w:rsid w:val="008B21FC"/>
    <w:rsid w:val="008B2B05"/>
    <w:rsid w:val="008B378C"/>
    <w:rsid w:val="008B40DE"/>
    <w:rsid w:val="008B5472"/>
    <w:rsid w:val="008B6B8E"/>
    <w:rsid w:val="008C28FC"/>
    <w:rsid w:val="008C495A"/>
    <w:rsid w:val="008C664F"/>
    <w:rsid w:val="008C7BD6"/>
    <w:rsid w:val="008D132F"/>
    <w:rsid w:val="008D3802"/>
    <w:rsid w:val="008D47FC"/>
    <w:rsid w:val="008D7F92"/>
    <w:rsid w:val="008E0310"/>
    <w:rsid w:val="008E4AEF"/>
    <w:rsid w:val="008E7BF6"/>
    <w:rsid w:val="008F0E78"/>
    <w:rsid w:val="008F23AD"/>
    <w:rsid w:val="008F2872"/>
    <w:rsid w:val="008F295B"/>
    <w:rsid w:val="008F40EE"/>
    <w:rsid w:val="008F4F24"/>
    <w:rsid w:val="008F6759"/>
    <w:rsid w:val="009000F6"/>
    <w:rsid w:val="00907E18"/>
    <w:rsid w:val="0091042B"/>
    <w:rsid w:val="00911366"/>
    <w:rsid w:val="00920A99"/>
    <w:rsid w:val="00921653"/>
    <w:rsid w:val="009239D4"/>
    <w:rsid w:val="00927CAC"/>
    <w:rsid w:val="00927D73"/>
    <w:rsid w:val="009304CE"/>
    <w:rsid w:val="00930D37"/>
    <w:rsid w:val="0093129F"/>
    <w:rsid w:val="00933421"/>
    <w:rsid w:val="00941300"/>
    <w:rsid w:val="00943E22"/>
    <w:rsid w:val="00944810"/>
    <w:rsid w:val="00950805"/>
    <w:rsid w:val="009554FF"/>
    <w:rsid w:val="0095710F"/>
    <w:rsid w:val="00957117"/>
    <w:rsid w:val="009571AD"/>
    <w:rsid w:val="00960BA3"/>
    <w:rsid w:val="009622A6"/>
    <w:rsid w:val="00962635"/>
    <w:rsid w:val="00962D6D"/>
    <w:rsid w:val="00964B80"/>
    <w:rsid w:val="0096531A"/>
    <w:rsid w:val="00965DC1"/>
    <w:rsid w:val="009750DA"/>
    <w:rsid w:val="009805DE"/>
    <w:rsid w:val="009825CF"/>
    <w:rsid w:val="0098309F"/>
    <w:rsid w:val="00985395"/>
    <w:rsid w:val="009900B1"/>
    <w:rsid w:val="00992FE1"/>
    <w:rsid w:val="0099471E"/>
    <w:rsid w:val="00997C75"/>
    <w:rsid w:val="009A24F7"/>
    <w:rsid w:val="009A41D4"/>
    <w:rsid w:val="009A4B8F"/>
    <w:rsid w:val="009A6A92"/>
    <w:rsid w:val="009B06CF"/>
    <w:rsid w:val="009B2182"/>
    <w:rsid w:val="009B43E9"/>
    <w:rsid w:val="009B5943"/>
    <w:rsid w:val="009B7BBF"/>
    <w:rsid w:val="009C5107"/>
    <w:rsid w:val="009D48C5"/>
    <w:rsid w:val="009D7A24"/>
    <w:rsid w:val="009E4279"/>
    <w:rsid w:val="009E7141"/>
    <w:rsid w:val="009E7CEB"/>
    <w:rsid w:val="009F0D0F"/>
    <w:rsid w:val="009F3EC8"/>
    <w:rsid w:val="00A0206E"/>
    <w:rsid w:val="00A02D22"/>
    <w:rsid w:val="00A1079C"/>
    <w:rsid w:val="00A13B24"/>
    <w:rsid w:val="00A152D8"/>
    <w:rsid w:val="00A160EC"/>
    <w:rsid w:val="00A16319"/>
    <w:rsid w:val="00A1647D"/>
    <w:rsid w:val="00A20C92"/>
    <w:rsid w:val="00A2466D"/>
    <w:rsid w:val="00A30D94"/>
    <w:rsid w:val="00A31CBC"/>
    <w:rsid w:val="00A3332F"/>
    <w:rsid w:val="00A349EE"/>
    <w:rsid w:val="00A3765A"/>
    <w:rsid w:val="00A42793"/>
    <w:rsid w:val="00A44643"/>
    <w:rsid w:val="00A4566E"/>
    <w:rsid w:val="00A47826"/>
    <w:rsid w:val="00A5707D"/>
    <w:rsid w:val="00A573A6"/>
    <w:rsid w:val="00A64DC3"/>
    <w:rsid w:val="00A72042"/>
    <w:rsid w:val="00A7395E"/>
    <w:rsid w:val="00A766EE"/>
    <w:rsid w:val="00A8675F"/>
    <w:rsid w:val="00A872AE"/>
    <w:rsid w:val="00A90AED"/>
    <w:rsid w:val="00A951E7"/>
    <w:rsid w:val="00A95468"/>
    <w:rsid w:val="00A96743"/>
    <w:rsid w:val="00AA1927"/>
    <w:rsid w:val="00AA3823"/>
    <w:rsid w:val="00AA665C"/>
    <w:rsid w:val="00AA6669"/>
    <w:rsid w:val="00AA6D13"/>
    <w:rsid w:val="00AA6D93"/>
    <w:rsid w:val="00AA7836"/>
    <w:rsid w:val="00AB562A"/>
    <w:rsid w:val="00AB68E5"/>
    <w:rsid w:val="00AC164E"/>
    <w:rsid w:val="00AC7016"/>
    <w:rsid w:val="00AD0217"/>
    <w:rsid w:val="00AE04FB"/>
    <w:rsid w:val="00AE181A"/>
    <w:rsid w:val="00AE5BB5"/>
    <w:rsid w:val="00AF0EA6"/>
    <w:rsid w:val="00AF3A47"/>
    <w:rsid w:val="00AF4A81"/>
    <w:rsid w:val="00AF54F7"/>
    <w:rsid w:val="00B00835"/>
    <w:rsid w:val="00B009DE"/>
    <w:rsid w:val="00B018F8"/>
    <w:rsid w:val="00B02626"/>
    <w:rsid w:val="00B02D89"/>
    <w:rsid w:val="00B04F64"/>
    <w:rsid w:val="00B10BAB"/>
    <w:rsid w:val="00B10EF3"/>
    <w:rsid w:val="00B11347"/>
    <w:rsid w:val="00B14DCF"/>
    <w:rsid w:val="00B23E8F"/>
    <w:rsid w:val="00B25C97"/>
    <w:rsid w:val="00B27A39"/>
    <w:rsid w:val="00B31CF7"/>
    <w:rsid w:val="00B32584"/>
    <w:rsid w:val="00B338E6"/>
    <w:rsid w:val="00B427E7"/>
    <w:rsid w:val="00B42F5D"/>
    <w:rsid w:val="00B475DC"/>
    <w:rsid w:val="00B513E0"/>
    <w:rsid w:val="00B60E4D"/>
    <w:rsid w:val="00B62C8A"/>
    <w:rsid w:val="00B63DDD"/>
    <w:rsid w:val="00B64DC4"/>
    <w:rsid w:val="00B65369"/>
    <w:rsid w:val="00B67D50"/>
    <w:rsid w:val="00B709FB"/>
    <w:rsid w:val="00B71428"/>
    <w:rsid w:val="00B73828"/>
    <w:rsid w:val="00B74492"/>
    <w:rsid w:val="00B75EFE"/>
    <w:rsid w:val="00B76894"/>
    <w:rsid w:val="00B773F1"/>
    <w:rsid w:val="00B819E5"/>
    <w:rsid w:val="00B8229F"/>
    <w:rsid w:val="00B83011"/>
    <w:rsid w:val="00B951BC"/>
    <w:rsid w:val="00BA5089"/>
    <w:rsid w:val="00BA66F3"/>
    <w:rsid w:val="00BA6C8D"/>
    <w:rsid w:val="00BB0B8D"/>
    <w:rsid w:val="00BC36FC"/>
    <w:rsid w:val="00BC3D7B"/>
    <w:rsid w:val="00BC51EF"/>
    <w:rsid w:val="00BD1618"/>
    <w:rsid w:val="00BD1998"/>
    <w:rsid w:val="00BD4A9E"/>
    <w:rsid w:val="00BD6B5D"/>
    <w:rsid w:val="00BD7DCB"/>
    <w:rsid w:val="00BE1F6F"/>
    <w:rsid w:val="00BE3ED7"/>
    <w:rsid w:val="00BF0458"/>
    <w:rsid w:val="00BF0D7A"/>
    <w:rsid w:val="00BF47BB"/>
    <w:rsid w:val="00BF4DE3"/>
    <w:rsid w:val="00BF7808"/>
    <w:rsid w:val="00BF7920"/>
    <w:rsid w:val="00C03C50"/>
    <w:rsid w:val="00C0671A"/>
    <w:rsid w:val="00C072E1"/>
    <w:rsid w:val="00C07B8A"/>
    <w:rsid w:val="00C147F8"/>
    <w:rsid w:val="00C157DE"/>
    <w:rsid w:val="00C15EA2"/>
    <w:rsid w:val="00C25D31"/>
    <w:rsid w:val="00C26E52"/>
    <w:rsid w:val="00C27EC0"/>
    <w:rsid w:val="00C33FA8"/>
    <w:rsid w:val="00C3580C"/>
    <w:rsid w:val="00C37315"/>
    <w:rsid w:val="00C3799B"/>
    <w:rsid w:val="00C41858"/>
    <w:rsid w:val="00C44FDB"/>
    <w:rsid w:val="00C46282"/>
    <w:rsid w:val="00C46BA2"/>
    <w:rsid w:val="00C47366"/>
    <w:rsid w:val="00C512D6"/>
    <w:rsid w:val="00C514B7"/>
    <w:rsid w:val="00C51C54"/>
    <w:rsid w:val="00C53970"/>
    <w:rsid w:val="00C60D3C"/>
    <w:rsid w:val="00C63B3A"/>
    <w:rsid w:val="00C6608B"/>
    <w:rsid w:val="00C66CCD"/>
    <w:rsid w:val="00C67250"/>
    <w:rsid w:val="00C724DD"/>
    <w:rsid w:val="00C738CC"/>
    <w:rsid w:val="00C75EB7"/>
    <w:rsid w:val="00C76B7C"/>
    <w:rsid w:val="00C81AC1"/>
    <w:rsid w:val="00C829EA"/>
    <w:rsid w:val="00C85C21"/>
    <w:rsid w:val="00C87596"/>
    <w:rsid w:val="00C91590"/>
    <w:rsid w:val="00C92599"/>
    <w:rsid w:val="00C96F96"/>
    <w:rsid w:val="00C97CEF"/>
    <w:rsid w:val="00CA0EDD"/>
    <w:rsid w:val="00CA1E1F"/>
    <w:rsid w:val="00CA371F"/>
    <w:rsid w:val="00CA4084"/>
    <w:rsid w:val="00CB2710"/>
    <w:rsid w:val="00CB2A94"/>
    <w:rsid w:val="00CB4966"/>
    <w:rsid w:val="00CB5920"/>
    <w:rsid w:val="00CC0373"/>
    <w:rsid w:val="00CC2018"/>
    <w:rsid w:val="00CC3482"/>
    <w:rsid w:val="00CC509C"/>
    <w:rsid w:val="00CD2220"/>
    <w:rsid w:val="00CD30C7"/>
    <w:rsid w:val="00CD5BE7"/>
    <w:rsid w:val="00CD6147"/>
    <w:rsid w:val="00CE3C47"/>
    <w:rsid w:val="00CE4F68"/>
    <w:rsid w:val="00CF2B71"/>
    <w:rsid w:val="00CF4A45"/>
    <w:rsid w:val="00CF6119"/>
    <w:rsid w:val="00D01F3D"/>
    <w:rsid w:val="00D0571F"/>
    <w:rsid w:val="00D101BC"/>
    <w:rsid w:val="00D10D17"/>
    <w:rsid w:val="00D2075A"/>
    <w:rsid w:val="00D20B7D"/>
    <w:rsid w:val="00D23C13"/>
    <w:rsid w:val="00D24723"/>
    <w:rsid w:val="00D276C4"/>
    <w:rsid w:val="00D3046E"/>
    <w:rsid w:val="00D30931"/>
    <w:rsid w:val="00D378D4"/>
    <w:rsid w:val="00D43CE9"/>
    <w:rsid w:val="00D4453C"/>
    <w:rsid w:val="00D5171D"/>
    <w:rsid w:val="00D53773"/>
    <w:rsid w:val="00D577C2"/>
    <w:rsid w:val="00D605BF"/>
    <w:rsid w:val="00D657D8"/>
    <w:rsid w:val="00D66BF6"/>
    <w:rsid w:val="00D66FA2"/>
    <w:rsid w:val="00D716AF"/>
    <w:rsid w:val="00D72163"/>
    <w:rsid w:val="00D72ACE"/>
    <w:rsid w:val="00D76415"/>
    <w:rsid w:val="00D809E0"/>
    <w:rsid w:val="00D91181"/>
    <w:rsid w:val="00D94B12"/>
    <w:rsid w:val="00DA27CB"/>
    <w:rsid w:val="00DA5A26"/>
    <w:rsid w:val="00DA5F4D"/>
    <w:rsid w:val="00DA700A"/>
    <w:rsid w:val="00DC21BF"/>
    <w:rsid w:val="00DC49BE"/>
    <w:rsid w:val="00DC588F"/>
    <w:rsid w:val="00DC5EC8"/>
    <w:rsid w:val="00DD19F5"/>
    <w:rsid w:val="00DD237E"/>
    <w:rsid w:val="00DD729B"/>
    <w:rsid w:val="00DD7400"/>
    <w:rsid w:val="00DE0465"/>
    <w:rsid w:val="00DE2472"/>
    <w:rsid w:val="00DE2736"/>
    <w:rsid w:val="00DE5EB2"/>
    <w:rsid w:val="00DE6738"/>
    <w:rsid w:val="00DF0083"/>
    <w:rsid w:val="00DF0F79"/>
    <w:rsid w:val="00DF6BA1"/>
    <w:rsid w:val="00DF70E5"/>
    <w:rsid w:val="00E043C5"/>
    <w:rsid w:val="00E063FD"/>
    <w:rsid w:val="00E07736"/>
    <w:rsid w:val="00E0789D"/>
    <w:rsid w:val="00E1417C"/>
    <w:rsid w:val="00E1635E"/>
    <w:rsid w:val="00E16C37"/>
    <w:rsid w:val="00E21C70"/>
    <w:rsid w:val="00E27873"/>
    <w:rsid w:val="00E328FA"/>
    <w:rsid w:val="00E33732"/>
    <w:rsid w:val="00E3446B"/>
    <w:rsid w:val="00E35C5C"/>
    <w:rsid w:val="00E4055B"/>
    <w:rsid w:val="00E41218"/>
    <w:rsid w:val="00E41F22"/>
    <w:rsid w:val="00E429D1"/>
    <w:rsid w:val="00E449D7"/>
    <w:rsid w:val="00E542BA"/>
    <w:rsid w:val="00E5581A"/>
    <w:rsid w:val="00E55C75"/>
    <w:rsid w:val="00E56F57"/>
    <w:rsid w:val="00E61C8D"/>
    <w:rsid w:val="00E624D5"/>
    <w:rsid w:val="00E63BA5"/>
    <w:rsid w:val="00E64CBA"/>
    <w:rsid w:val="00E65304"/>
    <w:rsid w:val="00E67FD8"/>
    <w:rsid w:val="00E70CBC"/>
    <w:rsid w:val="00E71A5A"/>
    <w:rsid w:val="00E75F95"/>
    <w:rsid w:val="00E76C76"/>
    <w:rsid w:val="00E76EEC"/>
    <w:rsid w:val="00E770C4"/>
    <w:rsid w:val="00E8599C"/>
    <w:rsid w:val="00E86187"/>
    <w:rsid w:val="00E93922"/>
    <w:rsid w:val="00E9547F"/>
    <w:rsid w:val="00EA0606"/>
    <w:rsid w:val="00EA3C5E"/>
    <w:rsid w:val="00EB4DAA"/>
    <w:rsid w:val="00EB5649"/>
    <w:rsid w:val="00EC0D75"/>
    <w:rsid w:val="00EC462A"/>
    <w:rsid w:val="00EC485D"/>
    <w:rsid w:val="00EC6DD0"/>
    <w:rsid w:val="00ED75C8"/>
    <w:rsid w:val="00EE09D3"/>
    <w:rsid w:val="00EE0AC2"/>
    <w:rsid w:val="00EE1A7C"/>
    <w:rsid w:val="00EE48F0"/>
    <w:rsid w:val="00EE6770"/>
    <w:rsid w:val="00EF2F91"/>
    <w:rsid w:val="00EF35A7"/>
    <w:rsid w:val="00EF3E71"/>
    <w:rsid w:val="00F00801"/>
    <w:rsid w:val="00F05382"/>
    <w:rsid w:val="00F114F9"/>
    <w:rsid w:val="00F115BE"/>
    <w:rsid w:val="00F1209B"/>
    <w:rsid w:val="00F1278F"/>
    <w:rsid w:val="00F14CDE"/>
    <w:rsid w:val="00F20B03"/>
    <w:rsid w:val="00F214E7"/>
    <w:rsid w:val="00F2287C"/>
    <w:rsid w:val="00F25BAA"/>
    <w:rsid w:val="00F27418"/>
    <w:rsid w:val="00F305B8"/>
    <w:rsid w:val="00F3137F"/>
    <w:rsid w:val="00F3192A"/>
    <w:rsid w:val="00F349A5"/>
    <w:rsid w:val="00F34BAF"/>
    <w:rsid w:val="00F36118"/>
    <w:rsid w:val="00F4168E"/>
    <w:rsid w:val="00F42C23"/>
    <w:rsid w:val="00F516C2"/>
    <w:rsid w:val="00F55CA7"/>
    <w:rsid w:val="00F607D4"/>
    <w:rsid w:val="00F62930"/>
    <w:rsid w:val="00F63D95"/>
    <w:rsid w:val="00F715EE"/>
    <w:rsid w:val="00F739B5"/>
    <w:rsid w:val="00F744D6"/>
    <w:rsid w:val="00F7659D"/>
    <w:rsid w:val="00F765BF"/>
    <w:rsid w:val="00F8107B"/>
    <w:rsid w:val="00F8204B"/>
    <w:rsid w:val="00F82901"/>
    <w:rsid w:val="00F82FCA"/>
    <w:rsid w:val="00F90CBF"/>
    <w:rsid w:val="00F92825"/>
    <w:rsid w:val="00F92B64"/>
    <w:rsid w:val="00F945FF"/>
    <w:rsid w:val="00F94833"/>
    <w:rsid w:val="00FA059A"/>
    <w:rsid w:val="00FA4C20"/>
    <w:rsid w:val="00FB432E"/>
    <w:rsid w:val="00FB54CF"/>
    <w:rsid w:val="00FB5F50"/>
    <w:rsid w:val="00FC0211"/>
    <w:rsid w:val="00FC257A"/>
    <w:rsid w:val="00FD046E"/>
    <w:rsid w:val="00FD12B0"/>
    <w:rsid w:val="00FE1DE1"/>
    <w:rsid w:val="00FE3927"/>
    <w:rsid w:val="00FE3D81"/>
    <w:rsid w:val="00FF0BB7"/>
    <w:rsid w:val="00FF1101"/>
    <w:rsid w:val="00FF1F85"/>
    <w:rsid w:val="00FF34EA"/>
    <w:rsid w:val="00FF3C67"/>
    <w:rsid w:val="00FF57F0"/>
    <w:rsid w:val="00FF5816"/>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7871E5"/>
    <w:rPr>
      <w:rFonts w:ascii="Courier New" w:eastAsia="Times New Roman" w:hAnsi="Courier New" w:cs="Courier New"/>
      <w:sz w:val="20"/>
      <w:szCs w:val="20"/>
    </w:rPr>
  </w:style>
  <w:style w:type="character" w:styleId="Textoennegrita">
    <w:name w:val="Strong"/>
    <w:basedOn w:val="Fuentedeprrafopredeter"/>
    <w:uiPriority w:val="22"/>
    <w:qFormat/>
    <w:rsid w:val="001479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4214">
      <w:bodyDiv w:val="1"/>
      <w:marLeft w:val="0"/>
      <w:marRight w:val="0"/>
      <w:marTop w:val="0"/>
      <w:marBottom w:val="0"/>
      <w:divBdr>
        <w:top w:val="none" w:sz="0" w:space="0" w:color="auto"/>
        <w:left w:val="none" w:sz="0" w:space="0" w:color="auto"/>
        <w:bottom w:val="none" w:sz="0" w:space="0" w:color="auto"/>
        <w:right w:val="none" w:sz="0" w:space="0" w:color="auto"/>
      </w:divBdr>
    </w:div>
    <w:div w:id="114761007">
      <w:bodyDiv w:val="1"/>
      <w:marLeft w:val="0"/>
      <w:marRight w:val="0"/>
      <w:marTop w:val="0"/>
      <w:marBottom w:val="0"/>
      <w:divBdr>
        <w:top w:val="none" w:sz="0" w:space="0" w:color="auto"/>
        <w:left w:val="none" w:sz="0" w:space="0" w:color="auto"/>
        <w:bottom w:val="none" w:sz="0" w:space="0" w:color="auto"/>
        <w:right w:val="none" w:sz="0" w:space="0" w:color="auto"/>
      </w:divBdr>
    </w:div>
    <w:div w:id="119149540">
      <w:bodyDiv w:val="1"/>
      <w:marLeft w:val="0"/>
      <w:marRight w:val="0"/>
      <w:marTop w:val="0"/>
      <w:marBottom w:val="0"/>
      <w:divBdr>
        <w:top w:val="none" w:sz="0" w:space="0" w:color="auto"/>
        <w:left w:val="none" w:sz="0" w:space="0" w:color="auto"/>
        <w:bottom w:val="none" w:sz="0" w:space="0" w:color="auto"/>
        <w:right w:val="none" w:sz="0" w:space="0" w:color="auto"/>
      </w:divBdr>
    </w:div>
    <w:div w:id="122964784">
      <w:bodyDiv w:val="1"/>
      <w:marLeft w:val="0"/>
      <w:marRight w:val="0"/>
      <w:marTop w:val="0"/>
      <w:marBottom w:val="0"/>
      <w:divBdr>
        <w:top w:val="none" w:sz="0" w:space="0" w:color="auto"/>
        <w:left w:val="none" w:sz="0" w:space="0" w:color="auto"/>
        <w:bottom w:val="none" w:sz="0" w:space="0" w:color="auto"/>
        <w:right w:val="none" w:sz="0" w:space="0" w:color="auto"/>
      </w:divBdr>
    </w:div>
    <w:div w:id="133640202">
      <w:bodyDiv w:val="1"/>
      <w:marLeft w:val="0"/>
      <w:marRight w:val="0"/>
      <w:marTop w:val="0"/>
      <w:marBottom w:val="0"/>
      <w:divBdr>
        <w:top w:val="none" w:sz="0" w:space="0" w:color="auto"/>
        <w:left w:val="none" w:sz="0" w:space="0" w:color="auto"/>
        <w:bottom w:val="none" w:sz="0" w:space="0" w:color="auto"/>
        <w:right w:val="none" w:sz="0" w:space="0" w:color="auto"/>
      </w:divBdr>
    </w:div>
    <w:div w:id="143209308">
      <w:bodyDiv w:val="1"/>
      <w:marLeft w:val="0"/>
      <w:marRight w:val="0"/>
      <w:marTop w:val="0"/>
      <w:marBottom w:val="0"/>
      <w:divBdr>
        <w:top w:val="none" w:sz="0" w:space="0" w:color="auto"/>
        <w:left w:val="none" w:sz="0" w:space="0" w:color="auto"/>
        <w:bottom w:val="none" w:sz="0" w:space="0" w:color="auto"/>
        <w:right w:val="none" w:sz="0" w:space="0" w:color="auto"/>
      </w:divBdr>
    </w:div>
    <w:div w:id="143350655">
      <w:bodyDiv w:val="1"/>
      <w:marLeft w:val="0"/>
      <w:marRight w:val="0"/>
      <w:marTop w:val="0"/>
      <w:marBottom w:val="0"/>
      <w:divBdr>
        <w:top w:val="none" w:sz="0" w:space="0" w:color="auto"/>
        <w:left w:val="none" w:sz="0" w:space="0" w:color="auto"/>
        <w:bottom w:val="none" w:sz="0" w:space="0" w:color="auto"/>
        <w:right w:val="none" w:sz="0" w:space="0" w:color="auto"/>
      </w:divBdr>
    </w:div>
    <w:div w:id="166790393">
      <w:bodyDiv w:val="1"/>
      <w:marLeft w:val="0"/>
      <w:marRight w:val="0"/>
      <w:marTop w:val="0"/>
      <w:marBottom w:val="0"/>
      <w:divBdr>
        <w:top w:val="none" w:sz="0" w:space="0" w:color="auto"/>
        <w:left w:val="none" w:sz="0" w:space="0" w:color="auto"/>
        <w:bottom w:val="none" w:sz="0" w:space="0" w:color="auto"/>
        <w:right w:val="none" w:sz="0" w:space="0" w:color="auto"/>
      </w:divBdr>
    </w:div>
    <w:div w:id="189686668">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0818329">
      <w:bodyDiv w:val="1"/>
      <w:marLeft w:val="0"/>
      <w:marRight w:val="0"/>
      <w:marTop w:val="0"/>
      <w:marBottom w:val="0"/>
      <w:divBdr>
        <w:top w:val="none" w:sz="0" w:space="0" w:color="auto"/>
        <w:left w:val="none" w:sz="0" w:space="0" w:color="auto"/>
        <w:bottom w:val="none" w:sz="0" w:space="0" w:color="auto"/>
        <w:right w:val="none" w:sz="0" w:space="0" w:color="auto"/>
      </w:divBdr>
    </w:div>
    <w:div w:id="254633753">
      <w:bodyDiv w:val="1"/>
      <w:marLeft w:val="0"/>
      <w:marRight w:val="0"/>
      <w:marTop w:val="0"/>
      <w:marBottom w:val="0"/>
      <w:divBdr>
        <w:top w:val="none" w:sz="0" w:space="0" w:color="auto"/>
        <w:left w:val="none" w:sz="0" w:space="0" w:color="auto"/>
        <w:bottom w:val="none" w:sz="0" w:space="0" w:color="auto"/>
        <w:right w:val="none" w:sz="0" w:space="0" w:color="auto"/>
      </w:divBdr>
    </w:div>
    <w:div w:id="260450486">
      <w:bodyDiv w:val="1"/>
      <w:marLeft w:val="0"/>
      <w:marRight w:val="0"/>
      <w:marTop w:val="0"/>
      <w:marBottom w:val="0"/>
      <w:divBdr>
        <w:top w:val="none" w:sz="0" w:space="0" w:color="auto"/>
        <w:left w:val="none" w:sz="0" w:space="0" w:color="auto"/>
        <w:bottom w:val="none" w:sz="0" w:space="0" w:color="auto"/>
        <w:right w:val="none" w:sz="0" w:space="0" w:color="auto"/>
      </w:divBdr>
    </w:div>
    <w:div w:id="281151828">
      <w:bodyDiv w:val="1"/>
      <w:marLeft w:val="0"/>
      <w:marRight w:val="0"/>
      <w:marTop w:val="0"/>
      <w:marBottom w:val="0"/>
      <w:divBdr>
        <w:top w:val="none" w:sz="0" w:space="0" w:color="auto"/>
        <w:left w:val="none" w:sz="0" w:space="0" w:color="auto"/>
        <w:bottom w:val="none" w:sz="0" w:space="0" w:color="auto"/>
        <w:right w:val="none" w:sz="0" w:space="0" w:color="auto"/>
      </w:divBdr>
    </w:div>
    <w:div w:id="371350615">
      <w:bodyDiv w:val="1"/>
      <w:marLeft w:val="0"/>
      <w:marRight w:val="0"/>
      <w:marTop w:val="0"/>
      <w:marBottom w:val="0"/>
      <w:divBdr>
        <w:top w:val="none" w:sz="0" w:space="0" w:color="auto"/>
        <w:left w:val="none" w:sz="0" w:space="0" w:color="auto"/>
        <w:bottom w:val="none" w:sz="0" w:space="0" w:color="auto"/>
        <w:right w:val="none" w:sz="0" w:space="0" w:color="auto"/>
      </w:divBdr>
    </w:div>
    <w:div w:id="432751703">
      <w:bodyDiv w:val="1"/>
      <w:marLeft w:val="0"/>
      <w:marRight w:val="0"/>
      <w:marTop w:val="0"/>
      <w:marBottom w:val="0"/>
      <w:divBdr>
        <w:top w:val="none" w:sz="0" w:space="0" w:color="auto"/>
        <w:left w:val="none" w:sz="0" w:space="0" w:color="auto"/>
        <w:bottom w:val="none" w:sz="0" w:space="0" w:color="auto"/>
        <w:right w:val="none" w:sz="0" w:space="0" w:color="auto"/>
      </w:divBdr>
    </w:div>
    <w:div w:id="449517591">
      <w:bodyDiv w:val="1"/>
      <w:marLeft w:val="0"/>
      <w:marRight w:val="0"/>
      <w:marTop w:val="0"/>
      <w:marBottom w:val="0"/>
      <w:divBdr>
        <w:top w:val="none" w:sz="0" w:space="0" w:color="auto"/>
        <w:left w:val="none" w:sz="0" w:space="0" w:color="auto"/>
        <w:bottom w:val="none" w:sz="0" w:space="0" w:color="auto"/>
        <w:right w:val="none" w:sz="0" w:space="0" w:color="auto"/>
      </w:divBdr>
    </w:div>
    <w:div w:id="470249088">
      <w:bodyDiv w:val="1"/>
      <w:marLeft w:val="0"/>
      <w:marRight w:val="0"/>
      <w:marTop w:val="0"/>
      <w:marBottom w:val="0"/>
      <w:divBdr>
        <w:top w:val="none" w:sz="0" w:space="0" w:color="auto"/>
        <w:left w:val="none" w:sz="0" w:space="0" w:color="auto"/>
        <w:bottom w:val="none" w:sz="0" w:space="0" w:color="auto"/>
        <w:right w:val="none" w:sz="0" w:space="0" w:color="auto"/>
      </w:divBdr>
    </w:div>
    <w:div w:id="476343512">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494759415">
      <w:bodyDiv w:val="1"/>
      <w:marLeft w:val="0"/>
      <w:marRight w:val="0"/>
      <w:marTop w:val="0"/>
      <w:marBottom w:val="0"/>
      <w:divBdr>
        <w:top w:val="none" w:sz="0" w:space="0" w:color="auto"/>
        <w:left w:val="none" w:sz="0" w:space="0" w:color="auto"/>
        <w:bottom w:val="none" w:sz="0" w:space="0" w:color="auto"/>
        <w:right w:val="none" w:sz="0" w:space="0" w:color="auto"/>
      </w:divBdr>
    </w:div>
    <w:div w:id="525606294">
      <w:bodyDiv w:val="1"/>
      <w:marLeft w:val="0"/>
      <w:marRight w:val="0"/>
      <w:marTop w:val="0"/>
      <w:marBottom w:val="0"/>
      <w:divBdr>
        <w:top w:val="none" w:sz="0" w:space="0" w:color="auto"/>
        <w:left w:val="none" w:sz="0" w:space="0" w:color="auto"/>
        <w:bottom w:val="none" w:sz="0" w:space="0" w:color="auto"/>
        <w:right w:val="none" w:sz="0" w:space="0" w:color="auto"/>
      </w:divBdr>
    </w:div>
    <w:div w:id="536355387">
      <w:bodyDiv w:val="1"/>
      <w:marLeft w:val="0"/>
      <w:marRight w:val="0"/>
      <w:marTop w:val="0"/>
      <w:marBottom w:val="0"/>
      <w:divBdr>
        <w:top w:val="none" w:sz="0" w:space="0" w:color="auto"/>
        <w:left w:val="none" w:sz="0" w:space="0" w:color="auto"/>
        <w:bottom w:val="none" w:sz="0" w:space="0" w:color="auto"/>
        <w:right w:val="none" w:sz="0" w:space="0" w:color="auto"/>
      </w:divBdr>
    </w:div>
    <w:div w:id="646009747">
      <w:bodyDiv w:val="1"/>
      <w:marLeft w:val="0"/>
      <w:marRight w:val="0"/>
      <w:marTop w:val="0"/>
      <w:marBottom w:val="0"/>
      <w:divBdr>
        <w:top w:val="none" w:sz="0" w:space="0" w:color="auto"/>
        <w:left w:val="none" w:sz="0" w:space="0" w:color="auto"/>
        <w:bottom w:val="none" w:sz="0" w:space="0" w:color="auto"/>
        <w:right w:val="none" w:sz="0" w:space="0" w:color="auto"/>
      </w:divBdr>
    </w:div>
    <w:div w:id="661659731">
      <w:bodyDiv w:val="1"/>
      <w:marLeft w:val="0"/>
      <w:marRight w:val="0"/>
      <w:marTop w:val="0"/>
      <w:marBottom w:val="0"/>
      <w:divBdr>
        <w:top w:val="none" w:sz="0" w:space="0" w:color="auto"/>
        <w:left w:val="none" w:sz="0" w:space="0" w:color="auto"/>
        <w:bottom w:val="none" w:sz="0" w:space="0" w:color="auto"/>
        <w:right w:val="none" w:sz="0" w:space="0" w:color="auto"/>
      </w:divBdr>
    </w:div>
    <w:div w:id="673844524">
      <w:bodyDiv w:val="1"/>
      <w:marLeft w:val="0"/>
      <w:marRight w:val="0"/>
      <w:marTop w:val="0"/>
      <w:marBottom w:val="0"/>
      <w:divBdr>
        <w:top w:val="none" w:sz="0" w:space="0" w:color="auto"/>
        <w:left w:val="none" w:sz="0" w:space="0" w:color="auto"/>
        <w:bottom w:val="none" w:sz="0" w:space="0" w:color="auto"/>
        <w:right w:val="none" w:sz="0" w:space="0" w:color="auto"/>
      </w:divBdr>
    </w:div>
    <w:div w:id="685253243">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6294404">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42678265">
      <w:bodyDiv w:val="1"/>
      <w:marLeft w:val="0"/>
      <w:marRight w:val="0"/>
      <w:marTop w:val="0"/>
      <w:marBottom w:val="0"/>
      <w:divBdr>
        <w:top w:val="none" w:sz="0" w:space="0" w:color="auto"/>
        <w:left w:val="none" w:sz="0" w:space="0" w:color="auto"/>
        <w:bottom w:val="none" w:sz="0" w:space="0" w:color="auto"/>
        <w:right w:val="none" w:sz="0" w:space="0" w:color="auto"/>
      </w:divBdr>
    </w:div>
    <w:div w:id="753160099">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88090422">
      <w:bodyDiv w:val="1"/>
      <w:marLeft w:val="0"/>
      <w:marRight w:val="0"/>
      <w:marTop w:val="0"/>
      <w:marBottom w:val="0"/>
      <w:divBdr>
        <w:top w:val="none" w:sz="0" w:space="0" w:color="auto"/>
        <w:left w:val="none" w:sz="0" w:space="0" w:color="auto"/>
        <w:bottom w:val="none" w:sz="0" w:space="0" w:color="auto"/>
        <w:right w:val="none" w:sz="0" w:space="0" w:color="auto"/>
      </w:divBdr>
    </w:div>
    <w:div w:id="814105790">
      <w:bodyDiv w:val="1"/>
      <w:marLeft w:val="0"/>
      <w:marRight w:val="0"/>
      <w:marTop w:val="0"/>
      <w:marBottom w:val="0"/>
      <w:divBdr>
        <w:top w:val="none" w:sz="0" w:space="0" w:color="auto"/>
        <w:left w:val="none" w:sz="0" w:space="0" w:color="auto"/>
        <w:bottom w:val="none" w:sz="0" w:space="0" w:color="auto"/>
        <w:right w:val="none" w:sz="0" w:space="0" w:color="auto"/>
      </w:divBdr>
    </w:div>
    <w:div w:id="816192276">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39933748">
      <w:bodyDiv w:val="1"/>
      <w:marLeft w:val="0"/>
      <w:marRight w:val="0"/>
      <w:marTop w:val="0"/>
      <w:marBottom w:val="0"/>
      <w:divBdr>
        <w:top w:val="none" w:sz="0" w:space="0" w:color="auto"/>
        <w:left w:val="none" w:sz="0" w:space="0" w:color="auto"/>
        <w:bottom w:val="none" w:sz="0" w:space="0" w:color="auto"/>
        <w:right w:val="none" w:sz="0" w:space="0" w:color="auto"/>
      </w:divBdr>
      <w:divsChild>
        <w:div w:id="1587762990">
          <w:marLeft w:val="0"/>
          <w:marRight w:val="0"/>
          <w:marTop w:val="0"/>
          <w:marBottom w:val="0"/>
          <w:divBdr>
            <w:top w:val="none" w:sz="0" w:space="0" w:color="auto"/>
            <w:left w:val="none" w:sz="0" w:space="0" w:color="auto"/>
            <w:bottom w:val="none" w:sz="0" w:space="0" w:color="auto"/>
            <w:right w:val="none" w:sz="0" w:space="0" w:color="auto"/>
          </w:divBdr>
          <w:divsChild>
            <w:div w:id="1888639255">
              <w:marLeft w:val="0"/>
              <w:marRight w:val="0"/>
              <w:marTop w:val="0"/>
              <w:marBottom w:val="0"/>
              <w:divBdr>
                <w:top w:val="none" w:sz="0" w:space="0" w:color="auto"/>
                <w:left w:val="none" w:sz="0" w:space="0" w:color="auto"/>
                <w:bottom w:val="none" w:sz="0" w:space="0" w:color="auto"/>
                <w:right w:val="none" w:sz="0" w:space="0" w:color="auto"/>
              </w:divBdr>
              <w:divsChild>
                <w:div w:id="1271156961">
                  <w:marLeft w:val="0"/>
                  <w:marRight w:val="0"/>
                  <w:marTop w:val="0"/>
                  <w:marBottom w:val="0"/>
                  <w:divBdr>
                    <w:top w:val="none" w:sz="0" w:space="0" w:color="auto"/>
                    <w:left w:val="none" w:sz="0" w:space="0" w:color="auto"/>
                    <w:bottom w:val="none" w:sz="0" w:space="0" w:color="auto"/>
                    <w:right w:val="none" w:sz="0" w:space="0" w:color="auto"/>
                  </w:divBdr>
                  <w:divsChild>
                    <w:div w:id="1235167467">
                      <w:marLeft w:val="0"/>
                      <w:marRight w:val="0"/>
                      <w:marTop w:val="0"/>
                      <w:marBottom w:val="0"/>
                      <w:divBdr>
                        <w:top w:val="none" w:sz="0" w:space="0" w:color="auto"/>
                        <w:left w:val="none" w:sz="0" w:space="0" w:color="auto"/>
                        <w:bottom w:val="none" w:sz="0" w:space="0" w:color="auto"/>
                        <w:right w:val="none" w:sz="0" w:space="0" w:color="auto"/>
                      </w:divBdr>
                      <w:divsChild>
                        <w:div w:id="47650689">
                          <w:marLeft w:val="0"/>
                          <w:marRight w:val="0"/>
                          <w:marTop w:val="0"/>
                          <w:marBottom w:val="0"/>
                          <w:divBdr>
                            <w:top w:val="none" w:sz="0" w:space="0" w:color="auto"/>
                            <w:left w:val="none" w:sz="0" w:space="0" w:color="auto"/>
                            <w:bottom w:val="none" w:sz="0" w:space="0" w:color="auto"/>
                            <w:right w:val="none" w:sz="0" w:space="0" w:color="auto"/>
                          </w:divBdr>
                          <w:divsChild>
                            <w:div w:id="437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033598">
      <w:bodyDiv w:val="1"/>
      <w:marLeft w:val="0"/>
      <w:marRight w:val="0"/>
      <w:marTop w:val="0"/>
      <w:marBottom w:val="0"/>
      <w:divBdr>
        <w:top w:val="none" w:sz="0" w:space="0" w:color="auto"/>
        <w:left w:val="none" w:sz="0" w:space="0" w:color="auto"/>
        <w:bottom w:val="none" w:sz="0" w:space="0" w:color="auto"/>
        <w:right w:val="none" w:sz="0" w:space="0" w:color="auto"/>
      </w:divBdr>
    </w:div>
    <w:div w:id="94169261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57447220">
      <w:bodyDiv w:val="1"/>
      <w:marLeft w:val="0"/>
      <w:marRight w:val="0"/>
      <w:marTop w:val="0"/>
      <w:marBottom w:val="0"/>
      <w:divBdr>
        <w:top w:val="none" w:sz="0" w:space="0" w:color="auto"/>
        <w:left w:val="none" w:sz="0" w:space="0" w:color="auto"/>
        <w:bottom w:val="none" w:sz="0" w:space="0" w:color="auto"/>
        <w:right w:val="none" w:sz="0" w:space="0" w:color="auto"/>
      </w:divBdr>
    </w:div>
    <w:div w:id="979074025">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1010647867">
      <w:bodyDiv w:val="1"/>
      <w:marLeft w:val="0"/>
      <w:marRight w:val="0"/>
      <w:marTop w:val="0"/>
      <w:marBottom w:val="0"/>
      <w:divBdr>
        <w:top w:val="none" w:sz="0" w:space="0" w:color="auto"/>
        <w:left w:val="none" w:sz="0" w:space="0" w:color="auto"/>
        <w:bottom w:val="none" w:sz="0" w:space="0" w:color="auto"/>
        <w:right w:val="none" w:sz="0" w:space="0" w:color="auto"/>
      </w:divBdr>
    </w:div>
    <w:div w:id="1015694884">
      <w:bodyDiv w:val="1"/>
      <w:marLeft w:val="0"/>
      <w:marRight w:val="0"/>
      <w:marTop w:val="0"/>
      <w:marBottom w:val="0"/>
      <w:divBdr>
        <w:top w:val="none" w:sz="0" w:space="0" w:color="auto"/>
        <w:left w:val="none" w:sz="0" w:space="0" w:color="auto"/>
        <w:bottom w:val="none" w:sz="0" w:space="0" w:color="auto"/>
        <w:right w:val="none" w:sz="0" w:space="0" w:color="auto"/>
      </w:divBdr>
    </w:div>
    <w:div w:id="1039083676">
      <w:bodyDiv w:val="1"/>
      <w:marLeft w:val="0"/>
      <w:marRight w:val="0"/>
      <w:marTop w:val="0"/>
      <w:marBottom w:val="0"/>
      <w:divBdr>
        <w:top w:val="none" w:sz="0" w:space="0" w:color="auto"/>
        <w:left w:val="none" w:sz="0" w:space="0" w:color="auto"/>
        <w:bottom w:val="none" w:sz="0" w:space="0" w:color="auto"/>
        <w:right w:val="none" w:sz="0" w:space="0" w:color="auto"/>
      </w:divBdr>
    </w:div>
    <w:div w:id="1087580120">
      <w:bodyDiv w:val="1"/>
      <w:marLeft w:val="0"/>
      <w:marRight w:val="0"/>
      <w:marTop w:val="0"/>
      <w:marBottom w:val="0"/>
      <w:divBdr>
        <w:top w:val="none" w:sz="0" w:space="0" w:color="auto"/>
        <w:left w:val="none" w:sz="0" w:space="0" w:color="auto"/>
        <w:bottom w:val="none" w:sz="0" w:space="0" w:color="auto"/>
        <w:right w:val="none" w:sz="0" w:space="0" w:color="auto"/>
      </w:divBdr>
    </w:div>
    <w:div w:id="1105464756">
      <w:bodyDiv w:val="1"/>
      <w:marLeft w:val="0"/>
      <w:marRight w:val="0"/>
      <w:marTop w:val="0"/>
      <w:marBottom w:val="0"/>
      <w:divBdr>
        <w:top w:val="none" w:sz="0" w:space="0" w:color="auto"/>
        <w:left w:val="none" w:sz="0" w:space="0" w:color="auto"/>
        <w:bottom w:val="none" w:sz="0" w:space="0" w:color="auto"/>
        <w:right w:val="none" w:sz="0" w:space="0" w:color="auto"/>
      </w:divBdr>
    </w:div>
    <w:div w:id="1109473135">
      <w:bodyDiv w:val="1"/>
      <w:marLeft w:val="0"/>
      <w:marRight w:val="0"/>
      <w:marTop w:val="0"/>
      <w:marBottom w:val="0"/>
      <w:divBdr>
        <w:top w:val="none" w:sz="0" w:space="0" w:color="auto"/>
        <w:left w:val="none" w:sz="0" w:space="0" w:color="auto"/>
        <w:bottom w:val="none" w:sz="0" w:space="0" w:color="auto"/>
        <w:right w:val="none" w:sz="0" w:space="0" w:color="auto"/>
      </w:divBdr>
    </w:div>
    <w:div w:id="1111051414">
      <w:bodyDiv w:val="1"/>
      <w:marLeft w:val="0"/>
      <w:marRight w:val="0"/>
      <w:marTop w:val="0"/>
      <w:marBottom w:val="0"/>
      <w:divBdr>
        <w:top w:val="none" w:sz="0" w:space="0" w:color="auto"/>
        <w:left w:val="none" w:sz="0" w:space="0" w:color="auto"/>
        <w:bottom w:val="none" w:sz="0" w:space="0" w:color="auto"/>
        <w:right w:val="none" w:sz="0" w:space="0" w:color="auto"/>
      </w:divBdr>
      <w:divsChild>
        <w:div w:id="2040934145">
          <w:marLeft w:val="0"/>
          <w:marRight w:val="0"/>
          <w:marTop w:val="0"/>
          <w:marBottom w:val="0"/>
          <w:divBdr>
            <w:top w:val="none" w:sz="0" w:space="0" w:color="auto"/>
            <w:left w:val="none" w:sz="0" w:space="0" w:color="auto"/>
            <w:bottom w:val="none" w:sz="0" w:space="0" w:color="auto"/>
            <w:right w:val="none" w:sz="0" w:space="0" w:color="auto"/>
          </w:divBdr>
          <w:divsChild>
            <w:div w:id="1450776447">
              <w:marLeft w:val="0"/>
              <w:marRight w:val="0"/>
              <w:marTop w:val="0"/>
              <w:marBottom w:val="0"/>
              <w:divBdr>
                <w:top w:val="none" w:sz="0" w:space="0" w:color="auto"/>
                <w:left w:val="none" w:sz="0" w:space="0" w:color="auto"/>
                <w:bottom w:val="none" w:sz="0" w:space="0" w:color="auto"/>
                <w:right w:val="none" w:sz="0" w:space="0" w:color="auto"/>
              </w:divBdr>
              <w:divsChild>
                <w:div w:id="922379076">
                  <w:marLeft w:val="0"/>
                  <w:marRight w:val="0"/>
                  <w:marTop w:val="0"/>
                  <w:marBottom w:val="0"/>
                  <w:divBdr>
                    <w:top w:val="none" w:sz="0" w:space="0" w:color="auto"/>
                    <w:left w:val="none" w:sz="0" w:space="0" w:color="auto"/>
                    <w:bottom w:val="none" w:sz="0" w:space="0" w:color="auto"/>
                    <w:right w:val="none" w:sz="0" w:space="0" w:color="auto"/>
                  </w:divBdr>
                  <w:divsChild>
                    <w:div w:id="25301652">
                      <w:marLeft w:val="0"/>
                      <w:marRight w:val="0"/>
                      <w:marTop w:val="0"/>
                      <w:marBottom w:val="0"/>
                      <w:divBdr>
                        <w:top w:val="none" w:sz="0" w:space="0" w:color="auto"/>
                        <w:left w:val="none" w:sz="0" w:space="0" w:color="auto"/>
                        <w:bottom w:val="none" w:sz="0" w:space="0" w:color="auto"/>
                        <w:right w:val="none" w:sz="0" w:space="0" w:color="auto"/>
                      </w:divBdr>
                      <w:divsChild>
                        <w:div w:id="1697656645">
                          <w:marLeft w:val="0"/>
                          <w:marRight w:val="0"/>
                          <w:marTop w:val="0"/>
                          <w:marBottom w:val="0"/>
                          <w:divBdr>
                            <w:top w:val="none" w:sz="0" w:space="0" w:color="auto"/>
                            <w:left w:val="none" w:sz="0" w:space="0" w:color="auto"/>
                            <w:bottom w:val="none" w:sz="0" w:space="0" w:color="auto"/>
                            <w:right w:val="none" w:sz="0" w:space="0" w:color="auto"/>
                          </w:divBdr>
                          <w:divsChild>
                            <w:div w:id="8373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014941">
      <w:bodyDiv w:val="1"/>
      <w:marLeft w:val="0"/>
      <w:marRight w:val="0"/>
      <w:marTop w:val="0"/>
      <w:marBottom w:val="0"/>
      <w:divBdr>
        <w:top w:val="none" w:sz="0" w:space="0" w:color="auto"/>
        <w:left w:val="none" w:sz="0" w:space="0" w:color="auto"/>
        <w:bottom w:val="none" w:sz="0" w:space="0" w:color="auto"/>
        <w:right w:val="none" w:sz="0" w:space="0" w:color="auto"/>
      </w:divBdr>
    </w:div>
    <w:div w:id="1162701360">
      <w:bodyDiv w:val="1"/>
      <w:marLeft w:val="0"/>
      <w:marRight w:val="0"/>
      <w:marTop w:val="0"/>
      <w:marBottom w:val="0"/>
      <w:divBdr>
        <w:top w:val="none" w:sz="0" w:space="0" w:color="auto"/>
        <w:left w:val="none" w:sz="0" w:space="0" w:color="auto"/>
        <w:bottom w:val="none" w:sz="0" w:space="0" w:color="auto"/>
        <w:right w:val="none" w:sz="0" w:space="0" w:color="auto"/>
      </w:divBdr>
    </w:div>
    <w:div w:id="1174497492">
      <w:bodyDiv w:val="1"/>
      <w:marLeft w:val="0"/>
      <w:marRight w:val="0"/>
      <w:marTop w:val="0"/>
      <w:marBottom w:val="0"/>
      <w:divBdr>
        <w:top w:val="none" w:sz="0" w:space="0" w:color="auto"/>
        <w:left w:val="none" w:sz="0" w:space="0" w:color="auto"/>
        <w:bottom w:val="none" w:sz="0" w:space="0" w:color="auto"/>
        <w:right w:val="none" w:sz="0" w:space="0" w:color="auto"/>
      </w:divBdr>
    </w:div>
    <w:div w:id="1186208731">
      <w:bodyDiv w:val="1"/>
      <w:marLeft w:val="0"/>
      <w:marRight w:val="0"/>
      <w:marTop w:val="0"/>
      <w:marBottom w:val="0"/>
      <w:divBdr>
        <w:top w:val="none" w:sz="0" w:space="0" w:color="auto"/>
        <w:left w:val="none" w:sz="0" w:space="0" w:color="auto"/>
        <w:bottom w:val="none" w:sz="0" w:space="0" w:color="auto"/>
        <w:right w:val="none" w:sz="0" w:space="0" w:color="auto"/>
      </w:divBdr>
    </w:div>
    <w:div w:id="1189636030">
      <w:bodyDiv w:val="1"/>
      <w:marLeft w:val="0"/>
      <w:marRight w:val="0"/>
      <w:marTop w:val="0"/>
      <w:marBottom w:val="0"/>
      <w:divBdr>
        <w:top w:val="none" w:sz="0" w:space="0" w:color="auto"/>
        <w:left w:val="none" w:sz="0" w:space="0" w:color="auto"/>
        <w:bottom w:val="none" w:sz="0" w:space="0" w:color="auto"/>
        <w:right w:val="none" w:sz="0" w:space="0" w:color="auto"/>
      </w:divBdr>
    </w:div>
    <w:div w:id="1202087940">
      <w:bodyDiv w:val="1"/>
      <w:marLeft w:val="0"/>
      <w:marRight w:val="0"/>
      <w:marTop w:val="0"/>
      <w:marBottom w:val="0"/>
      <w:divBdr>
        <w:top w:val="none" w:sz="0" w:space="0" w:color="auto"/>
        <w:left w:val="none" w:sz="0" w:space="0" w:color="auto"/>
        <w:bottom w:val="none" w:sz="0" w:space="0" w:color="auto"/>
        <w:right w:val="none" w:sz="0" w:space="0" w:color="auto"/>
      </w:divBdr>
    </w:div>
    <w:div w:id="1220627010">
      <w:bodyDiv w:val="1"/>
      <w:marLeft w:val="0"/>
      <w:marRight w:val="0"/>
      <w:marTop w:val="0"/>
      <w:marBottom w:val="0"/>
      <w:divBdr>
        <w:top w:val="none" w:sz="0" w:space="0" w:color="auto"/>
        <w:left w:val="none" w:sz="0" w:space="0" w:color="auto"/>
        <w:bottom w:val="none" w:sz="0" w:space="0" w:color="auto"/>
        <w:right w:val="none" w:sz="0" w:space="0" w:color="auto"/>
      </w:divBdr>
    </w:div>
    <w:div w:id="1280801019">
      <w:bodyDiv w:val="1"/>
      <w:marLeft w:val="0"/>
      <w:marRight w:val="0"/>
      <w:marTop w:val="0"/>
      <w:marBottom w:val="0"/>
      <w:divBdr>
        <w:top w:val="none" w:sz="0" w:space="0" w:color="auto"/>
        <w:left w:val="none" w:sz="0" w:space="0" w:color="auto"/>
        <w:bottom w:val="none" w:sz="0" w:space="0" w:color="auto"/>
        <w:right w:val="none" w:sz="0" w:space="0" w:color="auto"/>
      </w:divBdr>
    </w:div>
    <w:div w:id="1305963209">
      <w:bodyDiv w:val="1"/>
      <w:marLeft w:val="0"/>
      <w:marRight w:val="0"/>
      <w:marTop w:val="0"/>
      <w:marBottom w:val="0"/>
      <w:divBdr>
        <w:top w:val="none" w:sz="0" w:space="0" w:color="auto"/>
        <w:left w:val="none" w:sz="0" w:space="0" w:color="auto"/>
        <w:bottom w:val="none" w:sz="0" w:space="0" w:color="auto"/>
        <w:right w:val="none" w:sz="0" w:space="0" w:color="auto"/>
      </w:divBdr>
    </w:div>
    <w:div w:id="1323049501">
      <w:bodyDiv w:val="1"/>
      <w:marLeft w:val="0"/>
      <w:marRight w:val="0"/>
      <w:marTop w:val="0"/>
      <w:marBottom w:val="0"/>
      <w:divBdr>
        <w:top w:val="none" w:sz="0" w:space="0" w:color="auto"/>
        <w:left w:val="none" w:sz="0" w:space="0" w:color="auto"/>
        <w:bottom w:val="none" w:sz="0" w:space="0" w:color="auto"/>
        <w:right w:val="none" w:sz="0" w:space="0" w:color="auto"/>
      </w:divBdr>
    </w:div>
    <w:div w:id="1333265821">
      <w:bodyDiv w:val="1"/>
      <w:marLeft w:val="0"/>
      <w:marRight w:val="0"/>
      <w:marTop w:val="0"/>
      <w:marBottom w:val="0"/>
      <w:divBdr>
        <w:top w:val="none" w:sz="0" w:space="0" w:color="auto"/>
        <w:left w:val="none" w:sz="0" w:space="0" w:color="auto"/>
        <w:bottom w:val="none" w:sz="0" w:space="0" w:color="auto"/>
        <w:right w:val="none" w:sz="0" w:space="0" w:color="auto"/>
      </w:divBdr>
    </w:div>
    <w:div w:id="1342705264">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53651204">
      <w:bodyDiv w:val="1"/>
      <w:marLeft w:val="0"/>
      <w:marRight w:val="0"/>
      <w:marTop w:val="0"/>
      <w:marBottom w:val="0"/>
      <w:divBdr>
        <w:top w:val="none" w:sz="0" w:space="0" w:color="auto"/>
        <w:left w:val="none" w:sz="0" w:space="0" w:color="auto"/>
        <w:bottom w:val="none" w:sz="0" w:space="0" w:color="auto"/>
        <w:right w:val="none" w:sz="0" w:space="0" w:color="auto"/>
      </w:divBdr>
    </w:div>
    <w:div w:id="1359309348">
      <w:bodyDiv w:val="1"/>
      <w:marLeft w:val="0"/>
      <w:marRight w:val="0"/>
      <w:marTop w:val="0"/>
      <w:marBottom w:val="0"/>
      <w:divBdr>
        <w:top w:val="none" w:sz="0" w:space="0" w:color="auto"/>
        <w:left w:val="none" w:sz="0" w:space="0" w:color="auto"/>
        <w:bottom w:val="none" w:sz="0" w:space="0" w:color="auto"/>
        <w:right w:val="none" w:sz="0" w:space="0" w:color="auto"/>
      </w:divBdr>
    </w:div>
    <w:div w:id="1381980524">
      <w:bodyDiv w:val="1"/>
      <w:marLeft w:val="0"/>
      <w:marRight w:val="0"/>
      <w:marTop w:val="0"/>
      <w:marBottom w:val="0"/>
      <w:divBdr>
        <w:top w:val="none" w:sz="0" w:space="0" w:color="auto"/>
        <w:left w:val="none" w:sz="0" w:space="0" w:color="auto"/>
        <w:bottom w:val="none" w:sz="0" w:space="0" w:color="auto"/>
        <w:right w:val="none" w:sz="0" w:space="0" w:color="auto"/>
      </w:divBdr>
      <w:divsChild>
        <w:div w:id="491989984">
          <w:marLeft w:val="0"/>
          <w:marRight w:val="0"/>
          <w:marTop w:val="0"/>
          <w:marBottom w:val="0"/>
          <w:divBdr>
            <w:top w:val="none" w:sz="0" w:space="0" w:color="auto"/>
            <w:left w:val="none" w:sz="0" w:space="0" w:color="auto"/>
            <w:bottom w:val="none" w:sz="0" w:space="0" w:color="auto"/>
            <w:right w:val="none" w:sz="0" w:space="0" w:color="auto"/>
          </w:divBdr>
          <w:divsChild>
            <w:div w:id="24645864">
              <w:marLeft w:val="0"/>
              <w:marRight w:val="0"/>
              <w:marTop w:val="0"/>
              <w:marBottom w:val="0"/>
              <w:divBdr>
                <w:top w:val="none" w:sz="0" w:space="0" w:color="auto"/>
                <w:left w:val="none" w:sz="0" w:space="0" w:color="auto"/>
                <w:bottom w:val="none" w:sz="0" w:space="0" w:color="auto"/>
                <w:right w:val="none" w:sz="0" w:space="0" w:color="auto"/>
              </w:divBdr>
              <w:divsChild>
                <w:div w:id="2142452567">
                  <w:marLeft w:val="0"/>
                  <w:marRight w:val="0"/>
                  <w:marTop w:val="0"/>
                  <w:marBottom w:val="0"/>
                  <w:divBdr>
                    <w:top w:val="none" w:sz="0" w:space="0" w:color="auto"/>
                    <w:left w:val="none" w:sz="0" w:space="0" w:color="auto"/>
                    <w:bottom w:val="none" w:sz="0" w:space="0" w:color="auto"/>
                    <w:right w:val="none" w:sz="0" w:space="0" w:color="auto"/>
                  </w:divBdr>
                  <w:divsChild>
                    <w:div w:id="596521460">
                      <w:marLeft w:val="0"/>
                      <w:marRight w:val="0"/>
                      <w:marTop w:val="0"/>
                      <w:marBottom w:val="0"/>
                      <w:divBdr>
                        <w:top w:val="none" w:sz="0" w:space="0" w:color="auto"/>
                        <w:left w:val="none" w:sz="0" w:space="0" w:color="auto"/>
                        <w:bottom w:val="none" w:sz="0" w:space="0" w:color="auto"/>
                        <w:right w:val="none" w:sz="0" w:space="0" w:color="auto"/>
                      </w:divBdr>
                      <w:divsChild>
                        <w:div w:id="1585071423">
                          <w:marLeft w:val="0"/>
                          <w:marRight w:val="0"/>
                          <w:marTop w:val="0"/>
                          <w:marBottom w:val="0"/>
                          <w:divBdr>
                            <w:top w:val="none" w:sz="0" w:space="0" w:color="auto"/>
                            <w:left w:val="none" w:sz="0" w:space="0" w:color="auto"/>
                            <w:bottom w:val="none" w:sz="0" w:space="0" w:color="auto"/>
                            <w:right w:val="none" w:sz="0" w:space="0" w:color="auto"/>
                          </w:divBdr>
                          <w:divsChild>
                            <w:div w:id="2118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433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18014799">
      <w:bodyDiv w:val="1"/>
      <w:marLeft w:val="0"/>
      <w:marRight w:val="0"/>
      <w:marTop w:val="0"/>
      <w:marBottom w:val="0"/>
      <w:divBdr>
        <w:top w:val="none" w:sz="0" w:space="0" w:color="auto"/>
        <w:left w:val="none" w:sz="0" w:space="0" w:color="auto"/>
        <w:bottom w:val="none" w:sz="0" w:space="0" w:color="auto"/>
        <w:right w:val="none" w:sz="0" w:space="0" w:color="auto"/>
      </w:divBdr>
    </w:div>
    <w:div w:id="1440250436">
      <w:bodyDiv w:val="1"/>
      <w:marLeft w:val="0"/>
      <w:marRight w:val="0"/>
      <w:marTop w:val="0"/>
      <w:marBottom w:val="0"/>
      <w:divBdr>
        <w:top w:val="none" w:sz="0" w:space="0" w:color="auto"/>
        <w:left w:val="none" w:sz="0" w:space="0" w:color="auto"/>
        <w:bottom w:val="none" w:sz="0" w:space="0" w:color="auto"/>
        <w:right w:val="none" w:sz="0" w:space="0" w:color="auto"/>
      </w:divBdr>
    </w:div>
    <w:div w:id="1473713730">
      <w:bodyDiv w:val="1"/>
      <w:marLeft w:val="0"/>
      <w:marRight w:val="0"/>
      <w:marTop w:val="0"/>
      <w:marBottom w:val="0"/>
      <w:divBdr>
        <w:top w:val="none" w:sz="0" w:space="0" w:color="auto"/>
        <w:left w:val="none" w:sz="0" w:space="0" w:color="auto"/>
        <w:bottom w:val="none" w:sz="0" w:space="0" w:color="auto"/>
        <w:right w:val="none" w:sz="0" w:space="0" w:color="auto"/>
      </w:divBdr>
    </w:div>
    <w:div w:id="1480883568">
      <w:bodyDiv w:val="1"/>
      <w:marLeft w:val="0"/>
      <w:marRight w:val="0"/>
      <w:marTop w:val="0"/>
      <w:marBottom w:val="0"/>
      <w:divBdr>
        <w:top w:val="none" w:sz="0" w:space="0" w:color="auto"/>
        <w:left w:val="none" w:sz="0" w:space="0" w:color="auto"/>
        <w:bottom w:val="none" w:sz="0" w:space="0" w:color="auto"/>
        <w:right w:val="none" w:sz="0" w:space="0" w:color="auto"/>
      </w:divBdr>
    </w:div>
    <w:div w:id="1487093895">
      <w:bodyDiv w:val="1"/>
      <w:marLeft w:val="0"/>
      <w:marRight w:val="0"/>
      <w:marTop w:val="0"/>
      <w:marBottom w:val="0"/>
      <w:divBdr>
        <w:top w:val="none" w:sz="0" w:space="0" w:color="auto"/>
        <w:left w:val="none" w:sz="0" w:space="0" w:color="auto"/>
        <w:bottom w:val="none" w:sz="0" w:space="0" w:color="auto"/>
        <w:right w:val="none" w:sz="0" w:space="0" w:color="auto"/>
      </w:divBdr>
    </w:div>
    <w:div w:id="1504927314">
      <w:bodyDiv w:val="1"/>
      <w:marLeft w:val="0"/>
      <w:marRight w:val="0"/>
      <w:marTop w:val="0"/>
      <w:marBottom w:val="0"/>
      <w:divBdr>
        <w:top w:val="none" w:sz="0" w:space="0" w:color="auto"/>
        <w:left w:val="none" w:sz="0" w:space="0" w:color="auto"/>
        <w:bottom w:val="none" w:sz="0" w:space="0" w:color="auto"/>
        <w:right w:val="none" w:sz="0" w:space="0" w:color="auto"/>
      </w:divBdr>
    </w:div>
    <w:div w:id="1509639056">
      <w:bodyDiv w:val="1"/>
      <w:marLeft w:val="0"/>
      <w:marRight w:val="0"/>
      <w:marTop w:val="0"/>
      <w:marBottom w:val="0"/>
      <w:divBdr>
        <w:top w:val="none" w:sz="0" w:space="0" w:color="auto"/>
        <w:left w:val="none" w:sz="0" w:space="0" w:color="auto"/>
        <w:bottom w:val="none" w:sz="0" w:space="0" w:color="auto"/>
        <w:right w:val="none" w:sz="0" w:space="0" w:color="auto"/>
      </w:divBdr>
    </w:div>
    <w:div w:id="1517035692">
      <w:bodyDiv w:val="1"/>
      <w:marLeft w:val="0"/>
      <w:marRight w:val="0"/>
      <w:marTop w:val="0"/>
      <w:marBottom w:val="0"/>
      <w:divBdr>
        <w:top w:val="none" w:sz="0" w:space="0" w:color="auto"/>
        <w:left w:val="none" w:sz="0" w:space="0" w:color="auto"/>
        <w:bottom w:val="none" w:sz="0" w:space="0" w:color="auto"/>
        <w:right w:val="none" w:sz="0" w:space="0" w:color="auto"/>
      </w:divBdr>
    </w:div>
    <w:div w:id="1527019468">
      <w:bodyDiv w:val="1"/>
      <w:marLeft w:val="0"/>
      <w:marRight w:val="0"/>
      <w:marTop w:val="0"/>
      <w:marBottom w:val="0"/>
      <w:divBdr>
        <w:top w:val="none" w:sz="0" w:space="0" w:color="auto"/>
        <w:left w:val="none" w:sz="0" w:space="0" w:color="auto"/>
        <w:bottom w:val="none" w:sz="0" w:space="0" w:color="auto"/>
        <w:right w:val="none" w:sz="0" w:space="0" w:color="auto"/>
      </w:divBdr>
    </w:div>
    <w:div w:id="1534614021">
      <w:bodyDiv w:val="1"/>
      <w:marLeft w:val="0"/>
      <w:marRight w:val="0"/>
      <w:marTop w:val="0"/>
      <w:marBottom w:val="0"/>
      <w:divBdr>
        <w:top w:val="none" w:sz="0" w:space="0" w:color="auto"/>
        <w:left w:val="none" w:sz="0" w:space="0" w:color="auto"/>
        <w:bottom w:val="none" w:sz="0" w:space="0" w:color="auto"/>
        <w:right w:val="none" w:sz="0" w:space="0" w:color="auto"/>
      </w:divBdr>
    </w:div>
    <w:div w:id="1537545858">
      <w:bodyDiv w:val="1"/>
      <w:marLeft w:val="0"/>
      <w:marRight w:val="0"/>
      <w:marTop w:val="0"/>
      <w:marBottom w:val="0"/>
      <w:divBdr>
        <w:top w:val="none" w:sz="0" w:space="0" w:color="auto"/>
        <w:left w:val="none" w:sz="0" w:space="0" w:color="auto"/>
        <w:bottom w:val="none" w:sz="0" w:space="0" w:color="auto"/>
        <w:right w:val="none" w:sz="0" w:space="0" w:color="auto"/>
      </w:divBdr>
    </w:div>
    <w:div w:id="1543324185">
      <w:bodyDiv w:val="1"/>
      <w:marLeft w:val="0"/>
      <w:marRight w:val="0"/>
      <w:marTop w:val="0"/>
      <w:marBottom w:val="0"/>
      <w:divBdr>
        <w:top w:val="none" w:sz="0" w:space="0" w:color="auto"/>
        <w:left w:val="none" w:sz="0" w:space="0" w:color="auto"/>
        <w:bottom w:val="none" w:sz="0" w:space="0" w:color="auto"/>
        <w:right w:val="none" w:sz="0" w:space="0" w:color="auto"/>
      </w:divBdr>
    </w:div>
    <w:div w:id="1555195439">
      <w:bodyDiv w:val="1"/>
      <w:marLeft w:val="0"/>
      <w:marRight w:val="0"/>
      <w:marTop w:val="0"/>
      <w:marBottom w:val="0"/>
      <w:divBdr>
        <w:top w:val="none" w:sz="0" w:space="0" w:color="auto"/>
        <w:left w:val="none" w:sz="0" w:space="0" w:color="auto"/>
        <w:bottom w:val="none" w:sz="0" w:space="0" w:color="auto"/>
        <w:right w:val="none" w:sz="0" w:space="0" w:color="auto"/>
      </w:divBdr>
    </w:div>
    <w:div w:id="1602301103">
      <w:bodyDiv w:val="1"/>
      <w:marLeft w:val="0"/>
      <w:marRight w:val="0"/>
      <w:marTop w:val="0"/>
      <w:marBottom w:val="0"/>
      <w:divBdr>
        <w:top w:val="none" w:sz="0" w:space="0" w:color="auto"/>
        <w:left w:val="none" w:sz="0" w:space="0" w:color="auto"/>
        <w:bottom w:val="none" w:sz="0" w:space="0" w:color="auto"/>
        <w:right w:val="none" w:sz="0" w:space="0" w:color="auto"/>
      </w:divBdr>
    </w:div>
    <w:div w:id="1613512002">
      <w:bodyDiv w:val="1"/>
      <w:marLeft w:val="0"/>
      <w:marRight w:val="0"/>
      <w:marTop w:val="0"/>
      <w:marBottom w:val="0"/>
      <w:divBdr>
        <w:top w:val="none" w:sz="0" w:space="0" w:color="auto"/>
        <w:left w:val="none" w:sz="0" w:space="0" w:color="auto"/>
        <w:bottom w:val="none" w:sz="0" w:space="0" w:color="auto"/>
        <w:right w:val="none" w:sz="0" w:space="0" w:color="auto"/>
      </w:divBdr>
    </w:div>
    <w:div w:id="1625576705">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3750465">
      <w:bodyDiv w:val="1"/>
      <w:marLeft w:val="0"/>
      <w:marRight w:val="0"/>
      <w:marTop w:val="0"/>
      <w:marBottom w:val="0"/>
      <w:divBdr>
        <w:top w:val="none" w:sz="0" w:space="0" w:color="auto"/>
        <w:left w:val="none" w:sz="0" w:space="0" w:color="auto"/>
        <w:bottom w:val="none" w:sz="0" w:space="0" w:color="auto"/>
        <w:right w:val="none" w:sz="0" w:space="0" w:color="auto"/>
      </w:divBdr>
    </w:div>
    <w:div w:id="1654677775">
      <w:bodyDiv w:val="1"/>
      <w:marLeft w:val="0"/>
      <w:marRight w:val="0"/>
      <w:marTop w:val="0"/>
      <w:marBottom w:val="0"/>
      <w:divBdr>
        <w:top w:val="none" w:sz="0" w:space="0" w:color="auto"/>
        <w:left w:val="none" w:sz="0" w:space="0" w:color="auto"/>
        <w:bottom w:val="none" w:sz="0" w:space="0" w:color="auto"/>
        <w:right w:val="none" w:sz="0" w:space="0" w:color="auto"/>
      </w:divBdr>
    </w:div>
    <w:div w:id="1674992658">
      <w:bodyDiv w:val="1"/>
      <w:marLeft w:val="0"/>
      <w:marRight w:val="0"/>
      <w:marTop w:val="0"/>
      <w:marBottom w:val="0"/>
      <w:divBdr>
        <w:top w:val="none" w:sz="0" w:space="0" w:color="auto"/>
        <w:left w:val="none" w:sz="0" w:space="0" w:color="auto"/>
        <w:bottom w:val="none" w:sz="0" w:space="0" w:color="auto"/>
        <w:right w:val="none" w:sz="0" w:space="0" w:color="auto"/>
      </w:divBdr>
    </w:div>
    <w:div w:id="168986642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42827777">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6592859">
      <w:bodyDiv w:val="1"/>
      <w:marLeft w:val="0"/>
      <w:marRight w:val="0"/>
      <w:marTop w:val="0"/>
      <w:marBottom w:val="0"/>
      <w:divBdr>
        <w:top w:val="none" w:sz="0" w:space="0" w:color="auto"/>
        <w:left w:val="none" w:sz="0" w:space="0" w:color="auto"/>
        <w:bottom w:val="none" w:sz="0" w:space="0" w:color="auto"/>
        <w:right w:val="none" w:sz="0" w:space="0" w:color="auto"/>
      </w:divBdr>
    </w:div>
    <w:div w:id="1766225305">
      <w:bodyDiv w:val="1"/>
      <w:marLeft w:val="0"/>
      <w:marRight w:val="0"/>
      <w:marTop w:val="0"/>
      <w:marBottom w:val="0"/>
      <w:divBdr>
        <w:top w:val="none" w:sz="0" w:space="0" w:color="auto"/>
        <w:left w:val="none" w:sz="0" w:space="0" w:color="auto"/>
        <w:bottom w:val="none" w:sz="0" w:space="0" w:color="auto"/>
        <w:right w:val="none" w:sz="0" w:space="0" w:color="auto"/>
      </w:divBdr>
    </w:div>
    <w:div w:id="1822579079">
      <w:bodyDiv w:val="1"/>
      <w:marLeft w:val="0"/>
      <w:marRight w:val="0"/>
      <w:marTop w:val="0"/>
      <w:marBottom w:val="0"/>
      <w:divBdr>
        <w:top w:val="none" w:sz="0" w:space="0" w:color="auto"/>
        <w:left w:val="none" w:sz="0" w:space="0" w:color="auto"/>
        <w:bottom w:val="none" w:sz="0" w:space="0" w:color="auto"/>
        <w:right w:val="none" w:sz="0" w:space="0" w:color="auto"/>
      </w:divBdr>
    </w:div>
    <w:div w:id="1825776207">
      <w:bodyDiv w:val="1"/>
      <w:marLeft w:val="0"/>
      <w:marRight w:val="0"/>
      <w:marTop w:val="0"/>
      <w:marBottom w:val="0"/>
      <w:divBdr>
        <w:top w:val="none" w:sz="0" w:space="0" w:color="auto"/>
        <w:left w:val="none" w:sz="0" w:space="0" w:color="auto"/>
        <w:bottom w:val="none" w:sz="0" w:space="0" w:color="auto"/>
        <w:right w:val="none" w:sz="0" w:space="0" w:color="auto"/>
      </w:divBdr>
    </w:div>
    <w:div w:id="1831680013">
      <w:bodyDiv w:val="1"/>
      <w:marLeft w:val="0"/>
      <w:marRight w:val="0"/>
      <w:marTop w:val="0"/>
      <w:marBottom w:val="0"/>
      <w:divBdr>
        <w:top w:val="none" w:sz="0" w:space="0" w:color="auto"/>
        <w:left w:val="none" w:sz="0" w:space="0" w:color="auto"/>
        <w:bottom w:val="none" w:sz="0" w:space="0" w:color="auto"/>
        <w:right w:val="none" w:sz="0" w:space="0" w:color="auto"/>
      </w:divBdr>
    </w:div>
    <w:div w:id="1835877879">
      <w:bodyDiv w:val="1"/>
      <w:marLeft w:val="0"/>
      <w:marRight w:val="0"/>
      <w:marTop w:val="0"/>
      <w:marBottom w:val="0"/>
      <w:divBdr>
        <w:top w:val="none" w:sz="0" w:space="0" w:color="auto"/>
        <w:left w:val="none" w:sz="0" w:space="0" w:color="auto"/>
        <w:bottom w:val="none" w:sz="0" w:space="0" w:color="auto"/>
        <w:right w:val="none" w:sz="0" w:space="0" w:color="auto"/>
      </w:divBdr>
    </w:div>
    <w:div w:id="1900284467">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00380209">
      <w:bodyDiv w:val="1"/>
      <w:marLeft w:val="0"/>
      <w:marRight w:val="0"/>
      <w:marTop w:val="0"/>
      <w:marBottom w:val="0"/>
      <w:divBdr>
        <w:top w:val="none" w:sz="0" w:space="0" w:color="auto"/>
        <w:left w:val="none" w:sz="0" w:space="0" w:color="auto"/>
        <w:bottom w:val="none" w:sz="0" w:space="0" w:color="auto"/>
        <w:right w:val="none" w:sz="0" w:space="0" w:color="auto"/>
      </w:divBdr>
    </w:div>
    <w:div w:id="2021201244">
      <w:bodyDiv w:val="1"/>
      <w:marLeft w:val="0"/>
      <w:marRight w:val="0"/>
      <w:marTop w:val="0"/>
      <w:marBottom w:val="0"/>
      <w:divBdr>
        <w:top w:val="none" w:sz="0" w:space="0" w:color="auto"/>
        <w:left w:val="none" w:sz="0" w:space="0" w:color="auto"/>
        <w:bottom w:val="none" w:sz="0" w:space="0" w:color="auto"/>
        <w:right w:val="none" w:sz="0" w:space="0" w:color="auto"/>
      </w:divBdr>
    </w:div>
    <w:div w:id="2073190023">
      <w:bodyDiv w:val="1"/>
      <w:marLeft w:val="0"/>
      <w:marRight w:val="0"/>
      <w:marTop w:val="0"/>
      <w:marBottom w:val="0"/>
      <w:divBdr>
        <w:top w:val="none" w:sz="0" w:space="0" w:color="auto"/>
        <w:left w:val="none" w:sz="0" w:space="0" w:color="auto"/>
        <w:bottom w:val="none" w:sz="0" w:space="0" w:color="auto"/>
        <w:right w:val="none" w:sz="0" w:space="0" w:color="auto"/>
      </w:divBdr>
    </w:div>
    <w:div w:id="2084601070">
      <w:bodyDiv w:val="1"/>
      <w:marLeft w:val="0"/>
      <w:marRight w:val="0"/>
      <w:marTop w:val="0"/>
      <w:marBottom w:val="0"/>
      <w:divBdr>
        <w:top w:val="none" w:sz="0" w:space="0" w:color="auto"/>
        <w:left w:val="none" w:sz="0" w:space="0" w:color="auto"/>
        <w:bottom w:val="none" w:sz="0" w:space="0" w:color="auto"/>
        <w:right w:val="none" w:sz="0" w:space="0" w:color="auto"/>
      </w:divBdr>
      <w:divsChild>
        <w:div w:id="780994957">
          <w:marLeft w:val="0"/>
          <w:marRight w:val="0"/>
          <w:marTop w:val="0"/>
          <w:marBottom w:val="0"/>
          <w:divBdr>
            <w:top w:val="none" w:sz="0" w:space="0" w:color="auto"/>
            <w:left w:val="none" w:sz="0" w:space="0" w:color="auto"/>
            <w:bottom w:val="none" w:sz="0" w:space="0" w:color="auto"/>
            <w:right w:val="none" w:sz="0" w:space="0" w:color="auto"/>
          </w:divBdr>
          <w:divsChild>
            <w:div w:id="312411171">
              <w:marLeft w:val="0"/>
              <w:marRight w:val="0"/>
              <w:marTop w:val="0"/>
              <w:marBottom w:val="0"/>
              <w:divBdr>
                <w:top w:val="none" w:sz="0" w:space="0" w:color="auto"/>
                <w:left w:val="none" w:sz="0" w:space="0" w:color="auto"/>
                <w:bottom w:val="none" w:sz="0" w:space="0" w:color="auto"/>
                <w:right w:val="none" w:sz="0" w:space="0" w:color="auto"/>
              </w:divBdr>
              <w:divsChild>
                <w:div w:id="449401479">
                  <w:marLeft w:val="0"/>
                  <w:marRight w:val="0"/>
                  <w:marTop w:val="0"/>
                  <w:marBottom w:val="0"/>
                  <w:divBdr>
                    <w:top w:val="none" w:sz="0" w:space="0" w:color="auto"/>
                    <w:left w:val="none" w:sz="0" w:space="0" w:color="auto"/>
                    <w:bottom w:val="none" w:sz="0" w:space="0" w:color="auto"/>
                    <w:right w:val="none" w:sz="0" w:space="0" w:color="auto"/>
                  </w:divBdr>
                  <w:divsChild>
                    <w:div w:id="1451242690">
                      <w:marLeft w:val="0"/>
                      <w:marRight w:val="0"/>
                      <w:marTop w:val="0"/>
                      <w:marBottom w:val="0"/>
                      <w:divBdr>
                        <w:top w:val="none" w:sz="0" w:space="0" w:color="auto"/>
                        <w:left w:val="none" w:sz="0" w:space="0" w:color="auto"/>
                        <w:bottom w:val="none" w:sz="0" w:space="0" w:color="auto"/>
                        <w:right w:val="none" w:sz="0" w:space="0" w:color="auto"/>
                      </w:divBdr>
                      <w:divsChild>
                        <w:div w:id="501051736">
                          <w:marLeft w:val="0"/>
                          <w:marRight w:val="0"/>
                          <w:marTop w:val="0"/>
                          <w:marBottom w:val="0"/>
                          <w:divBdr>
                            <w:top w:val="none" w:sz="0" w:space="0" w:color="auto"/>
                            <w:left w:val="none" w:sz="0" w:space="0" w:color="auto"/>
                            <w:bottom w:val="none" w:sz="0" w:space="0" w:color="auto"/>
                            <w:right w:val="none" w:sz="0" w:space="0" w:color="auto"/>
                          </w:divBdr>
                          <w:divsChild>
                            <w:div w:id="104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09534">
      <w:bodyDiv w:val="1"/>
      <w:marLeft w:val="0"/>
      <w:marRight w:val="0"/>
      <w:marTop w:val="0"/>
      <w:marBottom w:val="0"/>
      <w:divBdr>
        <w:top w:val="none" w:sz="0" w:space="0" w:color="auto"/>
        <w:left w:val="none" w:sz="0" w:space="0" w:color="auto"/>
        <w:bottom w:val="none" w:sz="0" w:space="0" w:color="auto"/>
        <w:right w:val="none" w:sz="0" w:space="0" w:color="auto"/>
      </w:divBdr>
    </w:div>
    <w:div w:id="2092383266">
      <w:bodyDiv w:val="1"/>
      <w:marLeft w:val="0"/>
      <w:marRight w:val="0"/>
      <w:marTop w:val="0"/>
      <w:marBottom w:val="0"/>
      <w:divBdr>
        <w:top w:val="none" w:sz="0" w:space="0" w:color="auto"/>
        <w:left w:val="none" w:sz="0" w:space="0" w:color="auto"/>
        <w:bottom w:val="none" w:sz="0" w:space="0" w:color="auto"/>
        <w:right w:val="none" w:sz="0" w:space="0" w:color="auto"/>
      </w:divBdr>
    </w:div>
    <w:div w:id="2093503795">
      <w:bodyDiv w:val="1"/>
      <w:marLeft w:val="0"/>
      <w:marRight w:val="0"/>
      <w:marTop w:val="0"/>
      <w:marBottom w:val="0"/>
      <w:divBdr>
        <w:top w:val="none" w:sz="0" w:space="0" w:color="auto"/>
        <w:left w:val="none" w:sz="0" w:space="0" w:color="auto"/>
        <w:bottom w:val="none" w:sz="0" w:space="0" w:color="auto"/>
        <w:right w:val="none" w:sz="0" w:space="0" w:color="auto"/>
      </w:divBdr>
    </w:div>
    <w:div w:id="214515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4340</TotalTime>
  <Pages>194</Pages>
  <Words>26550</Words>
  <Characters>146030</Characters>
  <Application>Microsoft Office Word</Application>
  <DocSecurity>0</DocSecurity>
  <Lines>1216</Lines>
  <Paragraphs>344</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172236</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355</cp:revision>
  <cp:lastPrinted>1900-01-01T05:00:00Z</cp:lastPrinted>
  <dcterms:created xsi:type="dcterms:W3CDTF">2023-01-10T08:22:00Z</dcterms:created>
  <dcterms:modified xsi:type="dcterms:W3CDTF">2025-04-29T00:06:00Z</dcterms:modified>
</cp:coreProperties>
</file>