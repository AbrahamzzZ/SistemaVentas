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4961"/>
        <w:gridCol w:w="1418"/>
        <w:gridCol w:w="1559"/>
      </w:tblGrid>
      <w:tr w:rsidR="004A074E" w:rsidRPr="0039736F" w14:paraId="4A7F87D9" w14:textId="77777777" w:rsidTr="00DE046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496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141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5CB530E0" w:rsidR="004A074E" w:rsidRPr="0039736F" w:rsidRDefault="00864C50" w:rsidP="00614B45">
            <w:pPr>
              <w:ind w:left="132"/>
              <w:jc w:val="both"/>
              <w:rPr>
                <w:rFonts w:ascii="Calibri" w:hAnsi="Calibri" w:cs="Book Antiqua"/>
                <w:iCs/>
              </w:rPr>
            </w:pPr>
            <w:r>
              <w:rPr>
                <w:rFonts w:ascii="Calibri" w:hAnsi="Calibri" w:cs="Book Antiqua"/>
                <w:iCs/>
              </w:rPr>
              <w:t>Comprador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47F1A492" w:rsidR="004A074E" w:rsidRPr="0039736F" w:rsidRDefault="00864C50" w:rsidP="00614B45">
            <w:pPr>
              <w:ind w:left="128"/>
              <w:jc w:val="center"/>
              <w:rPr>
                <w:rFonts w:ascii="Calibri" w:hAnsi="Calibri" w:cs="Book Antiqua"/>
                <w:iCs/>
              </w:rPr>
            </w:pPr>
            <w:r>
              <w:rPr>
                <w:rFonts w:ascii="Calibri" w:hAnsi="Calibri" w:cs="Book Antiqua"/>
                <w:iCs/>
              </w:rPr>
              <w:t>CLI</w:t>
            </w:r>
          </w:p>
        </w:tc>
      </w:tr>
      <w:tr w:rsidR="004A074E" w:rsidRPr="0039736F" w14:paraId="72A3148F"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5086CDE8" w:rsidR="004A074E" w:rsidRPr="0039736F" w:rsidRDefault="00864C50" w:rsidP="00614B45">
            <w:pPr>
              <w:ind w:left="132"/>
              <w:jc w:val="both"/>
              <w:rPr>
                <w:rFonts w:ascii="Calibri" w:hAnsi="Calibri" w:cs="Book Antiqua"/>
                <w:iCs/>
              </w:rPr>
            </w:pPr>
            <w:r>
              <w:rPr>
                <w:rFonts w:ascii="Calibri" w:hAnsi="Calibri" w:cs="Book Antiqua"/>
                <w:iCs/>
              </w:rPr>
              <w:t>Distribuidor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071744A2" w:rsidR="004A074E" w:rsidRPr="0039736F" w:rsidRDefault="00864C50" w:rsidP="00614B45">
            <w:pPr>
              <w:ind w:left="128"/>
              <w:jc w:val="center"/>
              <w:rPr>
                <w:rFonts w:ascii="Calibri" w:hAnsi="Calibri" w:cs="Book Antiqua"/>
                <w:iCs/>
              </w:rPr>
            </w:pPr>
            <w:r>
              <w:rPr>
                <w:rFonts w:ascii="Calibri" w:hAnsi="Calibri" w:cs="Book Antiqua"/>
                <w:iCs/>
              </w:rPr>
              <w:t>PRO</w:t>
            </w:r>
          </w:p>
        </w:tc>
      </w:tr>
      <w:tr w:rsidR="004A074E" w:rsidRPr="0039736F" w14:paraId="5AB22617"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7809C28" w14:textId="77777777" w:rsidR="00DE0465" w:rsidRDefault="00DE0465" w:rsidP="00614B45">
            <w:pPr>
              <w:ind w:left="132"/>
              <w:jc w:val="both"/>
              <w:rPr>
                <w:rFonts w:ascii="Calibri" w:hAnsi="Calibri" w:cs="Book Antiqua"/>
                <w:iCs/>
              </w:rPr>
            </w:pPr>
          </w:p>
          <w:p w14:paraId="7558AA48" w14:textId="2A29251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D5CC113" w:rsidR="004A074E" w:rsidRPr="0039736F" w:rsidRDefault="00864C50" w:rsidP="00614B45">
            <w:pPr>
              <w:ind w:left="132"/>
              <w:jc w:val="both"/>
              <w:rPr>
                <w:rFonts w:ascii="Calibri" w:hAnsi="Calibri" w:cs="Book Antiqua"/>
                <w:iCs/>
              </w:rPr>
            </w:pPr>
            <w:r>
              <w:rPr>
                <w:rFonts w:ascii="Calibri" w:hAnsi="Calibri" w:cs="Book Antiqua"/>
                <w:iCs/>
              </w:rPr>
              <w:t>Stock</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4B5A9949" w:rsidR="004A074E" w:rsidRPr="0039736F" w:rsidRDefault="00864C50" w:rsidP="00614B45">
            <w:pPr>
              <w:ind w:left="128"/>
              <w:jc w:val="center"/>
              <w:rPr>
                <w:rFonts w:ascii="Calibri" w:hAnsi="Calibri" w:cs="Book Antiqua"/>
                <w:iCs/>
              </w:rPr>
            </w:pPr>
            <w:r>
              <w:rPr>
                <w:rFonts w:ascii="Calibri" w:hAnsi="Calibri" w:cs="Book Antiqua"/>
                <w:iCs/>
              </w:rPr>
              <w:t>INV</w:t>
            </w:r>
          </w:p>
        </w:tc>
      </w:tr>
      <w:tr w:rsidR="004A074E" w:rsidRPr="0039736F" w14:paraId="4D0D5E15"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1E018819" w:rsidR="004A074E" w:rsidRPr="0039736F" w:rsidRDefault="00864C50" w:rsidP="00614B45">
            <w:pPr>
              <w:ind w:left="132"/>
              <w:jc w:val="both"/>
              <w:rPr>
                <w:rFonts w:ascii="Calibri" w:hAnsi="Calibri" w:cs="Book Antiqua"/>
                <w:iCs/>
              </w:rPr>
            </w:pPr>
            <w:r>
              <w:rPr>
                <w:rFonts w:ascii="Calibri" w:hAnsi="Calibri" w:cs="Book Antiqua"/>
                <w:iCs/>
              </w:rPr>
              <w:t>Artículo</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6F1A34EF" w:rsidR="004A074E" w:rsidRPr="0039736F" w:rsidRDefault="00864C50" w:rsidP="00614B45">
            <w:pPr>
              <w:ind w:left="128"/>
              <w:jc w:val="center"/>
              <w:rPr>
                <w:rFonts w:ascii="Calibri" w:hAnsi="Calibri" w:cs="Book Antiqua"/>
                <w:iCs/>
              </w:rPr>
            </w:pPr>
            <w:r>
              <w:rPr>
                <w:rFonts w:ascii="Calibri" w:hAnsi="Calibri" w:cs="Book Antiqua"/>
                <w:iCs/>
              </w:rPr>
              <w:t>PROD</w:t>
            </w:r>
          </w:p>
        </w:tc>
      </w:tr>
      <w:tr w:rsidR="004A074E" w:rsidRPr="0039736F" w14:paraId="5149866A"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ED0B99D" w:rsidR="004A074E" w:rsidRPr="0039736F" w:rsidRDefault="00864C50" w:rsidP="00614B45">
            <w:pPr>
              <w:ind w:left="132"/>
              <w:jc w:val="both"/>
              <w:rPr>
                <w:rFonts w:ascii="Calibri" w:hAnsi="Calibri" w:cs="Book Antiqua"/>
                <w:iCs/>
              </w:rPr>
            </w:pPr>
            <w:r>
              <w:rPr>
                <w:rFonts w:ascii="Calibri" w:hAnsi="Calibri" w:cs="Book Antiqua"/>
                <w:iCs/>
              </w:rPr>
              <w:t>Factura</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16E94A51" w:rsidR="004A074E" w:rsidRPr="0039736F" w:rsidRDefault="00864C50" w:rsidP="00614B45">
            <w:pPr>
              <w:ind w:left="128"/>
              <w:jc w:val="center"/>
              <w:rPr>
                <w:rFonts w:ascii="Calibri" w:hAnsi="Calibri" w:cs="Book Antiqua"/>
                <w:iCs/>
              </w:rPr>
            </w:pPr>
            <w:r>
              <w:rPr>
                <w:rFonts w:ascii="Calibri" w:hAnsi="Calibri" w:cs="Book Antiqua"/>
                <w:iCs/>
              </w:rPr>
              <w:t>DV</w:t>
            </w:r>
          </w:p>
        </w:tc>
      </w:tr>
      <w:tr w:rsidR="004A074E" w:rsidRPr="0039736F" w14:paraId="119520B9"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310CB8CB" w:rsidR="004A074E" w:rsidRPr="0039736F" w:rsidRDefault="00573782" w:rsidP="00614B45">
            <w:pPr>
              <w:ind w:left="132"/>
              <w:jc w:val="both"/>
              <w:rPr>
                <w:rFonts w:ascii="Calibri" w:hAnsi="Calibri" w:cs="Book Antiqua"/>
                <w:iCs/>
              </w:rPr>
            </w:pPr>
            <w:r>
              <w:rPr>
                <w:rFonts w:ascii="Calibri" w:hAnsi="Calibri" w:cs="Book Antiqua"/>
                <w:iCs/>
              </w:rPr>
              <w:t>Costo</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2E371098" w:rsidR="004A074E" w:rsidRPr="0039736F" w:rsidRDefault="00573782" w:rsidP="00614B45">
            <w:pPr>
              <w:ind w:left="128"/>
              <w:jc w:val="center"/>
              <w:rPr>
                <w:rFonts w:ascii="Calibri" w:hAnsi="Calibri" w:cs="Book Antiqua"/>
                <w:iCs/>
              </w:rPr>
            </w:pPr>
            <w:r>
              <w:rPr>
                <w:rFonts w:ascii="Calibri" w:hAnsi="Calibri" w:cs="Book Antiqua"/>
                <w:iCs/>
              </w:rPr>
              <w:t>DC</w:t>
            </w:r>
          </w:p>
        </w:tc>
      </w:tr>
      <w:tr w:rsidR="004A074E" w:rsidRPr="0039736F" w14:paraId="0E54A1A5"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20812D38" w:rsidR="004A074E" w:rsidRPr="0039736F" w:rsidRDefault="00573782" w:rsidP="00614B45">
            <w:pPr>
              <w:ind w:left="132"/>
              <w:jc w:val="both"/>
              <w:rPr>
                <w:rFonts w:ascii="Calibri" w:hAnsi="Calibri" w:cs="Book Antiqua"/>
                <w:iCs/>
              </w:rPr>
            </w:pPr>
            <w:r>
              <w:rPr>
                <w:rFonts w:ascii="Calibri" w:hAnsi="Calibri" w:cs="Book Antiqua"/>
                <w:iCs/>
              </w:rPr>
              <w:t>Valor final</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0A1E7761" w:rsidR="004A074E" w:rsidRPr="0039736F" w:rsidRDefault="00573782" w:rsidP="00614B45">
            <w:pPr>
              <w:ind w:left="128"/>
              <w:jc w:val="center"/>
              <w:rPr>
                <w:rFonts w:ascii="Calibri" w:hAnsi="Calibri" w:cs="Book Antiqua"/>
                <w:iCs/>
              </w:rPr>
            </w:pPr>
            <w:r>
              <w:rPr>
                <w:rFonts w:ascii="Calibri" w:hAnsi="Calibri" w:cs="Book Antiqua"/>
                <w:iCs/>
              </w:rPr>
              <w:t>PV</w:t>
            </w:r>
          </w:p>
        </w:tc>
      </w:tr>
      <w:tr w:rsidR="004A074E" w:rsidRPr="0039736F" w14:paraId="4002C14A"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07B2216D" w:rsidR="004A074E" w:rsidRPr="0039736F" w:rsidRDefault="00573782" w:rsidP="00614B45">
            <w:pPr>
              <w:ind w:left="132"/>
              <w:jc w:val="both"/>
              <w:rPr>
                <w:rFonts w:ascii="Calibri" w:hAnsi="Calibri" w:cs="Book Antiqua"/>
                <w:iCs/>
              </w:rPr>
            </w:pPr>
            <w:r>
              <w:rPr>
                <w:rFonts w:ascii="Calibri" w:hAnsi="Calibri" w:cs="Book Antiqua"/>
                <w:iCs/>
              </w:rPr>
              <w:t>Identificador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6E1150C1" w:rsidR="004A074E" w:rsidRPr="0039736F" w:rsidRDefault="00573782" w:rsidP="00614B45">
            <w:pPr>
              <w:ind w:left="128"/>
              <w:jc w:val="center"/>
              <w:rPr>
                <w:rFonts w:ascii="Calibri" w:hAnsi="Calibri" w:cs="Book Antiqua"/>
                <w:iCs/>
              </w:rPr>
            </w:pPr>
            <w:r>
              <w:rPr>
                <w:rFonts w:ascii="Calibri" w:hAnsi="Calibri" w:cs="Book Antiqua"/>
                <w:iCs/>
              </w:rPr>
              <w:t>CP</w:t>
            </w: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2F59A531"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4405752B"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46F794C4"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3480DE9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493B9DD1"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16B8F6AC" w:rsidR="00D76415" w:rsidRPr="0039736F" w:rsidRDefault="00D76415" w:rsidP="00806C7C">
      <w:pPr>
        <w:ind w:left="720"/>
        <w:jc w:val="both"/>
        <w:rPr>
          <w:rFonts w:ascii="Calibri" w:hAnsi="Calibri" w:cs="Book Antiqua"/>
          <w:iCs/>
        </w:rPr>
      </w:pPr>
    </w:p>
    <w:p w14:paraId="7DD5A8C1" w14:textId="3068420C"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C76ABBA" w:rsidR="00F92825" w:rsidRDefault="00F92825" w:rsidP="00F92825">
      <w:pPr>
        <w:ind w:left="1134"/>
        <w:jc w:val="both"/>
        <w:rPr>
          <w:rFonts w:ascii="Calibri" w:hAnsi="Calibri" w:cs="Book Antiqua"/>
          <w:iCs/>
        </w:rPr>
      </w:pPr>
      <w:r w:rsidRPr="00522DA5">
        <w:rPr>
          <w:rFonts w:ascii="Calibri" w:hAnsi="Calibri" w:cs="Book Antiqua"/>
          <w:iCs/>
        </w:rPr>
        <w:t xml:space="preserve">El problema actual en el supermercado es la falta de un sistema </w:t>
      </w:r>
      <w:r w:rsidR="00196716" w:rsidRPr="00522DA5">
        <w:rPr>
          <w:rFonts w:ascii="Calibri" w:hAnsi="Calibri" w:cs="Book Antiqua"/>
          <w:iCs/>
        </w:rPr>
        <w:t>informáti</w:t>
      </w:r>
      <w:r w:rsidR="00196716">
        <w:rPr>
          <w:rFonts w:ascii="Calibri" w:hAnsi="Calibri" w:cs="Book Antiqua"/>
          <w:iCs/>
        </w:rPr>
        <w:t>co</w:t>
      </w:r>
      <w:r w:rsidRPr="00522DA5">
        <w:rPr>
          <w:rFonts w:ascii="Calibri" w:hAnsi="Calibri" w:cs="Book Antiqua"/>
          <w:iCs/>
        </w:rPr>
        <w:t xml:space="preserve">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Default="002A255E" w:rsidP="002A255E">
      <w:pPr>
        <w:rPr>
          <w:rFonts w:asciiTheme="minorHAnsi" w:hAnsiTheme="minorHAnsi" w:cstheme="minorHAnsi"/>
          <w:b/>
          <w:bCs/>
        </w:rPr>
      </w:pPr>
    </w:p>
    <w:p w14:paraId="4DF6A329" w14:textId="77777777" w:rsidR="00767FB3" w:rsidRDefault="00767FB3" w:rsidP="002A255E">
      <w:pPr>
        <w:rPr>
          <w:rFonts w:asciiTheme="minorHAnsi" w:hAnsiTheme="minorHAnsi" w:cstheme="minorHAnsi"/>
          <w:b/>
          <w:bCs/>
        </w:rPr>
      </w:pPr>
    </w:p>
    <w:p w14:paraId="302FD765" w14:textId="77777777" w:rsidR="00767FB3" w:rsidRDefault="00767FB3" w:rsidP="002A255E">
      <w:pPr>
        <w:rPr>
          <w:rFonts w:asciiTheme="minorHAnsi" w:hAnsiTheme="minorHAnsi" w:cstheme="minorHAnsi"/>
          <w:b/>
          <w:bCs/>
        </w:rPr>
      </w:pPr>
    </w:p>
    <w:p w14:paraId="2CAB0652" w14:textId="77777777" w:rsidR="00767FB3" w:rsidRDefault="00767FB3" w:rsidP="002A255E">
      <w:pPr>
        <w:rPr>
          <w:rFonts w:asciiTheme="minorHAnsi" w:hAnsiTheme="minorHAnsi" w:cstheme="minorHAnsi"/>
          <w:b/>
          <w:bCs/>
        </w:rPr>
      </w:pPr>
    </w:p>
    <w:p w14:paraId="7B8DBD6B" w14:textId="77777777" w:rsidR="00767FB3" w:rsidRDefault="00767FB3" w:rsidP="002A255E">
      <w:pPr>
        <w:rPr>
          <w:rFonts w:asciiTheme="minorHAnsi" w:hAnsiTheme="minorHAnsi" w:cstheme="minorHAnsi"/>
          <w:b/>
          <w:bCs/>
        </w:rPr>
      </w:pPr>
    </w:p>
    <w:p w14:paraId="6E7C4C5F" w14:textId="77777777" w:rsidR="00767FB3" w:rsidRDefault="00767FB3" w:rsidP="002A255E">
      <w:pPr>
        <w:rPr>
          <w:rFonts w:asciiTheme="minorHAnsi" w:hAnsiTheme="minorHAnsi" w:cstheme="minorHAnsi"/>
          <w:b/>
          <w:bCs/>
        </w:rPr>
      </w:pPr>
    </w:p>
    <w:p w14:paraId="329B04FD" w14:textId="77777777" w:rsidR="00767FB3" w:rsidRDefault="00767FB3" w:rsidP="002A255E">
      <w:pPr>
        <w:rPr>
          <w:rFonts w:asciiTheme="minorHAnsi" w:hAnsiTheme="minorHAnsi" w:cstheme="minorHAnsi"/>
          <w:b/>
          <w:bCs/>
        </w:rPr>
      </w:pPr>
    </w:p>
    <w:p w14:paraId="2FF729C2" w14:textId="77777777" w:rsidR="00767FB3" w:rsidRDefault="00767FB3" w:rsidP="002A255E">
      <w:pPr>
        <w:rPr>
          <w:rFonts w:asciiTheme="minorHAnsi" w:hAnsiTheme="minorHAnsi" w:cstheme="minorHAnsi"/>
          <w:b/>
          <w:bCs/>
        </w:rPr>
      </w:pPr>
    </w:p>
    <w:p w14:paraId="6A7C5E52" w14:textId="77777777" w:rsidR="00767FB3" w:rsidRDefault="00767FB3" w:rsidP="002A255E">
      <w:pPr>
        <w:rPr>
          <w:rFonts w:asciiTheme="minorHAnsi" w:hAnsiTheme="minorHAnsi" w:cstheme="minorHAnsi"/>
          <w:b/>
          <w:bCs/>
        </w:rPr>
      </w:pPr>
    </w:p>
    <w:p w14:paraId="3F927F7E" w14:textId="77777777" w:rsidR="00767FB3" w:rsidRDefault="00767FB3" w:rsidP="002A255E">
      <w:pPr>
        <w:rPr>
          <w:rFonts w:asciiTheme="minorHAnsi" w:hAnsiTheme="minorHAnsi" w:cstheme="minorHAnsi"/>
          <w:b/>
          <w:bCs/>
        </w:rPr>
      </w:pPr>
    </w:p>
    <w:p w14:paraId="001BC8DB" w14:textId="77777777" w:rsidR="00767FB3" w:rsidRDefault="00767FB3" w:rsidP="002A255E">
      <w:pPr>
        <w:rPr>
          <w:rFonts w:asciiTheme="minorHAnsi" w:hAnsiTheme="minorHAnsi" w:cstheme="minorHAnsi"/>
          <w:b/>
          <w:bCs/>
        </w:rPr>
      </w:pPr>
    </w:p>
    <w:p w14:paraId="0BDC0ECF" w14:textId="77777777" w:rsidR="00767FB3" w:rsidRDefault="00767FB3" w:rsidP="002A255E">
      <w:pPr>
        <w:rPr>
          <w:rFonts w:asciiTheme="minorHAnsi" w:hAnsiTheme="minorHAnsi" w:cstheme="minorHAnsi"/>
          <w:b/>
          <w:bCs/>
        </w:rPr>
      </w:pPr>
    </w:p>
    <w:p w14:paraId="31AEBAEA" w14:textId="77777777" w:rsidR="00767FB3" w:rsidRDefault="00767FB3" w:rsidP="002A255E">
      <w:pPr>
        <w:rPr>
          <w:rFonts w:asciiTheme="minorHAnsi" w:hAnsiTheme="minorHAnsi" w:cstheme="minorHAnsi"/>
          <w:b/>
          <w:bCs/>
        </w:rPr>
      </w:pPr>
    </w:p>
    <w:p w14:paraId="5E357520" w14:textId="77777777" w:rsidR="00767FB3" w:rsidRDefault="00767FB3" w:rsidP="002A255E">
      <w:pPr>
        <w:rPr>
          <w:rFonts w:asciiTheme="minorHAnsi" w:hAnsiTheme="minorHAnsi" w:cstheme="minorHAnsi"/>
          <w:b/>
          <w:bCs/>
        </w:rPr>
      </w:pPr>
    </w:p>
    <w:p w14:paraId="4C0016A4" w14:textId="77777777" w:rsidR="00767FB3" w:rsidRDefault="00767FB3" w:rsidP="002A255E">
      <w:pPr>
        <w:rPr>
          <w:rFonts w:asciiTheme="minorHAnsi" w:hAnsiTheme="minorHAnsi" w:cstheme="minorHAnsi"/>
          <w:b/>
          <w:bCs/>
        </w:rPr>
      </w:pPr>
    </w:p>
    <w:p w14:paraId="2B584360" w14:textId="77777777" w:rsidR="00767FB3" w:rsidRDefault="00767FB3" w:rsidP="002A255E">
      <w:pPr>
        <w:rPr>
          <w:rFonts w:asciiTheme="minorHAnsi" w:hAnsiTheme="minorHAnsi" w:cstheme="minorHAnsi"/>
          <w:b/>
          <w:bCs/>
        </w:rPr>
      </w:pPr>
    </w:p>
    <w:p w14:paraId="28D91D48" w14:textId="77777777" w:rsidR="00767FB3" w:rsidRDefault="00767FB3" w:rsidP="002A255E">
      <w:pPr>
        <w:rPr>
          <w:rFonts w:asciiTheme="minorHAnsi" w:hAnsiTheme="minorHAnsi" w:cstheme="minorHAnsi"/>
          <w:b/>
          <w:bCs/>
        </w:rPr>
      </w:pPr>
    </w:p>
    <w:p w14:paraId="729D1E2C" w14:textId="77777777" w:rsidR="00767FB3" w:rsidRDefault="00767FB3" w:rsidP="002A255E">
      <w:pPr>
        <w:rPr>
          <w:rFonts w:asciiTheme="minorHAnsi" w:hAnsiTheme="minorHAnsi" w:cstheme="minorHAnsi"/>
          <w:b/>
          <w:bCs/>
        </w:rPr>
      </w:pPr>
    </w:p>
    <w:p w14:paraId="353CAC1A" w14:textId="77777777" w:rsidR="00767FB3" w:rsidRDefault="00767FB3" w:rsidP="002A255E">
      <w:pPr>
        <w:rPr>
          <w:rFonts w:asciiTheme="minorHAnsi" w:hAnsiTheme="minorHAnsi" w:cstheme="minorHAnsi"/>
          <w:b/>
          <w:bCs/>
        </w:rPr>
      </w:pPr>
    </w:p>
    <w:p w14:paraId="592605AE" w14:textId="77777777" w:rsidR="00767FB3" w:rsidRDefault="00767FB3" w:rsidP="002A255E">
      <w:pPr>
        <w:rPr>
          <w:rFonts w:asciiTheme="minorHAnsi" w:hAnsiTheme="minorHAnsi" w:cstheme="minorHAnsi"/>
          <w:b/>
          <w:bCs/>
        </w:rPr>
      </w:pPr>
    </w:p>
    <w:p w14:paraId="0D642DF2" w14:textId="77777777" w:rsidR="00767FB3" w:rsidRDefault="00767FB3" w:rsidP="002A255E">
      <w:pPr>
        <w:rPr>
          <w:rFonts w:asciiTheme="minorHAnsi" w:hAnsiTheme="minorHAnsi" w:cstheme="minorHAnsi"/>
          <w:b/>
          <w:bCs/>
        </w:rPr>
      </w:pPr>
    </w:p>
    <w:p w14:paraId="4E7B0676" w14:textId="77777777" w:rsidR="00767FB3" w:rsidRDefault="00767FB3" w:rsidP="002A255E">
      <w:pPr>
        <w:rPr>
          <w:rFonts w:asciiTheme="minorHAnsi" w:hAnsiTheme="minorHAnsi" w:cstheme="minorHAnsi"/>
          <w:b/>
          <w:bCs/>
        </w:rPr>
      </w:pPr>
    </w:p>
    <w:p w14:paraId="6BF8F274" w14:textId="77777777" w:rsidR="00767FB3" w:rsidRDefault="00767FB3" w:rsidP="002A255E">
      <w:pPr>
        <w:rPr>
          <w:rFonts w:asciiTheme="minorHAnsi" w:hAnsiTheme="minorHAnsi" w:cstheme="minorHAnsi"/>
          <w:b/>
          <w:bCs/>
        </w:rPr>
      </w:pPr>
    </w:p>
    <w:p w14:paraId="166262A2" w14:textId="77777777" w:rsidR="00767FB3" w:rsidRDefault="00767FB3" w:rsidP="002A255E">
      <w:pPr>
        <w:rPr>
          <w:rFonts w:asciiTheme="minorHAnsi" w:hAnsiTheme="minorHAnsi" w:cstheme="minorHAnsi"/>
          <w:b/>
          <w:bCs/>
        </w:rPr>
      </w:pPr>
    </w:p>
    <w:p w14:paraId="49AFFB81" w14:textId="77777777" w:rsidR="00767FB3" w:rsidRDefault="00767FB3" w:rsidP="002A255E">
      <w:pPr>
        <w:rPr>
          <w:rFonts w:asciiTheme="minorHAnsi" w:hAnsiTheme="minorHAnsi" w:cstheme="minorHAnsi"/>
          <w:b/>
          <w:bCs/>
        </w:rPr>
      </w:pPr>
    </w:p>
    <w:p w14:paraId="49E82B66" w14:textId="77777777" w:rsidR="00767FB3" w:rsidRDefault="00767FB3" w:rsidP="002A255E">
      <w:pPr>
        <w:rPr>
          <w:rFonts w:asciiTheme="minorHAnsi" w:hAnsiTheme="minorHAnsi" w:cstheme="minorHAnsi"/>
          <w:b/>
          <w:bCs/>
        </w:rPr>
      </w:pPr>
    </w:p>
    <w:p w14:paraId="244B8D93" w14:textId="77777777" w:rsidR="00767FB3" w:rsidRDefault="00767FB3" w:rsidP="002A255E">
      <w:pPr>
        <w:rPr>
          <w:rFonts w:asciiTheme="minorHAnsi" w:hAnsiTheme="minorHAnsi" w:cstheme="minorHAnsi"/>
          <w:b/>
          <w:bCs/>
        </w:rPr>
      </w:pPr>
    </w:p>
    <w:p w14:paraId="19FAB795" w14:textId="77777777" w:rsidR="00767FB3" w:rsidRDefault="00767FB3" w:rsidP="002A255E">
      <w:pPr>
        <w:rPr>
          <w:rFonts w:asciiTheme="minorHAnsi" w:hAnsiTheme="minorHAnsi" w:cstheme="minorHAnsi"/>
          <w:b/>
          <w:bCs/>
        </w:rPr>
      </w:pPr>
    </w:p>
    <w:p w14:paraId="33F2F96E" w14:textId="77777777" w:rsidR="00767FB3" w:rsidRDefault="00767FB3" w:rsidP="002A255E">
      <w:pPr>
        <w:rPr>
          <w:rFonts w:asciiTheme="minorHAnsi" w:hAnsiTheme="minorHAnsi" w:cstheme="minorHAnsi"/>
          <w:b/>
          <w:bCs/>
        </w:rPr>
      </w:pPr>
    </w:p>
    <w:p w14:paraId="3E8834A0" w14:textId="77777777" w:rsidR="00767FB3" w:rsidRPr="002A255E" w:rsidRDefault="00767FB3"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1B6DEBA3" w14:textId="77777777" w:rsidR="00767FB3" w:rsidRDefault="00767FB3" w:rsidP="009C51DC">
            <w:pPr>
              <w:pStyle w:val="Prrafodelista"/>
              <w:numPr>
                <w:ilvl w:val="0"/>
                <w:numId w:val="18"/>
              </w:numPr>
            </w:pPr>
            <w:r>
              <w:t>Tipo documento (</w:t>
            </w:r>
            <w:proofErr w:type="spellStart"/>
            <w:r>
              <w:t>String</w:t>
            </w:r>
            <w:proofErr w:type="spellEnd"/>
            <w:r>
              <w:t>, 30 caracteres)</w:t>
            </w:r>
          </w:p>
          <w:p w14:paraId="03078EBF" w14:textId="5A39B879" w:rsidR="00767FB3" w:rsidRDefault="00767FB3" w:rsidP="00767FB3">
            <w:pPr>
              <w:pStyle w:val="Prrafodelista"/>
              <w:numPr>
                <w:ilvl w:val="0"/>
                <w:numId w:val="18"/>
              </w:numPr>
            </w:pPr>
            <w:r>
              <w:t>Documento de la compra (</w:t>
            </w:r>
            <w:proofErr w:type="spellStart"/>
            <w:r>
              <w:t>String</w:t>
            </w:r>
            <w:proofErr w:type="spellEnd"/>
            <w:r>
              <w:t>, 50 caracteres, único)</w:t>
            </w:r>
          </w:p>
          <w:p w14:paraId="060A8FFB" w14:textId="1090BB4B" w:rsidR="00767FB3" w:rsidRDefault="002A255E" w:rsidP="009C51DC">
            <w:pPr>
              <w:pStyle w:val="Prrafodelista"/>
              <w:numPr>
                <w:ilvl w:val="0"/>
                <w:numId w:val="18"/>
              </w:numPr>
            </w:pPr>
            <w:r>
              <w:t>ID del usuario</w:t>
            </w:r>
            <w:r w:rsidRPr="009E3797">
              <w:t xml:space="preserve"> </w:t>
            </w:r>
            <w:r>
              <w:t>(</w:t>
            </w:r>
            <w:proofErr w:type="spellStart"/>
            <w:r>
              <w:t>int</w:t>
            </w:r>
            <w:proofErr w:type="spellEnd"/>
            <w:r>
              <w:t>, único)</w:t>
            </w:r>
          </w:p>
          <w:p w14:paraId="7630A7AD" w14:textId="0F50B90D" w:rsidR="00767FB3" w:rsidRPr="009E3797" w:rsidRDefault="00767FB3" w:rsidP="00767FB3">
            <w:pPr>
              <w:pStyle w:val="Prrafodelista"/>
              <w:numPr>
                <w:ilvl w:val="0"/>
                <w:numId w:val="18"/>
              </w:numPr>
            </w:pPr>
            <w:r w:rsidRPr="008663D8">
              <w:t>ID de la sucursal (</w:t>
            </w:r>
            <w:proofErr w:type="spellStart"/>
            <w:r w:rsidRPr="008663D8">
              <w:t>int</w:t>
            </w:r>
            <w:proofErr w:type="spellEnd"/>
            <w:r w:rsidRPr="008663D8">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4BC3C02D" w14:textId="54123976" w:rsidR="00767FB3" w:rsidRDefault="00767FB3">
            <w:pPr>
              <w:pStyle w:val="Prrafodelista"/>
              <w:numPr>
                <w:ilvl w:val="0"/>
                <w:numId w:val="18"/>
              </w:numPr>
            </w:pPr>
            <w:r>
              <w:t>Detalle de la compra (</w:t>
            </w:r>
            <w:proofErr w:type="spellStart"/>
            <w:r>
              <w:t>List</w:t>
            </w:r>
            <w:proofErr w:type="spellEnd"/>
            <w:r>
              <w:t>&lt;</w:t>
            </w:r>
            <w:proofErr w:type="spellStart"/>
            <w:r>
              <w:t>Detalle_Compra</w:t>
            </w:r>
            <w:proofErr w:type="spellEnd"/>
            <w:r>
              <w:t>&gt;)</w:t>
            </w:r>
          </w:p>
          <w:p w14:paraId="784D1F78" w14:textId="7E4FEA3A" w:rsidR="00767FB3" w:rsidRDefault="00767FB3" w:rsidP="00767FB3">
            <w:pPr>
              <w:pStyle w:val="Prrafodelista"/>
            </w:pPr>
            <w:r>
              <w:t>El listado debe contener la siguiente información:</w:t>
            </w:r>
          </w:p>
          <w:p w14:paraId="7BF79A34" w14:textId="207A4E1B" w:rsidR="00767FB3" w:rsidRDefault="00767FB3" w:rsidP="00767FB3">
            <w:pPr>
              <w:pStyle w:val="Prrafodelista"/>
              <w:numPr>
                <w:ilvl w:val="1"/>
                <w:numId w:val="16"/>
              </w:numPr>
            </w:pPr>
            <w:r>
              <w:t>ID del producto (</w:t>
            </w:r>
            <w:proofErr w:type="spellStart"/>
            <w:r>
              <w:t>int</w:t>
            </w:r>
            <w:proofErr w:type="spellEnd"/>
            <w:r>
              <w:t>, único)</w:t>
            </w:r>
          </w:p>
          <w:p w14:paraId="5334825F" w14:textId="11DDC696" w:rsidR="00767FB3" w:rsidRDefault="00767FB3" w:rsidP="00767FB3">
            <w:pPr>
              <w:pStyle w:val="Prrafodelista"/>
              <w:numPr>
                <w:ilvl w:val="1"/>
                <w:numId w:val="16"/>
              </w:numPr>
            </w:pPr>
            <w:r>
              <w:t xml:space="preserve">Precio compra (decimal, </w:t>
            </w:r>
            <w:r>
              <w:t>de 10 enteros hasta 2 decimales)</w:t>
            </w:r>
          </w:p>
          <w:p w14:paraId="4829BC03" w14:textId="77777777" w:rsidR="00767FB3" w:rsidRDefault="00767FB3" w:rsidP="00767FB3">
            <w:pPr>
              <w:pStyle w:val="Prrafodelista"/>
              <w:numPr>
                <w:ilvl w:val="1"/>
                <w:numId w:val="16"/>
              </w:numPr>
            </w:pPr>
            <w:r>
              <w:t xml:space="preserve">Precio venta </w:t>
            </w:r>
            <w:r>
              <w:t>(decimal, de 10 enteros hasta 2 decimales)</w:t>
            </w:r>
          </w:p>
          <w:p w14:paraId="2BC7CCD6" w14:textId="3B1C4145" w:rsidR="00767FB3" w:rsidRDefault="00767FB3" w:rsidP="00767FB3">
            <w:pPr>
              <w:pStyle w:val="Prrafodelista"/>
              <w:numPr>
                <w:ilvl w:val="1"/>
                <w:numId w:val="16"/>
              </w:numPr>
            </w:pPr>
            <w:r>
              <w:t>Cantidad (</w:t>
            </w:r>
            <w:proofErr w:type="spellStart"/>
            <w:r>
              <w:t>int</w:t>
            </w:r>
            <w:proofErr w:type="spellEnd"/>
            <w:r>
              <w:t>)</w:t>
            </w:r>
          </w:p>
          <w:p w14:paraId="28274C1C" w14:textId="450AE0FC" w:rsidR="00767FB3" w:rsidRDefault="00767FB3" w:rsidP="00767FB3">
            <w:pPr>
              <w:pStyle w:val="Prrafodelista"/>
              <w:numPr>
                <w:ilvl w:val="1"/>
                <w:numId w:val="16"/>
              </w:numPr>
            </w:pPr>
            <w:proofErr w:type="spellStart"/>
            <w:r>
              <w:t>SubTotal</w:t>
            </w:r>
            <w:proofErr w:type="spellEnd"/>
            <w:r>
              <w:t xml:space="preserve"> (decimal, de 10 enteros hasta 2 decimales)</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1EE4762" w14:textId="77777777" w:rsidR="002A255E" w:rsidRPr="002A255E" w:rsidRDefault="002A255E" w:rsidP="002A255E">
      <w:pPr>
        <w:rPr>
          <w:rFonts w:asciiTheme="minorHAnsi" w:hAnsiTheme="minorHAnsi" w:cstheme="minorHAnsi"/>
          <w:b/>
          <w:bCs/>
        </w:rPr>
      </w:pPr>
    </w:p>
    <w:p w14:paraId="6F5D9723" w14:textId="77777777" w:rsidR="00351E27" w:rsidRDefault="00351E27" w:rsidP="006E300A">
      <w:pPr>
        <w:rPr>
          <w:rFonts w:asciiTheme="minorHAnsi" w:hAnsiTheme="minorHAnsi" w:cstheme="minorHAnsi"/>
          <w:b/>
          <w:bCs/>
        </w:rPr>
      </w:pPr>
    </w:p>
    <w:p w14:paraId="5FFD4A23" w14:textId="77777777" w:rsidR="00767FB3" w:rsidRDefault="00767FB3" w:rsidP="006E300A">
      <w:pPr>
        <w:rPr>
          <w:rFonts w:asciiTheme="minorHAnsi" w:hAnsiTheme="minorHAnsi" w:cstheme="minorHAnsi"/>
          <w:b/>
          <w:bCs/>
        </w:rPr>
      </w:pPr>
    </w:p>
    <w:p w14:paraId="35DF7313" w14:textId="77777777" w:rsidR="00767FB3" w:rsidRDefault="00767FB3" w:rsidP="006E300A">
      <w:pPr>
        <w:rPr>
          <w:rFonts w:asciiTheme="minorHAnsi" w:hAnsiTheme="minorHAnsi" w:cstheme="minorHAnsi"/>
          <w:b/>
          <w:bCs/>
        </w:rPr>
      </w:pPr>
    </w:p>
    <w:p w14:paraId="550EA64A" w14:textId="77777777" w:rsidR="00767FB3" w:rsidRDefault="00767FB3" w:rsidP="006E300A">
      <w:pPr>
        <w:rPr>
          <w:rFonts w:asciiTheme="minorHAnsi" w:hAnsiTheme="minorHAnsi" w:cstheme="minorHAnsi"/>
          <w:b/>
          <w:bCs/>
        </w:rPr>
      </w:pPr>
    </w:p>
    <w:p w14:paraId="763811F8" w14:textId="77777777" w:rsidR="00767FB3" w:rsidRDefault="00767FB3" w:rsidP="006E300A">
      <w:pPr>
        <w:rPr>
          <w:rFonts w:asciiTheme="minorHAnsi" w:hAnsiTheme="minorHAnsi" w:cstheme="minorHAnsi"/>
          <w:b/>
          <w:bCs/>
        </w:rPr>
      </w:pPr>
    </w:p>
    <w:p w14:paraId="502EDDAD" w14:textId="77777777" w:rsidR="00767FB3" w:rsidRDefault="00767FB3" w:rsidP="006E300A">
      <w:pPr>
        <w:rPr>
          <w:rFonts w:asciiTheme="minorHAnsi" w:hAnsiTheme="minorHAnsi" w:cstheme="minorHAnsi"/>
          <w:b/>
          <w:bCs/>
        </w:rPr>
      </w:pPr>
    </w:p>
    <w:p w14:paraId="28D258EA" w14:textId="77777777" w:rsidR="00767FB3" w:rsidRDefault="00767FB3" w:rsidP="006E300A">
      <w:pPr>
        <w:rPr>
          <w:rFonts w:asciiTheme="minorHAnsi" w:hAnsiTheme="minorHAnsi" w:cstheme="minorHAnsi"/>
          <w:b/>
          <w:bCs/>
        </w:rPr>
      </w:pPr>
    </w:p>
    <w:p w14:paraId="1798DA35" w14:textId="77777777" w:rsidR="00767FB3" w:rsidRDefault="00767FB3" w:rsidP="006E300A">
      <w:pPr>
        <w:rPr>
          <w:rFonts w:asciiTheme="minorHAnsi" w:hAnsiTheme="minorHAnsi" w:cstheme="minorHAnsi"/>
          <w:b/>
          <w:bCs/>
        </w:rPr>
      </w:pPr>
    </w:p>
    <w:p w14:paraId="0837B2A2" w14:textId="77777777" w:rsidR="00767FB3" w:rsidRDefault="00767FB3" w:rsidP="006E300A">
      <w:pPr>
        <w:rPr>
          <w:rFonts w:asciiTheme="minorHAnsi" w:hAnsiTheme="minorHAnsi" w:cstheme="minorHAnsi"/>
          <w:b/>
          <w:bCs/>
        </w:rPr>
      </w:pPr>
    </w:p>
    <w:p w14:paraId="651604AB" w14:textId="77777777" w:rsidR="00767FB3" w:rsidRDefault="00767FB3" w:rsidP="006E300A">
      <w:pPr>
        <w:rPr>
          <w:rFonts w:asciiTheme="minorHAnsi" w:hAnsiTheme="minorHAnsi" w:cstheme="minorHAnsi"/>
          <w:b/>
          <w:bCs/>
        </w:rPr>
      </w:pPr>
    </w:p>
    <w:p w14:paraId="5A5AEBCB" w14:textId="77777777" w:rsidR="00767FB3" w:rsidRPr="006E300A" w:rsidRDefault="00767FB3"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414ECD38" w14:textId="14E48F27" w:rsidR="00767FB3" w:rsidRPr="00767FB3" w:rsidRDefault="00767FB3">
            <w:pPr>
              <w:pStyle w:val="Prrafodelista"/>
              <w:numPr>
                <w:ilvl w:val="0"/>
                <w:numId w:val="18"/>
              </w:numPr>
            </w:pPr>
            <w:r w:rsidRPr="00767FB3">
              <w:t>ID de la sucursal (</w:t>
            </w:r>
            <w:proofErr w:type="spellStart"/>
            <w:r w:rsidRPr="00767FB3">
              <w:t>int</w:t>
            </w:r>
            <w:proofErr w:type="spellEnd"/>
            <w:r w:rsidRPr="00767FB3">
              <w:t>, único)</w:t>
            </w:r>
          </w:p>
          <w:p w14:paraId="3F372DB3" w14:textId="6836C0FF" w:rsidR="00767FB3" w:rsidRPr="00767FB3" w:rsidRDefault="00767FB3">
            <w:pPr>
              <w:pStyle w:val="Prrafodelista"/>
              <w:numPr>
                <w:ilvl w:val="0"/>
                <w:numId w:val="18"/>
              </w:numPr>
            </w:pPr>
            <w:r w:rsidRPr="00767FB3">
              <w:t>ID del cliente (</w:t>
            </w:r>
            <w:proofErr w:type="spellStart"/>
            <w:r w:rsidRPr="00767FB3">
              <w:t>int</w:t>
            </w:r>
            <w:proofErr w:type="spellEnd"/>
            <w:r w:rsidRPr="00767FB3">
              <w:t xml:space="preserve">, </w:t>
            </w:r>
            <w:r>
              <w:t>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4526AF37" w14:textId="2E68B418" w:rsidR="00767FB3" w:rsidRDefault="00767FB3" w:rsidP="00767FB3">
            <w:pPr>
              <w:pStyle w:val="Prrafodelista"/>
              <w:numPr>
                <w:ilvl w:val="0"/>
                <w:numId w:val="18"/>
              </w:numPr>
            </w:pPr>
            <w:r>
              <w:t xml:space="preserve">Detalle de la </w:t>
            </w:r>
            <w:r>
              <w:t>venta</w:t>
            </w:r>
            <w:r>
              <w:t xml:space="preserve"> (</w:t>
            </w:r>
            <w:proofErr w:type="spellStart"/>
            <w:r>
              <w:t>List</w:t>
            </w:r>
            <w:proofErr w:type="spellEnd"/>
            <w:r>
              <w:t>&lt;</w:t>
            </w:r>
            <w:proofErr w:type="spellStart"/>
            <w:r w:rsidR="00F55CA7">
              <w:t>Detalle_Venta</w:t>
            </w:r>
            <w:proofErr w:type="spellEnd"/>
            <w:r>
              <w:t>&gt;)</w:t>
            </w:r>
          </w:p>
          <w:p w14:paraId="3C5EE555" w14:textId="77777777" w:rsidR="00F55CA7" w:rsidRDefault="00F55CA7" w:rsidP="00F55CA7">
            <w:pPr>
              <w:pStyle w:val="Prrafodelista"/>
            </w:pPr>
            <w:r>
              <w:t>El listado debe contener la siguiente información:</w:t>
            </w:r>
          </w:p>
          <w:p w14:paraId="7C803931" w14:textId="736543D8" w:rsidR="00F55CA7" w:rsidRDefault="00F55CA7" w:rsidP="00F55CA7">
            <w:pPr>
              <w:pStyle w:val="Prrafodelista"/>
              <w:numPr>
                <w:ilvl w:val="1"/>
                <w:numId w:val="16"/>
              </w:numPr>
            </w:pPr>
            <w:r>
              <w:t>ID de la venta (</w:t>
            </w:r>
            <w:proofErr w:type="spellStart"/>
            <w:r>
              <w:t>int</w:t>
            </w:r>
            <w:proofErr w:type="spellEnd"/>
            <w:r>
              <w:t>, único)</w:t>
            </w:r>
          </w:p>
          <w:p w14:paraId="1F90D069" w14:textId="77777777" w:rsidR="00F55CA7" w:rsidRDefault="00F55CA7" w:rsidP="00F55CA7">
            <w:pPr>
              <w:pStyle w:val="Prrafodelista"/>
              <w:numPr>
                <w:ilvl w:val="1"/>
                <w:numId w:val="16"/>
              </w:numPr>
            </w:pPr>
            <w:r>
              <w:t>ID del producto (</w:t>
            </w:r>
            <w:proofErr w:type="spellStart"/>
            <w:r>
              <w:t>int</w:t>
            </w:r>
            <w:proofErr w:type="spellEnd"/>
            <w:r>
              <w:t>, único)</w:t>
            </w:r>
          </w:p>
          <w:p w14:paraId="14242FAA" w14:textId="77777777" w:rsidR="00F55CA7" w:rsidRDefault="00F55CA7" w:rsidP="00F55CA7">
            <w:pPr>
              <w:pStyle w:val="Prrafodelista"/>
              <w:numPr>
                <w:ilvl w:val="1"/>
                <w:numId w:val="16"/>
              </w:numPr>
            </w:pPr>
            <w:r>
              <w:t>Precio venta (decimal, de 10 enteros hasta 2 decimales)</w:t>
            </w:r>
          </w:p>
          <w:p w14:paraId="4B4539B7" w14:textId="77777777" w:rsidR="00F55CA7" w:rsidRDefault="00F55CA7" w:rsidP="00F55CA7">
            <w:pPr>
              <w:pStyle w:val="Prrafodelista"/>
              <w:numPr>
                <w:ilvl w:val="1"/>
                <w:numId w:val="16"/>
              </w:numPr>
            </w:pPr>
            <w:r>
              <w:t>Cantidad (</w:t>
            </w:r>
            <w:proofErr w:type="spellStart"/>
            <w:r>
              <w:t>int</w:t>
            </w:r>
            <w:proofErr w:type="spellEnd"/>
            <w:r>
              <w:t>)</w:t>
            </w:r>
          </w:p>
          <w:p w14:paraId="67BF9909" w14:textId="271B0468" w:rsidR="00F55CA7" w:rsidRDefault="00F55CA7" w:rsidP="00F55CA7">
            <w:pPr>
              <w:pStyle w:val="Prrafodelista"/>
              <w:numPr>
                <w:ilvl w:val="1"/>
                <w:numId w:val="16"/>
              </w:numPr>
            </w:pPr>
            <w:proofErr w:type="spellStart"/>
            <w:r>
              <w:t>SubTotal</w:t>
            </w:r>
            <w:proofErr w:type="spellEnd"/>
            <w:r>
              <w:t xml:space="preserve"> (decimal, de 10 enteros hasta 2 decimales)</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8194425" w:rsidR="006E300A" w:rsidRPr="007C308A" w:rsidRDefault="00767FB3">
            <w:pPr>
              <w:pStyle w:val="Prrafodelista"/>
              <w:numPr>
                <w:ilvl w:val="0"/>
                <w:numId w:val="18"/>
              </w:numPr>
              <w:rPr>
                <w:rFonts w:asciiTheme="minorHAnsi" w:hAnsiTheme="minorHAnsi" w:cstheme="minorHAnsi"/>
                <w:iCs/>
              </w:rPr>
            </w:pPr>
            <w:r>
              <w:t>Fecha de la</w:t>
            </w:r>
            <w:r>
              <w:t xml:space="preserve"> venta</w:t>
            </w:r>
            <w:r>
              <w:t xml:space="preserve">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31E9AF6C" w14:textId="77777777" w:rsidR="006E300A" w:rsidRDefault="006E300A" w:rsidP="006E300A">
      <w:pPr>
        <w:rPr>
          <w:rFonts w:asciiTheme="minorHAnsi" w:hAnsiTheme="minorHAnsi" w:cstheme="minorHAnsi"/>
          <w:b/>
          <w:bCs/>
        </w:rPr>
      </w:pPr>
    </w:p>
    <w:p w14:paraId="1D3FB796" w14:textId="77777777" w:rsidR="004055F4" w:rsidRPr="006E300A" w:rsidRDefault="004055F4"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10512D4B"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w:t>
            </w:r>
            <w:r w:rsidR="008661CB">
              <w:rPr>
                <w:rFonts w:asciiTheme="minorHAnsi" w:hAnsiTheme="minorHAnsi" w:cstheme="minorHAnsi"/>
                <w:iCs/>
                <w:color w:val="000000" w:themeColor="text1"/>
              </w:rPr>
              <w:t>3</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Default="00D66BF6" w:rsidP="00D66BF6">
      <w:pPr>
        <w:pStyle w:val="Prrafodelista"/>
        <w:ind w:left="1997"/>
        <w:rPr>
          <w:rFonts w:asciiTheme="minorHAnsi" w:hAnsiTheme="minorHAnsi" w:cstheme="minorHAnsi"/>
          <w:b/>
          <w:bCs/>
        </w:rPr>
      </w:pPr>
    </w:p>
    <w:p w14:paraId="190C1ED3" w14:textId="77777777" w:rsidR="00487B9D" w:rsidRDefault="00487B9D" w:rsidP="00D66BF6">
      <w:pPr>
        <w:pStyle w:val="Prrafodelista"/>
        <w:ind w:left="1997"/>
        <w:rPr>
          <w:rFonts w:asciiTheme="minorHAnsi" w:hAnsiTheme="minorHAnsi" w:cstheme="minorHAnsi"/>
          <w:b/>
          <w:bCs/>
        </w:rPr>
      </w:pPr>
    </w:p>
    <w:p w14:paraId="103FD64A" w14:textId="77777777" w:rsidR="00487B9D" w:rsidRDefault="00487B9D" w:rsidP="00D66BF6">
      <w:pPr>
        <w:pStyle w:val="Prrafodelista"/>
        <w:ind w:left="1997"/>
        <w:rPr>
          <w:rFonts w:asciiTheme="minorHAnsi" w:hAnsiTheme="minorHAnsi" w:cstheme="minorHAnsi"/>
          <w:b/>
          <w:bCs/>
        </w:rPr>
      </w:pPr>
    </w:p>
    <w:p w14:paraId="0784B259" w14:textId="77777777" w:rsidR="00487B9D" w:rsidRDefault="00487B9D" w:rsidP="00D66BF6">
      <w:pPr>
        <w:pStyle w:val="Prrafodelista"/>
        <w:ind w:left="1997"/>
        <w:rPr>
          <w:rFonts w:asciiTheme="minorHAnsi" w:hAnsiTheme="minorHAnsi" w:cstheme="minorHAnsi"/>
          <w:b/>
          <w:bCs/>
        </w:rPr>
      </w:pPr>
    </w:p>
    <w:p w14:paraId="005F7D8B" w14:textId="77777777" w:rsidR="00487B9D" w:rsidRDefault="00487B9D" w:rsidP="00D66BF6">
      <w:pPr>
        <w:pStyle w:val="Prrafodelista"/>
        <w:ind w:left="1997"/>
        <w:rPr>
          <w:rFonts w:asciiTheme="minorHAnsi" w:hAnsiTheme="minorHAnsi" w:cstheme="minorHAnsi"/>
          <w:b/>
          <w:bCs/>
        </w:rPr>
      </w:pPr>
    </w:p>
    <w:p w14:paraId="7E6FC955" w14:textId="77777777" w:rsidR="00487B9D" w:rsidRDefault="00487B9D" w:rsidP="00D66BF6">
      <w:pPr>
        <w:pStyle w:val="Prrafodelista"/>
        <w:ind w:left="1997"/>
        <w:rPr>
          <w:rFonts w:asciiTheme="minorHAnsi" w:hAnsiTheme="minorHAnsi" w:cstheme="minorHAnsi"/>
          <w:b/>
          <w:bCs/>
        </w:rPr>
      </w:pPr>
    </w:p>
    <w:p w14:paraId="09F7AD80" w14:textId="77777777" w:rsidR="00487B9D" w:rsidRDefault="00487B9D" w:rsidP="00D66BF6">
      <w:pPr>
        <w:pStyle w:val="Prrafodelista"/>
        <w:ind w:left="1997"/>
        <w:rPr>
          <w:rFonts w:asciiTheme="minorHAnsi" w:hAnsiTheme="minorHAnsi" w:cstheme="minorHAnsi"/>
          <w:b/>
          <w:bCs/>
        </w:rPr>
      </w:pPr>
    </w:p>
    <w:p w14:paraId="720F3DFB" w14:textId="77777777" w:rsidR="00487B9D" w:rsidRDefault="00487B9D" w:rsidP="00D66BF6">
      <w:pPr>
        <w:pStyle w:val="Prrafodelista"/>
        <w:ind w:left="1997"/>
        <w:rPr>
          <w:rFonts w:asciiTheme="minorHAnsi" w:hAnsiTheme="minorHAnsi" w:cstheme="minorHAnsi"/>
          <w:b/>
          <w:bCs/>
        </w:rPr>
      </w:pPr>
    </w:p>
    <w:p w14:paraId="502B9CF4" w14:textId="77777777" w:rsidR="00487B9D" w:rsidRDefault="00487B9D" w:rsidP="00D66BF6">
      <w:pPr>
        <w:pStyle w:val="Prrafodelista"/>
        <w:ind w:left="1997"/>
        <w:rPr>
          <w:rFonts w:asciiTheme="minorHAnsi" w:hAnsiTheme="minorHAnsi" w:cstheme="minorHAnsi"/>
          <w:b/>
          <w:bCs/>
        </w:rPr>
      </w:pPr>
    </w:p>
    <w:p w14:paraId="5B495211" w14:textId="77777777" w:rsidR="00487B9D" w:rsidRDefault="00487B9D" w:rsidP="00D66BF6">
      <w:pPr>
        <w:pStyle w:val="Prrafodelista"/>
        <w:ind w:left="1997"/>
        <w:rPr>
          <w:rFonts w:asciiTheme="minorHAnsi" w:hAnsiTheme="minorHAnsi" w:cstheme="minorHAnsi"/>
          <w:b/>
          <w:bCs/>
        </w:rPr>
      </w:pPr>
    </w:p>
    <w:p w14:paraId="39658744" w14:textId="77777777" w:rsidR="00487B9D" w:rsidRDefault="00487B9D" w:rsidP="00D66BF6">
      <w:pPr>
        <w:pStyle w:val="Prrafodelista"/>
        <w:ind w:left="1997"/>
        <w:rPr>
          <w:rFonts w:asciiTheme="minorHAnsi" w:hAnsiTheme="minorHAnsi" w:cstheme="minorHAnsi"/>
          <w:b/>
          <w:bCs/>
        </w:rPr>
      </w:pPr>
    </w:p>
    <w:p w14:paraId="1BDCECFD" w14:textId="77777777" w:rsidR="00487B9D" w:rsidRDefault="00487B9D" w:rsidP="00D66BF6">
      <w:pPr>
        <w:pStyle w:val="Prrafodelista"/>
        <w:ind w:left="1997"/>
        <w:rPr>
          <w:rFonts w:asciiTheme="minorHAnsi" w:hAnsiTheme="minorHAnsi" w:cstheme="minorHAnsi"/>
          <w:b/>
          <w:bCs/>
        </w:rPr>
      </w:pPr>
    </w:p>
    <w:p w14:paraId="13382632" w14:textId="77777777" w:rsidR="00487B9D" w:rsidRDefault="00487B9D" w:rsidP="00D66BF6">
      <w:pPr>
        <w:pStyle w:val="Prrafodelista"/>
        <w:ind w:left="1997"/>
        <w:rPr>
          <w:rFonts w:asciiTheme="minorHAnsi" w:hAnsiTheme="minorHAnsi" w:cstheme="minorHAnsi"/>
          <w:b/>
          <w:bCs/>
        </w:rPr>
      </w:pPr>
    </w:p>
    <w:p w14:paraId="548937E6" w14:textId="77777777" w:rsidR="00487B9D" w:rsidRDefault="00487B9D" w:rsidP="00D66BF6">
      <w:pPr>
        <w:pStyle w:val="Prrafodelista"/>
        <w:ind w:left="1997"/>
        <w:rPr>
          <w:rFonts w:asciiTheme="minorHAnsi" w:hAnsiTheme="minorHAnsi" w:cstheme="minorHAnsi"/>
          <w:b/>
          <w:bCs/>
        </w:rPr>
      </w:pPr>
    </w:p>
    <w:p w14:paraId="37985124" w14:textId="77777777" w:rsidR="00487B9D" w:rsidRDefault="00487B9D" w:rsidP="00D66BF6">
      <w:pPr>
        <w:pStyle w:val="Prrafodelista"/>
        <w:ind w:left="1997"/>
        <w:rPr>
          <w:rFonts w:asciiTheme="minorHAnsi" w:hAnsiTheme="minorHAnsi" w:cstheme="minorHAnsi"/>
          <w:b/>
          <w:bCs/>
        </w:rPr>
      </w:pPr>
    </w:p>
    <w:p w14:paraId="2D4CC05C" w14:textId="77777777" w:rsidR="00487B9D" w:rsidRDefault="00487B9D" w:rsidP="00D66BF6">
      <w:pPr>
        <w:pStyle w:val="Prrafodelista"/>
        <w:ind w:left="1997"/>
        <w:rPr>
          <w:rFonts w:asciiTheme="minorHAnsi" w:hAnsiTheme="minorHAnsi" w:cstheme="minorHAnsi"/>
          <w:b/>
          <w:bCs/>
        </w:rPr>
      </w:pPr>
    </w:p>
    <w:p w14:paraId="5E474912" w14:textId="77777777" w:rsidR="00487B9D" w:rsidRDefault="00487B9D" w:rsidP="00D66BF6">
      <w:pPr>
        <w:pStyle w:val="Prrafodelista"/>
        <w:ind w:left="1997"/>
        <w:rPr>
          <w:rFonts w:asciiTheme="minorHAnsi" w:hAnsiTheme="minorHAnsi" w:cstheme="minorHAnsi"/>
          <w:b/>
          <w:bCs/>
        </w:rPr>
      </w:pPr>
    </w:p>
    <w:p w14:paraId="5BC58F27" w14:textId="77777777" w:rsidR="00487B9D" w:rsidRDefault="00487B9D" w:rsidP="00D66BF6">
      <w:pPr>
        <w:pStyle w:val="Prrafodelista"/>
        <w:ind w:left="1997"/>
        <w:rPr>
          <w:rFonts w:asciiTheme="minorHAnsi" w:hAnsiTheme="minorHAnsi" w:cstheme="minorHAnsi"/>
          <w:b/>
          <w:bCs/>
        </w:rPr>
      </w:pPr>
    </w:p>
    <w:p w14:paraId="50FF8EE1" w14:textId="77777777" w:rsidR="00487B9D" w:rsidRDefault="00487B9D" w:rsidP="00D66BF6">
      <w:pPr>
        <w:pStyle w:val="Prrafodelista"/>
        <w:ind w:left="1997"/>
        <w:rPr>
          <w:rFonts w:asciiTheme="minorHAnsi" w:hAnsiTheme="minorHAnsi" w:cstheme="minorHAnsi"/>
          <w:b/>
          <w:bCs/>
        </w:rPr>
      </w:pPr>
    </w:p>
    <w:p w14:paraId="1E464574" w14:textId="77777777" w:rsidR="00487B9D" w:rsidRDefault="00487B9D" w:rsidP="00D66BF6">
      <w:pPr>
        <w:pStyle w:val="Prrafodelista"/>
        <w:ind w:left="1997"/>
        <w:rPr>
          <w:rFonts w:asciiTheme="minorHAnsi" w:hAnsiTheme="minorHAnsi" w:cstheme="minorHAnsi"/>
          <w:b/>
          <w:bCs/>
        </w:rPr>
      </w:pPr>
    </w:p>
    <w:p w14:paraId="0ED43B7C" w14:textId="77777777" w:rsidR="00487B9D" w:rsidRDefault="00487B9D" w:rsidP="00D66BF6">
      <w:pPr>
        <w:pStyle w:val="Prrafodelista"/>
        <w:ind w:left="1997"/>
        <w:rPr>
          <w:rFonts w:asciiTheme="minorHAnsi" w:hAnsiTheme="minorHAnsi" w:cstheme="minorHAnsi"/>
          <w:b/>
          <w:bCs/>
        </w:rPr>
      </w:pPr>
    </w:p>
    <w:p w14:paraId="758D0842" w14:textId="77777777" w:rsidR="00487B9D" w:rsidRDefault="00487B9D" w:rsidP="00D66BF6">
      <w:pPr>
        <w:pStyle w:val="Prrafodelista"/>
        <w:ind w:left="1997"/>
        <w:rPr>
          <w:rFonts w:asciiTheme="minorHAnsi" w:hAnsiTheme="minorHAnsi" w:cstheme="minorHAnsi"/>
          <w:b/>
          <w:bCs/>
        </w:rPr>
      </w:pPr>
    </w:p>
    <w:p w14:paraId="3BBA48A1" w14:textId="77777777" w:rsidR="00487B9D" w:rsidRPr="0039736F" w:rsidRDefault="00487B9D"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p w14:paraId="191761CD" w14:textId="77777777" w:rsidR="00487B9D" w:rsidRDefault="00487B9D" w:rsidP="00CE3C47"/>
    <w:p w14:paraId="44A857B8" w14:textId="77777777" w:rsidR="00487B9D" w:rsidRDefault="00487B9D" w:rsidP="00CE3C47"/>
    <w:p w14:paraId="13B585B2" w14:textId="77777777" w:rsidR="00487B9D" w:rsidRDefault="00487B9D" w:rsidP="00CE3C47"/>
    <w:p w14:paraId="09B533FA" w14:textId="77777777" w:rsidR="00487B9D" w:rsidRDefault="00487B9D" w:rsidP="00CE3C47"/>
    <w:p w14:paraId="60CD0A0A" w14:textId="77777777" w:rsidR="00487B9D" w:rsidRDefault="00487B9D" w:rsidP="00CE3C47"/>
    <w:p w14:paraId="6A6845EB" w14:textId="77777777" w:rsidR="00487B9D" w:rsidRDefault="00487B9D" w:rsidP="00CE3C47"/>
    <w:p w14:paraId="20AF39FB" w14:textId="77777777" w:rsidR="00487B9D" w:rsidRDefault="00487B9D" w:rsidP="00CE3C47"/>
    <w:p w14:paraId="036BA542" w14:textId="77777777" w:rsidR="00487B9D" w:rsidRDefault="00487B9D" w:rsidP="00CE3C47"/>
    <w:p w14:paraId="10351A44" w14:textId="77777777" w:rsidR="00487B9D" w:rsidRDefault="00487B9D" w:rsidP="00CE3C47"/>
    <w:p w14:paraId="2A65484D" w14:textId="77777777" w:rsidR="00487B9D" w:rsidRDefault="00487B9D" w:rsidP="00CE3C47"/>
    <w:p w14:paraId="56B59B46" w14:textId="77777777" w:rsidR="00487B9D" w:rsidRDefault="00487B9D" w:rsidP="00CE3C47"/>
    <w:p w14:paraId="352E4600" w14:textId="77777777" w:rsidR="00487B9D" w:rsidRDefault="00487B9D" w:rsidP="00CE3C47"/>
    <w:p w14:paraId="7A226B05" w14:textId="77777777" w:rsidR="00487B9D" w:rsidRDefault="00487B9D" w:rsidP="00CE3C47"/>
    <w:p w14:paraId="197DB800" w14:textId="77777777" w:rsidR="00487B9D" w:rsidRDefault="00487B9D" w:rsidP="00CE3C47"/>
    <w:p w14:paraId="7153D107" w14:textId="77777777" w:rsidR="00487B9D" w:rsidRDefault="00487B9D" w:rsidP="00CE3C47"/>
    <w:p w14:paraId="4EFA13C9" w14:textId="77777777" w:rsidR="00487B9D" w:rsidRDefault="00487B9D" w:rsidP="00CE3C47"/>
    <w:p w14:paraId="2D9A42D3" w14:textId="77777777" w:rsidR="00487B9D" w:rsidRDefault="00487B9D" w:rsidP="00CE3C47"/>
    <w:p w14:paraId="7EDE8C42" w14:textId="77777777" w:rsidR="00487B9D" w:rsidRDefault="00487B9D" w:rsidP="00CE3C47"/>
    <w:p w14:paraId="359C7EBC"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p w14:paraId="3304496A" w14:textId="77777777" w:rsidR="00487B9D" w:rsidRDefault="00487B9D" w:rsidP="00CE3C47"/>
    <w:p w14:paraId="64EEC4F2" w14:textId="77777777" w:rsidR="00487B9D" w:rsidRDefault="00487B9D" w:rsidP="00CE3C47"/>
    <w:p w14:paraId="0B7AA842" w14:textId="77777777" w:rsidR="00487B9D" w:rsidRDefault="00487B9D" w:rsidP="00CE3C47"/>
    <w:p w14:paraId="37D64282" w14:textId="77777777" w:rsidR="00487B9D" w:rsidRDefault="00487B9D" w:rsidP="00CE3C47"/>
    <w:p w14:paraId="07180893" w14:textId="77777777" w:rsidR="00487B9D" w:rsidRDefault="00487B9D" w:rsidP="00CE3C47"/>
    <w:p w14:paraId="66D51BE8" w14:textId="77777777" w:rsidR="00487B9D" w:rsidRDefault="00487B9D" w:rsidP="00CE3C47"/>
    <w:p w14:paraId="486E5DC1" w14:textId="77777777" w:rsidR="00487B9D" w:rsidRDefault="00487B9D" w:rsidP="00CE3C47"/>
    <w:p w14:paraId="6AB223E0" w14:textId="77777777" w:rsidR="00487B9D" w:rsidRDefault="00487B9D" w:rsidP="00CE3C47"/>
    <w:p w14:paraId="4B5F2667" w14:textId="77777777" w:rsidR="00487B9D" w:rsidRDefault="00487B9D" w:rsidP="00CE3C47"/>
    <w:p w14:paraId="6EB3C81C" w14:textId="77777777" w:rsidR="00487B9D" w:rsidRDefault="00487B9D" w:rsidP="00CE3C47"/>
    <w:p w14:paraId="5B00ED58" w14:textId="77777777" w:rsidR="00487B9D" w:rsidRDefault="00487B9D" w:rsidP="00CE3C47"/>
    <w:p w14:paraId="4B02B5D3" w14:textId="77777777" w:rsidR="00487B9D" w:rsidRDefault="00487B9D" w:rsidP="00CE3C47"/>
    <w:p w14:paraId="04E0DC8D" w14:textId="77777777" w:rsidR="00487B9D" w:rsidRDefault="00487B9D" w:rsidP="00CE3C47"/>
    <w:p w14:paraId="777D9DB6" w14:textId="77777777" w:rsidR="00487B9D" w:rsidRDefault="00487B9D" w:rsidP="00CE3C47"/>
    <w:p w14:paraId="25BBC21F" w14:textId="77777777" w:rsidR="00487B9D" w:rsidRDefault="00487B9D" w:rsidP="00CE3C47"/>
    <w:p w14:paraId="05195590" w14:textId="77777777" w:rsidR="00487B9D" w:rsidRDefault="00487B9D" w:rsidP="00CE3C47"/>
    <w:p w14:paraId="2BD38A4F" w14:textId="77777777" w:rsidR="00487B9D" w:rsidRDefault="00487B9D" w:rsidP="00CE3C47"/>
    <w:p w14:paraId="255E95E8" w14:textId="77777777" w:rsidR="00487B9D" w:rsidRDefault="00487B9D" w:rsidP="00CE3C47"/>
    <w:p w14:paraId="60E83305" w14:textId="77777777" w:rsidR="00487B9D" w:rsidRDefault="00487B9D" w:rsidP="00CE3C47"/>
    <w:p w14:paraId="098667DF" w14:textId="77777777" w:rsidR="00487B9D" w:rsidRDefault="00487B9D" w:rsidP="00CE3C47"/>
    <w:p w14:paraId="636FF4DA" w14:textId="77777777" w:rsidR="00487B9D" w:rsidRDefault="00487B9D" w:rsidP="00CE3C47"/>
    <w:p w14:paraId="067660DF" w14:textId="77777777" w:rsidR="00487B9D" w:rsidRDefault="00487B9D" w:rsidP="00CE3C47"/>
    <w:p w14:paraId="6A7F1A95"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bookmarkStart w:id="35" w:name="_Hlk195650563"/>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bookmarkEnd w:id="35"/>
    </w:tbl>
    <w:p w14:paraId="7AB9D0C1" w14:textId="77777777" w:rsidR="00CE3C47" w:rsidRDefault="00CE3C47" w:rsidP="00CE3C47"/>
    <w:p w14:paraId="0AE6B049" w14:textId="77777777" w:rsidR="00487B9D" w:rsidRDefault="00487B9D" w:rsidP="00CE3C47"/>
    <w:p w14:paraId="23CC3228" w14:textId="77777777" w:rsidR="00487B9D" w:rsidRDefault="00487B9D" w:rsidP="00CE3C47"/>
    <w:p w14:paraId="6386731E" w14:textId="77777777" w:rsidR="00487B9D" w:rsidRDefault="00487B9D" w:rsidP="00CE3C47"/>
    <w:p w14:paraId="3BC33BE1" w14:textId="77777777" w:rsidR="00487B9D" w:rsidRDefault="00487B9D" w:rsidP="00CE3C47"/>
    <w:p w14:paraId="77D0C66B" w14:textId="77777777" w:rsidR="00487B9D" w:rsidRDefault="00487B9D" w:rsidP="00CE3C47"/>
    <w:p w14:paraId="31D4F39E" w14:textId="77777777" w:rsidR="00487B9D" w:rsidRDefault="00487B9D" w:rsidP="00CE3C47"/>
    <w:p w14:paraId="06AE7AF8" w14:textId="77777777" w:rsidR="00487B9D" w:rsidRDefault="00487B9D" w:rsidP="00CE3C47"/>
    <w:p w14:paraId="75914311" w14:textId="77777777" w:rsidR="00487B9D" w:rsidRDefault="00487B9D" w:rsidP="00CE3C47"/>
    <w:p w14:paraId="4575FB5F" w14:textId="77777777" w:rsidR="00487B9D" w:rsidRDefault="00487B9D" w:rsidP="00CE3C47"/>
    <w:p w14:paraId="5F889D80" w14:textId="77777777" w:rsidR="00487B9D" w:rsidRDefault="00487B9D" w:rsidP="00CE3C47"/>
    <w:p w14:paraId="3832E71D" w14:textId="77777777" w:rsidR="00487B9D" w:rsidRDefault="00487B9D" w:rsidP="00CE3C47"/>
    <w:p w14:paraId="0B685C21" w14:textId="77777777" w:rsidR="00487B9D" w:rsidRDefault="00487B9D" w:rsidP="00CE3C47"/>
    <w:p w14:paraId="32C540B5" w14:textId="77777777" w:rsidR="00487B9D" w:rsidRDefault="00487B9D" w:rsidP="00CE3C47"/>
    <w:p w14:paraId="229386DA" w14:textId="77777777" w:rsidR="00487B9D" w:rsidRDefault="00487B9D" w:rsidP="00CE3C47"/>
    <w:p w14:paraId="447CA46F" w14:textId="77777777" w:rsidR="00487B9D" w:rsidRDefault="00487B9D" w:rsidP="00CE3C47"/>
    <w:p w14:paraId="7E2475C7" w14:textId="77777777" w:rsidR="00487B9D" w:rsidRDefault="00487B9D" w:rsidP="00CE3C47"/>
    <w:p w14:paraId="137C50AA" w14:textId="77777777" w:rsidR="00487B9D" w:rsidRDefault="00487B9D" w:rsidP="00CE3C47"/>
    <w:p w14:paraId="67E2463B" w14:textId="77777777" w:rsidR="00487B9D" w:rsidRDefault="00487B9D" w:rsidP="00CE3C47"/>
    <w:p w14:paraId="076C7A5E" w14:textId="77777777" w:rsidR="00487B9D" w:rsidRDefault="00487B9D" w:rsidP="00CE3C47"/>
    <w:p w14:paraId="5C2D6F3B" w14:textId="77777777" w:rsidR="00487B9D" w:rsidRDefault="00487B9D" w:rsidP="00CE3C47"/>
    <w:p w14:paraId="65A445B0" w14:textId="77777777" w:rsidR="00487B9D" w:rsidRDefault="00487B9D" w:rsidP="00CE3C47"/>
    <w:p w14:paraId="0FD717AF"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bookmarkStart w:id="36" w:name="_Hlk195650574"/>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68CE5BEA"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Integridad de datos en operaciones críticas</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64189AB5"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El sistema debe garantizar la consistencia de los datos mediante transacciones seguras en todas las operaciones de base de datos.</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B334248" w14:textId="14FFB93A" w:rsid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Todas las operaciones de registro, actualización o eliminación deberán estar encapsuladas en transacciones con manejo de errores (TRY/CATCH, ROLLBACK, COMMIT).</w:t>
            </w:r>
          </w:p>
          <w:p w14:paraId="4E5D89E0" w14:textId="77777777" w:rsidR="00615EAA" w:rsidRPr="00615EAA" w:rsidRDefault="00615EAA" w:rsidP="00615EAA">
            <w:pPr>
              <w:pStyle w:val="Prrafodelista"/>
              <w:jc w:val="both"/>
              <w:textAlignment w:val="baseline"/>
              <w:rPr>
                <w:rFonts w:asciiTheme="minorHAnsi" w:hAnsiTheme="minorHAnsi" w:cstheme="minorHAnsi"/>
                <w:color w:val="000000"/>
                <w:lang w:eastAsia="es-EC"/>
              </w:rPr>
            </w:pPr>
          </w:p>
          <w:p w14:paraId="09C3CEFD" w14:textId="39EC4694" w:rsidR="00E8599C" w:rsidRP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En caso de fallos durante una operación, no se deben aplicar cambios parciales.</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5D88313" w:rsidR="00E8599C" w:rsidRPr="0039736F" w:rsidRDefault="00615EAA"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bookmarkEnd w:id="36"/>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bookmarkStart w:id="37" w:name="_Hlk195650607"/>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bookmarkEnd w:id="37"/>
    </w:tbl>
    <w:p w14:paraId="2844508C" w14:textId="77777777" w:rsidR="00E8599C" w:rsidRDefault="00E8599C" w:rsidP="00CE3C47"/>
    <w:p w14:paraId="65C478BB" w14:textId="77777777" w:rsidR="00615EAA" w:rsidRDefault="00615EAA"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bookmarkStart w:id="38" w:name="_Hlk195650686"/>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bookmarkEnd w:id="38"/>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bookmarkStart w:id="39" w:name="_Hlk195650710"/>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bookmarkEnd w:id="39"/>
    </w:tbl>
    <w:p w14:paraId="48BF1BE9" w14:textId="77777777" w:rsidR="00E8599C" w:rsidRDefault="00E8599C" w:rsidP="00CE3C47"/>
    <w:p w14:paraId="25735E6E" w14:textId="77777777" w:rsidR="00487B9D" w:rsidRDefault="00487B9D" w:rsidP="00CE3C47"/>
    <w:p w14:paraId="01E5A1C2" w14:textId="77777777" w:rsidR="00487B9D" w:rsidRDefault="00487B9D" w:rsidP="00CE3C47"/>
    <w:p w14:paraId="4F266EF0" w14:textId="77777777" w:rsidR="00487B9D" w:rsidRDefault="00487B9D" w:rsidP="00CE3C47"/>
    <w:p w14:paraId="51858577" w14:textId="77777777" w:rsidR="00487B9D" w:rsidRDefault="00487B9D" w:rsidP="00CE3C47"/>
    <w:p w14:paraId="527AAC9E" w14:textId="77777777" w:rsidR="00487B9D" w:rsidRDefault="00487B9D"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bookmarkStart w:id="40" w:name="_Hlk195650744"/>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bookmarkEnd w:id="40"/>
    </w:tbl>
    <w:p w14:paraId="5B57CF6C" w14:textId="77777777" w:rsidR="00487B9D" w:rsidRDefault="00487B9D" w:rsidP="00CE3C47"/>
    <w:p w14:paraId="74ED06F0" w14:textId="77777777" w:rsidR="006448C4" w:rsidRDefault="006448C4" w:rsidP="00CE3C47"/>
    <w:p w14:paraId="0639BD87" w14:textId="77777777" w:rsidR="006448C4" w:rsidRDefault="006448C4" w:rsidP="00CE3C47"/>
    <w:p w14:paraId="0B819DAA" w14:textId="77777777" w:rsidR="006448C4" w:rsidRDefault="006448C4" w:rsidP="00CE3C47"/>
    <w:p w14:paraId="0F0E538A" w14:textId="77777777" w:rsidR="006448C4" w:rsidRDefault="006448C4" w:rsidP="00CE3C47"/>
    <w:p w14:paraId="65F6F70E" w14:textId="77777777" w:rsidR="006448C4" w:rsidRDefault="006448C4" w:rsidP="00CE3C47"/>
    <w:p w14:paraId="1AD28BC6" w14:textId="77777777" w:rsidR="006448C4" w:rsidRDefault="006448C4" w:rsidP="00CE3C47"/>
    <w:p w14:paraId="1A9E1F56" w14:textId="77777777" w:rsidR="006448C4" w:rsidRDefault="006448C4" w:rsidP="00CE3C47"/>
    <w:p w14:paraId="5FC98116" w14:textId="77777777" w:rsidR="006448C4" w:rsidRDefault="006448C4" w:rsidP="00CE3C47"/>
    <w:p w14:paraId="610CA359" w14:textId="77777777" w:rsidR="006448C4" w:rsidRDefault="006448C4" w:rsidP="00CE3C47"/>
    <w:p w14:paraId="6DEE39A1" w14:textId="77777777" w:rsidR="006448C4" w:rsidRDefault="006448C4" w:rsidP="00CE3C47"/>
    <w:p w14:paraId="36EA5266" w14:textId="77777777" w:rsidR="006448C4" w:rsidRDefault="006448C4" w:rsidP="00CE3C47"/>
    <w:p w14:paraId="58330807" w14:textId="77777777" w:rsidR="006448C4" w:rsidRDefault="006448C4" w:rsidP="00CE3C47"/>
    <w:p w14:paraId="542B3832" w14:textId="77777777" w:rsidR="006448C4" w:rsidRDefault="006448C4" w:rsidP="00CE3C47"/>
    <w:p w14:paraId="1FCA6345" w14:textId="77777777" w:rsidR="006448C4" w:rsidRDefault="006448C4" w:rsidP="00CE3C47"/>
    <w:p w14:paraId="6B91000C" w14:textId="77777777" w:rsidR="006448C4" w:rsidRDefault="006448C4" w:rsidP="00CE3C47"/>
    <w:p w14:paraId="18EE2E43" w14:textId="77777777" w:rsidR="006448C4" w:rsidRDefault="006448C4" w:rsidP="00CE3C47"/>
    <w:p w14:paraId="6E6EA236" w14:textId="77777777" w:rsidR="006448C4" w:rsidRDefault="006448C4" w:rsidP="00CE3C47"/>
    <w:p w14:paraId="751FB8E5" w14:textId="77777777" w:rsidR="006448C4" w:rsidRDefault="006448C4" w:rsidP="00CE3C47"/>
    <w:p w14:paraId="177DA66D" w14:textId="77777777" w:rsidR="006448C4" w:rsidRDefault="006448C4" w:rsidP="00CE3C47"/>
    <w:p w14:paraId="6350A53F" w14:textId="77777777" w:rsidR="006448C4" w:rsidRDefault="006448C4" w:rsidP="00CE3C47"/>
    <w:p w14:paraId="7CDBC462" w14:textId="77777777" w:rsidR="006448C4" w:rsidRDefault="006448C4" w:rsidP="00CE3C47"/>
    <w:p w14:paraId="0B0FE3D8" w14:textId="77777777" w:rsidR="006448C4" w:rsidRDefault="006448C4"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bookmarkStart w:id="41" w:name="_Hlk195650769"/>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1"/>
    </w:tbl>
    <w:p w14:paraId="0C688893" w14:textId="77777777" w:rsidR="00E8599C" w:rsidRDefault="00E8599C" w:rsidP="00CE3C47"/>
    <w:p w14:paraId="1D9C7812" w14:textId="77777777" w:rsidR="006411FD" w:rsidRDefault="006411FD" w:rsidP="00CE3C47"/>
    <w:p w14:paraId="08A3D310" w14:textId="77777777" w:rsidR="006411FD" w:rsidRDefault="006411FD" w:rsidP="00CE3C47"/>
    <w:p w14:paraId="756769DB" w14:textId="77777777" w:rsidR="006411FD" w:rsidRDefault="006411FD" w:rsidP="00CE3C47"/>
    <w:p w14:paraId="772391E3" w14:textId="77777777" w:rsidR="006411FD" w:rsidRDefault="006411FD" w:rsidP="00CE3C47"/>
    <w:p w14:paraId="26A264DF" w14:textId="77777777" w:rsidR="006411FD" w:rsidRDefault="006411FD" w:rsidP="00CE3C47"/>
    <w:p w14:paraId="1F0609C6" w14:textId="77777777" w:rsidR="006411FD" w:rsidRDefault="006411FD" w:rsidP="00CE3C47"/>
    <w:p w14:paraId="0803CDC8" w14:textId="77777777" w:rsidR="006411FD" w:rsidRDefault="006411FD" w:rsidP="00CE3C47"/>
    <w:p w14:paraId="1965CF15" w14:textId="77777777" w:rsidR="006411FD" w:rsidRDefault="006411FD" w:rsidP="00CE3C47"/>
    <w:p w14:paraId="533FFEB9" w14:textId="77777777" w:rsidR="006411FD" w:rsidRDefault="006411FD" w:rsidP="00CE3C47"/>
    <w:p w14:paraId="726BA002" w14:textId="77777777" w:rsidR="006411FD" w:rsidRDefault="006411FD" w:rsidP="00CE3C47"/>
    <w:p w14:paraId="2FC41A9C" w14:textId="77777777" w:rsidR="006411FD" w:rsidRDefault="006411FD" w:rsidP="00CE3C47"/>
    <w:p w14:paraId="17322544" w14:textId="77777777" w:rsidR="006411FD" w:rsidRDefault="006411FD" w:rsidP="00CE3C47"/>
    <w:p w14:paraId="718FCD52" w14:textId="77777777" w:rsidR="006411FD" w:rsidRDefault="006411FD" w:rsidP="00CE3C47"/>
    <w:p w14:paraId="1FDFFEE8" w14:textId="77777777" w:rsidR="006411FD" w:rsidRDefault="006411FD" w:rsidP="00CE3C47"/>
    <w:p w14:paraId="18EF16A7" w14:textId="77777777" w:rsidR="006411FD" w:rsidRDefault="006411FD" w:rsidP="00CE3C47"/>
    <w:p w14:paraId="41954417" w14:textId="77777777" w:rsidR="006411FD" w:rsidRDefault="006411FD" w:rsidP="00CE3C47"/>
    <w:p w14:paraId="35EDE30A" w14:textId="77777777" w:rsidR="006411FD" w:rsidRDefault="006411FD" w:rsidP="00CE3C47"/>
    <w:p w14:paraId="4DDE7B92" w14:textId="77777777" w:rsidR="006411FD" w:rsidRDefault="006411FD" w:rsidP="00CE3C47"/>
    <w:p w14:paraId="64009BCB" w14:textId="77777777" w:rsidR="006411FD" w:rsidRDefault="006411FD" w:rsidP="00CE3C47"/>
    <w:p w14:paraId="0249E7F2" w14:textId="77777777" w:rsidR="006411FD" w:rsidRDefault="006411FD" w:rsidP="00CE3C47"/>
    <w:p w14:paraId="33DA9856" w14:textId="77777777" w:rsidR="006411FD" w:rsidRDefault="006411FD" w:rsidP="00CE3C47"/>
    <w:p w14:paraId="14883910" w14:textId="77777777" w:rsidR="006411FD" w:rsidRDefault="006411FD" w:rsidP="00CE3C47"/>
    <w:p w14:paraId="64932AEC" w14:textId="77777777" w:rsidR="006411FD" w:rsidRDefault="006411FD" w:rsidP="00CE3C47"/>
    <w:p w14:paraId="693BB98A" w14:textId="77777777" w:rsidR="006411FD" w:rsidRDefault="006411FD" w:rsidP="00CE3C47"/>
    <w:p w14:paraId="3598A64E" w14:textId="77777777" w:rsidR="006411FD" w:rsidRDefault="006411FD" w:rsidP="00CE3C47"/>
    <w:p w14:paraId="35BC7447" w14:textId="77777777" w:rsidR="006411FD" w:rsidRDefault="006411FD" w:rsidP="00CE3C47"/>
    <w:p w14:paraId="48DD5422" w14:textId="77777777" w:rsidR="006411FD" w:rsidRDefault="006411FD"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bookmarkStart w:id="42" w:name="_Hlk195650794"/>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1FC01966" w:rsidR="00E8599C" w:rsidRPr="00A4566E" w:rsidRDefault="00E8599C" w:rsidP="00614B45">
            <w:pPr>
              <w:rPr>
                <w:rFonts w:ascii="Calibri" w:hAnsi="Calibri" w:cs="Calibri"/>
              </w:rPr>
            </w:pPr>
            <w:r w:rsidRPr="00A4566E">
              <w:rPr>
                <w:rFonts w:ascii="Calibri" w:hAnsi="Calibri" w:cs="Calibri"/>
                <w:lang w:val="en-US"/>
              </w:rPr>
              <w:t>RN</w:t>
            </w:r>
            <w:r w:rsidR="006448C4">
              <w:rPr>
                <w:rFonts w:ascii="Calibri" w:hAnsi="Calibri" w:cs="Calibri"/>
                <w:lang w:val="en-US"/>
              </w:rPr>
              <w:t>F</w:t>
            </w:r>
            <w:r w:rsidRPr="00A4566E">
              <w:rPr>
                <w:rFonts w:ascii="Calibri" w:hAnsi="Calibri" w:cs="Calibri"/>
                <w:lang w:val="en-US"/>
              </w:rPr>
              <w:t>-</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56AEBB46"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r w:rsidR="00662D4E">
              <w:rPr>
                <w:rFonts w:ascii="Calibri" w:hAnsi="Calibri" w:cs="Calibri"/>
              </w:rPr>
              <w:t xml:space="preserve"> </w:t>
            </w:r>
            <w:r w:rsidR="00662D4E" w:rsidRPr="00662D4E">
              <w:rPr>
                <w:rFonts w:ascii="Calibri" w:hAnsi="Calibri" w:cs="Calibri"/>
              </w:rPr>
              <w:t>con posibilidad de escalar a más según necesidades futuras sin rediseñar la arquitectura del sistema.</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2"/>
    </w:tbl>
    <w:p w14:paraId="39B0FFED" w14:textId="77777777" w:rsidR="00CE3C47" w:rsidRDefault="00CE3C47" w:rsidP="00CE3C47">
      <w:pPr>
        <w:rPr>
          <w:rFonts w:asciiTheme="minorHAnsi" w:hAnsiTheme="minorHAnsi" w:cstheme="minorHAnsi"/>
          <w:b/>
          <w:bCs/>
        </w:rPr>
      </w:pPr>
    </w:p>
    <w:p w14:paraId="5E06F8F9" w14:textId="77777777" w:rsidR="006411FD" w:rsidRDefault="006411FD" w:rsidP="00CE3C47">
      <w:pPr>
        <w:rPr>
          <w:rFonts w:asciiTheme="minorHAnsi" w:hAnsiTheme="minorHAnsi" w:cstheme="minorHAnsi"/>
          <w:b/>
          <w:bCs/>
        </w:rPr>
      </w:pPr>
    </w:p>
    <w:p w14:paraId="7106D94B" w14:textId="77777777" w:rsidR="006411FD" w:rsidRDefault="006411FD" w:rsidP="00CE3C47">
      <w:pPr>
        <w:rPr>
          <w:rFonts w:asciiTheme="minorHAnsi" w:hAnsiTheme="minorHAnsi" w:cstheme="minorHAnsi"/>
          <w:b/>
          <w:bCs/>
        </w:rPr>
      </w:pPr>
    </w:p>
    <w:p w14:paraId="3DFD29A1" w14:textId="77777777" w:rsidR="006411FD" w:rsidRDefault="006411FD" w:rsidP="00CE3C47">
      <w:pPr>
        <w:rPr>
          <w:rFonts w:asciiTheme="minorHAnsi" w:hAnsiTheme="minorHAnsi" w:cstheme="minorHAnsi"/>
          <w:b/>
          <w:bCs/>
        </w:rPr>
      </w:pPr>
    </w:p>
    <w:p w14:paraId="1FE1FD5A" w14:textId="77777777" w:rsidR="006411FD" w:rsidRDefault="006411FD" w:rsidP="00CE3C47">
      <w:pPr>
        <w:rPr>
          <w:rFonts w:asciiTheme="minorHAnsi" w:hAnsiTheme="minorHAnsi" w:cstheme="minorHAnsi"/>
          <w:b/>
          <w:bCs/>
        </w:rPr>
      </w:pPr>
    </w:p>
    <w:p w14:paraId="7CC6BDEF" w14:textId="77777777" w:rsidR="006411FD" w:rsidRDefault="006411FD" w:rsidP="00CE3C47">
      <w:pPr>
        <w:rPr>
          <w:rFonts w:asciiTheme="minorHAnsi" w:hAnsiTheme="minorHAnsi" w:cstheme="minorHAnsi"/>
          <w:b/>
          <w:bCs/>
        </w:rPr>
      </w:pPr>
    </w:p>
    <w:p w14:paraId="6E4C5CE8" w14:textId="77777777" w:rsidR="006411FD" w:rsidRDefault="006411FD" w:rsidP="00CE3C47">
      <w:pPr>
        <w:rPr>
          <w:rFonts w:asciiTheme="minorHAnsi" w:hAnsiTheme="minorHAnsi" w:cstheme="minorHAnsi"/>
          <w:b/>
          <w:bCs/>
        </w:rPr>
      </w:pPr>
    </w:p>
    <w:p w14:paraId="2F2465CC" w14:textId="77777777" w:rsidR="006411FD" w:rsidRDefault="006411FD" w:rsidP="00CE3C47">
      <w:pPr>
        <w:rPr>
          <w:rFonts w:asciiTheme="minorHAnsi" w:hAnsiTheme="minorHAnsi" w:cstheme="minorHAnsi"/>
          <w:b/>
          <w:bCs/>
        </w:rPr>
      </w:pPr>
    </w:p>
    <w:p w14:paraId="26DE3766" w14:textId="77777777" w:rsidR="006411FD" w:rsidRDefault="006411FD" w:rsidP="00CE3C47">
      <w:pPr>
        <w:rPr>
          <w:rFonts w:asciiTheme="minorHAnsi" w:hAnsiTheme="minorHAnsi" w:cstheme="minorHAnsi"/>
          <w:b/>
          <w:bCs/>
        </w:rPr>
      </w:pPr>
    </w:p>
    <w:p w14:paraId="38186A75" w14:textId="77777777" w:rsidR="006411FD" w:rsidRDefault="006411FD" w:rsidP="00CE3C47">
      <w:pPr>
        <w:rPr>
          <w:rFonts w:asciiTheme="minorHAnsi" w:hAnsiTheme="minorHAnsi" w:cstheme="minorHAnsi"/>
          <w:b/>
          <w:bCs/>
        </w:rPr>
      </w:pPr>
    </w:p>
    <w:p w14:paraId="1F0016F0" w14:textId="77777777" w:rsidR="006411FD" w:rsidRDefault="006411FD" w:rsidP="00CE3C47">
      <w:pPr>
        <w:rPr>
          <w:rFonts w:asciiTheme="minorHAnsi" w:hAnsiTheme="minorHAnsi" w:cstheme="minorHAnsi"/>
          <w:b/>
          <w:bCs/>
        </w:rPr>
      </w:pPr>
    </w:p>
    <w:p w14:paraId="06BB4F4C" w14:textId="77777777" w:rsidR="006411FD" w:rsidRDefault="006411FD" w:rsidP="00CE3C47">
      <w:pPr>
        <w:rPr>
          <w:rFonts w:asciiTheme="minorHAnsi" w:hAnsiTheme="minorHAnsi" w:cstheme="minorHAnsi"/>
          <w:b/>
          <w:bCs/>
        </w:rPr>
      </w:pPr>
    </w:p>
    <w:p w14:paraId="07095D6A" w14:textId="77777777" w:rsidR="006411FD" w:rsidRDefault="006411FD" w:rsidP="00CE3C47">
      <w:pPr>
        <w:rPr>
          <w:rFonts w:asciiTheme="minorHAnsi" w:hAnsiTheme="minorHAnsi" w:cstheme="minorHAnsi"/>
          <w:b/>
          <w:bCs/>
        </w:rPr>
      </w:pPr>
    </w:p>
    <w:p w14:paraId="03F54F66" w14:textId="77777777" w:rsidR="006411FD" w:rsidRDefault="006411FD" w:rsidP="00CE3C47">
      <w:pPr>
        <w:rPr>
          <w:rFonts w:asciiTheme="minorHAnsi" w:hAnsiTheme="minorHAnsi" w:cstheme="minorHAnsi"/>
          <w:b/>
          <w:bCs/>
        </w:rPr>
      </w:pPr>
    </w:p>
    <w:p w14:paraId="422C16E4" w14:textId="77777777" w:rsidR="006411FD" w:rsidRDefault="006411FD" w:rsidP="00CE3C47">
      <w:pPr>
        <w:rPr>
          <w:rFonts w:asciiTheme="minorHAnsi" w:hAnsiTheme="minorHAnsi" w:cstheme="minorHAnsi"/>
          <w:b/>
          <w:bCs/>
        </w:rPr>
      </w:pPr>
    </w:p>
    <w:p w14:paraId="60692EE5" w14:textId="77777777" w:rsidR="006411FD" w:rsidRDefault="006411FD" w:rsidP="00CE3C47">
      <w:pPr>
        <w:rPr>
          <w:rFonts w:asciiTheme="minorHAnsi" w:hAnsiTheme="minorHAnsi" w:cstheme="minorHAnsi"/>
          <w:b/>
          <w:bCs/>
        </w:rPr>
      </w:pPr>
    </w:p>
    <w:p w14:paraId="2A5F5C13" w14:textId="77777777" w:rsidR="006411FD" w:rsidRDefault="006411FD" w:rsidP="00CE3C47">
      <w:pPr>
        <w:rPr>
          <w:rFonts w:asciiTheme="minorHAnsi" w:hAnsiTheme="minorHAnsi" w:cstheme="minorHAnsi"/>
          <w:b/>
          <w:bCs/>
        </w:rPr>
      </w:pPr>
    </w:p>
    <w:p w14:paraId="1322BB90" w14:textId="77777777" w:rsidR="006411FD" w:rsidRDefault="006411FD" w:rsidP="00CE3C47">
      <w:pPr>
        <w:rPr>
          <w:rFonts w:asciiTheme="minorHAnsi" w:hAnsiTheme="minorHAnsi" w:cstheme="minorHAnsi"/>
          <w:b/>
          <w:bCs/>
        </w:rPr>
      </w:pPr>
    </w:p>
    <w:p w14:paraId="3C8DF447" w14:textId="77777777" w:rsidR="006411FD" w:rsidRDefault="006411FD" w:rsidP="00CE3C47">
      <w:pPr>
        <w:rPr>
          <w:rFonts w:asciiTheme="minorHAnsi" w:hAnsiTheme="minorHAnsi" w:cstheme="minorHAnsi"/>
          <w:b/>
          <w:bCs/>
        </w:rPr>
      </w:pPr>
    </w:p>
    <w:p w14:paraId="55CDFEC3" w14:textId="77777777" w:rsidR="006411FD" w:rsidRDefault="006411FD" w:rsidP="00CE3C47">
      <w:pPr>
        <w:rPr>
          <w:rFonts w:asciiTheme="minorHAnsi" w:hAnsiTheme="minorHAnsi" w:cstheme="minorHAnsi"/>
          <w:b/>
          <w:bCs/>
        </w:rPr>
      </w:pPr>
    </w:p>
    <w:p w14:paraId="2DD69774" w14:textId="77777777" w:rsidR="006411FD" w:rsidRDefault="006411FD" w:rsidP="00CE3C47">
      <w:pPr>
        <w:rPr>
          <w:rFonts w:asciiTheme="minorHAnsi" w:hAnsiTheme="minorHAnsi" w:cstheme="minorHAnsi"/>
          <w:b/>
          <w:bCs/>
        </w:rPr>
      </w:pPr>
    </w:p>
    <w:p w14:paraId="02E50F85" w14:textId="77777777" w:rsidR="006411FD" w:rsidRDefault="006411FD" w:rsidP="00CE3C47">
      <w:pPr>
        <w:rPr>
          <w:rFonts w:asciiTheme="minorHAnsi" w:hAnsiTheme="minorHAnsi" w:cstheme="minorHAnsi"/>
          <w:b/>
          <w:bCs/>
        </w:rPr>
      </w:pPr>
    </w:p>
    <w:tbl>
      <w:tblPr>
        <w:tblW w:w="5000" w:type="pct"/>
        <w:jc w:val="center"/>
        <w:tblCellMar>
          <w:left w:w="0" w:type="dxa"/>
          <w:right w:w="0" w:type="dxa"/>
        </w:tblCellMar>
        <w:tblLook w:val="0600" w:firstRow="0" w:lastRow="0" w:firstColumn="0" w:lastColumn="0" w:noHBand="1" w:noVBand="1"/>
      </w:tblPr>
      <w:tblGrid>
        <w:gridCol w:w="1949"/>
        <w:gridCol w:w="7669"/>
      </w:tblGrid>
      <w:tr w:rsidR="006411FD" w:rsidRPr="00A4566E" w14:paraId="7C4C2F2C" w14:textId="77777777" w:rsidTr="008A13B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B0ACB8D" w14:textId="77777777" w:rsidR="006411FD" w:rsidRPr="00A4566E" w:rsidRDefault="006411FD" w:rsidP="008A13B5">
            <w:pPr>
              <w:rPr>
                <w:rFonts w:ascii="Calibri" w:hAnsi="Calibri" w:cs="Calibri"/>
                <w:b/>
                <w:bCs/>
              </w:rPr>
            </w:pPr>
            <w:bookmarkStart w:id="43" w:name="_Hlk195656723"/>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2FC95A" w14:textId="4DD01548" w:rsidR="006411FD" w:rsidRPr="00A4566E" w:rsidRDefault="006411FD" w:rsidP="008A13B5">
            <w:pPr>
              <w:rPr>
                <w:rFonts w:ascii="Calibri" w:hAnsi="Calibri" w:cs="Calibri"/>
              </w:rPr>
            </w:pPr>
            <w:r w:rsidRPr="00A4566E">
              <w:rPr>
                <w:rFonts w:ascii="Calibri" w:hAnsi="Calibri" w:cs="Calibri"/>
                <w:lang w:val="en-US"/>
              </w:rPr>
              <w:t>RN-</w:t>
            </w:r>
            <w:r>
              <w:rPr>
                <w:rFonts w:ascii="Calibri" w:hAnsi="Calibri" w:cs="Calibri"/>
                <w:lang w:val="en-US"/>
              </w:rPr>
              <w:t>11</w:t>
            </w:r>
          </w:p>
        </w:tc>
      </w:tr>
      <w:tr w:rsidR="006411FD" w:rsidRPr="00A4566E" w14:paraId="28A554FB" w14:textId="77777777" w:rsidTr="008A13B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BAB50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EB151" w14:textId="4F0A6209" w:rsidR="006411FD" w:rsidRPr="00A4566E" w:rsidRDefault="006411FD" w:rsidP="008A13B5">
            <w:pPr>
              <w:pStyle w:val="NormalWeb"/>
              <w:spacing w:before="0" w:beforeAutospacing="0" w:after="0" w:afterAutospacing="0"/>
              <w:textAlignment w:val="baseline"/>
              <w:rPr>
                <w:rFonts w:ascii="Calibri" w:hAnsi="Calibri" w:cs="Calibri"/>
              </w:rPr>
            </w:pPr>
            <w:r w:rsidRPr="006411FD">
              <w:rPr>
                <w:rFonts w:ascii="Calibri" w:hAnsi="Calibri" w:cs="Calibri"/>
              </w:rPr>
              <w:t>Validación mediante pruebas unitarias</w:t>
            </w:r>
          </w:p>
        </w:tc>
      </w:tr>
      <w:tr w:rsidR="006411FD" w:rsidRPr="00A4566E" w14:paraId="01199BEE" w14:textId="77777777" w:rsidTr="008A13B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B9F1E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8136A2" w14:textId="6C00BDD1" w:rsidR="006411FD" w:rsidRPr="00A4566E" w:rsidRDefault="006411FD" w:rsidP="006411FD">
            <w:pPr>
              <w:pStyle w:val="NormalWeb"/>
              <w:spacing w:before="0" w:beforeAutospacing="0" w:after="0" w:afterAutospacing="0"/>
              <w:jc w:val="both"/>
              <w:textAlignment w:val="baseline"/>
              <w:rPr>
                <w:rFonts w:ascii="Calibri" w:hAnsi="Calibri" w:cs="Calibri"/>
              </w:rPr>
            </w:pPr>
            <w:r w:rsidRPr="006411FD">
              <w:rPr>
                <w:rFonts w:ascii="Calibri" w:hAnsi="Calibri" w:cs="Calibri"/>
              </w:rPr>
              <w:t>El sistema debe implementar pruebas unitarias automatizadas en los módulos principales para garantizar el correcto funcionamiento del software y facilitar su mantenimiento.</w:t>
            </w:r>
          </w:p>
        </w:tc>
      </w:tr>
      <w:tr w:rsidR="006411FD" w:rsidRPr="00A4566E" w14:paraId="7639EA6F" w14:textId="77777777" w:rsidTr="008A13B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7F99FB" w14:textId="77777777" w:rsidR="006411FD" w:rsidRPr="00A4566E" w:rsidRDefault="006411FD" w:rsidP="008A13B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430595"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6411FD" w:rsidRPr="00A4566E" w14:paraId="4F998AD2" w14:textId="77777777" w:rsidTr="008A13B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E3A534" w14:textId="77777777" w:rsidR="006411FD" w:rsidRPr="00A4566E" w:rsidRDefault="006411FD" w:rsidP="008A13B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C8EC7" w14:textId="32E00AF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Se deben cubrir los casos más comunes de los módulos de usuarios, productos, clientes, compras y ventas, incluyendo operaciones como registro, edición, eliminación y búsqueda.</w:t>
            </w:r>
          </w:p>
          <w:p w14:paraId="41354049" w14:textId="77777777" w:rsidR="006411FD" w:rsidRPr="006411FD" w:rsidRDefault="006411FD" w:rsidP="006411FD">
            <w:pPr>
              <w:pStyle w:val="Prrafodelista"/>
              <w:jc w:val="both"/>
              <w:textAlignment w:val="baseline"/>
              <w:rPr>
                <w:rFonts w:ascii="Calibri" w:hAnsi="Calibri" w:cs="Calibri"/>
              </w:rPr>
            </w:pPr>
          </w:p>
          <w:p w14:paraId="3A2E1A1F" w14:textId="440F9EFB"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 xml:space="preserve">Las pruebas deben ejecutarse automáticamente en el entorno de desarrollo utilizando </w:t>
            </w:r>
            <w:proofErr w:type="spellStart"/>
            <w:r w:rsidRPr="006411FD">
              <w:rPr>
                <w:rFonts w:ascii="Calibri" w:hAnsi="Calibri" w:cs="Calibri"/>
              </w:rPr>
              <w:t>MSTest</w:t>
            </w:r>
            <w:proofErr w:type="spellEnd"/>
            <w:r w:rsidRPr="006411FD">
              <w:rPr>
                <w:rFonts w:ascii="Calibri" w:hAnsi="Calibri" w:cs="Calibri"/>
              </w:rPr>
              <w:t xml:space="preserve"> de Visual Studio.</w:t>
            </w:r>
          </w:p>
          <w:p w14:paraId="3D68817E" w14:textId="77777777" w:rsidR="006411FD" w:rsidRPr="006411FD" w:rsidRDefault="006411FD" w:rsidP="006411FD">
            <w:pPr>
              <w:jc w:val="both"/>
              <w:textAlignment w:val="baseline"/>
              <w:rPr>
                <w:rFonts w:ascii="Calibri" w:hAnsi="Calibri" w:cs="Calibri"/>
              </w:rPr>
            </w:pPr>
          </w:p>
          <w:p w14:paraId="15ACE916" w14:textId="2B33172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Las funciones probadas deben superar el 90% de cobertura de pruebas antes de ser liberadas a producción.</w:t>
            </w:r>
          </w:p>
          <w:p w14:paraId="3B68BAEC" w14:textId="77777777" w:rsidR="006411FD" w:rsidRPr="006411FD" w:rsidRDefault="006411FD" w:rsidP="006411FD">
            <w:pPr>
              <w:pStyle w:val="Prrafodelista"/>
              <w:jc w:val="both"/>
              <w:textAlignment w:val="baseline"/>
              <w:rPr>
                <w:rFonts w:ascii="Calibri" w:hAnsi="Calibri" w:cs="Calibri"/>
              </w:rPr>
            </w:pPr>
          </w:p>
          <w:p w14:paraId="3148C425" w14:textId="61785715" w:rsidR="006411FD" w:rsidRP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Los errores detectados en las pruebas deben ser documentados y corregidos antes del despliegue final del sistema.</w:t>
            </w:r>
          </w:p>
        </w:tc>
      </w:tr>
      <w:tr w:rsidR="006411FD" w:rsidRPr="00A4566E" w14:paraId="77240C43" w14:textId="77777777" w:rsidTr="008A13B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6F69CA" w14:textId="77777777" w:rsidR="006411FD" w:rsidRPr="00A4566E" w:rsidRDefault="006411FD" w:rsidP="008A13B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3A3981" w14:textId="77777777" w:rsidR="006411FD" w:rsidRPr="0039736F" w:rsidRDefault="006411FD" w:rsidP="008A13B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1DBD02E0"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6411FD" w:rsidRPr="00A4566E" w14:paraId="5D087A06" w14:textId="77777777" w:rsidTr="008A13B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F74BB8"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20A28A"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3"/>
    </w:tbl>
    <w:p w14:paraId="3D5C1A8C" w14:textId="117342CE" w:rsidR="003568E9" w:rsidRDefault="003568E9" w:rsidP="0030704F">
      <w:pPr>
        <w:rPr>
          <w:rFonts w:asciiTheme="minorHAnsi" w:hAnsiTheme="minorHAnsi" w:cstheme="minorHAnsi"/>
          <w:b/>
          <w:bCs/>
        </w:rPr>
      </w:pPr>
    </w:p>
    <w:p w14:paraId="53192FE3" w14:textId="77777777" w:rsidR="006411FD" w:rsidRDefault="006411FD" w:rsidP="0030704F">
      <w:pPr>
        <w:rPr>
          <w:rFonts w:asciiTheme="minorHAnsi" w:hAnsiTheme="minorHAnsi" w:cstheme="minorHAnsi"/>
          <w:b/>
          <w:bCs/>
        </w:rPr>
      </w:pPr>
    </w:p>
    <w:p w14:paraId="5A8E6C59" w14:textId="77777777" w:rsidR="006411FD" w:rsidRDefault="006411FD" w:rsidP="0030704F">
      <w:pPr>
        <w:rPr>
          <w:rFonts w:asciiTheme="minorHAnsi" w:hAnsiTheme="minorHAnsi" w:cstheme="minorHAnsi"/>
          <w:b/>
          <w:bCs/>
        </w:rPr>
      </w:pPr>
    </w:p>
    <w:p w14:paraId="7ED72241" w14:textId="77777777" w:rsidR="006411FD" w:rsidRDefault="006411FD" w:rsidP="0030704F">
      <w:pPr>
        <w:rPr>
          <w:rFonts w:asciiTheme="minorHAnsi" w:hAnsiTheme="minorHAnsi" w:cstheme="minorHAnsi"/>
          <w:b/>
          <w:bCs/>
        </w:rPr>
      </w:pPr>
    </w:p>
    <w:p w14:paraId="33E7BEA7" w14:textId="77777777" w:rsidR="006411FD" w:rsidRDefault="006411FD" w:rsidP="0030704F">
      <w:pPr>
        <w:rPr>
          <w:rFonts w:asciiTheme="minorHAnsi" w:hAnsiTheme="minorHAnsi" w:cstheme="minorHAnsi"/>
          <w:b/>
          <w:bCs/>
        </w:rPr>
      </w:pPr>
    </w:p>
    <w:p w14:paraId="60C62612" w14:textId="77777777" w:rsidR="006411FD" w:rsidRDefault="006411FD" w:rsidP="0030704F">
      <w:pPr>
        <w:rPr>
          <w:rFonts w:asciiTheme="minorHAnsi" w:hAnsiTheme="minorHAnsi" w:cstheme="minorHAnsi"/>
          <w:b/>
          <w:bCs/>
        </w:rPr>
      </w:pPr>
    </w:p>
    <w:p w14:paraId="65AFF681" w14:textId="77777777" w:rsidR="006411FD" w:rsidRDefault="006411FD" w:rsidP="0030704F">
      <w:pPr>
        <w:rPr>
          <w:rFonts w:asciiTheme="minorHAnsi" w:hAnsiTheme="minorHAnsi" w:cstheme="minorHAnsi"/>
          <w:b/>
          <w:bCs/>
        </w:rPr>
      </w:pPr>
    </w:p>
    <w:p w14:paraId="58452C77" w14:textId="77777777" w:rsidR="006411FD" w:rsidRDefault="006411FD" w:rsidP="0030704F">
      <w:pPr>
        <w:rPr>
          <w:rFonts w:asciiTheme="minorHAnsi" w:hAnsiTheme="minorHAnsi" w:cstheme="minorHAnsi"/>
          <w:b/>
          <w:bCs/>
        </w:rPr>
      </w:pPr>
    </w:p>
    <w:p w14:paraId="59E2BCBF" w14:textId="77777777" w:rsidR="006411FD" w:rsidRDefault="006411FD" w:rsidP="0030704F">
      <w:pPr>
        <w:rPr>
          <w:rFonts w:asciiTheme="minorHAnsi" w:hAnsiTheme="minorHAnsi" w:cstheme="minorHAnsi"/>
          <w:b/>
          <w:bCs/>
        </w:rPr>
      </w:pPr>
    </w:p>
    <w:p w14:paraId="352043EB" w14:textId="77777777" w:rsidR="006411FD" w:rsidRDefault="006411FD" w:rsidP="0030704F">
      <w:pPr>
        <w:rPr>
          <w:rFonts w:asciiTheme="minorHAnsi" w:hAnsiTheme="minorHAnsi" w:cstheme="minorHAnsi"/>
          <w:b/>
          <w:bCs/>
        </w:rPr>
      </w:pPr>
    </w:p>
    <w:p w14:paraId="3178CF18" w14:textId="77777777" w:rsidR="006411FD" w:rsidRDefault="006411FD" w:rsidP="0030704F">
      <w:pPr>
        <w:rPr>
          <w:rFonts w:asciiTheme="minorHAnsi" w:hAnsiTheme="minorHAnsi" w:cstheme="minorHAnsi"/>
          <w:b/>
          <w:bCs/>
        </w:rPr>
      </w:pPr>
    </w:p>
    <w:p w14:paraId="2086CA44" w14:textId="77777777" w:rsidR="006411FD" w:rsidRDefault="006411FD" w:rsidP="0030704F">
      <w:pPr>
        <w:rPr>
          <w:rFonts w:asciiTheme="minorHAnsi" w:hAnsiTheme="minorHAnsi" w:cstheme="minorHAnsi"/>
          <w:b/>
          <w:bCs/>
        </w:rPr>
      </w:pPr>
    </w:p>
    <w:p w14:paraId="7DC55E01" w14:textId="77777777" w:rsidR="006411FD" w:rsidRDefault="006411FD" w:rsidP="0030704F">
      <w:pPr>
        <w:rPr>
          <w:rFonts w:asciiTheme="minorHAnsi" w:hAnsiTheme="minorHAnsi" w:cstheme="minorHAnsi"/>
          <w:b/>
          <w:bCs/>
        </w:rPr>
      </w:pPr>
    </w:p>
    <w:p w14:paraId="03006697" w14:textId="77777777" w:rsidR="006411FD" w:rsidRDefault="006411FD" w:rsidP="0030704F">
      <w:pPr>
        <w:rPr>
          <w:rFonts w:asciiTheme="minorHAnsi" w:hAnsiTheme="minorHAnsi" w:cstheme="minorHAnsi"/>
          <w:b/>
          <w:bCs/>
        </w:rPr>
      </w:pPr>
    </w:p>
    <w:p w14:paraId="38D1022A" w14:textId="77777777" w:rsidR="006411FD" w:rsidRDefault="006411FD" w:rsidP="0030704F">
      <w:pPr>
        <w:rPr>
          <w:rFonts w:asciiTheme="minorHAnsi" w:hAnsiTheme="minorHAnsi" w:cstheme="minorHAnsi"/>
          <w:b/>
          <w:bCs/>
        </w:rPr>
      </w:pPr>
    </w:p>
    <w:p w14:paraId="7988D5C4" w14:textId="77777777" w:rsidR="006411FD" w:rsidRDefault="006411FD" w:rsidP="0030704F">
      <w:pPr>
        <w:rPr>
          <w:rFonts w:asciiTheme="minorHAnsi" w:hAnsiTheme="minorHAnsi" w:cstheme="minorHAnsi"/>
          <w:b/>
          <w:bCs/>
        </w:rPr>
      </w:pPr>
    </w:p>
    <w:p w14:paraId="50088644" w14:textId="77777777" w:rsidR="006411FD" w:rsidRDefault="006411FD" w:rsidP="0030704F">
      <w:pPr>
        <w:rPr>
          <w:rFonts w:asciiTheme="minorHAnsi" w:hAnsiTheme="minorHAnsi" w:cstheme="minorHAnsi"/>
          <w:b/>
          <w:bCs/>
        </w:rPr>
      </w:pPr>
    </w:p>
    <w:p w14:paraId="0B03E141" w14:textId="77777777" w:rsidR="006411FD" w:rsidRDefault="006411FD" w:rsidP="0030704F">
      <w:pPr>
        <w:rPr>
          <w:rFonts w:asciiTheme="minorHAnsi" w:hAnsiTheme="minorHAnsi" w:cstheme="minorHAnsi"/>
          <w:b/>
          <w:bCs/>
        </w:rPr>
      </w:pPr>
    </w:p>
    <w:p w14:paraId="0106DEF8" w14:textId="77777777" w:rsidR="006411FD" w:rsidRPr="0030704F" w:rsidRDefault="006411FD" w:rsidP="0030704F">
      <w:pPr>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44" w:name="_Toc391994523"/>
      <w:bookmarkStart w:id="45" w:name="_Toc127927447"/>
      <w:r w:rsidRPr="0039736F">
        <w:rPr>
          <w:rFonts w:ascii="Calibri" w:hAnsi="Calibri" w:cs="Book Antiqua"/>
          <w:sz w:val="28"/>
        </w:rPr>
        <w:lastRenderedPageBreak/>
        <w:t>Arquitectura del Producto/Sistema</w:t>
      </w:r>
      <w:bookmarkEnd w:id="44"/>
      <w:bookmarkEnd w:id="45"/>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46" w:name="_Toc127927448"/>
      <w:r w:rsidRPr="0039736F">
        <w:rPr>
          <w:rFonts w:ascii="Calibri" w:hAnsi="Calibri" w:cs="Book Antiqua"/>
          <w:i w:val="0"/>
          <w:sz w:val="24"/>
        </w:rPr>
        <w:t>Vista de Casos de Uso</w:t>
      </w:r>
      <w:bookmarkEnd w:id="46"/>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47" w:name="_Toc127927449"/>
      <w:r w:rsidRPr="0039736F">
        <w:rPr>
          <w:rFonts w:ascii="Calibri" w:hAnsi="Calibri" w:cs="Calibri"/>
          <w:sz w:val="24"/>
          <w:szCs w:val="24"/>
        </w:rPr>
        <w:t>Actores</w:t>
      </w:r>
      <w:bookmarkEnd w:id="47"/>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2258"/>
        <w:gridCol w:w="6663"/>
      </w:tblGrid>
      <w:tr w:rsidR="00E8599C" w:rsidRPr="0039736F" w14:paraId="1FD8E0E0" w14:textId="77777777" w:rsidTr="00487B9D">
        <w:trPr>
          <w:trHeight w:val="299"/>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487B9D">
        <w:trPr>
          <w:trHeight w:val="25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544B71E1"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lastRenderedPageBreak/>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30704F" w:rsidRPr="0039736F" w:rsidRDefault="0030704F" w:rsidP="00614B45">
            <w:pPr>
              <w:pStyle w:val="NormalWeb"/>
              <w:spacing w:before="0" w:beforeAutospacing="0" w:after="0" w:afterAutospacing="0"/>
              <w:textAlignment w:val="top"/>
              <w:rPr>
                <w:rFonts w:asciiTheme="minorHAnsi" w:hAnsiTheme="minorHAnsi" w:cstheme="minorHAnsi"/>
              </w:rPr>
            </w:pPr>
          </w:p>
        </w:tc>
      </w:tr>
    </w:tbl>
    <w:p w14:paraId="71B590E9" w14:textId="77777777" w:rsidR="00217571" w:rsidRPr="0039736F" w:rsidRDefault="00217571"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Default="009239D4" w:rsidP="00A3332F"/>
    <w:p w14:paraId="593E1F07" w14:textId="77777777" w:rsidR="00217571" w:rsidRDefault="00217571" w:rsidP="00A3332F"/>
    <w:p w14:paraId="0E968A8B" w14:textId="77777777" w:rsidR="00217571" w:rsidRDefault="00217571" w:rsidP="00A3332F"/>
    <w:p w14:paraId="0444F956" w14:textId="77777777" w:rsidR="00217571" w:rsidRDefault="00217571" w:rsidP="00A3332F"/>
    <w:p w14:paraId="7DB8BB8B" w14:textId="77777777" w:rsidR="00217571" w:rsidRDefault="00217571" w:rsidP="00A3332F"/>
    <w:p w14:paraId="43D87007" w14:textId="77777777" w:rsidR="00217571" w:rsidRDefault="00217571" w:rsidP="00A3332F"/>
    <w:p w14:paraId="74836F27" w14:textId="77777777" w:rsidR="00217571" w:rsidRDefault="00217571" w:rsidP="00A3332F"/>
    <w:p w14:paraId="13D1B5C1" w14:textId="77777777" w:rsidR="00217571" w:rsidRDefault="00217571" w:rsidP="00A3332F"/>
    <w:p w14:paraId="67B65140" w14:textId="77777777" w:rsidR="00217571" w:rsidRDefault="00217571" w:rsidP="00A3332F"/>
    <w:p w14:paraId="58AEEDA9" w14:textId="77777777" w:rsidR="006411FD" w:rsidRPr="0039736F" w:rsidRDefault="006411FD"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48" w:name="_Toc127927450"/>
      <w:r w:rsidRPr="0039736F">
        <w:rPr>
          <w:rFonts w:ascii="Calibri" w:hAnsi="Calibri" w:cs="Calibri"/>
          <w:sz w:val="24"/>
          <w:szCs w:val="24"/>
        </w:rPr>
        <w:t>Modelo de casos de Uso</w:t>
      </w:r>
      <w:bookmarkEnd w:id="48"/>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Default="00322A5B" w:rsidP="009B2182">
      <w:pPr>
        <w:rPr>
          <w:rFonts w:asciiTheme="minorHAnsi" w:hAnsiTheme="minorHAnsi" w:cstheme="minorHAnsi"/>
          <w:b/>
          <w:bCs/>
        </w:rPr>
      </w:pPr>
    </w:p>
    <w:p w14:paraId="72287B05" w14:textId="77777777" w:rsidR="00217571" w:rsidRDefault="00217571" w:rsidP="009B2182">
      <w:pPr>
        <w:rPr>
          <w:rFonts w:asciiTheme="minorHAnsi" w:hAnsiTheme="minorHAnsi" w:cstheme="minorHAnsi"/>
          <w:b/>
          <w:bCs/>
        </w:rPr>
      </w:pPr>
    </w:p>
    <w:p w14:paraId="7B519611" w14:textId="77777777" w:rsidR="00217571" w:rsidRDefault="00217571" w:rsidP="009B2182">
      <w:pPr>
        <w:rPr>
          <w:rFonts w:asciiTheme="minorHAnsi" w:hAnsiTheme="minorHAnsi" w:cstheme="minorHAnsi"/>
          <w:b/>
          <w:bCs/>
        </w:rPr>
      </w:pPr>
    </w:p>
    <w:p w14:paraId="37337E8A" w14:textId="77777777" w:rsidR="00217571" w:rsidRDefault="00217571" w:rsidP="009B2182">
      <w:pPr>
        <w:rPr>
          <w:rFonts w:asciiTheme="minorHAnsi" w:hAnsiTheme="minorHAnsi" w:cstheme="minorHAnsi"/>
          <w:b/>
          <w:bCs/>
        </w:rPr>
      </w:pPr>
    </w:p>
    <w:p w14:paraId="4AC1DEF4" w14:textId="77777777" w:rsidR="00217571" w:rsidRDefault="00217571" w:rsidP="009B2182">
      <w:pPr>
        <w:rPr>
          <w:rFonts w:asciiTheme="minorHAnsi" w:hAnsiTheme="minorHAnsi" w:cstheme="minorHAnsi"/>
          <w:b/>
          <w:bCs/>
        </w:rPr>
      </w:pPr>
    </w:p>
    <w:p w14:paraId="4573814C" w14:textId="77777777" w:rsidR="00217571" w:rsidRDefault="00217571" w:rsidP="009B2182">
      <w:pPr>
        <w:rPr>
          <w:rFonts w:asciiTheme="minorHAnsi" w:hAnsiTheme="minorHAnsi" w:cstheme="minorHAnsi"/>
          <w:b/>
          <w:bCs/>
        </w:rPr>
      </w:pPr>
    </w:p>
    <w:p w14:paraId="19409B71" w14:textId="77777777" w:rsidR="00217571" w:rsidRDefault="00217571" w:rsidP="009B2182">
      <w:pPr>
        <w:rPr>
          <w:rFonts w:asciiTheme="minorHAnsi" w:hAnsiTheme="minorHAnsi" w:cstheme="minorHAnsi"/>
          <w:b/>
          <w:bCs/>
        </w:rPr>
      </w:pPr>
    </w:p>
    <w:p w14:paraId="09E52E02" w14:textId="77777777" w:rsidR="00217571" w:rsidRDefault="00217571"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9" w:name="_Toc127927451"/>
      <w:r w:rsidRPr="0039736F">
        <w:rPr>
          <w:rFonts w:ascii="Calibri" w:hAnsi="Calibri" w:cs="Calibri"/>
          <w:sz w:val="24"/>
          <w:szCs w:val="24"/>
        </w:rPr>
        <w:t>Lista de casos de Uso</w:t>
      </w:r>
      <w:bookmarkEnd w:id="49"/>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50"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632DA5AA" w14:textId="77777777" w:rsidTr="00614B45">
        <w:tc>
          <w:tcPr>
            <w:tcW w:w="834" w:type="dxa"/>
          </w:tcPr>
          <w:p w14:paraId="736D231A" w14:textId="5687044C"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w:t>
            </w:r>
            <w:r w:rsidR="00DA5A26">
              <w:rPr>
                <w:rFonts w:asciiTheme="minorHAnsi" w:hAnsiTheme="minorHAnsi" w:cstheme="minorHAnsi"/>
              </w:rPr>
              <w:t>3</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4666797D" w14:textId="77777777" w:rsidR="00217571" w:rsidRDefault="00217571"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50"/>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2D8D0BF"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r w:rsidR="00E1417C">
              <w:rPr>
                <w:rFonts w:asciiTheme="minorHAnsi" w:eastAsia="Arial" w:hAnsiTheme="minorHAnsi" w:cstheme="minorHAnsi"/>
              </w:rPr>
              <w:t xml:space="preserve"> </w:t>
            </w:r>
            <w:r w:rsidR="007B5137">
              <w:rPr>
                <w:rFonts w:asciiTheme="minorHAnsi" w:eastAsia="Arial" w:hAnsiTheme="minorHAnsi" w:cstheme="minorHAnsi"/>
              </w:rPr>
              <w:t>4</w:t>
            </w:r>
            <w:r w:rsidR="005F2755">
              <w:rPr>
                <w:rFonts w:asciiTheme="minorHAnsi" w:eastAsia="Arial" w:hAnsiTheme="minorHAnsi" w:cstheme="minorHAnsi"/>
              </w:rPr>
              <w:t>, CU</w:t>
            </w:r>
            <w:r w:rsidR="00E1417C">
              <w:rPr>
                <w:rFonts w:asciiTheme="minorHAnsi" w:eastAsia="Arial" w:hAnsiTheme="minorHAnsi" w:cstheme="minorHAnsi"/>
              </w:rPr>
              <w:t xml:space="preserve"> </w:t>
            </w:r>
            <w:r w:rsidR="005F2755">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184DFA22" w:rsidR="002D0B8B" w:rsidRPr="00774DA4" w:rsidRDefault="002D0B8B" w:rsidP="00614B45">
            <w:pPr>
              <w:rPr>
                <w:rFonts w:asciiTheme="minorHAnsi" w:eastAsia="Arial" w:hAnsiTheme="minorHAnsi" w:cstheme="minorHAnsi"/>
              </w:rPr>
            </w:pPr>
            <w:r>
              <w:rPr>
                <w:rFonts w:asciiTheme="minorHAnsi" w:eastAsia="Arial" w:hAnsiTheme="minorHAnsi" w:cstheme="minorHAnsi"/>
              </w:rPr>
              <w:t xml:space="preserve">El administrador puede registrar </w:t>
            </w:r>
            <w:r w:rsidR="007B5137">
              <w:rPr>
                <w:rFonts w:asciiTheme="minorHAnsi" w:eastAsia="Arial" w:hAnsiTheme="minorHAnsi" w:cstheme="minorHAnsi"/>
              </w:rPr>
              <w:t>varios productos.</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11539D7A"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B27A39">
              <w:rPr>
                <w:rFonts w:asciiTheme="minorHAnsi" w:eastAsia="Arial" w:hAnsiTheme="minorHAnsi" w:cstheme="minorHAnsi"/>
              </w:rPr>
              <w:t>N</w:t>
            </w:r>
            <w:r w:rsidRPr="00082879">
              <w:rPr>
                <w:rFonts w:asciiTheme="minorHAnsi" w:eastAsia="Arial" w:hAnsiTheme="minorHAnsi" w:cstheme="minorHAnsi"/>
              </w:rPr>
              <w:t>ombre,</w:t>
            </w:r>
            <w:r w:rsidR="00B27A39">
              <w:rPr>
                <w:rFonts w:asciiTheme="minorHAnsi" w:eastAsia="Arial" w:hAnsiTheme="minorHAnsi" w:cstheme="minorHAnsi"/>
              </w:rPr>
              <w:t xml:space="preserve"> 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B27A39">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4EA78DA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la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FD8C717" w14:textId="7664D55C" w:rsidR="00594B33"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producto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1DD95C0" w14:textId="6A7B46F8" w:rsidR="002D0B8B"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sistema emite mensajes claros en caso de errores, indicando los campos problemáticos.</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5AD5862E" w14:textId="09D9DCF9" w:rsidR="00646D85"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0A1066F" w14:textId="2E57823C" w:rsidR="00646D85" w:rsidRPr="00646D85" w:rsidRDefault="00CB5920">
            <w:pPr>
              <w:pStyle w:val="Prrafodelista"/>
              <w:numPr>
                <w:ilvl w:val="0"/>
                <w:numId w:val="58"/>
              </w:numPr>
              <w:rPr>
                <w:rFonts w:asciiTheme="minorHAnsi" w:eastAsia="Arial" w:hAnsiTheme="minorHAnsi" w:cstheme="minorHAnsi"/>
              </w:rPr>
            </w:pPr>
            <w:r>
              <w:rPr>
                <w:rFonts w:asciiTheme="minorHAnsi" w:eastAsia="Arial" w:hAnsiTheme="minorHAnsi" w:cstheme="minorHAnsi"/>
              </w:rPr>
              <w:t xml:space="preserve">Ingresa todos </w:t>
            </w:r>
            <w:r w:rsidR="00646D85">
              <w:rPr>
                <w:rFonts w:asciiTheme="minorHAnsi" w:eastAsia="Arial" w:hAnsiTheme="minorHAnsi" w:cstheme="minorHAnsi"/>
              </w:rPr>
              <w:t xml:space="preserve">los datos </w:t>
            </w:r>
            <w:r>
              <w:rPr>
                <w:rFonts w:asciiTheme="minorHAnsi" w:eastAsia="Arial" w:hAnsiTheme="minorHAnsi" w:cstheme="minorHAnsi"/>
              </w:rPr>
              <w:t xml:space="preserve">necesarios para registrar </w:t>
            </w:r>
            <w:r w:rsidR="00646D85">
              <w:rPr>
                <w:rFonts w:asciiTheme="minorHAnsi" w:eastAsia="Arial" w:hAnsiTheme="minorHAnsi" w:cstheme="minorHAnsi"/>
              </w:rPr>
              <w:t>el producto.</w:t>
            </w:r>
          </w:p>
          <w:p w14:paraId="581E77D4" w14:textId="23E7D5E3" w:rsidR="00B27A39" w:rsidRPr="003D1DCB" w:rsidRDefault="00B27A39">
            <w:pPr>
              <w:pStyle w:val="Prrafodelista"/>
              <w:numPr>
                <w:ilvl w:val="0"/>
                <w:numId w:val="5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3BD1230" w14:textId="79FB5A6F" w:rsidR="00B27A39" w:rsidRDefault="002D0B8B" w:rsidP="00B27A3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75ABDAE" w14:textId="13725FC0"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7B5A71D" w14:textId="446730FC"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75334C4" w14:textId="49222D50"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6EF43058"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sidR="00B27A39">
              <w:rPr>
                <w:rFonts w:asciiTheme="minorHAnsi" w:eastAsia="Arial" w:hAnsiTheme="minorHAnsi" w:cstheme="minorHAnsi"/>
              </w:rPr>
              <w:t>ingresar números en campos no permitidos</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6E7432D4"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sidR="00B27A39">
              <w:rPr>
                <w:rFonts w:asciiTheme="minorHAnsi" w:eastAsia="Arial" w:hAnsiTheme="minorHAnsi" w:cstheme="minorHAnsi"/>
              </w:rPr>
              <w:t>administrador intenta registrar un producto ingresando números en campos de texto como Nombre o País de origen.</w:t>
            </w:r>
          </w:p>
          <w:p w14:paraId="2F865C9F" w14:textId="0C8CAC98" w:rsidR="00B27A39" w:rsidRPr="00511E57" w:rsidRDefault="00511E57" w:rsidP="00511E5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4F0190" w14:textId="27851129" w:rsidR="00511E57" w:rsidRPr="00511E57" w:rsidRDefault="00511E57">
            <w:pPr>
              <w:pStyle w:val="Prrafodelista"/>
              <w:numPr>
                <w:ilvl w:val="0"/>
                <w:numId w:val="55"/>
              </w:numPr>
              <w:rPr>
                <w:rFonts w:asciiTheme="minorHAnsi" w:eastAsia="Arial" w:hAnsiTheme="minorHAnsi" w:cstheme="minorHAnsi"/>
              </w:rPr>
            </w:pPr>
            <w:r>
              <w:rPr>
                <w:rFonts w:asciiTheme="minorHAnsi" w:hAnsiTheme="minorHAnsi" w:cstheme="minorHAnsi"/>
              </w:rPr>
              <w:t>Ingresa valores inválidos (números) en los campos Nombres o País de origen.</w:t>
            </w:r>
          </w:p>
          <w:p w14:paraId="448D53B8" w14:textId="7CD18745" w:rsidR="00511E57" w:rsidRPr="003D1DCB" w:rsidRDefault="00511E57">
            <w:pPr>
              <w:pStyle w:val="Prrafodelista"/>
              <w:numPr>
                <w:ilvl w:val="0"/>
                <w:numId w:val="55"/>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80573E9"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09BFF1F" w14:textId="0E2811FC" w:rsidR="00B27A39" w:rsidRDefault="00B27A39" w:rsidP="00614B4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5D25F3CC" w14:textId="7EDC6253" w:rsidR="00B27A39" w:rsidRPr="00B27A39" w:rsidRDefault="00B27A39" w:rsidP="00614B4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443C7275" w14:textId="67CF6900" w:rsidR="002D0B8B" w:rsidRPr="003D1DCB" w:rsidRDefault="00B27A39">
            <w:pPr>
              <w:pStyle w:val="Prrafodelista"/>
              <w:numPr>
                <w:ilvl w:val="0"/>
                <w:numId w:val="33"/>
              </w:numPr>
              <w:rPr>
                <w:rFonts w:asciiTheme="minorHAnsi" w:hAnsiTheme="minorHAnsi" w:cstheme="minorHAnsi"/>
              </w:rPr>
            </w:pPr>
            <w:r>
              <w:rPr>
                <w:rFonts w:asciiTheme="minorHAnsi" w:hAnsiTheme="minorHAnsi" w:cstheme="minorHAnsi"/>
              </w:rPr>
              <w:t xml:space="preserve">Se muestra un mensaje de error indicando cuáles campos contienen valores no </w:t>
            </w:r>
            <w:r w:rsidR="00646D85">
              <w:rPr>
                <w:rFonts w:asciiTheme="minorHAnsi" w:hAnsiTheme="minorHAnsi" w:cstheme="minorHAnsi"/>
              </w:rPr>
              <w:t>válidos</w:t>
            </w:r>
            <w:r>
              <w:rPr>
                <w:rFonts w:asciiTheme="minorHAnsi" w:hAnsiTheme="minorHAnsi" w:cstheme="minorHAnsi"/>
              </w:rPr>
              <w:t>.</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lastRenderedPageBreak/>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30190F48"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w:t>
            </w:r>
            <w:r w:rsidR="00511E57">
              <w:rPr>
                <w:rFonts w:asciiTheme="minorHAnsi" w:eastAsia="Arial" w:hAnsiTheme="minorHAnsi" w:cstheme="minorHAnsi"/>
              </w:rPr>
              <w:t xml:space="preserve">or campos obligatorios vacíos </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5EE2A71D" w:rsidR="002D0B8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 producto dejando campos obligatorios sin completar.</w:t>
            </w:r>
          </w:p>
          <w:p w14:paraId="4CFC5FC0" w14:textId="77777777" w:rsidR="00646D85" w:rsidRPr="00511E57"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F2169B" w14:textId="31FECDC3" w:rsidR="00646D85" w:rsidRPr="00511E57" w:rsidRDefault="00646D85">
            <w:pPr>
              <w:pStyle w:val="Prrafodelista"/>
              <w:numPr>
                <w:ilvl w:val="0"/>
                <w:numId w:val="56"/>
              </w:numPr>
              <w:rPr>
                <w:rFonts w:asciiTheme="minorHAnsi" w:eastAsia="Arial" w:hAnsiTheme="minorHAnsi" w:cstheme="minorHAnsi"/>
              </w:rPr>
            </w:pPr>
            <w:r>
              <w:rPr>
                <w:rFonts w:asciiTheme="minorHAnsi" w:eastAsia="Arial" w:hAnsiTheme="minorHAnsi" w:cstheme="minorHAnsi"/>
              </w:rPr>
              <w:t>Deja uno o m</w:t>
            </w:r>
            <w:r w:rsidR="00101DEB">
              <w:rPr>
                <w:rFonts w:asciiTheme="minorHAnsi" w:eastAsia="Arial" w:hAnsiTheme="minorHAnsi" w:cstheme="minorHAnsi"/>
              </w:rPr>
              <w:t>á</w:t>
            </w:r>
            <w:r>
              <w:rPr>
                <w:rFonts w:asciiTheme="minorHAnsi" w:eastAsia="Arial" w:hAnsiTheme="minorHAnsi" w:cstheme="minorHAnsi"/>
              </w:rPr>
              <w:t>s campos obligatorios vacíos, como Nombre, Descripción o País de origen.</w:t>
            </w:r>
          </w:p>
          <w:p w14:paraId="7C434A5C" w14:textId="4D7E2184" w:rsidR="00646D85" w:rsidRPr="00646D85" w:rsidRDefault="00646D85">
            <w:pPr>
              <w:pStyle w:val="Prrafodelista"/>
              <w:numPr>
                <w:ilvl w:val="0"/>
                <w:numId w:val="56"/>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8F44038"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sidR="00511E57">
              <w:rPr>
                <w:rFonts w:asciiTheme="minorHAnsi" w:eastAsia="Arial" w:hAnsiTheme="minorHAnsi" w:cstheme="minorHAnsi"/>
              </w:rPr>
              <w:t>verifica que todos los campos obligatorios estén completos.</w:t>
            </w:r>
          </w:p>
          <w:p w14:paraId="2DDA58DE" w14:textId="77777777" w:rsidR="00511E57"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3BC5B027" w14:textId="54DF99E3" w:rsidR="00511E57" w:rsidRPr="003D1DC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cuáles campos están vacíos.</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6AE7578C" w14:textId="77777777" w:rsidR="002D0B8B"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5E3B16C" w14:textId="77777777" w:rsidR="002D0B8B" w:rsidRPr="0039736F"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Default="00A16319" w:rsidP="00A16319">
      <w:pPr>
        <w:pStyle w:val="Textoindependiente"/>
        <w:rPr>
          <w:rFonts w:asciiTheme="minorHAnsi" w:hAnsiTheme="minorHAnsi" w:cstheme="minorHAnsi"/>
          <w:i/>
          <w:color w:val="0000FF"/>
          <w:lang w:val="es-EC"/>
        </w:rPr>
      </w:pPr>
    </w:p>
    <w:p w14:paraId="5C616C20" w14:textId="77777777" w:rsidR="005F2755" w:rsidRDefault="005F2755" w:rsidP="00A16319">
      <w:pPr>
        <w:pStyle w:val="Textoindependiente"/>
        <w:rPr>
          <w:rFonts w:asciiTheme="minorHAnsi" w:hAnsiTheme="minorHAnsi" w:cstheme="minorHAnsi"/>
          <w:i/>
          <w:color w:val="0000FF"/>
          <w:lang w:val="es-EC"/>
        </w:rPr>
      </w:pPr>
    </w:p>
    <w:p w14:paraId="187BC130" w14:textId="77777777" w:rsidR="005F2755" w:rsidRDefault="005F2755" w:rsidP="00A16319">
      <w:pPr>
        <w:pStyle w:val="Textoindependiente"/>
        <w:rPr>
          <w:rFonts w:asciiTheme="minorHAnsi" w:hAnsiTheme="minorHAnsi" w:cstheme="minorHAnsi"/>
          <w:i/>
          <w:color w:val="0000FF"/>
          <w:lang w:val="es-EC"/>
        </w:rPr>
      </w:pPr>
    </w:p>
    <w:p w14:paraId="7F1F2F2E" w14:textId="77777777" w:rsidR="005F2755" w:rsidRDefault="005F2755" w:rsidP="00A16319">
      <w:pPr>
        <w:pStyle w:val="Textoindependiente"/>
        <w:rPr>
          <w:rFonts w:asciiTheme="minorHAnsi" w:hAnsiTheme="minorHAnsi" w:cstheme="minorHAnsi"/>
          <w:i/>
          <w:color w:val="0000FF"/>
          <w:lang w:val="es-EC"/>
        </w:rPr>
      </w:pPr>
    </w:p>
    <w:p w14:paraId="49BE9135" w14:textId="77777777" w:rsidR="005F2755" w:rsidRDefault="005F2755" w:rsidP="00A16319">
      <w:pPr>
        <w:pStyle w:val="Textoindependiente"/>
        <w:rPr>
          <w:rFonts w:asciiTheme="minorHAnsi" w:hAnsiTheme="minorHAnsi" w:cstheme="minorHAnsi"/>
          <w:i/>
          <w:color w:val="0000FF"/>
          <w:lang w:val="es-EC"/>
        </w:rPr>
      </w:pPr>
    </w:p>
    <w:p w14:paraId="4FA0948D" w14:textId="77777777" w:rsidR="005F2755" w:rsidRDefault="005F2755" w:rsidP="00A16319">
      <w:pPr>
        <w:pStyle w:val="Textoindependiente"/>
        <w:rPr>
          <w:rFonts w:asciiTheme="minorHAnsi" w:hAnsiTheme="minorHAnsi" w:cstheme="minorHAnsi"/>
          <w:i/>
          <w:color w:val="0000FF"/>
          <w:lang w:val="es-EC"/>
        </w:rPr>
      </w:pPr>
    </w:p>
    <w:p w14:paraId="02D8D9C5" w14:textId="77777777" w:rsidR="005F2755" w:rsidRDefault="005F2755" w:rsidP="00A16319">
      <w:pPr>
        <w:pStyle w:val="Textoindependiente"/>
        <w:rPr>
          <w:rFonts w:asciiTheme="minorHAnsi" w:hAnsiTheme="minorHAnsi" w:cstheme="minorHAnsi"/>
          <w:i/>
          <w:color w:val="0000FF"/>
          <w:lang w:val="es-EC"/>
        </w:rPr>
      </w:pPr>
    </w:p>
    <w:p w14:paraId="783BBA36" w14:textId="77777777" w:rsidR="005F2755" w:rsidRDefault="005F2755" w:rsidP="00A16319">
      <w:pPr>
        <w:pStyle w:val="Textoindependiente"/>
        <w:rPr>
          <w:rFonts w:asciiTheme="minorHAnsi" w:hAnsiTheme="minorHAnsi" w:cstheme="minorHAnsi"/>
          <w:i/>
          <w:color w:val="0000FF"/>
          <w:lang w:val="es-EC"/>
        </w:rPr>
      </w:pPr>
    </w:p>
    <w:p w14:paraId="58822E84" w14:textId="77777777" w:rsidR="005F2755" w:rsidRDefault="005F2755" w:rsidP="00A16319">
      <w:pPr>
        <w:pStyle w:val="Textoindependiente"/>
        <w:rPr>
          <w:rFonts w:asciiTheme="minorHAnsi" w:hAnsiTheme="minorHAnsi" w:cstheme="minorHAnsi"/>
          <w:i/>
          <w:color w:val="0000FF"/>
          <w:lang w:val="es-EC"/>
        </w:rPr>
      </w:pPr>
    </w:p>
    <w:p w14:paraId="3E594767" w14:textId="77777777" w:rsidR="005F2755" w:rsidRDefault="005F2755" w:rsidP="00A16319">
      <w:pPr>
        <w:pStyle w:val="Textoindependiente"/>
        <w:rPr>
          <w:rFonts w:asciiTheme="minorHAnsi" w:hAnsiTheme="minorHAnsi" w:cstheme="minorHAnsi"/>
          <w:i/>
          <w:color w:val="0000FF"/>
          <w:lang w:val="es-EC"/>
        </w:rPr>
      </w:pPr>
    </w:p>
    <w:p w14:paraId="7F4C4769" w14:textId="77777777" w:rsidR="005F2755" w:rsidRDefault="005F2755" w:rsidP="00A16319">
      <w:pPr>
        <w:pStyle w:val="Textoindependiente"/>
        <w:rPr>
          <w:rFonts w:asciiTheme="minorHAnsi" w:hAnsiTheme="minorHAnsi" w:cstheme="minorHAnsi"/>
          <w:i/>
          <w:color w:val="0000FF"/>
          <w:lang w:val="es-EC"/>
        </w:rPr>
      </w:pPr>
    </w:p>
    <w:p w14:paraId="73D8748E" w14:textId="77777777" w:rsidR="005F2755" w:rsidRDefault="005F2755" w:rsidP="00A16319">
      <w:pPr>
        <w:pStyle w:val="Textoindependiente"/>
        <w:rPr>
          <w:rFonts w:asciiTheme="minorHAnsi" w:hAnsiTheme="minorHAnsi" w:cstheme="minorHAnsi"/>
          <w:i/>
          <w:color w:val="0000FF"/>
          <w:lang w:val="es-EC"/>
        </w:rPr>
      </w:pPr>
    </w:p>
    <w:p w14:paraId="59A66E3D" w14:textId="77777777" w:rsidR="005F2755" w:rsidRDefault="005F2755" w:rsidP="00A16319">
      <w:pPr>
        <w:pStyle w:val="Textoindependiente"/>
        <w:rPr>
          <w:rFonts w:asciiTheme="minorHAnsi" w:hAnsiTheme="minorHAnsi" w:cstheme="minorHAnsi"/>
          <w:i/>
          <w:color w:val="0000FF"/>
          <w:lang w:val="es-EC"/>
        </w:rPr>
      </w:pPr>
    </w:p>
    <w:p w14:paraId="0B1090A2" w14:textId="77777777" w:rsidR="005F2755" w:rsidRDefault="005F2755" w:rsidP="00A16319">
      <w:pPr>
        <w:pStyle w:val="Textoindependiente"/>
        <w:rPr>
          <w:rFonts w:asciiTheme="minorHAnsi" w:hAnsiTheme="minorHAnsi" w:cstheme="minorHAnsi"/>
          <w:i/>
          <w:color w:val="0000FF"/>
          <w:lang w:val="es-EC"/>
        </w:rPr>
      </w:pPr>
    </w:p>
    <w:p w14:paraId="4DCD3782" w14:textId="77777777" w:rsidR="005F2755" w:rsidRDefault="005F2755" w:rsidP="00A16319">
      <w:pPr>
        <w:pStyle w:val="Textoindependiente"/>
        <w:rPr>
          <w:rFonts w:asciiTheme="minorHAnsi" w:hAnsiTheme="minorHAnsi" w:cstheme="minorHAnsi"/>
          <w:i/>
          <w:color w:val="0000FF"/>
          <w:lang w:val="es-EC"/>
        </w:rPr>
      </w:pPr>
    </w:p>
    <w:p w14:paraId="63750A5B" w14:textId="77777777" w:rsidR="005F2755" w:rsidRDefault="005F2755" w:rsidP="00A16319">
      <w:pPr>
        <w:pStyle w:val="Textoindependiente"/>
        <w:rPr>
          <w:rFonts w:asciiTheme="minorHAnsi" w:hAnsiTheme="minorHAnsi" w:cstheme="minorHAnsi"/>
          <w:i/>
          <w:color w:val="0000FF"/>
          <w:lang w:val="es-EC"/>
        </w:rPr>
      </w:pPr>
    </w:p>
    <w:p w14:paraId="57FE8968" w14:textId="77777777" w:rsidR="005F2755" w:rsidRDefault="005F2755" w:rsidP="00A16319">
      <w:pPr>
        <w:pStyle w:val="Textoindependiente"/>
        <w:rPr>
          <w:rFonts w:asciiTheme="minorHAnsi" w:hAnsiTheme="minorHAnsi" w:cstheme="minorHAnsi"/>
          <w:i/>
          <w:color w:val="0000FF"/>
          <w:lang w:val="es-EC"/>
        </w:rPr>
      </w:pPr>
    </w:p>
    <w:p w14:paraId="66D49F37" w14:textId="77777777" w:rsidR="005F2755" w:rsidRDefault="005F2755" w:rsidP="00A16319">
      <w:pPr>
        <w:pStyle w:val="Textoindependiente"/>
        <w:rPr>
          <w:rFonts w:asciiTheme="minorHAnsi" w:hAnsiTheme="minorHAnsi" w:cstheme="minorHAnsi"/>
          <w:i/>
          <w:color w:val="0000FF"/>
          <w:lang w:val="es-EC"/>
        </w:rPr>
      </w:pPr>
    </w:p>
    <w:p w14:paraId="6D763AB9" w14:textId="77777777" w:rsidR="005F2755" w:rsidRDefault="005F2755" w:rsidP="00A16319">
      <w:pPr>
        <w:pStyle w:val="Textoindependiente"/>
        <w:rPr>
          <w:rFonts w:asciiTheme="minorHAnsi" w:hAnsiTheme="minorHAnsi" w:cstheme="minorHAnsi"/>
          <w:i/>
          <w:color w:val="0000FF"/>
          <w:lang w:val="es-EC"/>
        </w:rPr>
      </w:pPr>
    </w:p>
    <w:p w14:paraId="017415F7" w14:textId="77777777" w:rsidR="005F2755" w:rsidRDefault="005F2755" w:rsidP="00A16319">
      <w:pPr>
        <w:pStyle w:val="Textoindependiente"/>
        <w:rPr>
          <w:rFonts w:asciiTheme="minorHAnsi" w:hAnsiTheme="minorHAnsi" w:cstheme="minorHAnsi"/>
          <w:i/>
          <w:color w:val="0000FF"/>
          <w:lang w:val="es-EC"/>
        </w:rPr>
      </w:pPr>
    </w:p>
    <w:p w14:paraId="6249A006" w14:textId="77777777" w:rsidR="005F2755" w:rsidRDefault="005F2755" w:rsidP="00A16319">
      <w:pPr>
        <w:pStyle w:val="Textoindependiente"/>
        <w:rPr>
          <w:rFonts w:asciiTheme="minorHAnsi" w:hAnsiTheme="minorHAnsi" w:cstheme="minorHAnsi"/>
          <w:i/>
          <w:color w:val="0000FF"/>
          <w:lang w:val="es-EC"/>
        </w:rPr>
      </w:pPr>
    </w:p>
    <w:p w14:paraId="0041258B" w14:textId="77777777" w:rsidR="005F2755" w:rsidRDefault="005F2755" w:rsidP="00A16319">
      <w:pPr>
        <w:pStyle w:val="Textoindependiente"/>
        <w:rPr>
          <w:rFonts w:asciiTheme="minorHAnsi" w:hAnsiTheme="minorHAnsi" w:cstheme="minorHAnsi"/>
          <w:i/>
          <w:color w:val="0000FF"/>
          <w:lang w:val="es-EC"/>
        </w:rPr>
      </w:pPr>
    </w:p>
    <w:p w14:paraId="65E75306" w14:textId="77777777" w:rsidR="005F2755" w:rsidRDefault="005F2755" w:rsidP="00A16319">
      <w:pPr>
        <w:pStyle w:val="Textoindependiente"/>
        <w:rPr>
          <w:rFonts w:asciiTheme="minorHAnsi" w:hAnsiTheme="minorHAnsi" w:cstheme="minorHAnsi"/>
          <w:i/>
          <w:color w:val="0000FF"/>
          <w:lang w:val="es-EC"/>
        </w:rPr>
      </w:pPr>
    </w:p>
    <w:p w14:paraId="320BD5A3" w14:textId="77777777" w:rsidR="005F2755" w:rsidRDefault="005F2755" w:rsidP="00A16319">
      <w:pPr>
        <w:pStyle w:val="Textoindependiente"/>
        <w:rPr>
          <w:rFonts w:asciiTheme="minorHAnsi" w:hAnsiTheme="minorHAnsi" w:cstheme="minorHAnsi"/>
          <w:i/>
          <w:color w:val="0000FF"/>
          <w:lang w:val="es-EC"/>
        </w:rPr>
      </w:pPr>
    </w:p>
    <w:p w14:paraId="50FFAAF4" w14:textId="77777777" w:rsidR="005F2755" w:rsidRPr="0039736F" w:rsidRDefault="005F2755"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EC6DD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EC6DD0">
        <w:tc>
          <w:tcPr>
            <w:tcW w:w="6385"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076F5335"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w:t>
            </w:r>
            <w:r w:rsidRPr="0039736F">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4, CU</w:t>
            </w:r>
            <w:r w:rsidR="00E1417C">
              <w:rPr>
                <w:rFonts w:asciiTheme="minorHAnsi" w:eastAsia="Arial" w:hAnsiTheme="minorHAnsi" w:cstheme="minorHAnsi"/>
              </w:rPr>
              <w:t xml:space="preserve"> </w:t>
            </w:r>
            <w:r w:rsidR="007B5137">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622CE6C9" w14:textId="77777777" w:rsidTr="00EC6DD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6503DBCD"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007B5137">
              <w:rPr>
                <w:rFonts w:asciiTheme="minorHAnsi" w:eastAsia="Arial" w:hAnsiTheme="minorHAnsi" w:cstheme="minorHAnsi"/>
              </w:rPr>
              <w:t xml:space="preserve"> la información de </w:t>
            </w:r>
            <w:r w:rsidRPr="009F3657">
              <w:rPr>
                <w:rFonts w:asciiTheme="minorHAnsi" w:eastAsia="Arial" w:hAnsiTheme="minorHAnsi" w:cstheme="minorHAnsi"/>
              </w:rPr>
              <w:t>los productos</w:t>
            </w:r>
            <w:r w:rsidR="007B5137">
              <w:rPr>
                <w:rFonts w:asciiTheme="minorHAnsi" w:eastAsia="Arial" w:hAnsiTheme="minorHAnsi" w:cstheme="minorHAnsi"/>
              </w:rPr>
              <w:t>.</w:t>
            </w:r>
          </w:p>
        </w:tc>
      </w:tr>
      <w:tr w:rsidR="002D0B8B" w:rsidRPr="0039736F" w14:paraId="27B9194A" w14:textId="77777777" w:rsidTr="00EC6DD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4EDECC7B"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sidR="005F2755">
              <w:rPr>
                <w:rFonts w:asciiTheme="minorHAnsi" w:eastAsia="Arial" w:hAnsiTheme="minorHAnsi" w:cstheme="minorHAnsi"/>
              </w:rPr>
              <w:t>N</w:t>
            </w:r>
            <w:r w:rsidRPr="00082879">
              <w:rPr>
                <w:rFonts w:asciiTheme="minorHAnsi" w:eastAsia="Arial" w:hAnsiTheme="minorHAnsi" w:cstheme="minorHAnsi"/>
              </w:rPr>
              <w:t xml:space="preserve">ombre, </w:t>
            </w:r>
            <w:r w:rsidR="005F2755">
              <w:rPr>
                <w:rFonts w:asciiTheme="minorHAnsi" w:eastAsia="Arial" w:hAnsiTheme="minorHAnsi" w:cstheme="minorHAnsi"/>
              </w:rPr>
              <w:t>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5F2755">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6313FEF9"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w:t>
            </w:r>
            <w:r w:rsidR="005F2755">
              <w:rPr>
                <w:rFonts w:asciiTheme="minorHAnsi" w:eastAsia="Arial" w:hAnsiTheme="minorHAnsi" w:cstheme="minorHAnsi"/>
              </w:rPr>
              <w:t xml:space="preserve">podrá </w:t>
            </w:r>
            <w:r>
              <w:rPr>
                <w:rFonts w:asciiTheme="minorHAnsi" w:eastAsia="Arial" w:hAnsiTheme="minorHAnsi" w:cstheme="minorHAnsi"/>
              </w:rPr>
              <w:t>actualiza</w:t>
            </w:r>
            <w:r w:rsidR="005F2755">
              <w:rPr>
                <w:rFonts w:asciiTheme="minorHAnsi" w:eastAsia="Arial" w:hAnsiTheme="minorHAnsi" w:cstheme="minorHAnsi"/>
              </w:rPr>
              <w:t>r la</w:t>
            </w:r>
            <w:r>
              <w:rPr>
                <w:rFonts w:asciiTheme="minorHAnsi" w:eastAsia="Arial" w:hAnsiTheme="minorHAnsi" w:cstheme="minorHAnsi"/>
              </w:rPr>
              <w:t xml:space="preserve">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1E11E84A"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99B7108" w14:textId="1B493AF1" w:rsidR="005F2755" w:rsidRPr="00594B33" w:rsidRDefault="005F2755">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actualizará</w:t>
            </w:r>
            <w:r w:rsidRPr="00594B33">
              <w:rPr>
                <w:rFonts w:asciiTheme="minorHAnsi" w:eastAsia="Arial" w:hAnsiTheme="minorHAnsi" w:cstheme="minorHAnsi"/>
              </w:rPr>
              <w:t xml:space="preserve">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ED720CA" w14:textId="3B4C2EF3" w:rsidR="002D0B8B" w:rsidRPr="005F2755" w:rsidRDefault="005F2755">
            <w:pPr>
              <w:pStyle w:val="Prrafodelista"/>
              <w:numPr>
                <w:ilvl w:val="0"/>
                <w:numId w:val="54"/>
              </w:numPr>
              <w:rPr>
                <w:rFonts w:asciiTheme="minorHAnsi" w:eastAsia="Arial"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66A4EA02" w14:textId="77777777" w:rsidTr="00EC6DD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BBF57CA" w14:textId="2FA264ED"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00101DEB" w:rsidRPr="00CF67D9">
              <w:rPr>
                <w:rFonts w:asciiTheme="minorHAnsi" w:eastAsia="Arial" w:hAnsiTheme="minorHAnsi" w:cstheme="minorHAnsi"/>
              </w:rPr>
              <w:t>A</w:t>
            </w:r>
            <w:r w:rsidR="00101DEB" w:rsidRPr="00BF34A4">
              <w:rPr>
                <w:rFonts w:asciiTheme="minorHAnsi" w:eastAsia="Arial" w:hAnsiTheme="minorHAnsi" w:cstheme="minorHAnsi"/>
              </w:rPr>
              <w:t>ctualiza</w:t>
            </w:r>
            <w:r w:rsidR="00101DEB">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5F7D7327" w:rsidR="002D0B8B"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6F78C7">
              <w:rPr>
                <w:rFonts w:asciiTheme="minorHAnsi" w:eastAsia="Arial" w:hAnsiTheme="minorHAnsi" w:cstheme="minorHAnsi"/>
              </w:rPr>
              <w:t xml:space="preserve"> ingresa los nuevos datos para actualizar la información del producto</w:t>
            </w:r>
            <w:r w:rsidR="00EC6DD0">
              <w:rPr>
                <w:rFonts w:asciiTheme="minorHAnsi" w:eastAsia="Arial" w:hAnsiTheme="minorHAnsi" w:cstheme="minorHAnsi"/>
              </w:rPr>
              <w:t>.</w:t>
            </w:r>
          </w:p>
          <w:p w14:paraId="1E309431"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EA8C9D" w14:textId="15DE8D97" w:rsidR="006F78C7" w:rsidRPr="006F78C7" w:rsidRDefault="006F78C7">
            <w:pPr>
              <w:pStyle w:val="Prrafodelista"/>
              <w:numPr>
                <w:ilvl w:val="0"/>
                <w:numId w:val="62"/>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5293E02" w14:textId="2CDFF829" w:rsidR="00F744D6" w:rsidRPr="00F744D6" w:rsidRDefault="00F744D6">
            <w:pPr>
              <w:pStyle w:val="Prrafodelista"/>
              <w:numPr>
                <w:ilvl w:val="0"/>
                <w:numId w:val="6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8B1D86B" w14:textId="67D18802"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Ingres</w:t>
            </w:r>
            <w:r w:rsidR="00F744D6" w:rsidRPr="00F744D6">
              <w:rPr>
                <w:rFonts w:asciiTheme="minorHAnsi" w:hAnsiTheme="minorHAnsi" w:cstheme="minorHAnsi"/>
              </w:rPr>
              <w:t>a los nuevos</w:t>
            </w:r>
            <w:r w:rsidRPr="00F744D6">
              <w:rPr>
                <w:rFonts w:asciiTheme="minorHAnsi" w:eastAsia="Arial" w:hAnsiTheme="minorHAnsi" w:cstheme="minorHAnsi"/>
              </w:rPr>
              <w:t xml:space="preserve"> datos para actualizar la información del producto.</w:t>
            </w:r>
          </w:p>
          <w:p w14:paraId="14DE4446" w14:textId="29CA4DF6"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6E5D5801"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w:t>
            </w:r>
            <w:r w:rsidR="00F744D6">
              <w:rPr>
                <w:rFonts w:asciiTheme="minorHAnsi" w:eastAsia="Arial" w:hAnsiTheme="minorHAnsi" w:cstheme="minorHAnsi"/>
              </w:rPr>
              <w:t xml:space="preserve"> tabla</w:t>
            </w:r>
            <w:r w:rsidRPr="00AF0B0F">
              <w:rPr>
                <w:rFonts w:asciiTheme="minorHAnsi" w:eastAsia="Arial" w:hAnsiTheme="minorHAnsi" w:cstheme="minorHAnsi"/>
              </w:rPr>
              <w:t>.</w:t>
            </w:r>
          </w:p>
        </w:tc>
      </w:tr>
      <w:tr w:rsidR="00EC6DD0" w:rsidRPr="0039736F" w14:paraId="7191E907"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C9F057"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04FD9353" w14:textId="53741ADE" w:rsidR="00EC6DD0" w:rsidRPr="003D1DCB"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F0986A9"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7B7FBB03" w14:textId="46B00631"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números en campos de texto como Nombre o País de origen.</w:t>
            </w:r>
          </w:p>
          <w:p w14:paraId="6E365614"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C4B62" w14:textId="72959CCC" w:rsidR="006F78C7" w:rsidRPr="006F78C7" w:rsidRDefault="006F78C7">
            <w:pPr>
              <w:pStyle w:val="Prrafodelista"/>
              <w:numPr>
                <w:ilvl w:val="0"/>
                <w:numId w:val="61"/>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2B30B1B" w14:textId="3AF01FAC" w:rsidR="006F78C7" w:rsidRPr="006F78C7" w:rsidRDefault="006F78C7">
            <w:pPr>
              <w:pStyle w:val="Prrafodelista"/>
              <w:numPr>
                <w:ilvl w:val="0"/>
                <w:numId w:val="6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5911E00" w14:textId="77777777"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Ingresa valores inválidos (números) en los campos Nombres o País de origen.</w:t>
            </w:r>
          </w:p>
          <w:p w14:paraId="1B38ACA9" w14:textId="37945213"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8448DE2" w14:textId="77777777" w:rsidR="00EC6DD0" w:rsidRDefault="00EC6DD0" w:rsidP="00EC6D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90403AD" w14:textId="77777777" w:rsidR="00EC6DD0" w:rsidRDefault="00EC6DD0" w:rsidP="00EC6DD0">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1A0DBEE5" w14:textId="1F99A845" w:rsidR="00EC6DD0" w:rsidRPr="00B27A39" w:rsidRDefault="00EC6DD0" w:rsidP="00EC6DD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2BCD707" w14:textId="1C610FC4" w:rsidR="00EC6DD0" w:rsidRPr="00AF0B0F" w:rsidRDefault="00EC6DD0" w:rsidP="00EC6DD0">
            <w:pPr>
              <w:pStyle w:val="Prrafodelista"/>
              <w:numPr>
                <w:ilvl w:val="0"/>
                <w:numId w:val="34"/>
              </w:numPr>
              <w:rPr>
                <w:rFonts w:asciiTheme="minorHAnsi" w:hAnsiTheme="minorHAnsi" w:cstheme="minorHAnsi"/>
              </w:rPr>
            </w:pPr>
            <w:r>
              <w:rPr>
                <w:rFonts w:asciiTheme="minorHAnsi" w:hAnsiTheme="minorHAnsi" w:cstheme="minorHAnsi"/>
              </w:rPr>
              <w:t>Se muestra un mensaje de error indicando cuáles campos contienen valores no válidos.</w:t>
            </w:r>
          </w:p>
        </w:tc>
      </w:tr>
      <w:tr w:rsidR="00EC6DD0" w:rsidRPr="0039736F" w14:paraId="19D7435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A5A84F"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E8AA208" w14:textId="79F19A3E" w:rsidR="00EC6DD0" w:rsidRPr="0039736F"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27770731"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1C5BA710" w14:textId="4017BB41"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 producto dejando campos obligatorios sin completar.</w:t>
            </w:r>
          </w:p>
          <w:p w14:paraId="0324D680"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D1FFB0" w14:textId="36BF7D05" w:rsidR="006F78C7" w:rsidRPr="006F78C7" w:rsidRDefault="006F78C7">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11F1A1E7" w14:textId="6F092514" w:rsidR="006F78C7" w:rsidRPr="006F78C7" w:rsidRDefault="006F78C7">
            <w:pPr>
              <w:pStyle w:val="Prrafodelista"/>
              <w:numPr>
                <w:ilvl w:val="0"/>
                <w:numId w:val="6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7459D21" w14:textId="52C9C04A"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Deja uno o más campos obligatorios vacíos, como Nombre, Descripción o País de origen.</w:t>
            </w:r>
          </w:p>
          <w:p w14:paraId="04A9D06A" w14:textId="444F6418"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01AD1953"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 xml:space="preserve">RESULTADOS: </w:t>
            </w:r>
          </w:p>
          <w:p w14:paraId="68B13C13" w14:textId="77777777"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5A8436" w14:textId="4CB0AB26"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7967AFFC" w14:textId="158EFE43" w:rsidR="00EC6DD0" w:rsidRPr="00EC6DD0" w:rsidRDefault="00EC6DD0" w:rsidP="00EC6DD0">
            <w:pPr>
              <w:pStyle w:val="Prrafodelista"/>
              <w:numPr>
                <w:ilvl w:val="0"/>
                <w:numId w:val="33"/>
              </w:numPr>
              <w:rPr>
                <w:rFonts w:asciiTheme="minorHAnsi" w:eastAsia="Arial" w:hAnsiTheme="minorHAnsi" w:cstheme="minorHAnsi"/>
              </w:rPr>
            </w:pPr>
            <w:r w:rsidRPr="00EC6DD0">
              <w:rPr>
                <w:rFonts w:asciiTheme="minorHAnsi" w:eastAsia="Arial" w:hAnsiTheme="minorHAnsi" w:cstheme="minorHAnsi"/>
              </w:rPr>
              <w:t>Se muestra un mensaje de error indicando cuáles campos están vacíos.</w:t>
            </w:r>
          </w:p>
        </w:tc>
      </w:tr>
      <w:tr w:rsidR="00EC6DD0" w:rsidRPr="0039736F" w14:paraId="3D32C8FC" w14:textId="77777777" w:rsidTr="00EC6DD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23F56EA"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RIESGOS:</w:t>
            </w:r>
          </w:p>
          <w:p w14:paraId="51EE078D" w14:textId="703614D0" w:rsidR="00EC6DD0" w:rsidRPr="004F3874" w:rsidRDefault="004F3874">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2F647F2" w14:textId="4D037A87" w:rsidR="008123E7" w:rsidRPr="00AF0B0F" w:rsidRDefault="008123E7">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p w14:paraId="4EC13642" w14:textId="77777777" w:rsidR="00F744D6" w:rsidRDefault="00F744D6" w:rsidP="00A16319">
      <w:pPr>
        <w:rPr>
          <w:rFonts w:asciiTheme="minorHAnsi" w:hAnsiTheme="minorHAnsi" w:cstheme="minorHAnsi"/>
          <w:b/>
          <w:bCs/>
        </w:rPr>
      </w:pPr>
    </w:p>
    <w:p w14:paraId="15310812" w14:textId="77777777" w:rsidR="00F744D6" w:rsidRDefault="00F744D6" w:rsidP="00A16319">
      <w:pPr>
        <w:rPr>
          <w:rFonts w:asciiTheme="minorHAnsi" w:hAnsiTheme="minorHAnsi" w:cstheme="minorHAnsi"/>
          <w:b/>
          <w:bCs/>
        </w:rPr>
      </w:pPr>
    </w:p>
    <w:p w14:paraId="06284D07" w14:textId="77777777" w:rsidR="00F744D6" w:rsidRDefault="00F744D6" w:rsidP="00A16319">
      <w:pPr>
        <w:rPr>
          <w:rFonts w:asciiTheme="minorHAnsi" w:hAnsiTheme="minorHAnsi" w:cstheme="minorHAnsi"/>
          <w:b/>
          <w:bCs/>
        </w:rPr>
      </w:pPr>
    </w:p>
    <w:p w14:paraId="024C0F07" w14:textId="77777777" w:rsidR="00F744D6" w:rsidRDefault="00F744D6" w:rsidP="00A16319">
      <w:pPr>
        <w:rPr>
          <w:rFonts w:asciiTheme="minorHAnsi" w:hAnsiTheme="minorHAnsi" w:cstheme="minorHAnsi"/>
          <w:b/>
          <w:bCs/>
        </w:rPr>
      </w:pPr>
    </w:p>
    <w:p w14:paraId="1FCA1352" w14:textId="77777777" w:rsidR="00F744D6" w:rsidRDefault="00F744D6" w:rsidP="00A16319">
      <w:pPr>
        <w:rPr>
          <w:rFonts w:asciiTheme="minorHAnsi" w:hAnsiTheme="minorHAnsi" w:cstheme="minorHAnsi"/>
          <w:b/>
          <w:bCs/>
        </w:rPr>
      </w:pPr>
    </w:p>
    <w:p w14:paraId="7D15231A" w14:textId="77777777" w:rsidR="00F744D6" w:rsidRDefault="00F744D6" w:rsidP="00A16319">
      <w:pPr>
        <w:rPr>
          <w:rFonts w:asciiTheme="minorHAnsi" w:hAnsiTheme="minorHAnsi" w:cstheme="minorHAnsi"/>
          <w:b/>
          <w:bCs/>
        </w:rPr>
      </w:pPr>
    </w:p>
    <w:p w14:paraId="5F9C7F4A" w14:textId="77777777" w:rsidR="00F744D6" w:rsidRDefault="00F744D6" w:rsidP="00A16319">
      <w:pPr>
        <w:rPr>
          <w:rFonts w:asciiTheme="minorHAnsi" w:hAnsiTheme="minorHAnsi" w:cstheme="minorHAnsi"/>
          <w:b/>
          <w:bCs/>
        </w:rPr>
      </w:pPr>
    </w:p>
    <w:p w14:paraId="5EF1FCCC" w14:textId="77777777" w:rsidR="00F744D6" w:rsidRDefault="00F744D6" w:rsidP="00A16319">
      <w:pPr>
        <w:rPr>
          <w:rFonts w:asciiTheme="minorHAnsi" w:hAnsiTheme="minorHAnsi" w:cstheme="minorHAnsi"/>
          <w:b/>
          <w:bCs/>
        </w:rPr>
      </w:pPr>
    </w:p>
    <w:p w14:paraId="25A43744" w14:textId="77777777" w:rsidR="00F744D6" w:rsidRDefault="00F744D6" w:rsidP="00A16319">
      <w:pPr>
        <w:rPr>
          <w:rFonts w:asciiTheme="minorHAnsi" w:hAnsiTheme="minorHAnsi" w:cstheme="minorHAnsi"/>
          <w:b/>
          <w:bCs/>
        </w:rPr>
      </w:pPr>
    </w:p>
    <w:p w14:paraId="2FA0AD06" w14:textId="77777777" w:rsidR="00F744D6" w:rsidRDefault="00F744D6" w:rsidP="00A16319">
      <w:pPr>
        <w:rPr>
          <w:rFonts w:asciiTheme="minorHAnsi" w:hAnsiTheme="minorHAnsi" w:cstheme="minorHAnsi"/>
          <w:b/>
          <w:bCs/>
        </w:rPr>
      </w:pPr>
    </w:p>
    <w:p w14:paraId="123EFD0D" w14:textId="77777777" w:rsidR="00F744D6" w:rsidRDefault="00F744D6" w:rsidP="00A16319">
      <w:pPr>
        <w:rPr>
          <w:rFonts w:asciiTheme="minorHAnsi" w:hAnsiTheme="minorHAnsi" w:cstheme="minorHAnsi"/>
          <w:b/>
          <w:bCs/>
        </w:rPr>
      </w:pPr>
    </w:p>
    <w:p w14:paraId="341FFF80" w14:textId="77777777" w:rsidR="00F744D6" w:rsidRDefault="00F744D6" w:rsidP="00A16319">
      <w:pPr>
        <w:rPr>
          <w:rFonts w:asciiTheme="minorHAnsi" w:hAnsiTheme="minorHAnsi" w:cstheme="minorHAnsi"/>
          <w:b/>
          <w:bCs/>
        </w:rPr>
      </w:pPr>
    </w:p>
    <w:p w14:paraId="03EA5ECF" w14:textId="77777777" w:rsidR="00F744D6" w:rsidRDefault="00F744D6" w:rsidP="00A16319">
      <w:pPr>
        <w:rPr>
          <w:rFonts w:asciiTheme="minorHAnsi" w:hAnsiTheme="minorHAnsi" w:cstheme="minorHAnsi"/>
          <w:b/>
          <w:bCs/>
        </w:rPr>
      </w:pPr>
    </w:p>
    <w:p w14:paraId="324F9534" w14:textId="77777777" w:rsidR="00F744D6" w:rsidRDefault="00F744D6" w:rsidP="00A16319">
      <w:pPr>
        <w:rPr>
          <w:rFonts w:asciiTheme="minorHAnsi" w:hAnsiTheme="minorHAnsi" w:cstheme="minorHAnsi"/>
          <w:b/>
          <w:bCs/>
        </w:rPr>
      </w:pPr>
    </w:p>
    <w:p w14:paraId="6D9A52D2" w14:textId="77777777" w:rsidR="00F744D6" w:rsidRDefault="00F744D6" w:rsidP="00A16319">
      <w:pPr>
        <w:rPr>
          <w:rFonts w:asciiTheme="minorHAnsi" w:hAnsiTheme="minorHAnsi" w:cstheme="minorHAnsi"/>
          <w:b/>
          <w:bCs/>
        </w:rPr>
      </w:pPr>
    </w:p>
    <w:p w14:paraId="3BC67062" w14:textId="77777777" w:rsidR="00F744D6" w:rsidRDefault="00F744D6" w:rsidP="00A16319">
      <w:pPr>
        <w:rPr>
          <w:rFonts w:asciiTheme="minorHAnsi" w:hAnsiTheme="minorHAnsi" w:cstheme="minorHAnsi"/>
          <w:b/>
          <w:bCs/>
        </w:rPr>
      </w:pPr>
    </w:p>
    <w:p w14:paraId="0B5F854D" w14:textId="77777777" w:rsidR="00F744D6" w:rsidRDefault="00F744D6" w:rsidP="00A16319">
      <w:pPr>
        <w:rPr>
          <w:rFonts w:asciiTheme="minorHAnsi" w:hAnsiTheme="minorHAnsi" w:cstheme="minorHAnsi"/>
          <w:b/>
          <w:bCs/>
        </w:rPr>
      </w:pPr>
    </w:p>
    <w:p w14:paraId="3C276C8F" w14:textId="77777777" w:rsidR="00F744D6" w:rsidRDefault="00F744D6" w:rsidP="00A16319">
      <w:pPr>
        <w:rPr>
          <w:rFonts w:asciiTheme="minorHAnsi" w:hAnsiTheme="minorHAnsi" w:cstheme="minorHAnsi"/>
          <w:b/>
          <w:bCs/>
        </w:rPr>
      </w:pPr>
    </w:p>
    <w:p w14:paraId="76B34FBC" w14:textId="77777777" w:rsidR="00F744D6" w:rsidRDefault="00F744D6" w:rsidP="00A16319">
      <w:pPr>
        <w:rPr>
          <w:rFonts w:asciiTheme="minorHAnsi" w:hAnsiTheme="minorHAnsi" w:cstheme="minorHAnsi"/>
          <w:b/>
          <w:bCs/>
        </w:rPr>
      </w:pPr>
    </w:p>
    <w:p w14:paraId="172F8BEA" w14:textId="77777777" w:rsidR="00F744D6" w:rsidRDefault="00F744D6" w:rsidP="00A16319">
      <w:pPr>
        <w:rPr>
          <w:rFonts w:asciiTheme="minorHAnsi" w:hAnsiTheme="minorHAnsi" w:cstheme="minorHAnsi"/>
          <w:b/>
          <w:bCs/>
        </w:rPr>
      </w:pPr>
    </w:p>
    <w:p w14:paraId="6F75D1E9" w14:textId="77777777" w:rsidR="00F744D6" w:rsidRDefault="00F744D6" w:rsidP="00A16319">
      <w:pPr>
        <w:rPr>
          <w:rFonts w:asciiTheme="minorHAnsi" w:hAnsiTheme="minorHAnsi" w:cstheme="minorHAnsi"/>
          <w:b/>
          <w:bCs/>
        </w:rPr>
      </w:pPr>
    </w:p>
    <w:p w14:paraId="0D3A4B08" w14:textId="77777777" w:rsidR="0098309F" w:rsidRDefault="0098309F"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29BFD479"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- 1</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5C9F625C"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w:t>
            </w:r>
            <w:r w:rsidR="00F744D6">
              <w:rPr>
                <w:rFonts w:asciiTheme="minorHAnsi" w:eastAsia="Arial" w:hAnsiTheme="minorHAnsi" w:cstheme="minorHAnsi"/>
              </w:rPr>
              <w:t xml:space="preserve"> puede</w:t>
            </w:r>
            <w:r w:rsidRPr="0054396B">
              <w:rPr>
                <w:rFonts w:asciiTheme="minorHAnsi" w:eastAsia="Arial" w:hAnsiTheme="minorHAnsi" w:cstheme="minorHAnsi"/>
              </w:rPr>
              <w:t xml:space="preserve"> elimina</w:t>
            </w:r>
            <w:r w:rsidR="00F744D6">
              <w:rPr>
                <w:rFonts w:asciiTheme="minorHAnsi" w:eastAsia="Arial" w:hAnsiTheme="minorHAnsi" w:cstheme="minorHAnsi"/>
              </w:rPr>
              <w:t>r</w:t>
            </w:r>
            <w:r w:rsidRPr="0054396B">
              <w:rPr>
                <w:rFonts w:asciiTheme="minorHAnsi" w:eastAsia="Arial" w:hAnsiTheme="minorHAnsi" w:cstheme="minorHAnsi"/>
              </w:rPr>
              <w:t xml:space="preserve"> productos existentes</w:t>
            </w:r>
            <w:r w:rsidR="00F744D6">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422FE20A"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w:t>
            </w:r>
            <w:r w:rsidR="00F744D6">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6822DD7" w14:textId="0F38414D" w:rsidR="00E063FD" w:rsidRPr="00594B33" w:rsidRDefault="00E063FD">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0935BA05" w14:textId="01A13C6A" w:rsidR="002D0B8B" w:rsidRPr="00E063FD" w:rsidRDefault="00E063FD">
            <w:pPr>
              <w:pStyle w:val="Prrafodelista"/>
              <w:numPr>
                <w:ilvl w:val="0"/>
                <w:numId w:val="54"/>
              </w:numPr>
              <w:rPr>
                <w:rFonts w:asciiTheme="minorHAnsi" w:eastAsia="Arial" w:hAnsiTheme="minorHAnsi" w:cstheme="minorHAnsi"/>
              </w:rPr>
            </w:pPr>
            <w:r w:rsidRPr="00E063FD">
              <w:rPr>
                <w:rFonts w:asciiTheme="minorHAnsi" w:eastAsia="Arial" w:hAnsiTheme="minorHAnsi" w:cstheme="minorHAnsi"/>
              </w:rPr>
              <w:t>El sistema emite mensajes claros en caso de errores, indicando</w:t>
            </w:r>
            <w:r>
              <w:rPr>
                <w:rFonts w:asciiTheme="minorHAnsi" w:eastAsia="Arial" w:hAnsiTheme="minorHAnsi" w:cstheme="minorHAnsi"/>
              </w:rPr>
              <w:t xml:space="preserve"> que no hay productos para eliminar</w:t>
            </w:r>
            <w:r w:rsidRPr="00E063FD">
              <w:rPr>
                <w:rFonts w:asciiTheme="minorHAnsi" w:eastAsia="Arial" w:hAnsiTheme="minorHAnsi" w:cstheme="minorHAnsi"/>
              </w:rPr>
              <w:t>.</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F6E067D" w14:textId="11E6D2A4" w:rsidR="009900B1" w:rsidRPr="009900B1" w:rsidRDefault="009900B1" w:rsidP="00F744D6">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seleccionado en la tabla.</w:t>
            </w:r>
          </w:p>
          <w:p w14:paraId="7DAA72C0" w14:textId="2003089C"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SUPOSICIONES/ASUNCIONES:</w:t>
            </w:r>
          </w:p>
          <w:p w14:paraId="0F0125C4" w14:textId="1C51F79F" w:rsidR="00F744D6" w:rsidRDefault="00F744D6" w:rsidP="00F744D6">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w:t>
            </w:r>
            <w:r w:rsidR="006F78C7">
              <w:rPr>
                <w:rFonts w:asciiTheme="minorHAnsi" w:eastAsia="Arial" w:hAnsiTheme="minorHAnsi" w:cstheme="minorHAnsi"/>
              </w:rPr>
              <w:t xml:space="preserve"> existente para eliminarlo</w:t>
            </w:r>
            <w:r>
              <w:rPr>
                <w:rFonts w:asciiTheme="minorHAnsi" w:eastAsia="Arial" w:hAnsiTheme="minorHAnsi" w:cstheme="minorHAnsi"/>
              </w:rPr>
              <w:t>.</w:t>
            </w:r>
          </w:p>
          <w:p w14:paraId="3A1286FA" w14:textId="77777777" w:rsidR="00F744D6" w:rsidRDefault="00F744D6" w:rsidP="00F744D6">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E4AB753" w14:textId="77777777" w:rsidR="006F78C7" w:rsidRPr="006F78C7" w:rsidRDefault="006F78C7">
            <w:pPr>
              <w:pStyle w:val="Prrafodelista"/>
              <w:numPr>
                <w:ilvl w:val="0"/>
                <w:numId w:val="64"/>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F4DFF5E" w14:textId="7949EA31" w:rsidR="006F78C7" w:rsidRPr="006F78C7" w:rsidRDefault="006F78C7">
            <w:pPr>
              <w:pStyle w:val="Prrafodelista"/>
              <w:numPr>
                <w:ilvl w:val="0"/>
                <w:numId w:val="6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28199AE" w14:textId="7048877B" w:rsidR="00F744D6" w:rsidRPr="006F78C7" w:rsidRDefault="00F744D6">
            <w:pPr>
              <w:pStyle w:val="Prrafodelista"/>
              <w:numPr>
                <w:ilvl w:val="0"/>
                <w:numId w:val="64"/>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F186FF" w14:textId="77777777"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200C0D70" w:rsidR="00F744D6" w:rsidRPr="00E063FD" w:rsidRDefault="00F744D6" w:rsidP="00E063FD">
            <w:pPr>
              <w:pStyle w:val="Prrafodelista"/>
              <w:numPr>
                <w:ilvl w:val="0"/>
                <w:numId w:val="34"/>
              </w:numPr>
              <w:rPr>
                <w:rFonts w:asciiTheme="minorHAnsi" w:eastAsia="Arial" w:hAnsiTheme="minorHAnsi" w:cstheme="minorHAnsi"/>
              </w:rPr>
            </w:pPr>
            <w:r w:rsidRPr="00E063FD">
              <w:rPr>
                <w:rFonts w:asciiTheme="minorHAnsi" w:eastAsia="Arial" w:hAnsiTheme="minorHAnsi" w:cstheme="minorHAnsi"/>
              </w:rPr>
              <w:t>El sistema elimina los datos del producto exitosamente y los refleja en la tabla.</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36EF2D5C"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w:t>
            </w:r>
            <w:r w:rsidR="00E063FD">
              <w:rPr>
                <w:rFonts w:asciiTheme="minorHAnsi" w:eastAsia="Arial" w:hAnsiTheme="minorHAnsi" w:cstheme="minorHAnsi"/>
              </w:rPr>
              <w:t>por no seleccionar un producto en la tabla.</w:t>
            </w:r>
          </w:p>
          <w:p w14:paraId="263B2A8C"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5A4BD35" w14:textId="784809F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 producto</w:t>
            </w:r>
            <w:r>
              <w:rPr>
                <w:rFonts w:asciiTheme="minorHAnsi" w:eastAsia="Arial" w:hAnsiTheme="minorHAnsi" w:cstheme="minorHAnsi"/>
              </w:rPr>
              <w:t xml:space="preserve"> existente para eliminarlo.</w:t>
            </w:r>
          </w:p>
          <w:p w14:paraId="4C33ADF0" w14:textId="0A481B88" w:rsidR="00E75F95" w:rsidRPr="00E75F95" w:rsidRDefault="00E75F95" w:rsidP="00614B4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FA64F" w14:textId="4FBAAD7C"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todos los productos.</w:t>
            </w:r>
          </w:p>
          <w:p w14:paraId="1C7BDD1F" w14:textId="4ED2A116"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46DC0F95" w14:textId="5D74B214" w:rsidR="002D0B8B" w:rsidRPr="00E063FD" w:rsidRDefault="00E063FD">
            <w:pPr>
              <w:pStyle w:val="Prrafodelista"/>
              <w:numPr>
                <w:ilvl w:val="0"/>
                <w:numId w:val="7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58197C" w14:textId="368E6736" w:rsidR="00E063FD" w:rsidRDefault="00E063FD" w:rsidP="00E063FD">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008123E7" w:rsidRPr="008123E7">
              <w:rPr>
                <w:lang w:eastAsia="ar-SA"/>
              </w:rPr>
              <w:t xml:space="preserve"> </w:t>
            </w:r>
            <w:r w:rsidR="008123E7" w:rsidRPr="008123E7">
              <w:rPr>
                <w:rFonts w:asciiTheme="minorHAnsi" w:eastAsia="Arial" w:hAnsiTheme="minorHAnsi" w:cstheme="minorHAnsi"/>
              </w:rPr>
              <w:t>detecta que no hay un producto seleccionado</w:t>
            </w:r>
            <w:r>
              <w:rPr>
                <w:rFonts w:asciiTheme="minorHAnsi" w:eastAsia="Arial" w:hAnsiTheme="minorHAnsi" w:cstheme="minorHAnsi"/>
              </w:rPr>
              <w:t>.</w:t>
            </w:r>
          </w:p>
          <w:p w14:paraId="6AD6992A" w14:textId="0112209B" w:rsidR="00E063FD" w:rsidRDefault="00E063FD" w:rsidP="00E063FD">
            <w:pPr>
              <w:pStyle w:val="Prrafodelista"/>
              <w:numPr>
                <w:ilvl w:val="0"/>
                <w:numId w:val="34"/>
              </w:numPr>
              <w:rPr>
                <w:rFonts w:asciiTheme="minorHAnsi" w:eastAsia="Arial" w:hAnsiTheme="minorHAnsi" w:cstheme="minorHAnsi"/>
              </w:rPr>
            </w:pPr>
            <w:r>
              <w:rPr>
                <w:rFonts w:asciiTheme="minorHAnsi" w:eastAsia="Arial" w:hAnsiTheme="minorHAnsi" w:cstheme="minorHAnsi"/>
              </w:rPr>
              <w:t xml:space="preserve">La </w:t>
            </w:r>
            <w:r w:rsidR="008123E7">
              <w:rPr>
                <w:rFonts w:asciiTheme="minorHAnsi" w:eastAsia="Arial" w:hAnsiTheme="minorHAnsi" w:cstheme="minorHAnsi"/>
              </w:rPr>
              <w:t>eliminación</w:t>
            </w:r>
            <w:r>
              <w:rPr>
                <w:rFonts w:asciiTheme="minorHAnsi" w:eastAsia="Arial" w:hAnsiTheme="minorHAnsi" w:cstheme="minorHAnsi"/>
              </w:rPr>
              <w:t xml:space="preserve"> es rechazada.</w:t>
            </w:r>
          </w:p>
          <w:p w14:paraId="77D03ACD" w14:textId="2DC60AB2" w:rsidR="002D0B8B" w:rsidRPr="0054396B" w:rsidRDefault="00E063FD" w:rsidP="00E063FD">
            <w:pPr>
              <w:pStyle w:val="Prrafodelista"/>
              <w:numPr>
                <w:ilvl w:val="0"/>
                <w:numId w:val="3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sidR="008123E7">
              <w:rPr>
                <w:rFonts w:asciiTheme="minorHAnsi" w:eastAsia="Arial" w:hAnsiTheme="minorHAnsi" w:cstheme="minorHAnsi"/>
              </w:rPr>
              <w:t>que no hay un producto para eliminar.</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DF210E8" w14:textId="6453EE44" w:rsidR="002D0B8B" w:rsidRPr="004F3874" w:rsidRDefault="004F3874">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33249A5" w14:textId="09A254C1" w:rsidR="002D0B8B" w:rsidRPr="0039736F" w:rsidRDefault="008123E7">
            <w:pPr>
              <w:pStyle w:val="Prrafodelista"/>
              <w:numPr>
                <w:ilvl w:val="0"/>
                <w:numId w:val="65"/>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eliminación</w:t>
            </w:r>
            <w:r w:rsidRPr="003D1DCB">
              <w:rPr>
                <w:rFonts w:asciiTheme="minorHAnsi" w:eastAsia="Arial" w:hAnsiTheme="minorHAnsi" w:cstheme="minorHAnsi"/>
              </w:rPr>
              <w:t>.</w:t>
            </w:r>
          </w:p>
        </w:tc>
      </w:tr>
    </w:tbl>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5B2C91">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5B2C91">
        <w:tc>
          <w:tcPr>
            <w:tcW w:w="6385"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2D2FD4A"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6E6F72D6" w14:textId="77777777" w:rsidTr="005B2C91">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047BB491"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 xml:space="preserve">El administrador puede registrar </w:t>
            </w:r>
            <w:r w:rsidR="005B2C91">
              <w:rPr>
                <w:rFonts w:asciiTheme="minorHAnsi" w:eastAsia="Arial" w:hAnsiTheme="minorHAnsi" w:cstheme="minorHAnsi"/>
              </w:rPr>
              <w:t>varias</w:t>
            </w:r>
            <w:r w:rsidRPr="0057010F">
              <w:rPr>
                <w:rFonts w:asciiTheme="minorHAnsi" w:eastAsia="Arial" w:hAnsiTheme="minorHAnsi" w:cstheme="minorHAnsi"/>
              </w:rPr>
              <w:t xml:space="preserve"> categorías</w:t>
            </w:r>
            <w:r w:rsidR="005B2C91">
              <w:rPr>
                <w:rFonts w:asciiTheme="minorHAnsi" w:eastAsia="Arial" w:hAnsiTheme="minorHAnsi" w:cstheme="minorHAnsi"/>
              </w:rPr>
              <w:t>.</w:t>
            </w:r>
          </w:p>
        </w:tc>
      </w:tr>
      <w:tr w:rsidR="002D0B8B" w:rsidRPr="0039736F" w14:paraId="62547A3F" w14:textId="77777777" w:rsidTr="005B2C91">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2CC6669" w14:textId="637D5079" w:rsidR="002101CE" w:rsidRDefault="002101CE" w:rsidP="002101CE">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B00A204" w14:textId="34C8ABBB" w:rsidR="002D0B8B" w:rsidRPr="0057010F" w:rsidRDefault="002101CE" w:rsidP="002101CE">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2D0B8B" w:rsidRPr="0039736F" w14:paraId="0028B99F"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96FCFE6" w14:textId="42AD93E1" w:rsidR="005B2C91"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5B2C91" w:rsidRPr="00594B33">
              <w:rPr>
                <w:rFonts w:asciiTheme="minorHAnsi" w:eastAsia="Arial" w:hAnsiTheme="minorHAnsi" w:cstheme="minorHAnsi"/>
              </w:rPr>
              <w:t xml:space="preserve"> se registra correctamente si se cumplen las siguientes condiciones: todos los campos obligatorios están completos</w:t>
            </w:r>
            <w:r w:rsidR="005B2C91">
              <w:rPr>
                <w:rFonts w:asciiTheme="minorHAnsi" w:eastAsia="Arial" w:hAnsiTheme="minorHAnsi" w:cstheme="minorHAnsi"/>
              </w:rPr>
              <w:t xml:space="preserve"> y </w:t>
            </w:r>
            <w:r w:rsidR="005B2C91" w:rsidRPr="00594B33">
              <w:rPr>
                <w:rFonts w:asciiTheme="minorHAnsi" w:eastAsia="Arial" w:hAnsiTheme="minorHAnsi" w:cstheme="minorHAnsi"/>
              </w:rPr>
              <w:t>las validaciones de formato son exitosas.</w:t>
            </w:r>
          </w:p>
          <w:p w14:paraId="5E15AA07" w14:textId="6187910E" w:rsidR="002D0B8B" w:rsidRPr="005B2C91" w:rsidRDefault="005B2C91">
            <w:pPr>
              <w:pStyle w:val="Prrafodelista"/>
              <w:numPr>
                <w:ilvl w:val="0"/>
                <w:numId w:val="54"/>
              </w:numPr>
              <w:rPr>
                <w:rFonts w:asciiTheme="minorHAnsi" w:eastAsia="Arial" w:hAnsiTheme="minorHAnsi" w:cstheme="minorHAnsi"/>
              </w:rPr>
            </w:pPr>
            <w:r w:rsidRPr="005B2C91">
              <w:rPr>
                <w:rFonts w:asciiTheme="minorHAnsi" w:eastAsia="Arial" w:hAnsiTheme="minorHAnsi" w:cstheme="minorHAnsi"/>
              </w:rPr>
              <w:t>El sistema emite mensajes claros en caso de errores, indicando los campos problemáticos.</w:t>
            </w:r>
          </w:p>
        </w:tc>
      </w:tr>
      <w:tr w:rsidR="002D0B8B" w:rsidRPr="0039736F" w14:paraId="18723EAD" w14:textId="77777777" w:rsidTr="005B2C91">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17C928" w14:textId="35A064A3" w:rsidR="005B2C91" w:rsidRPr="00DD5768"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categoría en el sistema.</w:t>
            </w:r>
          </w:p>
          <w:p w14:paraId="4A8CCF35"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16F60FA1" w14:textId="00BB3FC4"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categoría a</w:t>
            </w:r>
            <w:r w:rsidRPr="003D1DCB">
              <w:rPr>
                <w:rFonts w:asciiTheme="minorHAnsi" w:eastAsia="Arial" w:hAnsiTheme="minorHAnsi" w:cstheme="minorHAnsi"/>
              </w:rPr>
              <w:t>l sistema.</w:t>
            </w:r>
          </w:p>
          <w:p w14:paraId="78C25220" w14:textId="77777777" w:rsidR="005B2C91"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D59022" w14:textId="7C6EFCFB" w:rsidR="005B2C91" w:rsidRPr="005B2C91" w:rsidRDefault="005B2C91">
            <w:pPr>
              <w:pStyle w:val="Prrafodelista"/>
              <w:numPr>
                <w:ilvl w:val="0"/>
                <w:numId w:val="68"/>
              </w:numPr>
              <w:rPr>
                <w:rFonts w:asciiTheme="minorHAnsi" w:eastAsia="Arial" w:hAnsiTheme="minorHAnsi" w:cstheme="minorHAnsi"/>
              </w:rPr>
            </w:pPr>
            <w:r w:rsidRPr="005B2C91">
              <w:rPr>
                <w:rFonts w:asciiTheme="minorHAnsi" w:eastAsia="Arial" w:hAnsiTheme="minorHAnsi" w:cstheme="minorHAnsi"/>
              </w:rPr>
              <w:t xml:space="preserve">Ingresa todos los datos necesarios para registrar </w:t>
            </w:r>
            <w:r>
              <w:rPr>
                <w:rFonts w:asciiTheme="minorHAnsi" w:eastAsia="Arial" w:hAnsiTheme="minorHAnsi" w:cstheme="minorHAnsi"/>
              </w:rPr>
              <w:t>la categoría</w:t>
            </w:r>
            <w:r w:rsidRPr="005B2C91">
              <w:rPr>
                <w:rFonts w:asciiTheme="minorHAnsi" w:eastAsia="Arial" w:hAnsiTheme="minorHAnsi" w:cstheme="minorHAnsi"/>
              </w:rPr>
              <w:t>.</w:t>
            </w:r>
          </w:p>
          <w:p w14:paraId="09074198" w14:textId="77777777" w:rsidR="005B2C91" w:rsidRPr="003D1DCB" w:rsidRDefault="005B2C91">
            <w:pPr>
              <w:pStyle w:val="Prrafodelista"/>
              <w:numPr>
                <w:ilvl w:val="0"/>
                <w:numId w:val="6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66C2481"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DC16339"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F084D02"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1AF1A10" w14:textId="44FA53E4" w:rsidR="002D0B8B" w:rsidRPr="0057010F" w:rsidRDefault="005B2C91" w:rsidP="005B2C91">
            <w:pPr>
              <w:pStyle w:val="Prrafodelista"/>
              <w:numPr>
                <w:ilvl w:val="0"/>
                <w:numId w:val="35"/>
              </w:numPr>
              <w:rPr>
                <w:rFonts w:asciiTheme="minorHAnsi" w:eastAsia="Arial" w:hAnsiTheme="minorHAnsi" w:cstheme="minorHAnsi"/>
              </w:rPr>
            </w:pPr>
            <w:r w:rsidRPr="003D1DCB">
              <w:rPr>
                <w:rFonts w:asciiTheme="minorHAnsi" w:eastAsia="Arial" w:hAnsiTheme="minorHAnsi" w:cstheme="minorHAnsi"/>
              </w:rPr>
              <w:t xml:space="preserve">El sistema almacena </w:t>
            </w:r>
            <w:r>
              <w:rPr>
                <w:rFonts w:asciiTheme="minorHAnsi" w:eastAsia="Arial" w:hAnsiTheme="minorHAnsi" w:cstheme="minorHAnsi"/>
              </w:rPr>
              <w:t>la categoría</w:t>
            </w:r>
            <w:r w:rsidRPr="003D1DCB">
              <w:rPr>
                <w:rFonts w:asciiTheme="minorHAnsi" w:eastAsia="Arial" w:hAnsiTheme="minorHAnsi" w:cstheme="minorHAnsi"/>
              </w:rPr>
              <w:t>, generando automáticamente el ID.</w:t>
            </w:r>
          </w:p>
        </w:tc>
      </w:tr>
      <w:tr w:rsidR="002D0B8B" w:rsidRPr="0039736F" w14:paraId="3B70FC59"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27E5D6FB" w14:textId="77777777" w:rsidR="005B2C91" w:rsidRPr="003D1DCB"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7752EA8"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258BA3D9" w14:textId="0381A383"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categoría ingresando números en campos de texto como la Descripción.</w:t>
            </w:r>
          </w:p>
          <w:p w14:paraId="791973E0"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07F537B" w14:textId="4DEF1196" w:rsidR="005B2C91" w:rsidRPr="005B2C91" w:rsidRDefault="005B2C91">
            <w:pPr>
              <w:pStyle w:val="Prrafodelista"/>
              <w:numPr>
                <w:ilvl w:val="0"/>
                <w:numId w:val="67"/>
              </w:numPr>
              <w:rPr>
                <w:rFonts w:asciiTheme="minorHAnsi" w:eastAsia="Arial" w:hAnsiTheme="minorHAnsi" w:cstheme="minorHAnsi"/>
              </w:rPr>
            </w:pPr>
            <w:r w:rsidRPr="005B2C91">
              <w:rPr>
                <w:rFonts w:asciiTheme="minorHAnsi" w:hAnsiTheme="minorHAnsi" w:cstheme="minorHAnsi"/>
              </w:rPr>
              <w:t xml:space="preserve">Ingresa valores inválidos (números) </w:t>
            </w:r>
            <w:r>
              <w:rPr>
                <w:rFonts w:asciiTheme="minorHAnsi" w:hAnsiTheme="minorHAnsi" w:cstheme="minorHAnsi"/>
              </w:rPr>
              <w:t>en el campo Descripción</w:t>
            </w:r>
            <w:r w:rsidRPr="005B2C91">
              <w:rPr>
                <w:rFonts w:asciiTheme="minorHAnsi" w:hAnsiTheme="minorHAnsi" w:cstheme="minorHAnsi"/>
              </w:rPr>
              <w:t>.</w:t>
            </w:r>
          </w:p>
          <w:p w14:paraId="0FB2804F" w14:textId="77777777" w:rsidR="005B2C91" w:rsidRPr="003D1DCB" w:rsidRDefault="005B2C91">
            <w:pPr>
              <w:pStyle w:val="Prrafodelista"/>
              <w:numPr>
                <w:ilvl w:val="0"/>
                <w:numId w:val="6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F11C62"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5DAB298" w14:textId="0A16D000" w:rsidR="005B2C91" w:rsidRDefault="005B2C91" w:rsidP="005B2C9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220246A4" w14:textId="77777777" w:rsidR="005B2C91" w:rsidRPr="00B27A39"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987D7DD" w14:textId="4130B077" w:rsidR="002D0B8B" w:rsidRPr="0057010F"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lastRenderedPageBreak/>
              <w:t>Se muestra un mensaje de error indicando cual campo contienen valores no válidos.</w:t>
            </w:r>
          </w:p>
        </w:tc>
      </w:tr>
      <w:tr w:rsidR="005B2C91" w:rsidRPr="0039736F" w14:paraId="366D6DFB"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88DAB9C"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4</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717B09E" w14:textId="77777777" w:rsidR="005B2C91" w:rsidRPr="0039736F"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72DF67F3"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7FA3CB36" w14:textId="5208B032"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categoría dejando campos obligatorios sin completar.</w:t>
            </w:r>
          </w:p>
          <w:p w14:paraId="49B7D339"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C2F0E3F" w14:textId="3DD8B7C4"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eastAsia="Arial" w:hAnsiTheme="minorHAnsi" w:cstheme="minorHAnsi"/>
              </w:rPr>
              <w:t>Deja uno o más campos obligatorios vacíos, como la Descripción.</w:t>
            </w:r>
          </w:p>
          <w:p w14:paraId="244246E1" w14:textId="77777777"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1DA5DDDD"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 xml:space="preserve">RESULTADOS: </w:t>
            </w:r>
          </w:p>
          <w:p w14:paraId="7F3D1CA1" w14:textId="77777777"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6805947" w14:textId="77777777"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1F67183" w14:textId="623061BD" w:rsidR="005B2C91" w:rsidRPr="0057010F"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cual campo está vacío.</w:t>
            </w:r>
          </w:p>
        </w:tc>
      </w:tr>
      <w:tr w:rsidR="005B2C91" w:rsidRPr="0039736F" w14:paraId="04B5C8DF" w14:textId="77777777" w:rsidTr="005B2C91">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F21034A"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RIESGOS:</w:t>
            </w:r>
          </w:p>
          <w:p w14:paraId="05284317" w14:textId="77777777" w:rsidR="002101CE"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29BF940" w14:textId="1811CF43" w:rsidR="005B2C91" w:rsidRPr="0039736F"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5C47CB31" w14:textId="77777777" w:rsidR="00BD6B5D" w:rsidRDefault="00BD6B5D" w:rsidP="00A16319">
      <w:pPr>
        <w:rPr>
          <w:rFonts w:asciiTheme="minorHAnsi" w:hAnsiTheme="minorHAnsi" w:cstheme="minorHAnsi"/>
          <w:b/>
          <w:bCs/>
        </w:rPr>
      </w:pPr>
    </w:p>
    <w:p w14:paraId="5F290545" w14:textId="77777777" w:rsidR="00BD6B5D" w:rsidRDefault="00BD6B5D" w:rsidP="00A16319">
      <w:pPr>
        <w:rPr>
          <w:rFonts w:asciiTheme="minorHAnsi" w:hAnsiTheme="minorHAnsi" w:cstheme="minorHAnsi"/>
          <w:b/>
          <w:bCs/>
        </w:rPr>
      </w:pPr>
    </w:p>
    <w:p w14:paraId="1F684A08" w14:textId="77777777" w:rsidR="00BD6B5D" w:rsidRDefault="00BD6B5D" w:rsidP="00A16319">
      <w:pPr>
        <w:rPr>
          <w:rFonts w:asciiTheme="minorHAnsi" w:hAnsiTheme="minorHAnsi" w:cstheme="minorHAnsi"/>
          <w:b/>
          <w:bCs/>
        </w:rPr>
      </w:pPr>
    </w:p>
    <w:p w14:paraId="6020231F" w14:textId="77777777" w:rsidR="00BD6B5D" w:rsidRDefault="00BD6B5D" w:rsidP="00A16319">
      <w:pPr>
        <w:rPr>
          <w:rFonts w:asciiTheme="minorHAnsi" w:hAnsiTheme="minorHAnsi" w:cstheme="minorHAnsi"/>
          <w:b/>
          <w:bCs/>
        </w:rPr>
      </w:pPr>
    </w:p>
    <w:p w14:paraId="5B130133" w14:textId="77777777" w:rsidR="00BD6B5D" w:rsidRDefault="00BD6B5D" w:rsidP="00A16319">
      <w:pPr>
        <w:rPr>
          <w:rFonts w:asciiTheme="minorHAnsi" w:hAnsiTheme="minorHAnsi" w:cstheme="minorHAnsi"/>
          <w:b/>
          <w:bCs/>
        </w:rPr>
      </w:pPr>
    </w:p>
    <w:p w14:paraId="4778D955" w14:textId="77777777" w:rsidR="00BD6B5D" w:rsidRDefault="00BD6B5D" w:rsidP="00A16319">
      <w:pPr>
        <w:rPr>
          <w:rFonts w:asciiTheme="minorHAnsi" w:hAnsiTheme="minorHAnsi" w:cstheme="minorHAnsi"/>
          <w:b/>
          <w:bCs/>
        </w:rPr>
      </w:pPr>
    </w:p>
    <w:p w14:paraId="7FA979AB" w14:textId="77777777" w:rsidR="00BD6B5D" w:rsidRDefault="00BD6B5D" w:rsidP="00A16319">
      <w:pPr>
        <w:rPr>
          <w:rFonts w:asciiTheme="minorHAnsi" w:hAnsiTheme="minorHAnsi" w:cstheme="minorHAnsi"/>
          <w:b/>
          <w:bCs/>
        </w:rPr>
      </w:pPr>
    </w:p>
    <w:p w14:paraId="5235BD35" w14:textId="77777777" w:rsidR="00BD6B5D" w:rsidRDefault="00BD6B5D" w:rsidP="00A16319">
      <w:pPr>
        <w:rPr>
          <w:rFonts w:asciiTheme="minorHAnsi" w:hAnsiTheme="minorHAnsi" w:cstheme="minorHAnsi"/>
          <w:b/>
          <w:bCs/>
        </w:rPr>
      </w:pPr>
    </w:p>
    <w:p w14:paraId="44F8DD31" w14:textId="77777777" w:rsidR="00BD6B5D" w:rsidRDefault="00BD6B5D" w:rsidP="00A16319">
      <w:pPr>
        <w:rPr>
          <w:rFonts w:asciiTheme="minorHAnsi" w:hAnsiTheme="minorHAnsi" w:cstheme="minorHAnsi"/>
          <w:b/>
          <w:bCs/>
        </w:rPr>
      </w:pPr>
    </w:p>
    <w:p w14:paraId="349ACAE9" w14:textId="77777777" w:rsidR="00BD6B5D" w:rsidRDefault="00BD6B5D" w:rsidP="00A16319">
      <w:pPr>
        <w:rPr>
          <w:rFonts w:asciiTheme="minorHAnsi" w:hAnsiTheme="minorHAnsi" w:cstheme="minorHAnsi"/>
          <w:b/>
          <w:bCs/>
        </w:rPr>
      </w:pPr>
    </w:p>
    <w:p w14:paraId="594E21FB" w14:textId="77777777" w:rsidR="00BD6B5D" w:rsidRDefault="00BD6B5D" w:rsidP="00A16319">
      <w:pPr>
        <w:rPr>
          <w:rFonts w:asciiTheme="minorHAnsi" w:hAnsiTheme="minorHAnsi" w:cstheme="minorHAnsi"/>
          <w:b/>
          <w:bCs/>
        </w:rPr>
      </w:pPr>
    </w:p>
    <w:p w14:paraId="6920350D" w14:textId="77777777" w:rsidR="00BD6B5D" w:rsidRDefault="00BD6B5D" w:rsidP="00A16319">
      <w:pPr>
        <w:rPr>
          <w:rFonts w:asciiTheme="minorHAnsi" w:hAnsiTheme="minorHAnsi" w:cstheme="minorHAnsi"/>
          <w:b/>
          <w:bCs/>
        </w:rPr>
      </w:pPr>
    </w:p>
    <w:p w14:paraId="02962C8D" w14:textId="77777777" w:rsidR="00BD6B5D" w:rsidRDefault="00BD6B5D" w:rsidP="00A16319">
      <w:pPr>
        <w:rPr>
          <w:rFonts w:asciiTheme="minorHAnsi" w:hAnsiTheme="minorHAnsi" w:cstheme="minorHAnsi"/>
          <w:b/>
          <w:bCs/>
        </w:rPr>
      </w:pPr>
    </w:p>
    <w:p w14:paraId="36D82E7F" w14:textId="77777777" w:rsidR="00BD6B5D" w:rsidRDefault="00BD6B5D" w:rsidP="00A16319">
      <w:pPr>
        <w:rPr>
          <w:rFonts w:asciiTheme="minorHAnsi" w:hAnsiTheme="minorHAnsi" w:cstheme="minorHAnsi"/>
          <w:b/>
          <w:bCs/>
        </w:rPr>
      </w:pPr>
    </w:p>
    <w:p w14:paraId="299AA921" w14:textId="77777777" w:rsidR="00BD6B5D" w:rsidRDefault="00BD6B5D" w:rsidP="00A16319">
      <w:pPr>
        <w:rPr>
          <w:rFonts w:asciiTheme="minorHAnsi" w:hAnsiTheme="minorHAnsi" w:cstheme="minorHAnsi"/>
          <w:b/>
          <w:bCs/>
        </w:rPr>
      </w:pPr>
    </w:p>
    <w:p w14:paraId="00A6587B" w14:textId="77777777" w:rsidR="00BD6B5D" w:rsidRDefault="00BD6B5D" w:rsidP="00A16319">
      <w:pPr>
        <w:rPr>
          <w:rFonts w:asciiTheme="minorHAnsi" w:hAnsiTheme="minorHAnsi" w:cstheme="minorHAnsi"/>
          <w:b/>
          <w:bCs/>
        </w:rPr>
      </w:pPr>
    </w:p>
    <w:p w14:paraId="0FFE31AE" w14:textId="77777777" w:rsidR="00BD6B5D" w:rsidRDefault="00BD6B5D" w:rsidP="00A16319">
      <w:pPr>
        <w:rPr>
          <w:rFonts w:asciiTheme="minorHAnsi" w:hAnsiTheme="minorHAnsi" w:cstheme="minorHAnsi"/>
          <w:b/>
          <w:bCs/>
        </w:rPr>
      </w:pPr>
    </w:p>
    <w:p w14:paraId="02F67671" w14:textId="77777777" w:rsidR="00BD6B5D" w:rsidRDefault="00BD6B5D" w:rsidP="00A16319">
      <w:pPr>
        <w:rPr>
          <w:rFonts w:asciiTheme="minorHAnsi" w:hAnsiTheme="minorHAnsi" w:cstheme="minorHAnsi"/>
          <w:b/>
          <w:bCs/>
        </w:rPr>
      </w:pPr>
    </w:p>
    <w:p w14:paraId="2FD7A288" w14:textId="77777777" w:rsidR="00BD6B5D" w:rsidRDefault="00BD6B5D" w:rsidP="00A16319">
      <w:pPr>
        <w:rPr>
          <w:rFonts w:asciiTheme="minorHAnsi" w:hAnsiTheme="minorHAnsi" w:cstheme="minorHAnsi"/>
          <w:b/>
          <w:bCs/>
        </w:rPr>
      </w:pPr>
    </w:p>
    <w:p w14:paraId="01FEAFAA" w14:textId="77777777" w:rsidR="00BD6B5D" w:rsidRDefault="00BD6B5D" w:rsidP="00A16319">
      <w:pPr>
        <w:rPr>
          <w:rFonts w:asciiTheme="minorHAnsi" w:hAnsiTheme="minorHAnsi" w:cstheme="minorHAnsi"/>
          <w:b/>
          <w:bCs/>
        </w:rPr>
      </w:pPr>
    </w:p>
    <w:p w14:paraId="499EE88F" w14:textId="77777777" w:rsidR="00BD6B5D" w:rsidRDefault="00BD6B5D" w:rsidP="00A16319">
      <w:pPr>
        <w:rPr>
          <w:rFonts w:asciiTheme="minorHAnsi" w:hAnsiTheme="minorHAnsi" w:cstheme="minorHAnsi"/>
          <w:b/>
          <w:bCs/>
        </w:rPr>
      </w:pPr>
    </w:p>
    <w:p w14:paraId="6CA006FA" w14:textId="77777777" w:rsidR="0098309F" w:rsidRDefault="0098309F"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8530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85308">
        <w:tc>
          <w:tcPr>
            <w:tcW w:w="6385"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530DD15E"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722560FC" w14:textId="77777777" w:rsidTr="0068530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10D78DB6"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w:t>
            </w:r>
            <w:r w:rsidR="0098309F">
              <w:rPr>
                <w:rFonts w:asciiTheme="minorHAnsi" w:eastAsia="Arial" w:hAnsiTheme="minorHAnsi" w:cstheme="minorHAnsi"/>
              </w:rPr>
              <w:t>.</w:t>
            </w:r>
          </w:p>
        </w:tc>
      </w:tr>
      <w:tr w:rsidR="002D0B8B" w:rsidRPr="0039736F" w14:paraId="1EA00F83" w14:textId="77777777" w:rsidTr="0068530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5AF48A4F"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sidR="0098309F">
              <w:rPr>
                <w:rFonts w:asciiTheme="minorHAnsi" w:eastAsia="Arial" w:hAnsiTheme="minorHAnsi" w:cstheme="minorHAnsi"/>
              </w:rPr>
              <w:t>e podrá actualizar los campos de Descripción en forma de texto.</w:t>
            </w:r>
          </w:p>
          <w:p w14:paraId="03A651E2" w14:textId="142C54EC" w:rsidR="002D0B8B" w:rsidRPr="00774DA4" w:rsidRDefault="0098309F">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w:t>
            </w:r>
            <w:r w:rsidR="00D5171D">
              <w:rPr>
                <w:rFonts w:asciiTheme="minorHAnsi" w:eastAsia="Arial" w:hAnsiTheme="minorHAnsi" w:cstheme="minorHAnsi"/>
              </w:rPr>
              <w:t>E</w:t>
            </w:r>
            <w:r>
              <w:rPr>
                <w:rFonts w:asciiTheme="minorHAnsi" w:eastAsia="Arial" w:hAnsiTheme="minorHAnsi" w:cstheme="minorHAnsi"/>
              </w:rPr>
              <w:t>stado en forma de selección por opciones.</w:t>
            </w:r>
          </w:p>
        </w:tc>
      </w:tr>
      <w:tr w:rsidR="002D0B8B" w:rsidRPr="0039736F" w14:paraId="1B8BA265"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08792EB6" w14:textId="77777777" w:rsidR="0098309F" w:rsidRPr="00594B33" w:rsidRDefault="002D0B8B">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sidR="0098309F" w:rsidRPr="0098309F">
              <w:rPr>
                <w:rFonts w:asciiTheme="minorHAnsi" w:eastAsia="Arial" w:hAnsiTheme="minorHAnsi" w:cstheme="minorHAnsi"/>
              </w:rPr>
              <w:t xml:space="preserve">categoría se actualizará correctamente si se cumplen las siguientes condiciones: </w:t>
            </w:r>
            <w:r w:rsidR="0098309F" w:rsidRPr="00594B33">
              <w:rPr>
                <w:rFonts w:asciiTheme="minorHAnsi" w:eastAsia="Arial" w:hAnsiTheme="minorHAnsi" w:cstheme="minorHAnsi"/>
              </w:rPr>
              <w:t>todos los campos obligatorios están completos</w:t>
            </w:r>
            <w:r w:rsidR="0098309F">
              <w:rPr>
                <w:rFonts w:asciiTheme="minorHAnsi" w:eastAsia="Arial" w:hAnsiTheme="minorHAnsi" w:cstheme="minorHAnsi"/>
              </w:rPr>
              <w:t xml:space="preserve"> y </w:t>
            </w:r>
            <w:r w:rsidR="0098309F" w:rsidRPr="00594B33">
              <w:rPr>
                <w:rFonts w:asciiTheme="minorHAnsi" w:eastAsia="Arial" w:hAnsiTheme="minorHAnsi" w:cstheme="minorHAnsi"/>
              </w:rPr>
              <w:t>las validaciones de formato son exitosas.</w:t>
            </w:r>
          </w:p>
          <w:p w14:paraId="2EFC2E5E" w14:textId="2C019E96" w:rsidR="002D0B8B" w:rsidRPr="0098309F" w:rsidRDefault="0098309F">
            <w:pPr>
              <w:pStyle w:val="Prrafodelista"/>
              <w:numPr>
                <w:ilvl w:val="0"/>
                <w:numId w:val="69"/>
              </w:numPr>
              <w:rPr>
                <w:rFonts w:asciiTheme="minorHAnsi"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2B94CEC5" w14:textId="77777777" w:rsidTr="0068530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4F0996B" w14:textId="53BA1CDC" w:rsidR="0098309F" w:rsidRPr="0039736F" w:rsidRDefault="0098309F" w:rsidP="0098309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a categoría</w:t>
            </w:r>
            <w:r w:rsidRPr="00BF34A4">
              <w:rPr>
                <w:rFonts w:asciiTheme="minorHAnsi" w:eastAsia="Arial" w:hAnsiTheme="minorHAnsi" w:cstheme="minorHAnsi"/>
              </w:rPr>
              <w:t xml:space="preserve"> existente.</w:t>
            </w:r>
          </w:p>
          <w:p w14:paraId="4D3A8978"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SUPOSICIONES/ASUNCIONES:</w:t>
            </w:r>
          </w:p>
          <w:p w14:paraId="59B89423" w14:textId="53050C74" w:rsidR="0098309F" w:rsidRDefault="0098309F" w:rsidP="0098309F">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categoría.</w:t>
            </w:r>
          </w:p>
          <w:p w14:paraId="1917F0DD" w14:textId="77777777" w:rsidR="0098309F" w:rsidRDefault="0098309F" w:rsidP="0098309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800236" w14:textId="121419CB" w:rsidR="0098309F" w:rsidRPr="0098309F" w:rsidRDefault="0098309F">
            <w:pPr>
              <w:pStyle w:val="Prrafodelista"/>
              <w:numPr>
                <w:ilvl w:val="0"/>
                <w:numId w:val="72"/>
              </w:numPr>
              <w:rPr>
                <w:rFonts w:asciiTheme="minorHAnsi" w:eastAsia="Arial" w:hAnsiTheme="minorHAnsi" w:cstheme="minorHAnsi"/>
              </w:rPr>
            </w:pPr>
            <w:r w:rsidRPr="0098309F">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98309F">
              <w:rPr>
                <w:rFonts w:asciiTheme="minorHAnsi" w:eastAsia="Arial" w:hAnsiTheme="minorHAnsi" w:cstheme="minorHAnsi"/>
              </w:rPr>
              <w:t>.</w:t>
            </w:r>
          </w:p>
          <w:p w14:paraId="37E1A6BD" w14:textId="77777777" w:rsidR="0098309F" w:rsidRPr="00F744D6" w:rsidRDefault="0098309F">
            <w:pPr>
              <w:pStyle w:val="Prrafodelista"/>
              <w:numPr>
                <w:ilvl w:val="0"/>
                <w:numId w:val="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6C66152" w14:textId="10F210BC"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categoría</w:t>
            </w:r>
            <w:r w:rsidRPr="00F744D6">
              <w:rPr>
                <w:rFonts w:asciiTheme="minorHAnsi" w:eastAsia="Arial" w:hAnsiTheme="minorHAnsi" w:cstheme="minorHAnsi"/>
              </w:rPr>
              <w:t>.</w:t>
            </w:r>
          </w:p>
          <w:p w14:paraId="63907DA0" w14:textId="77777777"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3930401D"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050C2CA8" w:rsidR="002D0B8B" w:rsidRPr="0098309F" w:rsidRDefault="0098309F">
            <w:pPr>
              <w:pStyle w:val="Prrafodelista"/>
              <w:numPr>
                <w:ilvl w:val="0"/>
                <w:numId w:val="7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categoría</w:t>
            </w:r>
            <w:r w:rsidRPr="0098309F">
              <w:rPr>
                <w:rFonts w:asciiTheme="minorHAnsi" w:eastAsia="Arial" w:hAnsiTheme="minorHAnsi" w:cstheme="minorHAnsi"/>
              </w:rPr>
              <w:t xml:space="preserve"> exitosamente y los refleja en la tabla.</w:t>
            </w:r>
          </w:p>
        </w:tc>
      </w:tr>
      <w:tr w:rsidR="00685308" w:rsidRPr="0039736F" w14:paraId="37CDD23B"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BFA88B0"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79F30D96" w14:textId="77777777" w:rsidR="00685308" w:rsidRPr="003D1DCB"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C5D3484"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1EB4A411" w14:textId="68CB6C2B"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categoría ingresando números en campos de texto como Descripción.</w:t>
            </w:r>
          </w:p>
          <w:p w14:paraId="1306DA40"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EF73F6" w14:textId="463A27FC" w:rsidR="00685308" w:rsidRPr="00685308" w:rsidRDefault="00685308">
            <w:pPr>
              <w:pStyle w:val="Prrafodelista"/>
              <w:numPr>
                <w:ilvl w:val="0"/>
                <w:numId w:val="74"/>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65406C5F" w14:textId="77777777" w:rsidR="00685308" w:rsidRPr="006F78C7" w:rsidRDefault="00685308">
            <w:pPr>
              <w:pStyle w:val="Prrafodelista"/>
              <w:numPr>
                <w:ilvl w:val="0"/>
                <w:numId w:val="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38A67B4" w14:textId="207FFBB4"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w:t>
            </w:r>
          </w:p>
          <w:p w14:paraId="1FB95383" w14:textId="77777777"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3C58A74" w14:textId="77777777" w:rsidR="00685308" w:rsidRDefault="00685308" w:rsidP="00685308">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C5D5104" w14:textId="67977D29" w:rsidR="00685308" w:rsidRDefault="00685308" w:rsidP="00685308">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52F9EE3A" w14:textId="77777777" w:rsidR="00685308" w:rsidRPr="00B27A39" w:rsidRDefault="00685308" w:rsidP="00685308">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C27394B" w14:textId="593516F0" w:rsidR="00685308" w:rsidRPr="007D0915" w:rsidRDefault="00685308" w:rsidP="007D0915">
            <w:pPr>
              <w:pStyle w:val="Prrafodelista"/>
              <w:numPr>
                <w:ilvl w:val="0"/>
                <w:numId w:val="3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85308" w:rsidRPr="0039736F" w14:paraId="6373ACD7"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E06EF2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5</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CEC56A1" w14:textId="77777777" w:rsidR="00685308" w:rsidRPr="0039736F"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11C446F1"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31E2471F" w14:textId="50ADDAAD"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categoría dejando campos obligatorios sin completar.</w:t>
            </w:r>
          </w:p>
          <w:p w14:paraId="50CF333F"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EDE090" w14:textId="3F3D8FE1" w:rsidR="00685308" w:rsidRPr="00685308" w:rsidRDefault="00685308">
            <w:pPr>
              <w:pStyle w:val="Prrafodelista"/>
              <w:numPr>
                <w:ilvl w:val="0"/>
                <w:numId w:val="75"/>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3BCCC4A3" w14:textId="77777777" w:rsidR="00685308" w:rsidRPr="006F78C7" w:rsidRDefault="00685308">
            <w:pPr>
              <w:pStyle w:val="Prrafodelista"/>
              <w:numPr>
                <w:ilvl w:val="0"/>
                <w:numId w:val="7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9A07044" w14:textId="54FA01F4"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Pr>
                <w:rFonts w:asciiTheme="minorHAnsi" w:eastAsia="Arial" w:hAnsiTheme="minorHAnsi" w:cstheme="minorHAnsi"/>
              </w:rPr>
              <w:t>.</w:t>
            </w:r>
          </w:p>
          <w:p w14:paraId="5AFFAC61" w14:textId="77777777"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1D84F09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 xml:space="preserve">RESULTADOS: </w:t>
            </w:r>
          </w:p>
          <w:p w14:paraId="100F75AE" w14:textId="77777777"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3C2241FE" w14:textId="77777777"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193D65B6" w14:textId="094A8671" w:rsidR="00685308" w:rsidRPr="00685308" w:rsidRDefault="00685308" w:rsidP="00685308">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685308" w:rsidRPr="0039736F" w14:paraId="013EFA04" w14:textId="77777777" w:rsidTr="0068530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7BA970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RIESGOS:</w:t>
            </w:r>
          </w:p>
          <w:p w14:paraId="62C0A1AF" w14:textId="77777777" w:rsidR="00685308" w:rsidRPr="004F3874"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2EFB6A7" w14:textId="13079656" w:rsidR="00685308" w:rsidRPr="00345C73"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1FFAB01F" w14:textId="77777777" w:rsidR="00290EA4" w:rsidRDefault="00290EA4" w:rsidP="00A16319">
      <w:pPr>
        <w:rPr>
          <w:rFonts w:asciiTheme="minorHAnsi" w:hAnsiTheme="minorHAnsi" w:cstheme="minorHAnsi"/>
          <w:b/>
          <w:bCs/>
        </w:rPr>
      </w:pPr>
    </w:p>
    <w:p w14:paraId="03BD472A" w14:textId="77777777" w:rsidR="00290EA4" w:rsidRDefault="00290EA4" w:rsidP="00A16319">
      <w:pPr>
        <w:rPr>
          <w:rFonts w:asciiTheme="minorHAnsi" w:hAnsiTheme="minorHAnsi" w:cstheme="minorHAnsi"/>
          <w:b/>
          <w:bCs/>
        </w:rPr>
      </w:pPr>
    </w:p>
    <w:p w14:paraId="670A9724" w14:textId="77777777" w:rsidR="00290EA4" w:rsidRDefault="00290EA4" w:rsidP="00A16319">
      <w:pPr>
        <w:rPr>
          <w:rFonts w:asciiTheme="minorHAnsi" w:hAnsiTheme="minorHAnsi" w:cstheme="minorHAnsi"/>
          <w:b/>
          <w:bCs/>
        </w:rPr>
      </w:pPr>
    </w:p>
    <w:p w14:paraId="0C1A2CA5" w14:textId="77777777" w:rsidR="00290EA4" w:rsidRDefault="00290EA4" w:rsidP="00A16319">
      <w:pPr>
        <w:rPr>
          <w:rFonts w:asciiTheme="minorHAnsi" w:hAnsiTheme="minorHAnsi" w:cstheme="minorHAnsi"/>
          <w:b/>
          <w:bCs/>
        </w:rPr>
      </w:pPr>
    </w:p>
    <w:p w14:paraId="2CA702A6" w14:textId="77777777" w:rsidR="00290EA4" w:rsidRDefault="00290EA4" w:rsidP="00A16319">
      <w:pPr>
        <w:rPr>
          <w:rFonts w:asciiTheme="minorHAnsi" w:hAnsiTheme="minorHAnsi" w:cstheme="minorHAnsi"/>
          <w:b/>
          <w:bCs/>
        </w:rPr>
      </w:pPr>
    </w:p>
    <w:p w14:paraId="687F5DD2" w14:textId="77777777" w:rsidR="00290EA4" w:rsidRDefault="00290EA4" w:rsidP="00A16319">
      <w:pPr>
        <w:rPr>
          <w:rFonts w:asciiTheme="minorHAnsi" w:hAnsiTheme="minorHAnsi" w:cstheme="minorHAnsi"/>
          <w:b/>
          <w:bCs/>
        </w:rPr>
      </w:pPr>
    </w:p>
    <w:p w14:paraId="09CEDB50" w14:textId="77777777" w:rsidR="00290EA4" w:rsidRDefault="00290EA4" w:rsidP="00A16319">
      <w:pPr>
        <w:rPr>
          <w:rFonts w:asciiTheme="minorHAnsi" w:hAnsiTheme="minorHAnsi" w:cstheme="minorHAnsi"/>
          <w:b/>
          <w:bCs/>
        </w:rPr>
      </w:pPr>
    </w:p>
    <w:p w14:paraId="6D6961C5" w14:textId="77777777" w:rsidR="00290EA4" w:rsidRDefault="00290EA4" w:rsidP="00A16319">
      <w:pPr>
        <w:rPr>
          <w:rFonts w:asciiTheme="minorHAnsi" w:hAnsiTheme="minorHAnsi" w:cstheme="minorHAnsi"/>
          <w:b/>
          <w:bCs/>
        </w:rPr>
      </w:pPr>
    </w:p>
    <w:p w14:paraId="57B2CAFE" w14:textId="77777777" w:rsidR="00290EA4" w:rsidRDefault="00290EA4" w:rsidP="00A16319">
      <w:pPr>
        <w:rPr>
          <w:rFonts w:asciiTheme="minorHAnsi" w:hAnsiTheme="minorHAnsi" w:cstheme="minorHAnsi"/>
          <w:b/>
          <w:bCs/>
        </w:rPr>
      </w:pPr>
    </w:p>
    <w:p w14:paraId="1C4780C7" w14:textId="77777777" w:rsidR="00290EA4" w:rsidRDefault="00290EA4" w:rsidP="00A16319">
      <w:pPr>
        <w:rPr>
          <w:rFonts w:asciiTheme="minorHAnsi" w:hAnsiTheme="minorHAnsi" w:cstheme="minorHAnsi"/>
          <w:b/>
          <w:bCs/>
        </w:rPr>
      </w:pPr>
    </w:p>
    <w:p w14:paraId="49BB942F" w14:textId="77777777" w:rsidR="00290EA4" w:rsidRDefault="00290EA4" w:rsidP="00A16319">
      <w:pPr>
        <w:rPr>
          <w:rFonts w:asciiTheme="minorHAnsi" w:hAnsiTheme="minorHAnsi" w:cstheme="minorHAnsi"/>
          <w:b/>
          <w:bCs/>
        </w:rPr>
      </w:pPr>
    </w:p>
    <w:p w14:paraId="32B8A013" w14:textId="77777777" w:rsidR="00290EA4" w:rsidRDefault="00290EA4" w:rsidP="00A16319">
      <w:pPr>
        <w:rPr>
          <w:rFonts w:asciiTheme="minorHAnsi" w:hAnsiTheme="minorHAnsi" w:cstheme="minorHAnsi"/>
          <w:b/>
          <w:bCs/>
        </w:rPr>
      </w:pPr>
    </w:p>
    <w:p w14:paraId="466708CC" w14:textId="77777777" w:rsidR="00290EA4" w:rsidRDefault="00290EA4" w:rsidP="00A16319">
      <w:pPr>
        <w:rPr>
          <w:rFonts w:asciiTheme="minorHAnsi" w:hAnsiTheme="minorHAnsi" w:cstheme="minorHAnsi"/>
          <w:b/>
          <w:bCs/>
        </w:rPr>
      </w:pPr>
    </w:p>
    <w:p w14:paraId="3C475BB5" w14:textId="77777777" w:rsidR="00290EA4" w:rsidRDefault="00290EA4" w:rsidP="00A16319">
      <w:pPr>
        <w:rPr>
          <w:rFonts w:asciiTheme="minorHAnsi" w:hAnsiTheme="minorHAnsi" w:cstheme="minorHAnsi"/>
          <w:b/>
          <w:bCs/>
        </w:rPr>
      </w:pPr>
    </w:p>
    <w:p w14:paraId="4EB20271" w14:textId="77777777" w:rsidR="00290EA4" w:rsidRDefault="00290EA4" w:rsidP="00A16319">
      <w:pPr>
        <w:rPr>
          <w:rFonts w:asciiTheme="minorHAnsi" w:hAnsiTheme="minorHAnsi" w:cstheme="minorHAnsi"/>
          <w:b/>
          <w:bCs/>
        </w:rPr>
      </w:pPr>
    </w:p>
    <w:p w14:paraId="15866423" w14:textId="77777777" w:rsidR="00290EA4" w:rsidRDefault="00290EA4" w:rsidP="00A16319">
      <w:pPr>
        <w:rPr>
          <w:rFonts w:asciiTheme="minorHAnsi" w:hAnsiTheme="minorHAnsi" w:cstheme="minorHAnsi"/>
          <w:b/>
          <w:bCs/>
        </w:rPr>
      </w:pPr>
    </w:p>
    <w:p w14:paraId="591666D8" w14:textId="77777777" w:rsidR="00290EA4" w:rsidRDefault="00290EA4" w:rsidP="00A16319">
      <w:pPr>
        <w:rPr>
          <w:rFonts w:asciiTheme="minorHAnsi" w:hAnsiTheme="minorHAnsi" w:cstheme="minorHAnsi"/>
          <w:b/>
          <w:bCs/>
        </w:rPr>
      </w:pPr>
    </w:p>
    <w:p w14:paraId="4A29AECC" w14:textId="77777777" w:rsidR="00290EA4" w:rsidRDefault="00290EA4" w:rsidP="00A16319">
      <w:pPr>
        <w:rPr>
          <w:rFonts w:asciiTheme="minorHAnsi" w:hAnsiTheme="minorHAnsi" w:cstheme="minorHAnsi"/>
          <w:b/>
          <w:bCs/>
        </w:rPr>
      </w:pPr>
    </w:p>
    <w:p w14:paraId="3EB53131" w14:textId="77777777" w:rsidR="00290EA4" w:rsidRDefault="00290EA4" w:rsidP="00A16319">
      <w:pPr>
        <w:rPr>
          <w:rFonts w:asciiTheme="minorHAnsi" w:hAnsiTheme="minorHAnsi" w:cstheme="minorHAnsi"/>
          <w:b/>
          <w:bCs/>
        </w:rPr>
      </w:pPr>
    </w:p>
    <w:p w14:paraId="7E910982" w14:textId="77777777" w:rsidR="00290EA4" w:rsidRDefault="00290EA4" w:rsidP="00A16319">
      <w:pPr>
        <w:rPr>
          <w:rFonts w:asciiTheme="minorHAnsi" w:hAnsiTheme="minorHAnsi" w:cstheme="minorHAnsi"/>
          <w:b/>
          <w:bCs/>
        </w:rPr>
      </w:pPr>
    </w:p>
    <w:p w14:paraId="7369056E" w14:textId="77777777" w:rsidR="00290EA4" w:rsidRDefault="00290EA4"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0D646D">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0D646D">
        <w:tc>
          <w:tcPr>
            <w:tcW w:w="6385"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67002FAC" w:rsidR="002D0B8B" w:rsidRPr="0039736F" w:rsidRDefault="00E1417C" w:rsidP="00614B45">
            <w:pPr>
              <w:rPr>
                <w:rFonts w:asciiTheme="minorHAnsi" w:hAnsiTheme="minorHAnsi" w:cstheme="minorHAnsi"/>
              </w:rPr>
            </w:pPr>
            <w:r>
              <w:rPr>
                <w:rFonts w:asciiTheme="minorHAnsi" w:hAnsiTheme="minorHAnsi" w:cstheme="minorHAnsi"/>
              </w:rPr>
              <w:t>CU - 4</w:t>
            </w:r>
          </w:p>
        </w:tc>
      </w:tr>
      <w:tr w:rsidR="002D0B8B" w:rsidRPr="0039736F" w14:paraId="497CFCD2" w14:textId="77777777" w:rsidTr="000D646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3BB52D0F"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w:t>
            </w:r>
            <w:r w:rsidR="000D646D">
              <w:rPr>
                <w:rFonts w:asciiTheme="minorHAnsi" w:eastAsia="Arial" w:hAnsiTheme="minorHAnsi" w:cstheme="minorHAnsi"/>
              </w:rPr>
              <w:t>.</w:t>
            </w:r>
          </w:p>
        </w:tc>
      </w:tr>
      <w:tr w:rsidR="002D0B8B" w:rsidRPr="0039736F" w14:paraId="0515CA10" w14:textId="77777777" w:rsidTr="000D646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420EE411" w14:textId="546E927D" w:rsid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categoría</w:t>
            </w:r>
            <w:r w:rsidRPr="0054396B">
              <w:rPr>
                <w:rFonts w:asciiTheme="minorHAnsi" w:eastAsia="Arial" w:hAnsiTheme="minorHAnsi" w:cstheme="minorHAnsi"/>
              </w:rPr>
              <w:t xml:space="preserve"> ya está registrada en el sistema.</w:t>
            </w:r>
          </w:p>
          <w:p w14:paraId="31A79542" w14:textId="6468195C" w:rsidR="002D0B8B" w:rsidRP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BF0458">
              <w:rPr>
                <w:rFonts w:asciiTheme="minorHAnsi" w:eastAsia="Arial" w:hAnsiTheme="minorHAnsi" w:cstheme="minorHAnsi"/>
              </w:rPr>
              <w:t>as categorías</w:t>
            </w:r>
            <w:r w:rsidRPr="0054396B">
              <w:rPr>
                <w:rFonts w:asciiTheme="minorHAnsi" w:eastAsia="Arial" w:hAnsiTheme="minorHAnsi" w:cstheme="minorHAnsi"/>
              </w:rPr>
              <w:t xml:space="preserve"> eliminad</w:t>
            </w:r>
            <w:r w:rsidR="00BF0458">
              <w:rPr>
                <w:rFonts w:asciiTheme="minorHAnsi" w:eastAsia="Arial" w:hAnsiTheme="minorHAnsi" w:cstheme="minorHAnsi"/>
              </w:rPr>
              <w:t>a</w:t>
            </w:r>
            <w:r w:rsidRPr="0054396B">
              <w:rPr>
                <w:rFonts w:asciiTheme="minorHAnsi" w:eastAsia="Arial" w:hAnsiTheme="minorHAnsi" w:cstheme="minorHAnsi"/>
              </w:rPr>
              <w:t>s no podrán ser recuperad</w:t>
            </w:r>
            <w:r w:rsidR="00BF0458">
              <w:rPr>
                <w:rFonts w:asciiTheme="minorHAnsi" w:eastAsia="Arial" w:hAnsiTheme="minorHAnsi" w:cstheme="minorHAnsi"/>
              </w:rPr>
              <w:t>a</w:t>
            </w:r>
            <w:r>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65E1584"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635363B" w14:textId="110D9247" w:rsidR="000D646D"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0D646D" w:rsidRPr="00594B33">
              <w:rPr>
                <w:rFonts w:asciiTheme="minorHAnsi" w:eastAsia="Arial" w:hAnsiTheme="minorHAnsi" w:cstheme="minorHAnsi"/>
              </w:rPr>
              <w:t xml:space="preserve"> se </w:t>
            </w:r>
            <w:r w:rsidR="000D646D">
              <w:rPr>
                <w:rFonts w:asciiTheme="minorHAnsi" w:eastAsia="Arial" w:hAnsiTheme="minorHAnsi" w:cstheme="minorHAnsi"/>
              </w:rPr>
              <w:t>eliminará</w:t>
            </w:r>
            <w:r w:rsidR="000D646D" w:rsidRPr="00594B33">
              <w:rPr>
                <w:rFonts w:asciiTheme="minorHAnsi" w:eastAsia="Arial" w:hAnsiTheme="minorHAnsi" w:cstheme="minorHAnsi"/>
              </w:rPr>
              <w:t xml:space="preserve"> correctamente si se cumplen la</w:t>
            </w:r>
            <w:r w:rsidR="000D646D">
              <w:rPr>
                <w:rFonts w:asciiTheme="minorHAnsi" w:eastAsia="Arial" w:hAnsiTheme="minorHAnsi" w:cstheme="minorHAnsi"/>
              </w:rPr>
              <w:t xml:space="preserve"> siguiente condición: hacer clic en la tabla para poder eliminar la categoría.</w:t>
            </w:r>
          </w:p>
          <w:p w14:paraId="7A3F3841" w14:textId="08FEC73E" w:rsidR="002D0B8B" w:rsidRPr="000D646D" w:rsidRDefault="000D646D">
            <w:pPr>
              <w:pStyle w:val="Prrafodelista"/>
              <w:numPr>
                <w:ilvl w:val="0"/>
                <w:numId w:val="54"/>
              </w:numPr>
              <w:rPr>
                <w:rFonts w:asciiTheme="minorHAnsi" w:eastAsia="Arial" w:hAnsiTheme="minorHAnsi" w:cstheme="minorHAnsi"/>
              </w:rPr>
            </w:pPr>
            <w:r w:rsidRPr="000D646D">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categorías</w:t>
            </w:r>
            <w:r w:rsidRPr="000D646D">
              <w:rPr>
                <w:rFonts w:asciiTheme="minorHAnsi" w:eastAsia="Arial" w:hAnsiTheme="minorHAnsi" w:cstheme="minorHAnsi"/>
              </w:rPr>
              <w:t xml:space="preserve"> para eliminar.</w:t>
            </w:r>
          </w:p>
        </w:tc>
      </w:tr>
      <w:tr w:rsidR="002D0B8B" w:rsidRPr="0039736F" w14:paraId="4EA73347" w14:textId="77777777" w:rsidTr="000D646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C1D1ECE" w14:textId="6A2D5219" w:rsidR="009900B1" w:rsidRPr="009900B1" w:rsidRDefault="009900B1" w:rsidP="000D646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categoría seleccionada en la tabla.</w:t>
            </w:r>
          </w:p>
          <w:p w14:paraId="53D1D05C" w14:textId="4ED9FF1F"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SUPOSICIONES/ASUNCIONES:</w:t>
            </w:r>
          </w:p>
          <w:p w14:paraId="33333609" w14:textId="1F670577" w:rsidR="000D646D" w:rsidRDefault="000D646D" w:rsidP="000D646D">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categoría existente para eliminarlo.</w:t>
            </w:r>
          </w:p>
          <w:p w14:paraId="4EACBE3A" w14:textId="77777777" w:rsidR="000D646D" w:rsidRDefault="000D646D" w:rsidP="000D646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0A916F" w14:textId="17F6F0BF" w:rsidR="000D646D" w:rsidRPr="000D646D" w:rsidRDefault="000D646D">
            <w:pPr>
              <w:pStyle w:val="Prrafodelista"/>
              <w:numPr>
                <w:ilvl w:val="0"/>
                <w:numId w:val="76"/>
              </w:numPr>
              <w:rPr>
                <w:rFonts w:asciiTheme="minorHAnsi" w:eastAsia="Arial" w:hAnsiTheme="minorHAnsi" w:cstheme="minorHAnsi"/>
              </w:rPr>
            </w:pPr>
            <w:r w:rsidRPr="000D646D">
              <w:rPr>
                <w:rFonts w:asciiTheme="minorHAnsi" w:eastAsia="Arial" w:hAnsiTheme="minorHAnsi" w:cstheme="minorHAnsi"/>
              </w:rPr>
              <w:t>Hace clic en la tabla donde están tod</w:t>
            </w:r>
            <w:r>
              <w:rPr>
                <w:rFonts w:asciiTheme="minorHAnsi" w:eastAsia="Arial" w:hAnsiTheme="minorHAnsi" w:cstheme="minorHAnsi"/>
              </w:rPr>
              <w:t>a</w:t>
            </w:r>
            <w:r w:rsidRPr="000D646D">
              <w:rPr>
                <w:rFonts w:asciiTheme="minorHAnsi" w:eastAsia="Arial" w:hAnsiTheme="minorHAnsi" w:cstheme="minorHAnsi"/>
              </w:rPr>
              <w:t>s l</w:t>
            </w:r>
            <w:r>
              <w:rPr>
                <w:rFonts w:asciiTheme="minorHAnsi" w:eastAsia="Arial" w:hAnsiTheme="minorHAnsi" w:cstheme="minorHAnsi"/>
              </w:rPr>
              <w:t>a</w:t>
            </w:r>
            <w:r w:rsidRPr="000D646D">
              <w:rPr>
                <w:rFonts w:asciiTheme="minorHAnsi" w:eastAsia="Arial" w:hAnsiTheme="minorHAnsi" w:cstheme="minorHAnsi"/>
              </w:rPr>
              <w:t xml:space="preserve">s </w:t>
            </w:r>
            <w:r>
              <w:rPr>
                <w:rFonts w:asciiTheme="minorHAnsi" w:eastAsia="Arial" w:hAnsiTheme="minorHAnsi" w:cstheme="minorHAnsi"/>
              </w:rPr>
              <w:t>categorías</w:t>
            </w:r>
            <w:r w:rsidRPr="000D646D">
              <w:rPr>
                <w:rFonts w:asciiTheme="minorHAnsi" w:eastAsia="Arial" w:hAnsiTheme="minorHAnsi" w:cstheme="minorHAnsi"/>
              </w:rPr>
              <w:t>.</w:t>
            </w:r>
          </w:p>
          <w:p w14:paraId="347A2B6A" w14:textId="77777777" w:rsidR="000D646D" w:rsidRPr="006F78C7" w:rsidRDefault="000D646D">
            <w:pPr>
              <w:pStyle w:val="Prrafodelista"/>
              <w:numPr>
                <w:ilvl w:val="0"/>
                <w:numId w:val="7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E03E0D" w14:textId="77777777" w:rsidR="000D646D" w:rsidRPr="006F78C7" w:rsidRDefault="000D646D">
            <w:pPr>
              <w:pStyle w:val="Prrafodelista"/>
              <w:numPr>
                <w:ilvl w:val="0"/>
                <w:numId w:val="7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2EB94992" w14:textId="77777777"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494AE14F" w:rsidR="002D0B8B" w:rsidRPr="009900B1" w:rsidRDefault="000D646D">
            <w:pPr>
              <w:pStyle w:val="Prrafodelista"/>
              <w:numPr>
                <w:ilvl w:val="0"/>
                <w:numId w:val="77"/>
              </w:numPr>
              <w:rPr>
                <w:rFonts w:asciiTheme="minorHAnsi" w:eastAsia="Arial" w:hAnsiTheme="minorHAnsi" w:cstheme="minorHAnsi"/>
              </w:rPr>
            </w:pPr>
            <w:r w:rsidRPr="009900B1">
              <w:rPr>
                <w:rFonts w:asciiTheme="minorHAnsi" w:eastAsia="Arial" w:hAnsiTheme="minorHAnsi" w:cstheme="minorHAnsi"/>
              </w:rPr>
              <w:t>El sistema elimina los datos de</w:t>
            </w:r>
            <w:r w:rsidR="009900B1">
              <w:rPr>
                <w:rFonts w:asciiTheme="minorHAnsi" w:eastAsia="Arial" w:hAnsiTheme="minorHAnsi" w:cstheme="minorHAnsi"/>
              </w:rPr>
              <w:t xml:space="preserve"> la categoría</w:t>
            </w:r>
            <w:r w:rsidRPr="009900B1">
              <w:rPr>
                <w:rFonts w:asciiTheme="minorHAnsi" w:eastAsia="Arial" w:hAnsiTheme="minorHAnsi" w:cstheme="minorHAnsi"/>
              </w:rPr>
              <w:t xml:space="preserve"> exitosamente y los refleja en la tabla.</w:t>
            </w:r>
          </w:p>
        </w:tc>
      </w:tr>
      <w:tr w:rsidR="002D0B8B" w:rsidRPr="0039736F" w14:paraId="52FD88CC"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A3C63B" w14:textId="747EDD2C" w:rsidR="009900B1" w:rsidRPr="0054396B" w:rsidRDefault="009900B1" w:rsidP="009900B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categoría en la tabla.</w:t>
            </w:r>
          </w:p>
          <w:p w14:paraId="5AF8AA83" w14:textId="77777777" w:rsidR="009900B1" w:rsidRDefault="009900B1" w:rsidP="009900B1">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AD97F53" w14:textId="6951080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a categoría existente para eliminarlo.</w:t>
            </w:r>
          </w:p>
          <w:p w14:paraId="0B446B6A" w14:textId="5BE887A5" w:rsidR="00E75F95" w:rsidRPr="00E75F95" w:rsidRDefault="00E75F95" w:rsidP="009900B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0B23EB5" w14:textId="0D1CE52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w:t>
            </w:r>
            <w:r w:rsidR="00E75F95">
              <w:rPr>
                <w:rFonts w:asciiTheme="minorHAnsi" w:eastAsia="Arial" w:hAnsiTheme="minorHAnsi" w:cstheme="minorHAnsi"/>
              </w:rPr>
              <w:t>a</w:t>
            </w:r>
            <w:r w:rsidRPr="006F78C7">
              <w:rPr>
                <w:rFonts w:asciiTheme="minorHAnsi" w:eastAsia="Arial" w:hAnsiTheme="minorHAnsi" w:cstheme="minorHAnsi"/>
              </w:rPr>
              <w:t>s l</w:t>
            </w:r>
            <w:r w:rsidR="00E75F95">
              <w:rPr>
                <w:rFonts w:asciiTheme="minorHAnsi" w:eastAsia="Arial" w:hAnsiTheme="minorHAnsi" w:cstheme="minorHAnsi"/>
              </w:rPr>
              <w:t>as categorías</w:t>
            </w:r>
            <w:r w:rsidRPr="006F78C7">
              <w:rPr>
                <w:rFonts w:asciiTheme="minorHAnsi" w:eastAsia="Arial" w:hAnsiTheme="minorHAnsi" w:cstheme="minorHAnsi"/>
              </w:rPr>
              <w:t>.</w:t>
            </w:r>
          </w:p>
          <w:p w14:paraId="211C5470" w14:textId="033ABBD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se carga la información de</w:t>
            </w:r>
            <w:r w:rsidR="00E75F95">
              <w:rPr>
                <w:rFonts w:asciiTheme="minorHAnsi" w:eastAsia="Arial" w:hAnsiTheme="minorHAnsi" w:cstheme="minorHAnsi"/>
              </w:rPr>
              <w:t xml:space="preserve"> </w:t>
            </w:r>
            <w:r>
              <w:rPr>
                <w:rFonts w:asciiTheme="minorHAnsi" w:eastAsia="Arial" w:hAnsiTheme="minorHAnsi" w:cstheme="minorHAnsi"/>
              </w:rPr>
              <w:t>l</w:t>
            </w:r>
            <w:r w:rsidR="00E75F95">
              <w:rPr>
                <w:rFonts w:asciiTheme="minorHAnsi" w:eastAsia="Arial" w:hAnsiTheme="minorHAnsi" w:cstheme="minorHAnsi"/>
              </w:rPr>
              <w:t>a</w:t>
            </w:r>
            <w:r>
              <w:rPr>
                <w:rFonts w:asciiTheme="minorHAnsi" w:eastAsia="Arial" w:hAnsiTheme="minorHAnsi" w:cstheme="minorHAnsi"/>
              </w:rPr>
              <w:t xml:space="preserve"> </w:t>
            </w:r>
            <w:r w:rsidR="00E75F95">
              <w:rPr>
                <w:rFonts w:asciiTheme="minorHAnsi" w:eastAsia="Arial" w:hAnsiTheme="minorHAnsi" w:cstheme="minorHAnsi"/>
              </w:rPr>
              <w:t>categoría</w:t>
            </w:r>
            <w:r>
              <w:rPr>
                <w:rFonts w:asciiTheme="minorHAnsi" w:eastAsia="Arial" w:hAnsiTheme="minorHAnsi" w:cstheme="minorHAnsi"/>
              </w:rPr>
              <w:t xml:space="preserve"> en los campos de texto.</w:t>
            </w:r>
          </w:p>
          <w:p w14:paraId="56E00662" w14:textId="77777777" w:rsidR="009900B1" w:rsidRPr="00E063FD" w:rsidRDefault="009900B1">
            <w:pPr>
              <w:pStyle w:val="Prrafodelista"/>
              <w:numPr>
                <w:ilvl w:val="0"/>
                <w:numId w:val="79"/>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B61B231" w14:textId="77777777" w:rsidR="009900B1" w:rsidRPr="0039736F" w:rsidRDefault="009900B1" w:rsidP="009900B1">
            <w:pPr>
              <w:rPr>
                <w:rFonts w:asciiTheme="minorHAnsi" w:hAnsiTheme="minorHAnsi" w:cstheme="minorHAnsi"/>
              </w:rPr>
            </w:pPr>
            <w:r w:rsidRPr="0039736F">
              <w:rPr>
                <w:rFonts w:asciiTheme="minorHAnsi" w:eastAsia="Arial" w:hAnsiTheme="minorHAnsi" w:cstheme="minorHAnsi"/>
                <w:b/>
                <w:bCs/>
              </w:rPr>
              <w:t xml:space="preserve">RESULTADOS: </w:t>
            </w:r>
          </w:p>
          <w:p w14:paraId="1DFE04C7" w14:textId="6DBEDFF8" w:rsidR="009900B1" w:rsidRDefault="009900B1" w:rsidP="009900B1">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sidR="00E75F95">
              <w:rPr>
                <w:rFonts w:asciiTheme="minorHAnsi" w:eastAsia="Arial" w:hAnsiTheme="minorHAnsi" w:cstheme="minorHAnsi"/>
              </w:rPr>
              <w:t xml:space="preserve">a categoría </w:t>
            </w:r>
            <w:r w:rsidRPr="008123E7">
              <w:rPr>
                <w:rFonts w:asciiTheme="minorHAnsi" w:eastAsia="Arial" w:hAnsiTheme="minorHAnsi" w:cstheme="minorHAnsi"/>
              </w:rPr>
              <w:t>seleccionad</w:t>
            </w:r>
            <w:r w:rsidR="00E75F95">
              <w:rPr>
                <w:rFonts w:asciiTheme="minorHAnsi" w:eastAsia="Arial" w:hAnsiTheme="minorHAnsi" w:cstheme="minorHAnsi"/>
              </w:rPr>
              <w:t>a</w:t>
            </w:r>
            <w:r>
              <w:rPr>
                <w:rFonts w:asciiTheme="minorHAnsi" w:eastAsia="Arial" w:hAnsiTheme="minorHAnsi" w:cstheme="minorHAnsi"/>
              </w:rPr>
              <w:t>.</w:t>
            </w:r>
          </w:p>
          <w:p w14:paraId="350A0D40" w14:textId="77777777" w:rsidR="009900B1" w:rsidRDefault="009900B1" w:rsidP="009900B1">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6DEDB31E" w14:textId="7EE0596A" w:rsidR="002D0B8B" w:rsidRPr="00345C73" w:rsidRDefault="009900B1" w:rsidP="009900B1">
            <w:pPr>
              <w:pStyle w:val="Prrafodelista"/>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E75F95">
              <w:rPr>
                <w:rFonts w:asciiTheme="minorHAnsi" w:eastAsia="Arial" w:hAnsiTheme="minorHAnsi" w:cstheme="minorHAnsi"/>
              </w:rPr>
              <w:t xml:space="preserve">a categoría </w:t>
            </w:r>
            <w:r>
              <w:rPr>
                <w:rFonts w:asciiTheme="minorHAnsi" w:eastAsia="Arial" w:hAnsiTheme="minorHAnsi" w:cstheme="minorHAnsi"/>
              </w:rPr>
              <w:t>para eliminar.</w:t>
            </w:r>
          </w:p>
        </w:tc>
      </w:tr>
      <w:tr w:rsidR="002D0B8B" w:rsidRPr="0039736F" w14:paraId="47214BB0" w14:textId="77777777" w:rsidTr="000D646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lastRenderedPageBreak/>
              <w:t>RIESGOS:</w:t>
            </w:r>
          </w:p>
          <w:p w14:paraId="35931250" w14:textId="77777777" w:rsidR="000D646D" w:rsidRPr="004F3874" w:rsidRDefault="000D646D">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96E4A32" w14:textId="66326193" w:rsidR="002D0B8B" w:rsidRPr="000D646D" w:rsidRDefault="000D646D">
            <w:pPr>
              <w:pStyle w:val="Prrafodelista"/>
              <w:numPr>
                <w:ilvl w:val="0"/>
                <w:numId w:val="59"/>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7D091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7D0915">
        <w:tc>
          <w:tcPr>
            <w:tcW w:w="6385"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2A473964" w:rsidR="00FF1F85" w:rsidRPr="0039736F" w:rsidRDefault="00E75F95" w:rsidP="00614B45">
            <w:pPr>
              <w:rPr>
                <w:rFonts w:asciiTheme="minorHAnsi" w:hAnsiTheme="minorHAnsi" w:cstheme="minorHAnsi"/>
              </w:rPr>
            </w:pPr>
            <w:r>
              <w:rPr>
                <w:rFonts w:asciiTheme="minorHAnsi" w:hAnsiTheme="minorHAnsi" w:cstheme="minorHAnsi"/>
              </w:rPr>
              <w:t>No aplica</w:t>
            </w:r>
          </w:p>
        </w:tc>
      </w:tr>
      <w:tr w:rsidR="00FF1F85" w:rsidRPr="0039736F" w14:paraId="4DBDC705" w14:textId="77777777" w:rsidTr="007D091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3F970830"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w:t>
            </w:r>
            <w:r w:rsidR="003A0351">
              <w:rPr>
                <w:rFonts w:asciiTheme="minorHAnsi" w:eastAsia="Arial" w:hAnsiTheme="minorHAnsi" w:cstheme="minorHAnsi"/>
              </w:rPr>
              <w:t>.</w:t>
            </w:r>
          </w:p>
        </w:tc>
      </w:tr>
      <w:tr w:rsidR="00FF1F85" w:rsidRPr="0039736F" w14:paraId="0D95BFE1" w14:textId="77777777" w:rsidTr="007D091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DC01C8" w14:textId="0F8F9B9F" w:rsidR="003A0351" w:rsidRDefault="003A0351" w:rsidP="003A0351">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007D0915">
              <w:rPr>
                <w:rFonts w:asciiTheme="minorHAnsi" w:eastAsia="Arial" w:hAnsiTheme="minorHAnsi" w:cstheme="minorHAnsi"/>
              </w:rPr>
              <w:t xml:space="preserve"> y Símbolo</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0CD4324" w14:textId="013D3E09" w:rsidR="00FF1F85" w:rsidRPr="00774DA4" w:rsidRDefault="003A0351" w:rsidP="003A0351">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FF1F85" w:rsidRPr="0039736F" w14:paraId="311F9CA2"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B74CD" w14:textId="2B84809D" w:rsidR="007D0915"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B554408" w14:textId="281CB50A" w:rsidR="00FF1F85" w:rsidRPr="007D0915" w:rsidRDefault="007D0915">
            <w:pPr>
              <w:pStyle w:val="Prrafodelista"/>
              <w:numPr>
                <w:ilvl w:val="0"/>
                <w:numId w:val="54"/>
              </w:numPr>
              <w:rPr>
                <w:rFonts w:asciiTheme="minorHAnsi" w:eastAsia="Arial" w:hAnsiTheme="minorHAnsi" w:cstheme="minorHAnsi"/>
              </w:rPr>
            </w:pPr>
            <w:r w:rsidRPr="007D0915">
              <w:rPr>
                <w:rFonts w:asciiTheme="minorHAnsi" w:eastAsia="Arial" w:hAnsiTheme="minorHAnsi" w:cstheme="minorHAnsi"/>
              </w:rPr>
              <w:t>El sistema emite mensajes claros en caso de errores, indicando los campos problemáticos.</w:t>
            </w:r>
          </w:p>
        </w:tc>
      </w:tr>
      <w:tr w:rsidR="00FF1F85" w:rsidRPr="0039736F" w14:paraId="41FD868A" w14:textId="77777777" w:rsidTr="007D091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57185CB" w14:textId="329CB322" w:rsidR="007D0915" w:rsidRPr="00DD5768"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unidad de medida en el sistema.</w:t>
            </w:r>
          </w:p>
          <w:p w14:paraId="1F26A546"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289F30E5" w14:textId="0CCF4922" w:rsidR="007D0915" w:rsidRDefault="007D0915" w:rsidP="007D0915">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unidad de medida a</w:t>
            </w:r>
            <w:r w:rsidRPr="003D1DCB">
              <w:rPr>
                <w:rFonts w:asciiTheme="minorHAnsi" w:eastAsia="Arial" w:hAnsiTheme="minorHAnsi" w:cstheme="minorHAnsi"/>
              </w:rPr>
              <w:t>l sistema.</w:t>
            </w:r>
          </w:p>
          <w:p w14:paraId="7E237916" w14:textId="77777777" w:rsidR="007D0915"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1E92E2A" w14:textId="7CF01791" w:rsidR="007D0915" w:rsidRPr="007D0915" w:rsidRDefault="007D0915">
            <w:pPr>
              <w:pStyle w:val="Prrafodelista"/>
              <w:numPr>
                <w:ilvl w:val="0"/>
                <w:numId w:val="80"/>
              </w:numPr>
              <w:rPr>
                <w:rFonts w:asciiTheme="minorHAnsi" w:eastAsia="Arial" w:hAnsiTheme="minorHAnsi" w:cstheme="minorHAnsi"/>
              </w:rPr>
            </w:pPr>
            <w:r w:rsidRPr="007D0915">
              <w:rPr>
                <w:rFonts w:asciiTheme="minorHAnsi" w:eastAsia="Arial" w:hAnsiTheme="minorHAnsi" w:cstheme="minorHAnsi"/>
              </w:rPr>
              <w:t xml:space="preserve">Ingresa todos los datos necesarios para registrar la </w:t>
            </w:r>
            <w:r>
              <w:rPr>
                <w:rFonts w:asciiTheme="minorHAnsi" w:eastAsia="Arial" w:hAnsiTheme="minorHAnsi" w:cstheme="minorHAnsi"/>
              </w:rPr>
              <w:t>unidad de medida</w:t>
            </w:r>
            <w:r w:rsidRPr="007D0915">
              <w:rPr>
                <w:rFonts w:asciiTheme="minorHAnsi" w:eastAsia="Arial" w:hAnsiTheme="minorHAnsi" w:cstheme="minorHAnsi"/>
              </w:rPr>
              <w:t>.</w:t>
            </w:r>
          </w:p>
          <w:p w14:paraId="599CCDC2" w14:textId="77777777" w:rsidR="007D0915" w:rsidRPr="003D1DCB" w:rsidRDefault="007D0915">
            <w:pPr>
              <w:pStyle w:val="Prrafodelista"/>
              <w:numPr>
                <w:ilvl w:val="0"/>
                <w:numId w:val="8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F8E76C5"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76F67F7"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7F44713"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5FAEDCCA" w14:textId="2B265980" w:rsidR="00FF1F85" w:rsidRPr="007D0915" w:rsidRDefault="007D0915">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 xml:space="preserve">El sistema almacena la </w:t>
            </w:r>
            <w:r>
              <w:rPr>
                <w:rFonts w:asciiTheme="minorHAnsi" w:eastAsia="Arial" w:hAnsiTheme="minorHAnsi" w:cstheme="minorHAnsi"/>
              </w:rPr>
              <w:t>unidad de medida</w:t>
            </w:r>
            <w:r w:rsidRPr="007D0915">
              <w:rPr>
                <w:rFonts w:asciiTheme="minorHAnsi" w:eastAsia="Arial" w:hAnsiTheme="minorHAnsi" w:cstheme="minorHAnsi"/>
              </w:rPr>
              <w:t>, generando automáticamente el ID.</w:t>
            </w:r>
          </w:p>
        </w:tc>
      </w:tr>
      <w:tr w:rsidR="007D0915" w:rsidRPr="0039736F" w14:paraId="47A80B4D"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DF65109"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6131D7CE" w14:textId="77777777" w:rsidR="007D0915" w:rsidRPr="003D1DCB"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5030EB20"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7FB91D09" w14:textId="1778601E" w:rsidR="007D0915" w:rsidRDefault="007D0915" w:rsidP="007D0915">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unidad de medida ingresando números en campos de texto como la Descripción o el Símbolo.</w:t>
            </w:r>
          </w:p>
          <w:p w14:paraId="7B9BF07B" w14:textId="77777777" w:rsidR="007D0915" w:rsidRPr="00511E57"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659599" w14:textId="450B96C7" w:rsidR="007D0915" w:rsidRPr="007D0915" w:rsidRDefault="007D0915">
            <w:pPr>
              <w:pStyle w:val="Prrafodelista"/>
              <w:numPr>
                <w:ilvl w:val="0"/>
                <w:numId w:val="81"/>
              </w:numPr>
              <w:rPr>
                <w:rFonts w:asciiTheme="minorHAnsi" w:eastAsia="Arial" w:hAnsiTheme="minorHAnsi" w:cstheme="minorHAnsi"/>
              </w:rPr>
            </w:pPr>
            <w:r w:rsidRPr="007D0915">
              <w:rPr>
                <w:rFonts w:asciiTheme="minorHAnsi" w:hAnsiTheme="minorHAnsi" w:cstheme="minorHAnsi"/>
              </w:rPr>
              <w:t>Ingresa valores inválidos (números) en el campo Descripción</w:t>
            </w:r>
            <w:r>
              <w:rPr>
                <w:rFonts w:asciiTheme="minorHAnsi" w:hAnsiTheme="minorHAnsi" w:cstheme="minorHAnsi"/>
              </w:rPr>
              <w:t xml:space="preserve"> o Símbolo</w:t>
            </w:r>
            <w:r w:rsidRPr="007D0915">
              <w:rPr>
                <w:rFonts w:asciiTheme="minorHAnsi" w:hAnsiTheme="minorHAnsi" w:cstheme="minorHAnsi"/>
              </w:rPr>
              <w:t>.</w:t>
            </w:r>
          </w:p>
          <w:p w14:paraId="5C28CC3F" w14:textId="77777777" w:rsidR="007D0915" w:rsidRPr="003D1DCB" w:rsidRDefault="007D0915">
            <w:pPr>
              <w:pStyle w:val="Prrafodelista"/>
              <w:numPr>
                <w:ilvl w:val="0"/>
                <w:numId w:val="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4307989"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2B33EC7" w14:textId="1C3FBE80" w:rsidR="007D0915" w:rsidRDefault="007D0915" w:rsidP="007D091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872AE">
              <w:rPr>
                <w:rFonts w:asciiTheme="minorHAnsi" w:hAnsiTheme="minorHAnsi" w:cstheme="minorHAnsi"/>
              </w:rPr>
              <w:t>los</w:t>
            </w:r>
            <w:r>
              <w:rPr>
                <w:rFonts w:asciiTheme="minorHAnsi" w:hAnsiTheme="minorHAnsi" w:cstheme="minorHAnsi"/>
              </w:rPr>
              <w:t xml:space="preserve"> campo</w:t>
            </w:r>
            <w:r w:rsidR="00A872AE">
              <w:rPr>
                <w:rFonts w:asciiTheme="minorHAnsi" w:hAnsiTheme="minorHAnsi" w:cstheme="minorHAnsi"/>
              </w:rPr>
              <w:t>s</w:t>
            </w:r>
            <w:r>
              <w:rPr>
                <w:rFonts w:asciiTheme="minorHAnsi" w:hAnsiTheme="minorHAnsi" w:cstheme="minorHAnsi"/>
              </w:rPr>
              <w:t xml:space="preserve"> Descripción</w:t>
            </w:r>
            <w:r w:rsidR="00A872AE">
              <w:rPr>
                <w:rFonts w:asciiTheme="minorHAnsi" w:hAnsiTheme="minorHAnsi" w:cstheme="minorHAnsi"/>
              </w:rPr>
              <w:t xml:space="preserve"> o Símbolo</w:t>
            </w:r>
            <w:r>
              <w:rPr>
                <w:rFonts w:asciiTheme="minorHAnsi" w:hAnsiTheme="minorHAnsi" w:cstheme="minorHAnsi"/>
              </w:rPr>
              <w:t xml:space="preserve"> contenga solo texto.</w:t>
            </w:r>
          </w:p>
          <w:p w14:paraId="617C5978" w14:textId="77777777" w:rsidR="007D0915" w:rsidRPr="00B27A39" w:rsidRDefault="007D0915" w:rsidP="007D091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66123D2" w14:textId="7A813020" w:rsidR="007D0915" w:rsidRPr="007D0915" w:rsidRDefault="007D0915" w:rsidP="007D0915">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7D0915" w:rsidRPr="0039736F" w14:paraId="6FD0B2E1"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14C664EA"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7</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2BE602B"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C7C25C5"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61C1A95E" w14:textId="03D0DD58"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unidad de medida dejando campos obligatorios sin completar.</w:t>
            </w:r>
          </w:p>
          <w:p w14:paraId="5D8B5AD5"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28757F" w14:textId="77777777" w:rsidR="00A872AE" w:rsidRPr="00A872AE" w:rsidRDefault="00A872AE">
            <w:pPr>
              <w:pStyle w:val="Prrafodelista"/>
              <w:numPr>
                <w:ilvl w:val="0"/>
                <w:numId w:val="93"/>
              </w:numPr>
              <w:rPr>
                <w:rFonts w:asciiTheme="minorHAnsi" w:eastAsia="Arial" w:hAnsiTheme="minorHAnsi" w:cstheme="minorHAnsi"/>
              </w:rPr>
            </w:pPr>
            <w:r w:rsidRPr="00A872AE">
              <w:rPr>
                <w:rFonts w:asciiTheme="minorHAnsi" w:eastAsia="Arial" w:hAnsiTheme="minorHAnsi" w:cstheme="minorHAnsi"/>
              </w:rPr>
              <w:t>Deja uno o más campos obligatorios vacíos, como la Descripción.</w:t>
            </w:r>
          </w:p>
          <w:p w14:paraId="193053FE" w14:textId="77777777" w:rsidR="00A872AE" w:rsidRPr="005B2C91" w:rsidRDefault="00A872AE">
            <w:pPr>
              <w:pStyle w:val="Prrafodelista"/>
              <w:numPr>
                <w:ilvl w:val="0"/>
                <w:numId w:val="93"/>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E12FC5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69681B07"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59E1D20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2580F3" w14:textId="474250DF" w:rsidR="007D0915" w:rsidRPr="00A872AE"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7D0915" w:rsidRPr="0039736F" w14:paraId="102B704D" w14:textId="77777777" w:rsidTr="007D091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46B6251"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RIESGOS:</w:t>
            </w:r>
          </w:p>
          <w:p w14:paraId="69B86A72" w14:textId="77777777" w:rsidR="007D0915" w:rsidRDefault="007D0915">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6EAFE52" w14:textId="62D88CD3" w:rsidR="007D0915" w:rsidRPr="007D0915" w:rsidRDefault="007D0915">
            <w:pPr>
              <w:pStyle w:val="Prrafodelista"/>
              <w:numPr>
                <w:ilvl w:val="0"/>
                <w:numId w:val="70"/>
              </w:numPr>
              <w:rPr>
                <w:rFonts w:asciiTheme="minorHAnsi" w:eastAsia="Arial" w:hAnsiTheme="minorHAnsi" w:cstheme="minorHAnsi"/>
              </w:rPr>
            </w:pPr>
            <w:r w:rsidRPr="007D0915">
              <w:rPr>
                <w:rFonts w:asciiTheme="minorHAnsi" w:eastAsia="Arial" w:hAnsiTheme="minorHAnsi" w:cstheme="minorHAnsi"/>
              </w:rPr>
              <w:t>Caída de la base de datos durante el proceso de registro.</w:t>
            </w:r>
          </w:p>
        </w:tc>
      </w:tr>
    </w:tbl>
    <w:p w14:paraId="66BCFF59" w14:textId="77777777" w:rsidR="00FF1F85" w:rsidRDefault="00FF1F85" w:rsidP="00FF1F85"/>
    <w:p w14:paraId="2CDA1175" w14:textId="77777777" w:rsidR="00790FBD" w:rsidRDefault="00790FBD" w:rsidP="00FF1F85"/>
    <w:p w14:paraId="5CF82EB1" w14:textId="77777777" w:rsidR="00790FBD" w:rsidRDefault="00790FBD" w:rsidP="00FF1F85"/>
    <w:p w14:paraId="5BB731A5" w14:textId="77777777" w:rsidR="00790FBD" w:rsidRDefault="00790FBD" w:rsidP="00FF1F85"/>
    <w:p w14:paraId="5F014F2B" w14:textId="77777777" w:rsidR="00790FBD" w:rsidRDefault="00790FBD" w:rsidP="00FF1F85"/>
    <w:p w14:paraId="51152A16" w14:textId="77777777" w:rsidR="00790FBD" w:rsidRDefault="00790FBD" w:rsidP="00FF1F85"/>
    <w:p w14:paraId="77335083" w14:textId="77777777" w:rsidR="00790FBD" w:rsidRDefault="00790FBD" w:rsidP="00FF1F85"/>
    <w:p w14:paraId="7409AFBC" w14:textId="77777777" w:rsidR="00790FBD" w:rsidRDefault="00790FBD" w:rsidP="00FF1F85"/>
    <w:p w14:paraId="69087C35" w14:textId="77777777" w:rsidR="00790FBD" w:rsidRDefault="00790FBD" w:rsidP="00FF1F85"/>
    <w:p w14:paraId="49820809" w14:textId="77777777" w:rsidR="00790FBD" w:rsidRDefault="00790FBD" w:rsidP="00FF1F85"/>
    <w:p w14:paraId="37844D19" w14:textId="77777777" w:rsidR="00790FBD" w:rsidRDefault="00790FBD" w:rsidP="00FF1F85"/>
    <w:p w14:paraId="1C5309FD" w14:textId="77777777" w:rsidR="00790FBD" w:rsidRDefault="00790FBD" w:rsidP="00FF1F85"/>
    <w:p w14:paraId="432D8FEB" w14:textId="77777777" w:rsidR="00790FBD" w:rsidRDefault="00790FBD" w:rsidP="00FF1F85"/>
    <w:p w14:paraId="31F8EB50" w14:textId="77777777" w:rsidR="00790FBD" w:rsidRDefault="00790FBD" w:rsidP="00FF1F85"/>
    <w:p w14:paraId="7A3C0CD6" w14:textId="77777777" w:rsidR="00790FBD" w:rsidRDefault="00790FBD" w:rsidP="00FF1F85"/>
    <w:p w14:paraId="6C5CD724" w14:textId="77777777" w:rsidR="00790FBD" w:rsidRDefault="00790FBD" w:rsidP="00FF1F85"/>
    <w:p w14:paraId="3092C7E0" w14:textId="77777777" w:rsidR="00790FBD" w:rsidRDefault="00790FBD" w:rsidP="00FF1F85"/>
    <w:p w14:paraId="5639E1F5" w14:textId="77777777" w:rsidR="00790FBD" w:rsidRDefault="00790FBD" w:rsidP="00FF1F85"/>
    <w:p w14:paraId="244592D8" w14:textId="77777777" w:rsidR="00790FBD" w:rsidRDefault="00790FBD" w:rsidP="00FF1F85"/>
    <w:p w14:paraId="70C2019C" w14:textId="77777777" w:rsidR="00790FBD" w:rsidRDefault="00790FBD" w:rsidP="00FF1F85"/>
    <w:p w14:paraId="5CEF0BFD" w14:textId="77777777" w:rsidR="00790FBD" w:rsidRDefault="00790FBD" w:rsidP="00FF1F85"/>
    <w:p w14:paraId="305A8EE5" w14:textId="77777777" w:rsidR="00790FBD" w:rsidRDefault="00790FBD" w:rsidP="00FF1F85"/>
    <w:p w14:paraId="3B85AF7D" w14:textId="77777777" w:rsidR="00790FBD" w:rsidRDefault="00790FBD" w:rsidP="00FF1F85"/>
    <w:p w14:paraId="258C08C7" w14:textId="77777777" w:rsidR="00790FBD" w:rsidRDefault="00790FBD" w:rsidP="00FF1F85"/>
    <w:p w14:paraId="1F79C1A0" w14:textId="77777777" w:rsidR="00790FBD" w:rsidRDefault="00790FBD" w:rsidP="00FF1F85"/>
    <w:p w14:paraId="37EBC7F4" w14:textId="77777777" w:rsidR="00A872AE" w:rsidRDefault="00A872AE" w:rsidP="00FF1F85"/>
    <w:p w14:paraId="426C1D4A" w14:textId="77777777" w:rsidR="00A872AE" w:rsidRDefault="00A872AE" w:rsidP="00FF1F85"/>
    <w:p w14:paraId="1CE5F2F3" w14:textId="77777777" w:rsidR="00A872AE" w:rsidRDefault="00A872AE" w:rsidP="00FF1F85"/>
    <w:p w14:paraId="071CAF5D" w14:textId="77777777" w:rsidR="00790FBD" w:rsidRPr="00FF1F85" w:rsidRDefault="00790FBD" w:rsidP="00FF1F85"/>
    <w:tbl>
      <w:tblPr>
        <w:tblW w:w="0" w:type="auto"/>
        <w:tblInd w:w="90" w:type="dxa"/>
        <w:tblLook w:val="01E0" w:firstRow="1" w:lastRow="1" w:firstColumn="1" w:lastColumn="1" w:noHBand="0" w:noVBand="0"/>
      </w:tblPr>
      <w:tblGrid>
        <w:gridCol w:w="1135"/>
        <w:gridCol w:w="3706"/>
        <w:gridCol w:w="1545"/>
        <w:gridCol w:w="3142"/>
      </w:tblGrid>
      <w:tr w:rsidR="00FF1F85" w:rsidRPr="0039736F" w14:paraId="722DD861" w14:textId="77777777" w:rsidTr="008F40E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8F40EE">
        <w:tc>
          <w:tcPr>
            <w:tcW w:w="6386"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2"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4EA44055" w:rsidR="00FF1F85" w:rsidRPr="0039736F" w:rsidRDefault="00790FBD" w:rsidP="00614B45">
            <w:pPr>
              <w:rPr>
                <w:rFonts w:asciiTheme="minorHAnsi" w:hAnsiTheme="minorHAnsi" w:cstheme="minorHAnsi"/>
              </w:rPr>
            </w:pPr>
            <w:r>
              <w:rPr>
                <w:rFonts w:asciiTheme="minorHAnsi" w:hAnsiTheme="minorHAnsi" w:cstheme="minorHAnsi"/>
              </w:rPr>
              <w:t>No aplica</w:t>
            </w:r>
          </w:p>
        </w:tc>
      </w:tr>
      <w:tr w:rsidR="00FF1F85" w:rsidRPr="0039736F" w14:paraId="7CC22754" w14:textId="77777777" w:rsidTr="008F40E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25CC498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w:t>
            </w:r>
            <w:r w:rsidR="008F40EE">
              <w:rPr>
                <w:rFonts w:asciiTheme="minorHAnsi" w:eastAsia="Arial" w:hAnsiTheme="minorHAnsi" w:cstheme="minorHAnsi"/>
              </w:rPr>
              <w:t>.</w:t>
            </w:r>
          </w:p>
        </w:tc>
      </w:tr>
      <w:tr w:rsidR="00FF1F85" w:rsidRPr="0039736F" w14:paraId="1C89501D" w14:textId="77777777" w:rsidTr="008F40E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C1EF6D" w14:textId="46365679" w:rsidR="00D5171D" w:rsidRDefault="00D5171D" w:rsidP="00D5171D">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Descripción y Símbolo en forma de texto.</w:t>
            </w:r>
          </w:p>
          <w:p w14:paraId="1E7F811F" w14:textId="74A2B220" w:rsidR="00FF1F85" w:rsidRPr="00BF0458" w:rsidRDefault="00D5171D" w:rsidP="00D5171D">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FF1F85" w:rsidRPr="0039736F" w14:paraId="468C37A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DB85D7" w14:textId="00DD69DB" w:rsidR="00A44643" w:rsidRPr="00594B33" w:rsidRDefault="00A44643">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unidad de medida</w:t>
            </w:r>
            <w:r w:rsidRPr="0098309F">
              <w:rPr>
                <w:rFonts w:asciiTheme="minorHAnsi" w:eastAsia="Arial" w:hAnsiTheme="minorHAnsi" w:cstheme="minorHAnsi"/>
              </w:rPr>
              <w:t xml:space="preserve"> 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410E0C7" w14:textId="23AA8BA2" w:rsidR="00FF1F85" w:rsidRPr="00A44643" w:rsidRDefault="00A44643">
            <w:pPr>
              <w:pStyle w:val="Prrafodelista"/>
              <w:numPr>
                <w:ilvl w:val="0"/>
                <w:numId w:val="54"/>
              </w:numPr>
              <w:rPr>
                <w:rFonts w:asciiTheme="minorHAnsi" w:eastAsia="Arial" w:hAnsiTheme="minorHAnsi" w:cstheme="minorHAnsi"/>
              </w:rPr>
            </w:pPr>
            <w:r w:rsidRPr="00A44643">
              <w:rPr>
                <w:rFonts w:asciiTheme="minorHAnsi" w:eastAsia="Arial" w:hAnsiTheme="minorHAnsi" w:cstheme="minorHAnsi"/>
              </w:rPr>
              <w:t>El sistema emite mensajes claros en caso de errores, indicando los campos problemáticos.</w:t>
            </w:r>
          </w:p>
        </w:tc>
      </w:tr>
      <w:tr w:rsidR="00FF1F85" w:rsidRPr="0039736F" w14:paraId="1BEB800C" w14:textId="77777777" w:rsidTr="008F40E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F40EE" w:rsidRPr="0039736F" w14:paraId="35518B5A"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349C0E13"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nil"/>
              <w:left w:val="single" w:sz="8" w:space="0" w:color="auto"/>
              <w:bottom w:val="single" w:sz="8" w:space="0" w:color="auto"/>
              <w:right w:val="single" w:sz="8" w:space="0" w:color="auto"/>
            </w:tcBorders>
          </w:tcPr>
          <w:p w14:paraId="1A0787BA" w14:textId="16945B3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unidad de medida </w:t>
            </w:r>
            <w:r w:rsidRPr="00BF34A4">
              <w:rPr>
                <w:rFonts w:asciiTheme="minorHAnsi" w:eastAsia="Arial" w:hAnsiTheme="minorHAnsi" w:cstheme="minorHAnsi"/>
              </w:rPr>
              <w:t>existente.</w:t>
            </w:r>
          </w:p>
          <w:p w14:paraId="2DEEAED5"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38B5E710" w14:textId="7960EDEB" w:rsidR="008F40EE" w:rsidRDefault="008F40EE" w:rsidP="008F40E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unidad de medida.</w:t>
            </w:r>
          </w:p>
          <w:p w14:paraId="356E27CE"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F9DF41" w14:textId="7A6B4ABE" w:rsidR="008F40EE" w:rsidRPr="008F40EE" w:rsidRDefault="008F40EE">
            <w:pPr>
              <w:pStyle w:val="Prrafodelista"/>
              <w:numPr>
                <w:ilvl w:val="0"/>
                <w:numId w:val="82"/>
              </w:numPr>
              <w:rPr>
                <w:rFonts w:asciiTheme="minorHAnsi" w:eastAsia="Arial" w:hAnsiTheme="minorHAnsi" w:cstheme="minorHAnsi"/>
              </w:rPr>
            </w:pPr>
            <w:r w:rsidRPr="008F40EE">
              <w:rPr>
                <w:rFonts w:asciiTheme="minorHAnsi" w:eastAsia="Arial" w:hAnsiTheme="minorHAnsi" w:cstheme="minorHAnsi"/>
              </w:rPr>
              <w:t>Hace clic en la tabla donde están todas las</w:t>
            </w:r>
            <w:r>
              <w:rPr>
                <w:rFonts w:asciiTheme="minorHAnsi" w:eastAsia="Arial" w:hAnsiTheme="minorHAnsi" w:cstheme="minorHAnsi"/>
              </w:rPr>
              <w:t xml:space="preserve"> unidades de medida</w:t>
            </w:r>
            <w:r w:rsidRPr="008F40EE">
              <w:rPr>
                <w:rFonts w:asciiTheme="minorHAnsi" w:eastAsia="Arial" w:hAnsiTheme="minorHAnsi" w:cstheme="minorHAnsi"/>
              </w:rPr>
              <w:t>.</w:t>
            </w:r>
          </w:p>
          <w:p w14:paraId="55F69D26" w14:textId="77777777" w:rsidR="008F40EE" w:rsidRPr="00F744D6" w:rsidRDefault="008F40EE">
            <w:pPr>
              <w:pStyle w:val="Prrafodelista"/>
              <w:numPr>
                <w:ilvl w:val="0"/>
                <w:numId w:val="8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0F7A127" w14:textId="4E96C799"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unidad de medida</w:t>
            </w:r>
            <w:r w:rsidRPr="00F744D6">
              <w:rPr>
                <w:rFonts w:asciiTheme="minorHAnsi" w:eastAsia="Arial" w:hAnsiTheme="minorHAnsi" w:cstheme="minorHAnsi"/>
              </w:rPr>
              <w:t>.</w:t>
            </w:r>
          </w:p>
          <w:p w14:paraId="66EE5A04" w14:textId="77777777"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6100273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0AC30F09" w:rsidR="008F40EE" w:rsidRPr="00723C60" w:rsidRDefault="008F40EE" w:rsidP="008F40EE">
            <w:pPr>
              <w:pStyle w:val="Prrafodelista"/>
              <w:numPr>
                <w:ilvl w:val="0"/>
                <w:numId w:val="34"/>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unidad de medida</w:t>
            </w:r>
            <w:r w:rsidRPr="0098309F">
              <w:rPr>
                <w:rFonts w:asciiTheme="minorHAnsi" w:eastAsia="Arial" w:hAnsiTheme="minorHAnsi" w:cstheme="minorHAnsi"/>
              </w:rPr>
              <w:t xml:space="preserve"> exitosamente y los refleja en la tabla.</w:t>
            </w:r>
          </w:p>
        </w:tc>
      </w:tr>
      <w:tr w:rsidR="008F40EE" w:rsidRPr="0039736F" w14:paraId="10CC319E"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145BC79A"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single" w:sz="8" w:space="0" w:color="auto"/>
              <w:left w:val="single" w:sz="8" w:space="0" w:color="auto"/>
              <w:bottom w:val="single" w:sz="8" w:space="0" w:color="auto"/>
              <w:right w:val="single" w:sz="8" w:space="0" w:color="auto"/>
            </w:tcBorders>
          </w:tcPr>
          <w:p w14:paraId="1795F4EC" w14:textId="77777777" w:rsidR="008F40EE" w:rsidRPr="003D1DCB"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EE1B356"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63A9CD85" w14:textId="04FF591B"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unidad de medida ingresando números en campos de texto como Descripción o el Símbolo.</w:t>
            </w:r>
          </w:p>
          <w:p w14:paraId="043E5B16"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7390074" w14:textId="65D7ECCC" w:rsidR="008F40EE" w:rsidRPr="008F40EE" w:rsidRDefault="008F40EE">
            <w:pPr>
              <w:pStyle w:val="Prrafodelista"/>
              <w:numPr>
                <w:ilvl w:val="0"/>
                <w:numId w:val="83"/>
              </w:numPr>
              <w:rPr>
                <w:rFonts w:asciiTheme="minorHAnsi" w:eastAsia="Arial" w:hAnsiTheme="minorHAnsi" w:cstheme="minorHAnsi"/>
              </w:rPr>
            </w:pPr>
            <w:r w:rsidRPr="008F40EE">
              <w:rPr>
                <w:rFonts w:asciiTheme="minorHAnsi" w:eastAsia="Arial" w:hAnsiTheme="minorHAnsi" w:cstheme="minorHAnsi"/>
              </w:rPr>
              <w:t xml:space="preserve">Hace clic en la tabla donde están todas las </w:t>
            </w:r>
            <w:r>
              <w:rPr>
                <w:rFonts w:asciiTheme="minorHAnsi" w:eastAsia="Arial" w:hAnsiTheme="minorHAnsi" w:cstheme="minorHAnsi"/>
              </w:rPr>
              <w:t>unidades de medida</w:t>
            </w:r>
            <w:r w:rsidRPr="008F40EE">
              <w:rPr>
                <w:rFonts w:asciiTheme="minorHAnsi" w:eastAsia="Arial" w:hAnsiTheme="minorHAnsi" w:cstheme="minorHAnsi"/>
              </w:rPr>
              <w:t>.</w:t>
            </w:r>
          </w:p>
          <w:p w14:paraId="10D35B74" w14:textId="77777777" w:rsidR="008F40EE" w:rsidRPr="006F78C7" w:rsidRDefault="008F40EE">
            <w:pPr>
              <w:pStyle w:val="Prrafodelista"/>
              <w:numPr>
                <w:ilvl w:val="0"/>
                <w:numId w:val="8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768278B" w14:textId="0BE0720A"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 o el Símbolo.</w:t>
            </w:r>
          </w:p>
          <w:p w14:paraId="11C1AE08" w14:textId="77777777"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E3E14AA" w14:textId="77777777" w:rsidR="008F40EE" w:rsidRDefault="008F40EE" w:rsidP="008F40E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3EAB9A98" w14:textId="30E4841C" w:rsidR="008F40EE" w:rsidRDefault="008F40EE" w:rsidP="008F40E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y Símbolo contenga solo texto.</w:t>
            </w:r>
          </w:p>
          <w:p w14:paraId="58569514" w14:textId="77777777" w:rsidR="008F40EE" w:rsidRPr="00B27A39" w:rsidRDefault="008F40EE" w:rsidP="008F40E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1F0752D" w14:textId="0CA214A2" w:rsidR="008F40EE" w:rsidRPr="00723C60" w:rsidRDefault="008F40EE" w:rsidP="008F40E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8F40EE" w:rsidRPr="0039736F" w14:paraId="146A4347"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04982DF4"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8</w:t>
            </w:r>
            <w:r w:rsidRPr="0039736F">
              <w:rPr>
                <w:rFonts w:asciiTheme="minorHAnsi" w:eastAsia="Arial" w:hAnsiTheme="minorHAnsi" w:cstheme="minorHAnsi"/>
              </w:rPr>
              <w:t>.3</w:t>
            </w:r>
          </w:p>
        </w:tc>
        <w:tc>
          <w:tcPr>
            <w:tcW w:w="8393" w:type="dxa"/>
            <w:gridSpan w:val="3"/>
            <w:tcBorders>
              <w:top w:val="single" w:sz="8" w:space="0" w:color="auto"/>
              <w:left w:val="single" w:sz="8" w:space="0" w:color="auto"/>
              <w:bottom w:val="single" w:sz="8" w:space="0" w:color="auto"/>
              <w:right w:val="single" w:sz="8" w:space="0" w:color="auto"/>
            </w:tcBorders>
          </w:tcPr>
          <w:p w14:paraId="40FE41B3" w14:textId="7777777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52B485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18841DE9" w14:textId="2430B6D8"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44643">
              <w:rPr>
                <w:rFonts w:asciiTheme="minorHAnsi" w:eastAsia="Arial" w:hAnsiTheme="minorHAnsi" w:cstheme="minorHAnsi"/>
              </w:rPr>
              <w:t xml:space="preserve">unidad de medida </w:t>
            </w:r>
            <w:r>
              <w:rPr>
                <w:rFonts w:asciiTheme="minorHAnsi" w:eastAsia="Arial" w:hAnsiTheme="minorHAnsi" w:cstheme="minorHAnsi"/>
              </w:rPr>
              <w:t>dejando campos obligatorios sin completar.</w:t>
            </w:r>
          </w:p>
          <w:p w14:paraId="1F7C2C84"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9C4989E" w14:textId="4DD75FC7" w:rsidR="008F40EE" w:rsidRPr="00A44643" w:rsidRDefault="008F40EE">
            <w:pPr>
              <w:pStyle w:val="Prrafodelista"/>
              <w:numPr>
                <w:ilvl w:val="0"/>
                <w:numId w:val="85"/>
              </w:numPr>
              <w:rPr>
                <w:rFonts w:asciiTheme="minorHAnsi" w:eastAsia="Arial" w:hAnsiTheme="minorHAnsi" w:cstheme="minorHAnsi"/>
              </w:rPr>
            </w:pPr>
            <w:r w:rsidRPr="00A44643">
              <w:rPr>
                <w:rFonts w:asciiTheme="minorHAnsi" w:eastAsia="Arial" w:hAnsiTheme="minorHAnsi" w:cstheme="minorHAnsi"/>
              </w:rPr>
              <w:t xml:space="preserve">Hace clic en la tabla donde están todas las </w:t>
            </w:r>
            <w:r w:rsidR="00A44643">
              <w:rPr>
                <w:rFonts w:asciiTheme="minorHAnsi" w:eastAsia="Arial" w:hAnsiTheme="minorHAnsi" w:cstheme="minorHAnsi"/>
              </w:rPr>
              <w:t>unidades de medida</w:t>
            </w:r>
            <w:r w:rsidRPr="00A44643">
              <w:rPr>
                <w:rFonts w:asciiTheme="minorHAnsi" w:eastAsia="Arial" w:hAnsiTheme="minorHAnsi" w:cstheme="minorHAnsi"/>
              </w:rPr>
              <w:t>.</w:t>
            </w:r>
          </w:p>
          <w:p w14:paraId="061FEF58" w14:textId="77777777" w:rsidR="008F40EE" w:rsidRPr="006F78C7" w:rsidRDefault="008F40EE">
            <w:pPr>
              <w:pStyle w:val="Prrafodelista"/>
              <w:numPr>
                <w:ilvl w:val="0"/>
                <w:numId w:val="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22DC5E2" w14:textId="1AF7F13D"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sidR="00A44643">
              <w:rPr>
                <w:rFonts w:asciiTheme="minorHAnsi" w:eastAsia="Arial" w:hAnsiTheme="minorHAnsi" w:cstheme="minorHAnsi"/>
              </w:rPr>
              <w:t xml:space="preserve"> o el Símbolo</w:t>
            </w:r>
            <w:r>
              <w:rPr>
                <w:rFonts w:asciiTheme="minorHAnsi" w:eastAsia="Arial" w:hAnsiTheme="minorHAnsi" w:cstheme="minorHAnsi"/>
              </w:rPr>
              <w:t>.</w:t>
            </w:r>
          </w:p>
          <w:p w14:paraId="010D2A73" w14:textId="77777777"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1222BDB"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46F96599" w14:textId="77777777"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8BB7951" w14:textId="77777777"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953049" w14:textId="7B2A175A" w:rsidR="008F40EE" w:rsidRPr="00723C60" w:rsidRDefault="008F40EE" w:rsidP="00A44643">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36CD14B8" w14:textId="77777777" w:rsidTr="008F40E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FDB9377" w14:textId="77777777" w:rsidR="00A44643" w:rsidRPr="004F3874" w:rsidRDefault="00A44643">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C258787" w14:textId="15B50164" w:rsidR="00FF1F85" w:rsidRPr="00A44643" w:rsidRDefault="00A44643">
            <w:pPr>
              <w:pStyle w:val="Prrafodelista"/>
              <w:numPr>
                <w:ilvl w:val="0"/>
                <w:numId w:val="84"/>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C4B2845" w14:textId="77777777" w:rsidR="00BF0458" w:rsidRDefault="00BF0458" w:rsidP="00871FC2">
      <w:pPr>
        <w:rPr>
          <w:rFonts w:asciiTheme="minorHAnsi" w:hAnsiTheme="minorHAnsi" w:cstheme="minorHAnsi"/>
        </w:rPr>
      </w:pPr>
    </w:p>
    <w:p w14:paraId="51CD30DB" w14:textId="77777777" w:rsidR="00BF0458" w:rsidRDefault="00BF0458" w:rsidP="00871FC2">
      <w:pPr>
        <w:rPr>
          <w:rFonts w:asciiTheme="minorHAnsi" w:hAnsiTheme="minorHAnsi" w:cstheme="minorHAnsi"/>
        </w:rPr>
      </w:pPr>
    </w:p>
    <w:p w14:paraId="479495C1" w14:textId="77777777" w:rsidR="00BF0458" w:rsidRDefault="00BF0458" w:rsidP="00871FC2">
      <w:pPr>
        <w:rPr>
          <w:rFonts w:asciiTheme="minorHAnsi" w:hAnsiTheme="minorHAnsi" w:cstheme="minorHAnsi"/>
        </w:rPr>
      </w:pPr>
    </w:p>
    <w:p w14:paraId="3D2651BC" w14:textId="77777777" w:rsidR="00BF0458" w:rsidRDefault="00BF0458" w:rsidP="00871FC2">
      <w:pPr>
        <w:rPr>
          <w:rFonts w:asciiTheme="minorHAnsi" w:hAnsiTheme="minorHAnsi" w:cstheme="minorHAnsi"/>
        </w:rPr>
      </w:pPr>
    </w:p>
    <w:p w14:paraId="4CB9EC23" w14:textId="77777777" w:rsidR="00BF0458" w:rsidRDefault="00BF0458" w:rsidP="00871FC2">
      <w:pPr>
        <w:rPr>
          <w:rFonts w:asciiTheme="minorHAnsi" w:hAnsiTheme="minorHAnsi" w:cstheme="minorHAnsi"/>
        </w:rPr>
      </w:pPr>
    </w:p>
    <w:p w14:paraId="336D2BEE" w14:textId="77777777" w:rsidR="00BF0458" w:rsidRDefault="00BF0458" w:rsidP="00871FC2">
      <w:pPr>
        <w:rPr>
          <w:rFonts w:asciiTheme="minorHAnsi" w:hAnsiTheme="minorHAnsi" w:cstheme="minorHAnsi"/>
        </w:rPr>
      </w:pPr>
    </w:p>
    <w:p w14:paraId="3A61F9B4" w14:textId="77777777" w:rsidR="00BF0458" w:rsidRDefault="00BF0458" w:rsidP="00871FC2">
      <w:pPr>
        <w:rPr>
          <w:rFonts w:asciiTheme="minorHAnsi" w:hAnsiTheme="minorHAnsi" w:cstheme="minorHAnsi"/>
        </w:rPr>
      </w:pPr>
    </w:p>
    <w:p w14:paraId="515976DE" w14:textId="77777777" w:rsidR="00BF0458" w:rsidRDefault="00BF0458" w:rsidP="00871FC2">
      <w:pPr>
        <w:rPr>
          <w:rFonts w:asciiTheme="minorHAnsi" w:hAnsiTheme="minorHAnsi" w:cstheme="minorHAnsi"/>
        </w:rPr>
      </w:pPr>
    </w:p>
    <w:p w14:paraId="4ABB418B" w14:textId="77777777" w:rsidR="00BF0458" w:rsidRDefault="00BF0458" w:rsidP="00871FC2">
      <w:pPr>
        <w:rPr>
          <w:rFonts w:asciiTheme="minorHAnsi" w:hAnsiTheme="minorHAnsi" w:cstheme="minorHAnsi"/>
        </w:rPr>
      </w:pPr>
    </w:p>
    <w:p w14:paraId="63B0D6F1" w14:textId="77777777" w:rsidR="00BF0458" w:rsidRDefault="00BF0458" w:rsidP="00871FC2">
      <w:pPr>
        <w:rPr>
          <w:rFonts w:asciiTheme="minorHAnsi" w:hAnsiTheme="minorHAnsi" w:cstheme="minorHAnsi"/>
        </w:rPr>
      </w:pPr>
    </w:p>
    <w:p w14:paraId="43B811B3" w14:textId="77777777" w:rsidR="00BF0458" w:rsidRDefault="00BF0458" w:rsidP="00871FC2">
      <w:pPr>
        <w:rPr>
          <w:rFonts w:asciiTheme="minorHAnsi" w:hAnsiTheme="minorHAnsi" w:cstheme="minorHAnsi"/>
        </w:rPr>
      </w:pPr>
    </w:p>
    <w:p w14:paraId="1B9966AB" w14:textId="77777777" w:rsidR="00BF0458" w:rsidRDefault="00BF0458" w:rsidP="00871FC2">
      <w:pPr>
        <w:rPr>
          <w:rFonts w:asciiTheme="minorHAnsi" w:hAnsiTheme="minorHAnsi" w:cstheme="minorHAnsi"/>
        </w:rPr>
      </w:pPr>
    </w:p>
    <w:p w14:paraId="2ED3343D" w14:textId="77777777" w:rsidR="00BF0458" w:rsidRDefault="00BF0458" w:rsidP="00871FC2">
      <w:pPr>
        <w:rPr>
          <w:rFonts w:asciiTheme="minorHAnsi" w:hAnsiTheme="minorHAnsi" w:cstheme="minorHAnsi"/>
        </w:rPr>
      </w:pPr>
    </w:p>
    <w:p w14:paraId="2F191829" w14:textId="77777777" w:rsidR="00BF0458" w:rsidRDefault="00BF0458" w:rsidP="00871FC2">
      <w:pPr>
        <w:rPr>
          <w:rFonts w:asciiTheme="minorHAnsi" w:hAnsiTheme="minorHAnsi" w:cstheme="minorHAnsi"/>
        </w:rPr>
      </w:pPr>
    </w:p>
    <w:p w14:paraId="2BDE9F97" w14:textId="77777777" w:rsidR="00BF0458" w:rsidRDefault="00BF0458" w:rsidP="00871FC2">
      <w:pPr>
        <w:rPr>
          <w:rFonts w:asciiTheme="minorHAnsi" w:hAnsiTheme="minorHAnsi" w:cstheme="minorHAnsi"/>
        </w:rPr>
      </w:pPr>
    </w:p>
    <w:p w14:paraId="2954A756" w14:textId="77777777" w:rsidR="00BF0458" w:rsidRDefault="00BF0458" w:rsidP="00871FC2">
      <w:pPr>
        <w:rPr>
          <w:rFonts w:asciiTheme="minorHAnsi" w:hAnsiTheme="minorHAnsi" w:cstheme="minorHAnsi"/>
        </w:rPr>
      </w:pPr>
    </w:p>
    <w:p w14:paraId="51288013" w14:textId="77777777" w:rsidR="00BF0458" w:rsidRDefault="00BF0458" w:rsidP="00871FC2">
      <w:pPr>
        <w:rPr>
          <w:rFonts w:asciiTheme="minorHAnsi" w:hAnsiTheme="minorHAnsi" w:cstheme="minorHAnsi"/>
        </w:rPr>
      </w:pPr>
    </w:p>
    <w:p w14:paraId="6738CACB" w14:textId="77777777" w:rsidR="00BF0458" w:rsidRDefault="00BF0458" w:rsidP="00871FC2">
      <w:pPr>
        <w:rPr>
          <w:rFonts w:asciiTheme="minorHAnsi" w:hAnsiTheme="minorHAnsi" w:cstheme="minorHAnsi"/>
        </w:rPr>
      </w:pPr>
    </w:p>
    <w:p w14:paraId="15E02B03" w14:textId="77777777" w:rsidR="00BF0458" w:rsidRDefault="00BF0458" w:rsidP="00871FC2">
      <w:pPr>
        <w:rPr>
          <w:rFonts w:asciiTheme="minorHAnsi" w:hAnsiTheme="minorHAnsi" w:cstheme="minorHAnsi"/>
        </w:rPr>
      </w:pPr>
    </w:p>
    <w:p w14:paraId="23AD2498" w14:textId="77777777" w:rsidR="00BF0458" w:rsidRDefault="00BF0458" w:rsidP="00871FC2">
      <w:pPr>
        <w:rPr>
          <w:rFonts w:asciiTheme="minorHAnsi" w:hAnsiTheme="minorHAnsi" w:cstheme="minorHAnsi"/>
        </w:rPr>
      </w:pPr>
    </w:p>
    <w:p w14:paraId="6DB1D413" w14:textId="77777777" w:rsidR="00BF0458" w:rsidRDefault="00BF0458" w:rsidP="00871FC2">
      <w:pPr>
        <w:rPr>
          <w:rFonts w:asciiTheme="minorHAnsi" w:hAnsiTheme="minorHAnsi" w:cstheme="minorHAnsi"/>
        </w:rPr>
      </w:pPr>
    </w:p>
    <w:p w14:paraId="5EDEB58E" w14:textId="77777777" w:rsidR="00BF0458" w:rsidRDefault="00BF0458" w:rsidP="00871FC2">
      <w:pPr>
        <w:rPr>
          <w:rFonts w:asciiTheme="minorHAnsi" w:hAnsiTheme="minorHAnsi" w:cstheme="minorHAnsi"/>
        </w:rPr>
      </w:pPr>
    </w:p>
    <w:p w14:paraId="7E86B77E" w14:textId="77777777" w:rsidR="00BF0458" w:rsidRDefault="00BF0458" w:rsidP="00871FC2">
      <w:pPr>
        <w:rPr>
          <w:rFonts w:asciiTheme="minorHAnsi" w:hAnsiTheme="minorHAnsi" w:cstheme="minorHAnsi"/>
        </w:rPr>
      </w:pPr>
    </w:p>
    <w:p w14:paraId="08BA013A" w14:textId="77777777" w:rsidR="00BF0458" w:rsidRPr="0039736F" w:rsidRDefault="00BF0458"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55273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55273A">
        <w:tc>
          <w:tcPr>
            <w:tcW w:w="6385"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3FCD0524" w:rsidR="00FF1F85" w:rsidRPr="0039736F" w:rsidRDefault="00E1417C" w:rsidP="00614B45">
            <w:pPr>
              <w:rPr>
                <w:rFonts w:asciiTheme="minorHAnsi" w:hAnsiTheme="minorHAnsi" w:cstheme="minorHAnsi"/>
              </w:rPr>
            </w:pPr>
            <w:r>
              <w:rPr>
                <w:rFonts w:asciiTheme="minorHAnsi" w:hAnsiTheme="minorHAnsi" w:cstheme="minorHAnsi"/>
              </w:rPr>
              <w:t>CU - 7</w:t>
            </w:r>
          </w:p>
        </w:tc>
      </w:tr>
      <w:tr w:rsidR="00FF1F85" w:rsidRPr="0039736F" w14:paraId="39F36B03" w14:textId="77777777" w:rsidTr="0055273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641F6550"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w:t>
            </w:r>
            <w:r w:rsidR="00C6608B">
              <w:rPr>
                <w:rFonts w:asciiTheme="minorHAnsi" w:eastAsia="Arial" w:hAnsiTheme="minorHAnsi" w:cstheme="minorHAnsi"/>
              </w:rPr>
              <w:t>.</w:t>
            </w:r>
          </w:p>
        </w:tc>
      </w:tr>
      <w:tr w:rsidR="00FF1F85" w:rsidRPr="0039736F" w14:paraId="28B1F9D7" w14:textId="77777777" w:rsidTr="0055273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70063276" w14:textId="0A9548DB" w:rsidR="00420D59"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unidad de medida</w:t>
            </w:r>
            <w:r w:rsidRPr="0054396B">
              <w:rPr>
                <w:rFonts w:asciiTheme="minorHAnsi" w:eastAsia="Arial" w:hAnsiTheme="minorHAnsi" w:cstheme="minorHAnsi"/>
              </w:rPr>
              <w:t xml:space="preserve"> ya está registrada en el sistema.</w:t>
            </w:r>
          </w:p>
          <w:p w14:paraId="6FD064A5" w14:textId="1C165D66" w:rsidR="00FF1F85" w:rsidRPr="00774DA4"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as unidades de medida</w:t>
            </w:r>
            <w:r w:rsidRPr="0054396B">
              <w:rPr>
                <w:rFonts w:asciiTheme="minorHAnsi" w:eastAsia="Arial" w:hAnsiTheme="minorHAnsi" w:cstheme="minorHAnsi"/>
              </w:rPr>
              <w:t xml:space="preserve"> 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FF1F85" w:rsidRPr="0039736F" w14:paraId="236A8360"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CCEB25" w14:textId="50EFAB4C" w:rsidR="00420D59"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unidad de medida.</w:t>
            </w:r>
          </w:p>
          <w:p w14:paraId="4823E08E" w14:textId="59DFEBED" w:rsidR="00FF1F85" w:rsidRPr="00420D59" w:rsidRDefault="00420D59">
            <w:pPr>
              <w:pStyle w:val="Prrafodelista"/>
              <w:numPr>
                <w:ilvl w:val="0"/>
                <w:numId w:val="54"/>
              </w:numPr>
              <w:rPr>
                <w:rFonts w:asciiTheme="minorHAnsi" w:eastAsia="Arial" w:hAnsiTheme="minorHAnsi" w:cstheme="minorHAnsi"/>
              </w:rPr>
            </w:pPr>
            <w:r w:rsidRPr="00420D59">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unidades de medida</w:t>
            </w:r>
            <w:r w:rsidRPr="00420D59">
              <w:rPr>
                <w:rFonts w:asciiTheme="minorHAnsi" w:eastAsia="Arial" w:hAnsiTheme="minorHAnsi" w:cstheme="minorHAnsi"/>
              </w:rPr>
              <w:t xml:space="preserve"> para eliminar.</w:t>
            </w:r>
          </w:p>
        </w:tc>
      </w:tr>
      <w:tr w:rsidR="00FF1F85" w:rsidRPr="0039736F" w14:paraId="2A7B659D" w14:textId="77777777" w:rsidTr="0055273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5273A" w:rsidRPr="0039736F" w14:paraId="37AE915B"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5AF61000"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CEE6A5" w14:textId="23EE430C" w:rsidR="0055273A" w:rsidRPr="009900B1"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una </w:t>
            </w:r>
            <w:r w:rsidR="00C6608B">
              <w:rPr>
                <w:rFonts w:asciiTheme="minorHAnsi" w:eastAsia="Arial" w:hAnsiTheme="minorHAnsi" w:cstheme="minorHAnsi"/>
              </w:rPr>
              <w:t>unidad de medida</w:t>
            </w:r>
            <w:r>
              <w:rPr>
                <w:rFonts w:asciiTheme="minorHAnsi" w:eastAsia="Arial" w:hAnsiTheme="minorHAnsi" w:cstheme="minorHAnsi"/>
              </w:rPr>
              <w:t xml:space="preserve"> seleccionada en la tabla.</w:t>
            </w:r>
          </w:p>
          <w:p w14:paraId="3B730A1B"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SUPOSICIONES/ASUNCIONES:</w:t>
            </w:r>
          </w:p>
          <w:p w14:paraId="47577032" w14:textId="668DD410"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00780576" w14:textId="77777777" w:rsidR="0055273A"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776246F" w14:textId="7B784CEC" w:rsidR="0055273A" w:rsidRPr="00C6608B" w:rsidRDefault="0055273A">
            <w:pPr>
              <w:pStyle w:val="Prrafodelista"/>
              <w:numPr>
                <w:ilvl w:val="0"/>
                <w:numId w:val="87"/>
              </w:numPr>
              <w:rPr>
                <w:rFonts w:asciiTheme="minorHAnsi" w:eastAsia="Arial" w:hAnsiTheme="minorHAnsi" w:cstheme="minorHAnsi"/>
              </w:rPr>
            </w:pPr>
            <w:r w:rsidRPr="00C6608B">
              <w:rPr>
                <w:rFonts w:asciiTheme="minorHAnsi" w:eastAsia="Arial" w:hAnsiTheme="minorHAnsi" w:cstheme="minorHAnsi"/>
              </w:rPr>
              <w:t>Hace clic en la tabla donde están todas las</w:t>
            </w:r>
            <w:r w:rsidR="00C6608B">
              <w:rPr>
                <w:rFonts w:asciiTheme="minorHAnsi" w:eastAsia="Arial" w:hAnsiTheme="minorHAnsi" w:cstheme="minorHAnsi"/>
              </w:rPr>
              <w:t xml:space="preserve"> unidades de medida</w:t>
            </w:r>
            <w:r w:rsidRPr="00C6608B">
              <w:rPr>
                <w:rFonts w:asciiTheme="minorHAnsi" w:eastAsia="Arial" w:hAnsiTheme="minorHAnsi" w:cstheme="minorHAnsi"/>
              </w:rPr>
              <w:t>.</w:t>
            </w:r>
          </w:p>
          <w:p w14:paraId="2A608261" w14:textId="77777777" w:rsidR="0055273A" w:rsidRPr="006F78C7" w:rsidRDefault="0055273A">
            <w:pPr>
              <w:pStyle w:val="Prrafodelista"/>
              <w:numPr>
                <w:ilvl w:val="0"/>
                <w:numId w:val="8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76903A" w14:textId="77777777" w:rsidR="0055273A" w:rsidRPr="006F78C7" w:rsidRDefault="0055273A">
            <w:pPr>
              <w:pStyle w:val="Prrafodelista"/>
              <w:numPr>
                <w:ilvl w:val="0"/>
                <w:numId w:val="87"/>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687E01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42099863" w:rsidR="0055273A" w:rsidRPr="00723C60" w:rsidRDefault="0055273A">
            <w:pPr>
              <w:pStyle w:val="Prrafodelista"/>
              <w:numPr>
                <w:ilvl w:val="0"/>
                <w:numId w:val="36"/>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w:t>
            </w:r>
            <w:r w:rsidR="00C6608B">
              <w:rPr>
                <w:rFonts w:asciiTheme="minorHAnsi" w:eastAsia="Arial" w:hAnsiTheme="minorHAnsi" w:cstheme="minorHAnsi"/>
              </w:rPr>
              <w:t xml:space="preserve"> unidad de medida</w:t>
            </w:r>
            <w:r w:rsidRPr="009900B1">
              <w:rPr>
                <w:rFonts w:asciiTheme="minorHAnsi" w:eastAsia="Arial" w:hAnsiTheme="minorHAnsi" w:cstheme="minorHAnsi"/>
              </w:rPr>
              <w:t xml:space="preserve"> exitosamente y los refleja en la tabla.</w:t>
            </w:r>
          </w:p>
        </w:tc>
      </w:tr>
      <w:tr w:rsidR="0055273A" w:rsidRPr="0039736F" w14:paraId="7379B87F"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3F0B172A"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1413A228" w14:textId="719E33EA" w:rsidR="0055273A" w:rsidRPr="0054396B"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una </w:t>
            </w:r>
            <w:r w:rsidR="00C6608B">
              <w:rPr>
                <w:rFonts w:asciiTheme="minorHAnsi" w:eastAsia="Arial" w:hAnsiTheme="minorHAnsi" w:cstheme="minorHAnsi"/>
              </w:rPr>
              <w:t>unidad de medida</w:t>
            </w:r>
            <w:r>
              <w:rPr>
                <w:rFonts w:asciiTheme="minorHAnsi" w:eastAsia="Arial" w:hAnsiTheme="minorHAnsi" w:cstheme="minorHAnsi"/>
              </w:rPr>
              <w:t xml:space="preserve"> en la tabla.</w:t>
            </w:r>
          </w:p>
          <w:p w14:paraId="50408530" w14:textId="77777777" w:rsidR="0055273A" w:rsidRDefault="0055273A" w:rsidP="0055273A">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642662B" w14:textId="1E492322"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4C565065" w14:textId="77777777" w:rsidR="0055273A" w:rsidRPr="00E75F95"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6570530" w14:textId="54486D27" w:rsidR="0055273A" w:rsidRPr="00C6608B" w:rsidRDefault="0055273A">
            <w:pPr>
              <w:pStyle w:val="Prrafodelista"/>
              <w:numPr>
                <w:ilvl w:val="0"/>
                <w:numId w:val="88"/>
              </w:numPr>
              <w:rPr>
                <w:rFonts w:asciiTheme="minorHAnsi" w:eastAsia="Arial" w:hAnsiTheme="minorHAnsi" w:cstheme="minorHAnsi"/>
              </w:rPr>
            </w:pPr>
            <w:r w:rsidRPr="00C6608B">
              <w:rPr>
                <w:rFonts w:asciiTheme="minorHAnsi" w:eastAsia="Arial" w:hAnsiTheme="minorHAnsi" w:cstheme="minorHAnsi"/>
              </w:rPr>
              <w:t xml:space="preserve">No hace clic en la tabla donde están todas las </w:t>
            </w:r>
            <w:r w:rsidR="00C6608B">
              <w:rPr>
                <w:rFonts w:asciiTheme="minorHAnsi" w:eastAsia="Arial" w:hAnsiTheme="minorHAnsi" w:cstheme="minorHAnsi"/>
              </w:rPr>
              <w:t>unidades de medida</w:t>
            </w:r>
            <w:r w:rsidRPr="00C6608B">
              <w:rPr>
                <w:rFonts w:asciiTheme="minorHAnsi" w:eastAsia="Arial" w:hAnsiTheme="minorHAnsi" w:cstheme="minorHAnsi"/>
              </w:rPr>
              <w:t>.</w:t>
            </w:r>
          </w:p>
          <w:p w14:paraId="736EDBC0" w14:textId="3BF84544" w:rsidR="0055273A" w:rsidRPr="006F78C7" w:rsidRDefault="0055273A">
            <w:pPr>
              <w:pStyle w:val="Prrafodelista"/>
              <w:numPr>
                <w:ilvl w:val="0"/>
                <w:numId w:val="88"/>
              </w:numPr>
              <w:rPr>
                <w:rFonts w:asciiTheme="minorHAnsi" w:eastAsia="Arial" w:hAnsiTheme="minorHAnsi" w:cstheme="minorHAnsi"/>
              </w:rPr>
            </w:pPr>
            <w:r>
              <w:rPr>
                <w:rFonts w:asciiTheme="minorHAnsi" w:eastAsia="Arial" w:hAnsiTheme="minorHAnsi" w:cstheme="minorHAnsi"/>
              </w:rPr>
              <w:t xml:space="preserve">No se carga la información de la </w:t>
            </w:r>
            <w:r w:rsidR="00C6608B">
              <w:rPr>
                <w:rFonts w:asciiTheme="minorHAnsi" w:eastAsia="Arial" w:hAnsiTheme="minorHAnsi" w:cstheme="minorHAnsi"/>
              </w:rPr>
              <w:t>unidad de medida</w:t>
            </w:r>
            <w:r>
              <w:rPr>
                <w:rFonts w:asciiTheme="minorHAnsi" w:eastAsia="Arial" w:hAnsiTheme="minorHAnsi" w:cstheme="minorHAnsi"/>
              </w:rPr>
              <w:t xml:space="preserve"> en los campos de texto.</w:t>
            </w:r>
          </w:p>
          <w:p w14:paraId="7EF1425E" w14:textId="77777777" w:rsidR="0055273A" w:rsidRPr="00E063FD" w:rsidRDefault="0055273A">
            <w:pPr>
              <w:pStyle w:val="Prrafodelista"/>
              <w:numPr>
                <w:ilvl w:val="0"/>
                <w:numId w:val="8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88C0677"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7EE0AF82" w14:textId="6A557C08" w:rsidR="0055273A" w:rsidRDefault="0055273A" w:rsidP="0055273A">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a.</w:t>
            </w:r>
          </w:p>
          <w:p w14:paraId="0CBA1BD8" w14:textId="77777777" w:rsidR="0055273A" w:rsidRDefault="0055273A" w:rsidP="0055273A">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02F5918" w14:textId="1D7FDDEE" w:rsidR="0055273A" w:rsidRPr="00723C60" w:rsidRDefault="0055273A">
            <w:pPr>
              <w:pStyle w:val="Prrafodelista"/>
              <w:numPr>
                <w:ilvl w:val="0"/>
                <w:numId w:val="36"/>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una</w:t>
            </w:r>
            <w:r w:rsidR="00C6608B">
              <w:rPr>
                <w:rFonts w:asciiTheme="minorHAnsi" w:eastAsia="Arial" w:hAnsiTheme="minorHAnsi" w:cstheme="minorHAnsi"/>
              </w:rPr>
              <w:t xml:space="preserve"> unidad de medida</w:t>
            </w:r>
            <w:r>
              <w:rPr>
                <w:rFonts w:asciiTheme="minorHAnsi" w:eastAsia="Arial" w:hAnsiTheme="minorHAnsi" w:cstheme="minorHAnsi"/>
              </w:rPr>
              <w:t xml:space="preserve"> para eliminar.</w:t>
            </w:r>
          </w:p>
        </w:tc>
      </w:tr>
      <w:tr w:rsidR="00FF1F85" w:rsidRPr="0039736F" w14:paraId="2FECCB58" w14:textId="77777777" w:rsidTr="0055273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CC6C570" w14:textId="77777777" w:rsidR="0055273A" w:rsidRPr="004F3874" w:rsidRDefault="0055273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9DF8B39" w14:textId="20915C71" w:rsidR="00FF1F85" w:rsidRPr="00723C60" w:rsidRDefault="0055273A">
            <w:pPr>
              <w:pStyle w:val="Prrafodelista"/>
              <w:numPr>
                <w:ilvl w:val="0"/>
                <w:numId w:val="86"/>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BD199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BD1998">
        <w:tc>
          <w:tcPr>
            <w:tcW w:w="6385"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236C7172" w:rsidR="00FF1F85" w:rsidRPr="0039736F" w:rsidRDefault="00A47826" w:rsidP="00614B45">
            <w:pPr>
              <w:rPr>
                <w:rFonts w:asciiTheme="minorHAnsi" w:hAnsiTheme="minorHAnsi" w:cstheme="minorHAnsi"/>
              </w:rPr>
            </w:pPr>
            <w:r>
              <w:rPr>
                <w:rFonts w:asciiTheme="minorHAnsi" w:hAnsiTheme="minorHAnsi" w:cstheme="minorHAnsi"/>
              </w:rPr>
              <w:t>CU-1</w:t>
            </w:r>
          </w:p>
        </w:tc>
      </w:tr>
      <w:tr w:rsidR="00FF1F85" w:rsidRPr="0039736F" w14:paraId="3E2FB3F5" w14:textId="77777777" w:rsidTr="00BD199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BD1998" w:rsidRPr="0039736F" w14:paraId="08993D5E" w14:textId="77777777" w:rsidTr="00BD199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00883FD"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NOTAS:</w:t>
            </w:r>
          </w:p>
          <w:p w14:paraId="11BC6A0A" w14:textId="5D42377E" w:rsidR="00BD1998" w:rsidRDefault="00BD1998" w:rsidP="00BD1998">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Descripción y Descuento </w:t>
            </w:r>
            <w:r w:rsidRPr="00082879">
              <w:rPr>
                <w:rFonts w:asciiTheme="minorHAnsi" w:eastAsia="Arial" w:hAnsiTheme="minorHAnsi" w:cstheme="minorHAnsi"/>
              </w:rPr>
              <w:t>en forma de texto</w:t>
            </w:r>
            <w:r>
              <w:rPr>
                <w:rFonts w:asciiTheme="minorHAnsi" w:eastAsia="Arial" w:hAnsiTheme="minorHAnsi" w:cstheme="minorHAnsi"/>
              </w:rPr>
              <w:t>.</w:t>
            </w:r>
          </w:p>
          <w:p w14:paraId="5C000A55" w14:textId="6038EA29" w:rsidR="00BD1998" w:rsidRPr="00774DA4" w:rsidRDefault="00BD1998" w:rsidP="00A47826">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A47826">
              <w:rPr>
                <w:rFonts w:asciiTheme="minorHAnsi" w:eastAsia="Arial" w:hAnsiTheme="minorHAnsi" w:cstheme="minorHAnsi"/>
              </w:rPr>
              <w:t>la Fecha de Inicio, Fecha Fin y</w:t>
            </w:r>
            <w:r>
              <w:rPr>
                <w:rFonts w:asciiTheme="minorHAnsi" w:eastAsia="Arial" w:hAnsiTheme="minorHAnsi" w:cstheme="minorHAnsi"/>
              </w:rPr>
              <w:t xml:space="preserve"> E</w:t>
            </w:r>
            <w:r w:rsidRPr="003D1DCB">
              <w:rPr>
                <w:rFonts w:asciiTheme="minorHAnsi" w:eastAsia="Arial" w:hAnsiTheme="minorHAnsi" w:cstheme="minorHAnsi"/>
              </w:rPr>
              <w:t>stado en forma de selección por opciones.</w:t>
            </w:r>
          </w:p>
        </w:tc>
      </w:tr>
      <w:tr w:rsidR="00BD1998" w:rsidRPr="0039736F" w14:paraId="619E83D7"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2716CF31"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117549B" w14:textId="5F58C83E" w:rsidR="00BD1998" w:rsidRPr="00594B33" w:rsidRDefault="00BD1998">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w:t>
            </w:r>
            <w:r w:rsidR="00A47826">
              <w:rPr>
                <w:rFonts w:asciiTheme="minorHAnsi" w:eastAsia="Arial" w:hAnsiTheme="minorHAnsi" w:cstheme="minorHAnsi"/>
              </w:rPr>
              <w:t xml:space="preserve"> oferta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3579290" w14:textId="671594EC" w:rsidR="00BD1998" w:rsidRPr="00A47826" w:rsidRDefault="00BD1998">
            <w:pPr>
              <w:pStyle w:val="Prrafodelista"/>
              <w:numPr>
                <w:ilvl w:val="0"/>
                <w:numId w:val="54"/>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14F73571" w14:textId="77777777" w:rsidTr="00BD199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D20B7D" w:rsidRPr="0039736F" w14:paraId="24CE8197"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3CC4976" w14:textId="623CDAAA" w:rsidR="00D20B7D" w:rsidRPr="00DD5768"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oferta en el sistema.</w:t>
            </w:r>
          </w:p>
          <w:p w14:paraId="0F2B1AE6"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03B393AB" w14:textId="7253581F" w:rsidR="00D20B7D" w:rsidRDefault="00D20B7D" w:rsidP="00D20B7D">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oferta a</w:t>
            </w:r>
            <w:r w:rsidRPr="003D1DCB">
              <w:rPr>
                <w:rFonts w:asciiTheme="minorHAnsi" w:eastAsia="Arial" w:hAnsiTheme="minorHAnsi" w:cstheme="minorHAnsi"/>
              </w:rPr>
              <w:t>l sistema.</w:t>
            </w:r>
          </w:p>
          <w:p w14:paraId="1B34BDBF" w14:textId="77777777" w:rsidR="00D20B7D"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600BD2" w14:textId="01563813" w:rsidR="00D20B7D" w:rsidRPr="00D20B7D" w:rsidRDefault="00D20B7D">
            <w:pPr>
              <w:pStyle w:val="Prrafodelista"/>
              <w:numPr>
                <w:ilvl w:val="0"/>
                <w:numId w:val="90"/>
              </w:numPr>
              <w:rPr>
                <w:rFonts w:asciiTheme="minorHAnsi" w:eastAsia="Arial" w:hAnsiTheme="minorHAnsi" w:cstheme="minorHAnsi"/>
              </w:rPr>
            </w:pPr>
            <w:r>
              <w:rPr>
                <w:rFonts w:asciiTheme="minorHAnsi" w:eastAsia="Arial" w:hAnsiTheme="minorHAnsi" w:cstheme="minorHAnsi"/>
              </w:rPr>
              <w:t>I</w:t>
            </w:r>
            <w:r w:rsidRPr="00D20B7D">
              <w:rPr>
                <w:rFonts w:asciiTheme="minorHAnsi" w:eastAsia="Arial" w:hAnsiTheme="minorHAnsi" w:cstheme="minorHAnsi"/>
              </w:rPr>
              <w:t>ngresa todos los datos necesarios para registrar la</w:t>
            </w:r>
            <w:r>
              <w:rPr>
                <w:rFonts w:asciiTheme="minorHAnsi" w:eastAsia="Arial" w:hAnsiTheme="minorHAnsi" w:cstheme="minorHAnsi"/>
              </w:rPr>
              <w:t xml:space="preserve"> oferta</w:t>
            </w:r>
            <w:r w:rsidRPr="00D20B7D">
              <w:rPr>
                <w:rFonts w:asciiTheme="minorHAnsi" w:eastAsia="Arial" w:hAnsiTheme="minorHAnsi" w:cstheme="minorHAnsi"/>
              </w:rPr>
              <w:t>.</w:t>
            </w:r>
          </w:p>
          <w:p w14:paraId="6CB26368" w14:textId="77777777" w:rsidR="00D20B7D" w:rsidRPr="003D1DCB" w:rsidRDefault="00D20B7D">
            <w:pPr>
              <w:pStyle w:val="Prrafodelista"/>
              <w:numPr>
                <w:ilvl w:val="0"/>
                <w:numId w:val="9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29C911C"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1B778A42"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3FFCA76"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657791F" w14:textId="404D23BB" w:rsidR="00D20B7D" w:rsidRPr="004A6244" w:rsidRDefault="00D20B7D">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oferta</w:t>
            </w:r>
            <w:r w:rsidRPr="007D0915">
              <w:rPr>
                <w:rFonts w:asciiTheme="minorHAnsi" w:eastAsia="Arial" w:hAnsiTheme="minorHAnsi" w:cstheme="minorHAnsi"/>
              </w:rPr>
              <w:t>, generando automáticamente el ID.</w:t>
            </w:r>
          </w:p>
        </w:tc>
      </w:tr>
      <w:tr w:rsidR="00D20B7D" w:rsidRPr="0039736F" w14:paraId="6A362C4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F83B221" w14:textId="77777777" w:rsidR="00D20B7D" w:rsidRPr="003D1DCB"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A5598E4"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40D75B3D" w14:textId="5FE5E767" w:rsidR="00D20B7D" w:rsidRDefault="00D20B7D" w:rsidP="00D20B7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A872AE">
              <w:rPr>
                <w:rFonts w:asciiTheme="minorHAnsi" w:eastAsia="Arial" w:hAnsiTheme="minorHAnsi" w:cstheme="minorHAnsi"/>
              </w:rPr>
              <w:t xml:space="preserve">oferta </w:t>
            </w:r>
            <w:r>
              <w:rPr>
                <w:rFonts w:asciiTheme="minorHAnsi" w:eastAsia="Arial" w:hAnsiTheme="minorHAnsi" w:cstheme="minorHAnsi"/>
              </w:rPr>
              <w:t>ingresando números en campos de texto como la Descripción.</w:t>
            </w:r>
          </w:p>
          <w:p w14:paraId="20D4091B" w14:textId="77777777" w:rsidR="00D20B7D" w:rsidRPr="00511E57"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6E1167" w14:textId="11EB4784" w:rsidR="00D20B7D" w:rsidRPr="00A872AE" w:rsidRDefault="00D20B7D">
            <w:pPr>
              <w:pStyle w:val="Prrafodelista"/>
              <w:numPr>
                <w:ilvl w:val="0"/>
                <w:numId w:val="91"/>
              </w:numPr>
              <w:rPr>
                <w:rFonts w:asciiTheme="minorHAnsi" w:eastAsia="Arial" w:hAnsiTheme="minorHAnsi" w:cstheme="minorHAnsi"/>
              </w:rPr>
            </w:pPr>
            <w:r w:rsidRPr="00A872AE">
              <w:rPr>
                <w:rFonts w:asciiTheme="minorHAnsi" w:hAnsiTheme="minorHAnsi" w:cstheme="minorHAnsi"/>
              </w:rPr>
              <w:t>Ingresa valores inválidos (números) en el campo Descripción.</w:t>
            </w:r>
          </w:p>
          <w:p w14:paraId="769E3F8E" w14:textId="77777777" w:rsidR="00D20B7D" w:rsidRPr="003D1DCB" w:rsidRDefault="00D20B7D">
            <w:pPr>
              <w:pStyle w:val="Prrafodelista"/>
              <w:numPr>
                <w:ilvl w:val="0"/>
                <w:numId w:val="9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FF9320F"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602380E" w14:textId="77777777" w:rsidR="00D20B7D" w:rsidRDefault="00D20B7D" w:rsidP="00D20B7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1E2D12F5" w14:textId="77777777" w:rsidR="00D20B7D" w:rsidRPr="00B27A39" w:rsidRDefault="00D20B7D" w:rsidP="00D20B7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2B94FC6" w14:textId="423CF860" w:rsidR="00D20B7D" w:rsidRPr="004A6244" w:rsidRDefault="00D20B7D" w:rsidP="00A872A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A872AE" w:rsidRPr="0039736F" w14:paraId="6723EA9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1AC6110C" w14:textId="51F45890" w:rsidR="00A872AE" w:rsidRPr="0039736F" w:rsidRDefault="00A872AE" w:rsidP="00A872A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0521A9B7" w14:textId="3B88A891"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04B786CA" w14:textId="4B3C748C" w:rsidR="00A872AE" w:rsidRPr="003D1DCB"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BAAB2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0743F03A" w14:textId="7BAD2661"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oferta ingresando letras en campos de texto como el Descuento.</w:t>
            </w:r>
          </w:p>
          <w:p w14:paraId="54638F60"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A803975" w14:textId="67F3FC02" w:rsidR="00A872AE" w:rsidRPr="00A872AE" w:rsidRDefault="00A872AE">
            <w:pPr>
              <w:pStyle w:val="Prrafodelista"/>
              <w:numPr>
                <w:ilvl w:val="0"/>
                <w:numId w:val="92"/>
              </w:numPr>
              <w:rPr>
                <w:rFonts w:asciiTheme="minorHAnsi" w:eastAsia="Arial" w:hAnsiTheme="minorHAnsi" w:cstheme="minorHAnsi"/>
              </w:rPr>
            </w:pPr>
            <w:r w:rsidRPr="00A872AE">
              <w:rPr>
                <w:rFonts w:asciiTheme="minorHAnsi" w:hAnsiTheme="minorHAnsi" w:cstheme="minorHAnsi"/>
              </w:rPr>
              <w:t xml:space="preserve">Ingresa valores inválidos </w:t>
            </w:r>
            <w:r>
              <w:rPr>
                <w:rFonts w:asciiTheme="minorHAnsi" w:hAnsiTheme="minorHAnsi" w:cstheme="minorHAnsi"/>
              </w:rPr>
              <w:t>(letras</w:t>
            </w:r>
            <w:r w:rsidRPr="00A872AE">
              <w:rPr>
                <w:rFonts w:asciiTheme="minorHAnsi" w:hAnsiTheme="minorHAnsi" w:cstheme="minorHAnsi"/>
              </w:rPr>
              <w:t>) en el campo Des</w:t>
            </w:r>
            <w:r>
              <w:rPr>
                <w:rFonts w:asciiTheme="minorHAnsi" w:hAnsiTheme="minorHAnsi" w:cstheme="minorHAnsi"/>
              </w:rPr>
              <w:t>cuento</w:t>
            </w:r>
            <w:r w:rsidRPr="00A872AE">
              <w:rPr>
                <w:rFonts w:asciiTheme="minorHAnsi" w:hAnsiTheme="minorHAnsi" w:cstheme="minorHAnsi"/>
              </w:rPr>
              <w:t>.</w:t>
            </w:r>
          </w:p>
          <w:p w14:paraId="74290056" w14:textId="77777777" w:rsidR="00A872AE" w:rsidRPr="003D1DCB" w:rsidRDefault="00A872AE">
            <w:pPr>
              <w:pStyle w:val="Prrafodelista"/>
              <w:numPr>
                <w:ilvl w:val="0"/>
                <w:numId w:val="9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3FEE457" w14:textId="77777777" w:rsidR="00A872AE" w:rsidRDefault="00A872AE" w:rsidP="00A872A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48ADC9C" w14:textId="016094D9" w:rsidR="00A872AE" w:rsidRDefault="00A872AE" w:rsidP="00A872A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Descuento contenga solo números.</w:t>
            </w:r>
          </w:p>
          <w:p w14:paraId="1E3E21F1" w14:textId="77777777" w:rsidR="00A872AE" w:rsidRPr="00B27A39" w:rsidRDefault="00A872AE" w:rsidP="00A872A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7788F71" w14:textId="50A8E926" w:rsidR="00A872AE" w:rsidRPr="00A872AE" w:rsidRDefault="00A872AE" w:rsidP="00A872AE">
            <w:pPr>
              <w:pStyle w:val="Prrafodelista"/>
              <w:numPr>
                <w:ilvl w:val="0"/>
                <w:numId w:val="33"/>
              </w:numPr>
              <w:rPr>
                <w:rFonts w:asciiTheme="minorHAnsi" w:eastAsia="Arial" w:hAnsiTheme="minorHAnsi" w:cstheme="minorHAnsi"/>
                <w:b/>
                <w:bCs/>
              </w:rPr>
            </w:pPr>
            <w:r w:rsidRPr="00A872AE">
              <w:rPr>
                <w:rFonts w:asciiTheme="minorHAnsi" w:hAnsiTheme="minorHAnsi" w:cstheme="minorHAnsi"/>
              </w:rPr>
              <w:t>Se muestra un mensaje de error indicando cual campo contienen valores no válidos.</w:t>
            </w:r>
          </w:p>
        </w:tc>
      </w:tr>
      <w:tr w:rsidR="00D20B7D" w:rsidRPr="0039736F" w14:paraId="442DD268"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8665B96"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sidR="00A872A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49EE787D"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C913EA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4B1CA3EB" w14:textId="5AD34FDD"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oferta dejando campos obligatorios sin completar.</w:t>
            </w:r>
          </w:p>
          <w:p w14:paraId="24C94AC2"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5CCE4" w14:textId="0E32BECD" w:rsidR="00A872AE" w:rsidRPr="00A872AE" w:rsidRDefault="00A872AE">
            <w:pPr>
              <w:pStyle w:val="Prrafodelista"/>
              <w:numPr>
                <w:ilvl w:val="0"/>
                <w:numId w:val="94"/>
              </w:numPr>
              <w:rPr>
                <w:rFonts w:asciiTheme="minorHAnsi" w:eastAsia="Arial" w:hAnsiTheme="minorHAnsi" w:cstheme="minorHAnsi"/>
              </w:rPr>
            </w:pPr>
            <w:r w:rsidRPr="00A872AE">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w:t>
            </w:r>
            <w:r w:rsidRPr="00A872AE">
              <w:rPr>
                <w:rFonts w:asciiTheme="minorHAnsi" w:eastAsia="Arial" w:hAnsiTheme="minorHAnsi" w:cstheme="minorHAnsi"/>
              </w:rPr>
              <w:t xml:space="preserve"> Descripción</w:t>
            </w:r>
            <w:r>
              <w:rPr>
                <w:rFonts w:asciiTheme="minorHAnsi" w:eastAsia="Arial" w:hAnsiTheme="minorHAnsi" w:cstheme="minorHAnsi"/>
              </w:rPr>
              <w:t xml:space="preserve"> o Descuento</w:t>
            </w:r>
            <w:r w:rsidRPr="00A872AE">
              <w:rPr>
                <w:rFonts w:asciiTheme="minorHAnsi" w:eastAsia="Arial" w:hAnsiTheme="minorHAnsi" w:cstheme="minorHAnsi"/>
              </w:rPr>
              <w:t>.</w:t>
            </w:r>
          </w:p>
          <w:p w14:paraId="65D22D8E" w14:textId="77777777" w:rsidR="00A872AE" w:rsidRPr="005B2C91" w:rsidRDefault="00A872AE">
            <w:pPr>
              <w:pStyle w:val="Prrafodelista"/>
              <w:numPr>
                <w:ilvl w:val="0"/>
                <w:numId w:val="9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B2A7B8C"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37D29755"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50459D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490E49B0" w14:textId="32F67AC6" w:rsidR="00D20B7D" w:rsidRPr="004A6244"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FF1F85" w:rsidRPr="0039736F" w14:paraId="5EBA30B9" w14:textId="77777777" w:rsidTr="00BD199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D4377D" w14:textId="77777777" w:rsidR="00FF1F85" w:rsidRDefault="00FF1F85" w:rsidP="00D20B7D">
            <w:pPr>
              <w:rPr>
                <w:rFonts w:asciiTheme="minorHAnsi" w:eastAsia="Arial" w:hAnsiTheme="minorHAnsi" w:cstheme="minorHAnsi"/>
                <w:b/>
                <w:bCs/>
              </w:rPr>
            </w:pPr>
            <w:r w:rsidRPr="0039736F">
              <w:rPr>
                <w:rFonts w:asciiTheme="minorHAnsi" w:eastAsia="Arial" w:hAnsiTheme="minorHAnsi" w:cstheme="minorHAnsi"/>
                <w:b/>
                <w:bCs/>
              </w:rPr>
              <w:t>RIESGOS:</w:t>
            </w:r>
          </w:p>
          <w:p w14:paraId="7461C0F3" w14:textId="77777777" w:rsidR="00D20B7D" w:rsidRDefault="00D20B7D">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E6B8AD7" w14:textId="653424EF" w:rsidR="00D20B7D" w:rsidRPr="00D20B7D" w:rsidRDefault="00D20B7D">
            <w:pPr>
              <w:pStyle w:val="Prrafodelista"/>
              <w:numPr>
                <w:ilvl w:val="0"/>
                <w:numId w:val="89"/>
              </w:numPr>
              <w:rPr>
                <w:rFonts w:asciiTheme="minorHAnsi" w:hAnsiTheme="minorHAnsi" w:cstheme="minorHAnsi"/>
              </w:rPr>
            </w:pPr>
            <w:r w:rsidRPr="00D20B7D">
              <w:rPr>
                <w:rFonts w:asciiTheme="minorHAnsi" w:eastAsia="Arial" w:hAnsiTheme="minorHAnsi" w:cstheme="minorHAnsi"/>
              </w:rPr>
              <w:t>Caída de la base de datos durante el proceso de registro.</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2D223D3D" w14:textId="77777777" w:rsidR="00C829EA" w:rsidRDefault="00C829EA" w:rsidP="00871FC2">
      <w:pPr>
        <w:rPr>
          <w:rFonts w:asciiTheme="minorHAnsi" w:hAnsiTheme="minorHAnsi" w:cstheme="minorHAnsi"/>
        </w:rPr>
      </w:pPr>
    </w:p>
    <w:p w14:paraId="6F2A825C" w14:textId="77777777" w:rsidR="00C829EA" w:rsidRDefault="00C829EA" w:rsidP="00871FC2">
      <w:pPr>
        <w:rPr>
          <w:rFonts w:asciiTheme="minorHAnsi" w:hAnsiTheme="minorHAnsi" w:cstheme="minorHAnsi"/>
        </w:rPr>
      </w:pPr>
    </w:p>
    <w:p w14:paraId="146C35C2" w14:textId="77777777" w:rsidR="00C829EA" w:rsidRDefault="00C829EA" w:rsidP="00871FC2">
      <w:pPr>
        <w:rPr>
          <w:rFonts w:asciiTheme="minorHAnsi" w:hAnsiTheme="minorHAnsi" w:cstheme="minorHAnsi"/>
        </w:rPr>
      </w:pPr>
    </w:p>
    <w:p w14:paraId="1C6098C7" w14:textId="77777777" w:rsidR="00C829EA" w:rsidRDefault="00C829EA"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A872A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A872AE">
        <w:tc>
          <w:tcPr>
            <w:tcW w:w="6385"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85DB23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A872AE">
              <w:rPr>
                <w:rFonts w:asciiTheme="minorHAnsi" w:eastAsia="Arial" w:hAnsiTheme="minorHAnsi" w:cstheme="minorHAnsi"/>
              </w:rPr>
              <w:t>1</w:t>
            </w:r>
          </w:p>
        </w:tc>
      </w:tr>
      <w:tr w:rsidR="00FF1F85" w:rsidRPr="0039736F" w14:paraId="46D630AC" w14:textId="77777777" w:rsidTr="00A872A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A872AE" w:rsidRPr="0039736F" w14:paraId="59497D73" w14:textId="77777777" w:rsidTr="00A872A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0B14437"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NOTAS:</w:t>
            </w:r>
          </w:p>
          <w:p w14:paraId="0B92D291" w14:textId="21225F24" w:rsidR="00A872AE" w:rsidRDefault="00A872AE" w:rsidP="00A872AE">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 xml:space="preserve">e podrá actualizar los campos de </w:t>
            </w:r>
            <w:r w:rsidR="0099471E">
              <w:rPr>
                <w:rFonts w:asciiTheme="minorHAnsi" w:eastAsia="Arial" w:hAnsiTheme="minorHAnsi" w:cstheme="minorHAnsi"/>
              </w:rPr>
              <w:t xml:space="preserve">Nombre, Descripción y Descuento </w:t>
            </w:r>
            <w:r>
              <w:rPr>
                <w:rFonts w:asciiTheme="minorHAnsi" w:eastAsia="Arial" w:hAnsiTheme="minorHAnsi" w:cstheme="minorHAnsi"/>
              </w:rPr>
              <w:t>en forma de texto.</w:t>
            </w:r>
          </w:p>
          <w:p w14:paraId="44ADC41E" w14:textId="2450F06A" w:rsidR="00A872AE" w:rsidRPr="00774DA4" w:rsidRDefault="00A872AE" w:rsidP="00A872A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A872AE" w:rsidRPr="0039736F" w14:paraId="4587BA01"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3CFFD8E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E3178F3" w14:textId="644AF0BF" w:rsidR="00A872AE" w:rsidRPr="00594B33" w:rsidRDefault="00A872AE">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oferta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F623494" w14:textId="0AF9EA5B" w:rsidR="00A872AE" w:rsidRPr="00A872AE" w:rsidRDefault="00A872AE">
            <w:pPr>
              <w:pStyle w:val="Prrafodelista"/>
              <w:numPr>
                <w:ilvl w:val="0"/>
                <w:numId w:val="54"/>
              </w:numPr>
              <w:rPr>
                <w:rFonts w:asciiTheme="minorHAnsi" w:eastAsia="Arial" w:hAnsiTheme="minorHAnsi" w:cstheme="minorHAnsi"/>
              </w:rPr>
            </w:pPr>
            <w:r w:rsidRPr="00A872AE">
              <w:rPr>
                <w:rFonts w:asciiTheme="minorHAnsi" w:eastAsia="Arial" w:hAnsiTheme="minorHAnsi" w:cstheme="minorHAnsi"/>
              </w:rPr>
              <w:t>El sistema emite mensajes claros en caso de errores, indicando los campos problemáticos.</w:t>
            </w:r>
          </w:p>
        </w:tc>
      </w:tr>
      <w:tr w:rsidR="00FF1F85" w:rsidRPr="0039736F" w14:paraId="6C0D24F4" w14:textId="77777777" w:rsidTr="00A872A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9471E" w:rsidRPr="0039736F" w14:paraId="4FD83FCC"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D2677BC" w14:textId="0518900E"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w:t>
            </w:r>
            <w:r w:rsidR="00AE181A">
              <w:rPr>
                <w:rFonts w:asciiTheme="minorHAnsi" w:eastAsia="Arial" w:hAnsiTheme="minorHAnsi" w:cstheme="minorHAnsi"/>
              </w:rPr>
              <w:t xml:space="preserve">oferta </w:t>
            </w:r>
            <w:r w:rsidRPr="00BF34A4">
              <w:rPr>
                <w:rFonts w:asciiTheme="minorHAnsi" w:eastAsia="Arial" w:hAnsiTheme="minorHAnsi" w:cstheme="minorHAnsi"/>
              </w:rPr>
              <w:t>existente.</w:t>
            </w:r>
          </w:p>
          <w:p w14:paraId="77CC54C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74DCCB93" w14:textId="7A70CB6A" w:rsidR="0099471E" w:rsidRDefault="0099471E" w:rsidP="0099471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w:t>
            </w:r>
            <w:r w:rsidR="00AE181A">
              <w:rPr>
                <w:rFonts w:asciiTheme="minorHAnsi" w:eastAsia="Arial" w:hAnsiTheme="minorHAnsi" w:cstheme="minorHAnsi"/>
              </w:rPr>
              <w:t xml:space="preserve"> oferta</w:t>
            </w:r>
            <w:r>
              <w:rPr>
                <w:rFonts w:asciiTheme="minorHAnsi" w:eastAsia="Arial" w:hAnsiTheme="minorHAnsi" w:cstheme="minorHAnsi"/>
              </w:rPr>
              <w:t>.</w:t>
            </w:r>
          </w:p>
          <w:p w14:paraId="557AC7A7"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24A383E" w14:textId="114EA0A0" w:rsidR="0099471E" w:rsidRPr="00AE181A" w:rsidRDefault="0099471E">
            <w:pPr>
              <w:pStyle w:val="Prrafodelista"/>
              <w:numPr>
                <w:ilvl w:val="0"/>
                <w:numId w:val="96"/>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sidRPr="00AE181A">
              <w:rPr>
                <w:rFonts w:asciiTheme="minorHAnsi" w:eastAsia="Arial" w:hAnsiTheme="minorHAnsi" w:cstheme="minorHAnsi"/>
              </w:rPr>
              <w:t xml:space="preserve"> ofertas</w:t>
            </w:r>
            <w:r w:rsidRPr="00AE181A">
              <w:rPr>
                <w:rFonts w:asciiTheme="minorHAnsi" w:eastAsia="Arial" w:hAnsiTheme="minorHAnsi" w:cstheme="minorHAnsi"/>
              </w:rPr>
              <w:t>.</w:t>
            </w:r>
          </w:p>
          <w:p w14:paraId="545C95E9" w14:textId="77777777" w:rsidR="0099471E" w:rsidRPr="00F744D6" w:rsidRDefault="0099471E">
            <w:pPr>
              <w:pStyle w:val="Prrafodelista"/>
              <w:numPr>
                <w:ilvl w:val="0"/>
                <w:numId w:val="9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EF0015A" w14:textId="0E8E205A"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w:t>
            </w:r>
            <w:r w:rsidR="00AE181A">
              <w:rPr>
                <w:rFonts w:asciiTheme="minorHAnsi" w:eastAsia="Arial" w:hAnsiTheme="minorHAnsi" w:cstheme="minorHAnsi"/>
              </w:rPr>
              <w:t>oferta.</w:t>
            </w:r>
          </w:p>
          <w:p w14:paraId="5870E79C" w14:textId="77777777"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7E7226B5"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3F3F25D1" w:rsidR="0099471E" w:rsidRPr="004A6244" w:rsidRDefault="0099471E">
            <w:pPr>
              <w:pStyle w:val="Prrafodelista"/>
              <w:numPr>
                <w:ilvl w:val="0"/>
                <w:numId w:val="37"/>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w:t>
            </w:r>
            <w:r w:rsidR="00AE181A">
              <w:rPr>
                <w:rFonts w:asciiTheme="minorHAnsi" w:eastAsia="Arial" w:hAnsiTheme="minorHAnsi" w:cstheme="minorHAnsi"/>
              </w:rPr>
              <w:t xml:space="preserve">oferta </w:t>
            </w:r>
            <w:r w:rsidRPr="0098309F">
              <w:rPr>
                <w:rFonts w:asciiTheme="minorHAnsi" w:eastAsia="Arial" w:hAnsiTheme="minorHAnsi" w:cstheme="minorHAnsi"/>
              </w:rPr>
              <w:t>exitosamente y los refleja en la tabla.</w:t>
            </w:r>
          </w:p>
        </w:tc>
      </w:tr>
      <w:tr w:rsidR="0099471E" w:rsidRPr="0039736F" w14:paraId="496AC7EA"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3495621" w14:textId="77777777"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7A1238"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4919CD34" w14:textId="26520B5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ingresando números en campos de texto como</w:t>
            </w:r>
            <w:r w:rsidR="00AE181A">
              <w:rPr>
                <w:rFonts w:asciiTheme="minorHAnsi" w:eastAsia="Arial" w:hAnsiTheme="minorHAnsi" w:cstheme="minorHAnsi"/>
              </w:rPr>
              <w:t xml:space="preserve"> Nombre,</w:t>
            </w:r>
            <w:r>
              <w:rPr>
                <w:rFonts w:asciiTheme="minorHAnsi" w:eastAsia="Arial" w:hAnsiTheme="minorHAnsi" w:cstheme="minorHAnsi"/>
              </w:rPr>
              <w:t xml:space="preserve"> Descripción o </w:t>
            </w:r>
            <w:r w:rsidR="00AE181A">
              <w:rPr>
                <w:rFonts w:asciiTheme="minorHAnsi" w:eastAsia="Arial" w:hAnsiTheme="minorHAnsi" w:cstheme="minorHAnsi"/>
              </w:rPr>
              <w:t>Descuento</w:t>
            </w:r>
            <w:r>
              <w:rPr>
                <w:rFonts w:asciiTheme="minorHAnsi" w:eastAsia="Arial" w:hAnsiTheme="minorHAnsi" w:cstheme="minorHAnsi"/>
              </w:rPr>
              <w:t>.</w:t>
            </w:r>
          </w:p>
          <w:p w14:paraId="7DE21C14"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65C2373" w14:textId="5B60376B" w:rsidR="0099471E" w:rsidRPr="00AE181A" w:rsidRDefault="0099471E">
            <w:pPr>
              <w:pStyle w:val="Prrafodelista"/>
              <w:numPr>
                <w:ilvl w:val="0"/>
                <w:numId w:val="97"/>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77C8DA1A" w14:textId="77777777" w:rsidR="0099471E" w:rsidRPr="006F78C7" w:rsidRDefault="0099471E">
            <w:pPr>
              <w:pStyle w:val="Prrafodelista"/>
              <w:numPr>
                <w:ilvl w:val="0"/>
                <w:numId w:val="9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F6403CA" w14:textId="1B6164FE"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w:t>
            </w:r>
            <w:r w:rsidR="00AE181A">
              <w:rPr>
                <w:rFonts w:asciiTheme="minorHAnsi" w:hAnsiTheme="minorHAnsi" w:cstheme="minorHAnsi"/>
              </w:rPr>
              <w:t xml:space="preserve"> Nombre,</w:t>
            </w:r>
            <w:r>
              <w:rPr>
                <w:rFonts w:asciiTheme="minorHAnsi" w:hAnsiTheme="minorHAnsi" w:cstheme="minorHAnsi"/>
              </w:rPr>
              <w:t xml:space="preserve"> Descripción o </w:t>
            </w:r>
            <w:r w:rsidR="00AE181A">
              <w:rPr>
                <w:rFonts w:asciiTheme="minorHAnsi" w:hAnsiTheme="minorHAnsi" w:cstheme="minorHAnsi"/>
              </w:rPr>
              <w:t>Descuento</w:t>
            </w:r>
            <w:r>
              <w:rPr>
                <w:rFonts w:asciiTheme="minorHAnsi" w:hAnsiTheme="minorHAnsi" w:cstheme="minorHAnsi"/>
              </w:rPr>
              <w:t>.</w:t>
            </w:r>
          </w:p>
          <w:p w14:paraId="6AF24F65" w14:textId="77777777"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CDCCEFF"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DFE0FD5" w14:textId="54F7FFEB"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E181A">
              <w:rPr>
                <w:rFonts w:asciiTheme="minorHAnsi" w:hAnsiTheme="minorHAnsi" w:cstheme="minorHAnsi"/>
              </w:rPr>
              <w:t>los</w:t>
            </w:r>
            <w:r>
              <w:rPr>
                <w:rFonts w:asciiTheme="minorHAnsi" w:hAnsiTheme="minorHAnsi" w:cstheme="minorHAnsi"/>
              </w:rPr>
              <w:t xml:space="preserve"> campo</w:t>
            </w:r>
            <w:r w:rsidR="00AE181A">
              <w:rPr>
                <w:rFonts w:asciiTheme="minorHAnsi" w:hAnsiTheme="minorHAnsi" w:cstheme="minorHAnsi"/>
              </w:rPr>
              <w:t>s</w:t>
            </w:r>
            <w:r>
              <w:rPr>
                <w:rFonts w:asciiTheme="minorHAnsi" w:hAnsiTheme="minorHAnsi" w:cstheme="minorHAnsi"/>
              </w:rPr>
              <w:t xml:space="preserve"> </w:t>
            </w:r>
            <w:r w:rsidR="00AE181A">
              <w:rPr>
                <w:rFonts w:asciiTheme="minorHAnsi" w:hAnsiTheme="minorHAnsi" w:cstheme="minorHAnsi"/>
              </w:rPr>
              <w:t xml:space="preserve">Nombre, </w:t>
            </w:r>
            <w:r>
              <w:rPr>
                <w:rFonts w:asciiTheme="minorHAnsi" w:hAnsiTheme="minorHAnsi" w:cstheme="minorHAnsi"/>
              </w:rPr>
              <w:t xml:space="preserve">Descripción y </w:t>
            </w:r>
            <w:r w:rsidR="00AE181A">
              <w:rPr>
                <w:rFonts w:asciiTheme="minorHAnsi" w:hAnsiTheme="minorHAnsi" w:cstheme="minorHAnsi"/>
              </w:rPr>
              <w:t>Descuento</w:t>
            </w:r>
            <w:r>
              <w:rPr>
                <w:rFonts w:asciiTheme="minorHAnsi" w:hAnsiTheme="minorHAnsi" w:cstheme="minorHAnsi"/>
              </w:rPr>
              <w:t xml:space="preserve"> contenga solo texto.</w:t>
            </w:r>
          </w:p>
          <w:p w14:paraId="46B260AE"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5B55AD6" w14:textId="4433C841" w:rsidR="0099471E" w:rsidRPr="004A6244" w:rsidRDefault="0099471E">
            <w:pPr>
              <w:pStyle w:val="Prrafodelista"/>
              <w:numPr>
                <w:ilvl w:val="0"/>
                <w:numId w:val="37"/>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99471E" w:rsidRPr="0039736F" w14:paraId="72717311"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6C46E281" w14:textId="6F27CA03" w:rsidR="0099471E" w:rsidRPr="0039736F" w:rsidRDefault="0099471E" w:rsidP="0099471E">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1</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71D94DC" w14:textId="766C6A58"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83898FF" w14:textId="41B69609"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sidR="00AE181A">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6E523F2F"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44ED207" w14:textId="152D2209"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 xml:space="preserve">ingresando </w:t>
            </w:r>
            <w:r w:rsidR="00AE181A">
              <w:rPr>
                <w:rFonts w:asciiTheme="minorHAnsi" w:eastAsia="Arial" w:hAnsiTheme="minorHAnsi" w:cstheme="minorHAnsi"/>
              </w:rPr>
              <w:t>letras</w:t>
            </w:r>
            <w:r>
              <w:rPr>
                <w:rFonts w:asciiTheme="minorHAnsi" w:eastAsia="Arial" w:hAnsiTheme="minorHAnsi" w:cstheme="minorHAnsi"/>
              </w:rPr>
              <w:t xml:space="preserve"> en campos de texto como</w:t>
            </w:r>
            <w:r w:rsidR="00AE181A">
              <w:rPr>
                <w:rFonts w:asciiTheme="minorHAnsi" w:eastAsia="Arial" w:hAnsiTheme="minorHAnsi" w:cstheme="minorHAnsi"/>
              </w:rPr>
              <w:t xml:space="preserve"> Descuento</w:t>
            </w:r>
            <w:r>
              <w:rPr>
                <w:rFonts w:asciiTheme="minorHAnsi" w:eastAsia="Arial" w:hAnsiTheme="minorHAnsi" w:cstheme="minorHAnsi"/>
              </w:rPr>
              <w:t>.</w:t>
            </w:r>
          </w:p>
          <w:p w14:paraId="3EDC3C5F"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204DC95" w14:textId="5513B930" w:rsidR="0099471E" w:rsidRPr="00AE181A" w:rsidRDefault="0099471E">
            <w:pPr>
              <w:pStyle w:val="Prrafodelista"/>
              <w:numPr>
                <w:ilvl w:val="0"/>
                <w:numId w:val="98"/>
              </w:numPr>
              <w:rPr>
                <w:rFonts w:asciiTheme="minorHAnsi" w:eastAsia="Arial" w:hAnsiTheme="minorHAnsi" w:cstheme="minorHAnsi"/>
              </w:rPr>
            </w:pPr>
            <w:r w:rsidRPr="00AE181A">
              <w:rPr>
                <w:rFonts w:asciiTheme="minorHAnsi" w:eastAsia="Arial" w:hAnsiTheme="minorHAnsi" w:cstheme="minorHAnsi"/>
              </w:rPr>
              <w:t xml:space="preserve">Hace clic en la tabla donde están todas las </w:t>
            </w:r>
            <w:r w:rsidR="00AE181A">
              <w:rPr>
                <w:rFonts w:asciiTheme="minorHAnsi" w:eastAsia="Arial" w:hAnsiTheme="minorHAnsi" w:cstheme="minorHAnsi"/>
              </w:rPr>
              <w:t>ofertas.</w:t>
            </w:r>
          </w:p>
          <w:p w14:paraId="2F8F1254" w14:textId="77777777" w:rsidR="0099471E" w:rsidRPr="006F78C7" w:rsidRDefault="0099471E">
            <w:pPr>
              <w:pStyle w:val="Prrafodelista"/>
              <w:numPr>
                <w:ilvl w:val="0"/>
                <w:numId w:val="9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EBEDDF6" w14:textId="7E948FB3"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 xml:space="preserve">Ingresa valores inválidos </w:t>
            </w:r>
            <w:r w:rsidR="00AE181A">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el campo Desc</w:t>
            </w:r>
            <w:r w:rsidR="00AE181A">
              <w:rPr>
                <w:rFonts w:asciiTheme="minorHAnsi" w:hAnsiTheme="minorHAnsi" w:cstheme="minorHAnsi"/>
              </w:rPr>
              <w:t>uento</w:t>
            </w:r>
            <w:r>
              <w:rPr>
                <w:rFonts w:asciiTheme="minorHAnsi" w:hAnsiTheme="minorHAnsi" w:cstheme="minorHAnsi"/>
              </w:rPr>
              <w:t>.</w:t>
            </w:r>
          </w:p>
          <w:p w14:paraId="1B55D7BF" w14:textId="77777777"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74288C3"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E857A87" w14:textId="71D90632"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w:t>
            </w:r>
            <w:r w:rsidR="00AE181A">
              <w:rPr>
                <w:rFonts w:asciiTheme="minorHAnsi" w:hAnsiTheme="minorHAnsi" w:cstheme="minorHAnsi"/>
              </w:rPr>
              <w:t>uento</w:t>
            </w:r>
            <w:r>
              <w:rPr>
                <w:rFonts w:asciiTheme="minorHAnsi" w:hAnsiTheme="minorHAnsi" w:cstheme="minorHAnsi"/>
              </w:rPr>
              <w:t xml:space="preserve"> contenga solo </w:t>
            </w:r>
            <w:r w:rsidR="00AE181A">
              <w:rPr>
                <w:rFonts w:asciiTheme="minorHAnsi" w:hAnsiTheme="minorHAnsi" w:cstheme="minorHAnsi"/>
              </w:rPr>
              <w:t>números</w:t>
            </w:r>
            <w:r>
              <w:rPr>
                <w:rFonts w:asciiTheme="minorHAnsi" w:hAnsiTheme="minorHAnsi" w:cstheme="minorHAnsi"/>
              </w:rPr>
              <w:t>.</w:t>
            </w:r>
          </w:p>
          <w:p w14:paraId="41BA7724"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24E4A3ED" w14:textId="297981B6" w:rsidR="0099471E" w:rsidRPr="00AE181A" w:rsidRDefault="0099471E" w:rsidP="00AE181A">
            <w:pPr>
              <w:pStyle w:val="Prrafodelista"/>
              <w:numPr>
                <w:ilvl w:val="0"/>
                <w:numId w:val="33"/>
              </w:numPr>
              <w:rPr>
                <w:rFonts w:asciiTheme="minorHAnsi" w:eastAsia="Arial" w:hAnsiTheme="minorHAnsi" w:cstheme="minorHAnsi"/>
                <w:b/>
                <w:bCs/>
              </w:rPr>
            </w:pPr>
            <w:r w:rsidRPr="00AE181A">
              <w:rPr>
                <w:rFonts w:asciiTheme="minorHAnsi" w:hAnsiTheme="minorHAnsi" w:cstheme="minorHAnsi"/>
              </w:rPr>
              <w:t>Se muestra un mensaje de error indicando cuáles campos contienen valores no válidos.</w:t>
            </w:r>
          </w:p>
        </w:tc>
      </w:tr>
      <w:tr w:rsidR="00FF1F85" w:rsidRPr="0039736F" w14:paraId="1768BB2F"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48C5E2EE"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w:t>
            </w:r>
            <w:r w:rsidR="0099471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246C96F0" w14:textId="77777777"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4E73E77"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6544DCB" w14:textId="649B80F1"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dejando campos obligatorios sin completar.</w:t>
            </w:r>
          </w:p>
          <w:p w14:paraId="4B395A9C"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255E1CB" w14:textId="4742E594" w:rsidR="0099471E" w:rsidRPr="00AE181A" w:rsidRDefault="0099471E">
            <w:pPr>
              <w:pStyle w:val="Prrafodelista"/>
              <w:numPr>
                <w:ilvl w:val="0"/>
                <w:numId w:val="99"/>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63C421C1" w14:textId="77777777" w:rsidR="0099471E" w:rsidRPr="006F78C7" w:rsidRDefault="0099471E">
            <w:pPr>
              <w:pStyle w:val="Prrafodelista"/>
              <w:numPr>
                <w:ilvl w:val="0"/>
                <w:numId w:val="9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64FD070" w14:textId="3743DBF9"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AE181A">
              <w:rPr>
                <w:rFonts w:asciiTheme="minorHAnsi" w:eastAsia="Arial" w:hAnsiTheme="minorHAnsi" w:cstheme="minorHAnsi"/>
              </w:rPr>
              <w:t>el Nombre,</w:t>
            </w:r>
            <w:r>
              <w:rPr>
                <w:rFonts w:asciiTheme="minorHAnsi" w:eastAsia="Arial" w:hAnsiTheme="minorHAnsi" w:cstheme="minorHAnsi"/>
              </w:rPr>
              <w:t xml:space="preserve"> </w:t>
            </w:r>
            <w:r w:rsidRPr="006F78C7">
              <w:rPr>
                <w:rFonts w:asciiTheme="minorHAnsi" w:eastAsia="Arial" w:hAnsiTheme="minorHAnsi" w:cstheme="minorHAnsi"/>
              </w:rPr>
              <w:t>Descripción</w:t>
            </w:r>
            <w:r>
              <w:rPr>
                <w:rFonts w:asciiTheme="minorHAnsi" w:eastAsia="Arial" w:hAnsiTheme="minorHAnsi" w:cstheme="minorHAnsi"/>
              </w:rPr>
              <w:t xml:space="preserve"> o </w:t>
            </w:r>
            <w:r w:rsidR="00AE181A">
              <w:rPr>
                <w:rFonts w:asciiTheme="minorHAnsi" w:eastAsia="Arial" w:hAnsiTheme="minorHAnsi" w:cstheme="minorHAnsi"/>
              </w:rPr>
              <w:t>Descuento</w:t>
            </w:r>
            <w:r>
              <w:rPr>
                <w:rFonts w:asciiTheme="minorHAnsi" w:eastAsia="Arial" w:hAnsiTheme="minorHAnsi" w:cstheme="minorHAnsi"/>
              </w:rPr>
              <w:t>.</w:t>
            </w:r>
          </w:p>
          <w:p w14:paraId="6EFC4508" w14:textId="77777777"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5EF136E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66D4CEAE" w14:textId="7777777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D09C5FA" w14:textId="77777777"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7A9311" w14:textId="4AFCB65A" w:rsidR="00FF1F85" w:rsidRPr="00E00942" w:rsidRDefault="0099471E">
            <w:pPr>
              <w:pStyle w:val="Prrafodelista"/>
              <w:numPr>
                <w:ilvl w:val="0"/>
                <w:numId w:val="37"/>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616BA8E0" w14:textId="77777777" w:rsidTr="00A872A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419DC7E" w14:textId="77777777" w:rsidR="0099471E" w:rsidRPr="004F3874" w:rsidRDefault="0099471E">
            <w:pPr>
              <w:pStyle w:val="Prrafodelista"/>
              <w:numPr>
                <w:ilvl w:val="0"/>
                <w:numId w:val="9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D967DFA" w14:textId="6F2C8691" w:rsidR="00FF1F85" w:rsidRPr="0039736F" w:rsidRDefault="0099471E">
            <w:pPr>
              <w:pStyle w:val="Prrafodelista"/>
              <w:numPr>
                <w:ilvl w:val="0"/>
                <w:numId w:val="95"/>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0743F043" w14:textId="77777777" w:rsidR="0099471E" w:rsidRDefault="0099471E" w:rsidP="00871FC2">
      <w:pPr>
        <w:rPr>
          <w:rFonts w:asciiTheme="minorHAnsi" w:hAnsiTheme="minorHAnsi" w:cstheme="minorHAnsi"/>
        </w:rPr>
      </w:pPr>
    </w:p>
    <w:p w14:paraId="3FBF1431" w14:textId="77777777" w:rsidR="0099471E" w:rsidRDefault="0099471E" w:rsidP="00871FC2">
      <w:pPr>
        <w:rPr>
          <w:rFonts w:asciiTheme="minorHAnsi" w:hAnsiTheme="minorHAnsi" w:cstheme="minorHAnsi"/>
        </w:rPr>
      </w:pPr>
    </w:p>
    <w:p w14:paraId="7B9485DC" w14:textId="77777777" w:rsidR="0099471E" w:rsidRDefault="0099471E" w:rsidP="00871FC2">
      <w:pPr>
        <w:rPr>
          <w:rFonts w:asciiTheme="minorHAnsi" w:hAnsiTheme="minorHAnsi" w:cstheme="minorHAnsi"/>
        </w:rPr>
      </w:pPr>
    </w:p>
    <w:p w14:paraId="3476986A" w14:textId="77777777" w:rsidR="0099471E" w:rsidRDefault="0099471E" w:rsidP="00871FC2">
      <w:pPr>
        <w:rPr>
          <w:rFonts w:asciiTheme="minorHAnsi" w:hAnsiTheme="minorHAnsi" w:cstheme="minorHAnsi"/>
        </w:rPr>
      </w:pPr>
    </w:p>
    <w:p w14:paraId="5C16168D" w14:textId="77777777" w:rsidR="0099471E" w:rsidRDefault="0099471E" w:rsidP="00871FC2">
      <w:pPr>
        <w:rPr>
          <w:rFonts w:asciiTheme="minorHAnsi" w:hAnsiTheme="minorHAnsi" w:cstheme="minorHAnsi"/>
        </w:rPr>
      </w:pPr>
    </w:p>
    <w:p w14:paraId="092476A2" w14:textId="77777777" w:rsidR="0099471E" w:rsidRDefault="0099471E" w:rsidP="00871FC2">
      <w:pPr>
        <w:rPr>
          <w:rFonts w:asciiTheme="minorHAnsi" w:hAnsiTheme="minorHAnsi" w:cstheme="minorHAnsi"/>
        </w:rPr>
      </w:pPr>
    </w:p>
    <w:p w14:paraId="166E8B2F" w14:textId="77777777" w:rsidR="0099471E" w:rsidRDefault="0099471E"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AE181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AE181A">
        <w:tc>
          <w:tcPr>
            <w:tcW w:w="6385"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374B1B28"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9471E">
              <w:rPr>
                <w:rFonts w:asciiTheme="minorHAnsi" w:eastAsia="Arial" w:hAnsiTheme="minorHAnsi" w:cstheme="minorHAnsi"/>
              </w:rPr>
              <w:t>1</w:t>
            </w:r>
            <w:r w:rsidR="00E1417C">
              <w:rPr>
                <w:rFonts w:asciiTheme="minorHAnsi" w:eastAsia="Arial" w:hAnsiTheme="minorHAnsi" w:cstheme="minorHAnsi"/>
              </w:rPr>
              <w:t>0</w:t>
            </w:r>
          </w:p>
        </w:tc>
      </w:tr>
      <w:tr w:rsidR="00FF1F85" w:rsidRPr="0039736F" w14:paraId="1CDF9302" w14:textId="77777777" w:rsidTr="00AE181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3741DA" w:rsidRPr="0039736F" w14:paraId="7DED31B0" w14:textId="77777777" w:rsidTr="00AE181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9B59FA"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NOTAS:</w:t>
            </w:r>
          </w:p>
          <w:p w14:paraId="47D79866" w14:textId="0FEA4915" w:rsidR="003741DA"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oferta </w:t>
            </w:r>
            <w:r w:rsidRPr="0054396B">
              <w:rPr>
                <w:rFonts w:asciiTheme="minorHAnsi" w:eastAsia="Arial" w:hAnsiTheme="minorHAnsi" w:cstheme="minorHAnsi"/>
              </w:rPr>
              <w:t>ya está registrada en el sistema.</w:t>
            </w:r>
          </w:p>
          <w:p w14:paraId="4635182C" w14:textId="0D579A9C" w:rsidR="003741DA" w:rsidRPr="00774DA4"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ofertas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3741DA" w:rsidRPr="0039736F" w14:paraId="4BB4A9E2"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1ADB2CEC"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570C02" w14:textId="2FD1CA90" w:rsidR="003741DA" w:rsidRPr="00594B33" w:rsidRDefault="003741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oferta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w:t>
            </w:r>
            <w:r w:rsidR="003B39B2">
              <w:rPr>
                <w:rFonts w:asciiTheme="minorHAnsi" w:eastAsia="Arial" w:hAnsiTheme="minorHAnsi" w:cstheme="minorHAnsi"/>
              </w:rPr>
              <w:t xml:space="preserve"> oferta</w:t>
            </w:r>
            <w:r>
              <w:rPr>
                <w:rFonts w:asciiTheme="minorHAnsi" w:eastAsia="Arial" w:hAnsiTheme="minorHAnsi" w:cstheme="minorHAnsi"/>
              </w:rPr>
              <w:t>.</w:t>
            </w:r>
          </w:p>
          <w:p w14:paraId="5B399923" w14:textId="7B2AA52A" w:rsidR="003741DA" w:rsidRPr="003741DA" w:rsidRDefault="003741DA">
            <w:pPr>
              <w:pStyle w:val="Prrafodelista"/>
              <w:numPr>
                <w:ilvl w:val="0"/>
                <w:numId w:val="54"/>
              </w:numPr>
              <w:rPr>
                <w:rFonts w:asciiTheme="minorHAnsi" w:eastAsia="Arial" w:hAnsiTheme="minorHAnsi" w:cstheme="minorHAnsi"/>
              </w:rPr>
            </w:pPr>
            <w:r w:rsidRPr="003741DA">
              <w:rPr>
                <w:rFonts w:asciiTheme="minorHAnsi" w:eastAsia="Arial" w:hAnsiTheme="minorHAnsi" w:cstheme="minorHAnsi"/>
              </w:rPr>
              <w:t xml:space="preserve">El sistema emite mensajes claros en caso de errores, indicando que no hay </w:t>
            </w:r>
            <w:r w:rsidR="008669CC">
              <w:rPr>
                <w:rFonts w:asciiTheme="minorHAnsi" w:eastAsia="Arial" w:hAnsiTheme="minorHAnsi" w:cstheme="minorHAnsi"/>
              </w:rPr>
              <w:t xml:space="preserve">ofertas </w:t>
            </w:r>
            <w:r w:rsidRPr="003741DA">
              <w:rPr>
                <w:rFonts w:asciiTheme="minorHAnsi" w:eastAsia="Arial" w:hAnsiTheme="minorHAnsi" w:cstheme="minorHAnsi"/>
              </w:rPr>
              <w:t>para eliminar.</w:t>
            </w:r>
          </w:p>
        </w:tc>
      </w:tr>
      <w:tr w:rsidR="00FF1F85" w:rsidRPr="0039736F" w14:paraId="524A62B9" w14:textId="77777777" w:rsidTr="00AE181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62635" w:rsidRPr="0039736F" w14:paraId="77FDFA8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4154FCA" w14:textId="5566867A" w:rsidR="00962635" w:rsidRPr="009900B1"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oferta seleccionada en la tabla.</w:t>
            </w:r>
          </w:p>
          <w:p w14:paraId="00A2DE5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SUPOSICIONES/ASUNCIONES:</w:t>
            </w:r>
          </w:p>
          <w:p w14:paraId="0339516F" w14:textId="4B60D0C5"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oferta existente para eliminarlo.</w:t>
            </w:r>
          </w:p>
          <w:p w14:paraId="48F5B2EB" w14:textId="77777777" w:rsidR="0096263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DDAB10" w14:textId="177337D2" w:rsidR="00962635" w:rsidRPr="00962635" w:rsidRDefault="00962635">
            <w:pPr>
              <w:pStyle w:val="Prrafodelista"/>
              <w:numPr>
                <w:ilvl w:val="0"/>
                <w:numId w:val="100"/>
              </w:numPr>
              <w:rPr>
                <w:rFonts w:asciiTheme="minorHAnsi" w:eastAsia="Arial" w:hAnsiTheme="minorHAnsi" w:cstheme="minorHAnsi"/>
              </w:rPr>
            </w:pPr>
            <w:r w:rsidRPr="00962635">
              <w:rPr>
                <w:rFonts w:asciiTheme="minorHAnsi" w:eastAsia="Arial" w:hAnsiTheme="minorHAnsi" w:cstheme="minorHAnsi"/>
              </w:rPr>
              <w:t xml:space="preserve">Hace clic en la tabla donde están todas las </w:t>
            </w:r>
            <w:r>
              <w:rPr>
                <w:rFonts w:asciiTheme="minorHAnsi" w:eastAsia="Arial" w:hAnsiTheme="minorHAnsi" w:cstheme="minorHAnsi"/>
              </w:rPr>
              <w:t>ofertas.</w:t>
            </w:r>
          </w:p>
          <w:p w14:paraId="16F84D32" w14:textId="77777777" w:rsidR="00962635" w:rsidRPr="006F78C7" w:rsidRDefault="00962635">
            <w:pPr>
              <w:pStyle w:val="Prrafodelista"/>
              <w:numPr>
                <w:ilvl w:val="0"/>
                <w:numId w:val="1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EB63C79" w14:textId="77777777" w:rsidR="00962635" w:rsidRPr="006F78C7" w:rsidRDefault="00962635">
            <w:pPr>
              <w:pStyle w:val="Prrafodelista"/>
              <w:numPr>
                <w:ilvl w:val="0"/>
                <w:numId w:val="10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403AC879"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0E71EE6A" w:rsidR="00962635" w:rsidRPr="00E00942" w:rsidRDefault="00962635">
            <w:pPr>
              <w:pStyle w:val="Prrafodelista"/>
              <w:numPr>
                <w:ilvl w:val="0"/>
                <w:numId w:val="38"/>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oferta </w:t>
            </w:r>
            <w:r w:rsidRPr="009900B1">
              <w:rPr>
                <w:rFonts w:asciiTheme="minorHAnsi" w:eastAsia="Arial" w:hAnsiTheme="minorHAnsi" w:cstheme="minorHAnsi"/>
              </w:rPr>
              <w:t>exitosamente y los refleja en la tabla.</w:t>
            </w:r>
          </w:p>
        </w:tc>
      </w:tr>
      <w:tr w:rsidR="00962635" w:rsidRPr="0039736F" w14:paraId="2B8FB74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2AC111" w14:textId="121CAFC6" w:rsidR="00962635" w:rsidRPr="0054396B"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oferta en la tabla.</w:t>
            </w:r>
          </w:p>
          <w:p w14:paraId="5E3D5468" w14:textId="77777777" w:rsidR="00962635" w:rsidRDefault="00962635" w:rsidP="0096263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DC1290" w14:textId="37374741"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 xml:space="preserve">selecciona </w:t>
            </w:r>
            <w:r w:rsidR="00680B4B">
              <w:rPr>
                <w:rFonts w:asciiTheme="minorHAnsi" w:eastAsia="Arial" w:hAnsiTheme="minorHAnsi" w:cstheme="minorHAnsi"/>
              </w:rPr>
              <w:t xml:space="preserve">una oferta </w:t>
            </w:r>
            <w:r>
              <w:rPr>
                <w:rFonts w:asciiTheme="minorHAnsi" w:eastAsia="Arial" w:hAnsiTheme="minorHAnsi" w:cstheme="minorHAnsi"/>
              </w:rPr>
              <w:t>existente para eliminarlo.</w:t>
            </w:r>
          </w:p>
          <w:p w14:paraId="22C11706" w14:textId="77777777" w:rsidR="00962635" w:rsidRPr="00E75F9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9D0CA1" w14:textId="74C9E79E" w:rsidR="00962635" w:rsidRPr="00962635" w:rsidRDefault="00962635">
            <w:pPr>
              <w:pStyle w:val="Prrafodelista"/>
              <w:numPr>
                <w:ilvl w:val="0"/>
                <w:numId w:val="101"/>
              </w:numPr>
              <w:rPr>
                <w:rFonts w:asciiTheme="minorHAnsi" w:eastAsia="Arial" w:hAnsiTheme="minorHAnsi" w:cstheme="minorHAnsi"/>
              </w:rPr>
            </w:pPr>
            <w:r w:rsidRPr="00962635">
              <w:rPr>
                <w:rFonts w:asciiTheme="minorHAnsi" w:eastAsia="Arial" w:hAnsiTheme="minorHAnsi" w:cstheme="minorHAnsi"/>
              </w:rPr>
              <w:t>No hace clic en la tabla donde están todas las</w:t>
            </w:r>
            <w:r>
              <w:rPr>
                <w:rFonts w:asciiTheme="minorHAnsi" w:eastAsia="Arial" w:hAnsiTheme="minorHAnsi" w:cstheme="minorHAnsi"/>
              </w:rPr>
              <w:t xml:space="preserve"> ofertas</w:t>
            </w:r>
            <w:r w:rsidRPr="00962635">
              <w:rPr>
                <w:rFonts w:asciiTheme="minorHAnsi" w:eastAsia="Arial" w:hAnsiTheme="minorHAnsi" w:cstheme="minorHAnsi"/>
              </w:rPr>
              <w:t>.</w:t>
            </w:r>
          </w:p>
          <w:p w14:paraId="77FA7951" w14:textId="66CAE955" w:rsidR="00962635" w:rsidRPr="006F78C7" w:rsidRDefault="00962635">
            <w:pPr>
              <w:pStyle w:val="Prrafodelista"/>
              <w:numPr>
                <w:ilvl w:val="0"/>
                <w:numId w:val="101"/>
              </w:numPr>
              <w:rPr>
                <w:rFonts w:asciiTheme="minorHAnsi" w:eastAsia="Arial" w:hAnsiTheme="minorHAnsi" w:cstheme="minorHAnsi"/>
              </w:rPr>
            </w:pPr>
            <w:r>
              <w:rPr>
                <w:rFonts w:asciiTheme="minorHAnsi" w:eastAsia="Arial" w:hAnsiTheme="minorHAnsi" w:cstheme="minorHAnsi"/>
              </w:rPr>
              <w:t>No se carga la información de la oferta en los campos de texto.</w:t>
            </w:r>
          </w:p>
          <w:p w14:paraId="5F0D09CA" w14:textId="77777777" w:rsidR="00962635" w:rsidRPr="00E063FD" w:rsidRDefault="00962635">
            <w:pPr>
              <w:pStyle w:val="Prrafodelista"/>
              <w:numPr>
                <w:ilvl w:val="0"/>
                <w:numId w:val="10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23D83D8"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5CF7B9CD" w14:textId="63AC7B81" w:rsidR="00962635" w:rsidRDefault="00962635" w:rsidP="0096263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oferta </w:t>
            </w:r>
            <w:r w:rsidRPr="008123E7">
              <w:rPr>
                <w:rFonts w:asciiTheme="minorHAnsi" w:eastAsia="Arial" w:hAnsiTheme="minorHAnsi" w:cstheme="minorHAnsi"/>
              </w:rPr>
              <w:t>seleccionad</w:t>
            </w:r>
            <w:r>
              <w:rPr>
                <w:rFonts w:asciiTheme="minorHAnsi" w:eastAsia="Arial" w:hAnsiTheme="minorHAnsi" w:cstheme="minorHAnsi"/>
              </w:rPr>
              <w:t>a.</w:t>
            </w:r>
          </w:p>
          <w:p w14:paraId="269FE07D" w14:textId="77777777" w:rsidR="00962635" w:rsidRDefault="00962635" w:rsidP="0096263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EE5A8F5" w14:textId="135FB175" w:rsidR="00962635" w:rsidRPr="00E00942" w:rsidRDefault="00962635">
            <w:pPr>
              <w:pStyle w:val="Prrafodelista"/>
              <w:numPr>
                <w:ilvl w:val="0"/>
                <w:numId w:val="38"/>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oferta para eliminar.</w:t>
            </w:r>
          </w:p>
        </w:tc>
      </w:tr>
      <w:tr w:rsidR="00FF1F85" w:rsidRPr="0039736F" w14:paraId="179AE962" w14:textId="77777777" w:rsidTr="00AE181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lastRenderedPageBreak/>
              <w:t>RIESGOS:</w:t>
            </w:r>
            <w:r>
              <w:rPr>
                <w:rFonts w:asciiTheme="minorHAnsi" w:eastAsia="Arial" w:hAnsiTheme="minorHAnsi" w:cstheme="minorHAnsi"/>
                <w:b/>
                <w:bCs/>
              </w:rPr>
              <w:t xml:space="preserve"> </w:t>
            </w:r>
          </w:p>
          <w:p w14:paraId="343CB4B7" w14:textId="77777777" w:rsidR="003741DA" w:rsidRPr="004F3874" w:rsidRDefault="003741D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C4D2BEC" w14:textId="17EDA90C" w:rsidR="00FF1F85" w:rsidRPr="003741DA" w:rsidRDefault="003741DA">
            <w:pPr>
              <w:pStyle w:val="Prrafodelista"/>
              <w:numPr>
                <w:ilvl w:val="0"/>
                <w:numId w:val="86"/>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96263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962635">
        <w:tc>
          <w:tcPr>
            <w:tcW w:w="6385"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43"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592797D0"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62635">
              <w:rPr>
                <w:rFonts w:asciiTheme="minorHAnsi" w:eastAsia="Arial" w:hAnsiTheme="minorHAnsi" w:cstheme="minorHAnsi"/>
              </w:rPr>
              <w:t>1</w:t>
            </w:r>
          </w:p>
        </w:tc>
      </w:tr>
      <w:tr w:rsidR="00FF1F85" w:rsidRPr="0039736F" w14:paraId="5700F442" w14:textId="77777777" w:rsidTr="0096263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E7781F3" w:rsidR="00FF1F85" w:rsidRPr="00774DA4" w:rsidRDefault="0030485C" w:rsidP="00614B45">
            <w:pPr>
              <w:rPr>
                <w:rFonts w:asciiTheme="minorHAnsi" w:eastAsia="Arial" w:hAnsiTheme="minorHAnsi" w:cstheme="minorHAnsi"/>
              </w:rPr>
            </w:pPr>
            <w:r w:rsidRPr="0030485C">
              <w:rPr>
                <w:rFonts w:asciiTheme="minorHAnsi" w:eastAsia="Arial" w:hAnsiTheme="minorHAnsi" w:cstheme="minorHAnsi"/>
              </w:rPr>
              <w:t>El administrador puede registrar productos en el inventario, definir la cantidad disponible y asociarlos a una zona del almacén dentro del supermercado.</w:t>
            </w:r>
          </w:p>
        </w:tc>
      </w:tr>
      <w:tr w:rsidR="00962635" w:rsidRPr="0039736F" w14:paraId="3397C650" w14:textId="77777777" w:rsidTr="0096263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413CF3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NOTAS:</w:t>
            </w:r>
          </w:p>
          <w:p w14:paraId="770216C5" w14:textId="2E1872A6" w:rsidR="00962635" w:rsidRDefault="00962635" w:rsidP="00962635">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0D1076">
              <w:rPr>
                <w:rFonts w:asciiTheme="minorHAnsi" w:eastAsia="Arial" w:hAnsiTheme="minorHAnsi" w:cstheme="minorHAnsi"/>
              </w:rPr>
              <w:t xml:space="preserve">Cantidad </w:t>
            </w:r>
            <w:r w:rsidRPr="00082879">
              <w:rPr>
                <w:rFonts w:asciiTheme="minorHAnsi" w:eastAsia="Arial" w:hAnsiTheme="minorHAnsi" w:cstheme="minorHAnsi"/>
              </w:rPr>
              <w:t>en forma de texto</w:t>
            </w:r>
            <w:r>
              <w:rPr>
                <w:rFonts w:asciiTheme="minorHAnsi" w:eastAsia="Arial" w:hAnsiTheme="minorHAnsi" w:cstheme="minorHAnsi"/>
              </w:rPr>
              <w:t>.</w:t>
            </w:r>
          </w:p>
          <w:p w14:paraId="65EF9799" w14:textId="20837635" w:rsidR="00962635" w:rsidRPr="00774DA4" w:rsidRDefault="00962635" w:rsidP="00962635">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0D1076">
              <w:rPr>
                <w:rFonts w:asciiTheme="minorHAnsi" w:eastAsia="Arial" w:hAnsiTheme="minorHAnsi" w:cstheme="minorHAnsi"/>
              </w:rPr>
              <w:t xml:space="preserve">el </w:t>
            </w:r>
            <w:r w:rsidR="00D66FA2">
              <w:rPr>
                <w:rFonts w:asciiTheme="minorHAnsi" w:eastAsia="Arial" w:hAnsiTheme="minorHAnsi" w:cstheme="minorHAnsi"/>
              </w:rPr>
              <w:t>P</w:t>
            </w:r>
            <w:r w:rsidR="000D1076">
              <w:rPr>
                <w:rFonts w:asciiTheme="minorHAnsi" w:eastAsia="Arial" w:hAnsiTheme="minorHAnsi" w:cstheme="minorHAnsi"/>
              </w:rPr>
              <w:t xml:space="preserve">roducto y la </w:t>
            </w:r>
            <w:r w:rsidR="00D66FA2">
              <w:rPr>
                <w:rFonts w:asciiTheme="minorHAnsi" w:eastAsia="Arial" w:hAnsiTheme="minorHAnsi" w:cstheme="minorHAnsi"/>
              </w:rPr>
              <w:t>Z</w:t>
            </w:r>
            <w:r w:rsidR="000D1076">
              <w:rPr>
                <w:rFonts w:asciiTheme="minorHAnsi" w:eastAsia="Arial" w:hAnsiTheme="minorHAnsi" w:cstheme="minorHAnsi"/>
              </w:rPr>
              <w:t xml:space="preserve">ona de almacenamiento </w:t>
            </w:r>
            <w:r w:rsidRPr="003D1DCB">
              <w:rPr>
                <w:rFonts w:asciiTheme="minorHAnsi" w:eastAsia="Arial" w:hAnsiTheme="minorHAnsi" w:cstheme="minorHAnsi"/>
              </w:rPr>
              <w:t>en forma de selección por opciones.</w:t>
            </w:r>
          </w:p>
        </w:tc>
      </w:tr>
      <w:tr w:rsidR="00962635" w:rsidRPr="0039736F" w14:paraId="69D5D8D5"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2F754025"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2A89A2" w14:textId="0A6739B0" w:rsidR="00962635" w:rsidRPr="00594B33" w:rsidRDefault="0096263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producto</w:t>
            </w:r>
            <w:r w:rsidRPr="00594B33">
              <w:rPr>
                <w:rFonts w:asciiTheme="minorHAnsi" w:eastAsia="Arial" w:hAnsiTheme="minorHAnsi" w:cstheme="minorHAnsi"/>
              </w:rPr>
              <w:t xml:space="preserve"> se registra correctamente </w:t>
            </w:r>
            <w:r>
              <w:rPr>
                <w:rFonts w:asciiTheme="minorHAnsi" w:eastAsia="Arial" w:hAnsiTheme="minorHAnsi" w:cstheme="minorHAnsi"/>
              </w:rPr>
              <w:t xml:space="preserve">en el inventario </w:t>
            </w:r>
            <w:r w:rsidRPr="00594B33">
              <w:rPr>
                <w:rFonts w:asciiTheme="minorHAnsi" w:eastAsia="Arial" w:hAnsiTheme="minorHAnsi" w:cstheme="minorHAnsi"/>
              </w:rPr>
              <w:t>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B20F14C" w14:textId="3AEEDC8D" w:rsidR="00962635" w:rsidRPr="000165EC" w:rsidRDefault="00962635">
            <w:pPr>
              <w:pStyle w:val="Prrafodelista"/>
              <w:numPr>
                <w:ilvl w:val="0"/>
                <w:numId w:val="53"/>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44C6B30B" w14:textId="77777777" w:rsidTr="0096263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B6B8E" w:rsidRPr="0039736F" w14:paraId="2EC36ACF"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B183C66" w14:textId="15662A76" w:rsidR="008B6B8E" w:rsidRPr="00DD5768"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inventario del sistema.</w:t>
            </w:r>
          </w:p>
          <w:p w14:paraId="6BD1FEB4"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2251DB9" w14:textId="3100260E"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w:t>
            </w:r>
            <w:r>
              <w:rPr>
                <w:rFonts w:asciiTheme="minorHAnsi" w:eastAsia="Arial" w:hAnsiTheme="minorHAnsi" w:cstheme="minorHAnsi"/>
              </w:rPr>
              <w:t>l producto al inventario.</w:t>
            </w:r>
          </w:p>
          <w:p w14:paraId="14F2366C" w14:textId="77777777" w:rsidR="008B6B8E"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E9C96" w14:textId="7A349392" w:rsidR="008B6B8E" w:rsidRPr="008B6B8E" w:rsidRDefault="008B6B8E">
            <w:pPr>
              <w:pStyle w:val="Prrafodelista"/>
              <w:numPr>
                <w:ilvl w:val="0"/>
                <w:numId w:val="103"/>
              </w:numPr>
              <w:rPr>
                <w:rFonts w:asciiTheme="minorHAnsi" w:eastAsia="Arial" w:hAnsiTheme="minorHAnsi" w:cstheme="minorHAnsi"/>
              </w:rPr>
            </w:pPr>
            <w:r w:rsidRPr="008B6B8E">
              <w:rPr>
                <w:rFonts w:asciiTheme="minorHAnsi" w:eastAsia="Arial" w:hAnsiTheme="minorHAnsi" w:cstheme="minorHAnsi"/>
              </w:rPr>
              <w:t xml:space="preserve">Ingresa todos los datos necesarios para registrar </w:t>
            </w:r>
            <w:r>
              <w:rPr>
                <w:rFonts w:asciiTheme="minorHAnsi" w:eastAsia="Arial" w:hAnsiTheme="minorHAnsi" w:cstheme="minorHAnsi"/>
              </w:rPr>
              <w:t>el producto en el inventario</w:t>
            </w:r>
            <w:r w:rsidRPr="008B6B8E">
              <w:rPr>
                <w:rFonts w:asciiTheme="minorHAnsi" w:eastAsia="Arial" w:hAnsiTheme="minorHAnsi" w:cstheme="minorHAnsi"/>
              </w:rPr>
              <w:t>.</w:t>
            </w:r>
          </w:p>
          <w:p w14:paraId="5069E7AE" w14:textId="77777777" w:rsidR="008B6B8E" w:rsidRPr="003D1DCB" w:rsidRDefault="008B6B8E">
            <w:pPr>
              <w:pStyle w:val="Prrafodelista"/>
              <w:numPr>
                <w:ilvl w:val="0"/>
                <w:numId w:val="10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9E9D91A"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B3A7A95" w14:textId="6E7DD9FC"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 xml:space="preserve">El sistema valida que </w:t>
            </w:r>
            <w:r w:rsidR="003C29B2">
              <w:rPr>
                <w:rFonts w:asciiTheme="minorHAnsi" w:eastAsia="Arial" w:hAnsiTheme="minorHAnsi" w:cstheme="minorHAnsi"/>
              </w:rPr>
              <w:t xml:space="preserve">la cantidad no sea 0 </w:t>
            </w:r>
            <w:r w:rsidR="00D66FA2">
              <w:rPr>
                <w:rFonts w:asciiTheme="minorHAnsi" w:eastAsia="Arial" w:hAnsiTheme="minorHAnsi" w:cstheme="minorHAnsi"/>
              </w:rPr>
              <w:t xml:space="preserve">y </w:t>
            </w:r>
            <w:r w:rsidR="003C29B2">
              <w:rPr>
                <w:rFonts w:asciiTheme="minorHAnsi" w:eastAsia="Arial" w:hAnsiTheme="minorHAnsi" w:cstheme="minorHAnsi"/>
              </w:rPr>
              <w:t>que el producto no este duplicado en el inventario</w:t>
            </w:r>
            <w:r w:rsidR="00D66FA2">
              <w:rPr>
                <w:rFonts w:asciiTheme="minorHAnsi" w:eastAsia="Arial" w:hAnsiTheme="minorHAnsi" w:cstheme="minorHAnsi"/>
              </w:rPr>
              <w:t>.</w:t>
            </w:r>
          </w:p>
          <w:p w14:paraId="3D7D928D" w14:textId="77777777"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AA8BD6" w14:textId="37CEE789" w:rsidR="008B6B8E" w:rsidRPr="001D33A6" w:rsidRDefault="008B6B8E">
            <w:pPr>
              <w:pStyle w:val="Prrafodelista"/>
              <w:numPr>
                <w:ilvl w:val="0"/>
                <w:numId w:val="39"/>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D66FA2">
              <w:rPr>
                <w:rFonts w:asciiTheme="minorHAnsi" w:eastAsia="Arial" w:hAnsiTheme="minorHAnsi" w:cstheme="minorHAnsi"/>
              </w:rPr>
              <w:t xml:space="preserve">el producto en el inventario, </w:t>
            </w:r>
            <w:r w:rsidRPr="007D0915">
              <w:rPr>
                <w:rFonts w:asciiTheme="minorHAnsi" w:eastAsia="Arial" w:hAnsiTheme="minorHAnsi" w:cstheme="minorHAnsi"/>
              </w:rPr>
              <w:t>generando automáticamente el ID.</w:t>
            </w:r>
          </w:p>
        </w:tc>
      </w:tr>
      <w:tr w:rsidR="008B6B8E" w:rsidRPr="0039736F" w14:paraId="1AC23587"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B199358" w14:textId="0B77B76A" w:rsidR="008B6B8E" w:rsidRPr="003D1DCB"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4F36979F"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C6383F4" w14:textId="6255D40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D66FA2">
              <w:rPr>
                <w:rFonts w:asciiTheme="minorHAnsi" w:eastAsia="Arial" w:hAnsiTheme="minorHAnsi" w:cstheme="minorHAnsi"/>
              </w:rPr>
              <w:t xml:space="preserve"> producto </w:t>
            </w:r>
            <w:r>
              <w:rPr>
                <w:rFonts w:asciiTheme="minorHAnsi" w:eastAsia="Arial" w:hAnsiTheme="minorHAnsi" w:cstheme="minorHAnsi"/>
              </w:rPr>
              <w:t xml:space="preserve">ingresando </w:t>
            </w:r>
            <w:r w:rsidR="00D66FA2">
              <w:rPr>
                <w:rFonts w:asciiTheme="minorHAnsi" w:eastAsia="Arial" w:hAnsiTheme="minorHAnsi" w:cstheme="minorHAnsi"/>
              </w:rPr>
              <w:t>0 cantidades de ese producto en el campo Cantidad</w:t>
            </w:r>
            <w:r>
              <w:rPr>
                <w:rFonts w:asciiTheme="minorHAnsi" w:eastAsia="Arial" w:hAnsiTheme="minorHAnsi" w:cstheme="minorHAnsi"/>
              </w:rPr>
              <w:t>.</w:t>
            </w:r>
          </w:p>
          <w:p w14:paraId="10CA15A3"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ACDA91" w14:textId="60DEEA1D" w:rsidR="008B6B8E" w:rsidRPr="00D66FA2" w:rsidRDefault="008B6B8E">
            <w:pPr>
              <w:pStyle w:val="Prrafodelista"/>
              <w:numPr>
                <w:ilvl w:val="0"/>
                <w:numId w:val="104"/>
              </w:numPr>
              <w:rPr>
                <w:rFonts w:asciiTheme="minorHAnsi" w:eastAsia="Arial" w:hAnsiTheme="minorHAnsi" w:cstheme="minorHAnsi"/>
              </w:rPr>
            </w:pPr>
            <w:r w:rsidRPr="00D66FA2">
              <w:rPr>
                <w:rFonts w:asciiTheme="minorHAnsi" w:hAnsiTheme="minorHAnsi" w:cstheme="minorHAnsi"/>
              </w:rPr>
              <w:lastRenderedPageBreak/>
              <w:t xml:space="preserve">Ingresa </w:t>
            </w:r>
            <w:r w:rsidR="00D66FA2">
              <w:rPr>
                <w:rFonts w:asciiTheme="minorHAnsi" w:hAnsiTheme="minorHAnsi" w:cstheme="minorHAnsi"/>
              </w:rPr>
              <w:t xml:space="preserve">0 </w:t>
            </w:r>
            <w:r w:rsidRPr="00D66FA2">
              <w:rPr>
                <w:rFonts w:asciiTheme="minorHAnsi" w:hAnsiTheme="minorHAnsi" w:cstheme="minorHAnsi"/>
              </w:rPr>
              <w:t xml:space="preserve">en el campo </w:t>
            </w:r>
            <w:r w:rsidR="003C29B2">
              <w:rPr>
                <w:rFonts w:asciiTheme="minorHAnsi" w:hAnsiTheme="minorHAnsi" w:cstheme="minorHAnsi"/>
              </w:rPr>
              <w:t>Cantidad</w:t>
            </w:r>
            <w:r w:rsidRPr="00D66FA2">
              <w:rPr>
                <w:rFonts w:asciiTheme="minorHAnsi" w:hAnsiTheme="minorHAnsi" w:cstheme="minorHAnsi"/>
              </w:rPr>
              <w:t>.</w:t>
            </w:r>
          </w:p>
          <w:p w14:paraId="0949CA0A" w14:textId="77777777" w:rsidR="008B6B8E" w:rsidRPr="003D1DCB" w:rsidRDefault="008B6B8E">
            <w:pPr>
              <w:pStyle w:val="Prrafodelista"/>
              <w:numPr>
                <w:ilvl w:val="0"/>
                <w:numId w:val="104"/>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ED8A18B"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BA4F61" w14:textId="18355A62" w:rsidR="008B6B8E" w:rsidRDefault="008B6B8E" w:rsidP="008B6B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w:t>
            </w:r>
            <w:r w:rsidR="00B25C97">
              <w:rPr>
                <w:rFonts w:asciiTheme="minorHAnsi" w:hAnsiTheme="minorHAnsi" w:cstheme="minorHAnsi"/>
              </w:rPr>
              <w:t xml:space="preserve"> la cantidad no sea 0</w:t>
            </w:r>
            <w:r>
              <w:rPr>
                <w:rFonts w:asciiTheme="minorHAnsi" w:hAnsiTheme="minorHAnsi" w:cstheme="minorHAnsi"/>
              </w:rPr>
              <w:t>.</w:t>
            </w:r>
          </w:p>
          <w:p w14:paraId="1183F5B6" w14:textId="77777777" w:rsidR="008B6B8E" w:rsidRPr="00B27A39" w:rsidRDefault="008B6B8E" w:rsidP="008B6B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68AED67" w14:textId="672634E2" w:rsidR="008B6B8E" w:rsidRPr="001D33A6" w:rsidRDefault="008B6B8E">
            <w:pPr>
              <w:pStyle w:val="Prrafodelista"/>
              <w:numPr>
                <w:ilvl w:val="0"/>
                <w:numId w:val="39"/>
              </w:numPr>
              <w:rPr>
                <w:rFonts w:asciiTheme="minorHAnsi" w:hAnsiTheme="minorHAnsi" w:cstheme="minorHAnsi"/>
              </w:rPr>
            </w:pPr>
            <w:r w:rsidRPr="007D0915">
              <w:rPr>
                <w:rFonts w:asciiTheme="minorHAnsi" w:hAnsiTheme="minorHAnsi" w:cstheme="minorHAnsi"/>
              </w:rPr>
              <w:t xml:space="preserve">Se muestra un mensaje de error indicando </w:t>
            </w:r>
            <w:r w:rsidR="00D66FA2">
              <w:rPr>
                <w:rFonts w:asciiTheme="minorHAnsi" w:hAnsiTheme="minorHAnsi" w:cstheme="minorHAnsi"/>
              </w:rPr>
              <w:t>que n</w:t>
            </w:r>
            <w:r w:rsidR="00D66FA2" w:rsidRPr="00D66FA2">
              <w:rPr>
                <w:rFonts w:asciiTheme="minorHAnsi" w:hAnsiTheme="minorHAnsi" w:cstheme="minorHAnsi"/>
              </w:rPr>
              <w:t>o se puede registrar un producto al inventario con una cantidad de 0 unidades.</w:t>
            </w:r>
          </w:p>
        </w:tc>
      </w:tr>
      <w:tr w:rsidR="00FF1F85" w:rsidRPr="0039736F" w14:paraId="2FA657BB"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178CD8" w14:textId="1221DD4D" w:rsidR="008B6B8E" w:rsidRPr="0039736F"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 ingresar dos veces el mismo producto en el inventario.</w:t>
            </w:r>
          </w:p>
          <w:p w14:paraId="7983216B"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36A5F5BD" w14:textId="57E87D84"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w:t>
            </w:r>
            <w:r w:rsidR="00D66FA2">
              <w:rPr>
                <w:rFonts w:asciiTheme="minorHAnsi" w:eastAsia="Arial" w:hAnsiTheme="minorHAnsi" w:cstheme="minorHAnsi"/>
              </w:rPr>
              <w:t>r dos veces el mismo producto en el inventario.</w:t>
            </w:r>
          </w:p>
          <w:p w14:paraId="17D134D8"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FE50C7F" w14:textId="1821CD3C" w:rsidR="008B6B8E" w:rsidRPr="00D66FA2" w:rsidRDefault="00D66FA2">
            <w:pPr>
              <w:pStyle w:val="Prrafodelista"/>
              <w:numPr>
                <w:ilvl w:val="0"/>
                <w:numId w:val="105"/>
              </w:numPr>
              <w:rPr>
                <w:rFonts w:asciiTheme="minorHAnsi" w:eastAsia="Arial" w:hAnsiTheme="minorHAnsi" w:cstheme="minorHAnsi"/>
              </w:rPr>
            </w:pPr>
            <w:r>
              <w:rPr>
                <w:rFonts w:asciiTheme="minorHAnsi" w:eastAsia="Arial" w:hAnsiTheme="minorHAnsi" w:cstheme="minorHAnsi"/>
              </w:rPr>
              <w:t>Selecciona otra vez el producto que acaba de registrar anteriormente.</w:t>
            </w:r>
          </w:p>
          <w:p w14:paraId="211D4FA9" w14:textId="77777777" w:rsidR="008B6B8E" w:rsidRPr="005B2C91" w:rsidRDefault="008B6B8E">
            <w:pPr>
              <w:pStyle w:val="Prrafodelista"/>
              <w:numPr>
                <w:ilvl w:val="0"/>
                <w:numId w:val="10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7C85D2F8"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 xml:space="preserve">RESULTADOS: </w:t>
            </w:r>
          </w:p>
          <w:p w14:paraId="34FB665C" w14:textId="438F323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que </w:t>
            </w:r>
            <w:r w:rsidR="00D66FA2">
              <w:rPr>
                <w:rFonts w:asciiTheme="minorHAnsi" w:eastAsia="Arial" w:hAnsiTheme="minorHAnsi" w:cstheme="minorHAnsi"/>
              </w:rPr>
              <w:t>no haya dos veces el mismo producto.</w:t>
            </w:r>
          </w:p>
          <w:p w14:paraId="2B92B16A" w14:textId="77777777"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8A247B" w14:textId="3896D60A" w:rsidR="00FF1F85" w:rsidRPr="001D33A6" w:rsidRDefault="008B6B8E">
            <w:pPr>
              <w:pStyle w:val="Prrafodelista"/>
              <w:numPr>
                <w:ilvl w:val="0"/>
                <w:numId w:val="39"/>
              </w:numPr>
              <w:rPr>
                <w:rFonts w:asciiTheme="minorHAnsi" w:eastAsia="Arial" w:hAnsiTheme="minorHAnsi" w:cstheme="minorHAnsi"/>
              </w:rPr>
            </w:pPr>
            <w:r w:rsidRPr="00A872AE">
              <w:rPr>
                <w:rFonts w:asciiTheme="minorHAnsi" w:eastAsia="Arial" w:hAnsiTheme="minorHAnsi" w:cstheme="minorHAnsi"/>
              </w:rPr>
              <w:t>Se muestra un mensaje de error indicando</w:t>
            </w:r>
            <w:r w:rsidR="00D66FA2">
              <w:rPr>
                <w:rFonts w:asciiTheme="minorHAnsi" w:eastAsia="Arial" w:hAnsiTheme="minorHAnsi" w:cstheme="minorHAnsi"/>
              </w:rPr>
              <w:t xml:space="preserve"> que ya existe este producto en el inventario.</w:t>
            </w:r>
          </w:p>
        </w:tc>
      </w:tr>
      <w:tr w:rsidR="00FF1F85" w:rsidRPr="0039736F" w14:paraId="31E9EA7B" w14:textId="77777777" w:rsidTr="0096263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31A8A9E" w14:textId="77777777" w:rsidR="008B6B8E" w:rsidRDefault="008B6B8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413AD3D" w14:textId="7C4499CD" w:rsidR="00FF1F85" w:rsidRPr="008B6B8E" w:rsidRDefault="008B6B8E">
            <w:pPr>
              <w:pStyle w:val="Prrafodelista"/>
              <w:numPr>
                <w:ilvl w:val="0"/>
                <w:numId w:val="10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p w14:paraId="28E7D7CF" w14:textId="77777777" w:rsidR="00AC164E" w:rsidRDefault="00AC164E" w:rsidP="00871FC2">
      <w:pPr>
        <w:rPr>
          <w:rFonts w:asciiTheme="minorHAnsi" w:hAnsiTheme="minorHAnsi" w:cstheme="minorHAnsi"/>
        </w:rPr>
      </w:pPr>
    </w:p>
    <w:p w14:paraId="2B124361" w14:textId="77777777" w:rsidR="00AC164E" w:rsidRDefault="00AC164E" w:rsidP="00871FC2">
      <w:pPr>
        <w:rPr>
          <w:rFonts w:asciiTheme="minorHAnsi" w:hAnsiTheme="minorHAnsi" w:cstheme="minorHAnsi"/>
        </w:rPr>
      </w:pPr>
    </w:p>
    <w:p w14:paraId="4C603B82" w14:textId="77777777" w:rsidR="00AC164E" w:rsidRDefault="00AC164E" w:rsidP="00871FC2">
      <w:pPr>
        <w:rPr>
          <w:rFonts w:asciiTheme="minorHAnsi" w:hAnsiTheme="minorHAnsi" w:cstheme="minorHAnsi"/>
        </w:rPr>
      </w:pPr>
    </w:p>
    <w:p w14:paraId="4CD3F777" w14:textId="77777777" w:rsidR="00AC164E" w:rsidRDefault="00AC164E" w:rsidP="00871FC2">
      <w:pPr>
        <w:rPr>
          <w:rFonts w:asciiTheme="minorHAnsi" w:hAnsiTheme="minorHAnsi" w:cstheme="minorHAnsi"/>
        </w:rPr>
      </w:pPr>
    </w:p>
    <w:p w14:paraId="1C64414D" w14:textId="77777777" w:rsidR="00AC164E" w:rsidRDefault="00AC164E" w:rsidP="00871FC2">
      <w:pPr>
        <w:rPr>
          <w:rFonts w:asciiTheme="minorHAnsi" w:hAnsiTheme="minorHAnsi" w:cstheme="minorHAnsi"/>
        </w:rPr>
      </w:pPr>
    </w:p>
    <w:p w14:paraId="592445A8" w14:textId="77777777" w:rsidR="00AC164E" w:rsidRDefault="00AC164E" w:rsidP="00871FC2">
      <w:pPr>
        <w:rPr>
          <w:rFonts w:asciiTheme="minorHAnsi" w:hAnsiTheme="minorHAnsi" w:cstheme="minorHAnsi"/>
        </w:rPr>
      </w:pPr>
    </w:p>
    <w:p w14:paraId="5D224E1D" w14:textId="77777777" w:rsidR="00AC164E" w:rsidRDefault="00AC164E" w:rsidP="00871FC2">
      <w:pPr>
        <w:rPr>
          <w:rFonts w:asciiTheme="minorHAnsi" w:hAnsiTheme="minorHAnsi" w:cstheme="minorHAnsi"/>
        </w:rPr>
      </w:pPr>
    </w:p>
    <w:p w14:paraId="238519F6" w14:textId="77777777" w:rsidR="00AC164E" w:rsidRDefault="00AC164E" w:rsidP="00871FC2">
      <w:pPr>
        <w:rPr>
          <w:rFonts w:asciiTheme="minorHAnsi" w:hAnsiTheme="minorHAnsi" w:cstheme="minorHAnsi"/>
        </w:rPr>
      </w:pPr>
    </w:p>
    <w:p w14:paraId="2A582988" w14:textId="77777777" w:rsidR="00AC164E" w:rsidRDefault="00AC164E" w:rsidP="00871FC2">
      <w:pPr>
        <w:rPr>
          <w:rFonts w:asciiTheme="minorHAnsi" w:hAnsiTheme="minorHAnsi" w:cstheme="minorHAnsi"/>
        </w:rPr>
      </w:pPr>
    </w:p>
    <w:p w14:paraId="503CF002" w14:textId="77777777" w:rsidR="00AC164E" w:rsidRDefault="00AC164E" w:rsidP="00871FC2">
      <w:pPr>
        <w:rPr>
          <w:rFonts w:asciiTheme="minorHAnsi" w:hAnsiTheme="minorHAnsi" w:cstheme="minorHAnsi"/>
        </w:rPr>
      </w:pPr>
    </w:p>
    <w:p w14:paraId="70817FBE" w14:textId="77777777" w:rsidR="00AC164E" w:rsidRDefault="00AC164E" w:rsidP="00871FC2">
      <w:pPr>
        <w:rPr>
          <w:rFonts w:asciiTheme="minorHAnsi" w:hAnsiTheme="minorHAnsi" w:cstheme="minorHAnsi"/>
        </w:rPr>
      </w:pPr>
    </w:p>
    <w:p w14:paraId="4DD4E522" w14:textId="77777777" w:rsidR="00AC164E" w:rsidRDefault="00AC164E" w:rsidP="00871FC2">
      <w:pPr>
        <w:rPr>
          <w:rFonts w:asciiTheme="minorHAnsi" w:hAnsiTheme="minorHAnsi" w:cstheme="minorHAnsi"/>
        </w:rPr>
      </w:pPr>
    </w:p>
    <w:p w14:paraId="40646D76" w14:textId="77777777" w:rsidR="00AC164E" w:rsidRDefault="00AC164E" w:rsidP="00871FC2">
      <w:pPr>
        <w:rPr>
          <w:rFonts w:asciiTheme="minorHAnsi" w:hAnsiTheme="minorHAnsi" w:cstheme="minorHAnsi"/>
        </w:rPr>
      </w:pPr>
    </w:p>
    <w:p w14:paraId="04E7213D" w14:textId="77777777" w:rsidR="00AC164E" w:rsidRDefault="00AC164E" w:rsidP="00871FC2">
      <w:pPr>
        <w:rPr>
          <w:rFonts w:asciiTheme="minorHAnsi" w:hAnsiTheme="minorHAnsi" w:cstheme="minorHAnsi"/>
        </w:rPr>
      </w:pPr>
    </w:p>
    <w:p w14:paraId="4C0240D1" w14:textId="77777777" w:rsidR="00AC164E" w:rsidRDefault="00AC164E" w:rsidP="00871FC2">
      <w:pPr>
        <w:rPr>
          <w:rFonts w:asciiTheme="minorHAnsi" w:hAnsiTheme="minorHAnsi" w:cstheme="minorHAnsi"/>
        </w:rPr>
      </w:pPr>
    </w:p>
    <w:p w14:paraId="2128BE08" w14:textId="77777777" w:rsidR="00AC164E" w:rsidRDefault="00AC164E" w:rsidP="00871FC2">
      <w:pPr>
        <w:rPr>
          <w:rFonts w:asciiTheme="minorHAnsi" w:hAnsiTheme="minorHAnsi" w:cstheme="minorHAnsi"/>
        </w:rPr>
      </w:pPr>
    </w:p>
    <w:p w14:paraId="5F80B269" w14:textId="77777777" w:rsidR="00AC164E" w:rsidRDefault="00AC164E" w:rsidP="00871FC2">
      <w:pPr>
        <w:rPr>
          <w:rFonts w:asciiTheme="minorHAnsi" w:hAnsiTheme="minorHAnsi" w:cstheme="minorHAnsi"/>
        </w:rPr>
      </w:pPr>
    </w:p>
    <w:p w14:paraId="7FF4BA8B" w14:textId="77777777" w:rsidR="00AC164E" w:rsidRDefault="00AC164E" w:rsidP="00871FC2">
      <w:pPr>
        <w:rPr>
          <w:rFonts w:asciiTheme="minorHAnsi" w:hAnsiTheme="minorHAnsi" w:cstheme="minorHAnsi"/>
        </w:rPr>
      </w:pPr>
    </w:p>
    <w:p w14:paraId="65EEB7F2" w14:textId="77777777" w:rsidR="00AC164E" w:rsidRDefault="00AC164E" w:rsidP="00871FC2">
      <w:pPr>
        <w:rPr>
          <w:rFonts w:asciiTheme="minorHAnsi" w:hAnsiTheme="minorHAnsi" w:cstheme="minorHAnsi"/>
        </w:rPr>
      </w:pPr>
    </w:p>
    <w:p w14:paraId="1786F6E1" w14:textId="77777777" w:rsidR="00AC164E" w:rsidRDefault="00AC164E" w:rsidP="00871FC2">
      <w:pPr>
        <w:rPr>
          <w:rFonts w:asciiTheme="minorHAnsi" w:hAnsiTheme="minorHAnsi" w:cstheme="minorHAnsi"/>
        </w:rPr>
      </w:pPr>
    </w:p>
    <w:p w14:paraId="0737DFD6" w14:textId="77777777" w:rsidR="00AC164E" w:rsidRDefault="00AC164E" w:rsidP="00871FC2">
      <w:pPr>
        <w:rPr>
          <w:rFonts w:asciiTheme="minorHAnsi" w:hAnsiTheme="minorHAnsi" w:cstheme="minorHAnsi"/>
        </w:rPr>
      </w:pPr>
    </w:p>
    <w:p w14:paraId="3ED1B4DC" w14:textId="77777777" w:rsidR="00AC164E" w:rsidRDefault="00AC164E"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A427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A42793">
        <w:tc>
          <w:tcPr>
            <w:tcW w:w="6385"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4932668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p>
        </w:tc>
      </w:tr>
      <w:tr w:rsidR="00FF1F85" w:rsidRPr="0039736F" w14:paraId="74830D88" w14:textId="77777777" w:rsidTr="00A427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616453F1" w:rsidR="00FF1F85" w:rsidRPr="00774DA4" w:rsidRDefault="00B25C97" w:rsidP="00614B45">
            <w:pPr>
              <w:rPr>
                <w:rFonts w:asciiTheme="minorHAnsi" w:eastAsia="Arial" w:hAnsiTheme="minorHAnsi" w:cstheme="minorHAnsi"/>
              </w:rPr>
            </w:pPr>
            <w:r w:rsidRPr="00B25C97">
              <w:rPr>
                <w:rFonts w:asciiTheme="minorHAnsi" w:eastAsia="Arial" w:hAnsiTheme="minorHAnsi" w:cstheme="minorHAnsi"/>
              </w:rPr>
              <w:t xml:space="preserve">El administrador </w:t>
            </w:r>
            <w:r w:rsidR="00334094">
              <w:rPr>
                <w:rFonts w:asciiTheme="minorHAnsi" w:eastAsia="Arial" w:hAnsiTheme="minorHAnsi" w:cstheme="minorHAnsi"/>
              </w:rPr>
              <w:t>podrá</w:t>
            </w:r>
            <w:r w:rsidRPr="00B25C97">
              <w:rPr>
                <w:rFonts w:asciiTheme="minorHAnsi" w:eastAsia="Arial" w:hAnsiTheme="minorHAnsi" w:cstheme="minorHAnsi"/>
              </w:rPr>
              <w:t xml:space="preserve"> actualizar la información de un producto registrado en el inventario, incluyendo su cantidad disponible, el producto asociado y la zona de almacenamiento</w:t>
            </w:r>
          </w:p>
        </w:tc>
      </w:tr>
      <w:tr w:rsidR="00A42793" w:rsidRPr="0039736F" w14:paraId="5C73364C" w14:textId="77777777" w:rsidTr="00A427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1816CE8"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NOTAS:</w:t>
            </w:r>
          </w:p>
          <w:p w14:paraId="5D3BACDD" w14:textId="3C7351DB" w:rsidR="00A42793" w:rsidRDefault="00A42793" w:rsidP="00A42793">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el campo Cantidad en forma de texto.</w:t>
            </w:r>
          </w:p>
          <w:p w14:paraId="032C7AE4" w14:textId="7EBDC30E" w:rsidR="00A42793" w:rsidRPr="00774DA4" w:rsidRDefault="00A42793" w:rsidP="00A42793">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Producto y Zona de almacenamiento en forma de selección por opciones.</w:t>
            </w:r>
          </w:p>
        </w:tc>
      </w:tr>
      <w:tr w:rsidR="00A42793" w:rsidRPr="0039736F" w14:paraId="25BFA5A5"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63DAE7B7"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FF847F2" w14:textId="5EAC94CC" w:rsidR="00A42793" w:rsidRPr="00594B33" w:rsidRDefault="00A427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del inventario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D223E5E" w14:textId="52ED0167" w:rsidR="00A42793" w:rsidRPr="00A42793" w:rsidRDefault="00A42793">
            <w:pPr>
              <w:pStyle w:val="Prrafodelista"/>
              <w:numPr>
                <w:ilvl w:val="0"/>
                <w:numId w:val="54"/>
              </w:numPr>
              <w:rPr>
                <w:rFonts w:asciiTheme="minorHAnsi" w:eastAsia="Arial" w:hAnsiTheme="minorHAnsi" w:cstheme="minorHAnsi"/>
              </w:rPr>
            </w:pPr>
            <w:r w:rsidRPr="00A42793">
              <w:rPr>
                <w:rFonts w:asciiTheme="minorHAnsi" w:eastAsia="Arial" w:hAnsiTheme="minorHAnsi" w:cstheme="minorHAnsi"/>
              </w:rPr>
              <w:t>El sistema emite mensajes claros en caso de errores, indicando los campos problemáticos.</w:t>
            </w:r>
          </w:p>
        </w:tc>
      </w:tr>
      <w:tr w:rsidR="00FF1F85" w:rsidRPr="0039736F" w14:paraId="42F8EBDA" w14:textId="77777777" w:rsidTr="00A427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1635E" w:rsidRPr="0039736F" w14:paraId="0C6FA5DD"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255B4943" w14:textId="53198BA5" w:rsidR="00E1635E" w:rsidRPr="0039736F"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 producto en el inventario</w:t>
            </w:r>
            <w:r w:rsidRPr="00BF34A4">
              <w:rPr>
                <w:rFonts w:asciiTheme="minorHAnsi" w:eastAsia="Arial" w:hAnsiTheme="minorHAnsi" w:cstheme="minorHAnsi"/>
              </w:rPr>
              <w:t>.</w:t>
            </w:r>
          </w:p>
          <w:p w14:paraId="3A166668"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0863802C" w14:textId="77777777" w:rsidR="00E1635E" w:rsidRDefault="00E1635E" w:rsidP="00E1635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oferta.</w:t>
            </w:r>
          </w:p>
          <w:p w14:paraId="6C38CA09"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ABA1FF" w14:textId="41D53A9D" w:rsidR="00E1635E" w:rsidRPr="00E1635E" w:rsidRDefault="00E1635E">
            <w:pPr>
              <w:pStyle w:val="Prrafodelista"/>
              <w:numPr>
                <w:ilvl w:val="0"/>
                <w:numId w:val="107"/>
              </w:numPr>
              <w:rPr>
                <w:rFonts w:asciiTheme="minorHAnsi" w:eastAsia="Arial" w:hAnsiTheme="minorHAnsi" w:cstheme="minorHAnsi"/>
              </w:rPr>
            </w:pPr>
            <w:r w:rsidRPr="00E1635E">
              <w:rPr>
                <w:rFonts w:asciiTheme="minorHAnsi" w:eastAsia="Arial" w:hAnsiTheme="minorHAnsi" w:cstheme="minorHAnsi"/>
              </w:rPr>
              <w:t>Hace clic en la tabla donde están tod</w:t>
            </w:r>
            <w:r>
              <w:rPr>
                <w:rFonts w:asciiTheme="minorHAnsi" w:eastAsia="Arial" w:hAnsiTheme="minorHAnsi" w:cstheme="minorHAnsi"/>
              </w:rPr>
              <w:t>o</w:t>
            </w:r>
            <w:r w:rsidRPr="00E1635E">
              <w:rPr>
                <w:rFonts w:asciiTheme="minorHAnsi" w:eastAsia="Arial" w:hAnsiTheme="minorHAnsi" w:cstheme="minorHAnsi"/>
              </w:rPr>
              <w:t>s l</w:t>
            </w:r>
            <w:r>
              <w:rPr>
                <w:rFonts w:asciiTheme="minorHAnsi" w:eastAsia="Arial" w:hAnsiTheme="minorHAnsi" w:cstheme="minorHAnsi"/>
              </w:rPr>
              <w:t>os productos en el inventario</w:t>
            </w:r>
            <w:r w:rsidRPr="00E1635E">
              <w:rPr>
                <w:rFonts w:asciiTheme="minorHAnsi" w:eastAsia="Arial" w:hAnsiTheme="minorHAnsi" w:cstheme="minorHAnsi"/>
              </w:rPr>
              <w:t>.</w:t>
            </w:r>
          </w:p>
          <w:p w14:paraId="28728EAD" w14:textId="77777777" w:rsidR="00E1635E" w:rsidRPr="00F744D6" w:rsidRDefault="00E1635E">
            <w:pPr>
              <w:pStyle w:val="Prrafodelista"/>
              <w:numPr>
                <w:ilvl w:val="0"/>
                <w:numId w:val="10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D850EC" w14:textId="1988591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producto.</w:t>
            </w:r>
          </w:p>
          <w:p w14:paraId="7EA551E9" w14:textId="7777777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744523B"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6F1774BC" w:rsidR="00E1635E" w:rsidRPr="001D33A6" w:rsidRDefault="00E1635E">
            <w:pPr>
              <w:pStyle w:val="Prrafodelista"/>
              <w:numPr>
                <w:ilvl w:val="0"/>
                <w:numId w:val="40"/>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producto en el inventario </w:t>
            </w:r>
            <w:r w:rsidRPr="0098309F">
              <w:rPr>
                <w:rFonts w:asciiTheme="minorHAnsi" w:eastAsia="Arial" w:hAnsiTheme="minorHAnsi" w:cstheme="minorHAnsi"/>
              </w:rPr>
              <w:t>exitosamente y los refleja en la tabla.</w:t>
            </w:r>
          </w:p>
        </w:tc>
      </w:tr>
      <w:tr w:rsidR="00E1635E" w:rsidRPr="0039736F" w14:paraId="7DC478B4"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89EB575" w14:textId="3BB437D5" w:rsidR="00E1635E" w:rsidRPr="003D1DCB"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w:t>
            </w:r>
            <w:r>
              <w:rPr>
                <w:rFonts w:asciiTheme="minorHAnsi" w:eastAsia="Arial" w:hAnsiTheme="minorHAnsi" w:cstheme="minorHAnsi"/>
              </w:rPr>
              <w:t>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1BA3FBA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7CF9542F" w14:textId="1FDC6375" w:rsidR="00E1635E" w:rsidRDefault="00E1635E" w:rsidP="00E1635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0 unidades.</w:t>
            </w:r>
          </w:p>
          <w:p w14:paraId="041F8338"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7F99D70" w14:textId="664C9DB3" w:rsidR="00E1635E" w:rsidRPr="00E1635E" w:rsidRDefault="00E1635E">
            <w:pPr>
              <w:pStyle w:val="Prrafodelista"/>
              <w:numPr>
                <w:ilvl w:val="0"/>
                <w:numId w:val="108"/>
              </w:numPr>
              <w:rPr>
                <w:rFonts w:asciiTheme="minorHAnsi" w:eastAsia="Arial" w:hAnsiTheme="minorHAnsi" w:cstheme="minorHAnsi"/>
              </w:rPr>
            </w:pPr>
            <w:r w:rsidRPr="00E1635E">
              <w:rPr>
                <w:rFonts w:asciiTheme="minorHAnsi" w:eastAsia="Arial" w:hAnsiTheme="minorHAnsi" w:cstheme="minorHAnsi"/>
              </w:rPr>
              <w:t>Hace clic en la tabla donde están todos los productos en el inventario.</w:t>
            </w:r>
          </w:p>
          <w:p w14:paraId="4E199DF7" w14:textId="77777777" w:rsidR="00E1635E" w:rsidRPr="006F78C7" w:rsidRDefault="00E1635E">
            <w:pPr>
              <w:pStyle w:val="Prrafodelista"/>
              <w:numPr>
                <w:ilvl w:val="0"/>
                <w:numId w:val="10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7CDE31F" w14:textId="0005DFE7" w:rsidR="00E1635E" w:rsidRPr="00E1635E" w:rsidRDefault="00E1635E">
            <w:pPr>
              <w:pStyle w:val="Prrafodelista"/>
              <w:numPr>
                <w:ilvl w:val="0"/>
                <w:numId w:val="108"/>
              </w:numPr>
              <w:rPr>
                <w:rFonts w:asciiTheme="minorHAnsi" w:eastAsia="Arial" w:hAnsiTheme="minorHAnsi" w:cstheme="minorHAnsi"/>
              </w:rPr>
            </w:pPr>
            <w:r w:rsidRPr="00D66FA2">
              <w:rPr>
                <w:rFonts w:asciiTheme="minorHAnsi" w:hAnsiTheme="minorHAnsi" w:cstheme="minorHAnsi"/>
              </w:rPr>
              <w:t xml:space="preserve">Ingresa </w:t>
            </w:r>
            <w:r>
              <w:rPr>
                <w:rFonts w:asciiTheme="minorHAnsi" w:hAnsiTheme="minorHAnsi" w:cstheme="minorHAnsi"/>
              </w:rPr>
              <w:t xml:space="preserve">0 </w:t>
            </w:r>
            <w:r w:rsidRPr="00D66FA2">
              <w:rPr>
                <w:rFonts w:asciiTheme="minorHAnsi" w:hAnsiTheme="minorHAnsi" w:cstheme="minorHAnsi"/>
              </w:rPr>
              <w:t xml:space="preserve">en el campo </w:t>
            </w:r>
            <w:r>
              <w:rPr>
                <w:rFonts w:asciiTheme="minorHAnsi" w:hAnsiTheme="minorHAnsi" w:cstheme="minorHAnsi"/>
              </w:rPr>
              <w:t>Cantidad</w:t>
            </w:r>
            <w:r w:rsidR="00B25C97">
              <w:rPr>
                <w:rFonts w:asciiTheme="minorHAnsi" w:hAnsiTheme="minorHAnsi" w:cstheme="minorHAnsi"/>
              </w:rPr>
              <w:t xml:space="preserve"> </w:t>
            </w:r>
            <w:r w:rsidR="00B25C97" w:rsidRPr="00B25C97">
              <w:rPr>
                <w:rFonts w:asciiTheme="minorHAnsi" w:hAnsiTheme="minorHAnsi" w:cstheme="minorHAnsi"/>
              </w:rPr>
              <w:t>como nuevo valor para el producto seleccionado</w:t>
            </w:r>
            <w:r w:rsidRPr="00D66FA2">
              <w:rPr>
                <w:rFonts w:asciiTheme="minorHAnsi" w:hAnsiTheme="minorHAnsi" w:cstheme="minorHAnsi"/>
              </w:rPr>
              <w:t>.</w:t>
            </w:r>
          </w:p>
          <w:p w14:paraId="408F06A9" w14:textId="77777777" w:rsidR="00E1635E" w:rsidRPr="006F78C7" w:rsidRDefault="00E1635E">
            <w:pPr>
              <w:pStyle w:val="Prrafodelista"/>
              <w:numPr>
                <w:ilvl w:val="0"/>
                <w:numId w:val="108"/>
              </w:numPr>
              <w:rPr>
                <w:rFonts w:asciiTheme="minorHAnsi" w:eastAsia="Arial" w:hAnsiTheme="minorHAnsi" w:cstheme="minorHAnsi"/>
              </w:rPr>
            </w:pPr>
            <w:r w:rsidRPr="006F78C7">
              <w:rPr>
                <w:rFonts w:asciiTheme="minorHAnsi" w:hAnsiTheme="minorHAnsi" w:cstheme="minorHAnsi"/>
              </w:rPr>
              <w:lastRenderedPageBreak/>
              <w:t>El administrador hace clic en el botón "Modificar".</w:t>
            </w:r>
          </w:p>
          <w:p w14:paraId="49FF5889" w14:textId="77777777" w:rsidR="00E1635E" w:rsidRDefault="00E1635E" w:rsidP="00E1635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3F4631F" w14:textId="5D3210C6" w:rsidR="00E1635E" w:rsidRDefault="00E1635E" w:rsidP="00E1635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25C97">
              <w:rPr>
                <w:rFonts w:asciiTheme="minorHAnsi" w:hAnsiTheme="minorHAnsi" w:cstheme="minorHAnsi"/>
              </w:rPr>
              <w:t>la cantidad no sea 0</w:t>
            </w:r>
            <w:r>
              <w:rPr>
                <w:rFonts w:asciiTheme="minorHAnsi" w:hAnsiTheme="minorHAnsi" w:cstheme="minorHAnsi"/>
              </w:rPr>
              <w:t>.</w:t>
            </w:r>
          </w:p>
          <w:p w14:paraId="318B96EC" w14:textId="77777777" w:rsidR="00E1635E" w:rsidRPr="00B27A39" w:rsidRDefault="00E1635E" w:rsidP="00E1635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817A291" w14:textId="2A304820" w:rsidR="00E1635E" w:rsidRPr="00471C6D" w:rsidRDefault="00E1635E">
            <w:pPr>
              <w:pStyle w:val="Prrafodelista"/>
              <w:numPr>
                <w:ilvl w:val="0"/>
                <w:numId w:val="40"/>
              </w:numPr>
              <w:rPr>
                <w:rFonts w:asciiTheme="minorHAnsi" w:hAnsiTheme="minorHAnsi" w:cstheme="minorHAnsi"/>
              </w:rPr>
            </w:pPr>
            <w:r w:rsidRPr="007D0915">
              <w:rPr>
                <w:rFonts w:asciiTheme="minorHAnsi" w:hAnsiTheme="minorHAnsi" w:cstheme="minorHAnsi"/>
              </w:rPr>
              <w:t xml:space="preserve">Se muestra un mensaje de error indicando </w:t>
            </w:r>
            <w:r>
              <w:rPr>
                <w:rFonts w:asciiTheme="minorHAnsi" w:hAnsiTheme="minorHAnsi" w:cstheme="minorHAnsi"/>
              </w:rPr>
              <w:t>que n</w:t>
            </w:r>
            <w:r w:rsidRPr="00D66FA2">
              <w:rPr>
                <w:rFonts w:asciiTheme="minorHAnsi" w:hAnsiTheme="minorHAnsi" w:cstheme="minorHAnsi"/>
              </w:rPr>
              <w:t xml:space="preserve">o se puede </w:t>
            </w:r>
            <w:r>
              <w:rPr>
                <w:rFonts w:asciiTheme="minorHAnsi" w:hAnsiTheme="minorHAnsi" w:cstheme="minorHAnsi"/>
              </w:rPr>
              <w:t>actualizar</w:t>
            </w:r>
            <w:r w:rsidRPr="00D66FA2">
              <w:rPr>
                <w:rFonts w:asciiTheme="minorHAnsi" w:hAnsiTheme="minorHAnsi" w:cstheme="minorHAnsi"/>
              </w:rPr>
              <w:t xml:space="preserve"> un producto al inventario con una cantidad de 0 unidades.</w:t>
            </w:r>
          </w:p>
        </w:tc>
      </w:tr>
      <w:tr w:rsidR="00FF1F85" w:rsidRPr="0039736F" w14:paraId="308CAC55" w14:textId="77777777" w:rsidTr="00A427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8E1CF0" w14:textId="77777777" w:rsidR="00A42793" w:rsidRPr="004F3874" w:rsidRDefault="00A42793">
            <w:pPr>
              <w:pStyle w:val="Prrafodelista"/>
              <w:numPr>
                <w:ilvl w:val="0"/>
                <w:numId w:val="10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D4B65C9" w14:textId="28F8E87F" w:rsidR="00FF1F85" w:rsidRPr="0039736F" w:rsidRDefault="00A42793">
            <w:pPr>
              <w:pStyle w:val="Prrafodelista"/>
              <w:numPr>
                <w:ilvl w:val="0"/>
                <w:numId w:val="106"/>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0EC7C8EC" w14:textId="77777777" w:rsidR="00A42793" w:rsidRDefault="00A42793" w:rsidP="00871FC2">
      <w:pPr>
        <w:rPr>
          <w:rFonts w:asciiTheme="minorHAnsi" w:hAnsiTheme="minorHAnsi" w:cstheme="minorHAnsi"/>
        </w:rPr>
      </w:pPr>
    </w:p>
    <w:p w14:paraId="70D9EFAC" w14:textId="77777777" w:rsidR="00A42793" w:rsidRDefault="00A42793" w:rsidP="00871FC2">
      <w:pPr>
        <w:rPr>
          <w:rFonts w:asciiTheme="minorHAnsi" w:hAnsiTheme="minorHAnsi" w:cstheme="minorHAnsi"/>
        </w:rPr>
      </w:pPr>
    </w:p>
    <w:p w14:paraId="0A5370B9" w14:textId="77777777" w:rsidR="00A42793" w:rsidRDefault="00A42793" w:rsidP="00871FC2">
      <w:pPr>
        <w:rPr>
          <w:rFonts w:asciiTheme="minorHAnsi" w:hAnsiTheme="minorHAnsi" w:cstheme="minorHAnsi"/>
        </w:rPr>
      </w:pPr>
    </w:p>
    <w:p w14:paraId="3BE95014" w14:textId="77777777" w:rsidR="00A42793" w:rsidRDefault="00A42793" w:rsidP="00871FC2">
      <w:pPr>
        <w:rPr>
          <w:rFonts w:asciiTheme="minorHAnsi" w:hAnsiTheme="minorHAnsi" w:cstheme="minorHAnsi"/>
        </w:rPr>
      </w:pPr>
    </w:p>
    <w:p w14:paraId="420F5C16" w14:textId="77777777" w:rsidR="00A42793" w:rsidRDefault="00A42793" w:rsidP="00871FC2">
      <w:pPr>
        <w:rPr>
          <w:rFonts w:asciiTheme="minorHAnsi" w:hAnsiTheme="minorHAnsi" w:cstheme="minorHAnsi"/>
        </w:rPr>
      </w:pPr>
    </w:p>
    <w:p w14:paraId="2FFEE472" w14:textId="77777777" w:rsidR="00A42793" w:rsidRDefault="00A42793" w:rsidP="00871FC2">
      <w:pPr>
        <w:rPr>
          <w:rFonts w:asciiTheme="minorHAnsi" w:hAnsiTheme="minorHAnsi" w:cstheme="minorHAnsi"/>
        </w:rPr>
      </w:pPr>
    </w:p>
    <w:p w14:paraId="5D9820CC" w14:textId="77777777" w:rsidR="00A42793" w:rsidRDefault="00A42793" w:rsidP="00871FC2">
      <w:pPr>
        <w:rPr>
          <w:rFonts w:asciiTheme="minorHAnsi" w:hAnsiTheme="minorHAnsi" w:cstheme="minorHAnsi"/>
        </w:rPr>
      </w:pPr>
    </w:p>
    <w:p w14:paraId="17F89A4E" w14:textId="77777777" w:rsidR="00A42793" w:rsidRDefault="00A42793" w:rsidP="00871FC2">
      <w:pPr>
        <w:rPr>
          <w:rFonts w:asciiTheme="minorHAnsi" w:hAnsiTheme="minorHAnsi" w:cstheme="minorHAnsi"/>
        </w:rPr>
      </w:pPr>
    </w:p>
    <w:p w14:paraId="5634E05C" w14:textId="77777777" w:rsidR="00A42793" w:rsidRDefault="00A42793" w:rsidP="00871FC2">
      <w:pPr>
        <w:rPr>
          <w:rFonts w:asciiTheme="minorHAnsi" w:hAnsiTheme="minorHAnsi" w:cstheme="minorHAnsi"/>
        </w:rPr>
      </w:pPr>
    </w:p>
    <w:p w14:paraId="41D9C780" w14:textId="77777777" w:rsidR="00A42793" w:rsidRDefault="00A42793" w:rsidP="00871FC2">
      <w:pPr>
        <w:rPr>
          <w:rFonts w:asciiTheme="minorHAnsi" w:hAnsiTheme="minorHAnsi" w:cstheme="minorHAnsi"/>
        </w:rPr>
      </w:pPr>
    </w:p>
    <w:p w14:paraId="2E4A85F5" w14:textId="77777777" w:rsidR="00A42793" w:rsidRDefault="00A42793" w:rsidP="00871FC2">
      <w:pPr>
        <w:rPr>
          <w:rFonts w:asciiTheme="minorHAnsi" w:hAnsiTheme="minorHAnsi" w:cstheme="minorHAnsi"/>
        </w:rPr>
      </w:pPr>
    </w:p>
    <w:p w14:paraId="6C2B70B4" w14:textId="77777777" w:rsidR="00A42793" w:rsidRDefault="00A42793" w:rsidP="00871FC2">
      <w:pPr>
        <w:rPr>
          <w:rFonts w:asciiTheme="minorHAnsi" w:hAnsiTheme="minorHAnsi" w:cstheme="minorHAnsi"/>
        </w:rPr>
      </w:pPr>
    </w:p>
    <w:p w14:paraId="74B81D00" w14:textId="77777777" w:rsidR="00A42793" w:rsidRDefault="00A42793" w:rsidP="00871FC2">
      <w:pPr>
        <w:rPr>
          <w:rFonts w:asciiTheme="minorHAnsi" w:hAnsiTheme="minorHAnsi" w:cstheme="minorHAnsi"/>
        </w:rPr>
      </w:pPr>
    </w:p>
    <w:p w14:paraId="117D84F3" w14:textId="77777777" w:rsidR="00A42793" w:rsidRDefault="00A42793" w:rsidP="00871FC2">
      <w:pPr>
        <w:rPr>
          <w:rFonts w:asciiTheme="minorHAnsi" w:hAnsiTheme="minorHAnsi" w:cstheme="minorHAnsi"/>
        </w:rPr>
      </w:pPr>
    </w:p>
    <w:p w14:paraId="28868854" w14:textId="77777777" w:rsidR="00A42793" w:rsidRDefault="00A42793" w:rsidP="00871FC2">
      <w:pPr>
        <w:rPr>
          <w:rFonts w:asciiTheme="minorHAnsi" w:hAnsiTheme="minorHAnsi" w:cstheme="minorHAnsi"/>
        </w:rPr>
      </w:pPr>
    </w:p>
    <w:p w14:paraId="55B35039" w14:textId="77777777" w:rsidR="00A42793" w:rsidRDefault="00A42793" w:rsidP="00871FC2">
      <w:pPr>
        <w:rPr>
          <w:rFonts w:asciiTheme="minorHAnsi" w:hAnsiTheme="minorHAnsi" w:cstheme="minorHAnsi"/>
        </w:rPr>
      </w:pPr>
    </w:p>
    <w:p w14:paraId="79F517E6" w14:textId="77777777" w:rsidR="00A42793" w:rsidRDefault="00A42793" w:rsidP="00871FC2">
      <w:pPr>
        <w:rPr>
          <w:rFonts w:asciiTheme="minorHAnsi" w:hAnsiTheme="minorHAnsi" w:cstheme="minorHAnsi"/>
        </w:rPr>
      </w:pPr>
    </w:p>
    <w:p w14:paraId="642006C6" w14:textId="77777777" w:rsidR="00A42793" w:rsidRDefault="00A42793" w:rsidP="00871FC2">
      <w:pPr>
        <w:rPr>
          <w:rFonts w:asciiTheme="minorHAnsi" w:hAnsiTheme="minorHAnsi" w:cstheme="minorHAnsi"/>
        </w:rPr>
      </w:pPr>
    </w:p>
    <w:p w14:paraId="09E6C4F3" w14:textId="77777777" w:rsidR="00A42793" w:rsidRDefault="00A42793" w:rsidP="00871FC2">
      <w:pPr>
        <w:rPr>
          <w:rFonts w:asciiTheme="minorHAnsi" w:hAnsiTheme="minorHAnsi" w:cstheme="minorHAnsi"/>
        </w:rPr>
      </w:pPr>
    </w:p>
    <w:p w14:paraId="29807046" w14:textId="77777777" w:rsidR="00A42793" w:rsidRDefault="00A42793" w:rsidP="00871FC2">
      <w:pPr>
        <w:rPr>
          <w:rFonts w:asciiTheme="minorHAnsi" w:hAnsiTheme="minorHAnsi" w:cstheme="minorHAnsi"/>
        </w:rPr>
      </w:pPr>
    </w:p>
    <w:p w14:paraId="61D5B5CE" w14:textId="77777777" w:rsidR="00A42793" w:rsidRDefault="00A42793" w:rsidP="00871FC2">
      <w:pPr>
        <w:rPr>
          <w:rFonts w:asciiTheme="minorHAnsi" w:hAnsiTheme="minorHAnsi" w:cstheme="minorHAnsi"/>
        </w:rPr>
      </w:pPr>
    </w:p>
    <w:p w14:paraId="689C9A56" w14:textId="77777777" w:rsidR="00E1635E" w:rsidRDefault="00E1635E" w:rsidP="00871FC2">
      <w:pPr>
        <w:rPr>
          <w:rFonts w:asciiTheme="minorHAnsi" w:hAnsiTheme="minorHAnsi" w:cstheme="minorHAnsi"/>
        </w:rPr>
      </w:pPr>
    </w:p>
    <w:p w14:paraId="705FF949" w14:textId="77777777" w:rsidR="00E1635E" w:rsidRDefault="00E1635E" w:rsidP="00871FC2">
      <w:pPr>
        <w:rPr>
          <w:rFonts w:asciiTheme="minorHAnsi" w:hAnsiTheme="minorHAnsi" w:cstheme="minorHAnsi"/>
        </w:rPr>
      </w:pPr>
    </w:p>
    <w:p w14:paraId="597FCBDC" w14:textId="77777777" w:rsidR="00E1635E" w:rsidRDefault="00E1635E" w:rsidP="00871FC2">
      <w:pPr>
        <w:rPr>
          <w:rFonts w:asciiTheme="minorHAnsi" w:hAnsiTheme="minorHAnsi" w:cstheme="minorHAnsi"/>
        </w:rPr>
      </w:pPr>
    </w:p>
    <w:p w14:paraId="5A2184FC" w14:textId="77777777" w:rsidR="00E1635E" w:rsidRDefault="00E1635E" w:rsidP="00871FC2">
      <w:pPr>
        <w:rPr>
          <w:rFonts w:asciiTheme="minorHAnsi" w:hAnsiTheme="minorHAnsi" w:cstheme="minorHAnsi"/>
        </w:rPr>
      </w:pPr>
    </w:p>
    <w:p w14:paraId="028806FD" w14:textId="77777777" w:rsidR="00E1635E" w:rsidRDefault="00E1635E" w:rsidP="00871FC2">
      <w:pPr>
        <w:rPr>
          <w:rFonts w:asciiTheme="minorHAnsi" w:hAnsiTheme="minorHAnsi" w:cstheme="minorHAnsi"/>
        </w:rPr>
      </w:pPr>
    </w:p>
    <w:p w14:paraId="636C021C" w14:textId="77777777" w:rsidR="00E1635E" w:rsidRDefault="00E1635E" w:rsidP="00871FC2">
      <w:pPr>
        <w:rPr>
          <w:rFonts w:asciiTheme="minorHAnsi" w:hAnsiTheme="minorHAnsi" w:cstheme="minorHAnsi"/>
        </w:rPr>
      </w:pPr>
    </w:p>
    <w:p w14:paraId="4810FBED" w14:textId="77777777" w:rsidR="00E1635E" w:rsidRDefault="00E1635E" w:rsidP="00871FC2">
      <w:pPr>
        <w:rPr>
          <w:rFonts w:asciiTheme="minorHAnsi" w:hAnsiTheme="minorHAnsi" w:cstheme="minorHAnsi"/>
        </w:rPr>
      </w:pPr>
    </w:p>
    <w:p w14:paraId="0FBE47A3" w14:textId="77777777" w:rsidR="00E1635E" w:rsidRDefault="00E1635E" w:rsidP="00871FC2">
      <w:pPr>
        <w:rPr>
          <w:rFonts w:asciiTheme="minorHAnsi" w:hAnsiTheme="minorHAnsi" w:cstheme="minorHAnsi"/>
        </w:rPr>
      </w:pPr>
    </w:p>
    <w:p w14:paraId="3A64686B" w14:textId="77777777" w:rsidR="00334094" w:rsidRDefault="00334094" w:rsidP="00871FC2">
      <w:pPr>
        <w:rPr>
          <w:rFonts w:asciiTheme="minorHAnsi" w:hAnsiTheme="minorHAnsi" w:cstheme="minorHAnsi"/>
        </w:rPr>
      </w:pPr>
    </w:p>
    <w:p w14:paraId="4E9687E3" w14:textId="77777777" w:rsidR="00334094" w:rsidRDefault="00334094" w:rsidP="00871FC2">
      <w:pPr>
        <w:rPr>
          <w:rFonts w:asciiTheme="minorHAnsi" w:hAnsiTheme="minorHAnsi" w:cstheme="minorHAnsi"/>
        </w:rPr>
      </w:pPr>
    </w:p>
    <w:p w14:paraId="488B4A1D" w14:textId="77777777" w:rsidR="00E1635E" w:rsidRDefault="00E1635E" w:rsidP="00871FC2">
      <w:pPr>
        <w:rPr>
          <w:rFonts w:asciiTheme="minorHAnsi" w:hAnsiTheme="minorHAnsi" w:cstheme="minorHAnsi"/>
        </w:rPr>
      </w:pPr>
    </w:p>
    <w:p w14:paraId="7E1EC00B" w14:textId="77777777" w:rsidR="00E1635E" w:rsidRDefault="00E1635E" w:rsidP="00871FC2">
      <w:pPr>
        <w:rPr>
          <w:rFonts w:asciiTheme="minorHAnsi" w:hAnsiTheme="minorHAnsi" w:cstheme="minorHAnsi"/>
        </w:rPr>
      </w:pPr>
    </w:p>
    <w:p w14:paraId="173175CB" w14:textId="77777777" w:rsidR="00E1635E" w:rsidRDefault="00E1635E"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575DA8A5"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r w:rsidR="00E1417C">
              <w:rPr>
                <w:rFonts w:asciiTheme="minorHAnsi" w:eastAsia="Arial" w:hAnsiTheme="minorHAnsi" w:cstheme="minorHAnsi"/>
              </w:rPr>
              <w:t>4</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1D4E3570" w:rsidR="006F3CA0" w:rsidRPr="00774DA4" w:rsidRDefault="00BF7920" w:rsidP="00614B45">
            <w:pPr>
              <w:rPr>
                <w:rFonts w:asciiTheme="minorHAnsi" w:eastAsia="Arial" w:hAnsiTheme="minorHAnsi" w:cstheme="minorHAnsi"/>
              </w:rPr>
            </w:pPr>
            <w:r w:rsidRPr="00BF7920">
              <w:rPr>
                <w:rFonts w:asciiTheme="minorHAnsi" w:eastAsia="Arial" w:hAnsiTheme="minorHAnsi" w:cstheme="minorHAnsi"/>
              </w:rPr>
              <w:t xml:space="preserve">El administrador </w:t>
            </w:r>
            <w:r w:rsidR="00C41858">
              <w:rPr>
                <w:rFonts w:asciiTheme="minorHAnsi" w:eastAsia="Arial" w:hAnsiTheme="minorHAnsi" w:cstheme="minorHAnsi"/>
              </w:rPr>
              <w:t xml:space="preserve">podrá </w:t>
            </w:r>
            <w:r w:rsidRPr="00BF7920">
              <w:rPr>
                <w:rFonts w:asciiTheme="minorHAnsi" w:eastAsia="Arial" w:hAnsiTheme="minorHAnsi" w:cstheme="minorHAnsi"/>
              </w:rPr>
              <w:t xml:space="preserve">eliminar productos registrados en el inventario. </w:t>
            </w:r>
          </w:p>
        </w:tc>
      </w:tr>
      <w:tr w:rsidR="00E1635E"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E65027A"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NOTAS:</w:t>
            </w:r>
          </w:p>
          <w:p w14:paraId="741CD244" w14:textId="753DD5DE" w:rsidR="00E1635E"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sidR="00680B4B">
              <w:rPr>
                <w:rFonts w:asciiTheme="minorHAnsi" w:eastAsia="Arial" w:hAnsiTheme="minorHAnsi" w:cstheme="minorHAnsi"/>
              </w:rPr>
              <w:t>el producto</w:t>
            </w:r>
            <w:r>
              <w:rPr>
                <w:rFonts w:asciiTheme="minorHAnsi" w:eastAsia="Arial" w:hAnsiTheme="minorHAnsi" w:cstheme="minorHAnsi"/>
              </w:rPr>
              <w:t xml:space="preserve"> </w:t>
            </w:r>
            <w:r w:rsidRPr="0054396B">
              <w:rPr>
                <w:rFonts w:asciiTheme="minorHAnsi" w:eastAsia="Arial" w:hAnsiTheme="minorHAnsi" w:cstheme="minorHAnsi"/>
              </w:rPr>
              <w:t xml:space="preserve">ya está </w:t>
            </w:r>
            <w:r w:rsidR="00680B4B" w:rsidRPr="0054396B">
              <w:rPr>
                <w:rFonts w:asciiTheme="minorHAnsi" w:eastAsia="Arial" w:hAnsiTheme="minorHAnsi" w:cstheme="minorHAnsi"/>
              </w:rPr>
              <w:t>registrado</w:t>
            </w:r>
            <w:r w:rsidRPr="0054396B">
              <w:rPr>
                <w:rFonts w:asciiTheme="minorHAnsi" w:eastAsia="Arial" w:hAnsiTheme="minorHAnsi" w:cstheme="minorHAnsi"/>
              </w:rPr>
              <w:t xml:space="preserve"> en el</w:t>
            </w:r>
            <w:r w:rsidR="00680B4B">
              <w:rPr>
                <w:rFonts w:asciiTheme="minorHAnsi" w:eastAsia="Arial" w:hAnsiTheme="minorHAnsi" w:cstheme="minorHAnsi"/>
              </w:rPr>
              <w:t xml:space="preserve"> inventario del</w:t>
            </w:r>
            <w:r w:rsidRPr="0054396B">
              <w:rPr>
                <w:rFonts w:asciiTheme="minorHAnsi" w:eastAsia="Arial" w:hAnsiTheme="minorHAnsi" w:cstheme="minorHAnsi"/>
              </w:rPr>
              <w:t xml:space="preserve"> sistema.</w:t>
            </w:r>
          </w:p>
          <w:p w14:paraId="3E7ACAB8" w14:textId="77297637" w:rsidR="00E1635E" w:rsidRPr="00774DA4"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680B4B">
              <w:rPr>
                <w:rFonts w:asciiTheme="minorHAnsi" w:eastAsia="Arial" w:hAnsiTheme="minorHAnsi" w:cstheme="minorHAnsi"/>
              </w:rPr>
              <w:t>os productos</w:t>
            </w:r>
            <w:r>
              <w:rPr>
                <w:rFonts w:asciiTheme="minorHAnsi" w:eastAsia="Arial" w:hAnsiTheme="minorHAnsi" w:cstheme="minorHAnsi"/>
              </w:rPr>
              <w:t xml:space="preserve"> </w:t>
            </w:r>
            <w:r w:rsidRPr="0054396B">
              <w:rPr>
                <w:rFonts w:asciiTheme="minorHAnsi" w:eastAsia="Arial" w:hAnsiTheme="minorHAnsi" w:cstheme="minorHAnsi"/>
              </w:rPr>
              <w:t>eliminad</w:t>
            </w:r>
            <w:r w:rsidR="00680B4B">
              <w:rPr>
                <w:rFonts w:asciiTheme="minorHAnsi" w:eastAsia="Arial" w:hAnsiTheme="minorHAnsi" w:cstheme="minorHAnsi"/>
              </w:rPr>
              <w:t>o</w:t>
            </w:r>
            <w:r w:rsidRPr="0054396B">
              <w:rPr>
                <w:rFonts w:asciiTheme="minorHAnsi" w:eastAsia="Arial" w:hAnsiTheme="minorHAnsi" w:cstheme="minorHAnsi"/>
              </w:rPr>
              <w:t xml:space="preserve">s </w:t>
            </w:r>
            <w:r w:rsidR="00680B4B">
              <w:rPr>
                <w:rFonts w:asciiTheme="minorHAnsi" w:eastAsia="Arial" w:hAnsiTheme="minorHAnsi" w:cstheme="minorHAnsi"/>
              </w:rPr>
              <w:t xml:space="preserve">del inventario </w:t>
            </w:r>
            <w:r w:rsidRPr="0054396B">
              <w:rPr>
                <w:rFonts w:asciiTheme="minorHAnsi" w:eastAsia="Arial" w:hAnsiTheme="minorHAnsi" w:cstheme="minorHAnsi"/>
              </w:rPr>
              <w:t>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E1635E"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25014A7"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534F560" w14:textId="3C342BC8" w:rsidR="00E1635E" w:rsidRPr="00594B33" w:rsidRDefault="00E1635E">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w:t>
            </w:r>
            <w:r w:rsidRPr="00594B33">
              <w:rPr>
                <w:rFonts w:asciiTheme="minorHAnsi" w:eastAsia="Arial" w:hAnsiTheme="minorHAnsi" w:cstheme="minorHAnsi"/>
              </w:rPr>
              <w:t xml:space="preserve">se </w:t>
            </w:r>
            <w:r>
              <w:rPr>
                <w:rFonts w:asciiTheme="minorHAnsi" w:eastAsia="Arial" w:hAnsiTheme="minorHAnsi" w:cstheme="minorHAnsi"/>
              </w:rPr>
              <w:t>eliminará del inventario</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4E53700D" w14:textId="3FB56BF5" w:rsidR="00E1635E" w:rsidRPr="00E1635E" w:rsidRDefault="00E1635E">
            <w:pPr>
              <w:pStyle w:val="Prrafodelista"/>
              <w:numPr>
                <w:ilvl w:val="0"/>
                <w:numId w:val="54"/>
              </w:numPr>
              <w:rPr>
                <w:rFonts w:asciiTheme="minorHAnsi" w:eastAsia="Arial" w:hAnsiTheme="minorHAnsi" w:cstheme="minorHAnsi"/>
              </w:rPr>
            </w:pPr>
            <w:r w:rsidRPr="00E1635E">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productos en el inventario</w:t>
            </w:r>
            <w:r w:rsidRPr="00E1635E">
              <w:rPr>
                <w:rFonts w:asciiTheme="minorHAnsi" w:eastAsia="Arial" w:hAnsiTheme="minorHAnsi" w:cstheme="minorHAnsi"/>
              </w:rPr>
              <w:t xml:space="preserve"> para eliminar.</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80B4B"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98C66DE" w14:textId="5CBCEDF7" w:rsidR="00680B4B" w:rsidRPr="009900B1"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seleccionada en la tabla del inventario.</w:t>
            </w:r>
          </w:p>
          <w:p w14:paraId="6A5302AD"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SUPOSICIONES/ASUNCIONES:</w:t>
            </w:r>
          </w:p>
          <w:p w14:paraId="0D9A9140" w14:textId="106CFA33"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 producto existente en el inventario para eliminarlo.</w:t>
            </w:r>
          </w:p>
          <w:p w14:paraId="7DC2F506" w14:textId="77777777" w:rsidR="00680B4B"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B3EF0E6" w14:textId="6F47F7B5" w:rsidR="00680B4B" w:rsidRPr="00680B4B" w:rsidRDefault="00680B4B">
            <w:pPr>
              <w:pStyle w:val="Prrafodelista"/>
              <w:numPr>
                <w:ilvl w:val="0"/>
                <w:numId w:val="110"/>
              </w:numPr>
              <w:rPr>
                <w:rFonts w:asciiTheme="minorHAnsi" w:eastAsia="Arial" w:hAnsiTheme="minorHAnsi" w:cstheme="minorHAnsi"/>
              </w:rPr>
            </w:pPr>
            <w:r w:rsidRPr="00680B4B">
              <w:rPr>
                <w:rFonts w:asciiTheme="minorHAnsi" w:eastAsia="Arial" w:hAnsiTheme="minorHAnsi" w:cstheme="minorHAnsi"/>
              </w:rPr>
              <w:t>Hace clic en la tabla donde están tod</w:t>
            </w:r>
            <w:r>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los productos del inventario.</w:t>
            </w:r>
          </w:p>
          <w:p w14:paraId="78AC7BFF" w14:textId="77777777" w:rsidR="00680B4B" w:rsidRPr="006F78C7" w:rsidRDefault="00680B4B">
            <w:pPr>
              <w:pStyle w:val="Prrafodelista"/>
              <w:numPr>
                <w:ilvl w:val="0"/>
                <w:numId w:val="11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C1DDAAE" w14:textId="77777777" w:rsidR="00680B4B" w:rsidRPr="006F78C7" w:rsidRDefault="00680B4B">
            <w:pPr>
              <w:pStyle w:val="Prrafodelista"/>
              <w:numPr>
                <w:ilvl w:val="0"/>
                <w:numId w:val="11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705AEE32"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56F213C5" w:rsidR="00680B4B" w:rsidRPr="00471C6D" w:rsidRDefault="00680B4B">
            <w:pPr>
              <w:pStyle w:val="Prrafodelista"/>
              <w:numPr>
                <w:ilvl w:val="0"/>
                <w:numId w:val="4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producto </w:t>
            </w:r>
            <w:r w:rsidRPr="009900B1">
              <w:rPr>
                <w:rFonts w:asciiTheme="minorHAnsi" w:eastAsia="Arial" w:hAnsiTheme="minorHAnsi" w:cstheme="minorHAnsi"/>
              </w:rPr>
              <w:t xml:space="preserve">exitosamente </w:t>
            </w:r>
            <w:r>
              <w:rPr>
                <w:rFonts w:asciiTheme="minorHAnsi" w:eastAsia="Arial" w:hAnsiTheme="minorHAnsi" w:cstheme="minorHAnsi"/>
              </w:rPr>
              <w:t xml:space="preserve">en el inventario </w:t>
            </w:r>
            <w:r w:rsidRPr="009900B1">
              <w:rPr>
                <w:rFonts w:asciiTheme="minorHAnsi" w:eastAsia="Arial" w:hAnsiTheme="minorHAnsi" w:cstheme="minorHAnsi"/>
              </w:rPr>
              <w:t>y los refleja en la tabla.</w:t>
            </w:r>
          </w:p>
        </w:tc>
      </w:tr>
      <w:tr w:rsidR="00680B4B"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3A9D684" w14:textId="6B460E77" w:rsidR="00680B4B" w:rsidRPr="0054396B"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producto en la tabla del inventario.</w:t>
            </w:r>
          </w:p>
          <w:p w14:paraId="05977A78" w14:textId="77777777" w:rsidR="00680B4B" w:rsidRDefault="00680B4B" w:rsidP="00680B4B">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1F421261" w14:textId="400182FA"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 producto existente en el inventario para eliminarlo.</w:t>
            </w:r>
          </w:p>
          <w:p w14:paraId="44C7E356" w14:textId="77777777" w:rsidR="00680B4B" w:rsidRPr="00E75F95"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3693AC0" w14:textId="2A58D2CC" w:rsidR="00680B4B" w:rsidRPr="00680B4B" w:rsidRDefault="00680B4B">
            <w:pPr>
              <w:pStyle w:val="Prrafodelista"/>
              <w:numPr>
                <w:ilvl w:val="0"/>
                <w:numId w:val="111"/>
              </w:numPr>
              <w:rPr>
                <w:rFonts w:asciiTheme="minorHAnsi" w:eastAsia="Arial" w:hAnsiTheme="minorHAnsi" w:cstheme="minorHAnsi"/>
              </w:rPr>
            </w:pPr>
            <w:r w:rsidRPr="00680B4B">
              <w:rPr>
                <w:rFonts w:asciiTheme="minorHAnsi" w:eastAsia="Arial" w:hAnsiTheme="minorHAnsi" w:cstheme="minorHAnsi"/>
              </w:rPr>
              <w:t>No hace clic en la tabla donde están tod</w:t>
            </w:r>
            <w:r>
              <w:rPr>
                <w:rFonts w:asciiTheme="minorHAnsi" w:eastAsia="Arial" w:hAnsiTheme="minorHAnsi" w:cstheme="minorHAnsi"/>
              </w:rPr>
              <w:t>o</w:t>
            </w:r>
            <w:r w:rsidRPr="00680B4B">
              <w:rPr>
                <w:rFonts w:asciiTheme="minorHAnsi" w:eastAsia="Arial" w:hAnsiTheme="minorHAnsi" w:cstheme="minorHAnsi"/>
              </w:rPr>
              <w:t>s l</w:t>
            </w:r>
            <w:r w:rsidR="005D5C72">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productos del inventario.</w:t>
            </w:r>
          </w:p>
          <w:p w14:paraId="36FFAFCB" w14:textId="7F3DB5D8" w:rsidR="00680B4B" w:rsidRPr="006F78C7" w:rsidRDefault="00680B4B">
            <w:pPr>
              <w:pStyle w:val="Prrafodelista"/>
              <w:numPr>
                <w:ilvl w:val="0"/>
                <w:numId w:val="111"/>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0A07C2A2" w14:textId="77777777" w:rsidR="00680B4B" w:rsidRPr="00E063FD" w:rsidRDefault="00680B4B">
            <w:pPr>
              <w:pStyle w:val="Prrafodelista"/>
              <w:numPr>
                <w:ilvl w:val="0"/>
                <w:numId w:val="11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6C28A0E"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503726AF" w14:textId="55076247" w:rsidR="00680B4B" w:rsidRDefault="00680B4B" w:rsidP="00680B4B">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 producto </w:t>
            </w:r>
            <w:r w:rsidRPr="008123E7">
              <w:rPr>
                <w:rFonts w:asciiTheme="minorHAnsi" w:eastAsia="Arial" w:hAnsiTheme="minorHAnsi" w:cstheme="minorHAnsi"/>
              </w:rPr>
              <w:t>seleccionad</w:t>
            </w:r>
            <w:r>
              <w:rPr>
                <w:rFonts w:asciiTheme="minorHAnsi" w:eastAsia="Arial" w:hAnsiTheme="minorHAnsi" w:cstheme="minorHAnsi"/>
              </w:rPr>
              <w:t>o.</w:t>
            </w:r>
          </w:p>
          <w:p w14:paraId="6ED3DB1E" w14:textId="77777777" w:rsidR="00680B4B" w:rsidRDefault="00680B4B" w:rsidP="00680B4B">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06E268AC" w14:textId="0807026C" w:rsidR="00680B4B" w:rsidRPr="00471C6D" w:rsidRDefault="00680B4B">
            <w:pPr>
              <w:pStyle w:val="Prrafodelista"/>
              <w:numPr>
                <w:ilvl w:val="0"/>
                <w:numId w:val="40"/>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 producto en el inventario para eliminar.</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7A03AD3" w14:textId="77777777" w:rsidR="00E1635E" w:rsidRPr="004F3874" w:rsidRDefault="00E1635E">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03B0CED" w14:textId="28FD543F" w:rsidR="006F3CA0" w:rsidRPr="0039736F" w:rsidRDefault="00E1635E">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8236EB">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8236EB">
        <w:tc>
          <w:tcPr>
            <w:tcW w:w="6385"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55C5C007" w:rsidR="00E1417C" w:rsidRPr="00E1417C" w:rsidRDefault="006F3CA0" w:rsidP="00614B45">
            <w:pPr>
              <w:rPr>
                <w:rFonts w:asciiTheme="minorHAnsi" w:eastAsia="Arial" w:hAnsiTheme="minorHAnsi" w:cstheme="minorHAnsi"/>
              </w:rPr>
            </w:pPr>
            <w:r w:rsidRPr="0039736F">
              <w:rPr>
                <w:rFonts w:asciiTheme="minorHAnsi" w:eastAsia="Arial" w:hAnsiTheme="minorHAnsi" w:cstheme="minorHAnsi"/>
              </w:rPr>
              <w:t xml:space="preserve">CU </w:t>
            </w:r>
            <w:r w:rsidR="00E1417C">
              <w:rPr>
                <w:rFonts w:asciiTheme="minorHAnsi" w:eastAsia="Arial" w:hAnsiTheme="minorHAnsi" w:cstheme="minorHAnsi"/>
              </w:rPr>
              <w:t>-</w:t>
            </w:r>
            <w:r w:rsidRPr="0039736F">
              <w:rPr>
                <w:rFonts w:asciiTheme="minorHAnsi" w:eastAsia="Arial" w:hAnsiTheme="minorHAnsi" w:cstheme="minorHAnsi"/>
              </w:rPr>
              <w:t xml:space="preserve"> </w:t>
            </w:r>
            <w:r w:rsidR="00E1417C">
              <w:rPr>
                <w:rFonts w:asciiTheme="minorHAnsi" w:eastAsia="Arial" w:hAnsiTheme="minorHAnsi" w:cstheme="minorHAnsi"/>
              </w:rPr>
              <w:t xml:space="preserve">1, CU - 21, CU - 24, </w:t>
            </w:r>
          </w:p>
        </w:tc>
      </w:tr>
      <w:tr w:rsidR="006F3CA0" w:rsidRPr="0039736F" w14:paraId="752DA710" w14:textId="77777777" w:rsidTr="008236EB">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8236EB">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4C22343A" w14:textId="77777777" w:rsidR="006F3CA0"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p w14:paraId="08064B88" w14:textId="188B909E" w:rsidR="00F7659D" w:rsidRPr="00774DA4" w:rsidRDefault="00F7659D">
            <w:pPr>
              <w:pStyle w:val="Prrafodelista"/>
              <w:numPr>
                <w:ilvl w:val="0"/>
                <w:numId w:val="5"/>
              </w:numPr>
              <w:rPr>
                <w:rFonts w:asciiTheme="minorHAnsi" w:eastAsia="Arial" w:hAnsiTheme="minorHAnsi" w:cstheme="minorHAnsi"/>
              </w:rPr>
            </w:pPr>
            <w:r>
              <w:rPr>
                <w:rFonts w:asciiTheme="minorHAnsi" w:eastAsia="Arial" w:hAnsiTheme="minorHAnsi" w:cstheme="minorHAnsi"/>
              </w:rPr>
              <w:t>Solo es posible registrar la compra si se seleccionan productos activos.</w:t>
            </w:r>
          </w:p>
        </w:tc>
      </w:tr>
      <w:tr w:rsidR="006F3CA0" w:rsidRPr="0039736F" w14:paraId="21786A1D"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C09C751" w14:textId="77777777" w:rsidR="00F7659D"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El sistema registra correctamente las compras si se cumplen todas las condiciones requeridas, como que los campos estén completos, las validaciones sean exitosas, y los productos, proveedor y transportista tengan estado activo.</w:t>
            </w:r>
          </w:p>
          <w:p w14:paraId="0B7EFB39" w14:textId="644C0561" w:rsidR="006F3CA0"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En caso de error, el sistema debe emitir mensajes claros indicando el problema.</w:t>
            </w:r>
          </w:p>
        </w:tc>
      </w:tr>
      <w:tr w:rsidR="006F3CA0" w:rsidRPr="0039736F" w14:paraId="3DC80442" w14:textId="77777777" w:rsidTr="008236EB">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63DDDF2D" w14:textId="77777777" w:rsidR="008236EB" w:rsidRPr="00E75F95"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C79F3B" w14:textId="29D73033"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uno a varios productos en el modal.</w:t>
            </w:r>
          </w:p>
          <w:p w14:paraId="0232BA04" w14:textId="3E9F7DE7" w:rsidR="008236EB" w:rsidRP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4306F54" w14:textId="677F4CFF"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w:t>
            </w:r>
            <w:r w:rsidR="00AE04FB">
              <w:rPr>
                <w:rFonts w:asciiTheme="minorHAnsi" w:eastAsia="Arial" w:hAnsiTheme="minorHAnsi" w:cstheme="minorHAnsi"/>
              </w:rPr>
              <w:t xml:space="preserve"> los </w:t>
            </w:r>
            <w:r>
              <w:rPr>
                <w:rFonts w:asciiTheme="minorHAnsi" w:eastAsia="Arial" w:hAnsiTheme="minorHAnsi" w:cstheme="minorHAnsi"/>
              </w:rPr>
              <w:t>producto</w:t>
            </w:r>
            <w:r w:rsidR="00AE04FB">
              <w:rPr>
                <w:rFonts w:asciiTheme="minorHAnsi" w:eastAsia="Arial" w:hAnsiTheme="minorHAnsi" w:cstheme="minorHAnsi"/>
              </w:rPr>
              <w:t>s</w:t>
            </w:r>
            <w:r>
              <w:rPr>
                <w:rFonts w:asciiTheme="minorHAnsi" w:eastAsia="Arial" w:hAnsiTheme="minorHAnsi" w:cstheme="minorHAnsi"/>
              </w:rPr>
              <w:t xml:space="preserve"> </w:t>
            </w:r>
            <w:r w:rsidR="00AE04FB">
              <w:rPr>
                <w:rFonts w:asciiTheme="minorHAnsi" w:eastAsia="Arial" w:hAnsiTheme="minorHAnsi" w:cstheme="minorHAnsi"/>
              </w:rPr>
              <w:t xml:space="preserve">a comprar </w:t>
            </w:r>
            <w:r>
              <w:rPr>
                <w:rFonts w:asciiTheme="minorHAnsi" w:eastAsia="Arial" w:hAnsiTheme="minorHAnsi" w:cstheme="minorHAnsi"/>
              </w:rPr>
              <w:t>en la tabla</w:t>
            </w:r>
            <w:r w:rsidR="00AE04FB">
              <w:rPr>
                <w:rFonts w:asciiTheme="minorHAnsi" w:eastAsia="Arial" w:hAnsiTheme="minorHAnsi" w:cstheme="minorHAnsi"/>
              </w:rPr>
              <w:t>.</w:t>
            </w:r>
          </w:p>
          <w:p w14:paraId="139E30B2" w14:textId="0188DB08"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proveedor en el modal.</w:t>
            </w:r>
          </w:p>
          <w:p w14:paraId="2174ED87" w14:textId="038F2888" w:rsidR="008236EB" w:rsidRPr="00680B4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transportista en el modal.</w:t>
            </w:r>
          </w:p>
          <w:p w14:paraId="72348B1F" w14:textId="2987EE4A" w:rsidR="008236EB" w:rsidRPr="006F78C7"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6477ADF1" w14:textId="5AAE637E" w:rsidR="008236EB" w:rsidRPr="008236EB" w:rsidRDefault="008236EB">
            <w:pPr>
              <w:pStyle w:val="Prrafodelista"/>
              <w:numPr>
                <w:ilvl w:val="0"/>
                <w:numId w:val="113"/>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 xml:space="preserve">RESULTADOS: </w:t>
            </w:r>
          </w:p>
          <w:p w14:paraId="571D1D56" w14:textId="77777777" w:rsidR="006F3CA0" w:rsidRPr="00863DB2"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9BDA26A" w14:textId="3C3DA17D"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sidR="00AE04FB">
              <w:rPr>
                <w:rFonts w:asciiTheme="minorHAnsi" w:eastAsia="Arial" w:hAnsiTheme="minorHAnsi" w:cstheme="minorHAnsi"/>
              </w:rPr>
              <w:t>estados inactivos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69CB962B" w:rsidR="006F3CA0" w:rsidRPr="008236EB" w:rsidRDefault="00F7659D">
            <w:pPr>
              <w:pStyle w:val="Prrafodelista"/>
              <w:numPr>
                <w:ilvl w:val="0"/>
                <w:numId w:val="41"/>
              </w:numPr>
              <w:rPr>
                <w:rFonts w:asciiTheme="minorHAnsi" w:hAnsiTheme="minorHAnsi" w:cstheme="minorHAnsi"/>
              </w:rPr>
            </w:pPr>
            <w:r w:rsidRPr="00F7659D">
              <w:rPr>
                <w:rFonts w:asciiTheme="minorHAnsi" w:hAnsiTheme="minorHAnsi" w:cstheme="minorHAnsi"/>
              </w:rPr>
              <w:t>Se selecciona un producto, proveedor o transportista con estado inactivo.</w:t>
            </w:r>
          </w:p>
          <w:p w14:paraId="4C24BAA2" w14:textId="77777777" w:rsidR="008236EB"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5A009" w14:textId="596B479C"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uno a varios productos con un estado inactivo en el modal.</w:t>
            </w:r>
          </w:p>
          <w:p w14:paraId="2D094A91" w14:textId="77777777" w:rsidR="00AE04FB" w:rsidRPr="008236E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587E7996"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70B5254"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proveedor en el modal.</w:t>
            </w:r>
          </w:p>
          <w:p w14:paraId="58620408" w14:textId="6E6934ED" w:rsidR="00AE04FB" w:rsidRPr="00680B4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transportista con un estado inactivo en el modal.</w:t>
            </w:r>
          </w:p>
          <w:p w14:paraId="4341847E" w14:textId="77777777" w:rsidR="00AE04FB" w:rsidRPr="006F78C7"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5DFF232F" w14:textId="3A210190" w:rsidR="00AE04FB" w:rsidRPr="00AE04FB" w:rsidRDefault="00AE04FB">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A60709B" w14:textId="77777777" w:rsidR="006F3CA0" w:rsidRDefault="006F3CA0" w:rsidP="00614B45">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0F105E27" w14:textId="6D6BD714" w:rsidR="00AE04FB" w:rsidRDefault="00AE04FB" w:rsidP="00AE04F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los estados del producto, proveedor y transportista.</w:t>
            </w:r>
          </w:p>
          <w:p w14:paraId="01F8BFBC" w14:textId="7DF370A5" w:rsidR="00AE04FB" w:rsidRDefault="00AE04FB" w:rsidP="00AE04FB">
            <w:pPr>
              <w:pStyle w:val="Prrafodelista"/>
              <w:numPr>
                <w:ilvl w:val="0"/>
                <w:numId w:val="33"/>
              </w:numPr>
              <w:rPr>
                <w:rFonts w:asciiTheme="minorHAnsi" w:eastAsia="Arial" w:hAnsiTheme="minorHAnsi" w:cstheme="minorHAnsi"/>
              </w:rPr>
            </w:pPr>
            <w:r>
              <w:rPr>
                <w:rFonts w:asciiTheme="minorHAnsi" w:eastAsia="Arial" w:hAnsiTheme="minorHAnsi" w:cstheme="minorHAnsi"/>
              </w:rPr>
              <w:t>La compra es rechazada.</w:t>
            </w:r>
          </w:p>
          <w:p w14:paraId="70CCC20C" w14:textId="39B0FC8D" w:rsidR="006F3CA0" w:rsidRPr="00AE04FB" w:rsidRDefault="00AE04FB" w:rsidP="00AE04FB">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00F7659D" w:rsidRPr="00F7659D">
              <w:rPr>
                <w:rFonts w:asciiTheme="minorHAnsi" w:eastAsia="Arial" w:hAnsiTheme="minorHAnsi" w:cstheme="minorHAnsi"/>
              </w:rPr>
              <w:t>no se puede proceder con elementos inactivos.</w:t>
            </w:r>
          </w:p>
        </w:tc>
      </w:tr>
      <w:tr w:rsidR="00F7659D" w:rsidRPr="0039736F" w14:paraId="2AA082DF"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999912C" w14:textId="6F76FF28"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677CB9D"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2705CB3" w14:textId="7820BCA5"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1BA1186B" w14:textId="516CB091"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E328F19" w14:textId="77777777" w:rsidR="00F7659D" w:rsidRPr="00F7659D" w:rsidRDefault="00F7659D">
            <w:pPr>
              <w:numPr>
                <w:ilvl w:val="0"/>
                <w:numId w:val="116"/>
              </w:numPr>
              <w:rPr>
                <w:rFonts w:asciiTheme="minorHAnsi" w:eastAsia="Arial" w:hAnsiTheme="minorHAnsi" w:cstheme="minorHAnsi"/>
              </w:rPr>
            </w:pPr>
            <w:r w:rsidRPr="00F7659D">
              <w:rPr>
                <w:rFonts w:asciiTheme="minorHAnsi" w:eastAsia="Arial" w:hAnsiTheme="minorHAnsi" w:cstheme="minorHAnsi"/>
              </w:rPr>
              <w:t>No se completa toda la información requerida, por ejemplo, no se selecciona el proveedor.</w:t>
            </w:r>
          </w:p>
          <w:p w14:paraId="44A87DD6" w14:textId="13873DCB"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EF046B9"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32D5E1BA"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52417117"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39C5500"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únicamente el transportista.</w:t>
            </w:r>
          </w:p>
          <w:p w14:paraId="0F75AC15"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No selecciona el proveedor en el modal.</w:t>
            </w:r>
          </w:p>
          <w:p w14:paraId="30575541"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16E7E39" w14:textId="12F5C8D6"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26ED21DB"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2389D88"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La compra es rechazada.</w:t>
            </w:r>
          </w:p>
          <w:p w14:paraId="4CCB3441" w14:textId="2F10E450" w:rsidR="00F7659D" w:rsidRPr="00F7659D" w:rsidRDefault="00F7659D">
            <w:pPr>
              <w:numPr>
                <w:ilvl w:val="0"/>
                <w:numId w:val="118"/>
              </w:numPr>
              <w:rPr>
                <w:rFonts w:asciiTheme="minorHAnsi" w:eastAsia="Arial" w:hAnsiTheme="minorHAnsi" w:cstheme="minorHAnsi"/>
                <w:b/>
                <w:bCs/>
              </w:rPr>
            </w:pPr>
            <w:r w:rsidRPr="00F7659D">
              <w:rPr>
                <w:rFonts w:asciiTheme="minorHAnsi" w:eastAsia="Arial" w:hAnsiTheme="minorHAnsi" w:cstheme="minorHAnsi"/>
              </w:rPr>
              <w:t>Se muestra un mensaje de error indicando los campos que faltan.</w:t>
            </w:r>
          </w:p>
        </w:tc>
      </w:tr>
      <w:tr w:rsidR="00F7659D" w:rsidRPr="0039736F" w14:paraId="4B3D1EC1"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535E08F" w14:textId="77777777"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608DCE1" w14:textId="77777777" w:rsidR="00F7659D" w:rsidRPr="0039736F" w:rsidRDefault="00F7659D" w:rsidP="00F7659D">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6EF4961A" w14:textId="07F6F0ED"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382F6094"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C98CE6F" w14:textId="407587A4" w:rsidR="00F7659D" w:rsidRPr="00F7659D" w:rsidRDefault="00F7659D">
            <w:pPr>
              <w:numPr>
                <w:ilvl w:val="0"/>
                <w:numId w:val="119"/>
              </w:numPr>
              <w:rPr>
                <w:rFonts w:asciiTheme="minorHAnsi" w:eastAsia="Arial" w:hAnsiTheme="minorHAnsi" w:cstheme="minorHAnsi"/>
              </w:rPr>
            </w:pPr>
            <w:r w:rsidRPr="00F7659D">
              <w:rPr>
                <w:rFonts w:asciiTheme="minorHAnsi" w:eastAsia="Arial" w:hAnsiTheme="minorHAnsi" w:cstheme="minorHAnsi"/>
              </w:rPr>
              <w:t>Se ingresa un valor incorrecto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 (como letras o caracteres no numéricos).</w:t>
            </w:r>
          </w:p>
          <w:p w14:paraId="5D34226F"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3419D950"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5EB2957F"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041E1543"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112262F1"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el proveedor y el transportista en el modal.</w:t>
            </w:r>
          </w:p>
          <w:p w14:paraId="6F3A627B" w14:textId="7EB11B1D"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lastRenderedPageBreak/>
              <w:t>Ingresa datos inválidos (letras o caracteres)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2DE10BF6"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D9498D6"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38B8139F" w14:textId="44D015E9"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08D5985A" w14:textId="77777777"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La compra es rechazada.</w:t>
            </w:r>
          </w:p>
          <w:p w14:paraId="1D0E5E1C" w14:textId="05426328" w:rsidR="00F7659D" w:rsidRPr="0010609A" w:rsidRDefault="00F7659D">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F7659D" w:rsidRPr="0039736F" w14:paraId="42C17372"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5240E27" w14:textId="454F93C7" w:rsidR="00F7659D" w:rsidRPr="0039736F" w:rsidRDefault="00F7659D" w:rsidP="00F7659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26B031DB"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CD358F7" w14:textId="06AED233"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6308E348" w14:textId="7B6359DE"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7041C0B" w14:textId="77777777" w:rsidR="00F7659D" w:rsidRPr="00F7659D" w:rsidRDefault="00F7659D">
            <w:pPr>
              <w:numPr>
                <w:ilvl w:val="0"/>
                <w:numId w:val="122"/>
              </w:numPr>
              <w:rPr>
                <w:rFonts w:asciiTheme="minorHAnsi" w:eastAsia="Arial" w:hAnsiTheme="minorHAnsi" w:cstheme="minorHAnsi"/>
              </w:rPr>
            </w:pPr>
            <w:r w:rsidRPr="00F7659D">
              <w:rPr>
                <w:rFonts w:asciiTheme="minorHAnsi" w:eastAsia="Arial" w:hAnsiTheme="minorHAnsi" w:cstheme="minorHAnsi"/>
              </w:rPr>
              <w:t>No se selecciona ningún producto para la compra.</w:t>
            </w:r>
          </w:p>
          <w:p w14:paraId="23B4B880" w14:textId="534303F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6716CC8E"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El administrador o empleado abre el modal de productos.</w:t>
            </w:r>
          </w:p>
          <w:p w14:paraId="70B25D6B"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05B6B90D"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Selecciona el proveedor y transportista en el modal.</w:t>
            </w:r>
          </w:p>
          <w:p w14:paraId="4DE5DFD8"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Hace clic en el botón "Crear compra".</w:t>
            </w:r>
          </w:p>
          <w:p w14:paraId="06C93D2F" w14:textId="782A6D84"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713CF423"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El sistema detecta que no se han seleccionado productos para la compra.</w:t>
            </w:r>
          </w:p>
          <w:p w14:paraId="4A6EC82B"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La compra es rechazada.</w:t>
            </w:r>
          </w:p>
          <w:p w14:paraId="50756571" w14:textId="716A0BEC" w:rsidR="00F7659D" w:rsidRPr="00F7659D" w:rsidRDefault="00F7659D">
            <w:pPr>
              <w:numPr>
                <w:ilvl w:val="0"/>
                <w:numId w:val="124"/>
              </w:numPr>
              <w:rPr>
                <w:rFonts w:asciiTheme="minorHAnsi" w:eastAsia="Arial" w:hAnsiTheme="minorHAnsi" w:cstheme="minorHAnsi"/>
                <w:b/>
                <w:bCs/>
              </w:rPr>
            </w:pPr>
            <w:r w:rsidRPr="00F7659D">
              <w:rPr>
                <w:rFonts w:asciiTheme="minorHAnsi" w:eastAsia="Arial" w:hAnsiTheme="minorHAnsi" w:cstheme="minorHAnsi"/>
              </w:rPr>
              <w:t>Se muestra un mensaje de error indicando que no se pueden registrar compras sin productos seleccionados.</w:t>
            </w:r>
          </w:p>
        </w:tc>
      </w:tr>
      <w:tr w:rsidR="006F3CA0" w:rsidRPr="0039736F" w14:paraId="71A438B5" w14:textId="77777777" w:rsidTr="008236EB">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62648DA9" w14:textId="77777777" w:rsidR="008236EB" w:rsidRDefault="008236EB">
            <w:pPr>
              <w:pStyle w:val="Prrafodelista"/>
              <w:numPr>
                <w:ilvl w:val="0"/>
                <w:numId w:val="11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18B8CC5" w14:textId="469B7B10" w:rsidR="006F3CA0" w:rsidRPr="00863DB2" w:rsidRDefault="008236EB">
            <w:pPr>
              <w:pStyle w:val="Prrafodelista"/>
              <w:numPr>
                <w:ilvl w:val="0"/>
                <w:numId w:val="11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31B83EB7" w14:textId="77777777" w:rsidR="006F3CA0" w:rsidRPr="0039736F" w:rsidRDefault="006F3CA0" w:rsidP="00871FC2">
      <w:pPr>
        <w:rPr>
          <w:rFonts w:asciiTheme="minorHAnsi" w:hAnsiTheme="minorHAnsi" w:cstheme="minorHAnsi"/>
        </w:rPr>
      </w:pPr>
    </w:p>
    <w:p w14:paraId="02D9EC7F" w14:textId="77777777" w:rsidR="00871FC2" w:rsidRDefault="00871FC2" w:rsidP="00871FC2">
      <w:pPr>
        <w:rPr>
          <w:rFonts w:asciiTheme="minorHAnsi" w:hAnsiTheme="minorHAnsi" w:cstheme="minorHAnsi"/>
        </w:rPr>
      </w:pPr>
    </w:p>
    <w:p w14:paraId="1A798A80" w14:textId="77777777" w:rsidR="00202BB6" w:rsidRDefault="00202BB6" w:rsidP="00871FC2">
      <w:pPr>
        <w:rPr>
          <w:rFonts w:asciiTheme="minorHAnsi" w:hAnsiTheme="minorHAnsi" w:cstheme="minorHAnsi"/>
        </w:rPr>
      </w:pPr>
    </w:p>
    <w:p w14:paraId="2C317759" w14:textId="77777777" w:rsidR="00202BB6" w:rsidRDefault="00202BB6" w:rsidP="00871FC2">
      <w:pPr>
        <w:rPr>
          <w:rFonts w:asciiTheme="minorHAnsi" w:hAnsiTheme="minorHAnsi" w:cstheme="minorHAnsi"/>
        </w:rPr>
      </w:pPr>
    </w:p>
    <w:p w14:paraId="52ED5C42" w14:textId="77777777" w:rsidR="00202BB6" w:rsidRDefault="00202BB6" w:rsidP="00871FC2">
      <w:pPr>
        <w:rPr>
          <w:rFonts w:asciiTheme="minorHAnsi" w:hAnsiTheme="minorHAnsi" w:cstheme="minorHAnsi"/>
        </w:rPr>
      </w:pPr>
    </w:p>
    <w:p w14:paraId="4EE8BE05" w14:textId="77777777" w:rsidR="00202BB6" w:rsidRDefault="00202BB6" w:rsidP="00871FC2">
      <w:pPr>
        <w:rPr>
          <w:rFonts w:asciiTheme="minorHAnsi" w:hAnsiTheme="minorHAnsi" w:cstheme="minorHAnsi"/>
        </w:rPr>
      </w:pPr>
    </w:p>
    <w:p w14:paraId="7F203E14" w14:textId="77777777" w:rsidR="00202BB6" w:rsidRDefault="00202BB6" w:rsidP="00871FC2">
      <w:pPr>
        <w:rPr>
          <w:rFonts w:asciiTheme="minorHAnsi" w:hAnsiTheme="minorHAnsi" w:cstheme="minorHAnsi"/>
        </w:rPr>
      </w:pPr>
    </w:p>
    <w:p w14:paraId="2FC25FA3" w14:textId="77777777" w:rsidR="00202BB6" w:rsidRDefault="00202BB6" w:rsidP="00871FC2">
      <w:pPr>
        <w:rPr>
          <w:rFonts w:asciiTheme="minorHAnsi" w:hAnsiTheme="minorHAnsi" w:cstheme="minorHAnsi"/>
        </w:rPr>
      </w:pPr>
    </w:p>
    <w:p w14:paraId="5C8ADECE" w14:textId="77777777" w:rsidR="00202BB6" w:rsidRDefault="00202BB6" w:rsidP="00871FC2">
      <w:pPr>
        <w:rPr>
          <w:rFonts w:asciiTheme="minorHAnsi" w:hAnsiTheme="minorHAnsi" w:cstheme="minorHAnsi"/>
        </w:rPr>
      </w:pPr>
    </w:p>
    <w:p w14:paraId="4B7FDF67" w14:textId="77777777" w:rsidR="00202BB6" w:rsidRDefault="00202BB6" w:rsidP="00871FC2">
      <w:pPr>
        <w:rPr>
          <w:rFonts w:asciiTheme="minorHAnsi" w:hAnsiTheme="minorHAnsi" w:cstheme="minorHAnsi"/>
        </w:rPr>
      </w:pPr>
    </w:p>
    <w:p w14:paraId="3825272C" w14:textId="77777777" w:rsidR="00202BB6" w:rsidRDefault="00202BB6" w:rsidP="00871FC2">
      <w:pPr>
        <w:rPr>
          <w:rFonts w:asciiTheme="minorHAnsi" w:hAnsiTheme="minorHAnsi" w:cstheme="minorHAnsi"/>
        </w:rPr>
      </w:pPr>
    </w:p>
    <w:p w14:paraId="719FA950" w14:textId="77777777" w:rsidR="00202BB6" w:rsidRDefault="00202BB6" w:rsidP="00871FC2">
      <w:pPr>
        <w:rPr>
          <w:rFonts w:asciiTheme="minorHAnsi" w:hAnsiTheme="minorHAnsi" w:cstheme="minorHAnsi"/>
        </w:rPr>
      </w:pPr>
    </w:p>
    <w:p w14:paraId="513C3187" w14:textId="77777777" w:rsidR="00202BB6" w:rsidRDefault="00202BB6" w:rsidP="00871FC2">
      <w:pPr>
        <w:rPr>
          <w:rFonts w:asciiTheme="minorHAnsi" w:hAnsiTheme="minorHAnsi" w:cstheme="minorHAnsi"/>
        </w:rPr>
      </w:pPr>
    </w:p>
    <w:p w14:paraId="27668398" w14:textId="77777777" w:rsidR="00202BB6" w:rsidRDefault="00202BB6" w:rsidP="00871FC2">
      <w:pPr>
        <w:rPr>
          <w:rFonts w:asciiTheme="minorHAnsi" w:hAnsiTheme="minorHAnsi" w:cstheme="minorHAnsi"/>
        </w:rPr>
      </w:pPr>
    </w:p>
    <w:p w14:paraId="186E736A" w14:textId="77777777" w:rsidR="00202BB6" w:rsidRDefault="00202BB6" w:rsidP="00871FC2">
      <w:pPr>
        <w:rPr>
          <w:rFonts w:asciiTheme="minorHAnsi" w:hAnsiTheme="minorHAnsi" w:cstheme="minorHAnsi"/>
        </w:rPr>
      </w:pPr>
    </w:p>
    <w:p w14:paraId="39FB9997" w14:textId="77777777" w:rsidR="00202BB6" w:rsidRDefault="00202BB6" w:rsidP="00871FC2">
      <w:pPr>
        <w:rPr>
          <w:rFonts w:asciiTheme="minorHAnsi" w:hAnsiTheme="minorHAnsi" w:cstheme="minorHAnsi"/>
        </w:rPr>
      </w:pPr>
    </w:p>
    <w:p w14:paraId="26A4687D" w14:textId="77777777" w:rsidR="00202BB6" w:rsidRDefault="00202BB6" w:rsidP="00871FC2">
      <w:pPr>
        <w:rPr>
          <w:rFonts w:asciiTheme="minorHAnsi" w:hAnsiTheme="minorHAnsi" w:cstheme="minorHAnsi"/>
        </w:rPr>
      </w:pPr>
    </w:p>
    <w:p w14:paraId="710A85C7" w14:textId="77777777" w:rsidR="00202BB6" w:rsidRDefault="00202BB6" w:rsidP="00871FC2">
      <w:pPr>
        <w:rPr>
          <w:rFonts w:asciiTheme="minorHAnsi" w:hAnsiTheme="minorHAnsi" w:cstheme="minorHAnsi"/>
        </w:rPr>
      </w:pPr>
    </w:p>
    <w:p w14:paraId="15AC6C8B" w14:textId="77777777" w:rsidR="00202BB6" w:rsidRDefault="00202BB6" w:rsidP="00871FC2">
      <w:pPr>
        <w:rPr>
          <w:rFonts w:asciiTheme="minorHAnsi" w:hAnsiTheme="minorHAnsi" w:cstheme="minorHAnsi"/>
        </w:rPr>
      </w:pPr>
    </w:p>
    <w:p w14:paraId="57137BC5" w14:textId="77777777" w:rsidR="00202BB6" w:rsidRDefault="00202BB6" w:rsidP="00871FC2">
      <w:pPr>
        <w:rPr>
          <w:rFonts w:asciiTheme="minorHAnsi" w:hAnsiTheme="minorHAnsi" w:cstheme="minorHAnsi"/>
        </w:rPr>
      </w:pPr>
    </w:p>
    <w:p w14:paraId="4C2DB57E" w14:textId="77777777" w:rsidR="00202BB6" w:rsidRDefault="00202BB6" w:rsidP="00871FC2">
      <w:pPr>
        <w:rPr>
          <w:rFonts w:asciiTheme="minorHAnsi" w:hAnsiTheme="minorHAnsi" w:cstheme="minorHAnsi"/>
        </w:rPr>
      </w:pPr>
    </w:p>
    <w:p w14:paraId="43C39249" w14:textId="77777777" w:rsidR="00202BB6" w:rsidRDefault="00202BB6" w:rsidP="00871FC2">
      <w:pPr>
        <w:rPr>
          <w:rFonts w:asciiTheme="minorHAnsi" w:hAnsiTheme="minorHAnsi" w:cstheme="minorHAnsi"/>
        </w:rPr>
      </w:pPr>
    </w:p>
    <w:p w14:paraId="019C6D61" w14:textId="77777777" w:rsidR="00202BB6" w:rsidRDefault="00202BB6" w:rsidP="00871FC2">
      <w:pPr>
        <w:rPr>
          <w:rFonts w:asciiTheme="minorHAnsi" w:hAnsiTheme="minorHAnsi" w:cstheme="minorHAnsi"/>
        </w:rPr>
      </w:pPr>
    </w:p>
    <w:p w14:paraId="13CF2D2E" w14:textId="77777777" w:rsidR="00202BB6" w:rsidRPr="0039736F" w:rsidRDefault="00202BB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742DEF9F" w14:textId="77777777" w:rsidTr="00A72042">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A72042">
        <w:tc>
          <w:tcPr>
            <w:tcW w:w="6386"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41EAA193"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w:t>
            </w:r>
            <w:r w:rsidR="00A72042">
              <w:rPr>
                <w:rFonts w:asciiTheme="minorHAnsi" w:eastAsia="Arial" w:hAnsiTheme="minorHAnsi" w:cstheme="minorHAnsi"/>
              </w:rPr>
              <w:t>-</w:t>
            </w:r>
            <w:r w:rsidRPr="0039736F">
              <w:rPr>
                <w:rFonts w:asciiTheme="minorHAnsi" w:eastAsia="Arial" w:hAnsiTheme="minorHAnsi" w:cstheme="minorHAnsi"/>
              </w:rPr>
              <w:t xml:space="preserve"> </w:t>
            </w:r>
            <w:r w:rsidR="00A72042">
              <w:rPr>
                <w:rFonts w:asciiTheme="minorHAnsi" w:eastAsia="Arial" w:hAnsiTheme="minorHAnsi" w:cstheme="minorHAnsi"/>
              </w:rPr>
              <w:t>1, CU - 10, CU - 27</w:t>
            </w:r>
          </w:p>
        </w:tc>
      </w:tr>
      <w:tr w:rsidR="00814D86" w:rsidRPr="0039736F" w14:paraId="289650FE" w14:textId="77777777" w:rsidTr="00A72042">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591B679B" w:rsidR="00814D86" w:rsidRPr="00774DA4" w:rsidRDefault="002C2DAB" w:rsidP="00614B45">
            <w:pPr>
              <w:rPr>
                <w:rFonts w:asciiTheme="minorHAnsi" w:eastAsia="Arial" w:hAnsiTheme="minorHAnsi" w:cstheme="minorHAnsi"/>
              </w:rPr>
            </w:pPr>
            <w:r w:rsidRPr="00863DB2">
              <w:rPr>
                <w:rFonts w:asciiTheme="minorHAnsi" w:eastAsia="Arial" w:hAnsiTheme="minorHAnsi" w:cstheme="minorHAnsi"/>
              </w:rPr>
              <w:t xml:space="preserve">El administrador o empleado puede registrar </w:t>
            </w:r>
            <w:r>
              <w:rPr>
                <w:rFonts w:asciiTheme="minorHAnsi" w:eastAsia="Arial" w:hAnsiTheme="minorHAnsi" w:cstheme="minorHAnsi"/>
              </w:rPr>
              <w:t>ventas</w:t>
            </w:r>
            <w:r w:rsidRPr="00863DB2">
              <w:rPr>
                <w:rFonts w:asciiTheme="minorHAnsi" w:eastAsia="Arial" w:hAnsiTheme="minorHAnsi" w:cstheme="minorHAnsi"/>
              </w:rPr>
              <w:t xml:space="preserve"> realizadas a un</w:t>
            </w:r>
            <w:r>
              <w:rPr>
                <w:rFonts w:asciiTheme="minorHAnsi" w:eastAsia="Arial" w:hAnsiTheme="minorHAnsi" w:cstheme="minorHAnsi"/>
              </w:rPr>
              <w:t xml:space="preserve"> cliente</w:t>
            </w:r>
            <w:r w:rsidRPr="00863DB2">
              <w:rPr>
                <w:rFonts w:asciiTheme="minorHAnsi" w:eastAsia="Arial" w:hAnsiTheme="minorHAnsi" w:cstheme="minorHAnsi"/>
              </w:rPr>
              <w:t xml:space="preserve">, detallando la información del </w:t>
            </w:r>
            <w:r>
              <w:rPr>
                <w:rFonts w:asciiTheme="minorHAnsi" w:eastAsia="Arial" w:hAnsiTheme="minorHAnsi" w:cstheme="minorHAnsi"/>
              </w:rPr>
              <w:t>cliente</w:t>
            </w:r>
            <w:r w:rsidRPr="00863DB2">
              <w:rPr>
                <w:rFonts w:asciiTheme="minorHAnsi" w:eastAsia="Arial" w:hAnsiTheme="minorHAnsi" w:cstheme="minorHAnsi"/>
              </w:rPr>
              <w:t xml:space="preserve">, </w:t>
            </w:r>
            <w:r>
              <w:rPr>
                <w:rFonts w:asciiTheme="minorHAnsi" w:eastAsia="Arial" w:hAnsiTheme="minorHAnsi" w:cstheme="minorHAnsi"/>
              </w:rPr>
              <w:t>la oferta</w:t>
            </w:r>
            <w:r w:rsidRPr="00863DB2">
              <w:rPr>
                <w:rFonts w:asciiTheme="minorHAnsi" w:eastAsia="Arial" w:hAnsiTheme="minorHAnsi" w:cstheme="minorHAnsi"/>
              </w:rPr>
              <w:t xml:space="preserve"> y los productos </w:t>
            </w:r>
            <w:r>
              <w:rPr>
                <w:rFonts w:asciiTheme="minorHAnsi" w:eastAsia="Arial" w:hAnsiTheme="minorHAnsi" w:cstheme="minorHAnsi"/>
              </w:rPr>
              <w:t>vendid</w:t>
            </w:r>
            <w:r w:rsidRPr="00863DB2">
              <w:rPr>
                <w:rFonts w:asciiTheme="minorHAnsi" w:eastAsia="Arial" w:hAnsiTheme="minorHAnsi" w:cstheme="minorHAnsi"/>
              </w:rPr>
              <w:t>os, asegurando un control adecuado de las adquisiciones en el sistema.</w:t>
            </w:r>
          </w:p>
        </w:tc>
      </w:tr>
      <w:tr w:rsidR="00814D86" w:rsidRPr="0039736F" w14:paraId="7DC13DFA" w14:textId="77777777" w:rsidTr="00A72042">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C36F524" w14:textId="11FF3437" w:rsidR="002C2DAB" w:rsidRPr="00F7659D" w:rsidRDefault="002C2DAB">
            <w:pPr>
              <w:numPr>
                <w:ilvl w:val="0"/>
                <w:numId w:val="115"/>
              </w:numPr>
              <w:rPr>
                <w:rFonts w:asciiTheme="minorHAnsi" w:eastAsia="Arial" w:hAnsiTheme="minorHAnsi" w:cstheme="minorHAnsi"/>
              </w:rPr>
            </w:pPr>
            <w:r w:rsidRPr="00F7659D">
              <w:rPr>
                <w:rFonts w:asciiTheme="minorHAnsi" w:eastAsia="Arial" w:hAnsiTheme="minorHAnsi" w:cstheme="minorHAnsi"/>
              </w:rPr>
              <w:t xml:space="preserve">El sistema registra correctamente las </w:t>
            </w:r>
            <w:r>
              <w:rPr>
                <w:rFonts w:asciiTheme="minorHAnsi" w:eastAsia="Arial" w:hAnsiTheme="minorHAnsi" w:cstheme="minorHAnsi"/>
              </w:rPr>
              <w:t>ventas</w:t>
            </w:r>
            <w:r w:rsidRPr="00F7659D">
              <w:rPr>
                <w:rFonts w:asciiTheme="minorHAnsi" w:eastAsia="Arial" w:hAnsiTheme="minorHAnsi" w:cstheme="minorHAnsi"/>
              </w:rPr>
              <w:t xml:space="preserve"> si se cumplen todas las condiciones requeridas, como que los campos estén completos, las validaciones sean exitosas, y los productos, </w:t>
            </w:r>
            <w:r>
              <w:rPr>
                <w:rFonts w:asciiTheme="minorHAnsi" w:eastAsia="Arial" w:hAnsiTheme="minorHAnsi" w:cstheme="minorHAnsi"/>
              </w:rPr>
              <w:t>cliente</w:t>
            </w:r>
            <w:r w:rsidRPr="00F7659D">
              <w:rPr>
                <w:rFonts w:asciiTheme="minorHAnsi" w:eastAsia="Arial" w:hAnsiTheme="minorHAnsi" w:cstheme="minorHAnsi"/>
              </w:rPr>
              <w:t xml:space="preserve"> y </w:t>
            </w:r>
            <w:r>
              <w:rPr>
                <w:rFonts w:asciiTheme="minorHAnsi" w:eastAsia="Arial" w:hAnsiTheme="minorHAnsi" w:cstheme="minorHAnsi"/>
              </w:rPr>
              <w:t>oferta</w:t>
            </w:r>
            <w:r w:rsidRPr="00F7659D">
              <w:rPr>
                <w:rFonts w:asciiTheme="minorHAnsi" w:eastAsia="Arial" w:hAnsiTheme="minorHAnsi" w:cstheme="minorHAnsi"/>
              </w:rPr>
              <w:t xml:space="preserve"> tengan estado activo.</w:t>
            </w:r>
          </w:p>
          <w:p w14:paraId="659AC33B" w14:textId="03672D30" w:rsidR="00814D86" w:rsidRPr="002C2DAB" w:rsidRDefault="002C2DAB">
            <w:pPr>
              <w:pStyle w:val="Prrafodelista"/>
              <w:numPr>
                <w:ilvl w:val="0"/>
                <w:numId w:val="115"/>
              </w:numPr>
              <w:rPr>
                <w:rFonts w:asciiTheme="minorHAnsi" w:eastAsia="Arial" w:hAnsiTheme="minorHAnsi" w:cstheme="minorHAnsi"/>
              </w:rPr>
            </w:pPr>
            <w:r w:rsidRPr="002C2DAB">
              <w:rPr>
                <w:rFonts w:asciiTheme="minorHAnsi" w:eastAsia="Arial" w:hAnsiTheme="minorHAnsi" w:cstheme="minorHAnsi"/>
              </w:rPr>
              <w:t>En caso de error, el sistema debe emitir mensajes claros indicando el problema.</w:t>
            </w:r>
          </w:p>
        </w:tc>
      </w:tr>
      <w:tr w:rsidR="00814D86" w:rsidRPr="0039736F" w14:paraId="76F5B2E0" w14:textId="77777777" w:rsidTr="00A72042">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72042" w:rsidRPr="0039736F" w14:paraId="5241D74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ADC3AE7"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6B2CBCEE" w14:textId="1212B62C" w:rsidR="00A72042" w:rsidRPr="0039736F"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exitoso de una </w:t>
            </w:r>
            <w:r>
              <w:rPr>
                <w:rFonts w:asciiTheme="minorHAnsi" w:eastAsia="Arial" w:hAnsiTheme="minorHAnsi" w:cstheme="minorHAnsi"/>
              </w:rPr>
              <w:t>venta</w:t>
            </w:r>
          </w:p>
          <w:p w14:paraId="2E58E488"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234408CE" w14:textId="77777777" w:rsidR="00A72042" w:rsidRDefault="00A72042">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041280AF" w14:textId="77777777" w:rsidR="00A72042" w:rsidRPr="00E75F95"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DF75BE" w14:textId="77777777" w:rsidR="00A72042" w:rsidRPr="00A72042" w:rsidRDefault="00A72042">
            <w:pPr>
              <w:pStyle w:val="Prrafodelista"/>
              <w:numPr>
                <w:ilvl w:val="0"/>
                <w:numId w:val="126"/>
              </w:numPr>
              <w:rPr>
                <w:rFonts w:asciiTheme="minorHAnsi" w:eastAsia="Arial" w:hAnsiTheme="minorHAnsi" w:cstheme="minorHAnsi"/>
              </w:rPr>
            </w:pPr>
            <w:r w:rsidRPr="00A72042">
              <w:rPr>
                <w:rFonts w:asciiTheme="minorHAnsi" w:eastAsia="Arial" w:hAnsiTheme="minorHAnsi" w:cstheme="minorHAnsi"/>
              </w:rPr>
              <w:t>Selecciona uno a varios productos en el modal.</w:t>
            </w:r>
          </w:p>
          <w:p w14:paraId="1BB4CE65" w14:textId="77777777" w:rsidR="00A72042" w:rsidRPr="008236EB"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25EC067" w14:textId="77777777"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807DC61" w14:textId="681CE8DD"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Selecciona el </w:t>
            </w:r>
            <w:r w:rsidR="0010609A">
              <w:rPr>
                <w:rFonts w:asciiTheme="minorHAnsi" w:eastAsia="Arial" w:hAnsiTheme="minorHAnsi" w:cstheme="minorHAnsi"/>
              </w:rPr>
              <w:t xml:space="preserve">cliente </w:t>
            </w:r>
            <w:r>
              <w:rPr>
                <w:rFonts w:asciiTheme="minorHAnsi" w:eastAsia="Arial" w:hAnsiTheme="minorHAnsi" w:cstheme="minorHAnsi"/>
              </w:rPr>
              <w:t>en el modal.</w:t>
            </w:r>
          </w:p>
          <w:p w14:paraId="07994CB2" w14:textId="4D51317D" w:rsidR="0037238C" w:rsidRDefault="0037238C">
            <w:pPr>
              <w:pStyle w:val="Prrafodelista"/>
              <w:numPr>
                <w:ilvl w:val="0"/>
                <w:numId w:val="126"/>
              </w:numPr>
              <w:rPr>
                <w:rFonts w:asciiTheme="minorHAnsi" w:eastAsia="Arial" w:hAnsiTheme="minorHAnsi" w:cstheme="minorHAnsi"/>
              </w:rPr>
            </w:pPr>
            <w:r>
              <w:rPr>
                <w:rFonts w:asciiTheme="minorHAnsi" w:eastAsia="Arial" w:hAnsiTheme="minorHAnsi" w:cstheme="minorHAnsi"/>
              </w:rPr>
              <w:t>Selecciona la oferta en el modal (si ese producto tiene una oferta).</w:t>
            </w:r>
          </w:p>
          <w:p w14:paraId="3E75DE2E" w14:textId="6BD712A7" w:rsidR="00A72042" w:rsidRPr="006F78C7"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 carga la información del </w:t>
            </w:r>
            <w:r w:rsidR="0010609A">
              <w:rPr>
                <w:rFonts w:asciiTheme="minorHAnsi" w:eastAsia="Arial" w:hAnsiTheme="minorHAnsi" w:cstheme="minorHAnsi"/>
              </w:rPr>
              <w:t>cliente</w:t>
            </w:r>
            <w:r>
              <w:rPr>
                <w:rFonts w:asciiTheme="minorHAnsi" w:eastAsia="Arial" w:hAnsiTheme="minorHAnsi" w:cstheme="minorHAnsi"/>
              </w:rPr>
              <w:t xml:space="preserve"> y </w:t>
            </w:r>
            <w:r w:rsidR="0010609A">
              <w:rPr>
                <w:rFonts w:asciiTheme="minorHAnsi" w:eastAsia="Arial" w:hAnsiTheme="minorHAnsi" w:cstheme="minorHAnsi"/>
              </w:rPr>
              <w:t xml:space="preserve">oferta </w:t>
            </w:r>
            <w:r>
              <w:rPr>
                <w:rFonts w:asciiTheme="minorHAnsi" w:eastAsia="Arial" w:hAnsiTheme="minorHAnsi" w:cstheme="minorHAnsi"/>
              </w:rPr>
              <w:t>en los campos de texto.</w:t>
            </w:r>
          </w:p>
          <w:p w14:paraId="4AD96CC1" w14:textId="331C9110" w:rsidR="00A72042" w:rsidRPr="008236EB" w:rsidRDefault="00A72042">
            <w:pPr>
              <w:pStyle w:val="Prrafodelista"/>
              <w:numPr>
                <w:ilvl w:val="0"/>
                <w:numId w:val="126"/>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w:t>
            </w:r>
            <w:r w:rsidR="0010609A">
              <w:rPr>
                <w:rFonts w:asciiTheme="minorHAnsi" w:hAnsiTheme="minorHAnsi" w:cstheme="minorHAnsi"/>
              </w:rPr>
              <w:t xml:space="preserve"> venta</w:t>
            </w:r>
            <w:r w:rsidRPr="006F78C7">
              <w:rPr>
                <w:rFonts w:asciiTheme="minorHAnsi" w:hAnsiTheme="minorHAnsi" w:cstheme="minorHAnsi"/>
              </w:rPr>
              <w:t>".</w:t>
            </w:r>
          </w:p>
          <w:p w14:paraId="122E08C6"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551CB85E" w:rsidR="00A72042" w:rsidRPr="0010609A" w:rsidRDefault="00A72042">
            <w:pPr>
              <w:pStyle w:val="Prrafodelista"/>
              <w:numPr>
                <w:ilvl w:val="0"/>
                <w:numId w:val="41"/>
              </w:numPr>
              <w:rPr>
                <w:rFonts w:asciiTheme="minorHAnsi" w:eastAsia="Arial" w:hAnsiTheme="minorHAnsi" w:cstheme="minorHAnsi"/>
              </w:rPr>
            </w:pPr>
            <w:r w:rsidRPr="0010609A">
              <w:rPr>
                <w:rFonts w:asciiTheme="minorHAnsi" w:eastAsia="Arial" w:hAnsiTheme="minorHAnsi" w:cstheme="minorHAnsi"/>
              </w:rPr>
              <w:t xml:space="preserve">El sistema almacena la información de la </w:t>
            </w:r>
            <w:r w:rsidR="0010609A">
              <w:rPr>
                <w:rFonts w:asciiTheme="minorHAnsi" w:eastAsia="Arial" w:hAnsiTheme="minorHAnsi" w:cstheme="minorHAnsi"/>
              </w:rPr>
              <w:t>venta</w:t>
            </w:r>
            <w:r w:rsidRPr="0010609A">
              <w:rPr>
                <w:rFonts w:asciiTheme="minorHAnsi" w:eastAsia="Arial" w:hAnsiTheme="minorHAnsi" w:cstheme="minorHAnsi"/>
              </w:rPr>
              <w:t xml:space="preserve"> correctamente y genera un ID único para la misma.</w:t>
            </w:r>
          </w:p>
        </w:tc>
      </w:tr>
      <w:tr w:rsidR="00A72042" w:rsidRPr="0039736F" w14:paraId="1F4DE636"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2ECE7FB"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F78DD80" w14:textId="77777777" w:rsidR="00A72042" w:rsidRPr="00863DB2"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estados inactivos</w:t>
            </w:r>
          </w:p>
          <w:p w14:paraId="5AD667D1"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6E59A18D" w14:textId="60FA088C" w:rsidR="00A72042" w:rsidRPr="008236EB" w:rsidRDefault="00A72042">
            <w:pPr>
              <w:pStyle w:val="Prrafodelista"/>
              <w:numPr>
                <w:ilvl w:val="0"/>
                <w:numId w:val="41"/>
              </w:numPr>
              <w:rPr>
                <w:rFonts w:asciiTheme="minorHAnsi" w:hAnsiTheme="minorHAnsi" w:cstheme="minorHAnsi"/>
              </w:rPr>
            </w:pPr>
            <w:r w:rsidRPr="00F7659D">
              <w:rPr>
                <w:rFonts w:asciiTheme="minorHAnsi" w:hAnsiTheme="minorHAnsi" w:cstheme="minorHAnsi"/>
              </w:rPr>
              <w:t xml:space="preserve">Se selecciona un producto, </w:t>
            </w:r>
            <w:r w:rsidR="00594480">
              <w:rPr>
                <w:rFonts w:asciiTheme="minorHAnsi" w:hAnsiTheme="minorHAnsi" w:cstheme="minorHAnsi"/>
              </w:rPr>
              <w:t>cliente</w:t>
            </w:r>
            <w:r w:rsidRPr="00F7659D">
              <w:rPr>
                <w:rFonts w:asciiTheme="minorHAnsi" w:hAnsiTheme="minorHAnsi" w:cstheme="minorHAnsi"/>
              </w:rPr>
              <w:t xml:space="preserve"> </w:t>
            </w:r>
            <w:r w:rsidR="00594480">
              <w:rPr>
                <w:rFonts w:asciiTheme="minorHAnsi" w:hAnsiTheme="minorHAnsi" w:cstheme="minorHAnsi"/>
              </w:rPr>
              <w:t>u oferta</w:t>
            </w:r>
            <w:r w:rsidRPr="00F7659D">
              <w:rPr>
                <w:rFonts w:asciiTheme="minorHAnsi" w:hAnsiTheme="minorHAnsi" w:cstheme="minorHAnsi"/>
              </w:rPr>
              <w:t xml:space="preserve"> con estado inactivo.</w:t>
            </w:r>
          </w:p>
          <w:p w14:paraId="7F979C40" w14:textId="77777777" w:rsidR="00A72042"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52312B" w14:textId="77777777" w:rsidR="00A72042" w:rsidRPr="0010609A" w:rsidRDefault="00A72042">
            <w:pPr>
              <w:pStyle w:val="Prrafodelista"/>
              <w:numPr>
                <w:ilvl w:val="0"/>
                <w:numId w:val="127"/>
              </w:numPr>
              <w:rPr>
                <w:rFonts w:asciiTheme="minorHAnsi" w:eastAsia="Arial" w:hAnsiTheme="minorHAnsi" w:cstheme="minorHAnsi"/>
              </w:rPr>
            </w:pPr>
            <w:r w:rsidRPr="0010609A">
              <w:rPr>
                <w:rFonts w:asciiTheme="minorHAnsi" w:eastAsia="Arial" w:hAnsiTheme="minorHAnsi" w:cstheme="minorHAnsi"/>
              </w:rPr>
              <w:t>Selecciona uno a varios productos con un estado inactivo en el modal.</w:t>
            </w:r>
          </w:p>
          <w:p w14:paraId="4A352A71" w14:textId="77777777" w:rsidR="00A72042" w:rsidRPr="008236E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74AA1993" w14:textId="04C7B1FB"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 los productos a </w:t>
            </w:r>
            <w:r w:rsidR="0010609A">
              <w:rPr>
                <w:rFonts w:asciiTheme="minorHAnsi" w:eastAsia="Arial" w:hAnsiTheme="minorHAnsi" w:cstheme="minorHAnsi"/>
              </w:rPr>
              <w:t>vender</w:t>
            </w:r>
            <w:r>
              <w:rPr>
                <w:rFonts w:asciiTheme="minorHAnsi" w:eastAsia="Arial" w:hAnsiTheme="minorHAnsi" w:cstheme="minorHAnsi"/>
              </w:rPr>
              <w:t xml:space="preserve"> en la tabla.</w:t>
            </w:r>
          </w:p>
          <w:p w14:paraId="3CA40527" w14:textId="2330538F"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Selecciona el </w:t>
            </w:r>
            <w:r w:rsidR="00594480">
              <w:rPr>
                <w:rFonts w:asciiTheme="minorHAnsi" w:eastAsia="Arial" w:hAnsiTheme="minorHAnsi" w:cstheme="minorHAnsi"/>
              </w:rPr>
              <w:t>cliente</w:t>
            </w:r>
            <w:r>
              <w:rPr>
                <w:rFonts w:asciiTheme="minorHAnsi" w:eastAsia="Arial" w:hAnsiTheme="minorHAnsi" w:cstheme="minorHAnsi"/>
              </w:rPr>
              <w:t xml:space="preserve"> en el modal.</w:t>
            </w:r>
          </w:p>
          <w:p w14:paraId="7B66809B" w14:textId="58E58BE0" w:rsidR="00A72042" w:rsidRPr="00680B4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lastRenderedPageBreak/>
              <w:t xml:space="preserve">Selecciona </w:t>
            </w:r>
            <w:r w:rsidR="00594480">
              <w:rPr>
                <w:rFonts w:asciiTheme="minorHAnsi" w:eastAsia="Arial" w:hAnsiTheme="minorHAnsi" w:cstheme="minorHAnsi"/>
              </w:rPr>
              <w:t>la oferta</w:t>
            </w:r>
            <w:r>
              <w:rPr>
                <w:rFonts w:asciiTheme="minorHAnsi" w:eastAsia="Arial" w:hAnsiTheme="minorHAnsi" w:cstheme="minorHAnsi"/>
              </w:rPr>
              <w:t xml:space="preserve"> con un estado inactivo en el modal.</w:t>
            </w:r>
          </w:p>
          <w:p w14:paraId="2660B98A" w14:textId="6DAD8098" w:rsidR="00A72042" w:rsidRPr="006F78C7"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del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 xml:space="preserve">oferta </w:t>
            </w:r>
            <w:r>
              <w:rPr>
                <w:rFonts w:asciiTheme="minorHAnsi" w:eastAsia="Arial" w:hAnsiTheme="minorHAnsi" w:cstheme="minorHAnsi"/>
              </w:rPr>
              <w:t>en los campos de texto.</w:t>
            </w:r>
          </w:p>
          <w:p w14:paraId="67BAA717" w14:textId="4091AB99" w:rsidR="00A72042" w:rsidRPr="00AE04FB" w:rsidRDefault="00A72042">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 xml:space="preserve">Crear </w:t>
            </w:r>
            <w:r w:rsidR="002C2DAB">
              <w:rPr>
                <w:rFonts w:asciiTheme="minorHAnsi" w:hAnsiTheme="minorHAnsi" w:cstheme="minorHAnsi"/>
              </w:rPr>
              <w:t>venta</w:t>
            </w:r>
            <w:r w:rsidRPr="006F78C7">
              <w:rPr>
                <w:rFonts w:asciiTheme="minorHAnsi" w:hAnsiTheme="minorHAnsi" w:cstheme="minorHAnsi"/>
              </w:rPr>
              <w:t>".</w:t>
            </w:r>
          </w:p>
          <w:p w14:paraId="7EA913E3" w14:textId="77777777" w:rsidR="00A72042" w:rsidRDefault="00A72042" w:rsidP="00A72042">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376CF94E" w14:textId="67047F7B" w:rsidR="00A72042" w:rsidRDefault="00A72042" w:rsidP="00A72042">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los estados del producto,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oferta</w:t>
            </w:r>
            <w:r>
              <w:rPr>
                <w:rFonts w:asciiTheme="minorHAnsi" w:eastAsia="Arial" w:hAnsiTheme="minorHAnsi" w:cstheme="minorHAnsi"/>
              </w:rPr>
              <w:t>.</w:t>
            </w:r>
          </w:p>
          <w:p w14:paraId="6AA4F954" w14:textId="0E96842A" w:rsidR="00A72042" w:rsidRDefault="00A72042" w:rsidP="00A72042">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La </w:t>
            </w:r>
            <w:r w:rsidR="0010609A">
              <w:rPr>
                <w:rFonts w:asciiTheme="minorHAnsi" w:eastAsia="Arial" w:hAnsiTheme="minorHAnsi" w:cstheme="minorHAnsi"/>
              </w:rPr>
              <w:t>venta</w:t>
            </w:r>
            <w:r>
              <w:rPr>
                <w:rFonts w:asciiTheme="minorHAnsi" w:eastAsia="Arial" w:hAnsiTheme="minorHAnsi" w:cstheme="minorHAnsi"/>
              </w:rPr>
              <w:t xml:space="preserve"> es rechazada.</w:t>
            </w:r>
          </w:p>
          <w:p w14:paraId="7BF273B5" w14:textId="55FDFD1B" w:rsidR="00A72042" w:rsidRPr="004032AF" w:rsidRDefault="00A72042" w:rsidP="00594480">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Pr="00F7659D">
              <w:rPr>
                <w:rFonts w:asciiTheme="minorHAnsi" w:eastAsia="Arial" w:hAnsiTheme="minorHAnsi" w:cstheme="minorHAnsi"/>
              </w:rPr>
              <w:t>no se puede proceder con elementos inactivos.</w:t>
            </w:r>
          </w:p>
        </w:tc>
      </w:tr>
      <w:tr w:rsidR="00814D86" w:rsidRPr="0039736F" w14:paraId="161E8D5C"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0A85580C" w14:textId="5B2AD597" w:rsidR="00814D86" w:rsidRPr="0039736F" w:rsidRDefault="0010609A"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28CF470F" w14:textId="77777777"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32E5CF9C"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355A6040" w14:textId="6D499EBA" w:rsidR="0010609A" w:rsidRPr="00F7659D" w:rsidRDefault="0010609A">
            <w:pPr>
              <w:numPr>
                <w:ilvl w:val="0"/>
                <w:numId w:val="116"/>
              </w:numPr>
              <w:rPr>
                <w:rFonts w:asciiTheme="minorHAnsi" w:eastAsia="Arial" w:hAnsiTheme="minorHAnsi" w:cstheme="minorHAnsi"/>
              </w:rPr>
            </w:pPr>
            <w:r w:rsidRPr="00F7659D">
              <w:rPr>
                <w:rFonts w:asciiTheme="minorHAnsi" w:eastAsia="Arial" w:hAnsiTheme="minorHAnsi" w:cstheme="minorHAnsi"/>
              </w:rPr>
              <w:t xml:space="preserve">No se completa toda la información requerida, por ejemplo, no se selecciona el </w:t>
            </w:r>
            <w:r>
              <w:rPr>
                <w:rFonts w:asciiTheme="minorHAnsi" w:eastAsia="Arial" w:hAnsiTheme="minorHAnsi" w:cstheme="minorHAnsi"/>
              </w:rPr>
              <w:t>cliente</w:t>
            </w:r>
            <w:r w:rsidRPr="00F7659D">
              <w:rPr>
                <w:rFonts w:asciiTheme="minorHAnsi" w:eastAsia="Arial" w:hAnsiTheme="minorHAnsi" w:cstheme="minorHAnsi"/>
              </w:rPr>
              <w:t>.</w:t>
            </w:r>
          </w:p>
          <w:p w14:paraId="672B432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1BC0916" w14:textId="77777777" w:rsidR="0010609A" w:rsidRPr="0010609A" w:rsidRDefault="0010609A">
            <w:pPr>
              <w:pStyle w:val="Prrafodelista"/>
              <w:numPr>
                <w:ilvl w:val="0"/>
                <w:numId w:val="128"/>
              </w:numPr>
              <w:rPr>
                <w:rFonts w:asciiTheme="minorHAnsi" w:eastAsia="Arial" w:hAnsiTheme="minorHAnsi" w:cstheme="minorHAnsi"/>
              </w:rPr>
            </w:pPr>
            <w:r w:rsidRPr="0010609A">
              <w:rPr>
                <w:rFonts w:asciiTheme="minorHAnsi" w:eastAsia="Arial" w:hAnsiTheme="minorHAnsi" w:cstheme="minorHAnsi"/>
              </w:rPr>
              <w:t>Selecciona uno o varios productos activos en el modal.</w:t>
            </w:r>
          </w:p>
          <w:p w14:paraId="25B54345" w14:textId="77777777"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35E28357" w14:textId="7E5021CD"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Se carga la información de los productos a </w:t>
            </w:r>
            <w:r>
              <w:rPr>
                <w:rFonts w:asciiTheme="minorHAnsi" w:eastAsia="Arial" w:hAnsiTheme="minorHAnsi" w:cstheme="minorHAnsi"/>
              </w:rPr>
              <w:t>vender</w:t>
            </w:r>
            <w:r w:rsidRPr="00F7659D">
              <w:rPr>
                <w:rFonts w:asciiTheme="minorHAnsi" w:eastAsia="Arial" w:hAnsiTheme="minorHAnsi" w:cstheme="minorHAnsi"/>
              </w:rPr>
              <w:t xml:space="preserve"> en la tabla.</w:t>
            </w:r>
          </w:p>
          <w:p w14:paraId="0DCAC700" w14:textId="364E2078" w:rsidR="0010609A"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No selecciona el</w:t>
            </w:r>
            <w:r>
              <w:rPr>
                <w:rFonts w:asciiTheme="minorHAnsi" w:eastAsia="Arial" w:hAnsiTheme="minorHAnsi" w:cstheme="minorHAnsi"/>
              </w:rPr>
              <w:t xml:space="preserve"> cliente</w:t>
            </w:r>
            <w:r w:rsidRPr="00F7659D">
              <w:rPr>
                <w:rFonts w:asciiTheme="minorHAnsi" w:eastAsia="Arial" w:hAnsiTheme="minorHAnsi" w:cstheme="minorHAnsi"/>
              </w:rPr>
              <w:t xml:space="preserve"> en el modal.</w:t>
            </w:r>
          </w:p>
          <w:p w14:paraId="762C66DA" w14:textId="53417970" w:rsidR="00594480" w:rsidRPr="00F7659D" w:rsidRDefault="00594480">
            <w:pPr>
              <w:numPr>
                <w:ilvl w:val="0"/>
                <w:numId w:val="128"/>
              </w:numPr>
              <w:rPr>
                <w:rFonts w:asciiTheme="minorHAnsi" w:eastAsia="Arial" w:hAnsiTheme="minorHAnsi" w:cstheme="minorHAnsi"/>
              </w:rPr>
            </w:pPr>
            <w:r>
              <w:rPr>
                <w:rFonts w:asciiTheme="minorHAnsi" w:eastAsia="Arial" w:hAnsiTheme="minorHAnsi" w:cstheme="minorHAnsi"/>
              </w:rPr>
              <w:t>Selecciona la oferta en el moda</w:t>
            </w:r>
            <w:r w:rsidR="0037238C">
              <w:rPr>
                <w:rFonts w:asciiTheme="minorHAnsi" w:eastAsia="Arial" w:hAnsiTheme="minorHAnsi" w:cstheme="minorHAnsi"/>
              </w:rPr>
              <w:t>l (si ese producto tiene una oferta</w:t>
            </w:r>
            <w:proofErr w:type="gramStart"/>
            <w:r w:rsidR="0037238C">
              <w:rPr>
                <w:rFonts w:asciiTheme="minorHAnsi" w:eastAsia="Arial" w:hAnsiTheme="minorHAnsi" w:cstheme="minorHAnsi"/>
              </w:rPr>
              <w:t>).</w:t>
            </w:r>
            <w:r>
              <w:rPr>
                <w:rFonts w:asciiTheme="minorHAnsi" w:eastAsia="Arial" w:hAnsiTheme="minorHAnsi" w:cstheme="minorHAnsi"/>
              </w:rPr>
              <w:t>.</w:t>
            </w:r>
            <w:proofErr w:type="gramEnd"/>
          </w:p>
          <w:p w14:paraId="37410332" w14:textId="026F24E3"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Pr>
                <w:rFonts w:asciiTheme="minorHAnsi" w:eastAsia="Arial" w:hAnsiTheme="minorHAnsi" w:cstheme="minorHAnsi"/>
              </w:rPr>
              <w:t>venta</w:t>
            </w:r>
            <w:r w:rsidRPr="00F7659D">
              <w:rPr>
                <w:rFonts w:asciiTheme="minorHAnsi" w:eastAsia="Arial" w:hAnsiTheme="minorHAnsi" w:cstheme="minorHAnsi"/>
              </w:rPr>
              <w:t>".</w:t>
            </w:r>
          </w:p>
          <w:p w14:paraId="542477D8"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16167BC7" w14:textId="77777777"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79740C1" w14:textId="210A6212"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La</w:t>
            </w:r>
            <w:r>
              <w:rPr>
                <w:rFonts w:asciiTheme="minorHAnsi" w:eastAsia="Arial" w:hAnsiTheme="minorHAnsi" w:cstheme="minorHAnsi"/>
              </w:rPr>
              <w:t xml:space="preserve"> venta</w:t>
            </w:r>
            <w:r w:rsidRPr="00F7659D">
              <w:rPr>
                <w:rFonts w:asciiTheme="minorHAnsi" w:eastAsia="Arial" w:hAnsiTheme="minorHAnsi" w:cstheme="minorHAnsi"/>
              </w:rPr>
              <w:t xml:space="preserve"> es rechazada.</w:t>
            </w:r>
          </w:p>
          <w:p w14:paraId="38FB2746" w14:textId="009C268D" w:rsidR="00814D86" w:rsidRPr="0010609A" w:rsidRDefault="0010609A">
            <w:pPr>
              <w:pStyle w:val="Prrafodelista"/>
              <w:numPr>
                <w:ilvl w:val="0"/>
                <w:numId w:val="118"/>
              </w:numPr>
              <w:rPr>
                <w:rFonts w:asciiTheme="minorHAnsi" w:eastAsia="Arial" w:hAnsiTheme="minorHAnsi" w:cstheme="minorHAnsi"/>
              </w:rPr>
            </w:pPr>
            <w:r w:rsidRPr="0010609A">
              <w:rPr>
                <w:rFonts w:asciiTheme="minorHAnsi" w:eastAsia="Arial" w:hAnsiTheme="minorHAnsi" w:cstheme="minorHAnsi"/>
              </w:rPr>
              <w:t>Se muestra un mensaje de error indicando los campos que faltan.</w:t>
            </w:r>
          </w:p>
        </w:tc>
      </w:tr>
      <w:tr w:rsidR="0010609A" w:rsidRPr="0039736F" w14:paraId="181CB872"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5C7FDCE2" w14:textId="5EC98A7D" w:rsidR="0010609A" w:rsidRPr="0039736F" w:rsidRDefault="0010609A" w:rsidP="00614B45">
            <w:pPr>
              <w:rPr>
                <w:rFonts w:asciiTheme="minorHAnsi" w:eastAsia="Arial"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20DC9F65" w14:textId="0367D829"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ADB9F1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672EE13" w14:textId="7F4BB061" w:rsidR="0010609A" w:rsidRPr="00F7659D" w:rsidRDefault="0010609A">
            <w:pPr>
              <w:numPr>
                <w:ilvl w:val="0"/>
                <w:numId w:val="119"/>
              </w:numPr>
              <w:rPr>
                <w:rFonts w:asciiTheme="minorHAnsi" w:eastAsia="Arial" w:hAnsiTheme="minorHAnsi" w:cstheme="minorHAnsi"/>
              </w:rPr>
            </w:pPr>
            <w:r w:rsidRPr="00F7659D">
              <w:rPr>
                <w:rFonts w:asciiTheme="minorHAnsi" w:eastAsia="Arial" w:hAnsiTheme="minorHAnsi" w:cstheme="minorHAnsi"/>
              </w:rPr>
              <w:t xml:space="preserve">Se ingresa un valor incorrecto en </w:t>
            </w:r>
            <w:r>
              <w:rPr>
                <w:rFonts w:asciiTheme="minorHAnsi" w:eastAsia="Arial" w:hAnsiTheme="minorHAnsi" w:cstheme="minorHAnsi"/>
              </w:rPr>
              <w:t>los</w:t>
            </w:r>
            <w:r w:rsidRPr="00F7659D">
              <w:rPr>
                <w:rFonts w:asciiTheme="minorHAnsi" w:eastAsia="Arial" w:hAnsiTheme="minorHAnsi" w:cstheme="minorHAnsi"/>
              </w:rPr>
              <w:t xml:space="preserve"> campo</w:t>
            </w:r>
            <w:r>
              <w:rPr>
                <w:rFonts w:asciiTheme="minorHAnsi" w:eastAsia="Arial" w:hAnsiTheme="minorHAnsi" w:cstheme="minorHAnsi"/>
              </w:rPr>
              <w:t>s</w:t>
            </w:r>
            <w:r w:rsidRPr="00F7659D">
              <w:rPr>
                <w:rFonts w:asciiTheme="minorHAnsi" w:eastAsia="Arial" w:hAnsiTheme="minorHAnsi" w:cstheme="minorHAnsi"/>
              </w:rPr>
              <w:t xml:space="preserve"> "</w:t>
            </w:r>
            <w:r w:rsidR="00594480">
              <w:rPr>
                <w:rFonts w:asciiTheme="minorHAnsi" w:eastAsia="Arial" w:hAnsiTheme="minorHAnsi" w:cstheme="minorHAnsi"/>
              </w:rPr>
              <w:t>Paga con</w:t>
            </w:r>
            <w:r w:rsidRPr="00F7659D">
              <w:rPr>
                <w:rFonts w:asciiTheme="minorHAnsi" w:eastAsia="Arial" w:hAnsiTheme="minorHAnsi" w:cstheme="minorHAnsi"/>
              </w:rPr>
              <w:t>" (como letras o caracteres no numéricos).</w:t>
            </w:r>
          </w:p>
          <w:p w14:paraId="62243BFF"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231E9176" w14:textId="77777777" w:rsidR="0010609A" w:rsidRPr="00594480" w:rsidRDefault="0010609A">
            <w:pPr>
              <w:pStyle w:val="Prrafodelista"/>
              <w:numPr>
                <w:ilvl w:val="0"/>
                <w:numId w:val="129"/>
              </w:numPr>
              <w:rPr>
                <w:rFonts w:asciiTheme="minorHAnsi" w:eastAsia="Arial" w:hAnsiTheme="minorHAnsi" w:cstheme="minorHAnsi"/>
              </w:rPr>
            </w:pPr>
            <w:r w:rsidRPr="00594480">
              <w:rPr>
                <w:rFonts w:asciiTheme="minorHAnsi" w:eastAsia="Arial" w:hAnsiTheme="minorHAnsi" w:cstheme="minorHAnsi"/>
              </w:rPr>
              <w:t>Selecciona uno o varios productos activos en el modal.</w:t>
            </w:r>
          </w:p>
          <w:p w14:paraId="66BF1DF4"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4CECFB6C"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A7639A6" w14:textId="49ED172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Selecciona el </w:t>
            </w:r>
            <w:r w:rsidR="00594480">
              <w:rPr>
                <w:rFonts w:asciiTheme="minorHAnsi" w:eastAsia="Arial" w:hAnsiTheme="minorHAnsi" w:cstheme="minorHAnsi"/>
              </w:rPr>
              <w:t xml:space="preserve">cliente y la oferta (si ese producto tiene una oferta) </w:t>
            </w:r>
            <w:r w:rsidRPr="00F7659D">
              <w:rPr>
                <w:rFonts w:asciiTheme="minorHAnsi" w:eastAsia="Arial" w:hAnsiTheme="minorHAnsi" w:cstheme="minorHAnsi"/>
              </w:rPr>
              <w:t>en el modal.</w:t>
            </w:r>
          </w:p>
          <w:p w14:paraId="648E5FDB" w14:textId="6CB949FD"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Ingresa datos inválidos (letras o caracteres)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5004A7F" w14:textId="19F7273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sidR="00594480">
              <w:rPr>
                <w:rFonts w:asciiTheme="minorHAnsi" w:eastAsia="Arial" w:hAnsiTheme="minorHAnsi" w:cstheme="minorHAnsi"/>
              </w:rPr>
              <w:t>venta</w:t>
            </w:r>
            <w:r w:rsidRPr="00F7659D">
              <w:rPr>
                <w:rFonts w:asciiTheme="minorHAnsi" w:eastAsia="Arial" w:hAnsiTheme="minorHAnsi" w:cstheme="minorHAnsi"/>
              </w:rPr>
              <w:t>".</w:t>
            </w:r>
          </w:p>
          <w:p w14:paraId="3736C03B"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4A7965F5" w14:textId="579886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2E494FA2" w14:textId="05575B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 xml:space="preserve">La </w:t>
            </w:r>
            <w:r w:rsidR="00594480">
              <w:rPr>
                <w:rFonts w:asciiTheme="minorHAnsi" w:eastAsia="Arial" w:hAnsiTheme="minorHAnsi" w:cstheme="minorHAnsi"/>
              </w:rPr>
              <w:t>venta</w:t>
            </w:r>
            <w:r w:rsidRPr="00F7659D">
              <w:rPr>
                <w:rFonts w:asciiTheme="minorHAnsi" w:eastAsia="Arial" w:hAnsiTheme="minorHAnsi" w:cstheme="minorHAnsi"/>
              </w:rPr>
              <w:t xml:space="preserve"> es rechazada.</w:t>
            </w:r>
          </w:p>
          <w:p w14:paraId="3049BE77" w14:textId="4D80B558" w:rsidR="0010609A" w:rsidRPr="0010609A" w:rsidRDefault="0010609A">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594480" w:rsidRPr="0039736F" w14:paraId="22A8DE3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78DEFD93" w14:textId="5BF1DFB3" w:rsidR="00594480" w:rsidRPr="0039736F" w:rsidRDefault="00594480" w:rsidP="0059448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7E8DFA46" w14:textId="77777777" w:rsidR="00594480" w:rsidRPr="0039736F" w:rsidRDefault="00594480" w:rsidP="00594480">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DB2DBC7" w14:textId="77777777" w:rsidR="00594480" w:rsidRPr="00F7659D" w:rsidRDefault="00594480" w:rsidP="00594480">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71A62001"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D26C7D8" w14:textId="52F2FF8F" w:rsidR="00594480" w:rsidRPr="00F7659D" w:rsidRDefault="00594480">
            <w:pPr>
              <w:numPr>
                <w:ilvl w:val="0"/>
                <w:numId w:val="122"/>
              </w:numPr>
              <w:rPr>
                <w:rFonts w:asciiTheme="minorHAnsi" w:eastAsia="Arial" w:hAnsiTheme="minorHAnsi" w:cstheme="minorHAnsi"/>
              </w:rPr>
            </w:pPr>
            <w:r w:rsidRPr="00F7659D">
              <w:rPr>
                <w:rFonts w:asciiTheme="minorHAnsi" w:eastAsia="Arial" w:hAnsiTheme="minorHAnsi" w:cstheme="minorHAnsi"/>
              </w:rPr>
              <w:t xml:space="preserve">No se selecciona ningún producto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3CD5827"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17BB89DE" w14:textId="77777777" w:rsidR="00594480" w:rsidRPr="00594480" w:rsidRDefault="00594480">
            <w:pPr>
              <w:pStyle w:val="Prrafodelista"/>
              <w:numPr>
                <w:ilvl w:val="0"/>
                <w:numId w:val="130"/>
              </w:numPr>
              <w:rPr>
                <w:rFonts w:asciiTheme="minorHAnsi" w:eastAsia="Arial" w:hAnsiTheme="minorHAnsi" w:cstheme="minorHAnsi"/>
              </w:rPr>
            </w:pPr>
            <w:r w:rsidRPr="00594480">
              <w:rPr>
                <w:rFonts w:asciiTheme="minorHAnsi" w:eastAsia="Arial" w:hAnsiTheme="minorHAnsi" w:cstheme="minorHAnsi"/>
              </w:rPr>
              <w:t>El administrador o empleado abre el modal de productos.</w:t>
            </w:r>
          </w:p>
          <w:p w14:paraId="10A4B7E2" w14:textId="77777777"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1A2F0F5A" w14:textId="09D42FF9"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lastRenderedPageBreak/>
              <w:t xml:space="preserve">Selecciona el </w:t>
            </w:r>
            <w:r w:rsidR="00A5707D">
              <w:rPr>
                <w:rFonts w:asciiTheme="minorHAnsi" w:eastAsia="Arial" w:hAnsiTheme="minorHAnsi" w:cstheme="minorHAnsi"/>
              </w:rPr>
              <w:t>cliente</w:t>
            </w:r>
            <w:r w:rsidRPr="00F7659D">
              <w:rPr>
                <w:rFonts w:asciiTheme="minorHAnsi" w:eastAsia="Arial" w:hAnsiTheme="minorHAnsi" w:cstheme="minorHAnsi"/>
              </w:rPr>
              <w:t xml:space="preserve"> y </w:t>
            </w:r>
            <w:r w:rsidR="00A5707D">
              <w:rPr>
                <w:rFonts w:asciiTheme="minorHAnsi" w:eastAsia="Arial" w:hAnsiTheme="minorHAnsi" w:cstheme="minorHAnsi"/>
              </w:rPr>
              <w:t>la oferta (si ese producto tiene una oferta)</w:t>
            </w:r>
            <w:r w:rsidRPr="00F7659D">
              <w:rPr>
                <w:rFonts w:asciiTheme="minorHAnsi" w:eastAsia="Arial" w:hAnsiTheme="minorHAnsi" w:cstheme="minorHAnsi"/>
              </w:rPr>
              <w:t xml:space="preserve"> en el modal.</w:t>
            </w:r>
          </w:p>
          <w:p w14:paraId="1A6CB6A8" w14:textId="2F39F6DD"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 xml:space="preserve">Hace clic en el botón "Crear </w:t>
            </w:r>
            <w:r w:rsidR="002C2DAB">
              <w:rPr>
                <w:rFonts w:asciiTheme="minorHAnsi" w:eastAsia="Arial" w:hAnsiTheme="minorHAnsi" w:cstheme="minorHAnsi"/>
              </w:rPr>
              <w:t>venta</w:t>
            </w:r>
            <w:r w:rsidRPr="00F7659D">
              <w:rPr>
                <w:rFonts w:asciiTheme="minorHAnsi" w:eastAsia="Arial" w:hAnsiTheme="minorHAnsi" w:cstheme="minorHAnsi"/>
              </w:rPr>
              <w:t>".</w:t>
            </w:r>
          </w:p>
          <w:p w14:paraId="57A7FF08"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RESULTADOS:</w:t>
            </w:r>
          </w:p>
          <w:p w14:paraId="62EFB1FE" w14:textId="7307973B"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El sistema detecta que no se han seleccionado productos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08C402E" w14:textId="568F9E8F"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La </w:t>
            </w:r>
            <w:r w:rsidR="00A5707D">
              <w:rPr>
                <w:rFonts w:asciiTheme="minorHAnsi" w:eastAsia="Arial" w:hAnsiTheme="minorHAnsi" w:cstheme="minorHAnsi"/>
              </w:rPr>
              <w:t>venta</w:t>
            </w:r>
            <w:r w:rsidRPr="00F7659D">
              <w:rPr>
                <w:rFonts w:asciiTheme="minorHAnsi" w:eastAsia="Arial" w:hAnsiTheme="minorHAnsi" w:cstheme="minorHAnsi"/>
              </w:rPr>
              <w:t xml:space="preserve"> es rechazada.</w:t>
            </w:r>
          </w:p>
          <w:p w14:paraId="27C744D8" w14:textId="41DDB715" w:rsidR="00594480" w:rsidRPr="00594480" w:rsidRDefault="00594480">
            <w:pPr>
              <w:pStyle w:val="Prrafodelista"/>
              <w:numPr>
                <w:ilvl w:val="0"/>
                <w:numId w:val="124"/>
              </w:numPr>
              <w:rPr>
                <w:rFonts w:asciiTheme="minorHAnsi" w:eastAsia="Arial" w:hAnsiTheme="minorHAnsi" w:cstheme="minorHAnsi"/>
                <w:b/>
                <w:bCs/>
              </w:rPr>
            </w:pPr>
            <w:r w:rsidRPr="00594480">
              <w:rPr>
                <w:rFonts w:asciiTheme="minorHAnsi" w:eastAsia="Arial" w:hAnsiTheme="minorHAnsi" w:cstheme="minorHAnsi"/>
              </w:rPr>
              <w:t xml:space="preserve">Se muestra un mensaje de error indicando que no se pueden registrar </w:t>
            </w:r>
            <w:r w:rsidR="00A5707D">
              <w:rPr>
                <w:rFonts w:asciiTheme="minorHAnsi" w:eastAsia="Arial" w:hAnsiTheme="minorHAnsi" w:cstheme="minorHAnsi"/>
              </w:rPr>
              <w:t>ventas</w:t>
            </w:r>
            <w:r w:rsidRPr="00594480">
              <w:rPr>
                <w:rFonts w:asciiTheme="minorHAnsi" w:eastAsia="Arial" w:hAnsiTheme="minorHAnsi" w:cstheme="minorHAnsi"/>
              </w:rPr>
              <w:t xml:space="preserve"> sin productos seleccionados.</w:t>
            </w:r>
          </w:p>
        </w:tc>
      </w:tr>
      <w:tr w:rsidR="00814D86" w:rsidRPr="0039736F" w14:paraId="2DC2EEA5" w14:textId="77777777" w:rsidTr="00A72042">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D6453F" w14:textId="77777777" w:rsidR="00A72042" w:rsidRDefault="00A72042">
            <w:pPr>
              <w:pStyle w:val="Prrafodelista"/>
              <w:numPr>
                <w:ilvl w:val="0"/>
                <w:numId w:val="12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D890CF6" w14:textId="792B49BD" w:rsidR="00814D86" w:rsidRPr="0039736F" w:rsidRDefault="00A72042">
            <w:pPr>
              <w:pStyle w:val="Prrafodelista"/>
              <w:numPr>
                <w:ilvl w:val="0"/>
                <w:numId w:val="125"/>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p w14:paraId="57857E04" w14:textId="77777777" w:rsidR="0037238C" w:rsidRDefault="0037238C" w:rsidP="00871FC2">
      <w:pPr>
        <w:rPr>
          <w:rFonts w:asciiTheme="minorHAnsi" w:hAnsiTheme="minorHAnsi" w:cstheme="minorHAnsi"/>
        </w:rPr>
      </w:pPr>
    </w:p>
    <w:p w14:paraId="357E2872" w14:textId="77777777" w:rsidR="0037238C" w:rsidRDefault="0037238C" w:rsidP="00871FC2">
      <w:pPr>
        <w:rPr>
          <w:rFonts w:asciiTheme="minorHAnsi" w:hAnsiTheme="minorHAnsi" w:cstheme="minorHAnsi"/>
        </w:rPr>
      </w:pPr>
    </w:p>
    <w:p w14:paraId="6092FAF7" w14:textId="77777777" w:rsidR="0037238C" w:rsidRDefault="0037238C" w:rsidP="00871FC2">
      <w:pPr>
        <w:rPr>
          <w:rFonts w:asciiTheme="minorHAnsi" w:hAnsiTheme="minorHAnsi" w:cstheme="minorHAnsi"/>
        </w:rPr>
      </w:pPr>
    </w:p>
    <w:p w14:paraId="43E2EDB6" w14:textId="77777777" w:rsidR="0037238C" w:rsidRDefault="0037238C" w:rsidP="00871FC2">
      <w:pPr>
        <w:rPr>
          <w:rFonts w:asciiTheme="minorHAnsi" w:hAnsiTheme="minorHAnsi" w:cstheme="minorHAnsi"/>
        </w:rPr>
      </w:pPr>
    </w:p>
    <w:p w14:paraId="193E7841" w14:textId="77777777" w:rsidR="0037238C" w:rsidRDefault="0037238C" w:rsidP="00871FC2">
      <w:pPr>
        <w:rPr>
          <w:rFonts w:asciiTheme="minorHAnsi" w:hAnsiTheme="minorHAnsi" w:cstheme="minorHAnsi"/>
        </w:rPr>
      </w:pPr>
    </w:p>
    <w:p w14:paraId="435BDE17" w14:textId="77777777" w:rsidR="0037238C" w:rsidRDefault="0037238C" w:rsidP="00871FC2">
      <w:pPr>
        <w:rPr>
          <w:rFonts w:asciiTheme="minorHAnsi" w:hAnsiTheme="minorHAnsi" w:cstheme="minorHAnsi"/>
        </w:rPr>
      </w:pPr>
    </w:p>
    <w:p w14:paraId="352C645E" w14:textId="77777777" w:rsidR="0037238C" w:rsidRDefault="0037238C" w:rsidP="00871FC2">
      <w:pPr>
        <w:rPr>
          <w:rFonts w:asciiTheme="minorHAnsi" w:hAnsiTheme="minorHAnsi" w:cstheme="minorHAnsi"/>
        </w:rPr>
      </w:pPr>
    </w:p>
    <w:p w14:paraId="160A083D" w14:textId="77777777" w:rsidR="0037238C" w:rsidRDefault="0037238C" w:rsidP="00871FC2">
      <w:pPr>
        <w:rPr>
          <w:rFonts w:asciiTheme="minorHAnsi" w:hAnsiTheme="minorHAnsi" w:cstheme="minorHAnsi"/>
        </w:rPr>
      </w:pPr>
    </w:p>
    <w:p w14:paraId="600B5EC4" w14:textId="77777777" w:rsidR="0037238C" w:rsidRDefault="0037238C" w:rsidP="00871FC2">
      <w:pPr>
        <w:rPr>
          <w:rFonts w:asciiTheme="minorHAnsi" w:hAnsiTheme="minorHAnsi" w:cstheme="minorHAnsi"/>
        </w:rPr>
      </w:pPr>
    </w:p>
    <w:p w14:paraId="2D7B972D" w14:textId="77777777" w:rsidR="0037238C" w:rsidRDefault="0037238C" w:rsidP="00871FC2">
      <w:pPr>
        <w:rPr>
          <w:rFonts w:asciiTheme="minorHAnsi" w:hAnsiTheme="minorHAnsi" w:cstheme="minorHAnsi"/>
        </w:rPr>
      </w:pPr>
    </w:p>
    <w:p w14:paraId="77C82449" w14:textId="77777777" w:rsidR="0037238C" w:rsidRDefault="0037238C" w:rsidP="00871FC2">
      <w:pPr>
        <w:rPr>
          <w:rFonts w:asciiTheme="minorHAnsi" w:hAnsiTheme="minorHAnsi" w:cstheme="minorHAnsi"/>
        </w:rPr>
      </w:pPr>
    </w:p>
    <w:p w14:paraId="2C18F49C" w14:textId="77777777" w:rsidR="0037238C" w:rsidRDefault="0037238C" w:rsidP="00871FC2">
      <w:pPr>
        <w:rPr>
          <w:rFonts w:asciiTheme="minorHAnsi" w:hAnsiTheme="minorHAnsi" w:cstheme="minorHAnsi"/>
        </w:rPr>
      </w:pPr>
    </w:p>
    <w:p w14:paraId="6D315553" w14:textId="77777777" w:rsidR="0037238C" w:rsidRDefault="0037238C" w:rsidP="00871FC2">
      <w:pPr>
        <w:rPr>
          <w:rFonts w:asciiTheme="minorHAnsi" w:hAnsiTheme="minorHAnsi" w:cstheme="minorHAnsi"/>
        </w:rPr>
      </w:pPr>
    </w:p>
    <w:p w14:paraId="486CF029" w14:textId="77777777" w:rsidR="0037238C" w:rsidRDefault="0037238C" w:rsidP="00871FC2">
      <w:pPr>
        <w:rPr>
          <w:rFonts w:asciiTheme="minorHAnsi" w:hAnsiTheme="minorHAnsi" w:cstheme="minorHAnsi"/>
        </w:rPr>
      </w:pPr>
    </w:p>
    <w:p w14:paraId="1AE97196" w14:textId="77777777" w:rsidR="0037238C" w:rsidRDefault="0037238C" w:rsidP="00871FC2">
      <w:pPr>
        <w:rPr>
          <w:rFonts w:asciiTheme="minorHAnsi" w:hAnsiTheme="minorHAnsi" w:cstheme="minorHAnsi"/>
        </w:rPr>
      </w:pPr>
    </w:p>
    <w:p w14:paraId="7BBF46D6" w14:textId="77777777" w:rsidR="0037238C" w:rsidRDefault="0037238C" w:rsidP="00871FC2">
      <w:pPr>
        <w:rPr>
          <w:rFonts w:asciiTheme="minorHAnsi" w:hAnsiTheme="minorHAnsi" w:cstheme="minorHAnsi"/>
        </w:rPr>
      </w:pPr>
    </w:p>
    <w:p w14:paraId="42F56FA0" w14:textId="77777777" w:rsidR="0037238C" w:rsidRDefault="0037238C" w:rsidP="00871FC2">
      <w:pPr>
        <w:rPr>
          <w:rFonts w:asciiTheme="minorHAnsi" w:hAnsiTheme="minorHAnsi" w:cstheme="minorHAnsi"/>
        </w:rPr>
      </w:pPr>
    </w:p>
    <w:p w14:paraId="07A80B18" w14:textId="77777777" w:rsidR="0037238C" w:rsidRDefault="0037238C" w:rsidP="00871FC2">
      <w:pPr>
        <w:rPr>
          <w:rFonts w:asciiTheme="minorHAnsi" w:hAnsiTheme="minorHAnsi" w:cstheme="minorHAnsi"/>
        </w:rPr>
      </w:pPr>
    </w:p>
    <w:p w14:paraId="2226DC8C" w14:textId="77777777" w:rsidR="0037238C" w:rsidRDefault="0037238C" w:rsidP="00871FC2">
      <w:pPr>
        <w:rPr>
          <w:rFonts w:asciiTheme="minorHAnsi" w:hAnsiTheme="minorHAnsi" w:cstheme="minorHAnsi"/>
        </w:rPr>
      </w:pPr>
    </w:p>
    <w:p w14:paraId="1D408E16" w14:textId="77777777" w:rsidR="0037238C" w:rsidRDefault="0037238C" w:rsidP="00871FC2">
      <w:pPr>
        <w:rPr>
          <w:rFonts w:asciiTheme="minorHAnsi" w:hAnsiTheme="minorHAnsi" w:cstheme="minorHAnsi"/>
        </w:rPr>
      </w:pPr>
    </w:p>
    <w:p w14:paraId="64649636" w14:textId="77777777" w:rsidR="0037238C" w:rsidRDefault="0037238C" w:rsidP="00871FC2">
      <w:pPr>
        <w:rPr>
          <w:rFonts w:asciiTheme="minorHAnsi" w:hAnsiTheme="minorHAnsi" w:cstheme="minorHAnsi"/>
        </w:rPr>
      </w:pPr>
    </w:p>
    <w:p w14:paraId="0D432CA9" w14:textId="77777777" w:rsidR="0037238C" w:rsidRDefault="0037238C" w:rsidP="00871FC2">
      <w:pPr>
        <w:rPr>
          <w:rFonts w:asciiTheme="minorHAnsi" w:hAnsiTheme="minorHAnsi" w:cstheme="minorHAnsi"/>
        </w:rPr>
      </w:pPr>
    </w:p>
    <w:p w14:paraId="755228B0" w14:textId="77777777" w:rsidR="0037238C" w:rsidRDefault="0037238C" w:rsidP="00871FC2">
      <w:pPr>
        <w:rPr>
          <w:rFonts w:asciiTheme="minorHAnsi" w:hAnsiTheme="minorHAnsi" w:cstheme="minorHAnsi"/>
        </w:rPr>
      </w:pPr>
    </w:p>
    <w:p w14:paraId="6B8A3757" w14:textId="77777777" w:rsidR="0037238C" w:rsidRDefault="0037238C" w:rsidP="00871FC2">
      <w:pPr>
        <w:rPr>
          <w:rFonts w:asciiTheme="minorHAnsi" w:hAnsiTheme="minorHAnsi" w:cstheme="minorHAnsi"/>
        </w:rPr>
      </w:pPr>
    </w:p>
    <w:p w14:paraId="521D61B5" w14:textId="77777777" w:rsidR="0037238C" w:rsidRDefault="0037238C" w:rsidP="00871FC2">
      <w:pPr>
        <w:rPr>
          <w:rFonts w:asciiTheme="minorHAnsi" w:hAnsiTheme="minorHAnsi" w:cstheme="minorHAnsi"/>
        </w:rPr>
      </w:pPr>
    </w:p>
    <w:p w14:paraId="70BD51D8" w14:textId="77777777" w:rsidR="0037238C" w:rsidRDefault="0037238C" w:rsidP="00871FC2">
      <w:pPr>
        <w:rPr>
          <w:rFonts w:asciiTheme="minorHAnsi" w:hAnsiTheme="minorHAnsi" w:cstheme="minorHAnsi"/>
        </w:rPr>
      </w:pPr>
    </w:p>
    <w:p w14:paraId="6DDF4479" w14:textId="77777777" w:rsidR="0037238C" w:rsidRDefault="0037238C" w:rsidP="00871FC2">
      <w:pPr>
        <w:rPr>
          <w:rFonts w:asciiTheme="minorHAnsi" w:hAnsiTheme="minorHAnsi" w:cstheme="minorHAnsi"/>
        </w:rPr>
      </w:pPr>
    </w:p>
    <w:p w14:paraId="6A3C5139" w14:textId="77777777" w:rsidR="0037238C" w:rsidRDefault="0037238C" w:rsidP="00871FC2">
      <w:pPr>
        <w:rPr>
          <w:rFonts w:asciiTheme="minorHAnsi" w:hAnsiTheme="minorHAnsi" w:cstheme="minorHAnsi"/>
        </w:rPr>
      </w:pPr>
    </w:p>
    <w:p w14:paraId="017FBBA9" w14:textId="77777777" w:rsidR="0037238C" w:rsidRDefault="0037238C" w:rsidP="00871FC2">
      <w:pPr>
        <w:rPr>
          <w:rFonts w:asciiTheme="minorHAnsi" w:hAnsiTheme="minorHAnsi" w:cstheme="minorHAnsi"/>
        </w:rPr>
      </w:pPr>
    </w:p>
    <w:p w14:paraId="1D3B122D" w14:textId="77777777" w:rsidR="0037238C" w:rsidRDefault="0037238C" w:rsidP="00871FC2">
      <w:pPr>
        <w:rPr>
          <w:rFonts w:asciiTheme="minorHAnsi" w:hAnsiTheme="minorHAnsi" w:cstheme="minorHAnsi"/>
        </w:rPr>
      </w:pPr>
    </w:p>
    <w:p w14:paraId="55DC5F26" w14:textId="77777777" w:rsidR="0037238C" w:rsidRDefault="0037238C" w:rsidP="00871FC2">
      <w:pPr>
        <w:rPr>
          <w:rFonts w:asciiTheme="minorHAnsi" w:hAnsiTheme="minorHAnsi" w:cstheme="minorHAnsi"/>
        </w:rPr>
      </w:pPr>
    </w:p>
    <w:p w14:paraId="316B020F" w14:textId="77777777" w:rsidR="0037238C" w:rsidRDefault="0037238C" w:rsidP="00871FC2">
      <w:pPr>
        <w:rPr>
          <w:rFonts w:asciiTheme="minorHAnsi" w:hAnsiTheme="minorHAnsi" w:cstheme="minorHAnsi"/>
        </w:rPr>
      </w:pPr>
    </w:p>
    <w:p w14:paraId="7780F54C" w14:textId="77777777" w:rsidR="0037238C" w:rsidRDefault="0037238C" w:rsidP="00871FC2">
      <w:pPr>
        <w:rPr>
          <w:rFonts w:asciiTheme="minorHAnsi" w:hAnsiTheme="minorHAnsi" w:cstheme="minorHAnsi"/>
        </w:rPr>
      </w:pPr>
    </w:p>
    <w:p w14:paraId="45E5E0F0" w14:textId="77777777" w:rsidR="0037238C" w:rsidRDefault="0037238C"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01036421" w14:textId="77777777" w:rsidTr="006A5D6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A5D60">
        <w:tc>
          <w:tcPr>
            <w:tcW w:w="6386"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2190C102"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7D54A467" w14:textId="77777777" w:rsidTr="006A5D6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5789CBDF"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w:t>
            </w:r>
            <w:r w:rsidR="00601F04">
              <w:rPr>
                <w:rFonts w:asciiTheme="minorHAnsi" w:eastAsia="Arial" w:hAnsiTheme="minorHAnsi" w:cstheme="minorHAnsi"/>
              </w:rPr>
              <w:t>odrá</w:t>
            </w:r>
            <w:r w:rsidRPr="008D4CC5">
              <w:rPr>
                <w:rFonts w:asciiTheme="minorHAnsi" w:eastAsia="Arial" w:hAnsiTheme="minorHAnsi" w:cstheme="minorHAnsi"/>
              </w:rPr>
              <w:t xml:space="preserve"> registrar nuevas sucursales</w:t>
            </w:r>
            <w:r w:rsidR="00437FEC">
              <w:rPr>
                <w:rFonts w:asciiTheme="minorHAnsi" w:eastAsia="Arial" w:hAnsiTheme="minorHAnsi" w:cstheme="minorHAnsi"/>
              </w:rPr>
              <w:t>.</w:t>
            </w:r>
          </w:p>
        </w:tc>
      </w:tr>
      <w:tr w:rsidR="006A5D60" w:rsidRPr="0039736F" w14:paraId="01C86DDD" w14:textId="77777777" w:rsidTr="006A5D6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FD5FED3"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NOTAS:</w:t>
            </w:r>
          </w:p>
          <w:p w14:paraId="5F9DC2D6" w14:textId="267E7394" w:rsidR="006A5D60" w:rsidRDefault="006A5D60" w:rsidP="006A5D60">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Dirección, Latitud y Longitud y Ciudad </w:t>
            </w:r>
            <w:r w:rsidRPr="00082879">
              <w:rPr>
                <w:rFonts w:asciiTheme="minorHAnsi" w:eastAsia="Arial" w:hAnsiTheme="minorHAnsi" w:cstheme="minorHAnsi"/>
              </w:rPr>
              <w:t>en forma de texto</w:t>
            </w:r>
            <w:r>
              <w:rPr>
                <w:rFonts w:asciiTheme="minorHAnsi" w:eastAsia="Arial" w:hAnsiTheme="minorHAnsi" w:cstheme="minorHAnsi"/>
              </w:rPr>
              <w:t>.</w:t>
            </w:r>
          </w:p>
          <w:p w14:paraId="3B4FDC6F" w14:textId="0AFEB676" w:rsidR="006A5D60" w:rsidRPr="00774DA4" w:rsidRDefault="006A5D60" w:rsidP="006A5D60">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A5D60" w:rsidRPr="0039736F" w14:paraId="3DBDFAD4"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70482176"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A388FD3" w14:textId="686BB245" w:rsidR="006A5D60" w:rsidRPr="00594B33" w:rsidRDefault="006A5D6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sucursal</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752C78A" w14:textId="06F2511F" w:rsidR="006A5D60" w:rsidRPr="006A5D60" w:rsidRDefault="006A5D60">
            <w:pPr>
              <w:pStyle w:val="Prrafodelista"/>
              <w:numPr>
                <w:ilvl w:val="0"/>
                <w:numId w:val="54"/>
              </w:numPr>
              <w:rPr>
                <w:rFonts w:asciiTheme="minorHAnsi" w:eastAsia="Arial" w:hAnsiTheme="minorHAnsi" w:cstheme="minorHAnsi"/>
              </w:rPr>
            </w:pPr>
            <w:r w:rsidRPr="006A5D60">
              <w:rPr>
                <w:rFonts w:asciiTheme="minorHAnsi" w:eastAsia="Arial" w:hAnsiTheme="minorHAnsi" w:cstheme="minorHAnsi"/>
              </w:rPr>
              <w:t>El sistema emite mensajes claros en caso de errores, indicando los campos problemáticos.</w:t>
            </w:r>
          </w:p>
        </w:tc>
      </w:tr>
      <w:tr w:rsidR="00814D86" w:rsidRPr="0039736F" w14:paraId="5B1F5867" w14:textId="77777777" w:rsidTr="006A5D6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A5D60" w:rsidRPr="0039736F" w14:paraId="1A29D0AA"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C8F4C3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24ED6899" w14:textId="1C6D8033" w:rsidR="006A5D60" w:rsidRPr="00DD5768"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una </w:t>
            </w:r>
            <w:r w:rsidR="003969DC">
              <w:rPr>
                <w:rFonts w:asciiTheme="minorHAnsi" w:eastAsia="Arial" w:hAnsiTheme="minorHAnsi" w:cstheme="minorHAnsi"/>
              </w:rPr>
              <w:t>sucursal</w:t>
            </w:r>
            <w:r>
              <w:rPr>
                <w:rFonts w:asciiTheme="minorHAnsi" w:eastAsia="Arial" w:hAnsiTheme="minorHAnsi" w:cstheme="minorHAnsi"/>
              </w:rPr>
              <w:t xml:space="preserve"> en el sistema.</w:t>
            </w:r>
          </w:p>
          <w:p w14:paraId="42D273FF"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EB8E33E" w14:textId="2687E41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w:t>
            </w:r>
            <w:r w:rsidR="003969DC">
              <w:rPr>
                <w:rFonts w:asciiTheme="minorHAnsi" w:eastAsia="Arial" w:hAnsiTheme="minorHAnsi" w:cstheme="minorHAnsi"/>
              </w:rPr>
              <w:t xml:space="preserve">sucursal </w:t>
            </w:r>
            <w:r>
              <w:rPr>
                <w:rFonts w:asciiTheme="minorHAnsi" w:eastAsia="Arial" w:hAnsiTheme="minorHAnsi" w:cstheme="minorHAnsi"/>
              </w:rPr>
              <w:t>a</w:t>
            </w:r>
            <w:r w:rsidRPr="003D1DCB">
              <w:rPr>
                <w:rFonts w:asciiTheme="minorHAnsi" w:eastAsia="Arial" w:hAnsiTheme="minorHAnsi" w:cstheme="minorHAnsi"/>
              </w:rPr>
              <w:t>l sistema.</w:t>
            </w:r>
          </w:p>
          <w:p w14:paraId="35F280B0" w14:textId="77777777" w:rsidR="006A5D60"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3FBE80" w14:textId="4AF86D59" w:rsidR="006A5D60" w:rsidRPr="003969DC" w:rsidRDefault="006A5D60">
            <w:pPr>
              <w:pStyle w:val="Prrafodelista"/>
              <w:numPr>
                <w:ilvl w:val="0"/>
                <w:numId w:val="131"/>
              </w:numPr>
              <w:rPr>
                <w:rFonts w:asciiTheme="minorHAnsi" w:eastAsia="Arial" w:hAnsiTheme="minorHAnsi" w:cstheme="minorHAnsi"/>
              </w:rPr>
            </w:pPr>
            <w:r w:rsidRPr="003969DC">
              <w:rPr>
                <w:rFonts w:asciiTheme="minorHAnsi" w:eastAsia="Arial" w:hAnsiTheme="minorHAnsi" w:cstheme="minorHAnsi"/>
              </w:rPr>
              <w:t xml:space="preserve">Ingresa todos los datos necesarios para registrar la </w:t>
            </w:r>
            <w:r w:rsidR="003969DC">
              <w:rPr>
                <w:rFonts w:asciiTheme="minorHAnsi" w:eastAsia="Arial" w:hAnsiTheme="minorHAnsi" w:cstheme="minorHAnsi"/>
              </w:rPr>
              <w:t>sucursal</w:t>
            </w:r>
            <w:r w:rsidRPr="003969DC">
              <w:rPr>
                <w:rFonts w:asciiTheme="minorHAnsi" w:eastAsia="Arial" w:hAnsiTheme="minorHAnsi" w:cstheme="minorHAnsi"/>
              </w:rPr>
              <w:t>.</w:t>
            </w:r>
          </w:p>
          <w:p w14:paraId="2F7BF0D2" w14:textId="77777777" w:rsidR="006A5D60" w:rsidRPr="003D1DCB" w:rsidRDefault="006A5D60">
            <w:pPr>
              <w:pStyle w:val="Prrafodelista"/>
              <w:numPr>
                <w:ilvl w:val="0"/>
                <w:numId w:val="13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0D2643B"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25C1142"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010F0B6A"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B2F8C64" w14:textId="521C8767" w:rsidR="006A5D60" w:rsidRPr="008D4CC5" w:rsidRDefault="006A5D60">
            <w:pPr>
              <w:pStyle w:val="Prrafodelista"/>
              <w:numPr>
                <w:ilvl w:val="0"/>
                <w:numId w:val="42"/>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w:t>
            </w:r>
            <w:r w:rsidR="003969DC">
              <w:rPr>
                <w:rFonts w:asciiTheme="minorHAnsi" w:eastAsia="Arial" w:hAnsiTheme="minorHAnsi" w:cstheme="minorHAnsi"/>
              </w:rPr>
              <w:t>sucursal</w:t>
            </w:r>
            <w:r w:rsidRPr="007D0915">
              <w:rPr>
                <w:rFonts w:asciiTheme="minorHAnsi" w:eastAsia="Arial" w:hAnsiTheme="minorHAnsi" w:cstheme="minorHAnsi"/>
              </w:rPr>
              <w:t>, generando automáticamente el ID.</w:t>
            </w:r>
          </w:p>
        </w:tc>
      </w:tr>
      <w:tr w:rsidR="006A5D60" w:rsidRPr="0039736F" w14:paraId="085BCB09"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136D8CE"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567C2669"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3DA6D59"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DA1DC0E" w14:textId="32165B8F"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números en campos de texto como </w:t>
            </w:r>
            <w:r w:rsidR="003969DC">
              <w:rPr>
                <w:rFonts w:asciiTheme="minorHAnsi" w:eastAsia="Arial" w:hAnsiTheme="minorHAnsi" w:cstheme="minorHAnsi"/>
              </w:rPr>
              <w:t>Nombre y Ciudad</w:t>
            </w:r>
            <w:r>
              <w:rPr>
                <w:rFonts w:asciiTheme="minorHAnsi" w:eastAsia="Arial" w:hAnsiTheme="minorHAnsi" w:cstheme="minorHAnsi"/>
              </w:rPr>
              <w:t>.</w:t>
            </w:r>
          </w:p>
          <w:p w14:paraId="6583CE24"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C8818BE" w14:textId="15740E84" w:rsidR="006A5D60" w:rsidRPr="003969DC" w:rsidRDefault="006A5D60">
            <w:pPr>
              <w:pStyle w:val="Prrafodelista"/>
              <w:numPr>
                <w:ilvl w:val="0"/>
                <w:numId w:val="132"/>
              </w:numPr>
              <w:rPr>
                <w:rFonts w:asciiTheme="minorHAnsi" w:eastAsia="Arial" w:hAnsiTheme="minorHAnsi" w:cstheme="minorHAnsi"/>
              </w:rPr>
            </w:pPr>
            <w:r w:rsidRPr="003969DC">
              <w:rPr>
                <w:rFonts w:asciiTheme="minorHAnsi" w:hAnsiTheme="minorHAnsi" w:cstheme="minorHAnsi"/>
              </w:rPr>
              <w:t>Ingresa valores inválidos (números) en el campo</w:t>
            </w:r>
            <w:r w:rsidR="003969DC">
              <w:rPr>
                <w:rFonts w:asciiTheme="minorHAnsi" w:hAnsiTheme="minorHAnsi" w:cstheme="minorHAnsi"/>
              </w:rPr>
              <w:t xml:space="preserve"> Nombre y Ciudad</w:t>
            </w:r>
            <w:r w:rsidRPr="003969DC">
              <w:rPr>
                <w:rFonts w:asciiTheme="minorHAnsi" w:hAnsiTheme="minorHAnsi" w:cstheme="minorHAnsi"/>
              </w:rPr>
              <w:t>.</w:t>
            </w:r>
          </w:p>
          <w:p w14:paraId="5C29E672" w14:textId="77777777" w:rsidR="006A5D60" w:rsidRPr="003D1DCB" w:rsidRDefault="006A5D60">
            <w:pPr>
              <w:pStyle w:val="Prrafodelista"/>
              <w:numPr>
                <w:ilvl w:val="0"/>
                <w:numId w:val="13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7A90CF"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F123688" w14:textId="0238EF43"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Nombre y Ciudad</w:t>
            </w:r>
            <w:r>
              <w:rPr>
                <w:rFonts w:asciiTheme="minorHAnsi" w:hAnsiTheme="minorHAnsi" w:cstheme="minorHAnsi"/>
              </w:rPr>
              <w:t xml:space="preserve"> contenga solo texto.</w:t>
            </w:r>
          </w:p>
          <w:p w14:paraId="08C2D760"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1EC7BF3" w14:textId="35CD3ACB" w:rsidR="006A5D60" w:rsidRPr="008D4CC5" w:rsidRDefault="006A5D60">
            <w:pPr>
              <w:pStyle w:val="Prrafodelista"/>
              <w:numPr>
                <w:ilvl w:val="0"/>
                <w:numId w:val="42"/>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6A5D60" w:rsidRPr="0039736F" w14:paraId="68BEFF01"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4488B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1D554B13"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6C2DD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67AFBE8" w14:textId="7F99E2ED"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letras en campos de texto como </w:t>
            </w:r>
            <w:r w:rsidR="003969DC">
              <w:rPr>
                <w:rFonts w:asciiTheme="minorHAnsi" w:eastAsia="Arial" w:hAnsiTheme="minorHAnsi" w:cstheme="minorHAnsi"/>
              </w:rPr>
              <w:t>Latitud y Longitud</w:t>
            </w:r>
            <w:r>
              <w:rPr>
                <w:rFonts w:asciiTheme="minorHAnsi" w:eastAsia="Arial" w:hAnsiTheme="minorHAnsi" w:cstheme="minorHAnsi"/>
              </w:rPr>
              <w:t>.</w:t>
            </w:r>
          </w:p>
          <w:p w14:paraId="271ECFD2"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176B47" w14:textId="4E7F1779" w:rsidR="006A5D60" w:rsidRPr="003969DC" w:rsidRDefault="006A5D60">
            <w:pPr>
              <w:pStyle w:val="Prrafodelista"/>
              <w:numPr>
                <w:ilvl w:val="0"/>
                <w:numId w:val="133"/>
              </w:numPr>
              <w:rPr>
                <w:rFonts w:asciiTheme="minorHAnsi" w:eastAsia="Arial" w:hAnsiTheme="minorHAnsi" w:cstheme="minorHAnsi"/>
              </w:rPr>
            </w:pPr>
            <w:r w:rsidRPr="003969DC">
              <w:rPr>
                <w:rFonts w:asciiTheme="minorHAnsi" w:hAnsiTheme="minorHAnsi" w:cstheme="minorHAnsi"/>
              </w:rPr>
              <w:t xml:space="preserve">Ingresa valores inválidos (letras) en </w:t>
            </w:r>
            <w:r w:rsidR="003969DC">
              <w:rPr>
                <w:rFonts w:asciiTheme="minorHAnsi" w:hAnsiTheme="minorHAnsi" w:cstheme="minorHAnsi"/>
              </w:rPr>
              <w:t>los campos Latitud y Longitud</w:t>
            </w:r>
            <w:r w:rsidRPr="003969DC">
              <w:rPr>
                <w:rFonts w:asciiTheme="minorHAnsi" w:hAnsiTheme="minorHAnsi" w:cstheme="minorHAnsi"/>
              </w:rPr>
              <w:t>.</w:t>
            </w:r>
          </w:p>
          <w:p w14:paraId="717B6146" w14:textId="77777777" w:rsidR="006A5D60" w:rsidRPr="003D1DCB" w:rsidRDefault="006A5D60">
            <w:pPr>
              <w:pStyle w:val="Prrafodelista"/>
              <w:numPr>
                <w:ilvl w:val="0"/>
                <w:numId w:val="13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54FBC82"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EFF8749" w14:textId="3733D5C4"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Latitud y Longitud</w:t>
            </w:r>
            <w:r>
              <w:rPr>
                <w:rFonts w:asciiTheme="minorHAnsi" w:hAnsiTheme="minorHAnsi" w:cstheme="minorHAnsi"/>
              </w:rPr>
              <w:t xml:space="preserve"> contenga solo números.</w:t>
            </w:r>
          </w:p>
          <w:p w14:paraId="2BF60756"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08E938B" w14:textId="188445FC"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A5D60" w:rsidRPr="0039736F" w14:paraId="5E40A874"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3B253EC1" w14:textId="3CC7811D" w:rsidR="006A5D60" w:rsidRPr="0039736F" w:rsidRDefault="000664A1" w:rsidP="006A5D60">
            <w:pPr>
              <w:rPr>
                <w:rFonts w:asciiTheme="minorHAnsi" w:eastAsia="Arial" w:hAnsiTheme="minorHAnsi" w:cstheme="minorHAnsi"/>
              </w:rPr>
            </w:pPr>
            <w:r>
              <w:rPr>
                <w:rFonts w:asciiTheme="minorHAnsi" w:eastAsia="Arial" w:hAnsiTheme="minorHAnsi" w:cstheme="minorHAnsi"/>
              </w:rPr>
              <w:t>ES-18.4</w:t>
            </w:r>
          </w:p>
        </w:tc>
        <w:tc>
          <w:tcPr>
            <w:tcW w:w="8391" w:type="dxa"/>
            <w:gridSpan w:val="3"/>
            <w:tcBorders>
              <w:top w:val="single" w:sz="8" w:space="0" w:color="auto"/>
              <w:left w:val="single" w:sz="8" w:space="0" w:color="auto"/>
              <w:bottom w:val="single" w:sz="8" w:space="0" w:color="auto"/>
              <w:right w:val="single" w:sz="8" w:space="0" w:color="auto"/>
            </w:tcBorders>
          </w:tcPr>
          <w:p w14:paraId="257DA2EC" w14:textId="77777777" w:rsidR="006A5D60" w:rsidRPr="0039736F"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FE0116C"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2094656" w14:textId="6A2CC30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dejando campos obligatorios sin completar.</w:t>
            </w:r>
          </w:p>
          <w:p w14:paraId="28DC0C83"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D8CB11" w14:textId="28DA7ADF" w:rsidR="006A5D60" w:rsidRPr="003969DC" w:rsidRDefault="006A5D60">
            <w:pPr>
              <w:pStyle w:val="Prrafodelista"/>
              <w:numPr>
                <w:ilvl w:val="0"/>
                <w:numId w:val="134"/>
              </w:numPr>
              <w:rPr>
                <w:rFonts w:asciiTheme="minorHAnsi" w:eastAsia="Arial" w:hAnsiTheme="minorHAnsi" w:cstheme="minorHAnsi"/>
              </w:rPr>
            </w:pPr>
            <w:r w:rsidRPr="003969DC">
              <w:rPr>
                <w:rFonts w:asciiTheme="minorHAnsi" w:eastAsia="Arial" w:hAnsiTheme="minorHAnsi" w:cstheme="minorHAnsi"/>
              </w:rPr>
              <w:t>Deja uno o más campos obligatorios vacíos, como el Nombre</w:t>
            </w:r>
            <w:r w:rsidR="003969DC">
              <w:rPr>
                <w:rFonts w:asciiTheme="minorHAnsi" w:eastAsia="Arial" w:hAnsiTheme="minorHAnsi" w:cstheme="minorHAnsi"/>
              </w:rPr>
              <w:t>, Dirección, Latitud, Longitud o Ciudad</w:t>
            </w:r>
            <w:r w:rsidRPr="003969DC">
              <w:rPr>
                <w:rFonts w:asciiTheme="minorHAnsi" w:eastAsia="Arial" w:hAnsiTheme="minorHAnsi" w:cstheme="minorHAnsi"/>
              </w:rPr>
              <w:t>.</w:t>
            </w:r>
          </w:p>
          <w:p w14:paraId="43F31DF9" w14:textId="77777777" w:rsidR="006A5D60" w:rsidRPr="005B2C91" w:rsidRDefault="006A5D60">
            <w:pPr>
              <w:pStyle w:val="Prrafodelista"/>
              <w:numPr>
                <w:ilvl w:val="0"/>
                <w:numId w:val="13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0D1A848"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RESULTADOS: </w:t>
            </w:r>
          </w:p>
          <w:p w14:paraId="6631AF4A" w14:textId="77777777"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1EA19F" w14:textId="77777777"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EE55027" w14:textId="012B0E48"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814D86" w:rsidRPr="0039736F" w14:paraId="346FB6F4" w14:textId="77777777" w:rsidTr="006A5D6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5E9C41DB" w14:textId="77777777" w:rsidR="00E33732" w:rsidRDefault="00E33732">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1A079DB" w14:textId="2B976865" w:rsidR="00814D86" w:rsidRPr="0039736F" w:rsidRDefault="00E33732">
            <w:pPr>
              <w:pStyle w:val="Prrafodelista"/>
              <w:numPr>
                <w:ilvl w:val="0"/>
                <w:numId w:val="135"/>
              </w:numPr>
              <w:rPr>
                <w:rFonts w:asciiTheme="minorHAnsi" w:eastAsia="Arial" w:hAnsiTheme="minorHAnsi" w:cstheme="minorHAnsi"/>
              </w:rPr>
            </w:pPr>
            <w:r w:rsidRPr="00D20B7D">
              <w:rPr>
                <w:rFonts w:asciiTheme="minorHAnsi" w:eastAsia="Arial" w:hAnsiTheme="minorHAnsi" w:cstheme="minorHAnsi"/>
              </w:rPr>
              <w:t>Caída de la base de datos durante el proceso de registro.</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525880DF" w14:textId="77777777" w:rsidR="006A5D60" w:rsidRDefault="006A5D60" w:rsidP="00871FC2">
      <w:pPr>
        <w:rPr>
          <w:rFonts w:asciiTheme="minorHAnsi" w:hAnsiTheme="minorHAnsi" w:cstheme="minorHAnsi"/>
        </w:rPr>
      </w:pPr>
    </w:p>
    <w:p w14:paraId="5755ADC3" w14:textId="77777777" w:rsidR="006A5D60" w:rsidRDefault="006A5D60" w:rsidP="00871FC2">
      <w:pPr>
        <w:rPr>
          <w:rFonts w:asciiTheme="minorHAnsi" w:hAnsiTheme="minorHAnsi" w:cstheme="minorHAnsi"/>
        </w:rPr>
      </w:pPr>
    </w:p>
    <w:p w14:paraId="2074E8BA" w14:textId="77777777" w:rsidR="006A5D60" w:rsidRDefault="006A5D60" w:rsidP="00871FC2">
      <w:pPr>
        <w:rPr>
          <w:rFonts w:asciiTheme="minorHAnsi" w:hAnsiTheme="minorHAnsi" w:cstheme="minorHAnsi"/>
        </w:rPr>
      </w:pPr>
    </w:p>
    <w:p w14:paraId="64289094" w14:textId="77777777" w:rsidR="006A5D60" w:rsidRDefault="006A5D60" w:rsidP="00871FC2">
      <w:pPr>
        <w:rPr>
          <w:rFonts w:asciiTheme="minorHAnsi" w:hAnsiTheme="minorHAnsi" w:cstheme="minorHAnsi"/>
        </w:rPr>
      </w:pPr>
    </w:p>
    <w:p w14:paraId="321BCF72" w14:textId="77777777" w:rsidR="006A5D60" w:rsidRDefault="006A5D60" w:rsidP="00871FC2">
      <w:pPr>
        <w:rPr>
          <w:rFonts w:asciiTheme="minorHAnsi" w:hAnsiTheme="minorHAnsi" w:cstheme="minorHAnsi"/>
        </w:rPr>
      </w:pPr>
    </w:p>
    <w:p w14:paraId="505CC778" w14:textId="77777777" w:rsidR="00E33732" w:rsidRDefault="00E33732" w:rsidP="00871FC2">
      <w:pPr>
        <w:rPr>
          <w:rFonts w:asciiTheme="minorHAnsi" w:hAnsiTheme="minorHAnsi" w:cstheme="minorHAnsi"/>
        </w:rPr>
      </w:pPr>
    </w:p>
    <w:p w14:paraId="196FF6F9" w14:textId="77777777" w:rsidR="00E33732" w:rsidRDefault="00E33732" w:rsidP="00871FC2">
      <w:pPr>
        <w:rPr>
          <w:rFonts w:asciiTheme="minorHAnsi" w:hAnsiTheme="minorHAnsi" w:cstheme="minorHAnsi"/>
        </w:rPr>
      </w:pPr>
    </w:p>
    <w:p w14:paraId="16F7611B" w14:textId="77777777" w:rsidR="00E33732" w:rsidRDefault="00E33732" w:rsidP="00871FC2">
      <w:pPr>
        <w:rPr>
          <w:rFonts w:asciiTheme="minorHAnsi" w:hAnsiTheme="minorHAnsi" w:cstheme="minorHAnsi"/>
        </w:rPr>
      </w:pPr>
    </w:p>
    <w:p w14:paraId="7AA95CC9" w14:textId="77777777" w:rsidR="00E33732" w:rsidRDefault="00E33732" w:rsidP="00871FC2">
      <w:pPr>
        <w:rPr>
          <w:rFonts w:asciiTheme="minorHAnsi" w:hAnsiTheme="minorHAnsi" w:cstheme="minorHAnsi"/>
        </w:rPr>
      </w:pPr>
    </w:p>
    <w:p w14:paraId="5BF9DE8E" w14:textId="77777777" w:rsidR="00E33732" w:rsidRDefault="00E33732" w:rsidP="00871FC2">
      <w:pPr>
        <w:rPr>
          <w:rFonts w:asciiTheme="minorHAnsi" w:hAnsiTheme="minorHAnsi" w:cstheme="minorHAnsi"/>
        </w:rPr>
      </w:pPr>
    </w:p>
    <w:p w14:paraId="5DCB60BC" w14:textId="77777777" w:rsidR="00E33732" w:rsidRDefault="00E33732" w:rsidP="00871FC2">
      <w:pPr>
        <w:rPr>
          <w:rFonts w:asciiTheme="minorHAnsi" w:hAnsiTheme="minorHAnsi" w:cstheme="minorHAnsi"/>
        </w:rPr>
      </w:pPr>
    </w:p>
    <w:p w14:paraId="7F484663" w14:textId="77777777" w:rsidR="00E33732" w:rsidRDefault="00E33732" w:rsidP="00871FC2">
      <w:pPr>
        <w:rPr>
          <w:rFonts w:asciiTheme="minorHAnsi" w:hAnsiTheme="minorHAnsi" w:cstheme="minorHAnsi"/>
        </w:rPr>
      </w:pPr>
    </w:p>
    <w:p w14:paraId="185BBA3C" w14:textId="77777777" w:rsidR="00E33732" w:rsidRDefault="00E33732" w:rsidP="00871FC2">
      <w:pPr>
        <w:rPr>
          <w:rFonts w:asciiTheme="minorHAnsi" w:hAnsiTheme="minorHAnsi" w:cstheme="minorHAnsi"/>
        </w:rPr>
      </w:pPr>
    </w:p>
    <w:p w14:paraId="4A02B5AD" w14:textId="77777777" w:rsidR="00E33732" w:rsidRDefault="00E33732" w:rsidP="00871FC2">
      <w:pPr>
        <w:rPr>
          <w:rFonts w:asciiTheme="minorHAnsi" w:hAnsiTheme="minorHAnsi" w:cstheme="minorHAnsi"/>
        </w:rPr>
      </w:pPr>
    </w:p>
    <w:p w14:paraId="625F05B8" w14:textId="77777777" w:rsidR="00E33732" w:rsidRDefault="00E33732" w:rsidP="00871FC2">
      <w:pPr>
        <w:rPr>
          <w:rFonts w:asciiTheme="minorHAnsi" w:hAnsiTheme="minorHAnsi" w:cstheme="minorHAnsi"/>
        </w:rPr>
      </w:pPr>
    </w:p>
    <w:p w14:paraId="1704D5EE" w14:textId="77777777" w:rsidR="00E33732" w:rsidRDefault="00E33732"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437FEC">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437FEC">
        <w:tc>
          <w:tcPr>
            <w:tcW w:w="6385"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5342F9D4"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14024EDE" w14:textId="77777777" w:rsidTr="00437FE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15AB63EB"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2522C4">
              <w:rPr>
                <w:rFonts w:asciiTheme="minorHAnsi" w:eastAsia="Arial" w:hAnsiTheme="minorHAnsi" w:cstheme="minorHAnsi"/>
              </w:rPr>
              <w:t>odrá</w:t>
            </w:r>
            <w:r w:rsidRPr="00746E1D">
              <w:rPr>
                <w:rFonts w:asciiTheme="minorHAnsi" w:eastAsia="Arial" w:hAnsiTheme="minorHAnsi" w:cstheme="minorHAnsi"/>
              </w:rPr>
              <w:t xml:space="preserve"> actualizar la información de las sucursales existentes</w:t>
            </w:r>
            <w:r>
              <w:rPr>
                <w:rFonts w:asciiTheme="minorHAnsi" w:eastAsia="Arial" w:hAnsiTheme="minorHAnsi" w:cstheme="minorHAnsi"/>
              </w:rPr>
              <w:t>.</w:t>
            </w:r>
          </w:p>
        </w:tc>
      </w:tr>
      <w:tr w:rsidR="00437FEC" w:rsidRPr="0039736F" w14:paraId="344277D5" w14:textId="77777777" w:rsidTr="00437FE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E4063FD"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NOTAS:</w:t>
            </w:r>
          </w:p>
          <w:p w14:paraId="574888EC" w14:textId="77777777" w:rsidR="00437FEC" w:rsidRDefault="00437FEC" w:rsidP="00437FEC">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Descripción y Descuento en forma de texto.</w:t>
            </w:r>
          </w:p>
          <w:p w14:paraId="1094B723" w14:textId="14B99F6D" w:rsidR="00437FEC" w:rsidRPr="00774DA4" w:rsidRDefault="00437FEC" w:rsidP="00437FEC">
            <w:pPr>
              <w:pStyle w:val="Prrafodelista"/>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437FEC" w:rsidRPr="0039736F" w14:paraId="607F226C"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025DC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7828A83" w14:textId="75434CA6" w:rsidR="00437FEC" w:rsidRPr="00594B33" w:rsidRDefault="00437FEC" w:rsidP="00437FEC">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sucursal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3731D3" w14:textId="26089111" w:rsidR="00437FEC" w:rsidRPr="00437FEC" w:rsidRDefault="00437FEC" w:rsidP="00437FEC">
            <w:pPr>
              <w:pStyle w:val="Prrafodelista"/>
              <w:numPr>
                <w:ilvl w:val="0"/>
                <w:numId w:val="54"/>
              </w:numPr>
              <w:rPr>
                <w:rFonts w:asciiTheme="minorHAnsi" w:eastAsia="Arial" w:hAnsiTheme="minorHAnsi" w:cstheme="minorHAnsi"/>
              </w:rPr>
            </w:pPr>
            <w:r w:rsidRPr="00437FEC">
              <w:rPr>
                <w:rFonts w:asciiTheme="minorHAnsi" w:eastAsia="Arial" w:hAnsiTheme="minorHAnsi" w:cstheme="minorHAnsi"/>
              </w:rPr>
              <w:t>El sistema emite mensajes claros en caso de errores, indicando los campos problemáticos.</w:t>
            </w:r>
          </w:p>
        </w:tc>
      </w:tr>
      <w:tr w:rsidR="00814D86" w:rsidRPr="0039736F" w14:paraId="46589C5C" w14:textId="77777777" w:rsidTr="00437FE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37FEC" w:rsidRPr="0039736F" w14:paraId="6A641CE3"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F766B43" w14:textId="61AB7D2A"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sucursal </w:t>
            </w:r>
            <w:r w:rsidRPr="00BF34A4">
              <w:rPr>
                <w:rFonts w:asciiTheme="minorHAnsi" w:eastAsia="Arial" w:hAnsiTheme="minorHAnsi" w:cstheme="minorHAnsi"/>
              </w:rPr>
              <w:t>existente.</w:t>
            </w:r>
          </w:p>
          <w:p w14:paraId="3CFDB70A"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C63E255" w14:textId="5D397338" w:rsidR="00437FEC" w:rsidRDefault="00437FEC" w:rsidP="00437FE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sucursal.</w:t>
            </w:r>
          </w:p>
          <w:p w14:paraId="4EEEBFB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3D3ABA" w14:textId="5C513AB2" w:rsidR="00437FEC" w:rsidRPr="00437FEC" w:rsidRDefault="00437FEC" w:rsidP="00437FEC">
            <w:pPr>
              <w:pStyle w:val="Prrafodelista"/>
              <w:numPr>
                <w:ilvl w:val="0"/>
                <w:numId w:val="136"/>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2002BF59" w14:textId="77777777" w:rsidR="00437FEC" w:rsidRPr="00F744D6" w:rsidRDefault="00437FEC" w:rsidP="00437FEC">
            <w:pPr>
              <w:pStyle w:val="Prrafodelista"/>
              <w:numPr>
                <w:ilvl w:val="0"/>
                <w:numId w:val="13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7381A4" w14:textId="526FD45B"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sucursal.</w:t>
            </w:r>
          </w:p>
          <w:p w14:paraId="7E412EEA" w14:textId="77777777"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5B1CC02"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523AEC93" w:rsidR="00437FEC" w:rsidRPr="00746E1D" w:rsidRDefault="00437FEC" w:rsidP="00437FEC">
            <w:pPr>
              <w:pStyle w:val="Prrafodelista"/>
              <w:numPr>
                <w:ilvl w:val="0"/>
                <w:numId w:val="4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sucursal </w:t>
            </w:r>
            <w:r w:rsidRPr="0098309F">
              <w:rPr>
                <w:rFonts w:asciiTheme="minorHAnsi" w:eastAsia="Arial" w:hAnsiTheme="minorHAnsi" w:cstheme="minorHAnsi"/>
              </w:rPr>
              <w:t>exitosamente y los refleja en la tabla.</w:t>
            </w:r>
          </w:p>
        </w:tc>
      </w:tr>
      <w:tr w:rsidR="00437FEC" w:rsidRPr="0039736F" w14:paraId="7ADDE11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F642D25"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124C685"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2AE0D3AE" w14:textId="628356A3"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números en campos de texto como Nombre o Ciudad.</w:t>
            </w:r>
          </w:p>
          <w:p w14:paraId="0E257B5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EF8F312" w14:textId="1A147225" w:rsidR="00437FEC" w:rsidRPr="00437FEC" w:rsidRDefault="00437FEC" w:rsidP="00437FEC">
            <w:pPr>
              <w:pStyle w:val="Prrafodelista"/>
              <w:numPr>
                <w:ilvl w:val="0"/>
                <w:numId w:val="137"/>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3F91E42A" w14:textId="77777777" w:rsidR="00437FEC" w:rsidRPr="006F78C7" w:rsidRDefault="00437FEC" w:rsidP="00437FEC">
            <w:pPr>
              <w:pStyle w:val="Prrafodelista"/>
              <w:numPr>
                <w:ilvl w:val="0"/>
                <w:numId w:val="13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AEAE4F1" w14:textId="0FBF195A"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o Ciudad.</w:t>
            </w:r>
          </w:p>
          <w:p w14:paraId="005DC88C" w14:textId="77777777"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8E351EB"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CA5A8C" w14:textId="3BD79C20"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Ciudad contenga solo texto.</w:t>
            </w:r>
          </w:p>
          <w:p w14:paraId="75007B3B"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02D7492" w14:textId="2E84867D" w:rsidR="00437FEC" w:rsidRPr="00746E1D" w:rsidRDefault="00437FEC" w:rsidP="00437FEC">
            <w:pPr>
              <w:pStyle w:val="Prrafodelista"/>
              <w:numPr>
                <w:ilvl w:val="0"/>
                <w:numId w:val="4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437FEC" w:rsidRPr="0039736F" w14:paraId="2B41288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9</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D282D39"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95BA5F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4BF9FE45" w14:textId="02EBEA8F"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letras en campos de texto como Latitud y Longitud.</w:t>
            </w:r>
          </w:p>
          <w:p w14:paraId="509C7050"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8D7F56" w14:textId="5242E083" w:rsidR="00437FEC" w:rsidRPr="00437FEC" w:rsidRDefault="00437FEC" w:rsidP="00437FEC">
            <w:pPr>
              <w:pStyle w:val="Prrafodelista"/>
              <w:numPr>
                <w:ilvl w:val="0"/>
                <w:numId w:val="138"/>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p>
          <w:p w14:paraId="7B5ACAA6" w14:textId="77777777" w:rsidR="00437FEC" w:rsidRPr="006F78C7" w:rsidRDefault="00437FEC" w:rsidP="00437FEC">
            <w:pPr>
              <w:pStyle w:val="Prrafodelista"/>
              <w:numPr>
                <w:ilvl w:val="0"/>
                <w:numId w:val="13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51D3C49" w14:textId="3DB691CA"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Latitud y Longitud.</w:t>
            </w:r>
          </w:p>
          <w:p w14:paraId="2D9EB1A2" w14:textId="77777777"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C116A05"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31D1750" w14:textId="3DFD11B4"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Latitud y Longitud contenga solo números.</w:t>
            </w:r>
          </w:p>
          <w:p w14:paraId="0E141535"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3E820D9" w14:textId="337E4E20" w:rsidR="00437FEC" w:rsidRPr="00746E1D" w:rsidRDefault="00437FEC" w:rsidP="00437FE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437FEC" w:rsidRPr="0039736F" w14:paraId="6679B7D4"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32551FB5" w14:textId="50AD60FE" w:rsidR="00437FEC" w:rsidRPr="0039736F" w:rsidRDefault="00437FEC" w:rsidP="00437FEC">
            <w:pPr>
              <w:rPr>
                <w:rFonts w:asciiTheme="minorHAnsi" w:eastAsia="Arial" w:hAnsiTheme="minorHAnsi" w:cstheme="minorHAnsi"/>
              </w:rPr>
            </w:pPr>
            <w:r>
              <w:rPr>
                <w:rFonts w:asciiTheme="minorHAnsi" w:eastAsia="Arial" w:hAnsiTheme="minorHAnsi" w:cstheme="minorHAnsi"/>
              </w:rPr>
              <w:t>ES-19.4</w:t>
            </w:r>
          </w:p>
        </w:tc>
        <w:tc>
          <w:tcPr>
            <w:tcW w:w="8392" w:type="dxa"/>
            <w:gridSpan w:val="3"/>
            <w:tcBorders>
              <w:top w:val="single" w:sz="8" w:space="0" w:color="auto"/>
              <w:left w:val="single" w:sz="8" w:space="0" w:color="auto"/>
              <w:bottom w:val="single" w:sz="8" w:space="0" w:color="auto"/>
              <w:right w:val="single" w:sz="8" w:space="0" w:color="auto"/>
            </w:tcBorders>
          </w:tcPr>
          <w:p w14:paraId="0F87F121" w14:textId="77777777"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D3A27BF"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B13C365" w14:textId="5E79E40C"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sucursal dejando campos obligatorios sin completar.</w:t>
            </w:r>
          </w:p>
          <w:p w14:paraId="703BE10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43442E0" w14:textId="4110DD7D" w:rsidR="00437FEC" w:rsidRPr="00437FEC" w:rsidRDefault="00437FEC" w:rsidP="00437FEC">
            <w:pPr>
              <w:pStyle w:val="Prrafodelista"/>
              <w:numPr>
                <w:ilvl w:val="0"/>
                <w:numId w:val="139"/>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sidR="00F4168E">
              <w:rPr>
                <w:rFonts w:asciiTheme="minorHAnsi" w:eastAsia="Arial" w:hAnsiTheme="minorHAnsi" w:cstheme="minorHAnsi"/>
              </w:rPr>
              <w:t>sucursales</w:t>
            </w:r>
            <w:r w:rsidRPr="00437FEC">
              <w:rPr>
                <w:rFonts w:asciiTheme="minorHAnsi" w:eastAsia="Arial" w:hAnsiTheme="minorHAnsi" w:cstheme="minorHAnsi"/>
              </w:rPr>
              <w:t>.</w:t>
            </w:r>
          </w:p>
          <w:p w14:paraId="23F65EEC" w14:textId="77777777" w:rsidR="00437FEC" w:rsidRPr="006F78C7" w:rsidRDefault="00437FEC" w:rsidP="00437FEC">
            <w:pPr>
              <w:pStyle w:val="Prrafodelista"/>
              <w:numPr>
                <w:ilvl w:val="0"/>
                <w:numId w:val="13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DA44B84" w14:textId="1F570771"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 Dirección, Latitud, Longitud o Ciudad.</w:t>
            </w:r>
          </w:p>
          <w:p w14:paraId="62F1E13D" w14:textId="77777777"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45ADCA4"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5CCF669A" w14:textId="77777777"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A018DC" w14:textId="77777777"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06AE442A" w14:textId="67E66D83" w:rsidR="00437FEC" w:rsidRPr="00437FEC" w:rsidRDefault="00437FEC">
            <w:pPr>
              <w:pStyle w:val="Prrafodelista"/>
              <w:numPr>
                <w:ilvl w:val="0"/>
                <w:numId w:val="140"/>
              </w:numPr>
              <w:rPr>
                <w:rFonts w:asciiTheme="minorHAnsi" w:eastAsia="Arial" w:hAnsiTheme="minorHAnsi" w:cstheme="minorHAnsi"/>
                <w:b/>
                <w:bCs/>
              </w:rPr>
            </w:pPr>
            <w:r w:rsidRPr="00437FEC">
              <w:rPr>
                <w:rFonts w:asciiTheme="minorHAnsi" w:eastAsia="Arial" w:hAnsiTheme="minorHAnsi" w:cstheme="minorHAnsi"/>
              </w:rPr>
              <w:t>Se muestra un mensaje de error indicando cuáles campos están vacíos.</w:t>
            </w:r>
          </w:p>
        </w:tc>
      </w:tr>
      <w:tr w:rsidR="00814D86" w:rsidRPr="0039736F" w14:paraId="6230149C" w14:textId="77777777" w:rsidTr="00437FE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2441E3D" w14:textId="77777777" w:rsidR="00437FEC" w:rsidRPr="004F3874" w:rsidRDefault="00437FEC" w:rsidP="00437FEC">
            <w:pPr>
              <w:pStyle w:val="Prrafodelista"/>
              <w:numPr>
                <w:ilvl w:val="0"/>
                <w:numId w:val="4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D5C8A3C" w14:textId="3A48FAC7" w:rsidR="00814D86" w:rsidRPr="0039736F" w:rsidRDefault="00437FEC" w:rsidP="00437FEC">
            <w:pPr>
              <w:pStyle w:val="Prrafodelista"/>
              <w:numPr>
                <w:ilvl w:val="0"/>
                <w:numId w:val="4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5783D344" w14:textId="77777777" w:rsidR="00437FEC" w:rsidRDefault="00437FEC" w:rsidP="00871FC2">
      <w:pPr>
        <w:rPr>
          <w:rFonts w:asciiTheme="minorHAnsi" w:hAnsiTheme="minorHAnsi" w:cstheme="minorHAnsi"/>
        </w:rPr>
      </w:pPr>
    </w:p>
    <w:p w14:paraId="55BF6219" w14:textId="77777777" w:rsidR="00437FEC" w:rsidRDefault="00437FEC" w:rsidP="00871FC2">
      <w:pPr>
        <w:rPr>
          <w:rFonts w:asciiTheme="minorHAnsi" w:hAnsiTheme="minorHAnsi" w:cstheme="minorHAnsi"/>
        </w:rPr>
      </w:pPr>
    </w:p>
    <w:p w14:paraId="225165D3" w14:textId="77777777" w:rsidR="00437FEC" w:rsidRDefault="00437FEC" w:rsidP="00871FC2">
      <w:pPr>
        <w:rPr>
          <w:rFonts w:asciiTheme="minorHAnsi" w:hAnsiTheme="minorHAnsi" w:cstheme="minorHAnsi"/>
        </w:rPr>
      </w:pPr>
    </w:p>
    <w:p w14:paraId="748B86BE" w14:textId="77777777" w:rsidR="00437FEC" w:rsidRDefault="00437FEC" w:rsidP="00871FC2">
      <w:pPr>
        <w:rPr>
          <w:rFonts w:asciiTheme="minorHAnsi" w:hAnsiTheme="minorHAnsi" w:cstheme="minorHAnsi"/>
        </w:rPr>
      </w:pPr>
    </w:p>
    <w:p w14:paraId="1B66528C" w14:textId="77777777" w:rsidR="00437FEC" w:rsidRDefault="00437FEC" w:rsidP="00871FC2">
      <w:pPr>
        <w:rPr>
          <w:rFonts w:asciiTheme="minorHAnsi" w:hAnsiTheme="minorHAnsi" w:cstheme="minorHAnsi"/>
        </w:rPr>
      </w:pPr>
    </w:p>
    <w:p w14:paraId="35EFC00A" w14:textId="77777777" w:rsidR="00437FEC" w:rsidRDefault="00437FEC" w:rsidP="00871FC2">
      <w:pPr>
        <w:rPr>
          <w:rFonts w:asciiTheme="minorHAnsi" w:hAnsiTheme="minorHAnsi" w:cstheme="minorHAnsi"/>
        </w:rPr>
      </w:pPr>
    </w:p>
    <w:p w14:paraId="28E27BA4" w14:textId="77777777" w:rsidR="00437FEC" w:rsidRDefault="00437FEC"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11BB374B"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373D090"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962D6D">
              <w:rPr>
                <w:rFonts w:asciiTheme="minorHAnsi" w:eastAsia="Arial" w:hAnsiTheme="minorHAnsi" w:cstheme="minorHAnsi"/>
              </w:rPr>
              <w:t>odrá</w:t>
            </w:r>
            <w:r w:rsidRPr="00746E1D">
              <w:rPr>
                <w:rFonts w:asciiTheme="minorHAnsi" w:eastAsia="Arial" w:hAnsiTheme="minorHAnsi" w:cstheme="minorHAnsi"/>
              </w:rPr>
              <w:t xml:space="preserve"> eliminar sucursales existentes</w:t>
            </w:r>
            <w:r w:rsidR="00814144">
              <w:rPr>
                <w:rFonts w:asciiTheme="minorHAnsi" w:eastAsia="Arial" w:hAnsiTheme="minorHAnsi" w:cstheme="minorHAnsi"/>
              </w:rPr>
              <w:t>.</w:t>
            </w:r>
          </w:p>
        </w:tc>
      </w:tr>
      <w:tr w:rsidR="00962D6D"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45187DF"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NOTAS:</w:t>
            </w:r>
          </w:p>
          <w:p w14:paraId="26D663DC" w14:textId="589F4199" w:rsidR="00962D6D"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sucursal </w:t>
            </w:r>
            <w:r w:rsidRPr="0054396B">
              <w:rPr>
                <w:rFonts w:asciiTheme="minorHAnsi" w:eastAsia="Arial" w:hAnsiTheme="minorHAnsi" w:cstheme="minorHAnsi"/>
              </w:rPr>
              <w:t>ya está registrada en el sistema.</w:t>
            </w:r>
          </w:p>
          <w:p w14:paraId="35190EF7" w14:textId="7655E5A8" w:rsidR="00962D6D" w:rsidRPr="00774DA4"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sucursales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62D6D"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623A1D8"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04C100" w14:textId="1F16D734" w:rsidR="00962D6D" w:rsidRPr="00594B33" w:rsidRDefault="00962D6D" w:rsidP="00962D6D">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sucursal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sucursal.</w:t>
            </w:r>
          </w:p>
          <w:p w14:paraId="296C65F3" w14:textId="62834B7A" w:rsidR="00962D6D" w:rsidRPr="00962D6D" w:rsidRDefault="00962D6D" w:rsidP="00962D6D">
            <w:pPr>
              <w:pStyle w:val="Prrafodelista"/>
              <w:numPr>
                <w:ilvl w:val="0"/>
                <w:numId w:val="54"/>
              </w:numPr>
              <w:rPr>
                <w:rFonts w:asciiTheme="minorHAnsi" w:eastAsia="Arial" w:hAnsiTheme="minorHAnsi" w:cstheme="minorHAnsi"/>
              </w:rPr>
            </w:pPr>
            <w:r w:rsidRPr="00962D6D">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sucursales</w:t>
            </w:r>
            <w:r w:rsidRPr="00962D6D">
              <w:rPr>
                <w:rFonts w:asciiTheme="minorHAnsi" w:eastAsia="Arial" w:hAnsiTheme="minorHAnsi" w:cstheme="minorHAnsi"/>
              </w:rPr>
              <w:t xml:space="preserve"> para eliminar.</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144"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9667317" w14:textId="5E938D6C" w:rsidR="00814144" w:rsidRPr="009900B1"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sucursal seleccionada en la tabla.</w:t>
            </w:r>
          </w:p>
          <w:p w14:paraId="4A5A1E3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SUPOSICIONES/ASUNCIONES:</w:t>
            </w:r>
          </w:p>
          <w:p w14:paraId="7E45C3D2" w14:textId="49813B3C"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sucursal existente para eliminarlo.</w:t>
            </w:r>
          </w:p>
          <w:p w14:paraId="5576570F" w14:textId="77777777" w:rsidR="00814144"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F6B962" w14:textId="634D62EA" w:rsidR="00814144" w:rsidRPr="00814144" w:rsidRDefault="00814144">
            <w:pPr>
              <w:pStyle w:val="Prrafodelista"/>
              <w:numPr>
                <w:ilvl w:val="0"/>
                <w:numId w:val="141"/>
              </w:numPr>
              <w:rPr>
                <w:rFonts w:asciiTheme="minorHAnsi" w:eastAsia="Arial" w:hAnsiTheme="minorHAnsi" w:cstheme="minorHAnsi"/>
              </w:rPr>
            </w:pPr>
            <w:r w:rsidRPr="00814144">
              <w:rPr>
                <w:rFonts w:asciiTheme="minorHAnsi" w:eastAsia="Arial" w:hAnsiTheme="minorHAnsi" w:cstheme="minorHAnsi"/>
              </w:rPr>
              <w:t>Hace clic en la tabla donde están tod</w:t>
            </w:r>
            <w:r>
              <w:rPr>
                <w:rFonts w:asciiTheme="minorHAnsi" w:eastAsia="Arial" w:hAnsiTheme="minorHAnsi" w:cstheme="minorHAnsi"/>
              </w:rPr>
              <w:t>as</w:t>
            </w:r>
            <w:r w:rsidRPr="00814144">
              <w:rPr>
                <w:rFonts w:asciiTheme="minorHAnsi" w:eastAsia="Arial" w:hAnsiTheme="minorHAnsi" w:cstheme="minorHAnsi"/>
              </w:rPr>
              <w:t xml:space="preserve"> l</w:t>
            </w:r>
            <w:r>
              <w:rPr>
                <w:rFonts w:asciiTheme="minorHAnsi" w:eastAsia="Arial" w:hAnsiTheme="minorHAnsi" w:cstheme="minorHAnsi"/>
              </w:rPr>
              <w:t>as sucursales</w:t>
            </w:r>
            <w:r w:rsidRPr="00814144">
              <w:rPr>
                <w:rFonts w:asciiTheme="minorHAnsi" w:eastAsia="Arial" w:hAnsiTheme="minorHAnsi" w:cstheme="minorHAnsi"/>
              </w:rPr>
              <w:t>.</w:t>
            </w:r>
          </w:p>
          <w:p w14:paraId="0F32C3C4" w14:textId="77777777" w:rsidR="00814144" w:rsidRPr="006F78C7" w:rsidRDefault="00814144">
            <w:pPr>
              <w:pStyle w:val="Prrafodelista"/>
              <w:numPr>
                <w:ilvl w:val="0"/>
                <w:numId w:val="14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98CDD8B" w14:textId="77777777" w:rsidR="00814144" w:rsidRPr="006F78C7" w:rsidRDefault="00814144">
            <w:pPr>
              <w:pStyle w:val="Prrafodelista"/>
              <w:numPr>
                <w:ilvl w:val="0"/>
                <w:numId w:val="14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C1BDED6"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4D97DEB2" w:rsidR="00814144" w:rsidRPr="00746E1D" w:rsidRDefault="00814144" w:rsidP="00814144">
            <w:pPr>
              <w:pStyle w:val="Prrafodelista"/>
              <w:numPr>
                <w:ilvl w:val="0"/>
                <w:numId w:val="43"/>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sucursal </w:t>
            </w:r>
            <w:r w:rsidRPr="009900B1">
              <w:rPr>
                <w:rFonts w:asciiTheme="minorHAnsi" w:eastAsia="Arial" w:hAnsiTheme="minorHAnsi" w:cstheme="minorHAnsi"/>
              </w:rPr>
              <w:t>exitosamente y los refleja en la tabla.</w:t>
            </w:r>
          </w:p>
        </w:tc>
      </w:tr>
      <w:tr w:rsidR="00814144"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89CFB26" w14:textId="0A9BEB44" w:rsidR="00814144" w:rsidRPr="0054396B"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sucursal en la tabla.</w:t>
            </w:r>
          </w:p>
          <w:p w14:paraId="695BCE1F" w14:textId="77777777" w:rsidR="00814144" w:rsidRDefault="00814144" w:rsidP="00814144">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1FF7BFE" w14:textId="0B2B7308"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na sucursal existente para eliminarlo.</w:t>
            </w:r>
          </w:p>
          <w:p w14:paraId="414474FF" w14:textId="77777777" w:rsidR="00814144" w:rsidRPr="00E75F95"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A493D8B" w14:textId="7F355600" w:rsidR="00814144" w:rsidRPr="00814144" w:rsidRDefault="00814144">
            <w:pPr>
              <w:pStyle w:val="Prrafodelista"/>
              <w:numPr>
                <w:ilvl w:val="0"/>
                <w:numId w:val="142"/>
              </w:numPr>
              <w:rPr>
                <w:rFonts w:asciiTheme="minorHAnsi" w:eastAsia="Arial" w:hAnsiTheme="minorHAnsi" w:cstheme="minorHAnsi"/>
              </w:rPr>
            </w:pPr>
            <w:r w:rsidRPr="00814144">
              <w:rPr>
                <w:rFonts w:asciiTheme="minorHAnsi" w:eastAsia="Arial" w:hAnsiTheme="minorHAnsi" w:cstheme="minorHAnsi"/>
              </w:rPr>
              <w:t>No hace clic en la tabla donde están tod</w:t>
            </w:r>
            <w:r>
              <w:rPr>
                <w:rFonts w:asciiTheme="minorHAnsi" w:eastAsia="Arial" w:hAnsiTheme="minorHAnsi" w:cstheme="minorHAnsi"/>
              </w:rPr>
              <w:t>a</w:t>
            </w:r>
            <w:r w:rsidRPr="00814144">
              <w:rPr>
                <w:rFonts w:asciiTheme="minorHAnsi" w:eastAsia="Arial" w:hAnsiTheme="minorHAnsi" w:cstheme="minorHAnsi"/>
              </w:rPr>
              <w:t>s l</w:t>
            </w:r>
            <w:r>
              <w:rPr>
                <w:rFonts w:asciiTheme="minorHAnsi" w:eastAsia="Arial" w:hAnsiTheme="minorHAnsi" w:cstheme="minorHAnsi"/>
              </w:rPr>
              <w:t>as sucursales</w:t>
            </w:r>
            <w:r w:rsidRPr="00814144">
              <w:rPr>
                <w:rFonts w:asciiTheme="minorHAnsi" w:eastAsia="Arial" w:hAnsiTheme="minorHAnsi" w:cstheme="minorHAnsi"/>
              </w:rPr>
              <w:t>.</w:t>
            </w:r>
          </w:p>
          <w:p w14:paraId="66CAE558" w14:textId="5ED7F262" w:rsidR="00814144" w:rsidRPr="006F78C7" w:rsidRDefault="00814144">
            <w:pPr>
              <w:pStyle w:val="Prrafodelista"/>
              <w:numPr>
                <w:ilvl w:val="0"/>
                <w:numId w:val="142"/>
              </w:numPr>
              <w:rPr>
                <w:rFonts w:asciiTheme="minorHAnsi" w:eastAsia="Arial" w:hAnsiTheme="minorHAnsi" w:cstheme="minorHAnsi"/>
              </w:rPr>
            </w:pPr>
            <w:r>
              <w:rPr>
                <w:rFonts w:asciiTheme="minorHAnsi" w:eastAsia="Arial" w:hAnsiTheme="minorHAnsi" w:cstheme="minorHAnsi"/>
              </w:rPr>
              <w:t>No se carga la información de la sucursal en los campos de texto.</w:t>
            </w:r>
          </w:p>
          <w:p w14:paraId="10CD57E2" w14:textId="77777777" w:rsidR="00814144" w:rsidRPr="00E063FD" w:rsidRDefault="00814144">
            <w:pPr>
              <w:pStyle w:val="Prrafodelista"/>
              <w:numPr>
                <w:ilvl w:val="0"/>
                <w:numId w:val="142"/>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B136B2"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198C09FB" w14:textId="166495FF" w:rsidR="00814144" w:rsidRDefault="00814144" w:rsidP="00814144">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sucursal </w:t>
            </w:r>
            <w:r w:rsidRPr="008123E7">
              <w:rPr>
                <w:rFonts w:asciiTheme="minorHAnsi" w:eastAsia="Arial" w:hAnsiTheme="minorHAnsi" w:cstheme="minorHAnsi"/>
              </w:rPr>
              <w:t>seleccionad</w:t>
            </w:r>
            <w:r>
              <w:rPr>
                <w:rFonts w:asciiTheme="minorHAnsi" w:eastAsia="Arial" w:hAnsiTheme="minorHAnsi" w:cstheme="minorHAnsi"/>
              </w:rPr>
              <w:t>a.</w:t>
            </w:r>
          </w:p>
          <w:p w14:paraId="2C67A851" w14:textId="77777777" w:rsidR="00814144" w:rsidRDefault="00814144" w:rsidP="00814144">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31770162" w14:textId="026FDEFE" w:rsidR="00814144" w:rsidRPr="007A556E" w:rsidRDefault="00814144" w:rsidP="00814144">
            <w:pPr>
              <w:pStyle w:val="Prrafodelista"/>
              <w:numPr>
                <w:ilvl w:val="0"/>
                <w:numId w:val="43"/>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sucursal para eliminar.</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E811997" w14:textId="77777777" w:rsidR="00814144" w:rsidRPr="004F3874" w:rsidRDefault="00814144" w:rsidP="00814144">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AEC9036" w14:textId="19BFAE0B" w:rsidR="00814D86" w:rsidRPr="0039736F" w:rsidRDefault="00814144" w:rsidP="00814144">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3618EEA1" w14:textId="77777777" w:rsidTr="009A24F7">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9A24F7">
        <w:tc>
          <w:tcPr>
            <w:tcW w:w="6385"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57CDB905"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146DFDBA" w14:textId="77777777" w:rsidTr="009A24F7">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C41533" w14:textId="54F1B9C3"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w:t>
            </w:r>
            <w:r w:rsidR="009A24F7">
              <w:rPr>
                <w:rFonts w:asciiTheme="minorHAnsi" w:eastAsia="Arial" w:hAnsiTheme="minorHAnsi" w:cstheme="minorHAnsi"/>
              </w:rPr>
              <w:t>odrán</w:t>
            </w:r>
            <w:r w:rsidRPr="006126DE">
              <w:rPr>
                <w:rFonts w:asciiTheme="minorHAnsi" w:eastAsia="Arial" w:hAnsiTheme="minorHAnsi" w:cstheme="minorHAnsi"/>
              </w:rPr>
              <w:t xml:space="preserve"> registrar nuevos proveedores</w:t>
            </w:r>
            <w:r w:rsidR="009A24F7">
              <w:rPr>
                <w:rFonts w:asciiTheme="minorHAnsi" w:eastAsia="Arial" w:hAnsiTheme="minorHAnsi" w:cstheme="minorHAnsi"/>
              </w:rPr>
              <w:t>.</w:t>
            </w:r>
          </w:p>
        </w:tc>
      </w:tr>
      <w:tr w:rsidR="00601F04" w:rsidRPr="0039736F" w14:paraId="3E769D65" w14:textId="77777777" w:rsidTr="009A24F7">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35DE2F5"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NOTAS:</w:t>
            </w:r>
          </w:p>
          <w:p w14:paraId="13D894E4" w14:textId="2592691F" w:rsidR="00601F04" w:rsidRDefault="00601F04" w:rsidP="00601F04">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115DAC6" w14:textId="76D4B808" w:rsidR="00601F04" w:rsidRPr="00774DA4" w:rsidRDefault="00601F04" w:rsidP="00601F04">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01F04" w:rsidRPr="0039736F" w14:paraId="7A393F49"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9A4F681"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8918669" w14:textId="5431D6EF" w:rsidR="00601F04" w:rsidRPr="00594B33" w:rsidRDefault="00601F04" w:rsidP="00601F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proveedor</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AE0B980" w14:textId="71DE31EC" w:rsidR="00601F04" w:rsidRPr="00601F04" w:rsidRDefault="00601F04" w:rsidP="00601F04">
            <w:pPr>
              <w:pStyle w:val="Prrafodelista"/>
              <w:numPr>
                <w:ilvl w:val="0"/>
                <w:numId w:val="54"/>
              </w:numPr>
              <w:rPr>
                <w:rFonts w:asciiTheme="minorHAnsi" w:eastAsia="Arial" w:hAnsiTheme="minorHAnsi" w:cstheme="minorHAnsi"/>
              </w:rPr>
            </w:pPr>
            <w:r w:rsidRPr="00601F04">
              <w:rPr>
                <w:rFonts w:asciiTheme="minorHAnsi" w:eastAsia="Arial" w:hAnsiTheme="minorHAnsi" w:cstheme="minorHAnsi"/>
              </w:rPr>
              <w:t>El sistema emite mensajes claros en caso de errores, indicando los campos problemáticos.</w:t>
            </w:r>
          </w:p>
        </w:tc>
      </w:tr>
      <w:tr w:rsidR="005A6318" w:rsidRPr="0039736F" w14:paraId="391EB257" w14:textId="77777777" w:rsidTr="009A24F7">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A24F7" w:rsidRPr="0039736F" w14:paraId="7A9CEA4F"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6E40891" w14:textId="7637A970" w:rsidR="009A24F7" w:rsidRPr="00DD5768"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en el sistema.</w:t>
            </w:r>
          </w:p>
          <w:p w14:paraId="4529587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5E3403D4" w14:textId="35931340"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00C738CC">
              <w:rPr>
                <w:rFonts w:asciiTheme="minorHAnsi" w:eastAsia="Arial" w:hAnsiTheme="minorHAnsi" w:cstheme="minorHAnsi"/>
              </w:rPr>
              <w:t xml:space="preserve"> o el empleado</w:t>
            </w:r>
            <w:r w:rsidRPr="003D1DCB">
              <w:rPr>
                <w:rFonts w:asciiTheme="minorHAnsi" w:eastAsia="Arial" w:hAnsiTheme="minorHAnsi" w:cstheme="minorHAnsi"/>
              </w:rPr>
              <w:t xml:space="preserve"> ingresa los datos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83CF1C" w14:textId="77777777" w:rsidR="009A24F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AD18A6" w14:textId="4406E433" w:rsidR="009A24F7" w:rsidRPr="00601F04" w:rsidRDefault="009A24F7">
            <w:pPr>
              <w:pStyle w:val="Prrafodelista"/>
              <w:numPr>
                <w:ilvl w:val="0"/>
                <w:numId w:val="143"/>
              </w:numPr>
              <w:rPr>
                <w:rFonts w:asciiTheme="minorHAnsi" w:eastAsia="Arial" w:hAnsiTheme="minorHAnsi" w:cstheme="minorHAnsi"/>
              </w:rPr>
            </w:pPr>
            <w:r w:rsidRPr="00601F04">
              <w:rPr>
                <w:rFonts w:asciiTheme="minorHAnsi" w:eastAsia="Arial" w:hAnsiTheme="minorHAnsi" w:cstheme="minorHAnsi"/>
              </w:rPr>
              <w:t xml:space="preserve">Ingresa todos los datos necesarios para registrar </w:t>
            </w:r>
            <w:r w:rsidR="00601F04">
              <w:rPr>
                <w:rFonts w:asciiTheme="minorHAnsi" w:eastAsia="Arial" w:hAnsiTheme="minorHAnsi" w:cstheme="minorHAnsi"/>
              </w:rPr>
              <w:t>el proveedor</w:t>
            </w:r>
            <w:r w:rsidRPr="00601F04">
              <w:rPr>
                <w:rFonts w:asciiTheme="minorHAnsi" w:eastAsia="Arial" w:hAnsiTheme="minorHAnsi" w:cstheme="minorHAnsi"/>
              </w:rPr>
              <w:t>.</w:t>
            </w:r>
          </w:p>
          <w:p w14:paraId="069769FB" w14:textId="77777777" w:rsidR="009A24F7" w:rsidRPr="003D1DCB" w:rsidRDefault="009A24F7">
            <w:pPr>
              <w:pStyle w:val="Prrafodelista"/>
              <w:numPr>
                <w:ilvl w:val="0"/>
                <w:numId w:val="14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9C97535"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0A266D8"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1503839"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4EAB134" w14:textId="6039D2C3" w:rsidR="009A24F7" w:rsidRPr="006126DE" w:rsidRDefault="009A24F7" w:rsidP="009A24F7">
            <w:pPr>
              <w:pStyle w:val="Prrafodelista"/>
              <w:numPr>
                <w:ilvl w:val="0"/>
                <w:numId w:val="43"/>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601F04">
              <w:rPr>
                <w:rFonts w:asciiTheme="minorHAnsi" w:eastAsia="Arial" w:hAnsiTheme="minorHAnsi" w:cstheme="minorHAnsi"/>
              </w:rPr>
              <w:t>el proveedor</w:t>
            </w:r>
            <w:r w:rsidRPr="007D0915">
              <w:rPr>
                <w:rFonts w:asciiTheme="minorHAnsi" w:eastAsia="Arial" w:hAnsiTheme="minorHAnsi" w:cstheme="minorHAnsi"/>
              </w:rPr>
              <w:t>, generando automáticamente el ID.</w:t>
            </w:r>
          </w:p>
        </w:tc>
      </w:tr>
      <w:tr w:rsidR="009A24F7" w:rsidRPr="0039736F" w14:paraId="7D45B81A"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FF5075"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EBE6D1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A6C34B2" w14:textId="228A99DB"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números en campos de texto como Nombre</w:t>
            </w:r>
            <w:r w:rsidR="00601F04">
              <w:rPr>
                <w:rFonts w:asciiTheme="minorHAnsi" w:eastAsia="Arial" w:hAnsiTheme="minorHAnsi" w:cstheme="minorHAnsi"/>
              </w:rPr>
              <w:t>s y Apellidos</w:t>
            </w:r>
            <w:r>
              <w:rPr>
                <w:rFonts w:asciiTheme="minorHAnsi" w:eastAsia="Arial" w:hAnsiTheme="minorHAnsi" w:cstheme="minorHAnsi"/>
              </w:rPr>
              <w:t>.</w:t>
            </w:r>
          </w:p>
          <w:p w14:paraId="142E57A0"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0E44920" w14:textId="34C80A09" w:rsidR="009A24F7" w:rsidRPr="00601F04" w:rsidRDefault="009A24F7">
            <w:pPr>
              <w:pStyle w:val="Prrafodelista"/>
              <w:numPr>
                <w:ilvl w:val="0"/>
                <w:numId w:val="144"/>
              </w:numPr>
              <w:rPr>
                <w:rFonts w:asciiTheme="minorHAnsi" w:eastAsia="Arial" w:hAnsiTheme="minorHAnsi" w:cstheme="minorHAnsi"/>
              </w:rPr>
            </w:pPr>
            <w:r w:rsidRPr="00601F04">
              <w:rPr>
                <w:rFonts w:asciiTheme="minorHAnsi" w:hAnsiTheme="minorHAnsi" w:cstheme="minorHAnsi"/>
              </w:rPr>
              <w:t xml:space="preserve">Ingresa valores inválidos (números) en </w:t>
            </w:r>
            <w:r w:rsidR="00601F04">
              <w:rPr>
                <w:rFonts w:asciiTheme="minorHAnsi" w:hAnsiTheme="minorHAnsi" w:cstheme="minorHAnsi"/>
              </w:rPr>
              <w:t>los</w:t>
            </w:r>
            <w:r w:rsidRPr="00601F04">
              <w:rPr>
                <w:rFonts w:asciiTheme="minorHAnsi" w:hAnsiTheme="minorHAnsi" w:cstheme="minorHAnsi"/>
              </w:rPr>
              <w:t xml:space="preserve"> campo</w:t>
            </w:r>
            <w:r w:rsidR="00601F04">
              <w:rPr>
                <w:rFonts w:asciiTheme="minorHAnsi" w:hAnsiTheme="minorHAnsi" w:cstheme="minorHAnsi"/>
              </w:rPr>
              <w:t>s</w:t>
            </w:r>
            <w:r w:rsidRPr="00601F04">
              <w:rPr>
                <w:rFonts w:asciiTheme="minorHAnsi" w:hAnsiTheme="minorHAnsi" w:cstheme="minorHAnsi"/>
              </w:rPr>
              <w:t xml:space="preserve"> Nombre</w:t>
            </w:r>
            <w:r w:rsidR="00601F04">
              <w:rPr>
                <w:rFonts w:asciiTheme="minorHAnsi" w:hAnsiTheme="minorHAnsi" w:cstheme="minorHAnsi"/>
              </w:rPr>
              <w:t>s</w:t>
            </w:r>
            <w:r w:rsidRPr="00601F04">
              <w:rPr>
                <w:rFonts w:asciiTheme="minorHAnsi" w:hAnsiTheme="minorHAnsi" w:cstheme="minorHAnsi"/>
              </w:rPr>
              <w:t xml:space="preserve"> y </w:t>
            </w:r>
            <w:r w:rsidR="00601F04">
              <w:rPr>
                <w:rFonts w:asciiTheme="minorHAnsi" w:hAnsiTheme="minorHAnsi" w:cstheme="minorHAnsi"/>
              </w:rPr>
              <w:t>Apellidos</w:t>
            </w:r>
            <w:r w:rsidRPr="00601F04">
              <w:rPr>
                <w:rFonts w:asciiTheme="minorHAnsi" w:hAnsiTheme="minorHAnsi" w:cstheme="minorHAnsi"/>
              </w:rPr>
              <w:t>.</w:t>
            </w:r>
          </w:p>
          <w:p w14:paraId="60D62CB6" w14:textId="01D89103" w:rsidR="009A24F7" w:rsidRPr="003D1DCB" w:rsidRDefault="009A24F7">
            <w:pPr>
              <w:pStyle w:val="Prrafodelista"/>
              <w:numPr>
                <w:ilvl w:val="0"/>
                <w:numId w:val="144"/>
              </w:numPr>
              <w:rPr>
                <w:rFonts w:asciiTheme="minorHAnsi" w:eastAsia="Arial" w:hAnsiTheme="minorHAnsi" w:cstheme="minorHAnsi"/>
              </w:rPr>
            </w:pPr>
            <w:r w:rsidRPr="00B27A39">
              <w:rPr>
                <w:rFonts w:asciiTheme="minorHAnsi" w:hAnsiTheme="minorHAnsi" w:cstheme="minorHAnsi"/>
              </w:rPr>
              <w:t>El administrador</w:t>
            </w:r>
            <w:r w:rsidR="00C738CC">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37E2507"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95F2806" w14:textId="4958E67A"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601F04">
              <w:rPr>
                <w:rFonts w:asciiTheme="minorHAnsi" w:hAnsiTheme="minorHAnsi" w:cstheme="minorHAnsi"/>
              </w:rPr>
              <w:t>s</w:t>
            </w:r>
            <w:r>
              <w:rPr>
                <w:rFonts w:asciiTheme="minorHAnsi" w:hAnsiTheme="minorHAnsi" w:cstheme="minorHAnsi"/>
              </w:rPr>
              <w:t xml:space="preserve"> y </w:t>
            </w:r>
            <w:r w:rsidR="00601F04">
              <w:rPr>
                <w:rFonts w:asciiTheme="minorHAnsi" w:hAnsiTheme="minorHAnsi" w:cstheme="minorHAnsi"/>
              </w:rPr>
              <w:t>Apellidos</w:t>
            </w:r>
            <w:r>
              <w:rPr>
                <w:rFonts w:asciiTheme="minorHAnsi" w:hAnsiTheme="minorHAnsi" w:cstheme="minorHAnsi"/>
              </w:rPr>
              <w:t xml:space="preserve"> contenga solo texto.</w:t>
            </w:r>
          </w:p>
          <w:p w14:paraId="028F6E03"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6FDFF1A2" w14:textId="537C17EB" w:rsidR="009A24F7" w:rsidRPr="006126DE" w:rsidRDefault="009A24F7" w:rsidP="009A24F7">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9A24F7" w:rsidRPr="0039736F" w14:paraId="59748AD2"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1.3</w:t>
            </w:r>
          </w:p>
        </w:tc>
        <w:tc>
          <w:tcPr>
            <w:tcW w:w="8392" w:type="dxa"/>
            <w:gridSpan w:val="3"/>
            <w:tcBorders>
              <w:top w:val="single" w:sz="8" w:space="0" w:color="auto"/>
              <w:left w:val="single" w:sz="8" w:space="0" w:color="auto"/>
              <w:bottom w:val="single" w:sz="8" w:space="0" w:color="auto"/>
              <w:right w:val="single" w:sz="8" w:space="0" w:color="auto"/>
            </w:tcBorders>
          </w:tcPr>
          <w:p w14:paraId="5AAE805E"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737F7980"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7C651E27" w14:textId="2C3D93C5"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letras en </w:t>
            </w:r>
            <w:r w:rsidR="00B42F5D">
              <w:rPr>
                <w:rFonts w:asciiTheme="minorHAnsi" w:eastAsia="Arial" w:hAnsiTheme="minorHAnsi" w:cstheme="minorHAnsi"/>
              </w:rPr>
              <w:t xml:space="preserve">los </w:t>
            </w:r>
            <w:r>
              <w:rPr>
                <w:rFonts w:asciiTheme="minorHAnsi" w:eastAsia="Arial" w:hAnsiTheme="minorHAnsi" w:cstheme="minorHAnsi"/>
              </w:rPr>
              <w:t xml:space="preserve">campos de texto como </w:t>
            </w:r>
            <w:r w:rsidR="00601F04">
              <w:rPr>
                <w:rFonts w:asciiTheme="minorHAnsi" w:eastAsia="Arial" w:hAnsiTheme="minorHAnsi" w:cstheme="minorHAnsi"/>
              </w:rPr>
              <w:t>Cédula</w:t>
            </w:r>
            <w:r>
              <w:rPr>
                <w:rFonts w:asciiTheme="minorHAnsi" w:eastAsia="Arial" w:hAnsiTheme="minorHAnsi" w:cstheme="minorHAnsi"/>
              </w:rPr>
              <w:t xml:space="preserve"> y </w:t>
            </w:r>
            <w:r w:rsidR="00601F04">
              <w:rPr>
                <w:rFonts w:asciiTheme="minorHAnsi" w:eastAsia="Arial" w:hAnsiTheme="minorHAnsi" w:cstheme="minorHAnsi"/>
              </w:rPr>
              <w:t>Teléfono</w:t>
            </w:r>
            <w:r>
              <w:rPr>
                <w:rFonts w:asciiTheme="minorHAnsi" w:eastAsia="Arial" w:hAnsiTheme="minorHAnsi" w:cstheme="minorHAnsi"/>
              </w:rPr>
              <w:t>.</w:t>
            </w:r>
          </w:p>
          <w:p w14:paraId="4E42CBB5"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8DBD3C" w14:textId="2A7CDD27" w:rsidR="009A24F7" w:rsidRPr="00601F04" w:rsidRDefault="009A24F7">
            <w:pPr>
              <w:pStyle w:val="Prrafodelista"/>
              <w:numPr>
                <w:ilvl w:val="0"/>
                <w:numId w:val="145"/>
              </w:numPr>
              <w:rPr>
                <w:rFonts w:asciiTheme="minorHAnsi" w:eastAsia="Arial" w:hAnsiTheme="minorHAnsi" w:cstheme="minorHAnsi"/>
              </w:rPr>
            </w:pPr>
            <w:r w:rsidRPr="00601F04">
              <w:rPr>
                <w:rFonts w:asciiTheme="minorHAnsi" w:hAnsiTheme="minorHAnsi" w:cstheme="minorHAnsi"/>
              </w:rPr>
              <w:t xml:space="preserve">Ingresa valores inválidos (letras) en los campos </w:t>
            </w:r>
            <w:r w:rsidR="00601F04">
              <w:rPr>
                <w:rFonts w:asciiTheme="minorHAnsi" w:hAnsiTheme="minorHAnsi" w:cstheme="minorHAnsi"/>
              </w:rPr>
              <w:t xml:space="preserve">Cédula </w:t>
            </w:r>
            <w:r w:rsidRPr="00601F04">
              <w:rPr>
                <w:rFonts w:asciiTheme="minorHAnsi" w:hAnsiTheme="minorHAnsi" w:cstheme="minorHAnsi"/>
              </w:rPr>
              <w:t xml:space="preserve">y </w:t>
            </w:r>
            <w:r w:rsidR="00601F04">
              <w:rPr>
                <w:rFonts w:asciiTheme="minorHAnsi" w:hAnsiTheme="minorHAnsi" w:cstheme="minorHAnsi"/>
              </w:rPr>
              <w:t>Teléfono</w:t>
            </w:r>
            <w:r w:rsidRPr="00601F04">
              <w:rPr>
                <w:rFonts w:asciiTheme="minorHAnsi" w:hAnsiTheme="minorHAnsi" w:cstheme="minorHAnsi"/>
              </w:rPr>
              <w:t>.</w:t>
            </w:r>
          </w:p>
          <w:p w14:paraId="1FA1A8E0" w14:textId="48F52DA1" w:rsidR="009A24F7" w:rsidRPr="003D1DCB" w:rsidRDefault="009A24F7">
            <w:pPr>
              <w:pStyle w:val="Prrafodelista"/>
              <w:numPr>
                <w:ilvl w:val="0"/>
                <w:numId w:val="14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7D85971"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1EC0323" w14:textId="03FC3371"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w:t>
            </w:r>
            <w:r w:rsidR="00601F04">
              <w:rPr>
                <w:rFonts w:asciiTheme="minorHAnsi" w:hAnsiTheme="minorHAnsi" w:cstheme="minorHAnsi"/>
              </w:rPr>
              <w:t xml:space="preserve">Cédula y Teléfono </w:t>
            </w:r>
            <w:r>
              <w:rPr>
                <w:rFonts w:asciiTheme="minorHAnsi" w:hAnsiTheme="minorHAnsi" w:cstheme="minorHAnsi"/>
              </w:rPr>
              <w:t xml:space="preserve">contenga solo </w:t>
            </w:r>
            <w:r w:rsidR="00106804">
              <w:rPr>
                <w:rFonts w:asciiTheme="minorHAnsi" w:hAnsiTheme="minorHAnsi" w:cstheme="minorHAnsi"/>
              </w:rPr>
              <w:t xml:space="preserve">10 </w:t>
            </w:r>
            <w:r>
              <w:rPr>
                <w:rFonts w:asciiTheme="minorHAnsi" w:hAnsiTheme="minorHAnsi" w:cstheme="minorHAnsi"/>
              </w:rPr>
              <w:t>números.</w:t>
            </w:r>
          </w:p>
          <w:p w14:paraId="364153AC"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CB3D163" w14:textId="0333ADED" w:rsidR="009A24F7" w:rsidRPr="006126DE" w:rsidRDefault="009A24F7" w:rsidP="009A24F7">
            <w:pPr>
              <w:pStyle w:val="Prrafodelista"/>
              <w:numPr>
                <w:ilvl w:val="0"/>
                <w:numId w:val="43"/>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01F04" w:rsidRPr="0039736F" w14:paraId="755B5939"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06BD9563" w14:textId="348D4A7D" w:rsidR="00601F04" w:rsidRPr="0039736F" w:rsidRDefault="00601F04" w:rsidP="009A24F7">
            <w:pPr>
              <w:rPr>
                <w:rFonts w:asciiTheme="minorHAnsi" w:eastAsia="Arial" w:hAnsiTheme="minorHAnsi" w:cstheme="minorHAnsi"/>
              </w:rPr>
            </w:pPr>
            <w:r>
              <w:rPr>
                <w:rFonts w:asciiTheme="minorHAnsi" w:eastAsia="Arial" w:hAnsiTheme="minorHAnsi" w:cstheme="minorHAnsi"/>
              </w:rPr>
              <w:t>ES-21.4</w:t>
            </w:r>
          </w:p>
        </w:tc>
        <w:tc>
          <w:tcPr>
            <w:tcW w:w="8392" w:type="dxa"/>
            <w:gridSpan w:val="3"/>
            <w:tcBorders>
              <w:top w:val="single" w:sz="8" w:space="0" w:color="auto"/>
              <w:left w:val="single" w:sz="8" w:space="0" w:color="auto"/>
              <w:bottom w:val="single" w:sz="8" w:space="0" w:color="auto"/>
              <w:right w:val="single" w:sz="8" w:space="0" w:color="auto"/>
            </w:tcBorders>
          </w:tcPr>
          <w:p w14:paraId="42D77371" w14:textId="72CA34BD" w:rsidR="00B42F5D" w:rsidRPr="003D1DCB" w:rsidRDefault="00B42F5D" w:rsidP="00B42F5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5E749D9A" w14:textId="77777777" w:rsidR="00B42F5D" w:rsidRPr="0039736F" w:rsidRDefault="00B42F5D" w:rsidP="00B42F5D">
            <w:pPr>
              <w:rPr>
                <w:rFonts w:asciiTheme="minorHAnsi" w:hAnsiTheme="minorHAnsi" w:cstheme="minorHAnsi"/>
              </w:rPr>
            </w:pPr>
            <w:r w:rsidRPr="0039736F">
              <w:rPr>
                <w:rFonts w:asciiTheme="minorHAnsi" w:eastAsia="Arial" w:hAnsiTheme="minorHAnsi" w:cstheme="minorHAnsi"/>
                <w:b/>
                <w:bCs/>
              </w:rPr>
              <w:t>SUPOSICIONES/ASUNCIONES:</w:t>
            </w:r>
          </w:p>
          <w:p w14:paraId="3ACEF7D5" w14:textId="5190D487" w:rsidR="00B42F5D" w:rsidRDefault="00B42F5D" w:rsidP="00B42F5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proveedor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1068CE2" w14:textId="77777777" w:rsidR="00B42F5D" w:rsidRPr="00511E57" w:rsidRDefault="00B42F5D" w:rsidP="00B42F5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578028" w14:textId="4BACEF88" w:rsidR="00B42F5D" w:rsidRPr="00B42F5D" w:rsidRDefault="00B42F5D">
            <w:pPr>
              <w:pStyle w:val="Prrafodelista"/>
              <w:numPr>
                <w:ilvl w:val="0"/>
                <w:numId w:val="148"/>
              </w:numPr>
              <w:rPr>
                <w:rFonts w:asciiTheme="minorHAnsi" w:eastAsia="Arial" w:hAnsiTheme="minorHAnsi" w:cstheme="minorHAnsi"/>
              </w:rPr>
            </w:pPr>
            <w:r w:rsidRPr="00B42F5D">
              <w:rPr>
                <w:rFonts w:asciiTheme="minorHAnsi" w:hAnsiTheme="minorHAnsi" w:cstheme="minorHAnsi"/>
              </w:rPr>
              <w:t>Ingresa</w:t>
            </w:r>
            <w:r>
              <w:rPr>
                <w:rFonts w:asciiTheme="minorHAnsi" w:hAnsiTheme="minorHAnsi" w:cstheme="minorHAnsi"/>
              </w:rPr>
              <w:t xml:space="preserve"> un correo electrónico sin el @ y .com</w:t>
            </w:r>
            <w:r w:rsidRPr="00B42F5D">
              <w:rPr>
                <w:rFonts w:asciiTheme="minorHAnsi" w:hAnsiTheme="minorHAnsi" w:cstheme="minorHAnsi"/>
              </w:rPr>
              <w:t>.</w:t>
            </w:r>
          </w:p>
          <w:p w14:paraId="2EDC785E" w14:textId="2880FE18" w:rsidR="00B42F5D" w:rsidRPr="003D1DCB" w:rsidRDefault="00B42F5D">
            <w:pPr>
              <w:pStyle w:val="Prrafodelista"/>
              <w:numPr>
                <w:ilvl w:val="0"/>
                <w:numId w:val="148"/>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B026EF6" w14:textId="77777777" w:rsidR="00B42F5D" w:rsidRDefault="00B42F5D" w:rsidP="00B42F5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67B1C8" w14:textId="771FF755" w:rsidR="00B42F5D" w:rsidRDefault="00B42F5D" w:rsidP="00B42F5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01BF40A" w14:textId="77777777" w:rsidR="00B42F5D" w:rsidRPr="00B27A39" w:rsidRDefault="00B42F5D" w:rsidP="00B42F5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189D67" w14:textId="21DCC085" w:rsidR="00601F04" w:rsidRPr="00B42F5D" w:rsidRDefault="00B42F5D" w:rsidP="00B42F5D">
            <w:pPr>
              <w:pStyle w:val="Prrafodelista"/>
              <w:numPr>
                <w:ilvl w:val="0"/>
                <w:numId w:val="33"/>
              </w:numPr>
              <w:rPr>
                <w:rFonts w:asciiTheme="minorHAnsi" w:eastAsia="Arial" w:hAnsiTheme="minorHAnsi" w:cstheme="minorHAnsi"/>
                <w:b/>
                <w:bCs/>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9A24F7" w:rsidRPr="0039736F" w14:paraId="01DF9080"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56F8874A" w14:textId="5AE8457F" w:rsidR="009A24F7" w:rsidRPr="0039736F" w:rsidRDefault="00601F04" w:rsidP="009A24F7">
            <w:pPr>
              <w:rPr>
                <w:rFonts w:asciiTheme="minorHAnsi" w:eastAsia="Arial" w:hAnsiTheme="minorHAnsi" w:cstheme="minorHAnsi"/>
              </w:rPr>
            </w:pPr>
            <w:r>
              <w:rPr>
                <w:rFonts w:asciiTheme="minorHAnsi" w:eastAsia="Arial" w:hAnsiTheme="minorHAnsi" w:cstheme="minorHAnsi"/>
              </w:rPr>
              <w:t>ES-21.5</w:t>
            </w:r>
          </w:p>
        </w:tc>
        <w:tc>
          <w:tcPr>
            <w:tcW w:w="8392" w:type="dxa"/>
            <w:gridSpan w:val="3"/>
            <w:tcBorders>
              <w:top w:val="single" w:sz="8" w:space="0" w:color="auto"/>
              <w:left w:val="single" w:sz="8" w:space="0" w:color="auto"/>
              <w:bottom w:val="single" w:sz="8" w:space="0" w:color="auto"/>
              <w:right w:val="single" w:sz="8" w:space="0" w:color="auto"/>
            </w:tcBorders>
          </w:tcPr>
          <w:p w14:paraId="70A418AA" w14:textId="77777777" w:rsidR="009A24F7" w:rsidRPr="0039736F"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62531B1C"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943DA90" w14:textId="29454D22"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dejando campos obligatorios sin completar.</w:t>
            </w:r>
          </w:p>
          <w:p w14:paraId="2B24948A"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633DE3" w14:textId="2990EB35" w:rsidR="009A24F7" w:rsidRPr="00601F04" w:rsidRDefault="009A24F7">
            <w:pPr>
              <w:pStyle w:val="Prrafodelista"/>
              <w:numPr>
                <w:ilvl w:val="0"/>
                <w:numId w:val="146"/>
              </w:numPr>
              <w:rPr>
                <w:rFonts w:asciiTheme="minorHAnsi" w:eastAsia="Arial" w:hAnsiTheme="minorHAnsi" w:cstheme="minorHAnsi"/>
              </w:rPr>
            </w:pPr>
            <w:r w:rsidRPr="00601F04">
              <w:rPr>
                <w:rFonts w:asciiTheme="minorHAnsi" w:eastAsia="Arial" w:hAnsiTheme="minorHAnsi" w:cstheme="minorHAnsi"/>
              </w:rPr>
              <w:t>Deja uno o más campos obligatorios vacíos, como el Nombre</w:t>
            </w:r>
            <w:r w:rsidR="00601F04">
              <w:rPr>
                <w:rFonts w:asciiTheme="minorHAnsi" w:eastAsia="Arial" w:hAnsiTheme="minorHAnsi" w:cstheme="minorHAnsi"/>
              </w:rPr>
              <w:t>s</w:t>
            </w:r>
            <w:r w:rsidRPr="00601F04">
              <w:rPr>
                <w:rFonts w:asciiTheme="minorHAnsi" w:eastAsia="Arial" w:hAnsiTheme="minorHAnsi" w:cstheme="minorHAnsi"/>
              </w:rPr>
              <w:t xml:space="preserve">, </w:t>
            </w:r>
            <w:r w:rsidR="00601F04">
              <w:rPr>
                <w:rFonts w:asciiTheme="minorHAnsi" w:eastAsia="Arial" w:hAnsiTheme="minorHAnsi" w:cstheme="minorHAnsi"/>
              </w:rPr>
              <w:t>Apellidos</w:t>
            </w:r>
            <w:r w:rsidRPr="00601F04">
              <w:rPr>
                <w:rFonts w:asciiTheme="minorHAnsi" w:eastAsia="Arial" w:hAnsiTheme="minorHAnsi" w:cstheme="minorHAnsi"/>
              </w:rPr>
              <w:t xml:space="preserve">, </w:t>
            </w:r>
            <w:r w:rsidR="00601F04">
              <w:rPr>
                <w:rFonts w:asciiTheme="minorHAnsi" w:eastAsia="Arial" w:hAnsiTheme="minorHAnsi" w:cstheme="minorHAnsi"/>
              </w:rPr>
              <w:t>Cédula, Teléfono y Correo Electrónico</w:t>
            </w:r>
            <w:r w:rsidRPr="00601F04">
              <w:rPr>
                <w:rFonts w:asciiTheme="minorHAnsi" w:eastAsia="Arial" w:hAnsiTheme="minorHAnsi" w:cstheme="minorHAnsi"/>
              </w:rPr>
              <w:t>.</w:t>
            </w:r>
          </w:p>
          <w:p w14:paraId="3B49F971" w14:textId="7625BA28" w:rsidR="009A24F7" w:rsidRPr="005B2C91" w:rsidRDefault="009A24F7">
            <w:pPr>
              <w:pStyle w:val="Prrafodelista"/>
              <w:numPr>
                <w:ilvl w:val="0"/>
                <w:numId w:val="146"/>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1FF344EF"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 xml:space="preserve">RESULTADOS: </w:t>
            </w:r>
          </w:p>
          <w:p w14:paraId="52A85958" w14:textId="77777777"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F785A9D" w14:textId="77777777"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76B13B4" w14:textId="6739041C" w:rsidR="009A24F7" w:rsidRPr="00106804" w:rsidRDefault="009A24F7" w:rsidP="00106804">
            <w:pPr>
              <w:pStyle w:val="Prrafodelista"/>
              <w:numPr>
                <w:ilvl w:val="0"/>
                <w:numId w:val="33"/>
              </w:numPr>
              <w:rPr>
                <w:rFonts w:asciiTheme="minorHAnsi" w:eastAsia="Arial" w:hAnsiTheme="minorHAnsi" w:cstheme="minorHAnsi"/>
                <w:b/>
                <w:bCs/>
              </w:rPr>
            </w:pPr>
            <w:r w:rsidRPr="00106804">
              <w:rPr>
                <w:rFonts w:asciiTheme="minorHAnsi" w:eastAsia="Arial" w:hAnsiTheme="minorHAnsi" w:cstheme="minorHAnsi"/>
              </w:rPr>
              <w:t>Se muestra un mensaje de error indicando cual campo está vacío.</w:t>
            </w:r>
          </w:p>
        </w:tc>
      </w:tr>
      <w:tr w:rsidR="005A6318" w:rsidRPr="0039736F" w14:paraId="2D954C52" w14:textId="77777777" w:rsidTr="009A24F7">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EABD6BA" w14:textId="77777777" w:rsidR="00601F04" w:rsidRDefault="00601F04" w:rsidP="00601F04">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E340AF5" w14:textId="7D16B402" w:rsidR="005A6318" w:rsidRPr="00601F04" w:rsidRDefault="00601F04">
            <w:pPr>
              <w:pStyle w:val="Prrafodelista"/>
              <w:numPr>
                <w:ilvl w:val="0"/>
                <w:numId w:val="147"/>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5C9A8D3C" w14:textId="77777777" w:rsidTr="00B42F5D">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B42F5D">
        <w:tc>
          <w:tcPr>
            <w:tcW w:w="6385"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5B87A14E"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68271228" w14:textId="77777777" w:rsidTr="00B42F5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40F25B7F"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w:t>
            </w:r>
          </w:p>
        </w:tc>
      </w:tr>
      <w:tr w:rsidR="004F00D0" w:rsidRPr="0039736F" w14:paraId="4336F236" w14:textId="77777777" w:rsidTr="00B42F5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41AAD3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NOTAS:</w:t>
            </w:r>
          </w:p>
          <w:p w14:paraId="5E74C89D" w14:textId="4267F792" w:rsidR="004F00D0" w:rsidRDefault="004F00D0" w:rsidP="004F00D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y Correo Electrónico en forma de texto.</w:t>
            </w:r>
          </w:p>
          <w:p w14:paraId="4D4AA208" w14:textId="201C79B4" w:rsidR="004F00D0" w:rsidRPr="00774DA4" w:rsidRDefault="004F00D0" w:rsidP="004F00D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4F00D0" w:rsidRPr="0039736F" w14:paraId="268DE45B"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767CF0D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3147AC" w14:textId="79BF247D" w:rsidR="004F00D0" w:rsidRPr="00594B33" w:rsidRDefault="004F00D0" w:rsidP="004F00D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FE1051C" w14:textId="27974EDA" w:rsidR="004F00D0" w:rsidRPr="004F00D0" w:rsidRDefault="004F00D0" w:rsidP="004F00D0">
            <w:pPr>
              <w:pStyle w:val="Prrafodelista"/>
              <w:numPr>
                <w:ilvl w:val="0"/>
                <w:numId w:val="54"/>
              </w:numPr>
              <w:rPr>
                <w:rFonts w:asciiTheme="minorHAnsi" w:eastAsia="Arial" w:hAnsiTheme="minorHAnsi" w:cstheme="minorHAnsi"/>
              </w:rPr>
            </w:pPr>
            <w:r w:rsidRPr="004F00D0">
              <w:rPr>
                <w:rFonts w:asciiTheme="minorHAnsi" w:eastAsia="Arial" w:hAnsiTheme="minorHAnsi" w:cstheme="minorHAnsi"/>
              </w:rPr>
              <w:t>El sistema emite mensajes claros en caso de errores, indicando los campos problemáticos.</w:t>
            </w:r>
          </w:p>
        </w:tc>
      </w:tr>
      <w:tr w:rsidR="005A6318" w:rsidRPr="0039736F" w14:paraId="0296B464" w14:textId="77777777" w:rsidTr="00B42F5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8701C" w:rsidRPr="0039736F" w14:paraId="2FD735A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596AB5F" w14:textId="71374542"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sidR="00F4168E">
              <w:rPr>
                <w:rFonts w:asciiTheme="minorHAnsi" w:eastAsia="Arial" w:hAnsiTheme="minorHAnsi" w:cstheme="minorHAnsi"/>
              </w:rPr>
              <w:t xml:space="preserve"> proveedor</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039405E"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1F671C82" w14:textId="0CDFC69C" w:rsidR="0008701C" w:rsidRDefault="0008701C" w:rsidP="0008701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4F00D0">
              <w:rPr>
                <w:rFonts w:asciiTheme="minorHAnsi" w:eastAsia="Arial" w:hAnsiTheme="minorHAnsi" w:cstheme="minorHAnsi"/>
              </w:rPr>
              <w:t xml:space="preserve"> o el empleado</w:t>
            </w:r>
            <w:r>
              <w:rPr>
                <w:rFonts w:asciiTheme="minorHAnsi" w:eastAsia="Arial" w:hAnsiTheme="minorHAnsi" w:cstheme="minorHAnsi"/>
              </w:rPr>
              <w:t xml:space="preserve"> ingresa los nuevos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51BD7035"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B8677F2" w14:textId="26D72B32" w:rsidR="0008701C" w:rsidRPr="004F00D0" w:rsidRDefault="0008701C">
            <w:pPr>
              <w:pStyle w:val="Prrafodelista"/>
              <w:numPr>
                <w:ilvl w:val="0"/>
                <w:numId w:val="153"/>
              </w:numPr>
              <w:rPr>
                <w:rFonts w:asciiTheme="minorHAnsi" w:eastAsia="Arial" w:hAnsiTheme="minorHAnsi" w:cstheme="minorHAnsi"/>
              </w:rPr>
            </w:pPr>
            <w:r w:rsidRPr="004F00D0">
              <w:rPr>
                <w:rFonts w:asciiTheme="minorHAnsi" w:eastAsia="Arial" w:hAnsiTheme="minorHAnsi" w:cstheme="minorHAnsi"/>
              </w:rPr>
              <w:t>Hace clic en la tabla donde están tod</w:t>
            </w:r>
            <w:r w:rsidR="004F00D0">
              <w:rPr>
                <w:rFonts w:asciiTheme="minorHAnsi" w:eastAsia="Arial" w:hAnsiTheme="minorHAnsi" w:cstheme="minorHAnsi"/>
              </w:rPr>
              <w:t>os los proveedores</w:t>
            </w:r>
            <w:r w:rsidRPr="004F00D0">
              <w:rPr>
                <w:rFonts w:asciiTheme="minorHAnsi" w:eastAsia="Arial" w:hAnsiTheme="minorHAnsi" w:cstheme="minorHAnsi"/>
              </w:rPr>
              <w:t>.</w:t>
            </w:r>
          </w:p>
          <w:p w14:paraId="20B45ED3" w14:textId="77777777" w:rsidR="0008701C" w:rsidRPr="00F744D6" w:rsidRDefault="0008701C">
            <w:pPr>
              <w:pStyle w:val="Prrafodelista"/>
              <w:numPr>
                <w:ilvl w:val="0"/>
                <w:numId w:val="15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2A68B4F" w14:textId="40DAAD16"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0A3B3A8E" w14:textId="1EBE6B4C"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El administrador</w:t>
            </w:r>
            <w:r w:rsidR="004F00D0">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1D421FCC"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25EEC6A3" w:rsidR="0008701C" w:rsidRPr="00F4168E" w:rsidRDefault="0008701C" w:rsidP="00F4168E">
            <w:pPr>
              <w:pStyle w:val="Prrafodelista"/>
              <w:numPr>
                <w:ilvl w:val="0"/>
                <w:numId w:val="34"/>
              </w:numPr>
              <w:rPr>
                <w:rFonts w:asciiTheme="minorHAnsi" w:eastAsia="Arial" w:hAnsiTheme="minorHAnsi" w:cstheme="minorHAnsi"/>
              </w:rPr>
            </w:pPr>
            <w:r w:rsidRPr="00F4168E">
              <w:rPr>
                <w:rFonts w:asciiTheme="minorHAnsi" w:eastAsia="Arial" w:hAnsiTheme="minorHAnsi" w:cstheme="minorHAnsi"/>
              </w:rPr>
              <w:t>El sistema actualiza los datos de</w:t>
            </w:r>
            <w:r w:rsidR="004F00D0" w:rsidRPr="00F4168E">
              <w:rPr>
                <w:rFonts w:asciiTheme="minorHAnsi" w:eastAsia="Arial" w:hAnsiTheme="minorHAnsi" w:cstheme="minorHAnsi"/>
              </w:rPr>
              <w:t>l proveedor</w:t>
            </w:r>
            <w:r w:rsidRPr="00F4168E">
              <w:rPr>
                <w:rFonts w:asciiTheme="minorHAnsi" w:eastAsia="Arial" w:hAnsiTheme="minorHAnsi" w:cstheme="minorHAnsi"/>
              </w:rPr>
              <w:t xml:space="preserve"> exitosamente y los refleja en la tabla.</w:t>
            </w:r>
          </w:p>
        </w:tc>
      </w:tr>
      <w:tr w:rsidR="0008701C" w:rsidRPr="0039736F" w14:paraId="0A37BE5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209071A"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624F9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3994BB03" w14:textId="40228EFE"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4F00D0">
              <w:rPr>
                <w:rFonts w:asciiTheme="minorHAnsi" w:eastAsia="Arial" w:hAnsiTheme="minorHAnsi" w:cstheme="minorHAnsi"/>
              </w:rPr>
              <w:t xml:space="preserve">o el empleado </w:t>
            </w:r>
            <w:r>
              <w:rPr>
                <w:rFonts w:asciiTheme="minorHAnsi" w:eastAsia="Arial" w:hAnsiTheme="minorHAnsi" w:cstheme="minorHAnsi"/>
              </w:rPr>
              <w:t xml:space="preserve">intenta actualizar la información </w:t>
            </w:r>
            <w:r w:rsidR="004F00D0">
              <w:rPr>
                <w:rFonts w:asciiTheme="minorHAnsi" w:eastAsia="Arial" w:hAnsiTheme="minorHAnsi" w:cstheme="minorHAnsi"/>
              </w:rPr>
              <w:t xml:space="preserve">de un proveedor </w:t>
            </w:r>
            <w:r>
              <w:rPr>
                <w:rFonts w:asciiTheme="minorHAnsi" w:eastAsia="Arial" w:hAnsiTheme="minorHAnsi" w:cstheme="minorHAnsi"/>
              </w:rPr>
              <w:t>ingresando números en campos de texto como Nombre</w:t>
            </w:r>
            <w:r w:rsidR="004F00D0">
              <w:rPr>
                <w:rFonts w:asciiTheme="minorHAnsi" w:eastAsia="Arial" w:hAnsiTheme="minorHAnsi" w:cstheme="minorHAnsi"/>
              </w:rPr>
              <w:t>s</w:t>
            </w:r>
            <w:r>
              <w:rPr>
                <w:rFonts w:asciiTheme="minorHAnsi" w:eastAsia="Arial" w:hAnsiTheme="minorHAnsi" w:cstheme="minorHAnsi"/>
              </w:rPr>
              <w:t xml:space="preserve"> o </w:t>
            </w:r>
            <w:r w:rsidR="004F00D0">
              <w:rPr>
                <w:rFonts w:asciiTheme="minorHAnsi" w:eastAsia="Arial" w:hAnsiTheme="minorHAnsi" w:cstheme="minorHAnsi"/>
              </w:rPr>
              <w:t>Apellidos</w:t>
            </w:r>
            <w:r>
              <w:rPr>
                <w:rFonts w:asciiTheme="minorHAnsi" w:eastAsia="Arial" w:hAnsiTheme="minorHAnsi" w:cstheme="minorHAnsi"/>
              </w:rPr>
              <w:t>.</w:t>
            </w:r>
          </w:p>
          <w:p w14:paraId="19D7236E"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76F56B" w14:textId="24EA7FD0" w:rsidR="0008701C" w:rsidRPr="0008701C" w:rsidRDefault="0008701C">
            <w:pPr>
              <w:pStyle w:val="Prrafodelista"/>
              <w:numPr>
                <w:ilvl w:val="0"/>
                <w:numId w:val="152"/>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4F00D0">
              <w:rPr>
                <w:rFonts w:asciiTheme="minorHAnsi" w:eastAsia="Arial" w:hAnsiTheme="minorHAnsi" w:cstheme="minorHAnsi"/>
              </w:rPr>
              <w:t>o</w:t>
            </w:r>
            <w:r w:rsidRPr="0008701C">
              <w:rPr>
                <w:rFonts w:asciiTheme="minorHAnsi" w:eastAsia="Arial" w:hAnsiTheme="minorHAnsi" w:cstheme="minorHAnsi"/>
              </w:rPr>
              <w:t>s</w:t>
            </w:r>
            <w:r w:rsidR="004F00D0">
              <w:rPr>
                <w:rFonts w:asciiTheme="minorHAnsi" w:eastAsia="Arial" w:hAnsiTheme="minorHAnsi" w:cstheme="minorHAnsi"/>
              </w:rPr>
              <w:t xml:space="preserve"> los proveedores</w:t>
            </w:r>
            <w:r w:rsidRPr="0008701C">
              <w:rPr>
                <w:rFonts w:asciiTheme="minorHAnsi" w:eastAsia="Arial" w:hAnsiTheme="minorHAnsi" w:cstheme="minorHAnsi"/>
              </w:rPr>
              <w:t>.</w:t>
            </w:r>
          </w:p>
          <w:p w14:paraId="07B20E7F" w14:textId="77777777" w:rsidR="0008701C" w:rsidRPr="006F78C7" w:rsidRDefault="0008701C">
            <w:pPr>
              <w:pStyle w:val="Prrafodelista"/>
              <w:numPr>
                <w:ilvl w:val="0"/>
                <w:numId w:val="15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4E2E518" w14:textId="698B53B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Ingresa valores inválidos (números) en </w:t>
            </w:r>
            <w:r w:rsidR="004F00D0">
              <w:rPr>
                <w:rFonts w:asciiTheme="minorHAnsi" w:hAnsiTheme="minorHAnsi" w:cstheme="minorHAnsi"/>
              </w:rPr>
              <w:t>los</w:t>
            </w:r>
            <w:r>
              <w:rPr>
                <w:rFonts w:asciiTheme="minorHAnsi" w:hAnsiTheme="minorHAnsi" w:cstheme="minorHAnsi"/>
              </w:rPr>
              <w:t xml:space="preserve"> campo</w:t>
            </w:r>
            <w:r w:rsidR="004F00D0">
              <w:rPr>
                <w:rFonts w:asciiTheme="minorHAnsi" w:hAnsiTheme="minorHAnsi" w:cstheme="minorHAnsi"/>
              </w:rPr>
              <w:t>s</w:t>
            </w:r>
            <w:r>
              <w:rPr>
                <w:rFonts w:asciiTheme="minorHAnsi" w:hAnsiTheme="minorHAnsi" w:cstheme="minorHAnsi"/>
              </w:rPr>
              <w:t xml:space="preserve"> Nombre</w:t>
            </w:r>
            <w:r w:rsidR="004F00D0">
              <w:rPr>
                <w:rFonts w:asciiTheme="minorHAnsi" w:hAnsiTheme="minorHAnsi" w:cstheme="minorHAnsi"/>
              </w:rPr>
              <w:t>s</w:t>
            </w:r>
            <w:r>
              <w:rPr>
                <w:rFonts w:asciiTheme="minorHAnsi" w:hAnsiTheme="minorHAnsi" w:cstheme="minorHAnsi"/>
              </w:rPr>
              <w:t xml:space="preserve"> o </w:t>
            </w:r>
            <w:r w:rsidR="004F00D0">
              <w:rPr>
                <w:rFonts w:asciiTheme="minorHAnsi" w:hAnsiTheme="minorHAnsi" w:cstheme="minorHAnsi"/>
              </w:rPr>
              <w:t>Apellidos</w:t>
            </w:r>
            <w:r>
              <w:rPr>
                <w:rFonts w:asciiTheme="minorHAnsi" w:hAnsiTheme="minorHAnsi" w:cstheme="minorHAnsi"/>
              </w:rPr>
              <w:t>.</w:t>
            </w:r>
          </w:p>
          <w:p w14:paraId="1F7BA416" w14:textId="403DCEE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El administrador </w:t>
            </w:r>
            <w:r w:rsidR="004F00D0">
              <w:rPr>
                <w:rFonts w:asciiTheme="minorHAnsi" w:hAnsiTheme="minorHAnsi" w:cstheme="minorHAnsi"/>
              </w:rPr>
              <w:t xml:space="preserve">o el empleado </w:t>
            </w:r>
            <w:r w:rsidRPr="006F78C7">
              <w:rPr>
                <w:rFonts w:asciiTheme="minorHAnsi" w:hAnsiTheme="minorHAnsi" w:cstheme="minorHAnsi"/>
              </w:rPr>
              <w:t>hace clic en el botón "Modificar".</w:t>
            </w:r>
          </w:p>
          <w:p w14:paraId="655295B7"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C467063" w14:textId="3A31E74D"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4F00D0">
              <w:rPr>
                <w:rFonts w:asciiTheme="minorHAnsi" w:hAnsiTheme="minorHAnsi" w:cstheme="minorHAnsi"/>
              </w:rPr>
              <w:t>s</w:t>
            </w:r>
            <w:r>
              <w:rPr>
                <w:rFonts w:asciiTheme="minorHAnsi" w:hAnsiTheme="minorHAnsi" w:cstheme="minorHAnsi"/>
              </w:rPr>
              <w:t xml:space="preserve"> y</w:t>
            </w:r>
            <w:r w:rsidR="004F00D0">
              <w:rPr>
                <w:rFonts w:asciiTheme="minorHAnsi" w:hAnsiTheme="minorHAnsi" w:cstheme="minorHAnsi"/>
              </w:rPr>
              <w:t xml:space="preserve"> Apellidos</w:t>
            </w:r>
            <w:r>
              <w:rPr>
                <w:rFonts w:asciiTheme="minorHAnsi" w:hAnsiTheme="minorHAnsi" w:cstheme="minorHAnsi"/>
              </w:rPr>
              <w:t xml:space="preserve"> contenga solo texto.</w:t>
            </w:r>
          </w:p>
          <w:p w14:paraId="255256D0"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lastRenderedPageBreak/>
              <w:t>La actualización es rechazada.</w:t>
            </w:r>
          </w:p>
          <w:p w14:paraId="35B8B655" w14:textId="62D94306" w:rsidR="0008701C" w:rsidRPr="00B7283B" w:rsidRDefault="0008701C" w:rsidP="0008701C">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08701C" w:rsidRPr="0039736F" w14:paraId="3D1D3EB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22</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ED38BD"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EA6724A"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527B7399" w14:textId="1FD4CC1D"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 proveedor ingresando letras en campos de texto como Cédula y Teléfono. </w:t>
            </w:r>
          </w:p>
          <w:p w14:paraId="650E9204"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0490B2" w14:textId="335F3F8E" w:rsidR="0008701C" w:rsidRPr="0008701C" w:rsidRDefault="0008701C">
            <w:pPr>
              <w:pStyle w:val="Prrafodelista"/>
              <w:numPr>
                <w:ilvl w:val="0"/>
                <w:numId w:val="151"/>
              </w:numPr>
              <w:rPr>
                <w:rFonts w:asciiTheme="minorHAnsi" w:eastAsia="Arial" w:hAnsiTheme="minorHAnsi" w:cstheme="minorHAnsi"/>
              </w:rPr>
            </w:pPr>
            <w:r w:rsidRPr="0008701C">
              <w:rPr>
                <w:rFonts w:asciiTheme="minorHAnsi" w:eastAsia="Arial" w:hAnsiTheme="minorHAnsi" w:cstheme="minorHAnsi"/>
              </w:rPr>
              <w:t>Hace clic en la tabla donde están tod</w:t>
            </w:r>
            <w:r>
              <w:rPr>
                <w:rFonts w:asciiTheme="minorHAnsi" w:eastAsia="Arial" w:hAnsiTheme="minorHAnsi" w:cstheme="minorHAnsi"/>
              </w:rPr>
              <w:t>o</w:t>
            </w:r>
            <w:r w:rsidRPr="0008701C">
              <w:rPr>
                <w:rFonts w:asciiTheme="minorHAnsi" w:eastAsia="Arial" w:hAnsiTheme="minorHAnsi" w:cstheme="minorHAnsi"/>
              </w:rPr>
              <w:t>s l</w:t>
            </w:r>
            <w:r>
              <w:rPr>
                <w:rFonts w:asciiTheme="minorHAnsi" w:eastAsia="Arial" w:hAnsiTheme="minorHAnsi" w:cstheme="minorHAnsi"/>
              </w:rPr>
              <w:t>os proveedores</w:t>
            </w:r>
            <w:r w:rsidR="00F4168E">
              <w:rPr>
                <w:rFonts w:asciiTheme="minorHAnsi" w:eastAsia="Arial" w:hAnsiTheme="minorHAnsi" w:cstheme="minorHAnsi"/>
              </w:rPr>
              <w:t>.</w:t>
            </w:r>
          </w:p>
          <w:p w14:paraId="792FF66B" w14:textId="77777777" w:rsidR="0008701C" w:rsidRPr="006F78C7" w:rsidRDefault="0008701C">
            <w:pPr>
              <w:pStyle w:val="Prrafodelista"/>
              <w:numPr>
                <w:ilvl w:val="0"/>
                <w:numId w:val="15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0D6D84" w14:textId="72B7BD76"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5E2F4A87" w14:textId="71BF3A23"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574AF442"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189724C" w14:textId="5BD49CF5"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F4168E">
              <w:rPr>
                <w:rFonts w:asciiTheme="minorHAnsi" w:hAnsiTheme="minorHAnsi" w:cstheme="minorHAnsi"/>
              </w:rPr>
              <w:t xml:space="preserve">10 </w:t>
            </w:r>
            <w:r>
              <w:rPr>
                <w:rFonts w:asciiTheme="minorHAnsi" w:hAnsiTheme="minorHAnsi" w:cstheme="minorHAnsi"/>
              </w:rPr>
              <w:t>números.</w:t>
            </w:r>
          </w:p>
          <w:p w14:paraId="40F2C425"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C1141FB" w14:textId="3C5BA711" w:rsidR="0008701C" w:rsidRPr="00B7283B" w:rsidRDefault="0008701C" w:rsidP="0008701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08701C" w:rsidRPr="0039736F" w14:paraId="2D7E4D4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B42CCE9" w14:textId="77777777" w:rsidR="0008701C" w:rsidRDefault="0008701C" w:rsidP="0008701C">
            <w:pPr>
              <w:rPr>
                <w:rFonts w:asciiTheme="minorHAnsi" w:eastAsia="Arial" w:hAnsiTheme="minorHAnsi" w:cstheme="minorHAnsi"/>
              </w:rPr>
            </w:pPr>
            <w:r>
              <w:rPr>
                <w:rFonts w:asciiTheme="minorHAnsi" w:eastAsia="Arial" w:hAnsiTheme="minorHAnsi" w:cstheme="minorHAnsi"/>
              </w:rPr>
              <w:t>ES-22.4</w:t>
            </w:r>
          </w:p>
          <w:p w14:paraId="4119BB09" w14:textId="18C56667" w:rsidR="0008701C" w:rsidRPr="0039736F" w:rsidRDefault="0008701C" w:rsidP="0008701C">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4E24D8C" w14:textId="63324B23" w:rsidR="004F00D0" w:rsidRPr="003D1DCB" w:rsidRDefault="004F00D0" w:rsidP="004F00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38C5D903"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SUPOSICIONES/ASUNCIONES:</w:t>
            </w:r>
          </w:p>
          <w:p w14:paraId="19232A2C" w14:textId="509D7752" w:rsidR="004F00D0" w:rsidRDefault="004F00D0" w:rsidP="004F00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proveedor</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515AAE7" w14:textId="77777777" w:rsidR="004F00D0" w:rsidRPr="00511E57" w:rsidRDefault="004F00D0" w:rsidP="004F00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B4A66B6" w14:textId="77777777" w:rsidR="004F00D0" w:rsidRPr="004F00D0" w:rsidRDefault="004F00D0">
            <w:pPr>
              <w:pStyle w:val="Prrafodelista"/>
              <w:numPr>
                <w:ilvl w:val="0"/>
                <w:numId w:val="154"/>
              </w:numPr>
              <w:rPr>
                <w:rFonts w:asciiTheme="minorHAnsi" w:eastAsia="Arial" w:hAnsiTheme="minorHAnsi" w:cstheme="minorHAnsi"/>
              </w:rPr>
            </w:pPr>
            <w:r w:rsidRPr="004F00D0">
              <w:rPr>
                <w:rFonts w:asciiTheme="minorHAnsi" w:hAnsiTheme="minorHAnsi" w:cstheme="minorHAnsi"/>
              </w:rPr>
              <w:t>Ingresa un correo electrónico sin el @ y .com.</w:t>
            </w:r>
          </w:p>
          <w:p w14:paraId="50534BA1" w14:textId="2EA3CF97" w:rsidR="004F00D0" w:rsidRPr="003D1DCB" w:rsidRDefault="004F00D0">
            <w:pPr>
              <w:pStyle w:val="Prrafodelista"/>
              <w:numPr>
                <w:ilvl w:val="0"/>
                <w:numId w:val="15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6892E77" w14:textId="77777777" w:rsidR="004F00D0" w:rsidRDefault="004F00D0" w:rsidP="004F00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7C84FF0" w14:textId="77777777" w:rsidR="004F00D0" w:rsidRDefault="004F00D0" w:rsidP="004F00D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5AAF99AE" w14:textId="77777777" w:rsidR="004F00D0" w:rsidRPr="00B27A39" w:rsidRDefault="004F00D0" w:rsidP="004F00D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3292BB4" w14:textId="1DA78CD8" w:rsidR="0008701C" w:rsidRPr="00B7283B" w:rsidRDefault="004F00D0" w:rsidP="004F00D0">
            <w:pPr>
              <w:pStyle w:val="Prrafodelista"/>
              <w:numPr>
                <w:ilvl w:val="0"/>
                <w:numId w:val="43"/>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B42F5D" w:rsidRPr="0039736F" w14:paraId="66365D94"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2AAF7537" w14:textId="7376216B" w:rsidR="00B42F5D" w:rsidRPr="0039736F" w:rsidRDefault="00B42F5D" w:rsidP="00B42F5D">
            <w:pPr>
              <w:rPr>
                <w:rFonts w:asciiTheme="minorHAnsi" w:eastAsia="Arial" w:hAnsiTheme="minorHAnsi" w:cstheme="minorHAnsi"/>
              </w:rPr>
            </w:pPr>
            <w:r>
              <w:rPr>
                <w:rFonts w:asciiTheme="minorHAnsi" w:eastAsia="Arial" w:hAnsiTheme="minorHAnsi" w:cstheme="minorHAnsi"/>
              </w:rPr>
              <w:t>ES-22.5</w:t>
            </w:r>
          </w:p>
        </w:tc>
        <w:tc>
          <w:tcPr>
            <w:tcW w:w="8392" w:type="dxa"/>
            <w:gridSpan w:val="3"/>
            <w:tcBorders>
              <w:top w:val="single" w:sz="8" w:space="0" w:color="auto"/>
              <w:left w:val="single" w:sz="8" w:space="0" w:color="auto"/>
              <w:bottom w:val="single" w:sz="8" w:space="0" w:color="auto"/>
              <w:right w:val="single" w:sz="8" w:space="0" w:color="auto"/>
            </w:tcBorders>
          </w:tcPr>
          <w:p w14:paraId="1705078C" w14:textId="77777777"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36FF4B78"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7AFF0A9D" w14:textId="42DE6649"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proveedor dejando campos obligatorios sin completar.</w:t>
            </w:r>
          </w:p>
          <w:p w14:paraId="254728F1"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FA5B6D" w14:textId="7524B7C9" w:rsidR="0008701C" w:rsidRPr="0008701C" w:rsidRDefault="0008701C">
            <w:pPr>
              <w:pStyle w:val="Prrafodelista"/>
              <w:numPr>
                <w:ilvl w:val="0"/>
                <w:numId w:val="150"/>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730A03">
              <w:rPr>
                <w:rFonts w:asciiTheme="minorHAnsi" w:eastAsia="Arial" w:hAnsiTheme="minorHAnsi" w:cstheme="minorHAnsi"/>
              </w:rPr>
              <w:t>os los proveedores</w:t>
            </w:r>
            <w:r w:rsidRPr="0008701C">
              <w:rPr>
                <w:rFonts w:asciiTheme="minorHAnsi" w:eastAsia="Arial" w:hAnsiTheme="minorHAnsi" w:cstheme="minorHAnsi"/>
              </w:rPr>
              <w:t>.</w:t>
            </w:r>
          </w:p>
          <w:p w14:paraId="60922F13" w14:textId="77777777" w:rsidR="0008701C" w:rsidRPr="006F78C7" w:rsidRDefault="0008701C">
            <w:pPr>
              <w:pStyle w:val="Prrafodelista"/>
              <w:numPr>
                <w:ilvl w:val="0"/>
                <w:numId w:val="15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324DADF" w14:textId="27CF2687"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17ED773A" w14:textId="40E818F0"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0C03BA39"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060BE17F" w14:textId="77777777"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0D66EE0" w14:textId="77777777"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28307648" w14:textId="0D684186" w:rsidR="00B42F5D" w:rsidRPr="00B7283B" w:rsidRDefault="0008701C" w:rsidP="0008701C">
            <w:pPr>
              <w:pStyle w:val="Prrafodelista"/>
              <w:numPr>
                <w:ilvl w:val="0"/>
                <w:numId w:val="43"/>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14BEA21" w14:textId="77777777" w:rsidTr="00B42F5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F88CE9D" w14:textId="77777777" w:rsidR="00B42F5D" w:rsidRPr="004F3874" w:rsidRDefault="00B42F5D">
            <w:pPr>
              <w:pStyle w:val="Prrafodelista"/>
              <w:numPr>
                <w:ilvl w:val="0"/>
                <w:numId w:val="14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E864D2F" w14:textId="1E6B3EAB" w:rsidR="005A6318" w:rsidRPr="0039736F" w:rsidRDefault="00B42F5D">
            <w:pPr>
              <w:pStyle w:val="Prrafodelista"/>
              <w:numPr>
                <w:ilvl w:val="0"/>
                <w:numId w:val="14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285566C2" w14:textId="77777777" w:rsidR="00B42F5D" w:rsidRPr="00550C11" w:rsidRDefault="00B42F5D"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63379F8" w:rsidR="005A6318" w:rsidRPr="0039736F" w:rsidRDefault="00927CAC" w:rsidP="00614B45">
            <w:pPr>
              <w:rPr>
                <w:rFonts w:asciiTheme="minorHAnsi" w:hAnsiTheme="minorHAnsi" w:cstheme="minorHAnsi"/>
              </w:rPr>
            </w:pPr>
            <w:r>
              <w:rPr>
                <w:rFonts w:asciiTheme="minorHAnsi" w:hAnsiTheme="minorHAnsi" w:cstheme="minorHAnsi"/>
              </w:rPr>
              <w:t>CU - 21</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1879C604"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w:t>
            </w:r>
            <w:r w:rsidR="00927CAC">
              <w:rPr>
                <w:rFonts w:asciiTheme="minorHAnsi" w:eastAsia="Arial" w:hAnsiTheme="minorHAnsi" w:cstheme="minorHAnsi"/>
              </w:rPr>
              <w:t>.</w:t>
            </w:r>
          </w:p>
        </w:tc>
      </w:tr>
      <w:tr w:rsidR="00927CAC"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8BB78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NOTAS:</w:t>
            </w:r>
          </w:p>
          <w:p w14:paraId="7D0C3B96" w14:textId="451DE920" w:rsidR="00927CAC"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proveedor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569BE5C" w14:textId="29FD8E7D" w:rsidR="00927CAC" w:rsidRPr="00774DA4"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proveedores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27CAC"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31A086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C106C6" w14:textId="447D36A2" w:rsidR="00927CAC" w:rsidRPr="00594B33" w:rsidRDefault="00927CAC" w:rsidP="00927CA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proveedor.</w:t>
            </w:r>
          </w:p>
          <w:p w14:paraId="1BBD4427" w14:textId="5C2CF0F6" w:rsidR="00927CAC" w:rsidRPr="00927CAC" w:rsidRDefault="00927CAC" w:rsidP="00927CAC">
            <w:pPr>
              <w:pStyle w:val="Prrafodelista"/>
              <w:numPr>
                <w:ilvl w:val="0"/>
                <w:numId w:val="54"/>
              </w:numPr>
              <w:rPr>
                <w:rFonts w:asciiTheme="minorHAnsi" w:eastAsia="Arial" w:hAnsiTheme="minorHAnsi" w:cstheme="minorHAnsi"/>
              </w:rPr>
            </w:pPr>
            <w:r w:rsidRPr="00927CAC">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proveedores</w:t>
            </w:r>
            <w:r w:rsidRPr="00927CAC">
              <w:rPr>
                <w:rFonts w:asciiTheme="minorHAnsi" w:eastAsia="Arial" w:hAnsiTheme="minorHAnsi" w:cstheme="minorHAnsi"/>
              </w:rPr>
              <w:t xml:space="preserve"> para eliminar.</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27CAC"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432E669" w14:textId="5CD2F49B" w:rsidR="00927CAC" w:rsidRPr="009900B1"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proveedor seleccionado en la tabla.</w:t>
            </w:r>
          </w:p>
          <w:p w14:paraId="2FBDEB44"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SUPOSICIONES/ASUNCIONES:</w:t>
            </w:r>
          </w:p>
          <w:p w14:paraId="23F74E1F" w14:textId="6645EF7E"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617CBA80" w14:textId="77777777" w:rsidR="00927CAC"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90BA608" w14:textId="16EB3144" w:rsidR="00927CAC" w:rsidRPr="00927CAC" w:rsidRDefault="00927CAC">
            <w:pPr>
              <w:pStyle w:val="Prrafodelista"/>
              <w:numPr>
                <w:ilvl w:val="0"/>
                <w:numId w:val="155"/>
              </w:numPr>
              <w:rPr>
                <w:rFonts w:asciiTheme="minorHAnsi" w:eastAsia="Arial" w:hAnsiTheme="minorHAnsi" w:cstheme="minorHAnsi"/>
              </w:rPr>
            </w:pPr>
            <w:r w:rsidRPr="00927CAC">
              <w:rPr>
                <w:rFonts w:asciiTheme="minorHAnsi" w:eastAsia="Arial" w:hAnsiTheme="minorHAnsi" w:cstheme="minorHAnsi"/>
              </w:rPr>
              <w:t>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1EED391B" w14:textId="77777777" w:rsidR="00927CAC" w:rsidRPr="006F78C7" w:rsidRDefault="00927CAC">
            <w:pPr>
              <w:pStyle w:val="Prrafodelista"/>
              <w:numPr>
                <w:ilvl w:val="0"/>
                <w:numId w:val="15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B47D21" w14:textId="650599DE" w:rsidR="00927CAC" w:rsidRPr="006F78C7" w:rsidRDefault="00927CAC">
            <w:pPr>
              <w:pStyle w:val="Prrafodelista"/>
              <w:numPr>
                <w:ilvl w:val="0"/>
                <w:numId w:val="15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603116EE"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EB85036" w:rsidR="00927CAC" w:rsidRPr="00D825E1" w:rsidRDefault="00927CAC" w:rsidP="00927CAC">
            <w:pPr>
              <w:pStyle w:val="Prrafodelista"/>
              <w:numPr>
                <w:ilvl w:val="0"/>
                <w:numId w:val="44"/>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proveedor </w:t>
            </w:r>
            <w:r w:rsidRPr="009900B1">
              <w:rPr>
                <w:rFonts w:asciiTheme="minorHAnsi" w:eastAsia="Arial" w:hAnsiTheme="minorHAnsi" w:cstheme="minorHAnsi"/>
              </w:rPr>
              <w:t>exitosamente y los refleja en la tabla.</w:t>
            </w:r>
          </w:p>
        </w:tc>
      </w:tr>
      <w:tr w:rsidR="00927CAC"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E480F3" w14:textId="52F5BBEE" w:rsidR="00927CAC" w:rsidRPr="0054396B"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proveedor en la tabla.</w:t>
            </w:r>
          </w:p>
          <w:p w14:paraId="7F33E2D5" w14:textId="77777777" w:rsidR="00927CAC" w:rsidRDefault="00927CAC" w:rsidP="00927CAC">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4920F8D" w14:textId="5043BFD7"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726B4599" w14:textId="77777777" w:rsidR="00927CAC" w:rsidRPr="00E75F95"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859F353" w14:textId="02688D74" w:rsidR="00927CAC" w:rsidRPr="00927CAC" w:rsidRDefault="00927CAC">
            <w:pPr>
              <w:pStyle w:val="Prrafodelista"/>
              <w:numPr>
                <w:ilvl w:val="0"/>
                <w:numId w:val="156"/>
              </w:numPr>
              <w:rPr>
                <w:rFonts w:asciiTheme="minorHAnsi" w:eastAsia="Arial" w:hAnsiTheme="minorHAnsi" w:cstheme="minorHAnsi"/>
              </w:rPr>
            </w:pPr>
            <w:r w:rsidRPr="00927CAC">
              <w:rPr>
                <w:rFonts w:asciiTheme="minorHAnsi" w:eastAsia="Arial" w:hAnsiTheme="minorHAnsi" w:cstheme="minorHAnsi"/>
              </w:rPr>
              <w:t>No 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4DD86AA1" w14:textId="40720681" w:rsidR="00927CAC" w:rsidRPr="006F78C7" w:rsidRDefault="00927CAC">
            <w:pPr>
              <w:pStyle w:val="Prrafodelista"/>
              <w:numPr>
                <w:ilvl w:val="0"/>
                <w:numId w:val="156"/>
              </w:numPr>
              <w:rPr>
                <w:rFonts w:asciiTheme="minorHAnsi" w:eastAsia="Arial" w:hAnsiTheme="minorHAnsi" w:cstheme="minorHAnsi"/>
              </w:rPr>
            </w:pPr>
            <w:r>
              <w:rPr>
                <w:rFonts w:asciiTheme="minorHAnsi" w:eastAsia="Arial" w:hAnsiTheme="minorHAnsi" w:cstheme="minorHAnsi"/>
              </w:rPr>
              <w:t>No se carga la información del proveedor en los campos de texto.</w:t>
            </w:r>
          </w:p>
          <w:p w14:paraId="027F742A" w14:textId="5D5833C1" w:rsidR="00927CAC" w:rsidRPr="00E063FD" w:rsidRDefault="00927CAC">
            <w:pPr>
              <w:pStyle w:val="Prrafodelista"/>
              <w:numPr>
                <w:ilvl w:val="0"/>
                <w:numId w:val="15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982248"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5D6818BF" w14:textId="23FB97C1" w:rsidR="00927CAC" w:rsidRDefault="00927CAC" w:rsidP="00927CAC">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sidR="002522C4">
              <w:rPr>
                <w:rFonts w:asciiTheme="minorHAnsi" w:eastAsia="Arial" w:hAnsiTheme="minorHAnsi" w:cstheme="minorHAnsi"/>
              </w:rPr>
              <w:t>n proveedor</w:t>
            </w:r>
            <w:r>
              <w:rPr>
                <w:rFonts w:asciiTheme="minorHAnsi" w:eastAsia="Arial" w:hAnsiTheme="minorHAnsi" w:cstheme="minorHAnsi"/>
              </w:rPr>
              <w:t xml:space="preserve"> </w:t>
            </w:r>
            <w:r w:rsidRPr="008123E7">
              <w:rPr>
                <w:rFonts w:asciiTheme="minorHAnsi" w:eastAsia="Arial" w:hAnsiTheme="minorHAnsi" w:cstheme="minorHAnsi"/>
              </w:rPr>
              <w:t>seleccionad</w:t>
            </w:r>
            <w:r w:rsidR="002522C4">
              <w:rPr>
                <w:rFonts w:asciiTheme="minorHAnsi" w:eastAsia="Arial" w:hAnsiTheme="minorHAnsi" w:cstheme="minorHAnsi"/>
              </w:rPr>
              <w:t>o</w:t>
            </w:r>
            <w:r>
              <w:rPr>
                <w:rFonts w:asciiTheme="minorHAnsi" w:eastAsia="Arial" w:hAnsiTheme="minorHAnsi" w:cstheme="minorHAnsi"/>
              </w:rPr>
              <w:t>.</w:t>
            </w:r>
          </w:p>
          <w:p w14:paraId="7D8A3A37" w14:textId="77777777" w:rsidR="00927CAC" w:rsidRDefault="00927CAC" w:rsidP="00927CAC">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7D0B39E" w14:textId="24256430" w:rsidR="00927CAC" w:rsidRPr="00D825E1" w:rsidRDefault="00927CAC" w:rsidP="00927CAC">
            <w:pPr>
              <w:pStyle w:val="Prrafodelista"/>
              <w:numPr>
                <w:ilvl w:val="0"/>
                <w:numId w:val="4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2522C4">
              <w:rPr>
                <w:rFonts w:asciiTheme="minorHAnsi" w:eastAsia="Arial" w:hAnsiTheme="minorHAnsi" w:cstheme="minorHAnsi"/>
              </w:rPr>
              <w:t xml:space="preserve"> proveedor </w:t>
            </w:r>
            <w:r>
              <w:rPr>
                <w:rFonts w:asciiTheme="minorHAnsi" w:eastAsia="Arial" w:hAnsiTheme="minorHAnsi" w:cstheme="minorHAnsi"/>
              </w:rPr>
              <w:t>para eliminar.</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641FE78" w14:textId="77777777" w:rsidR="00927CAC" w:rsidRPr="004F3874" w:rsidRDefault="00927CAC" w:rsidP="00927CAC">
            <w:pPr>
              <w:pStyle w:val="Prrafodelista"/>
              <w:numPr>
                <w:ilvl w:val="0"/>
                <w:numId w:val="44"/>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7B9C56E" w14:textId="0CCC3AC2" w:rsidR="005A6318" w:rsidRPr="0039736F" w:rsidRDefault="00927CAC" w:rsidP="00927CAC">
            <w:pPr>
              <w:pStyle w:val="Prrafodelista"/>
              <w:numPr>
                <w:ilvl w:val="0"/>
                <w:numId w:val="44"/>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679DB925" w14:textId="77777777" w:rsidR="00C15EA2" w:rsidRDefault="00C15EA2" w:rsidP="008810D6"/>
    <w:p w14:paraId="0FD8F3BA" w14:textId="77777777" w:rsidR="00F4168E" w:rsidRDefault="00F4168E" w:rsidP="008810D6"/>
    <w:p w14:paraId="6B894B6E" w14:textId="77777777" w:rsidR="00F4168E" w:rsidRDefault="00F4168E" w:rsidP="008810D6"/>
    <w:p w14:paraId="12FD8738" w14:textId="77777777" w:rsidR="00F4168E" w:rsidRDefault="00F4168E" w:rsidP="008810D6"/>
    <w:p w14:paraId="65BC98A2" w14:textId="77777777" w:rsidR="00F4168E" w:rsidRDefault="00F4168E" w:rsidP="008810D6"/>
    <w:p w14:paraId="0571EDA2" w14:textId="77777777" w:rsidR="00F4168E" w:rsidRDefault="00F4168E" w:rsidP="008810D6"/>
    <w:p w14:paraId="2960F714" w14:textId="77777777" w:rsidR="00F4168E" w:rsidRDefault="00F4168E" w:rsidP="008810D6"/>
    <w:p w14:paraId="23E4FFBF" w14:textId="77777777" w:rsidR="00F4168E" w:rsidRDefault="00F4168E" w:rsidP="008810D6"/>
    <w:p w14:paraId="1C23E8AF" w14:textId="77777777" w:rsidR="00F4168E" w:rsidRDefault="00F4168E" w:rsidP="008810D6"/>
    <w:p w14:paraId="7280BDE4" w14:textId="77777777" w:rsidR="00F4168E" w:rsidRDefault="00F4168E" w:rsidP="008810D6"/>
    <w:p w14:paraId="6FCB98B0" w14:textId="77777777" w:rsidR="00F4168E" w:rsidRDefault="00F4168E" w:rsidP="008810D6"/>
    <w:p w14:paraId="4BC430A7" w14:textId="77777777" w:rsidR="00F4168E" w:rsidRDefault="00F4168E" w:rsidP="008810D6"/>
    <w:p w14:paraId="3DDB4309" w14:textId="77777777" w:rsidR="00F4168E" w:rsidRDefault="00F4168E" w:rsidP="008810D6"/>
    <w:p w14:paraId="769006B1" w14:textId="77777777" w:rsidR="00F4168E" w:rsidRDefault="00F4168E" w:rsidP="008810D6"/>
    <w:p w14:paraId="37B53AB8" w14:textId="77777777" w:rsidR="00F4168E" w:rsidRDefault="00F4168E" w:rsidP="008810D6"/>
    <w:p w14:paraId="48BB6895" w14:textId="77777777" w:rsidR="00F4168E" w:rsidRDefault="00F4168E" w:rsidP="008810D6"/>
    <w:p w14:paraId="3D606A9B" w14:textId="77777777" w:rsidR="00F4168E" w:rsidRDefault="00F4168E" w:rsidP="008810D6"/>
    <w:p w14:paraId="442143BF" w14:textId="77777777" w:rsidR="00F4168E" w:rsidRDefault="00F4168E" w:rsidP="008810D6"/>
    <w:p w14:paraId="2D4ED49C" w14:textId="77777777" w:rsidR="00F4168E" w:rsidRDefault="00F4168E" w:rsidP="008810D6"/>
    <w:p w14:paraId="49119BFA" w14:textId="77777777" w:rsidR="00F4168E" w:rsidRDefault="00F4168E" w:rsidP="008810D6"/>
    <w:p w14:paraId="78F637E6" w14:textId="77777777" w:rsidR="00F4168E" w:rsidRDefault="00F4168E" w:rsidP="008810D6"/>
    <w:p w14:paraId="4D778B65" w14:textId="77777777" w:rsidR="00F4168E" w:rsidRDefault="00F4168E" w:rsidP="008810D6"/>
    <w:p w14:paraId="682E5F8C" w14:textId="77777777" w:rsidR="00F4168E" w:rsidRDefault="00F4168E" w:rsidP="008810D6"/>
    <w:p w14:paraId="673B6B43" w14:textId="77777777" w:rsidR="00F4168E" w:rsidRDefault="00F4168E" w:rsidP="008810D6"/>
    <w:p w14:paraId="1EB94A23" w14:textId="77777777" w:rsidR="00F4168E" w:rsidRDefault="00F4168E" w:rsidP="008810D6"/>
    <w:p w14:paraId="3C65A4AE" w14:textId="77777777" w:rsidR="00F4168E" w:rsidRDefault="00F4168E" w:rsidP="008810D6"/>
    <w:p w14:paraId="0F70F659" w14:textId="77777777" w:rsidR="00F4168E" w:rsidRDefault="00F4168E" w:rsidP="008810D6"/>
    <w:p w14:paraId="62852801" w14:textId="77777777" w:rsidR="00F4168E" w:rsidRDefault="00F4168E" w:rsidP="008810D6"/>
    <w:p w14:paraId="60CD62F0" w14:textId="77777777" w:rsidR="00F4168E" w:rsidRDefault="00F4168E" w:rsidP="008810D6"/>
    <w:p w14:paraId="7BC1F955" w14:textId="77777777" w:rsidR="00F4168E" w:rsidRDefault="00F4168E" w:rsidP="008810D6"/>
    <w:p w14:paraId="6B4030E4" w14:textId="77777777" w:rsidR="00F4168E" w:rsidRDefault="00F4168E" w:rsidP="008810D6"/>
    <w:p w14:paraId="64C16FB8" w14:textId="77777777" w:rsidR="00F4168E" w:rsidRDefault="00F4168E" w:rsidP="008810D6"/>
    <w:p w14:paraId="34D10CD3" w14:textId="77777777" w:rsidR="00F4168E" w:rsidRPr="00550C11" w:rsidRDefault="00F4168E" w:rsidP="008810D6"/>
    <w:tbl>
      <w:tblPr>
        <w:tblW w:w="0" w:type="auto"/>
        <w:tblInd w:w="90" w:type="dxa"/>
        <w:tblLook w:val="01E0" w:firstRow="1" w:lastRow="1" w:firstColumn="1" w:lastColumn="1" w:noHBand="0" w:noVBand="0"/>
      </w:tblPr>
      <w:tblGrid>
        <w:gridCol w:w="1136"/>
        <w:gridCol w:w="3703"/>
        <w:gridCol w:w="1546"/>
        <w:gridCol w:w="3143"/>
      </w:tblGrid>
      <w:tr w:rsidR="005A6318" w:rsidRPr="0039736F" w14:paraId="542802A0" w14:textId="77777777" w:rsidTr="00C738CC">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C738CC">
        <w:tc>
          <w:tcPr>
            <w:tcW w:w="6385"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68554FB4"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AFA99A0" w14:textId="77777777" w:rsidTr="00C738C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2C7090EC"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w:t>
            </w:r>
            <w:r w:rsidR="00361C13">
              <w:rPr>
                <w:rFonts w:asciiTheme="minorHAnsi" w:eastAsia="Arial" w:hAnsiTheme="minorHAnsi" w:cstheme="minorHAnsi"/>
              </w:rPr>
              <w:t>odrán</w:t>
            </w:r>
            <w:r w:rsidRPr="0041354F">
              <w:rPr>
                <w:rFonts w:asciiTheme="minorHAnsi" w:eastAsia="Arial" w:hAnsiTheme="minorHAnsi" w:cstheme="minorHAnsi"/>
              </w:rPr>
              <w:t xml:space="preserve"> registrar nuevos transportistas</w:t>
            </w:r>
            <w:r w:rsidR="00361C13">
              <w:rPr>
                <w:rFonts w:asciiTheme="minorHAnsi" w:eastAsia="Arial" w:hAnsiTheme="minorHAnsi" w:cstheme="minorHAnsi"/>
              </w:rPr>
              <w:t>.</w:t>
            </w:r>
          </w:p>
        </w:tc>
      </w:tr>
      <w:tr w:rsidR="00C738CC" w:rsidRPr="0039736F" w14:paraId="02B03435" w14:textId="77777777" w:rsidTr="00C738C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28FECF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NOTAS:</w:t>
            </w:r>
          </w:p>
          <w:p w14:paraId="26835B90" w14:textId="77777777" w:rsidR="00C738CC" w:rsidRDefault="00C738CC" w:rsidP="00C738CC">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6DA34B0" w14:textId="655950F5" w:rsidR="00C738CC" w:rsidRDefault="00C738CC" w:rsidP="00C738CC">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registrar la Imagen en forma </w:t>
            </w:r>
            <w:r w:rsidR="00106804">
              <w:rPr>
                <w:rFonts w:asciiTheme="minorHAnsi" w:eastAsia="Arial" w:hAnsiTheme="minorHAnsi" w:cstheme="minorHAnsi"/>
              </w:rPr>
              <w:t>de selección de archivos.</w:t>
            </w:r>
          </w:p>
          <w:p w14:paraId="78417847" w14:textId="185C58E4" w:rsidR="00C738CC" w:rsidRPr="00774DA4" w:rsidRDefault="00C738CC" w:rsidP="00C738CC">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C738CC" w:rsidRPr="0039736F" w14:paraId="10F08B64"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9CAD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4D16869" w14:textId="17D1B075" w:rsidR="00C738CC" w:rsidRPr="00594B33" w:rsidRDefault="00C738CC" w:rsidP="00C738C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transportista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27C656" w14:textId="509F8339" w:rsidR="00C738CC" w:rsidRPr="00C738CC" w:rsidRDefault="00C738CC" w:rsidP="00C738CC">
            <w:pPr>
              <w:pStyle w:val="Prrafodelista"/>
              <w:numPr>
                <w:ilvl w:val="0"/>
                <w:numId w:val="54"/>
              </w:numPr>
              <w:rPr>
                <w:rFonts w:asciiTheme="minorHAnsi" w:eastAsia="Arial" w:hAnsiTheme="minorHAnsi" w:cstheme="minorHAnsi"/>
              </w:rPr>
            </w:pPr>
            <w:r w:rsidRPr="00C738CC">
              <w:rPr>
                <w:rFonts w:asciiTheme="minorHAnsi" w:eastAsia="Arial" w:hAnsiTheme="minorHAnsi" w:cstheme="minorHAnsi"/>
              </w:rPr>
              <w:t>El sistema emite mensajes claros en caso de errores, indicando los campos problemáticos.</w:t>
            </w:r>
          </w:p>
        </w:tc>
      </w:tr>
      <w:tr w:rsidR="005A6318" w:rsidRPr="0039736F" w14:paraId="286B77FB" w14:textId="77777777" w:rsidTr="00C738C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C738CC" w:rsidRPr="0039736F" w14:paraId="3F0D75A1"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F2B78C2" w14:textId="3CFBB912" w:rsidR="00C738CC" w:rsidRPr="00DD5768"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transportista en el sistema.</w:t>
            </w:r>
          </w:p>
          <w:p w14:paraId="21C48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AA63E1E" w14:textId="1F7FE90B"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transportista a</w:t>
            </w:r>
            <w:r w:rsidRPr="003D1DCB">
              <w:rPr>
                <w:rFonts w:asciiTheme="minorHAnsi" w:eastAsia="Arial" w:hAnsiTheme="minorHAnsi" w:cstheme="minorHAnsi"/>
              </w:rPr>
              <w:t>l sistema.</w:t>
            </w:r>
          </w:p>
          <w:p w14:paraId="26A9C09E" w14:textId="77777777" w:rsidR="00C738CC"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F3E52" w14:textId="3AD3EA0B" w:rsidR="00C738CC" w:rsidRPr="00C738CC" w:rsidRDefault="00C738CC">
            <w:pPr>
              <w:pStyle w:val="Prrafodelista"/>
              <w:numPr>
                <w:ilvl w:val="0"/>
                <w:numId w:val="163"/>
              </w:numPr>
              <w:rPr>
                <w:rFonts w:asciiTheme="minorHAnsi" w:eastAsia="Arial" w:hAnsiTheme="minorHAnsi" w:cstheme="minorHAnsi"/>
              </w:rPr>
            </w:pPr>
            <w:r w:rsidRPr="00C738CC">
              <w:rPr>
                <w:rFonts w:asciiTheme="minorHAnsi" w:eastAsia="Arial" w:hAnsiTheme="minorHAnsi" w:cstheme="minorHAnsi"/>
              </w:rPr>
              <w:t xml:space="preserve">Ingresa todos los datos necesarios para registrar el </w:t>
            </w:r>
            <w:r>
              <w:rPr>
                <w:rFonts w:asciiTheme="minorHAnsi" w:eastAsia="Arial" w:hAnsiTheme="minorHAnsi" w:cstheme="minorHAnsi"/>
              </w:rPr>
              <w:t>transportista</w:t>
            </w:r>
            <w:r w:rsidRPr="00C738CC">
              <w:rPr>
                <w:rFonts w:asciiTheme="minorHAnsi" w:eastAsia="Arial" w:hAnsiTheme="minorHAnsi" w:cstheme="minorHAnsi"/>
              </w:rPr>
              <w:t>.</w:t>
            </w:r>
          </w:p>
          <w:p w14:paraId="5016B039" w14:textId="2838CD1C" w:rsidR="00C738CC" w:rsidRPr="003D1DCB" w:rsidRDefault="00C738CC">
            <w:pPr>
              <w:pStyle w:val="Prrafodelista"/>
              <w:numPr>
                <w:ilvl w:val="0"/>
                <w:numId w:val="16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1734BC8"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F2EFFAA"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912E597"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2890EE6" w14:textId="43E5E016" w:rsidR="00C738CC" w:rsidRPr="0041354F" w:rsidRDefault="00C738CC" w:rsidP="00C738CC">
            <w:pPr>
              <w:pStyle w:val="Prrafodelista"/>
              <w:numPr>
                <w:ilvl w:val="0"/>
                <w:numId w:val="45"/>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al transportista</w:t>
            </w:r>
            <w:r w:rsidRPr="007D0915">
              <w:rPr>
                <w:rFonts w:asciiTheme="minorHAnsi" w:eastAsia="Arial" w:hAnsiTheme="minorHAnsi" w:cstheme="minorHAnsi"/>
              </w:rPr>
              <w:t>, generando automáticamente el ID.</w:t>
            </w:r>
          </w:p>
        </w:tc>
      </w:tr>
      <w:tr w:rsidR="00C738CC" w:rsidRPr="0039736F" w14:paraId="1B5FA307"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67E3AD3"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3A37690"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510837D8" w14:textId="7305FF18"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transportista ingresando números en campos de texto como Nombres y Apellidos.</w:t>
            </w:r>
          </w:p>
          <w:p w14:paraId="435348E3"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200A1F" w14:textId="77777777" w:rsidR="00C738CC" w:rsidRPr="00C738CC" w:rsidRDefault="00C738CC">
            <w:pPr>
              <w:pStyle w:val="Prrafodelista"/>
              <w:numPr>
                <w:ilvl w:val="0"/>
                <w:numId w:val="164"/>
              </w:numPr>
              <w:rPr>
                <w:rFonts w:asciiTheme="minorHAnsi" w:eastAsia="Arial" w:hAnsiTheme="minorHAnsi" w:cstheme="minorHAnsi"/>
              </w:rPr>
            </w:pPr>
            <w:r w:rsidRPr="00C738CC">
              <w:rPr>
                <w:rFonts w:asciiTheme="minorHAnsi" w:hAnsiTheme="minorHAnsi" w:cstheme="minorHAnsi"/>
              </w:rPr>
              <w:t>Ingresa valores inválidos (números) en los campos Nombres y Apellidos.</w:t>
            </w:r>
          </w:p>
          <w:p w14:paraId="0131496B" w14:textId="7A74B92B" w:rsidR="00C738CC" w:rsidRPr="003D1DCB" w:rsidRDefault="00C738CC">
            <w:pPr>
              <w:pStyle w:val="Prrafodelista"/>
              <w:numPr>
                <w:ilvl w:val="0"/>
                <w:numId w:val="164"/>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A2E9D"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F3B2555"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1B14338E"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9864CC" w14:textId="710A83DB" w:rsidR="00C738CC" w:rsidRPr="0041354F" w:rsidRDefault="00C738CC" w:rsidP="00C738CC">
            <w:pPr>
              <w:pStyle w:val="Prrafodelista"/>
              <w:numPr>
                <w:ilvl w:val="0"/>
                <w:numId w:val="45"/>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C738CC" w:rsidRPr="0039736F" w14:paraId="5BE42D0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3B716E62"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9A468F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35B8A86" w14:textId="2B6AB1B3"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letras en los campos de texto como Cédula y Teléfono.</w:t>
            </w:r>
          </w:p>
          <w:p w14:paraId="69DDF265"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2A903FB" w14:textId="77777777" w:rsidR="00C738CC" w:rsidRPr="00106804" w:rsidRDefault="00C738CC">
            <w:pPr>
              <w:pStyle w:val="Prrafodelista"/>
              <w:numPr>
                <w:ilvl w:val="0"/>
                <w:numId w:val="165"/>
              </w:numPr>
              <w:rPr>
                <w:rFonts w:asciiTheme="minorHAnsi" w:eastAsia="Arial" w:hAnsiTheme="minorHAnsi" w:cstheme="minorHAnsi"/>
              </w:rPr>
            </w:pPr>
            <w:r w:rsidRPr="00106804">
              <w:rPr>
                <w:rFonts w:asciiTheme="minorHAnsi" w:hAnsiTheme="minorHAnsi" w:cstheme="minorHAnsi"/>
              </w:rPr>
              <w:t>Ingresa valores inválidos (letras) en los campos Cédula y Teléfono.</w:t>
            </w:r>
          </w:p>
          <w:p w14:paraId="290A6E41" w14:textId="3061167F" w:rsidR="00C738CC" w:rsidRPr="003D1DCB" w:rsidRDefault="00C738CC">
            <w:pPr>
              <w:pStyle w:val="Prrafodelista"/>
              <w:numPr>
                <w:ilvl w:val="0"/>
                <w:numId w:val="16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03484B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9D332F2" w14:textId="23F9771F"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106804">
              <w:rPr>
                <w:rFonts w:asciiTheme="minorHAnsi" w:hAnsiTheme="minorHAnsi" w:cstheme="minorHAnsi"/>
              </w:rPr>
              <w:t xml:space="preserve">10 </w:t>
            </w:r>
            <w:r>
              <w:rPr>
                <w:rFonts w:asciiTheme="minorHAnsi" w:hAnsiTheme="minorHAnsi" w:cstheme="minorHAnsi"/>
              </w:rPr>
              <w:t>números.</w:t>
            </w:r>
          </w:p>
          <w:p w14:paraId="4656540B"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C177B5A" w14:textId="78E2F393"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C738CC" w:rsidRPr="0039736F" w14:paraId="2674E56B"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9DDAE47" w14:textId="0A0F088A"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35A7367B"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6AE1CBB2"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735062A6" w14:textId="68F94F7E"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106804">
              <w:rPr>
                <w:rFonts w:asciiTheme="minorHAnsi" w:eastAsia="Arial" w:hAnsiTheme="minorHAnsi" w:cstheme="minorHAnsi"/>
              </w:rPr>
              <w:t xml:space="preserve">o el empleado </w:t>
            </w:r>
            <w:r>
              <w:rPr>
                <w:rFonts w:asciiTheme="minorHAnsi" w:eastAsia="Arial" w:hAnsiTheme="minorHAnsi" w:cstheme="minorHAnsi"/>
              </w:rPr>
              <w:t xml:space="preserve">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DE5653A"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6943B4" w14:textId="77777777" w:rsidR="00C738CC" w:rsidRPr="00106804" w:rsidRDefault="00C738CC">
            <w:pPr>
              <w:pStyle w:val="Prrafodelista"/>
              <w:numPr>
                <w:ilvl w:val="0"/>
                <w:numId w:val="166"/>
              </w:numPr>
              <w:rPr>
                <w:rFonts w:asciiTheme="minorHAnsi" w:eastAsia="Arial" w:hAnsiTheme="minorHAnsi" w:cstheme="minorHAnsi"/>
              </w:rPr>
            </w:pPr>
            <w:r w:rsidRPr="00106804">
              <w:rPr>
                <w:rFonts w:asciiTheme="minorHAnsi" w:hAnsiTheme="minorHAnsi" w:cstheme="minorHAnsi"/>
              </w:rPr>
              <w:t>Ingresa un correo electrónico sin el @ y .com.</w:t>
            </w:r>
          </w:p>
          <w:p w14:paraId="25571DF2" w14:textId="23315C94" w:rsidR="00C738CC" w:rsidRPr="003D1DCB" w:rsidRDefault="00C738CC">
            <w:pPr>
              <w:pStyle w:val="Prrafodelista"/>
              <w:numPr>
                <w:ilvl w:val="0"/>
                <w:numId w:val="166"/>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A24805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55B6E22"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F9CC580"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739DAE" w14:textId="5C518D59" w:rsidR="00C738CC" w:rsidRPr="0041354F" w:rsidRDefault="00C738CC" w:rsidP="00C738CC">
            <w:pPr>
              <w:pStyle w:val="Prrafodelista"/>
              <w:numPr>
                <w:ilvl w:val="0"/>
                <w:numId w:val="45"/>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C738CC" w:rsidRPr="0039736F" w14:paraId="0BC3AFB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339A4EB" w14:textId="60D5BD8D"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3FA884F8" w14:textId="77777777"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3F01FEAD"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4A9411DB" w14:textId="7AB01A58"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106804">
              <w:rPr>
                <w:rFonts w:asciiTheme="minorHAnsi" w:eastAsia="Arial" w:hAnsiTheme="minorHAnsi" w:cstheme="minorHAnsi"/>
              </w:rPr>
              <w:t xml:space="preserve"> transportista</w:t>
            </w:r>
            <w:r>
              <w:rPr>
                <w:rFonts w:asciiTheme="minorHAnsi" w:eastAsia="Arial" w:hAnsiTheme="minorHAnsi" w:cstheme="minorHAnsi"/>
              </w:rPr>
              <w:t xml:space="preserve"> dejando campos obligatorios sin completar.</w:t>
            </w:r>
          </w:p>
          <w:p w14:paraId="2D7DE4B0"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BAFD84" w14:textId="6C91F492" w:rsidR="00C738CC" w:rsidRPr="00106804" w:rsidRDefault="00C738CC">
            <w:pPr>
              <w:pStyle w:val="Prrafodelista"/>
              <w:numPr>
                <w:ilvl w:val="0"/>
                <w:numId w:val="167"/>
              </w:numPr>
              <w:rPr>
                <w:rFonts w:asciiTheme="minorHAnsi" w:eastAsia="Arial" w:hAnsiTheme="minorHAnsi" w:cstheme="minorHAnsi"/>
              </w:rPr>
            </w:pPr>
            <w:r w:rsidRPr="00106804">
              <w:rPr>
                <w:rFonts w:asciiTheme="minorHAnsi" w:eastAsia="Arial" w:hAnsiTheme="minorHAnsi" w:cstheme="minorHAnsi"/>
              </w:rPr>
              <w:t>Deja uno o más campos obligatorios vacíos, como el Nombres, Apellidos, Cédula, Teléfono</w:t>
            </w:r>
            <w:r w:rsidR="00106804">
              <w:rPr>
                <w:rFonts w:asciiTheme="minorHAnsi" w:eastAsia="Arial" w:hAnsiTheme="minorHAnsi" w:cstheme="minorHAnsi"/>
              </w:rPr>
              <w:t>, Imagen</w:t>
            </w:r>
            <w:r w:rsidRPr="00106804">
              <w:rPr>
                <w:rFonts w:asciiTheme="minorHAnsi" w:eastAsia="Arial" w:hAnsiTheme="minorHAnsi" w:cstheme="minorHAnsi"/>
              </w:rPr>
              <w:t xml:space="preserve"> y Correo Electrónico.</w:t>
            </w:r>
          </w:p>
          <w:p w14:paraId="0D9C9908" w14:textId="3F41A6FB" w:rsidR="00C738CC" w:rsidRPr="005B2C91" w:rsidRDefault="00C738CC">
            <w:pPr>
              <w:pStyle w:val="Prrafodelista"/>
              <w:numPr>
                <w:ilvl w:val="0"/>
                <w:numId w:val="167"/>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4BA786D8"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RESULTADOS: </w:t>
            </w:r>
          </w:p>
          <w:p w14:paraId="74ECFC7C" w14:textId="77777777"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29F1017" w14:textId="77777777"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788644" w14:textId="6B3923AF"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5A6318" w:rsidRPr="0039736F" w14:paraId="5D0AEE69" w14:textId="77777777" w:rsidTr="00C738C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6DA24CB" w14:textId="77777777" w:rsidR="00361C13" w:rsidRDefault="00361C13">
            <w:pPr>
              <w:pStyle w:val="Prrafodelista"/>
              <w:numPr>
                <w:ilvl w:val="0"/>
                <w:numId w:val="16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8854DEA" w14:textId="19C24848" w:rsidR="005A6318" w:rsidRPr="0039736F" w:rsidRDefault="00361C13">
            <w:pPr>
              <w:pStyle w:val="Prrafodelista"/>
              <w:numPr>
                <w:ilvl w:val="0"/>
                <w:numId w:val="162"/>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642B0DC" w14:textId="77777777" w:rsidR="00F4168E" w:rsidRPr="00550C11" w:rsidRDefault="00F4168E" w:rsidP="00C76B7C"/>
    <w:tbl>
      <w:tblPr>
        <w:tblW w:w="0" w:type="auto"/>
        <w:tblInd w:w="90" w:type="dxa"/>
        <w:tblLook w:val="01E0" w:firstRow="1" w:lastRow="1" w:firstColumn="1" w:lastColumn="1" w:noHBand="0" w:noVBand="0"/>
      </w:tblPr>
      <w:tblGrid>
        <w:gridCol w:w="1136"/>
        <w:gridCol w:w="3703"/>
        <w:gridCol w:w="1546"/>
        <w:gridCol w:w="3143"/>
      </w:tblGrid>
      <w:tr w:rsidR="005A6318" w:rsidRPr="0039736F" w14:paraId="24CA089B" w14:textId="77777777" w:rsidTr="00106804">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106804">
        <w:tc>
          <w:tcPr>
            <w:tcW w:w="6385"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1860E929"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5A76720" w14:textId="77777777" w:rsidTr="0010680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59ACE64E"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w:t>
            </w:r>
            <w:r w:rsidR="00106804">
              <w:rPr>
                <w:rFonts w:asciiTheme="minorHAnsi" w:eastAsia="Arial" w:hAnsiTheme="minorHAnsi" w:cstheme="minorHAnsi"/>
              </w:rPr>
              <w:t xml:space="preserve"> podrán</w:t>
            </w:r>
            <w:r w:rsidRPr="0041354F">
              <w:rPr>
                <w:rFonts w:asciiTheme="minorHAnsi" w:eastAsia="Arial" w:hAnsiTheme="minorHAnsi" w:cstheme="minorHAnsi"/>
              </w:rPr>
              <w:t xml:space="preserve"> actualizar la información de los transportistas existentes</w:t>
            </w:r>
            <w:r w:rsidR="00106804">
              <w:rPr>
                <w:rFonts w:asciiTheme="minorHAnsi" w:eastAsia="Arial" w:hAnsiTheme="minorHAnsi" w:cstheme="minorHAnsi"/>
              </w:rPr>
              <w:t>.</w:t>
            </w:r>
          </w:p>
        </w:tc>
      </w:tr>
      <w:tr w:rsidR="00106804" w:rsidRPr="0039736F" w14:paraId="701C0489" w14:textId="77777777" w:rsidTr="0010680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D7D370B"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NOTAS:</w:t>
            </w:r>
          </w:p>
          <w:p w14:paraId="27B594E9" w14:textId="204E865B" w:rsidR="00106804" w:rsidRDefault="00106804" w:rsidP="0010680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w:t>
            </w:r>
            <w:r w:rsidR="00F4168E">
              <w:rPr>
                <w:rFonts w:asciiTheme="minorHAnsi" w:eastAsia="Arial" w:hAnsiTheme="minorHAnsi" w:cstheme="minorHAnsi"/>
              </w:rPr>
              <w:t>, Imagen</w:t>
            </w:r>
            <w:r>
              <w:rPr>
                <w:rFonts w:asciiTheme="minorHAnsi" w:eastAsia="Arial" w:hAnsiTheme="minorHAnsi" w:cstheme="minorHAnsi"/>
              </w:rPr>
              <w:t xml:space="preserve"> y Correo Electrónico en forma de texto.</w:t>
            </w:r>
          </w:p>
          <w:p w14:paraId="2D096D19" w14:textId="326894F3" w:rsidR="00106804" w:rsidRPr="00F4168E" w:rsidRDefault="00F4168E" w:rsidP="00F4168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registrar la Imagen en forma de selección de archivos.</w:t>
            </w:r>
          </w:p>
          <w:p w14:paraId="6AF5BB36" w14:textId="7C1E8868" w:rsidR="00106804" w:rsidRPr="00774DA4" w:rsidRDefault="00106804" w:rsidP="00106804">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106804" w:rsidRPr="0039736F" w14:paraId="3422F0D8"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3A63EED9"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6CED86B" w14:textId="73016819" w:rsidR="00106804" w:rsidRPr="00594B33" w:rsidRDefault="00106804" w:rsidP="001068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D9D3C67" w14:textId="685155B0" w:rsidR="00106804" w:rsidRPr="00106804" w:rsidRDefault="00106804" w:rsidP="00106804">
            <w:pPr>
              <w:pStyle w:val="Prrafodelista"/>
              <w:numPr>
                <w:ilvl w:val="0"/>
                <w:numId w:val="54"/>
              </w:numPr>
              <w:rPr>
                <w:rFonts w:asciiTheme="minorHAnsi" w:eastAsia="Arial" w:hAnsiTheme="minorHAnsi" w:cstheme="minorHAnsi"/>
              </w:rPr>
            </w:pPr>
            <w:r w:rsidRPr="00106804">
              <w:rPr>
                <w:rFonts w:asciiTheme="minorHAnsi" w:eastAsia="Arial" w:hAnsiTheme="minorHAnsi" w:cstheme="minorHAnsi"/>
              </w:rPr>
              <w:t>El sistema emite mensajes claros en caso de errores, indicando los campos problemáticos.</w:t>
            </w:r>
          </w:p>
        </w:tc>
      </w:tr>
      <w:tr w:rsidR="005A6318" w:rsidRPr="0039736F" w14:paraId="78A2F0D4" w14:textId="77777777" w:rsidTr="0010680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4168E" w:rsidRPr="0039736F" w14:paraId="6413303B"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AC66667" w14:textId="428E0FB4"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transportista </w:t>
            </w:r>
            <w:r w:rsidRPr="00BF34A4">
              <w:rPr>
                <w:rFonts w:asciiTheme="minorHAnsi" w:eastAsia="Arial" w:hAnsiTheme="minorHAnsi" w:cstheme="minorHAnsi"/>
              </w:rPr>
              <w:t>existente.</w:t>
            </w:r>
          </w:p>
          <w:p w14:paraId="685346EC"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DD4ACD7" w14:textId="27C1BF54" w:rsidR="00F4168E" w:rsidRDefault="00F4168E" w:rsidP="00F4168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transportista.</w:t>
            </w:r>
          </w:p>
          <w:p w14:paraId="42F79D88"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6333B0" w14:textId="5CA507C6" w:rsidR="00F4168E" w:rsidRPr="00F4168E" w:rsidRDefault="00F4168E">
            <w:pPr>
              <w:pStyle w:val="Prrafodelista"/>
              <w:numPr>
                <w:ilvl w:val="0"/>
                <w:numId w:val="168"/>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68C2B323" w14:textId="77777777" w:rsidR="00F4168E" w:rsidRPr="00F744D6" w:rsidRDefault="00F4168E">
            <w:pPr>
              <w:pStyle w:val="Prrafodelista"/>
              <w:numPr>
                <w:ilvl w:val="0"/>
                <w:numId w:val="16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05F3B81" w14:textId="2023A095"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transportista.</w:t>
            </w:r>
          </w:p>
          <w:p w14:paraId="307A8C05" w14:textId="77777777"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685A7295"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5F822E04" w:rsidR="00F4168E" w:rsidRPr="0041354F" w:rsidRDefault="00F4168E" w:rsidP="00F4168E">
            <w:pPr>
              <w:pStyle w:val="Prrafodelista"/>
              <w:numPr>
                <w:ilvl w:val="0"/>
                <w:numId w:val="46"/>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transportista </w:t>
            </w:r>
            <w:r w:rsidRPr="0098309F">
              <w:rPr>
                <w:rFonts w:asciiTheme="minorHAnsi" w:eastAsia="Arial" w:hAnsiTheme="minorHAnsi" w:cstheme="minorHAnsi"/>
              </w:rPr>
              <w:t>exitosamente y los refleja en la tabla.</w:t>
            </w:r>
          </w:p>
        </w:tc>
      </w:tr>
      <w:tr w:rsidR="00F4168E" w:rsidRPr="0039736F" w14:paraId="0A09232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4C90043"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5E1BEF9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70C276CC" w14:textId="7DB5E989"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 transportista ingresando números en campos de texto como Nombres o Apellidos.</w:t>
            </w:r>
          </w:p>
          <w:p w14:paraId="6F546A3D"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7CA95D" w14:textId="1BE0D699" w:rsidR="00F4168E" w:rsidRPr="00F4168E" w:rsidRDefault="00F4168E">
            <w:pPr>
              <w:pStyle w:val="Prrafodelista"/>
              <w:numPr>
                <w:ilvl w:val="0"/>
                <w:numId w:val="169"/>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0D7A0A5D" w14:textId="77777777" w:rsidR="00F4168E" w:rsidRPr="006F78C7" w:rsidRDefault="00F4168E">
            <w:pPr>
              <w:pStyle w:val="Prrafodelista"/>
              <w:numPr>
                <w:ilvl w:val="0"/>
                <w:numId w:val="16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DEC4065"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B6F156C"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F95829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65BF90BA"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120206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9DC0DC4" w14:textId="48884B1D" w:rsidR="00F4168E" w:rsidRPr="0041354F" w:rsidRDefault="00F4168E" w:rsidP="00F4168E">
            <w:pPr>
              <w:pStyle w:val="Prrafodelista"/>
              <w:numPr>
                <w:ilvl w:val="0"/>
                <w:numId w:val="46"/>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F4168E" w:rsidRPr="0039736F" w14:paraId="3B225E4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FB671C0"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0536AC5E"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1D7F4EEB" w14:textId="21B9B43E"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transportista ingresando letras en campos de texto como Cédula y Teléfono. </w:t>
            </w:r>
          </w:p>
          <w:p w14:paraId="38034CC3"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4A1F0" w14:textId="04D734FC" w:rsidR="00F4168E" w:rsidRPr="00F4168E" w:rsidRDefault="00F4168E">
            <w:pPr>
              <w:pStyle w:val="Prrafodelista"/>
              <w:numPr>
                <w:ilvl w:val="0"/>
                <w:numId w:val="170"/>
              </w:numPr>
              <w:rPr>
                <w:rFonts w:asciiTheme="minorHAnsi" w:eastAsia="Arial" w:hAnsiTheme="minorHAnsi" w:cstheme="minorHAnsi"/>
              </w:rPr>
            </w:pPr>
            <w:r w:rsidRPr="00F4168E">
              <w:rPr>
                <w:rFonts w:asciiTheme="minorHAnsi" w:eastAsia="Arial" w:hAnsiTheme="minorHAnsi" w:cstheme="minorHAnsi"/>
              </w:rPr>
              <w:t>Hace clic en la tabla donde están todos los</w:t>
            </w:r>
            <w:r>
              <w:rPr>
                <w:rFonts w:asciiTheme="minorHAnsi" w:eastAsia="Arial" w:hAnsiTheme="minorHAnsi" w:cstheme="minorHAnsi"/>
              </w:rPr>
              <w:t xml:space="preserve"> transportistas</w:t>
            </w:r>
          </w:p>
          <w:p w14:paraId="53E570DE" w14:textId="77777777" w:rsidR="00F4168E" w:rsidRPr="006F78C7" w:rsidRDefault="00F4168E">
            <w:pPr>
              <w:pStyle w:val="Prrafodelista"/>
              <w:numPr>
                <w:ilvl w:val="0"/>
                <w:numId w:val="17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27D815"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27995288"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3FFFE80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77505FF"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3F73DCF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9F6C64D" w14:textId="5AF15EC0" w:rsidR="00F4168E" w:rsidRPr="0041354F" w:rsidRDefault="00F4168E" w:rsidP="00F4168E">
            <w:pPr>
              <w:pStyle w:val="Prrafodelista"/>
              <w:numPr>
                <w:ilvl w:val="0"/>
                <w:numId w:val="46"/>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F4168E" w:rsidRPr="0039736F" w14:paraId="31F2339D"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58B30AE1" w14:textId="306F996A"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8CCD638"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654326D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C34FF29" w14:textId="498CB0BD"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transportista</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82D9C8F" w14:textId="77777777" w:rsidR="00F4168E" w:rsidRPr="00511E57"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DC23E5" w14:textId="77777777" w:rsidR="00F4168E" w:rsidRPr="00F4168E" w:rsidRDefault="00F4168E">
            <w:pPr>
              <w:pStyle w:val="Prrafodelista"/>
              <w:numPr>
                <w:ilvl w:val="0"/>
                <w:numId w:val="171"/>
              </w:numPr>
              <w:rPr>
                <w:rFonts w:asciiTheme="minorHAnsi" w:eastAsia="Arial" w:hAnsiTheme="minorHAnsi" w:cstheme="minorHAnsi"/>
              </w:rPr>
            </w:pPr>
            <w:r w:rsidRPr="00F4168E">
              <w:rPr>
                <w:rFonts w:asciiTheme="minorHAnsi" w:hAnsiTheme="minorHAnsi" w:cstheme="minorHAnsi"/>
              </w:rPr>
              <w:t>Ingresa un correo electrónico sin el @ y .com.</w:t>
            </w:r>
          </w:p>
          <w:p w14:paraId="0059CB1B" w14:textId="77777777" w:rsidR="00F4168E" w:rsidRPr="003D1DCB" w:rsidRDefault="00F4168E">
            <w:pPr>
              <w:pStyle w:val="Prrafodelista"/>
              <w:numPr>
                <w:ilvl w:val="0"/>
                <w:numId w:val="171"/>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FD18628"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45A9C"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4BE51614"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7B55106" w14:textId="2E8CCF9D" w:rsidR="00F4168E" w:rsidRPr="0041354F" w:rsidRDefault="00F4168E" w:rsidP="00F4168E">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F4168E" w:rsidRPr="0039736F" w14:paraId="352C4E7A"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7C6E968A" w14:textId="5BA3096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6B058569" w14:textId="7777777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DDC0302"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0C6C32EE" w14:textId="26C1F505"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transportista dejando campos obligatorios sin completar.</w:t>
            </w:r>
          </w:p>
          <w:p w14:paraId="2DEA87B7"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9653440" w14:textId="01F5211B" w:rsidR="00F4168E" w:rsidRPr="00F4168E" w:rsidRDefault="00F4168E">
            <w:pPr>
              <w:pStyle w:val="Prrafodelista"/>
              <w:numPr>
                <w:ilvl w:val="0"/>
                <w:numId w:val="172"/>
              </w:numPr>
              <w:rPr>
                <w:rFonts w:asciiTheme="minorHAnsi" w:eastAsia="Arial" w:hAnsiTheme="minorHAnsi" w:cstheme="minorHAnsi"/>
              </w:rPr>
            </w:pPr>
            <w:r w:rsidRPr="00F4168E">
              <w:rPr>
                <w:rFonts w:asciiTheme="minorHAnsi" w:eastAsia="Arial" w:hAnsiTheme="minorHAnsi" w:cstheme="minorHAnsi"/>
              </w:rPr>
              <w:t>Hace clic en la tabla donde están tod</w:t>
            </w:r>
            <w:r>
              <w:rPr>
                <w:rFonts w:asciiTheme="minorHAnsi" w:eastAsia="Arial" w:hAnsiTheme="minorHAnsi" w:cstheme="minorHAnsi"/>
              </w:rPr>
              <w:t>o</w:t>
            </w:r>
            <w:r w:rsidRPr="00F4168E">
              <w:rPr>
                <w:rFonts w:asciiTheme="minorHAnsi" w:eastAsia="Arial" w:hAnsiTheme="minorHAnsi" w:cstheme="minorHAnsi"/>
              </w:rPr>
              <w:t>s l</w:t>
            </w:r>
            <w:r>
              <w:rPr>
                <w:rFonts w:asciiTheme="minorHAnsi" w:eastAsia="Arial" w:hAnsiTheme="minorHAnsi" w:cstheme="minorHAnsi"/>
              </w:rPr>
              <w:t>os transportistas</w:t>
            </w:r>
            <w:r w:rsidRPr="00F4168E">
              <w:rPr>
                <w:rFonts w:asciiTheme="minorHAnsi" w:eastAsia="Arial" w:hAnsiTheme="minorHAnsi" w:cstheme="minorHAnsi"/>
              </w:rPr>
              <w:t>.</w:t>
            </w:r>
          </w:p>
          <w:p w14:paraId="5A923AA3" w14:textId="77777777" w:rsidR="00F4168E" w:rsidRPr="006F78C7" w:rsidRDefault="00F4168E">
            <w:pPr>
              <w:pStyle w:val="Prrafodelista"/>
              <w:numPr>
                <w:ilvl w:val="0"/>
                <w:numId w:val="1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6E072AE"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5B9C5387"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73D457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249F0E39" w14:textId="77777777"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4F15D54" w14:textId="77777777"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9921B41" w14:textId="3A9610F8" w:rsidR="00F4168E" w:rsidRPr="0041354F" w:rsidRDefault="00F4168E" w:rsidP="00F4168E">
            <w:pPr>
              <w:pStyle w:val="Prrafodelista"/>
              <w:numPr>
                <w:ilvl w:val="0"/>
                <w:numId w:val="46"/>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FAF5653" w14:textId="77777777" w:rsidTr="0010680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E684C4" w14:textId="77777777" w:rsidR="00730A03" w:rsidRPr="004F3874" w:rsidRDefault="00730A03">
            <w:pPr>
              <w:pStyle w:val="Prrafodelista"/>
              <w:numPr>
                <w:ilvl w:val="0"/>
                <w:numId w:val="17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606030A" w14:textId="158020AF" w:rsidR="005A6318" w:rsidRPr="0039736F" w:rsidRDefault="00730A03">
            <w:pPr>
              <w:pStyle w:val="Prrafodelista"/>
              <w:numPr>
                <w:ilvl w:val="0"/>
                <w:numId w:val="17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3377DF59" w14:textId="77777777" w:rsidR="005A6318" w:rsidRDefault="005A6318" w:rsidP="00C76B7C"/>
    <w:p w14:paraId="5652989D" w14:textId="77777777" w:rsidR="009825CF" w:rsidRDefault="009825CF" w:rsidP="00C76B7C"/>
    <w:p w14:paraId="08FE20CC" w14:textId="77777777" w:rsidR="009825CF" w:rsidRDefault="009825CF" w:rsidP="00C76B7C"/>
    <w:p w14:paraId="744BD122" w14:textId="77777777" w:rsidR="009825CF" w:rsidRDefault="009825CF" w:rsidP="00C76B7C"/>
    <w:p w14:paraId="58160A89" w14:textId="77777777" w:rsidR="009825CF" w:rsidRDefault="009825CF" w:rsidP="00C76B7C"/>
    <w:p w14:paraId="51FDCAF4" w14:textId="77777777" w:rsidR="009825CF" w:rsidRDefault="009825CF" w:rsidP="00C76B7C"/>
    <w:p w14:paraId="44BBCD4C" w14:textId="77777777" w:rsidR="009825CF" w:rsidRDefault="009825CF" w:rsidP="00C76B7C"/>
    <w:p w14:paraId="1D204771" w14:textId="77777777" w:rsidR="009825CF" w:rsidRDefault="009825CF" w:rsidP="00C76B7C"/>
    <w:p w14:paraId="0A7F3A02" w14:textId="77777777" w:rsidR="009825CF" w:rsidRDefault="009825CF" w:rsidP="00C76B7C"/>
    <w:p w14:paraId="4CACBBC5" w14:textId="77777777" w:rsidR="009825CF" w:rsidRDefault="009825CF" w:rsidP="00C76B7C"/>
    <w:p w14:paraId="05C3D55E" w14:textId="77777777" w:rsidR="009825CF" w:rsidRDefault="009825CF" w:rsidP="00C76B7C"/>
    <w:p w14:paraId="71ED227C" w14:textId="77777777" w:rsidR="009825CF" w:rsidRDefault="009825CF" w:rsidP="00C76B7C"/>
    <w:p w14:paraId="09F9F05C" w14:textId="77777777" w:rsidR="009825CF" w:rsidRDefault="009825CF" w:rsidP="00C76B7C"/>
    <w:p w14:paraId="508683FD" w14:textId="77777777" w:rsidR="009825CF" w:rsidRDefault="009825CF" w:rsidP="00C76B7C"/>
    <w:p w14:paraId="4D10D034" w14:textId="77777777" w:rsidR="009825CF" w:rsidRDefault="009825CF" w:rsidP="00C76B7C"/>
    <w:p w14:paraId="1E0018E4" w14:textId="77777777" w:rsidR="009825CF" w:rsidRDefault="009825CF" w:rsidP="00C76B7C"/>
    <w:p w14:paraId="7C13EF82" w14:textId="77777777" w:rsidR="009825CF" w:rsidRDefault="009825CF" w:rsidP="00C76B7C"/>
    <w:p w14:paraId="3A939729" w14:textId="77777777" w:rsidR="009825CF" w:rsidRDefault="009825CF" w:rsidP="00C76B7C"/>
    <w:p w14:paraId="61536521" w14:textId="77777777" w:rsidR="009825CF" w:rsidRDefault="009825CF" w:rsidP="00C76B7C"/>
    <w:p w14:paraId="6EA7E1F7" w14:textId="77777777" w:rsidR="009825CF" w:rsidRDefault="009825CF" w:rsidP="00C76B7C"/>
    <w:p w14:paraId="19A38F31" w14:textId="77777777" w:rsidR="009825CF" w:rsidRDefault="009825CF" w:rsidP="00C76B7C"/>
    <w:p w14:paraId="026F2863" w14:textId="77777777" w:rsidR="009825CF" w:rsidRDefault="009825CF" w:rsidP="00C76B7C"/>
    <w:p w14:paraId="59B66B15" w14:textId="77777777" w:rsidR="009825CF" w:rsidRDefault="009825CF" w:rsidP="00C76B7C"/>
    <w:p w14:paraId="41D93514" w14:textId="77777777" w:rsidR="009825CF" w:rsidRDefault="009825CF" w:rsidP="00C76B7C"/>
    <w:p w14:paraId="61C8F11A" w14:textId="77777777" w:rsidR="009825CF" w:rsidRDefault="009825CF" w:rsidP="00C76B7C"/>
    <w:p w14:paraId="61806168" w14:textId="77777777" w:rsidR="009825CF" w:rsidRDefault="009825CF" w:rsidP="00C76B7C"/>
    <w:p w14:paraId="643C0053" w14:textId="77777777" w:rsidR="009825CF" w:rsidRDefault="009825CF" w:rsidP="00C76B7C"/>
    <w:p w14:paraId="3623069D" w14:textId="77777777" w:rsidR="009825CF" w:rsidRDefault="009825CF" w:rsidP="00C76B7C"/>
    <w:p w14:paraId="35567041" w14:textId="77777777" w:rsidR="009825CF" w:rsidRDefault="009825CF" w:rsidP="00C76B7C"/>
    <w:p w14:paraId="0C7F1382" w14:textId="77777777" w:rsidR="009825CF" w:rsidRDefault="009825CF" w:rsidP="00C76B7C"/>
    <w:p w14:paraId="0B7C206D" w14:textId="77777777" w:rsidR="009825CF" w:rsidRDefault="009825CF" w:rsidP="00C76B7C"/>
    <w:p w14:paraId="4DDE915C" w14:textId="77777777" w:rsidR="009825CF" w:rsidRDefault="009825CF" w:rsidP="00C76B7C"/>
    <w:p w14:paraId="0A404D72" w14:textId="77777777" w:rsidR="009825CF" w:rsidRDefault="009825CF" w:rsidP="00C76B7C"/>
    <w:p w14:paraId="5C13F652" w14:textId="77777777" w:rsidR="009825CF" w:rsidRDefault="009825CF" w:rsidP="00C76B7C"/>
    <w:p w14:paraId="452F5C35" w14:textId="77777777" w:rsidR="009825CF" w:rsidRDefault="009825CF" w:rsidP="00C76B7C"/>
    <w:p w14:paraId="72ECFBA2" w14:textId="77777777" w:rsidR="009825CF" w:rsidRDefault="009825CF" w:rsidP="00C76B7C"/>
    <w:p w14:paraId="73702C44" w14:textId="77777777" w:rsidR="009825CF" w:rsidRDefault="009825CF" w:rsidP="00C76B7C"/>
    <w:p w14:paraId="29030C35" w14:textId="77777777" w:rsidR="009825CF" w:rsidRDefault="009825CF" w:rsidP="00C76B7C"/>
    <w:p w14:paraId="6DD2C2F8" w14:textId="77777777" w:rsidR="009825CF" w:rsidRDefault="009825CF" w:rsidP="00C76B7C"/>
    <w:p w14:paraId="7C0EB9B8" w14:textId="77777777" w:rsidR="009825CF" w:rsidRDefault="009825CF" w:rsidP="00C76B7C"/>
    <w:p w14:paraId="4DBF0F24" w14:textId="77777777" w:rsidR="009825CF" w:rsidRDefault="009825CF"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44A0D15D"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r w:rsidR="002522C4">
              <w:rPr>
                <w:rFonts w:asciiTheme="minorHAnsi" w:eastAsia="Arial" w:hAnsiTheme="minorHAnsi" w:cstheme="minorHAnsi"/>
              </w:rPr>
              <w:t>24</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1BA06B9C"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El administrador y el empleado p</w:t>
            </w:r>
            <w:r w:rsidR="00730A03">
              <w:rPr>
                <w:rFonts w:asciiTheme="minorHAnsi" w:eastAsia="Arial" w:hAnsiTheme="minorHAnsi" w:cstheme="minorHAnsi"/>
              </w:rPr>
              <w:t>odrán</w:t>
            </w:r>
            <w:r w:rsidRPr="0070571B">
              <w:rPr>
                <w:rFonts w:asciiTheme="minorHAnsi" w:eastAsia="Arial" w:hAnsiTheme="minorHAnsi" w:cstheme="minorHAnsi"/>
              </w:rPr>
              <w:t xml:space="preserve"> eliminar transportistas existentes</w:t>
            </w:r>
            <w:r w:rsidR="00730A03">
              <w:rPr>
                <w:rFonts w:asciiTheme="minorHAnsi" w:eastAsia="Arial" w:hAnsiTheme="minorHAnsi" w:cstheme="minorHAnsi"/>
              </w:rPr>
              <w:t>.</w:t>
            </w:r>
          </w:p>
        </w:tc>
      </w:tr>
      <w:tr w:rsidR="00730A03"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079A297"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NOTAS:</w:t>
            </w:r>
          </w:p>
          <w:p w14:paraId="155F5E37" w14:textId="7ACD002E" w:rsidR="00730A03"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transportista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2017D1E" w14:textId="3DECCF42" w:rsidR="00730A03" w:rsidRPr="00774DA4"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transportistas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730A03"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EF1FEBF"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4C6BCD5" w14:textId="6ED2D752" w:rsidR="00730A03" w:rsidRPr="00594B33" w:rsidRDefault="00730A03" w:rsidP="00730A0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transportista.</w:t>
            </w:r>
          </w:p>
          <w:p w14:paraId="113FD99C" w14:textId="79DB4CF3" w:rsidR="00730A03" w:rsidRPr="00730A03" w:rsidRDefault="00730A03" w:rsidP="00730A03">
            <w:pPr>
              <w:pStyle w:val="Prrafodelista"/>
              <w:numPr>
                <w:ilvl w:val="0"/>
                <w:numId w:val="54"/>
              </w:numPr>
              <w:rPr>
                <w:rFonts w:asciiTheme="minorHAnsi" w:eastAsia="Arial" w:hAnsiTheme="minorHAnsi" w:cstheme="minorHAnsi"/>
              </w:rPr>
            </w:pPr>
            <w:r w:rsidRPr="00730A03">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transportistas</w:t>
            </w:r>
            <w:r w:rsidRPr="00730A03">
              <w:rPr>
                <w:rFonts w:asciiTheme="minorHAnsi" w:eastAsia="Arial" w:hAnsiTheme="minorHAnsi" w:cstheme="minorHAnsi"/>
              </w:rPr>
              <w:t xml:space="preserve"> para eliminar.</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1B55"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58986DA" w14:textId="38FB58AA" w:rsidR="00811B55" w:rsidRPr="009900B1"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transportista seleccionado en la tabla.</w:t>
            </w:r>
          </w:p>
          <w:p w14:paraId="180744DF"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SUPOSICIONES/ASUNCIONES:</w:t>
            </w:r>
          </w:p>
          <w:p w14:paraId="69E9D329" w14:textId="4191F63B"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transportista existente para eliminarlo.</w:t>
            </w:r>
          </w:p>
          <w:p w14:paraId="4A56B5EB" w14:textId="77777777" w:rsidR="00811B5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8DD308" w14:textId="52BE71C2" w:rsidR="00811B55" w:rsidRPr="00811B55" w:rsidRDefault="00811B55">
            <w:pPr>
              <w:pStyle w:val="Prrafodelista"/>
              <w:numPr>
                <w:ilvl w:val="0"/>
                <w:numId w:val="174"/>
              </w:numPr>
              <w:rPr>
                <w:rFonts w:asciiTheme="minorHAnsi" w:eastAsia="Arial" w:hAnsiTheme="minorHAnsi" w:cstheme="minorHAnsi"/>
              </w:rPr>
            </w:pPr>
            <w:r w:rsidRPr="00811B55">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811B55">
              <w:rPr>
                <w:rFonts w:asciiTheme="minorHAnsi" w:eastAsia="Arial" w:hAnsiTheme="minorHAnsi" w:cstheme="minorHAnsi"/>
              </w:rPr>
              <w:t>.</w:t>
            </w:r>
          </w:p>
          <w:p w14:paraId="0AE5D1DF" w14:textId="77777777" w:rsidR="00811B55" w:rsidRPr="006F78C7" w:rsidRDefault="00811B55">
            <w:pPr>
              <w:pStyle w:val="Prrafodelista"/>
              <w:numPr>
                <w:ilvl w:val="0"/>
                <w:numId w:val="1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DB10425" w14:textId="77777777" w:rsidR="00811B55" w:rsidRPr="006F78C7" w:rsidRDefault="00811B55">
            <w:pPr>
              <w:pStyle w:val="Prrafodelista"/>
              <w:numPr>
                <w:ilvl w:val="0"/>
                <w:numId w:val="174"/>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7AF8D8C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0C3FC145" w:rsidR="00811B55" w:rsidRPr="0070571B" w:rsidRDefault="00811B55" w:rsidP="00811B55">
            <w:pPr>
              <w:numPr>
                <w:ilvl w:val="0"/>
                <w:numId w:val="47"/>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transportista </w:t>
            </w:r>
            <w:r w:rsidRPr="009900B1">
              <w:rPr>
                <w:rFonts w:asciiTheme="minorHAnsi" w:eastAsia="Arial" w:hAnsiTheme="minorHAnsi" w:cstheme="minorHAnsi"/>
              </w:rPr>
              <w:t>exitosamente y los refleja en la tabla.</w:t>
            </w:r>
          </w:p>
        </w:tc>
      </w:tr>
      <w:tr w:rsidR="00811B55"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C6C693F" w14:textId="745D80D2" w:rsidR="00811B55" w:rsidRPr="0054396B"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B513E0">
              <w:rPr>
                <w:rFonts w:asciiTheme="minorHAnsi" w:eastAsia="Arial" w:hAnsiTheme="minorHAnsi" w:cstheme="minorHAnsi"/>
              </w:rPr>
              <w:t>transportista</w:t>
            </w:r>
            <w:r>
              <w:rPr>
                <w:rFonts w:asciiTheme="minorHAnsi" w:eastAsia="Arial" w:hAnsiTheme="minorHAnsi" w:cstheme="minorHAnsi"/>
              </w:rPr>
              <w:t xml:space="preserve"> en la tabla.</w:t>
            </w:r>
          </w:p>
          <w:p w14:paraId="060E6876" w14:textId="77777777" w:rsidR="00811B55" w:rsidRDefault="00811B55" w:rsidP="00811B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CA30C9" w14:textId="38EF53F4"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existente para eliminarlo.</w:t>
            </w:r>
          </w:p>
          <w:p w14:paraId="74BE7884" w14:textId="77777777" w:rsidR="00811B55" w:rsidRPr="00E75F9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225690" w14:textId="5C4E508C" w:rsidR="00811B55" w:rsidRPr="00B513E0" w:rsidRDefault="00811B55">
            <w:pPr>
              <w:pStyle w:val="Prrafodelista"/>
              <w:numPr>
                <w:ilvl w:val="0"/>
                <w:numId w:val="175"/>
              </w:numPr>
              <w:rPr>
                <w:rFonts w:asciiTheme="minorHAnsi" w:eastAsia="Arial" w:hAnsiTheme="minorHAnsi" w:cstheme="minorHAnsi"/>
              </w:rPr>
            </w:pPr>
            <w:r w:rsidRPr="00B513E0">
              <w:rPr>
                <w:rFonts w:asciiTheme="minorHAnsi" w:eastAsia="Arial" w:hAnsiTheme="minorHAnsi" w:cstheme="minorHAnsi"/>
              </w:rPr>
              <w:t xml:space="preserve">No hace clic en la tabla donde están todos los </w:t>
            </w:r>
            <w:r w:rsidR="00B513E0">
              <w:rPr>
                <w:rFonts w:asciiTheme="minorHAnsi" w:eastAsia="Arial" w:hAnsiTheme="minorHAnsi" w:cstheme="minorHAnsi"/>
              </w:rPr>
              <w:t>transportistas</w:t>
            </w:r>
            <w:r w:rsidRPr="00B513E0">
              <w:rPr>
                <w:rFonts w:asciiTheme="minorHAnsi" w:eastAsia="Arial" w:hAnsiTheme="minorHAnsi" w:cstheme="minorHAnsi"/>
              </w:rPr>
              <w:t>.</w:t>
            </w:r>
          </w:p>
          <w:p w14:paraId="225FC0D5" w14:textId="3C38253B" w:rsidR="00811B55" w:rsidRPr="006F78C7" w:rsidRDefault="00811B55">
            <w:pPr>
              <w:pStyle w:val="Prrafodelista"/>
              <w:numPr>
                <w:ilvl w:val="0"/>
                <w:numId w:val="175"/>
              </w:numPr>
              <w:rPr>
                <w:rFonts w:asciiTheme="minorHAnsi" w:eastAsia="Arial" w:hAnsiTheme="minorHAnsi" w:cstheme="minorHAnsi"/>
              </w:rPr>
            </w:pPr>
            <w:r>
              <w:rPr>
                <w:rFonts w:asciiTheme="minorHAnsi" w:eastAsia="Arial" w:hAnsiTheme="minorHAnsi" w:cstheme="minorHAnsi"/>
              </w:rPr>
              <w:t xml:space="preserve">No se carga la información del </w:t>
            </w:r>
            <w:r w:rsidR="00B513E0">
              <w:rPr>
                <w:rFonts w:asciiTheme="minorHAnsi" w:eastAsia="Arial" w:hAnsiTheme="minorHAnsi" w:cstheme="minorHAnsi"/>
              </w:rPr>
              <w:t>transportista</w:t>
            </w:r>
            <w:r>
              <w:rPr>
                <w:rFonts w:asciiTheme="minorHAnsi" w:eastAsia="Arial" w:hAnsiTheme="minorHAnsi" w:cstheme="minorHAnsi"/>
              </w:rPr>
              <w:t xml:space="preserve"> en los campos de texto.</w:t>
            </w:r>
          </w:p>
          <w:p w14:paraId="4E758225" w14:textId="77777777" w:rsidR="00811B55" w:rsidRPr="00E063FD" w:rsidRDefault="00811B55">
            <w:pPr>
              <w:pStyle w:val="Prrafodelista"/>
              <w:numPr>
                <w:ilvl w:val="0"/>
                <w:numId w:val="175"/>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0D0EAC52"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06F58854" w14:textId="44A9BCBB" w:rsidR="00811B55" w:rsidRDefault="00811B55" w:rsidP="00811B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o.</w:t>
            </w:r>
          </w:p>
          <w:p w14:paraId="147BBD62" w14:textId="77777777" w:rsidR="00811B55" w:rsidRDefault="00811B55" w:rsidP="00811B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9B9AE47" w14:textId="265D63C6" w:rsidR="00811B55" w:rsidRPr="00B513E0" w:rsidRDefault="00811B55" w:rsidP="00B513E0">
            <w:pPr>
              <w:pStyle w:val="Prrafodelista"/>
              <w:numPr>
                <w:ilvl w:val="0"/>
                <w:numId w:val="34"/>
              </w:numPr>
              <w:rPr>
                <w:rFonts w:asciiTheme="minorHAnsi" w:hAnsiTheme="minorHAnsi" w:cstheme="minorHAnsi"/>
              </w:rPr>
            </w:pPr>
            <w:r w:rsidRPr="00B513E0">
              <w:rPr>
                <w:rFonts w:asciiTheme="minorHAnsi" w:eastAsia="Arial" w:hAnsiTheme="minorHAnsi" w:cstheme="minorHAnsi"/>
              </w:rPr>
              <w:t>Se muestra un mensaje de error indicando que no hay un</w:t>
            </w:r>
            <w:r w:rsidR="00B513E0">
              <w:rPr>
                <w:rFonts w:asciiTheme="minorHAnsi" w:eastAsia="Arial" w:hAnsiTheme="minorHAnsi" w:cstheme="minorHAnsi"/>
              </w:rPr>
              <w:t xml:space="preserve"> transportista</w:t>
            </w:r>
            <w:r w:rsidRPr="00B513E0">
              <w:rPr>
                <w:rFonts w:asciiTheme="minorHAnsi" w:eastAsia="Arial" w:hAnsiTheme="minorHAnsi" w:cstheme="minorHAnsi"/>
              </w:rPr>
              <w:t xml:space="preserve"> para eliminar.</w:t>
            </w: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9222455" w14:textId="77777777" w:rsidR="00B513E0" w:rsidRPr="004F3874" w:rsidRDefault="00B513E0">
            <w:pPr>
              <w:pStyle w:val="Prrafodelista"/>
              <w:numPr>
                <w:ilvl w:val="0"/>
                <w:numId w:val="17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9A3840D" w14:textId="5DD8C4CB" w:rsidR="005A6318" w:rsidRPr="00B513E0" w:rsidRDefault="00B513E0">
            <w:pPr>
              <w:pStyle w:val="Prrafodelista"/>
              <w:numPr>
                <w:ilvl w:val="0"/>
                <w:numId w:val="177"/>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01E0D6E2" w14:textId="77777777" w:rsidR="004F2399" w:rsidRDefault="004F2399"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1D2BA815"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27407C48" w:rsidR="004F2399" w:rsidRPr="0039736F" w:rsidRDefault="009825CF" w:rsidP="00614B45">
            <w:pPr>
              <w:rPr>
                <w:rFonts w:asciiTheme="minorHAnsi" w:hAnsiTheme="minorHAnsi" w:cstheme="minorHAnsi"/>
              </w:rPr>
            </w:pPr>
            <w:r>
              <w:rPr>
                <w:rFonts w:asciiTheme="minorHAnsi" w:hAnsiTheme="minorHAnsi" w:cstheme="minorHAnsi"/>
              </w:rPr>
              <w:t>No aplica</w:t>
            </w:r>
          </w:p>
        </w:tc>
      </w:tr>
      <w:tr w:rsidR="004F2399" w:rsidRPr="0039736F" w14:paraId="77F307FC"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1CB8BA7B"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w:t>
            </w:r>
            <w:r w:rsidR="009825CF">
              <w:rPr>
                <w:rFonts w:asciiTheme="minorHAnsi" w:eastAsia="Arial" w:hAnsiTheme="minorHAnsi" w:cstheme="minorHAnsi"/>
              </w:rPr>
              <w:t>odrán</w:t>
            </w:r>
            <w:r w:rsidRPr="00E134D9">
              <w:rPr>
                <w:rFonts w:asciiTheme="minorHAnsi" w:eastAsia="Arial" w:hAnsiTheme="minorHAnsi" w:cstheme="minorHAnsi"/>
              </w:rPr>
              <w:t xml:space="preserve"> registrar nuevos clientes</w:t>
            </w:r>
            <w:r w:rsidR="009825CF">
              <w:rPr>
                <w:rFonts w:asciiTheme="minorHAnsi" w:eastAsia="Arial" w:hAnsiTheme="minorHAnsi" w:cstheme="minorHAnsi"/>
              </w:rPr>
              <w:t>.</w:t>
            </w:r>
          </w:p>
        </w:tc>
      </w:tr>
      <w:tr w:rsidR="006C7E93" w:rsidRPr="0039736F" w14:paraId="116667D3"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BC93CA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NOTAS:</w:t>
            </w:r>
          </w:p>
          <w:p w14:paraId="2228BA85" w14:textId="77777777" w:rsidR="006C7E93" w:rsidRDefault="006C7E93" w:rsidP="006C7E93">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5D61813" w14:textId="7B93123C" w:rsidR="006C7E93" w:rsidRPr="00774DA4" w:rsidRDefault="006C7E93" w:rsidP="006C7E93">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C7E93" w:rsidRPr="0039736F" w14:paraId="128B8968"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42F93D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476550" w14:textId="722C26E0" w:rsidR="006C7E93" w:rsidRPr="00594B33" w:rsidRDefault="006C7E93" w:rsidP="006C7E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cliente</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9148052" w14:textId="0E068F79" w:rsidR="006C7E93" w:rsidRPr="006C7E93" w:rsidRDefault="006C7E93" w:rsidP="006C7E93">
            <w:pPr>
              <w:pStyle w:val="Prrafodelista"/>
              <w:numPr>
                <w:ilvl w:val="0"/>
                <w:numId w:val="54"/>
              </w:numPr>
              <w:rPr>
                <w:rFonts w:asciiTheme="minorHAnsi" w:eastAsia="Arial" w:hAnsiTheme="minorHAnsi" w:cstheme="minorHAnsi"/>
              </w:rPr>
            </w:pPr>
            <w:r w:rsidRPr="006C7E93">
              <w:rPr>
                <w:rFonts w:asciiTheme="minorHAnsi" w:eastAsia="Arial" w:hAnsiTheme="minorHAnsi" w:cstheme="minorHAnsi"/>
              </w:rPr>
              <w:t>El sistema emite mensajes claros en caso de errores, indicando los campos problemáticos.</w:t>
            </w:r>
          </w:p>
        </w:tc>
      </w:tr>
      <w:tr w:rsidR="004F2399" w:rsidRPr="0039736F" w14:paraId="73201D8D"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20CBEAE7"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21A8EC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40E8B539" w14:textId="038D7A55" w:rsidR="006C7E93" w:rsidRPr="00DD5768"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cliente en el sistema.</w:t>
            </w:r>
          </w:p>
          <w:p w14:paraId="3A7D2E1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6F5DEEC9" w14:textId="538A788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cliente a</w:t>
            </w:r>
            <w:r w:rsidRPr="003D1DCB">
              <w:rPr>
                <w:rFonts w:asciiTheme="minorHAnsi" w:eastAsia="Arial" w:hAnsiTheme="minorHAnsi" w:cstheme="minorHAnsi"/>
              </w:rPr>
              <w:t>l sistema.</w:t>
            </w:r>
          </w:p>
          <w:p w14:paraId="019E8B56"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A540E87" w14:textId="78E65290" w:rsidR="006C7E93" w:rsidRPr="006C7E93" w:rsidRDefault="006C7E93">
            <w:pPr>
              <w:pStyle w:val="Prrafodelista"/>
              <w:numPr>
                <w:ilvl w:val="0"/>
                <w:numId w:val="178"/>
              </w:numPr>
              <w:rPr>
                <w:rFonts w:asciiTheme="minorHAnsi" w:eastAsia="Arial" w:hAnsiTheme="minorHAnsi" w:cstheme="minorHAnsi"/>
              </w:rPr>
            </w:pPr>
            <w:r w:rsidRPr="006C7E93">
              <w:rPr>
                <w:rFonts w:asciiTheme="minorHAnsi" w:eastAsia="Arial" w:hAnsiTheme="minorHAnsi" w:cstheme="minorHAnsi"/>
              </w:rPr>
              <w:t xml:space="preserve">Ingresa todos los datos necesarios para registrar el </w:t>
            </w:r>
            <w:r>
              <w:rPr>
                <w:rFonts w:asciiTheme="minorHAnsi" w:eastAsia="Arial" w:hAnsiTheme="minorHAnsi" w:cstheme="minorHAnsi"/>
              </w:rPr>
              <w:t>cliente</w:t>
            </w:r>
            <w:r w:rsidRPr="006C7E93">
              <w:rPr>
                <w:rFonts w:asciiTheme="minorHAnsi" w:eastAsia="Arial" w:hAnsiTheme="minorHAnsi" w:cstheme="minorHAnsi"/>
              </w:rPr>
              <w:t>.</w:t>
            </w:r>
          </w:p>
          <w:p w14:paraId="45BE11EF" w14:textId="77777777" w:rsidR="006C7E93" w:rsidRPr="003D1DCB" w:rsidRDefault="006C7E93">
            <w:pPr>
              <w:pStyle w:val="Prrafodelista"/>
              <w:numPr>
                <w:ilvl w:val="0"/>
                <w:numId w:val="17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7C2C8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68B20F0"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27B97C3"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6AC9C8" w14:textId="55168F3A" w:rsidR="006C7E93" w:rsidRPr="00C17E1C" w:rsidRDefault="006C7E93" w:rsidP="006C7E93">
            <w:pPr>
              <w:pStyle w:val="Prrafodelista"/>
              <w:numPr>
                <w:ilvl w:val="0"/>
                <w:numId w:val="46"/>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el cliente</w:t>
            </w:r>
            <w:r w:rsidRPr="007D0915">
              <w:rPr>
                <w:rFonts w:asciiTheme="minorHAnsi" w:eastAsia="Arial" w:hAnsiTheme="minorHAnsi" w:cstheme="minorHAnsi"/>
              </w:rPr>
              <w:t>, generando automáticamente el ID.</w:t>
            </w:r>
          </w:p>
        </w:tc>
      </w:tr>
      <w:tr w:rsidR="006C7E93" w:rsidRPr="0039736F" w14:paraId="7E33F0EE"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49FF735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669F4FD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08C6E19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0C8582F" w14:textId="53AF072C"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números en campos de texto como Nombres y Apellidos.</w:t>
            </w:r>
          </w:p>
          <w:p w14:paraId="30EBDB1E"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41D1C8" w14:textId="77777777" w:rsidR="006C7E93" w:rsidRPr="006C7E93" w:rsidRDefault="006C7E93">
            <w:pPr>
              <w:pStyle w:val="Prrafodelista"/>
              <w:numPr>
                <w:ilvl w:val="0"/>
                <w:numId w:val="179"/>
              </w:numPr>
              <w:rPr>
                <w:rFonts w:asciiTheme="minorHAnsi" w:eastAsia="Arial" w:hAnsiTheme="minorHAnsi" w:cstheme="minorHAnsi"/>
              </w:rPr>
            </w:pPr>
            <w:r w:rsidRPr="006C7E93">
              <w:rPr>
                <w:rFonts w:asciiTheme="minorHAnsi" w:hAnsiTheme="minorHAnsi" w:cstheme="minorHAnsi"/>
              </w:rPr>
              <w:t>Ingresa valores inválidos (números) en los campos Nombres y Apellidos.</w:t>
            </w:r>
          </w:p>
          <w:p w14:paraId="6F19D539" w14:textId="77777777" w:rsidR="006C7E93" w:rsidRPr="003D1DCB" w:rsidRDefault="006C7E93">
            <w:pPr>
              <w:pStyle w:val="Prrafodelista"/>
              <w:numPr>
                <w:ilvl w:val="0"/>
                <w:numId w:val="179"/>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15D7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9F19EE1"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25690BE3"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984FEE8" w14:textId="49F9B764" w:rsidR="006C7E93" w:rsidRPr="00C17E1C" w:rsidRDefault="006C7E93" w:rsidP="006C7E93">
            <w:pPr>
              <w:pStyle w:val="Prrafodelista"/>
              <w:numPr>
                <w:ilvl w:val="0"/>
                <w:numId w:val="46"/>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6C7E93" w:rsidRPr="0039736F" w14:paraId="201FBA04"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29AED4F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0BFD4C73"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6A987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0766F787" w14:textId="33117914"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letras en los campos de texto como Cédula y Teléfono.</w:t>
            </w:r>
          </w:p>
          <w:p w14:paraId="1432ACAB"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716DF8E" w14:textId="77777777" w:rsidR="006C7E93" w:rsidRPr="006C7E93" w:rsidRDefault="006C7E93">
            <w:pPr>
              <w:pStyle w:val="Prrafodelista"/>
              <w:numPr>
                <w:ilvl w:val="0"/>
                <w:numId w:val="180"/>
              </w:numPr>
              <w:rPr>
                <w:rFonts w:asciiTheme="minorHAnsi" w:eastAsia="Arial" w:hAnsiTheme="minorHAnsi" w:cstheme="minorHAnsi"/>
              </w:rPr>
            </w:pPr>
            <w:r w:rsidRPr="006C7E93">
              <w:rPr>
                <w:rFonts w:asciiTheme="minorHAnsi" w:hAnsiTheme="minorHAnsi" w:cstheme="minorHAnsi"/>
              </w:rPr>
              <w:t>Ingresa valores inválidos (letras) en los campos Cédula y Teléfono.</w:t>
            </w:r>
          </w:p>
          <w:p w14:paraId="438B36B5" w14:textId="77777777" w:rsidR="006C7E93" w:rsidRPr="003D1DCB" w:rsidRDefault="006C7E93">
            <w:pPr>
              <w:pStyle w:val="Prrafodelista"/>
              <w:numPr>
                <w:ilvl w:val="0"/>
                <w:numId w:val="18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BE9BCA"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16B6CA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1133F519"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EA236DE" w14:textId="114E7CEE"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C7E93" w:rsidRPr="0039736F" w14:paraId="5CCC2FF8"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B8ED026" w14:textId="149FE121"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0B1B61F6"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3489CBA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555DCF5" w14:textId="1728139E"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registrar un cliente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A0A6FB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6BC2D7" w14:textId="77777777" w:rsidR="006C7E93" w:rsidRPr="006C7E93" w:rsidRDefault="006C7E93">
            <w:pPr>
              <w:pStyle w:val="Prrafodelista"/>
              <w:numPr>
                <w:ilvl w:val="0"/>
                <w:numId w:val="181"/>
              </w:numPr>
              <w:rPr>
                <w:rFonts w:asciiTheme="minorHAnsi" w:eastAsia="Arial" w:hAnsiTheme="minorHAnsi" w:cstheme="minorHAnsi"/>
              </w:rPr>
            </w:pPr>
            <w:r w:rsidRPr="006C7E93">
              <w:rPr>
                <w:rFonts w:asciiTheme="minorHAnsi" w:hAnsiTheme="minorHAnsi" w:cstheme="minorHAnsi"/>
              </w:rPr>
              <w:t>Ingresa un correo electrónico sin el @ y .com.</w:t>
            </w:r>
          </w:p>
          <w:p w14:paraId="1A1E72B2" w14:textId="77777777" w:rsidR="006C7E93" w:rsidRPr="003D1DCB" w:rsidRDefault="006C7E93">
            <w:pPr>
              <w:pStyle w:val="Prrafodelista"/>
              <w:numPr>
                <w:ilvl w:val="0"/>
                <w:numId w:val="1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D22E02C"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FEB2BA"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0F1B72FF"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D3EA32" w14:textId="2B1769EB" w:rsidR="006C7E93" w:rsidRPr="00C17E1C" w:rsidRDefault="006C7E93" w:rsidP="006C7E93">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4D5E82AF"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3D5D9C8" w14:textId="475A50D2"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3C472893"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0EC5ED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6FEB32C" w14:textId="27D31849"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042C75C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AE2DA1" w14:textId="77777777" w:rsidR="006C7E93" w:rsidRPr="006C7E93" w:rsidRDefault="006C7E93">
            <w:pPr>
              <w:pStyle w:val="Prrafodelista"/>
              <w:numPr>
                <w:ilvl w:val="0"/>
                <w:numId w:val="182"/>
              </w:numPr>
              <w:rPr>
                <w:rFonts w:asciiTheme="minorHAnsi" w:eastAsia="Arial" w:hAnsiTheme="minorHAnsi" w:cstheme="minorHAnsi"/>
              </w:rPr>
            </w:pPr>
            <w:r w:rsidRPr="006C7E93">
              <w:rPr>
                <w:rFonts w:asciiTheme="minorHAnsi" w:eastAsia="Arial" w:hAnsiTheme="minorHAnsi" w:cstheme="minorHAnsi"/>
              </w:rPr>
              <w:t>Deja uno o más campos obligatorios vacíos, como el Nombres, Apellidos, Cédula, Teléfono, Imagen y Correo Electrónico.</w:t>
            </w:r>
          </w:p>
          <w:p w14:paraId="0D193C07" w14:textId="77777777" w:rsidR="006C7E93" w:rsidRPr="005B2C91" w:rsidRDefault="006C7E93">
            <w:pPr>
              <w:pStyle w:val="Prrafodelista"/>
              <w:numPr>
                <w:ilvl w:val="0"/>
                <w:numId w:val="182"/>
              </w:numPr>
              <w:rPr>
                <w:rFonts w:asciiTheme="minorHAnsi" w:eastAsia="Arial" w:hAnsiTheme="minorHAnsi" w:cstheme="minorHAnsi"/>
              </w:rPr>
            </w:pPr>
            <w:r w:rsidRPr="005B2C91">
              <w:rPr>
                <w:rFonts w:asciiTheme="minorHAnsi" w:hAnsiTheme="minorHAnsi" w:cstheme="minorHAnsi"/>
              </w:rPr>
              <w:t xml:space="preserve">El administrador </w:t>
            </w:r>
            <w:r>
              <w:rPr>
                <w:rFonts w:asciiTheme="minorHAnsi" w:hAnsiTheme="minorHAnsi" w:cstheme="minorHAnsi"/>
              </w:rPr>
              <w:t xml:space="preserve">o el empleado </w:t>
            </w:r>
            <w:r w:rsidRPr="005B2C91">
              <w:rPr>
                <w:rFonts w:asciiTheme="minorHAnsi" w:hAnsiTheme="minorHAnsi" w:cstheme="minorHAnsi"/>
              </w:rPr>
              <w:t>hace clic en el botón "Agregar".</w:t>
            </w:r>
          </w:p>
          <w:p w14:paraId="1C209769"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295D59D5"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D4C0D2D"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109630" w14:textId="69A27E84"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A77B892"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B209DBB" w14:textId="77777777" w:rsidR="006C7E93" w:rsidRDefault="006C7E93">
            <w:pPr>
              <w:pStyle w:val="Prrafodelista"/>
              <w:numPr>
                <w:ilvl w:val="0"/>
                <w:numId w:val="18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C3E3B5B" w14:textId="4D4FCE66" w:rsidR="004F2399" w:rsidRPr="0039736F" w:rsidRDefault="006C7E93">
            <w:pPr>
              <w:pStyle w:val="Prrafodelista"/>
              <w:numPr>
                <w:ilvl w:val="0"/>
                <w:numId w:val="18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1F2543E3" w14:textId="77777777" w:rsidR="00AF54F7" w:rsidRPr="00550C11" w:rsidRDefault="00AF54F7"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7E0F07BB"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54164594" w:rsidR="004F2399" w:rsidRPr="0039736F" w:rsidRDefault="006C7E93" w:rsidP="00614B45">
            <w:pPr>
              <w:rPr>
                <w:rFonts w:asciiTheme="minorHAnsi" w:hAnsiTheme="minorHAnsi" w:cstheme="minorHAnsi"/>
              </w:rPr>
            </w:pPr>
            <w:r>
              <w:rPr>
                <w:rFonts w:asciiTheme="minorHAnsi" w:hAnsiTheme="minorHAnsi" w:cstheme="minorHAnsi"/>
              </w:rPr>
              <w:t>No aplica</w:t>
            </w:r>
          </w:p>
        </w:tc>
      </w:tr>
      <w:tr w:rsidR="004F2399" w:rsidRPr="0039736F" w14:paraId="6B61AF91"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6397F864"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6C7E93">
              <w:rPr>
                <w:rFonts w:asciiTheme="minorHAnsi" w:eastAsia="Arial" w:hAnsiTheme="minorHAnsi" w:cstheme="minorHAnsi"/>
              </w:rPr>
              <w:t>odrán</w:t>
            </w:r>
            <w:r w:rsidRPr="00CB2178">
              <w:rPr>
                <w:rFonts w:asciiTheme="minorHAnsi" w:eastAsia="Arial" w:hAnsiTheme="minorHAnsi" w:cstheme="minorHAnsi"/>
              </w:rPr>
              <w:t xml:space="preserve"> actualizar la información de los clientes existentes</w:t>
            </w:r>
            <w:r w:rsidR="006C7E93">
              <w:rPr>
                <w:rFonts w:asciiTheme="minorHAnsi" w:eastAsia="Arial" w:hAnsiTheme="minorHAnsi" w:cstheme="minorHAnsi"/>
              </w:rPr>
              <w:t>.</w:t>
            </w:r>
          </w:p>
        </w:tc>
      </w:tr>
      <w:tr w:rsidR="002948F0" w:rsidRPr="0039736F" w14:paraId="7ACB9BB1"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CC32CCA"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69A190C" w14:textId="77777777" w:rsidR="002948F0" w:rsidRDefault="002948F0" w:rsidP="002948F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Imagen y Correo Electrónico en forma de texto.</w:t>
            </w:r>
          </w:p>
          <w:p w14:paraId="199EC3D6" w14:textId="097A02CD" w:rsidR="002948F0" w:rsidRPr="00774DA4" w:rsidRDefault="002948F0" w:rsidP="002948F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2948F0" w:rsidRPr="0039736F" w14:paraId="1947B739"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28CA35D6"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0801188" w14:textId="145F2645"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33E2A7AF" w14:textId="7C2D707C" w:rsidR="002948F0" w:rsidRPr="002948F0" w:rsidRDefault="002948F0" w:rsidP="002948F0">
            <w:pPr>
              <w:pStyle w:val="Prrafodelista"/>
              <w:numPr>
                <w:ilvl w:val="0"/>
                <w:numId w:val="54"/>
              </w:numPr>
              <w:rPr>
                <w:rFonts w:asciiTheme="minorHAnsi" w:eastAsia="Arial" w:hAnsiTheme="minorHAnsi" w:cstheme="minorHAnsi"/>
              </w:rPr>
            </w:pPr>
            <w:r w:rsidRPr="002948F0">
              <w:rPr>
                <w:rFonts w:asciiTheme="minorHAnsi" w:eastAsia="Arial" w:hAnsiTheme="minorHAnsi" w:cstheme="minorHAnsi"/>
              </w:rPr>
              <w:t>El sistema emite mensajes claros en caso de errores, indicando los campos problemáticos.</w:t>
            </w:r>
          </w:p>
        </w:tc>
      </w:tr>
      <w:tr w:rsidR="004F2399" w:rsidRPr="0039736F" w14:paraId="6F6B9A98"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3CA20ECD"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E16B04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11604AFE" w14:textId="684C26FA"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629BEA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7A82DD7B" w14:textId="17C7E6C9" w:rsidR="006C7E93" w:rsidRDefault="006C7E93" w:rsidP="006C7E93">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w:t>
            </w:r>
            <w:r w:rsidR="002948F0">
              <w:rPr>
                <w:rFonts w:asciiTheme="minorHAnsi" w:eastAsia="Arial" w:hAnsiTheme="minorHAnsi" w:cstheme="minorHAnsi"/>
              </w:rPr>
              <w:t>cliente</w:t>
            </w:r>
            <w:r>
              <w:rPr>
                <w:rFonts w:asciiTheme="minorHAnsi" w:eastAsia="Arial" w:hAnsiTheme="minorHAnsi" w:cstheme="minorHAnsi"/>
              </w:rPr>
              <w:t>.</w:t>
            </w:r>
          </w:p>
          <w:p w14:paraId="0977C45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2B37BBE" w14:textId="68989AB7" w:rsidR="006C7E93" w:rsidRPr="002948F0" w:rsidRDefault="006C7E93">
            <w:pPr>
              <w:pStyle w:val="Prrafodelista"/>
              <w:numPr>
                <w:ilvl w:val="0"/>
                <w:numId w:val="184"/>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4A9F0ED3" w14:textId="77777777" w:rsidR="006C7E93" w:rsidRPr="00F744D6" w:rsidRDefault="006C7E93">
            <w:pPr>
              <w:pStyle w:val="Prrafodelista"/>
              <w:numPr>
                <w:ilvl w:val="0"/>
                <w:numId w:val="18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089695" w14:textId="7E1A82BE"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l </w:t>
            </w:r>
            <w:r w:rsidR="002948F0">
              <w:rPr>
                <w:rFonts w:asciiTheme="minorHAnsi" w:eastAsia="Arial" w:hAnsiTheme="minorHAnsi" w:cstheme="minorHAnsi"/>
              </w:rPr>
              <w:t>cliente.</w:t>
            </w:r>
          </w:p>
          <w:p w14:paraId="0B85BB7B" w14:textId="77777777"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24761FF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428ECBED" w:rsidR="006C7E93" w:rsidRPr="00CB2178" w:rsidRDefault="006C7E93" w:rsidP="006C7E93">
            <w:pPr>
              <w:pStyle w:val="Prrafodelista"/>
              <w:numPr>
                <w:ilvl w:val="0"/>
                <w:numId w:val="48"/>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la tabla.</w:t>
            </w:r>
          </w:p>
        </w:tc>
      </w:tr>
      <w:tr w:rsidR="006C7E93" w:rsidRPr="0039736F" w14:paraId="00D5A07C"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01EAAE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0640316C"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7B4A18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17A6633C" w14:textId="0E6F46F9"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w:t>
            </w:r>
            <w:r w:rsidR="002948F0">
              <w:rPr>
                <w:rFonts w:asciiTheme="minorHAnsi" w:eastAsia="Arial" w:hAnsiTheme="minorHAnsi" w:cstheme="minorHAnsi"/>
              </w:rPr>
              <w:t>cliente</w:t>
            </w:r>
            <w:r>
              <w:rPr>
                <w:rFonts w:asciiTheme="minorHAnsi" w:eastAsia="Arial" w:hAnsiTheme="minorHAnsi" w:cstheme="minorHAnsi"/>
              </w:rPr>
              <w:t xml:space="preserve"> ingresando números en campos de texto como Nombres o Apellidos.</w:t>
            </w:r>
          </w:p>
          <w:p w14:paraId="6539B36F"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5A3D4" w14:textId="5B978989" w:rsidR="006C7E93" w:rsidRPr="002948F0" w:rsidRDefault="006C7E93">
            <w:pPr>
              <w:pStyle w:val="Prrafodelista"/>
              <w:numPr>
                <w:ilvl w:val="0"/>
                <w:numId w:val="185"/>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7A8AFB8A" w14:textId="77777777" w:rsidR="006C7E93" w:rsidRPr="006F78C7" w:rsidRDefault="006C7E93">
            <w:pPr>
              <w:pStyle w:val="Prrafodelista"/>
              <w:numPr>
                <w:ilvl w:val="0"/>
                <w:numId w:val="1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E0E354"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E7DF3A5"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0F8CA86"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7E3865"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C4639A2"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B3F275B" w14:textId="7D1DC581" w:rsidR="006C7E93" w:rsidRPr="00CB2178" w:rsidRDefault="006C7E93" w:rsidP="006C7E93">
            <w:pPr>
              <w:pStyle w:val="Prrafodelista"/>
              <w:numPr>
                <w:ilvl w:val="0"/>
                <w:numId w:val="48"/>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C7E93" w:rsidRPr="0039736F" w14:paraId="574E5920"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1E7A610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7A2ED4E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1AAA99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3B39C414" w14:textId="69EA2588"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w:t>
            </w:r>
            <w:r w:rsidR="002948F0">
              <w:rPr>
                <w:rFonts w:asciiTheme="minorHAnsi" w:eastAsia="Arial" w:hAnsiTheme="minorHAnsi" w:cstheme="minorHAnsi"/>
              </w:rPr>
              <w:t xml:space="preserve"> cliente</w:t>
            </w:r>
            <w:r>
              <w:rPr>
                <w:rFonts w:asciiTheme="minorHAnsi" w:eastAsia="Arial" w:hAnsiTheme="minorHAnsi" w:cstheme="minorHAnsi"/>
              </w:rPr>
              <w:t xml:space="preserve"> ingresando letras en campos de texto como Cédula y Teléfono. </w:t>
            </w:r>
          </w:p>
          <w:p w14:paraId="3223F73A"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D03C3F" w14:textId="215BF9FF" w:rsidR="006C7E93" w:rsidRPr="002948F0" w:rsidRDefault="006C7E93">
            <w:pPr>
              <w:pStyle w:val="Prrafodelista"/>
              <w:numPr>
                <w:ilvl w:val="0"/>
                <w:numId w:val="186"/>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p>
          <w:p w14:paraId="57A3FE00" w14:textId="77777777" w:rsidR="006C7E93" w:rsidRPr="006F78C7" w:rsidRDefault="006C7E93">
            <w:pPr>
              <w:pStyle w:val="Prrafodelista"/>
              <w:numPr>
                <w:ilvl w:val="0"/>
                <w:numId w:val="18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95419EB"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3A7336FF"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71119A51"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B5A12C8"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598F5826"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3F84A7C" w14:textId="6B358D4F" w:rsidR="006C7E93" w:rsidRPr="00CB2178" w:rsidRDefault="006C7E93" w:rsidP="006C7E93">
            <w:pPr>
              <w:pStyle w:val="Prrafodelista"/>
              <w:numPr>
                <w:ilvl w:val="0"/>
                <w:numId w:val="48"/>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6C7E93" w:rsidRPr="0039736F" w14:paraId="6E31A481"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B8340CA" w14:textId="6B4221A0"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2ABD53AB"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007AF1EF"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07A0166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387FFDB" w14:textId="1A13481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2948F0">
              <w:rPr>
                <w:rFonts w:asciiTheme="minorHAnsi" w:eastAsia="Arial" w:hAnsiTheme="minorHAnsi" w:cstheme="minorHAnsi"/>
              </w:rPr>
              <w:t>cliente</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36F2766"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7440A" w14:textId="77777777" w:rsidR="006C7E93" w:rsidRPr="002948F0" w:rsidRDefault="006C7E93">
            <w:pPr>
              <w:pStyle w:val="Prrafodelista"/>
              <w:numPr>
                <w:ilvl w:val="0"/>
                <w:numId w:val="187"/>
              </w:numPr>
              <w:rPr>
                <w:rFonts w:asciiTheme="minorHAnsi" w:eastAsia="Arial" w:hAnsiTheme="minorHAnsi" w:cstheme="minorHAnsi"/>
              </w:rPr>
            </w:pPr>
            <w:r w:rsidRPr="002948F0">
              <w:rPr>
                <w:rFonts w:asciiTheme="minorHAnsi" w:hAnsiTheme="minorHAnsi" w:cstheme="minorHAnsi"/>
              </w:rPr>
              <w:t>Ingresa un correo electrónico sin el @ y .com.</w:t>
            </w:r>
          </w:p>
          <w:p w14:paraId="2B0A1CDF" w14:textId="77777777" w:rsidR="006C7E93" w:rsidRPr="003D1DCB" w:rsidRDefault="006C7E93">
            <w:pPr>
              <w:pStyle w:val="Prrafodelista"/>
              <w:numPr>
                <w:ilvl w:val="0"/>
                <w:numId w:val="187"/>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E026217"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C79E65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6B869D93" w14:textId="54E2B0AD" w:rsidR="006C7E93" w:rsidRPr="00B27A39" w:rsidRDefault="009F0D0F" w:rsidP="006C7E93">
            <w:pPr>
              <w:pStyle w:val="Prrafodelista"/>
              <w:numPr>
                <w:ilvl w:val="0"/>
                <w:numId w:val="33"/>
              </w:numPr>
              <w:rPr>
                <w:rFonts w:asciiTheme="minorHAnsi" w:hAnsiTheme="minorHAnsi" w:cstheme="minorHAnsi"/>
              </w:rPr>
            </w:pPr>
            <w:r>
              <w:rPr>
                <w:rFonts w:asciiTheme="minorHAnsi" w:hAnsiTheme="minorHAnsi" w:cstheme="minorHAnsi"/>
              </w:rPr>
              <w:t>La actualización</w:t>
            </w:r>
            <w:r w:rsidR="006C7E93">
              <w:rPr>
                <w:rFonts w:asciiTheme="minorHAnsi" w:hAnsiTheme="minorHAnsi" w:cstheme="minorHAnsi"/>
              </w:rPr>
              <w:t xml:space="preserve"> es rechazad</w:t>
            </w:r>
            <w:r>
              <w:rPr>
                <w:rFonts w:asciiTheme="minorHAnsi" w:hAnsiTheme="minorHAnsi" w:cstheme="minorHAnsi"/>
              </w:rPr>
              <w:t>a</w:t>
            </w:r>
            <w:r w:rsidR="006C7E93">
              <w:rPr>
                <w:rFonts w:asciiTheme="minorHAnsi" w:hAnsiTheme="minorHAnsi" w:cstheme="minorHAnsi"/>
              </w:rPr>
              <w:t>.</w:t>
            </w:r>
          </w:p>
          <w:p w14:paraId="3C3F9486" w14:textId="265807EA" w:rsidR="006C7E93" w:rsidRPr="00CB2178" w:rsidRDefault="006C7E93" w:rsidP="006C7E93">
            <w:pPr>
              <w:pStyle w:val="Prrafodelista"/>
              <w:numPr>
                <w:ilvl w:val="0"/>
                <w:numId w:val="48"/>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716E2C22"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5596F41" w14:textId="66E145DD"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538347CE"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A346B0F"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7FBEA2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4651B8FF" w14:textId="2B3A8B1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o el empleado intenta actualizar la información de un </w:t>
            </w:r>
            <w:r w:rsidR="002948F0">
              <w:rPr>
                <w:rFonts w:asciiTheme="minorHAnsi" w:eastAsia="Arial" w:hAnsiTheme="minorHAnsi" w:cstheme="minorHAnsi"/>
              </w:rPr>
              <w:t>liente</w:t>
            </w:r>
            <w:r>
              <w:rPr>
                <w:rFonts w:asciiTheme="minorHAnsi" w:eastAsia="Arial" w:hAnsiTheme="minorHAnsi" w:cstheme="minorHAnsi"/>
              </w:rPr>
              <w:t xml:space="preserve"> dejando campos obligatorios sin completar.</w:t>
            </w:r>
          </w:p>
          <w:p w14:paraId="4832F3A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B9AEB8" w14:textId="7E6F4A59" w:rsidR="006C7E93" w:rsidRPr="002948F0" w:rsidRDefault="006C7E93">
            <w:pPr>
              <w:pStyle w:val="Prrafodelista"/>
              <w:numPr>
                <w:ilvl w:val="0"/>
                <w:numId w:val="188"/>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1F70C860" w14:textId="77777777" w:rsidR="006C7E93" w:rsidRPr="006F78C7" w:rsidRDefault="006C7E93">
            <w:pPr>
              <w:pStyle w:val="Prrafodelista"/>
              <w:numPr>
                <w:ilvl w:val="0"/>
                <w:numId w:val="18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4C3C432"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254A8A48"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7A7B70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3824B32D"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FA8AF4"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6E669BA6" w14:textId="10B1A908" w:rsidR="006C7E93" w:rsidRPr="00CB2178" w:rsidRDefault="006C7E93" w:rsidP="006C7E93">
            <w:pPr>
              <w:pStyle w:val="Prrafodelista"/>
              <w:numPr>
                <w:ilvl w:val="0"/>
                <w:numId w:val="48"/>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4F2399" w:rsidRPr="0039736F" w14:paraId="18CF177C"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32EEA22" w14:textId="77777777" w:rsidR="002948F0" w:rsidRPr="004F3874" w:rsidRDefault="002948F0">
            <w:pPr>
              <w:pStyle w:val="Prrafodelista"/>
              <w:numPr>
                <w:ilvl w:val="0"/>
                <w:numId w:val="18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3C99E69" w14:textId="19D91011" w:rsidR="004F2399" w:rsidRPr="0039736F" w:rsidRDefault="002948F0">
            <w:pPr>
              <w:pStyle w:val="Prrafodelista"/>
              <w:numPr>
                <w:ilvl w:val="0"/>
                <w:numId w:val="18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8B7A366" w14:textId="50AB0011" w:rsidR="00C76B7C" w:rsidRDefault="00C76B7C" w:rsidP="00C76B7C"/>
    <w:p w14:paraId="4B2E6018" w14:textId="2A0DEDEA" w:rsidR="00AF54F7" w:rsidRDefault="00AF54F7" w:rsidP="00C76B7C"/>
    <w:p w14:paraId="7E4F15FC" w14:textId="77777777" w:rsidR="002948F0" w:rsidRDefault="002948F0" w:rsidP="00C76B7C"/>
    <w:p w14:paraId="3C0E6EFD" w14:textId="77777777" w:rsidR="002948F0" w:rsidRDefault="002948F0" w:rsidP="00C76B7C"/>
    <w:p w14:paraId="63620B96" w14:textId="77777777" w:rsidR="002948F0" w:rsidRDefault="002948F0" w:rsidP="00C76B7C"/>
    <w:p w14:paraId="598B5B7B" w14:textId="77777777" w:rsidR="002948F0" w:rsidRDefault="002948F0" w:rsidP="00C76B7C"/>
    <w:p w14:paraId="341FEF4E" w14:textId="77777777" w:rsidR="002948F0" w:rsidRDefault="002948F0" w:rsidP="00C76B7C"/>
    <w:p w14:paraId="65A3DFB0" w14:textId="77777777" w:rsidR="002948F0" w:rsidRDefault="002948F0" w:rsidP="00C76B7C"/>
    <w:p w14:paraId="75CB88D9" w14:textId="77777777" w:rsidR="002948F0" w:rsidRDefault="002948F0" w:rsidP="00C76B7C"/>
    <w:p w14:paraId="75011EA3" w14:textId="77777777" w:rsidR="002948F0" w:rsidRDefault="002948F0" w:rsidP="00C76B7C"/>
    <w:p w14:paraId="1685BD3E" w14:textId="77777777" w:rsidR="002948F0" w:rsidRDefault="002948F0" w:rsidP="00C76B7C"/>
    <w:p w14:paraId="259E8D49" w14:textId="77777777" w:rsidR="002948F0" w:rsidRDefault="002948F0" w:rsidP="00C76B7C"/>
    <w:p w14:paraId="40BEC6BB" w14:textId="77777777" w:rsidR="002948F0" w:rsidRDefault="002948F0" w:rsidP="00C76B7C"/>
    <w:p w14:paraId="7068A9DE" w14:textId="77777777" w:rsidR="002948F0" w:rsidRDefault="002948F0" w:rsidP="00C76B7C"/>
    <w:p w14:paraId="77002233" w14:textId="77777777" w:rsidR="002948F0" w:rsidRDefault="002948F0" w:rsidP="00C76B7C"/>
    <w:p w14:paraId="64AE8649" w14:textId="77777777" w:rsidR="002948F0" w:rsidRDefault="002948F0" w:rsidP="00C76B7C"/>
    <w:p w14:paraId="5FDD5779" w14:textId="77777777" w:rsidR="002948F0" w:rsidRDefault="002948F0" w:rsidP="00C76B7C"/>
    <w:p w14:paraId="2861E2E0" w14:textId="77777777" w:rsidR="002948F0" w:rsidRDefault="002948F0" w:rsidP="00C76B7C"/>
    <w:p w14:paraId="71976E0B" w14:textId="77777777" w:rsidR="002948F0" w:rsidRDefault="002948F0" w:rsidP="00C76B7C"/>
    <w:p w14:paraId="2862D6A8" w14:textId="77777777" w:rsidR="002948F0" w:rsidRDefault="002948F0" w:rsidP="00C76B7C"/>
    <w:p w14:paraId="6FF9C48A" w14:textId="77777777" w:rsidR="002948F0" w:rsidRDefault="002948F0" w:rsidP="00C76B7C"/>
    <w:p w14:paraId="035A8A99" w14:textId="77777777" w:rsidR="002948F0" w:rsidRDefault="002948F0" w:rsidP="00C76B7C"/>
    <w:p w14:paraId="2E18E811" w14:textId="77777777" w:rsidR="002948F0" w:rsidRDefault="002948F0" w:rsidP="00C76B7C"/>
    <w:p w14:paraId="62DF60CF" w14:textId="77777777" w:rsidR="002948F0" w:rsidRDefault="002948F0" w:rsidP="00C76B7C"/>
    <w:p w14:paraId="2A1E0001" w14:textId="77777777" w:rsidR="002948F0" w:rsidRDefault="002948F0" w:rsidP="00C76B7C"/>
    <w:p w14:paraId="0F50F6A2" w14:textId="77777777" w:rsidR="002948F0" w:rsidRDefault="002948F0" w:rsidP="00C76B7C"/>
    <w:p w14:paraId="4C183193" w14:textId="77777777" w:rsidR="002948F0" w:rsidRDefault="002948F0" w:rsidP="00C76B7C"/>
    <w:p w14:paraId="4D75FC27" w14:textId="77777777" w:rsidR="002948F0" w:rsidRDefault="002948F0" w:rsidP="00C76B7C"/>
    <w:p w14:paraId="2970F333" w14:textId="77777777" w:rsidR="002948F0" w:rsidRDefault="002948F0" w:rsidP="00C76B7C"/>
    <w:p w14:paraId="349EAC9C" w14:textId="77777777" w:rsidR="002948F0" w:rsidRDefault="002948F0" w:rsidP="00C76B7C"/>
    <w:p w14:paraId="1E297749" w14:textId="77777777" w:rsidR="002948F0" w:rsidRDefault="002948F0" w:rsidP="00C76B7C"/>
    <w:p w14:paraId="0CAC088D" w14:textId="77777777" w:rsidR="002948F0" w:rsidRDefault="002948F0" w:rsidP="00C76B7C"/>
    <w:p w14:paraId="66B649C9" w14:textId="77777777" w:rsidR="002948F0" w:rsidRDefault="002948F0" w:rsidP="00C76B7C"/>
    <w:p w14:paraId="0F60FBC3" w14:textId="77777777" w:rsidR="002948F0" w:rsidRDefault="002948F0" w:rsidP="00C76B7C"/>
    <w:p w14:paraId="265F269D" w14:textId="77777777" w:rsidR="002948F0" w:rsidRDefault="002948F0" w:rsidP="00C76B7C"/>
    <w:p w14:paraId="14827A6A" w14:textId="77777777" w:rsidR="002948F0" w:rsidRDefault="002948F0" w:rsidP="00C76B7C"/>
    <w:p w14:paraId="2B4151AA" w14:textId="77777777" w:rsidR="002948F0" w:rsidRDefault="002948F0" w:rsidP="00C76B7C"/>
    <w:p w14:paraId="428F2C42" w14:textId="77777777" w:rsidR="002948F0" w:rsidRDefault="002948F0" w:rsidP="00C76B7C"/>
    <w:p w14:paraId="1E848007" w14:textId="77777777" w:rsidR="002948F0" w:rsidRDefault="002948F0" w:rsidP="00C76B7C"/>
    <w:p w14:paraId="4567AB35" w14:textId="77777777" w:rsidR="002948F0" w:rsidRDefault="002948F0" w:rsidP="00C76B7C"/>
    <w:p w14:paraId="257E1FB8"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2948F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2948F0">
        <w:tc>
          <w:tcPr>
            <w:tcW w:w="6385"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5D68D228"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r w:rsidR="002948F0">
              <w:rPr>
                <w:rFonts w:asciiTheme="minorHAnsi" w:eastAsia="Arial" w:hAnsiTheme="minorHAnsi" w:cstheme="minorHAnsi"/>
              </w:rPr>
              <w:t>27</w:t>
            </w:r>
          </w:p>
        </w:tc>
      </w:tr>
      <w:tr w:rsidR="004F2399" w:rsidRPr="0039736F" w14:paraId="1818F67C"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4C57B83A"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2948F0">
              <w:rPr>
                <w:rFonts w:asciiTheme="minorHAnsi" w:eastAsia="Arial" w:hAnsiTheme="minorHAnsi" w:cstheme="minorHAnsi"/>
              </w:rPr>
              <w:t>odrán</w:t>
            </w:r>
            <w:r w:rsidRPr="00CB2178">
              <w:rPr>
                <w:rFonts w:asciiTheme="minorHAnsi" w:eastAsia="Arial" w:hAnsiTheme="minorHAnsi" w:cstheme="minorHAnsi"/>
              </w:rPr>
              <w:t xml:space="preserve"> eliminar del sistema a los clientes registrados.</w:t>
            </w:r>
          </w:p>
        </w:tc>
      </w:tr>
      <w:tr w:rsidR="002948F0" w:rsidRPr="0039736F" w14:paraId="3F9DF918"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96AA2F7"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AFA95ED" w14:textId="57422D3B" w:rsidR="002948F0" w:rsidRDefault="002948F0" w:rsidP="002948F0">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cliente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46E0F82F" w14:textId="6780B169" w:rsidR="002948F0" w:rsidRPr="002948F0" w:rsidRDefault="002948F0" w:rsidP="002948F0">
            <w:pPr>
              <w:pStyle w:val="Prrafodelista"/>
              <w:numPr>
                <w:ilvl w:val="0"/>
                <w:numId w:val="5"/>
              </w:numPr>
              <w:rPr>
                <w:rFonts w:asciiTheme="minorHAnsi" w:eastAsia="Arial" w:hAnsiTheme="minorHAnsi" w:cstheme="minorHAnsi"/>
                <w:b/>
                <w:bCs/>
              </w:rPr>
            </w:pPr>
            <w:r w:rsidRPr="002948F0">
              <w:rPr>
                <w:rFonts w:asciiTheme="minorHAnsi" w:eastAsia="Arial" w:hAnsiTheme="minorHAnsi" w:cstheme="minorHAnsi"/>
              </w:rPr>
              <w:t>Los clientes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2948F0" w:rsidRPr="0039736F" w14:paraId="76191370"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A3BF9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8FA3669" w14:textId="46DB8424"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cliente.</w:t>
            </w:r>
          </w:p>
          <w:p w14:paraId="73073214" w14:textId="47DD6C4A" w:rsidR="002948F0" w:rsidRPr="002948F0" w:rsidRDefault="002948F0" w:rsidP="002948F0">
            <w:pPr>
              <w:pStyle w:val="Prrafodelista"/>
              <w:numPr>
                <w:ilvl w:val="0"/>
                <w:numId w:val="54"/>
              </w:numPr>
              <w:rPr>
                <w:rFonts w:asciiTheme="minorHAnsi" w:eastAsia="Arial" w:hAnsiTheme="minorHAnsi" w:cstheme="minorHAnsi"/>
                <w:b/>
                <w:bCs/>
              </w:rPr>
            </w:pPr>
            <w:r w:rsidRPr="002948F0">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clientes</w:t>
            </w:r>
            <w:r w:rsidRPr="002948F0">
              <w:rPr>
                <w:rFonts w:asciiTheme="minorHAnsi" w:eastAsia="Arial" w:hAnsiTheme="minorHAnsi" w:cstheme="minorHAnsi"/>
              </w:rPr>
              <w:t xml:space="preserve"> para eliminar.</w:t>
            </w:r>
          </w:p>
        </w:tc>
      </w:tr>
      <w:tr w:rsidR="004F2399" w:rsidRPr="0039736F" w14:paraId="07B96209" w14:textId="77777777" w:rsidTr="002948F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948F0" w:rsidRPr="0039736F" w14:paraId="6A9A94C1"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E1793B" w14:textId="4C28B652" w:rsidR="002948F0" w:rsidRPr="009900B1"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cliente seleccionado en la tabla.</w:t>
            </w:r>
          </w:p>
          <w:p w14:paraId="59F4D2A1"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SUPOSICIONES/ASUNCIONES:</w:t>
            </w:r>
          </w:p>
          <w:p w14:paraId="2041509E" w14:textId="3AEB4524"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04BE86FB" w14:textId="77777777" w:rsidR="002948F0"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4D0CE6" w14:textId="28A3F31C" w:rsidR="002948F0" w:rsidRPr="002948F0" w:rsidRDefault="002948F0">
            <w:pPr>
              <w:pStyle w:val="Prrafodelista"/>
              <w:numPr>
                <w:ilvl w:val="0"/>
                <w:numId w:val="190"/>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52F4927E" w14:textId="77777777" w:rsidR="002948F0" w:rsidRPr="006F78C7" w:rsidRDefault="002948F0">
            <w:pPr>
              <w:pStyle w:val="Prrafodelista"/>
              <w:numPr>
                <w:ilvl w:val="0"/>
                <w:numId w:val="19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BA4DBCB" w14:textId="77777777" w:rsidR="002948F0" w:rsidRPr="006F78C7" w:rsidRDefault="002948F0">
            <w:pPr>
              <w:pStyle w:val="Prrafodelista"/>
              <w:numPr>
                <w:ilvl w:val="0"/>
                <w:numId w:val="19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4E90C36D"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24D242F9" w:rsidR="002948F0" w:rsidRPr="0091339B" w:rsidRDefault="002948F0" w:rsidP="002948F0">
            <w:pPr>
              <w:pStyle w:val="Prrafodelista"/>
              <w:numPr>
                <w:ilvl w:val="0"/>
                <w:numId w:val="49"/>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cliente </w:t>
            </w:r>
            <w:r w:rsidRPr="009900B1">
              <w:rPr>
                <w:rFonts w:asciiTheme="minorHAnsi" w:eastAsia="Arial" w:hAnsiTheme="minorHAnsi" w:cstheme="minorHAnsi"/>
              </w:rPr>
              <w:t>exitosamente y los refleja en la tabla.</w:t>
            </w:r>
          </w:p>
        </w:tc>
      </w:tr>
      <w:tr w:rsidR="002948F0" w:rsidRPr="0039736F" w14:paraId="3B36ED9B"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76B7BAF" w14:textId="05F9079E" w:rsidR="002948F0" w:rsidRPr="0054396B"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cliente en la tabla.</w:t>
            </w:r>
          </w:p>
          <w:p w14:paraId="5174D418" w14:textId="77777777" w:rsidR="002948F0" w:rsidRDefault="002948F0" w:rsidP="002948F0">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9F98FAA" w14:textId="60CB9522"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4609124C" w14:textId="77777777" w:rsidR="002948F0" w:rsidRPr="00E75F95"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0FC785" w14:textId="35801406" w:rsidR="002948F0" w:rsidRPr="002948F0" w:rsidRDefault="002948F0">
            <w:pPr>
              <w:pStyle w:val="Prrafodelista"/>
              <w:numPr>
                <w:ilvl w:val="0"/>
                <w:numId w:val="191"/>
              </w:numPr>
              <w:rPr>
                <w:rFonts w:asciiTheme="minorHAnsi" w:eastAsia="Arial" w:hAnsiTheme="minorHAnsi" w:cstheme="minorHAnsi"/>
              </w:rPr>
            </w:pPr>
            <w:r w:rsidRPr="002948F0">
              <w:rPr>
                <w:rFonts w:asciiTheme="minorHAnsi" w:eastAsia="Arial" w:hAnsiTheme="minorHAnsi" w:cstheme="minorHAnsi"/>
              </w:rPr>
              <w:t xml:space="preserve">No 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29663852" w14:textId="665F166B" w:rsidR="002948F0" w:rsidRPr="006F78C7" w:rsidRDefault="002948F0">
            <w:pPr>
              <w:pStyle w:val="Prrafodelista"/>
              <w:numPr>
                <w:ilvl w:val="0"/>
                <w:numId w:val="191"/>
              </w:numPr>
              <w:rPr>
                <w:rFonts w:asciiTheme="minorHAnsi" w:eastAsia="Arial" w:hAnsiTheme="minorHAnsi" w:cstheme="minorHAnsi"/>
              </w:rPr>
            </w:pPr>
            <w:r>
              <w:rPr>
                <w:rFonts w:asciiTheme="minorHAnsi" w:eastAsia="Arial" w:hAnsiTheme="minorHAnsi" w:cstheme="minorHAnsi"/>
              </w:rPr>
              <w:t>No se carga la información del cliente en los campos de texto.</w:t>
            </w:r>
          </w:p>
          <w:p w14:paraId="518B770F" w14:textId="77777777" w:rsidR="002948F0" w:rsidRPr="00E063FD" w:rsidRDefault="002948F0">
            <w:pPr>
              <w:pStyle w:val="Prrafodelista"/>
              <w:numPr>
                <w:ilvl w:val="0"/>
                <w:numId w:val="19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63490C"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71F63FF3" w14:textId="0EDAF0A2" w:rsidR="002948F0" w:rsidRDefault="002948F0" w:rsidP="002948F0">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cliente </w:t>
            </w:r>
            <w:r w:rsidRPr="008123E7">
              <w:rPr>
                <w:rFonts w:asciiTheme="minorHAnsi" w:eastAsia="Arial" w:hAnsiTheme="minorHAnsi" w:cstheme="minorHAnsi"/>
              </w:rPr>
              <w:t>seleccionad</w:t>
            </w:r>
            <w:r>
              <w:rPr>
                <w:rFonts w:asciiTheme="minorHAnsi" w:eastAsia="Arial" w:hAnsiTheme="minorHAnsi" w:cstheme="minorHAnsi"/>
              </w:rPr>
              <w:t>o.</w:t>
            </w:r>
          </w:p>
          <w:p w14:paraId="0F005161" w14:textId="77777777" w:rsidR="002948F0" w:rsidRDefault="002948F0" w:rsidP="002948F0">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15B00B5" w14:textId="55C02091" w:rsidR="002948F0" w:rsidRPr="0091339B" w:rsidRDefault="002948F0" w:rsidP="002948F0">
            <w:pPr>
              <w:pStyle w:val="Prrafodelista"/>
              <w:numPr>
                <w:ilvl w:val="0"/>
                <w:numId w:val="49"/>
              </w:numPr>
              <w:rPr>
                <w:rFonts w:asciiTheme="minorHAnsi" w:hAnsiTheme="minorHAnsi" w:cstheme="minorHAnsi"/>
              </w:rPr>
            </w:pPr>
            <w:r w:rsidRPr="00B513E0">
              <w:rPr>
                <w:rFonts w:asciiTheme="minorHAnsi" w:eastAsia="Arial" w:hAnsiTheme="minorHAnsi" w:cstheme="minorHAnsi"/>
              </w:rPr>
              <w:t>Se muestra un mensaje de error indicando que no hay un</w:t>
            </w:r>
            <w:r>
              <w:rPr>
                <w:rFonts w:asciiTheme="minorHAnsi" w:eastAsia="Arial" w:hAnsiTheme="minorHAnsi" w:cstheme="minorHAnsi"/>
              </w:rPr>
              <w:t xml:space="preserve"> cliente</w:t>
            </w:r>
            <w:r w:rsidRPr="00B513E0">
              <w:rPr>
                <w:rFonts w:asciiTheme="minorHAnsi" w:eastAsia="Arial" w:hAnsiTheme="minorHAnsi" w:cstheme="minorHAnsi"/>
              </w:rPr>
              <w:t xml:space="preserve"> para eliminar.</w:t>
            </w:r>
          </w:p>
        </w:tc>
      </w:tr>
      <w:tr w:rsidR="004F2399" w:rsidRPr="0039736F" w14:paraId="2F435134" w14:textId="77777777" w:rsidTr="002948F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C5BBD1F" w14:textId="77777777" w:rsidR="000F4910" w:rsidRPr="004F3874" w:rsidRDefault="000F4910">
            <w:pPr>
              <w:pStyle w:val="Prrafodelista"/>
              <w:numPr>
                <w:ilvl w:val="0"/>
                <w:numId w:val="19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650A7D5" w14:textId="36730B2E" w:rsidR="004F2399" w:rsidRPr="0039736F" w:rsidRDefault="000F4910">
            <w:pPr>
              <w:pStyle w:val="Prrafodelista"/>
              <w:numPr>
                <w:ilvl w:val="0"/>
                <w:numId w:val="192"/>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391169">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391169">
        <w:tc>
          <w:tcPr>
            <w:tcW w:w="6385"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28B999FA" w:rsidR="004F2399" w:rsidRPr="0039736F" w:rsidRDefault="00391169" w:rsidP="00614B45">
            <w:pPr>
              <w:rPr>
                <w:rFonts w:asciiTheme="minorHAnsi" w:hAnsiTheme="minorHAnsi" w:cstheme="minorHAnsi"/>
              </w:rPr>
            </w:pPr>
            <w:r>
              <w:rPr>
                <w:rFonts w:asciiTheme="minorHAnsi" w:hAnsiTheme="minorHAnsi" w:cstheme="minorHAnsi"/>
              </w:rPr>
              <w:t>No aplica</w:t>
            </w:r>
          </w:p>
        </w:tc>
      </w:tr>
      <w:tr w:rsidR="004F2399" w:rsidRPr="0039736F" w14:paraId="21E933BA" w14:textId="77777777" w:rsidTr="00391169">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2DD62E32"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El administrador p</w:t>
            </w:r>
            <w:r w:rsidR="00391169">
              <w:rPr>
                <w:rFonts w:asciiTheme="minorHAnsi" w:eastAsia="Arial" w:hAnsiTheme="minorHAnsi" w:cstheme="minorHAnsi"/>
              </w:rPr>
              <w:t>odrá</w:t>
            </w:r>
            <w:r w:rsidRPr="0091339B">
              <w:rPr>
                <w:rFonts w:asciiTheme="minorHAnsi" w:eastAsia="Arial" w:hAnsiTheme="minorHAnsi" w:cstheme="minorHAnsi"/>
              </w:rPr>
              <w:t xml:space="preserve"> registrar nuevos usuarios en el sistema</w:t>
            </w:r>
            <w:r w:rsidR="00391169">
              <w:rPr>
                <w:rFonts w:asciiTheme="minorHAnsi" w:eastAsia="Arial" w:hAnsiTheme="minorHAnsi" w:cstheme="minorHAnsi"/>
              </w:rPr>
              <w:t>.</w:t>
            </w:r>
          </w:p>
        </w:tc>
      </w:tr>
      <w:tr w:rsidR="00391169" w:rsidRPr="0039736F" w14:paraId="03153832" w14:textId="77777777" w:rsidTr="00391169">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EE0F95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NOTAS:</w:t>
            </w:r>
          </w:p>
          <w:p w14:paraId="37C9E428" w14:textId="06887CD1" w:rsidR="00391169" w:rsidRDefault="00391169" w:rsidP="00391169">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completo, Clave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7D0DF59" w14:textId="6D940498" w:rsidR="00391169" w:rsidRPr="00774DA4" w:rsidRDefault="00391169" w:rsidP="00391169">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Rol y E</w:t>
            </w:r>
            <w:r w:rsidRPr="003D1DCB">
              <w:rPr>
                <w:rFonts w:asciiTheme="minorHAnsi" w:eastAsia="Arial" w:hAnsiTheme="minorHAnsi" w:cstheme="minorHAnsi"/>
              </w:rPr>
              <w:t>stado en forma de selección por opciones.</w:t>
            </w:r>
          </w:p>
        </w:tc>
      </w:tr>
      <w:tr w:rsidR="00391169" w:rsidRPr="0039736F" w14:paraId="0FCEB00D"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332C3213"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89CB22" w14:textId="0FFD461E" w:rsidR="00391169" w:rsidRPr="00594B33" w:rsidRDefault="00391169" w:rsidP="0039116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usuario</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4E82ED19" w14:textId="5E42B516" w:rsidR="00391169" w:rsidRPr="00391169" w:rsidRDefault="00391169" w:rsidP="00391169">
            <w:pPr>
              <w:pStyle w:val="Prrafodelista"/>
              <w:numPr>
                <w:ilvl w:val="0"/>
                <w:numId w:val="54"/>
              </w:numPr>
              <w:rPr>
                <w:rFonts w:asciiTheme="minorHAnsi" w:eastAsia="Arial" w:hAnsiTheme="minorHAnsi" w:cstheme="minorHAnsi"/>
              </w:rPr>
            </w:pPr>
            <w:r w:rsidRPr="00391169">
              <w:rPr>
                <w:rFonts w:asciiTheme="minorHAnsi" w:eastAsia="Arial" w:hAnsiTheme="minorHAnsi" w:cstheme="minorHAnsi"/>
              </w:rPr>
              <w:t>El sistema emite mensajes claros en caso de errores, indicando los campos problemáticos.</w:t>
            </w:r>
          </w:p>
        </w:tc>
      </w:tr>
      <w:tr w:rsidR="004F2399" w:rsidRPr="0039736F" w14:paraId="6EAD23E7" w14:textId="77777777" w:rsidTr="00391169">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391169" w:rsidRPr="0039736F" w14:paraId="7D609DEA"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80FCA2F" w14:textId="26B80A62" w:rsidR="00391169" w:rsidRPr="00DD5768"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 </w:t>
            </w:r>
            <w:r w:rsidR="00B83011">
              <w:rPr>
                <w:rFonts w:asciiTheme="minorHAnsi" w:eastAsia="Arial" w:hAnsiTheme="minorHAnsi" w:cstheme="minorHAnsi"/>
              </w:rPr>
              <w:t>usuario</w:t>
            </w:r>
            <w:r>
              <w:rPr>
                <w:rFonts w:asciiTheme="minorHAnsi" w:eastAsia="Arial" w:hAnsiTheme="minorHAnsi" w:cstheme="minorHAnsi"/>
              </w:rPr>
              <w:t xml:space="preserve"> en el sistema.</w:t>
            </w:r>
          </w:p>
          <w:p w14:paraId="40CC4D5B"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78C0858E" w14:textId="591B845F"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w:t>
            </w:r>
            <w:r>
              <w:rPr>
                <w:rFonts w:asciiTheme="minorHAnsi" w:eastAsia="Arial" w:hAnsiTheme="minorHAnsi" w:cstheme="minorHAnsi"/>
              </w:rPr>
              <w:t xml:space="preserve">n </w:t>
            </w:r>
            <w:r w:rsidR="00B83011">
              <w:rPr>
                <w:rFonts w:asciiTheme="minorHAnsi" w:eastAsia="Arial" w:hAnsiTheme="minorHAnsi" w:cstheme="minorHAnsi"/>
              </w:rPr>
              <w:t>usuario</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D08F33" w14:textId="77777777" w:rsidR="00391169"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125FAF" w14:textId="5C63812E" w:rsidR="00391169" w:rsidRPr="00B83011" w:rsidRDefault="00391169">
            <w:pPr>
              <w:pStyle w:val="Prrafodelista"/>
              <w:numPr>
                <w:ilvl w:val="0"/>
                <w:numId w:val="197"/>
              </w:numPr>
              <w:rPr>
                <w:rFonts w:asciiTheme="minorHAnsi" w:eastAsia="Arial" w:hAnsiTheme="minorHAnsi" w:cstheme="minorHAnsi"/>
              </w:rPr>
            </w:pPr>
            <w:r w:rsidRPr="00B83011">
              <w:rPr>
                <w:rFonts w:asciiTheme="minorHAnsi" w:eastAsia="Arial" w:hAnsiTheme="minorHAnsi" w:cstheme="minorHAnsi"/>
              </w:rPr>
              <w:t xml:space="preserve">Ingresa todos los datos necesarios para registrar el </w:t>
            </w:r>
            <w:r w:rsidR="00B83011">
              <w:rPr>
                <w:rFonts w:asciiTheme="minorHAnsi" w:eastAsia="Arial" w:hAnsiTheme="minorHAnsi" w:cstheme="minorHAnsi"/>
              </w:rPr>
              <w:t>usuario</w:t>
            </w:r>
            <w:r w:rsidRPr="00B83011">
              <w:rPr>
                <w:rFonts w:asciiTheme="minorHAnsi" w:eastAsia="Arial" w:hAnsiTheme="minorHAnsi" w:cstheme="minorHAnsi"/>
              </w:rPr>
              <w:t>.</w:t>
            </w:r>
          </w:p>
          <w:p w14:paraId="33ED9358" w14:textId="705F98DA" w:rsidR="00391169" w:rsidRPr="003D1DCB" w:rsidRDefault="00391169">
            <w:pPr>
              <w:pStyle w:val="Prrafodelista"/>
              <w:numPr>
                <w:ilvl w:val="0"/>
                <w:numId w:val="19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C3A577C"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53AF296"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179235B"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7E46CE2D" w14:textId="328D9E24" w:rsidR="00391169" w:rsidRPr="000C58E1" w:rsidRDefault="00391169" w:rsidP="00391169">
            <w:pPr>
              <w:pStyle w:val="Prrafodelista"/>
              <w:numPr>
                <w:ilvl w:val="0"/>
                <w:numId w:val="49"/>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 xml:space="preserve">el </w:t>
            </w:r>
            <w:r w:rsidR="00B83011">
              <w:rPr>
                <w:rFonts w:asciiTheme="minorHAnsi" w:eastAsia="Arial" w:hAnsiTheme="minorHAnsi" w:cstheme="minorHAnsi"/>
              </w:rPr>
              <w:t>usuario</w:t>
            </w:r>
            <w:r w:rsidRPr="007D0915">
              <w:rPr>
                <w:rFonts w:asciiTheme="minorHAnsi" w:eastAsia="Arial" w:hAnsiTheme="minorHAnsi" w:cstheme="minorHAnsi"/>
              </w:rPr>
              <w:t>, generando automáticamente el ID.</w:t>
            </w:r>
          </w:p>
        </w:tc>
      </w:tr>
      <w:tr w:rsidR="00391169" w:rsidRPr="0039736F" w14:paraId="1A826F0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87155F8"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EFC1257"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7586834" w14:textId="7C2CC9DF"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números en campos de texto como Nombre completo.</w:t>
            </w:r>
          </w:p>
          <w:p w14:paraId="35A24924"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DCB109" w14:textId="1CB8C1F1" w:rsidR="00391169" w:rsidRPr="00391169" w:rsidRDefault="00391169">
            <w:pPr>
              <w:pStyle w:val="Prrafodelista"/>
              <w:numPr>
                <w:ilvl w:val="0"/>
                <w:numId w:val="196"/>
              </w:numPr>
              <w:rPr>
                <w:rFonts w:asciiTheme="minorHAnsi" w:eastAsia="Arial" w:hAnsiTheme="minorHAnsi" w:cstheme="minorHAnsi"/>
              </w:rPr>
            </w:pPr>
            <w:r w:rsidRPr="00391169">
              <w:rPr>
                <w:rFonts w:asciiTheme="minorHAnsi" w:hAnsiTheme="minorHAnsi" w:cstheme="minorHAnsi"/>
              </w:rPr>
              <w:t xml:space="preserve">Ingresa valores inválidos (números) en </w:t>
            </w:r>
            <w:r>
              <w:rPr>
                <w:rFonts w:asciiTheme="minorHAnsi" w:hAnsiTheme="minorHAnsi" w:cstheme="minorHAnsi"/>
              </w:rPr>
              <w:t>el</w:t>
            </w:r>
            <w:r w:rsidRPr="00391169">
              <w:rPr>
                <w:rFonts w:asciiTheme="minorHAnsi" w:hAnsiTheme="minorHAnsi" w:cstheme="minorHAnsi"/>
              </w:rPr>
              <w:t xml:space="preserve"> campo Nombre</w:t>
            </w:r>
            <w:r>
              <w:rPr>
                <w:rFonts w:asciiTheme="minorHAnsi" w:hAnsiTheme="minorHAnsi" w:cstheme="minorHAnsi"/>
              </w:rPr>
              <w:t xml:space="preserve"> completo</w:t>
            </w:r>
            <w:r w:rsidRPr="00391169">
              <w:rPr>
                <w:rFonts w:asciiTheme="minorHAnsi" w:hAnsiTheme="minorHAnsi" w:cstheme="minorHAnsi"/>
              </w:rPr>
              <w:t>.</w:t>
            </w:r>
          </w:p>
          <w:p w14:paraId="068080A3" w14:textId="76F4EDCC" w:rsidR="00391169" w:rsidRPr="003D1DCB" w:rsidRDefault="00391169">
            <w:pPr>
              <w:pStyle w:val="Prrafodelista"/>
              <w:numPr>
                <w:ilvl w:val="0"/>
                <w:numId w:val="196"/>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AD3A2F1"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EB417" w14:textId="068104B2"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83011">
              <w:rPr>
                <w:rFonts w:asciiTheme="minorHAnsi" w:hAnsiTheme="minorHAnsi" w:cstheme="minorHAnsi"/>
              </w:rPr>
              <w:t>el</w:t>
            </w:r>
            <w:r>
              <w:rPr>
                <w:rFonts w:asciiTheme="minorHAnsi" w:hAnsiTheme="minorHAnsi" w:cstheme="minorHAnsi"/>
              </w:rPr>
              <w:t xml:space="preserve"> campo Nombre</w:t>
            </w:r>
            <w:r w:rsidR="00B83011">
              <w:rPr>
                <w:rFonts w:asciiTheme="minorHAnsi" w:hAnsiTheme="minorHAnsi" w:cstheme="minorHAnsi"/>
              </w:rPr>
              <w:t xml:space="preserve"> completo </w:t>
            </w:r>
            <w:r>
              <w:rPr>
                <w:rFonts w:asciiTheme="minorHAnsi" w:hAnsiTheme="minorHAnsi" w:cstheme="minorHAnsi"/>
              </w:rPr>
              <w:t>contenga solo texto.</w:t>
            </w:r>
          </w:p>
          <w:p w14:paraId="58EFCD91"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536626" w14:textId="02AE0D38" w:rsidR="00391169" w:rsidRPr="000C58E1" w:rsidRDefault="00391169" w:rsidP="00391169">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391169" w:rsidRPr="0039736F" w14:paraId="3A4B586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E0213FE" w14:textId="2EB8E9AF" w:rsidR="00391169" w:rsidRPr="0039736F" w:rsidRDefault="00B83011" w:rsidP="00391169">
            <w:pPr>
              <w:rPr>
                <w:rFonts w:asciiTheme="minorHAnsi" w:eastAsia="Arial"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508535A" w14:textId="61EFD543" w:rsidR="00B83011" w:rsidRPr="003D1DCB" w:rsidRDefault="00B83011" w:rsidP="00B8301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una clave invalida</w:t>
            </w:r>
          </w:p>
          <w:p w14:paraId="4B7271FF" w14:textId="77777777" w:rsidR="00B83011" w:rsidRPr="0039736F" w:rsidRDefault="00B83011" w:rsidP="00B83011">
            <w:pPr>
              <w:rPr>
                <w:rFonts w:asciiTheme="minorHAnsi" w:hAnsiTheme="minorHAnsi" w:cstheme="minorHAnsi"/>
              </w:rPr>
            </w:pPr>
            <w:r w:rsidRPr="0039736F">
              <w:rPr>
                <w:rFonts w:asciiTheme="minorHAnsi" w:eastAsia="Arial" w:hAnsiTheme="minorHAnsi" w:cstheme="minorHAnsi"/>
                <w:b/>
                <w:bCs/>
              </w:rPr>
              <w:t>SUPOSICIONES/ASUNCIONES:</w:t>
            </w:r>
          </w:p>
          <w:p w14:paraId="008C165D" w14:textId="69C5B47A" w:rsidR="00B83011" w:rsidRDefault="00B83011" w:rsidP="00B8301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19428F48" w14:textId="77777777" w:rsidR="00B83011" w:rsidRPr="00511E57" w:rsidRDefault="00B83011" w:rsidP="00B8301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7F780E" w14:textId="7C8E3A48" w:rsidR="00B83011" w:rsidRPr="00391169" w:rsidRDefault="00B83011">
            <w:pPr>
              <w:pStyle w:val="Prrafodelista"/>
              <w:numPr>
                <w:ilvl w:val="0"/>
                <w:numId w:val="194"/>
              </w:numPr>
              <w:rPr>
                <w:rFonts w:asciiTheme="minorHAnsi" w:eastAsia="Arial" w:hAnsiTheme="minorHAnsi" w:cstheme="minorHAnsi"/>
              </w:rPr>
            </w:pPr>
            <w:r w:rsidRPr="00391169">
              <w:rPr>
                <w:rFonts w:asciiTheme="minorHAnsi" w:hAnsiTheme="minorHAnsi" w:cstheme="minorHAnsi"/>
              </w:rPr>
              <w:t>Ingresa un</w:t>
            </w:r>
            <w:r>
              <w:rPr>
                <w:rFonts w:asciiTheme="minorHAnsi" w:hAnsiTheme="minorHAnsi" w:cstheme="minorHAnsi"/>
              </w:rPr>
              <w:t>a clave que no cumpla con el formato.</w:t>
            </w:r>
          </w:p>
          <w:p w14:paraId="1A2D6739" w14:textId="77777777" w:rsidR="00B83011" w:rsidRPr="003D1DCB" w:rsidRDefault="00B83011">
            <w:pPr>
              <w:pStyle w:val="Prrafodelista"/>
              <w:numPr>
                <w:ilvl w:val="0"/>
                <w:numId w:val="19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DC564" w14:textId="77777777" w:rsidR="00B83011" w:rsidRDefault="00B83011" w:rsidP="00B8301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8EA810F" w14:textId="696790B8" w:rsidR="00B83011" w:rsidRDefault="00B83011" w:rsidP="00B8301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2765D1A6" w14:textId="77777777" w:rsidR="00B83011" w:rsidRPr="00B27A39" w:rsidRDefault="00B83011" w:rsidP="00B8301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C5AB5A" w14:textId="33D03BF1" w:rsidR="00391169" w:rsidRPr="00B83011" w:rsidRDefault="00B83011" w:rsidP="00B83011">
            <w:pPr>
              <w:pStyle w:val="Prrafodelista"/>
              <w:numPr>
                <w:ilvl w:val="0"/>
                <w:numId w:val="33"/>
              </w:numPr>
              <w:rPr>
                <w:rFonts w:asciiTheme="minorHAnsi" w:eastAsia="Arial" w:hAnsiTheme="minorHAnsi" w:cstheme="minorHAnsi"/>
                <w:b/>
                <w:bCs/>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391169" w:rsidRPr="0039736F" w14:paraId="25C43F86"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6A74A690" w14:textId="1EB4FED9"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FB9DA9F"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18051434"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5E4CDE9" w14:textId="65FEDE19"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 usuario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05BC0DE8"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A6E41D8" w14:textId="77777777" w:rsidR="00391169" w:rsidRPr="00B83011" w:rsidRDefault="00391169">
            <w:pPr>
              <w:pStyle w:val="Prrafodelista"/>
              <w:numPr>
                <w:ilvl w:val="0"/>
                <w:numId w:val="198"/>
              </w:numPr>
              <w:rPr>
                <w:rFonts w:asciiTheme="minorHAnsi" w:eastAsia="Arial" w:hAnsiTheme="minorHAnsi" w:cstheme="minorHAnsi"/>
              </w:rPr>
            </w:pPr>
            <w:r w:rsidRPr="00B83011">
              <w:rPr>
                <w:rFonts w:asciiTheme="minorHAnsi" w:hAnsiTheme="minorHAnsi" w:cstheme="minorHAnsi"/>
              </w:rPr>
              <w:t>Ingresa un correo electrónico sin el @ y .com.</w:t>
            </w:r>
          </w:p>
          <w:p w14:paraId="12E0B6AA" w14:textId="299C05E3" w:rsidR="00391169" w:rsidRPr="003D1DCB" w:rsidRDefault="00391169">
            <w:pPr>
              <w:pStyle w:val="Prrafodelista"/>
              <w:numPr>
                <w:ilvl w:val="0"/>
                <w:numId w:val="198"/>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1CC5E44"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8492D9F" w14:textId="77777777"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A67FB37"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26DBA0" w14:textId="221D2747" w:rsidR="00391169" w:rsidRPr="000C58E1" w:rsidRDefault="00391169" w:rsidP="00391169">
            <w:pPr>
              <w:pStyle w:val="Prrafodelista"/>
              <w:numPr>
                <w:ilvl w:val="0"/>
                <w:numId w:val="49"/>
              </w:numPr>
              <w:rPr>
                <w:rFonts w:asciiTheme="minorHAnsi"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391169" w:rsidRPr="0039736F" w14:paraId="59250B0E"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6B9D2A55"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53788E68" w14:textId="77777777"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2FC0DC9"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2AA9C857"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4E776FCC"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708B5CE" w14:textId="4DB6096A" w:rsidR="00391169" w:rsidRPr="00391169" w:rsidRDefault="00391169">
            <w:pPr>
              <w:pStyle w:val="Prrafodelista"/>
              <w:numPr>
                <w:ilvl w:val="0"/>
                <w:numId w:val="195"/>
              </w:numPr>
              <w:rPr>
                <w:rFonts w:asciiTheme="minorHAnsi" w:eastAsia="Arial" w:hAnsiTheme="minorHAnsi" w:cstheme="minorHAnsi"/>
              </w:rPr>
            </w:pPr>
            <w:r w:rsidRPr="00391169">
              <w:rPr>
                <w:rFonts w:asciiTheme="minorHAnsi" w:eastAsia="Arial" w:hAnsiTheme="minorHAnsi" w:cstheme="minorHAnsi"/>
              </w:rPr>
              <w:t>Deja uno o más campos obligatorios vacíos, como el Nombre</w:t>
            </w:r>
            <w:r>
              <w:rPr>
                <w:rFonts w:asciiTheme="minorHAnsi" w:eastAsia="Arial" w:hAnsiTheme="minorHAnsi" w:cstheme="minorHAnsi"/>
              </w:rPr>
              <w:t xml:space="preserve"> completo, Clave</w:t>
            </w:r>
            <w:r w:rsidRPr="00391169">
              <w:rPr>
                <w:rFonts w:asciiTheme="minorHAnsi" w:eastAsia="Arial" w:hAnsiTheme="minorHAnsi" w:cstheme="minorHAnsi"/>
              </w:rPr>
              <w:t xml:space="preserve"> y Correo Electrónico.</w:t>
            </w:r>
          </w:p>
          <w:p w14:paraId="043391BB" w14:textId="5B94071D" w:rsidR="00391169" w:rsidRPr="005B2C91" w:rsidRDefault="00391169">
            <w:pPr>
              <w:pStyle w:val="Prrafodelista"/>
              <w:numPr>
                <w:ilvl w:val="0"/>
                <w:numId w:val="19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96A6A01"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RESULTADOS: </w:t>
            </w:r>
          </w:p>
          <w:p w14:paraId="1271959D" w14:textId="77777777"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A855512"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6F8EECF3" w14:textId="581D4D62" w:rsidR="00391169" w:rsidRPr="000C58E1" w:rsidRDefault="00391169" w:rsidP="00391169">
            <w:pPr>
              <w:pStyle w:val="Prrafodelista"/>
              <w:numPr>
                <w:ilvl w:val="0"/>
                <w:numId w:val="49"/>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C83D3AE" w14:textId="77777777" w:rsidTr="00391169">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2354CA0A" w14:textId="77777777" w:rsidR="00391169" w:rsidRDefault="00391169">
            <w:pPr>
              <w:pStyle w:val="Prrafodelista"/>
              <w:numPr>
                <w:ilvl w:val="0"/>
                <w:numId w:val="19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5850E56" w14:textId="06D7A393" w:rsidR="004F2399" w:rsidRPr="0039736F" w:rsidRDefault="00391169">
            <w:pPr>
              <w:pStyle w:val="Prrafodelista"/>
              <w:numPr>
                <w:ilvl w:val="0"/>
                <w:numId w:val="19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42938B9" w14:textId="77777777" w:rsidR="00174FD6" w:rsidRDefault="00174FD6" w:rsidP="00C76B7C"/>
    <w:p w14:paraId="44A0A296" w14:textId="77777777" w:rsidR="000F6DDA" w:rsidRDefault="000F6DDA" w:rsidP="00C76B7C"/>
    <w:p w14:paraId="0AA22144" w14:textId="77777777" w:rsidR="000F6DDA" w:rsidRDefault="000F6DDA" w:rsidP="00C76B7C"/>
    <w:tbl>
      <w:tblPr>
        <w:tblW w:w="0" w:type="auto"/>
        <w:tblInd w:w="90" w:type="dxa"/>
        <w:tblLook w:val="01E0" w:firstRow="1" w:lastRow="1" w:firstColumn="1" w:lastColumn="1" w:noHBand="0" w:noVBand="0"/>
      </w:tblPr>
      <w:tblGrid>
        <w:gridCol w:w="1137"/>
        <w:gridCol w:w="3704"/>
        <w:gridCol w:w="1545"/>
        <w:gridCol w:w="3142"/>
      </w:tblGrid>
      <w:tr w:rsidR="00174FD6" w:rsidRPr="0039736F" w14:paraId="153FAD6E" w14:textId="77777777" w:rsidTr="000F6DD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0F6DDA">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0F6DDA">
        <w:tc>
          <w:tcPr>
            <w:tcW w:w="6386"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6E2246EF" w:rsidR="00174FD6" w:rsidRPr="0039736F" w:rsidRDefault="00DA5A26" w:rsidP="00614B45">
            <w:pPr>
              <w:rPr>
                <w:rFonts w:asciiTheme="minorHAnsi" w:hAnsiTheme="minorHAnsi" w:cstheme="minorHAnsi"/>
              </w:rPr>
            </w:pPr>
            <w:r>
              <w:rPr>
                <w:rFonts w:asciiTheme="minorHAnsi" w:hAnsiTheme="minorHAnsi" w:cstheme="minorHAnsi"/>
              </w:rPr>
              <w:t>No aplica</w:t>
            </w:r>
          </w:p>
        </w:tc>
      </w:tr>
      <w:tr w:rsidR="00174FD6" w:rsidRPr="0039736F" w14:paraId="2A584EC3" w14:textId="77777777" w:rsidTr="000F6DD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6DF7481B"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w:t>
            </w:r>
            <w:r w:rsidR="00037A55">
              <w:rPr>
                <w:rFonts w:asciiTheme="minorHAnsi" w:eastAsia="Arial" w:hAnsiTheme="minorHAnsi" w:cstheme="minorHAnsi"/>
              </w:rPr>
              <w:t>odrá</w:t>
            </w:r>
            <w:r w:rsidRPr="000C58E1">
              <w:rPr>
                <w:rFonts w:asciiTheme="minorHAnsi" w:eastAsia="Arial" w:hAnsiTheme="minorHAnsi" w:cstheme="minorHAnsi"/>
              </w:rPr>
              <w:t xml:space="preserve"> actualizar la información de los usuarios existentes</w:t>
            </w:r>
            <w:r w:rsidR="000F6DDA">
              <w:rPr>
                <w:rFonts w:asciiTheme="minorHAnsi" w:eastAsia="Arial" w:hAnsiTheme="minorHAnsi" w:cstheme="minorHAnsi"/>
              </w:rPr>
              <w:t>.</w:t>
            </w:r>
          </w:p>
        </w:tc>
      </w:tr>
      <w:tr w:rsidR="000F6DDA" w:rsidRPr="0039736F" w14:paraId="39C83D9F" w14:textId="77777777" w:rsidTr="000F6DD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369D49"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NOTAS:</w:t>
            </w:r>
          </w:p>
          <w:p w14:paraId="1D3CEFC2" w14:textId="696211E8" w:rsidR="000F6DDA" w:rsidRDefault="000F6DDA" w:rsidP="000F6DDA">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completo, Clave, Imagen y Correo Electrónico en forma de texto.</w:t>
            </w:r>
          </w:p>
          <w:p w14:paraId="5A34E1D3" w14:textId="5FDE315F" w:rsidR="000F6DDA" w:rsidRPr="00774DA4" w:rsidRDefault="000F6DDA" w:rsidP="000F6DDA">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Rol y Estado en forma de selección por opciones.</w:t>
            </w:r>
          </w:p>
        </w:tc>
      </w:tr>
      <w:tr w:rsidR="000F6DDA" w:rsidRPr="0039736F" w14:paraId="4E6F801E"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7289F068"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D8CD07" w14:textId="16AAA8E0" w:rsidR="000F6DDA" w:rsidRPr="00594B33" w:rsidRDefault="000F6DDA" w:rsidP="000F6D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F5D0402" w14:textId="083E5A24" w:rsidR="000F6DDA" w:rsidRPr="000F6DDA" w:rsidRDefault="000F6DDA" w:rsidP="000F6DDA">
            <w:pPr>
              <w:pStyle w:val="Prrafodelista"/>
              <w:numPr>
                <w:ilvl w:val="0"/>
                <w:numId w:val="54"/>
              </w:numPr>
              <w:rPr>
                <w:rFonts w:asciiTheme="minorHAnsi" w:eastAsia="Arial" w:hAnsiTheme="minorHAnsi" w:cstheme="minorHAnsi"/>
              </w:rPr>
            </w:pPr>
            <w:r w:rsidRPr="000F6DDA">
              <w:rPr>
                <w:rFonts w:asciiTheme="minorHAnsi" w:eastAsia="Arial" w:hAnsiTheme="minorHAnsi" w:cstheme="minorHAnsi"/>
              </w:rPr>
              <w:t>El sistema emite mensajes claros en caso de errores, indicando los campos problemáticos.</w:t>
            </w:r>
          </w:p>
        </w:tc>
      </w:tr>
      <w:tr w:rsidR="00174FD6" w:rsidRPr="0039736F" w14:paraId="68A8F251" w14:textId="77777777" w:rsidTr="000F6DD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F6DDA" w:rsidRPr="0039736F" w14:paraId="576B9824"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3464F0DB"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0BACEF9E" w14:textId="033B8A7B"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usuario </w:t>
            </w:r>
            <w:r w:rsidRPr="00BF34A4">
              <w:rPr>
                <w:rFonts w:asciiTheme="minorHAnsi" w:eastAsia="Arial" w:hAnsiTheme="minorHAnsi" w:cstheme="minorHAnsi"/>
              </w:rPr>
              <w:t>existente.</w:t>
            </w:r>
          </w:p>
          <w:p w14:paraId="0471430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08248FED" w14:textId="03BC2DBC" w:rsidR="000F6DDA" w:rsidRDefault="000F6DDA" w:rsidP="000F6DD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del usuario.</w:t>
            </w:r>
          </w:p>
          <w:p w14:paraId="7DB235A9"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C187EF" w14:textId="6B0A963E" w:rsidR="000F6DDA" w:rsidRPr="000F6DDA" w:rsidRDefault="000F6DDA">
            <w:pPr>
              <w:pStyle w:val="Prrafodelista"/>
              <w:numPr>
                <w:ilvl w:val="0"/>
                <w:numId w:val="200"/>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7388B942" w14:textId="77777777" w:rsidR="000F6DDA" w:rsidRPr="00F744D6" w:rsidRDefault="000F6DDA">
            <w:pPr>
              <w:pStyle w:val="Prrafodelista"/>
              <w:numPr>
                <w:ilvl w:val="0"/>
                <w:numId w:val="2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F380638" w14:textId="1373E63E"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usuario.</w:t>
            </w:r>
          </w:p>
          <w:p w14:paraId="03538C42" w14:textId="1032A643"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w:t>
            </w:r>
            <w:r w:rsidRPr="00F744D6">
              <w:rPr>
                <w:rFonts w:asciiTheme="minorHAnsi" w:hAnsiTheme="minorHAnsi" w:cstheme="minorHAnsi"/>
              </w:rPr>
              <w:t>hace clic en el botón "Modificar".</w:t>
            </w:r>
          </w:p>
          <w:p w14:paraId="37386165"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4A23BE09" w:rsidR="000F6DDA" w:rsidRPr="000C58E1" w:rsidRDefault="000F6DDA" w:rsidP="000F6DDA">
            <w:pPr>
              <w:pStyle w:val="Prrafodelista"/>
              <w:numPr>
                <w:ilvl w:val="0"/>
                <w:numId w:val="49"/>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usuario </w:t>
            </w:r>
            <w:r w:rsidRPr="0098309F">
              <w:rPr>
                <w:rFonts w:asciiTheme="minorHAnsi" w:eastAsia="Arial" w:hAnsiTheme="minorHAnsi" w:cstheme="minorHAnsi"/>
              </w:rPr>
              <w:t>exitosamente y los refleja en la tabla.</w:t>
            </w:r>
          </w:p>
        </w:tc>
      </w:tr>
      <w:tr w:rsidR="000F6DDA" w:rsidRPr="0039736F" w14:paraId="03AD1627"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55B87C50"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5A63E4D"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5B1144D"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7564790E" w14:textId="54ADD151"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del usuario ingresando números en el campo de texto como Nombre completo.</w:t>
            </w:r>
          </w:p>
          <w:p w14:paraId="2A84F8E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EC390" w14:textId="76F04C76" w:rsidR="000F6DDA" w:rsidRPr="000F6DDA" w:rsidRDefault="000F6DDA">
            <w:pPr>
              <w:pStyle w:val="Prrafodelista"/>
              <w:numPr>
                <w:ilvl w:val="0"/>
                <w:numId w:val="201"/>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4AB143E1" w14:textId="77777777" w:rsidR="000F6DDA" w:rsidRPr="006F78C7" w:rsidRDefault="000F6DDA">
            <w:pPr>
              <w:pStyle w:val="Prrafodelista"/>
              <w:numPr>
                <w:ilvl w:val="0"/>
                <w:numId w:val="20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85DD0B" w14:textId="3D3AFE6B"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completo.</w:t>
            </w:r>
          </w:p>
          <w:p w14:paraId="637D9B5A" w14:textId="76E13EC7"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4BDB9EA"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922743" w14:textId="1CD0243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Nombre completo contenga solo texto.</w:t>
            </w:r>
          </w:p>
          <w:p w14:paraId="4AF92CB3" w14:textId="77777777" w:rsidR="000F6DDA" w:rsidRPr="00B27A39" w:rsidRDefault="000F6DDA" w:rsidP="000F6DDA">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562A052" w14:textId="5434B66D" w:rsidR="000F6DDA" w:rsidRPr="000C58E1" w:rsidRDefault="000F6DDA" w:rsidP="000F6DDA">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0F6DDA" w:rsidRPr="0039736F" w14:paraId="3E5D4429"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23777AA"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1.3</w:t>
            </w:r>
          </w:p>
        </w:tc>
        <w:tc>
          <w:tcPr>
            <w:tcW w:w="8391" w:type="dxa"/>
            <w:gridSpan w:val="3"/>
            <w:tcBorders>
              <w:top w:val="single" w:sz="8" w:space="0" w:color="auto"/>
              <w:left w:val="single" w:sz="8" w:space="0" w:color="auto"/>
              <w:bottom w:val="single" w:sz="8" w:space="0" w:color="auto"/>
              <w:right w:val="single" w:sz="8" w:space="0" w:color="auto"/>
            </w:tcBorders>
          </w:tcPr>
          <w:p w14:paraId="1328DC37" w14:textId="42C17891" w:rsidR="009F0D0F" w:rsidRPr="003D1DCB" w:rsidRDefault="009F0D0F" w:rsidP="009F0D0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F0D0F">
              <w:rPr>
                <w:rFonts w:asciiTheme="minorHAnsi" w:eastAsia="Arial" w:hAnsiTheme="minorHAnsi" w:cstheme="minorHAnsi"/>
              </w:rPr>
              <w:t>Actualización fallido por ingresar una clave invalida</w:t>
            </w:r>
          </w:p>
          <w:p w14:paraId="2194F690" w14:textId="77777777" w:rsidR="009F0D0F" w:rsidRPr="0039736F" w:rsidRDefault="009F0D0F" w:rsidP="009F0D0F">
            <w:pPr>
              <w:rPr>
                <w:rFonts w:asciiTheme="minorHAnsi" w:hAnsiTheme="minorHAnsi" w:cstheme="minorHAnsi"/>
              </w:rPr>
            </w:pPr>
            <w:r w:rsidRPr="0039736F">
              <w:rPr>
                <w:rFonts w:asciiTheme="minorHAnsi" w:eastAsia="Arial" w:hAnsiTheme="minorHAnsi" w:cstheme="minorHAnsi"/>
                <w:b/>
                <w:bCs/>
              </w:rPr>
              <w:t>SUPOSICIONES/ASUNCIONES:</w:t>
            </w:r>
          </w:p>
          <w:p w14:paraId="6AC3A581" w14:textId="77777777" w:rsidR="009F0D0F" w:rsidRDefault="009F0D0F" w:rsidP="009F0D0F">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6EB14085" w14:textId="77777777" w:rsidR="009F0D0F" w:rsidRDefault="009F0D0F" w:rsidP="009F0D0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F3828" w14:textId="77777777" w:rsidR="009F0D0F" w:rsidRPr="000F6DDA" w:rsidRDefault="009F0D0F">
            <w:pPr>
              <w:pStyle w:val="Prrafodelista"/>
              <w:numPr>
                <w:ilvl w:val="0"/>
                <w:numId w:val="203"/>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3AFA3064" w14:textId="41924818" w:rsidR="009F0D0F" w:rsidRPr="009F0D0F" w:rsidRDefault="009F0D0F">
            <w:pPr>
              <w:pStyle w:val="Prrafodelista"/>
              <w:numPr>
                <w:ilvl w:val="0"/>
                <w:numId w:val="20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105156C"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Ingresa una clave que no cumpla con el formato.</w:t>
            </w:r>
          </w:p>
          <w:p w14:paraId="5B138150"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1654B2EE" w14:textId="77777777" w:rsidR="009F0D0F" w:rsidRDefault="009F0D0F" w:rsidP="009F0D0F">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A611845" w14:textId="77777777" w:rsidR="009F0D0F" w:rsidRDefault="009F0D0F" w:rsidP="009F0D0F">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09ECF7AC" w14:textId="49491754" w:rsidR="009F0D0F" w:rsidRPr="00B27A39" w:rsidRDefault="009F0D0F" w:rsidP="009F0D0F">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722D549" w14:textId="62E62479" w:rsidR="000F6DDA" w:rsidRPr="000C58E1" w:rsidRDefault="009F0D0F" w:rsidP="009F0D0F">
            <w:pPr>
              <w:pStyle w:val="Prrafodelista"/>
              <w:numPr>
                <w:ilvl w:val="0"/>
                <w:numId w:val="49"/>
              </w:numPr>
              <w:rPr>
                <w:rFonts w:asciiTheme="minorHAnsi" w:eastAsia="Arial" w:hAnsiTheme="minorHAnsi" w:cstheme="minorHAnsi"/>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0F6DDA" w:rsidRPr="0039736F" w14:paraId="714E95BE"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59DA83C" w14:textId="1B507945"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477112CA"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57EAB6A2"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626D4A3A" w14:textId="101CB7C2"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346C00">
              <w:rPr>
                <w:rFonts w:asciiTheme="minorHAnsi" w:eastAsia="Arial" w:hAnsiTheme="minorHAnsi" w:cstheme="minorHAnsi"/>
              </w:rPr>
              <w:t>usuario</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15C58A0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1DC9FA" w14:textId="77777777" w:rsidR="009F0D0F" w:rsidRPr="000F6DDA" w:rsidRDefault="009F0D0F">
            <w:pPr>
              <w:pStyle w:val="Prrafodelista"/>
              <w:numPr>
                <w:ilvl w:val="0"/>
                <w:numId w:val="204"/>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2B799A36" w14:textId="3DAB3F80" w:rsidR="009F0D0F" w:rsidRPr="009F0D0F" w:rsidRDefault="009F0D0F">
            <w:pPr>
              <w:pStyle w:val="Prrafodelista"/>
              <w:numPr>
                <w:ilvl w:val="0"/>
                <w:numId w:val="20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64E2602" w14:textId="77777777"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Ingresa un correo electrónico sin el @ y .com.</w:t>
            </w:r>
          </w:p>
          <w:p w14:paraId="0F14FC49" w14:textId="1918A32B"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331F4307"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15B3A76" w14:textId="7777777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3DE8F51" w14:textId="53454664" w:rsidR="000F6DDA" w:rsidRPr="00B27A39" w:rsidRDefault="009F0D0F" w:rsidP="000F6DDA">
            <w:pPr>
              <w:pStyle w:val="Prrafodelista"/>
              <w:numPr>
                <w:ilvl w:val="0"/>
                <w:numId w:val="33"/>
              </w:numPr>
              <w:rPr>
                <w:rFonts w:asciiTheme="minorHAnsi" w:hAnsiTheme="minorHAnsi" w:cstheme="minorHAnsi"/>
              </w:rPr>
            </w:pPr>
            <w:r>
              <w:rPr>
                <w:rFonts w:asciiTheme="minorHAnsi" w:hAnsiTheme="minorHAnsi" w:cstheme="minorHAnsi"/>
              </w:rPr>
              <w:t>La actualización</w:t>
            </w:r>
            <w:r w:rsidR="000F6DDA">
              <w:rPr>
                <w:rFonts w:asciiTheme="minorHAnsi" w:hAnsiTheme="minorHAnsi" w:cstheme="minorHAnsi"/>
              </w:rPr>
              <w:t xml:space="preserve"> es rechazad</w:t>
            </w:r>
            <w:r>
              <w:rPr>
                <w:rFonts w:asciiTheme="minorHAnsi" w:hAnsiTheme="minorHAnsi" w:cstheme="minorHAnsi"/>
              </w:rPr>
              <w:t>a</w:t>
            </w:r>
            <w:r w:rsidR="000F6DDA">
              <w:rPr>
                <w:rFonts w:asciiTheme="minorHAnsi" w:hAnsiTheme="minorHAnsi" w:cstheme="minorHAnsi"/>
              </w:rPr>
              <w:t>.</w:t>
            </w:r>
          </w:p>
          <w:p w14:paraId="2C4BC197" w14:textId="7C2CF714" w:rsidR="000F6DDA" w:rsidRPr="000C58E1" w:rsidRDefault="000F6DDA" w:rsidP="000F6DDA">
            <w:pPr>
              <w:pStyle w:val="Prrafodelista"/>
              <w:numPr>
                <w:ilvl w:val="0"/>
                <w:numId w:val="49"/>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0F6DDA" w:rsidRPr="0039736F" w14:paraId="3633A95B"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4E342569" w14:textId="0043EBE3"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640FC69B" w14:textId="77777777"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C430A64"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42F26F40" w14:textId="6B73308F"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 </w:t>
            </w:r>
            <w:r w:rsidR="00346C00">
              <w:rPr>
                <w:rFonts w:asciiTheme="minorHAnsi" w:eastAsia="Arial" w:hAnsiTheme="minorHAnsi" w:cstheme="minorHAnsi"/>
              </w:rPr>
              <w:t>usuario</w:t>
            </w:r>
            <w:r>
              <w:rPr>
                <w:rFonts w:asciiTheme="minorHAnsi" w:eastAsia="Arial" w:hAnsiTheme="minorHAnsi" w:cstheme="minorHAnsi"/>
              </w:rPr>
              <w:t xml:space="preserve"> dejando campos obligatorios sin completar.</w:t>
            </w:r>
          </w:p>
          <w:p w14:paraId="69A2CAAE"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5466CA6" w14:textId="07C46ECA" w:rsidR="000F6DDA" w:rsidRPr="00346C00" w:rsidRDefault="000F6DDA">
            <w:pPr>
              <w:pStyle w:val="Prrafodelista"/>
              <w:numPr>
                <w:ilvl w:val="0"/>
                <w:numId w:val="202"/>
              </w:numPr>
              <w:rPr>
                <w:rFonts w:asciiTheme="minorHAnsi" w:eastAsia="Arial" w:hAnsiTheme="minorHAnsi" w:cstheme="minorHAnsi"/>
              </w:rPr>
            </w:pPr>
            <w:r w:rsidRPr="00346C00">
              <w:rPr>
                <w:rFonts w:asciiTheme="minorHAnsi" w:eastAsia="Arial" w:hAnsiTheme="minorHAnsi" w:cstheme="minorHAnsi"/>
              </w:rPr>
              <w:t xml:space="preserve">Hace clic en la tabla donde están todos los </w:t>
            </w:r>
            <w:r w:rsidR="003E051E">
              <w:rPr>
                <w:rFonts w:asciiTheme="minorHAnsi" w:eastAsia="Arial" w:hAnsiTheme="minorHAnsi" w:cstheme="minorHAnsi"/>
              </w:rPr>
              <w:t>usuarios</w:t>
            </w:r>
            <w:r w:rsidRPr="00346C00">
              <w:rPr>
                <w:rFonts w:asciiTheme="minorHAnsi" w:eastAsia="Arial" w:hAnsiTheme="minorHAnsi" w:cstheme="minorHAnsi"/>
              </w:rPr>
              <w:t>.</w:t>
            </w:r>
          </w:p>
          <w:p w14:paraId="19C2E450" w14:textId="77777777" w:rsidR="000F6DDA" w:rsidRPr="006F78C7" w:rsidRDefault="000F6DDA">
            <w:pPr>
              <w:pStyle w:val="Prrafodelista"/>
              <w:numPr>
                <w:ilvl w:val="0"/>
                <w:numId w:val="20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4BD99E4" w14:textId="46B83FCA"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346C00">
              <w:rPr>
                <w:rFonts w:asciiTheme="minorHAnsi" w:eastAsia="Arial" w:hAnsiTheme="minorHAnsi" w:cstheme="minorHAnsi"/>
              </w:rPr>
              <w:t>el</w:t>
            </w:r>
            <w:r>
              <w:rPr>
                <w:rFonts w:asciiTheme="minorHAnsi" w:eastAsia="Arial" w:hAnsiTheme="minorHAnsi" w:cstheme="minorHAnsi"/>
              </w:rPr>
              <w:t xml:space="preserve"> Nombre</w:t>
            </w:r>
            <w:r w:rsidR="00346C00">
              <w:rPr>
                <w:rFonts w:asciiTheme="minorHAnsi" w:eastAsia="Arial" w:hAnsiTheme="minorHAnsi" w:cstheme="minorHAnsi"/>
              </w:rPr>
              <w:t xml:space="preserve"> completo</w:t>
            </w:r>
            <w:r>
              <w:rPr>
                <w:rFonts w:asciiTheme="minorHAnsi" w:eastAsia="Arial" w:hAnsiTheme="minorHAnsi" w:cstheme="minorHAnsi"/>
              </w:rPr>
              <w:t xml:space="preserve">, </w:t>
            </w:r>
            <w:r w:rsidR="00346C00">
              <w:rPr>
                <w:rFonts w:asciiTheme="minorHAnsi" w:eastAsia="Arial" w:hAnsiTheme="minorHAnsi" w:cstheme="minorHAnsi"/>
              </w:rPr>
              <w:t xml:space="preserve">Clave y </w:t>
            </w:r>
            <w:r>
              <w:rPr>
                <w:rFonts w:asciiTheme="minorHAnsi" w:eastAsia="Arial" w:hAnsiTheme="minorHAnsi" w:cstheme="minorHAnsi"/>
              </w:rPr>
              <w:t>Correo Electrónico.</w:t>
            </w:r>
          </w:p>
          <w:p w14:paraId="58C5AEF2" w14:textId="25740BD1"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2D56211"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3F1FEC16" w14:textId="77777777"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6B0CD87" w14:textId="77777777"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418C15F8" w14:textId="07C97D1A" w:rsidR="000F6DDA" w:rsidRPr="000C58E1" w:rsidRDefault="000F6DDA" w:rsidP="000F6DDA">
            <w:pPr>
              <w:pStyle w:val="Prrafodelista"/>
              <w:numPr>
                <w:ilvl w:val="0"/>
                <w:numId w:val="49"/>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174FD6" w:rsidRPr="0039736F" w14:paraId="524D2FF2" w14:textId="77777777" w:rsidTr="000F6DD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373C54C" w14:textId="77777777" w:rsidR="000F6DDA" w:rsidRPr="004F3874" w:rsidRDefault="000F6DDA">
            <w:pPr>
              <w:pStyle w:val="Prrafodelista"/>
              <w:numPr>
                <w:ilvl w:val="0"/>
                <w:numId w:val="19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85EA784" w14:textId="5B64BB44" w:rsidR="00174FD6" w:rsidRPr="0039736F" w:rsidRDefault="000F6DDA">
            <w:pPr>
              <w:pStyle w:val="Prrafodelista"/>
              <w:numPr>
                <w:ilvl w:val="0"/>
                <w:numId w:val="19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D230135" w14:textId="77777777" w:rsidR="002D0B8B" w:rsidRDefault="002D0B8B" w:rsidP="00C76B7C"/>
    <w:p w14:paraId="25B3AF77" w14:textId="77777777" w:rsidR="00174FD6" w:rsidRDefault="00174FD6" w:rsidP="00C76B7C"/>
    <w:p w14:paraId="3E0401AD" w14:textId="77777777" w:rsidR="002948F0" w:rsidRDefault="002948F0" w:rsidP="00C76B7C"/>
    <w:p w14:paraId="1C5261D5" w14:textId="77777777" w:rsidR="002948F0" w:rsidRDefault="002948F0" w:rsidP="00C76B7C"/>
    <w:p w14:paraId="06C35681" w14:textId="77777777" w:rsidR="002948F0" w:rsidRDefault="002948F0" w:rsidP="00C76B7C"/>
    <w:p w14:paraId="1C5A9C2D" w14:textId="77777777" w:rsidR="001F2D20" w:rsidRDefault="001F2D20" w:rsidP="00C76B7C"/>
    <w:p w14:paraId="60A93571" w14:textId="77777777" w:rsidR="001F2D20" w:rsidRDefault="001F2D20" w:rsidP="00C76B7C"/>
    <w:p w14:paraId="0A9BDA7A" w14:textId="77777777" w:rsidR="009F0D0F" w:rsidRDefault="009F0D0F" w:rsidP="00C76B7C"/>
    <w:p w14:paraId="190FFC02" w14:textId="77777777" w:rsidR="009F0D0F" w:rsidRDefault="009F0D0F" w:rsidP="00C76B7C"/>
    <w:p w14:paraId="5D6061CD" w14:textId="77777777" w:rsidR="009F0D0F" w:rsidRDefault="009F0D0F" w:rsidP="00C76B7C"/>
    <w:p w14:paraId="495ABC4D" w14:textId="77777777" w:rsidR="009F0D0F" w:rsidRDefault="009F0D0F" w:rsidP="00C76B7C"/>
    <w:p w14:paraId="6D80F0AD" w14:textId="77777777" w:rsidR="009F0D0F" w:rsidRDefault="009F0D0F" w:rsidP="00C76B7C"/>
    <w:p w14:paraId="79859C36" w14:textId="77777777" w:rsidR="009F0D0F" w:rsidRDefault="009F0D0F" w:rsidP="00C76B7C"/>
    <w:p w14:paraId="01F7A7A2" w14:textId="77777777" w:rsidR="009F0D0F" w:rsidRDefault="009F0D0F" w:rsidP="00C76B7C"/>
    <w:p w14:paraId="6FFF7213" w14:textId="77777777" w:rsidR="009F0D0F" w:rsidRDefault="009F0D0F" w:rsidP="00C76B7C"/>
    <w:p w14:paraId="5CEBC9C3" w14:textId="77777777" w:rsidR="009F0D0F" w:rsidRDefault="009F0D0F" w:rsidP="00C76B7C"/>
    <w:p w14:paraId="3C27ABC4" w14:textId="77777777" w:rsidR="009F0D0F" w:rsidRDefault="009F0D0F" w:rsidP="00C76B7C"/>
    <w:p w14:paraId="5581E3B6" w14:textId="77777777" w:rsidR="009F0D0F" w:rsidRDefault="009F0D0F" w:rsidP="00C76B7C"/>
    <w:p w14:paraId="559CFC63" w14:textId="77777777" w:rsidR="009F0D0F" w:rsidRDefault="009F0D0F" w:rsidP="00C76B7C"/>
    <w:p w14:paraId="31B8E890" w14:textId="77777777" w:rsidR="009F0D0F" w:rsidRDefault="009F0D0F" w:rsidP="00C76B7C"/>
    <w:p w14:paraId="358A7F6F" w14:textId="77777777" w:rsidR="009F0D0F" w:rsidRDefault="009F0D0F" w:rsidP="00C76B7C"/>
    <w:p w14:paraId="5EAC4BB2" w14:textId="77777777" w:rsidR="009F0D0F" w:rsidRDefault="009F0D0F" w:rsidP="00C76B7C"/>
    <w:p w14:paraId="5869A4F8" w14:textId="77777777" w:rsidR="009F0D0F" w:rsidRDefault="009F0D0F" w:rsidP="00C76B7C"/>
    <w:p w14:paraId="2DBF5E67" w14:textId="77777777" w:rsidR="009F0D0F" w:rsidRDefault="009F0D0F" w:rsidP="00C76B7C"/>
    <w:p w14:paraId="7B5BB9D8" w14:textId="77777777" w:rsidR="009F0D0F" w:rsidRDefault="009F0D0F" w:rsidP="00C76B7C"/>
    <w:p w14:paraId="51C44CEC" w14:textId="77777777" w:rsidR="009F0D0F" w:rsidRDefault="009F0D0F" w:rsidP="00C76B7C"/>
    <w:p w14:paraId="7623AA8C" w14:textId="77777777" w:rsidR="009F0D0F" w:rsidRDefault="009F0D0F" w:rsidP="00C76B7C"/>
    <w:p w14:paraId="6C65B4FE" w14:textId="77777777" w:rsidR="009F0D0F" w:rsidRDefault="009F0D0F" w:rsidP="00C76B7C"/>
    <w:p w14:paraId="09DC56C5" w14:textId="77777777" w:rsidR="009F0D0F" w:rsidRDefault="009F0D0F" w:rsidP="00C76B7C"/>
    <w:p w14:paraId="523048F8" w14:textId="77777777" w:rsidR="009F0D0F" w:rsidRDefault="009F0D0F" w:rsidP="00C76B7C"/>
    <w:p w14:paraId="4D79A606" w14:textId="77777777" w:rsidR="009F0D0F" w:rsidRDefault="009F0D0F" w:rsidP="00C76B7C"/>
    <w:p w14:paraId="762AD82B" w14:textId="77777777" w:rsidR="009F0D0F" w:rsidRDefault="009F0D0F" w:rsidP="00C76B7C"/>
    <w:p w14:paraId="643AFF8A" w14:textId="77777777" w:rsidR="009F0D0F" w:rsidRDefault="009F0D0F" w:rsidP="00C76B7C"/>
    <w:p w14:paraId="74B9E4B3" w14:textId="77777777" w:rsidR="009F0D0F" w:rsidRDefault="009F0D0F" w:rsidP="00C76B7C"/>
    <w:p w14:paraId="607DBBBC" w14:textId="77777777" w:rsidR="009F0D0F" w:rsidRDefault="009F0D0F" w:rsidP="00C76B7C"/>
    <w:p w14:paraId="2C841BCA" w14:textId="77777777" w:rsidR="009F0D0F" w:rsidRDefault="009F0D0F" w:rsidP="00C76B7C"/>
    <w:p w14:paraId="0149AF26" w14:textId="77777777" w:rsidR="009F0D0F" w:rsidRDefault="009F0D0F" w:rsidP="00C76B7C"/>
    <w:p w14:paraId="278F3FC9" w14:textId="77777777" w:rsidR="009F0D0F" w:rsidRDefault="009F0D0F" w:rsidP="00C76B7C"/>
    <w:p w14:paraId="2A800995" w14:textId="77777777" w:rsidR="009F0D0F" w:rsidRDefault="009F0D0F" w:rsidP="00C76B7C"/>
    <w:p w14:paraId="49D0DCEA" w14:textId="77777777" w:rsidR="009F0D0F" w:rsidRDefault="009F0D0F" w:rsidP="00C76B7C"/>
    <w:p w14:paraId="641A482F"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244692F4"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r w:rsidR="00DA5A26">
              <w:rPr>
                <w:rFonts w:asciiTheme="minorHAnsi" w:eastAsia="Arial" w:hAnsiTheme="minorHAnsi" w:cstheme="minorHAnsi"/>
              </w:rPr>
              <w:t>30</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293936BD"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 xml:space="preserve">El administrador </w:t>
            </w:r>
            <w:r w:rsidR="00037A55">
              <w:rPr>
                <w:rFonts w:asciiTheme="minorHAnsi" w:eastAsia="Arial" w:hAnsiTheme="minorHAnsi" w:cstheme="minorHAnsi"/>
              </w:rPr>
              <w:t>podrá</w:t>
            </w:r>
            <w:r w:rsidRPr="00AE53E2">
              <w:rPr>
                <w:rFonts w:asciiTheme="minorHAnsi" w:eastAsia="Arial" w:hAnsiTheme="minorHAnsi" w:cstheme="minorHAnsi"/>
              </w:rPr>
              <w:t xml:space="preserve"> eliminar usuarios existentes</w:t>
            </w:r>
            <w:r w:rsidR="00037A55">
              <w:rPr>
                <w:rFonts w:asciiTheme="minorHAnsi" w:eastAsia="Arial" w:hAnsiTheme="minorHAnsi" w:cstheme="minorHAnsi"/>
              </w:rPr>
              <w:t>.</w:t>
            </w:r>
          </w:p>
        </w:tc>
      </w:tr>
      <w:tr w:rsidR="00037A55"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356CFF7"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NOTAS:</w:t>
            </w:r>
          </w:p>
          <w:p w14:paraId="14752E52" w14:textId="5F18DCED" w:rsidR="00037A55" w:rsidRDefault="00037A55" w:rsidP="00037A55">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usuario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7A43DEB" w14:textId="69384AAB" w:rsidR="00037A55" w:rsidRPr="00774DA4" w:rsidRDefault="00037A55" w:rsidP="00037A55">
            <w:pPr>
              <w:pStyle w:val="Prrafodelista"/>
              <w:numPr>
                <w:ilvl w:val="0"/>
                <w:numId w:val="5"/>
              </w:numPr>
              <w:rPr>
                <w:rFonts w:asciiTheme="minorHAnsi" w:eastAsia="Arial" w:hAnsiTheme="minorHAnsi" w:cstheme="minorHAnsi"/>
              </w:rPr>
            </w:pPr>
            <w:r w:rsidRPr="002948F0">
              <w:rPr>
                <w:rFonts w:asciiTheme="minorHAnsi" w:eastAsia="Arial" w:hAnsiTheme="minorHAnsi" w:cstheme="minorHAnsi"/>
              </w:rPr>
              <w:t xml:space="preserve">Los </w:t>
            </w:r>
            <w:r>
              <w:rPr>
                <w:rFonts w:asciiTheme="minorHAnsi" w:eastAsia="Arial" w:hAnsiTheme="minorHAnsi" w:cstheme="minorHAnsi"/>
              </w:rPr>
              <w:t>usuarios</w:t>
            </w:r>
            <w:r w:rsidRPr="002948F0">
              <w:rPr>
                <w:rFonts w:asciiTheme="minorHAnsi" w:eastAsia="Arial" w:hAnsiTheme="minorHAnsi" w:cstheme="minorHAnsi"/>
              </w:rPr>
              <w:t xml:space="preserve">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037A55"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D1A901A"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F16FF19" w14:textId="36739A60" w:rsidR="00037A55" w:rsidRPr="00594B33" w:rsidRDefault="00037A55" w:rsidP="00037A5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usuario.</w:t>
            </w:r>
          </w:p>
          <w:p w14:paraId="62E49140" w14:textId="07F12CFC" w:rsidR="00037A55" w:rsidRPr="00037A55" w:rsidRDefault="00037A55" w:rsidP="00037A55">
            <w:pPr>
              <w:pStyle w:val="Prrafodelista"/>
              <w:numPr>
                <w:ilvl w:val="0"/>
                <w:numId w:val="54"/>
              </w:numPr>
              <w:rPr>
                <w:rFonts w:asciiTheme="minorHAnsi" w:eastAsia="Arial" w:hAnsiTheme="minorHAnsi" w:cstheme="minorHAnsi"/>
              </w:rPr>
            </w:pPr>
            <w:r w:rsidRPr="00037A55">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usuarios</w:t>
            </w:r>
            <w:r w:rsidRPr="00037A55">
              <w:rPr>
                <w:rFonts w:asciiTheme="minorHAnsi" w:eastAsia="Arial" w:hAnsiTheme="minorHAnsi" w:cstheme="minorHAnsi"/>
              </w:rPr>
              <w:t xml:space="preserve"> para eliminar.</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37A55"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87BD15B"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B91F748" w14:textId="3767BB98" w:rsidR="00037A55" w:rsidRPr="009900B1"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 </w:t>
            </w:r>
            <w:r w:rsidR="001740F0">
              <w:rPr>
                <w:rFonts w:asciiTheme="minorHAnsi" w:eastAsia="Arial" w:hAnsiTheme="minorHAnsi" w:cstheme="minorHAnsi"/>
              </w:rPr>
              <w:t>usuario</w:t>
            </w:r>
            <w:r>
              <w:rPr>
                <w:rFonts w:asciiTheme="minorHAnsi" w:eastAsia="Arial" w:hAnsiTheme="minorHAnsi" w:cstheme="minorHAnsi"/>
              </w:rPr>
              <w:t xml:space="preserve"> seleccionado en la tabla.</w:t>
            </w:r>
          </w:p>
          <w:p w14:paraId="69C8594C"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SUPOSICIONES/ASUNCIONES:</w:t>
            </w:r>
          </w:p>
          <w:p w14:paraId="4616B823" w14:textId="65B73800"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70A2F665" w14:textId="77777777" w:rsidR="00037A5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6D37F2C" w14:textId="6440409E" w:rsidR="00037A55" w:rsidRPr="001740F0" w:rsidRDefault="00037A55">
            <w:pPr>
              <w:pStyle w:val="Prrafodelista"/>
              <w:numPr>
                <w:ilvl w:val="0"/>
                <w:numId w:val="206"/>
              </w:numPr>
              <w:rPr>
                <w:rFonts w:asciiTheme="minorHAnsi" w:eastAsia="Arial" w:hAnsiTheme="minorHAnsi" w:cstheme="minorHAnsi"/>
              </w:rPr>
            </w:pPr>
            <w:r w:rsidRPr="001740F0">
              <w:rPr>
                <w:rFonts w:asciiTheme="minorHAnsi" w:eastAsia="Arial" w:hAnsiTheme="minorHAnsi" w:cstheme="minorHAnsi"/>
              </w:rPr>
              <w:t xml:space="preserve">Hace clic en la tabla donde están todos los </w:t>
            </w:r>
            <w:r w:rsidR="001740F0">
              <w:rPr>
                <w:rFonts w:asciiTheme="minorHAnsi" w:eastAsia="Arial" w:hAnsiTheme="minorHAnsi" w:cstheme="minorHAnsi"/>
              </w:rPr>
              <w:t>usuarios</w:t>
            </w:r>
            <w:r w:rsidRPr="001740F0">
              <w:rPr>
                <w:rFonts w:asciiTheme="minorHAnsi" w:eastAsia="Arial" w:hAnsiTheme="minorHAnsi" w:cstheme="minorHAnsi"/>
              </w:rPr>
              <w:t>.</w:t>
            </w:r>
          </w:p>
          <w:p w14:paraId="6AC285D6" w14:textId="77777777" w:rsidR="00037A55" w:rsidRPr="006F78C7" w:rsidRDefault="00037A55">
            <w:pPr>
              <w:pStyle w:val="Prrafodelista"/>
              <w:numPr>
                <w:ilvl w:val="0"/>
                <w:numId w:val="20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3954E31" w14:textId="0FFBD301" w:rsidR="00037A55" w:rsidRPr="006F78C7" w:rsidRDefault="00037A55">
            <w:pPr>
              <w:pStyle w:val="Prrafodelista"/>
              <w:numPr>
                <w:ilvl w:val="0"/>
                <w:numId w:val="20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51E57369"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FCBACD6" w:rsidR="00037A55" w:rsidRPr="00685847" w:rsidRDefault="00037A55" w:rsidP="00037A55">
            <w:pPr>
              <w:pStyle w:val="Prrafodelista"/>
              <w:numPr>
                <w:ilvl w:val="0"/>
                <w:numId w:val="5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w:t>
            </w:r>
            <w:r w:rsidR="001740F0">
              <w:rPr>
                <w:rFonts w:asciiTheme="minorHAnsi" w:eastAsia="Arial" w:hAnsiTheme="minorHAnsi" w:cstheme="minorHAnsi"/>
              </w:rPr>
              <w:t>usuario</w:t>
            </w:r>
            <w:r>
              <w:rPr>
                <w:rFonts w:asciiTheme="minorHAnsi" w:eastAsia="Arial" w:hAnsiTheme="minorHAnsi" w:cstheme="minorHAnsi"/>
              </w:rPr>
              <w:t xml:space="preserve"> </w:t>
            </w:r>
            <w:r w:rsidRPr="009900B1">
              <w:rPr>
                <w:rFonts w:asciiTheme="minorHAnsi" w:eastAsia="Arial" w:hAnsiTheme="minorHAnsi" w:cstheme="minorHAnsi"/>
              </w:rPr>
              <w:t>exitosamente y los refleja en la tabla.</w:t>
            </w:r>
          </w:p>
        </w:tc>
      </w:tr>
      <w:tr w:rsidR="00037A55" w:rsidRPr="0039736F" w14:paraId="192346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3F10BC6" w14:textId="4EBA85A1"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w:t>
            </w:r>
            <w:r>
              <w:rPr>
                <w:rFonts w:asciiTheme="minorHAnsi" w:eastAsia="Arial" w:hAnsiTheme="minorHAnsi" w:cstheme="minorHAnsi"/>
              </w:rPr>
              <w:t>2</w:t>
            </w:r>
            <w:r w:rsidRPr="0039736F">
              <w:rPr>
                <w:rFonts w:asciiTheme="minorHAnsi" w:eastAsia="Arial" w:hAnsiTheme="minorHAnsi" w:cstheme="minorHAnsi"/>
              </w:rPr>
              <w:t xml:space="preserve">    </w:t>
            </w:r>
          </w:p>
          <w:p w14:paraId="04E7A8E1" w14:textId="77777777" w:rsidR="00037A55" w:rsidRPr="0039736F" w:rsidRDefault="00037A55" w:rsidP="00037A55">
            <w:pPr>
              <w:rPr>
                <w:rFonts w:asciiTheme="minorHAnsi" w:eastAsia="Arial" w:hAnsiTheme="minorHAnsi" w:cstheme="minorHAnsi"/>
              </w:rPr>
            </w:pPr>
          </w:p>
        </w:tc>
        <w:tc>
          <w:tcPr>
            <w:tcW w:w="8392" w:type="dxa"/>
            <w:gridSpan w:val="3"/>
            <w:tcBorders>
              <w:top w:val="nil"/>
              <w:left w:val="single" w:sz="8" w:space="0" w:color="auto"/>
              <w:bottom w:val="single" w:sz="8" w:space="0" w:color="auto"/>
              <w:right w:val="single" w:sz="8" w:space="0" w:color="auto"/>
            </w:tcBorders>
          </w:tcPr>
          <w:p w14:paraId="31487229" w14:textId="06299E57" w:rsidR="00037A55" w:rsidRPr="0054396B"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1740F0">
              <w:rPr>
                <w:rFonts w:asciiTheme="minorHAnsi" w:eastAsia="Arial" w:hAnsiTheme="minorHAnsi" w:cstheme="minorHAnsi"/>
              </w:rPr>
              <w:t>usuario</w:t>
            </w:r>
            <w:r>
              <w:rPr>
                <w:rFonts w:asciiTheme="minorHAnsi" w:eastAsia="Arial" w:hAnsiTheme="minorHAnsi" w:cstheme="minorHAnsi"/>
              </w:rPr>
              <w:t xml:space="preserve"> en la tabla.</w:t>
            </w:r>
          </w:p>
          <w:p w14:paraId="43506B0E" w14:textId="77777777" w:rsidR="00037A55" w:rsidRDefault="00037A55" w:rsidP="00037A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F27E1F5" w14:textId="05AC2961"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38146718" w14:textId="77777777" w:rsidR="00037A55" w:rsidRPr="00E75F9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C3DD90" w14:textId="34EEED9A" w:rsidR="00037A55" w:rsidRPr="001740F0" w:rsidRDefault="00037A55">
            <w:pPr>
              <w:pStyle w:val="Prrafodelista"/>
              <w:numPr>
                <w:ilvl w:val="0"/>
                <w:numId w:val="207"/>
              </w:numPr>
              <w:rPr>
                <w:rFonts w:asciiTheme="minorHAnsi" w:eastAsia="Arial" w:hAnsiTheme="minorHAnsi" w:cstheme="minorHAnsi"/>
              </w:rPr>
            </w:pPr>
            <w:r w:rsidRPr="001740F0">
              <w:rPr>
                <w:rFonts w:asciiTheme="minorHAnsi" w:eastAsia="Arial" w:hAnsiTheme="minorHAnsi" w:cstheme="minorHAnsi"/>
              </w:rPr>
              <w:t>No hace clic en la tabla donde están todos los</w:t>
            </w:r>
            <w:r w:rsidR="001740F0">
              <w:rPr>
                <w:rFonts w:asciiTheme="minorHAnsi" w:eastAsia="Arial" w:hAnsiTheme="minorHAnsi" w:cstheme="minorHAnsi"/>
              </w:rPr>
              <w:t xml:space="preserve"> usuarios</w:t>
            </w:r>
            <w:r w:rsidRPr="001740F0">
              <w:rPr>
                <w:rFonts w:asciiTheme="minorHAnsi" w:eastAsia="Arial" w:hAnsiTheme="minorHAnsi" w:cstheme="minorHAnsi"/>
              </w:rPr>
              <w:t>.</w:t>
            </w:r>
          </w:p>
          <w:p w14:paraId="5217889F" w14:textId="7340A02E" w:rsidR="00037A55" w:rsidRPr="006F78C7" w:rsidRDefault="00037A55">
            <w:pPr>
              <w:pStyle w:val="Prrafodelista"/>
              <w:numPr>
                <w:ilvl w:val="0"/>
                <w:numId w:val="207"/>
              </w:numPr>
              <w:rPr>
                <w:rFonts w:asciiTheme="minorHAnsi" w:eastAsia="Arial" w:hAnsiTheme="minorHAnsi" w:cstheme="minorHAnsi"/>
              </w:rPr>
            </w:pPr>
            <w:r>
              <w:rPr>
                <w:rFonts w:asciiTheme="minorHAnsi" w:eastAsia="Arial" w:hAnsiTheme="minorHAnsi" w:cstheme="minorHAnsi"/>
              </w:rPr>
              <w:t xml:space="preserve">No se carga la información del </w:t>
            </w:r>
            <w:r w:rsidR="001740F0">
              <w:rPr>
                <w:rFonts w:asciiTheme="minorHAnsi" w:eastAsia="Arial" w:hAnsiTheme="minorHAnsi" w:cstheme="minorHAnsi"/>
              </w:rPr>
              <w:t>usuario</w:t>
            </w:r>
            <w:r>
              <w:rPr>
                <w:rFonts w:asciiTheme="minorHAnsi" w:eastAsia="Arial" w:hAnsiTheme="minorHAnsi" w:cstheme="minorHAnsi"/>
              </w:rPr>
              <w:t xml:space="preserve"> en los campos de texto.</w:t>
            </w:r>
          </w:p>
          <w:p w14:paraId="6BE11527" w14:textId="114DFFD2" w:rsidR="00037A55" w:rsidRPr="00E063FD" w:rsidRDefault="00037A55">
            <w:pPr>
              <w:pStyle w:val="Prrafodelista"/>
              <w:numPr>
                <w:ilvl w:val="0"/>
                <w:numId w:val="207"/>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w:t>
            </w:r>
            <w:r w:rsidRPr="006F78C7">
              <w:rPr>
                <w:rFonts w:asciiTheme="minorHAnsi" w:hAnsiTheme="minorHAnsi" w:cstheme="minorHAnsi"/>
              </w:rPr>
              <w:t>hace clic en el botón "Eliminar".</w:t>
            </w:r>
          </w:p>
          <w:p w14:paraId="34F55E66"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443331D1" w14:textId="0C0A0608" w:rsidR="00037A55" w:rsidRDefault="00037A55" w:rsidP="00037A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1740F0">
              <w:rPr>
                <w:rFonts w:asciiTheme="minorHAnsi" w:eastAsia="Arial" w:hAnsiTheme="minorHAnsi" w:cstheme="minorHAnsi"/>
              </w:rPr>
              <w:t xml:space="preserve">usuario </w:t>
            </w:r>
            <w:r w:rsidRPr="008123E7">
              <w:rPr>
                <w:rFonts w:asciiTheme="minorHAnsi" w:eastAsia="Arial" w:hAnsiTheme="minorHAnsi" w:cstheme="minorHAnsi"/>
              </w:rPr>
              <w:t>seleccionad</w:t>
            </w:r>
            <w:r>
              <w:rPr>
                <w:rFonts w:asciiTheme="minorHAnsi" w:eastAsia="Arial" w:hAnsiTheme="minorHAnsi" w:cstheme="minorHAnsi"/>
              </w:rPr>
              <w:t>o.</w:t>
            </w:r>
          </w:p>
          <w:p w14:paraId="7B0AF2B1" w14:textId="77777777" w:rsidR="00037A55" w:rsidRDefault="00037A55" w:rsidP="00037A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6467C81" w14:textId="513CD8D2" w:rsidR="00037A55" w:rsidRPr="001740F0" w:rsidRDefault="00037A55" w:rsidP="001740F0">
            <w:pPr>
              <w:pStyle w:val="Prrafodelista"/>
              <w:numPr>
                <w:ilvl w:val="0"/>
                <w:numId w:val="34"/>
              </w:numPr>
              <w:rPr>
                <w:rFonts w:asciiTheme="minorHAnsi" w:eastAsia="Arial" w:hAnsiTheme="minorHAnsi" w:cstheme="minorHAnsi"/>
                <w:b/>
                <w:bCs/>
              </w:rPr>
            </w:pPr>
            <w:r w:rsidRPr="001740F0">
              <w:rPr>
                <w:rFonts w:asciiTheme="minorHAnsi" w:eastAsia="Arial" w:hAnsiTheme="minorHAnsi" w:cstheme="minorHAnsi"/>
              </w:rPr>
              <w:t>Se muestra un mensaje de error indicando que no hay un</w:t>
            </w:r>
            <w:r w:rsidR="001740F0">
              <w:rPr>
                <w:rFonts w:asciiTheme="minorHAnsi" w:eastAsia="Arial" w:hAnsiTheme="minorHAnsi" w:cstheme="minorHAnsi"/>
              </w:rPr>
              <w:t xml:space="preserve"> usuario</w:t>
            </w:r>
            <w:r w:rsidRPr="001740F0">
              <w:rPr>
                <w:rFonts w:asciiTheme="minorHAnsi" w:eastAsia="Arial" w:hAnsiTheme="minorHAnsi" w:cstheme="minorHAnsi"/>
              </w:rPr>
              <w:t xml:space="preserve"> para eliminar.</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7A3FE4" w14:textId="77777777" w:rsidR="00037A55" w:rsidRPr="004F3874" w:rsidRDefault="00037A55">
            <w:pPr>
              <w:pStyle w:val="Prrafodelista"/>
              <w:numPr>
                <w:ilvl w:val="0"/>
                <w:numId w:val="20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8259256" w14:textId="5BF1CF50" w:rsidR="00174FD6" w:rsidRPr="0039736F" w:rsidRDefault="00037A55">
            <w:pPr>
              <w:pStyle w:val="Prrafodelista"/>
              <w:numPr>
                <w:ilvl w:val="0"/>
                <w:numId w:val="205"/>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5BC46C5A"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2522C4">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2522C4">
        <w:tc>
          <w:tcPr>
            <w:tcW w:w="6385"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2A4E8825"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r w:rsidR="00DA5A26">
              <w:rPr>
                <w:rFonts w:asciiTheme="minorHAnsi" w:eastAsia="Arial" w:hAnsiTheme="minorHAnsi" w:cstheme="minorHAnsi"/>
              </w:rPr>
              <w:t>3</w:t>
            </w:r>
          </w:p>
        </w:tc>
      </w:tr>
      <w:tr w:rsidR="00BF47BB" w:rsidRPr="0039736F" w14:paraId="74D3175A"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24BC6E41" w:rsidR="00BF47BB" w:rsidRPr="0039736F" w:rsidRDefault="002522C4" w:rsidP="00614B45">
            <w:pPr>
              <w:rPr>
                <w:rFonts w:asciiTheme="minorHAnsi" w:hAnsiTheme="minorHAnsi" w:cstheme="minorHAnsi"/>
              </w:rPr>
            </w:pPr>
            <w:r>
              <w:rPr>
                <w:rFonts w:asciiTheme="minorHAnsi" w:hAnsiTheme="minorHAnsi" w:cstheme="minorHAnsi"/>
              </w:rPr>
              <w:t>No aplica</w:t>
            </w:r>
          </w:p>
        </w:tc>
      </w:tr>
      <w:tr w:rsidR="00BF47BB" w:rsidRPr="0039736F" w14:paraId="7E4EBA29" w14:textId="77777777" w:rsidTr="002522C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5F6D4423"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 xml:space="preserve">El administrador </w:t>
            </w:r>
            <w:r w:rsidR="002522C4">
              <w:rPr>
                <w:rFonts w:asciiTheme="minorHAnsi" w:eastAsia="Arial" w:hAnsiTheme="minorHAnsi" w:cstheme="minorHAnsi"/>
              </w:rPr>
              <w:t>o</w:t>
            </w:r>
            <w:r w:rsidRPr="00140A52">
              <w:rPr>
                <w:rFonts w:asciiTheme="minorHAnsi" w:eastAsia="Arial" w:hAnsiTheme="minorHAnsi" w:cstheme="minorHAnsi"/>
              </w:rPr>
              <w:t xml:space="preserve"> el empleado </w:t>
            </w:r>
            <w:r w:rsidR="002522C4">
              <w:rPr>
                <w:rFonts w:asciiTheme="minorHAnsi" w:eastAsia="Arial" w:hAnsiTheme="minorHAnsi" w:cstheme="minorHAnsi"/>
              </w:rPr>
              <w:t>podrán</w:t>
            </w:r>
            <w:r w:rsidRPr="00140A52">
              <w:rPr>
                <w:rFonts w:asciiTheme="minorHAnsi" w:eastAsia="Arial" w:hAnsiTheme="minorHAnsi" w:cstheme="minorHAnsi"/>
              </w:rPr>
              <w:t xml:space="preserve"> actualizar la información </w:t>
            </w:r>
            <w:r w:rsidR="002522C4">
              <w:rPr>
                <w:rFonts w:asciiTheme="minorHAnsi" w:eastAsia="Arial" w:hAnsiTheme="minorHAnsi" w:cstheme="minorHAnsi"/>
              </w:rPr>
              <w:t>del negocio.</w:t>
            </w:r>
          </w:p>
        </w:tc>
      </w:tr>
      <w:tr w:rsidR="002522C4" w:rsidRPr="0039736F" w14:paraId="2E17C427" w14:textId="77777777" w:rsidTr="002522C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DBB6DE"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NOTAS:</w:t>
            </w:r>
          </w:p>
          <w:p w14:paraId="7A031778" w14:textId="5F182F99" w:rsidR="002522C4" w:rsidRDefault="002522C4" w:rsidP="002522C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Teléfono, RUC, Dirección y Correo Electrónico en forma de texto.</w:t>
            </w:r>
          </w:p>
          <w:p w14:paraId="713F8D2C" w14:textId="6236F37E" w:rsidR="002522C4" w:rsidRPr="00774DA4" w:rsidRDefault="002522C4" w:rsidP="002522C4">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Logo del negocio en forma de selección por </w:t>
            </w:r>
            <w:proofErr w:type="spellStart"/>
            <w:r>
              <w:rPr>
                <w:rFonts w:asciiTheme="minorHAnsi" w:eastAsia="Arial" w:hAnsiTheme="minorHAnsi" w:cstheme="minorHAnsi"/>
              </w:rPr>
              <w:t>imagenes</w:t>
            </w:r>
            <w:proofErr w:type="spellEnd"/>
            <w:r>
              <w:rPr>
                <w:rFonts w:asciiTheme="minorHAnsi" w:eastAsia="Arial" w:hAnsiTheme="minorHAnsi" w:cstheme="minorHAnsi"/>
              </w:rPr>
              <w:t>.</w:t>
            </w:r>
          </w:p>
        </w:tc>
      </w:tr>
      <w:tr w:rsidR="002522C4" w:rsidRPr="0039736F" w14:paraId="3309B826"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4C69FE08"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9434DE1" w14:textId="48224DA5" w:rsidR="002522C4" w:rsidRPr="00594B33" w:rsidRDefault="002522C4" w:rsidP="002522C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negocio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AEF2275" w14:textId="460F6377" w:rsidR="002522C4" w:rsidRPr="002522C4" w:rsidRDefault="002522C4" w:rsidP="002522C4">
            <w:pPr>
              <w:pStyle w:val="Prrafodelista"/>
              <w:numPr>
                <w:ilvl w:val="0"/>
                <w:numId w:val="54"/>
              </w:numPr>
              <w:rPr>
                <w:rFonts w:asciiTheme="minorHAnsi" w:eastAsia="Arial" w:hAnsiTheme="minorHAnsi" w:cstheme="minorHAnsi"/>
              </w:rPr>
            </w:pPr>
            <w:r w:rsidRPr="002522C4">
              <w:rPr>
                <w:rFonts w:asciiTheme="minorHAnsi" w:eastAsia="Arial" w:hAnsiTheme="minorHAnsi" w:cstheme="minorHAnsi"/>
              </w:rPr>
              <w:t>El sistema emite mensajes claros en caso de errores, indicando los campos problemáticos.</w:t>
            </w:r>
          </w:p>
        </w:tc>
      </w:tr>
      <w:tr w:rsidR="00BF47BB" w:rsidRPr="0039736F" w14:paraId="36C73C17" w14:textId="77777777" w:rsidTr="002522C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E6770" w:rsidRPr="0039736F" w14:paraId="326D9A96"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2AFB448A"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9DF5DE1"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AA1850" w14:textId="7C874A29"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w:t>
            </w:r>
            <w:r>
              <w:rPr>
                <w:rFonts w:asciiTheme="minorHAnsi" w:eastAsia="Arial" w:hAnsiTheme="minorHAnsi" w:cstheme="minorHAnsi"/>
              </w:rPr>
              <w:t>l negocio</w:t>
            </w:r>
            <w:r w:rsidRPr="00BF34A4">
              <w:rPr>
                <w:rFonts w:asciiTheme="minorHAnsi" w:eastAsia="Arial" w:hAnsiTheme="minorHAnsi" w:cstheme="minorHAnsi"/>
              </w:rPr>
              <w:t>.</w:t>
            </w:r>
          </w:p>
          <w:p w14:paraId="0D73BBB6"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2BF4F854" w14:textId="5D5758D1" w:rsidR="00EE6770" w:rsidRDefault="00EE6770" w:rsidP="00EE677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negocio.</w:t>
            </w:r>
          </w:p>
          <w:p w14:paraId="6FE785BB"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BCEE627" w14:textId="6A31226D"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negocio.</w:t>
            </w:r>
          </w:p>
          <w:p w14:paraId="6B6035F7" w14:textId="6A045353"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w:t>
            </w:r>
            <w:r w:rsidR="00FF0BB7">
              <w:rPr>
                <w:rFonts w:asciiTheme="minorHAnsi" w:hAnsiTheme="minorHAnsi" w:cstheme="minorHAnsi"/>
              </w:rPr>
              <w:t>Guardar cambios</w:t>
            </w:r>
            <w:r w:rsidRPr="00F744D6">
              <w:rPr>
                <w:rFonts w:asciiTheme="minorHAnsi" w:hAnsiTheme="minorHAnsi" w:cstheme="minorHAnsi"/>
              </w:rPr>
              <w:t>".</w:t>
            </w:r>
          </w:p>
          <w:p w14:paraId="65032FB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39385C0F" w:rsidR="00EE6770" w:rsidRPr="00140A52" w:rsidRDefault="00EE6770" w:rsidP="00EE6770">
            <w:pPr>
              <w:pStyle w:val="Prrafodelista"/>
              <w:numPr>
                <w:ilvl w:val="0"/>
                <w:numId w:val="51"/>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FF0BB7">
              <w:rPr>
                <w:rFonts w:asciiTheme="minorHAnsi" w:eastAsia="Arial" w:hAnsiTheme="minorHAnsi" w:cstheme="minorHAnsi"/>
              </w:rPr>
              <w:t>negocio</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w:t>
            </w:r>
            <w:r w:rsidR="00FF0BB7">
              <w:rPr>
                <w:rFonts w:asciiTheme="minorHAnsi" w:eastAsia="Arial" w:hAnsiTheme="minorHAnsi" w:cstheme="minorHAnsi"/>
              </w:rPr>
              <w:t>os campos de texto.</w:t>
            </w:r>
          </w:p>
        </w:tc>
      </w:tr>
      <w:tr w:rsidR="00EE6770" w:rsidRPr="0039736F" w14:paraId="5288A73A"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520FA9A1"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1EC23592"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0C41078"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CB8A2E3"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124DA965" w14:textId="6120577E"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w:t>
            </w:r>
            <w:r w:rsidR="00FF0BB7">
              <w:rPr>
                <w:rFonts w:asciiTheme="minorHAnsi" w:eastAsia="Arial" w:hAnsiTheme="minorHAnsi" w:cstheme="minorHAnsi"/>
              </w:rPr>
              <w:t>l negocio</w:t>
            </w:r>
            <w:r>
              <w:rPr>
                <w:rFonts w:asciiTheme="minorHAnsi" w:eastAsia="Arial" w:hAnsiTheme="minorHAnsi" w:cstheme="minorHAnsi"/>
              </w:rPr>
              <w:t xml:space="preserve"> ingresando números en campos de texto como </w:t>
            </w:r>
            <w:r w:rsidR="00FF0BB7">
              <w:rPr>
                <w:rFonts w:asciiTheme="minorHAnsi" w:eastAsia="Arial" w:hAnsiTheme="minorHAnsi" w:cstheme="minorHAnsi"/>
              </w:rPr>
              <w:t>Nombre</w:t>
            </w:r>
          </w:p>
          <w:p w14:paraId="486853B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A7BDF3" w14:textId="304A5122" w:rsidR="00EE6770" w:rsidRPr="00FF0BB7" w:rsidRDefault="00EE6770">
            <w:pPr>
              <w:pStyle w:val="Prrafodelista"/>
              <w:numPr>
                <w:ilvl w:val="0"/>
                <w:numId w:val="158"/>
              </w:numPr>
              <w:rPr>
                <w:rFonts w:asciiTheme="minorHAnsi" w:eastAsia="Arial" w:hAnsiTheme="minorHAnsi" w:cstheme="minorHAnsi"/>
              </w:rPr>
            </w:pPr>
            <w:r w:rsidRPr="00FF0BB7">
              <w:rPr>
                <w:rFonts w:asciiTheme="minorHAnsi" w:hAnsiTheme="minorHAnsi" w:cstheme="minorHAnsi"/>
              </w:rPr>
              <w:t xml:space="preserve">Ingresa valores inválidos (números) en </w:t>
            </w:r>
            <w:r w:rsidR="00FF0BB7">
              <w:rPr>
                <w:rFonts w:asciiTheme="minorHAnsi" w:hAnsiTheme="minorHAnsi" w:cstheme="minorHAnsi"/>
              </w:rPr>
              <w:t>el</w:t>
            </w:r>
            <w:r w:rsidRPr="00FF0BB7">
              <w:rPr>
                <w:rFonts w:asciiTheme="minorHAnsi" w:hAnsiTheme="minorHAnsi" w:cstheme="minorHAnsi"/>
              </w:rPr>
              <w:t xml:space="preserve"> campo Nombres.</w:t>
            </w:r>
          </w:p>
          <w:p w14:paraId="2E2EDAD6" w14:textId="3F58B962" w:rsidR="00EE6770" w:rsidRPr="006F78C7" w:rsidRDefault="00EE6770">
            <w:pPr>
              <w:pStyle w:val="Prrafodelista"/>
              <w:numPr>
                <w:ilvl w:val="0"/>
                <w:numId w:val="15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FF0BB7">
              <w:rPr>
                <w:rFonts w:asciiTheme="minorHAnsi" w:hAnsiTheme="minorHAnsi" w:cstheme="minorHAnsi"/>
              </w:rPr>
              <w:t>Guardar cambios</w:t>
            </w:r>
            <w:r w:rsidRPr="006F78C7">
              <w:rPr>
                <w:rFonts w:asciiTheme="minorHAnsi" w:hAnsiTheme="minorHAnsi" w:cstheme="minorHAnsi"/>
              </w:rPr>
              <w:t>".</w:t>
            </w:r>
          </w:p>
          <w:p w14:paraId="568E092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200F21C" w14:textId="173F99D3"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FF0BB7">
              <w:rPr>
                <w:rFonts w:asciiTheme="minorHAnsi" w:hAnsiTheme="minorHAnsi" w:cstheme="minorHAnsi"/>
              </w:rPr>
              <w:t xml:space="preserve">el </w:t>
            </w:r>
            <w:r>
              <w:rPr>
                <w:rFonts w:asciiTheme="minorHAnsi" w:hAnsiTheme="minorHAnsi" w:cstheme="minorHAnsi"/>
              </w:rPr>
              <w:t>campo Nombre contenga solo texto.</w:t>
            </w:r>
          </w:p>
          <w:p w14:paraId="1954DBB7"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ED87EE2" w14:textId="677DB027" w:rsidR="00EE6770" w:rsidRPr="00140A52" w:rsidRDefault="00EE6770" w:rsidP="00EE6770">
            <w:pPr>
              <w:pStyle w:val="Prrafodelista"/>
              <w:numPr>
                <w:ilvl w:val="0"/>
                <w:numId w:val="51"/>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EE6770" w:rsidRPr="0039736F" w14:paraId="57B2E251"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1EEF4A3B" w:rsidR="00EE6770" w:rsidRPr="0039736F" w:rsidRDefault="00EE6770" w:rsidP="00EE677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5BDBBC9B"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17DF6A7E"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710511A0" w14:textId="0910DAE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proveedor ingresando letras en campos de texto como Teléfono</w:t>
            </w:r>
            <w:r w:rsidR="00FF0BB7">
              <w:rPr>
                <w:rFonts w:asciiTheme="minorHAnsi" w:eastAsia="Arial" w:hAnsiTheme="minorHAnsi" w:cstheme="minorHAnsi"/>
              </w:rPr>
              <w:t xml:space="preserve"> y RUC</w:t>
            </w:r>
            <w:r>
              <w:rPr>
                <w:rFonts w:asciiTheme="minorHAnsi" w:eastAsia="Arial" w:hAnsiTheme="minorHAnsi" w:cstheme="minorHAnsi"/>
              </w:rPr>
              <w:t xml:space="preserve">. </w:t>
            </w:r>
          </w:p>
          <w:p w14:paraId="6A822D9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FE5B29" w14:textId="3299A362" w:rsidR="00EE6770" w:rsidRPr="00FF0BB7" w:rsidRDefault="00EE6770">
            <w:pPr>
              <w:pStyle w:val="Prrafodelista"/>
              <w:numPr>
                <w:ilvl w:val="0"/>
                <w:numId w:val="159"/>
              </w:numPr>
              <w:rPr>
                <w:rFonts w:asciiTheme="minorHAnsi" w:eastAsia="Arial" w:hAnsiTheme="minorHAnsi" w:cstheme="minorHAnsi"/>
              </w:rPr>
            </w:pPr>
            <w:r w:rsidRPr="00FF0BB7">
              <w:rPr>
                <w:rFonts w:asciiTheme="minorHAnsi" w:hAnsiTheme="minorHAnsi" w:cstheme="minorHAnsi"/>
              </w:rPr>
              <w:t>Ingresa valores inválidos (letras) en los campos Teléfono</w:t>
            </w:r>
            <w:r w:rsidR="00FF0BB7">
              <w:rPr>
                <w:rFonts w:asciiTheme="minorHAnsi" w:hAnsiTheme="minorHAnsi" w:cstheme="minorHAnsi"/>
              </w:rPr>
              <w:t xml:space="preserve"> y RUC</w:t>
            </w:r>
            <w:r w:rsidRPr="00FF0BB7">
              <w:rPr>
                <w:rFonts w:asciiTheme="minorHAnsi" w:hAnsiTheme="minorHAnsi" w:cstheme="minorHAnsi"/>
              </w:rPr>
              <w:t>.</w:t>
            </w:r>
          </w:p>
          <w:p w14:paraId="16FC317A" w14:textId="5EB9A874" w:rsidR="00EE6770" w:rsidRPr="006F78C7" w:rsidRDefault="00EE6770">
            <w:pPr>
              <w:pStyle w:val="Prrafodelista"/>
              <w:numPr>
                <w:ilvl w:val="0"/>
                <w:numId w:val="159"/>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w:t>
            </w:r>
            <w:r w:rsidR="00FF0BB7">
              <w:rPr>
                <w:rFonts w:asciiTheme="minorHAnsi" w:hAnsiTheme="minorHAnsi" w:cstheme="minorHAnsi"/>
              </w:rPr>
              <w:t>Guardar cambios</w:t>
            </w:r>
            <w:r w:rsidRPr="006F78C7">
              <w:rPr>
                <w:rFonts w:asciiTheme="minorHAnsi" w:hAnsiTheme="minorHAnsi" w:cstheme="minorHAnsi"/>
              </w:rPr>
              <w:t>".</w:t>
            </w:r>
          </w:p>
          <w:p w14:paraId="6402D947"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C566F54" w14:textId="00A6C9FD"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Teléfono </w:t>
            </w:r>
            <w:r w:rsidR="00FF0BB7">
              <w:rPr>
                <w:rFonts w:asciiTheme="minorHAnsi" w:hAnsiTheme="minorHAnsi" w:cstheme="minorHAnsi"/>
              </w:rPr>
              <w:t xml:space="preserve">y RUC </w:t>
            </w:r>
            <w:r>
              <w:rPr>
                <w:rFonts w:asciiTheme="minorHAnsi" w:hAnsiTheme="minorHAnsi" w:cstheme="minorHAnsi"/>
              </w:rPr>
              <w:t>contenga solo números.</w:t>
            </w:r>
          </w:p>
          <w:p w14:paraId="7AF9D0FD"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046CA998" w14:textId="5CD37431" w:rsidR="00EE6770" w:rsidRPr="00140A52" w:rsidRDefault="00EE6770" w:rsidP="00EE6770">
            <w:pPr>
              <w:pStyle w:val="Prrafodelista"/>
              <w:numPr>
                <w:ilvl w:val="0"/>
                <w:numId w:val="51"/>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EE6770" w:rsidRPr="0039736F" w14:paraId="7320378F"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7777EAAE" w14:textId="0A2E92BF"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E37321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71D666D"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7DEF2947"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5B0F8626" w14:textId="11910435"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FF0BB7">
              <w:rPr>
                <w:rFonts w:asciiTheme="minorHAnsi" w:eastAsia="Arial" w:hAnsiTheme="minorHAnsi" w:cstheme="minorHAnsi"/>
              </w:rPr>
              <w:t xml:space="preserve">negocio </w:t>
            </w:r>
            <w:r w:rsidRPr="00B42F5D">
              <w:rPr>
                <w:rFonts w:asciiTheme="minorHAnsi" w:eastAsia="Arial" w:hAnsiTheme="minorHAnsi" w:cstheme="minorHAnsi"/>
              </w:rPr>
              <w:t>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D9A354B" w14:textId="77777777" w:rsidR="00EE6770" w:rsidRPr="00511E57"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B881E" w14:textId="77777777" w:rsidR="00EE6770" w:rsidRPr="00FF0BB7" w:rsidRDefault="00EE6770">
            <w:pPr>
              <w:pStyle w:val="Prrafodelista"/>
              <w:numPr>
                <w:ilvl w:val="0"/>
                <w:numId w:val="160"/>
              </w:numPr>
              <w:rPr>
                <w:rFonts w:asciiTheme="minorHAnsi" w:eastAsia="Arial" w:hAnsiTheme="minorHAnsi" w:cstheme="minorHAnsi"/>
              </w:rPr>
            </w:pPr>
            <w:r w:rsidRPr="00FF0BB7">
              <w:rPr>
                <w:rFonts w:asciiTheme="minorHAnsi" w:hAnsiTheme="minorHAnsi" w:cstheme="minorHAnsi"/>
              </w:rPr>
              <w:t>Ingresa un correo electrónico sin el @ y .com.</w:t>
            </w:r>
          </w:p>
          <w:p w14:paraId="0FA1A2C5" w14:textId="04B778AB" w:rsidR="00EE6770" w:rsidRPr="003D1DCB" w:rsidRDefault="00EE6770">
            <w:pPr>
              <w:pStyle w:val="Prrafodelista"/>
              <w:numPr>
                <w:ilvl w:val="0"/>
                <w:numId w:val="16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sidR="00FF0BB7">
              <w:rPr>
                <w:rFonts w:asciiTheme="minorHAnsi" w:hAnsiTheme="minorHAnsi" w:cstheme="minorHAnsi"/>
              </w:rPr>
              <w:t>Guardar cambios</w:t>
            </w:r>
            <w:r w:rsidRPr="00B27A39">
              <w:rPr>
                <w:rFonts w:asciiTheme="minorHAnsi" w:hAnsiTheme="minorHAnsi" w:cstheme="minorHAnsi"/>
              </w:rPr>
              <w:t>"</w:t>
            </w:r>
            <w:r>
              <w:rPr>
                <w:rFonts w:asciiTheme="minorHAnsi" w:hAnsiTheme="minorHAnsi" w:cstheme="minorHAnsi"/>
              </w:rPr>
              <w:t>.</w:t>
            </w:r>
          </w:p>
          <w:p w14:paraId="46EE181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71DF601" w14:textId="77777777"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3735630"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688A49E" w14:textId="4ABE3066" w:rsidR="00EE6770" w:rsidRPr="00FF0BB7" w:rsidRDefault="00EE6770" w:rsidP="00FF0BB7">
            <w:pPr>
              <w:pStyle w:val="Prrafodelista"/>
              <w:numPr>
                <w:ilvl w:val="0"/>
                <w:numId w:val="33"/>
              </w:numPr>
              <w:rPr>
                <w:rFonts w:asciiTheme="minorHAnsi" w:eastAsia="Arial" w:hAnsiTheme="minorHAnsi" w:cstheme="minorHAnsi"/>
                <w:b/>
                <w:bCs/>
              </w:rPr>
            </w:pPr>
            <w:r w:rsidRPr="00FF0BB7">
              <w:rPr>
                <w:rFonts w:asciiTheme="minorHAnsi" w:hAnsiTheme="minorHAnsi" w:cstheme="minorHAnsi"/>
              </w:rPr>
              <w:t>Se muestra un mensaje de error indicando que el correo es invalido.</w:t>
            </w:r>
          </w:p>
        </w:tc>
      </w:tr>
      <w:tr w:rsidR="00EE6770" w:rsidRPr="0039736F" w14:paraId="1A91F2C3"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4E7315DD" w14:textId="686FAAB3"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141DAC2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7D53A566" w14:textId="77777777"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0CFD2CEC"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67B11EBE" w14:textId="179CFBD2"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w:t>
            </w:r>
            <w:r w:rsidR="00964B80">
              <w:rPr>
                <w:rFonts w:asciiTheme="minorHAnsi" w:eastAsia="Arial" w:hAnsiTheme="minorHAnsi" w:cstheme="minorHAnsi"/>
              </w:rPr>
              <w:t xml:space="preserve">l negocio </w:t>
            </w:r>
            <w:r>
              <w:rPr>
                <w:rFonts w:asciiTheme="minorHAnsi" w:eastAsia="Arial" w:hAnsiTheme="minorHAnsi" w:cstheme="minorHAnsi"/>
              </w:rPr>
              <w:t>dejando campos obligatorios sin completar.</w:t>
            </w:r>
          </w:p>
          <w:p w14:paraId="10F54408"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F5AE20" w14:textId="65CCD449" w:rsidR="00EE6770" w:rsidRPr="00964B80" w:rsidRDefault="00EE6770">
            <w:pPr>
              <w:pStyle w:val="Prrafodelista"/>
              <w:numPr>
                <w:ilvl w:val="0"/>
                <w:numId w:val="161"/>
              </w:numPr>
              <w:rPr>
                <w:rFonts w:asciiTheme="minorHAnsi" w:eastAsia="Arial" w:hAnsiTheme="minorHAnsi" w:cstheme="minorHAnsi"/>
              </w:rPr>
            </w:pPr>
            <w:r w:rsidRPr="00964B80">
              <w:rPr>
                <w:rFonts w:asciiTheme="minorHAnsi" w:eastAsia="Arial" w:hAnsiTheme="minorHAnsi" w:cstheme="minorHAnsi"/>
              </w:rPr>
              <w:t>Deja uno o más campos obligatorios vacíos, como los Nombre, Teléfono</w:t>
            </w:r>
            <w:r w:rsidR="00964B80">
              <w:rPr>
                <w:rFonts w:asciiTheme="minorHAnsi" w:eastAsia="Arial" w:hAnsiTheme="minorHAnsi" w:cstheme="minorHAnsi"/>
              </w:rPr>
              <w:t xml:space="preserve">, RUC, Dirección </w:t>
            </w:r>
            <w:r w:rsidRPr="00964B80">
              <w:rPr>
                <w:rFonts w:asciiTheme="minorHAnsi" w:eastAsia="Arial" w:hAnsiTheme="minorHAnsi" w:cstheme="minorHAnsi"/>
              </w:rPr>
              <w:t>y Correo Electrónico.</w:t>
            </w:r>
          </w:p>
          <w:p w14:paraId="4026001B" w14:textId="0AEE5087" w:rsidR="00EE6770" w:rsidRPr="006F78C7" w:rsidRDefault="00EE6770">
            <w:pPr>
              <w:pStyle w:val="Prrafodelista"/>
              <w:numPr>
                <w:ilvl w:val="0"/>
                <w:numId w:val="161"/>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964B80">
              <w:rPr>
                <w:rFonts w:asciiTheme="minorHAnsi" w:hAnsiTheme="minorHAnsi" w:cstheme="minorHAnsi"/>
              </w:rPr>
              <w:t>Guardar cambios</w:t>
            </w:r>
            <w:r w:rsidRPr="006F78C7">
              <w:rPr>
                <w:rFonts w:asciiTheme="minorHAnsi" w:hAnsiTheme="minorHAnsi" w:cstheme="minorHAnsi"/>
              </w:rPr>
              <w:t>".</w:t>
            </w:r>
          </w:p>
          <w:p w14:paraId="0CDED6A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5BDDFCD7" w14:textId="7777777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E39B013" w14:textId="77777777"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51613DF0" w14:textId="3624BF4A" w:rsidR="00EE6770" w:rsidRPr="00964B80" w:rsidRDefault="00EE6770" w:rsidP="00964B80">
            <w:pPr>
              <w:pStyle w:val="Prrafodelista"/>
              <w:numPr>
                <w:ilvl w:val="0"/>
                <w:numId w:val="33"/>
              </w:numPr>
              <w:rPr>
                <w:rFonts w:asciiTheme="minorHAnsi" w:eastAsia="Arial" w:hAnsiTheme="minorHAnsi" w:cstheme="minorHAnsi"/>
                <w:b/>
                <w:bCs/>
              </w:rPr>
            </w:pPr>
            <w:r w:rsidRPr="00964B80">
              <w:rPr>
                <w:rFonts w:asciiTheme="minorHAnsi" w:eastAsia="Arial" w:hAnsiTheme="minorHAnsi" w:cstheme="minorHAnsi"/>
              </w:rPr>
              <w:t>Se muestra un mensaje de error indicando cuáles campos están vacíos.</w:t>
            </w:r>
          </w:p>
        </w:tc>
      </w:tr>
      <w:tr w:rsidR="00BF47BB" w:rsidRPr="0039736F" w14:paraId="189AFEF0" w14:textId="77777777" w:rsidTr="002522C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3DB13CE" w14:textId="43F5B37F" w:rsidR="002522C4" w:rsidRPr="002522C4" w:rsidRDefault="00BF47BB" w:rsidP="002522C4">
            <w:pPr>
              <w:rPr>
                <w:rFonts w:asciiTheme="minorHAnsi" w:hAnsiTheme="minorHAnsi" w:cstheme="minorHAnsi"/>
              </w:rPr>
            </w:pPr>
            <w:r w:rsidRPr="0039736F">
              <w:rPr>
                <w:rFonts w:asciiTheme="minorHAnsi" w:eastAsia="Arial" w:hAnsiTheme="minorHAnsi" w:cstheme="minorHAnsi"/>
                <w:b/>
                <w:bCs/>
              </w:rPr>
              <w:t>RIESGOS:</w:t>
            </w:r>
          </w:p>
          <w:p w14:paraId="2B4A3F98" w14:textId="77777777" w:rsidR="002522C4" w:rsidRPr="004F3874" w:rsidRDefault="002522C4" w:rsidP="002522C4">
            <w:pPr>
              <w:pStyle w:val="Prrafodelista"/>
              <w:numPr>
                <w:ilvl w:val="0"/>
                <w:numId w:val="5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693A12C" w14:textId="5A767260" w:rsidR="00BF47BB" w:rsidRPr="0039736F" w:rsidRDefault="002522C4" w:rsidP="002522C4">
            <w:pPr>
              <w:pStyle w:val="Prrafodelista"/>
              <w:numPr>
                <w:ilvl w:val="0"/>
                <w:numId w:val="51"/>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3E0E71F" w14:textId="77777777" w:rsidR="002948F0" w:rsidRDefault="002948F0" w:rsidP="008810D6"/>
    <w:p w14:paraId="7E26B6F2" w14:textId="77777777" w:rsidR="00037A55" w:rsidRPr="0039736F" w:rsidRDefault="00037A55"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51" w:name="_Toc127927453"/>
      <w:r w:rsidRPr="0039736F">
        <w:rPr>
          <w:rFonts w:asciiTheme="minorHAnsi" w:hAnsiTheme="minorHAnsi" w:cstheme="minorHAnsi"/>
          <w:i w:val="0"/>
          <w:sz w:val="24"/>
        </w:rPr>
        <w:t>Vista Funcional</w:t>
      </w:r>
      <w:bookmarkEnd w:id="51"/>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52" w:name="_Hlk124275584"/>
      <w:bookmarkEnd w:id="11"/>
      <w:bookmarkEnd w:id="52"/>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53" w:name="_Toc61560576"/>
      <w:bookmarkStart w:id="54" w:name="_Toc127927454"/>
      <w:r w:rsidRPr="00944810">
        <w:rPr>
          <w:rFonts w:ascii="Calibri" w:hAnsi="Calibri" w:cs="Calibri"/>
          <w:sz w:val="24"/>
          <w:szCs w:val="24"/>
        </w:rPr>
        <w:lastRenderedPageBreak/>
        <w:t>Interfaces con el usuario</w:t>
      </w:r>
      <w:bookmarkStart w:id="55" w:name="_Toc34121080"/>
      <w:bookmarkStart w:id="56" w:name="_Toc44907579"/>
      <w:bookmarkStart w:id="57" w:name="_Toc202244546"/>
      <w:bookmarkStart w:id="58" w:name="_Toc391994529"/>
      <w:bookmarkStart w:id="59" w:name="_Toc61560577"/>
      <w:bookmarkStart w:id="60" w:name="_Toc127927455"/>
      <w:bookmarkEnd w:id="53"/>
      <w:bookmarkEnd w:id="54"/>
    </w:p>
    <w:p w14:paraId="12BEB506" w14:textId="52C056DD"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07131952" w:rsidR="00DE6738" w:rsidRPr="005219A9" w:rsidRDefault="00DE6738" w:rsidP="00DE6738"/>
    <w:p w14:paraId="1E3BC96C" w14:textId="53E53F82" w:rsidR="00DE6738" w:rsidRDefault="00E55C75" w:rsidP="00DE6738">
      <w:pPr>
        <w:jc w:val="both"/>
        <w:rPr>
          <w:noProof/>
        </w:rPr>
      </w:pPr>
      <w:r w:rsidRPr="00E55C75">
        <w:rPr>
          <w:noProof/>
        </w:rPr>
        <w:drawing>
          <wp:anchor distT="0" distB="0" distL="114300" distR="114300" simplePos="0" relativeHeight="251805696" behindDoc="0" locked="0" layoutInCell="1" allowOverlap="1" wp14:anchorId="383FC3FF" wp14:editId="3C34F0B6">
            <wp:simplePos x="0" y="0"/>
            <wp:positionH relativeFrom="margin">
              <wp:align>center</wp:align>
            </wp:positionH>
            <wp:positionV relativeFrom="paragraph">
              <wp:posOffset>11430</wp:posOffset>
            </wp:positionV>
            <wp:extent cx="5311140" cy="3020924"/>
            <wp:effectExtent l="0" t="0" r="3810" b="8255"/>
            <wp:wrapNone/>
            <wp:docPr id="8698375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7555"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1140" cy="3020924"/>
                    </a:xfrm>
                    <a:prstGeom prst="rect">
                      <a:avLst/>
                    </a:prstGeom>
                  </pic:spPr>
                </pic:pic>
              </a:graphicData>
            </a:graphic>
            <wp14:sizeRelH relativeFrom="page">
              <wp14:pctWidth>0</wp14:pctWidth>
            </wp14:sizeRelH>
            <wp14:sizeRelV relativeFrom="page">
              <wp14:pctHeight>0</wp14:pctHeight>
            </wp14:sizeRelV>
          </wp:anchor>
        </w:drawing>
      </w:r>
    </w:p>
    <w:p w14:paraId="6587E1C2" w14:textId="55B3CF9A" w:rsidR="00591E39" w:rsidRDefault="00591E39" w:rsidP="00DE6738">
      <w:pPr>
        <w:jc w:val="both"/>
        <w:rPr>
          <w:noProof/>
        </w:rPr>
      </w:pPr>
    </w:p>
    <w:p w14:paraId="6150DBC7" w14:textId="471934EE" w:rsidR="00591E39" w:rsidRDefault="00591E39" w:rsidP="00DE6738">
      <w:pPr>
        <w:jc w:val="both"/>
        <w:rPr>
          <w:noProof/>
        </w:rPr>
      </w:pPr>
    </w:p>
    <w:p w14:paraId="503F4243" w14:textId="0F87EA23" w:rsidR="00591E39" w:rsidRDefault="00591E39" w:rsidP="00DE6738">
      <w:pPr>
        <w:jc w:val="both"/>
        <w:rPr>
          <w:noProof/>
        </w:rPr>
      </w:pPr>
    </w:p>
    <w:p w14:paraId="4C1FD6B1" w14:textId="23E76792" w:rsidR="00591E39" w:rsidRDefault="00591E39" w:rsidP="00DE6738">
      <w:pPr>
        <w:jc w:val="both"/>
        <w:rPr>
          <w:noProof/>
        </w:rPr>
      </w:pPr>
    </w:p>
    <w:p w14:paraId="421E4B6C" w14:textId="2D1D8F25" w:rsidR="00591E39" w:rsidRDefault="00591E39" w:rsidP="00DE6738">
      <w:pPr>
        <w:jc w:val="both"/>
        <w:rPr>
          <w:noProof/>
        </w:rPr>
      </w:pPr>
    </w:p>
    <w:p w14:paraId="7DC3ED78" w14:textId="6C6AA168" w:rsidR="00591E39" w:rsidRDefault="00591E39" w:rsidP="00DE6738">
      <w:pPr>
        <w:jc w:val="both"/>
        <w:rPr>
          <w:noProof/>
        </w:rPr>
      </w:pPr>
    </w:p>
    <w:p w14:paraId="486551DF" w14:textId="406F45A9" w:rsidR="00591E39" w:rsidRDefault="00591E39" w:rsidP="00DE6738">
      <w:pPr>
        <w:jc w:val="both"/>
        <w:rPr>
          <w:noProof/>
        </w:rPr>
      </w:pPr>
    </w:p>
    <w:p w14:paraId="6BE6AFF1" w14:textId="37FE8A33" w:rsidR="00591E39" w:rsidRDefault="00591E39" w:rsidP="00DE6738">
      <w:pPr>
        <w:jc w:val="both"/>
        <w:rPr>
          <w:noProof/>
        </w:rPr>
      </w:pPr>
    </w:p>
    <w:p w14:paraId="5EDB2B46" w14:textId="70065E0F" w:rsidR="00591E39" w:rsidRDefault="00591E39" w:rsidP="00DE6738">
      <w:pPr>
        <w:jc w:val="both"/>
        <w:rPr>
          <w:noProof/>
        </w:rPr>
      </w:pPr>
    </w:p>
    <w:p w14:paraId="476F2551" w14:textId="30BA3B1D" w:rsidR="00591E39" w:rsidRDefault="00591E39" w:rsidP="00DE6738">
      <w:pPr>
        <w:jc w:val="both"/>
        <w:rPr>
          <w:noProof/>
        </w:rPr>
      </w:pPr>
    </w:p>
    <w:p w14:paraId="6731652D" w14:textId="7DDB1D12" w:rsidR="00591E39" w:rsidRDefault="00591E39" w:rsidP="00DE6738">
      <w:pPr>
        <w:jc w:val="both"/>
        <w:rPr>
          <w:noProof/>
        </w:rPr>
      </w:pPr>
    </w:p>
    <w:p w14:paraId="35B07EDB" w14:textId="73EC447D" w:rsidR="00591E39" w:rsidRDefault="00591E39" w:rsidP="00DE6738">
      <w:pPr>
        <w:jc w:val="both"/>
        <w:rPr>
          <w:noProof/>
        </w:rPr>
      </w:pPr>
    </w:p>
    <w:p w14:paraId="3715FA17" w14:textId="115ABF0A" w:rsidR="00591E39" w:rsidRDefault="00591E39" w:rsidP="00DE6738">
      <w:pPr>
        <w:jc w:val="both"/>
        <w:rPr>
          <w:noProof/>
        </w:rPr>
      </w:pPr>
    </w:p>
    <w:p w14:paraId="5C7FA5CC" w14:textId="5E0BFD01" w:rsidR="00591E39" w:rsidRDefault="00591E39" w:rsidP="00DE6738">
      <w:pPr>
        <w:jc w:val="both"/>
        <w:rPr>
          <w:noProof/>
        </w:rPr>
      </w:pPr>
    </w:p>
    <w:p w14:paraId="67B9BBB8" w14:textId="6BF319C8" w:rsidR="00591E39" w:rsidRDefault="00591E39" w:rsidP="00DE6738">
      <w:pPr>
        <w:jc w:val="both"/>
        <w:rPr>
          <w:noProof/>
        </w:rPr>
      </w:pPr>
    </w:p>
    <w:p w14:paraId="0F3109B2" w14:textId="4D9023CA" w:rsidR="00591E39" w:rsidRDefault="00591E39" w:rsidP="00DE6738">
      <w:pPr>
        <w:jc w:val="both"/>
        <w:rPr>
          <w:noProof/>
        </w:rPr>
      </w:pPr>
    </w:p>
    <w:p w14:paraId="57D0321C" w14:textId="1F003AC9" w:rsidR="00591E39" w:rsidRDefault="00591E39" w:rsidP="00DE6738">
      <w:pPr>
        <w:jc w:val="both"/>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52B87" w:rsidRPr="005219A9" w14:paraId="179B5F1B" w14:textId="77777777" w:rsidTr="00C45CFF">
        <w:tc>
          <w:tcPr>
            <w:tcW w:w="2001" w:type="dxa"/>
            <w:shd w:val="clear" w:color="auto" w:fill="DBDBDB" w:themeFill="accent3" w:themeFillTint="66"/>
          </w:tcPr>
          <w:p w14:paraId="52D4B080" w14:textId="77777777" w:rsidR="00652B87" w:rsidRPr="005219A9" w:rsidRDefault="00652B8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4840407" w14:textId="251C844E" w:rsidR="00652B87" w:rsidRPr="005219A9" w:rsidRDefault="00652B87" w:rsidP="00C45CFF">
            <w:pPr>
              <w:ind w:left="13"/>
              <w:jc w:val="both"/>
              <w:rPr>
                <w:rFonts w:ascii="Calibri" w:hAnsi="Calibri" w:cs="Book Antiqua"/>
              </w:rPr>
            </w:pPr>
            <w:r w:rsidRPr="005219A9">
              <w:rPr>
                <w:rFonts w:ascii="Calibri" w:hAnsi="Calibri" w:cs="Book Antiqua"/>
              </w:rPr>
              <w:t>UI-01</w:t>
            </w:r>
          </w:p>
        </w:tc>
      </w:tr>
      <w:tr w:rsidR="00652B87" w:rsidRPr="005219A9" w14:paraId="11604C4B" w14:textId="77777777" w:rsidTr="00C45CFF">
        <w:tc>
          <w:tcPr>
            <w:tcW w:w="2001" w:type="dxa"/>
            <w:shd w:val="clear" w:color="auto" w:fill="DBDBDB" w:themeFill="accent3" w:themeFillTint="66"/>
          </w:tcPr>
          <w:p w14:paraId="3E9C4B20" w14:textId="77777777" w:rsidR="00652B87" w:rsidRPr="005219A9" w:rsidRDefault="00652B87" w:rsidP="00C45CFF">
            <w:pPr>
              <w:rPr>
                <w:rFonts w:ascii="Calibri" w:hAnsi="Calibri" w:cs="Book Antiqua"/>
                <w:b/>
                <w:bCs/>
              </w:rPr>
            </w:pPr>
            <w:r w:rsidRPr="005219A9">
              <w:rPr>
                <w:rFonts w:ascii="Calibri" w:hAnsi="Calibri" w:cs="Book Antiqua"/>
                <w:b/>
                <w:bCs/>
              </w:rPr>
              <w:t>Descripción:</w:t>
            </w:r>
          </w:p>
        </w:tc>
        <w:tc>
          <w:tcPr>
            <w:tcW w:w="5087" w:type="dxa"/>
          </w:tcPr>
          <w:p w14:paraId="0CFAECEF" w14:textId="5517B431" w:rsidR="00652B87" w:rsidRPr="005219A9" w:rsidRDefault="00652B87" w:rsidP="00C45CFF">
            <w:pPr>
              <w:spacing w:line="259" w:lineRule="auto"/>
              <w:rPr>
                <w:rFonts w:ascii="Calibri" w:hAnsi="Calibri" w:cs="Book Antiqua"/>
              </w:rPr>
            </w:pPr>
            <w:r>
              <w:rPr>
                <w:rFonts w:ascii="Calibri" w:hAnsi="Calibri" w:cs="Book Antiqua"/>
              </w:rPr>
              <w:t xml:space="preserve">Registrar producto </w:t>
            </w:r>
          </w:p>
        </w:tc>
      </w:tr>
      <w:tr w:rsidR="00652B87" w:rsidRPr="005219A9" w14:paraId="0A73C58D" w14:textId="77777777" w:rsidTr="00C45CFF">
        <w:tc>
          <w:tcPr>
            <w:tcW w:w="2001" w:type="dxa"/>
            <w:shd w:val="clear" w:color="auto" w:fill="DBDBDB" w:themeFill="accent3" w:themeFillTint="66"/>
          </w:tcPr>
          <w:p w14:paraId="365B86F4" w14:textId="77777777" w:rsidR="00652B87" w:rsidRPr="005219A9" w:rsidRDefault="00652B8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5510D6" w14:textId="28381D84" w:rsidR="00652B87" w:rsidRPr="005219A9" w:rsidRDefault="00652B87" w:rsidP="00C45CFF">
            <w:pPr>
              <w:rPr>
                <w:rFonts w:ascii="Calibri" w:hAnsi="Calibri" w:cs="Book Antiqua"/>
              </w:rPr>
            </w:pPr>
            <w:r w:rsidRPr="005219A9">
              <w:rPr>
                <w:rFonts w:ascii="Calibri" w:hAnsi="Calibri" w:cs="Book Antiqua"/>
              </w:rPr>
              <w:t>RF-1</w:t>
            </w:r>
          </w:p>
        </w:tc>
      </w:tr>
      <w:tr w:rsidR="00652B87" w:rsidRPr="005219A9" w14:paraId="4370F87A" w14:textId="77777777" w:rsidTr="00C45CFF">
        <w:tc>
          <w:tcPr>
            <w:tcW w:w="2001" w:type="dxa"/>
            <w:shd w:val="clear" w:color="auto" w:fill="DBDBDB" w:themeFill="accent3" w:themeFillTint="66"/>
          </w:tcPr>
          <w:p w14:paraId="166E639A" w14:textId="77777777" w:rsidR="00652B87" w:rsidRPr="005219A9" w:rsidRDefault="00652B87" w:rsidP="00C45CFF">
            <w:pPr>
              <w:rPr>
                <w:rFonts w:ascii="Calibri" w:hAnsi="Calibri" w:cs="Book Antiqua"/>
                <w:b/>
                <w:bCs/>
              </w:rPr>
            </w:pPr>
            <w:r w:rsidRPr="005219A9">
              <w:rPr>
                <w:rFonts w:ascii="Calibri" w:hAnsi="Calibri" w:cs="Book Antiqua"/>
                <w:b/>
                <w:bCs/>
              </w:rPr>
              <w:t>CU asociados:</w:t>
            </w:r>
          </w:p>
        </w:tc>
        <w:tc>
          <w:tcPr>
            <w:tcW w:w="5087" w:type="dxa"/>
          </w:tcPr>
          <w:p w14:paraId="23EFD953" w14:textId="7A774C4A" w:rsidR="00652B87" w:rsidRPr="005219A9" w:rsidRDefault="00652B87" w:rsidP="00C45CFF">
            <w:pPr>
              <w:rPr>
                <w:rFonts w:ascii="Calibri" w:hAnsi="Calibri" w:cs="Book Antiqua"/>
              </w:rPr>
            </w:pPr>
            <w:r w:rsidRPr="005219A9">
              <w:rPr>
                <w:rFonts w:ascii="Calibri" w:hAnsi="Calibri" w:cs="Book Antiqua"/>
              </w:rPr>
              <w:t>CU-1</w:t>
            </w:r>
          </w:p>
        </w:tc>
      </w:tr>
      <w:tr w:rsidR="00652B87" w:rsidRPr="005219A9" w14:paraId="5BBA3E56" w14:textId="77777777" w:rsidTr="00C45CFF">
        <w:tc>
          <w:tcPr>
            <w:tcW w:w="2001" w:type="dxa"/>
            <w:shd w:val="clear" w:color="auto" w:fill="DBDBDB" w:themeFill="accent3" w:themeFillTint="66"/>
          </w:tcPr>
          <w:p w14:paraId="5FF94A6B" w14:textId="77777777" w:rsidR="00652B87" w:rsidRPr="005219A9" w:rsidRDefault="00652B87" w:rsidP="00C45CFF">
            <w:pPr>
              <w:rPr>
                <w:rFonts w:ascii="Calibri" w:hAnsi="Calibri" w:cs="Book Antiqua"/>
                <w:b/>
                <w:bCs/>
              </w:rPr>
            </w:pPr>
            <w:r w:rsidRPr="005219A9">
              <w:rPr>
                <w:rFonts w:ascii="Calibri" w:hAnsi="Calibri" w:cs="Book Antiqua"/>
                <w:b/>
                <w:bCs/>
              </w:rPr>
              <w:t>Esc. Asociados:</w:t>
            </w:r>
          </w:p>
        </w:tc>
        <w:tc>
          <w:tcPr>
            <w:tcW w:w="5087" w:type="dxa"/>
          </w:tcPr>
          <w:p w14:paraId="79A8CC80" w14:textId="73EE056F" w:rsidR="00652B87" w:rsidRPr="005219A9" w:rsidRDefault="00652B87" w:rsidP="00C45CFF">
            <w:pPr>
              <w:rPr>
                <w:rFonts w:ascii="Calibri" w:hAnsi="Calibri" w:cs="Book Antiqua"/>
              </w:rPr>
            </w:pPr>
            <w:r w:rsidRPr="005219A9">
              <w:rPr>
                <w:rFonts w:ascii="Calibri" w:hAnsi="Calibri" w:cs="Book Antiqua"/>
              </w:rPr>
              <w:t>ES-1.</w:t>
            </w:r>
            <w:r w:rsidR="00871784">
              <w:rPr>
                <w:rFonts w:ascii="Calibri" w:hAnsi="Calibri" w:cs="Book Antiqua"/>
              </w:rPr>
              <w:t>3</w:t>
            </w:r>
          </w:p>
        </w:tc>
      </w:tr>
    </w:tbl>
    <w:p w14:paraId="710B38DC" w14:textId="07C7C7DA" w:rsidR="00591E39" w:rsidRDefault="00652B87" w:rsidP="00DE6738">
      <w:pPr>
        <w:jc w:val="both"/>
        <w:rPr>
          <w:noProof/>
        </w:rPr>
      </w:pPr>
      <w:r w:rsidRPr="00652B87">
        <w:rPr>
          <w:noProof/>
        </w:rPr>
        <w:drawing>
          <wp:anchor distT="0" distB="0" distL="114300" distR="114300" simplePos="0" relativeHeight="251836416" behindDoc="0" locked="0" layoutInCell="1" allowOverlap="1" wp14:anchorId="57266CDD" wp14:editId="2F694FF4">
            <wp:simplePos x="0" y="0"/>
            <wp:positionH relativeFrom="margin">
              <wp:align>center</wp:align>
            </wp:positionH>
            <wp:positionV relativeFrom="paragraph">
              <wp:posOffset>110490</wp:posOffset>
            </wp:positionV>
            <wp:extent cx="5288280" cy="3007360"/>
            <wp:effectExtent l="0" t="0" r="7620" b="2540"/>
            <wp:wrapNone/>
            <wp:docPr id="15966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1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8280" cy="3007360"/>
                    </a:xfrm>
                    <a:prstGeom prst="rect">
                      <a:avLst/>
                    </a:prstGeom>
                  </pic:spPr>
                </pic:pic>
              </a:graphicData>
            </a:graphic>
            <wp14:sizeRelH relativeFrom="page">
              <wp14:pctWidth>0</wp14:pctWidth>
            </wp14:sizeRelH>
            <wp14:sizeRelV relativeFrom="page">
              <wp14:pctHeight>0</wp14:pctHeight>
            </wp14:sizeRelV>
          </wp:anchor>
        </w:drawing>
      </w:r>
    </w:p>
    <w:p w14:paraId="1B0A236F" w14:textId="7DD717EB" w:rsidR="00591E39" w:rsidRDefault="00591E39" w:rsidP="00DE6738">
      <w:pPr>
        <w:jc w:val="both"/>
        <w:rPr>
          <w:noProof/>
        </w:rPr>
      </w:pPr>
    </w:p>
    <w:p w14:paraId="23A8415D" w14:textId="4FE70760" w:rsidR="00591E39" w:rsidRDefault="00591E39" w:rsidP="00DE6738">
      <w:pPr>
        <w:jc w:val="both"/>
        <w:rPr>
          <w:noProof/>
        </w:rPr>
      </w:pPr>
    </w:p>
    <w:p w14:paraId="1E251AFB" w14:textId="1CF0881E"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34952EC1" w:rsidR="00DE6738" w:rsidRPr="005219A9" w:rsidRDefault="00DE6738" w:rsidP="00DE6738">
      <w:pPr>
        <w:jc w:val="center"/>
        <w:rPr>
          <w:rFonts w:ascii="Calibri" w:hAnsi="Calibri" w:cs="Book Antiqua"/>
          <w:color w:val="595959"/>
        </w:rPr>
      </w:pPr>
    </w:p>
    <w:p w14:paraId="1759ADD7" w14:textId="16253E21" w:rsidR="00DE6738" w:rsidRDefault="00DE6738" w:rsidP="00DE6738">
      <w:pPr>
        <w:jc w:val="center"/>
        <w:rPr>
          <w:rFonts w:ascii="Calibri" w:hAnsi="Calibri" w:cs="Book Antiqua"/>
          <w:color w:val="595959"/>
        </w:rPr>
      </w:pPr>
    </w:p>
    <w:p w14:paraId="2638A8EE" w14:textId="77777777" w:rsidR="00652B87" w:rsidRPr="005219A9" w:rsidRDefault="00652B87"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39E05AFB"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379D0DDC" w14:textId="77777777" w:rsidR="00652B87" w:rsidRDefault="00652B87" w:rsidP="00DE6738">
      <w:pPr>
        <w:jc w:val="center"/>
        <w:rPr>
          <w:rFonts w:ascii="Calibri" w:hAnsi="Calibri" w:cs="Book Antiqua"/>
          <w:color w:val="595959"/>
        </w:rPr>
      </w:pPr>
    </w:p>
    <w:p w14:paraId="140E56EF" w14:textId="07D48E8F" w:rsidR="00652B87" w:rsidRDefault="00652B87"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7DC26517" w:rsidR="00DE6738" w:rsidRDefault="00DE6738" w:rsidP="00DE6738">
      <w:pPr>
        <w:ind w:left="993"/>
        <w:rPr>
          <w:rFonts w:ascii="Calibri" w:hAnsi="Calibri" w:cs="Book Antiqua"/>
          <w:color w:val="595959"/>
        </w:rPr>
      </w:pPr>
    </w:p>
    <w:p w14:paraId="611CFCA2" w14:textId="39C5116C" w:rsidR="00871784" w:rsidRPr="005219A9" w:rsidRDefault="00871784"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3F818F98"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0D4FD263"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5BD41D2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CA35A09" w:rsidR="00DE6738" w:rsidRPr="005219A9" w:rsidRDefault="00871784" w:rsidP="00DE6738">
      <w:r w:rsidRPr="0015241F">
        <w:rPr>
          <w:noProof/>
        </w:rPr>
        <w:drawing>
          <wp:anchor distT="0" distB="0" distL="114300" distR="114300" simplePos="0" relativeHeight="251806720" behindDoc="0" locked="0" layoutInCell="1" allowOverlap="1" wp14:anchorId="733DECEC" wp14:editId="254DA96C">
            <wp:simplePos x="0" y="0"/>
            <wp:positionH relativeFrom="margin">
              <wp:posOffset>358775</wp:posOffset>
            </wp:positionH>
            <wp:positionV relativeFrom="paragraph">
              <wp:posOffset>136525</wp:posOffset>
            </wp:positionV>
            <wp:extent cx="5366385" cy="3048000"/>
            <wp:effectExtent l="0" t="0" r="5715" b="0"/>
            <wp:wrapNone/>
            <wp:docPr id="11636848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802" name="Imagen 1" descr="Interfaz de usuario gráfica, 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6385" cy="3048000"/>
                    </a:xfrm>
                    <a:prstGeom prst="rect">
                      <a:avLst/>
                    </a:prstGeom>
                  </pic:spPr>
                </pic:pic>
              </a:graphicData>
            </a:graphic>
            <wp14:sizeRelH relativeFrom="page">
              <wp14:pctWidth>0</wp14:pctWidth>
            </wp14:sizeRelH>
            <wp14:sizeRelV relativeFrom="page">
              <wp14:pctHeight>0</wp14:pctHeight>
            </wp14:sizeRelV>
          </wp:anchor>
        </w:drawing>
      </w:r>
    </w:p>
    <w:p w14:paraId="7D9AC22F" w14:textId="5546EA9D" w:rsidR="00DE6738" w:rsidRPr="005219A9" w:rsidRDefault="00DE6738" w:rsidP="00DE6738">
      <w:pPr>
        <w:jc w:val="center"/>
      </w:pPr>
    </w:p>
    <w:p w14:paraId="35187551" w14:textId="297EE027" w:rsidR="00DE6738" w:rsidRDefault="00DE6738" w:rsidP="00DE6738">
      <w:pPr>
        <w:jc w:val="center"/>
        <w:rPr>
          <w:noProof/>
        </w:rPr>
      </w:pPr>
    </w:p>
    <w:p w14:paraId="2451CE4C" w14:textId="7B8A0BE3" w:rsidR="00F765BF" w:rsidRDefault="00F765BF" w:rsidP="00DE6738">
      <w:pPr>
        <w:jc w:val="center"/>
        <w:rPr>
          <w:noProof/>
        </w:rPr>
      </w:pPr>
    </w:p>
    <w:p w14:paraId="63A5E4C5" w14:textId="05386DB7" w:rsidR="00F765BF" w:rsidRDefault="00F765BF" w:rsidP="00DE6738">
      <w:pPr>
        <w:jc w:val="center"/>
        <w:rPr>
          <w:noProof/>
        </w:rPr>
      </w:pPr>
    </w:p>
    <w:p w14:paraId="1A3F7FA4" w14:textId="4CA8623E" w:rsidR="00F765BF" w:rsidRDefault="00F765BF" w:rsidP="00DE6738">
      <w:pPr>
        <w:jc w:val="center"/>
        <w:rPr>
          <w:noProof/>
        </w:rPr>
      </w:pPr>
    </w:p>
    <w:p w14:paraId="3E56E609" w14:textId="67E3A08A" w:rsidR="00F765BF" w:rsidRDefault="00F765BF" w:rsidP="00DE6738">
      <w:pPr>
        <w:jc w:val="center"/>
        <w:rPr>
          <w:noProof/>
        </w:rPr>
      </w:pPr>
    </w:p>
    <w:p w14:paraId="3B64886B" w14:textId="17F8B273" w:rsidR="00F765BF" w:rsidRDefault="00F765BF" w:rsidP="00DE6738">
      <w:pPr>
        <w:jc w:val="center"/>
        <w:rPr>
          <w:noProof/>
        </w:rPr>
      </w:pPr>
    </w:p>
    <w:p w14:paraId="0FBA031B" w14:textId="47935D10" w:rsidR="00F765BF" w:rsidRDefault="00F765BF" w:rsidP="00DE6738">
      <w:pPr>
        <w:jc w:val="center"/>
        <w:rPr>
          <w:noProof/>
        </w:rPr>
      </w:pPr>
    </w:p>
    <w:p w14:paraId="5532528E" w14:textId="2FA42351" w:rsidR="00F765BF" w:rsidRDefault="00F765BF" w:rsidP="00DE6738">
      <w:pPr>
        <w:jc w:val="center"/>
        <w:rPr>
          <w:noProof/>
        </w:rPr>
      </w:pPr>
    </w:p>
    <w:p w14:paraId="41D9F63C" w14:textId="55C6387C" w:rsidR="00F765BF" w:rsidRDefault="00F765BF" w:rsidP="00DE6738">
      <w:pPr>
        <w:jc w:val="center"/>
        <w:rPr>
          <w:noProof/>
        </w:rPr>
      </w:pPr>
    </w:p>
    <w:p w14:paraId="56D5D5DF" w14:textId="1FCF9A9A"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723D1488" w14:textId="7D707C50" w:rsidR="00A0206E" w:rsidRDefault="00A0206E" w:rsidP="00DE6738"/>
    <w:p w14:paraId="0E99753D" w14:textId="77777777" w:rsidR="0026600F" w:rsidRDefault="0026600F"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71784" w:rsidRPr="005219A9" w14:paraId="48AE4C36" w14:textId="77777777" w:rsidTr="00C45CFF">
        <w:tc>
          <w:tcPr>
            <w:tcW w:w="2001" w:type="dxa"/>
            <w:shd w:val="clear" w:color="auto" w:fill="DBDBDB" w:themeFill="accent3" w:themeFillTint="66"/>
          </w:tcPr>
          <w:p w14:paraId="4218D8F7" w14:textId="77777777" w:rsidR="00871784" w:rsidRPr="005219A9" w:rsidRDefault="00871784"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E4859EA" w14:textId="77777777" w:rsidR="00871784" w:rsidRPr="005219A9" w:rsidRDefault="00871784" w:rsidP="00C45CFF">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871784" w:rsidRPr="005219A9" w14:paraId="4F80B44B" w14:textId="77777777" w:rsidTr="00C45CFF">
        <w:tc>
          <w:tcPr>
            <w:tcW w:w="2001" w:type="dxa"/>
            <w:shd w:val="clear" w:color="auto" w:fill="DBDBDB" w:themeFill="accent3" w:themeFillTint="66"/>
          </w:tcPr>
          <w:p w14:paraId="61AE842A" w14:textId="77777777" w:rsidR="00871784" w:rsidRPr="005219A9" w:rsidRDefault="00871784" w:rsidP="00C45CFF">
            <w:pPr>
              <w:rPr>
                <w:rFonts w:ascii="Calibri" w:hAnsi="Calibri" w:cs="Book Antiqua"/>
                <w:b/>
                <w:bCs/>
              </w:rPr>
            </w:pPr>
            <w:r w:rsidRPr="005219A9">
              <w:rPr>
                <w:rFonts w:ascii="Calibri" w:hAnsi="Calibri" w:cs="Book Antiqua"/>
                <w:b/>
                <w:bCs/>
              </w:rPr>
              <w:t>Descripción:</w:t>
            </w:r>
          </w:p>
        </w:tc>
        <w:tc>
          <w:tcPr>
            <w:tcW w:w="5087" w:type="dxa"/>
          </w:tcPr>
          <w:p w14:paraId="7F112335" w14:textId="77777777" w:rsidR="00871784" w:rsidRPr="005219A9" w:rsidRDefault="00871784" w:rsidP="00C45CFF">
            <w:pPr>
              <w:spacing w:line="259" w:lineRule="auto"/>
              <w:rPr>
                <w:rFonts w:ascii="Calibri" w:hAnsi="Calibri" w:cs="Book Antiqua"/>
              </w:rPr>
            </w:pPr>
            <w:r w:rsidRPr="009E516F">
              <w:rPr>
                <w:rFonts w:ascii="Calibri" w:hAnsi="Calibri" w:cs="Book Antiqua"/>
              </w:rPr>
              <w:t>Actualizar producto</w:t>
            </w:r>
          </w:p>
        </w:tc>
      </w:tr>
      <w:tr w:rsidR="00871784" w:rsidRPr="005219A9" w14:paraId="331AD7D0" w14:textId="77777777" w:rsidTr="00C45CFF">
        <w:tc>
          <w:tcPr>
            <w:tcW w:w="2001" w:type="dxa"/>
            <w:shd w:val="clear" w:color="auto" w:fill="DBDBDB" w:themeFill="accent3" w:themeFillTint="66"/>
          </w:tcPr>
          <w:p w14:paraId="17918DD2" w14:textId="77777777" w:rsidR="00871784" w:rsidRPr="005219A9" w:rsidRDefault="00871784"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FA6C55" w14:textId="02CE0CD2" w:rsidR="00871784" w:rsidRPr="005219A9" w:rsidRDefault="00871784" w:rsidP="00C45CFF">
            <w:pPr>
              <w:rPr>
                <w:rFonts w:ascii="Calibri" w:hAnsi="Calibri" w:cs="Book Antiqua"/>
              </w:rPr>
            </w:pPr>
            <w:r w:rsidRPr="005219A9">
              <w:rPr>
                <w:rFonts w:ascii="Calibri" w:hAnsi="Calibri" w:cs="Book Antiqua"/>
              </w:rPr>
              <w:t>RF-</w:t>
            </w:r>
            <w:r>
              <w:rPr>
                <w:rFonts w:ascii="Calibri" w:hAnsi="Calibri" w:cs="Book Antiqua"/>
              </w:rPr>
              <w:t>2</w:t>
            </w:r>
          </w:p>
        </w:tc>
      </w:tr>
      <w:tr w:rsidR="00871784" w:rsidRPr="005219A9" w14:paraId="784066FB" w14:textId="77777777" w:rsidTr="00C45CFF">
        <w:tc>
          <w:tcPr>
            <w:tcW w:w="2001" w:type="dxa"/>
            <w:shd w:val="clear" w:color="auto" w:fill="DBDBDB" w:themeFill="accent3" w:themeFillTint="66"/>
          </w:tcPr>
          <w:p w14:paraId="27D625B9" w14:textId="77777777" w:rsidR="00871784" w:rsidRPr="005219A9" w:rsidRDefault="00871784" w:rsidP="00C45CFF">
            <w:pPr>
              <w:rPr>
                <w:rFonts w:ascii="Calibri" w:hAnsi="Calibri" w:cs="Book Antiqua"/>
                <w:b/>
                <w:bCs/>
              </w:rPr>
            </w:pPr>
            <w:r w:rsidRPr="005219A9">
              <w:rPr>
                <w:rFonts w:ascii="Calibri" w:hAnsi="Calibri" w:cs="Book Antiqua"/>
                <w:b/>
                <w:bCs/>
              </w:rPr>
              <w:t>CU asociados:</w:t>
            </w:r>
          </w:p>
        </w:tc>
        <w:tc>
          <w:tcPr>
            <w:tcW w:w="5087" w:type="dxa"/>
          </w:tcPr>
          <w:p w14:paraId="5D71F7E8" w14:textId="468F1AC9" w:rsidR="00871784" w:rsidRPr="005219A9" w:rsidRDefault="00871784" w:rsidP="00C45CFF">
            <w:pPr>
              <w:rPr>
                <w:rFonts w:ascii="Calibri" w:hAnsi="Calibri" w:cs="Book Antiqua"/>
              </w:rPr>
            </w:pPr>
            <w:r w:rsidRPr="005219A9">
              <w:rPr>
                <w:rFonts w:ascii="Calibri" w:hAnsi="Calibri" w:cs="Book Antiqua"/>
              </w:rPr>
              <w:t>CU-</w:t>
            </w:r>
            <w:r>
              <w:rPr>
                <w:rFonts w:ascii="Calibri" w:hAnsi="Calibri" w:cs="Book Antiqua"/>
              </w:rPr>
              <w:t>2</w:t>
            </w:r>
          </w:p>
        </w:tc>
      </w:tr>
      <w:tr w:rsidR="00871784" w:rsidRPr="005219A9" w14:paraId="3FC50697" w14:textId="77777777" w:rsidTr="00C45CFF">
        <w:tc>
          <w:tcPr>
            <w:tcW w:w="2001" w:type="dxa"/>
            <w:shd w:val="clear" w:color="auto" w:fill="DBDBDB" w:themeFill="accent3" w:themeFillTint="66"/>
          </w:tcPr>
          <w:p w14:paraId="59BB9402" w14:textId="77777777" w:rsidR="00871784" w:rsidRPr="005219A9" w:rsidRDefault="00871784" w:rsidP="00C45CFF">
            <w:pPr>
              <w:rPr>
                <w:rFonts w:ascii="Calibri" w:hAnsi="Calibri" w:cs="Book Antiqua"/>
                <w:b/>
                <w:bCs/>
              </w:rPr>
            </w:pPr>
            <w:r w:rsidRPr="005219A9">
              <w:rPr>
                <w:rFonts w:ascii="Calibri" w:hAnsi="Calibri" w:cs="Book Antiqua"/>
                <w:b/>
                <w:bCs/>
              </w:rPr>
              <w:t>Esc. Asociados:</w:t>
            </w:r>
          </w:p>
        </w:tc>
        <w:tc>
          <w:tcPr>
            <w:tcW w:w="5087" w:type="dxa"/>
          </w:tcPr>
          <w:p w14:paraId="0C29EF11" w14:textId="73A4C127" w:rsidR="00871784" w:rsidRPr="005219A9" w:rsidRDefault="00871784" w:rsidP="00C45CFF">
            <w:pPr>
              <w:rPr>
                <w:rFonts w:ascii="Calibri" w:hAnsi="Calibri" w:cs="Book Antiqua"/>
              </w:rPr>
            </w:pPr>
            <w:r w:rsidRPr="005219A9">
              <w:rPr>
                <w:rFonts w:ascii="Calibri" w:hAnsi="Calibri" w:cs="Book Antiqua"/>
              </w:rPr>
              <w:t>ES-</w:t>
            </w:r>
            <w:r>
              <w:rPr>
                <w:rFonts w:ascii="Calibri" w:hAnsi="Calibri" w:cs="Book Antiqua"/>
              </w:rPr>
              <w:t>2.3</w:t>
            </w:r>
          </w:p>
        </w:tc>
      </w:tr>
    </w:tbl>
    <w:p w14:paraId="1C35D388" w14:textId="459FEBB5" w:rsidR="00A0206E" w:rsidRDefault="0026600F" w:rsidP="00DE6738">
      <w:r w:rsidRPr="00871784">
        <w:rPr>
          <w:noProof/>
        </w:rPr>
        <w:drawing>
          <wp:anchor distT="0" distB="0" distL="114300" distR="114300" simplePos="0" relativeHeight="251837440" behindDoc="0" locked="0" layoutInCell="1" allowOverlap="1" wp14:anchorId="20F41669" wp14:editId="56D4B548">
            <wp:simplePos x="0" y="0"/>
            <wp:positionH relativeFrom="margin">
              <wp:posOffset>393065</wp:posOffset>
            </wp:positionH>
            <wp:positionV relativeFrom="paragraph">
              <wp:posOffset>144145</wp:posOffset>
            </wp:positionV>
            <wp:extent cx="5334000" cy="3037205"/>
            <wp:effectExtent l="0" t="0" r="0" b="0"/>
            <wp:wrapNone/>
            <wp:docPr id="129801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7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3037205"/>
                    </a:xfrm>
                    <a:prstGeom prst="rect">
                      <a:avLst/>
                    </a:prstGeom>
                  </pic:spPr>
                </pic:pic>
              </a:graphicData>
            </a:graphic>
            <wp14:sizeRelH relativeFrom="page">
              <wp14:pctWidth>0</wp14:pctWidth>
            </wp14:sizeRelH>
            <wp14:sizeRelV relativeFrom="page">
              <wp14:pctHeight>0</wp14:pctHeight>
            </wp14:sizeRelV>
          </wp:anchor>
        </w:drawing>
      </w:r>
    </w:p>
    <w:p w14:paraId="2FF5361C" w14:textId="5A157245" w:rsidR="00A0206E" w:rsidRDefault="00A0206E" w:rsidP="00DE6738"/>
    <w:p w14:paraId="71387499" w14:textId="681D919C" w:rsidR="00A0206E" w:rsidRDefault="00A0206E" w:rsidP="00DE6738"/>
    <w:p w14:paraId="68663FE8" w14:textId="77777777" w:rsidR="00A0206E" w:rsidRDefault="00A0206E" w:rsidP="00DE6738"/>
    <w:p w14:paraId="05A750E4" w14:textId="34A71963" w:rsidR="00A0206E" w:rsidRDefault="00A0206E" w:rsidP="00DE6738"/>
    <w:p w14:paraId="15CBE029" w14:textId="6CAD5920" w:rsidR="00A0206E" w:rsidRDefault="00A0206E" w:rsidP="00DE6738"/>
    <w:p w14:paraId="7D11F637" w14:textId="667943FF" w:rsidR="00A0206E" w:rsidRDefault="00A0206E" w:rsidP="00DE6738"/>
    <w:p w14:paraId="1A7DB464" w14:textId="77777777" w:rsidR="00A0206E" w:rsidRDefault="00A0206E" w:rsidP="00DE6738"/>
    <w:p w14:paraId="77ECEA71" w14:textId="77777777" w:rsidR="00A0206E" w:rsidRDefault="00A0206E" w:rsidP="00DE6738"/>
    <w:p w14:paraId="0F023342" w14:textId="1C43E47B" w:rsidR="00A0206E" w:rsidRDefault="00A0206E" w:rsidP="00DE6738"/>
    <w:p w14:paraId="4088CC0C" w14:textId="77777777" w:rsidR="00A0206E" w:rsidRDefault="00A0206E" w:rsidP="00DE6738"/>
    <w:p w14:paraId="7AD54746" w14:textId="41854A9C"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090D0416" w:rsidR="00A0206E" w:rsidRDefault="00A0206E" w:rsidP="00DE6738"/>
    <w:p w14:paraId="53ED7435" w14:textId="77777777" w:rsidR="00A0206E" w:rsidRDefault="00A0206E" w:rsidP="00DE6738"/>
    <w:p w14:paraId="4AA89CCD" w14:textId="77777777" w:rsidR="00A0206E" w:rsidRDefault="00A0206E" w:rsidP="00DE6738"/>
    <w:p w14:paraId="2A8A59BD" w14:textId="77777777" w:rsidR="00A0206E" w:rsidRDefault="00A0206E" w:rsidP="00DE6738"/>
    <w:p w14:paraId="6C86D57C" w14:textId="15A46EA1"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F91113C"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30DF4605"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BB126D0"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104913AF"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5D1E6C8A" w:rsidR="00DE6738" w:rsidRPr="005219A9" w:rsidRDefault="00DE6738" w:rsidP="00DE6738">
      <w:pPr>
        <w:ind w:left="993"/>
        <w:rPr>
          <w:rFonts w:ascii="Calibri" w:hAnsi="Calibri" w:cs="Book Antiqua"/>
          <w:color w:val="595959"/>
        </w:rPr>
      </w:pPr>
    </w:p>
    <w:p w14:paraId="13966E1D" w14:textId="6B1A1F1C" w:rsidR="00DE6738" w:rsidRPr="005219A9" w:rsidRDefault="00FC0211" w:rsidP="00DE6738">
      <w:pPr>
        <w:jc w:val="center"/>
        <w:rPr>
          <w:rFonts w:ascii="Calibri" w:hAnsi="Calibri" w:cs="Book Antiqua"/>
          <w:color w:val="595959"/>
        </w:rPr>
      </w:pPr>
      <w:r w:rsidRPr="00CA371F">
        <w:rPr>
          <w:rFonts w:ascii="Calibri" w:hAnsi="Calibri" w:cs="Book Antiqua"/>
          <w:noProof/>
          <w:color w:val="595959"/>
        </w:rPr>
        <w:drawing>
          <wp:anchor distT="0" distB="0" distL="114300" distR="114300" simplePos="0" relativeHeight="251807744" behindDoc="0" locked="0" layoutInCell="1" allowOverlap="1" wp14:anchorId="2F37C733" wp14:editId="452E8914">
            <wp:simplePos x="0" y="0"/>
            <wp:positionH relativeFrom="margin">
              <wp:align>center</wp:align>
            </wp:positionH>
            <wp:positionV relativeFrom="paragraph">
              <wp:posOffset>6985</wp:posOffset>
            </wp:positionV>
            <wp:extent cx="5326380" cy="3011356"/>
            <wp:effectExtent l="0" t="0" r="7620" b="0"/>
            <wp:wrapNone/>
            <wp:docPr id="4134994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443" name="Imagen 1" descr="Interfaz de usuario gráfic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380" cy="3011356"/>
                    </a:xfrm>
                    <a:prstGeom prst="rect">
                      <a:avLst/>
                    </a:prstGeom>
                  </pic:spPr>
                </pic:pic>
              </a:graphicData>
            </a:graphic>
            <wp14:sizeRelH relativeFrom="page">
              <wp14:pctWidth>0</wp14:pctWidth>
            </wp14:sizeRelH>
            <wp14:sizeRelV relativeFrom="page">
              <wp14:pctHeight>0</wp14:pctHeight>
            </wp14:sizeRelV>
          </wp:anchor>
        </w:drawing>
      </w:r>
    </w:p>
    <w:p w14:paraId="0D0B1D10" w14:textId="7CF15484" w:rsidR="00DE6738" w:rsidRPr="005219A9" w:rsidRDefault="00DE6738" w:rsidP="00DE6738">
      <w:pPr>
        <w:jc w:val="center"/>
        <w:rPr>
          <w:rFonts w:ascii="Calibri" w:hAnsi="Calibri" w:cs="Book Antiqua"/>
          <w:color w:val="595959"/>
        </w:rPr>
      </w:pPr>
    </w:p>
    <w:p w14:paraId="7E66B012" w14:textId="768194F4" w:rsidR="00DE6738" w:rsidRDefault="00DE6738" w:rsidP="00DE6738">
      <w:pPr>
        <w:jc w:val="center"/>
        <w:rPr>
          <w:noProof/>
        </w:rPr>
      </w:pPr>
    </w:p>
    <w:p w14:paraId="1487D837" w14:textId="148B27CE" w:rsidR="0020301C" w:rsidRDefault="0020301C" w:rsidP="00DE6738">
      <w:pPr>
        <w:jc w:val="center"/>
        <w:rPr>
          <w:noProof/>
        </w:rPr>
      </w:pPr>
    </w:p>
    <w:p w14:paraId="0784B78A" w14:textId="4EDD08A7" w:rsidR="0020301C" w:rsidRDefault="0020301C" w:rsidP="00DE6738">
      <w:pPr>
        <w:jc w:val="center"/>
        <w:rPr>
          <w:noProof/>
        </w:rPr>
      </w:pPr>
    </w:p>
    <w:p w14:paraId="542D3309" w14:textId="783498B6"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3263953"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481EE3BE" w14:textId="09436A0C" w:rsidR="00A0206E" w:rsidRDefault="00A0206E" w:rsidP="00FC0211">
      <w:pP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C0211" w:rsidRPr="005219A9" w14:paraId="0A1D0573" w14:textId="77777777" w:rsidTr="00C45CFF">
        <w:tc>
          <w:tcPr>
            <w:tcW w:w="2001" w:type="dxa"/>
            <w:shd w:val="clear" w:color="auto" w:fill="DBDBDB" w:themeFill="accent3" w:themeFillTint="66"/>
          </w:tcPr>
          <w:p w14:paraId="121EE4E2" w14:textId="77777777" w:rsidR="00FC0211" w:rsidRPr="005219A9" w:rsidRDefault="00FC021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3F6BF2" w14:textId="5A6F98D7" w:rsidR="00FC0211" w:rsidRPr="005219A9" w:rsidRDefault="00FC0211" w:rsidP="00C45CFF">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FC0211" w:rsidRPr="005219A9" w14:paraId="0BDC4AE5" w14:textId="77777777" w:rsidTr="00C45CFF">
        <w:tc>
          <w:tcPr>
            <w:tcW w:w="2001" w:type="dxa"/>
            <w:shd w:val="clear" w:color="auto" w:fill="DBDBDB" w:themeFill="accent3" w:themeFillTint="66"/>
          </w:tcPr>
          <w:p w14:paraId="1666BAC9" w14:textId="77777777" w:rsidR="00FC0211" w:rsidRPr="005219A9" w:rsidRDefault="00FC0211" w:rsidP="00C45CFF">
            <w:pPr>
              <w:rPr>
                <w:rFonts w:ascii="Calibri" w:hAnsi="Calibri" w:cs="Book Antiqua"/>
                <w:b/>
                <w:bCs/>
              </w:rPr>
            </w:pPr>
            <w:r w:rsidRPr="005219A9">
              <w:rPr>
                <w:rFonts w:ascii="Calibri" w:hAnsi="Calibri" w:cs="Book Antiqua"/>
                <w:b/>
                <w:bCs/>
              </w:rPr>
              <w:t>Descripción:</w:t>
            </w:r>
          </w:p>
        </w:tc>
        <w:tc>
          <w:tcPr>
            <w:tcW w:w="5087" w:type="dxa"/>
          </w:tcPr>
          <w:p w14:paraId="7E1878B9" w14:textId="77777777" w:rsidR="00FC0211" w:rsidRPr="005219A9" w:rsidRDefault="00FC0211" w:rsidP="00C45CFF">
            <w:pPr>
              <w:spacing w:line="259" w:lineRule="auto"/>
              <w:rPr>
                <w:rFonts w:ascii="Calibri" w:hAnsi="Calibri" w:cs="Book Antiqua"/>
              </w:rPr>
            </w:pPr>
            <w:r w:rsidRPr="009E516F">
              <w:rPr>
                <w:rFonts w:ascii="Calibri" w:hAnsi="Calibri" w:cs="Book Antiqua"/>
              </w:rPr>
              <w:t>Eliminar producto</w:t>
            </w:r>
          </w:p>
        </w:tc>
      </w:tr>
      <w:tr w:rsidR="00FC0211" w:rsidRPr="005219A9" w14:paraId="17B09903" w14:textId="77777777" w:rsidTr="00C45CFF">
        <w:tc>
          <w:tcPr>
            <w:tcW w:w="2001" w:type="dxa"/>
            <w:shd w:val="clear" w:color="auto" w:fill="DBDBDB" w:themeFill="accent3" w:themeFillTint="66"/>
          </w:tcPr>
          <w:p w14:paraId="1D31E612" w14:textId="77777777" w:rsidR="00FC0211" w:rsidRPr="005219A9" w:rsidRDefault="00FC021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5400D4" w14:textId="1A4F203A" w:rsidR="00FC0211" w:rsidRPr="005219A9" w:rsidRDefault="00FC0211" w:rsidP="00C45CFF">
            <w:pPr>
              <w:rPr>
                <w:rFonts w:ascii="Calibri" w:hAnsi="Calibri" w:cs="Book Antiqua"/>
              </w:rPr>
            </w:pPr>
            <w:r w:rsidRPr="005219A9">
              <w:rPr>
                <w:rFonts w:ascii="Calibri" w:hAnsi="Calibri" w:cs="Book Antiqua"/>
              </w:rPr>
              <w:t>RF-</w:t>
            </w:r>
            <w:r>
              <w:rPr>
                <w:rFonts w:ascii="Calibri" w:hAnsi="Calibri" w:cs="Book Antiqua"/>
              </w:rPr>
              <w:t>3</w:t>
            </w:r>
          </w:p>
        </w:tc>
      </w:tr>
      <w:tr w:rsidR="00FC0211" w:rsidRPr="005219A9" w14:paraId="79FBFE22" w14:textId="77777777" w:rsidTr="00C45CFF">
        <w:tc>
          <w:tcPr>
            <w:tcW w:w="2001" w:type="dxa"/>
            <w:shd w:val="clear" w:color="auto" w:fill="DBDBDB" w:themeFill="accent3" w:themeFillTint="66"/>
          </w:tcPr>
          <w:p w14:paraId="6CEAD351" w14:textId="77777777" w:rsidR="00FC0211" w:rsidRPr="005219A9" w:rsidRDefault="00FC0211" w:rsidP="00C45CFF">
            <w:pPr>
              <w:rPr>
                <w:rFonts w:ascii="Calibri" w:hAnsi="Calibri" w:cs="Book Antiqua"/>
                <w:b/>
                <w:bCs/>
              </w:rPr>
            </w:pPr>
            <w:r w:rsidRPr="005219A9">
              <w:rPr>
                <w:rFonts w:ascii="Calibri" w:hAnsi="Calibri" w:cs="Book Antiqua"/>
                <w:b/>
                <w:bCs/>
              </w:rPr>
              <w:t>CU asociados:</w:t>
            </w:r>
          </w:p>
        </w:tc>
        <w:tc>
          <w:tcPr>
            <w:tcW w:w="5087" w:type="dxa"/>
          </w:tcPr>
          <w:p w14:paraId="07B9B25B" w14:textId="4F7FC526" w:rsidR="00FC0211" w:rsidRPr="005219A9" w:rsidRDefault="00FC0211" w:rsidP="00C45CFF">
            <w:pPr>
              <w:rPr>
                <w:rFonts w:ascii="Calibri" w:hAnsi="Calibri" w:cs="Book Antiqua"/>
              </w:rPr>
            </w:pPr>
            <w:r w:rsidRPr="005219A9">
              <w:rPr>
                <w:rFonts w:ascii="Calibri" w:hAnsi="Calibri" w:cs="Book Antiqua"/>
              </w:rPr>
              <w:t>CU-</w:t>
            </w:r>
            <w:r>
              <w:rPr>
                <w:rFonts w:ascii="Calibri" w:hAnsi="Calibri" w:cs="Book Antiqua"/>
              </w:rPr>
              <w:t>3</w:t>
            </w:r>
          </w:p>
        </w:tc>
      </w:tr>
      <w:tr w:rsidR="00FC0211" w:rsidRPr="005219A9" w14:paraId="0BEAFF88" w14:textId="77777777" w:rsidTr="00C45CFF">
        <w:tc>
          <w:tcPr>
            <w:tcW w:w="2001" w:type="dxa"/>
            <w:shd w:val="clear" w:color="auto" w:fill="DBDBDB" w:themeFill="accent3" w:themeFillTint="66"/>
          </w:tcPr>
          <w:p w14:paraId="53515D94" w14:textId="77777777" w:rsidR="00FC0211" w:rsidRPr="005219A9" w:rsidRDefault="00FC0211" w:rsidP="00C45CFF">
            <w:pPr>
              <w:rPr>
                <w:rFonts w:ascii="Calibri" w:hAnsi="Calibri" w:cs="Book Antiqua"/>
                <w:b/>
                <w:bCs/>
              </w:rPr>
            </w:pPr>
            <w:r w:rsidRPr="005219A9">
              <w:rPr>
                <w:rFonts w:ascii="Calibri" w:hAnsi="Calibri" w:cs="Book Antiqua"/>
                <w:b/>
                <w:bCs/>
              </w:rPr>
              <w:t>Esc. Asociados:</w:t>
            </w:r>
          </w:p>
        </w:tc>
        <w:tc>
          <w:tcPr>
            <w:tcW w:w="5087" w:type="dxa"/>
          </w:tcPr>
          <w:p w14:paraId="737FE116" w14:textId="7C0112F9" w:rsidR="00FC0211" w:rsidRPr="005219A9" w:rsidRDefault="00FC0211" w:rsidP="00C45CFF">
            <w:pPr>
              <w:rPr>
                <w:rFonts w:ascii="Calibri" w:hAnsi="Calibri" w:cs="Book Antiqua"/>
              </w:rPr>
            </w:pPr>
            <w:r w:rsidRPr="005219A9">
              <w:rPr>
                <w:rFonts w:ascii="Calibri" w:hAnsi="Calibri" w:cs="Book Antiqua"/>
              </w:rPr>
              <w:t>ES-</w:t>
            </w:r>
            <w:r>
              <w:rPr>
                <w:rFonts w:ascii="Calibri" w:hAnsi="Calibri" w:cs="Book Antiqua"/>
              </w:rPr>
              <w:t>3.2</w:t>
            </w:r>
          </w:p>
        </w:tc>
      </w:tr>
    </w:tbl>
    <w:p w14:paraId="648A8818" w14:textId="083DD21B" w:rsidR="00A0206E" w:rsidRDefault="00A0206E" w:rsidP="00DE6738">
      <w:pPr>
        <w:jc w:val="center"/>
        <w:rPr>
          <w:noProof/>
        </w:rPr>
      </w:pPr>
    </w:p>
    <w:p w14:paraId="1CEFD22B" w14:textId="04AE2224" w:rsidR="0020301C" w:rsidRDefault="00FC0211" w:rsidP="00DE6738">
      <w:pPr>
        <w:jc w:val="center"/>
        <w:rPr>
          <w:noProof/>
        </w:rPr>
      </w:pPr>
      <w:r w:rsidRPr="00FC0211">
        <w:rPr>
          <w:noProof/>
        </w:rPr>
        <w:drawing>
          <wp:anchor distT="0" distB="0" distL="114300" distR="114300" simplePos="0" relativeHeight="251838464" behindDoc="0" locked="0" layoutInCell="1" allowOverlap="1" wp14:anchorId="1822E296" wp14:editId="369787A2">
            <wp:simplePos x="0" y="0"/>
            <wp:positionH relativeFrom="margin">
              <wp:align>center</wp:align>
            </wp:positionH>
            <wp:positionV relativeFrom="paragraph">
              <wp:posOffset>8255</wp:posOffset>
            </wp:positionV>
            <wp:extent cx="5341620" cy="3037707"/>
            <wp:effectExtent l="0" t="0" r="0" b="0"/>
            <wp:wrapNone/>
            <wp:docPr id="10691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257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1620" cy="3037707"/>
                    </a:xfrm>
                    <a:prstGeom prst="rect">
                      <a:avLst/>
                    </a:prstGeom>
                  </pic:spPr>
                </pic:pic>
              </a:graphicData>
            </a:graphic>
            <wp14:sizeRelH relativeFrom="page">
              <wp14:pctWidth>0</wp14:pctWidth>
            </wp14:sizeRelH>
            <wp14:sizeRelV relativeFrom="page">
              <wp14:pctHeight>0</wp14:pctHeight>
            </wp14:sizeRelV>
          </wp:anchor>
        </w:drawing>
      </w:r>
    </w:p>
    <w:p w14:paraId="0019EF08" w14:textId="0097D127" w:rsidR="00B427E7" w:rsidRDefault="00B427E7" w:rsidP="00DE6738">
      <w:pPr>
        <w:jc w:val="center"/>
        <w:rPr>
          <w:noProof/>
        </w:rPr>
      </w:pPr>
    </w:p>
    <w:p w14:paraId="084CEB1A" w14:textId="01E81544" w:rsidR="00B427E7" w:rsidRDefault="00B427E7" w:rsidP="00DE6738">
      <w:pPr>
        <w:jc w:val="center"/>
        <w:rPr>
          <w:noProof/>
        </w:rPr>
      </w:pPr>
    </w:p>
    <w:p w14:paraId="079A0235" w14:textId="77777777" w:rsidR="00B427E7" w:rsidRDefault="00B427E7" w:rsidP="00DE6738">
      <w:pPr>
        <w:jc w:val="center"/>
        <w:rPr>
          <w:noProof/>
        </w:rPr>
      </w:pPr>
    </w:p>
    <w:p w14:paraId="29FBCDE7" w14:textId="5A1C2396"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1C98E53B" w:rsidR="00B427E7" w:rsidRDefault="00B427E7" w:rsidP="00DE6738">
      <w:pPr>
        <w:jc w:val="center"/>
        <w:rPr>
          <w:noProof/>
        </w:rPr>
      </w:pPr>
    </w:p>
    <w:p w14:paraId="442CFA15" w14:textId="77777777" w:rsidR="00B427E7" w:rsidRDefault="00B427E7" w:rsidP="00DE6738">
      <w:pPr>
        <w:jc w:val="center"/>
        <w:rPr>
          <w:noProof/>
        </w:rPr>
      </w:pPr>
    </w:p>
    <w:p w14:paraId="129C2F68" w14:textId="3927FDE7" w:rsidR="00B427E7" w:rsidRDefault="00B427E7" w:rsidP="00DE6738">
      <w:pPr>
        <w:jc w:val="center"/>
        <w:rPr>
          <w:noProof/>
        </w:rPr>
      </w:pPr>
    </w:p>
    <w:p w14:paraId="235363FA" w14:textId="489035AA"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5B74FA26"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335ECA9F" w:rsidR="00B11347" w:rsidRDefault="00B11347" w:rsidP="00EE48F0">
      <w:pPr>
        <w:rPr>
          <w:rFonts w:ascii="Calibri" w:hAnsi="Calibri" w:cs="Book Antiqua"/>
          <w:color w:val="595959"/>
        </w:rPr>
      </w:pPr>
    </w:p>
    <w:p w14:paraId="447DAAC2" w14:textId="13D9CF0C" w:rsidR="00DE6738" w:rsidRPr="005219A9" w:rsidRDefault="00DE6738" w:rsidP="00DD19F5">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6BB20824"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52AFE79F"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26CF400B"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01CF80" w:rsidR="00DE6738" w:rsidRPr="005219A9" w:rsidRDefault="00DE6738" w:rsidP="00DE6738">
      <w:pPr>
        <w:rPr>
          <w:rFonts w:ascii="Calibri" w:hAnsi="Calibri" w:cs="Book Antiqua"/>
          <w:color w:val="595959"/>
        </w:rPr>
      </w:pPr>
    </w:p>
    <w:p w14:paraId="5B5AEE86" w14:textId="013D0950" w:rsidR="00DE6738" w:rsidRDefault="00DD19F5" w:rsidP="00DE6738">
      <w:pPr>
        <w:jc w:val="center"/>
        <w:rPr>
          <w:rFonts w:ascii="Calibri" w:hAnsi="Calibri" w:cs="Book Antiqua"/>
          <w:noProof/>
          <w:color w:val="595959"/>
        </w:rPr>
      </w:pPr>
      <w:r w:rsidRPr="00C97CEF">
        <w:rPr>
          <w:rFonts w:ascii="Calibri" w:hAnsi="Calibri" w:cs="Book Antiqua"/>
          <w:noProof/>
          <w:color w:val="595959"/>
        </w:rPr>
        <w:drawing>
          <wp:anchor distT="0" distB="0" distL="114300" distR="114300" simplePos="0" relativeHeight="251808768" behindDoc="0" locked="0" layoutInCell="1" allowOverlap="1" wp14:anchorId="4F40D29C" wp14:editId="53B245E6">
            <wp:simplePos x="0" y="0"/>
            <wp:positionH relativeFrom="margin">
              <wp:align>center</wp:align>
            </wp:positionH>
            <wp:positionV relativeFrom="paragraph">
              <wp:posOffset>11430</wp:posOffset>
            </wp:positionV>
            <wp:extent cx="5265420" cy="2995295"/>
            <wp:effectExtent l="0" t="0" r="0" b="0"/>
            <wp:wrapNone/>
            <wp:docPr id="865096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420" cy="2995295"/>
                    </a:xfrm>
                    <a:prstGeom prst="rect">
                      <a:avLst/>
                    </a:prstGeom>
                  </pic:spPr>
                </pic:pic>
              </a:graphicData>
            </a:graphic>
            <wp14:sizeRelH relativeFrom="page">
              <wp14:pctWidth>0</wp14:pctWidth>
            </wp14:sizeRelH>
            <wp14:sizeRelV relativeFrom="page">
              <wp14:pctHeight>0</wp14:pctHeight>
            </wp14:sizeRelV>
          </wp:anchor>
        </w:drawing>
      </w:r>
    </w:p>
    <w:p w14:paraId="7D83B407" w14:textId="30A224F1" w:rsidR="00B427E7" w:rsidRDefault="00B427E7" w:rsidP="00DE6738">
      <w:pPr>
        <w:jc w:val="center"/>
        <w:rPr>
          <w:rFonts w:ascii="Calibri" w:hAnsi="Calibri" w:cs="Book Antiqua"/>
          <w:noProof/>
          <w:color w:val="595959"/>
        </w:rPr>
      </w:pPr>
    </w:p>
    <w:p w14:paraId="40B427BE" w14:textId="59B9CD44" w:rsidR="00B427E7" w:rsidRDefault="00B427E7" w:rsidP="00DE6738">
      <w:pPr>
        <w:jc w:val="center"/>
        <w:rPr>
          <w:rFonts w:ascii="Calibri" w:hAnsi="Calibri" w:cs="Book Antiqua"/>
          <w:noProof/>
          <w:color w:val="595959"/>
        </w:rPr>
      </w:pPr>
    </w:p>
    <w:p w14:paraId="005B72D4" w14:textId="652C764C" w:rsidR="00B427E7" w:rsidRDefault="00B427E7" w:rsidP="00DE6738">
      <w:pPr>
        <w:jc w:val="center"/>
        <w:rPr>
          <w:rFonts w:ascii="Calibri" w:hAnsi="Calibri" w:cs="Book Antiqua"/>
          <w:noProof/>
          <w:color w:val="595959"/>
        </w:rPr>
      </w:pPr>
    </w:p>
    <w:p w14:paraId="6A05B05D" w14:textId="79FE9FB4" w:rsidR="00B427E7" w:rsidRDefault="00B427E7" w:rsidP="00DE6738">
      <w:pPr>
        <w:jc w:val="center"/>
        <w:rPr>
          <w:rFonts w:ascii="Calibri" w:hAnsi="Calibri" w:cs="Book Antiqua"/>
          <w:noProof/>
          <w:color w:val="595959"/>
        </w:rPr>
      </w:pPr>
    </w:p>
    <w:p w14:paraId="3139687C" w14:textId="7E9FB37A" w:rsidR="00B427E7" w:rsidRDefault="00B427E7" w:rsidP="00DE6738">
      <w:pPr>
        <w:jc w:val="center"/>
        <w:rPr>
          <w:rFonts w:ascii="Calibri" w:hAnsi="Calibri" w:cs="Book Antiqua"/>
          <w:noProof/>
          <w:color w:val="595959"/>
        </w:rPr>
      </w:pPr>
    </w:p>
    <w:p w14:paraId="3E9D8196" w14:textId="708C4D5F" w:rsidR="00B427E7" w:rsidRDefault="00B427E7" w:rsidP="00DE6738">
      <w:pPr>
        <w:jc w:val="center"/>
        <w:rPr>
          <w:rFonts w:ascii="Calibri" w:hAnsi="Calibri" w:cs="Book Antiqua"/>
          <w:noProof/>
          <w:color w:val="595959"/>
        </w:rPr>
      </w:pPr>
    </w:p>
    <w:p w14:paraId="673A27F2" w14:textId="3AB24346" w:rsidR="00B427E7" w:rsidRDefault="00B427E7" w:rsidP="00DE6738">
      <w:pPr>
        <w:jc w:val="center"/>
        <w:rPr>
          <w:rFonts w:ascii="Calibri" w:hAnsi="Calibri" w:cs="Book Antiqua"/>
          <w:noProof/>
          <w:color w:val="595959"/>
        </w:rPr>
      </w:pPr>
    </w:p>
    <w:p w14:paraId="602F4752" w14:textId="646AD02E" w:rsidR="00B427E7" w:rsidRDefault="00B427E7" w:rsidP="00DE6738">
      <w:pPr>
        <w:jc w:val="center"/>
        <w:rPr>
          <w:rFonts w:ascii="Calibri" w:hAnsi="Calibri" w:cs="Book Antiqua"/>
          <w:noProof/>
          <w:color w:val="595959"/>
        </w:rPr>
      </w:pPr>
    </w:p>
    <w:p w14:paraId="149AC14F" w14:textId="2A236DDF"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4B578F6" w:rsidR="00B427E7" w:rsidRDefault="00B427E7" w:rsidP="00DE6738">
      <w:pPr>
        <w:jc w:val="center"/>
        <w:rPr>
          <w:rFonts w:ascii="Calibri" w:hAnsi="Calibri" w:cs="Book Antiqua"/>
          <w:noProof/>
          <w:color w:val="595959"/>
        </w:rPr>
      </w:pPr>
    </w:p>
    <w:p w14:paraId="4B7B6874" w14:textId="67F6B6D8" w:rsidR="00B427E7" w:rsidRDefault="00B427E7" w:rsidP="00DE6738">
      <w:pPr>
        <w:jc w:val="center"/>
        <w:rPr>
          <w:rFonts w:ascii="Calibri" w:hAnsi="Calibri" w:cs="Book Antiqua"/>
          <w:noProof/>
          <w:color w:val="595959"/>
        </w:rPr>
      </w:pPr>
    </w:p>
    <w:p w14:paraId="703BF80F" w14:textId="3C9ACC38"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D19F5" w:rsidRPr="005219A9" w14:paraId="116301D2" w14:textId="77777777" w:rsidTr="00C45CFF">
        <w:tc>
          <w:tcPr>
            <w:tcW w:w="2001" w:type="dxa"/>
            <w:shd w:val="clear" w:color="auto" w:fill="DBDBDB" w:themeFill="accent3" w:themeFillTint="66"/>
          </w:tcPr>
          <w:p w14:paraId="6F29EEF1" w14:textId="77777777" w:rsidR="00DD19F5" w:rsidRPr="005219A9" w:rsidRDefault="00DD19F5"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C07C08" w14:textId="049311EC" w:rsidR="00DD19F5" w:rsidRPr="005219A9" w:rsidRDefault="00DD19F5" w:rsidP="00C45CFF">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DD19F5" w:rsidRPr="005219A9" w14:paraId="00A7114A" w14:textId="77777777" w:rsidTr="00C45CFF">
        <w:tc>
          <w:tcPr>
            <w:tcW w:w="2001" w:type="dxa"/>
            <w:shd w:val="clear" w:color="auto" w:fill="DBDBDB" w:themeFill="accent3" w:themeFillTint="66"/>
          </w:tcPr>
          <w:p w14:paraId="1E4990A2" w14:textId="77777777" w:rsidR="00DD19F5" w:rsidRPr="005219A9" w:rsidRDefault="00DD19F5" w:rsidP="00C45CFF">
            <w:pPr>
              <w:rPr>
                <w:rFonts w:ascii="Calibri" w:hAnsi="Calibri" w:cs="Book Antiqua"/>
                <w:b/>
                <w:bCs/>
              </w:rPr>
            </w:pPr>
            <w:r w:rsidRPr="005219A9">
              <w:rPr>
                <w:rFonts w:ascii="Calibri" w:hAnsi="Calibri" w:cs="Book Antiqua"/>
                <w:b/>
                <w:bCs/>
              </w:rPr>
              <w:t>Descripción:</w:t>
            </w:r>
          </w:p>
        </w:tc>
        <w:tc>
          <w:tcPr>
            <w:tcW w:w="5087" w:type="dxa"/>
          </w:tcPr>
          <w:p w14:paraId="073E6B4D" w14:textId="02F3DEFB" w:rsidR="00DD19F5" w:rsidRPr="005219A9" w:rsidRDefault="00DD19F5" w:rsidP="00C45CFF">
            <w:pPr>
              <w:spacing w:line="259" w:lineRule="auto"/>
              <w:rPr>
                <w:rFonts w:ascii="Calibri" w:hAnsi="Calibri" w:cs="Book Antiqua"/>
              </w:rPr>
            </w:pPr>
            <w:r w:rsidRPr="009E516F">
              <w:rPr>
                <w:rFonts w:ascii="Calibri" w:hAnsi="Calibri" w:cs="Book Antiqua"/>
              </w:rPr>
              <w:t>Registrar categorías</w:t>
            </w:r>
          </w:p>
        </w:tc>
      </w:tr>
      <w:tr w:rsidR="00DD19F5" w:rsidRPr="005219A9" w14:paraId="5308FF22" w14:textId="77777777" w:rsidTr="00C45CFF">
        <w:tc>
          <w:tcPr>
            <w:tcW w:w="2001" w:type="dxa"/>
            <w:shd w:val="clear" w:color="auto" w:fill="DBDBDB" w:themeFill="accent3" w:themeFillTint="66"/>
          </w:tcPr>
          <w:p w14:paraId="244EECB9" w14:textId="77777777" w:rsidR="00DD19F5" w:rsidRPr="005219A9" w:rsidRDefault="00DD19F5"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2DC2877" w14:textId="77777777" w:rsidR="00DD19F5" w:rsidRPr="005219A9" w:rsidRDefault="00DD19F5" w:rsidP="00C45CFF">
            <w:pPr>
              <w:rPr>
                <w:rFonts w:ascii="Calibri" w:hAnsi="Calibri" w:cs="Book Antiqua"/>
              </w:rPr>
            </w:pPr>
            <w:r w:rsidRPr="005219A9">
              <w:rPr>
                <w:rFonts w:ascii="Calibri" w:hAnsi="Calibri" w:cs="Book Antiqua"/>
              </w:rPr>
              <w:t>RF-</w:t>
            </w:r>
            <w:r>
              <w:rPr>
                <w:rFonts w:ascii="Calibri" w:hAnsi="Calibri" w:cs="Book Antiqua"/>
              </w:rPr>
              <w:t>4</w:t>
            </w:r>
          </w:p>
        </w:tc>
      </w:tr>
      <w:tr w:rsidR="00DD19F5" w:rsidRPr="005219A9" w14:paraId="09A087F4" w14:textId="77777777" w:rsidTr="00C45CFF">
        <w:tc>
          <w:tcPr>
            <w:tcW w:w="2001" w:type="dxa"/>
            <w:shd w:val="clear" w:color="auto" w:fill="DBDBDB" w:themeFill="accent3" w:themeFillTint="66"/>
          </w:tcPr>
          <w:p w14:paraId="1B30AFC2" w14:textId="77777777" w:rsidR="00DD19F5" w:rsidRPr="005219A9" w:rsidRDefault="00DD19F5" w:rsidP="00C45CFF">
            <w:pPr>
              <w:rPr>
                <w:rFonts w:ascii="Calibri" w:hAnsi="Calibri" w:cs="Book Antiqua"/>
                <w:b/>
                <w:bCs/>
              </w:rPr>
            </w:pPr>
            <w:r w:rsidRPr="005219A9">
              <w:rPr>
                <w:rFonts w:ascii="Calibri" w:hAnsi="Calibri" w:cs="Book Antiqua"/>
                <w:b/>
                <w:bCs/>
              </w:rPr>
              <w:t>CU asociados:</w:t>
            </w:r>
          </w:p>
        </w:tc>
        <w:tc>
          <w:tcPr>
            <w:tcW w:w="5087" w:type="dxa"/>
          </w:tcPr>
          <w:p w14:paraId="35D36398" w14:textId="77777777" w:rsidR="00DD19F5" w:rsidRPr="005219A9" w:rsidRDefault="00DD19F5" w:rsidP="00C45CFF">
            <w:pPr>
              <w:rPr>
                <w:rFonts w:ascii="Calibri" w:hAnsi="Calibri" w:cs="Book Antiqua"/>
              </w:rPr>
            </w:pPr>
            <w:r w:rsidRPr="005219A9">
              <w:rPr>
                <w:rFonts w:ascii="Calibri" w:hAnsi="Calibri" w:cs="Book Antiqua"/>
              </w:rPr>
              <w:t>CU-</w:t>
            </w:r>
            <w:r>
              <w:rPr>
                <w:rFonts w:ascii="Calibri" w:hAnsi="Calibri" w:cs="Book Antiqua"/>
              </w:rPr>
              <w:t>4</w:t>
            </w:r>
          </w:p>
        </w:tc>
      </w:tr>
      <w:tr w:rsidR="00DD19F5" w:rsidRPr="005219A9" w14:paraId="40619073" w14:textId="77777777" w:rsidTr="00C45CFF">
        <w:tc>
          <w:tcPr>
            <w:tcW w:w="2001" w:type="dxa"/>
            <w:shd w:val="clear" w:color="auto" w:fill="DBDBDB" w:themeFill="accent3" w:themeFillTint="66"/>
          </w:tcPr>
          <w:p w14:paraId="6E8C44EC" w14:textId="77777777" w:rsidR="00DD19F5" w:rsidRPr="005219A9" w:rsidRDefault="00DD19F5" w:rsidP="00C45CFF">
            <w:pPr>
              <w:rPr>
                <w:rFonts w:ascii="Calibri" w:hAnsi="Calibri" w:cs="Book Antiqua"/>
                <w:b/>
                <w:bCs/>
              </w:rPr>
            </w:pPr>
            <w:r w:rsidRPr="005219A9">
              <w:rPr>
                <w:rFonts w:ascii="Calibri" w:hAnsi="Calibri" w:cs="Book Antiqua"/>
                <w:b/>
                <w:bCs/>
              </w:rPr>
              <w:t>Esc. Asociados:</w:t>
            </w:r>
          </w:p>
        </w:tc>
        <w:tc>
          <w:tcPr>
            <w:tcW w:w="5087" w:type="dxa"/>
          </w:tcPr>
          <w:p w14:paraId="163D1529" w14:textId="6E9061C9" w:rsidR="00DD19F5" w:rsidRPr="005219A9" w:rsidRDefault="00DD19F5" w:rsidP="00C45CFF">
            <w:pPr>
              <w:rPr>
                <w:rFonts w:ascii="Calibri" w:hAnsi="Calibri" w:cs="Book Antiqua"/>
              </w:rPr>
            </w:pPr>
            <w:r w:rsidRPr="005219A9">
              <w:rPr>
                <w:rFonts w:ascii="Calibri" w:hAnsi="Calibri" w:cs="Book Antiqua"/>
              </w:rPr>
              <w:t>ES-</w:t>
            </w:r>
            <w:r>
              <w:rPr>
                <w:rFonts w:ascii="Calibri" w:hAnsi="Calibri" w:cs="Book Antiqua"/>
              </w:rPr>
              <w:t>4.3</w:t>
            </w:r>
          </w:p>
        </w:tc>
      </w:tr>
    </w:tbl>
    <w:p w14:paraId="1CD35A79" w14:textId="1E87773E" w:rsidR="00341005" w:rsidRDefault="00DD19F5" w:rsidP="00DE6738">
      <w:pPr>
        <w:rPr>
          <w:rFonts w:ascii="Calibri" w:hAnsi="Calibri" w:cs="Book Antiqua"/>
          <w:color w:val="595959"/>
        </w:rPr>
      </w:pPr>
      <w:r w:rsidRPr="00DD19F5">
        <w:rPr>
          <w:rFonts w:ascii="Calibri" w:hAnsi="Calibri" w:cs="Book Antiqua"/>
          <w:noProof/>
          <w:color w:val="595959"/>
        </w:rPr>
        <w:drawing>
          <wp:anchor distT="0" distB="0" distL="114300" distR="114300" simplePos="0" relativeHeight="251839488" behindDoc="0" locked="0" layoutInCell="1" allowOverlap="1" wp14:anchorId="42ECCDB0" wp14:editId="2DEAE029">
            <wp:simplePos x="0" y="0"/>
            <wp:positionH relativeFrom="margin">
              <wp:align>center</wp:align>
            </wp:positionH>
            <wp:positionV relativeFrom="paragraph">
              <wp:posOffset>158115</wp:posOffset>
            </wp:positionV>
            <wp:extent cx="5319395" cy="3025140"/>
            <wp:effectExtent l="0" t="0" r="0" b="3810"/>
            <wp:wrapNone/>
            <wp:docPr id="142071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65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9395" cy="3025140"/>
                    </a:xfrm>
                    <a:prstGeom prst="rect">
                      <a:avLst/>
                    </a:prstGeom>
                  </pic:spPr>
                </pic:pic>
              </a:graphicData>
            </a:graphic>
            <wp14:sizeRelH relativeFrom="page">
              <wp14:pctWidth>0</wp14:pctWidth>
            </wp14:sizeRelH>
            <wp14:sizeRelV relativeFrom="page">
              <wp14:pctHeight>0</wp14:pctHeight>
            </wp14:sizeRelV>
          </wp:anchor>
        </w:drawing>
      </w:r>
    </w:p>
    <w:p w14:paraId="5DD63684" w14:textId="474B7592" w:rsidR="00341005" w:rsidRDefault="00341005" w:rsidP="00DE6738">
      <w:pPr>
        <w:rPr>
          <w:rFonts w:ascii="Calibri" w:hAnsi="Calibri" w:cs="Book Antiqua"/>
          <w:color w:val="595959"/>
        </w:rPr>
      </w:pPr>
    </w:p>
    <w:p w14:paraId="6D16881A" w14:textId="1B6BA9BD" w:rsidR="00341005" w:rsidRDefault="00341005" w:rsidP="00DE6738">
      <w:pPr>
        <w:rPr>
          <w:rFonts w:ascii="Calibri" w:hAnsi="Calibri" w:cs="Book Antiqua"/>
          <w:color w:val="595959"/>
        </w:rPr>
      </w:pPr>
    </w:p>
    <w:p w14:paraId="3234B881" w14:textId="7ACC3658" w:rsidR="00341005" w:rsidRDefault="00341005" w:rsidP="00DE6738">
      <w:pPr>
        <w:rPr>
          <w:rFonts w:ascii="Calibri" w:hAnsi="Calibri" w:cs="Book Antiqua"/>
          <w:color w:val="595959"/>
        </w:rPr>
      </w:pPr>
    </w:p>
    <w:p w14:paraId="582044A5" w14:textId="7A3B20F6" w:rsidR="00341005" w:rsidRDefault="00341005" w:rsidP="00DE6738">
      <w:pPr>
        <w:rPr>
          <w:rFonts w:ascii="Calibri" w:hAnsi="Calibri" w:cs="Book Antiqua"/>
          <w:color w:val="595959"/>
        </w:rPr>
      </w:pPr>
    </w:p>
    <w:p w14:paraId="4C4368C8" w14:textId="168936F5"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3A8275CB" w:rsidR="00341005" w:rsidRDefault="00341005" w:rsidP="00DE6738">
      <w:pPr>
        <w:rPr>
          <w:rFonts w:ascii="Calibri" w:hAnsi="Calibri" w:cs="Book Antiqua"/>
          <w:color w:val="595959"/>
        </w:rPr>
      </w:pPr>
    </w:p>
    <w:p w14:paraId="533B4E5A" w14:textId="666B8AD5"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B9AC786"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3DE9D28F"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1B9C1A1C" w:rsidR="00341005" w:rsidRDefault="00341005" w:rsidP="00DE6738">
      <w:pPr>
        <w:rPr>
          <w:rFonts w:ascii="Calibri" w:hAnsi="Calibri" w:cs="Book Antiqua"/>
          <w:color w:val="595959"/>
        </w:rPr>
      </w:pPr>
    </w:p>
    <w:p w14:paraId="5CD14241" w14:textId="7C36011A"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34E67FF8" w:rsidR="00DE6738" w:rsidRPr="005219A9" w:rsidRDefault="00DE6738" w:rsidP="00DE6738">
      <w:pPr>
        <w:rPr>
          <w:rFonts w:ascii="Calibri" w:hAnsi="Calibri" w:cs="Book Antiqua"/>
          <w:color w:val="595959"/>
        </w:rPr>
      </w:pPr>
    </w:p>
    <w:p w14:paraId="4C533739" w14:textId="4851049D" w:rsidR="00DE6738" w:rsidRPr="005219A9" w:rsidRDefault="00D24723" w:rsidP="00DE6738">
      <w:pPr>
        <w:jc w:val="center"/>
        <w:rPr>
          <w:rFonts w:ascii="Calibri" w:hAnsi="Calibri" w:cs="Book Antiqua"/>
          <w:color w:val="595959"/>
        </w:rPr>
      </w:pPr>
      <w:r w:rsidRPr="00AF4A81">
        <w:rPr>
          <w:noProof/>
          <w:lang w:val="es-MX"/>
        </w:rPr>
        <w:drawing>
          <wp:anchor distT="0" distB="0" distL="114300" distR="114300" simplePos="0" relativeHeight="251809792" behindDoc="0" locked="0" layoutInCell="1" allowOverlap="1" wp14:anchorId="7EECA9EF" wp14:editId="301C95F9">
            <wp:simplePos x="0" y="0"/>
            <wp:positionH relativeFrom="margin">
              <wp:align>center</wp:align>
            </wp:positionH>
            <wp:positionV relativeFrom="paragraph">
              <wp:posOffset>11430</wp:posOffset>
            </wp:positionV>
            <wp:extent cx="5237149" cy="2956560"/>
            <wp:effectExtent l="0" t="0" r="1905" b="0"/>
            <wp:wrapNone/>
            <wp:docPr id="515090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0427" name="Imagen 1"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7149" cy="2956560"/>
                    </a:xfrm>
                    <a:prstGeom prst="rect">
                      <a:avLst/>
                    </a:prstGeom>
                  </pic:spPr>
                </pic:pic>
              </a:graphicData>
            </a:graphic>
            <wp14:sizeRelH relativeFrom="page">
              <wp14:pctWidth>0</wp14:pctWidth>
            </wp14:sizeRelH>
            <wp14:sizeRelV relativeFrom="page">
              <wp14:pctHeight>0</wp14:pctHeight>
            </wp14:sizeRelV>
          </wp:anchor>
        </w:drawing>
      </w:r>
    </w:p>
    <w:p w14:paraId="41F98C48" w14:textId="1CCDB0A7" w:rsidR="00492E20" w:rsidRDefault="00492E20" w:rsidP="00044498">
      <w:pPr>
        <w:rPr>
          <w:lang w:val="es-MX"/>
        </w:rPr>
      </w:pPr>
    </w:p>
    <w:p w14:paraId="4F16ED1D" w14:textId="2C13F685" w:rsidR="00EE48F0" w:rsidRDefault="00EE48F0" w:rsidP="00044498">
      <w:pPr>
        <w:rPr>
          <w:lang w:val="es-MX"/>
        </w:rPr>
      </w:pPr>
    </w:p>
    <w:p w14:paraId="582C831F" w14:textId="77777777" w:rsidR="00EE48F0" w:rsidRDefault="00EE48F0" w:rsidP="00044498">
      <w:pPr>
        <w:rPr>
          <w:lang w:val="es-MX"/>
        </w:rPr>
      </w:pPr>
    </w:p>
    <w:p w14:paraId="5FEC7E3A" w14:textId="5D95CAF2"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45F60DC6" w:rsidR="00EE48F0" w:rsidRDefault="00EE48F0" w:rsidP="00044498">
      <w:pPr>
        <w:rPr>
          <w:lang w:val="es-MX"/>
        </w:rPr>
      </w:pPr>
    </w:p>
    <w:p w14:paraId="7C2F3BC1" w14:textId="523CCBDB" w:rsidR="00EE48F0" w:rsidRDefault="00EE48F0" w:rsidP="00044498">
      <w:pPr>
        <w:rPr>
          <w:lang w:val="es-MX"/>
        </w:rPr>
      </w:pPr>
    </w:p>
    <w:p w14:paraId="7664B29F" w14:textId="77777777" w:rsidR="00EE48F0" w:rsidRDefault="00EE48F0" w:rsidP="00044498">
      <w:pPr>
        <w:rPr>
          <w:lang w:val="es-MX"/>
        </w:rPr>
      </w:pPr>
    </w:p>
    <w:p w14:paraId="07057996" w14:textId="6FFCD993"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51E59F0C" w14:textId="77777777" w:rsidR="00EE48F0" w:rsidRDefault="00EE48F0" w:rsidP="00044498">
      <w:pPr>
        <w:rPr>
          <w:lang w:val="es-MX"/>
        </w:rPr>
      </w:pPr>
    </w:p>
    <w:p w14:paraId="4C1741D4" w14:textId="0B6D0281" w:rsidR="00341005" w:rsidRDefault="0034100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24723" w:rsidRPr="005219A9" w14:paraId="06BF7D26" w14:textId="77777777" w:rsidTr="00C45CFF">
        <w:tc>
          <w:tcPr>
            <w:tcW w:w="2001" w:type="dxa"/>
            <w:shd w:val="clear" w:color="auto" w:fill="DBDBDB" w:themeFill="accent3" w:themeFillTint="66"/>
          </w:tcPr>
          <w:p w14:paraId="2045FD29" w14:textId="77777777" w:rsidR="00D24723" w:rsidRPr="005219A9" w:rsidRDefault="00D24723"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80DDC0C" w14:textId="77777777" w:rsidR="00D24723" w:rsidRPr="005219A9" w:rsidRDefault="00D24723" w:rsidP="00C45CFF">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D24723" w:rsidRPr="005219A9" w14:paraId="6767E59E" w14:textId="77777777" w:rsidTr="00C45CFF">
        <w:tc>
          <w:tcPr>
            <w:tcW w:w="2001" w:type="dxa"/>
            <w:shd w:val="clear" w:color="auto" w:fill="DBDBDB" w:themeFill="accent3" w:themeFillTint="66"/>
          </w:tcPr>
          <w:p w14:paraId="7B30C489" w14:textId="77777777" w:rsidR="00D24723" w:rsidRPr="005219A9" w:rsidRDefault="00D24723" w:rsidP="00C45CFF">
            <w:pPr>
              <w:rPr>
                <w:rFonts w:ascii="Calibri" w:hAnsi="Calibri" w:cs="Book Antiqua"/>
                <w:b/>
                <w:bCs/>
              </w:rPr>
            </w:pPr>
            <w:r w:rsidRPr="005219A9">
              <w:rPr>
                <w:rFonts w:ascii="Calibri" w:hAnsi="Calibri" w:cs="Book Antiqua"/>
                <w:b/>
                <w:bCs/>
              </w:rPr>
              <w:t>Descripción:</w:t>
            </w:r>
          </w:p>
        </w:tc>
        <w:tc>
          <w:tcPr>
            <w:tcW w:w="5087" w:type="dxa"/>
          </w:tcPr>
          <w:p w14:paraId="18F0C2A5" w14:textId="5D087C31" w:rsidR="00D24723" w:rsidRPr="005219A9" w:rsidRDefault="00D24723" w:rsidP="00C45CFF">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D24723" w:rsidRPr="005219A9" w14:paraId="7A09D3D2" w14:textId="77777777" w:rsidTr="00C45CFF">
        <w:tc>
          <w:tcPr>
            <w:tcW w:w="2001" w:type="dxa"/>
            <w:shd w:val="clear" w:color="auto" w:fill="DBDBDB" w:themeFill="accent3" w:themeFillTint="66"/>
          </w:tcPr>
          <w:p w14:paraId="17E0C8A6" w14:textId="77777777" w:rsidR="00D24723" w:rsidRPr="005219A9" w:rsidRDefault="00D24723"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57E5183" w14:textId="5D01CE2F" w:rsidR="00D24723" w:rsidRPr="005219A9" w:rsidRDefault="00D24723" w:rsidP="00C45CFF">
            <w:pPr>
              <w:rPr>
                <w:rFonts w:ascii="Calibri" w:hAnsi="Calibri" w:cs="Book Antiqua"/>
              </w:rPr>
            </w:pPr>
            <w:r w:rsidRPr="005219A9">
              <w:rPr>
                <w:rFonts w:ascii="Calibri" w:hAnsi="Calibri" w:cs="Book Antiqua"/>
              </w:rPr>
              <w:t>RF-</w:t>
            </w:r>
            <w:r>
              <w:rPr>
                <w:rFonts w:ascii="Calibri" w:hAnsi="Calibri" w:cs="Book Antiqua"/>
              </w:rPr>
              <w:t>5</w:t>
            </w:r>
          </w:p>
        </w:tc>
      </w:tr>
      <w:tr w:rsidR="00D24723" w:rsidRPr="005219A9" w14:paraId="25A76DDC" w14:textId="77777777" w:rsidTr="00C45CFF">
        <w:tc>
          <w:tcPr>
            <w:tcW w:w="2001" w:type="dxa"/>
            <w:shd w:val="clear" w:color="auto" w:fill="DBDBDB" w:themeFill="accent3" w:themeFillTint="66"/>
          </w:tcPr>
          <w:p w14:paraId="66101932" w14:textId="77777777" w:rsidR="00D24723" w:rsidRPr="005219A9" w:rsidRDefault="00D24723" w:rsidP="00C45CFF">
            <w:pPr>
              <w:rPr>
                <w:rFonts w:ascii="Calibri" w:hAnsi="Calibri" w:cs="Book Antiqua"/>
                <w:b/>
                <w:bCs/>
              </w:rPr>
            </w:pPr>
            <w:r w:rsidRPr="005219A9">
              <w:rPr>
                <w:rFonts w:ascii="Calibri" w:hAnsi="Calibri" w:cs="Book Antiqua"/>
                <w:b/>
                <w:bCs/>
              </w:rPr>
              <w:t>CU asociados:</w:t>
            </w:r>
          </w:p>
        </w:tc>
        <w:tc>
          <w:tcPr>
            <w:tcW w:w="5087" w:type="dxa"/>
          </w:tcPr>
          <w:p w14:paraId="12A38163" w14:textId="77777777" w:rsidR="00D24723" w:rsidRPr="005219A9" w:rsidRDefault="00D24723" w:rsidP="00C45CFF">
            <w:pPr>
              <w:rPr>
                <w:rFonts w:ascii="Calibri" w:hAnsi="Calibri" w:cs="Book Antiqua"/>
              </w:rPr>
            </w:pPr>
            <w:r w:rsidRPr="005219A9">
              <w:rPr>
                <w:rFonts w:ascii="Calibri" w:hAnsi="Calibri" w:cs="Book Antiqua"/>
              </w:rPr>
              <w:t>CU-</w:t>
            </w:r>
            <w:r>
              <w:rPr>
                <w:rFonts w:ascii="Calibri" w:hAnsi="Calibri" w:cs="Book Antiqua"/>
              </w:rPr>
              <w:t>5</w:t>
            </w:r>
          </w:p>
        </w:tc>
      </w:tr>
      <w:tr w:rsidR="00D24723" w:rsidRPr="005219A9" w14:paraId="5C2087E1" w14:textId="77777777" w:rsidTr="00C45CFF">
        <w:tc>
          <w:tcPr>
            <w:tcW w:w="2001" w:type="dxa"/>
            <w:shd w:val="clear" w:color="auto" w:fill="DBDBDB" w:themeFill="accent3" w:themeFillTint="66"/>
          </w:tcPr>
          <w:p w14:paraId="232E61EC" w14:textId="77777777" w:rsidR="00D24723" w:rsidRPr="005219A9" w:rsidRDefault="00D24723" w:rsidP="00C45CFF">
            <w:pPr>
              <w:rPr>
                <w:rFonts w:ascii="Calibri" w:hAnsi="Calibri" w:cs="Book Antiqua"/>
                <w:b/>
                <w:bCs/>
              </w:rPr>
            </w:pPr>
            <w:r w:rsidRPr="005219A9">
              <w:rPr>
                <w:rFonts w:ascii="Calibri" w:hAnsi="Calibri" w:cs="Book Antiqua"/>
                <w:b/>
                <w:bCs/>
              </w:rPr>
              <w:t>Esc. Asociados:</w:t>
            </w:r>
          </w:p>
        </w:tc>
        <w:tc>
          <w:tcPr>
            <w:tcW w:w="5087" w:type="dxa"/>
          </w:tcPr>
          <w:p w14:paraId="456F5BC6" w14:textId="79EAA75A" w:rsidR="00D24723" w:rsidRPr="005219A9" w:rsidRDefault="00D24723" w:rsidP="00C45CFF">
            <w:pPr>
              <w:rPr>
                <w:rFonts w:ascii="Calibri" w:hAnsi="Calibri" w:cs="Book Antiqua"/>
              </w:rPr>
            </w:pPr>
            <w:r w:rsidRPr="005219A9">
              <w:rPr>
                <w:rFonts w:ascii="Calibri" w:hAnsi="Calibri" w:cs="Book Antiqua"/>
              </w:rPr>
              <w:t>ES-</w:t>
            </w:r>
            <w:r>
              <w:rPr>
                <w:rFonts w:ascii="Calibri" w:hAnsi="Calibri" w:cs="Book Antiqua"/>
              </w:rPr>
              <w:t>5.3</w:t>
            </w:r>
          </w:p>
        </w:tc>
      </w:tr>
    </w:tbl>
    <w:p w14:paraId="03216635" w14:textId="73A51D27" w:rsidR="00341005" w:rsidRDefault="00341005" w:rsidP="00044498">
      <w:pPr>
        <w:rPr>
          <w:lang w:val="es-MX"/>
        </w:rPr>
      </w:pPr>
    </w:p>
    <w:p w14:paraId="3984A1BD" w14:textId="3DBCCD90" w:rsidR="00341005" w:rsidRDefault="00D24723" w:rsidP="00044498">
      <w:pPr>
        <w:rPr>
          <w:lang w:val="es-MX"/>
        </w:rPr>
      </w:pPr>
      <w:r w:rsidRPr="00D24723">
        <w:rPr>
          <w:noProof/>
          <w:lang w:val="es-MX"/>
        </w:rPr>
        <w:drawing>
          <wp:anchor distT="0" distB="0" distL="114300" distR="114300" simplePos="0" relativeHeight="251840512" behindDoc="0" locked="0" layoutInCell="1" allowOverlap="1" wp14:anchorId="3B20CFD4" wp14:editId="37A40EDF">
            <wp:simplePos x="0" y="0"/>
            <wp:positionH relativeFrom="margin">
              <wp:align>center</wp:align>
            </wp:positionH>
            <wp:positionV relativeFrom="paragraph">
              <wp:posOffset>8255</wp:posOffset>
            </wp:positionV>
            <wp:extent cx="5242560" cy="2983005"/>
            <wp:effectExtent l="0" t="0" r="0" b="8255"/>
            <wp:wrapNone/>
            <wp:docPr id="145027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05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983005"/>
                    </a:xfrm>
                    <a:prstGeom prst="rect">
                      <a:avLst/>
                    </a:prstGeom>
                  </pic:spPr>
                </pic:pic>
              </a:graphicData>
            </a:graphic>
            <wp14:sizeRelH relativeFrom="page">
              <wp14:pctWidth>0</wp14:pctWidth>
            </wp14:sizeRelH>
            <wp14:sizeRelV relativeFrom="page">
              <wp14:pctHeight>0</wp14:pctHeight>
            </wp14:sizeRelV>
          </wp:anchor>
        </w:drawing>
      </w:r>
    </w:p>
    <w:p w14:paraId="46DBF959" w14:textId="24893AE1" w:rsidR="00341005" w:rsidRDefault="00341005" w:rsidP="00044498">
      <w:pPr>
        <w:rPr>
          <w:lang w:val="es-MX"/>
        </w:rPr>
      </w:pPr>
    </w:p>
    <w:p w14:paraId="25CCAB78" w14:textId="7E763D4B" w:rsidR="00341005" w:rsidRDefault="00341005" w:rsidP="00044498">
      <w:pPr>
        <w:rPr>
          <w:lang w:val="es-MX"/>
        </w:rPr>
      </w:pPr>
    </w:p>
    <w:p w14:paraId="659B1B19" w14:textId="70C41703" w:rsidR="00341005" w:rsidRDefault="00341005" w:rsidP="00044498">
      <w:pPr>
        <w:rPr>
          <w:lang w:val="es-MX"/>
        </w:rPr>
      </w:pPr>
    </w:p>
    <w:p w14:paraId="58C034E7" w14:textId="569567D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4C52A29C" w:rsidR="00341005" w:rsidRDefault="00341005" w:rsidP="00044498">
      <w:pPr>
        <w:rPr>
          <w:lang w:val="es-MX"/>
        </w:rPr>
      </w:pPr>
    </w:p>
    <w:p w14:paraId="0BAF1E8B" w14:textId="77777777" w:rsidR="00341005" w:rsidRDefault="00341005" w:rsidP="00044498">
      <w:pPr>
        <w:rPr>
          <w:lang w:val="es-MX"/>
        </w:rPr>
      </w:pPr>
    </w:p>
    <w:p w14:paraId="4A3C620A" w14:textId="2E5A2B36"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2EE38561" w:rsidR="00341005" w:rsidRDefault="00341005" w:rsidP="00044498">
      <w:pPr>
        <w:rPr>
          <w:lang w:val="es-MX"/>
        </w:rPr>
      </w:pPr>
    </w:p>
    <w:p w14:paraId="1A8AD37D" w14:textId="77777777" w:rsidR="00341005" w:rsidRDefault="00341005" w:rsidP="00044498">
      <w:pPr>
        <w:rPr>
          <w:lang w:val="es-MX"/>
        </w:rPr>
      </w:pPr>
    </w:p>
    <w:p w14:paraId="663DC2E3" w14:textId="111E001D" w:rsidR="00341005" w:rsidRDefault="00341005" w:rsidP="00044498">
      <w:pPr>
        <w:rPr>
          <w:lang w:val="es-MX"/>
        </w:rPr>
      </w:pPr>
    </w:p>
    <w:p w14:paraId="102E92F4" w14:textId="2E53ED4F" w:rsidR="00341005" w:rsidRDefault="00341005" w:rsidP="00044498">
      <w:pPr>
        <w:rPr>
          <w:lang w:val="es-MX"/>
        </w:rPr>
      </w:pPr>
    </w:p>
    <w:p w14:paraId="538E825C" w14:textId="29B2136C" w:rsidR="00341005" w:rsidRDefault="00341005" w:rsidP="00044498">
      <w:pPr>
        <w:rPr>
          <w:lang w:val="es-MX"/>
        </w:rPr>
      </w:pPr>
    </w:p>
    <w:p w14:paraId="364FEAF6" w14:textId="77777777" w:rsidR="00341005" w:rsidRDefault="00341005" w:rsidP="00044498">
      <w:pPr>
        <w:rPr>
          <w:lang w:val="es-MX"/>
        </w:rPr>
      </w:pPr>
    </w:p>
    <w:p w14:paraId="799EFA55" w14:textId="24EAED3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57D07A34"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3E98EC73"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1E6BAB69"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612D2B99"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51AC1BC0" w:rsidR="00DE6738" w:rsidRPr="0039736F" w:rsidRDefault="00DE6738" w:rsidP="00DE6738">
      <w:pPr>
        <w:jc w:val="both"/>
        <w:rPr>
          <w:rFonts w:ascii="Calibri" w:hAnsi="Calibri" w:cs="Book Antiqua"/>
          <w:i/>
          <w:color w:val="595959"/>
        </w:rPr>
      </w:pPr>
    </w:p>
    <w:p w14:paraId="7DD6A123" w14:textId="06F93B21"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33EB7A95" w:rsidR="00516646" w:rsidRDefault="00516646" w:rsidP="00DE6738">
      <w:pPr>
        <w:ind w:left="993"/>
        <w:jc w:val="center"/>
        <w:rPr>
          <w:rFonts w:ascii="Book Antiqua" w:hAnsi="Book Antiqua" w:cs="Book Antiqua"/>
          <w:b/>
          <w:noProof/>
        </w:rPr>
      </w:pPr>
    </w:p>
    <w:p w14:paraId="4E67F4DC" w14:textId="70676C87" w:rsidR="00516646" w:rsidRDefault="00EC485D" w:rsidP="00DE6738">
      <w:pPr>
        <w:ind w:left="993"/>
        <w:jc w:val="center"/>
        <w:rPr>
          <w:rFonts w:ascii="Book Antiqua" w:hAnsi="Book Antiqua" w:cs="Book Antiqua"/>
          <w:b/>
          <w:noProof/>
        </w:rPr>
      </w:pPr>
      <w:r w:rsidRPr="00662A76">
        <w:rPr>
          <w:rFonts w:ascii="Book Antiqua" w:hAnsi="Book Antiqua" w:cs="Book Antiqua"/>
          <w:b/>
          <w:noProof/>
        </w:rPr>
        <w:drawing>
          <wp:anchor distT="0" distB="0" distL="114300" distR="114300" simplePos="0" relativeHeight="251810816" behindDoc="0" locked="0" layoutInCell="1" allowOverlap="1" wp14:anchorId="04BF708D" wp14:editId="4E155136">
            <wp:simplePos x="0" y="0"/>
            <wp:positionH relativeFrom="margin">
              <wp:align>center</wp:align>
            </wp:positionH>
            <wp:positionV relativeFrom="paragraph">
              <wp:posOffset>154305</wp:posOffset>
            </wp:positionV>
            <wp:extent cx="5280660" cy="3007423"/>
            <wp:effectExtent l="0" t="0" r="0" b="2540"/>
            <wp:wrapNone/>
            <wp:docPr id="87532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703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007423"/>
                    </a:xfrm>
                    <a:prstGeom prst="rect">
                      <a:avLst/>
                    </a:prstGeom>
                  </pic:spPr>
                </pic:pic>
              </a:graphicData>
            </a:graphic>
            <wp14:sizeRelH relativeFrom="page">
              <wp14:pctWidth>0</wp14:pctWidth>
            </wp14:sizeRelH>
            <wp14:sizeRelV relativeFrom="page">
              <wp14:pctHeight>0</wp14:pctHeight>
            </wp14:sizeRelV>
          </wp:anchor>
        </w:drawing>
      </w:r>
    </w:p>
    <w:p w14:paraId="227DACAE" w14:textId="436AB9D1" w:rsidR="00516646" w:rsidRDefault="00516646" w:rsidP="00DE6738">
      <w:pPr>
        <w:ind w:left="993"/>
        <w:jc w:val="center"/>
        <w:rPr>
          <w:rFonts w:ascii="Book Antiqua" w:hAnsi="Book Antiqua" w:cs="Book Antiqua"/>
          <w:b/>
          <w:noProof/>
        </w:rPr>
      </w:pPr>
    </w:p>
    <w:p w14:paraId="6A070E95" w14:textId="650BF32D" w:rsidR="00516646" w:rsidRDefault="00516646" w:rsidP="00DE6738">
      <w:pPr>
        <w:ind w:left="993"/>
        <w:jc w:val="center"/>
        <w:rPr>
          <w:rFonts w:ascii="Book Antiqua" w:hAnsi="Book Antiqua" w:cs="Book Antiqua"/>
          <w:b/>
          <w:noProof/>
        </w:rPr>
      </w:pPr>
    </w:p>
    <w:p w14:paraId="192AD460" w14:textId="21A02782" w:rsidR="00516646" w:rsidRDefault="00516646" w:rsidP="00DE6738">
      <w:pPr>
        <w:ind w:left="993"/>
        <w:jc w:val="center"/>
        <w:rPr>
          <w:rFonts w:ascii="Book Antiqua" w:hAnsi="Book Antiqua" w:cs="Book Antiqua"/>
          <w:b/>
          <w:noProof/>
        </w:rPr>
      </w:pPr>
    </w:p>
    <w:p w14:paraId="0AA0EF19" w14:textId="3967C453" w:rsidR="00516646" w:rsidRDefault="00516646" w:rsidP="00DE6738">
      <w:pPr>
        <w:ind w:left="993"/>
        <w:jc w:val="center"/>
        <w:rPr>
          <w:rFonts w:ascii="Book Antiqua" w:hAnsi="Book Antiqua" w:cs="Book Antiqua"/>
          <w:b/>
          <w:noProof/>
        </w:rPr>
      </w:pPr>
    </w:p>
    <w:p w14:paraId="0AA605AF" w14:textId="431A9B02" w:rsidR="00516646" w:rsidRDefault="00516646" w:rsidP="00DE6738">
      <w:pPr>
        <w:ind w:left="993"/>
        <w:jc w:val="center"/>
        <w:rPr>
          <w:rFonts w:ascii="Book Antiqua" w:hAnsi="Book Antiqua" w:cs="Book Antiqua"/>
          <w:b/>
          <w:noProof/>
        </w:rPr>
      </w:pPr>
    </w:p>
    <w:p w14:paraId="3C3D2CD8" w14:textId="7CD068FF" w:rsidR="00516646" w:rsidRDefault="00516646" w:rsidP="00DE6738">
      <w:pPr>
        <w:ind w:left="993"/>
        <w:jc w:val="center"/>
        <w:rPr>
          <w:rFonts w:ascii="Book Antiqua" w:hAnsi="Book Antiqua" w:cs="Book Antiqua"/>
          <w:b/>
          <w:noProof/>
        </w:rPr>
      </w:pPr>
    </w:p>
    <w:p w14:paraId="7A708B55" w14:textId="191A74BC" w:rsidR="00516646" w:rsidRDefault="00516646" w:rsidP="00DE6738">
      <w:pPr>
        <w:ind w:left="993"/>
        <w:jc w:val="center"/>
        <w:rPr>
          <w:rFonts w:ascii="Book Antiqua" w:hAnsi="Book Antiqua" w:cs="Book Antiqua"/>
          <w:b/>
          <w:noProof/>
        </w:rPr>
      </w:pPr>
    </w:p>
    <w:p w14:paraId="34317AD7" w14:textId="569D2093"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F55FCE5" w:rsidR="00341005" w:rsidRDefault="00341005" w:rsidP="00DE6738">
      <w:pPr>
        <w:ind w:left="993"/>
        <w:jc w:val="center"/>
        <w:rPr>
          <w:rFonts w:ascii="Book Antiqua" w:hAnsi="Book Antiqua" w:cs="Book Antiqua"/>
          <w:b/>
          <w:noProof/>
        </w:rPr>
      </w:pPr>
    </w:p>
    <w:p w14:paraId="3013FF1D" w14:textId="77777777" w:rsidR="00341005" w:rsidRPr="00EC485D" w:rsidRDefault="00341005" w:rsidP="00516646">
      <w:pPr>
        <w:rPr>
          <w:rFonts w:ascii="Calibri" w:hAnsi="Calibri" w:cs="Book Antiqua"/>
          <w:iCs/>
          <w:color w:val="595959"/>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C485D" w:rsidRPr="005219A9" w14:paraId="733B1EF5" w14:textId="77777777" w:rsidTr="00C45CFF">
        <w:tc>
          <w:tcPr>
            <w:tcW w:w="2001" w:type="dxa"/>
            <w:shd w:val="clear" w:color="auto" w:fill="DBDBDB" w:themeFill="accent3" w:themeFillTint="66"/>
          </w:tcPr>
          <w:p w14:paraId="33470414" w14:textId="77777777" w:rsidR="00EC485D" w:rsidRPr="005219A9" w:rsidRDefault="00EC485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7435A7" w14:textId="77777777" w:rsidR="00EC485D" w:rsidRPr="005219A9" w:rsidRDefault="00EC485D" w:rsidP="00C45CFF">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EC485D" w:rsidRPr="005219A9" w14:paraId="0E85CC40" w14:textId="77777777" w:rsidTr="00C45CFF">
        <w:tc>
          <w:tcPr>
            <w:tcW w:w="2001" w:type="dxa"/>
            <w:shd w:val="clear" w:color="auto" w:fill="DBDBDB" w:themeFill="accent3" w:themeFillTint="66"/>
          </w:tcPr>
          <w:p w14:paraId="3E1F8E4C" w14:textId="77777777" w:rsidR="00EC485D" w:rsidRPr="005219A9" w:rsidRDefault="00EC485D" w:rsidP="00C45CFF">
            <w:pPr>
              <w:rPr>
                <w:rFonts w:ascii="Calibri" w:hAnsi="Calibri" w:cs="Book Antiqua"/>
                <w:b/>
                <w:bCs/>
              </w:rPr>
            </w:pPr>
            <w:r w:rsidRPr="005219A9">
              <w:rPr>
                <w:rFonts w:ascii="Calibri" w:hAnsi="Calibri" w:cs="Book Antiqua"/>
                <w:b/>
                <w:bCs/>
              </w:rPr>
              <w:t>Descripción:</w:t>
            </w:r>
          </w:p>
        </w:tc>
        <w:tc>
          <w:tcPr>
            <w:tcW w:w="5087" w:type="dxa"/>
          </w:tcPr>
          <w:p w14:paraId="5BA2C5A9" w14:textId="6B6DD3C0" w:rsidR="00EC485D" w:rsidRPr="005219A9" w:rsidRDefault="00EC485D" w:rsidP="00C45CFF">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EC485D" w:rsidRPr="005219A9" w14:paraId="1F9B68B1" w14:textId="77777777" w:rsidTr="00C45CFF">
        <w:tc>
          <w:tcPr>
            <w:tcW w:w="2001" w:type="dxa"/>
            <w:shd w:val="clear" w:color="auto" w:fill="DBDBDB" w:themeFill="accent3" w:themeFillTint="66"/>
          </w:tcPr>
          <w:p w14:paraId="3DF95D49" w14:textId="77777777" w:rsidR="00EC485D" w:rsidRPr="005219A9" w:rsidRDefault="00EC485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27C8F8A" w14:textId="77777777" w:rsidR="00EC485D" w:rsidRPr="005219A9" w:rsidRDefault="00EC485D" w:rsidP="00C45CFF">
            <w:pPr>
              <w:rPr>
                <w:rFonts w:ascii="Calibri" w:hAnsi="Calibri" w:cs="Book Antiqua"/>
              </w:rPr>
            </w:pPr>
            <w:r w:rsidRPr="005219A9">
              <w:rPr>
                <w:rFonts w:ascii="Calibri" w:hAnsi="Calibri" w:cs="Book Antiqua"/>
              </w:rPr>
              <w:t>RF-</w:t>
            </w:r>
            <w:r>
              <w:rPr>
                <w:rFonts w:ascii="Calibri" w:hAnsi="Calibri" w:cs="Book Antiqua"/>
              </w:rPr>
              <w:t>6</w:t>
            </w:r>
          </w:p>
        </w:tc>
      </w:tr>
      <w:tr w:rsidR="00EC485D" w:rsidRPr="005219A9" w14:paraId="4EC7B8FD" w14:textId="77777777" w:rsidTr="00C45CFF">
        <w:tc>
          <w:tcPr>
            <w:tcW w:w="2001" w:type="dxa"/>
            <w:shd w:val="clear" w:color="auto" w:fill="DBDBDB" w:themeFill="accent3" w:themeFillTint="66"/>
          </w:tcPr>
          <w:p w14:paraId="280C13B0" w14:textId="77777777" w:rsidR="00EC485D" w:rsidRPr="005219A9" w:rsidRDefault="00EC485D" w:rsidP="00C45CFF">
            <w:pPr>
              <w:rPr>
                <w:rFonts w:ascii="Calibri" w:hAnsi="Calibri" w:cs="Book Antiqua"/>
                <w:b/>
                <w:bCs/>
              </w:rPr>
            </w:pPr>
            <w:r w:rsidRPr="005219A9">
              <w:rPr>
                <w:rFonts w:ascii="Calibri" w:hAnsi="Calibri" w:cs="Book Antiqua"/>
                <w:b/>
                <w:bCs/>
              </w:rPr>
              <w:t>CU asociados:</w:t>
            </w:r>
          </w:p>
        </w:tc>
        <w:tc>
          <w:tcPr>
            <w:tcW w:w="5087" w:type="dxa"/>
          </w:tcPr>
          <w:p w14:paraId="725C020E" w14:textId="77777777" w:rsidR="00EC485D" w:rsidRPr="005219A9" w:rsidRDefault="00EC485D" w:rsidP="00C45CFF">
            <w:pPr>
              <w:rPr>
                <w:rFonts w:ascii="Calibri" w:hAnsi="Calibri" w:cs="Book Antiqua"/>
              </w:rPr>
            </w:pPr>
            <w:r w:rsidRPr="005219A9">
              <w:rPr>
                <w:rFonts w:ascii="Calibri" w:hAnsi="Calibri" w:cs="Book Antiqua"/>
              </w:rPr>
              <w:t>CU-</w:t>
            </w:r>
            <w:r>
              <w:rPr>
                <w:rFonts w:ascii="Calibri" w:hAnsi="Calibri" w:cs="Book Antiqua"/>
              </w:rPr>
              <w:t>6</w:t>
            </w:r>
          </w:p>
        </w:tc>
      </w:tr>
      <w:tr w:rsidR="00EC485D" w:rsidRPr="005219A9" w14:paraId="158234E1" w14:textId="77777777" w:rsidTr="00C45CFF">
        <w:tc>
          <w:tcPr>
            <w:tcW w:w="2001" w:type="dxa"/>
            <w:shd w:val="clear" w:color="auto" w:fill="DBDBDB" w:themeFill="accent3" w:themeFillTint="66"/>
          </w:tcPr>
          <w:p w14:paraId="5F109CF2" w14:textId="77777777" w:rsidR="00EC485D" w:rsidRPr="005219A9" w:rsidRDefault="00EC485D" w:rsidP="00C45CFF">
            <w:pPr>
              <w:rPr>
                <w:rFonts w:ascii="Calibri" w:hAnsi="Calibri" w:cs="Book Antiqua"/>
                <w:b/>
                <w:bCs/>
              </w:rPr>
            </w:pPr>
            <w:r w:rsidRPr="005219A9">
              <w:rPr>
                <w:rFonts w:ascii="Calibri" w:hAnsi="Calibri" w:cs="Book Antiqua"/>
                <w:b/>
                <w:bCs/>
              </w:rPr>
              <w:t>Esc. Asociados:</w:t>
            </w:r>
          </w:p>
        </w:tc>
        <w:tc>
          <w:tcPr>
            <w:tcW w:w="5087" w:type="dxa"/>
          </w:tcPr>
          <w:p w14:paraId="1B61E45B" w14:textId="2D9B2C5A" w:rsidR="00EC485D" w:rsidRPr="005219A9" w:rsidRDefault="00EC485D" w:rsidP="00C45CFF">
            <w:pPr>
              <w:rPr>
                <w:rFonts w:ascii="Calibri" w:hAnsi="Calibri" w:cs="Book Antiqua"/>
              </w:rPr>
            </w:pPr>
            <w:r w:rsidRPr="005219A9">
              <w:rPr>
                <w:rFonts w:ascii="Calibri" w:hAnsi="Calibri" w:cs="Book Antiqua"/>
              </w:rPr>
              <w:t>ES-</w:t>
            </w:r>
            <w:r>
              <w:rPr>
                <w:rFonts w:ascii="Calibri" w:hAnsi="Calibri" w:cs="Book Antiqua"/>
              </w:rPr>
              <w:t>6.2</w:t>
            </w:r>
          </w:p>
        </w:tc>
      </w:tr>
    </w:tbl>
    <w:p w14:paraId="409762BD" w14:textId="77777777" w:rsidR="00341005" w:rsidRDefault="00341005" w:rsidP="00516646">
      <w:pPr>
        <w:rPr>
          <w:rFonts w:ascii="Calibri" w:hAnsi="Calibri" w:cs="Book Antiqua"/>
          <w:i/>
          <w:color w:val="595959"/>
        </w:rPr>
      </w:pPr>
    </w:p>
    <w:p w14:paraId="2D8271CB" w14:textId="585CCF4A" w:rsidR="00341005" w:rsidRDefault="00341005" w:rsidP="00516646">
      <w:pPr>
        <w:rPr>
          <w:rFonts w:ascii="Calibri" w:hAnsi="Calibri" w:cs="Book Antiqua"/>
          <w:i/>
          <w:color w:val="595959"/>
        </w:rPr>
      </w:pPr>
    </w:p>
    <w:p w14:paraId="3DEB566C" w14:textId="36C83653" w:rsidR="00341005" w:rsidRDefault="00341005" w:rsidP="00516646">
      <w:pPr>
        <w:rPr>
          <w:rFonts w:ascii="Calibri" w:hAnsi="Calibri" w:cs="Book Antiqua"/>
          <w:i/>
          <w:color w:val="595959"/>
        </w:rPr>
      </w:pPr>
    </w:p>
    <w:p w14:paraId="4B617683" w14:textId="2FA8C728" w:rsidR="00341005" w:rsidRDefault="00341005" w:rsidP="00516646">
      <w:pPr>
        <w:rPr>
          <w:rFonts w:ascii="Calibri" w:hAnsi="Calibri" w:cs="Book Antiqua"/>
          <w:i/>
          <w:color w:val="595959"/>
        </w:rPr>
      </w:pPr>
    </w:p>
    <w:p w14:paraId="74097710" w14:textId="3CAE8377" w:rsidR="00341005" w:rsidRDefault="00341005" w:rsidP="00516646">
      <w:pPr>
        <w:rPr>
          <w:rFonts w:ascii="Calibri" w:hAnsi="Calibri" w:cs="Book Antiqua"/>
          <w:i/>
          <w:color w:val="595959"/>
        </w:rPr>
      </w:pPr>
    </w:p>
    <w:p w14:paraId="19D96ACA" w14:textId="71828757" w:rsidR="00341005" w:rsidRDefault="00341005" w:rsidP="00516646">
      <w:pPr>
        <w:rPr>
          <w:rFonts w:ascii="Calibri" w:hAnsi="Calibri" w:cs="Book Antiqua"/>
          <w:i/>
          <w:color w:val="595959"/>
        </w:rPr>
      </w:pPr>
    </w:p>
    <w:p w14:paraId="4164A684" w14:textId="38ED10AA" w:rsidR="00341005" w:rsidRDefault="00EC485D" w:rsidP="00516646">
      <w:pPr>
        <w:rPr>
          <w:rFonts w:ascii="Calibri" w:hAnsi="Calibri" w:cs="Book Antiqua"/>
          <w:i/>
          <w:color w:val="595959"/>
        </w:rPr>
      </w:pPr>
      <w:r w:rsidRPr="00EC485D">
        <w:rPr>
          <w:rFonts w:ascii="Calibri" w:hAnsi="Calibri" w:cs="Book Antiqua"/>
          <w:i/>
          <w:noProof/>
          <w:color w:val="595959"/>
        </w:rPr>
        <w:drawing>
          <wp:anchor distT="0" distB="0" distL="114300" distR="114300" simplePos="0" relativeHeight="251841536" behindDoc="0" locked="0" layoutInCell="1" allowOverlap="1" wp14:anchorId="0F6FA2C0" wp14:editId="7C0611CA">
            <wp:simplePos x="0" y="0"/>
            <wp:positionH relativeFrom="margin">
              <wp:align>center</wp:align>
            </wp:positionH>
            <wp:positionV relativeFrom="paragraph">
              <wp:posOffset>31750</wp:posOffset>
            </wp:positionV>
            <wp:extent cx="5241925" cy="2971800"/>
            <wp:effectExtent l="0" t="0" r="0" b="0"/>
            <wp:wrapNone/>
            <wp:docPr id="202550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7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1925" cy="2971800"/>
                    </a:xfrm>
                    <a:prstGeom prst="rect">
                      <a:avLst/>
                    </a:prstGeom>
                  </pic:spPr>
                </pic:pic>
              </a:graphicData>
            </a:graphic>
            <wp14:sizeRelH relativeFrom="page">
              <wp14:pctWidth>0</wp14:pctWidth>
            </wp14:sizeRelH>
            <wp14:sizeRelV relativeFrom="page">
              <wp14:pctHeight>0</wp14:pctHeight>
            </wp14:sizeRelV>
          </wp:anchor>
        </w:drawing>
      </w:r>
    </w:p>
    <w:p w14:paraId="4B8092F3" w14:textId="0E394CC5" w:rsidR="00341005" w:rsidRDefault="00341005" w:rsidP="00516646">
      <w:pPr>
        <w:rPr>
          <w:rFonts w:ascii="Calibri" w:hAnsi="Calibri" w:cs="Book Antiqua"/>
          <w:i/>
          <w:color w:val="595959"/>
        </w:rPr>
      </w:pPr>
    </w:p>
    <w:p w14:paraId="37224864" w14:textId="26510AFF" w:rsidR="00341005" w:rsidRDefault="00341005" w:rsidP="00516646">
      <w:pPr>
        <w:rPr>
          <w:rFonts w:ascii="Calibri" w:hAnsi="Calibri" w:cs="Book Antiqua"/>
          <w:i/>
          <w:color w:val="595959"/>
        </w:rPr>
      </w:pPr>
    </w:p>
    <w:p w14:paraId="65A21954" w14:textId="57F3DB76" w:rsidR="00341005" w:rsidRDefault="00341005" w:rsidP="00516646">
      <w:pPr>
        <w:rPr>
          <w:rFonts w:ascii="Calibri" w:hAnsi="Calibri" w:cs="Book Antiqua"/>
          <w:i/>
          <w:color w:val="595959"/>
        </w:rPr>
      </w:pPr>
    </w:p>
    <w:p w14:paraId="5B78F14C" w14:textId="4889AA88" w:rsidR="00341005" w:rsidRDefault="00341005" w:rsidP="00516646">
      <w:pPr>
        <w:rPr>
          <w:rFonts w:ascii="Calibri" w:hAnsi="Calibri" w:cs="Book Antiqua"/>
          <w:i/>
          <w:color w:val="595959"/>
        </w:rPr>
      </w:pPr>
    </w:p>
    <w:p w14:paraId="76F36E69" w14:textId="765DC932" w:rsidR="00341005" w:rsidRDefault="00341005" w:rsidP="00516646">
      <w:pPr>
        <w:rPr>
          <w:rFonts w:ascii="Calibri" w:hAnsi="Calibri" w:cs="Book Antiqua"/>
          <w:i/>
          <w:color w:val="595959"/>
        </w:rPr>
      </w:pPr>
    </w:p>
    <w:p w14:paraId="6887898B" w14:textId="4C4E9635"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6DD818C1"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035178E4" w14:textId="68A4D1E8" w:rsidR="00EC485D" w:rsidRDefault="00EC485D" w:rsidP="00516646">
      <w:pPr>
        <w:rPr>
          <w:rFonts w:ascii="Calibri" w:hAnsi="Calibri" w:cs="Book Antiqua"/>
          <w:i/>
          <w:color w:val="595959"/>
        </w:rPr>
      </w:pPr>
    </w:p>
    <w:p w14:paraId="43274F22" w14:textId="77777777" w:rsidR="00EC485D" w:rsidRDefault="00EC485D" w:rsidP="00516646">
      <w:pPr>
        <w:rPr>
          <w:rFonts w:ascii="Calibri" w:hAnsi="Calibri" w:cs="Book Antiqua"/>
          <w:i/>
          <w:color w:val="595959"/>
        </w:rPr>
      </w:pPr>
    </w:p>
    <w:p w14:paraId="4B5BD2F9" w14:textId="77777777" w:rsidR="00EC485D" w:rsidRDefault="00EC485D" w:rsidP="00516646">
      <w:pPr>
        <w:rPr>
          <w:rFonts w:ascii="Calibri" w:hAnsi="Calibri" w:cs="Book Antiqua"/>
          <w:i/>
          <w:color w:val="595959"/>
        </w:rPr>
      </w:pPr>
    </w:p>
    <w:p w14:paraId="104AE952" w14:textId="77777777" w:rsidR="00EC485D" w:rsidRDefault="00EC485D" w:rsidP="00516646">
      <w:pPr>
        <w:rPr>
          <w:rFonts w:ascii="Calibri" w:hAnsi="Calibri" w:cs="Book Antiqua"/>
          <w:i/>
          <w:color w:val="595959"/>
        </w:rPr>
      </w:pPr>
    </w:p>
    <w:p w14:paraId="36C2559C" w14:textId="77777777" w:rsidR="00EC485D" w:rsidRDefault="00EC485D" w:rsidP="00516646">
      <w:pPr>
        <w:rPr>
          <w:rFonts w:ascii="Calibri" w:hAnsi="Calibri" w:cs="Book Antiqua"/>
          <w:i/>
          <w:color w:val="595959"/>
        </w:rPr>
      </w:pPr>
    </w:p>
    <w:p w14:paraId="272E34BD" w14:textId="3FB423E5"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50BE4C06"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C2A462C"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27688915"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02974220"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16F3ABCB" w:rsidR="00DE6738" w:rsidRPr="0039736F" w:rsidRDefault="00DE6738" w:rsidP="00DE6738">
      <w:pPr>
        <w:ind w:left="709"/>
        <w:jc w:val="both"/>
        <w:rPr>
          <w:rFonts w:ascii="Calibri" w:hAnsi="Calibri" w:cs="Book Antiqua"/>
          <w:i/>
          <w:color w:val="0000FF"/>
        </w:rPr>
      </w:pPr>
    </w:p>
    <w:p w14:paraId="68337D34" w14:textId="5494BD46" w:rsidR="00DE6738" w:rsidRPr="0039736F" w:rsidRDefault="003930CA" w:rsidP="00DE6738">
      <w:pPr>
        <w:ind w:left="993"/>
        <w:jc w:val="both"/>
        <w:rPr>
          <w:rFonts w:ascii="Calibri" w:hAnsi="Calibri" w:cs="Book Antiqua"/>
          <w:i/>
          <w:color w:val="0000FF"/>
          <w:u w:val="single"/>
        </w:rPr>
      </w:pPr>
      <w:r w:rsidRPr="000A05C9">
        <w:rPr>
          <w:rFonts w:ascii="Calibri" w:hAnsi="Calibri" w:cs="Book Antiqua"/>
          <w:iCs/>
          <w:noProof/>
          <w:color w:val="595959"/>
        </w:rPr>
        <w:drawing>
          <wp:anchor distT="0" distB="0" distL="114300" distR="114300" simplePos="0" relativeHeight="251811840" behindDoc="0" locked="0" layoutInCell="1" allowOverlap="1" wp14:anchorId="38C870D6" wp14:editId="4D4E473B">
            <wp:simplePos x="0" y="0"/>
            <wp:positionH relativeFrom="margin">
              <wp:align>center</wp:align>
            </wp:positionH>
            <wp:positionV relativeFrom="paragraph">
              <wp:posOffset>11430</wp:posOffset>
            </wp:positionV>
            <wp:extent cx="5234940" cy="2958029"/>
            <wp:effectExtent l="0" t="0" r="3810" b="0"/>
            <wp:wrapNone/>
            <wp:docPr id="1561245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5771" name="Imagen 1"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940" cy="2958029"/>
                    </a:xfrm>
                    <a:prstGeom prst="rect">
                      <a:avLst/>
                    </a:prstGeom>
                  </pic:spPr>
                </pic:pic>
              </a:graphicData>
            </a:graphic>
            <wp14:sizeRelH relativeFrom="page">
              <wp14:pctWidth>0</wp14:pctWidth>
            </wp14:sizeRelH>
            <wp14:sizeRelV relativeFrom="page">
              <wp14:pctHeight>0</wp14:pctHeight>
            </wp14:sizeRelV>
          </wp:anchor>
        </w:drawing>
      </w:r>
    </w:p>
    <w:p w14:paraId="1A572DE0" w14:textId="221D2EAF" w:rsidR="00DE6738" w:rsidRPr="0039736F" w:rsidRDefault="00DE6738" w:rsidP="00DE6738">
      <w:pPr>
        <w:ind w:left="993"/>
        <w:jc w:val="both"/>
        <w:rPr>
          <w:rFonts w:ascii="Calibri" w:hAnsi="Calibri" w:cs="Book Antiqua"/>
          <w:i/>
          <w:color w:val="595959"/>
        </w:rPr>
      </w:pPr>
    </w:p>
    <w:p w14:paraId="1D87B921" w14:textId="4C893D1A" w:rsidR="00DE6738" w:rsidRPr="000A05C9" w:rsidRDefault="00DE6738" w:rsidP="00DE6738">
      <w:pPr>
        <w:ind w:left="993"/>
        <w:jc w:val="both"/>
        <w:rPr>
          <w:rFonts w:ascii="Calibri" w:hAnsi="Calibri" w:cs="Book Antiqua"/>
          <w:iCs/>
          <w:color w:val="595959"/>
        </w:rPr>
      </w:pPr>
    </w:p>
    <w:p w14:paraId="7AD5D6CA" w14:textId="42F2B45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6784B867" w:rsidR="00341005" w:rsidRDefault="00341005" w:rsidP="00DE6738">
      <w:pPr>
        <w:ind w:left="993"/>
        <w:jc w:val="both"/>
        <w:rPr>
          <w:rFonts w:ascii="Calibri" w:hAnsi="Calibri" w:cs="Book Antiqua"/>
          <w:i/>
          <w:color w:val="595959"/>
        </w:rPr>
      </w:pPr>
    </w:p>
    <w:p w14:paraId="7D03A0F3" w14:textId="0C2FD9A3" w:rsidR="00341005" w:rsidRDefault="00341005" w:rsidP="00DE6738">
      <w:pPr>
        <w:ind w:left="993"/>
        <w:jc w:val="both"/>
        <w:rPr>
          <w:rFonts w:ascii="Calibri" w:hAnsi="Calibri" w:cs="Book Antiqua"/>
          <w:i/>
          <w:color w:val="595959"/>
        </w:rPr>
      </w:pPr>
    </w:p>
    <w:p w14:paraId="083FF191" w14:textId="55F82593" w:rsidR="00341005" w:rsidRDefault="00341005" w:rsidP="00DE6738">
      <w:pPr>
        <w:ind w:left="993"/>
        <w:jc w:val="both"/>
        <w:rPr>
          <w:rFonts w:ascii="Calibri" w:hAnsi="Calibri" w:cs="Book Antiqua"/>
          <w:i/>
          <w:color w:val="595959"/>
        </w:rPr>
      </w:pPr>
    </w:p>
    <w:p w14:paraId="12A4E659" w14:textId="22FBE1E6"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46373A9A"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42616ADF" w14:textId="5A136BDF" w:rsidR="00341005" w:rsidRDefault="00341005" w:rsidP="003930CA">
      <w:pPr>
        <w:jc w:val="both"/>
        <w:rPr>
          <w:rFonts w:ascii="Calibri" w:hAnsi="Calibri" w:cs="Book Antiqua"/>
          <w:i/>
          <w:color w:val="595959"/>
        </w:rPr>
      </w:pPr>
    </w:p>
    <w:p w14:paraId="792E66BA" w14:textId="4899FB83" w:rsidR="00341005" w:rsidRDefault="00341005" w:rsidP="00DE6738">
      <w:pPr>
        <w:ind w:left="993"/>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930CA" w:rsidRPr="005219A9" w14:paraId="08B4C433" w14:textId="77777777" w:rsidTr="00C45CFF">
        <w:tc>
          <w:tcPr>
            <w:tcW w:w="2001" w:type="dxa"/>
            <w:shd w:val="clear" w:color="auto" w:fill="DBDBDB" w:themeFill="accent3" w:themeFillTint="66"/>
          </w:tcPr>
          <w:p w14:paraId="7A78429B" w14:textId="77777777" w:rsidR="003930CA" w:rsidRPr="005219A9" w:rsidRDefault="003930C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A03F99" w14:textId="77777777" w:rsidR="003930CA" w:rsidRPr="005219A9" w:rsidRDefault="003930CA" w:rsidP="00C45CFF">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3930CA" w:rsidRPr="005219A9" w14:paraId="0AAF1F5B" w14:textId="77777777" w:rsidTr="00C45CFF">
        <w:tc>
          <w:tcPr>
            <w:tcW w:w="2001" w:type="dxa"/>
            <w:shd w:val="clear" w:color="auto" w:fill="DBDBDB" w:themeFill="accent3" w:themeFillTint="66"/>
          </w:tcPr>
          <w:p w14:paraId="19D7967F" w14:textId="77777777" w:rsidR="003930CA" w:rsidRPr="005219A9" w:rsidRDefault="003930CA" w:rsidP="00C45CFF">
            <w:pPr>
              <w:rPr>
                <w:rFonts w:ascii="Calibri" w:hAnsi="Calibri" w:cs="Book Antiqua"/>
                <w:b/>
                <w:bCs/>
              </w:rPr>
            </w:pPr>
            <w:r w:rsidRPr="005219A9">
              <w:rPr>
                <w:rFonts w:ascii="Calibri" w:hAnsi="Calibri" w:cs="Book Antiqua"/>
                <w:b/>
                <w:bCs/>
              </w:rPr>
              <w:t>Descripción:</w:t>
            </w:r>
          </w:p>
        </w:tc>
        <w:tc>
          <w:tcPr>
            <w:tcW w:w="5087" w:type="dxa"/>
          </w:tcPr>
          <w:p w14:paraId="7EB541ED" w14:textId="3052D9C4" w:rsidR="003930CA" w:rsidRPr="005219A9" w:rsidRDefault="003930CA" w:rsidP="00C45CFF">
            <w:pPr>
              <w:spacing w:line="259" w:lineRule="auto"/>
              <w:rPr>
                <w:rFonts w:ascii="Calibri" w:hAnsi="Calibri" w:cs="Book Antiqua"/>
              </w:rPr>
            </w:pPr>
            <w:r w:rsidRPr="0079609C">
              <w:rPr>
                <w:rFonts w:ascii="Calibri" w:hAnsi="Calibri" w:cs="Book Antiqua"/>
              </w:rPr>
              <w:t>Registrar unidades de medida</w:t>
            </w:r>
          </w:p>
        </w:tc>
      </w:tr>
      <w:tr w:rsidR="003930CA" w:rsidRPr="005219A9" w14:paraId="049A4EBA" w14:textId="77777777" w:rsidTr="00C45CFF">
        <w:tc>
          <w:tcPr>
            <w:tcW w:w="2001" w:type="dxa"/>
            <w:shd w:val="clear" w:color="auto" w:fill="DBDBDB" w:themeFill="accent3" w:themeFillTint="66"/>
          </w:tcPr>
          <w:p w14:paraId="7B529C14" w14:textId="77777777" w:rsidR="003930CA" w:rsidRPr="005219A9" w:rsidRDefault="003930C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B3AAA0C" w14:textId="77777777" w:rsidR="003930CA" w:rsidRPr="005219A9" w:rsidRDefault="003930CA" w:rsidP="00C45CFF">
            <w:pPr>
              <w:rPr>
                <w:rFonts w:ascii="Calibri" w:hAnsi="Calibri" w:cs="Book Antiqua"/>
              </w:rPr>
            </w:pPr>
            <w:r w:rsidRPr="005219A9">
              <w:rPr>
                <w:rFonts w:ascii="Calibri" w:hAnsi="Calibri" w:cs="Book Antiqua"/>
              </w:rPr>
              <w:t>RF-</w:t>
            </w:r>
            <w:r>
              <w:rPr>
                <w:rFonts w:ascii="Calibri" w:hAnsi="Calibri" w:cs="Book Antiqua"/>
              </w:rPr>
              <w:t>7</w:t>
            </w:r>
          </w:p>
        </w:tc>
      </w:tr>
      <w:tr w:rsidR="003930CA" w:rsidRPr="005219A9" w14:paraId="734797A7" w14:textId="77777777" w:rsidTr="00C45CFF">
        <w:tc>
          <w:tcPr>
            <w:tcW w:w="2001" w:type="dxa"/>
            <w:shd w:val="clear" w:color="auto" w:fill="DBDBDB" w:themeFill="accent3" w:themeFillTint="66"/>
          </w:tcPr>
          <w:p w14:paraId="2ECAEA2C" w14:textId="77777777" w:rsidR="003930CA" w:rsidRPr="005219A9" w:rsidRDefault="003930CA" w:rsidP="00C45CFF">
            <w:pPr>
              <w:rPr>
                <w:rFonts w:ascii="Calibri" w:hAnsi="Calibri" w:cs="Book Antiqua"/>
                <w:b/>
                <w:bCs/>
              </w:rPr>
            </w:pPr>
            <w:r w:rsidRPr="005219A9">
              <w:rPr>
                <w:rFonts w:ascii="Calibri" w:hAnsi="Calibri" w:cs="Book Antiqua"/>
                <w:b/>
                <w:bCs/>
              </w:rPr>
              <w:t>CU asociados:</w:t>
            </w:r>
          </w:p>
        </w:tc>
        <w:tc>
          <w:tcPr>
            <w:tcW w:w="5087" w:type="dxa"/>
          </w:tcPr>
          <w:p w14:paraId="39866118" w14:textId="1401C922" w:rsidR="003930CA" w:rsidRPr="005219A9" w:rsidRDefault="003930CA" w:rsidP="00C45CFF">
            <w:pPr>
              <w:rPr>
                <w:rFonts w:ascii="Calibri" w:hAnsi="Calibri" w:cs="Book Antiqua"/>
              </w:rPr>
            </w:pPr>
            <w:r w:rsidRPr="005219A9">
              <w:rPr>
                <w:rFonts w:ascii="Calibri" w:hAnsi="Calibri" w:cs="Book Antiqua"/>
              </w:rPr>
              <w:t>CU-</w:t>
            </w:r>
            <w:r>
              <w:rPr>
                <w:rFonts w:ascii="Calibri" w:hAnsi="Calibri" w:cs="Book Antiqua"/>
              </w:rPr>
              <w:t>7</w:t>
            </w:r>
          </w:p>
        </w:tc>
      </w:tr>
      <w:tr w:rsidR="003930CA" w:rsidRPr="005219A9" w14:paraId="62835094" w14:textId="77777777" w:rsidTr="00C45CFF">
        <w:tc>
          <w:tcPr>
            <w:tcW w:w="2001" w:type="dxa"/>
            <w:shd w:val="clear" w:color="auto" w:fill="DBDBDB" w:themeFill="accent3" w:themeFillTint="66"/>
          </w:tcPr>
          <w:p w14:paraId="1C91DBE1" w14:textId="77777777" w:rsidR="003930CA" w:rsidRPr="005219A9" w:rsidRDefault="003930CA" w:rsidP="00C45CFF">
            <w:pPr>
              <w:rPr>
                <w:rFonts w:ascii="Calibri" w:hAnsi="Calibri" w:cs="Book Antiqua"/>
                <w:b/>
                <w:bCs/>
              </w:rPr>
            </w:pPr>
            <w:r w:rsidRPr="005219A9">
              <w:rPr>
                <w:rFonts w:ascii="Calibri" w:hAnsi="Calibri" w:cs="Book Antiqua"/>
                <w:b/>
                <w:bCs/>
              </w:rPr>
              <w:t>Esc. Asociados:</w:t>
            </w:r>
          </w:p>
        </w:tc>
        <w:tc>
          <w:tcPr>
            <w:tcW w:w="5087" w:type="dxa"/>
          </w:tcPr>
          <w:p w14:paraId="22AD041B" w14:textId="05D478ED" w:rsidR="003930CA" w:rsidRPr="005219A9" w:rsidRDefault="003930CA" w:rsidP="00C45CFF">
            <w:pPr>
              <w:rPr>
                <w:rFonts w:ascii="Calibri" w:hAnsi="Calibri" w:cs="Book Antiqua"/>
              </w:rPr>
            </w:pPr>
            <w:r w:rsidRPr="005219A9">
              <w:rPr>
                <w:rFonts w:ascii="Calibri" w:hAnsi="Calibri" w:cs="Book Antiqua"/>
              </w:rPr>
              <w:t>ES-</w:t>
            </w:r>
            <w:r>
              <w:rPr>
                <w:rFonts w:ascii="Calibri" w:hAnsi="Calibri" w:cs="Book Antiqua"/>
              </w:rPr>
              <w:t>7.3</w:t>
            </w:r>
          </w:p>
        </w:tc>
      </w:tr>
    </w:tbl>
    <w:p w14:paraId="0844746D" w14:textId="74173A2A" w:rsidR="00341005" w:rsidRDefault="00341005" w:rsidP="00DE6738">
      <w:pPr>
        <w:ind w:left="993"/>
        <w:jc w:val="both"/>
        <w:rPr>
          <w:rFonts w:ascii="Calibri" w:hAnsi="Calibri" w:cs="Book Antiqua"/>
          <w:i/>
          <w:color w:val="595959"/>
        </w:rPr>
      </w:pPr>
    </w:p>
    <w:p w14:paraId="569FEBB8" w14:textId="5652BDFC" w:rsidR="00341005" w:rsidRDefault="003930CA" w:rsidP="00DE6738">
      <w:pPr>
        <w:ind w:left="993"/>
        <w:jc w:val="both"/>
        <w:rPr>
          <w:rFonts w:ascii="Calibri" w:hAnsi="Calibri" w:cs="Book Antiqua"/>
          <w:i/>
          <w:color w:val="595959"/>
        </w:rPr>
      </w:pPr>
      <w:r w:rsidRPr="003930CA">
        <w:rPr>
          <w:rFonts w:ascii="Calibri" w:hAnsi="Calibri" w:cs="Book Antiqua"/>
          <w:i/>
          <w:noProof/>
          <w:color w:val="595959"/>
        </w:rPr>
        <w:drawing>
          <wp:anchor distT="0" distB="0" distL="114300" distR="114300" simplePos="0" relativeHeight="251842560" behindDoc="0" locked="0" layoutInCell="1" allowOverlap="1" wp14:anchorId="3A20935D" wp14:editId="73ACF560">
            <wp:simplePos x="0" y="0"/>
            <wp:positionH relativeFrom="margin">
              <wp:align>center</wp:align>
            </wp:positionH>
            <wp:positionV relativeFrom="paragraph">
              <wp:posOffset>10160</wp:posOffset>
            </wp:positionV>
            <wp:extent cx="5205095" cy="2964180"/>
            <wp:effectExtent l="0" t="0" r="0" b="7620"/>
            <wp:wrapNone/>
            <wp:docPr id="16663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68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5095" cy="2964180"/>
                    </a:xfrm>
                    <a:prstGeom prst="rect">
                      <a:avLst/>
                    </a:prstGeom>
                  </pic:spPr>
                </pic:pic>
              </a:graphicData>
            </a:graphic>
            <wp14:sizeRelH relativeFrom="page">
              <wp14:pctWidth>0</wp14:pctWidth>
            </wp14:sizeRelH>
            <wp14:sizeRelV relativeFrom="page">
              <wp14:pctHeight>0</wp14:pctHeight>
            </wp14:sizeRelV>
          </wp:anchor>
        </w:drawing>
      </w:r>
    </w:p>
    <w:p w14:paraId="66453832" w14:textId="45D88D82"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201025AC"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3C61C4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ECFD94D" w:rsidR="00341005" w:rsidRDefault="00341005" w:rsidP="00DE6738">
      <w:pPr>
        <w:ind w:left="993"/>
        <w:jc w:val="both"/>
        <w:rPr>
          <w:rFonts w:ascii="Calibri" w:hAnsi="Calibri" w:cs="Book Antiqua"/>
          <w:i/>
          <w:color w:val="595959"/>
        </w:rPr>
      </w:pPr>
    </w:p>
    <w:p w14:paraId="2975E66C" w14:textId="5205191E" w:rsidR="00341005" w:rsidRDefault="00341005" w:rsidP="00DE6738">
      <w:pPr>
        <w:ind w:left="993"/>
        <w:jc w:val="both"/>
        <w:rPr>
          <w:rFonts w:ascii="Calibri" w:hAnsi="Calibri" w:cs="Book Antiqua"/>
          <w:i/>
          <w:color w:val="595959"/>
        </w:rPr>
      </w:pPr>
    </w:p>
    <w:p w14:paraId="76294762" w14:textId="75AFA2C9" w:rsidR="00341005" w:rsidRDefault="00341005" w:rsidP="00DE6738">
      <w:pPr>
        <w:ind w:left="993"/>
        <w:jc w:val="both"/>
        <w:rPr>
          <w:rFonts w:ascii="Calibri" w:hAnsi="Calibri" w:cs="Book Antiqua"/>
          <w:i/>
          <w:color w:val="595959"/>
        </w:rPr>
      </w:pPr>
    </w:p>
    <w:p w14:paraId="461CA435" w14:textId="239F8D2E" w:rsidR="00341005" w:rsidRDefault="00341005" w:rsidP="00DE6738">
      <w:pPr>
        <w:ind w:left="993"/>
        <w:jc w:val="both"/>
        <w:rPr>
          <w:rFonts w:ascii="Calibri" w:hAnsi="Calibri" w:cs="Book Antiqua"/>
          <w:i/>
          <w:color w:val="595959"/>
        </w:rPr>
      </w:pPr>
    </w:p>
    <w:p w14:paraId="15E386CC" w14:textId="5C2C1856" w:rsidR="00341005" w:rsidRDefault="00341005" w:rsidP="00DE6738">
      <w:pPr>
        <w:ind w:left="993"/>
        <w:jc w:val="both"/>
        <w:rPr>
          <w:rFonts w:ascii="Calibri" w:hAnsi="Calibri" w:cs="Book Antiqua"/>
          <w:i/>
          <w:color w:val="595959"/>
        </w:rPr>
      </w:pPr>
    </w:p>
    <w:p w14:paraId="0C99D16A" w14:textId="79CB40CA"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5A277BE0" w14:textId="37A643AA"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496F9C30"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DA662A9"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1A5B36E9" w:rsidR="00DE6738" w:rsidRPr="0039736F" w:rsidRDefault="00F36118" w:rsidP="00DE6738">
      <w:pPr>
        <w:ind w:left="993"/>
        <w:jc w:val="both"/>
        <w:rPr>
          <w:rFonts w:ascii="Calibri" w:hAnsi="Calibri" w:cs="Book Antiqua"/>
          <w:i/>
          <w:color w:val="595959"/>
        </w:rPr>
      </w:pPr>
      <w:r w:rsidRPr="005864F3">
        <w:rPr>
          <w:rFonts w:ascii="Calibri" w:hAnsi="Calibri" w:cs="Book Antiqua"/>
          <w:iCs/>
          <w:noProof/>
          <w:color w:val="595959"/>
        </w:rPr>
        <w:drawing>
          <wp:anchor distT="0" distB="0" distL="114300" distR="114300" simplePos="0" relativeHeight="251812864" behindDoc="0" locked="0" layoutInCell="1" allowOverlap="1" wp14:anchorId="0676A105" wp14:editId="3703D048">
            <wp:simplePos x="0" y="0"/>
            <wp:positionH relativeFrom="margin">
              <wp:align>center</wp:align>
            </wp:positionH>
            <wp:positionV relativeFrom="paragraph">
              <wp:posOffset>174625</wp:posOffset>
            </wp:positionV>
            <wp:extent cx="5242930" cy="2956560"/>
            <wp:effectExtent l="0" t="0" r="0" b="0"/>
            <wp:wrapNone/>
            <wp:docPr id="899909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9920" name="Imagen 1" descr="Interfaz de usuario gráfic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2930" cy="2956560"/>
                    </a:xfrm>
                    <a:prstGeom prst="rect">
                      <a:avLst/>
                    </a:prstGeom>
                  </pic:spPr>
                </pic:pic>
              </a:graphicData>
            </a:graphic>
            <wp14:sizeRelH relativeFrom="page">
              <wp14:pctWidth>0</wp14:pctWidth>
            </wp14:sizeRelH>
            <wp14:sizeRelV relativeFrom="page">
              <wp14:pctHeight>0</wp14:pctHeight>
            </wp14:sizeRelV>
          </wp:anchor>
        </w:drawing>
      </w:r>
    </w:p>
    <w:p w14:paraId="5183FDEF" w14:textId="184B4322" w:rsidR="00DE6738" w:rsidRPr="005864F3" w:rsidRDefault="00DE6738" w:rsidP="00DE6738">
      <w:pPr>
        <w:ind w:left="993"/>
        <w:jc w:val="both"/>
        <w:rPr>
          <w:rFonts w:ascii="Calibri" w:hAnsi="Calibri" w:cs="Book Antiqua"/>
          <w:iCs/>
          <w:color w:val="595959"/>
        </w:rPr>
      </w:pPr>
    </w:p>
    <w:p w14:paraId="44855143" w14:textId="04070F0E" w:rsidR="0021332E" w:rsidRPr="005864F3" w:rsidRDefault="0021332E" w:rsidP="00DE6738">
      <w:pPr>
        <w:ind w:left="993"/>
        <w:jc w:val="both"/>
        <w:rPr>
          <w:rFonts w:ascii="Calibri" w:hAnsi="Calibri" w:cs="Book Antiqua"/>
          <w:iCs/>
          <w:color w:val="595959"/>
        </w:rPr>
      </w:pPr>
    </w:p>
    <w:p w14:paraId="79324FDE" w14:textId="16E3F07D" w:rsidR="0021332E" w:rsidRPr="005864F3" w:rsidRDefault="0021332E" w:rsidP="00DE6738">
      <w:pPr>
        <w:ind w:left="993"/>
        <w:jc w:val="both"/>
        <w:rPr>
          <w:rFonts w:ascii="Calibri" w:hAnsi="Calibri" w:cs="Book Antiqua"/>
          <w:iCs/>
          <w:color w:val="595959"/>
        </w:rPr>
      </w:pPr>
    </w:p>
    <w:p w14:paraId="15210C61" w14:textId="77777777" w:rsidR="0021332E" w:rsidRPr="005864F3" w:rsidRDefault="0021332E" w:rsidP="00DE6738">
      <w:pPr>
        <w:ind w:left="993"/>
        <w:jc w:val="both"/>
        <w:rPr>
          <w:rFonts w:ascii="Calibri" w:hAnsi="Calibri" w:cs="Book Antiqua"/>
          <w:iCs/>
          <w:color w:val="595959"/>
        </w:rPr>
      </w:pPr>
    </w:p>
    <w:p w14:paraId="70954CB5" w14:textId="4F347BF6" w:rsidR="0021332E" w:rsidRPr="005864F3" w:rsidRDefault="0021332E" w:rsidP="00DE6738">
      <w:pPr>
        <w:ind w:left="993"/>
        <w:jc w:val="both"/>
        <w:rPr>
          <w:rFonts w:ascii="Calibri" w:hAnsi="Calibri" w:cs="Book Antiqua"/>
          <w:iCs/>
          <w:color w:val="595959"/>
        </w:rPr>
      </w:pPr>
    </w:p>
    <w:p w14:paraId="408B0E20" w14:textId="6EF8740C" w:rsidR="0021332E" w:rsidRPr="005864F3" w:rsidRDefault="0021332E" w:rsidP="00DE6738">
      <w:pPr>
        <w:ind w:left="993"/>
        <w:jc w:val="both"/>
        <w:rPr>
          <w:rFonts w:ascii="Calibri" w:hAnsi="Calibri" w:cs="Book Antiqua"/>
          <w:iCs/>
          <w:color w:val="595959"/>
        </w:rPr>
      </w:pPr>
    </w:p>
    <w:p w14:paraId="593BA25F" w14:textId="36EC8503" w:rsidR="0021332E" w:rsidRPr="005864F3" w:rsidRDefault="0021332E" w:rsidP="00DE6738">
      <w:pPr>
        <w:ind w:left="993"/>
        <w:jc w:val="both"/>
        <w:rPr>
          <w:rFonts w:ascii="Calibri" w:hAnsi="Calibri" w:cs="Book Antiqua"/>
          <w:iCs/>
          <w:color w:val="595959"/>
        </w:rPr>
      </w:pPr>
    </w:p>
    <w:p w14:paraId="0366AA70" w14:textId="6483347B" w:rsidR="00341005" w:rsidRPr="005864F3" w:rsidRDefault="00341005" w:rsidP="00DE6738">
      <w:pPr>
        <w:ind w:left="993"/>
        <w:jc w:val="both"/>
        <w:rPr>
          <w:rFonts w:ascii="Calibri" w:hAnsi="Calibri" w:cs="Book Antiqua"/>
          <w:iCs/>
          <w:color w:val="595959"/>
        </w:rPr>
      </w:pPr>
    </w:p>
    <w:p w14:paraId="1F5053F6" w14:textId="77777777" w:rsidR="00341005" w:rsidRPr="005864F3" w:rsidRDefault="00341005" w:rsidP="00DE6738">
      <w:pPr>
        <w:ind w:left="993"/>
        <w:jc w:val="both"/>
        <w:rPr>
          <w:rFonts w:ascii="Calibri" w:hAnsi="Calibri" w:cs="Book Antiqua"/>
          <w:iCs/>
          <w:color w:val="595959"/>
        </w:rPr>
      </w:pPr>
    </w:p>
    <w:p w14:paraId="293F9BA0" w14:textId="481D1C72" w:rsidR="00341005" w:rsidRPr="005864F3" w:rsidRDefault="00341005" w:rsidP="00DE6738">
      <w:pPr>
        <w:ind w:left="993"/>
        <w:jc w:val="both"/>
        <w:rPr>
          <w:rFonts w:ascii="Calibri" w:hAnsi="Calibri" w:cs="Book Antiqua"/>
          <w:iCs/>
          <w:color w:val="595959"/>
        </w:rPr>
      </w:pPr>
    </w:p>
    <w:p w14:paraId="720B2B8A" w14:textId="77777777" w:rsidR="0021332E" w:rsidRPr="005864F3" w:rsidRDefault="0021332E" w:rsidP="00DE6738">
      <w:pPr>
        <w:ind w:left="993"/>
        <w:jc w:val="both"/>
        <w:rPr>
          <w:rFonts w:ascii="Calibri" w:hAnsi="Calibri" w:cs="Book Antiqua"/>
          <w:iCs/>
          <w:color w:val="595959"/>
        </w:rPr>
      </w:pPr>
    </w:p>
    <w:p w14:paraId="535D5D32" w14:textId="3992D596" w:rsidR="0021332E" w:rsidRPr="005864F3" w:rsidRDefault="0021332E" w:rsidP="00DE6738">
      <w:pPr>
        <w:ind w:left="993"/>
        <w:jc w:val="both"/>
        <w:rPr>
          <w:rFonts w:ascii="Calibri" w:hAnsi="Calibri" w:cs="Book Antiqua"/>
          <w:iCs/>
          <w:color w:val="595959"/>
        </w:rPr>
      </w:pPr>
    </w:p>
    <w:p w14:paraId="3B021A57" w14:textId="77777777" w:rsidR="0021332E" w:rsidRPr="005864F3" w:rsidRDefault="0021332E" w:rsidP="00DE6738">
      <w:pPr>
        <w:ind w:left="993"/>
        <w:jc w:val="both"/>
        <w:rPr>
          <w:rFonts w:ascii="Calibri" w:hAnsi="Calibri" w:cs="Book Antiqua"/>
          <w:iCs/>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0607D15B" w14:textId="5E12BFE1" w:rsidR="00DE6738" w:rsidRPr="0039736F" w:rsidRDefault="00DE6738" w:rsidP="00F36118">
      <w:pPr>
        <w:jc w:val="both"/>
        <w:rPr>
          <w:rFonts w:ascii="Calibri" w:hAnsi="Calibri" w:cs="Book Antiqua"/>
          <w:i/>
          <w:color w:val="595959"/>
        </w:rPr>
      </w:pPr>
    </w:p>
    <w:p w14:paraId="2D20DD34" w14:textId="3FDAA34E" w:rsidR="0021332E" w:rsidRDefault="0021332E" w:rsidP="00F3611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36118" w:rsidRPr="005219A9" w14:paraId="4E6860D1" w14:textId="77777777" w:rsidTr="00C45CFF">
        <w:tc>
          <w:tcPr>
            <w:tcW w:w="2001" w:type="dxa"/>
            <w:shd w:val="clear" w:color="auto" w:fill="DBDBDB" w:themeFill="accent3" w:themeFillTint="66"/>
          </w:tcPr>
          <w:p w14:paraId="49653AD7" w14:textId="77777777" w:rsidR="00F36118" w:rsidRPr="005219A9" w:rsidRDefault="00F36118"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B8F2AC3" w14:textId="1A2E5FD4" w:rsidR="00F36118" w:rsidRPr="005219A9" w:rsidRDefault="00F36118" w:rsidP="00C45CFF">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F36118" w:rsidRPr="005219A9" w14:paraId="6A1393D8" w14:textId="77777777" w:rsidTr="00C45CFF">
        <w:tc>
          <w:tcPr>
            <w:tcW w:w="2001" w:type="dxa"/>
            <w:shd w:val="clear" w:color="auto" w:fill="DBDBDB" w:themeFill="accent3" w:themeFillTint="66"/>
          </w:tcPr>
          <w:p w14:paraId="155713EF" w14:textId="77777777" w:rsidR="00F36118" w:rsidRPr="005219A9" w:rsidRDefault="00F36118" w:rsidP="00C45CFF">
            <w:pPr>
              <w:rPr>
                <w:rFonts w:ascii="Calibri" w:hAnsi="Calibri" w:cs="Book Antiqua"/>
                <w:b/>
                <w:bCs/>
              </w:rPr>
            </w:pPr>
            <w:r w:rsidRPr="005219A9">
              <w:rPr>
                <w:rFonts w:ascii="Calibri" w:hAnsi="Calibri" w:cs="Book Antiqua"/>
                <w:b/>
                <w:bCs/>
              </w:rPr>
              <w:t>Descripción:</w:t>
            </w:r>
          </w:p>
        </w:tc>
        <w:tc>
          <w:tcPr>
            <w:tcW w:w="5087" w:type="dxa"/>
          </w:tcPr>
          <w:p w14:paraId="48A481C7" w14:textId="25DAC260" w:rsidR="00F36118" w:rsidRPr="005219A9" w:rsidRDefault="00F36118"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F36118" w:rsidRPr="005219A9" w14:paraId="22584643" w14:textId="77777777" w:rsidTr="00C45CFF">
        <w:tc>
          <w:tcPr>
            <w:tcW w:w="2001" w:type="dxa"/>
            <w:shd w:val="clear" w:color="auto" w:fill="DBDBDB" w:themeFill="accent3" w:themeFillTint="66"/>
          </w:tcPr>
          <w:p w14:paraId="0C1BBC89" w14:textId="77777777" w:rsidR="00F36118" w:rsidRPr="005219A9" w:rsidRDefault="00F36118"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F1C78F0" w14:textId="77777777" w:rsidR="00F36118" w:rsidRPr="005219A9" w:rsidRDefault="00F36118" w:rsidP="00C45CFF">
            <w:pPr>
              <w:rPr>
                <w:rFonts w:ascii="Calibri" w:hAnsi="Calibri" w:cs="Book Antiqua"/>
              </w:rPr>
            </w:pPr>
            <w:r w:rsidRPr="005219A9">
              <w:rPr>
                <w:rFonts w:ascii="Calibri" w:hAnsi="Calibri" w:cs="Book Antiqua"/>
              </w:rPr>
              <w:t>RF-</w:t>
            </w:r>
            <w:r>
              <w:rPr>
                <w:rFonts w:ascii="Calibri" w:hAnsi="Calibri" w:cs="Book Antiqua"/>
              </w:rPr>
              <w:t>8</w:t>
            </w:r>
          </w:p>
        </w:tc>
      </w:tr>
      <w:tr w:rsidR="00F36118" w:rsidRPr="005219A9" w14:paraId="7E6862A6" w14:textId="77777777" w:rsidTr="00C45CFF">
        <w:tc>
          <w:tcPr>
            <w:tcW w:w="2001" w:type="dxa"/>
            <w:shd w:val="clear" w:color="auto" w:fill="DBDBDB" w:themeFill="accent3" w:themeFillTint="66"/>
          </w:tcPr>
          <w:p w14:paraId="2F8C3F39" w14:textId="77777777" w:rsidR="00F36118" w:rsidRPr="005219A9" w:rsidRDefault="00F36118" w:rsidP="00C45CFF">
            <w:pPr>
              <w:rPr>
                <w:rFonts w:ascii="Calibri" w:hAnsi="Calibri" w:cs="Book Antiqua"/>
                <w:b/>
                <w:bCs/>
              </w:rPr>
            </w:pPr>
            <w:r w:rsidRPr="005219A9">
              <w:rPr>
                <w:rFonts w:ascii="Calibri" w:hAnsi="Calibri" w:cs="Book Antiqua"/>
                <w:b/>
                <w:bCs/>
              </w:rPr>
              <w:t>CU asociados:</w:t>
            </w:r>
          </w:p>
        </w:tc>
        <w:tc>
          <w:tcPr>
            <w:tcW w:w="5087" w:type="dxa"/>
          </w:tcPr>
          <w:p w14:paraId="3262411A" w14:textId="77777777" w:rsidR="00F36118" w:rsidRPr="005219A9" w:rsidRDefault="00F36118" w:rsidP="00C45CFF">
            <w:pPr>
              <w:rPr>
                <w:rFonts w:ascii="Calibri" w:hAnsi="Calibri" w:cs="Book Antiqua"/>
              </w:rPr>
            </w:pPr>
            <w:r w:rsidRPr="005219A9">
              <w:rPr>
                <w:rFonts w:ascii="Calibri" w:hAnsi="Calibri" w:cs="Book Antiqua"/>
              </w:rPr>
              <w:t>CU-</w:t>
            </w:r>
            <w:r>
              <w:rPr>
                <w:rFonts w:ascii="Calibri" w:hAnsi="Calibri" w:cs="Book Antiqua"/>
              </w:rPr>
              <w:t>8</w:t>
            </w:r>
          </w:p>
        </w:tc>
      </w:tr>
      <w:tr w:rsidR="00F36118" w:rsidRPr="005219A9" w14:paraId="6AD49221" w14:textId="77777777" w:rsidTr="00C45CFF">
        <w:tc>
          <w:tcPr>
            <w:tcW w:w="2001" w:type="dxa"/>
            <w:shd w:val="clear" w:color="auto" w:fill="DBDBDB" w:themeFill="accent3" w:themeFillTint="66"/>
          </w:tcPr>
          <w:p w14:paraId="059D8334" w14:textId="77777777" w:rsidR="00F36118" w:rsidRPr="005219A9" w:rsidRDefault="00F36118" w:rsidP="00C45CFF">
            <w:pPr>
              <w:rPr>
                <w:rFonts w:ascii="Calibri" w:hAnsi="Calibri" w:cs="Book Antiqua"/>
                <w:b/>
                <w:bCs/>
              </w:rPr>
            </w:pPr>
            <w:r w:rsidRPr="005219A9">
              <w:rPr>
                <w:rFonts w:ascii="Calibri" w:hAnsi="Calibri" w:cs="Book Antiqua"/>
                <w:b/>
                <w:bCs/>
              </w:rPr>
              <w:t>Esc. Asociados:</w:t>
            </w:r>
          </w:p>
        </w:tc>
        <w:tc>
          <w:tcPr>
            <w:tcW w:w="5087" w:type="dxa"/>
          </w:tcPr>
          <w:p w14:paraId="06BF0FFA" w14:textId="579D87E9" w:rsidR="00F36118" w:rsidRPr="005219A9" w:rsidRDefault="00F36118" w:rsidP="00C45CFF">
            <w:pPr>
              <w:rPr>
                <w:rFonts w:ascii="Calibri" w:hAnsi="Calibri" w:cs="Book Antiqua"/>
              </w:rPr>
            </w:pPr>
            <w:r w:rsidRPr="005219A9">
              <w:rPr>
                <w:rFonts w:ascii="Calibri" w:hAnsi="Calibri" w:cs="Book Antiqua"/>
              </w:rPr>
              <w:t>ES-</w:t>
            </w:r>
            <w:r>
              <w:rPr>
                <w:rFonts w:ascii="Calibri" w:hAnsi="Calibri" w:cs="Book Antiqua"/>
              </w:rPr>
              <w:t>8.3</w:t>
            </w:r>
          </w:p>
        </w:tc>
      </w:tr>
    </w:tbl>
    <w:p w14:paraId="1408B25D" w14:textId="75988615" w:rsidR="0021332E" w:rsidRDefault="0021332E" w:rsidP="00DE6738">
      <w:pPr>
        <w:rPr>
          <w:rFonts w:ascii="Calibri" w:hAnsi="Calibri" w:cs="Book Antiqua"/>
          <w:i/>
          <w:color w:val="595959"/>
        </w:rPr>
      </w:pPr>
    </w:p>
    <w:p w14:paraId="5C593354" w14:textId="6425E759" w:rsidR="0021332E" w:rsidRDefault="00F36118" w:rsidP="00DE6738">
      <w:pPr>
        <w:rPr>
          <w:rFonts w:ascii="Calibri" w:hAnsi="Calibri" w:cs="Book Antiqua"/>
          <w:i/>
          <w:color w:val="595959"/>
        </w:rPr>
      </w:pPr>
      <w:r w:rsidRPr="00F36118">
        <w:rPr>
          <w:rFonts w:ascii="Calibri" w:hAnsi="Calibri" w:cs="Book Antiqua"/>
          <w:i/>
          <w:noProof/>
          <w:color w:val="595959"/>
        </w:rPr>
        <w:drawing>
          <wp:anchor distT="0" distB="0" distL="114300" distR="114300" simplePos="0" relativeHeight="251843584" behindDoc="0" locked="0" layoutInCell="1" allowOverlap="1" wp14:anchorId="516D1FF2" wp14:editId="58DE4F8A">
            <wp:simplePos x="0" y="0"/>
            <wp:positionH relativeFrom="margin">
              <wp:align>center</wp:align>
            </wp:positionH>
            <wp:positionV relativeFrom="paragraph">
              <wp:posOffset>4445</wp:posOffset>
            </wp:positionV>
            <wp:extent cx="5222809" cy="2964180"/>
            <wp:effectExtent l="0" t="0" r="0" b="7620"/>
            <wp:wrapNone/>
            <wp:docPr id="101710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40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2809" cy="2964180"/>
                    </a:xfrm>
                    <a:prstGeom prst="rect">
                      <a:avLst/>
                    </a:prstGeom>
                  </pic:spPr>
                </pic:pic>
              </a:graphicData>
            </a:graphic>
            <wp14:sizeRelH relativeFrom="page">
              <wp14:pctWidth>0</wp14:pctWidth>
            </wp14:sizeRelH>
            <wp14:sizeRelV relativeFrom="page">
              <wp14:pctHeight>0</wp14:pctHeight>
            </wp14:sizeRelV>
          </wp:anchor>
        </w:drawing>
      </w:r>
    </w:p>
    <w:p w14:paraId="270F288C" w14:textId="2C27C8BA"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4E9E31CF"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4CFA412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5E7971FA"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023F60EA" w:rsidR="0021332E" w:rsidRDefault="0021332E" w:rsidP="00DE6738">
      <w:pPr>
        <w:rPr>
          <w:rFonts w:ascii="Calibri" w:hAnsi="Calibri" w:cs="Book Antiqua"/>
          <w:i/>
          <w:color w:val="595959"/>
        </w:rPr>
      </w:pPr>
    </w:p>
    <w:p w14:paraId="7E7213EE" w14:textId="20FBD9AD" w:rsidR="0021332E" w:rsidRDefault="0021332E" w:rsidP="00DE6738">
      <w:pPr>
        <w:rPr>
          <w:rFonts w:ascii="Calibri" w:hAnsi="Calibri" w:cs="Book Antiqua"/>
          <w:i/>
          <w:color w:val="595959"/>
        </w:rPr>
      </w:pPr>
    </w:p>
    <w:p w14:paraId="5E523EFD" w14:textId="3C707953" w:rsidR="0021332E" w:rsidRDefault="0021332E" w:rsidP="00DE6738">
      <w:pPr>
        <w:rPr>
          <w:rFonts w:ascii="Calibri" w:hAnsi="Calibri" w:cs="Book Antiqua"/>
          <w:i/>
          <w:color w:val="595959"/>
        </w:rPr>
      </w:pPr>
    </w:p>
    <w:p w14:paraId="4E5A4A18" w14:textId="074B37F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0C08E923" w:rsidR="00D657D8" w:rsidRDefault="00D657D8" w:rsidP="00DE6738">
      <w:pPr>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9E2848"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6FBDEE15"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311C060A"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71D2A64D"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3BD9BEFC" w:rsidR="00DE6738" w:rsidRDefault="009A4B8F" w:rsidP="00DE6738">
      <w:pPr>
        <w:rPr>
          <w:rFonts w:ascii="Calibri" w:hAnsi="Calibri" w:cs="Book Antiqua"/>
          <w:i/>
          <w:color w:val="595959"/>
        </w:rPr>
      </w:pPr>
      <w:r w:rsidRPr="00274D59">
        <w:rPr>
          <w:rFonts w:ascii="Calibri" w:hAnsi="Calibri" w:cs="Book Antiqua"/>
          <w:iCs/>
          <w:noProof/>
          <w:color w:val="595959"/>
        </w:rPr>
        <w:drawing>
          <wp:anchor distT="0" distB="0" distL="114300" distR="114300" simplePos="0" relativeHeight="251813888" behindDoc="0" locked="0" layoutInCell="1" allowOverlap="1" wp14:anchorId="1180379A" wp14:editId="712294FE">
            <wp:simplePos x="0" y="0"/>
            <wp:positionH relativeFrom="margin">
              <wp:align>center</wp:align>
            </wp:positionH>
            <wp:positionV relativeFrom="paragraph">
              <wp:posOffset>151765</wp:posOffset>
            </wp:positionV>
            <wp:extent cx="5203783" cy="2964180"/>
            <wp:effectExtent l="0" t="0" r="0" b="7620"/>
            <wp:wrapNone/>
            <wp:docPr id="4741774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75" name="Imagen 1" descr="Interfaz de usuario gráfic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3783" cy="2964180"/>
                    </a:xfrm>
                    <a:prstGeom prst="rect">
                      <a:avLst/>
                    </a:prstGeom>
                  </pic:spPr>
                </pic:pic>
              </a:graphicData>
            </a:graphic>
            <wp14:sizeRelH relativeFrom="page">
              <wp14:pctWidth>0</wp14:pctWidth>
            </wp14:sizeRelH>
            <wp14:sizeRelV relativeFrom="page">
              <wp14:pctHeight>0</wp14:pctHeight>
            </wp14:sizeRelV>
          </wp:anchor>
        </w:drawing>
      </w:r>
    </w:p>
    <w:p w14:paraId="3E023764" w14:textId="77FCE492" w:rsidR="00DE6738" w:rsidRDefault="00DE6738" w:rsidP="00DE6738">
      <w:pPr>
        <w:rPr>
          <w:rFonts w:ascii="Calibri" w:hAnsi="Calibri" w:cs="Book Antiqua"/>
          <w:i/>
          <w:color w:val="595959"/>
        </w:rPr>
      </w:pPr>
    </w:p>
    <w:p w14:paraId="7613C673" w14:textId="3934A9A0" w:rsidR="00DE6738" w:rsidRDefault="00DE6738" w:rsidP="00DE6738">
      <w:pPr>
        <w:rPr>
          <w:rFonts w:ascii="Calibri" w:hAnsi="Calibri" w:cs="Book Antiqua"/>
          <w:i/>
          <w:color w:val="595959"/>
        </w:rPr>
      </w:pPr>
    </w:p>
    <w:p w14:paraId="6FB122C9" w14:textId="63E3F3BF" w:rsidR="00DE6738" w:rsidRDefault="00DE6738" w:rsidP="00DE6738">
      <w:pPr>
        <w:rPr>
          <w:rFonts w:ascii="Calibri" w:hAnsi="Calibri" w:cs="Book Antiqua"/>
          <w:i/>
          <w:color w:val="595959"/>
        </w:rPr>
      </w:pPr>
    </w:p>
    <w:p w14:paraId="79906058" w14:textId="77777777" w:rsidR="00DE6738" w:rsidRPr="00274D59" w:rsidRDefault="00DE6738" w:rsidP="00DE6738">
      <w:pPr>
        <w:rPr>
          <w:rFonts w:ascii="Calibri" w:hAnsi="Calibri" w:cs="Book Antiqua"/>
          <w:iCs/>
          <w:color w:val="595959"/>
        </w:rPr>
      </w:pPr>
    </w:p>
    <w:p w14:paraId="32CCFC64" w14:textId="483927D5" w:rsidR="00DE6738" w:rsidRPr="00274D59" w:rsidRDefault="00DE6738" w:rsidP="00DE6738">
      <w:pPr>
        <w:rPr>
          <w:rFonts w:ascii="Calibri" w:hAnsi="Calibri" w:cs="Book Antiqua"/>
          <w:iCs/>
          <w:color w:val="595959"/>
        </w:rPr>
      </w:pPr>
    </w:p>
    <w:p w14:paraId="319E4BF3" w14:textId="070CA5E5" w:rsidR="00EA0606" w:rsidRPr="00274D59" w:rsidRDefault="00EA0606" w:rsidP="00DE6738">
      <w:pPr>
        <w:rPr>
          <w:rFonts w:ascii="Calibri" w:hAnsi="Calibri" w:cs="Book Antiqua"/>
          <w:iCs/>
          <w:color w:val="595959"/>
        </w:rPr>
      </w:pPr>
    </w:p>
    <w:p w14:paraId="148E7DE0" w14:textId="2077E438" w:rsidR="00EA0606" w:rsidRPr="00274D59" w:rsidRDefault="00EA0606" w:rsidP="00DE6738">
      <w:pPr>
        <w:rPr>
          <w:rFonts w:ascii="Calibri" w:hAnsi="Calibri" w:cs="Book Antiqua"/>
          <w:iCs/>
          <w:color w:val="595959"/>
        </w:rPr>
      </w:pPr>
    </w:p>
    <w:p w14:paraId="71D8BA64" w14:textId="77777777" w:rsidR="00EA0606" w:rsidRPr="00274D59" w:rsidRDefault="00EA0606" w:rsidP="00DE6738">
      <w:pPr>
        <w:rPr>
          <w:rFonts w:ascii="Calibri" w:hAnsi="Calibri" w:cs="Book Antiqua"/>
          <w:iCs/>
          <w:color w:val="595959"/>
        </w:rPr>
      </w:pPr>
    </w:p>
    <w:p w14:paraId="44BCF9E9" w14:textId="05008115" w:rsidR="00EA0606" w:rsidRPr="00274D59" w:rsidRDefault="00EA0606" w:rsidP="00DE6738">
      <w:pPr>
        <w:rPr>
          <w:rFonts w:ascii="Calibri" w:hAnsi="Calibri" w:cs="Book Antiqua"/>
          <w:iCs/>
          <w:color w:val="595959"/>
        </w:rPr>
      </w:pPr>
    </w:p>
    <w:p w14:paraId="56F9ADE1" w14:textId="726C773D" w:rsidR="00EA0606" w:rsidRPr="00274D59" w:rsidRDefault="00EA0606" w:rsidP="00DE6738">
      <w:pPr>
        <w:rPr>
          <w:rFonts w:ascii="Calibri" w:hAnsi="Calibri" w:cs="Book Antiqua"/>
          <w:iCs/>
          <w:color w:val="595959"/>
        </w:rPr>
      </w:pPr>
    </w:p>
    <w:p w14:paraId="192CC0B9" w14:textId="77777777" w:rsidR="00EA0606" w:rsidRPr="00274D59" w:rsidRDefault="00EA0606" w:rsidP="00DE6738">
      <w:pPr>
        <w:rPr>
          <w:rFonts w:ascii="Calibri" w:hAnsi="Calibri" w:cs="Book Antiqua"/>
          <w:iCs/>
          <w:color w:val="595959"/>
        </w:rPr>
      </w:pPr>
    </w:p>
    <w:p w14:paraId="05AA33CB" w14:textId="77777777" w:rsidR="00EA0606" w:rsidRPr="00274D59" w:rsidRDefault="00EA0606" w:rsidP="00DE6738">
      <w:pPr>
        <w:rPr>
          <w:rFonts w:ascii="Calibri" w:hAnsi="Calibri" w:cs="Book Antiqua"/>
          <w:iCs/>
          <w:color w:val="595959"/>
        </w:rPr>
      </w:pPr>
    </w:p>
    <w:p w14:paraId="09FB6F5A" w14:textId="31F17ADD" w:rsidR="00EA0606" w:rsidRPr="00274D59" w:rsidRDefault="00EA0606" w:rsidP="00DE6738">
      <w:pPr>
        <w:rPr>
          <w:rFonts w:ascii="Calibri" w:hAnsi="Calibri" w:cs="Book Antiqua"/>
          <w:iCs/>
          <w:color w:val="595959"/>
        </w:rPr>
      </w:pPr>
    </w:p>
    <w:p w14:paraId="222D5CF7" w14:textId="77777777" w:rsidR="00EA0606" w:rsidRPr="00274D59" w:rsidRDefault="00EA0606" w:rsidP="00DE6738">
      <w:pPr>
        <w:rPr>
          <w:rFonts w:ascii="Calibri" w:hAnsi="Calibri" w:cs="Book Antiqua"/>
          <w:iCs/>
          <w:color w:val="595959"/>
        </w:rPr>
      </w:pPr>
    </w:p>
    <w:p w14:paraId="259C7D01" w14:textId="42C15E2A" w:rsidR="00D657D8" w:rsidRPr="00274D59" w:rsidRDefault="00D657D8" w:rsidP="00DE6738">
      <w:pPr>
        <w:rPr>
          <w:rFonts w:ascii="Calibri" w:hAnsi="Calibri" w:cs="Book Antiqua"/>
          <w:iCs/>
          <w:color w:val="595959"/>
        </w:rPr>
      </w:pPr>
    </w:p>
    <w:p w14:paraId="4C2DFB14" w14:textId="77777777" w:rsidR="00D657D8" w:rsidRPr="00274D59" w:rsidRDefault="00D657D8" w:rsidP="00DE6738">
      <w:pPr>
        <w:rPr>
          <w:rFonts w:ascii="Calibri" w:hAnsi="Calibri" w:cs="Book Antiqua"/>
          <w:iCs/>
          <w:color w:val="595959"/>
        </w:rPr>
      </w:pPr>
    </w:p>
    <w:p w14:paraId="16E0D6EB" w14:textId="26968CF3" w:rsidR="00EA0606" w:rsidRPr="00274D59" w:rsidRDefault="00EA0606"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4B8F" w:rsidRPr="005219A9" w14:paraId="4F787F42" w14:textId="77777777" w:rsidTr="00C45CFF">
        <w:tc>
          <w:tcPr>
            <w:tcW w:w="2001" w:type="dxa"/>
            <w:shd w:val="clear" w:color="auto" w:fill="DBDBDB" w:themeFill="accent3" w:themeFillTint="66"/>
          </w:tcPr>
          <w:p w14:paraId="5DE30D55" w14:textId="77777777" w:rsidR="009A4B8F" w:rsidRPr="005219A9" w:rsidRDefault="009A4B8F"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83704F" w14:textId="77777777" w:rsidR="009A4B8F" w:rsidRPr="005219A9" w:rsidRDefault="009A4B8F" w:rsidP="00C45CFF">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9A4B8F" w:rsidRPr="005219A9" w14:paraId="40E9616E" w14:textId="77777777" w:rsidTr="00C45CFF">
        <w:tc>
          <w:tcPr>
            <w:tcW w:w="2001" w:type="dxa"/>
            <w:shd w:val="clear" w:color="auto" w:fill="DBDBDB" w:themeFill="accent3" w:themeFillTint="66"/>
          </w:tcPr>
          <w:p w14:paraId="5CB6EAC8" w14:textId="77777777" w:rsidR="009A4B8F" w:rsidRPr="005219A9" w:rsidRDefault="009A4B8F" w:rsidP="00C45CFF">
            <w:pPr>
              <w:rPr>
                <w:rFonts w:ascii="Calibri" w:hAnsi="Calibri" w:cs="Book Antiqua"/>
                <w:b/>
                <w:bCs/>
              </w:rPr>
            </w:pPr>
            <w:r w:rsidRPr="005219A9">
              <w:rPr>
                <w:rFonts w:ascii="Calibri" w:hAnsi="Calibri" w:cs="Book Antiqua"/>
                <w:b/>
                <w:bCs/>
              </w:rPr>
              <w:t>Descripción:</w:t>
            </w:r>
          </w:p>
        </w:tc>
        <w:tc>
          <w:tcPr>
            <w:tcW w:w="5087" w:type="dxa"/>
          </w:tcPr>
          <w:p w14:paraId="7059D265" w14:textId="77777777" w:rsidR="009A4B8F" w:rsidRPr="005219A9" w:rsidRDefault="009A4B8F"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9A4B8F" w:rsidRPr="005219A9" w14:paraId="587F28D4" w14:textId="77777777" w:rsidTr="00C45CFF">
        <w:tc>
          <w:tcPr>
            <w:tcW w:w="2001" w:type="dxa"/>
            <w:shd w:val="clear" w:color="auto" w:fill="DBDBDB" w:themeFill="accent3" w:themeFillTint="66"/>
          </w:tcPr>
          <w:p w14:paraId="544B92CD" w14:textId="77777777" w:rsidR="009A4B8F" w:rsidRPr="005219A9" w:rsidRDefault="009A4B8F"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24B9424" w14:textId="77777777" w:rsidR="009A4B8F" w:rsidRPr="005219A9" w:rsidRDefault="009A4B8F" w:rsidP="00C45CFF">
            <w:pPr>
              <w:rPr>
                <w:rFonts w:ascii="Calibri" w:hAnsi="Calibri" w:cs="Book Antiqua"/>
              </w:rPr>
            </w:pPr>
            <w:r w:rsidRPr="005219A9">
              <w:rPr>
                <w:rFonts w:ascii="Calibri" w:hAnsi="Calibri" w:cs="Book Antiqua"/>
              </w:rPr>
              <w:t>RF-</w:t>
            </w:r>
            <w:r>
              <w:rPr>
                <w:rFonts w:ascii="Calibri" w:hAnsi="Calibri" w:cs="Book Antiqua"/>
              </w:rPr>
              <w:t>9</w:t>
            </w:r>
          </w:p>
        </w:tc>
      </w:tr>
      <w:tr w:rsidR="009A4B8F" w:rsidRPr="005219A9" w14:paraId="29BDD2AF" w14:textId="77777777" w:rsidTr="00C45CFF">
        <w:tc>
          <w:tcPr>
            <w:tcW w:w="2001" w:type="dxa"/>
            <w:shd w:val="clear" w:color="auto" w:fill="DBDBDB" w:themeFill="accent3" w:themeFillTint="66"/>
          </w:tcPr>
          <w:p w14:paraId="214E41AE" w14:textId="77777777" w:rsidR="009A4B8F" w:rsidRPr="005219A9" w:rsidRDefault="009A4B8F" w:rsidP="00C45CFF">
            <w:pPr>
              <w:rPr>
                <w:rFonts w:ascii="Calibri" w:hAnsi="Calibri" w:cs="Book Antiqua"/>
                <w:b/>
                <w:bCs/>
              </w:rPr>
            </w:pPr>
            <w:r w:rsidRPr="005219A9">
              <w:rPr>
                <w:rFonts w:ascii="Calibri" w:hAnsi="Calibri" w:cs="Book Antiqua"/>
                <w:b/>
                <w:bCs/>
              </w:rPr>
              <w:t>CU asociados:</w:t>
            </w:r>
          </w:p>
        </w:tc>
        <w:tc>
          <w:tcPr>
            <w:tcW w:w="5087" w:type="dxa"/>
          </w:tcPr>
          <w:p w14:paraId="523A82EE" w14:textId="77777777" w:rsidR="009A4B8F" w:rsidRPr="005219A9" w:rsidRDefault="009A4B8F" w:rsidP="00C45CFF">
            <w:pPr>
              <w:rPr>
                <w:rFonts w:ascii="Calibri" w:hAnsi="Calibri" w:cs="Book Antiqua"/>
              </w:rPr>
            </w:pPr>
            <w:r w:rsidRPr="005219A9">
              <w:rPr>
                <w:rFonts w:ascii="Calibri" w:hAnsi="Calibri" w:cs="Book Antiqua"/>
              </w:rPr>
              <w:t>CU-</w:t>
            </w:r>
            <w:r>
              <w:rPr>
                <w:rFonts w:ascii="Calibri" w:hAnsi="Calibri" w:cs="Book Antiqua"/>
              </w:rPr>
              <w:t>9</w:t>
            </w:r>
          </w:p>
        </w:tc>
      </w:tr>
      <w:tr w:rsidR="009A4B8F" w:rsidRPr="005219A9" w14:paraId="5A1A5255" w14:textId="77777777" w:rsidTr="00C45CFF">
        <w:tc>
          <w:tcPr>
            <w:tcW w:w="2001" w:type="dxa"/>
            <w:shd w:val="clear" w:color="auto" w:fill="DBDBDB" w:themeFill="accent3" w:themeFillTint="66"/>
          </w:tcPr>
          <w:p w14:paraId="72483E77" w14:textId="77777777" w:rsidR="009A4B8F" w:rsidRPr="005219A9" w:rsidRDefault="009A4B8F" w:rsidP="00C45CFF">
            <w:pPr>
              <w:rPr>
                <w:rFonts w:ascii="Calibri" w:hAnsi="Calibri" w:cs="Book Antiqua"/>
                <w:b/>
                <w:bCs/>
              </w:rPr>
            </w:pPr>
            <w:r w:rsidRPr="005219A9">
              <w:rPr>
                <w:rFonts w:ascii="Calibri" w:hAnsi="Calibri" w:cs="Book Antiqua"/>
                <w:b/>
                <w:bCs/>
              </w:rPr>
              <w:t>Esc. Asociados:</w:t>
            </w:r>
          </w:p>
        </w:tc>
        <w:tc>
          <w:tcPr>
            <w:tcW w:w="5087" w:type="dxa"/>
          </w:tcPr>
          <w:p w14:paraId="58915297" w14:textId="1A092EBC" w:rsidR="009A4B8F" w:rsidRPr="005219A9" w:rsidRDefault="009A4B8F" w:rsidP="00C45CFF">
            <w:pPr>
              <w:rPr>
                <w:rFonts w:ascii="Calibri" w:hAnsi="Calibri" w:cs="Book Antiqua"/>
              </w:rPr>
            </w:pPr>
            <w:r w:rsidRPr="005219A9">
              <w:rPr>
                <w:rFonts w:ascii="Calibri" w:hAnsi="Calibri" w:cs="Book Antiqua"/>
              </w:rPr>
              <w:t>ES-</w:t>
            </w:r>
            <w:r>
              <w:rPr>
                <w:rFonts w:ascii="Calibri" w:hAnsi="Calibri" w:cs="Book Antiqua"/>
              </w:rPr>
              <w:t>9.2</w:t>
            </w:r>
          </w:p>
        </w:tc>
      </w:tr>
    </w:tbl>
    <w:p w14:paraId="7CFB5BDF" w14:textId="0101B272" w:rsidR="00DE6738" w:rsidRDefault="00DE6738" w:rsidP="00DE6738">
      <w:pPr>
        <w:ind w:left="993"/>
        <w:rPr>
          <w:rFonts w:ascii="Calibri" w:hAnsi="Calibri" w:cs="Book Antiqua"/>
          <w:i/>
          <w:color w:val="595959"/>
        </w:rPr>
      </w:pPr>
    </w:p>
    <w:p w14:paraId="52006828" w14:textId="2293E536" w:rsidR="00DE6738" w:rsidRDefault="009A4B8F" w:rsidP="00DE6738">
      <w:pPr>
        <w:rPr>
          <w:rFonts w:ascii="Calibri" w:hAnsi="Calibri" w:cs="Book Antiqua"/>
          <w:iCs/>
          <w:color w:val="595959"/>
        </w:rPr>
      </w:pPr>
      <w:r w:rsidRPr="009A4B8F">
        <w:rPr>
          <w:rFonts w:ascii="Calibri" w:hAnsi="Calibri" w:cs="Book Antiqua"/>
          <w:iCs/>
          <w:noProof/>
          <w:color w:val="595959"/>
        </w:rPr>
        <w:drawing>
          <wp:anchor distT="0" distB="0" distL="114300" distR="114300" simplePos="0" relativeHeight="251844608" behindDoc="0" locked="0" layoutInCell="1" allowOverlap="1" wp14:anchorId="60FFBAC1" wp14:editId="2C1BDB65">
            <wp:simplePos x="0" y="0"/>
            <wp:positionH relativeFrom="margin">
              <wp:align>center</wp:align>
            </wp:positionH>
            <wp:positionV relativeFrom="paragraph">
              <wp:posOffset>8890</wp:posOffset>
            </wp:positionV>
            <wp:extent cx="5214620" cy="2948170"/>
            <wp:effectExtent l="0" t="0" r="5080" b="5080"/>
            <wp:wrapNone/>
            <wp:docPr id="213812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80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20" cy="2948170"/>
                    </a:xfrm>
                    <a:prstGeom prst="rect">
                      <a:avLst/>
                    </a:prstGeom>
                  </pic:spPr>
                </pic:pic>
              </a:graphicData>
            </a:graphic>
            <wp14:sizeRelH relativeFrom="page">
              <wp14:pctWidth>0</wp14:pctWidth>
            </wp14:sizeRelH>
            <wp14:sizeRelV relativeFrom="page">
              <wp14:pctHeight>0</wp14:pctHeight>
            </wp14:sizeRelV>
          </wp:anchor>
        </w:drawing>
      </w:r>
    </w:p>
    <w:p w14:paraId="7B5A3CA7" w14:textId="745C8855"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CDB28D2" w:rsidR="00D657D8" w:rsidRDefault="00D657D8" w:rsidP="00DE6738">
      <w:pPr>
        <w:rPr>
          <w:rFonts w:ascii="Calibri" w:hAnsi="Calibri" w:cs="Book Antiqua"/>
          <w:iCs/>
          <w:color w:val="595959"/>
        </w:rPr>
      </w:pPr>
    </w:p>
    <w:p w14:paraId="40E2DAD8" w14:textId="24017EDD" w:rsidR="00D657D8" w:rsidRDefault="00D657D8" w:rsidP="00DE6738">
      <w:pPr>
        <w:rPr>
          <w:rFonts w:ascii="Calibri" w:hAnsi="Calibri" w:cs="Book Antiqua"/>
          <w:iCs/>
          <w:color w:val="595959"/>
        </w:rPr>
      </w:pPr>
    </w:p>
    <w:p w14:paraId="45079450" w14:textId="226030F2" w:rsidR="00D657D8" w:rsidRDefault="00D657D8" w:rsidP="00DE6738">
      <w:pPr>
        <w:rPr>
          <w:rFonts w:ascii="Calibri" w:hAnsi="Calibri" w:cs="Book Antiqua"/>
          <w:iCs/>
          <w:color w:val="595959"/>
        </w:rPr>
      </w:pPr>
    </w:p>
    <w:p w14:paraId="59A0A80E" w14:textId="533A8AB6" w:rsidR="00D657D8" w:rsidRDefault="00D657D8" w:rsidP="00DE6738">
      <w:pPr>
        <w:rPr>
          <w:rFonts w:ascii="Calibri" w:hAnsi="Calibri" w:cs="Book Antiqua"/>
          <w:iCs/>
          <w:color w:val="595959"/>
        </w:rPr>
      </w:pPr>
    </w:p>
    <w:p w14:paraId="7CC70FF8" w14:textId="63A227BE"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129C1DEA" w:rsidR="00D657D8" w:rsidRDefault="00D657D8" w:rsidP="00DE6738">
      <w:pPr>
        <w:rPr>
          <w:rFonts w:ascii="Calibri" w:hAnsi="Calibri" w:cs="Book Antiqua"/>
          <w:iCs/>
          <w:color w:val="595959"/>
        </w:rPr>
      </w:pPr>
    </w:p>
    <w:p w14:paraId="6B9C5745" w14:textId="217E06BE"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3F1D6CBB"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47026A46" w:rsidR="00D657D8" w:rsidRDefault="00D657D8" w:rsidP="00DE6738">
      <w:pPr>
        <w:rPr>
          <w:rFonts w:ascii="Calibri" w:hAnsi="Calibri" w:cs="Book Antiqua"/>
          <w:iCs/>
          <w:color w:val="595959"/>
        </w:rPr>
      </w:pPr>
    </w:p>
    <w:p w14:paraId="585F1396" w14:textId="50EBBB76"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347D9F6C"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213A919E"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F1CFEFE" w:rsidR="00DE6738" w:rsidRDefault="00DE6738" w:rsidP="00DE6738">
      <w:pPr>
        <w:rPr>
          <w:rFonts w:ascii="Calibri" w:hAnsi="Calibri" w:cs="Book Antiqua"/>
          <w:i/>
          <w:color w:val="595959"/>
        </w:rPr>
      </w:pPr>
    </w:p>
    <w:p w14:paraId="0199976C" w14:textId="10BF0AA5" w:rsidR="00DE6738" w:rsidRDefault="000F3350" w:rsidP="00DE6738">
      <w:pPr>
        <w:tabs>
          <w:tab w:val="left" w:pos="2993"/>
        </w:tabs>
        <w:ind w:firstLine="708"/>
        <w:rPr>
          <w:rFonts w:ascii="Calibri" w:hAnsi="Calibri" w:cs="Book Antiqua"/>
        </w:rPr>
      </w:pPr>
      <w:r w:rsidRPr="00750A68">
        <w:rPr>
          <w:rFonts w:ascii="Calibri" w:hAnsi="Calibri" w:cs="Book Antiqua"/>
          <w:noProof/>
        </w:rPr>
        <w:drawing>
          <wp:anchor distT="0" distB="0" distL="114300" distR="114300" simplePos="0" relativeHeight="251814912" behindDoc="0" locked="0" layoutInCell="1" allowOverlap="1" wp14:anchorId="0FF2808F" wp14:editId="4909B5FD">
            <wp:simplePos x="0" y="0"/>
            <wp:positionH relativeFrom="margin">
              <wp:align>center</wp:align>
            </wp:positionH>
            <wp:positionV relativeFrom="paragraph">
              <wp:posOffset>11430</wp:posOffset>
            </wp:positionV>
            <wp:extent cx="5234940" cy="2983014"/>
            <wp:effectExtent l="0" t="0" r="3810" b="8255"/>
            <wp:wrapNone/>
            <wp:docPr id="202443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76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4940" cy="2983014"/>
                    </a:xfrm>
                    <a:prstGeom prst="rect">
                      <a:avLst/>
                    </a:prstGeom>
                  </pic:spPr>
                </pic:pic>
              </a:graphicData>
            </a:graphic>
            <wp14:sizeRelH relativeFrom="page">
              <wp14:pctWidth>0</wp14:pctWidth>
            </wp14:sizeRelH>
            <wp14:sizeRelV relativeFrom="page">
              <wp14:pctHeight>0</wp14:pctHeight>
            </wp14:sizeRelV>
          </wp:anchor>
        </w:drawing>
      </w:r>
      <w:r w:rsidR="00DE6738">
        <w:rPr>
          <w:rFonts w:ascii="Calibri" w:hAnsi="Calibri" w:cs="Book Antiqua"/>
        </w:rPr>
        <w:t xml:space="preserve">    </w:t>
      </w:r>
    </w:p>
    <w:p w14:paraId="3E50D89E" w14:textId="63EE479F" w:rsidR="00EA0606" w:rsidRDefault="00EA0606" w:rsidP="00DE6738">
      <w:pPr>
        <w:tabs>
          <w:tab w:val="left" w:pos="2993"/>
        </w:tabs>
        <w:ind w:firstLine="708"/>
        <w:rPr>
          <w:rFonts w:ascii="Calibri" w:hAnsi="Calibri" w:cs="Book Antiqua"/>
        </w:rPr>
      </w:pPr>
    </w:p>
    <w:p w14:paraId="080F6353" w14:textId="4A214A82" w:rsidR="00EA0606" w:rsidRDefault="00EA0606" w:rsidP="00DE6738">
      <w:pPr>
        <w:tabs>
          <w:tab w:val="left" w:pos="2993"/>
        </w:tabs>
        <w:ind w:firstLine="708"/>
        <w:rPr>
          <w:rFonts w:ascii="Calibri" w:hAnsi="Calibri" w:cs="Book Antiqua"/>
        </w:rPr>
      </w:pPr>
    </w:p>
    <w:p w14:paraId="3C2E5DF4" w14:textId="7D58475B"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896F68A"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0465F43C" w:rsidR="00EA0606" w:rsidRDefault="00EA0606" w:rsidP="00DE6738">
      <w:pPr>
        <w:tabs>
          <w:tab w:val="left" w:pos="2993"/>
        </w:tabs>
        <w:ind w:firstLine="708"/>
        <w:rPr>
          <w:rFonts w:ascii="Calibri" w:hAnsi="Calibri" w:cs="Book Antiqua"/>
        </w:rPr>
      </w:pPr>
    </w:p>
    <w:p w14:paraId="6ABC38BD" w14:textId="5609D820"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6DA4B72F"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5A515D62" w:rsidR="00EA0606" w:rsidRDefault="00EA0606" w:rsidP="00DE6738">
      <w:pPr>
        <w:tabs>
          <w:tab w:val="left" w:pos="2993"/>
        </w:tabs>
        <w:ind w:firstLine="708"/>
        <w:rPr>
          <w:rFonts w:ascii="Calibri" w:hAnsi="Calibri" w:cs="Book Antiqua"/>
        </w:rPr>
      </w:pPr>
    </w:p>
    <w:p w14:paraId="2FC3FBC0" w14:textId="77777777" w:rsidR="00843FC0" w:rsidRDefault="00843FC0" w:rsidP="00DE6738">
      <w:pPr>
        <w:rPr>
          <w:rFonts w:ascii="Calibri" w:hAnsi="Calibri" w:cs="Book Antiqua"/>
          <w:i/>
          <w:color w:val="595959"/>
        </w:rPr>
      </w:pPr>
    </w:p>
    <w:p w14:paraId="19E0B880" w14:textId="479C9003" w:rsidR="00843FC0"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C28FC" w:rsidRPr="005219A9" w14:paraId="46D4CBC8" w14:textId="77777777" w:rsidTr="00C45CFF">
        <w:tc>
          <w:tcPr>
            <w:tcW w:w="2001" w:type="dxa"/>
            <w:shd w:val="clear" w:color="auto" w:fill="DBDBDB" w:themeFill="accent3" w:themeFillTint="66"/>
          </w:tcPr>
          <w:p w14:paraId="617FE18A" w14:textId="77777777" w:rsidR="008C28FC" w:rsidRPr="005219A9" w:rsidRDefault="008C28F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FC4AF8" w14:textId="1F8AEBF4" w:rsidR="008C28FC" w:rsidRPr="005219A9" w:rsidRDefault="008C28FC" w:rsidP="00C45CFF">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8C28FC" w:rsidRPr="005219A9" w14:paraId="485E92E0" w14:textId="77777777" w:rsidTr="00C45CFF">
        <w:tc>
          <w:tcPr>
            <w:tcW w:w="2001" w:type="dxa"/>
            <w:shd w:val="clear" w:color="auto" w:fill="DBDBDB" w:themeFill="accent3" w:themeFillTint="66"/>
          </w:tcPr>
          <w:p w14:paraId="6C9AA0A1" w14:textId="77777777" w:rsidR="008C28FC" w:rsidRPr="005219A9" w:rsidRDefault="008C28FC" w:rsidP="00C45CFF">
            <w:pPr>
              <w:rPr>
                <w:rFonts w:ascii="Calibri" w:hAnsi="Calibri" w:cs="Book Antiqua"/>
                <w:b/>
                <w:bCs/>
              </w:rPr>
            </w:pPr>
            <w:r w:rsidRPr="005219A9">
              <w:rPr>
                <w:rFonts w:ascii="Calibri" w:hAnsi="Calibri" w:cs="Book Antiqua"/>
                <w:b/>
                <w:bCs/>
              </w:rPr>
              <w:t>Descripción:</w:t>
            </w:r>
          </w:p>
        </w:tc>
        <w:tc>
          <w:tcPr>
            <w:tcW w:w="5087" w:type="dxa"/>
          </w:tcPr>
          <w:p w14:paraId="031143B1" w14:textId="7C11F57C" w:rsidR="008C28FC" w:rsidRPr="005219A9" w:rsidRDefault="008C28FC" w:rsidP="00C45CFF">
            <w:pPr>
              <w:spacing w:line="259" w:lineRule="auto"/>
              <w:rPr>
                <w:rFonts w:ascii="Calibri" w:hAnsi="Calibri" w:cs="Book Antiqua"/>
              </w:rPr>
            </w:pPr>
            <w:r w:rsidRPr="0079609C">
              <w:rPr>
                <w:rFonts w:ascii="Calibri" w:hAnsi="Calibri" w:cs="Book Antiqua"/>
              </w:rPr>
              <w:t>Registrar ofertas</w:t>
            </w:r>
          </w:p>
        </w:tc>
      </w:tr>
      <w:tr w:rsidR="008C28FC" w:rsidRPr="005219A9" w14:paraId="28F1C577" w14:textId="77777777" w:rsidTr="00C45CFF">
        <w:tc>
          <w:tcPr>
            <w:tcW w:w="2001" w:type="dxa"/>
            <w:shd w:val="clear" w:color="auto" w:fill="DBDBDB" w:themeFill="accent3" w:themeFillTint="66"/>
          </w:tcPr>
          <w:p w14:paraId="6F357058" w14:textId="77777777" w:rsidR="008C28FC" w:rsidRPr="005219A9" w:rsidRDefault="008C28F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23D00F" w14:textId="77777777" w:rsidR="008C28FC" w:rsidRPr="005219A9" w:rsidRDefault="008C28FC" w:rsidP="00C45CFF">
            <w:pPr>
              <w:rPr>
                <w:rFonts w:ascii="Calibri" w:hAnsi="Calibri" w:cs="Book Antiqua"/>
              </w:rPr>
            </w:pPr>
            <w:r w:rsidRPr="005219A9">
              <w:rPr>
                <w:rFonts w:ascii="Calibri" w:hAnsi="Calibri" w:cs="Book Antiqua"/>
              </w:rPr>
              <w:t>RF-</w:t>
            </w:r>
            <w:r>
              <w:rPr>
                <w:rFonts w:ascii="Calibri" w:hAnsi="Calibri" w:cs="Book Antiqua"/>
              </w:rPr>
              <w:t>10</w:t>
            </w:r>
          </w:p>
        </w:tc>
      </w:tr>
      <w:tr w:rsidR="008C28FC" w:rsidRPr="005219A9" w14:paraId="3581902D" w14:textId="77777777" w:rsidTr="00C45CFF">
        <w:tc>
          <w:tcPr>
            <w:tcW w:w="2001" w:type="dxa"/>
            <w:shd w:val="clear" w:color="auto" w:fill="DBDBDB" w:themeFill="accent3" w:themeFillTint="66"/>
          </w:tcPr>
          <w:p w14:paraId="5E311D00" w14:textId="77777777" w:rsidR="008C28FC" w:rsidRPr="005219A9" w:rsidRDefault="008C28FC" w:rsidP="00C45CFF">
            <w:pPr>
              <w:rPr>
                <w:rFonts w:ascii="Calibri" w:hAnsi="Calibri" w:cs="Book Antiqua"/>
                <w:b/>
                <w:bCs/>
              </w:rPr>
            </w:pPr>
            <w:r w:rsidRPr="005219A9">
              <w:rPr>
                <w:rFonts w:ascii="Calibri" w:hAnsi="Calibri" w:cs="Book Antiqua"/>
                <w:b/>
                <w:bCs/>
              </w:rPr>
              <w:t>CU asociados:</w:t>
            </w:r>
          </w:p>
        </w:tc>
        <w:tc>
          <w:tcPr>
            <w:tcW w:w="5087" w:type="dxa"/>
          </w:tcPr>
          <w:p w14:paraId="1D3280BD" w14:textId="77777777" w:rsidR="008C28FC" w:rsidRPr="005219A9" w:rsidRDefault="008C28FC" w:rsidP="00C45CFF">
            <w:pPr>
              <w:rPr>
                <w:rFonts w:ascii="Calibri" w:hAnsi="Calibri" w:cs="Book Antiqua"/>
              </w:rPr>
            </w:pPr>
            <w:r w:rsidRPr="005219A9">
              <w:rPr>
                <w:rFonts w:ascii="Calibri" w:hAnsi="Calibri" w:cs="Book Antiqua"/>
              </w:rPr>
              <w:t>CU-</w:t>
            </w:r>
            <w:r>
              <w:rPr>
                <w:rFonts w:ascii="Calibri" w:hAnsi="Calibri" w:cs="Book Antiqua"/>
              </w:rPr>
              <w:t>10</w:t>
            </w:r>
          </w:p>
        </w:tc>
      </w:tr>
      <w:tr w:rsidR="008C28FC" w:rsidRPr="005219A9" w14:paraId="7F4B2D73" w14:textId="77777777" w:rsidTr="00C45CFF">
        <w:tc>
          <w:tcPr>
            <w:tcW w:w="2001" w:type="dxa"/>
            <w:shd w:val="clear" w:color="auto" w:fill="DBDBDB" w:themeFill="accent3" w:themeFillTint="66"/>
          </w:tcPr>
          <w:p w14:paraId="4684ED0F" w14:textId="77777777" w:rsidR="008C28FC" w:rsidRPr="005219A9" w:rsidRDefault="008C28FC" w:rsidP="00C45CFF">
            <w:pPr>
              <w:rPr>
                <w:rFonts w:ascii="Calibri" w:hAnsi="Calibri" w:cs="Book Antiqua"/>
                <w:b/>
                <w:bCs/>
              </w:rPr>
            </w:pPr>
            <w:r w:rsidRPr="005219A9">
              <w:rPr>
                <w:rFonts w:ascii="Calibri" w:hAnsi="Calibri" w:cs="Book Antiqua"/>
                <w:b/>
                <w:bCs/>
              </w:rPr>
              <w:t>Esc. Asociados:</w:t>
            </w:r>
          </w:p>
        </w:tc>
        <w:tc>
          <w:tcPr>
            <w:tcW w:w="5087" w:type="dxa"/>
          </w:tcPr>
          <w:p w14:paraId="748722B3" w14:textId="5FB949BA" w:rsidR="008C28FC" w:rsidRPr="005219A9" w:rsidRDefault="008C28FC" w:rsidP="00C45CFF">
            <w:pPr>
              <w:rPr>
                <w:rFonts w:ascii="Calibri" w:hAnsi="Calibri" w:cs="Book Antiqua"/>
              </w:rPr>
            </w:pPr>
            <w:r w:rsidRPr="005219A9">
              <w:rPr>
                <w:rFonts w:ascii="Calibri" w:hAnsi="Calibri" w:cs="Book Antiqua"/>
              </w:rPr>
              <w:t>ES-</w:t>
            </w:r>
            <w:r>
              <w:rPr>
                <w:rFonts w:ascii="Calibri" w:hAnsi="Calibri" w:cs="Book Antiqua"/>
              </w:rPr>
              <w:t>10.</w:t>
            </w:r>
            <w:r w:rsidR="000F3350">
              <w:rPr>
                <w:rFonts w:ascii="Calibri" w:hAnsi="Calibri" w:cs="Book Antiqua"/>
              </w:rPr>
              <w:t>4</w:t>
            </w:r>
          </w:p>
        </w:tc>
      </w:tr>
    </w:tbl>
    <w:p w14:paraId="36456196" w14:textId="005CACF5" w:rsidR="00843FC0" w:rsidRDefault="000F3350" w:rsidP="00DE6738">
      <w:pPr>
        <w:rPr>
          <w:rFonts w:ascii="Calibri" w:hAnsi="Calibri" w:cs="Book Antiqua"/>
          <w:i/>
          <w:color w:val="595959"/>
        </w:rPr>
      </w:pPr>
      <w:r w:rsidRPr="000F3350">
        <w:rPr>
          <w:rFonts w:ascii="Calibri" w:hAnsi="Calibri" w:cs="Book Antiqua"/>
          <w:i/>
          <w:noProof/>
          <w:color w:val="595959"/>
        </w:rPr>
        <w:drawing>
          <wp:anchor distT="0" distB="0" distL="114300" distR="114300" simplePos="0" relativeHeight="251845632" behindDoc="0" locked="0" layoutInCell="1" allowOverlap="1" wp14:anchorId="15F12332" wp14:editId="5C6543D0">
            <wp:simplePos x="0" y="0"/>
            <wp:positionH relativeFrom="margin">
              <wp:align>center</wp:align>
            </wp:positionH>
            <wp:positionV relativeFrom="paragraph">
              <wp:posOffset>155575</wp:posOffset>
            </wp:positionV>
            <wp:extent cx="5193665" cy="2947670"/>
            <wp:effectExtent l="0" t="0" r="6985" b="5080"/>
            <wp:wrapNone/>
            <wp:docPr id="122429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950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665" cy="2947670"/>
                    </a:xfrm>
                    <a:prstGeom prst="rect">
                      <a:avLst/>
                    </a:prstGeom>
                  </pic:spPr>
                </pic:pic>
              </a:graphicData>
            </a:graphic>
            <wp14:sizeRelH relativeFrom="page">
              <wp14:pctWidth>0</wp14:pctWidth>
            </wp14:sizeRelH>
            <wp14:sizeRelV relativeFrom="page">
              <wp14:pctHeight>0</wp14:pctHeight>
            </wp14:sizeRelV>
          </wp:anchor>
        </w:drawing>
      </w:r>
    </w:p>
    <w:p w14:paraId="69971A62" w14:textId="34ADDA65" w:rsidR="00843FC0" w:rsidRDefault="00843FC0" w:rsidP="00DE6738">
      <w:pPr>
        <w:rPr>
          <w:rFonts w:ascii="Calibri" w:hAnsi="Calibri" w:cs="Book Antiqua"/>
          <w:i/>
          <w:color w:val="595959"/>
        </w:rPr>
      </w:pPr>
    </w:p>
    <w:p w14:paraId="6C294C15" w14:textId="46F9700A" w:rsidR="00843FC0" w:rsidRDefault="00843FC0" w:rsidP="00DE6738">
      <w:pPr>
        <w:rPr>
          <w:rFonts w:ascii="Calibri" w:hAnsi="Calibri" w:cs="Book Antiqua"/>
          <w:i/>
          <w:color w:val="595959"/>
        </w:rPr>
      </w:pPr>
    </w:p>
    <w:p w14:paraId="71F446DA" w14:textId="21510E73" w:rsidR="00843FC0" w:rsidRDefault="00843FC0" w:rsidP="00DE6738">
      <w:pPr>
        <w:rPr>
          <w:rFonts w:ascii="Calibri" w:hAnsi="Calibri" w:cs="Book Antiqua"/>
          <w:i/>
          <w:color w:val="595959"/>
        </w:rPr>
      </w:pPr>
    </w:p>
    <w:p w14:paraId="4A6368D6" w14:textId="5404717D"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2D37193C" w14:textId="149C7099" w:rsidR="00C26E52" w:rsidRDefault="00C26E52"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1ADBC29E" w:rsidR="00843FC0" w:rsidRDefault="00843FC0" w:rsidP="00DE6738">
      <w:pPr>
        <w:rPr>
          <w:rFonts w:ascii="Calibri" w:hAnsi="Calibri" w:cs="Book Antiqua"/>
          <w:i/>
          <w:color w:val="595959"/>
        </w:rPr>
      </w:pPr>
    </w:p>
    <w:p w14:paraId="11C2A951" w14:textId="1F5BC83E" w:rsidR="00843FC0" w:rsidRDefault="00843FC0" w:rsidP="00DE6738">
      <w:pPr>
        <w:rPr>
          <w:rFonts w:ascii="Calibri" w:hAnsi="Calibri" w:cs="Book Antiqua"/>
          <w:i/>
          <w:color w:val="595959"/>
        </w:rPr>
      </w:pPr>
    </w:p>
    <w:p w14:paraId="4FD541E2" w14:textId="77777777" w:rsidR="000F3350" w:rsidRDefault="000F3350" w:rsidP="00DE6738">
      <w:pPr>
        <w:rPr>
          <w:rFonts w:ascii="Calibri" w:hAnsi="Calibri" w:cs="Book Antiqua"/>
          <w:i/>
          <w:color w:val="595959"/>
        </w:rPr>
      </w:pPr>
    </w:p>
    <w:p w14:paraId="65609E63" w14:textId="23D20CF5"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0F1D6251" w:rsidR="00843FC0" w:rsidRDefault="00843FC0" w:rsidP="00DE6738">
      <w:pPr>
        <w:rPr>
          <w:rFonts w:ascii="Calibri" w:hAnsi="Calibri" w:cs="Book Antiqua"/>
          <w:i/>
          <w:color w:val="595959"/>
        </w:rPr>
      </w:pPr>
    </w:p>
    <w:p w14:paraId="2574D51E" w14:textId="4E44DDE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13B03E21"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7567677E" w:rsidR="00DE6738" w:rsidRPr="00843FC0" w:rsidRDefault="007D6FE9" w:rsidP="00DE6738">
      <w:pPr>
        <w:ind w:left="709"/>
        <w:jc w:val="both"/>
        <w:rPr>
          <w:rFonts w:ascii="Calibri" w:hAnsi="Calibri" w:cs="Book Antiqua"/>
          <w:iCs/>
          <w:color w:val="0000FF"/>
        </w:rPr>
      </w:pPr>
      <w:r w:rsidRPr="00474162">
        <w:rPr>
          <w:noProof/>
        </w:rPr>
        <w:drawing>
          <wp:anchor distT="0" distB="0" distL="114300" distR="114300" simplePos="0" relativeHeight="251815936" behindDoc="0" locked="0" layoutInCell="1" allowOverlap="1" wp14:anchorId="4AC12A72" wp14:editId="5CC50C09">
            <wp:simplePos x="0" y="0"/>
            <wp:positionH relativeFrom="margin">
              <wp:align>center</wp:align>
            </wp:positionH>
            <wp:positionV relativeFrom="paragraph">
              <wp:posOffset>167005</wp:posOffset>
            </wp:positionV>
            <wp:extent cx="5255426" cy="2979420"/>
            <wp:effectExtent l="0" t="0" r="2540" b="0"/>
            <wp:wrapNone/>
            <wp:docPr id="7352517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748"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5426" cy="2979420"/>
                    </a:xfrm>
                    <a:prstGeom prst="rect">
                      <a:avLst/>
                    </a:prstGeom>
                  </pic:spPr>
                </pic:pic>
              </a:graphicData>
            </a:graphic>
            <wp14:sizeRelH relativeFrom="page">
              <wp14:pctWidth>0</wp14:pctWidth>
            </wp14:sizeRelH>
            <wp14:sizeRelV relativeFrom="page">
              <wp14:pctHeight>0</wp14:pctHeight>
            </wp14:sizeRelV>
          </wp:anchor>
        </w:drawing>
      </w:r>
    </w:p>
    <w:p w14:paraId="0F37DA9E" w14:textId="0A2D5AE8" w:rsidR="00DE6738" w:rsidRPr="0039736F" w:rsidRDefault="00DE6738" w:rsidP="00DE6738">
      <w:pPr>
        <w:jc w:val="both"/>
        <w:rPr>
          <w:rFonts w:ascii="Calibri" w:hAnsi="Calibri" w:cs="Book Antiqua"/>
          <w:i/>
          <w:color w:val="595959"/>
        </w:rPr>
      </w:pPr>
    </w:p>
    <w:p w14:paraId="6CCA8C21" w14:textId="39034354" w:rsidR="00DE6738" w:rsidRPr="0039736F" w:rsidRDefault="00DE6738" w:rsidP="00DE6738">
      <w:pPr>
        <w:jc w:val="both"/>
        <w:rPr>
          <w:rFonts w:ascii="Calibri" w:hAnsi="Calibri" w:cs="Book Antiqua"/>
          <w:i/>
          <w:color w:val="595959"/>
        </w:rPr>
      </w:pPr>
    </w:p>
    <w:p w14:paraId="316EB8B0" w14:textId="3F9623B3" w:rsidR="00DE6738" w:rsidRPr="0039736F" w:rsidRDefault="00DE6738" w:rsidP="00DE6738">
      <w:pPr>
        <w:jc w:val="both"/>
        <w:rPr>
          <w:rFonts w:ascii="Calibri" w:hAnsi="Calibri" w:cs="Book Antiqua"/>
          <w:i/>
          <w:color w:val="595959"/>
        </w:rPr>
      </w:pPr>
    </w:p>
    <w:p w14:paraId="7FB00496" w14:textId="6DF92ABF" w:rsidR="00DE6738" w:rsidRPr="0039736F" w:rsidRDefault="00DE6738" w:rsidP="00DE6738">
      <w:pPr>
        <w:jc w:val="both"/>
        <w:rPr>
          <w:rFonts w:ascii="Calibri" w:hAnsi="Calibri" w:cs="Book Antiqua"/>
          <w:i/>
          <w:color w:val="595959"/>
        </w:rPr>
      </w:pPr>
    </w:p>
    <w:p w14:paraId="1EACE7BB" w14:textId="200F297C" w:rsidR="00DE6738" w:rsidRPr="0039736F" w:rsidRDefault="00DE6738" w:rsidP="00DE6738">
      <w:pPr>
        <w:jc w:val="both"/>
        <w:rPr>
          <w:rFonts w:ascii="Calibri" w:hAnsi="Calibri" w:cs="Book Antiqua"/>
          <w:i/>
          <w:color w:val="595959"/>
        </w:rPr>
      </w:pPr>
    </w:p>
    <w:p w14:paraId="6A42A083" w14:textId="26C2A827" w:rsidR="00DE6738" w:rsidRDefault="00DE6738" w:rsidP="00DE6738">
      <w:pPr>
        <w:pStyle w:val="Sinespaciado"/>
        <w:rPr>
          <w:lang w:eastAsia="ar-SA"/>
        </w:rPr>
      </w:pPr>
    </w:p>
    <w:p w14:paraId="30CA7552" w14:textId="563AF6A4" w:rsidR="00EA0606" w:rsidRDefault="00EA0606" w:rsidP="00DE6738">
      <w:pPr>
        <w:pStyle w:val="Sinespaciado"/>
        <w:rPr>
          <w:lang w:eastAsia="ar-SA"/>
        </w:rPr>
      </w:pPr>
    </w:p>
    <w:p w14:paraId="6DB63459" w14:textId="0EEEA986"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21BBB8FF" w14:textId="5B71CFF6" w:rsidR="00843FC0" w:rsidRDefault="00843FC0" w:rsidP="00DE6738">
      <w:pPr>
        <w:pStyle w:val="Sinespaciado"/>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6FE9" w:rsidRPr="005219A9" w14:paraId="7A31B0A9" w14:textId="77777777" w:rsidTr="00C45CFF">
        <w:tc>
          <w:tcPr>
            <w:tcW w:w="2001" w:type="dxa"/>
            <w:shd w:val="clear" w:color="auto" w:fill="DBDBDB" w:themeFill="accent3" w:themeFillTint="66"/>
          </w:tcPr>
          <w:p w14:paraId="4DC1153D" w14:textId="77777777" w:rsidR="007D6FE9" w:rsidRPr="005219A9" w:rsidRDefault="007D6FE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358A153" w14:textId="1180CA78" w:rsidR="007D6FE9" w:rsidRPr="005219A9" w:rsidRDefault="007D6FE9" w:rsidP="00C45CFF">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7D6FE9" w:rsidRPr="005219A9" w14:paraId="31213223" w14:textId="77777777" w:rsidTr="00C45CFF">
        <w:tc>
          <w:tcPr>
            <w:tcW w:w="2001" w:type="dxa"/>
            <w:shd w:val="clear" w:color="auto" w:fill="DBDBDB" w:themeFill="accent3" w:themeFillTint="66"/>
          </w:tcPr>
          <w:p w14:paraId="5F53367C" w14:textId="77777777" w:rsidR="007D6FE9" w:rsidRPr="005219A9" w:rsidRDefault="007D6FE9" w:rsidP="00C45CFF">
            <w:pPr>
              <w:rPr>
                <w:rFonts w:ascii="Calibri" w:hAnsi="Calibri" w:cs="Book Antiqua"/>
                <w:b/>
                <w:bCs/>
              </w:rPr>
            </w:pPr>
            <w:r w:rsidRPr="005219A9">
              <w:rPr>
                <w:rFonts w:ascii="Calibri" w:hAnsi="Calibri" w:cs="Book Antiqua"/>
                <w:b/>
                <w:bCs/>
              </w:rPr>
              <w:t>Descripción:</w:t>
            </w:r>
          </w:p>
        </w:tc>
        <w:tc>
          <w:tcPr>
            <w:tcW w:w="5087" w:type="dxa"/>
          </w:tcPr>
          <w:p w14:paraId="165E0CE4" w14:textId="77777777" w:rsidR="007D6FE9" w:rsidRPr="005219A9" w:rsidRDefault="007D6FE9"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7D6FE9" w:rsidRPr="005219A9" w14:paraId="102C2906" w14:textId="77777777" w:rsidTr="00C45CFF">
        <w:tc>
          <w:tcPr>
            <w:tcW w:w="2001" w:type="dxa"/>
            <w:shd w:val="clear" w:color="auto" w:fill="DBDBDB" w:themeFill="accent3" w:themeFillTint="66"/>
          </w:tcPr>
          <w:p w14:paraId="618D421A" w14:textId="77777777" w:rsidR="007D6FE9" w:rsidRPr="005219A9" w:rsidRDefault="007D6FE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2DD40A" w14:textId="0033719D" w:rsidR="007D6FE9" w:rsidRPr="005219A9" w:rsidRDefault="007D6FE9" w:rsidP="00C45CFF">
            <w:pPr>
              <w:rPr>
                <w:rFonts w:ascii="Calibri" w:hAnsi="Calibri" w:cs="Book Antiqua"/>
              </w:rPr>
            </w:pPr>
            <w:r w:rsidRPr="005219A9">
              <w:rPr>
                <w:rFonts w:ascii="Calibri" w:hAnsi="Calibri" w:cs="Book Antiqua"/>
              </w:rPr>
              <w:t>RF-</w:t>
            </w:r>
            <w:r>
              <w:rPr>
                <w:rFonts w:ascii="Calibri" w:hAnsi="Calibri" w:cs="Book Antiqua"/>
              </w:rPr>
              <w:t>11</w:t>
            </w:r>
          </w:p>
        </w:tc>
      </w:tr>
      <w:tr w:rsidR="007D6FE9" w:rsidRPr="005219A9" w14:paraId="0593C154" w14:textId="77777777" w:rsidTr="00C45CFF">
        <w:tc>
          <w:tcPr>
            <w:tcW w:w="2001" w:type="dxa"/>
            <w:shd w:val="clear" w:color="auto" w:fill="DBDBDB" w:themeFill="accent3" w:themeFillTint="66"/>
          </w:tcPr>
          <w:p w14:paraId="092E972A" w14:textId="77777777" w:rsidR="007D6FE9" w:rsidRPr="005219A9" w:rsidRDefault="007D6FE9" w:rsidP="00C45CFF">
            <w:pPr>
              <w:rPr>
                <w:rFonts w:ascii="Calibri" w:hAnsi="Calibri" w:cs="Book Antiqua"/>
                <w:b/>
                <w:bCs/>
              </w:rPr>
            </w:pPr>
            <w:r w:rsidRPr="005219A9">
              <w:rPr>
                <w:rFonts w:ascii="Calibri" w:hAnsi="Calibri" w:cs="Book Antiqua"/>
                <w:b/>
                <w:bCs/>
              </w:rPr>
              <w:t>CU asociados:</w:t>
            </w:r>
          </w:p>
        </w:tc>
        <w:tc>
          <w:tcPr>
            <w:tcW w:w="5087" w:type="dxa"/>
          </w:tcPr>
          <w:p w14:paraId="5B69D16A" w14:textId="677F24BD" w:rsidR="007D6FE9" w:rsidRPr="005219A9" w:rsidRDefault="007D6FE9" w:rsidP="00C45CFF">
            <w:pPr>
              <w:rPr>
                <w:rFonts w:ascii="Calibri" w:hAnsi="Calibri" w:cs="Book Antiqua"/>
              </w:rPr>
            </w:pPr>
            <w:r w:rsidRPr="005219A9">
              <w:rPr>
                <w:rFonts w:ascii="Calibri" w:hAnsi="Calibri" w:cs="Book Antiqua"/>
              </w:rPr>
              <w:t>CU-</w:t>
            </w:r>
            <w:r>
              <w:rPr>
                <w:rFonts w:ascii="Calibri" w:hAnsi="Calibri" w:cs="Book Antiqua"/>
              </w:rPr>
              <w:t>11</w:t>
            </w:r>
          </w:p>
        </w:tc>
      </w:tr>
      <w:tr w:rsidR="007D6FE9" w:rsidRPr="005219A9" w14:paraId="2E1C533A" w14:textId="77777777" w:rsidTr="00C45CFF">
        <w:tc>
          <w:tcPr>
            <w:tcW w:w="2001" w:type="dxa"/>
            <w:shd w:val="clear" w:color="auto" w:fill="DBDBDB" w:themeFill="accent3" w:themeFillTint="66"/>
          </w:tcPr>
          <w:p w14:paraId="106C639F" w14:textId="77777777" w:rsidR="007D6FE9" w:rsidRPr="005219A9" w:rsidRDefault="007D6FE9" w:rsidP="00C45CFF">
            <w:pPr>
              <w:rPr>
                <w:rFonts w:ascii="Calibri" w:hAnsi="Calibri" w:cs="Book Antiqua"/>
                <w:b/>
                <w:bCs/>
              </w:rPr>
            </w:pPr>
            <w:r w:rsidRPr="005219A9">
              <w:rPr>
                <w:rFonts w:ascii="Calibri" w:hAnsi="Calibri" w:cs="Book Antiqua"/>
                <w:b/>
                <w:bCs/>
              </w:rPr>
              <w:t>Esc. Asociados:</w:t>
            </w:r>
          </w:p>
        </w:tc>
        <w:tc>
          <w:tcPr>
            <w:tcW w:w="5087" w:type="dxa"/>
          </w:tcPr>
          <w:p w14:paraId="293695C4" w14:textId="26FA7B15" w:rsidR="007D6FE9" w:rsidRPr="005219A9" w:rsidRDefault="007D6FE9" w:rsidP="00C45CFF">
            <w:pPr>
              <w:rPr>
                <w:rFonts w:ascii="Calibri" w:hAnsi="Calibri" w:cs="Book Antiqua"/>
              </w:rPr>
            </w:pPr>
            <w:r w:rsidRPr="005219A9">
              <w:rPr>
                <w:rFonts w:ascii="Calibri" w:hAnsi="Calibri" w:cs="Book Antiqua"/>
              </w:rPr>
              <w:t>ES-</w:t>
            </w:r>
            <w:r>
              <w:rPr>
                <w:rFonts w:ascii="Calibri" w:hAnsi="Calibri" w:cs="Book Antiqua"/>
              </w:rPr>
              <w:t>11.4</w:t>
            </w:r>
          </w:p>
        </w:tc>
      </w:tr>
    </w:tbl>
    <w:p w14:paraId="6B7B4B2C" w14:textId="493B2854" w:rsidR="00843FC0" w:rsidRDefault="007D6FE9" w:rsidP="00DE6738">
      <w:pPr>
        <w:pStyle w:val="Sinespaciado"/>
        <w:rPr>
          <w:lang w:eastAsia="ar-SA"/>
        </w:rPr>
      </w:pPr>
      <w:r w:rsidRPr="007D6FE9">
        <w:rPr>
          <w:noProof/>
          <w:lang w:eastAsia="ar-SA"/>
        </w:rPr>
        <w:drawing>
          <wp:anchor distT="0" distB="0" distL="114300" distR="114300" simplePos="0" relativeHeight="251846656" behindDoc="0" locked="0" layoutInCell="1" allowOverlap="1" wp14:anchorId="49C6CF71" wp14:editId="3EBBC3AE">
            <wp:simplePos x="0" y="0"/>
            <wp:positionH relativeFrom="margin">
              <wp:posOffset>450215</wp:posOffset>
            </wp:positionH>
            <wp:positionV relativeFrom="paragraph">
              <wp:posOffset>137795</wp:posOffset>
            </wp:positionV>
            <wp:extent cx="5212080" cy="2969895"/>
            <wp:effectExtent l="0" t="0" r="7620" b="1905"/>
            <wp:wrapNone/>
            <wp:docPr id="39054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081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2080" cy="2969895"/>
                    </a:xfrm>
                    <a:prstGeom prst="rect">
                      <a:avLst/>
                    </a:prstGeom>
                  </pic:spPr>
                </pic:pic>
              </a:graphicData>
            </a:graphic>
            <wp14:sizeRelH relativeFrom="page">
              <wp14:pctWidth>0</wp14:pctWidth>
            </wp14:sizeRelH>
            <wp14:sizeRelV relativeFrom="page">
              <wp14:pctHeight>0</wp14:pctHeight>
            </wp14:sizeRelV>
          </wp:anchor>
        </w:drawing>
      </w:r>
    </w:p>
    <w:p w14:paraId="36B8D7BD" w14:textId="32C73382" w:rsidR="00843FC0" w:rsidRDefault="00843FC0" w:rsidP="00DE6738">
      <w:pPr>
        <w:pStyle w:val="Sinespaciado"/>
        <w:rPr>
          <w:lang w:eastAsia="ar-SA"/>
        </w:rPr>
      </w:pPr>
    </w:p>
    <w:p w14:paraId="69AFEB3E" w14:textId="4ABEC3F2" w:rsidR="00843FC0" w:rsidRDefault="00843FC0" w:rsidP="00DE6738">
      <w:pPr>
        <w:pStyle w:val="Sinespaciado"/>
        <w:rPr>
          <w:lang w:eastAsia="ar-SA"/>
        </w:rPr>
      </w:pPr>
    </w:p>
    <w:p w14:paraId="6FBFAE8E" w14:textId="1EEB50B3" w:rsidR="00843FC0" w:rsidRDefault="00843FC0" w:rsidP="00DE6738">
      <w:pPr>
        <w:pStyle w:val="Sinespaciado"/>
        <w:rPr>
          <w:lang w:eastAsia="ar-SA"/>
        </w:rPr>
      </w:pPr>
    </w:p>
    <w:p w14:paraId="1B6CF631" w14:textId="23E7CBD2" w:rsidR="00843FC0" w:rsidRDefault="00843FC0" w:rsidP="00DE6738">
      <w:pPr>
        <w:pStyle w:val="Sinespaciado"/>
        <w:rPr>
          <w:lang w:eastAsia="ar-SA"/>
        </w:rPr>
      </w:pPr>
    </w:p>
    <w:p w14:paraId="212BDD0D" w14:textId="4DEA7D5A"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2E3203CB" w:rsidR="008F4F24" w:rsidRDefault="008F4F24" w:rsidP="00DE6738">
      <w:pPr>
        <w:pStyle w:val="Sinespaciado"/>
        <w:rPr>
          <w:lang w:eastAsia="ar-SA"/>
        </w:rPr>
      </w:pPr>
    </w:p>
    <w:p w14:paraId="0DC50AFC" w14:textId="018C0D7A"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2E117C09" w:rsidR="008F4F24" w:rsidRDefault="008F4F24" w:rsidP="00DE6738">
      <w:pPr>
        <w:pStyle w:val="Sinespaciado"/>
        <w:rPr>
          <w:lang w:eastAsia="ar-SA"/>
        </w:rPr>
      </w:pPr>
    </w:p>
    <w:p w14:paraId="4ECCC560" w14:textId="2DF50EFC"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13DA5194"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1D7083B" w14:textId="33E01689"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5110CFA6"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491D3B95"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7D40EE5E" w:rsidR="00DE6738" w:rsidRPr="0039736F" w:rsidRDefault="00DE6738" w:rsidP="00DE6738">
      <w:pPr>
        <w:ind w:left="709"/>
        <w:jc w:val="both"/>
        <w:rPr>
          <w:rFonts w:ascii="Calibri" w:hAnsi="Calibri" w:cs="Book Antiqua"/>
          <w:i/>
          <w:color w:val="0000FF"/>
        </w:rPr>
      </w:pPr>
    </w:p>
    <w:p w14:paraId="34A3C09F" w14:textId="5F6F9FE0" w:rsidR="00DE6738" w:rsidRPr="0039736F" w:rsidRDefault="00F00801" w:rsidP="00DE6738">
      <w:pPr>
        <w:jc w:val="both"/>
        <w:rPr>
          <w:rFonts w:ascii="Calibri" w:hAnsi="Calibri" w:cs="Book Antiqua"/>
          <w:i/>
          <w:color w:val="595959"/>
        </w:rPr>
      </w:pPr>
      <w:r w:rsidRPr="00474162">
        <w:rPr>
          <w:rFonts w:ascii="Calibri" w:hAnsi="Calibri" w:cs="Book Antiqua"/>
          <w:i/>
          <w:noProof/>
          <w:color w:val="595959"/>
        </w:rPr>
        <w:drawing>
          <wp:anchor distT="0" distB="0" distL="114300" distR="114300" simplePos="0" relativeHeight="251816960" behindDoc="0" locked="0" layoutInCell="1" allowOverlap="1" wp14:anchorId="1CCA1940" wp14:editId="08E87DA4">
            <wp:simplePos x="0" y="0"/>
            <wp:positionH relativeFrom="margin">
              <wp:align>center</wp:align>
            </wp:positionH>
            <wp:positionV relativeFrom="paragraph">
              <wp:posOffset>11430</wp:posOffset>
            </wp:positionV>
            <wp:extent cx="5265420" cy="3006938"/>
            <wp:effectExtent l="0" t="0" r="0" b="3175"/>
            <wp:wrapNone/>
            <wp:docPr id="18348020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2075" name="Imagen 1" descr="Interfaz de usuario gráfica, Aplicación, PowerPoint&#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420" cy="3006938"/>
                    </a:xfrm>
                    <a:prstGeom prst="rect">
                      <a:avLst/>
                    </a:prstGeom>
                  </pic:spPr>
                </pic:pic>
              </a:graphicData>
            </a:graphic>
            <wp14:sizeRelH relativeFrom="page">
              <wp14:pctWidth>0</wp14:pctWidth>
            </wp14:sizeRelH>
            <wp14:sizeRelV relativeFrom="page">
              <wp14:pctHeight>0</wp14:pctHeight>
            </wp14:sizeRelV>
          </wp:anchor>
        </w:drawing>
      </w:r>
    </w:p>
    <w:p w14:paraId="092170D4" w14:textId="7B640A59" w:rsidR="00DE6738" w:rsidRPr="0039736F" w:rsidRDefault="00DE6738" w:rsidP="00DE6738">
      <w:pPr>
        <w:jc w:val="both"/>
        <w:rPr>
          <w:rFonts w:ascii="Calibri" w:hAnsi="Calibri" w:cs="Book Antiqua"/>
          <w:i/>
          <w:color w:val="595959"/>
        </w:rPr>
      </w:pPr>
    </w:p>
    <w:p w14:paraId="62F2190E" w14:textId="292A8760" w:rsidR="00DE6738" w:rsidRPr="0039736F" w:rsidRDefault="00DE6738" w:rsidP="00DE6738">
      <w:pPr>
        <w:jc w:val="both"/>
        <w:rPr>
          <w:rFonts w:ascii="Calibri" w:hAnsi="Calibri" w:cs="Book Antiqua"/>
          <w:i/>
          <w:color w:val="595959"/>
        </w:rPr>
      </w:pPr>
    </w:p>
    <w:p w14:paraId="7CB81615" w14:textId="4F4B8710" w:rsidR="00DE6738" w:rsidRPr="0039736F" w:rsidRDefault="00DE6738" w:rsidP="00DE6738">
      <w:pPr>
        <w:jc w:val="both"/>
        <w:rPr>
          <w:rFonts w:ascii="Calibri" w:hAnsi="Calibri" w:cs="Book Antiqua"/>
          <w:i/>
          <w:color w:val="595959"/>
        </w:rPr>
      </w:pPr>
    </w:p>
    <w:p w14:paraId="3D342854" w14:textId="672C34A7"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75A3350D"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57EE04FF" w:rsidR="00DE6738" w:rsidRDefault="00DE6738" w:rsidP="00DE6738">
      <w:pPr>
        <w:ind w:left="993"/>
        <w:rPr>
          <w:rFonts w:ascii="Calibri" w:hAnsi="Calibri" w:cs="Book Antiqua"/>
          <w:i/>
          <w:color w:val="595959"/>
        </w:rPr>
      </w:pPr>
    </w:p>
    <w:p w14:paraId="6BE8A921" w14:textId="11255A45" w:rsidR="00EA0606" w:rsidRDefault="00EA0606" w:rsidP="00DE6738">
      <w:pPr>
        <w:ind w:left="993"/>
        <w:rPr>
          <w:rFonts w:ascii="Calibri" w:hAnsi="Calibri" w:cs="Book Antiqua"/>
          <w:i/>
          <w:color w:val="595959"/>
        </w:rPr>
      </w:pPr>
    </w:p>
    <w:p w14:paraId="231AAFAB" w14:textId="4414CEB3" w:rsidR="00EA0606" w:rsidRDefault="00EA0606" w:rsidP="00DE6738">
      <w:pPr>
        <w:ind w:left="993"/>
        <w:rPr>
          <w:rFonts w:ascii="Calibri" w:hAnsi="Calibri" w:cs="Book Antiqua"/>
          <w:i/>
          <w:color w:val="595959"/>
        </w:rPr>
      </w:pPr>
    </w:p>
    <w:p w14:paraId="00AA1DAB" w14:textId="212401AC" w:rsidR="00EA0606" w:rsidRDefault="00EA0606" w:rsidP="00DE6738">
      <w:pPr>
        <w:ind w:left="993"/>
        <w:rPr>
          <w:rFonts w:ascii="Calibri" w:hAnsi="Calibri" w:cs="Book Antiqua"/>
          <w:i/>
          <w:color w:val="595959"/>
        </w:rPr>
      </w:pPr>
    </w:p>
    <w:p w14:paraId="653C8F35" w14:textId="65D60A96" w:rsidR="00EA0606" w:rsidRDefault="00EA0606" w:rsidP="00DE6738">
      <w:pPr>
        <w:ind w:left="993"/>
        <w:rPr>
          <w:rFonts w:ascii="Calibri" w:hAnsi="Calibri" w:cs="Book Antiqua"/>
          <w:i/>
          <w:color w:val="595959"/>
        </w:rPr>
      </w:pPr>
    </w:p>
    <w:p w14:paraId="6BBE3667" w14:textId="69A8615E" w:rsidR="00EA0606" w:rsidRDefault="00EA0606" w:rsidP="00DE6738">
      <w:pPr>
        <w:ind w:left="993"/>
        <w:rPr>
          <w:rFonts w:ascii="Calibri" w:hAnsi="Calibri" w:cs="Book Antiqua"/>
          <w:i/>
          <w:color w:val="595959"/>
        </w:rPr>
      </w:pPr>
    </w:p>
    <w:p w14:paraId="7BBF2ECD" w14:textId="4A58E3B8" w:rsidR="00EA0606" w:rsidRDefault="00EA0606" w:rsidP="00DE6738">
      <w:pPr>
        <w:ind w:left="993"/>
        <w:rPr>
          <w:rFonts w:ascii="Calibri" w:hAnsi="Calibri" w:cs="Book Antiqua"/>
          <w:i/>
          <w:color w:val="595959"/>
        </w:rPr>
      </w:pPr>
    </w:p>
    <w:p w14:paraId="7DF3E438" w14:textId="5E41BC23" w:rsidR="00DE6738" w:rsidRDefault="00DE6738" w:rsidP="00DE6738">
      <w:pPr>
        <w:rPr>
          <w:rFonts w:ascii="Calibri" w:hAnsi="Calibri" w:cs="Book Antiqua"/>
          <w:i/>
          <w:color w:val="595959"/>
        </w:rPr>
      </w:pPr>
    </w:p>
    <w:p w14:paraId="53988545" w14:textId="4EA979A4" w:rsidR="008F4F24" w:rsidRDefault="008F4F24" w:rsidP="00DE6738">
      <w:pPr>
        <w:rPr>
          <w:rFonts w:ascii="Calibri" w:hAnsi="Calibri" w:cs="Book Antiqua"/>
          <w:i/>
          <w:color w:val="595959"/>
        </w:rPr>
      </w:pPr>
    </w:p>
    <w:p w14:paraId="47666C5D" w14:textId="1F21B1B0"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00801" w:rsidRPr="005219A9" w14:paraId="38A703BA" w14:textId="77777777" w:rsidTr="00C45CFF">
        <w:tc>
          <w:tcPr>
            <w:tcW w:w="2001" w:type="dxa"/>
            <w:shd w:val="clear" w:color="auto" w:fill="DBDBDB" w:themeFill="accent3" w:themeFillTint="66"/>
          </w:tcPr>
          <w:p w14:paraId="4B91D784" w14:textId="77777777" w:rsidR="00F00801" w:rsidRPr="005219A9" w:rsidRDefault="00F0080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505C017" w14:textId="74AB99B6" w:rsidR="00F00801" w:rsidRPr="005219A9" w:rsidRDefault="00F00801" w:rsidP="00C45CFF">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F00801" w:rsidRPr="005219A9" w14:paraId="637E21AA" w14:textId="77777777" w:rsidTr="00C45CFF">
        <w:tc>
          <w:tcPr>
            <w:tcW w:w="2001" w:type="dxa"/>
            <w:shd w:val="clear" w:color="auto" w:fill="DBDBDB" w:themeFill="accent3" w:themeFillTint="66"/>
          </w:tcPr>
          <w:p w14:paraId="7A46DA72" w14:textId="77777777" w:rsidR="00F00801" w:rsidRPr="005219A9" w:rsidRDefault="00F00801" w:rsidP="00C45CFF">
            <w:pPr>
              <w:rPr>
                <w:rFonts w:ascii="Calibri" w:hAnsi="Calibri" w:cs="Book Antiqua"/>
                <w:b/>
                <w:bCs/>
              </w:rPr>
            </w:pPr>
            <w:r w:rsidRPr="005219A9">
              <w:rPr>
                <w:rFonts w:ascii="Calibri" w:hAnsi="Calibri" w:cs="Book Antiqua"/>
                <w:b/>
                <w:bCs/>
              </w:rPr>
              <w:t>Descripción:</w:t>
            </w:r>
          </w:p>
        </w:tc>
        <w:tc>
          <w:tcPr>
            <w:tcW w:w="5087" w:type="dxa"/>
          </w:tcPr>
          <w:p w14:paraId="0B374C7E" w14:textId="77777777" w:rsidR="00F00801" w:rsidRPr="005219A9" w:rsidRDefault="00F00801"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F00801" w:rsidRPr="005219A9" w14:paraId="47DD07C0" w14:textId="77777777" w:rsidTr="00C45CFF">
        <w:tc>
          <w:tcPr>
            <w:tcW w:w="2001" w:type="dxa"/>
            <w:shd w:val="clear" w:color="auto" w:fill="DBDBDB" w:themeFill="accent3" w:themeFillTint="66"/>
          </w:tcPr>
          <w:p w14:paraId="78DE50D2" w14:textId="77777777" w:rsidR="00F00801" w:rsidRPr="005219A9" w:rsidRDefault="00F0080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CF6EDF" w14:textId="6E7C548F" w:rsidR="00F00801" w:rsidRPr="005219A9" w:rsidRDefault="00F00801" w:rsidP="00C45CFF">
            <w:pPr>
              <w:rPr>
                <w:rFonts w:ascii="Calibri" w:hAnsi="Calibri" w:cs="Book Antiqua"/>
              </w:rPr>
            </w:pPr>
            <w:r w:rsidRPr="005219A9">
              <w:rPr>
                <w:rFonts w:ascii="Calibri" w:hAnsi="Calibri" w:cs="Book Antiqua"/>
              </w:rPr>
              <w:t>RF-</w:t>
            </w:r>
            <w:r>
              <w:rPr>
                <w:rFonts w:ascii="Calibri" w:hAnsi="Calibri" w:cs="Book Antiqua"/>
              </w:rPr>
              <w:t>12</w:t>
            </w:r>
          </w:p>
        </w:tc>
      </w:tr>
      <w:tr w:rsidR="00F00801" w:rsidRPr="005219A9" w14:paraId="03DA0793" w14:textId="77777777" w:rsidTr="00C45CFF">
        <w:tc>
          <w:tcPr>
            <w:tcW w:w="2001" w:type="dxa"/>
            <w:shd w:val="clear" w:color="auto" w:fill="DBDBDB" w:themeFill="accent3" w:themeFillTint="66"/>
          </w:tcPr>
          <w:p w14:paraId="057F2712" w14:textId="77777777" w:rsidR="00F00801" w:rsidRPr="005219A9" w:rsidRDefault="00F00801" w:rsidP="00C45CFF">
            <w:pPr>
              <w:rPr>
                <w:rFonts w:ascii="Calibri" w:hAnsi="Calibri" w:cs="Book Antiqua"/>
                <w:b/>
                <w:bCs/>
              </w:rPr>
            </w:pPr>
            <w:r w:rsidRPr="005219A9">
              <w:rPr>
                <w:rFonts w:ascii="Calibri" w:hAnsi="Calibri" w:cs="Book Antiqua"/>
                <w:b/>
                <w:bCs/>
              </w:rPr>
              <w:t>CU asociados:</w:t>
            </w:r>
          </w:p>
        </w:tc>
        <w:tc>
          <w:tcPr>
            <w:tcW w:w="5087" w:type="dxa"/>
          </w:tcPr>
          <w:p w14:paraId="7A0A9A9A" w14:textId="77777777" w:rsidR="00F00801" w:rsidRPr="005219A9" w:rsidRDefault="00F00801" w:rsidP="00C45CFF">
            <w:pPr>
              <w:rPr>
                <w:rFonts w:ascii="Calibri" w:hAnsi="Calibri" w:cs="Book Antiqua"/>
              </w:rPr>
            </w:pPr>
            <w:r w:rsidRPr="005219A9">
              <w:rPr>
                <w:rFonts w:ascii="Calibri" w:hAnsi="Calibri" w:cs="Book Antiqua"/>
              </w:rPr>
              <w:t>CU-</w:t>
            </w:r>
            <w:r>
              <w:rPr>
                <w:rFonts w:ascii="Calibri" w:hAnsi="Calibri" w:cs="Book Antiqua"/>
              </w:rPr>
              <w:t>12</w:t>
            </w:r>
          </w:p>
        </w:tc>
      </w:tr>
      <w:tr w:rsidR="00F00801" w:rsidRPr="005219A9" w14:paraId="32C5D1FA" w14:textId="77777777" w:rsidTr="00C45CFF">
        <w:tc>
          <w:tcPr>
            <w:tcW w:w="2001" w:type="dxa"/>
            <w:shd w:val="clear" w:color="auto" w:fill="DBDBDB" w:themeFill="accent3" w:themeFillTint="66"/>
          </w:tcPr>
          <w:p w14:paraId="5E614F2B" w14:textId="77777777" w:rsidR="00F00801" w:rsidRPr="005219A9" w:rsidRDefault="00F00801" w:rsidP="00C45CFF">
            <w:pPr>
              <w:rPr>
                <w:rFonts w:ascii="Calibri" w:hAnsi="Calibri" w:cs="Book Antiqua"/>
                <w:b/>
                <w:bCs/>
              </w:rPr>
            </w:pPr>
            <w:r w:rsidRPr="005219A9">
              <w:rPr>
                <w:rFonts w:ascii="Calibri" w:hAnsi="Calibri" w:cs="Book Antiqua"/>
                <w:b/>
                <w:bCs/>
              </w:rPr>
              <w:t>Esc. Asociados:</w:t>
            </w:r>
          </w:p>
        </w:tc>
        <w:tc>
          <w:tcPr>
            <w:tcW w:w="5087" w:type="dxa"/>
          </w:tcPr>
          <w:p w14:paraId="56270A5F" w14:textId="4B643425" w:rsidR="00F00801" w:rsidRPr="005219A9" w:rsidRDefault="00F00801" w:rsidP="00C45CFF">
            <w:pPr>
              <w:rPr>
                <w:rFonts w:ascii="Calibri" w:hAnsi="Calibri" w:cs="Book Antiqua"/>
              </w:rPr>
            </w:pPr>
            <w:r w:rsidRPr="005219A9">
              <w:rPr>
                <w:rFonts w:ascii="Calibri" w:hAnsi="Calibri" w:cs="Book Antiqua"/>
              </w:rPr>
              <w:t>ES-</w:t>
            </w:r>
            <w:r>
              <w:rPr>
                <w:rFonts w:ascii="Calibri" w:hAnsi="Calibri" w:cs="Book Antiqua"/>
              </w:rPr>
              <w:t>12.2</w:t>
            </w:r>
          </w:p>
        </w:tc>
      </w:tr>
    </w:tbl>
    <w:p w14:paraId="2FAB937D" w14:textId="2782FCD2" w:rsidR="008F4F24" w:rsidRDefault="00F00801" w:rsidP="00DE6738">
      <w:pPr>
        <w:rPr>
          <w:rFonts w:ascii="Calibri" w:hAnsi="Calibri" w:cs="Book Antiqua"/>
          <w:i/>
          <w:color w:val="595959"/>
        </w:rPr>
      </w:pPr>
      <w:r w:rsidRPr="00F00801">
        <w:rPr>
          <w:rFonts w:ascii="Calibri" w:hAnsi="Calibri" w:cs="Book Antiqua"/>
          <w:i/>
          <w:noProof/>
          <w:color w:val="595959"/>
        </w:rPr>
        <w:drawing>
          <wp:anchor distT="0" distB="0" distL="114300" distR="114300" simplePos="0" relativeHeight="251847680" behindDoc="0" locked="0" layoutInCell="1" allowOverlap="1" wp14:anchorId="0B0E8E0F" wp14:editId="48DD1075">
            <wp:simplePos x="0" y="0"/>
            <wp:positionH relativeFrom="margin">
              <wp:align>center</wp:align>
            </wp:positionH>
            <wp:positionV relativeFrom="paragraph">
              <wp:posOffset>127635</wp:posOffset>
            </wp:positionV>
            <wp:extent cx="5255260" cy="2982595"/>
            <wp:effectExtent l="0" t="0" r="2540" b="8255"/>
            <wp:wrapNone/>
            <wp:docPr id="199259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895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5260" cy="2982595"/>
                    </a:xfrm>
                    <a:prstGeom prst="rect">
                      <a:avLst/>
                    </a:prstGeom>
                  </pic:spPr>
                </pic:pic>
              </a:graphicData>
            </a:graphic>
            <wp14:sizeRelH relativeFrom="page">
              <wp14:pctWidth>0</wp14:pctWidth>
            </wp14:sizeRelH>
            <wp14:sizeRelV relativeFrom="page">
              <wp14:pctHeight>0</wp14:pctHeight>
            </wp14:sizeRelV>
          </wp:anchor>
        </w:drawing>
      </w:r>
    </w:p>
    <w:p w14:paraId="67A0E652" w14:textId="39E5E2AE"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5CD4BB8F"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B336D79"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568F364E"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1CB6CB9A"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16D30D7E"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083E4081"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67E49B5D"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6F0E0457" w:rsidR="00DE6738" w:rsidRPr="0039736F" w:rsidRDefault="0046038A" w:rsidP="00DE6738">
      <w:pPr>
        <w:ind w:left="709"/>
        <w:jc w:val="both"/>
        <w:rPr>
          <w:rFonts w:ascii="Calibri" w:hAnsi="Calibri" w:cs="Book Antiqua"/>
          <w:i/>
          <w:color w:val="0000FF"/>
        </w:rPr>
      </w:pPr>
      <w:r w:rsidRPr="0087540B">
        <w:rPr>
          <w:rFonts w:ascii="Calibri" w:hAnsi="Calibri" w:cs="Book Antiqua"/>
          <w:i/>
          <w:noProof/>
          <w:color w:val="595959"/>
        </w:rPr>
        <w:drawing>
          <wp:anchor distT="0" distB="0" distL="114300" distR="114300" simplePos="0" relativeHeight="251817984" behindDoc="0" locked="0" layoutInCell="1" allowOverlap="1" wp14:anchorId="3E3D62DA" wp14:editId="68BA1117">
            <wp:simplePos x="0" y="0"/>
            <wp:positionH relativeFrom="margin">
              <wp:align>center</wp:align>
            </wp:positionH>
            <wp:positionV relativeFrom="paragraph">
              <wp:posOffset>128905</wp:posOffset>
            </wp:positionV>
            <wp:extent cx="5295900" cy="2996321"/>
            <wp:effectExtent l="0" t="0" r="0" b="0"/>
            <wp:wrapNone/>
            <wp:docPr id="58602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900" cy="2996321"/>
                    </a:xfrm>
                    <a:prstGeom prst="rect">
                      <a:avLst/>
                    </a:prstGeom>
                  </pic:spPr>
                </pic:pic>
              </a:graphicData>
            </a:graphic>
            <wp14:sizeRelH relativeFrom="page">
              <wp14:pctWidth>0</wp14:pctWidth>
            </wp14:sizeRelH>
            <wp14:sizeRelV relativeFrom="page">
              <wp14:pctHeight>0</wp14:pctHeight>
            </wp14:sizeRelV>
          </wp:anchor>
        </w:drawing>
      </w:r>
    </w:p>
    <w:p w14:paraId="14E245A5" w14:textId="505E32C5" w:rsidR="00DE6738" w:rsidRPr="0039736F" w:rsidRDefault="00DE6738" w:rsidP="00DE6738">
      <w:pPr>
        <w:jc w:val="both"/>
        <w:rPr>
          <w:rFonts w:ascii="Calibri" w:hAnsi="Calibri" w:cs="Book Antiqua"/>
          <w:i/>
          <w:color w:val="595959"/>
        </w:rPr>
      </w:pPr>
    </w:p>
    <w:p w14:paraId="7C394089" w14:textId="14F5CD8D" w:rsidR="00F42C23" w:rsidRDefault="00F42C23" w:rsidP="00C47366">
      <w:pPr>
        <w:rPr>
          <w:rFonts w:ascii="Calibri" w:hAnsi="Calibri" w:cs="Book Antiqua"/>
          <w:i/>
          <w:color w:val="595959"/>
        </w:rPr>
      </w:pPr>
    </w:p>
    <w:p w14:paraId="33A7D0B3" w14:textId="77777777" w:rsidR="0087540B" w:rsidRDefault="0087540B" w:rsidP="00C47366">
      <w:pPr>
        <w:rPr>
          <w:rFonts w:ascii="Calibri" w:hAnsi="Calibri" w:cs="Book Antiqua"/>
          <w:i/>
          <w:color w:val="595959"/>
        </w:rPr>
      </w:pPr>
    </w:p>
    <w:p w14:paraId="7DD9B4AE" w14:textId="29AB5020" w:rsidR="0087540B" w:rsidRDefault="0087540B" w:rsidP="00C47366">
      <w:pPr>
        <w:rPr>
          <w:rFonts w:ascii="Calibri" w:hAnsi="Calibri" w:cs="Book Antiqua"/>
          <w:i/>
          <w:color w:val="595959"/>
        </w:rPr>
      </w:pPr>
    </w:p>
    <w:p w14:paraId="1C575F38" w14:textId="3E2476A5" w:rsidR="0087540B" w:rsidRDefault="0087540B" w:rsidP="00C47366">
      <w:pPr>
        <w:rPr>
          <w:rFonts w:ascii="Calibri" w:hAnsi="Calibri" w:cs="Book Antiqua"/>
          <w:i/>
          <w:color w:val="595959"/>
        </w:rPr>
      </w:pPr>
    </w:p>
    <w:p w14:paraId="3ADEA3B4" w14:textId="77777777" w:rsidR="0087540B" w:rsidRDefault="0087540B" w:rsidP="00C47366">
      <w:pPr>
        <w:rPr>
          <w:rFonts w:ascii="Calibri" w:hAnsi="Calibri" w:cs="Book Antiqua"/>
          <w:i/>
          <w:color w:val="595959"/>
        </w:rPr>
      </w:pPr>
    </w:p>
    <w:p w14:paraId="178299E8" w14:textId="77777777" w:rsidR="0087540B" w:rsidRDefault="0087540B" w:rsidP="00C47366">
      <w:pPr>
        <w:rPr>
          <w:rFonts w:ascii="Calibri" w:hAnsi="Calibri" w:cs="Book Antiqua"/>
          <w:i/>
          <w:color w:val="595959"/>
        </w:rPr>
      </w:pPr>
    </w:p>
    <w:p w14:paraId="129931B9" w14:textId="40EDEDE8" w:rsidR="0087540B" w:rsidRDefault="0087540B" w:rsidP="00C47366">
      <w:pPr>
        <w:rPr>
          <w:rFonts w:ascii="Calibri" w:hAnsi="Calibri" w:cs="Book Antiqua"/>
          <w:i/>
          <w:color w:val="595959"/>
        </w:rPr>
      </w:pPr>
    </w:p>
    <w:p w14:paraId="3DC2842F" w14:textId="62C63056" w:rsidR="0087540B" w:rsidRDefault="0087540B" w:rsidP="00C47366">
      <w:pPr>
        <w:rPr>
          <w:rFonts w:ascii="Calibri" w:hAnsi="Calibri" w:cs="Book Antiqua"/>
          <w:i/>
          <w:color w:val="595959"/>
        </w:rPr>
      </w:pPr>
    </w:p>
    <w:p w14:paraId="78951004" w14:textId="77777777" w:rsidR="0087540B" w:rsidRDefault="0087540B" w:rsidP="00C47366">
      <w:pPr>
        <w:rPr>
          <w:rFonts w:ascii="Calibri" w:hAnsi="Calibri" w:cs="Book Antiqua"/>
          <w:i/>
          <w:color w:val="595959"/>
        </w:rPr>
      </w:pPr>
    </w:p>
    <w:p w14:paraId="1BFF96B7" w14:textId="77777777" w:rsidR="0087540B" w:rsidRDefault="0087540B" w:rsidP="00C47366">
      <w:pPr>
        <w:rPr>
          <w:rFonts w:ascii="Calibri" w:hAnsi="Calibri" w:cs="Book Antiqua"/>
          <w:i/>
          <w:color w:val="595959"/>
        </w:rPr>
      </w:pPr>
    </w:p>
    <w:p w14:paraId="09447E14" w14:textId="77777777" w:rsidR="0087540B" w:rsidRDefault="0087540B" w:rsidP="00C47366">
      <w:pPr>
        <w:rPr>
          <w:rFonts w:ascii="Calibri" w:hAnsi="Calibri" w:cs="Book Antiqua"/>
          <w:i/>
          <w:color w:val="595959"/>
        </w:rPr>
      </w:pPr>
    </w:p>
    <w:p w14:paraId="1ED0BA4B" w14:textId="77777777" w:rsidR="0087540B" w:rsidRDefault="0087540B" w:rsidP="00C47366">
      <w:pPr>
        <w:rPr>
          <w:rFonts w:ascii="Calibri" w:hAnsi="Calibri" w:cs="Book Antiqua"/>
          <w:i/>
          <w:color w:val="595959"/>
        </w:rPr>
      </w:pPr>
    </w:p>
    <w:p w14:paraId="11B7647E" w14:textId="77777777" w:rsidR="0087540B" w:rsidRDefault="0087540B" w:rsidP="00C47366">
      <w:pPr>
        <w:rPr>
          <w:rFonts w:ascii="Calibri" w:hAnsi="Calibri" w:cs="Book Antiqua"/>
          <w:i/>
          <w:color w:val="595959"/>
        </w:rPr>
      </w:pPr>
    </w:p>
    <w:p w14:paraId="135341D3" w14:textId="77777777" w:rsidR="0087540B" w:rsidRDefault="0087540B" w:rsidP="00C47366">
      <w:pPr>
        <w:rPr>
          <w:rFonts w:ascii="Calibri" w:hAnsi="Calibri" w:cs="Book Antiqua"/>
          <w:i/>
          <w:color w:val="595959"/>
        </w:rPr>
      </w:pPr>
    </w:p>
    <w:p w14:paraId="32C09EFF" w14:textId="77777777" w:rsidR="0087540B" w:rsidRDefault="0087540B" w:rsidP="00C47366">
      <w:pPr>
        <w:rPr>
          <w:rFonts w:ascii="Calibri" w:hAnsi="Calibri" w:cs="Book Antiqua"/>
          <w:i/>
          <w:color w:val="595959"/>
        </w:rPr>
      </w:pPr>
    </w:p>
    <w:p w14:paraId="537310CD" w14:textId="0214D41C" w:rsidR="0087540B" w:rsidRDefault="0087540B"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15BB" w:rsidRPr="005219A9" w14:paraId="3644911F" w14:textId="77777777" w:rsidTr="00C45CFF">
        <w:tc>
          <w:tcPr>
            <w:tcW w:w="2001" w:type="dxa"/>
            <w:shd w:val="clear" w:color="auto" w:fill="DBDBDB" w:themeFill="accent3" w:themeFillTint="66"/>
          </w:tcPr>
          <w:p w14:paraId="7289E14E" w14:textId="77777777" w:rsidR="001F15BB" w:rsidRPr="005219A9" w:rsidRDefault="001F15B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E957209" w14:textId="77777777" w:rsidR="001F15BB" w:rsidRPr="005219A9" w:rsidRDefault="001F15BB" w:rsidP="00C45CFF">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1F15BB" w:rsidRPr="005219A9" w14:paraId="3EA40CC8" w14:textId="77777777" w:rsidTr="00C45CFF">
        <w:tc>
          <w:tcPr>
            <w:tcW w:w="2001" w:type="dxa"/>
            <w:shd w:val="clear" w:color="auto" w:fill="DBDBDB" w:themeFill="accent3" w:themeFillTint="66"/>
          </w:tcPr>
          <w:p w14:paraId="7F802188" w14:textId="77777777" w:rsidR="001F15BB" w:rsidRPr="005219A9" w:rsidRDefault="001F15BB" w:rsidP="00C45CFF">
            <w:pPr>
              <w:rPr>
                <w:rFonts w:ascii="Calibri" w:hAnsi="Calibri" w:cs="Book Antiqua"/>
                <w:b/>
                <w:bCs/>
              </w:rPr>
            </w:pPr>
            <w:r w:rsidRPr="005219A9">
              <w:rPr>
                <w:rFonts w:ascii="Calibri" w:hAnsi="Calibri" w:cs="Book Antiqua"/>
                <w:b/>
                <w:bCs/>
              </w:rPr>
              <w:t>Descripción:</w:t>
            </w:r>
          </w:p>
        </w:tc>
        <w:tc>
          <w:tcPr>
            <w:tcW w:w="5087" w:type="dxa"/>
          </w:tcPr>
          <w:p w14:paraId="71936559" w14:textId="77777777" w:rsidR="001F15BB" w:rsidRPr="005219A9" w:rsidRDefault="001F15BB" w:rsidP="00C45CFF">
            <w:pPr>
              <w:spacing w:line="259" w:lineRule="auto"/>
              <w:rPr>
                <w:rFonts w:ascii="Calibri" w:hAnsi="Calibri" w:cs="Book Antiqua"/>
              </w:rPr>
            </w:pPr>
            <w:r w:rsidRPr="0079609C">
              <w:rPr>
                <w:rFonts w:ascii="Calibri" w:hAnsi="Calibri" w:cs="Book Antiqua"/>
              </w:rPr>
              <w:t>Registrar productos al inventario</w:t>
            </w:r>
          </w:p>
        </w:tc>
      </w:tr>
      <w:tr w:rsidR="001F15BB" w:rsidRPr="005219A9" w14:paraId="2C53C15D" w14:textId="77777777" w:rsidTr="00C45CFF">
        <w:tc>
          <w:tcPr>
            <w:tcW w:w="2001" w:type="dxa"/>
            <w:shd w:val="clear" w:color="auto" w:fill="DBDBDB" w:themeFill="accent3" w:themeFillTint="66"/>
          </w:tcPr>
          <w:p w14:paraId="368B1B77" w14:textId="77777777" w:rsidR="001F15BB" w:rsidRPr="005219A9" w:rsidRDefault="001F15B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A970A9" w14:textId="1ADE45A1" w:rsidR="001F15BB" w:rsidRPr="005219A9" w:rsidRDefault="001F15BB" w:rsidP="00C45CFF">
            <w:pPr>
              <w:rPr>
                <w:rFonts w:ascii="Calibri" w:hAnsi="Calibri" w:cs="Book Antiqua"/>
              </w:rPr>
            </w:pPr>
            <w:r w:rsidRPr="005219A9">
              <w:rPr>
                <w:rFonts w:ascii="Calibri" w:hAnsi="Calibri" w:cs="Book Antiqua"/>
              </w:rPr>
              <w:t>RF-</w:t>
            </w:r>
            <w:r>
              <w:rPr>
                <w:rFonts w:ascii="Calibri" w:hAnsi="Calibri" w:cs="Book Antiqua"/>
              </w:rPr>
              <w:t>13</w:t>
            </w:r>
          </w:p>
        </w:tc>
      </w:tr>
      <w:tr w:rsidR="001F15BB" w:rsidRPr="005219A9" w14:paraId="1636E259" w14:textId="77777777" w:rsidTr="00C45CFF">
        <w:tc>
          <w:tcPr>
            <w:tcW w:w="2001" w:type="dxa"/>
            <w:shd w:val="clear" w:color="auto" w:fill="DBDBDB" w:themeFill="accent3" w:themeFillTint="66"/>
          </w:tcPr>
          <w:p w14:paraId="242DC894" w14:textId="77777777" w:rsidR="001F15BB" w:rsidRPr="005219A9" w:rsidRDefault="001F15BB" w:rsidP="00C45CFF">
            <w:pPr>
              <w:rPr>
                <w:rFonts w:ascii="Calibri" w:hAnsi="Calibri" w:cs="Book Antiqua"/>
                <w:b/>
                <w:bCs/>
              </w:rPr>
            </w:pPr>
            <w:r w:rsidRPr="005219A9">
              <w:rPr>
                <w:rFonts w:ascii="Calibri" w:hAnsi="Calibri" w:cs="Book Antiqua"/>
                <w:b/>
                <w:bCs/>
              </w:rPr>
              <w:t>CU asociados:</w:t>
            </w:r>
          </w:p>
        </w:tc>
        <w:tc>
          <w:tcPr>
            <w:tcW w:w="5087" w:type="dxa"/>
          </w:tcPr>
          <w:p w14:paraId="0B74ADA9" w14:textId="2E9FF3CB" w:rsidR="001F15BB" w:rsidRPr="005219A9" w:rsidRDefault="001F15BB" w:rsidP="00C45CFF">
            <w:pPr>
              <w:rPr>
                <w:rFonts w:ascii="Calibri" w:hAnsi="Calibri" w:cs="Book Antiqua"/>
              </w:rPr>
            </w:pPr>
            <w:r w:rsidRPr="005219A9">
              <w:rPr>
                <w:rFonts w:ascii="Calibri" w:hAnsi="Calibri" w:cs="Book Antiqua"/>
              </w:rPr>
              <w:t>CU-</w:t>
            </w:r>
            <w:r>
              <w:rPr>
                <w:rFonts w:ascii="Calibri" w:hAnsi="Calibri" w:cs="Book Antiqua"/>
              </w:rPr>
              <w:t>13</w:t>
            </w:r>
          </w:p>
        </w:tc>
      </w:tr>
      <w:tr w:rsidR="001F15BB" w:rsidRPr="005219A9" w14:paraId="09C929A7" w14:textId="77777777" w:rsidTr="00C45CFF">
        <w:tc>
          <w:tcPr>
            <w:tcW w:w="2001" w:type="dxa"/>
            <w:shd w:val="clear" w:color="auto" w:fill="DBDBDB" w:themeFill="accent3" w:themeFillTint="66"/>
          </w:tcPr>
          <w:p w14:paraId="52961B6A" w14:textId="77777777" w:rsidR="001F15BB" w:rsidRPr="005219A9" w:rsidRDefault="001F15BB" w:rsidP="00C45CFF">
            <w:pPr>
              <w:rPr>
                <w:rFonts w:ascii="Calibri" w:hAnsi="Calibri" w:cs="Book Antiqua"/>
                <w:b/>
                <w:bCs/>
              </w:rPr>
            </w:pPr>
            <w:r w:rsidRPr="005219A9">
              <w:rPr>
                <w:rFonts w:ascii="Calibri" w:hAnsi="Calibri" w:cs="Book Antiqua"/>
                <w:b/>
                <w:bCs/>
              </w:rPr>
              <w:t>Esc. Asociados:</w:t>
            </w:r>
          </w:p>
        </w:tc>
        <w:tc>
          <w:tcPr>
            <w:tcW w:w="5087" w:type="dxa"/>
          </w:tcPr>
          <w:p w14:paraId="63A69C5B" w14:textId="0CDA15F1" w:rsidR="001F15BB" w:rsidRPr="005219A9" w:rsidRDefault="001F15BB" w:rsidP="00C45CFF">
            <w:pPr>
              <w:rPr>
                <w:rFonts w:ascii="Calibri" w:hAnsi="Calibri" w:cs="Book Antiqua"/>
              </w:rPr>
            </w:pPr>
            <w:r w:rsidRPr="005219A9">
              <w:rPr>
                <w:rFonts w:ascii="Calibri" w:hAnsi="Calibri" w:cs="Book Antiqua"/>
              </w:rPr>
              <w:t>ES-</w:t>
            </w:r>
            <w:r>
              <w:rPr>
                <w:rFonts w:ascii="Calibri" w:hAnsi="Calibri" w:cs="Book Antiqua"/>
              </w:rPr>
              <w:t>13.</w:t>
            </w:r>
            <w:r w:rsidR="0046038A">
              <w:rPr>
                <w:rFonts w:ascii="Calibri" w:hAnsi="Calibri" w:cs="Book Antiqua"/>
              </w:rPr>
              <w:t>2</w:t>
            </w:r>
          </w:p>
        </w:tc>
      </w:tr>
    </w:tbl>
    <w:p w14:paraId="5DBCDAD2" w14:textId="2392BE00" w:rsidR="0087540B" w:rsidRDefault="0087540B" w:rsidP="00C47366">
      <w:pPr>
        <w:rPr>
          <w:rFonts w:ascii="Calibri" w:hAnsi="Calibri" w:cs="Book Antiqua"/>
          <w:i/>
          <w:color w:val="595959"/>
        </w:rPr>
      </w:pPr>
    </w:p>
    <w:p w14:paraId="3F78ED88" w14:textId="1C39F92F" w:rsidR="0087540B" w:rsidRDefault="0046038A" w:rsidP="00C47366">
      <w:pPr>
        <w:rPr>
          <w:rFonts w:ascii="Calibri" w:hAnsi="Calibri" w:cs="Book Antiqua"/>
          <w:i/>
          <w:color w:val="595959"/>
        </w:rPr>
      </w:pPr>
      <w:r w:rsidRPr="0046038A">
        <w:rPr>
          <w:rFonts w:ascii="Calibri" w:hAnsi="Calibri" w:cs="Book Antiqua"/>
          <w:i/>
          <w:noProof/>
          <w:color w:val="595959"/>
        </w:rPr>
        <w:drawing>
          <wp:anchor distT="0" distB="0" distL="114300" distR="114300" simplePos="0" relativeHeight="251848704" behindDoc="0" locked="0" layoutInCell="1" allowOverlap="1" wp14:anchorId="427A8EC7" wp14:editId="644839C6">
            <wp:simplePos x="0" y="0"/>
            <wp:positionH relativeFrom="margin">
              <wp:align>center</wp:align>
            </wp:positionH>
            <wp:positionV relativeFrom="paragraph">
              <wp:posOffset>8890</wp:posOffset>
            </wp:positionV>
            <wp:extent cx="5273040" cy="2987040"/>
            <wp:effectExtent l="0" t="0" r="3810" b="3810"/>
            <wp:wrapNone/>
            <wp:docPr id="2603994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409" name="Imagen 1" descr="Interfaz de usuario gráfica,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3040" cy="2987040"/>
                    </a:xfrm>
                    <a:prstGeom prst="rect">
                      <a:avLst/>
                    </a:prstGeom>
                  </pic:spPr>
                </pic:pic>
              </a:graphicData>
            </a:graphic>
            <wp14:sizeRelH relativeFrom="page">
              <wp14:pctWidth>0</wp14:pctWidth>
            </wp14:sizeRelH>
            <wp14:sizeRelV relativeFrom="page">
              <wp14:pctHeight>0</wp14:pctHeight>
            </wp14:sizeRelV>
          </wp:anchor>
        </w:drawing>
      </w:r>
    </w:p>
    <w:p w14:paraId="7A3F1400" w14:textId="67F48169" w:rsidR="00F42C23" w:rsidRDefault="00F42C23" w:rsidP="00C47366">
      <w:pPr>
        <w:rPr>
          <w:rFonts w:ascii="Calibri" w:hAnsi="Calibri" w:cs="Book Antiqua"/>
          <w:i/>
          <w:color w:val="595959"/>
        </w:rPr>
      </w:pPr>
    </w:p>
    <w:p w14:paraId="52A018AC" w14:textId="57CEEA54" w:rsidR="00F42C23" w:rsidRDefault="00F42C23" w:rsidP="00C47366">
      <w:pPr>
        <w:rPr>
          <w:rFonts w:ascii="Calibri" w:hAnsi="Calibri" w:cs="Book Antiqua"/>
          <w:i/>
          <w:color w:val="595959"/>
        </w:rPr>
      </w:pPr>
    </w:p>
    <w:p w14:paraId="306E35BE" w14:textId="6FC89DEB" w:rsidR="00F42C23" w:rsidRDefault="00F42C23" w:rsidP="00C47366">
      <w:pPr>
        <w:rPr>
          <w:rFonts w:ascii="Calibri" w:hAnsi="Calibri" w:cs="Book Antiqua"/>
          <w:i/>
          <w:color w:val="595959"/>
        </w:rPr>
      </w:pPr>
    </w:p>
    <w:p w14:paraId="0A1F35CC" w14:textId="13D2187B" w:rsidR="00F42C23" w:rsidRDefault="00F42C23" w:rsidP="00C47366">
      <w:pPr>
        <w:rPr>
          <w:rFonts w:ascii="Calibri" w:hAnsi="Calibri" w:cs="Book Antiqua"/>
          <w:i/>
          <w:color w:val="595959"/>
        </w:rPr>
      </w:pPr>
    </w:p>
    <w:p w14:paraId="6DDA98BD" w14:textId="50854C99" w:rsidR="00F42C23" w:rsidRDefault="00F42C23" w:rsidP="00C47366">
      <w:pPr>
        <w:rPr>
          <w:rFonts w:ascii="Calibri" w:hAnsi="Calibri" w:cs="Book Antiqua"/>
          <w:i/>
          <w:color w:val="595959"/>
        </w:rPr>
      </w:pPr>
    </w:p>
    <w:p w14:paraId="25197EC3" w14:textId="4A9D2731"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6D32F5F6"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48DCF105"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4B050DA4" w:rsidR="00F42C23" w:rsidRDefault="00F42C23" w:rsidP="00C47366">
      <w:pPr>
        <w:rPr>
          <w:rFonts w:ascii="Calibri" w:hAnsi="Calibri" w:cs="Book Antiqua"/>
          <w:i/>
          <w:color w:val="595959"/>
        </w:rPr>
      </w:pPr>
    </w:p>
    <w:p w14:paraId="550F499C" w14:textId="38FD8E9B"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433963F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65E37FDE"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6F52AC62"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41ED8A32" w:rsidR="00C47366" w:rsidRDefault="006111D5" w:rsidP="00DE6738">
      <w:pPr>
        <w:jc w:val="center"/>
        <w:rPr>
          <w:rFonts w:ascii="Calibri" w:hAnsi="Calibri" w:cs="Book Antiqua"/>
          <w:i/>
          <w:color w:val="595959"/>
        </w:rPr>
      </w:pPr>
      <w:r w:rsidRPr="0087540B">
        <w:rPr>
          <w:rFonts w:ascii="Calibri" w:hAnsi="Calibri" w:cs="Book Antiqua"/>
          <w:i/>
          <w:noProof/>
          <w:color w:val="0000FF"/>
        </w:rPr>
        <w:drawing>
          <wp:anchor distT="0" distB="0" distL="114300" distR="114300" simplePos="0" relativeHeight="251819008" behindDoc="0" locked="0" layoutInCell="1" allowOverlap="1" wp14:anchorId="74E0163F" wp14:editId="464F3BE8">
            <wp:simplePos x="0" y="0"/>
            <wp:positionH relativeFrom="margin">
              <wp:posOffset>401955</wp:posOffset>
            </wp:positionH>
            <wp:positionV relativeFrom="paragraph">
              <wp:posOffset>159385</wp:posOffset>
            </wp:positionV>
            <wp:extent cx="5316220" cy="3025140"/>
            <wp:effectExtent l="0" t="0" r="0" b="3810"/>
            <wp:wrapNone/>
            <wp:docPr id="1862442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08" name="Imagen 1" descr="Interfaz de usuario gráfic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220" cy="3025140"/>
                    </a:xfrm>
                    <a:prstGeom prst="rect">
                      <a:avLst/>
                    </a:prstGeom>
                  </pic:spPr>
                </pic:pic>
              </a:graphicData>
            </a:graphic>
            <wp14:sizeRelH relativeFrom="page">
              <wp14:pctWidth>0</wp14:pctWidth>
            </wp14:sizeRelH>
            <wp14:sizeRelV relativeFrom="page">
              <wp14:pctHeight>0</wp14:pctHeight>
            </wp14:sizeRelV>
          </wp:anchor>
        </w:drawing>
      </w:r>
    </w:p>
    <w:p w14:paraId="6DB1E59B" w14:textId="64F263DA" w:rsidR="00C47366" w:rsidRDefault="00C47366" w:rsidP="00DE6738">
      <w:pPr>
        <w:jc w:val="center"/>
        <w:rPr>
          <w:rFonts w:ascii="Calibri" w:hAnsi="Calibri" w:cs="Book Antiqua"/>
          <w:i/>
          <w:color w:val="595959"/>
        </w:rPr>
      </w:pPr>
    </w:p>
    <w:p w14:paraId="552E19F0" w14:textId="405C3D6F" w:rsidR="00DE6738" w:rsidRPr="0039736F" w:rsidRDefault="00DE6738" w:rsidP="00DE6738">
      <w:pPr>
        <w:rPr>
          <w:rFonts w:ascii="Calibri" w:hAnsi="Calibri" w:cs="Book Antiqua"/>
          <w:i/>
          <w:color w:val="595959"/>
        </w:rPr>
      </w:pPr>
    </w:p>
    <w:p w14:paraId="04D47277" w14:textId="2FE88CD4" w:rsidR="00DE6738" w:rsidRDefault="00DE6738" w:rsidP="00DE6738">
      <w:pPr>
        <w:ind w:left="709"/>
        <w:jc w:val="both"/>
        <w:rPr>
          <w:rFonts w:ascii="Calibri" w:hAnsi="Calibri" w:cs="Book Antiqua"/>
          <w:i/>
          <w:color w:val="0000FF"/>
        </w:rPr>
      </w:pPr>
    </w:p>
    <w:p w14:paraId="6537E61E" w14:textId="7C25BA0B"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174E979E"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5558400D" w:rsidR="00DE6738" w:rsidRPr="0039736F" w:rsidRDefault="00DE6738" w:rsidP="00DE6738">
      <w:pPr>
        <w:pStyle w:val="Sinespaciado"/>
        <w:rPr>
          <w:lang w:eastAsia="ar-SA"/>
        </w:rPr>
      </w:pPr>
    </w:p>
    <w:p w14:paraId="00A3762D" w14:textId="6A6DCD85" w:rsidR="00DE6738" w:rsidRDefault="00DE6738" w:rsidP="00DE6738">
      <w:pPr>
        <w:ind w:left="993"/>
        <w:rPr>
          <w:rFonts w:ascii="Calibri" w:hAnsi="Calibri" w:cs="Book Antiqua"/>
          <w:i/>
          <w:color w:val="595959"/>
        </w:rPr>
      </w:pPr>
    </w:p>
    <w:p w14:paraId="49F72B93" w14:textId="643A9E58" w:rsidR="00F42C23" w:rsidRDefault="00F42C23" w:rsidP="00DE6738">
      <w:pPr>
        <w:ind w:left="993"/>
        <w:rPr>
          <w:rFonts w:ascii="Calibri" w:hAnsi="Calibri" w:cs="Book Antiqua"/>
          <w:i/>
          <w:color w:val="595959"/>
        </w:rPr>
      </w:pPr>
    </w:p>
    <w:p w14:paraId="48730B20" w14:textId="316EA88F"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59904662" w14:textId="77777777" w:rsidR="006111D5" w:rsidRDefault="006111D5"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12CAA" w:rsidRPr="005219A9" w14:paraId="74382BBB" w14:textId="77777777" w:rsidTr="00C45CFF">
        <w:tc>
          <w:tcPr>
            <w:tcW w:w="2001" w:type="dxa"/>
            <w:shd w:val="clear" w:color="auto" w:fill="DBDBDB" w:themeFill="accent3" w:themeFillTint="66"/>
          </w:tcPr>
          <w:p w14:paraId="5EC4E7C7" w14:textId="77777777" w:rsidR="00712CAA" w:rsidRPr="005219A9" w:rsidRDefault="00712CA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2FCB853" w14:textId="77777777" w:rsidR="00712CAA" w:rsidRPr="005219A9" w:rsidRDefault="00712CAA" w:rsidP="00C45CFF">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712CAA" w:rsidRPr="005219A9" w14:paraId="0EEF0FED" w14:textId="77777777" w:rsidTr="00C45CFF">
        <w:tc>
          <w:tcPr>
            <w:tcW w:w="2001" w:type="dxa"/>
            <w:shd w:val="clear" w:color="auto" w:fill="DBDBDB" w:themeFill="accent3" w:themeFillTint="66"/>
          </w:tcPr>
          <w:p w14:paraId="29F28E22" w14:textId="77777777" w:rsidR="00712CAA" w:rsidRPr="005219A9" w:rsidRDefault="00712CAA" w:rsidP="00C45CFF">
            <w:pPr>
              <w:rPr>
                <w:rFonts w:ascii="Calibri" w:hAnsi="Calibri" w:cs="Book Antiqua"/>
                <w:b/>
                <w:bCs/>
              </w:rPr>
            </w:pPr>
            <w:r w:rsidRPr="005219A9">
              <w:rPr>
                <w:rFonts w:ascii="Calibri" w:hAnsi="Calibri" w:cs="Book Antiqua"/>
                <w:b/>
                <w:bCs/>
              </w:rPr>
              <w:t>Descripción:</w:t>
            </w:r>
          </w:p>
        </w:tc>
        <w:tc>
          <w:tcPr>
            <w:tcW w:w="5087" w:type="dxa"/>
          </w:tcPr>
          <w:p w14:paraId="59438917" w14:textId="77777777" w:rsidR="00712CAA" w:rsidRPr="005219A9" w:rsidRDefault="00712CAA" w:rsidP="00C45CFF">
            <w:pPr>
              <w:spacing w:line="259" w:lineRule="auto"/>
              <w:rPr>
                <w:rFonts w:ascii="Calibri" w:hAnsi="Calibri" w:cs="Book Antiqua"/>
              </w:rPr>
            </w:pPr>
            <w:r w:rsidRPr="009834E0">
              <w:rPr>
                <w:rFonts w:ascii="Calibri" w:hAnsi="Calibri" w:cs="Book Antiqua"/>
              </w:rPr>
              <w:t>Actualizar productos en el inventario</w:t>
            </w:r>
          </w:p>
        </w:tc>
      </w:tr>
      <w:tr w:rsidR="00712CAA" w:rsidRPr="005219A9" w14:paraId="326C4E21" w14:textId="77777777" w:rsidTr="00C45CFF">
        <w:tc>
          <w:tcPr>
            <w:tcW w:w="2001" w:type="dxa"/>
            <w:shd w:val="clear" w:color="auto" w:fill="DBDBDB" w:themeFill="accent3" w:themeFillTint="66"/>
          </w:tcPr>
          <w:p w14:paraId="04429F0A" w14:textId="77777777" w:rsidR="00712CAA" w:rsidRPr="005219A9" w:rsidRDefault="00712CA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ADBEEFE" w14:textId="5DDC07DC" w:rsidR="00712CAA" w:rsidRPr="005219A9" w:rsidRDefault="00712CAA" w:rsidP="00C45CFF">
            <w:pPr>
              <w:rPr>
                <w:rFonts w:ascii="Calibri" w:hAnsi="Calibri" w:cs="Book Antiqua"/>
              </w:rPr>
            </w:pPr>
            <w:r w:rsidRPr="005219A9">
              <w:rPr>
                <w:rFonts w:ascii="Calibri" w:hAnsi="Calibri" w:cs="Book Antiqua"/>
              </w:rPr>
              <w:t>RF-</w:t>
            </w:r>
            <w:r>
              <w:rPr>
                <w:rFonts w:ascii="Calibri" w:hAnsi="Calibri" w:cs="Book Antiqua"/>
              </w:rPr>
              <w:t>14</w:t>
            </w:r>
          </w:p>
        </w:tc>
      </w:tr>
      <w:tr w:rsidR="00712CAA" w:rsidRPr="005219A9" w14:paraId="79BD9393" w14:textId="77777777" w:rsidTr="00C45CFF">
        <w:tc>
          <w:tcPr>
            <w:tcW w:w="2001" w:type="dxa"/>
            <w:shd w:val="clear" w:color="auto" w:fill="DBDBDB" w:themeFill="accent3" w:themeFillTint="66"/>
          </w:tcPr>
          <w:p w14:paraId="7FFE293E" w14:textId="77777777" w:rsidR="00712CAA" w:rsidRPr="005219A9" w:rsidRDefault="00712CAA" w:rsidP="00C45CFF">
            <w:pPr>
              <w:rPr>
                <w:rFonts w:ascii="Calibri" w:hAnsi="Calibri" w:cs="Book Antiqua"/>
                <w:b/>
                <w:bCs/>
              </w:rPr>
            </w:pPr>
            <w:r w:rsidRPr="005219A9">
              <w:rPr>
                <w:rFonts w:ascii="Calibri" w:hAnsi="Calibri" w:cs="Book Antiqua"/>
                <w:b/>
                <w:bCs/>
              </w:rPr>
              <w:t>CU asociados:</w:t>
            </w:r>
          </w:p>
        </w:tc>
        <w:tc>
          <w:tcPr>
            <w:tcW w:w="5087" w:type="dxa"/>
          </w:tcPr>
          <w:p w14:paraId="548126E2" w14:textId="77777777" w:rsidR="00712CAA" w:rsidRPr="005219A9" w:rsidRDefault="00712CAA" w:rsidP="00C45CFF">
            <w:pPr>
              <w:rPr>
                <w:rFonts w:ascii="Calibri" w:hAnsi="Calibri" w:cs="Book Antiqua"/>
              </w:rPr>
            </w:pPr>
            <w:r w:rsidRPr="005219A9">
              <w:rPr>
                <w:rFonts w:ascii="Calibri" w:hAnsi="Calibri" w:cs="Book Antiqua"/>
              </w:rPr>
              <w:t>CU-</w:t>
            </w:r>
            <w:r>
              <w:rPr>
                <w:rFonts w:ascii="Calibri" w:hAnsi="Calibri" w:cs="Book Antiqua"/>
              </w:rPr>
              <w:t>14</w:t>
            </w:r>
          </w:p>
        </w:tc>
      </w:tr>
      <w:tr w:rsidR="00712CAA" w:rsidRPr="005219A9" w14:paraId="51692649" w14:textId="77777777" w:rsidTr="00C45CFF">
        <w:tc>
          <w:tcPr>
            <w:tcW w:w="2001" w:type="dxa"/>
            <w:shd w:val="clear" w:color="auto" w:fill="DBDBDB" w:themeFill="accent3" w:themeFillTint="66"/>
          </w:tcPr>
          <w:p w14:paraId="78D368AF" w14:textId="77777777" w:rsidR="00712CAA" w:rsidRPr="005219A9" w:rsidRDefault="00712CAA" w:rsidP="00C45CFF">
            <w:pPr>
              <w:rPr>
                <w:rFonts w:ascii="Calibri" w:hAnsi="Calibri" w:cs="Book Antiqua"/>
                <w:b/>
                <w:bCs/>
              </w:rPr>
            </w:pPr>
            <w:r w:rsidRPr="005219A9">
              <w:rPr>
                <w:rFonts w:ascii="Calibri" w:hAnsi="Calibri" w:cs="Book Antiqua"/>
                <w:b/>
                <w:bCs/>
              </w:rPr>
              <w:t>Esc. Asociados:</w:t>
            </w:r>
          </w:p>
        </w:tc>
        <w:tc>
          <w:tcPr>
            <w:tcW w:w="5087" w:type="dxa"/>
          </w:tcPr>
          <w:p w14:paraId="6163EC32" w14:textId="61F5EBFB" w:rsidR="00712CAA" w:rsidRPr="005219A9" w:rsidRDefault="00712CAA" w:rsidP="00C45CFF">
            <w:pPr>
              <w:rPr>
                <w:rFonts w:ascii="Calibri" w:hAnsi="Calibri" w:cs="Book Antiqua"/>
              </w:rPr>
            </w:pPr>
            <w:r w:rsidRPr="005219A9">
              <w:rPr>
                <w:rFonts w:ascii="Calibri" w:hAnsi="Calibri" w:cs="Book Antiqua"/>
              </w:rPr>
              <w:t>ES-</w:t>
            </w:r>
            <w:r>
              <w:rPr>
                <w:rFonts w:ascii="Calibri" w:hAnsi="Calibri" w:cs="Book Antiqua"/>
              </w:rPr>
              <w:t>14.2</w:t>
            </w:r>
          </w:p>
        </w:tc>
      </w:tr>
    </w:tbl>
    <w:p w14:paraId="523D8746" w14:textId="4F7A7F05" w:rsidR="000E139C" w:rsidRDefault="000E139C" w:rsidP="000E139C">
      <w:pPr>
        <w:rPr>
          <w:rFonts w:ascii="Calibri" w:hAnsi="Calibri" w:cs="Book Antiqua"/>
          <w:i/>
          <w:color w:val="595959"/>
        </w:rPr>
      </w:pPr>
    </w:p>
    <w:p w14:paraId="23A369A7" w14:textId="5F751469" w:rsidR="000E139C" w:rsidRDefault="006111D5" w:rsidP="000E139C">
      <w:pPr>
        <w:rPr>
          <w:rFonts w:ascii="Calibri" w:hAnsi="Calibri" w:cs="Book Antiqua"/>
          <w:i/>
          <w:color w:val="595959"/>
        </w:rPr>
      </w:pPr>
      <w:r w:rsidRPr="006111D5">
        <w:rPr>
          <w:rFonts w:ascii="Calibri" w:hAnsi="Calibri" w:cs="Book Antiqua"/>
          <w:i/>
          <w:noProof/>
          <w:color w:val="595959"/>
        </w:rPr>
        <w:drawing>
          <wp:anchor distT="0" distB="0" distL="114300" distR="114300" simplePos="0" relativeHeight="251849728" behindDoc="0" locked="0" layoutInCell="1" allowOverlap="1" wp14:anchorId="4049B640" wp14:editId="0101AE9F">
            <wp:simplePos x="0" y="0"/>
            <wp:positionH relativeFrom="margin">
              <wp:align>center</wp:align>
            </wp:positionH>
            <wp:positionV relativeFrom="paragraph">
              <wp:posOffset>8255</wp:posOffset>
            </wp:positionV>
            <wp:extent cx="5280660" cy="3003550"/>
            <wp:effectExtent l="0" t="0" r="0" b="6350"/>
            <wp:wrapNone/>
            <wp:docPr id="152519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2755" name="Imagen 1"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003550"/>
                    </a:xfrm>
                    <a:prstGeom prst="rect">
                      <a:avLst/>
                    </a:prstGeom>
                  </pic:spPr>
                </pic:pic>
              </a:graphicData>
            </a:graphic>
            <wp14:sizeRelH relativeFrom="page">
              <wp14:pctWidth>0</wp14:pctWidth>
            </wp14:sizeRelH>
            <wp14:sizeRelV relativeFrom="page">
              <wp14:pctHeight>0</wp14:pctHeight>
            </wp14:sizeRelV>
          </wp:anchor>
        </w:drawing>
      </w:r>
    </w:p>
    <w:p w14:paraId="090FD64A" w14:textId="19E3393F" w:rsidR="000E139C" w:rsidRDefault="000E139C" w:rsidP="000E139C">
      <w:pPr>
        <w:rPr>
          <w:rFonts w:ascii="Calibri" w:hAnsi="Calibri" w:cs="Book Antiqua"/>
          <w:i/>
          <w:color w:val="595959"/>
        </w:rPr>
      </w:pPr>
    </w:p>
    <w:p w14:paraId="72254EBB" w14:textId="6840A350" w:rsidR="000E139C" w:rsidRDefault="000E139C" w:rsidP="000E139C">
      <w:pPr>
        <w:rPr>
          <w:rFonts w:ascii="Calibri" w:hAnsi="Calibri" w:cs="Book Antiqua"/>
          <w:i/>
          <w:color w:val="595959"/>
        </w:rPr>
      </w:pPr>
    </w:p>
    <w:p w14:paraId="69C39339" w14:textId="78B51483" w:rsidR="000E139C" w:rsidRDefault="000E139C" w:rsidP="000E139C">
      <w:pPr>
        <w:rPr>
          <w:rFonts w:ascii="Calibri" w:hAnsi="Calibri" w:cs="Book Antiqua"/>
          <w:i/>
          <w:color w:val="595959"/>
        </w:rPr>
      </w:pPr>
    </w:p>
    <w:p w14:paraId="3A44A67D" w14:textId="4155E9F7" w:rsidR="000E139C" w:rsidRDefault="000E139C" w:rsidP="000E139C">
      <w:pPr>
        <w:rPr>
          <w:rFonts w:ascii="Calibri" w:hAnsi="Calibri" w:cs="Book Antiqua"/>
          <w:i/>
          <w:color w:val="595959"/>
        </w:rPr>
      </w:pPr>
    </w:p>
    <w:p w14:paraId="6CF9CD3D" w14:textId="533BB52F"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11E2F620"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5AD72290"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4C37CB10" w:rsidR="000E139C" w:rsidRPr="008F4F24" w:rsidRDefault="000E139C" w:rsidP="000E139C">
      <w:pPr>
        <w:rPr>
          <w:rFonts w:ascii="Calibri" w:hAnsi="Calibri" w:cs="Book Antiqua"/>
          <w:iCs/>
          <w:color w:val="595959"/>
        </w:rPr>
      </w:pPr>
    </w:p>
    <w:p w14:paraId="2E083C73" w14:textId="4ABDE3BE"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0B7881B4"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61D88931"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1590C52"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6DFB3741" w:rsidR="00DE6738" w:rsidRPr="0039736F" w:rsidRDefault="00DE6738" w:rsidP="00DE6738">
      <w:pPr>
        <w:ind w:left="709"/>
        <w:jc w:val="both"/>
        <w:rPr>
          <w:rFonts w:ascii="Calibri" w:hAnsi="Calibri" w:cs="Book Antiqua"/>
          <w:i/>
          <w:color w:val="0000FF"/>
        </w:rPr>
      </w:pPr>
    </w:p>
    <w:p w14:paraId="3DEF8AAD" w14:textId="598397B2" w:rsidR="00DE6738" w:rsidRPr="0039736F" w:rsidRDefault="00E76EEC" w:rsidP="00DE6738">
      <w:pPr>
        <w:jc w:val="both"/>
        <w:rPr>
          <w:rFonts w:ascii="Calibri" w:hAnsi="Calibri" w:cs="Book Antiqua"/>
          <w:i/>
          <w:color w:val="595959"/>
        </w:rPr>
      </w:pPr>
      <w:r w:rsidRPr="00672EF2">
        <w:rPr>
          <w:rFonts w:ascii="Calibri" w:hAnsi="Calibri" w:cs="Book Antiqua"/>
          <w:i/>
          <w:noProof/>
          <w:color w:val="595959"/>
        </w:rPr>
        <w:drawing>
          <wp:anchor distT="0" distB="0" distL="114300" distR="114300" simplePos="0" relativeHeight="251820032" behindDoc="0" locked="0" layoutInCell="1" allowOverlap="1" wp14:anchorId="432749CF" wp14:editId="0A0B3975">
            <wp:simplePos x="0" y="0"/>
            <wp:positionH relativeFrom="margin">
              <wp:align>center</wp:align>
            </wp:positionH>
            <wp:positionV relativeFrom="paragraph">
              <wp:posOffset>10795</wp:posOffset>
            </wp:positionV>
            <wp:extent cx="5272405" cy="2987405"/>
            <wp:effectExtent l="0" t="0" r="4445" b="3810"/>
            <wp:wrapNone/>
            <wp:docPr id="13199934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3456" name="Imagen 1" descr="Interfaz de usuario gráfic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2405" cy="2987405"/>
                    </a:xfrm>
                    <a:prstGeom prst="rect">
                      <a:avLst/>
                    </a:prstGeom>
                  </pic:spPr>
                </pic:pic>
              </a:graphicData>
            </a:graphic>
            <wp14:sizeRelH relativeFrom="page">
              <wp14:pctWidth>0</wp14:pctWidth>
            </wp14:sizeRelH>
            <wp14:sizeRelV relativeFrom="page">
              <wp14:pctHeight>0</wp14:pctHeight>
            </wp14:sizeRelV>
          </wp:anchor>
        </w:drawing>
      </w:r>
    </w:p>
    <w:p w14:paraId="29A7DF19" w14:textId="1BAA5513" w:rsidR="00DE6738" w:rsidRPr="0039736F" w:rsidRDefault="00DE6738" w:rsidP="00DE6738">
      <w:pPr>
        <w:jc w:val="both"/>
        <w:rPr>
          <w:rFonts w:ascii="Calibri" w:hAnsi="Calibri" w:cs="Book Antiqua"/>
          <w:i/>
          <w:color w:val="595959"/>
        </w:rPr>
      </w:pPr>
    </w:p>
    <w:p w14:paraId="28268A2A" w14:textId="766A1618" w:rsidR="00DE6738" w:rsidRPr="0039736F" w:rsidRDefault="00DE6738" w:rsidP="00DE6738">
      <w:pPr>
        <w:jc w:val="both"/>
        <w:rPr>
          <w:rFonts w:ascii="Calibri" w:hAnsi="Calibri" w:cs="Book Antiqua"/>
          <w:i/>
          <w:color w:val="595959"/>
        </w:rPr>
      </w:pPr>
    </w:p>
    <w:p w14:paraId="698F3D0E" w14:textId="35DFA78D"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51D1ABBF" w:rsidR="00DE6738" w:rsidRPr="0039736F" w:rsidRDefault="00DE6738" w:rsidP="00DE6738">
      <w:pPr>
        <w:pStyle w:val="Sinespaciado"/>
        <w:rPr>
          <w:lang w:eastAsia="ar-SA"/>
        </w:rPr>
      </w:pPr>
    </w:p>
    <w:p w14:paraId="46478E08" w14:textId="33A56118" w:rsidR="00DE6738" w:rsidRDefault="00DE6738" w:rsidP="00B11347">
      <w:pPr>
        <w:jc w:val="center"/>
        <w:rPr>
          <w:rFonts w:ascii="Calibri" w:hAnsi="Calibri" w:cs="Book Antiqua"/>
          <w:i/>
          <w:color w:val="595959"/>
        </w:rPr>
      </w:pPr>
    </w:p>
    <w:p w14:paraId="767848EE" w14:textId="614EC661" w:rsidR="00DE6738" w:rsidRDefault="00DE6738" w:rsidP="00DE6738">
      <w:pPr>
        <w:rPr>
          <w:rFonts w:ascii="Calibri" w:hAnsi="Calibri" w:cs="Book Antiqua"/>
          <w:i/>
          <w:color w:val="595959"/>
        </w:rPr>
      </w:pPr>
    </w:p>
    <w:p w14:paraId="24C93ACC" w14:textId="599E8BB6"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38BFD287"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76EEC" w:rsidRPr="005219A9" w14:paraId="28074B3F" w14:textId="77777777" w:rsidTr="00C45CFF">
        <w:tc>
          <w:tcPr>
            <w:tcW w:w="2001" w:type="dxa"/>
            <w:shd w:val="clear" w:color="auto" w:fill="DBDBDB" w:themeFill="accent3" w:themeFillTint="66"/>
          </w:tcPr>
          <w:p w14:paraId="2B4C52A9" w14:textId="77777777" w:rsidR="00E76EEC" w:rsidRPr="005219A9" w:rsidRDefault="00E76EE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A0BF6C9" w14:textId="55CBF79C" w:rsidR="00E76EEC" w:rsidRPr="005219A9" w:rsidRDefault="00E76EEC" w:rsidP="00C45CFF">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E76EEC" w:rsidRPr="005219A9" w14:paraId="424D3E78" w14:textId="77777777" w:rsidTr="00C45CFF">
        <w:tc>
          <w:tcPr>
            <w:tcW w:w="2001" w:type="dxa"/>
            <w:shd w:val="clear" w:color="auto" w:fill="DBDBDB" w:themeFill="accent3" w:themeFillTint="66"/>
          </w:tcPr>
          <w:p w14:paraId="3ADE7BA4" w14:textId="77777777" w:rsidR="00E76EEC" w:rsidRPr="005219A9" w:rsidRDefault="00E76EEC" w:rsidP="00C45CFF">
            <w:pPr>
              <w:rPr>
                <w:rFonts w:ascii="Calibri" w:hAnsi="Calibri" w:cs="Book Antiqua"/>
                <w:b/>
                <w:bCs/>
              </w:rPr>
            </w:pPr>
            <w:r w:rsidRPr="005219A9">
              <w:rPr>
                <w:rFonts w:ascii="Calibri" w:hAnsi="Calibri" w:cs="Book Antiqua"/>
                <w:b/>
                <w:bCs/>
              </w:rPr>
              <w:t>Descripción:</w:t>
            </w:r>
          </w:p>
        </w:tc>
        <w:tc>
          <w:tcPr>
            <w:tcW w:w="5087" w:type="dxa"/>
          </w:tcPr>
          <w:p w14:paraId="043A0E8F" w14:textId="39625F45" w:rsidR="00E76EEC" w:rsidRPr="005219A9" w:rsidRDefault="00E76EEC" w:rsidP="00C45CFF">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E76EEC" w:rsidRPr="005219A9" w14:paraId="75D8EBC9" w14:textId="77777777" w:rsidTr="00C45CFF">
        <w:tc>
          <w:tcPr>
            <w:tcW w:w="2001" w:type="dxa"/>
            <w:shd w:val="clear" w:color="auto" w:fill="DBDBDB" w:themeFill="accent3" w:themeFillTint="66"/>
          </w:tcPr>
          <w:p w14:paraId="2862561D" w14:textId="77777777" w:rsidR="00E76EEC" w:rsidRPr="005219A9" w:rsidRDefault="00E76EE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F8E6C2D" w14:textId="17449B3F" w:rsidR="00E76EEC" w:rsidRPr="005219A9" w:rsidRDefault="00E76EEC" w:rsidP="00C45CFF">
            <w:pPr>
              <w:rPr>
                <w:rFonts w:ascii="Calibri" w:hAnsi="Calibri" w:cs="Book Antiqua"/>
              </w:rPr>
            </w:pPr>
            <w:r w:rsidRPr="005219A9">
              <w:rPr>
                <w:rFonts w:ascii="Calibri" w:hAnsi="Calibri" w:cs="Book Antiqua"/>
              </w:rPr>
              <w:t>RF-</w:t>
            </w:r>
            <w:r>
              <w:rPr>
                <w:rFonts w:ascii="Calibri" w:hAnsi="Calibri" w:cs="Book Antiqua"/>
              </w:rPr>
              <w:t>15</w:t>
            </w:r>
          </w:p>
        </w:tc>
      </w:tr>
      <w:tr w:rsidR="00E76EEC" w:rsidRPr="005219A9" w14:paraId="3BA87048" w14:textId="77777777" w:rsidTr="00C45CFF">
        <w:tc>
          <w:tcPr>
            <w:tcW w:w="2001" w:type="dxa"/>
            <w:shd w:val="clear" w:color="auto" w:fill="DBDBDB" w:themeFill="accent3" w:themeFillTint="66"/>
          </w:tcPr>
          <w:p w14:paraId="1DDA7E60" w14:textId="77777777" w:rsidR="00E76EEC" w:rsidRPr="005219A9" w:rsidRDefault="00E76EEC" w:rsidP="00C45CFF">
            <w:pPr>
              <w:rPr>
                <w:rFonts w:ascii="Calibri" w:hAnsi="Calibri" w:cs="Book Antiqua"/>
                <w:b/>
                <w:bCs/>
              </w:rPr>
            </w:pPr>
            <w:r w:rsidRPr="005219A9">
              <w:rPr>
                <w:rFonts w:ascii="Calibri" w:hAnsi="Calibri" w:cs="Book Antiqua"/>
                <w:b/>
                <w:bCs/>
              </w:rPr>
              <w:t>CU asociados:</w:t>
            </w:r>
          </w:p>
        </w:tc>
        <w:tc>
          <w:tcPr>
            <w:tcW w:w="5087" w:type="dxa"/>
          </w:tcPr>
          <w:p w14:paraId="622EE232" w14:textId="5866AD47" w:rsidR="00E76EEC" w:rsidRPr="005219A9" w:rsidRDefault="00E76EEC" w:rsidP="00C45CFF">
            <w:pPr>
              <w:rPr>
                <w:rFonts w:ascii="Calibri" w:hAnsi="Calibri" w:cs="Book Antiqua"/>
              </w:rPr>
            </w:pPr>
            <w:r w:rsidRPr="005219A9">
              <w:rPr>
                <w:rFonts w:ascii="Calibri" w:hAnsi="Calibri" w:cs="Book Antiqua"/>
              </w:rPr>
              <w:t>CU-</w:t>
            </w:r>
            <w:r>
              <w:rPr>
                <w:rFonts w:ascii="Calibri" w:hAnsi="Calibri" w:cs="Book Antiqua"/>
              </w:rPr>
              <w:t>15</w:t>
            </w:r>
          </w:p>
        </w:tc>
      </w:tr>
      <w:tr w:rsidR="00E76EEC" w:rsidRPr="005219A9" w14:paraId="508008F5" w14:textId="77777777" w:rsidTr="00C45CFF">
        <w:tc>
          <w:tcPr>
            <w:tcW w:w="2001" w:type="dxa"/>
            <w:shd w:val="clear" w:color="auto" w:fill="DBDBDB" w:themeFill="accent3" w:themeFillTint="66"/>
          </w:tcPr>
          <w:p w14:paraId="47E84502" w14:textId="77777777" w:rsidR="00E76EEC" w:rsidRPr="005219A9" w:rsidRDefault="00E76EEC" w:rsidP="00C45CFF">
            <w:pPr>
              <w:rPr>
                <w:rFonts w:ascii="Calibri" w:hAnsi="Calibri" w:cs="Book Antiqua"/>
                <w:b/>
                <w:bCs/>
              </w:rPr>
            </w:pPr>
            <w:r w:rsidRPr="005219A9">
              <w:rPr>
                <w:rFonts w:ascii="Calibri" w:hAnsi="Calibri" w:cs="Book Antiqua"/>
                <w:b/>
                <w:bCs/>
              </w:rPr>
              <w:t>Esc. Asociados:</w:t>
            </w:r>
          </w:p>
        </w:tc>
        <w:tc>
          <w:tcPr>
            <w:tcW w:w="5087" w:type="dxa"/>
          </w:tcPr>
          <w:p w14:paraId="34AC492D" w14:textId="6CA23650" w:rsidR="00E76EEC" w:rsidRPr="005219A9" w:rsidRDefault="00E76EEC" w:rsidP="00C45CFF">
            <w:pPr>
              <w:rPr>
                <w:rFonts w:ascii="Calibri" w:hAnsi="Calibri" w:cs="Book Antiqua"/>
              </w:rPr>
            </w:pPr>
            <w:r w:rsidRPr="005219A9">
              <w:rPr>
                <w:rFonts w:ascii="Calibri" w:hAnsi="Calibri" w:cs="Book Antiqua"/>
              </w:rPr>
              <w:t>ES-</w:t>
            </w:r>
            <w:r>
              <w:rPr>
                <w:rFonts w:ascii="Calibri" w:hAnsi="Calibri" w:cs="Book Antiqua"/>
              </w:rPr>
              <w:t>15.2</w:t>
            </w:r>
          </w:p>
        </w:tc>
      </w:tr>
    </w:tbl>
    <w:p w14:paraId="1B64CB25" w14:textId="1ECFD05B" w:rsidR="00C47366" w:rsidRDefault="00C47366" w:rsidP="00DE6738">
      <w:pPr>
        <w:rPr>
          <w:rFonts w:ascii="Calibri" w:hAnsi="Calibri" w:cs="Book Antiqua"/>
          <w:i/>
          <w:color w:val="595959"/>
        </w:rPr>
      </w:pPr>
    </w:p>
    <w:p w14:paraId="0903BB28" w14:textId="67B55DC2" w:rsidR="00C47366" w:rsidRDefault="00E76EEC" w:rsidP="00DE6738">
      <w:pPr>
        <w:rPr>
          <w:rFonts w:ascii="Calibri" w:hAnsi="Calibri" w:cs="Book Antiqua"/>
          <w:i/>
          <w:color w:val="595959"/>
        </w:rPr>
      </w:pPr>
      <w:r w:rsidRPr="00E76EEC">
        <w:rPr>
          <w:rFonts w:ascii="Calibri" w:hAnsi="Calibri" w:cs="Book Antiqua"/>
          <w:i/>
          <w:noProof/>
          <w:color w:val="595959"/>
        </w:rPr>
        <w:drawing>
          <wp:anchor distT="0" distB="0" distL="114300" distR="114300" simplePos="0" relativeHeight="251850752" behindDoc="0" locked="0" layoutInCell="1" allowOverlap="1" wp14:anchorId="493BF3DE" wp14:editId="6091B0BD">
            <wp:simplePos x="0" y="0"/>
            <wp:positionH relativeFrom="margin">
              <wp:align>center</wp:align>
            </wp:positionH>
            <wp:positionV relativeFrom="paragraph">
              <wp:posOffset>6350</wp:posOffset>
            </wp:positionV>
            <wp:extent cx="5272405" cy="2994660"/>
            <wp:effectExtent l="0" t="0" r="4445" b="0"/>
            <wp:wrapNone/>
            <wp:docPr id="101047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27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2405" cy="2994660"/>
                    </a:xfrm>
                    <a:prstGeom prst="rect">
                      <a:avLst/>
                    </a:prstGeom>
                  </pic:spPr>
                </pic:pic>
              </a:graphicData>
            </a:graphic>
            <wp14:sizeRelH relativeFrom="page">
              <wp14:pctWidth>0</wp14:pctWidth>
            </wp14:sizeRelH>
            <wp14:sizeRelV relativeFrom="page">
              <wp14:pctHeight>0</wp14:pctHeight>
            </wp14:sizeRelV>
          </wp:anchor>
        </w:drawing>
      </w:r>
    </w:p>
    <w:p w14:paraId="111B3D15" w14:textId="195C88B8" w:rsidR="00C47366" w:rsidRDefault="00C47366" w:rsidP="00DE6738">
      <w:pPr>
        <w:rPr>
          <w:rFonts w:ascii="Calibri" w:hAnsi="Calibri" w:cs="Book Antiqua"/>
          <w:i/>
          <w:color w:val="595959"/>
        </w:rPr>
      </w:pPr>
    </w:p>
    <w:p w14:paraId="59ADBDDF" w14:textId="1B64E08A" w:rsidR="00C47366" w:rsidRDefault="00C47366" w:rsidP="00DE6738">
      <w:pPr>
        <w:rPr>
          <w:rFonts w:ascii="Calibri" w:hAnsi="Calibri" w:cs="Book Antiqua"/>
          <w:i/>
          <w:color w:val="595959"/>
        </w:rPr>
      </w:pPr>
    </w:p>
    <w:p w14:paraId="0E286647" w14:textId="0815644B" w:rsidR="00C47366" w:rsidRDefault="00C47366" w:rsidP="00DE6738">
      <w:pPr>
        <w:rPr>
          <w:rFonts w:ascii="Calibri" w:hAnsi="Calibri" w:cs="Book Antiqua"/>
          <w:i/>
          <w:color w:val="595959"/>
        </w:rPr>
      </w:pPr>
    </w:p>
    <w:p w14:paraId="77283B37" w14:textId="773317AD" w:rsidR="00C47366" w:rsidRDefault="00C47366" w:rsidP="00DE6738">
      <w:pPr>
        <w:rPr>
          <w:rFonts w:ascii="Calibri" w:hAnsi="Calibri" w:cs="Book Antiqua"/>
          <w:i/>
          <w:color w:val="595959"/>
        </w:rPr>
      </w:pPr>
    </w:p>
    <w:p w14:paraId="5E0E0DE0" w14:textId="473FA3C5"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007E5FA4"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E5018D4"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5EB03098"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5500277E"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29E5042E"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5872EE66"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08E1D43D"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371BB320" w:rsidR="008F4F24" w:rsidRDefault="008F4F24" w:rsidP="00DE6738">
      <w:pPr>
        <w:ind w:left="709"/>
        <w:jc w:val="both"/>
        <w:rPr>
          <w:rFonts w:ascii="Calibri" w:hAnsi="Calibri" w:cs="Book Antiqua"/>
          <w:i/>
          <w:color w:val="595959"/>
        </w:rPr>
      </w:pPr>
    </w:p>
    <w:p w14:paraId="432E1514" w14:textId="38A198B2" w:rsidR="008F4F24" w:rsidRDefault="00424892" w:rsidP="00DE6738">
      <w:pPr>
        <w:ind w:left="709"/>
        <w:jc w:val="both"/>
        <w:rPr>
          <w:rFonts w:ascii="Calibri" w:hAnsi="Calibri" w:cs="Book Antiqua"/>
          <w:i/>
          <w:color w:val="595959"/>
        </w:rPr>
      </w:pPr>
      <w:r w:rsidRPr="00BA6C8D">
        <w:rPr>
          <w:rFonts w:asciiTheme="minorHAnsi" w:eastAsiaTheme="minorHAnsi" w:hAnsiTheme="minorHAnsi" w:cstheme="minorBidi"/>
          <w:noProof/>
          <w:sz w:val="22"/>
          <w:szCs w:val="22"/>
        </w:rPr>
        <w:drawing>
          <wp:anchor distT="0" distB="0" distL="114300" distR="114300" simplePos="0" relativeHeight="251821056" behindDoc="0" locked="0" layoutInCell="1" allowOverlap="1" wp14:anchorId="4F715155" wp14:editId="2A730664">
            <wp:simplePos x="0" y="0"/>
            <wp:positionH relativeFrom="margin">
              <wp:align>center</wp:align>
            </wp:positionH>
            <wp:positionV relativeFrom="paragraph">
              <wp:posOffset>19050</wp:posOffset>
            </wp:positionV>
            <wp:extent cx="5241985" cy="2971800"/>
            <wp:effectExtent l="0" t="0" r="0" b="0"/>
            <wp:wrapNone/>
            <wp:docPr id="16439009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0949" name="Imagen 1"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1985" cy="2971800"/>
                    </a:xfrm>
                    <a:prstGeom prst="rect">
                      <a:avLst/>
                    </a:prstGeom>
                  </pic:spPr>
                </pic:pic>
              </a:graphicData>
            </a:graphic>
            <wp14:sizeRelH relativeFrom="page">
              <wp14:pctWidth>0</wp14:pctWidth>
            </wp14:sizeRelH>
            <wp14:sizeRelV relativeFrom="page">
              <wp14:pctHeight>0</wp14:pctHeight>
            </wp14:sizeRelV>
          </wp:anchor>
        </w:drawing>
      </w:r>
    </w:p>
    <w:p w14:paraId="2FDD71F8" w14:textId="17F54D42" w:rsidR="00DE6738" w:rsidRPr="00220F63" w:rsidRDefault="00DE6738" w:rsidP="00DE6738">
      <w:pPr>
        <w:ind w:left="709"/>
        <w:jc w:val="both"/>
        <w:rPr>
          <w:rFonts w:ascii="Calibri" w:hAnsi="Calibri" w:cs="Book Antiqua"/>
          <w:i/>
          <w:color w:val="0000FF"/>
        </w:rPr>
      </w:pPr>
    </w:p>
    <w:p w14:paraId="5D6A06D1" w14:textId="50E2AC8B" w:rsidR="00DE6738" w:rsidRPr="00220F63" w:rsidRDefault="00DE6738" w:rsidP="00DE6738">
      <w:pPr>
        <w:jc w:val="both"/>
        <w:rPr>
          <w:rFonts w:ascii="Calibri" w:hAnsi="Calibri" w:cs="Book Antiqua"/>
          <w:i/>
          <w:color w:val="595959"/>
        </w:rPr>
      </w:pPr>
    </w:p>
    <w:p w14:paraId="479463F4" w14:textId="71AEEBF2" w:rsidR="00DE6738" w:rsidRPr="00220F63" w:rsidRDefault="00DE6738" w:rsidP="00DE6738">
      <w:pPr>
        <w:jc w:val="both"/>
        <w:rPr>
          <w:rFonts w:ascii="Calibri" w:hAnsi="Calibri" w:cs="Book Antiqua"/>
          <w:i/>
          <w:color w:val="595959"/>
        </w:rPr>
      </w:pPr>
    </w:p>
    <w:p w14:paraId="22CB744A" w14:textId="517090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5CB5CCB5" w:rsidR="00DE6738" w:rsidRPr="00220F63" w:rsidRDefault="00DE6738" w:rsidP="00DE6738">
      <w:pPr>
        <w:suppressAutoHyphens w:val="0"/>
        <w:rPr>
          <w:rFonts w:asciiTheme="minorHAnsi" w:eastAsiaTheme="minorHAnsi" w:hAnsiTheme="minorHAnsi" w:cstheme="minorBidi"/>
          <w:sz w:val="22"/>
          <w:szCs w:val="22"/>
        </w:rPr>
      </w:pPr>
    </w:p>
    <w:p w14:paraId="512A8ABC" w14:textId="70F69EEE" w:rsidR="00DE6738" w:rsidRDefault="00DE6738" w:rsidP="00DE6738">
      <w:pPr>
        <w:suppressAutoHyphens w:val="0"/>
        <w:rPr>
          <w:rFonts w:asciiTheme="minorHAnsi" w:eastAsiaTheme="minorHAnsi" w:hAnsiTheme="minorHAnsi" w:cstheme="minorBidi"/>
          <w:sz w:val="22"/>
          <w:szCs w:val="22"/>
        </w:rPr>
      </w:pPr>
    </w:p>
    <w:p w14:paraId="68192164" w14:textId="0E139F7D" w:rsidR="00DE6738" w:rsidRDefault="00DE6738" w:rsidP="00DE6738">
      <w:pPr>
        <w:suppressAutoHyphens w:val="0"/>
        <w:rPr>
          <w:rFonts w:asciiTheme="minorHAnsi" w:eastAsiaTheme="minorHAnsi" w:hAnsiTheme="minorHAnsi" w:cstheme="minorBidi"/>
          <w:sz w:val="22"/>
          <w:szCs w:val="22"/>
        </w:rPr>
      </w:pPr>
    </w:p>
    <w:p w14:paraId="2722E407" w14:textId="0CD5CFBE"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60B2A0A" w14:textId="683BAE90"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24892" w:rsidRPr="005219A9" w14:paraId="1E160C1F" w14:textId="77777777" w:rsidTr="00C45CFF">
        <w:tc>
          <w:tcPr>
            <w:tcW w:w="2001" w:type="dxa"/>
            <w:shd w:val="clear" w:color="auto" w:fill="DBDBDB" w:themeFill="accent3" w:themeFillTint="66"/>
          </w:tcPr>
          <w:p w14:paraId="170D416B" w14:textId="77777777" w:rsidR="00424892" w:rsidRPr="005219A9" w:rsidRDefault="00424892"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9375AB" w14:textId="77777777" w:rsidR="00424892" w:rsidRPr="005219A9" w:rsidRDefault="00424892" w:rsidP="00C45CFF">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424892" w:rsidRPr="005219A9" w14:paraId="6CB110D6" w14:textId="77777777" w:rsidTr="00C45CFF">
        <w:tc>
          <w:tcPr>
            <w:tcW w:w="2001" w:type="dxa"/>
            <w:shd w:val="clear" w:color="auto" w:fill="DBDBDB" w:themeFill="accent3" w:themeFillTint="66"/>
          </w:tcPr>
          <w:p w14:paraId="4EDBC36C" w14:textId="77777777" w:rsidR="00424892" w:rsidRPr="005219A9" w:rsidRDefault="00424892" w:rsidP="00C45CFF">
            <w:pPr>
              <w:rPr>
                <w:rFonts w:ascii="Calibri" w:hAnsi="Calibri" w:cs="Book Antiqua"/>
                <w:b/>
                <w:bCs/>
              </w:rPr>
            </w:pPr>
            <w:r w:rsidRPr="005219A9">
              <w:rPr>
                <w:rFonts w:ascii="Calibri" w:hAnsi="Calibri" w:cs="Book Antiqua"/>
                <w:b/>
                <w:bCs/>
              </w:rPr>
              <w:t>Descripción:</w:t>
            </w:r>
          </w:p>
        </w:tc>
        <w:tc>
          <w:tcPr>
            <w:tcW w:w="5087" w:type="dxa"/>
          </w:tcPr>
          <w:p w14:paraId="5FE4EEFC" w14:textId="6517CF0F" w:rsidR="00424892" w:rsidRPr="005219A9" w:rsidRDefault="00424892" w:rsidP="00C45CFF">
            <w:pPr>
              <w:spacing w:line="259" w:lineRule="auto"/>
              <w:rPr>
                <w:rFonts w:ascii="Calibri" w:hAnsi="Calibri" w:cs="Book Antiqua"/>
              </w:rPr>
            </w:pPr>
            <w:r w:rsidRPr="009834E0">
              <w:rPr>
                <w:rFonts w:ascii="Calibri" w:hAnsi="Calibri" w:cs="Book Antiqua"/>
              </w:rPr>
              <w:t>Registrar compras</w:t>
            </w:r>
          </w:p>
        </w:tc>
      </w:tr>
      <w:tr w:rsidR="00424892" w:rsidRPr="005219A9" w14:paraId="7B3E4DA3" w14:textId="77777777" w:rsidTr="00C45CFF">
        <w:tc>
          <w:tcPr>
            <w:tcW w:w="2001" w:type="dxa"/>
            <w:shd w:val="clear" w:color="auto" w:fill="DBDBDB" w:themeFill="accent3" w:themeFillTint="66"/>
          </w:tcPr>
          <w:p w14:paraId="5FDFD308" w14:textId="77777777" w:rsidR="00424892" w:rsidRPr="005219A9" w:rsidRDefault="00424892"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AFCC53" w14:textId="77777777" w:rsidR="00424892" w:rsidRPr="005219A9" w:rsidRDefault="00424892" w:rsidP="00C45CFF">
            <w:pPr>
              <w:rPr>
                <w:rFonts w:ascii="Calibri" w:hAnsi="Calibri" w:cs="Book Antiqua"/>
              </w:rPr>
            </w:pPr>
            <w:r w:rsidRPr="005219A9">
              <w:rPr>
                <w:rFonts w:ascii="Calibri" w:hAnsi="Calibri" w:cs="Book Antiqua"/>
              </w:rPr>
              <w:t>RF-</w:t>
            </w:r>
            <w:r>
              <w:rPr>
                <w:rFonts w:ascii="Calibri" w:hAnsi="Calibri" w:cs="Book Antiqua"/>
              </w:rPr>
              <w:t>16</w:t>
            </w:r>
          </w:p>
        </w:tc>
      </w:tr>
      <w:tr w:rsidR="00424892" w:rsidRPr="005219A9" w14:paraId="468EB788" w14:textId="77777777" w:rsidTr="00C45CFF">
        <w:tc>
          <w:tcPr>
            <w:tcW w:w="2001" w:type="dxa"/>
            <w:shd w:val="clear" w:color="auto" w:fill="DBDBDB" w:themeFill="accent3" w:themeFillTint="66"/>
          </w:tcPr>
          <w:p w14:paraId="20355CFA" w14:textId="77777777" w:rsidR="00424892" w:rsidRPr="005219A9" w:rsidRDefault="00424892" w:rsidP="00C45CFF">
            <w:pPr>
              <w:rPr>
                <w:rFonts w:ascii="Calibri" w:hAnsi="Calibri" w:cs="Book Antiqua"/>
                <w:b/>
                <w:bCs/>
              </w:rPr>
            </w:pPr>
            <w:r w:rsidRPr="005219A9">
              <w:rPr>
                <w:rFonts w:ascii="Calibri" w:hAnsi="Calibri" w:cs="Book Antiqua"/>
                <w:b/>
                <w:bCs/>
              </w:rPr>
              <w:t>CU asociados:</w:t>
            </w:r>
          </w:p>
        </w:tc>
        <w:tc>
          <w:tcPr>
            <w:tcW w:w="5087" w:type="dxa"/>
          </w:tcPr>
          <w:p w14:paraId="3A3CB8EA" w14:textId="77777777" w:rsidR="00424892" w:rsidRPr="005219A9" w:rsidRDefault="00424892" w:rsidP="00C45CFF">
            <w:pPr>
              <w:rPr>
                <w:rFonts w:ascii="Calibri" w:hAnsi="Calibri" w:cs="Book Antiqua"/>
              </w:rPr>
            </w:pPr>
            <w:r w:rsidRPr="005219A9">
              <w:rPr>
                <w:rFonts w:ascii="Calibri" w:hAnsi="Calibri" w:cs="Book Antiqua"/>
              </w:rPr>
              <w:t>CU-</w:t>
            </w:r>
            <w:r>
              <w:rPr>
                <w:rFonts w:ascii="Calibri" w:hAnsi="Calibri" w:cs="Book Antiqua"/>
              </w:rPr>
              <w:t>16</w:t>
            </w:r>
          </w:p>
        </w:tc>
      </w:tr>
      <w:tr w:rsidR="00424892" w:rsidRPr="005219A9" w14:paraId="12084360" w14:textId="77777777" w:rsidTr="00C45CFF">
        <w:tc>
          <w:tcPr>
            <w:tcW w:w="2001" w:type="dxa"/>
            <w:shd w:val="clear" w:color="auto" w:fill="DBDBDB" w:themeFill="accent3" w:themeFillTint="66"/>
          </w:tcPr>
          <w:p w14:paraId="6C23C408" w14:textId="77777777" w:rsidR="00424892" w:rsidRPr="005219A9" w:rsidRDefault="00424892" w:rsidP="00C45CFF">
            <w:pPr>
              <w:rPr>
                <w:rFonts w:ascii="Calibri" w:hAnsi="Calibri" w:cs="Book Antiqua"/>
                <w:b/>
                <w:bCs/>
              </w:rPr>
            </w:pPr>
            <w:r w:rsidRPr="005219A9">
              <w:rPr>
                <w:rFonts w:ascii="Calibri" w:hAnsi="Calibri" w:cs="Book Antiqua"/>
                <w:b/>
                <w:bCs/>
              </w:rPr>
              <w:t>Esc. Asociados:</w:t>
            </w:r>
          </w:p>
        </w:tc>
        <w:tc>
          <w:tcPr>
            <w:tcW w:w="5087" w:type="dxa"/>
          </w:tcPr>
          <w:p w14:paraId="332448C4" w14:textId="375710CF" w:rsidR="00424892" w:rsidRPr="005219A9" w:rsidRDefault="00424892" w:rsidP="00C45CFF">
            <w:pPr>
              <w:rPr>
                <w:rFonts w:ascii="Calibri" w:hAnsi="Calibri" w:cs="Book Antiqua"/>
              </w:rPr>
            </w:pPr>
            <w:r w:rsidRPr="005219A9">
              <w:rPr>
                <w:rFonts w:ascii="Calibri" w:hAnsi="Calibri" w:cs="Book Antiqua"/>
              </w:rPr>
              <w:t>ES-</w:t>
            </w:r>
            <w:r>
              <w:rPr>
                <w:rFonts w:ascii="Calibri" w:hAnsi="Calibri" w:cs="Book Antiqua"/>
              </w:rPr>
              <w:t>16.5</w:t>
            </w:r>
          </w:p>
        </w:tc>
      </w:tr>
    </w:tbl>
    <w:p w14:paraId="070BD043" w14:textId="0B0AFCAC" w:rsidR="00DE6738" w:rsidRDefault="00DE6738" w:rsidP="00DE6738">
      <w:pPr>
        <w:ind w:left="709"/>
        <w:jc w:val="both"/>
        <w:rPr>
          <w:rFonts w:ascii="Calibri" w:hAnsi="Calibri" w:cs="Book Antiqua"/>
          <w:i/>
          <w:color w:val="0000FF"/>
        </w:rPr>
      </w:pPr>
    </w:p>
    <w:p w14:paraId="1E745D66" w14:textId="1DD1E6F5" w:rsidR="008F4F24" w:rsidRDefault="00424892" w:rsidP="00DE6738">
      <w:pPr>
        <w:ind w:left="709"/>
        <w:jc w:val="both"/>
        <w:rPr>
          <w:rFonts w:ascii="Calibri" w:hAnsi="Calibri" w:cs="Book Antiqua"/>
          <w:i/>
          <w:color w:val="0000FF"/>
        </w:rPr>
      </w:pPr>
      <w:r w:rsidRPr="00424892">
        <w:rPr>
          <w:rFonts w:ascii="Calibri" w:hAnsi="Calibri" w:cs="Book Antiqua"/>
          <w:i/>
          <w:noProof/>
          <w:color w:val="0000FF"/>
        </w:rPr>
        <w:drawing>
          <wp:anchor distT="0" distB="0" distL="114300" distR="114300" simplePos="0" relativeHeight="251851776" behindDoc="0" locked="0" layoutInCell="1" allowOverlap="1" wp14:anchorId="1795BE7C" wp14:editId="3C392AC2">
            <wp:simplePos x="0" y="0"/>
            <wp:positionH relativeFrom="margin">
              <wp:align>center</wp:align>
            </wp:positionH>
            <wp:positionV relativeFrom="paragraph">
              <wp:posOffset>6350</wp:posOffset>
            </wp:positionV>
            <wp:extent cx="5272405" cy="2987040"/>
            <wp:effectExtent l="0" t="0" r="4445" b="3810"/>
            <wp:wrapNone/>
            <wp:docPr id="997368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8777" name="Imagen 1" descr="Interfaz de usuario gráfica, 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2405" cy="2987040"/>
                    </a:xfrm>
                    <a:prstGeom prst="rect">
                      <a:avLst/>
                    </a:prstGeom>
                  </pic:spPr>
                </pic:pic>
              </a:graphicData>
            </a:graphic>
            <wp14:sizeRelH relativeFrom="page">
              <wp14:pctWidth>0</wp14:pctWidth>
            </wp14:sizeRelH>
            <wp14:sizeRelV relativeFrom="page">
              <wp14:pctHeight>0</wp14:pctHeight>
            </wp14:sizeRelV>
          </wp:anchor>
        </w:drawing>
      </w:r>
    </w:p>
    <w:p w14:paraId="74955F79" w14:textId="77777777" w:rsidR="008F4F24" w:rsidRDefault="008F4F24" w:rsidP="00DE6738">
      <w:pPr>
        <w:ind w:left="709"/>
        <w:jc w:val="both"/>
        <w:rPr>
          <w:rFonts w:ascii="Calibri" w:hAnsi="Calibri" w:cs="Book Antiqua"/>
          <w:i/>
          <w:color w:val="0000FF"/>
        </w:rPr>
      </w:pPr>
    </w:p>
    <w:p w14:paraId="44A2759C" w14:textId="79C31AB7" w:rsidR="008F4F24" w:rsidRDefault="008F4F24" w:rsidP="00DE6738">
      <w:pPr>
        <w:ind w:left="709"/>
        <w:jc w:val="both"/>
        <w:rPr>
          <w:rFonts w:ascii="Calibri" w:hAnsi="Calibri" w:cs="Book Antiqua"/>
          <w:i/>
          <w:color w:val="0000FF"/>
        </w:rPr>
      </w:pPr>
    </w:p>
    <w:p w14:paraId="75841164" w14:textId="04B2BFB1" w:rsidR="008F4F24" w:rsidRDefault="008F4F24" w:rsidP="00DE6738">
      <w:pPr>
        <w:ind w:left="709"/>
        <w:jc w:val="both"/>
        <w:rPr>
          <w:rFonts w:ascii="Calibri" w:hAnsi="Calibri" w:cs="Book Antiqua"/>
          <w:i/>
          <w:color w:val="0000FF"/>
        </w:rPr>
      </w:pPr>
    </w:p>
    <w:p w14:paraId="0D659570" w14:textId="7973DD3B" w:rsidR="008F4F24" w:rsidRDefault="008F4F24" w:rsidP="00DE6738">
      <w:pPr>
        <w:ind w:left="709"/>
        <w:jc w:val="both"/>
        <w:rPr>
          <w:rFonts w:ascii="Calibri" w:hAnsi="Calibri" w:cs="Book Antiqua"/>
          <w:i/>
          <w:color w:val="0000FF"/>
        </w:rPr>
      </w:pPr>
    </w:p>
    <w:p w14:paraId="06192D3B" w14:textId="5D80C013"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144A5521" w:rsidR="008F4F24" w:rsidRDefault="008F4F24" w:rsidP="00DE6738">
      <w:pPr>
        <w:ind w:left="709"/>
        <w:jc w:val="both"/>
        <w:rPr>
          <w:rFonts w:ascii="Calibri" w:hAnsi="Calibri" w:cs="Book Antiqua"/>
          <w:i/>
          <w:color w:val="0000FF"/>
        </w:rPr>
      </w:pPr>
    </w:p>
    <w:p w14:paraId="60A19123" w14:textId="64332BB8" w:rsidR="008F4F24" w:rsidRDefault="008F4F24" w:rsidP="00DE6738">
      <w:pPr>
        <w:ind w:left="709"/>
        <w:jc w:val="both"/>
        <w:rPr>
          <w:rFonts w:ascii="Calibri" w:hAnsi="Calibri" w:cs="Book Antiqua"/>
          <w:i/>
          <w:color w:val="0000FF"/>
        </w:rPr>
      </w:pPr>
    </w:p>
    <w:p w14:paraId="766347CC" w14:textId="0F1E438E" w:rsidR="008F4F24" w:rsidRDefault="008F4F24" w:rsidP="00DE6738">
      <w:pPr>
        <w:ind w:left="709"/>
        <w:jc w:val="both"/>
        <w:rPr>
          <w:rFonts w:ascii="Calibri" w:hAnsi="Calibri" w:cs="Book Antiqua"/>
          <w:i/>
          <w:color w:val="0000FF"/>
        </w:rPr>
      </w:pPr>
    </w:p>
    <w:p w14:paraId="29A8FB3A" w14:textId="1D01A1C1"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6A5B566F" w:rsidR="008F4F24" w:rsidRDefault="008F4F24" w:rsidP="00DE6738">
      <w:pPr>
        <w:ind w:left="709"/>
        <w:jc w:val="both"/>
        <w:rPr>
          <w:rFonts w:ascii="Calibri" w:hAnsi="Calibri" w:cs="Book Antiqua"/>
          <w:i/>
          <w:color w:val="0000FF"/>
        </w:rPr>
      </w:pPr>
    </w:p>
    <w:p w14:paraId="427FEC59" w14:textId="77777777" w:rsidR="008F4F24" w:rsidRDefault="008F4F24" w:rsidP="00F8204B">
      <w:pPr>
        <w:jc w:val="both"/>
        <w:rPr>
          <w:rFonts w:ascii="Calibri" w:hAnsi="Calibri" w:cs="Book Antiqua"/>
          <w:i/>
          <w:color w:val="0000FF"/>
        </w:rPr>
      </w:pPr>
    </w:p>
    <w:p w14:paraId="23F4C567" w14:textId="0B2353EC"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15D30270"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64558ECA" w:rsidR="008A2C6D" w:rsidRPr="0039736F" w:rsidRDefault="008A2C6D" w:rsidP="00DE6738">
      <w:pPr>
        <w:ind w:left="709"/>
        <w:jc w:val="both"/>
        <w:rPr>
          <w:rFonts w:ascii="Calibri" w:hAnsi="Calibri" w:cs="Book Antiqua"/>
          <w:i/>
          <w:color w:val="0000FF"/>
        </w:rPr>
      </w:pPr>
    </w:p>
    <w:p w14:paraId="6B414499" w14:textId="26527961" w:rsidR="00DE6738" w:rsidRPr="0039736F" w:rsidRDefault="00F8204B" w:rsidP="00DE6738">
      <w:pPr>
        <w:jc w:val="both"/>
        <w:rPr>
          <w:rFonts w:ascii="Calibri" w:hAnsi="Calibri" w:cs="Book Antiqua"/>
          <w:i/>
          <w:color w:val="595959"/>
        </w:rPr>
      </w:pPr>
      <w:r w:rsidRPr="00DD729B">
        <w:rPr>
          <w:rFonts w:ascii="Calibri" w:hAnsi="Calibri" w:cs="Book Antiqua"/>
          <w:i/>
          <w:noProof/>
          <w:color w:val="0000FF"/>
        </w:rPr>
        <w:drawing>
          <wp:anchor distT="0" distB="0" distL="114300" distR="114300" simplePos="0" relativeHeight="251822080" behindDoc="0" locked="0" layoutInCell="1" allowOverlap="1" wp14:anchorId="0679B2B2" wp14:editId="67F3E993">
            <wp:simplePos x="0" y="0"/>
            <wp:positionH relativeFrom="margin">
              <wp:align>center</wp:align>
            </wp:positionH>
            <wp:positionV relativeFrom="paragraph">
              <wp:posOffset>11430</wp:posOffset>
            </wp:positionV>
            <wp:extent cx="5265925" cy="2994660"/>
            <wp:effectExtent l="0" t="0" r="0" b="0"/>
            <wp:wrapNone/>
            <wp:docPr id="15828033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377" name="Imagen 1" descr="Interfaz de usuario gráfic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5925" cy="2994660"/>
                    </a:xfrm>
                    <a:prstGeom prst="rect">
                      <a:avLst/>
                    </a:prstGeom>
                  </pic:spPr>
                </pic:pic>
              </a:graphicData>
            </a:graphic>
            <wp14:sizeRelH relativeFrom="page">
              <wp14:pctWidth>0</wp14:pctWidth>
            </wp14:sizeRelH>
            <wp14:sizeRelV relativeFrom="page">
              <wp14:pctHeight>0</wp14:pctHeight>
            </wp14:sizeRelV>
          </wp:anchor>
        </w:drawing>
      </w:r>
    </w:p>
    <w:p w14:paraId="41F18C81" w14:textId="615EAFC7" w:rsidR="00DE6738" w:rsidRPr="0039736F" w:rsidRDefault="00DE6738" w:rsidP="00DE6738">
      <w:pPr>
        <w:jc w:val="both"/>
        <w:rPr>
          <w:rFonts w:ascii="Calibri" w:hAnsi="Calibri" w:cs="Book Antiqua"/>
          <w:i/>
          <w:color w:val="595959"/>
        </w:rPr>
      </w:pPr>
    </w:p>
    <w:p w14:paraId="6AA8127E" w14:textId="7452C4BD" w:rsidR="00DE6738" w:rsidRPr="0039736F" w:rsidRDefault="00DE6738" w:rsidP="00DE6738">
      <w:pPr>
        <w:jc w:val="both"/>
        <w:rPr>
          <w:rFonts w:ascii="Calibri" w:hAnsi="Calibri" w:cs="Book Antiqua"/>
          <w:i/>
          <w:color w:val="595959"/>
        </w:rPr>
      </w:pPr>
    </w:p>
    <w:p w14:paraId="4CDA5F9D" w14:textId="6017EA83"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2B71C735" w:rsidR="00DE6738" w:rsidRPr="0039736F" w:rsidRDefault="00DE6738" w:rsidP="00DE6738">
      <w:pPr>
        <w:pStyle w:val="Sinespaciado"/>
        <w:rPr>
          <w:lang w:eastAsia="ar-SA"/>
        </w:rPr>
      </w:pPr>
    </w:p>
    <w:p w14:paraId="11AAF608" w14:textId="0B311789"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105BC638" w14:textId="77777777" w:rsidR="008F4F24" w:rsidRDefault="008F4F24" w:rsidP="00F8204B">
      <w:pPr>
        <w:pStyle w:val="Sinespaciado"/>
        <w:rPr>
          <w:lang w:eastAsia="ar-SA"/>
        </w:rPr>
      </w:pPr>
    </w:p>
    <w:p w14:paraId="69985723" w14:textId="7250ADA1" w:rsidR="008F4F24" w:rsidRDefault="008F4F24" w:rsidP="00B11347">
      <w:pPr>
        <w:pStyle w:val="Sinespaciado"/>
        <w:jc w:val="center"/>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8204B" w:rsidRPr="005219A9" w14:paraId="5DA71EB3" w14:textId="77777777" w:rsidTr="00C45CFF">
        <w:tc>
          <w:tcPr>
            <w:tcW w:w="2001" w:type="dxa"/>
            <w:shd w:val="clear" w:color="auto" w:fill="DBDBDB" w:themeFill="accent3" w:themeFillTint="66"/>
          </w:tcPr>
          <w:p w14:paraId="1C45D7EF" w14:textId="77777777" w:rsidR="00F8204B" w:rsidRPr="005219A9" w:rsidRDefault="00F8204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E79B1CF" w14:textId="47A4E3C3" w:rsidR="00F8204B" w:rsidRPr="005219A9" w:rsidRDefault="00F8204B" w:rsidP="00C45CFF">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F8204B" w:rsidRPr="005219A9" w14:paraId="3E0723C7" w14:textId="77777777" w:rsidTr="00C45CFF">
        <w:tc>
          <w:tcPr>
            <w:tcW w:w="2001" w:type="dxa"/>
            <w:shd w:val="clear" w:color="auto" w:fill="DBDBDB" w:themeFill="accent3" w:themeFillTint="66"/>
          </w:tcPr>
          <w:p w14:paraId="6F51A452" w14:textId="77777777" w:rsidR="00F8204B" w:rsidRPr="005219A9" w:rsidRDefault="00F8204B" w:rsidP="00C45CFF">
            <w:pPr>
              <w:rPr>
                <w:rFonts w:ascii="Calibri" w:hAnsi="Calibri" w:cs="Book Antiqua"/>
                <w:b/>
                <w:bCs/>
              </w:rPr>
            </w:pPr>
            <w:r w:rsidRPr="005219A9">
              <w:rPr>
                <w:rFonts w:ascii="Calibri" w:hAnsi="Calibri" w:cs="Book Antiqua"/>
                <w:b/>
                <w:bCs/>
              </w:rPr>
              <w:t>Descripción:</w:t>
            </w:r>
          </w:p>
        </w:tc>
        <w:tc>
          <w:tcPr>
            <w:tcW w:w="5087" w:type="dxa"/>
          </w:tcPr>
          <w:p w14:paraId="2A19E230" w14:textId="6588CA7D" w:rsidR="00F8204B" w:rsidRPr="005219A9" w:rsidRDefault="00F8204B" w:rsidP="00C45CFF">
            <w:pPr>
              <w:spacing w:line="259" w:lineRule="auto"/>
              <w:rPr>
                <w:rFonts w:ascii="Calibri" w:hAnsi="Calibri" w:cs="Book Antiqua"/>
              </w:rPr>
            </w:pPr>
            <w:r w:rsidRPr="00B1366F">
              <w:rPr>
                <w:rFonts w:ascii="Calibri" w:hAnsi="Calibri" w:cs="Book Antiqua"/>
              </w:rPr>
              <w:t>Registrar ventas</w:t>
            </w:r>
          </w:p>
        </w:tc>
      </w:tr>
      <w:tr w:rsidR="00F8204B" w:rsidRPr="005219A9" w14:paraId="6CFF29EE" w14:textId="77777777" w:rsidTr="00C45CFF">
        <w:tc>
          <w:tcPr>
            <w:tcW w:w="2001" w:type="dxa"/>
            <w:shd w:val="clear" w:color="auto" w:fill="DBDBDB" w:themeFill="accent3" w:themeFillTint="66"/>
          </w:tcPr>
          <w:p w14:paraId="32F4690D" w14:textId="77777777" w:rsidR="00F8204B" w:rsidRPr="005219A9" w:rsidRDefault="00F8204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56EF6CE" w14:textId="78F43D05" w:rsidR="00F8204B" w:rsidRPr="005219A9" w:rsidRDefault="00F8204B" w:rsidP="00C45CFF">
            <w:pPr>
              <w:rPr>
                <w:rFonts w:ascii="Calibri" w:hAnsi="Calibri" w:cs="Book Antiqua"/>
              </w:rPr>
            </w:pPr>
            <w:r w:rsidRPr="005219A9">
              <w:rPr>
                <w:rFonts w:ascii="Calibri" w:hAnsi="Calibri" w:cs="Book Antiqua"/>
              </w:rPr>
              <w:t>RF-</w:t>
            </w:r>
            <w:r>
              <w:rPr>
                <w:rFonts w:ascii="Calibri" w:hAnsi="Calibri" w:cs="Book Antiqua"/>
              </w:rPr>
              <w:t>17</w:t>
            </w:r>
          </w:p>
        </w:tc>
      </w:tr>
      <w:tr w:rsidR="00F8204B" w:rsidRPr="005219A9" w14:paraId="5D1638F6" w14:textId="77777777" w:rsidTr="00C45CFF">
        <w:tc>
          <w:tcPr>
            <w:tcW w:w="2001" w:type="dxa"/>
            <w:shd w:val="clear" w:color="auto" w:fill="DBDBDB" w:themeFill="accent3" w:themeFillTint="66"/>
          </w:tcPr>
          <w:p w14:paraId="13F87B49" w14:textId="77777777" w:rsidR="00F8204B" w:rsidRPr="005219A9" w:rsidRDefault="00F8204B" w:rsidP="00C45CFF">
            <w:pPr>
              <w:rPr>
                <w:rFonts w:ascii="Calibri" w:hAnsi="Calibri" w:cs="Book Antiqua"/>
                <w:b/>
                <w:bCs/>
              </w:rPr>
            </w:pPr>
            <w:r w:rsidRPr="005219A9">
              <w:rPr>
                <w:rFonts w:ascii="Calibri" w:hAnsi="Calibri" w:cs="Book Antiqua"/>
                <w:b/>
                <w:bCs/>
              </w:rPr>
              <w:t>CU asociados:</w:t>
            </w:r>
          </w:p>
        </w:tc>
        <w:tc>
          <w:tcPr>
            <w:tcW w:w="5087" w:type="dxa"/>
          </w:tcPr>
          <w:p w14:paraId="3E9E61AE" w14:textId="114C6BA3" w:rsidR="00F8204B" w:rsidRPr="005219A9" w:rsidRDefault="00F8204B" w:rsidP="00C45CFF">
            <w:pPr>
              <w:rPr>
                <w:rFonts w:ascii="Calibri" w:hAnsi="Calibri" w:cs="Book Antiqua"/>
              </w:rPr>
            </w:pPr>
            <w:r w:rsidRPr="005219A9">
              <w:rPr>
                <w:rFonts w:ascii="Calibri" w:hAnsi="Calibri" w:cs="Book Antiqua"/>
              </w:rPr>
              <w:t>CU-</w:t>
            </w:r>
            <w:r>
              <w:rPr>
                <w:rFonts w:ascii="Calibri" w:hAnsi="Calibri" w:cs="Book Antiqua"/>
              </w:rPr>
              <w:t>17</w:t>
            </w:r>
          </w:p>
        </w:tc>
      </w:tr>
      <w:tr w:rsidR="00F8204B" w:rsidRPr="005219A9" w14:paraId="4D7F8E34" w14:textId="77777777" w:rsidTr="00C45CFF">
        <w:tc>
          <w:tcPr>
            <w:tcW w:w="2001" w:type="dxa"/>
            <w:shd w:val="clear" w:color="auto" w:fill="DBDBDB" w:themeFill="accent3" w:themeFillTint="66"/>
          </w:tcPr>
          <w:p w14:paraId="38940CA9" w14:textId="77777777" w:rsidR="00F8204B" w:rsidRPr="005219A9" w:rsidRDefault="00F8204B" w:rsidP="00C45CFF">
            <w:pPr>
              <w:rPr>
                <w:rFonts w:ascii="Calibri" w:hAnsi="Calibri" w:cs="Book Antiqua"/>
                <w:b/>
                <w:bCs/>
              </w:rPr>
            </w:pPr>
            <w:r w:rsidRPr="005219A9">
              <w:rPr>
                <w:rFonts w:ascii="Calibri" w:hAnsi="Calibri" w:cs="Book Antiqua"/>
                <w:b/>
                <w:bCs/>
              </w:rPr>
              <w:t>Esc. Asociados:</w:t>
            </w:r>
          </w:p>
        </w:tc>
        <w:tc>
          <w:tcPr>
            <w:tcW w:w="5087" w:type="dxa"/>
          </w:tcPr>
          <w:p w14:paraId="22B67A53" w14:textId="5E0DF9FC" w:rsidR="00F8204B" w:rsidRPr="005219A9" w:rsidRDefault="00F8204B" w:rsidP="00C45CFF">
            <w:pPr>
              <w:rPr>
                <w:rFonts w:ascii="Calibri" w:hAnsi="Calibri" w:cs="Book Antiqua"/>
              </w:rPr>
            </w:pPr>
            <w:r w:rsidRPr="005219A9">
              <w:rPr>
                <w:rFonts w:ascii="Calibri" w:hAnsi="Calibri" w:cs="Book Antiqua"/>
              </w:rPr>
              <w:t>ES-</w:t>
            </w:r>
            <w:r>
              <w:rPr>
                <w:rFonts w:ascii="Calibri" w:hAnsi="Calibri" w:cs="Book Antiqua"/>
              </w:rPr>
              <w:t>17.5</w:t>
            </w:r>
          </w:p>
        </w:tc>
      </w:tr>
    </w:tbl>
    <w:p w14:paraId="6B7230DE" w14:textId="5F1AFAC2" w:rsidR="008F4F24" w:rsidRDefault="008F4F24" w:rsidP="00B11347">
      <w:pPr>
        <w:pStyle w:val="Sinespaciado"/>
        <w:jc w:val="center"/>
        <w:rPr>
          <w:lang w:eastAsia="ar-SA"/>
        </w:rPr>
      </w:pPr>
    </w:p>
    <w:p w14:paraId="4E99F581" w14:textId="0C3F01DA" w:rsidR="008F4F24" w:rsidRDefault="00F8204B" w:rsidP="00B11347">
      <w:pPr>
        <w:pStyle w:val="Sinespaciado"/>
        <w:jc w:val="center"/>
        <w:rPr>
          <w:lang w:eastAsia="ar-SA"/>
        </w:rPr>
      </w:pPr>
      <w:r w:rsidRPr="00F8204B">
        <w:rPr>
          <w:noProof/>
          <w:lang w:eastAsia="ar-SA"/>
        </w:rPr>
        <w:drawing>
          <wp:anchor distT="0" distB="0" distL="114300" distR="114300" simplePos="0" relativeHeight="251852800" behindDoc="0" locked="0" layoutInCell="1" allowOverlap="1" wp14:anchorId="1D1BE6B0" wp14:editId="33DC6EDB">
            <wp:simplePos x="0" y="0"/>
            <wp:positionH relativeFrom="margin">
              <wp:align>center</wp:align>
            </wp:positionH>
            <wp:positionV relativeFrom="paragraph">
              <wp:posOffset>6985</wp:posOffset>
            </wp:positionV>
            <wp:extent cx="5272405" cy="2997835"/>
            <wp:effectExtent l="0" t="0" r="4445" b="0"/>
            <wp:wrapNone/>
            <wp:docPr id="213242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27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2997835"/>
                    </a:xfrm>
                    <a:prstGeom prst="rect">
                      <a:avLst/>
                    </a:prstGeom>
                  </pic:spPr>
                </pic:pic>
              </a:graphicData>
            </a:graphic>
            <wp14:sizeRelH relativeFrom="page">
              <wp14:pctWidth>0</wp14:pctWidth>
            </wp14:sizeRelH>
            <wp14:sizeRelV relativeFrom="page">
              <wp14:pctHeight>0</wp14:pctHeight>
            </wp14:sizeRelV>
          </wp:anchor>
        </w:drawing>
      </w:r>
    </w:p>
    <w:p w14:paraId="66C29154" w14:textId="1563D1CB" w:rsidR="008F4F24" w:rsidRDefault="008F4F24" w:rsidP="00B11347">
      <w:pPr>
        <w:pStyle w:val="Sinespaciado"/>
        <w:jc w:val="center"/>
        <w:rPr>
          <w:lang w:eastAsia="ar-SA"/>
        </w:rPr>
      </w:pPr>
    </w:p>
    <w:p w14:paraId="42801BE7" w14:textId="0D83CEA5"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654FA63D"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35B169C0" w:rsidR="008F4F24" w:rsidRDefault="008F4F24" w:rsidP="00B11347">
      <w:pPr>
        <w:pStyle w:val="Sinespaciado"/>
        <w:jc w:val="center"/>
        <w:rPr>
          <w:lang w:eastAsia="ar-SA"/>
        </w:rPr>
      </w:pPr>
    </w:p>
    <w:p w14:paraId="59937E09" w14:textId="6912BC00"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3EB7E5B2"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0C3761BE"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1A165AC5" w:rsidR="00772D0A" w:rsidRDefault="00772D0A" w:rsidP="004E696B">
      <w:pPr>
        <w:jc w:val="center"/>
        <w:rPr>
          <w:rFonts w:ascii="Calibri" w:hAnsi="Calibri" w:cs="Book Antiqua"/>
          <w:i/>
          <w:color w:val="0000FF"/>
        </w:rPr>
      </w:pPr>
    </w:p>
    <w:p w14:paraId="5E02100D" w14:textId="0EDE00BA" w:rsidR="00F8204B" w:rsidRPr="000B49AC" w:rsidRDefault="00F8204B"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1C14C77D" w:rsidR="00772D0A" w:rsidRDefault="00E0789D" w:rsidP="00772D0A">
      <w:pPr>
        <w:ind w:left="709"/>
        <w:jc w:val="both"/>
        <w:rPr>
          <w:rFonts w:ascii="Calibri" w:hAnsi="Calibri" w:cs="Book Antiqua"/>
          <w:i/>
          <w:color w:val="0000FF"/>
        </w:rPr>
      </w:pPr>
      <w:r w:rsidRPr="00DA5F4D">
        <w:rPr>
          <w:rFonts w:ascii="Calibri" w:hAnsi="Calibri" w:cs="Book Antiqua"/>
          <w:i/>
          <w:noProof/>
          <w:color w:val="0000FF"/>
        </w:rPr>
        <w:drawing>
          <wp:anchor distT="0" distB="0" distL="114300" distR="114300" simplePos="0" relativeHeight="251833344" behindDoc="0" locked="0" layoutInCell="1" allowOverlap="1" wp14:anchorId="3AEA9D01" wp14:editId="7FAD5ACD">
            <wp:simplePos x="0" y="0"/>
            <wp:positionH relativeFrom="margin">
              <wp:posOffset>393065</wp:posOffset>
            </wp:positionH>
            <wp:positionV relativeFrom="paragraph">
              <wp:posOffset>167005</wp:posOffset>
            </wp:positionV>
            <wp:extent cx="5332730" cy="3011170"/>
            <wp:effectExtent l="0" t="0" r="1270" b="0"/>
            <wp:wrapNone/>
            <wp:docPr id="1477414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71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2730" cy="3011170"/>
                    </a:xfrm>
                    <a:prstGeom prst="rect">
                      <a:avLst/>
                    </a:prstGeom>
                  </pic:spPr>
                </pic:pic>
              </a:graphicData>
            </a:graphic>
            <wp14:sizeRelH relativeFrom="page">
              <wp14:pctWidth>0</wp14:pctWidth>
            </wp14:sizeRelH>
            <wp14:sizeRelV relativeFrom="page">
              <wp14:pctHeight>0</wp14:pctHeight>
            </wp14:sizeRelV>
          </wp:anchor>
        </w:drawing>
      </w:r>
    </w:p>
    <w:p w14:paraId="4F9AAE74" w14:textId="4942A084" w:rsidR="008F0E78" w:rsidRDefault="008F0E78" w:rsidP="00772D0A">
      <w:pPr>
        <w:ind w:left="709"/>
        <w:jc w:val="both"/>
        <w:rPr>
          <w:rFonts w:ascii="Calibri" w:hAnsi="Calibri" w:cs="Book Antiqua"/>
          <w:i/>
          <w:color w:val="0000FF"/>
        </w:rPr>
      </w:pPr>
    </w:p>
    <w:p w14:paraId="757B64CD" w14:textId="1466712D" w:rsidR="00772D0A" w:rsidRDefault="00772D0A" w:rsidP="00772D0A">
      <w:pPr>
        <w:ind w:left="709"/>
        <w:jc w:val="both"/>
        <w:rPr>
          <w:rFonts w:ascii="Calibri" w:hAnsi="Calibri" w:cs="Book Antiqua"/>
          <w:i/>
          <w:color w:val="0000FF"/>
        </w:rPr>
      </w:pPr>
    </w:p>
    <w:p w14:paraId="19D7058F" w14:textId="402105C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37D84D51"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267013DE" w:rsidR="00772D0A" w:rsidRPr="00983C81" w:rsidRDefault="00772D0A" w:rsidP="00772D0A">
      <w:pPr>
        <w:ind w:left="709"/>
        <w:jc w:val="both"/>
        <w:rPr>
          <w:rFonts w:ascii="Calibri" w:hAnsi="Calibri" w:cs="Book Antiqua"/>
          <w:i/>
          <w:color w:val="0000FF"/>
        </w:rPr>
      </w:pPr>
    </w:p>
    <w:p w14:paraId="314D868B" w14:textId="1D52B725"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011A9074" w:rsidR="002B7ABB" w:rsidRDefault="002B7ABB" w:rsidP="00772D0A">
      <w:pPr>
        <w:ind w:left="993"/>
        <w:jc w:val="center"/>
        <w:rPr>
          <w:rFonts w:ascii="Calibri" w:hAnsi="Calibri" w:cs="Book Antiqua"/>
          <w:i/>
          <w:color w:val="595959"/>
        </w:rPr>
      </w:pPr>
    </w:p>
    <w:p w14:paraId="0F29C798" w14:textId="343F7C15"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051CA18A"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4CA92DAC" w14:textId="3840AD37" w:rsidR="008F0E78" w:rsidRDefault="008F0E78" w:rsidP="00E0789D">
      <w:pPr>
        <w:rPr>
          <w:rFonts w:ascii="Calibri" w:hAnsi="Calibri" w:cs="Book Antiqua"/>
          <w:i/>
          <w:color w:val="595959"/>
        </w:rPr>
      </w:pPr>
    </w:p>
    <w:p w14:paraId="75547DA2" w14:textId="62624DEC" w:rsidR="008F0E78" w:rsidRDefault="008F0E78" w:rsidP="00772D0A">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0789D" w:rsidRPr="005219A9" w14:paraId="575CF6D4" w14:textId="77777777" w:rsidTr="00C45CFF">
        <w:tc>
          <w:tcPr>
            <w:tcW w:w="2001" w:type="dxa"/>
            <w:shd w:val="clear" w:color="auto" w:fill="DBDBDB" w:themeFill="accent3" w:themeFillTint="66"/>
          </w:tcPr>
          <w:p w14:paraId="53DFECA7" w14:textId="77777777" w:rsidR="00E0789D" w:rsidRPr="005219A9" w:rsidRDefault="00E0789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0869DB5" w14:textId="77777777" w:rsidR="00E0789D" w:rsidRPr="005219A9" w:rsidRDefault="00E0789D" w:rsidP="00C45CFF">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E0789D" w:rsidRPr="005219A9" w14:paraId="727FD8BB" w14:textId="77777777" w:rsidTr="00C45CFF">
        <w:tc>
          <w:tcPr>
            <w:tcW w:w="2001" w:type="dxa"/>
            <w:shd w:val="clear" w:color="auto" w:fill="DBDBDB" w:themeFill="accent3" w:themeFillTint="66"/>
          </w:tcPr>
          <w:p w14:paraId="24760732" w14:textId="77777777" w:rsidR="00E0789D" w:rsidRPr="005219A9" w:rsidRDefault="00E0789D" w:rsidP="00C45CFF">
            <w:pPr>
              <w:rPr>
                <w:rFonts w:ascii="Calibri" w:hAnsi="Calibri" w:cs="Book Antiqua"/>
                <w:b/>
                <w:bCs/>
              </w:rPr>
            </w:pPr>
            <w:r w:rsidRPr="005219A9">
              <w:rPr>
                <w:rFonts w:ascii="Calibri" w:hAnsi="Calibri" w:cs="Book Antiqua"/>
                <w:b/>
                <w:bCs/>
              </w:rPr>
              <w:t>Descripción:</w:t>
            </w:r>
          </w:p>
        </w:tc>
        <w:tc>
          <w:tcPr>
            <w:tcW w:w="5087" w:type="dxa"/>
          </w:tcPr>
          <w:p w14:paraId="5EFEDD62" w14:textId="77777777" w:rsidR="00E0789D" w:rsidRPr="005219A9" w:rsidRDefault="00E0789D" w:rsidP="00C45CFF">
            <w:pPr>
              <w:spacing w:line="259" w:lineRule="auto"/>
              <w:rPr>
                <w:rFonts w:ascii="Calibri" w:hAnsi="Calibri" w:cs="Book Antiqua"/>
              </w:rPr>
            </w:pPr>
            <w:r w:rsidRPr="00B1366F">
              <w:rPr>
                <w:rFonts w:ascii="Calibri" w:hAnsi="Calibri" w:cs="Book Antiqua"/>
              </w:rPr>
              <w:t>Registrar sucursales</w:t>
            </w:r>
          </w:p>
        </w:tc>
      </w:tr>
      <w:tr w:rsidR="00E0789D" w:rsidRPr="005219A9" w14:paraId="4347B095" w14:textId="77777777" w:rsidTr="00C45CFF">
        <w:tc>
          <w:tcPr>
            <w:tcW w:w="2001" w:type="dxa"/>
            <w:shd w:val="clear" w:color="auto" w:fill="DBDBDB" w:themeFill="accent3" w:themeFillTint="66"/>
          </w:tcPr>
          <w:p w14:paraId="2DAA7FDC" w14:textId="77777777" w:rsidR="00E0789D" w:rsidRPr="005219A9" w:rsidRDefault="00E0789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0F7F391" w14:textId="77777777" w:rsidR="00E0789D" w:rsidRPr="005219A9" w:rsidRDefault="00E0789D" w:rsidP="00C45CFF">
            <w:pPr>
              <w:rPr>
                <w:rFonts w:ascii="Calibri" w:hAnsi="Calibri" w:cs="Book Antiqua"/>
              </w:rPr>
            </w:pPr>
            <w:r w:rsidRPr="005219A9">
              <w:rPr>
                <w:rFonts w:ascii="Calibri" w:hAnsi="Calibri" w:cs="Book Antiqua"/>
              </w:rPr>
              <w:t>RF-</w:t>
            </w:r>
            <w:r>
              <w:rPr>
                <w:rFonts w:ascii="Calibri" w:hAnsi="Calibri" w:cs="Book Antiqua"/>
              </w:rPr>
              <w:t>18</w:t>
            </w:r>
          </w:p>
        </w:tc>
      </w:tr>
      <w:tr w:rsidR="00E0789D" w:rsidRPr="005219A9" w14:paraId="07C7ED36" w14:textId="77777777" w:rsidTr="00C45CFF">
        <w:tc>
          <w:tcPr>
            <w:tcW w:w="2001" w:type="dxa"/>
            <w:shd w:val="clear" w:color="auto" w:fill="DBDBDB" w:themeFill="accent3" w:themeFillTint="66"/>
          </w:tcPr>
          <w:p w14:paraId="304E12BB" w14:textId="77777777" w:rsidR="00E0789D" w:rsidRPr="005219A9" w:rsidRDefault="00E0789D" w:rsidP="00C45CFF">
            <w:pPr>
              <w:rPr>
                <w:rFonts w:ascii="Calibri" w:hAnsi="Calibri" w:cs="Book Antiqua"/>
                <w:b/>
                <w:bCs/>
              </w:rPr>
            </w:pPr>
            <w:r w:rsidRPr="005219A9">
              <w:rPr>
                <w:rFonts w:ascii="Calibri" w:hAnsi="Calibri" w:cs="Book Antiqua"/>
                <w:b/>
                <w:bCs/>
              </w:rPr>
              <w:t>CU asociados:</w:t>
            </w:r>
          </w:p>
        </w:tc>
        <w:tc>
          <w:tcPr>
            <w:tcW w:w="5087" w:type="dxa"/>
          </w:tcPr>
          <w:p w14:paraId="3E3163A1" w14:textId="77777777" w:rsidR="00E0789D" w:rsidRPr="005219A9" w:rsidRDefault="00E0789D" w:rsidP="00C45CFF">
            <w:pPr>
              <w:rPr>
                <w:rFonts w:ascii="Calibri" w:hAnsi="Calibri" w:cs="Book Antiqua"/>
              </w:rPr>
            </w:pPr>
            <w:r w:rsidRPr="005219A9">
              <w:rPr>
                <w:rFonts w:ascii="Calibri" w:hAnsi="Calibri" w:cs="Book Antiqua"/>
              </w:rPr>
              <w:t>CU-</w:t>
            </w:r>
            <w:r>
              <w:rPr>
                <w:rFonts w:ascii="Calibri" w:hAnsi="Calibri" w:cs="Book Antiqua"/>
              </w:rPr>
              <w:t>18</w:t>
            </w:r>
          </w:p>
        </w:tc>
      </w:tr>
      <w:tr w:rsidR="00E0789D" w:rsidRPr="005219A9" w14:paraId="54755716" w14:textId="77777777" w:rsidTr="00C45CFF">
        <w:tc>
          <w:tcPr>
            <w:tcW w:w="2001" w:type="dxa"/>
            <w:shd w:val="clear" w:color="auto" w:fill="DBDBDB" w:themeFill="accent3" w:themeFillTint="66"/>
          </w:tcPr>
          <w:p w14:paraId="1BE3DC4E" w14:textId="77777777" w:rsidR="00E0789D" w:rsidRPr="005219A9" w:rsidRDefault="00E0789D" w:rsidP="00C45CFF">
            <w:pPr>
              <w:rPr>
                <w:rFonts w:ascii="Calibri" w:hAnsi="Calibri" w:cs="Book Antiqua"/>
                <w:b/>
                <w:bCs/>
              </w:rPr>
            </w:pPr>
            <w:r w:rsidRPr="005219A9">
              <w:rPr>
                <w:rFonts w:ascii="Calibri" w:hAnsi="Calibri" w:cs="Book Antiqua"/>
                <w:b/>
                <w:bCs/>
              </w:rPr>
              <w:t>Esc. Asociados:</w:t>
            </w:r>
          </w:p>
        </w:tc>
        <w:tc>
          <w:tcPr>
            <w:tcW w:w="5087" w:type="dxa"/>
          </w:tcPr>
          <w:p w14:paraId="0F874BD8" w14:textId="33CFAFEB" w:rsidR="00E0789D" w:rsidRPr="005219A9" w:rsidRDefault="00E0789D" w:rsidP="00C45CFF">
            <w:pPr>
              <w:rPr>
                <w:rFonts w:ascii="Calibri" w:hAnsi="Calibri" w:cs="Book Antiqua"/>
              </w:rPr>
            </w:pPr>
            <w:r w:rsidRPr="005219A9">
              <w:rPr>
                <w:rFonts w:ascii="Calibri" w:hAnsi="Calibri" w:cs="Book Antiqua"/>
              </w:rPr>
              <w:t>ES-</w:t>
            </w:r>
            <w:r>
              <w:rPr>
                <w:rFonts w:ascii="Calibri" w:hAnsi="Calibri" w:cs="Book Antiqua"/>
              </w:rPr>
              <w:t>18.4</w:t>
            </w:r>
          </w:p>
        </w:tc>
      </w:tr>
    </w:tbl>
    <w:p w14:paraId="3F33A3E8" w14:textId="0D2FFC94" w:rsidR="008F0E78" w:rsidRDefault="008F0E78" w:rsidP="00772D0A">
      <w:pPr>
        <w:ind w:left="993"/>
        <w:jc w:val="center"/>
        <w:rPr>
          <w:rFonts w:ascii="Calibri" w:hAnsi="Calibri" w:cs="Book Antiqua"/>
          <w:i/>
          <w:color w:val="595959"/>
        </w:rPr>
      </w:pPr>
    </w:p>
    <w:p w14:paraId="65471F60" w14:textId="76DADBF9" w:rsidR="008F0E78" w:rsidRDefault="00E0789D" w:rsidP="00772D0A">
      <w:pPr>
        <w:ind w:left="993"/>
        <w:jc w:val="center"/>
        <w:rPr>
          <w:rFonts w:ascii="Calibri" w:hAnsi="Calibri" w:cs="Book Antiqua"/>
          <w:i/>
          <w:color w:val="595959"/>
        </w:rPr>
      </w:pPr>
      <w:r w:rsidRPr="004E4DF1">
        <w:rPr>
          <w:rFonts w:ascii="Calibri" w:hAnsi="Calibri" w:cs="Book Antiqua"/>
          <w:i/>
          <w:noProof/>
          <w:color w:val="595959"/>
        </w:rPr>
        <w:drawing>
          <wp:anchor distT="0" distB="0" distL="114300" distR="114300" simplePos="0" relativeHeight="251853824" behindDoc="0" locked="0" layoutInCell="1" allowOverlap="1" wp14:anchorId="1C506FBF" wp14:editId="07620F37">
            <wp:simplePos x="0" y="0"/>
            <wp:positionH relativeFrom="margin">
              <wp:align>center</wp:align>
            </wp:positionH>
            <wp:positionV relativeFrom="paragraph">
              <wp:posOffset>50165</wp:posOffset>
            </wp:positionV>
            <wp:extent cx="5295265" cy="3011170"/>
            <wp:effectExtent l="0" t="0" r="635" b="0"/>
            <wp:wrapNone/>
            <wp:docPr id="118678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02" name="Imagen 1" descr="Interfaz de usuario gráfica, Aplicación, Word&#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265" cy="3011170"/>
                    </a:xfrm>
                    <a:prstGeom prst="rect">
                      <a:avLst/>
                    </a:prstGeom>
                  </pic:spPr>
                </pic:pic>
              </a:graphicData>
            </a:graphic>
            <wp14:sizeRelH relativeFrom="page">
              <wp14:pctWidth>0</wp14:pctWidth>
            </wp14:sizeRelH>
            <wp14:sizeRelV relativeFrom="page">
              <wp14:pctHeight>0</wp14:pctHeight>
            </wp14:sizeRelV>
          </wp:anchor>
        </w:drawing>
      </w:r>
    </w:p>
    <w:p w14:paraId="2B020F5D" w14:textId="77777777" w:rsidR="008F0E78" w:rsidRDefault="008F0E78" w:rsidP="00772D0A">
      <w:pPr>
        <w:ind w:left="993"/>
        <w:jc w:val="center"/>
        <w:rPr>
          <w:rFonts w:ascii="Calibri" w:hAnsi="Calibri" w:cs="Book Antiqua"/>
          <w:i/>
          <w:color w:val="595959"/>
        </w:rPr>
      </w:pPr>
    </w:p>
    <w:p w14:paraId="72C9355B" w14:textId="002C9D74"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3A41A87B"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2BEE9361" w:rsidR="008F0E78" w:rsidRDefault="008F0E78" w:rsidP="00772D0A">
      <w:pPr>
        <w:ind w:left="993"/>
        <w:jc w:val="center"/>
        <w:rPr>
          <w:rFonts w:ascii="Calibri" w:hAnsi="Calibri" w:cs="Book Antiqua"/>
          <w:i/>
          <w:color w:val="595959"/>
        </w:rPr>
      </w:pPr>
    </w:p>
    <w:p w14:paraId="02ECD1C0" w14:textId="7CC2153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2A8F5253"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0F8066D1"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1614B6BB" w:rsidR="008F0E78" w:rsidRPr="0067155F" w:rsidRDefault="008F0E78" w:rsidP="00772D0A">
      <w:pPr>
        <w:ind w:left="993"/>
        <w:jc w:val="center"/>
        <w:rPr>
          <w:rFonts w:ascii="Calibri" w:hAnsi="Calibri" w:cs="Book Antiqua"/>
          <w:iCs/>
          <w:color w:val="595959"/>
        </w:rPr>
      </w:pPr>
    </w:p>
    <w:p w14:paraId="78485E0D" w14:textId="77777777" w:rsidR="008F0E78" w:rsidRPr="0067155F" w:rsidRDefault="008F0E78" w:rsidP="00696BCE">
      <w:pPr>
        <w:rPr>
          <w:rFonts w:ascii="Calibri" w:hAnsi="Calibri" w:cs="Book Antiqua"/>
          <w:iCs/>
          <w:color w:val="595959"/>
        </w:rPr>
      </w:pPr>
    </w:p>
    <w:p w14:paraId="66D0DF5E" w14:textId="65CC039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1E1A6458"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8BF49BE" w:rsidR="002B7ABB" w:rsidRDefault="00431137" w:rsidP="00772D0A">
      <w:pPr>
        <w:ind w:left="993"/>
        <w:jc w:val="center"/>
        <w:rPr>
          <w:rFonts w:ascii="Calibri" w:hAnsi="Calibri" w:cs="Book Antiqua"/>
          <w:i/>
          <w:color w:val="595959"/>
        </w:rPr>
      </w:pPr>
      <w:r w:rsidRPr="00DA5F4D">
        <w:rPr>
          <w:rFonts w:ascii="Calibri" w:hAnsi="Calibri" w:cs="Book Antiqua"/>
          <w:i/>
          <w:noProof/>
          <w:color w:val="0000FF"/>
        </w:rPr>
        <w:drawing>
          <wp:anchor distT="0" distB="0" distL="114300" distR="114300" simplePos="0" relativeHeight="251834368" behindDoc="0" locked="0" layoutInCell="1" allowOverlap="1" wp14:anchorId="5333802A" wp14:editId="7E8AFE3F">
            <wp:simplePos x="0" y="0"/>
            <wp:positionH relativeFrom="margin">
              <wp:align>center</wp:align>
            </wp:positionH>
            <wp:positionV relativeFrom="paragraph">
              <wp:posOffset>167005</wp:posOffset>
            </wp:positionV>
            <wp:extent cx="5344623" cy="3032760"/>
            <wp:effectExtent l="0" t="0" r="8890" b="0"/>
            <wp:wrapNone/>
            <wp:docPr id="57819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2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44623" cy="3032760"/>
                    </a:xfrm>
                    <a:prstGeom prst="rect">
                      <a:avLst/>
                    </a:prstGeom>
                  </pic:spPr>
                </pic:pic>
              </a:graphicData>
            </a:graphic>
            <wp14:sizeRelH relativeFrom="page">
              <wp14:pctWidth>0</wp14:pctWidth>
            </wp14:sizeRelH>
            <wp14:sizeRelV relativeFrom="page">
              <wp14:pctHeight>0</wp14:pctHeight>
            </wp14:sizeRelV>
          </wp:anchor>
        </w:drawing>
      </w:r>
    </w:p>
    <w:p w14:paraId="21579E46" w14:textId="242273C0" w:rsidR="0067155F" w:rsidRDefault="0067155F" w:rsidP="00772D0A">
      <w:pPr>
        <w:ind w:left="709"/>
        <w:jc w:val="both"/>
        <w:rPr>
          <w:rFonts w:ascii="Calibri" w:hAnsi="Calibri" w:cs="Book Antiqua"/>
          <w:i/>
          <w:color w:val="0000FF"/>
        </w:rPr>
      </w:pPr>
    </w:p>
    <w:p w14:paraId="13C3EE1B" w14:textId="4BE23A6F" w:rsidR="00390058" w:rsidRDefault="00390058" w:rsidP="00772D0A">
      <w:pPr>
        <w:ind w:left="709"/>
        <w:jc w:val="both"/>
        <w:rPr>
          <w:rFonts w:ascii="Calibri" w:hAnsi="Calibri" w:cs="Book Antiqua"/>
          <w:i/>
          <w:color w:val="0000FF"/>
        </w:rPr>
      </w:pPr>
    </w:p>
    <w:p w14:paraId="29E50543" w14:textId="6BE8C9AF" w:rsidR="00390058" w:rsidRDefault="00390058" w:rsidP="00772D0A">
      <w:pPr>
        <w:ind w:left="709"/>
        <w:jc w:val="both"/>
        <w:rPr>
          <w:rFonts w:ascii="Calibri" w:hAnsi="Calibri" w:cs="Book Antiqua"/>
          <w:i/>
          <w:color w:val="0000FF"/>
        </w:rPr>
      </w:pPr>
    </w:p>
    <w:p w14:paraId="0B0F4AC9" w14:textId="7E99E5DC" w:rsidR="00390058" w:rsidRDefault="00390058" w:rsidP="00772D0A">
      <w:pPr>
        <w:ind w:left="709"/>
        <w:jc w:val="both"/>
        <w:rPr>
          <w:rFonts w:ascii="Calibri" w:hAnsi="Calibri" w:cs="Book Antiqua"/>
          <w:i/>
          <w:color w:val="0000FF"/>
        </w:rPr>
      </w:pPr>
    </w:p>
    <w:p w14:paraId="0412B716" w14:textId="78660DA3" w:rsidR="00390058" w:rsidRDefault="00390058" w:rsidP="00772D0A">
      <w:pPr>
        <w:ind w:left="709"/>
        <w:jc w:val="both"/>
        <w:rPr>
          <w:rFonts w:ascii="Calibri" w:hAnsi="Calibri" w:cs="Book Antiqua"/>
          <w:i/>
          <w:color w:val="0000FF"/>
        </w:rPr>
      </w:pPr>
    </w:p>
    <w:p w14:paraId="5EE5449F" w14:textId="77777777" w:rsidR="00390058" w:rsidRDefault="00390058" w:rsidP="00772D0A">
      <w:pPr>
        <w:ind w:left="709"/>
        <w:jc w:val="both"/>
        <w:rPr>
          <w:rFonts w:ascii="Calibri" w:hAnsi="Calibri" w:cs="Book Antiqua"/>
          <w:i/>
          <w:color w:val="0000FF"/>
        </w:rPr>
      </w:pPr>
    </w:p>
    <w:p w14:paraId="6F4BE9B6" w14:textId="3E1EF585" w:rsidR="00390058" w:rsidRDefault="00390058" w:rsidP="00772D0A">
      <w:pPr>
        <w:ind w:left="709"/>
        <w:jc w:val="both"/>
        <w:rPr>
          <w:rFonts w:ascii="Calibri" w:hAnsi="Calibri" w:cs="Book Antiqua"/>
          <w:i/>
          <w:color w:val="0000FF"/>
        </w:rPr>
      </w:pPr>
    </w:p>
    <w:p w14:paraId="36254CE7" w14:textId="77777777" w:rsidR="00390058" w:rsidRDefault="00390058" w:rsidP="00772D0A">
      <w:pPr>
        <w:ind w:left="709"/>
        <w:jc w:val="both"/>
        <w:rPr>
          <w:rFonts w:ascii="Calibri" w:hAnsi="Calibri" w:cs="Book Antiqua"/>
          <w:i/>
          <w:color w:val="0000FF"/>
        </w:rPr>
      </w:pPr>
    </w:p>
    <w:p w14:paraId="4426D14D" w14:textId="5FB9CFDE" w:rsidR="00390058" w:rsidRDefault="00390058" w:rsidP="00772D0A">
      <w:pPr>
        <w:ind w:left="709"/>
        <w:jc w:val="both"/>
        <w:rPr>
          <w:rFonts w:ascii="Calibri" w:hAnsi="Calibri" w:cs="Book Antiqua"/>
          <w:i/>
          <w:color w:val="0000FF"/>
        </w:rPr>
      </w:pPr>
    </w:p>
    <w:p w14:paraId="29A6C293" w14:textId="77777777" w:rsidR="00390058" w:rsidRDefault="00390058" w:rsidP="00772D0A">
      <w:pPr>
        <w:ind w:left="709"/>
        <w:jc w:val="both"/>
        <w:rPr>
          <w:rFonts w:ascii="Calibri" w:hAnsi="Calibri" w:cs="Book Antiqua"/>
          <w:i/>
          <w:color w:val="0000FF"/>
        </w:rPr>
      </w:pPr>
    </w:p>
    <w:p w14:paraId="31A99E35" w14:textId="77777777" w:rsidR="00390058" w:rsidRDefault="00390058" w:rsidP="00772D0A">
      <w:pPr>
        <w:ind w:left="709"/>
        <w:jc w:val="both"/>
        <w:rPr>
          <w:rFonts w:ascii="Calibri" w:hAnsi="Calibri" w:cs="Book Antiqua"/>
          <w:i/>
          <w:color w:val="0000FF"/>
        </w:rPr>
      </w:pPr>
    </w:p>
    <w:p w14:paraId="205145E1" w14:textId="77777777" w:rsidR="00390058" w:rsidRDefault="00390058" w:rsidP="00772D0A">
      <w:pPr>
        <w:ind w:left="709"/>
        <w:jc w:val="both"/>
        <w:rPr>
          <w:rFonts w:ascii="Calibri" w:hAnsi="Calibri" w:cs="Book Antiqua"/>
          <w:i/>
          <w:color w:val="0000FF"/>
        </w:rPr>
      </w:pPr>
    </w:p>
    <w:p w14:paraId="39B0DA5C" w14:textId="77777777" w:rsidR="00390058" w:rsidRDefault="00390058" w:rsidP="00772D0A">
      <w:pPr>
        <w:ind w:left="709"/>
        <w:jc w:val="both"/>
        <w:rPr>
          <w:rFonts w:ascii="Calibri" w:hAnsi="Calibri" w:cs="Book Antiqua"/>
          <w:i/>
          <w:color w:val="0000FF"/>
        </w:rPr>
      </w:pPr>
    </w:p>
    <w:p w14:paraId="6A44C2B3" w14:textId="77777777" w:rsidR="00390058" w:rsidRDefault="00390058" w:rsidP="00772D0A">
      <w:pPr>
        <w:ind w:left="709"/>
        <w:jc w:val="both"/>
        <w:rPr>
          <w:rFonts w:ascii="Calibri" w:hAnsi="Calibri" w:cs="Book Antiqua"/>
          <w:i/>
          <w:color w:val="0000FF"/>
        </w:rPr>
      </w:pPr>
    </w:p>
    <w:p w14:paraId="5171F4FC" w14:textId="77777777" w:rsidR="00390058" w:rsidRDefault="00390058" w:rsidP="00772D0A">
      <w:pPr>
        <w:ind w:left="709"/>
        <w:jc w:val="both"/>
        <w:rPr>
          <w:rFonts w:ascii="Calibri" w:hAnsi="Calibri" w:cs="Book Antiqua"/>
          <w:i/>
          <w:color w:val="0000FF"/>
        </w:rPr>
      </w:pPr>
    </w:p>
    <w:p w14:paraId="23461827" w14:textId="77777777" w:rsidR="00390058" w:rsidRDefault="00390058" w:rsidP="00772D0A">
      <w:pPr>
        <w:ind w:left="709"/>
        <w:jc w:val="both"/>
        <w:rPr>
          <w:rFonts w:ascii="Calibri" w:hAnsi="Calibri" w:cs="Book Antiqua"/>
          <w:i/>
          <w:color w:val="0000FF"/>
        </w:rPr>
      </w:pPr>
    </w:p>
    <w:p w14:paraId="73DC54D8" w14:textId="339A23EE" w:rsidR="00390058" w:rsidRDefault="00390058" w:rsidP="00696BCE">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96BCE" w:rsidRPr="005219A9" w14:paraId="087ED00E" w14:textId="77777777" w:rsidTr="00C45CFF">
        <w:tc>
          <w:tcPr>
            <w:tcW w:w="2001" w:type="dxa"/>
            <w:shd w:val="clear" w:color="auto" w:fill="DBDBDB" w:themeFill="accent3" w:themeFillTint="66"/>
          </w:tcPr>
          <w:p w14:paraId="1179356E" w14:textId="77777777" w:rsidR="00696BCE" w:rsidRPr="005219A9" w:rsidRDefault="00696BCE"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036D23" w14:textId="77777777" w:rsidR="00696BCE" w:rsidRPr="005219A9" w:rsidRDefault="00696BCE" w:rsidP="00C45CFF">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696BCE" w:rsidRPr="005219A9" w14:paraId="1647F9AF" w14:textId="77777777" w:rsidTr="00C45CFF">
        <w:tc>
          <w:tcPr>
            <w:tcW w:w="2001" w:type="dxa"/>
            <w:shd w:val="clear" w:color="auto" w:fill="DBDBDB" w:themeFill="accent3" w:themeFillTint="66"/>
          </w:tcPr>
          <w:p w14:paraId="040051C7" w14:textId="77777777" w:rsidR="00696BCE" w:rsidRPr="005219A9" w:rsidRDefault="00696BCE" w:rsidP="00C45CFF">
            <w:pPr>
              <w:rPr>
                <w:rFonts w:ascii="Calibri" w:hAnsi="Calibri" w:cs="Book Antiqua"/>
                <w:b/>
                <w:bCs/>
              </w:rPr>
            </w:pPr>
            <w:r w:rsidRPr="005219A9">
              <w:rPr>
                <w:rFonts w:ascii="Calibri" w:hAnsi="Calibri" w:cs="Book Antiqua"/>
                <w:b/>
                <w:bCs/>
              </w:rPr>
              <w:t>Descripción:</w:t>
            </w:r>
          </w:p>
        </w:tc>
        <w:tc>
          <w:tcPr>
            <w:tcW w:w="5087" w:type="dxa"/>
          </w:tcPr>
          <w:p w14:paraId="1B4DE49C" w14:textId="32A79BB4" w:rsidR="00696BCE" w:rsidRPr="005219A9" w:rsidRDefault="00696BCE" w:rsidP="00C45CFF">
            <w:pPr>
              <w:spacing w:line="259" w:lineRule="auto"/>
              <w:rPr>
                <w:rFonts w:ascii="Calibri" w:hAnsi="Calibri" w:cs="Book Antiqua"/>
              </w:rPr>
            </w:pPr>
            <w:r w:rsidRPr="00B1366F">
              <w:rPr>
                <w:rFonts w:ascii="Calibri" w:hAnsi="Calibri" w:cs="Book Antiqua"/>
              </w:rPr>
              <w:t>Actualizar sucursales</w:t>
            </w:r>
          </w:p>
        </w:tc>
      </w:tr>
      <w:tr w:rsidR="00696BCE" w:rsidRPr="005219A9" w14:paraId="1605C3CB" w14:textId="77777777" w:rsidTr="00C45CFF">
        <w:tc>
          <w:tcPr>
            <w:tcW w:w="2001" w:type="dxa"/>
            <w:shd w:val="clear" w:color="auto" w:fill="DBDBDB" w:themeFill="accent3" w:themeFillTint="66"/>
          </w:tcPr>
          <w:p w14:paraId="62426D36" w14:textId="77777777" w:rsidR="00696BCE" w:rsidRPr="005219A9" w:rsidRDefault="00696BCE"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964AB20" w14:textId="21F0920A" w:rsidR="00696BCE" w:rsidRPr="005219A9" w:rsidRDefault="00696BCE" w:rsidP="00C45CFF">
            <w:pPr>
              <w:rPr>
                <w:rFonts w:ascii="Calibri" w:hAnsi="Calibri" w:cs="Book Antiqua"/>
              </w:rPr>
            </w:pPr>
            <w:r w:rsidRPr="005219A9">
              <w:rPr>
                <w:rFonts w:ascii="Calibri" w:hAnsi="Calibri" w:cs="Book Antiqua"/>
              </w:rPr>
              <w:t>RF-</w:t>
            </w:r>
            <w:r>
              <w:rPr>
                <w:rFonts w:ascii="Calibri" w:hAnsi="Calibri" w:cs="Book Antiqua"/>
              </w:rPr>
              <w:t>19</w:t>
            </w:r>
          </w:p>
        </w:tc>
      </w:tr>
      <w:tr w:rsidR="00696BCE" w:rsidRPr="005219A9" w14:paraId="2A2D381A" w14:textId="77777777" w:rsidTr="00C45CFF">
        <w:tc>
          <w:tcPr>
            <w:tcW w:w="2001" w:type="dxa"/>
            <w:shd w:val="clear" w:color="auto" w:fill="DBDBDB" w:themeFill="accent3" w:themeFillTint="66"/>
          </w:tcPr>
          <w:p w14:paraId="7634FC10" w14:textId="77777777" w:rsidR="00696BCE" w:rsidRPr="005219A9" w:rsidRDefault="00696BCE" w:rsidP="00C45CFF">
            <w:pPr>
              <w:rPr>
                <w:rFonts w:ascii="Calibri" w:hAnsi="Calibri" w:cs="Book Antiqua"/>
                <w:b/>
                <w:bCs/>
              </w:rPr>
            </w:pPr>
            <w:r w:rsidRPr="005219A9">
              <w:rPr>
                <w:rFonts w:ascii="Calibri" w:hAnsi="Calibri" w:cs="Book Antiqua"/>
                <w:b/>
                <w:bCs/>
              </w:rPr>
              <w:t>CU asociados:</w:t>
            </w:r>
          </w:p>
        </w:tc>
        <w:tc>
          <w:tcPr>
            <w:tcW w:w="5087" w:type="dxa"/>
          </w:tcPr>
          <w:p w14:paraId="69B6F04A" w14:textId="3148200D" w:rsidR="00696BCE" w:rsidRPr="005219A9" w:rsidRDefault="00696BCE" w:rsidP="00C45CFF">
            <w:pPr>
              <w:rPr>
                <w:rFonts w:ascii="Calibri" w:hAnsi="Calibri" w:cs="Book Antiqua"/>
              </w:rPr>
            </w:pPr>
            <w:r w:rsidRPr="005219A9">
              <w:rPr>
                <w:rFonts w:ascii="Calibri" w:hAnsi="Calibri" w:cs="Book Antiqua"/>
              </w:rPr>
              <w:t>CU-</w:t>
            </w:r>
            <w:r>
              <w:rPr>
                <w:rFonts w:ascii="Calibri" w:hAnsi="Calibri" w:cs="Book Antiqua"/>
              </w:rPr>
              <w:t>19</w:t>
            </w:r>
          </w:p>
        </w:tc>
      </w:tr>
      <w:tr w:rsidR="00696BCE" w:rsidRPr="005219A9" w14:paraId="141C267B" w14:textId="77777777" w:rsidTr="00C45CFF">
        <w:tc>
          <w:tcPr>
            <w:tcW w:w="2001" w:type="dxa"/>
            <w:shd w:val="clear" w:color="auto" w:fill="DBDBDB" w:themeFill="accent3" w:themeFillTint="66"/>
          </w:tcPr>
          <w:p w14:paraId="23CE0288" w14:textId="77777777" w:rsidR="00696BCE" w:rsidRPr="005219A9" w:rsidRDefault="00696BCE" w:rsidP="00C45CFF">
            <w:pPr>
              <w:rPr>
                <w:rFonts w:ascii="Calibri" w:hAnsi="Calibri" w:cs="Book Antiqua"/>
                <w:b/>
                <w:bCs/>
              </w:rPr>
            </w:pPr>
            <w:r w:rsidRPr="005219A9">
              <w:rPr>
                <w:rFonts w:ascii="Calibri" w:hAnsi="Calibri" w:cs="Book Antiqua"/>
                <w:b/>
                <w:bCs/>
              </w:rPr>
              <w:t>Esc. Asociados:</w:t>
            </w:r>
          </w:p>
        </w:tc>
        <w:tc>
          <w:tcPr>
            <w:tcW w:w="5087" w:type="dxa"/>
          </w:tcPr>
          <w:p w14:paraId="3143E104" w14:textId="11274D02" w:rsidR="00696BCE" w:rsidRPr="005219A9" w:rsidRDefault="00696BCE" w:rsidP="00C45CFF">
            <w:pPr>
              <w:rPr>
                <w:rFonts w:ascii="Calibri" w:hAnsi="Calibri" w:cs="Book Antiqua"/>
              </w:rPr>
            </w:pPr>
            <w:r w:rsidRPr="005219A9">
              <w:rPr>
                <w:rFonts w:ascii="Calibri" w:hAnsi="Calibri" w:cs="Book Antiqua"/>
              </w:rPr>
              <w:t>ES-</w:t>
            </w:r>
            <w:r>
              <w:rPr>
                <w:rFonts w:ascii="Calibri" w:hAnsi="Calibri" w:cs="Book Antiqua"/>
              </w:rPr>
              <w:t>19.2</w:t>
            </w:r>
          </w:p>
        </w:tc>
      </w:tr>
    </w:tbl>
    <w:p w14:paraId="009B4012" w14:textId="797AC0A4" w:rsidR="00390058" w:rsidRDefault="00390058" w:rsidP="00772D0A">
      <w:pPr>
        <w:ind w:left="709"/>
        <w:jc w:val="both"/>
        <w:rPr>
          <w:rFonts w:ascii="Calibri" w:hAnsi="Calibri" w:cs="Book Antiqua"/>
          <w:i/>
          <w:color w:val="0000FF"/>
        </w:rPr>
      </w:pPr>
    </w:p>
    <w:p w14:paraId="11A3D0FB" w14:textId="3466F48A" w:rsidR="00390058" w:rsidRDefault="00431137" w:rsidP="00772D0A">
      <w:pPr>
        <w:ind w:left="709"/>
        <w:jc w:val="both"/>
        <w:rPr>
          <w:rFonts w:ascii="Calibri" w:hAnsi="Calibri" w:cs="Book Antiqua"/>
          <w:i/>
          <w:color w:val="0000FF"/>
        </w:rPr>
      </w:pPr>
      <w:r w:rsidRPr="00431137">
        <w:rPr>
          <w:rFonts w:ascii="Calibri" w:hAnsi="Calibri" w:cs="Book Antiqua"/>
          <w:i/>
          <w:noProof/>
          <w:color w:val="0000FF"/>
        </w:rPr>
        <w:drawing>
          <wp:anchor distT="0" distB="0" distL="114300" distR="114300" simplePos="0" relativeHeight="251854848" behindDoc="0" locked="0" layoutInCell="1" allowOverlap="1" wp14:anchorId="06C56813" wp14:editId="6644F57F">
            <wp:simplePos x="0" y="0"/>
            <wp:positionH relativeFrom="margin">
              <wp:align>center</wp:align>
            </wp:positionH>
            <wp:positionV relativeFrom="paragraph">
              <wp:posOffset>8890</wp:posOffset>
            </wp:positionV>
            <wp:extent cx="5287645" cy="3002915"/>
            <wp:effectExtent l="0" t="0" r="8255" b="6985"/>
            <wp:wrapNone/>
            <wp:docPr id="211326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708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7645" cy="3002915"/>
                    </a:xfrm>
                    <a:prstGeom prst="rect">
                      <a:avLst/>
                    </a:prstGeom>
                  </pic:spPr>
                </pic:pic>
              </a:graphicData>
            </a:graphic>
            <wp14:sizeRelH relativeFrom="page">
              <wp14:pctWidth>0</wp14:pctWidth>
            </wp14:sizeRelH>
            <wp14:sizeRelV relativeFrom="page">
              <wp14:pctHeight>0</wp14:pctHeight>
            </wp14:sizeRelV>
          </wp:anchor>
        </w:drawing>
      </w:r>
    </w:p>
    <w:p w14:paraId="717822AA" w14:textId="77777777" w:rsidR="00390058" w:rsidRDefault="00390058" w:rsidP="00772D0A">
      <w:pPr>
        <w:ind w:left="709"/>
        <w:jc w:val="both"/>
        <w:rPr>
          <w:rFonts w:ascii="Calibri" w:hAnsi="Calibri" w:cs="Book Antiqua"/>
          <w:i/>
          <w:color w:val="0000FF"/>
        </w:rPr>
      </w:pPr>
    </w:p>
    <w:p w14:paraId="512FFCE9" w14:textId="6608DDB1" w:rsidR="00390058" w:rsidRDefault="00390058" w:rsidP="00772D0A">
      <w:pPr>
        <w:ind w:left="709"/>
        <w:jc w:val="both"/>
        <w:rPr>
          <w:rFonts w:ascii="Calibri" w:hAnsi="Calibri" w:cs="Book Antiqua"/>
          <w:i/>
          <w:color w:val="0000FF"/>
        </w:rPr>
      </w:pPr>
    </w:p>
    <w:p w14:paraId="4491FC77" w14:textId="63681F0E" w:rsidR="00390058" w:rsidRDefault="00390058" w:rsidP="00772D0A">
      <w:pPr>
        <w:ind w:left="709"/>
        <w:jc w:val="both"/>
        <w:rPr>
          <w:rFonts w:ascii="Calibri" w:hAnsi="Calibri" w:cs="Book Antiqua"/>
          <w:i/>
          <w:color w:val="0000FF"/>
        </w:rPr>
      </w:pPr>
    </w:p>
    <w:p w14:paraId="25E5472F" w14:textId="37B7FF82" w:rsidR="00390058" w:rsidRDefault="00390058" w:rsidP="00772D0A">
      <w:pPr>
        <w:ind w:left="709"/>
        <w:jc w:val="both"/>
        <w:rPr>
          <w:rFonts w:ascii="Calibri" w:hAnsi="Calibri" w:cs="Book Antiqua"/>
          <w:i/>
          <w:color w:val="0000FF"/>
        </w:rPr>
      </w:pPr>
    </w:p>
    <w:p w14:paraId="64AE95CF" w14:textId="305BDF2C" w:rsidR="00390058" w:rsidRDefault="00390058" w:rsidP="00772D0A">
      <w:pPr>
        <w:ind w:left="709"/>
        <w:jc w:val="both"/>
        <w:rPr>
          <w:rFonts w:ascii="Calibri" w:hAnsi="Calibri" w:cs="Book Antiqua"/>
          <w:i/>
          <w:color w:val="0000FF"/>
        </w:rPr>
      </w:pPr>
    </w:p>
    <w:p w14:paraId="19B92AF8" w14:textId="77777777" w:rsidR="00390058" w:rsidRDefault="00390058" w:rsidP="00772D0A">
      <w:pPr>
        <w:ind w:left="709"/>
        <w:jc w:val="both"/>
        <w:rPr>
          <w:rFonts w:ascii="Calibri" w:hAnsi="Calibri" w:cs="Book Antiqua"/>
          <w:i/>
          <w:color w:val="0000FF"/>
        </w:rPr>
      </w:pPr>
    </w:p>
    <w:p w14:paraId="239C65BC" w14:textId="77777777" w:rsidR="00390058" w:rsidRDefault="00390058" w:rsidP="00772D0A">
      <w:pPr>
        <w:ind w:left="709"/>
        <w:jc w:val="both"/>
        <w:rPr>
          <w:rFonts w:ascii="Calibri" w:hAnsi="Calibri" w:cs="Book Antiqua"/>
          <w:i/>
          <w:color w:val="0000FF"/>
        </w:rPr>
      </w:pPr>
    </w:p>
    <w:p w14:paraId="5243048C" w14:textId="77777777" w:rsidR="00390058" w:rsidRDefault="00390058" w:rsidP="00772D0A">
      <w:pPr>
        <w:ind w:left="709"/>
        <w:jc w:val="both"/>
        <w:rPr>
          <w:rFonts w:ascii="Calibri" w:hAnsi="Calibri" w:cs="Book Antiqua"/>
          <w:i/>
          <w:color w:val="0000FF"/>
        </w:rPr>
      </w:pPr>
    </w:p>
    <w:p w14:paraId="0B2DADAA" w14:textId="7398EC79" w:rsidR="00390058" w:rsidRDefault="00390058" w:rsidP="00772D0A">
      <w:pPr>
        <w:ind w:left="709"/>
        <w:jc w:val="both"/>
        <w:rPr>
          <w:rFonts w:ascii="Calibri" w:hAnsi="Calibri" w:cs="Book Antiqua"/>
          <w:i/>
          <w:color w:val="0000FF"/>
        </w:rPr>
      </w:pPr>
    </w:p>
    <w:p w14:paraId="5827B9B3" w14:textId="77777777" w:rsidR="00772D0A" w:rsidRPr="00983C81" w:rsidRDefault="00772D0A" w:rsidP="00772D0A">
      <w:pPr>
        <w:jc w:val="both"/>
        <w:rPr>
          <w:rFonts w:ascii="Calibri" w:hAnsi="Calibri" w:cs="Book Antiqua"/>
          <w:i/>
          <w:color w:val="595959"/>
        </w:rPr>
      </w:pPr>
    </w:p>
    <w:p w14:paraId="070BDE6C" w14:textId="4233D0BF" w:rsidR="00772D0A" w:rsidRDefault="00772D0A" w:rsidP="00772D0A">
      <w:pPr>
        <w:jc w:val="both"/>
        <w:rPr>
          <w:rFonts w:ascii="Calibri" w:hAnsi="Calibri" w:cs="Book Antiqua"/>
          <w:i/>
          <w:color w:val="595959"/>
        </w:rPr>
      </w:pPr>
    </w:p>
    <w:p w14:paraId="3557B398" w14:textId="77777777" w:rsidR="00696BCE" w:rsidRDefault="00696BCE" w:rsidP="00772D0A">
      <w:pPr>
        <w:jc w:val="both"/>
        <w:rPr>
          <w:rFonts w:ascii="Calibri" w:hAnsi="Calibri" w:cs="Book Antiqua"/>
          <w:i/>
          <w:color w:val="595959"/>
        </w:rPr>
      </w:pPr>
    </w:p>
    <w:p w14:paraId="6AE1278C" w14:textId="7C7DB5E0" w:rsidR="00696BCE" w:rsidRDefault="00696BCE" w:rsidP="00772D0A">
      <w:pPr>
        <w:jc w:val="both"/>
        <w:rPr>
          <w:rFonts w:ascii="Calibri" w:hAnsi="Calibri" w:cs="Book Antiqua"/>
          <w:i/>
          <w:color w:val="595959"/>
        </w:rPr>
      </w:pPr>
    </w:p>
    <w:p w14:paraId="3CA9CEA4" w14:textId="77777777" w:rsidR="00696BCE" w:rsidRDefault="00696BCE" w:rsidP="00772D0A">
      <w:pPr>
        <w:jc w:val="both"/>
        <w:rPr>
          <w:rFonts w:ascii="Calibri" w:hAnsi="Calibri" w:cs="Book Antiqua"/>
          <w:i/>
          <w:color w:val="595959"/>
        </w:rPr>
      </w:pPr>
    </w:p>
    <w:p w14:paraId="16729F23" w14:textId="5B01B53E" w:rsidR="00431137" w:rsidRDefault="00431137" w:rsidP="00772D0A">
      <w:pPr>
        <w:jc w:val="both"/>
        <w:rPr>
          <w:rFonts w:ascii="Calibri" w:hAnsi="Calibri" w:cs="Book Antiqua"/>
          <w:i/>
          <w:color w:val="595959"/>
        </w:rPr>
      </w:pPr>
    </w:p>
    <w:p w14:paraId="05802BC9" w14:textId="77777777" w:rsidR="00431137" w:rsidRPr="00983C81" w:rsidRDefault="00431137"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D0948CB"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36564EDE"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sidR="00696BCE">
              <w:rPr>
                <w:rFonts w:ascii="Calibri" w:hAnsi="Calibri" w:cs="Book Antiqua"/>
                <w:iCs/>
                <w:color w:val="000000" w:themeColor="text1"/>
              </w:rPr>
              <w:t>20</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2863F79B"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sidR="00696BCE">
              <w:rPr>
                <w:rFonts w:ascii="Calibri" w:hAnsi="Calibri" w:cs="Book Antiqua"/>
                <w:iCs/>
                <w:color w:val="000000" w:themeColor="text1"/>
              </w:rPr>
              <w:t>20</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36CCC6C0"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sidR="00696BCE">
              <w:rPr>
                <w:rFonts w:ascii="Calibri" w:hAnsi="Calibri" w:cs="Book Antiqua"/>
                <w:iCs/>
                <w:color w:val="000000" w:themeColor="text1"/>
              </w:rPr>
              <w:t>20.</w:t>
            </w:r>
            <w:r w:rsidRPr="00983C81">
              <w:rPr>
                <w:rFonts w:ascii="Calibri" w:hAnsi="Calibri" w:cs="Book Antiqua"/>
                <w:iCs/>
                <w:color w:val="000000" w:themeColor="text1"/>
              </w:rPr>
              <w:t>1</w:t>
            </w:r>
          </w:p>
        </w:tc>
      </w:tr>
    </w:tbl>
    <w:p w14:paraId="1600FA3B" w14:textId="15F6F312" w:rsidR="008D47FC" w:rsidRDefault="008D47FC" w:rsidP="00772D0A">
      <w:pPr>
        <w:pStyle w:val="Sinespaciado"/>
        <w:rPr>
          <w:noProof/>
        </w:rPr>
      </w:pPr>
      <w:r>
        <w:rPr>
          <w:noProof/>
        </w:rPr>
        <w:t xml:space="preserve"> </w:t>
      </w:r>
    </w:p>
    <w:p w14:paraId="2A989F86" w14:textId="0E0530CF" w:rsidR="008D47FC" w:rsidRDefault="008D47FC" w:rsidP="00772D0A">
      <w:pPr>
        <w:pStyle w:val="Sinespaciado"/>
        <w:rPr>
          <w:noProof/>
        </w:rPr>
      </w:pPr>
    </w:p>
    <w:p w14:paraId="23F75AC7" w14:textId="11E4C253" w:rsidR="008D47FC" w:rsidRDefault="008D47FC" w:rsidP="00772D0A">
      <w:pPr>
        <w:pStyle w:val="Sinespaciado"/>
        <w:rPr>
          <w:noProof/>
        </w:rPr>
      </w:pPr>
    </w:p>
    <w:p w14:paraId="4D2A0DE6" w14:textId="6D3B07AD" w:rsidR="008D47FC" w:rsidRDefault="008D47FC" w:rsidP="00772D0A">
      <w:pPr>
        <w:pStyle w:val="Sinespaciado"/>
        <w:rPr>
          <w:noProof/>
        </w:rPr>
      </w:pPr>
    </w:p>
    <w:p w14:paraId="54CD436D" w14:textId="480DBA86" w:rsidR="008D47FC" w:rsidRDefault="008D47FC" w:rsidP="00772D0A">
      <w:pPr>
        <w:pStyle w:val="Sinespaciado"/>
        <w:rPr>
          <w:noProof/>
        </w:rPr>
      </w:pPr>
    </w:p>
    <w:p w14:paraId="6563B317" w14:textId="304E30A8" w:rsidR="008D47FC" w:rsidRDefault="008D47FC" w:rsidP="00772D0A">
      <w:pPr>
        <w:pStyle w:val="Sinespaciado"/>
        <w:rPr>
          <w:noProof/>
        </w:rPr>
      </w:pPr>
    </w:p>
    <w:p w14:paraId="23E95AF6" w14:textId="28C7DE02" w:rsidR="008D47FC" w:rsidRDefault="00431137" w:rsidP="00772D0A">
      <w:pPr>
        <w:pStyle w:val="Sinespaciado"/>
        <w:rPr>
          <w:noProof/>
        </w:rPr>
      </w:pPr>
      <w:r w:rsidRPr="00594B33">
        <w:rPr>
          <w:rFonts w:ascii="Calibri" w:hAnsi="Calibri" w:cs="Book Antiqua"/>
          <w:i/>
          <w:noProof/>
          <w:color w:val="595959"/>
        </w:rPr>
        <w:drawing>
          <wp:anchor distT="0" distB="0" distL="114300" distR="114300" simplePos="0" relativeHeight="251835392" behindDoc="0" locked="0" layoutInCell="1" allowOverlap="1" wp14:anchorId="34C11504" wp14:editId="2BB8A955">
            <wp:simplePos x="0" y="0"/>
            <wp:positionH relativeFrom="margin">
              <wp:align>center</wp:align>
            </wp:positionH>
            <wp:positionV relativeFrom="paragraph">
              <wp:posOffset>114300</wp:posOffset>
            </wp:positionV>
            <wp:extent cx="5296850" cy="2994660"/>
            <wp:effectExtent l="0" t="0" r="0" b="0"/>
            <wp:wrapNone/>
            <wp:docPr id="14686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2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6850" cy="2994660"/>
                    </a:xfrm>
                    <a:prstGeom prst="rect">
                      <a:avLst/>
                    </a:prstGeom>
                  </pic:spPr>
                </pic:pic>
              </a:graphicData>
            </a:graphic>
            <wp14:sizeRelH relativeFrom="page">
              <wp14:pctWidth>0</wp14:pctWidth>
            </wp14:sizeRelH>
            <wp14:sizeRelV relativeFrom="page">
              <wp14:pctHeight>0</wp14:pctHeight>
            </wp14:sizeRelV>
          </wp:anchor>
        </w:drawing>
      </w:r>
    </w:p>
    <w:p w14:paraId="6D609944" w14:textId="6F357800" w:rsidR="00772D0A" w:rsidRPr="00983C81" w:rsidRDefault="00772D0A" w:rsidP="00772D0A">
      <w:pPr>
        <w:pStyle w:val="Sinespaciado"/>
        <w:rPr>
          <w:lang w:val="es-ES" w:eastAsia="ar-SA"/>
        </w:rPr>
      </w:pPr>
    </w:p>
    <w:p w14:paraId="72C433D6" w14:textId="114896A4" w:rsidR="00772D0A" w:rsidRDefault="00772D0A" w:rsidP="00772D0A">
      <w:pPr>
        <w:ind w:left="993"/>
        <w:rPr>
          <w:rFonts w:ascii="Calibri" w:hAnsi="Calibri" w:cs="Book Antiqua"/>
          <w:i/>
          <w:color w:val="595959"/>
        </w:rPr>
      </w:pPr>
    </w:p>
    <w:p w14:paraId="78AAF974" w14:textId="25DBB761" w:rsidR="008D47FC" w:rsidRDefault="008D47FC" w:rsidP="00772D0A">
      <w:pPr>
        <w:ind w:left="993"/>
        <w:rPr>
          <w:rFonts w:ascii="Calibri" w:hAnsi="Calibri" w:cs="Book Antiqua"/>
          <w:i/>
          <w:color w:val="595959"/>
        </w:rPr>
      </w:pPr>
    </w:p>
    <w:p w14:paraId="3782B420" w14:textId="1B7455F9" w:rsidR="008D47FC" w:rsidRDefault="008D47FC" w:rsidP="00772D0A">
      <w:pPr>
        <w:ind w:left="993"/>
        <w:rPr>
          <w:rFonts w:ascii="Calibri" w:hAnsi="Calibri" w:cs="Book Antiqua"/>
          <w:i/>
          <w:color w:val="595959"/>
        </w:rPr>
      </w:pPr>
    </w:p>
    <w:p w14:paraId="706C01AF" w14:textId="0EF3D2AB" w:rsidR="008D47FC" w:rsidRDefault="008D47FC" w:rsidP="00772D0A">
      <w:pPr>
        <w:ind w:left="993"/>
        <w:rPr>
          <w:rFonts w:ascii="Calibri" w:hAnsi="Calibri" w:cs="Book Antiqua"/>
          <w:i/>
          <w:color w:val="595959"/>
        </w:rPr>
      </w:pPr>
    </w:p>
    <w:p w14:paraId="088D22F2" w14:textId="7B651A3C" w:rsidR="008D47FC" w:rsidRDefault="008D47FC" w:rsidP="00772D0A">
      <w:pPr>
        <w:ind w:left="993"/>
        <w:rPr>
          <w:rFonts w:ascii="Calibri" w:hAnsi="Calibri" w:cs="Book Antiqua"/>
          <w:i/>
          <w:color w:val="595959"/>
        </w:rPr>
      </w:pPr>
    </w:p>
    <w:p w14:paraId="09ACA1A8" w14:textId="63C14C01"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6781EA03"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106BF3E3"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7E6E41D0" w:rsidR="008D47FC" w:rsidRDefault="008D47FC" w:rsidP="00772D0A">
      <w:pPr>
        <w:ind w:left="993"/>
        <w:rPr>
          <w:rFonts w:ascii="Calibri" w:hAnsi="Calibri" w:cs="Book Antiqua"/>
          <w:i/>
          <w:color w:val="595959"/>
        </w:rPr>
      </w:pPr>
    </w:p>
    <w:p w14:paraId="3F30C042" w14:textId="608DEEBE" w:rsidR="008D47FC" w:rsidRDefault="008D47FC" w:rsidP="00772D0A">
      <w:pPr>
        <w:ind w:left="993"/>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96BCE" w:rsidRPr="00983C81" w14:paraId="59278244" w14:textId="77777777" w:rsidTr="00C45CFF">
        <w:tc>
          <w:tcPr>
            <w:tcW w:w="2001" w:type="dxa"/>
            <w:shd w:val="clear" w:color="auto" w:fill="DBDBDB"/>
          </w:tcPr>
          <w:p w14:paraId="5D9483F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25982746"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696BCE" w:rsidRPr="00983C81" w14:paraId="0C97AEF4" w14:textId="77777777" w:rsidTr="00C45CFF">
        <w:tc>
          <w:tcPr>
            <w:tcW w:w="2001" w:type="dxa"/>
            <w:shd w:val="clear" w:color="auto" w:fill="DBDBDB"/>
          </w:tcPr>
          <w:p w14:paraId="5BBD62BD"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0B81C60E"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Eliminar sucursal</w:t>
            </w:r>
          </w:p>
        </w:tc>
      </w:tr>
      <w:tr w:rsidR="00696BCE" w:rsidRPr="00983C81" w14:paraId="245FD0FC" w14:textId="77777777" w:rsidTr="00C45CFF">
        <w:tc>
          <w:tcPr>
            <w:tcW w:w="2001" w:type="dxa"/>
            <w:shd w:val="clear" w:color="auto" w:fill="DBDBDB"/>
          </w:tcPr>
          <w:p w14:paraId="321F6C08" w14:textId="77777777" w:rsidR="00696BCE" w:rsidRPr="00983C81" w:rsidRDefault="00696BCE" w:rsidP="00C45CFF">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7A803AE1" w14:textId="4E99BED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20</w:t>
            </w:r>
          </w:p>
        </w:tc>
      </w:tr>
      <w:tr w:rsidR="00696BCE" w:rsidRPr="00983C81" w14:paraId="43BF5242" w14:textId="77777777" w:rsidTr="00C45CFF">
        <w:tc>
          <w:tcPr>
            <w:tcW w:w="2001" w:type="dxa"/>
            <w:shd w:val="clear" w:color="auto" w:fill="DBDBDB"/>
          </w:tcPr>
          <w:p w14:paraId="0AE12825"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ACDC9B0" w14:textId="3579FB4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20</w:t>
            </w:r>
          </w:p>
        </w:tc>
      </w:tr>
      <w:tr w:rsidR="00696BCE" w:rsidRPr="00983C81" w14:paraId="6BC1CC18" w14:textId="77777777" w:rsidTr="00C45CFF">
        <w:tc>
          <w:tcPr>
            <w:tcW w:w="2001" w:type="dxa"/>
            <w:shd w:val="clear" w:color="auto" w:fill="DBDBDB"/>
          </w:tcPr>
          <w:p w14:paraId="1DC3886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1552D8F" w14:textId="6829FFA1"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20.2</w:t>
            </w:r>
          </w:p>
        </w:tc>
      </w:tr>
    </w:tbl>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6D4908F5" w:rsidR="00786538" w:rsidRDefault="00786538" w:rsidP="00772D0A">
      <w:pPr>
        <w:rPr>
          <w:rFonts w:ascii="Calibri" w:hAnsi="Calibri" w:cs="Book Antiqua"/>
          <w:i/>
          <w:color w:val="595959"/>
        </w:rPr>
      </w:pPr>
    </w:p>
    <w:p w14:paraId="1C199B42" w14:textId="424E443E" w:rsidR="00786538" w:rsidRDefault="00431137" w:rsidP="00772D0A">
      <w:pPr>
        <w:rPr>
          <w:rFonts w:ascii="Calibri" w:hAnsi="Calibri" w:cs="Book Antiqua"/>
          <w:i/>
          <w:color w:val="595959"/>
        </w:rPr>
      </w:pPr>
      <w:r w:rsidRPr="00431137">
        <w:rPr>
          <w:rFonts w:ascii="Calibri" w:hAnsi="Calibri" w:cs="Book Antiqua"/>
          <w:i/>
          <w:noProof/>
          <w:color w:val="595959"/>
        </w:rPr>
        <w:drawing>
          <wp:anchor distT="0" distB="0" distL="114300" distR="114300" simplePos="0" relativeHeight="251855872" behindDoc="0" locked="0" layoutInCell="1" allowOverlap="1" wp14:anchorId="7E13F72B" wp14:editId="5771F765">
            <wp:simplePos x="0" y="0"/>
            <wp:positionH relativeFrom="margin">
              <wp:align>center</wp:align>
            </wp:positionH>
            <wp:positionV relativeFrom="paragraph">
              <wp:posOffset>8890</wp:posOffset>
            </wp:positionV>
            <wp:extent cx="5280025" cy="3001010"/>
            <wp:effectExtent l="0" t="0" r="0" b="8890"/>
            <wp:wrapNone/>
            <wp:docPr id="537887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543" name="Imagen 1" descr="Interfaz de usuario gráfica, Texto, Aplicación&#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80025" cy="3001010"/>
                    </a:xfrm>
                    <a:prstGeom prst="rect">
                      <a:avLst/>
                    </a:prstGeom>
                  </pic:spPr>
                </pic:pic>
              </a:graphicData>
            </a:graphic>
            <wp14:sizeRelH relativeFrom="page">
              <wp14:pctWidth>0</wp14:pctWidth>
            </wp14:sizeRelH>
            <wp14:sizeRelV relativeFrom="page">
              <wp14:pctHeight>0</wp14:pctHeight>
            </wp14:sizeRelV>
          </wp:anchor>
        </w:drawing>
      </w:r>
    </w:p>
    <w:p w14:paraId="68D986BA" w14:textId="0EBFDB82"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40FB5AC1" w:rsidR="00786538" w:rsidRDefault="00786538" w:rsidP="00772D0A">
      <w:pPr>
        <w:rPr>
          <w:rFonts w:ascii="Calibri" w:hAnsi="Calibri" w:cs="Book Antiqua"/>
          <w:i/>
          <w:color w:val="595959"/>
        </w:rPr>
      </w:pPr>
    </w:p>
    <w:p w14:paraId="65AED63F" w14:textId="4357AB9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35FF5815" w:rsidR="00786538" w:rsidRDefault="00786538" w:rsidP="00772D0A">
      <w:pPr>
        <w:rPr>
          <w:rFonts w:ascii="Calibri" w:hAnsi="Calibri" w:cs="Book Antiqua"/>
          <w:i/>
          <w:color w:val="595959"/>
        </w:rPr>
      </w:pPr>
    </w:p>
    <w:p w14:paraId="4CE6E6A4" w14:textId="16A02701"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107222ED" w:rsidR="00786538" w:rsidRDefault="00786538" w:rsidP="00772D0A">
      <w:pPr>
        <w:rPr>
          <w:rFonts w:ascii="Calibri" w:hAnsi="Calibri" w:cs="Book Antiqua"/>
          <w:i/>
          <w:color w:val="595959"/>
        </w:rPr>
      </w:pPr>
    </w:p>
    <w:p w14:paraId="7DFD2F23" w14:textId="217DDF87" w:rsidR="00786538" w:rsidRDefault="00786538" w:rsidP="00772D0A">
      <w:pPr>
        <w:rPr>
          <w:rFonts w:ascii="Calibri" w:hAnsi="Calibri" w:cs="Book Antiqua"/>
          <w:i/>
          <w:color w:val="595959"/>
        </w:rPr>
      </w:pPr>
    </w:p>
    <w:p w14:paraId="6723ACF4" w14:textId="77777777" w:rsidR="00431137" w:rsidRDefault="00431137" w:rsidP="00772D0A">
      <w:pPr>
        <w:rPr>
          <w:rFonts w:ascii="Calibri" w:hAnsi="Calibri" w:cs="Book Antiqua"/>
          <w:i/>
          <w:color w:val="595959"/>
        </w:rPr>
      </w:pPr>
    </w:p>
    <w:p w14:paraId="798D0EAB" w14:textId="77777777" w:rsidR="00431137" w:rsidRDefault="00431137" w:rsidP="00772D0A">
      <w:pPr>
        <w:rPr>
          <w:rFonts w:ascii="Calibri" w:hAnsi="Calibri" w:cs="Book Antiqua"/>
          <w:i/>
          <w:color w:val="595959"/>
        </w:rPr>
      </w:pPr>
    </w:p>
    <w:p w14:paraId="371195D5" w14:textId="77777777" w:rsidR="00431137" w:rsidRDefault="00431137" w:rsidP="00772D0A">
      <w:pPr>
        <w:rPr>
          <w:rFonts w:ascii="Calibri" w:hAnsi="Calibri" w:cs="Book Antiqua"/>
          <w:i/>
          <w:color w:val="595959"/>
        </w:rPr>
      </w:pPr>
    </w:p>
    <w:p w14:paraId="7F8E84BB" w14:textId="46AC5C0A" w:rsidR="00431137" w:rsidRDefault="00431137" w:rsidP="00772D0A">
      <w:pPr>
        <w:rPr>
          <w:rFonts w:ascii="Calibri" w:hAnsi="Calibri" w:cs="Book Antiqua"/>
          <w:i/>
          <w:color w:val="595959"/>
        </w:rPr>
      </w:pPr>
    </w:p>
    <w:p w14:paraId="6B2B3764" w14:textId="39CE3C57" w:rsidR="00431137" w:rsidRDefault="00431137" w:rsidP="00772D0A">
      <w:pPr>
        <w:rPr>
          <w:rFonts w:ascii="Calibri" w:hAnsi="Calibri" w:cs="Book Antiqua"/>
          <w:i/>
          <w:color w:val="595959"/>
        </w:rPr>
      </w:pPr>
    </w:p>
    <w:p w14:paraId="3ED504C4" w14:textId="0CD8B64B"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13D73757"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29C5D355" w:rsidR="00772D0A" w:rsidRDefault="00772D0A" w:rsidP="00772D0A">
      <w:pPr>
        <w:ind w:left="709"/>
        <w:jc w:val="both"/>
        <w:rPr>
          <w:rFonts w:ascii="Calibri" w:hAnsi="Calibri" w:cs="Book Antiqua"/>
          <w:i/>
          <w:color w:val="0000FF"/>
        </w:rPr>
      </w:pPr>
    </w:p>
    <w:p w14:paraId="0D7A8084" w14:textId="23DC2FD9" w:rsidR="00786538" w:rsidRPr="00983C81" w:rsidRDefault="00323574" w:rsidP="00772D0A">
      <w:pPr>
        <w:ind w:left="709"/>
        <w:jc w:val="both"/>
        <w:rPr>
          <w:rFonts w:ascii="Calibri" w:hAnsi="Calibri" w:cs="Book Antiqua"/>
          <w:i/>
          <w:color w:val="0000FF"/>
        </w:rPr>
      </w:pPr>
      <w:r w:rsidRPr="00390058">
        <w:rPr>
          <w:rFonts w:ascii="Calibri" w:hAnsi="Calibri" w:cs="Book Antiqua"/>
          <w:i/>
          <w:noProof/>
          <w:color w:val="595959"/>
        </w:rPr>
        <w:drawing>
          <wp:anchor distT="0" distB="0" distL="114300" distR="114300" simplePos="0" relativeHeight="251823104" behindDoc="0" locked="0" layoutInCell="1" allowOverlap="1" wp14:anchorId="0FCD13DD" wp14:editId="71F07BFE">
            <wp:simplePos x="0" y="0"/>
            <wp:positionH relativeFrom="margin">
              <wp:align>center</wp:align>
            </wp:positionH>
            <wp:positionV relativeFrom="paragraph">
              <wp:posOffset>26670</wp:posOffset>
            </wp:positionV>
            <wp:extent cx="5342881" cy="3016250"/>
            <wp:effectExtent l="0" t="0" r="0" b="0"/>
            <wp:wrapNone/>
            <wp:docPr id="13035171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7109" name="Imagen 1" descr="Interfaz de usuario gráfica&#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2881" cy="3016250"/>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808F94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356FC69A" w:rsidR="004E696B" w:rsidRDefault="004E696B" w:rsidP="00772D0A">
      <w:pPr>
        <w:jc w:val="both"/>
        <w:rPr>
          <w:rFonts w:ascii="Calibri" w:hAnsi="Calibri" w:cs="Book Antiqua"/>
          <w:i/>
          <w:color w:val="595959"/>
        </w:rPr>
      </w:pPr>
    </w:p>
    <w:p w14:paraId="43433D85" w14:textId="1711CE30" w:rsidR="004E696B" w:rsidRDefault="004E696B" w:rsidP="00772D0A">
      <w:pPr>
        <w:jc w:val="both"/>
        <w:rPr>
          <w:rFonts w:ascii="Calibri" w:hAnsi="Calibri" w:cs="Book Antiqua"/>
          <w:i/>
          <w:color w:val="595959"/>
        </w:rPr>
      </w:pPr>
    </w:p>
    <w:p w14:paraId="2A6F372E" w14:textId="74661B4A"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3BBEC94F" w14:textId="4F9C5FEA" w:rsidR="00895857" w:rsidRDefault="00895857"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92DAEC6" w14:textId="77777777" w:rsidTr="00C45CFF">
        <w:tc>
          <w:tcPr>
            <w:tcW w:w="2001" w:type="dxa"/>
            <w:shd w:val="clear" w:color="auto" w:fill="DBDBDB" w:themeFill="accent3" w:themeFillTint="66"/>
          </w:tcPr>
          <w:p w14:paraId="2E2D58A4"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CAE638C" w14:textId="2B49ACDB"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431137" w:rsidRPr="005219A9" w14:paraId="7AAE1FD3" w14:textId="77777777" w:rsidTr="00C45CFF">
        <w:tc>
          <w:tcPr>
            <w:tcW w:w="2001" w:type="dxa"/>
            <w:shd w:val="clear" w:color="auto" w:fill="DBDBDB" w:themeFill="accent3" w:themeFillTint="66"/>
          </w:tcPr>
          <w:p w14:paraId="1896D59F"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D8DF99E" w14:textId="77777777" w:rsidR="00431137" w:rsidRPr="005219A9" w:rsidRDefault="00431137" w:rsidP="00C45CFF">
            <w:pPr>
              <w:spacing w:line="259" w:lineRule="auto"/>
              <w:rPr>
                <w:rFonts w:ascii="Calibri" w:hAnsi="Calibri" w:cs="Book Antiqua"/>
              </w:rPr>
            </w:pPr>
            <w:r w:rsidRPr="007E673B">
              <w:rPr>
                <w:rFonts w:ascii="Calibri" w:hAnsi="Calibri" w:cs="Book Antiqua"/>
              </w:rPr>
              <w:t>Registrar proveedores</w:t>
            </w:r>
          </w:p>
        </w:tc>
      </w:tr>
      <w:tr w:rsidR="00431137" w:rsidRPr="005219A9" w14:paraId="661254C1" w14:textId="77777777" w:rsidTr="00C45CFF">
        <w:tc>
          <w:tcPr>
            <w:tcW w:w="2001" w:type="dxa"/>
            <w:shd w:val="clear" w:color="auto" w:fill="DBDBDB" w:themeFill="accent3" w:themeFillTint="66"/>
          </w:tcPr>
          <w:p w14:paraId="0507E48E"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AD7DBA7"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21</w:t>
            </w:r>
          </w:p>
        </w:tc>
      </w:tr>
      <w:tr w:rsidR="00431137" w:rsidRPr="005219A9" w14:paraId="226120C1" w14:textId="77777777" w:rsidTr="00C45CFF">
        <w:tc>
          <w:tcPr>
            <w:tcW w:w="2001" w:type="dxa"/>
            <w:shd w:val="clear" w:color="auto" w:fill="DBDBDB" w:themeFill="accent3" w:themeFillTint="66"/>
          </w:tcPr>
          <w:p w14:paraId="684A6E11"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0A6D68FB" w14:textId="77777777"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21</w:t>
            </w:r>
          </w:p>
        </w:tc>
      </w:tr>
      <w:tr w:rsidR="00431137" w:rsidRPr="005219A9" w14:paraId="00D394CE" w14:textId="77777777" w:rsidTr="00C45CFF">
        <w:tc>
          <w:tcPr>
            <w:tcW w:w="2001" w:type="dxa"/>
            <w:shd w:val="clear" w:color="auto" w:fill="DBDBDB" w:themeFill="accent3" w:themeFillTint="66"/>
          </w:tcPr>
          <w:p w14:paraId="03324F1A"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3C115AC2" w14:textId="36BA4E2B"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21.</w:t>
            </w:r>
            <w:r w:rsidR="00323574">
              <w:rPr>
                <w:rFonts w:ascii="Calibri" w:hAnsi="Calibri" w:cs="Book Antiqua"/>
              </w:rPr>
              <w:t>5</w:t>
            </w:r>
          </w:p>
        </w:tc>
      </w:tr>
    </w:tbl>
    <w:p w14:paraId="58EB6F79" w14:textId="39B1FC7A" w:rsidR="00895857" w:rsidRDefault="00895857" w:rsidP="00772D0A">
      <w:pPr>
        <w:jc w:val="both"/>
        <w:rPr>
          <w:rFonts w:ascii="Calibri" w:hAnsi="Calibri" w:cs="Book Antiqua"/>
          <w:i/>
          <w:color w:val="595959"/>
        </w:rPr>
      </w:pPr>
    </w:p>
    <w:p w14:paraId="04E59278" w14:textId="386B511B" w:rsidR="00895857" w:rsidRDefault="00323574" w:rsidP="00772D0A">
      <w:pPr>
        <w:jc w:val="both"/>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6896" behindDoc="0" locked="0" layoutInCell="1" allowOverlap="1" wp14:anchorId="71774FF4" wp14:editId="2D6AB6B8">
            <wp:simplePos x="0" y="0"/>
            <wp:positionH relativeFrom="margin">
              <wp:align>center</wp:align>
            </wp:positionH>
            <wp:positionV relativeFrom="paragraph">
              <wp:posOffset>5715</wp:posOffset>
            </wp:positionV>
            <wp:extent cx="5279390" cy="3001010"/>
            <wp:effectExtent l="0" t="0" r="0" b="8890"/>
            <wp:wrapNone/>
            <wp:docPr id="1084019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9000" name="Imagen 1" descr="Interfaz de usuario gráfica, Texto, Aplicación&#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390" cy="3001010"/>
                    </a:xfrm>
                    <a:prstGeom prst="rect">
                      <a:avLst/>
                    </a:prstGeom>
                  </pic:spPr>
                </pic:pic>
              </a:graphicData>
            </a:graphic>
            <wp14:sizeRelH relativeFrom="page">
              <wp14:pctWidth>0</wp14:pctWidth>
            </wp14:sizeRelH>
            <wp14:sizeRelV relativeFrom="page">
              <wp14:pctHeight>0</wp14:pctHeight>
            </wp14:sizeRelV>
          </wp:anchor>
        </w:drawing>
      </w:r>
    </w:p>
    <w:p w14:paraId="2F6D169C" w14:textId="1CC56201"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3BA721BE"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42A0A735"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607170A9"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288CBB7B" w:rsidR="00985395" w:rsidRDefault="00985395" w:rsidP="00772D0A">
      <w:pPr>
        <w:jc w:val="both"/>
        <w:rPr>
          <w:rFonts w:ascii="Calibri" w:hAnsi="Calibri" w:cs="Book Antiqua"/>
          <w:i/>
          <w:color w:val="595959"/>
        </w:rPr>
      </w:pPr>
    </w:p>
    <w:p w14:paraId="1667C398" w14:textId="2D29F144"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0B86824E" w14:textId="7241F036" w:rsidR="00985395" w:rsidRDefault="00985395" w:rsidP="00772D0A">
      <w:pPr>
        <w:jc w:val="both"/>
        <w:rPr>
          <w:rFonts w:ascii="Calibri" w:hAnsi="Calibri" w:cs="Book Antiqua"/>
          <w:i/>
          <w:color w:val="595959"/>
        </w:rPr>
      </w:pPr>
    </w:p>
    <w:p w14:paraId="5E23FB30" w14:textId="77777777" w:rsidR="00323574" w:rsidRDefault="00323574" w:rsidP="00772D0A">
      <w:pPr>
        <w:jc w:val="both"/>
        <w:rPr>
          <w:rFonts w:ascii="Calibri" w:hAnsi="Calibri" w:cs="Book Antiqua"/>
          <w:i/>
          <w:color w:val="595959"/>
        </w:rPr>
      </w:pPr>
    </w:p>
    <w:p w14:paraId="2A068DAD" w14:textId="77777777" w:rsidR="00323574" w:rsidRDefault="00323574"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p w14:paraId="5B031895" w14:textId="6B022417" w:rsidR="00323574" w:rsidRDefault="00323574"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56976A53"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463B8852"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3171CDFC"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1</w:t>
            </w:r>
          </w:p>
        </w:tc>
      </w:tr>
    </w:tbl>
    <w:p w14:paraId="0C0BD74C" w14:textId="3F23AD17" w:rsidR="008D47FC" w:rsidRDefault="008D47FC" w:rsidP="00772D0A">
      <w:pPr>
        <w:jc w:val="both"/>
        <w:rPr>
          <w:rFonts w:ascii="Calibri" w:hAnsi="Calibri" w:cs="Book Antiqua"/>
          <w:i/>
          <w:color w:val="595959"/>
        </w:rPr>
      </w:pPr>
    </w:p>
    <w:p w14:paraId="23DF350B" w14:textId="3C159AA8" w:rsidR="008D47FC" w:rsidRDefault="00323574" w:rsidP="00772D0A">
      <w:pPr>
        <w:jc w:val="both"/>
        <w:rPr>
          <w:rFonts w:ascii="Calibri" w:hAnsi="Calibri" w:cs="Book Antiqua"/>
          <w:i/>
          <w:color w:val="595959"/>
        </w:rPr>
      </w:pPr>
      <w:r w:rsidRPr="00A573A6">
        <w:rPr>
          <w:rFonts w:ascii="Calibri" w:hAnsi="Calibri" w:cs="Book Antiqua"/>
          <w:i/>
          <w:noProof/>
          <w:color w:val="0000FF"/>
          <w:u w:val="single"/>
        </w:rPr>
        <w:drawing>
          <wp:anchor distT="0" distB="0" distL="114300" distR="114300" simplePos="0" relativeHeight="251824128" behindDoc="0" locked="0" layoutInCell="1" allowOverlap="1" wp14:anchorId="6246C359" wp14:editId="29ABFE80">
            <wp:simplePos x="0" y="0"/>
            <wp:positionH relativeFrom="margin">
              <wp:posOffset>381635</wp:posOffset>
            </wp:positionH>
            <wp:positionV relativeFrom="paragraph">
              <wp:posOffset>11430</wp:posOffset>
            </wp:positionV>
            <wp:extent cx="5356946" cy="3017520"/>
            <wp:effectExtent l="0" t="0" r="0" b="0"/>
            <wp:wrapNone/>
            <wp:docPr id="180709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2672"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6946" cy="3017520"/>
                    </a:xfrm>
                    <a:prstGeom prst="rect">
                      <a:avLst/>
                    </a:prstGeom>
                  </pic:spPr>
                </pic:pic>
              </a:graphicData>
            </a:graphic>
            <wp14:sizeRelH relativeFrom="page">
              <wp14:pctWidth>0</wp14:pctWidth>
            </wp14:sizeRelH>
            <wp14:sizeRelV relativeFrom="page">
              <wp14:pctHeight>0</wp14:pctHeight>
            </wp14:sizeRelV>
          </wp:anchor>
        </w:drawing>
      </w:r>
    </w:p>
    <w:p w14:paraId="12E9833B" w14:textId="18735974" w:rsidR="008D47FC" w:rsidRPr="00983C81" w:rsidRDefault="008D47FC" w:rsidP="00772D0A">
      <w:pPr>
        <w:jc w:val="both"/>
        <w:rPr>
          <w:rFonts w:ascii="Calibri" w:hAnsi="Calibri" w:cs="Book Antiqua"/>
          <w:i/>
          <w:color w:val="595959"/>
        </w:rPr>
      </w:pPr>
    </w:p>
    <w:p w14:paraId="7363EDF7" w14:textId="08F70BE6" w:rsidR="00772D0A" w:rsidRDefault="00772D0A" w:rsidP="00772D0A"/>
    <w:p w14:paraId="3E3DB237" w14:textId="6C4DFB63"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4C233AEE" w:rsidR="00772D0A" w:rsidRDefault="00772D0A" w:rsidP="00772D0A">
      <w:pPr>
        <w:ind w:left="993"/>
        <w:jc w:val="both"/>
        <w:rPr>
          <w:rFonts w:ascii="Calibri" w:hAnsi="Calibri" w:cs="Book Antiqua"/>
          <w:i/>
          <w:color w:val="0000FF"/>
          <w:u w:val="single"/>
        </w:rPr>
      </w:pPr>
    </w:p>
    <w:p w14:paraId="137E821B" w14:textId="43F2EB0F"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47BBCFEF"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6884791E" w14:textId="17FC7F8F" w:rsidR="008D47FC" w:rsidRDefault="008D47FC" w:rsidP="00323574">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E089898" w14:textId="77777777" w:rsidTr="00C45CFF">
        <w:tc>
          <w:tcPr>
            <w:tcW w:w="2001" w:type="dxa"/>
            <w:shd w:val="clear" w:color="auto" w:fill="DBDBDB" w:themeFill="accent3" w:themeFillTint="66"/>
          </w:tcPr>
          <w:p w14:paraId="64CEA45A"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3EC2E" w14:textId="4C23FE28"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431137" w:rsidRPr="005219A9" w14:paraId="64D94988" w14:textId="77777777" w:rsidTr="00C45CFF">
        <w:tc>
          <w:tcPr>
            <w:tcW w:w="2001" w:type="dxa"/>
            <w:shd w:val="clear" w:color="auto" w:fill="DBDBDB" w:themeFill="accent3" w:themeFillTint="66"/>
          </w:tcPr>
          <w:p w14:paraId="5AD2F109"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975BCCF" w14:textId="4BBD0296" w:rsidR="00431137" w:rsidRPr="005219A9" w:rsidRDefault="00431137" w:rsidP="00C45CFF">
            <w:pPr>
              <w:spacing w:line="259" w:lineRule="auto"/>
              <w:rPr>
                <w:rFonts w:ascii="Calibri" w:hAnsi="Calibri" w:cs="Book Antiqua"/>
              </w:rPr>
            </w:pPr>
            <w:r w:rsidRPr="002A5780">
              <w:rPr>
                <w:rFonts w:ascii="Calibri" w:hAnsi="Calibri" w:cs="Book Antiqua"/>
              </w:rPr>
              <w:t>Actualizar proveedores</w:t>
            </w:r>
          </w:p>
        </w:tc>
      </w:tr>
      <w:tr w:rsidR="00431137" w:rsidRPr="005219A9" w14:paraId="279C6553" w14:textId="77777777" w:rsidTr="00C45CFF">
        <w:tc>
          <w:tcPr>
            <w:tcW w:w="2001" w:type="dxa"/>
            <w:shd w:val="clear" w:color="auto" w:fill="DBDBDB" w:themeFill="accent3" w:themeFillTint="66"/>
          </w:tcPr>
          <w:p w14:paraId="7EE6DBAA"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9861339" w14:textId="2EB10DB4"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22</w:t>
            </w:r>
          </w:p>
        </w:tc>
      </w:tr>
      <w:tr w:rsidR="00431137" w:rsidRPr="005219A9" w14:paraId="687644FA" w14:textId="77777777" w:rsidTr="00C45CFF">
        <w:tc>
          <w:tcPr>
            <w:tcW w:w="2001" w:type="dxa"/>
            <w:shd w:val="clear" w:color="auto" w:fill="DBDBDB" w:themeFill="accent3" w:themeFillTint="66"/>
          </w:tcPr>
          <w:p w14:paraId="35E7DF1E"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1B67640F" w14:textId="7319EFF8"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22</w:t>
            </w:r>
          </w:p>
        </w:tc>
      </w:tr>
      <w:tr w:rsidR="00431137" w:rsidRPr="005219A9" w14:paraId="037CA0F6" w14:textId="77777777" w:rsidTr="00C45CFF">
        <w:tc>
          <w:tcPr>
            <w:tcW w:w="2001" w:type="dxa"/>
            <w:shd w:val="clear" w:color="auto" w:fill="DBDBDB" w:themeFill="accent3" w:themeFillTint="66"/>
          </w:tcPr>
          <w:p w14:paraId="1C410722"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05BB74CD" w14:textId="43171059"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5</w:t>
            </w:r>
          </w:p>
        </w:tc>
      </w:tr>
    </w:tbl>
    <w:p w14:paraId="2A50C124" w14:textId="130AB97D" w:rsidR="008D47FC" w:rsidRDefault="008D47FC" w:rsidP="00772D0A">
      <w:pPr>
        <w:ind w:left="993"/>
        <w:rPr>
          <w:rFonts w:ascii="Calibri" w:hAnsi="Calibri" w:cs="Book Antiqua"/>
          <w:i/>
          <w:color w:val="595959"/>
        </w:rPr>
      </w:pPr>
    </w:p>
    <w:p w14:paraId="61E13343" w14:textId="4CB64FD0" w:rsidR="00985395" w:rsidRDefault="00323574" w:rsidP="00772D0A">
      <w:pPr>
        <w:ind w:left="993"/>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7920" behindDoc="0" locked="0" layoutInCell="1" allowOverlap="1" wp14:anchorId="164EAF5F" wp14:editId="63C4243B">
            <wp:simplePos x="0" y="0"/>
            <wp:positionH relativeFrom="margin">
              <wp:align>center</wp:align>
            </wp:positionH>
            <wp:positionV relativeFrom="paragraph">
              <wp:posOffset>7620</wp:posOffset>
            </wp:positionV>
            <wp:extent cx="5280660" cy="3002492"/>
            <wp:effectExtent l="0" t="0" r="0" b="7620"/>
            <wp:wrapNone/>
            <wp:docPr id="889173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3667"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0660" cy="3002492"/>
                    </a:xfrm>
                    <a:prstGeom prst="rect">
                      <a:avLst/>
                    </a:prstGeom>
                  </pic:spPr>
                </pic:pic>
              </a:graphicData>
            </a:graphic>
            <wp14:sizeRelH relativeFrom="page">
              <wp14:pctWidth>0</wp14:pctWidth>
            </wp14:sizeRelH>
            <wp14:sizeRelV relativeFrom="page">
              <wp14:pctHeight>0</wp14:pctHeight>
            </wp14:sizeRelV>
          </wp:anchor>
        </w:drawing>
      </w:r>
    </w:p>
    <w:p w14:paraId="10166D63" w14:textId="0A8C7CA5"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53E4FA0F" w14:textId="4C984FD4" w:rsidR="00323574" w:rsidRDefault="00323574" w:rsidP="00772D0A">
      <w:pPr>
        <w:ind w:left="993"/>
        <w:rPr>
          <w:rFonts w:ascii="Calibri" w:hAnsi="Calibri" w:cs="Book Antiqua"/>
          <w:i/>
          <w:color w:val="595959"/>
        </w:rPr>
      </w:pPr>
    </w:p>
    <w:p w14:paraId="1F2E4159" w14:textId="77777777" w:rsidR="00323574" w:rsidRDefault="00323574" w:rsidP="00772D0A">
      <w:pPr>
        <w:ind w:left="993"/>
        <w:rPr>
          <w:rFonts w:ascii="Calibri" w:hAnsi="Calibri" w:cs="Book Antiqua"/>
          <w:i/>
          <w:color w:val="595959"/>
        </w:rPr>
      </w:pPr>
    </w:p>
    <w:p w14:paraId="411E9FE0" w14:textId="5CB3388E"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478F15E6"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24AD7290" w:rsidR="00985395" w:rsidRDefault="00985395" w:rsidP="00772D0A">
      <w:pPr>
        <w:ind w:left="993"/>
        <w:rPr>
          <w:rFonts w:ascii="Calibri" w:hAnsi="Calibri" w:cs="Book Antiqua"/>
          <w:i/>
          <w:color w:val="595959"/>
        </w:rPr>
      </w:pPr>
    </w:p>
    <w:p w14:paraId="1D5D76C9" w14:textId="1A347F47" w:rsidR="00985395" w:rsidRDefault="00985395" w:rsidP="00772D0A">
      <w:pPr>
        <w:ind w:left="993"/>
        <w:rPr>
          <w:rFonts w:ascii="Calibri" w:hAnsi="Calibri" w:cs="Book Antiqua"/>
          <w:i/>
          <w:color w:val="595959"/>
        </w:rPr>
      </w:pPr>
    </w:p>
    <w:p w14:paraId="6DF7E2B1" w14:textId="05D876A3" w:rsidR="00985395" w:rsidRDefault="00985395" w:rsidP="00772D0A">
      <w:pPr>
        <w:ind w:left="993"/>
        <w:rPr>
          <w:rFonts w:ascii="Calibri" w:hAnsi="Calibri" w:cs="Book Antiqua"/>
          <w:i/>
          <w:color w:val="595959"/>
        </w:rPr>
      </w:pPr>
    </w:p>
    <w:p w14:paraId="4E50213B" w14:textId="6C8F3824" w:rsidR="00985395" w:rsidRDefault="00985395" w:rsidP="00772D0A">
      <w:pPr>
        <w:ind w:left="993"/>
        <w:rPr>
          <w:rFonts w:ascii="Calibri" w:hAnsi="Calibri" w:cs="Book Antiqua"/>
          <w:i/>
          <w:color w:val="595959"/>
        </w:rPr>
      </w:pPr>
    </w:p>
    <w:p w14:paraId="6B86437C" w14:textId="77777777" w:rsidR="00985395" w:rsidRDefault="00985395" w:rsidP="00431137">
      <w:pPr>
        <w:rPr>
          <w:rFonts w:ascii="Calibri" w:hAnsi="Calibri" w:cs="Book Antiqua"/>
          <w:i/>
          <w:color w:val="595959"/>
        </w:rPr>
      </w:pPr>
    </w:p>
    <w:p w14:paraId="628A6709" w14:textId="26C6C6C1" w:rsidR="008D47FC" w:rsidRDefault="008D47FC" w:rsidP="003A5931">
      <w:pPr>
        <w:rPr>
          <w:rFonts w:ascii="Calibri" w:hAnsi="Calibri" w:cs="Book Antiqua"/>
          <w:i/>
          <w:color w:val="595959"/>
        </w:rPr>
      </w:pPr>
    </w:p>
    <w:p w14:paraId="3258588D" w14:textId="6D28FFEE" w:rsidR="00323574" w:rsidRPr="00983C81" w:rsidRDefault="00323574"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6088C6DF"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338DE0E"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B69681C" w:rsidR="00772D0A" w:rsidRDefault="00772D0A" w:rsidP="00772D0A">
      <w:pPr>
        <w:ind w:left="709"/>
        <w:jc w:val="both"/>
        <w:rPr>
          <w:rFonts w:ascii="Calibri" w:hAnsi="Calibri" w:cs="Book Antiqua"/>
          <w:i/>
          <w:color w:val="0000FF"/>
        </w:rPr>
      </w:pPr>
    </w:p>
    <w:p w14:paraId="141B0A22" w14:textId="2ABC9FC8" w:rsidR="003A5931" w:rsidRPr="00983C81" w:rsidRDefault="00323574" w:rsidP="00772D0A">
      <w:pPr>
        <w:ind w:left="709"/>
        <w:jc w:val="both"/>
        <w:rPr>
          <w:rFonts w:ascii="Calibri" w:hAnsi="Calibri" w:cs="Book Antiqua"/>
          <w:i/>
          <w:color w:val="0000FF"/>
        </w:rPr>
      </w:pPr>
      <w:r w:rsidRPr="000C50D0">
        <w:rPr>
          <w:rFonts w:ascii="Calibri" w:hAnsi="Calibri" w:cs="Book Antiqua"/>
          <w:i/>
          <w:noProof/>
          <w:color w:val="595959"/>
        </w:rPr>
        <w:drawing>
          <wp:anchor distT="0" distB="0" distL="114300" distR="114300" simplePos="0" relativeHeight="251825152" behindDoc="0" locked="0" layoutInCell="1" allowOverlap="1" wp14:anchorId="506AEDCB" wp14:editId="0DCF462F">
            <wp:simplePos x="0" y="0"/>
            <wp:positionH relativeFrom="margin">
              <wp:align>center</wp:align>
            </wp:positionH>
            <wp:positionV relativeFrom="paragraph">
              <wp:posOffset>11430</wp:posOffset>
            </wp:positionV>
            <wp:extent cx="5326718" cy="3022600"/>
            <wp:effectExtent l="0" t="0" r="7620" b="6350"/>
            <wp:wrapNone/>
            <wp:docPr id="192439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99" name="Imagen 1" descr="Interfaz de usuario gráfica,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26718" cy="3022600"/>
                    </a:xfrm>
                    <a:prstGeom prst="rect">
                      <a:avLst/>
                    </a:prstGeom>
                  </pic:spPr>
                </pic:pic>
              </a:graphicData>
            </a:graphic>
            <wp14:sizeRelH relativeFrom="page">
              <wp14:pctWidth>0</wp14:pctWidth>
            </wp14:sizeRelH>
            <wp14:sizeRelV relativeFrom="page">
              <wp14:pctHeight>0</wp14:pctHeight>
            </wp14:sizeRelV>
          </wp:anchor>
        </w:drawing>
      </w:r>
    </w:p>
    <w:p w14:paraId="6FBF0ACD" w14:textId="61D16F68" w:rsidR="00772D0A" w:rsidRPr="00983C81" w:rsidRDefault="00772D0A" w:rsidP="00772D0A">
      <w:pPr>
        <w:ind w:left="993"/>
        <w:jc w:val="both"/>
        <w:rPr>
          <w:rFonts w:ascii="Calibri" w:hAnsi="Calibri" w:cs="Book Antiqua"/>
          <w:i/>
          <w:color w:val="0000FF"/>
          <w:u w:val="single"/>
        </w:rPr>
      </w:pPr>
    </w:p>
    <w:p w14:paraId="0F0E3B5C" w14:textId="1FE70013" w:rsidR="00772D0A" w:rsidRDefault="00772D0A" w:rsidP="00772D0A">
      <w:pPr>
        <w:ind w:left="993"/>
        <w:jc w:val="both"/>
        <w:rPr>
          <w:rFonts w:ascii="Calibri" w:hAnsi="Calibri" w:cs="Book Antiqua"/>
          <w:i/>
          <w:color w:val="595959"/>
        </w:rPr>
      </w:pPr>
    </w:p>
    <w:p w14:paraId="3007E6A7" w14:textId="731E8E28"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58746E07" w:rsidR="00772D0A" w:rsidRDefault="00772D0A" w:rsidP="00772D0A">
      <w:pPr>
        <w:ind w:left="993"/>
        <w:jc w:val="both"/>
        <w:rPr>
          <w:rFonts w:ascii="Calibri" w:hAnsi="Calibri" w:cs="Book Antiqua"/>
          <w:i/>
          <w:color w:val="595959"/>
        </w:rPr>
      </w:pPr>
    </w:p>
    <w:p w14:paraId="7B1566E4" w14:textId="2D711CA2" w:rsidR="00772D0A" w:rsidRDefault="00772D0A" w:rsidP="00772D0A">
      <w:pPr>
        <w:rPr>
          <w:rFonts w:ascii="Calibri" w:hAnsi="Calibri" w:cs="Book Antiqua"/>
          <w:i/>
          <w:color w:val="595959"/>
        </w:rPr>
      </w:pPr>
    </w:p>
    <w:p w14:paraId="7F1938A7" w14:textId="201EE627" w:rsidR="00772D0A" w:rsidRDefault="00772D0A" w:rsidP="008D47FC">
      <w:pPr>
        <w:ind w:left="426"/>
        <w:jc w:val="center"/>
        <w:rPr>
          <w:rFonts w:ascii="Calibri" w:hAnsi="Calibri" w:cs="Book Antiqua"/>
          <w:i/>
          <w:color w:val="595959"/>
        </w:rPr>
      </w:pPr>
    </w:p>
    <w:p w14:paraId="4EA333F2" w14:textId="10A4CE1A"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60951085"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843D357" w:rsidR="003A5931" w:rsidRDefault="003A5931"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B0C3C0B" w14:textId="77777777" w:rsidTr="00C45CFF">
        <w:tc>
          <w:tcPr>
            <w:tcW w:w="2001" w:type="dxa"/>
            <w:shd w:val="clear" w:color="auto" w:fill="DBDBDB" w:themeFill="accent3" w:themeFillTint="66"/>
          </w:tcPr>
          <w:p w14:paraId="0CE27C38"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7C426AA" w14:textId="25356650"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431137" w:rsidRPr="005219A9" w14:paraId="5101E309" w14:textId="77777777" w:rsidTr="00C45CFF">
        <w:tc>
          <w:tcPr>
            <w:tcW w:w="2001" w:type="dxa"/>
            <w:shd w:val="clear" w:color="auto" w:fill="DBDBDB" w:themeFill="accent3" w:themeFillTint="66"/>
          </w:tcPr>
          <w:p w14:paraId="4F686E9A"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7467E67B" w14:textId="780A3AF4" w:rsidR="00431137" w:rsidRPr="005219A9" w:rsidRDefault="00431137" w:rsidP="00C45CFF">
            <w:pPr>
              <w:spacing w:line="259" w:lineRule="auto"/>
              <w:rPr>
                <w:rFonts w:ascii="Calibri" w:hAnsi="Calibri" w:cs="Book Antiqua"/>
              </w:rPr>
            </w:pPr>
            <w:r w:rsidRPr="002A5780">
              <w:rPr>
                <w:rFonts w:ascii="Calibri" w:hAnsi="Calibri" w:cs="Book Antiqua"/>
              </w:rPr>
              <w:t>Eliminar proveedores</w:t>
            </w:r>
          </w:p>
        </w:tc>
      </w:tr>
      <w:tr w:rsidR="00431137" w:rsidRPr="005219A9" w14:paraId="769641DC" w14:textId="77777777" w:rsidTr="00C45CFF">
        <w:tc>
          <w:tcPr>
            <w:tcW w:w="2001" w:type="dxa"/>
            <w:shd w:val="clear" w:color="auto" w:fill="DBDBDB" w:themeFill="accent3" w:themeFillTint="66"/>
          </w:tcPr>
          <w:p w14:paraId="506FAEE7"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795BD91"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23</w:t>
            </w:r>
          </w:p>
        </w:tc>
      </w:tr>
      <w:tr w:rsidR="00431137" w:rsidRPr="005219A9" w14:paraId="2A41BB04" w14:textId="77777777" w:rsidTr="00C45CFF">
        <w:tc>
          <w:tcPr>
            <w:tcW w:w="2001" w:type="dxa"/>
            <w:shd w:val="clear" w:color="auto" w:fill="DBDBDB" w:themeFill="accent3" w:themeFillTint="66"/>
          </w:tcPr>
          <w:p w14:paraId="7D697B1F"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52A54B2C" w14:textId="2A68C2CE"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23</w:t>
            </w:r>
          </w:p>
        </w:tc>
      </w:tr>
      <w:tr w:rsidR="00431137" w:rsidRPr="005219A9" w14:paraId="5E0E234C" w14:textId="77777777" w:rsidTr="00C45CFF">
        <w:tc>
          <w:tcPr>
            <w:tcW w:w="2001" w:type="dxa"/>
            <w:shd w:val="clear" w:color="auto" w:fill="DBDBDB" w:themeFill="accent3" w:themeFillTint="66"/>
          </w:tcPr>
          <w:p w14:paraId="36B04EBD"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24C96AAD" w14:textId="72C5279E"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23.2</w:t>
            </w:r>
          </w:p>
        </w:tc>
      </w:tr>
    </w:tbl>
    <w:p w14:paraId="222483F7" w14:textId="77777777" w:rsidR="003A5931" w:rsidRDefault="003A5931" w:rsidP="003A5931">
      <w:pPr>
        <w:rPr>
          <w:rFonts w:ascii="Calibri" w:hAnsi="Calibri" w:cs="Book Antiqua"/>
          <w:i/>
          <w:color w:val="595959"/>
        </w:rPr>
      </w:pPr>
    </w:p>
    <w:p w14:paraId="601CFCFD" w14:textId="2308580D" w:rsidR="003A5931" w:rsidRDefault="00323574" w:rsidP="003A5931">
      <w:pPr>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8944" behindDoc="0" locked="0" layoutInCell="1" allowOverlap="1" wp14:anchorId="599A70AE" wp14:editId="2E29A5CE">
            <wp:simplePos x="0" y="0"/>
            <wp:positionH relativeFrom="margin">
              <wp:align>center</wp:align>
            </wp:positionH>
            <wp:positionV relativeFrom="paragraph">
              <wp:posOffset>5715</wp:posOffset>
            </wp:positionV>
            <wp:extent cx="5288280" cy="3014980"/>
            <wp:effectExtent l="0" t="0" r="7620" b="0"/>
            <wp:wrapNone/>
            <wp:docPr id="87896821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8213" name="Imagen 1" descr="Interfaz de usuario gráfica, Texto, Correo electrón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88280" cy="3014980"/>
                    </a:xfrm>
                    <a:prstGeom prst="rect">
                      <a:avLst/>
                    </a:prstGeom>
                  </pic:spPr>
                </pic:pic>
              </a:graphicData>
            </a:graphic>
            <wp14:sizeRelH relativeFrom="page">
              <wp14:pctWidth>0</wp14:pctWidth>
            </wp14:sizeRelH>
            <wp14:sizeRelV relativeFrom="page">
              <wp14:pctHeight>0</wp14:pctHeight>
            </wp14:sizeRelV>
          </wp:anchor>
        </w:drawing>
      </w:r>
    </w:p>
    <w:p w14:paraId="6AE3962C" w14:textId="4C044E3E" w:rsidR="003A5931" w:rsidRDefault="003A5931" w:rsidP="003A5931">
      <w:pPr>
        <w:rPr>
          <w:rFonts w:ascii="Calibri" w:hAnsi="Calibri" w:cs="Book Antiqua"/>
          <w:i/>
          <w:color w:val="595959"/>
        </w:rPr>
      </w:pPr>
    </w:p>
    <w:p w14:paraId="33D55C58" w14:textId="612B62F4" w:rsidR="003A5931" w:rsidRDefault="003A5931" w:rsidP="003A5931">
      <w:pPr>
        <w:rPr>
          <w:rFonts w:ascii="Calibri" w:hAnsi="Calibri" w:cs="Book Antiqua"/>
          <w:i/>
          <w:color w:val="595959"/>
        </w:rPr>
      </w:pPr>
    </w:p>
    <w:p w14:paraId="2AD8C9D9" w14:textId="206009FE"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3FAB8394"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20161D3B"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23D1DEA6"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0E74A76A" w14:textId="515EBA3F" w:rsidR="003A5931" w:rsidRDefault="003A5931" w:rsidP="003A5931">
      <w:pPr>
        <w:rPr>
          <w:rFonts w:ascii="Calibri" w:hAnsi="Calibri" w:cs="Book Antiqua"/>
          <w:i/>
          <w:color w:val="595959"/>
        </w:rPr>
      </w:pPr>
    </w:p>
    <w:p w14:paraId="72C6CFCA" w14:textId="3C9D8696"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52C65190"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62D84271"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F188993"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71B3363D" w:rsidR="008D47FC" w:rsidRDefault="008D47FC" w:rsidP="008D47FC">
      <w:pPr>
        <w:ind w:left="426"/>
        <w:jc w:val="center"/>
        <w:rPr>
          <w:rFonts w:ascii="Calibri" w:hAnsi="Calibri" w:cs="Book Antiqua"/>
          <w:i/>
          <w:color w:val="595959"/>
        </w:rPr>
      </w:pPr>
    </w:p>
    <w:p w14:paraId="43A833AA" w14:textId="0334C6CA" w:rsidR="008D47FC" w:rsidRDefault="007F182C" w:rsidP="008D47FC">
      <w:pPr>
        <w:ind w:left="426"/>
        <w:jc w:val="center"/>
        <w:rPr>
          <w:rFonts w:ascii="Calibri" w:hAnsi="Calibri" w:cs="Book Antiqua"/>
          <w:i/>
          <w:color w:val="595959"/>
        </w:rPr>
      </w:pPr>
      <w:r w:rsidRPr="0061309E">
        <w:rPr>
          <w:rFonts w:ascii="Calibri" w:hAnsi="Calibri" w:cs="Book Antiqua"/>
          <w:i/>
          <w:noProof/>
          <w:color w:val="595959"/>
        </w:rPr>
        <w:drawing>
          <wp:anchor distT="0" distB="0" distL="114300" distR="114300" simplePos="0" relativeHeight="251826176" behindDoc="0" locked="0" layoutInCell="1" allowOverlap="1" wp14:anchorId="490FE293" wp14:editId="6FE119E9">
            <wp:simplePos x="0" y="0"/>
            <wp:positionH relativeFrom="margin">
              <wp:align>center</wp:align>
            </wp:positionH>
            <wp:positionV relativeFrom="paragraph">
              <wp:posOffset>19050</wp:posOffset>
            </wp:positionV>
            <wp:extent cx="5311775" cy="3009900"/>
            <wp:effectExtent l="0" t="0" r="3175" b="0"/>
            <wp:wrapNone/>
            <wp:docPr id="77578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303" name="Imagen 1" descr="Interfaz de usuario gráfica&#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1775" cy="3009900"/>
                    </a:xfrm>
                    <a:prstGeom prst="rect">
                      <a:avLst/>
                    </a:prstGeom>
                  </pic:spPr>
                </pic:pic>
              </a:graphicData>
            </a:graphic>
            <wp14:sizeRelH relativeFrom="page">
              <wp14:pctWidth>0</wp14:pctWidth>
            </wp14:sizeRelH>
            <wp14:sizeRelV relativeFrom="page">
              <wp14:pctHeight>0</wp14:pctHeight>
            </wp14:sizeRelV>
          </wp:anchor>
        </w:drawing>
      </w:r>
    </w:p>
    <w:p w14:paraId="0318C5BF" w14:textId="11181F1A" w:rsidR="008D47FC" w:rsidRDefault="008D47FC" w:rsidP="008D47FC">
      <w:pPr>
        <w:ind w:left="426"/>
        <w:jc w:val="center"/>
        <w:rPr>
          <w:rFonts w:ascii="Calibri" w:hAnsi="Calibri" w:cs="Book Antiqua"/>
          <w:i/>
          <w:color w:val="595959"/>
        </w:rPr>
      </w:pPr>
    </w:p>
    <w:p w14:paraId="50B5EAA3" w14:textId="6E8DFE83" w:rsidR="008D47FC" w:rsidRDefault="008D47FC" w:rsidP="008D47FC">
      <w:pPr>
        <w:ind w:left="426"/>
        <w:jc w:val="center"/>
        <w:rPr>
          <w:rFonts w:ascii="Calibri" w:hAnsi="Calibri" w:cs="Book Antiqua"/>
          <w:i/>
          <w:color w:val="595959"/>
        </w:rPr>
      </w:pPr>
    </w:p>
    <w:p w14:paraId="43166B9F" w14:textId="2033C375" w:rsidR="008D47FC" w:rsidRPr="00983C81" w:rsidRDefault="008D47FC" w:rsidP="008D47FC">
      <w:pPr>
        <w:ind w:left="426"/>
        <w:jc w:val="center"/>
        <w:rPr>
          <w:rFonts w:ascii="Calibri" w:hAnsi="Calibri" w:cs="Book Antiqua"/>
          <w:i/>
          <w:color w:val="595959"/>
        </w:rPr>
      </w:pPr>
    </w:p>
    <w:p w14:paraId="54A27A35" w14:textId="656567F4" w:rsidR="00772D0A" w:rsidRPr="004D71EB" w:rsidRDefault="00772D0A" w:rsidP="00772D0A">
      <w:pPr>
        <w:ind w:left="709"/>
        <w:jc w:val="both"/>
        <w:rPr>
          <w:rFonts w:ascii="Calibri" w:hAnsi="Calibri" w:cs="Book Antiqua"/>
          <w:iCs/>
          <w:color w:val="0000FF"/>
        </w:rPr>
      </w:pPr>
    </w:p>
    <w:p w14:paraId="78373631" w14:textId="34C26691" w:rsidR="00772D0A" w:rsidRPr="00983C81" w:rsidRDefault="00772D0A" w:rsidP="00772D0A">
      <w:pPr>
        <w:jc w:val="both"/>
        <w:rPr>
          <w:rFonts w:ascii="Calibri" w:hAnsi="Calibri" w:cs="Book Antiqua"/>
          <w:i/>
          <w:color w:val="595959"/>
        </w:rPr>
      </w:pPr>
    </w:p>
    <w:p w14:paraId="7926E810" w14:textId="4FA944EA" w:rsidR="00772D0A" w:rsidRPr="00983C81" w:rsidRDefault="00772D0A" w:rsidP="00772D0A">
      <w:pPr>
        <w:jc w:val="both"/>
        <w:rPr>
          <w:rFonts w:ascii="Calibri" w:hAnsi="Calibri" w:cs="Book Antiqua"/>
          <w:i/>
          <w:color w:val="595959"/>
        </w:rPr>
      </w:pPr>
    </w:p>
    <w:p w14:paraId="64A1AE2A" w14:textId="6D7155BC"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4A639049"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6A998C65" w14:textId="5E024802"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58CD241B" w14:textId="77777777" w:rsidTr="00C45CFF">
        <w:tc>
          <w:tcPr>
            <w:tcW w:w="2001" w:type="dxa"/>
            <w:shd w:val="clear" w:color="auto" w:fill="DBDBDB" w:themeFill="accent3" w:themeFillTint="66"/>
          </w:tcPr>
          <w:p w14:paraId="79F6136A"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053C583" w14:textId="5A79B7AA"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541199" w:rsidRPr="005219A9" w14:paraId="2B07D3B7" w14:textId="77777777" w:rsidTr="00C45CFF">
        <w:tc>
          <w:tcPr>
            <w:tcW w:w="2001" w:type="dxa"/>
            <w:shd w:val="clear" w:color="auto" w:fill="DBDBDB" w:themeFill="accent3" w:themeFillTint="66"/>
          </w:tcPr>
          <w:p w14:paraId="50EF00D7"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C001A8F" w14:textId="77777777" w:rsidR="00541199" w:rsidRPr="005219A9" w:rsidRDefault="00541199" w:rsidP="00C45CFF">
            <w:pPr>
              <w:spacing w:line="259" w:lineRule="auto"/>
              <w:rPr>
                <w:rFonts w:ascii="Calibri" w:hAnsi="Calibri" w:cs="Book Antiqua"/>
              </w:rPr>
            </w:pPr>
            <w:r w:rsidRPr="002A5780">
              <w:rPr>
                <w:rFonts w:ascii="Calibri" w:hAnsi="Calibri" w:cs="Book Antiqua"/>
              </w:rPr>
              <w:t>Registrar transportistas</w:t>
            </w:r>
          </w:p>
        </w:tc>
      </w:tr>
      <w:tr w:rsidR="00541199" w:rsidRPr="005219A9" w14:paraId="33627C98" w14:textId="77777777" w:rsidTr="00C45CFF">
        <w:tc>
          <w:tcPr>
            <w:tcW w:w="2001" w:type="dxa"/>
            <w:shd w:val="clear" w:color="auto" w:fill="DBDBDB" w:themeFill="accent3" w:themeFillTint="66"/>
          </w:tcPr>
          <w:p w14:paraId="6651DF61"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DF38C83" w14:textId="77777777"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24</w:t>
            </w:r>
          </w:p>
        </w:tc>
      </w:tr>
      <w:tr w:rsidR="00541199" w:rsidRPr="005219A9" w14:paraId="3532AF36" w14:textId="77777777" w:rsidTr="00C45CFF">
        <w:tc>
          <w:tcPr>
            <w:tcW w:w="2001" w:type="dxa"/>
            <w:shd w:val="clear" w:color="auto" w:fill="DBDBDB" w:themeFill="accent3" w:themeFillTint="66"/>
          </w:tcPr>
          <w:p w14:paraId="6452A88F"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521971E1"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24</w:t>
            </w:r>
          </w:p>
        </w:tc>
      </w:tr>
      <w:tr w:rsidR="00541199" w:rsidRPr="005219A9" w14:paraId="6C378194" w14:textId="77777777" w:rsidTr="00C45CFF">
        <w:tc>
          <w:tcPr>
            <w:tcW w:w="2001" w:type="dxa"/>
            <w:shd w:val="clear" w:color="auto" w:fill="DBDBDB" w:themeFill="accent3" w:themeFillTint="66"/>
          </w:tcPr>
          <w:p w14:paraId="747888B9"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4F2226CE" w14:textId="4EF661F7"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24.5</w:t>
            </w:r>
          </w:p>
        </w:tc>
      </w:tr>
    </w:tbl>
    <w:p w14:paraId="1FDDBCBA" w14:textId="2CA02A71" w:rsidR="008514ED" w:rsidRDefault="008514ED" w:rsidP="00772D0A">
      <w:pPr>
        <w:rPr>
          <w:rFonts w:ascii="Calibri" w:hAnsi="Calibri" w:cs="Book Antiqua"/>
          <w:i/>
          <w:color w:val="595959"/>
        </w:rPr>
      </w:pPr>
    </w:p>
    <w:p w14:paraId="7BE17CC3" w14:textId="661E99D8" w:rsidR="008514ED"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59968" behindDoc="0" locked="0" layoutInCell="1" allowOverlap="1" wp14:anchorId="5439F893" wp14:editId="640D5E22">
            <wp:simplePos x="0" y="0"/>
            <wp:positionH relativeFrom="margin">
              <wp:align>center</wp:align>
            </wp:positionH>
            <wp:positionV relativeFrom="paragraph">
              <wp:posOffset>4445</wp:posOffset>
            </wp:positionV>
            <wp:extent cx="5324475" cy="3014980"/>
            <wp:effectExtent l="0" t="0" r="9525" b="0"/>
            <wp:wrapNone/>
            <wp:docPr id="221136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64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4475" cy="3014980"/>
                    </a:xfrm>
                    <a:prstGeom prst="rect">
                      <a:avLst/>
                    </a:prstGeom>
                  </pic:spPr>
                </pic:pic>
              </a:graphicData>
            </a:graphic>
            <wp14:sizeRelH relativeFrom="page">
              <wp14:pctWidth>0</wp14:pctWidth>
            </wp14:sizeRelH>
            <wp14:sizeRelV relativeFrom="page">
              <wp14:pctHeight>0</wp14:pctHeight>
            </wp14:sizeRelV>
          </wp:anchor>
        </w:drawing>
      </w:r>
    </w:p>
    <w:p w14:paraId="7B3E4DAC" w14:textId="0B08357F"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3BF65352" w:rsidR="008514ED" w:rsidRDefault="008514ED" w:rsidP="00772D0A">
      <w:pPr>
        <w:rPr>
          <w:rFonts w:ascii="Calibri" w:hAnsi="Calibri" w:cs="Book Antiqua"/>
          <w:i/>
          <w:color w:val="595959"/>
        </w:rPr>
      </w:pPr>
    </w:p>
    <w:p w14:paraId="7974BC0C" w14:textId="2ED64828"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691348F0" w:rsidR="008514ED" w:rsidRDefault="008514ED" w:rsidP="00772D0A">
      <w:pPr>
        <w:rPr>
          <w:rFonts w:ascii="Calibri" w:hAnsi="Calibri" w:cs="Book Antiqua"/>
          <w:i/>
          <w:color w:val="595959"/>
        </w:rPr>
      </w:pPr>
    </w:p>
    <w:p w14:paraId="21F48910" w14:textId="1951AE14"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2DEDD504" w:rsidR="008514ED" w:rsidRDefault="008514ED" w:rsidP="00772D0A">
      <w:pPr>
        <w:rPr>
          <w:rFonts w:ascii="Calibri" w:hAnsi="Calibri" w:cs="Book Antiqua"/>
          <w:i/>
          <w:color w:val="595959"/>
        </w:rPr>
      </w:pPr>
    </w:p>
    <w:p w14:paraId="3DE96EA7" w14:textId="35588803" w:rsidR="007F182C" w:rsidRDefault="007F182C" w:rsidP="00772D0A">
      <w:pPr>
        <w:rPr>
          <w:rFonts w:ascii="Calibri" w:hAnsi="Calibri" w:cs="Book Antiqua"/>
          <w:i/>
          <w:color w:val="595959"/>
        </w:rPr>
      </w:pPr>
    </w:p>
    <w:p w14:paraId="1CF61B83" w14:textId="77777777" w:rsidR="007F182C" w:rsidRDefault="007F182C" w:rsidP="00772D0A">
      <w:pPr>
        <w:rPr>
          <w:rFonts w:ascii="Calibri" w:hAnsi="Calibri" w:cs="Book Antiqua"/>
          <w:i/>
          <w:color w:val="595959"/>
        </w:rPr>
      </w:pPr>
    </w:p>
    <w:p w14:paraId="702BDC37" w14:textId="0DD70EAF" w:rsidR="008514ED" w:rsidRDefault="008514ED" w:rsidP="00772D0A">
      <w:pPr>
        <w:rPr>
          <w:rFonts w:ascii="Calibri" w:hAnsi="Calibri" w:cs="Book Antiqua"/>
          <w:i/>
          <w:color w:val="595959"/>
        </w:rPr>
      </w:pPr>
    </w:p>
    <w:p w14:paraId="0CA27505" w14:textId="5DF2C610" w:rsidR="008514ED" w:rsidRDefault="008514ED" w:rsidP="00772D0A">
      <w:pPr>
        <w:rPr>
          <w:rFonts w:ascii="Calibri" w:hAnsi="Calibri" w:cs="Book Antiqua"/>
          <w:i/>
          <w:color w:val="595959"/>
        </w:rPr>
      </w:pPr>
    </w:p>
    <w:p w14:paraId="7B6A8599" w14:textId="724378B3" w:rsidR="008514ED" w:rsidRDefault="008514ED" w:rsidP="00772D0A">
      <w:pPr>
        <w:rPr>
          <w:rFonts w:ascii="Calibri" w:hAnsi="Calibri" w:cs="Book Antiqua"/>
          <w:i/>
          <w:color w:val="595959"/>
        </w:rPr>
      </w:pPr>
    </w:p>
    <w:p w14:paraId="5797A370" w14:textId="0DE69B02" w:rsidR="007F182C" w:rsidRDefault="007F182C"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4A681E9B"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046D589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E2C820C" w:rsidR="00BA5089" w:rsidRDefault="00BA5089" w:rsidP="00772D0A">
      <w:pPr>
        <w:rPr>
          <w:rFonts w:ascii="Calibri" w:hAnsi="Calibri" w:cs="Book Antiqua"/>
          <w:i/>
          <w:color w:val="595959"/>
        </w:rPr>
      </w:pPr>
    </w:p>
    <w:p w14:paraId="01721E5F" w14:textId="1783AC0D" w:rsidR="00BA5089" w:rsidRDefault="007F182C" w:rsidP="00772D0A">
      <w:pPr>
        <w:rPr>
          <w:rFonts w:ascii="Calibri" w:hAnsi="Calibri" w:cs="Book Antiqua"/>
          <w:i/>
          <w:color w:val="595959"/>
        </w:rPr>
      </w:pPr>
      <w:r w:rsidRPr="008C7BD6">
        <w:rPr>
          <w:rFonts w:ascii="Calibri" w:hAnsi="Calibri" w:cs="Book Antiqua"/>
          <w:i/>
          <w:noProof/>
          <w:color w:val="595959"/>
        </w:rPr>
        <w:drawing>
          <wp:anchor distT="0" distB="0" distL="114300" distR="114300" simplePos="0" relativeHeight="251827200" behindDoc="0" locked="0" layoutInCell="1" allowOverlap="1" wp14:anchorId="6BA1D106" wp14:editId="083E9601">
            <wp:simplePos x="0" y="0"/>
            <wp:positionH relativeFrom="margin">
              <wp:align>center</wp:align>
            </wp:positionH>
            <wp:positionV relativeFrom="paragraph">
              <wp:posOffset>11430</wp:posOffset>
            </wp:positionV>
            <wp:extent cx="5310494" cy="2994660"/>
            <wp:effectExtent l="0" t="0" r="5080" b="0"/>
            <wp:wrapNone/>
            <wp:docPr id="1547041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202" name="Imagen 1"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0494" cy="2994660"/>
                    </a:xfrm>
                    <a:prstGeom prst="rect">
                      <a:avLst/>
                    </a:prstGeom>
                  </pic:spPr>
                </pic:pic>
              </a:graphicData>
            </a:graphic>
            <wp14:sizeRelH relativeFrom="page">
              <wp14:pctWidth>0</wp14:pctWidth>
            </wp14:sizeRelH>
            <wp14:sizeRelV relativeFrom="page">
              <wp14:pctHeight>0</wp14:pctHeight>
            </wp14:sizeRelV>
          </wp:anchor>
        </w:drawing>
      </w:r>
    </w:p>
    <w:p w14:paraId="3899B80F" w14:textId="42C1974A"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5E5059D"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29780585"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27AD79B0"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8D9ADDB" w14:textId="32421E42" w:rsidR="004D71EB" w:rsidRDefault="004D71EB" w:rsidP="00772D0A">
      <w:pPr>
        <w:rPr>
          <w:rFonts w:ascii="Calibri" w:hAnsi="Calibri" w:cs="Book Antiqua"/>
          <w:i/>
          <w:color w:val="595959"/>
        </w:rPr>
      </w:pPr>
    </w:p>
    <w:p w14:paraId="4F0FD3B2" w14:textId="3AE6E1C7" w:rsidR="004D71EB" w:rsidRDefault="004D71EB"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131016AE" w14:textId="77777777" w:rsidTr="00C45CFF">
        <w:tc>
          <w:tcPr>
            <w:tcW w:w="2001" w:type="dxa"/>
            <w:shd w:val="clear" w:color="auto" w:fill="DBDBDB" w:themeFill="accent3" w:themeFillTint="66"/>
          </w:tcPr>
          <w:p w14:paraId="2ED4236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5E7DE2" w14:textId="67766777"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541199" w:rsidRPr="005219A9" w14:paraId="7E063C86" w14:textId="77777777" w:rsidTr="00C45CFF">
        <w:tc>
          <w:tcPr>
            <w:tcW w:w="2001" w:type="dxa"/>
            <w:shd w:val="clear" w:color="auto" w:fill="DBDBDB" w:themeFill="accent3" w:themeFillTint="66"/>
          </w:tcPr>
          <w:p w14:paraId="6B42C0F0"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AF0AC13" w14:textId="3D0830E5" w:rsidR="00541199" w:rsidRPr="005219A9" w:rsidRDefault="00541199" w:rsidP="00C45CFF">
            <w:pPr>
              <w:spacing w:line="259" w:lineRule="auto"/>
              <w:rPr>
                <w:rFonts w:ascii="Calibri" w:hAnsi="Calibri" w:cs="Book Antiqua"/>
              </w:rPr>
            </w:pPr>
            <w:r w:rsidRPr="002A5780">
              <w:rPr>
                <w:rFonts w:ascii="Calibri" w:hAnsi="Calibri" w:cs="Book Antiqua"/>
              </w:rPr>
              <w:t>Actualizar transportistas</w:t>
            </w:r>
          </w:p>
        </w:tc>
      </w:tr>
      <w:tr w:rsidR="00541199" w:rsidRPr="005219A9" w14:paraId="5C8D8461" w14:textId="77777777" w:rsidTr="00C45CFF">
        <w:tc>
          <w:tcPr>
            <w:tcW w:w="2001" w:type="dxa"/>
            <w:shd w:val="clear" w:color="auto" w:fill="DBDBDB" w:themeFill="accent3" w:themeFillTint="66"/>
          </w:tcPr>
          <w:p w14:paraId="504CE8F9"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9281E2" w14:textId="52721D74"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25</w:t>
            </w:r>
          </w:p>
        </w:tc>
      </w:tr>
      <w:tr w:rsidR="00541199" w:rsidRPr="005219A9" w14:paraId="770F2F7E" w14:textId="77777777" w:rsidTr="00C45CFF">
        <w:tc>
          <w:tcPr>
            <w:tcW w:w="2001" w:type="dxa"/>
            <w:shd w:val="clear" w:color="auto" w:fill="DBDBDB" w:themeFill="accent3" w:themeFillTint="66"/>
          </w:tcPr>
          <w:p w14:paraId="3C1C6FCE"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29FA0143"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25</w:t>
            </w:r>
          </w:p>
        </w:tc>
      </w:tr>
      <w:tr w:rsidR="00541199" w:rsidRPr="005219A9" w14:paraId="6AFB4163" w14:textId="77777777" w:rsidTr="00C45CFF">
        <w:tc>
          <w:tcPr>
            <w:tcW w:w="2001" w:type="dxa"/>
            <w:shd w:val="clear" w:color="auto" w:fill="DBDBDB" w:themeFill="accent3" w:themeFillTint="66"/>
          </w:tcPr>
          <w:p w14:paraId="1C9DF1E8"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725611F1" w14:textId="79E0C5A9"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25.5</w:t>
            </w:r>
          </w:p>
        </w:tc>
      </w:tr>
    </w:tbl>
    <w:p w14:paraId="08A9FBF9" w14:textId="58843ADB" w:rsidR="004D71EB"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60992" behindDoc="0" locked="0" layoutInCell="1" allowOverlap="1" wp14:anchorId="62C70B08" wp14:editId="73C0671C">
            <wp:simplePos x="0" y="0"/>
            <wp:positionH relativeFrom="margin">
              <wp:align>center</wp:align>
            </wp:positionH>
            <wp:positionV relativeFrom="paragraph">
              <wp:posOffset>149225</wp:posOffset>
            </wp:positionV>
            <wp:extent cx="5303520" cy="3017520"/>
            <wp:effectExtent l="0" t="0" r="0" b="0"/>
            <wp:wrapNone/>
            <wp:docPr id="12262160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6046" name="Imagen 1"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03520" cy="3017520"/>
                    </a:xfrm>
                    <a:prstGeom prst="rect">
                      <a:avLst/>
                    </a:prstGeom>
                  </pic:spPr>
                </pic:pic>
              </a:graphicData>
            </a:graphic>
            <wp14:sizeRelH relativeFrom="page">
              <wp14:pctWidth>0</wp14:pctWidth>
            </wp14:sizeRelH>
            <wp14:sizeRelV relativeFrom="page">
              <wp14:pctHeight>0</wp14:pctHeight>
            </wp14:sizeRelV>
          </wp:anchor>
        </w:drawing>
      </w:r>
    </w:p>
    <w:p w14:paraId="7C250EE1" w14:textId="0AF376FB" w:rsidR="004D71EB" w:rsidRDefault="004D71EB" w:rsidP="00772D0A">
      <w:pPr>
        <w:rPr>
          <w:rFonts w:ascii="Calibri" w:hAnsi="Calibri" w:cs="Book Antiqua"/>
          <w:i/>
          <w:color w:val="595959"/>
        </w:rPr>
      </w:pPr>
    </w:p>
    <w:p w14:paraId="2D4090A6" w14:textId="19FD988A" w:rsidR="004D71EB" w:rsidRDefault="004D71EB" w:rsidP="00772D0A">
      <w:pPr>
        <w:rPr>
          <w:rFonts w:ascii="Calibri" w:hAnsi="Calibri" w:cs="Book Antiqua"/>
          <w:i/>
          <w:color w:val="595959"/>
        </w:rPr>
      </w:pPr>
    </w:p>
    <w:p w14:paraId="319533F0" w14:textId="2A064FFE" w:rsidR="004D71EB" w:rsidRDefault="004D71EB" w:rsidP="00772D0A">
      <w:pPr>
        <w:rPr>
          <w:rFonts w:ascii="Calibri" w:hAnsi="Calibri" w:cs="Book Antiqua"/>
          <w:i/>
          <w:color w:val="595959"/>
        </w:rPr>
      </w:pPr>
    </w:p>
    <w:p w14:paraId="587CE5AD" w14:textId="41FBCBA8"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6F9AF5BF" w:rsidR="004D71EB" w:rsidRDefault="004D71EB" w:rsidP="00772D0A">
      <w:pPr>
        <w:rPr>
          <w:rFonts w:ascii="Calibri" w:hAnsi="Calibri" w:cs="Book Antiqua"/>
          <w:i/>
          <w:color w:val="595959"/>
        </w:rPr>
      </w:pPr>
    </w:p>
    <w:p w14:paraId="7956A833" w14:textId="52C9E9DF" w:rsidR="004D71EB" w:rsidRDefault="004D71EB" w:rsidP="00772D0A">
      <w:pPr>
        <w:rPr>
          <w:rFonts w:ascii="Calibri" w:hAnsi="Calibri" w:cs="Book Antiqua"/>
          <w:i/>
          <w:color w:val="595959"/>
        </w:rPr>
      </w:pPr>
    </w:p>
    <w:p w14:paraId="1990CDFE" w14:textId="185DB509"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2BB83C70" w:rsidR="004D71EB" w:rsidRDefault="004D71EB" w:rsidP="00772D0A">
      <w:pPr>
        <w:rPr>
          <w:rFonts w:ascii="Calibri" w:hAnsi="Calibri" w:cs="Book Antiqua"/>
          <w:i/>
          <w:color w:val="595959"/>
        </w:rPr>
      </w:pPr>
    </w:p>
    <w:p w14:paraId="7471BEB3" w14:textId="03EE6CEA" w:rsidR="004D71EB" w:rsidRDefault="004D71EB" w:rsidP="00772D0A">
      <w:pPr>
        <w:rPr>
          <w:rFonts w:ascii="Calibri" w:hAnsi="Calibri" w:cs="Book Antiqua"/>
          <w:i/>
          <w:color w:val="595959"/>
        </w:rPr>
      </w:pPr>
    </w:p>
    <w:p w14:paraId="752AD806" w14:textId="77777777" w:rsidR="007F182C" w:rsidRDefault="007F182C" w:rsidP="00772D0A">
      <w:pPr>
        <w:rPr>
          <w:rFonts w:ascii="Calibri" w:hAnsi="Calibri" w:cs="Book Antiqua"/>
          <w:i/>
          <w:color w:val="595959"/>
        </w:rPr>
      </w:pPr>
    </w:p>
    <w:p w14:paraId="47B823BA" w14:textId="42FE2A0F" w:rsidR="007F182C" w:rsidRDefault="007F182C" w:rsidP="00772D0A">
      <w:pPr>
        <w:rPr>
          <w:rFonts w:ascii="Calibri" w:hAnsi="Calibri" w:cs="Book Antiqua"/>
          <w:i/>
          <w:color w:val="595959"/>
        </w:rPr>
      </w:pPr>
    </w:p>
    <w:p w14:paraId="63B6D315" w14:textId="77777777" w:rsidR="007F182C" w:rsidRDefault="007F182C"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01EA6FD" w14:textId="6347EAFB"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DC039F1" w:rsidR="00772D0A" w:rsidRPr="00983C81" w:rsidRDefault="00772D0A" w:rsidP="00772D0A">
      <w:pPr>
        <w:jc w:val="both"/>
        <w:rPr>
          <w:rFonts w:ascii="Calibri" w:hAnsi="Calibri" w:cs="Book Antiqua"/>
          <w:i/>
          <w:color w:val="595959"/>
        </w:rPr>
      </w:pPr>
    </w:p>
    <w:p w14:paraId="0B5B1FC6" w14:textId="432A3802" w:rsidR="00772D0A" w:rsidRPr="00983C81" w:rsidRDefault="00FF5816" w:rsidP="00772D0A">
      <w:pPr>
        <w:jc w:val="both"/>
        <w:rPr>
          <w:rFonts w:ascii="Calibri" w:hAnsi="Calibri" w:cs="Book Antiqua"/>
          <w:i/>
          <w:color w:val="595959"/>
        </w:rPr>
      </w:pPr>
      <w:r w:rsidRPr="00E542BA">
        <w:rPr>
          <w:rFonts w:ascii="Calibri" w:hAnsi="Calibri" w:cs="Book Antiqua"/>
          <w:i/>
          <w:noProof/>
          <w:color w:val="595959"/>
        </w:rPr>
        <w:drawing>
          <wp:anchor distT="0" distB="0" distL="114300" distR="114300" simplePos="0" relativeHeight="251828224" behindDoc="0" locked="0" layoutInCell="1" allowOverlap="1" wp14:anchorId="40FD4BD4" wp14:editId="64378DA5">
            <wp:simplePos x="0" y="0"/>
            <wp:positionH relativeFrom="margin">
              <wp:align>center</wp:align>
            </wp:positionH>
            <wp:positionV relativeFrom="paragraph">
              <wp:posOffset>11430</wp:posOffset>
            </wp:positionV>
            <wp:extent cx="5264144" cy="2971800"/>
            <wp:effectExtent l="0" t="0" r="0" b="0"/>
            <wp:wrapNone/>
            <wp:docPr id="308630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074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4144" cy="2971800"/>
                    </a:xfrm>
                    <a:prstGeom prst="rect">
                      <a:avLst/>
                    </a:prstGeom>
                  </pic:spPr>
                </pic:pic>
              </a:graphicData>
            </a:graphic>
            <wp14:sizeRelH relativeFrom="page">
              <wp14:pctWidth>0</wp14:pctWidth>
            </wp14:sizeRelH>
            <wp14:sizeRelV relativeFrom="page">
              <wp14:pctHeight>0</wp14:pctHeight>
            </wp14:sizeRelV>
          </wp:anchor>
        </w:drawing>
      </w:r>
    </w:p>
    <w:p w14:paraId="41DE9571" w14:textId="24469761" w:rsidR="00772D0A" w:rsidRPr="00983C81" w:rsidRDefault="00772D0A" w:rsidP="00772D0A">
      <w:pPr>
        <w:jc w:val="both"/>
        <w:rPr>
          <w:rFonts w:ascii="Calibri" w:hAnsi="Calibri" w:cs="Book Antiqua"/>
          <w:i/>
          <w:color w:val="595959"/>
        </w:rPr>
      </w:pPr>
    </w:p>
    <w:p w14:paraId="1317F7D4" w14:textId="73588F6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0193F6CB" w:rsidR="00772D0A" w:rsidRPr="00983C81" w:rsidRDefault="00772D0A" w:rsidP="002B57FD">
      <w:pPr>
        <w:jc w:val="both"/>
        <w:rPr>
          <w:rFonts w:ascii="Calibri" w:hAnsi="Calibri" w:cs="Book Antiqua"/>
          <w:i/>
          <w:color w:val="0000FF"/>
        </w:rPr>
      </w:pPr>
    </w:p>
    <w:p w14:paraId="0A32911B" w14:textId="448250B5" w:rsidR="00772D0A" w:rsidRPr="00983C81" w:rsidRDefault="00772D0A" w:rsidP="00772D0A">
      <w:pPr>
        <w:jc w:val="both"/>
        <w:rPr>
          <w:rFonts w:ascii="Calibri" w:hAnsi="Calibri" w:cs="Book Antiqua"/>
          <w:i/>
          <w:color w:val="595959"/>
        </w:rPr>
      </w:pPr>
    </w:p>
    <w:p w14:paraId="50F56384" w14:textId="2014F363"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CF9C6EA"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4FE99395"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11FF984E" w:rsidR="00311504" w:rsidRDefault="00311504" w:rsidP="00044498">
      <w:pPr>
        <w:rPr>
          <w:lang w:val="es-MX"/>
        </w:rPr>
      </w:pPr>
    </w:p>
    <w:p w14:paraId="3727B8F5" w14:textId="77777777" w:rsidR="00311504" w:rsidRDefault="00311504" w:rsidP="00044498">
      <w:pPr>
        <w:rPr>
          <w:lang w:val="es-MX"/>
        </w:rPr>
      </w:pPr>
    </w:p>
    <w:p w14:paraId="6B70A49C" w14:textId="15643868" w:rsidR="008514ED" w:rsidRDefault="008514ED" w:rsidP="00044498">
      <w:pPr>
        <w:rPr>
          <w:lang w:val="es-MX"/>
        </w:rPr>
      </w:pPr>
    </w:p>
    <w:p w14:paraId="1BD044A6" w14:textId="5BF221C3" w:rsidR="00FF5816" w:rsidRDefault="00FF5816"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663A5051" w14:textId="77777777" w:rsidTr="00C45CFF">
        <w:tc>
          <w:tcPr>
            <w:tcW w:w="2001" w:type="dxa"/>
            <w:shd w:val="clear" w:color="auto" w:fill="DBDBDB" w:themeFill="accent3" w:themeFillTint="66"/>
          </w:tcPr>
          <w:p w14:paraId="423EFCB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5714A41" w14:textId="2508189E"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541199" w:rsidRPr="005219A9" w14:paraId="7C283B8B" w14:textId="77777777" w:rsidTr="00C45CFF">
        <w:tc>
          <w:tcPr>
            <w:tcW w:w="2001" w:type="dxa"/>
            <w:shd w:val="clear" w:color="auto" w:fill="DBDBDB" w:themeFill="accent3" w:themeFillTint="66"/>
          </w:tcPr>
          <w:p w14:paraId="66280FCF"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29F376FB" w14:textId="2038933E" w:rsidR="00541199" w:rsidRPr="005219A9" w:rsidRDefault="00541199" w:rsidP="00C45CFF">
            <w:pPr>
              <w:spacing w:line="259" w:lineRule="auto"/>
              <w:rPr>
                <w:rFonts w:ascii="Calibri" w:hAnsi="Calibri" w:cs="Book Antiqua"/>
              </w:rPr>
            </w:pPr>
            <w:r w:rsidRPr="002A5780">
              <w:rPr>
                <w:rFonts w:ascii="Calibri" w:hAnsi="Calibri" w:cs="Book Antiqua"/>
              </w:rPr>
              <w:t>Eliminar transportistas</w:t>
            </w:r>
          </w:p>
        </w:tc>
      </w:tr>
      <w:tr w:rsidR="00541199" w:rsidRPr="005219A9" w14:paraId="4000CF85" w14:textId="77777777" w:rsidTr="00C45CFF">
        <w:tc>
          <w:tcPr>
            <w:tcW w:w="2001" w:type="dxa"/>
            <w:shd w:val="clear" w:color="auto" w:fill="DBDBDB" w:themeFill="accent3" w:themeFillTint="66"/>
          </w:tcPr>
          <w:p w14:paraId="2E8144D3"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03A19E9" w14:textId="1EEA6523"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26</w:t>
            </w:r>
          </w:p>
        </w:tc>
      </w:tr>
      <w:tr w:rsidR="00541199" w:rsidRPr="005219A9" w14:paraId="1AA8B00F" w14:textId="77777777" w:rsidTr="00C45CFF">
        <w:tc>
          <w:tcPr>
            <w:tcW w:w="2001" w:type="dxa"/>
            <w:shd w:val="clear" w:color="auto" w:fill="DBDBDB" w:themeFill="accent3" w:themeFillTint="66"/>
          </w:tcPr>
          <w:p w14:paraId="7A25ECEA"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1BFED7C7"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26</w:t>
            </w:r>
          </w:p>
        </w:tc>
      </w:tr>
      <w:tr w:rsidR="00541199" w:rsidRPr="005219A9" w14:paraId="784130CF" w14:textId="77777777" w:rsidTr="00C45CFF">
        <w:tc>
          <w:tcPr>
            <w:tcW w:w="2001" w:type="dxa"/>
            <w:shd w:val="clear" w:color="auto" w:fill="DBDBDB" w:themeFill="accent3" w:themeFillTint="66"/>
          </w:tcPr>
          <w:p w14:paraId="5476DCDB"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6F039A3E" w14:textId="5DECC85F"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26.2</w:t>
            </w:r>
          </w:p>
        </w:tc>
      </w:tr>
    </w:tbl>
    <w:p w14:paraId="15C54E6B" w14:textId="4D6F0E47" w:rsidR="008514ED" w:rsidRDefault="00FF5816" w:rsidP="00044498">
      <w:pPr>
        <w:rPr>
          <w:lang w:val="es-MX"/>
        </w:rPr>
      </w:pPr>
      <w:r w:rsidRPr="00FF5816">
        <w:rPr>
          <w:noProof/>
          <w:lang w:val="es-MX"/>
        </w:rPr>
        <w:drawing>
          <wp:anchor distT="0" distB="0" distL="114300" distR="114300" simplePos="0" relativeHeight="251862016" behindDoc="0" locked="0" layoutInCell="1" allowOverlap="1" wp14:anchorId="2841F21B" wp14:editId="14999D63">
            <wp:simplePos x="0" y="0"/>
            <wp:positionH relativeFrom="margin">
              <wp:align>center</wp:align>
            </wp:positionH>
            <wp:positionV relativeFrom="paragraph">
              <wp:posOffset>149225</wp:posOffset>
            </wp:positionV>
            <wp:extent cx="5296535" cy="2994660"/>
            <wp:effectExtent l="0" t="0" r="0" b="0"/>
            <wp:wrapNone/>
            <wp:docPr id="950526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6866" name="Imagen 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96535" cy="2994660"/>
                    </a:xfrm>
                    <a:prstGeom prst="rect">
                      <a:avLst/>
                    </a:prstGeom>
                  </pic:spPr>
                </pic:pic>
              </a:graphicData>
            </a:graphic>
            <wp14:sizeRelH relativeFrom="page">
              <wp14:pctWidth>0</wp14:pctWidth>
            </wp14:sizeRelH>
            <wp14:sizeRelV relativeFrom="page">
              <wp14:pctHeight>0</wp14:pctHeight>
            </wp14:sizeRelV>
          </wp:anchor>
        </w:drawing>
      </w:r>
    </w:p>
    <w:p w14:paraId="2CA7F55E" w14:textId="2CF8E9E1" w:rsidR="008514ED" w:rsidRDefault="008514ED" w:rsidP="00044498">
      <w:pPr>
        <w:rPr>
          <w:lang w:val="es-MX"/>
        </w:rPr>
      </w:pPr>
    </w:p>
    <w:p w14:paraId="2D1A7E6B" w14:textId="523449D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4E24CE7A" w:rsidR="00311504" w:rsidRDefault="00311504" w:rsidP="00044498">
      <w:pPr>
        <w:rPr>
          <w:lang w:val="es-MX"/>
        </w:rPr>
      </w:pPr>
    </w:p>
    <w:p w14:paraId="4D30843F" w14:textId="77777777" w:rsidR="00311504" w:rsidRDefault="00311504" w:rsidP="00044498">
      <w:pPr>
        <w:rPr>
          <w:lang w:val="es-MX"/>
        </w:rPr>
      </w:pPr>
    </w:p>
    <w:p w14:paraId="28D7C21B" w14:textId="1568A205"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14FF7953" w:rsidR="00311504" w:rsidRDefault="00311504" w:rsidP="00044498">
      <w:pPr>
        <w:rPr>
          <w:lang w:val="es-MX"/>
        </w:rPr>
      </w:pPr>
    </w:p>
    <w:p w14:paraId="2888EDF8" w14:textId="485C942C"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5B8807E9" w:rsidR="00311504" w:rsidRDefault="00311504" w:rsidP="00044498">
      <w:pPr>
        <w:rPr>
          <w:lang w:val="es-MX"/>
        </w:rPr>
      </w:pPr>
    </w:p>
    <w:p w14:paraId="2BEF3A7E" w14:textId="77777777" w:rsidR="00311504" w:rsidRDefault="00311504" w:rsidP="00044498">
      <w:pPr>
        <w:rPr>
          <w:lang w:val="es-MX"/>
        </w:rPr>
      </w:pPr>
    </w:p>
    <w:p w14:paraId="4CF3FA11" w14:textId="093EF6F0"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213F40F8" w:rsidR="008514ED" w:rsidRDefault="008514ED" w:rsidP="00044498">
      <w:pPr>
        <w:rPr>
          <w:lang w:val="es-MX"/>
        </w:rPr>
      </w:pPr>
    </w:p>
    <w:p w14:paraId="09E76B93" w14:textId="72D4F8D3" w:rsidR="0074757A" w:rsidRDefault="00FF5816" w:rsidP="00044498">
      <w:pPr>
        <w:rPr>
          <w:lang w:val="es-MX"/>
        </w:rPr>
      </w:pPr>
      <w:r w:rsidRPr="00373A5C">
        <w:rPr>
          <w:noProof/>
          <w:lang w:val="es-MX"/>
        </w:rPr>
        <w:drawing>
          <wp:anchor distT="0" distB="0" distL="114300" distR="114300" simplePos="0" relativeHeight="251829248" behindDoc="0" locked="0" layoutInCell="1" allowOverlap="1" wp14:anchorId="38ED0C8F" wp14:editId="75107D08">
            <wp:simplePos x="0" y="0"/>
            <wp:positionH relativeFrom="margin">
              <wp:align>center</wp:align>
            </wp:positionH>
            <wp:positionV relativeFrom="paragraph">
              <wp:posOffset>10160</wp:posOffset>
            </wp:positionV>
            <wp:extent cx="5263691" cy="2993390"/>
            <wp:effectExtent l="0" t="0" r="0" b="0"/>
            <wp:wrapNone/>
            <wp:docPr id="19050266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618" name="Imagen 1" descr="Interfaz de usuario gráfic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3691" cy="2993390"/>
                    </a:xfrm>
                    <a:prstGeom prst="rect">
                      <a:avLst/>
                    </a:prstGeom>
                  </pic:spPr>
                </pic:pic>
              </a:graphicData>
            </a:graphic>
            <wp14:sizeRelH relativeFrom="page">
              <wp14:pctWidth>0</wp14:pctWidth>
            </wp14:sizeRelH>
            <wp14:sizeRelV relativeFrom="page">
              <wp14:pctHeight>0</wp14:pctHeight>
            </wp14:sizeRelV>
          </wp:anchor>
        </w:drawing>
      </w:r>
    </w:p>
    <w:p w14:paraId="083995B6" w14:textId="02F1018C" w:rsidR="008514ED" w:rsidRDefault="008514ED" w:rsidP="00044498">
      <w:pPr>
        <w:rPr>
          <w:lang w:val="es-MX"/>
        </w:rPr>
      </w:pPr>
    </w:p>
    <w:p w14:paraId="2A46A527" w14:textId="79A95607" w:rsidR="0074757A" w:rsidRDefault="0074757A" w:rsidP="00044498">
      <w:pPr>
        <w:rPr>
          <w:lang w:val="es-MX"/>
        </w:rPr>
      </w:pPr>
    </w:p>
    <w:p w14:paraId="27F75EA8" w14:textId="51201EB8" w:rsidR="0074757A" w:rsidRDefault="0074757A" w:rsidP="00044498">
      <w:pPr>
        <w:rPr>
          <w:lang w:val="es-MX"/>
        </w:rPr>
      </w:pPr>
    </w:p>
    <w:p w14:paraId="3C3CE9D4" w14:textId="56462DC6" w:rsidR="0074757A" w:rsidRDefault="0074757A" w:rsidP="00044498">
      <w:pPr>
        <w:rPr>
          <w:lang w:val="es-MX"/>
        </w:rPr>
      </w:pPr>
    </w:p>
    <w:p w14:paraId="339546E8" w14:textId="68B5F932"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36DBDA52" w:rsidR="0074757A" w:rsidRDefault="0074757A" w:rsidP="00044498">
      <w:pPr>
        <w:rPr>
          <w:lang w:val="es-MX"/>
        </w:rPr>
      </w:pPr>
    </w:p>
    <w:p w14:paraId="53479E36" w14:textId="77777777" w:rsidR="0074757A" w:rsidRDefault="0074757A" w:rsidP="00044498">
      <w:pPr>
        <w:rPr>
          <w:lang w:val="es-MX"/>
        </w:rPr>
      </w:pPr>
    </w:p>
    <w:p w14:paraId="3626C9B9" w14:textId="6D99D7E0" w:rsidR="0074757A" w:rsidRDefault="0074757A" w:rsidP="00044498">
      <w:pPr>
        <w:rPr>
          <w:lang w:val="es-MX"/>
        </w:rPr>
      </w:pPr>
    </w:p>
    <w:p w14:paraId="1BE15CC2" w14:textId="77777777" w:rsidR="0074757A" w:rsidRDefault="0074757A" w:rsidP="00044498">
      <w:pPr>
        <w:rPr>
          <w:lang w:val="es-MX"/>
        </w:rPr>
      </w:pPr>
    </w:p>
    <w:p w14:paraId="18C6494B" w14:textId="7950FB35"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AB26786" w:rsidR="0074757A" w:rsidRDefault="0074757A" w:rsidP="00044498">
      <w:pPr>
        <w:rPr>
          <w:lang w:val="es-MX"/>
        </w:rPr>
      </w:pPr>
    </w:p>
    <w:p w14:paraId="21FED67B" w14:textId="5C579D53" w:rsidR="0074757A" w:rsidRDefault="0074757A" w:rsidP="00044498">
      <w:pPr>
        <w:rPr>
          <w:lang w:val="es-MX"/>
        </w:rPr>
      </w:pPr>
    </w:p>
    <w:p w14:paraId="287313A1" w14:textId="18A9E4B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62B17E1C" w14:textId="77777777" w:rsidTr="009B670D">
        <w:tc>
          <w:tcPr>
            <w:tcW w:w="2001" w:type="dxa"/>
            <w:shd w:val="clear" w:color="auto" w:fill="DBDBDB" w:themeFill="accent3" w:themeFillTint="66"/>
          </w:tcPr>
          <w:p w14:paraId="71A1BDF0"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5009719" w14:textId="4721DD5C"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FF5816" w:rsidRPr="005219A9" w14:paraId="42437AC9" w14:textId="77777777" w:rsidTr="009B670D">
        <w:tc>
          <w:tcPr>
            <w:tcW w:w="2001" w:type="dxa"/>
            <w:shd w:val="clear" w:color="auto" w:fill="DBDBDB" w:themeFill="accent3" w:themeFillTint="66"/>
          </w:tcPr>
          <w:p w14:paraId="4E3FE4D1"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043A0E4E" w14:textId="2E2293CB" w:rsidR="00FF5816" w:rsidRPr="005219A9" w:rsidRDefault="00FF5816" w:rsidP="009B670D">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FF5816" w:rsidRPr="005219A9" w14:paraId="29F92F4D" w14:textId="77777777" w:rsidTr="009B670D">
        <w:tc>
          <w:tcPr>
            <w:tcW w:w="2001" w:type="dxa"/>
            <w:shd w:val="clear" w:color="auto" w:fill="DBDBDB" w:themeFill="accent3" w:themeFillTint="66"/>
          </w:tcPr>
          <w:p w14:paraId="31CA508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98121C4" w14:textId="01B3BEB5"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27</w:t>
            </w:r>
          </w:p>
        </w:tc>
      </w:tr>
      <w:tr w:rsidR="00FF5816" w:rsidRPr="005219A9" w14:paraId="4080AF91" w14:textId="77777777" w:rsidTr="009B670D">
        <w:tc>
          <w:tcPr>
            <w:tcW w:w="2001" w:type="dxa"/>
            <w:shd w:val="clear" w:color="auto" w:fill="DBDBDB" w:themeFill="accent3" w:themeFillTint="66"/>
          </w:tcPr>
          <w:p w14:paraId="5798614E"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0BD9E05B"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27</w:t>
            </w:r>
          </w:p>
        </w:tc>
      </w:tr>
      <w:tr w:rsidR="00FF5816" w:rsidRPr="005219A9" w14:paraId="537DB16B" w14:textId="77777777" w:rsidTr="009B670D">
        <w:tc>
          <w:tcPr>
            <w:tcW w:w="2001" w:type="dxa"/>
            <w:shd w:val="clear" w:color="auto" w:fill="DBDBDB" w:themeFill="accent3" w:themeFillTint="66"/>
          </w:tcPr>
          <w:p w14:paraId="23DC237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4F498B9C" w14:textId="27893F8A"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27.5</w:t>
            </w:r>
          </w:p>
        </w:tc>
      </w:tr>
    </w:tbl>
    <w:p w14:paraId="556A6EB3" w14:textId="77D75010" w:rsidR="0074757A" w:rsidRDefault="00FF5816" w:rsidP="00044498">
      <w:pPr>
        <w:rPr>
          <w:lang w:val="es-MX"/>
        </w:rPr>
      </w:pPr>
      <w:r w:rsidRPr="00FF5816">
        <w:rPr>
          <w:noProof/>
          <w:lang w:val="es-MX"/>
        </w:rPr>
        <w:drawing>
          <wp:anchor distT="0" distB="0" distL="114300" distR="114300" simplePos="0" relativeHeight="251863040" behindDoc="0" locked="0" layoutInCell="1" allowOverlap="1" wp14:anchorId="0A6881A8" wp14:editId="06347437">
            <wp:simplePos x="0" y="0"/>
            <wp:positionH relativeFrom="margin">
              <wp:align>center</wp:align>
            </wp:positionH>
            <wp:positionV relativeFrom="paragraph">
              <wp:posOffset>139700</wp:posOffset>
            </wp:positionV>
            <wp:extent cx="5263515" cy="2993836"/>
            <wp:effectExtent l="0" t="0" r="0" b="0"/>
            <wp:wrapNone/>
            <wp:docPr id="190234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36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3515" cy="2993836"/>
                    </a:xfrm>
                    <a:prstGeom prst="rect">
                      <a:avLst/>
                    </a:prstGeom>
                  </pic:spPr>
                </pic:pic>
              </a:graphicData>
            </a:graphic>
            <wp14:sizeRelH relativeFrom="page">
              <wp14:pctWidth>0</wp14:pctWidth>
            </wp14:sizeRelH>
            <wp14:sizeRelV relativeFrom="page">
              <wp14:pctHeight>0</wp14:pctHeight>
            </wp14:sizeRelV>
          </wp:anchor>
        </w:drawing>
      </w:r>
    </w:p>
    <w:p w14:paraId="149AB128" w14:textId="3EFB8698" w:rsidR="0074757A" w:rsidRDefault="0074757A" w:rsidP="00044498">
      <w:pPr>
        <w:rPr>
          <w:lang w:val="es-MX"/>
        </w:rPr>
      </w:pPr>
    </w:p>
    <w:p w14:paraId="28FB3AAD" w14:textId="77777777" w:rsidR="0074757A" w:rsidRDefault="0074757A" w:rsidP="00044498">
      <w:pPr>
        <w:rPr>
          <w:lang w:val="es-MX"/>
        </w:rPr>
      </w:pPr>
    </w:p>
    <w:p w14:paraId="2344112F" w14:textId="01667512" w:rsidR="0074757A" w:rsidRDefault="0074757A" w:rsidP="00044498">
      <w:pPr>
        <w:rPr>
          <w:lang w:val="es-MX"/>
        </w:rPr>
      </w:pPr>
    </w:p>
    <w:p w14:paraId="3DF0A109" w14:textId="77777777" w:rsidR="00311504" w:rsidRDefault="00311504" w:rsidP="00044498">
      <w:pPr>
        <w:rPr>
          <w:lang w:val="es-MX"/>
        </w:rPr>
      </w:pPr>
    </w:p>
    <w:p w14:paraId="30CBFAA4" w14:textId="030465E4"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4A64C0D6"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42ACF218" w:rsidR="00311504" w:rsidRDefault="00311504" w:rsidP="00044498">
      <w:pPr>
        <w:rPr>
          <w:lang w:val="es-MX"/>
        </w:rPr>
      </w:pPr>
    </w:p>
    <w:p w14:paraId="0C352EB8" w14:textId="77777777" w:rsidR="00FF5816" w:rsidRDefault="00FF5816" w:rsidP="00044498">
      <w:pPr>
        <w:rPr>
          <w:lang w:val="es-MX"/>
        </w:rPr>
      </w:pPr>
    </w:p>
    <w:p w14:paraId="1D06B0C6" w14:textId="77777777" w:rsidR="00FF5816" w:rsidRDefault="00FF5816" w:rsidP="00044498">
      <w:pPr>
        <w:rPr>
          <w:lang w:val="es-MX"/>
        </w:rPr>
      </w:pPr>
    </w:p>
    <w:p w14:paraId="51F86A58" w14:textId="598EAB1F" w:rsidR="00FF5816" w:rsidRDefault="00FF5816" w:rsidP="00044498">
      <w:pPr>
        <w:rPr>
          <w:lang w:val="es-MX"/>
        </w:rPr>
      </w:pPr>
    </w:p>
    <w:p w14:paraId="4F8EE4B6" w14:textId="77777777" w:rsidR="00311504" w:rsidRDefault="00311504" w:rsidP="00044498">
      <w:pPr>
        <w:rPr>
          <w:lang w:val="es-MX"/>
        </w:rPr>
      </w:pPr>
    </w:p>
    <w:p w14:paraId="0B8ECEC4" w14:textId="77777777" w:rsidR="00311504" w:rsidRDefault="00311504" w:rsidP="00044498">
      <w:pPr>
        <w:rPr>
          <w:lang w:val="es-MX"/>
        </w:rPr>
      </w:pPr>
    </w:p>
    <w:p w14:paraId="09325DC7" w14:textId="077BDE6B" w:rsidR="008514ED" w:rsidRDefault="008514ED" w:rsidP="00044498">
      <w:pPr>
        <w:rPr>
          <w:lang w:val="es-MX"/>
        </w:rPr>
      </w:pPr>
    </w:p>
    <w:p w14:paraId="453B0F9A" w14:textId="57321BAF" w:rsidR="00B74492" w:rsidRDefault="00B74492"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3345D8DB"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43B6583D" w:rsidR="0074757A" w:rsidRDefault="0074757A" w:rsidP="00044498">
      <w:pPr>
        <w:rPr>
          <w:lang w:val="es-MX"/>
        </w:rPr>
      </w:pPr>
    </w:p>
    <w:p w14:paraId="047118FF" w14:textId="72B6224F" w:rsidR="0074757A" w:rsidRDefault="00B74492" w:rsidP="00044498">
      <w:pPr>
        <w:rPr>
          <w:lang w:val="es-MX"/>
        </w:rPr>
      </w:pPr>
      <w:r w:rsidRPr="007547CE">
        <w:rPr>
          <w:noProof/>
          <w:lang w:val="es-MX"/>
        </w:rPr>
        <w:drawing>
          <wp:anchor distT="0" distB="0" distL="114300" distR="114300" simplePos="0" relativeHeight="251830272" behindDoc="0" locked="0" layoutInCell="1" allowOverlap="1" wp14:anchorId="114592B2" wp14:editId="47F249DC">
            <wp:simplePos x="0" y="0"/>
            <wp:positionH relativeFrom="margin">
              <wp:align>center</wp:align>
            </wp:positionH>
            <wp:positionV relativeFrom="paragraph">
              <wp:posOffset>10160</wp:posOffset>
            </wp:positionV>
            <wp:extent cx="5247420" cy="2985770"/>
            <wp:effectExtent l="0" t="0" r="0" b="5080"/>
            <wp:wrapNone/>
            <wp:docPr id="21367721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157" name="Imagen 1"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7420" cy="2985770"/>
                    </a:xfrm>
                    <a:prstGeom prst="rect">
                      <a:avLst/>
                    </a:prstGeom>
                  </pic:spPr>
                </pic:pic>
              </a:graphicData>
            </a:graphic>
            <wp14:sizeRelH relativeFrom="page">
              <wp14:pctWidth>0</wp14:pctWidth>
            </wp14:sizeRelH>
            <wp14:sizeRelV relativeFrom="page">
              <wp14:pctHeight>0</wp14:pctHeight>
            </wp14:sizeRelV>
          </wp:anchor>
        </w:drawing>
      </w:r>
    </w:p>
    <w:p w14:paraId="6D37D692" w14:textId="70511C43" w:rsidR="0074757A" w:rsidRDefault="0074757A" w:rsidP="00044498">
      <w:pPr>
        <w:rPr>
          <w:lang w:val="es-MX"/>
        </w:rPr>
      </w:pPr>
    </w:p>
    <w:p w14:paraId="43A1A860" w14:textId="3691554D"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0DEEDDED"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DCC21B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56FB458C" w14:textId="77777777" w:rsidR="00B74492" w:rsidRDefault="00B74492" w:rsidP="00044498">
      <w:pPr>
        <w:rPr>
          <w:lang w:val="es-MX"/>
        </w:rPr>
      </w:pPr>
    </w:p>
    <w:p w14:paraId="62052215" w14:textId="7B7A5CB1" w:rsidR="00311504" w:rsidRDefault="00311504"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2E78D38D" w14:textId="77777777" w:rsidTr="009B670D">
        <w:tc>
          <w:tcPr>
            <w:tcW w:w="2001" w:type="dxa"/>
            <w:shd w:val="clear" w:color="auto" w:fill="DBDBDB" w:themeFill="accent3" w:themeFillTint="66"/>
          </w:tcPr>
          <w:p w14:paraId="245EBAB6"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2DA0A5"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FF5816" w:rsidRPr="005219A9" w14:paraId="0F39D48F" w14:textId="77777777" w:rsidTr="009B670D">
        <w:tc>
          <w:tcPr>
            <w:tcW w:w="2001" w:type="dxa"/>
            <w:shd w:val="clear" w:color="auto" w:fill="DBDBDB" w:themeFill="accent3" w:themeFillTint="66"/>
          </w:tcPr>
          <w:p w14:paraId="6C589A7E"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1E2BBE8C" w14:textId="50C6C1E4" w:rsidR="00FF5816" w:rsidRPr="005219A9" w:rsidRDefault="00FF5816" w:rsidP="009B670D">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FF5816" w:rsidRPr="005219A9" w14:paraId="6C41A878" w14:textId="77777777" w:rsidTr="009B670D">
        <w:tc>
          <w:tcPr>
            <w:tcW w:w="2001" w:type="dxa"/>
            <w:shd w:val="clear" w:color="auto" w:fill="DBDBDB" w:themeFill="accent3" w:themeFillTint="66"/>
          </w:tcPr>
          <w:p w14:paraId="389C214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8B67F62" w14:textId="42880ACE"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28</w:t>
            </w:r>
          </w:p>
        </w:tc>
      </w:tr>
      <w:tr w:rsidR="00FF5816" w:rsidRPr="005219A9" w14:paraId="008726EF" w14:textId="77777777" w:rsidTr="009B670D">
        <w:tc>
          <w:tcPr>
            <w:tcW w:w="2001" w:type="dxa"/>
            <w:shd w:val="clear" w:color="auto" w:fill="DBDBDB" w:themeFill="accent3" w:themeFillTint="66"/>
          </w:tcPr>
          <w:p w14:paraId="2DE8E394"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A6F7277"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28</w:t>
            </w:r>
          </w:p>
        </w:tc>
      </w:tr>
      <w:tr w:rsidR="00FF5816" w:rsidRPr="005219A9" w14:paraId="4862C9ED" w14:textId="77777777" w:rsidTr="009B670D">
        <w:tc>
          <w:tcPr>
            <w:tcW w:w="2001" w:type="dxa"/>
            <w:shd w:val="clear" w:color="auto" w:fill="DBDBDB" w:themeFill="accent3" w:themeFillTint="66"/>
          </w:tcPr>
          <w:p w14:paraId="5BED614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3CBA0BC8" w14:textId="0185E63C"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28.5</w:t>
            </w:r>
          </w:p>
        </w:tc>
      </w:tr>
    </w:tbl>
    <w:p w14:paraId="6E6E5C50" w14:textId="49C7B306" w:rsidR="00311504" w:rsidRDefault="00311504" w:rsidP="00044498">
      <w:pPr>
        <w:rPr>
          <w:lang w:val="es-MX"/>
        </w:rPr>
      </w:pPr>
    </w:p>
    <w:p w14:paraId="7B902458" w14:textId="512CF5AA" w:rsidR="00311504" w:rsidRDefault="00B74492" w:rsidP="00044498">
      <w:pPr>
        <w:rPr>
          <w:lang w:val="es-MX"/>
        </w:rPr>
      </w:pPr>
      <w:r w:rsidRPr="00B74492">
        <w:rPr>
          <w:noProof/>
          <w:lang w:val="es-MX"/>
        </w:rPr>
        <w:drawing>
          <wp:anchor distT="0" distB="0" distL="114300" distR="114300" simplePos="0" relativeHeight="251864064" behindDoc="0" locked="0" layoutInCell="1" allowOverlap="1" wp14:anchorId="1020E4E6" wp14:editId="7A862B78">
            <wp:simplePos x="0" y="0"/>
            <wp:positionH relativeFrom="margin">
              <wp:align>center</wp:align>
            </wp:positionH>
            <wp:positionV relativeFrom="paragraph">
              <wp:posOffset>10160</wp:posOffset>
            </wp:positionV>
            <wp:extent cx="5256530" cy="2985770"/>
            <wp:effectExtent l="0" t="0" r="1270" b="5080"/>
            <wp:wrapNone/>
            <wp:docPr id="92746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4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6530" cy="2985770"/>
                    </a:xfrm>
                    <a:prstGeom prst="rect">
                      <a:avLst/>
                    </a:prstGeom>
                  </pic:spPr>
                </pic:pic>
              </a:graphicData>
            </a:graphic>
            <wp14:sizeRelH relativeFrom="page">
              <wp14:pctWidth>0</wp14:pctWidth>
            </wp14:sizeRelH>
            <wp14:sizeRelV relativeFrom="page">
              <wp14:pctHeight>0</wp14:pctHeight>
            </wp14:sizeRelV>
          </wp:anchor>
        </w:drawing>
      </w:r>
    </w:p>
    <w:p w14:paraId="1F1E58D6" w14:textId="0D42D8F3" w:rsidR="00311504" w:rsidRDefault="00311504" w:rsidP="00044498">
      <w:pPr>
        <w:rPr>
          <w:lang w:val="es-MX"/>
        </w:rPr>
      </w:pPr>
    </w:p>
    <w:p w14:paraId="21FF49DD" w14:textId="77777777" w:rsidR="00311504" w:rsidRDefault="00311504" w:rsidP="00044498">
      <w:pPr>
        <w:rPr>
          <w:lang w:val="es-MX"/>
        </w:rPr>
      </w:pPr>
    </w:p>
    <w:p w14:paraId="6DFB7107" w14:textId="4C5861DF"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4AF7A91C" w:rsidR="00311504" w:rsidRDefault="00311504" w:rsidP="00044498">
      <w:pPr>
        <w:rPr>
          <w:lang w:val="es-MX"/>
        </w:rPr>
      </w:pPr>
    </w:p>
    <w:p w14:paraId="1229A227" w14:textId="77777777" w:rsidR="00311504" w:rsidRDefault="00311504" w:rsidP="00044498">
      <w:pPr>
        <w:rPr>
          <w:lang w:val="es-MX"/>
        </w:rPr>
      </w:pPr>
    </w:p>
    <w:p w14:paraId="120CF73E" w14:textId="1EAA699F" w:rsidR="00311504" w:rsidRDefault="00311504" w:rsidP="00044498">
      <w:pPr>
        <w:rPr>
          <w:lang w:val="es-MX"/>
        </w:rPr>
      </w:pPr>
    </w:p>
    <w:p w14:paraId="3CF3AA6C" w14:textId="77777777" w:rsidR="00311504" w:rsidRDefault="00311504" w:rsidP="00044498">
      <w:pPr>
        <w:rPr>
          <w:lang w:val="es-MX"/>
        </w:rPr>
      </w:pPr>
    </w:p>
    <w:p w14:paraId="5A5CC2B8" w14:textId="07BFBFC2"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63068DDC" w14:textId="408596DB" w:rsidR="00B74492" w:rsidRDefault="00B74492" w:rsidP="00044498">
      <w:pPr>
        <w:rPr>
          <w:lang w:val="es-MX"/>
        </w:rPr>
      </w:pPr>
    </w:p>
    <w:p w14:paraId="167F0E0D" w14:textId="77777777" w:rsidR="00B74492" w:rsidRDefault="00B74492" w:rsidP="00044498">
      <w:pPr>
        <w:rPr>
          <w:lang w:val="es-MX"/>
        </w:rPr>
      </w:pPr>
    </w:p>
    <w:p w14:paraId="05BB1B59" w14:textId="77777777" w:rsidR="00B74492" w:rsidRDefault="00B74492" w:rsidP="00044498">
      <w:pPr>
        <w:rPr>
          <w:lang w:val="es-MX"/>
        </w:rPr>
      </w:pPr>
    </w:p>
    <w:p w14:paraId="1A805B58" w14:textId="1097B5CF" w:rsidR="00B74492" w:rsidRDefault="00B74492" w:rsidP="00044498">
      <w:pPr>
        <w:rPr>
          <w:lang w:val="es-MX"/>
        </w:rPr>
      </w:pPr>
    </w:p>
    <w:p w14:paraId="24F902F3" w14:textId="02D7317B"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0147F90E"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50C195C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79416A39" w:rsidR="0074757A" w:rsidRDefault="00BE3ED7" w:rsidP="00044498">
      <w:pPr>
        <w:rPr>
          <w:lang w:val="es-MX"/>
        </w:rPr>
      </w:pPr>
      <w:r w:rsidRPr="00AF3A47">
        <w:rPr>
          <w:noProof/>
          <w:lang w:val="es-MX"/>
        </w:rPr>
        <w:drawing>
          <wp:anchor distT="0" distB="0" distL="114300" distR="114300" simplePos="0" relativeHeight="251831296" behindDoc="0" locked="0" layoutInCell="1" allowOverlap="1" wp14:anchorId="6085D502" wp14:editId="6B2B631C">
            <wp:simplePos x="0" y="0"/>
            <wp:positionH relativeFrom="margin">
              <wp:align>center</wp:align>
            </wp:positionH>
            <wp:positionV relativeFrom="paragraph">
              <wp:posOffset>139700</wp:posOffset>
            </wp:positionV>
            <wp:extent cx="5260850" cy="2985770"/>
            <wp:effectExtent l="0" t="0" r="0" b="5080"/>
            <wp:wrapNone/>
            <wp:docPr id="8096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18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0850" cy="2985770"/>
                    </a:xfrm>
                    <a:prstGeom prst="rect">
                      <a:avLst/>
                    </a:prstGeom>
                  </pic:spPr>
                </pic:pic>
              </a:graphicData>
            </a:graphic>
            <wp14:sizeRelH relativeFrom="page">
              <wp14:pctWidth>0</wp14:pctWidth>
            </wp14:sizeRelH>
            <wp14:sizeRelV relativeFrom="page">
              <wp14:pctHeight>0</wp14:pctHeight>
            </wp14:sizeRelV>
          </wp:anchor>
        </w:drawing>
      </w:r>
    </w:p>
    <w:p w14:paraId="7BCBC3B6" w14:textId="07CA5C3E" w:rsidR="0074757A" w:rsidRDefault="0074757A" w:rsidP="00044498">
      <w:pPr>
        <w:rPr>
          <w:lang w:val="es-MX"/>
        </w:rPr>
      </w:pPr>
    </w:p>
    <w:p w14:paraId="2DA50A5C" w14:textId="1D461F4D" w:rsidR="0074757A" w:rsidRDefault="0074757A" w:rsidP="00044498">
      <w:pPr>
        <w:rPr>
          <w:lang w:val="es-MX"/>
        </w:rPr>
      </w:pPr>
    </w:p>
    <w:p w14:paraId="3319EDE0" w14:textId="27B1E944" w:rsidR="0074757A" w:rsidRDefault="0074757A" w:rsidP="00044498">
      <w:pPr>
        <w:rPr>
          <w:lang w:val="es-MX"/>
        </w:rPr>
      </w:pPr>
    </w:p>
    <w:p w14:paraId="73AF7497" w14:textId="6F8D90B6" w:rsidR="0074757A" w:rsidRDefault="0074757A" w:rsidP="00044498">
      <w:pPr>
        <w:rPr>
          <w:lang w:val="es-MX"/>
        </w:rPr>
      </w:pPr>
    </w:p>
    <w:p w14:paraId="2AA5BE43" w14:textId="77777777" w:rsidR="0074757A" w:rsidRDefault="0074757A" w:rsidP="00044498">
      <w:pPr>
        <w:rPr>
          <w:lang w:val="es-MX"/>
        </w:rPr>
      </w:pPr>
    </w:p>
    <w:p w14:paraId="73C456F5" w14:textId="6FCC31C1"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7A239179" w14:textId="7B89D470" w:rsidR="00796E09" w:rsidRDefault="00796E09"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4AB1EB36" w14:textId="77777777" w:rsidTr="009B670D">
        <w:tc>
          <w:tcPr>
            <w:tcW w:w="2001" w:type="dxa"/>
            <w:shd w:val="clear" w:color="auto" w:fill="DBDBDB" w:themeFill="accent3" w:themeFillTint="66"/>
          </w:tcPr>
          <w:p w14:paraId="3AF04D25"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CC464E"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FF5816" w:rsidRPr="005219A9" w14:paraId="440F0967" w14:textId="77777777" w:rsidTr="009B670D">
        <w:tc>
          <w:tcPr>
            <w:tcW w:w="2001" w:type="dxa"/>
            <w:shd w:val="clear" w:color="auto" w:fill="DBDBDB" w:themeFill="accent3" w:themeFillTint="66"/>
          </w:tcPr>
          <w:p w14:paraId="26995E65"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64C7121F" w14:textId="77777777" w:rsidR="00FF5816" w:rsidRPr="005219A9" w:rsidRDefault="00FF5816" w:rsidP="009B670D">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FF5816" w:rsidRPr="005219A9" w14:paraId="2F33F9EC" w14:textId="77777777" w:rsidTr="009B670D">
        <w:tc>
          <w:tcPr>
            <w:tcW w:w="2001" w:type="dxa"/>
            <w:shd w:val="clear" w:color="auto" w:fill="DBDBDB" w:themeFill="accent3" w:themeFillTint="66"/>
          </w:tcPr>
          <w:p w14:paraId="0FE87B9A"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DA8BD9" w14:textId="6DA74F47"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29</w:t>
            </w:r>
          </w:p>
        </w:tc>
      </w:tr>
      <w:tr w:rsidR="00FF5816" w:rsidRPr="005219A9" w14:paraId="67850C8D" w14:textId="77777777" w:rsidTr="009B670D">
        <w:tc>
          <w:tcPr>
            <w:tcW w:w="2001" w:type="dxa"/>
            <w:shd w:val="clear" w:color="auto" w:fill="DBDBDB" w:themeFill="accent3" w:themeFillTint="66"/>
          </w:tcPr>
          <w:p w14:paraId="78079066"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53B85B3" w14:textId="2D83F402"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29</w:t>
            </w:r>
          </w:p>
        </w:tc>
      </w:tr>
      <w:tr w:rsidR="00FF5816" w:rsidRPr="005219A9" w14:paraId="6E8308C0" w14:textId="77777777" w:rsidTr="009B670D">
        <w:tc>
          <w:tcPr>
            <w:tcW w:w="2001" w:type="dxa"/>
            <w:shd w:val="clear" w:color="auto" w:fill="DBDBDB" w:themeFill="accent3" w:themeFillTint="66"/>
          </w:tcPr>
          <w:p w14:paraId="763F65F8"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7937D8BF" w14:textId="25628707"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29.2</w:t>
            </w:r>
          </w:p>
        </w:tc>
      </w:tr>
    </w:tbl>
    <w:p w14:paraId="13882867" w14:textId="7188DC78" w:rsidR="00796E09" w:rsidRDefault="00796E09" w:rsidP="00044498">
      <w:pPr>
        <w:rPr>
          <w:lang w:val="es-MX"/>
        </w:rPr>
      </w:pPr>
    </w:p>
    <w:p w14:paraId="781F5927" w14:textId="59F86118" w:rsidR="00796E09" w:rsidRDefault="00BE3ED7" w:rsidP="00044498">
      <w:pPr>
        <w:rPr>
          <w:lang w:val="es-MX"/>
        </w:rPr>
      </w:pPr>
      <w:r w:rsidRPr="00BE3ED7">
        <w:rPr>
          <w:noProof/>
          <w:lang w:val="es-MX"/>
        </w:rPr>
        <w:drawing>
          <wp:anchor distT="0" distB="0" distL="114300" distR="114300" simplePos="0" relativeHeight="251865088" behindDoc="0" locked="0" layoutInCell="1" allowOverlap="1" wp14:anchorId="0A0C97FB" wp14:editId="557433B2">
            <wp:simplePos x="0" y="0"/>
            <wp:positionH relativeFrom="margin">
              <wp:align>center</wp:align>
            </wp:positionH>
            <wp:positionV relativeFrom="paragraph">
              <wp:posOffset>33020</wp:posOffset>
            </wp:positionV>
            <wp:extent cx="5276215" cy="2985770"/>
            <wp:effectExtent l="0" t="0" r="635" b="5080"/>
            <wp:wrapNone/>
            <wp:docPr id="56690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8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14:sizeRelH relativeFrom="page">
              <wp14:pctWidth>0</wp14:pctWidth>
            </wp14:sizeRelH>
            <wp14:sizeRelV relativeFrom="page">
              <wp14:pctHeight>0</wp14:pctHeight>
            </wp14:sizeRelV>
          </wp:anchor>
        </w:drawing>
      </w:r>
    </w:p>
    <w:p w14:paraId="1A77BA20" w14:textId="01AE4FF7" w:rsidR="00796E09" w:rsidRDefault="00796E09" w:rsidP="00044498">
      <w:pPr>
        <w:rPr>
          <w:lang w:val="es-MX"/>
        </w:rPr>
      </w:pPr>
    </w:p>
    <w:p w14:paraId="7C64FAEF" w14:textId="3CB81E75" w:rsidR="00796E09" w:rsidRDefault="00796E09" w:rsidP="00044498">
      <w:pPr>
        <w:rPr>
          <w:lang w:val="es-MX"/>
        </w:rPr>
      </w:pPr>
    </w:p>
    <w:p w14:paraId="7500FF72" w14:textId="2CF86E6A" w:rsidR="00796E09" w:rsidRDefault="00796E09" w:rsidP="00044498">
      <w:pPr>
        <w:rPr>
          <w:lang w:val="es-MX"/>
        </w:rPr>
      </w:pPr>
    </w:p>
    <w:p w14:paraId="48522A87" w14:textId="2B092B9B" w:rsidR="00796E09" w:rsidRDefault="00796E09" w:rsidP="00044498">
      <w:pPr>
        <w:rPr>
          <w:lang w:val="es-MX"/>
        </w:rPr>
      </w:pPr>
    </w:p>
    <w:p w14:paraId="2434AA5B" w14:textId="7EF02CEE" w:rsidR="00796E09" w:rsidRDefault="00796E09" w:rsidP="00044498">
      <w:pPr>
        <w:rPr>
          <w:lang w:val="es-MX"/>
        </w:rPr>
      </w:pPr>
    </w:p>
    <w:p w14:paraId="05824135" w14:textId="36B0F162" w:rsidR="00796E09" w:rsidRDefault="00796E09" w:rsidP="00044498">
      <w:pPr>
        <w:rPr>
          <w:lang w:val="es-MX"/>
        </w:rPr>
      </w:pPr>
    </w:p>
    <w:p w14:paraId="7DCC99E8" w14:textId="54D02A34" w:rsidR="00796E09" w:rsidRDefault="00796E09" w:rsidP="00044498">
      <w:pPr>
        <w:rPr>
          <w:lang w:val="es-MX"/>
        </w:rPr>
      </w:pPr>
    </w:p>
    <w:p w14:paraId="08AFA3E3" w14:textId="41D2529B"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FDD341E"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03480F1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3A35322D"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4F2C7D72"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0F22DE7F"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68F52122"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2A9309E" w:rsidR="0074757A" w:rsidRDefault="00622899" w:rsidP="00044498">
      <w:pPr>
        <w:rPr>
          <w:lang w:val="es-MX"/>
        </w:rPr>
      </w:pPr>
      <w:r w:rsidRPr="00DD7400">
        <w:rPr>
          <w:noProof/>
        </w:rPr>
        <w:drawing>
          <wp:anchor distT="0" distB="0" distL="114300" distR="114300" simplePos="0" relativeHeight="251802624" behindDoc="0" locked="0" layoutInCell="1" allowOverlap="1" wp14:anchorId="540792CE" wp14:editId="33B2BDE2">
            <wp:simplePos x="0" y="0"/>
            <wp:positionH relativeFrom="margin">
              <wp:posOffset>364490</wp:posOffset>
            </wp:positionH>
            <wp:positionV relativeFrom="paragraph">
              <wp:posOffset>132080</wp:posOffset>
            </wp:positionV>
            <wp:extent cx="5383530" cy="3055620"/>
            <wp:effectExtent l="0" t="0" r="7620" b="0"/>
            <wp:wrapNone/>
            <wp:docPr id="1570229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9476" name="Imagen 1"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530" cy="3055620"/>
                    </a:xfrm>
                    <a:prstGeom prst="rect">
                      <a:avLst/>
                    </a:prstGeom>
                  </pic:spPr>
                </pic:pic>
              </a:graphicData>
            </a:graphic>
            <wp14:sizeRelH relativeFrom="page">
              <wp14:pctWidth>0</wp14:pctWidth>
            </wp14:sizeRelH>
            <wp14:sizeRelV relativeFrom="page">
              <wp14:pctHeight>0</wp14:pctHeight>
            </wp14:sizeRelV>
          </wp:anchor>
        </w:drawing>
      </w:r>
    </w:p>
    <w:p w14:paraId="7CC88B00" w14:textId="372C89A4" w:rsidR="0074757A" w:rsidRDefault="0074757A" w:rsidP="00044498">
      <w:pPr>
        <w:rPr>
          <w:lang w:val="es-MX"/>
        </w:rPr>
      </w:pPr>
    </w:p>
    <w:p w14:paraId="17A2D981" w14:textId="29B782E7" w:rsidR="0074757A" w:rsidRDefault="0074757A" w:rsidP="00044498">
      <w:pPr>
        <w:rPr>
          <w:lang w:val="es-MX"/>
        </w:rPr>
      </w:pPr>
    </w:p>
    <w:p w14:paraId="6AC118F3" w14:textId="4A7650E1"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386F7B8C"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4F1D4207" w14:textId="1D1A3BF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22899" w:rsidRPr="005219A9" w14:paraId="3F74475E" w14:textId="77777777" w:rsidTr="00493BBB">
        <w:tc>
          <w:tcPr>
            <w:tcW w:w="2001" w:type="dxa"/>
            <w:shd w:val="clear" w:color="auto" w:fill="DBDBDB" w:themeFill="accent3" w:themeFillTint="66"/>
          </w:tcPr>
          <w:p w14:paraId="2EA8B7E7" w14:textId="77777777" w:rsidR="00622899" w:rsidRPr="005219A9" w:rsidRDefault="00622899"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9A3E426" w14:textId="334D84EC" w:rsidR="00622899" w:rsidRPr="005219A9" w:rsidRDefault="00622899" w:rsidP="00493BBB">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622899" w:rsidRPr="005219A9" w14:paraId="62958033" w14:textId="77777777" w:rsidTr="00493BBB">
        <w:tc>
          <w:tcPr>
            <w:tcW w:w="2001" w:type="dxa"/>
            <w:shd w:val="clear" w:color="auto" w:fill="DBDBDB" w:themeFill="accent3" w:themeFillTint="66"/>
          </w:tcPr>
          <w:p w14:paraId="6AE2B883" w14:textId="77777777" w:rsidR="00622899" w:rsidRPr="005219A9" w:rsidRDefault="00622899" w:rsidP="00493BBB">
            <w:pPr>
              <w:rPr>
                <w:rFonts w:ascii="Calibri" w:hAnsi="Calibri" w:cs="Book Antiqua"/>
                <w:b/>
                <w:bCs/>
              </w:rPr>
            </w:pPr>
            <w:r w:rsidRPr="005219A9">
              <w:rPr>
                <w:rFonts w:ascii="Calibri" w:hAnsi="Calibri" w:cs="Book Antiqua"/>
                <w:b/>
                <w:bCs/>
              </w:rPr>
              <w:t>Descripción:</w:t>
            </w:r>
          </w:p>
        </w:tc>
        <w:tc>
          <w:tcPr>
            <w:tcW w:w="5087" w:type="dxa"/>
          </w:tcPr>
          <w:p w14:paraId="16CD71DA" w14:textId="5BB92E8A" w:rsidR="00622899" w:rsidRPr="005219A9" w:rsidRDefault="00622899" w:rsidP="00493BBB">
            <w:pPr>
              <w:spacing w:line="259" w:lineRule="auto"/>
              <w:rPr>
                <w:rFonts w:ascii="Calibri" w:hAnsi="Calibri" w:cs="Book Antiqua"/>
              </w:rPr>
            </w:pPr>
            <w:r w:rsidRPr="00494FE5">
              <w:rPr>
                <w:rFonts w:ascii="Calibri" w:hAnsi="Calibri" w:cs="Book Antiqua"/>
              </w:rPr>
              <w:t>Registrar usuarios</w:t>
            </w:r>
          </w:p>
        </w:tc>
      </w:tr>
      <w:tr w:rsidR="00622899" w:rsidRPr="005219A9" w14:paraId="55A88D84" w14:textId="77777777" w:rsidTr="00493BBB">
        <w:tc>
          <w:tcPr>
            <w:tcW w:w="2001" w:type="dxa"/>
            <w:shd w:val="clear" w:color="auto" w:fill="DBDBDB" w:themeFill="accent3" w:themeFillTint="66"/>
          </w:tcPr>
          <w:p w14:paraId="1C6413B9" w14:textId="77777777" w:rsidR="00622899" w:rsidRPr="005219A9" w:rsidRDefault="00622899"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65568F6" w14:textId="77777777" w:rsidR="00622899" w:rsidRPr="005219A9" w:rsidRDefault="00622899" w:rsidP="00493BBB">
            <w:pPr>
              <w:rPr>
                <w:rFonts w:ascii="Calibri" w:hAnsi="Calibri" w:cs="Book Antiqua"/>
              </w:rPr>
            </w:pPr>
            <w:r w:rsidRPr="005219A9">
              <w:rPr>
                <w:rFonts w:ascii="Calibri" w:hAnsi="Calibri" w:cs="Book Antiqua"/>
              </w:rPr>
              <w:t>RF-</w:t>
            </w:r>
            <w:r>
              <w:rPr>
                <w:rFonts w:ascii="Calibri" w:hAnsi="Calibri" w:cs="Book Antiqua"/>
              </w:rPr>
              <w:t>30</w:t>
            </w:r>
          </w:p>
        </w:tc>
      </w:tr>
      <w:tr w:rsidR="00622899" w:rsidRPr="005219A9" w14:paraId="7077F65C" w14:textId="77777777" w:rsidTr="00493BBB">
        <w:tc>
          <w:tcPr>
            <w:tcW w:w="2001" w:type="dxa"/>
            <w:shd w:val="clear" w:color="auto" w:fill="DBDBDB" w:themeFill="accent3" w:themeFillTint="66"/>
          </w:tcPr>
          <w:p w14:paraId="3E49ED3A" w14:textId="77777777" w:rsidR="00622899" w:rsidRPr="005219A9" w:rsidRDefault="00622899" w:rsidP="00493BBB">
            <w:pPr>
              <w:rPr>
                <w:rFonts w:ascii="Calibri" w:hAnsi="Calibri" w:cs="Book Antiqua"/>
                <w:b/>
                <w:bCs/>
              </w:rPr>
            </w:pPr>
            <w:r w:rsidRPr="005219A9">
              <w:rPr>
                <w:rFonts w:ascii="Calibri" w:hAnsi="Calibri" w:cs="Book Antiqua"/>
                <w:b/>
                <w:bCs/>
              </w:rPr>
              <w:t>CU asociados:</w:t>
            </w:r>
          </w:p>
        </w:tc>
        <w:tc>
          <w:tcPr>
            <w:tcW w:w="5087" w:type="dxa"/>
          </w:tcPr>
          <w:p w14:paraId="351E8F9B" w14:textId="2638D48C" w:rsidR="00622899" w:rsidRPr="005219A9" w:rsidRDefault="00622899" w:rsidP="00493BBB">
            <w:pPr>
              <w:rPr>
                <w:rFonts w:ascii="Calibri" w:hAnsi="Calibri" w:cs="Book Antiqua"/>
              </w:rPr>
            </w:pPr>
            <w:r w:rsidRPr="005219A9">
              <w:rPr>
                <w:rFonts w:ascii="Calibri" w:hAnsi="Calibri" w:cs="Book Antiqua"/>
              </w:rPr>
              <w:t>CU-</w:t>
            </w:r>
            <w:r>
              <w:rPr>
                <w:rFonts w:ascii="Calibri" w:hAnsi="Calibri" w:cs="Book Antiqua"/>
              </w:rPr>
              <w:t>30</w:t>
            </w:r>
          </w:p>
        </w:tc>
      </w:tr>
      <w:tr w:rsidR="00622899" w:rsidRPr="005219A9" w14:paraId="17ACA1AB" w14:textId="77777777" w:rsidTr="00493BBB">
        <w:tc>
          <w:tcPr>
            <w:tcW w:w="2001" w:type="dxa"/>
            <w:shd w:val="clear" w:color="auto" w:fill="DBDBDB" w:themeFill="accent3" w:themeFillTint="66"/>
          </w:tcPr>
          <w:p w14:paraId="45332B72" w14:textId="77777777" w:rsidR="00622899" w:rsidRPr="005219A9" w:rsidRDefault="00622899" w:rsidP="00493BBB">
            <w:pPr>
              <w:rPr>
                <w:rFonts w:ascii="Calibri" w:hAnsi="Calibri" w:cs="Book Antiqua"/>
                <w:b/>
                <w:bCs/>
              </w:rPr>
            </w:pPr>
            <w:r w:rsidRPr="005219A9">
              <w:rPr>
                <w:rFonts w:ascii="Calibri" w:hAnsi="Calibri" w:cs="Book Antiqua"/>
                <w:b/>
                <w:bCs/>
              </w:rPr>
              <w:t>Esc. Asociados:</w:t>
            </w:r>
          </w:p>
        </w:tc>
        <w:tc>
          <w:tcPr>
            <w:tcW w:w="5087" w:type="dxa"/>
          </w:tcPr>
          <w:p w14:paraId="5716905A" w14:textId="1D254938" w:rsidR="00622899" w:rsidRPr="005219A9" w:rsidRDefault="00622899" w:rsidP="00493BBB">
            <w:pPr>
              <w:rPr>
                <w:rFonts w:ascii="Calibri" w:hAnsi="Calibri" w:cs="Book Antiqua"/>
              </w:rPr>
            </w:pPr>
            <w:r w:rsidRPr="005219A9">
              <w:rPr>
                <w:rFonts w:ascii="Calibri" w:hAnsi="Calibri" w:cs="Book Antiqua"/>
              </w:rPr>
              <w:t>ES-</w:t>
            </w:r>
            <w:r>
              <w:rPr>
                <w:rFonts w:ascii="Calibri" w:hAnsi="Calibri" w:cs="Book Antiqua"/>
              </w:rPr>
              <w:t>30.5</w:t>
            </w:r>
          </w:p>
        </w:tc>
      </w:tr>
    </w:tbl>
    <w:p w14:paraId="754C7DC7" w14:textId="049C0D1A" w:rsidR="0074757A" w:rsidRDefault="0074757A" w:rsidP="00044498">
      <w:pPr>
        <w:rPr>
          <w:lang w:val="es-MX"/>
        </w:rPr>
      </w:pPr>
    </w:p>
    <w:p w14:paraId="29B2A2FE" w14:textId="385AC08D" w:rsidR="0074757A" w:rsidRDefault="00622899" w:rsidP="00044498">
      <w:pPr>
        <w:rPr>
          <w:lang w:val="es-MX"/>
        </w:rPr>
      </w:pPr>
      <w:r w:rsidRPr="00622899">
        <w:rPr>
          <w:noProof/>
          <w:lang w:val="es-MX"/>
        </w:rPr>
        <w:drawing>
          <wp:anchor distT="0" distB="0" distL="114300" distR="114300" simplePos="0" relativeHeight="251866112" behindDoc="0" locked="0" layoutInCell="1" allowOverlap="1" wp14:anchorId="03C57154" wp14:editId="3FE79E5A">
            <wp:simplePos x="0" y="0"/>
            <wp:positionH relativeFrom="margin">
              <wp:align>center</wp:align>
            </wp:positionH>
            <wp:positionV relativeFrom="paragraph">
              <wp:posOffset>10160</wp:posOffset>
            </wp:positionV>
            <wp:extent cx="5364480" cy="3032760"/>
            <wp:effectExtent l="0" t="0" r="7620" b="0"/>
            <wp:wrapNone/>
            <wp:docPr id="187866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285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64480" cy="3032760"/>
                    </a:xfrm>
                    <a:prstGeom prst="rect">
                      <a:avLst/>
                    </a:prstGeom>
                  </pic:spPr>
                </pic:pic>
              </a:graphicData>
            </a:graphic>
            <wp14:sizeRelH relativeFrom="page">
              <wp14:pctWidth>0</wp14:pctWidth>
            </wp14:sizeRelH>
            <wp14:sizeRelV relativeFrom="page">
              <wp14:pctHeight>0</wp14:pctHeight>
            </wp14:sizeRelV>
          </wp:anchor>
        </w:drawing>
      </w:r>
    </w:p>
    <w:p w14:paraId="034AB636" w14:textId="77777777" w:rsidR="0074757A" w:rsidRDefault="0074757A" w:rsidP="00044498">
      <w:pPr>
        <w:rPr>
          <w:lang w:val="es-MX"/>
        </w:rPr>
      </w:pPr>
    </w:p>
    <w:p w14:paraId="0CEA1060" w14:textId="368F21CC" w:rsidR="0074757A" w:rsidRDefault="0074757A" w:rsidP="00044498">
      <w:pPr>
        <w:rPr>
          <w:lang w:val="es-MX"/>
        </w:rPr>
      </w:pPr>
    </w:p>
    <w:p w14:paraId="5AAF1DA9" w14:textId="4DEF519B" w:rsidR="0074757A" w:rsidRDefault="0074757A" w:rsidP="00044498">
      <w:pPr>
        <w:rPr>
          <w:lang w:val="es-MX"/>
        </w:rPr>
      </w:pPr>
    </w:p>
    <w:p w14:paraId="41E4E955" w14:textId="5F1ECB45" w:rsidR="0074757A" w:rsidRDefault="0074757A" w:rsidP="00044498">
      <w:pPr>
        <w:rPr>
          <w:lang w:val="es-MX"/>
        </w:rPr>
      </w:pPr>
    </w:p>
    <w:p w14:paraId="50E2B143" w14:textId="15E8DBED"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3C4746AB" w:rsidR="0074757A" w:rsidRDefault="0074757A" w:rsidP="00044498">
      <w:pPr>
        <w:rPr>
          <w:lang w:val="es-MX"/>
        </w:rPr>
      </w:pPr>
    </w:p>
    <w:p w14:paraId="6A63E2DE" w14:textId="79502952" w:rsidR="0074757A" w:rsidRDefault="0074757A" w:rsidP="00044498">
      <w:pPr>
        <w:rPr>
          <w:lang w:val="es-MX"/>
        </w:rPr>
      </w:pPr>
    </w:p>
    <w:p w14:paraId="3CC249B9" w14:textId="50B04E70" w:rsidR="0074757A" w:rsidRDefault="0074757A" w:rsidP="00044498">
      <w:pPr>
        <w:rPr>
          <w:lang w:val="es-MX"/>
        </w:rPr>
      </w:pPr>
    </w:p>
    <w:p w14:paraId="1839CB1D" w14:textId="7CA0FE92" w:rsidR="0074757A" w:rsidRDefault="0074757A" w:rsidP="00044498">
      <w:pPr>
        <w:rPr>
          <w:lang w:val="es-MX"/>
        </w:rPr>
      </w:pPr>
    </w:p>
    <w:p w14:paraId="202302C9" w14:textId="6AA674A3"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2232B70A" w:rsidR="0074757A" w:rsidRDefault="0074757A" w:rsidP="00044498">
      <w:pPr>
        <w:rPr>
          <w:lang w:val="es-MX"/>
        </w:rPr>
      </w:pPr>
    </w:p>
    <w:p w14:paraId="74FA2A0D" w14:textId="5B04B5B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3059FD8F"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26E0C02F" w:rsidR="0074757A" w:rsidRDefault="0074757A" w:rsidP="00044498">
      <w:pPr>
        <w:rPr>
          <w:lang w:val="es-MX"/>
        </w:rPr>
      </w:pPr>
    </w:p>
    <w:p w14:paraId="479E1969" w14:textId="434E73F9" w:rsidR="0074757A" w:rsidRDefault="003C0DE7" w:rsidP="00044498">
      <w:pPr>
        <w:rPr>
          <w:lang w:val="es-MX"/>
        </w:rPr>
      </w:pPr>
      <w:r w:rsidRPr="00DD7400">
        <w:rPr>
          <w:noProof/>
          <w:lang w:val="es-MX"/>
        </w:rPr>
        <w:drawing>
          <wp:anchor distT="0" distB="0" distL="114300" distR="114300" simplePos="0" relativeHeight="251803648" behindDoc="0" locked="0" layoutInCell="1" allowOverlap="1" wp14:anchorId="2B31E462" wp14:editId="42F4AEED">
            <wp:simplePos x="0" y="0"/>
            <wp:positionH relativeFrom="margin">
              <wp:align>center</wp:align>
            </wp:positionH>
            <wp:positionV relativeFrom="paragraph">
              <wp:posOffset>10160</wp:posOffset>
            </wp:positionV>
            <wp:extent cx="5341620" cy="3043803"/>
            <wp:effectExtent l="0" t="0" r="0" b="4445"/>
            <wp:wrapNone/>
            <wp:docPr id="102438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190" name="Imagen 1" descr="Interfaz de usuario gráfica,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41620" cy="3043803"/>
                    </a:xfrm>
                    <a:prstGeom prst="rect">
                      <a:avLst/>
                    </a:prstGeom>
                  </pic:spPr>
                </pic:pic>
              </a:graphicData>
            </a:graphic>
            <wp14:sizeRelH relativeFrom="page">
              <wp14:pctWidth>0</wp14:pctWidth>
            </wp14:sizeRelH>
            <wp14:sizeRelV relativeFrom="page">
              <wp14:pctHeight>0</wp14:pctHeight>
            </wp14:sizeRelV>
          </wp:anchor>
        </w:drawing>
      </w:r>
    </w:p>
    <w:p w14:paraId="4B694CD1" w14:textId="38C8DB81" w:rsidR="0074757A" w:rsidRDefault="0074757A" w:rsidP="00044498">
      <w:pPr>
        <w:rPr>
          <w:lang w:val="es-MX"/>
        </w:rPr>
      </w:pPr>
    </w:p>
    <w:p w14:paraId="2EF620A9" w14:textId="77777777" w:rsidR="0074757A" w:rsidRDefault="0074757A" w:rsidP="00044498">
      <w:pPr>
        <w:rPr>
          <w:lang w:val="es-MX"/>
        </w:rPr>
      </w:pPr>
    </w:p>
    <w:p w14:paraId="174AAAEE" w14:textId="0E0DB64B"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153D9801" w:rsidR="0074757A" w:rsidRDefault="0074757A" w:rsidP="00044498">
      <w:pPr>
        <w:rPr>
          <w:lang w:val="es-MX"/>
        </w:rPr>
      </w:pPr>
    </w:p>
    <w:p w14:paraId="10B167FF" w14:textId="6022B605"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4034C9DC"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35CCAE0A" w14:textId="228161FF" w:rsidR="009750DA" w:rsidRDefault="009750DA" w:rsidP="00044498">
      <w:pPr>
        <w:rPr>
          <w:lang w:val="es-MX"/>
        </w:rPr>
      </w:pPr>
    </w:p>
    <w:p w14:paraId="45ACDEFB" w14:textId="77777777" w:rsidR="003C0DE7" w:rsidRDefault="003C0DE7" w:rsidP="00044498">
      <w:pPr>
        <w:rPr>
          <w:lang w:val="es-MX"/>
        </w:rPr>
      </w:pPr>
    </w:p>
    <w:p w14:paraId="3D1D61F9" w14:textId="0C54C197" w:rsidR="009750DA" w:rsidRDefault="009750D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C0DE7" w:rsidRPr="005219A9" w14:paraId="60FBB3D1" w14:textId="77777777" w:rsidTr="00493BBB">
        <w:tc>
          <w:tcPr>
            <w:tcW w:w="2001" w:type="dxa"/>
            <w:shd w:val="clear" w:color="auto" w:fill="DBDBDB" w:themeFill="accent3" w:themeFillTint="66"/>
          </w:tcPr>
          <w:p w14:paraId="7CEF3F93" w14:textId="77777777" w:rsidR="003C0DE7" w:rsidRPr="005219A9" w:rsidRDefault="003C0DE7"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66D4BB" w14:textId="61807041" w:rsidR="003C0DE7" w:rsidRPr="005219A9" w:rsidRDefault="003C0DE7" w:rsidP="00493BBB">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3C0DE7" w:rsidRPr="005219A9" w14:paraId="4C2CA8E9" w14:textId="77777777" w:rsidTr="00493BBB">
        <w:tc>
          <w:tcPr>
            <w:tcW w:w="2001" w:type="dxa"/>
            <w:shd w:val="clear" w:color="auto" w:fill="DBDBDB" w:themeFill="accent3" w:themeFillTint="66"/>
          </w:tcPr>
          <w:p w14:paraId="332E475F" w14:textId="77777777" w:rsidR="003C0DE7" w:rsidRPr="005219A9" w:rsidRDefault="003C0DE7" w:rsidP="00493BBB">
            <w:pPr>
              <w:rPr>
                <w:rFonts w:ascii="Calibri" w:hAnsi="Calibri" w:cs="Book Antiqua"/>
                <w:b/>
                <w:bCs/>
              </w:rPr>
            </w:pPr>
            <w:r w:rsidRPr="005219A9">
              <w:rPr>
                <w:rFonts w:ascii="Calibri" w:hAnsi="Calibri" w:cs="Book Antiqua"/>
                <w:b/>
                <w:bCs/>
              </w:rPr>
              <w:t>Descripción:</w:t>
            </w:r>
          </w:p>
        </w:tc>
        <w:tc>
          <w:tcPr>
            <w:tcW w:w="5087" w:type="dxa"/>
          </w:tcPr>
          <w:p w14:paraId="1174E2C7" w14:textId="77777777" w:rsidR="003C0DE7" w:rsidRPr="005219A9" w:rsidRDefault="003C0DE7" w:rsidP="00493BBB">
            <w:pPr>
              <w:spacing w:line="259" w:lineRule="auto"/>
              <w:rPr>
                <w:rFonts w:ascii="Calibri" w:hAnsi="Calibri" w:cs="Book Antiqua"/>
              </w:rPr>
            </w:pPr>
            <w:r w:rsidRPr="00494FE5">
              <w:rPr>
                <w:rFonts w:ascii="Calibri" w:hAnsi="Calibri" w:cs="Book Antiqua"/>
              </w:rPr>
              <w:t>Actualizar usuarios</w:t>
            </w:r>
          </w:p>
        </w:tc>
      </w:tr>
      <w:tr w:rsidR="003C0DE7" w:rsidRPr="005219A9" w14:paraId="2D9B7B30" w14:textId="77777777" w:rsidTr="00493BBB">
        <w:tc>
          <w:tcPr>
            <w:tcW w:w="2001" w:type="dxa"/>
            <w:shd w:val="clear" w:color="auto" w:fill="DBDBDB" w:themeFill="accent3" w:themeFillTint="66"/>
          </w:tcPr>
          <w:p w14:paraId="6858CA75" w14:textId="77777777" w:rsidR="003C0DE7" w:rsidRPr="005219A9" w:rsidRDefault="003C0DE7"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5BE636" w14:textId="77777777" w:rsidR="003C0DE7" w:rsidRPr="005219A9" w:rsidRDefault="003C0DE7" w:rsidP="00493BBB">
            <w:pPr>
              <w:rPr>
                <w:rFonts w:ascii="Calibri" w:hAnsi="Calibri" w:cs="Book Antiqua"/>
              </w:rPr>
            </w:pPr>
            <w:r w:rsidRPr="005219A9">
              <w:rPr>
                <w:rFonts w:ascii="Calibri" w:hAnsi="Calibri" w:cs="Book Antiqua"/>
              </w:rPr>
              <w:t>RF-</w:t>
            </w:r>
            <w:r>
              <w:rPr>
                <w:rFonts w:ascii="Calibri" w:hAnsi="Calibri" w:cs="Book Antiqua"/>
              </w:rPr>
              <w:t>31</w:t>
            </w:r>
          </w:p>
        </w:tc>
      </w:tr>
      <w:tr w:rsidR="003C0DE7" w:rsidRPr="005219A9" w14:paraId="033B4555" w14:textId="77777777" w:rsidTr="00493BBB">
        <w:tc>
          <w:tcPr>
            <w:tcW w:w="2001" w:type="dxa"/>
            <w:shd w:val="clear" w:color="auto" w:fill="DBDBDB" w:themeFill="accent3" w:themeFillTint="66"/>
          </w:tcPr>
          <w:p w14:paraId="40D1A48C" w14:textId="77777777" w:rsidR="003C0DE7" w:rsidRPr="005219A9" w:rsidRDefault="003C0DE7" w:rsidP="00493BBB">
            <w:pPr>
              <w:rPr>
                <w:rFonts w:ascii="Calibri" w:hAnsi="Calibri" w:cs="Book Antiqua"/>
                <w:b/>
                <w:bCs/>
              </w:rPr>
            </w:pPr>
            <w:r w:rsidRPr="005219A9">
              <w:rPr>
                <w:rFonts w:ascii="Calibri" w:hAnsi="Calibri" w:cs="Book Antiqua"/>
                <w:b/>
                <w:bCs/>
              </w:rPr>
              <w:t>CU asociados:</w:t>
            </w:r>
          </w:p>
        </w:tc>
        <w:tc>
          <w:tcPr>
            <w:tcW w:w="5087" w:type="dxa"/>
          </w:tcPr>
          <w:p w14:paraId="45A26CF8" w14:textId="2DBB7933" w:rsidR="003C0DE7" w:rsidRPr="005219A9" w:rsidRDefault="003C0DE7" w:rsidP="00493BBB">
            <w:pPr>
              <w:rPr>
                <w:rFonts w:ascii="Calibri" w:hAnsi="Calibri" w:cs="Book Antiqua"/>
              </w:rPr>
            </w:pPr>
            <w:r w:rsidRPr="005219A9">
              <w:rPr>
                <w:rFonts w:ascii="Calibri" w:hAnsi="Calibri" w:cs="Book Antiqua"/>
              </w:rPr>
              <w:t>CU-</w:t>
            </w:r>
            <w:r>
              <w:rPr>
                <w:rFonts w:ascii="Calibri" w:hAnsi="Calibri" w:cs="Book Antiqua"/>
              </w:rPr>
              <w:t>31</w:t>
            </w:r>
          </w:p>
        </w:tc>
      </w:tr>
      <w:tr w:rsidR="003C0DE7" w:rsidRPr="005219A9" w14:paraId="03BBD8E0" w14:textId="77777777" w:rsidTr="00493BBB">
        <w:tc>
          <w:tcPr>
            <w:tcW w:w="2001" w:type="dxa"/>
            <w:shd w:val="clear" w:color="auto" w:fill="DBDBDB" w:themeFill="accent3" w:themeFillTint="66"/>
          </w:tcPr>
          <w:p w14:paraId="13DF7C30" w14:textId="77777777" w:rsidR="003C0DE7" w:rsidRPr="005219A9" w:rsidRDefault="003C0DE7" w:rsidP="00493BBB">
            <w:pPr>
              <w:rPr>
                <w:rFonts w:ascii="Calibri" w:hAnsi="Calibri" w:cs="Book Antiqua"/>
                <w:b/>
                <w:bCs/>
              </w:rPr>
            </w:pPr>
            <w:r w:rsidRPr="005219A9">
              <w:rPr>
                <w:rFonts w:ascii="Calibri" w:hAnsi="Calibri" w:cs="Book Antiqua"/>
                <w:b/>
                <w:bCs/>
              </w:rPr>
              <w:t>Esc. Asociados:</w:t>
            </w:r>
          </w:p>
        </w:tc>
        <w:tc>
          <w:tcPr>
            <w:tcW w:w="5087" w:type="dxa"/>
          </w:tcPr>
          <w:p w14:paraId="7FABFAA7" w14:textId="1CD256D6" w:rsidR="003C0DE7" w:rsidRPr="005219A9" w:rsidRDefault="003C0DE7" w:rsidP="00493BBB">
            <w:pPr>
              <w:rPr>
                <w:rFonts w:ascii="Calibri" w:hAnsi="Calibri" w:cs="Book Antiqua"/>
              </w:rPr>
            </w:pPr>
            <w:r w:rsidRPr="005219A9">
              <w:rPr>
                <w:rFonts w:ascii="Calibri" w:hAnsi="Calibri" w:cs="Book Antiqua"/>
              </w:rPr>
              <w:t>ES-</w:t>
            </w:r>
            <w:r>
              <w:rPr>
                <w:rFonts w:ascii="Calibri" w:hAnsi="Calibri" w:cs="Book Antiqua"/>
              </w:rPr>
              <w:t>31.5</w:t>
            </w:r>
          </w:p>
        </w:tc>
      </w:tr>
    </w:tbl>
    <w:p w14:paraId="7AEDD842" w14:textId="38424D50" w:rsidR="009750DA" w:rsidRDefault="003C0DE7" w:rsidP="00044498">
      <w:pPr>
        <w:rPr>
          <w:lang w:val="es-MX"/>
        </w:rPr>
      </w:pPr>
      <w:r w:rsidRPr="003C0DE7">
        <w:rPr>
          <w:noProof/>
          <w:lang w:val="es-MX"/>
        </w:rPr>
        <w:drawing>
          <wp:anchor distT="0" distB="0" distL="114300" distR="114300" simplePos="0" relativeHeight="251867136" behindDoc="0" locked="0" layoutInCell="1" allowOverlap="1" wp14:anchorId="09700176" wp14:editId="4ECA5391">
            <wp:simplePos x="0" y="0"/>
            <wp:positionH relativeFrom="margin">
              <wp:posOffset>381635</wp:posOffset>
            </wp:positionH>
            <wp:positionV relativeFrom="paragraph">
              <wp:posOffset>116840</wp:posOffset>
            </wp:positionV>
            <wp:extent cx="5356860" cy="3043555"/>
            <wp:effectExtent l="0" t="0" r="0" b="4445"/>
            <wp:wrapNone/>
            <wp:docPr id="1667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26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56860" cy="3043555"/>
                    </a:xfrm>
                    <a:prstGeom prst="rect">
                      <a:avLst/>
                    </a:prstGeom>
                  </pic:spPr>
                </pic:pic>
              </a:graphicData>
            </a:graphic>
            <wp14:sizeRelH relativeFrom="page">
              <wp14:pctWidth>0</wp14:pctWidth>
            </wp14:sizeRelH>
            <wp14:sizeRelV relativeFrom="page">
              <wp14:pctHeight>0</wp14:pctHeight>
            </wp14:sizeRelV>
          </wp:anchor>
        </w:drawing>
      </w:r>
    </w:p>
    <w:p w14:paraId="1F560CBC" w14:textId="2E088B33" w:rsidR="009750DA" w:rsidRDefault="009750DA" w:rsidP="00044498">
      <w:pPr>
        <w:rPr>
          <w:lang w:val="es-MX"/>
        </w:rPr>
      </w:pPr>
    </w:p>
    <w:p w14:paraId="203E0475" w14:textId="32C79108" w:rsidR="009750DA" w:rsidRDefault="009750DA" w:rsidP="00044498">
      <w:pPr>
        <w:rPr>
          <w:lang w:val="es-MX"/>
        </w:rPr>
      </w:pPr>
    </w:p>
    <w:p w14:paraId="08D9D33F" w14:textId="1EC9F547" w:rsidR="009750DA" w:rsidRDefault="009750DA" w:rsidP="00044498">
      <w:pPr>
        <w:rPr>
          <w:lang w:val="es-MX"/>
        </w:rPr>
      </w:pPr>
    </w:p>
    <w:p w14:paraId="6B6E2A6A" w14:textId="5B70CF91" w:rsidR="009750DA" w:rsidRDefault="009750DA" w:rsidP="00044498">
      <w:pPr>
        <w:rPr>
          <w:lang w:val="es-MX"/>
        </w:rPr>
      </w:pPr>
    </w:p>
    <w:p w14:paraId="3E71BCCE" w14:textId="25F52821" w:rsidR="009750DA" w:rsidRDefault="009750DA" w:rsidP="00044498">
      <w:pPr>
        <w:rPr>
          <w:lang w:val="es-MX"/>
        </w:rPr>
      </w:pPr>
    </w:p>
    <w:p w14:paraId="38BC462E" w14:textId="5A977ABB" w:rsidR="009750DA" w:rsidRDefault="009750DA" w:rsidP="00044498">
      <w:pPr>
        <w:rPr>
          <w:lang w:val="es-MX"/>
        </w:rPr>
      </w:pPr>
    </w:p>
    <w:p w14:paraId="2114DC29" w14:textId="2325F303"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1AA9A71A" w:rsidR="009750DA" w:rsidRDefault="009750DA" w:rsidP="00044498">
      <w:pPr>
        <w:rPr>
          <w:lang w:val="es-MX"/>
        </w:rPr>
      </w:pPr>
    </w:p>
    <w:p w14:paraId="55153DAF" w14:textId="438E6784" w:rsidR="009750DA" w:rsidRDefault="009750DA" w:rsidP="00044498">
      <w:pPr>
        <w:rPr>
          <w:lang w:val="es-MX"/>
        </w:rPr>
      </w:pPr>
    </w:p>
    <w:p w14:paraId="46DE9D43" w14:textId="65BD1FB9"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1A0F07E3" w:rsidR="0074757A" w:rsidRDefault="0074757A" w:rsidP="00044498">
      <w:pPr>
        <w:rPr>
          <w:lang w:val="es-MX"/>
        </w:rPr>
      </w:pPr>
    </w:p>
    <w:p w14:paraId="0DD36829" w14:textId="0323A3D1" w:rsidR="0074757A" w:rsidRDefault="0074757A" w:rsidP="00044498">
      <w:pPr>
        <w:rPr>
          <w:lang w:val="es-MX"/>
        </w:rPr>
      </w:pPr>
    </w:p>
    <w:p w14:paraId="1721DB4F" w14:textId="0D878620"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1A46A83E"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3F56FAB1"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34F35D57" w:rsidR="0074757A" w:rsidRDefault="008E4AEF" w:rsidP="00044498">
      <w:pPr>
        <w:rPr>
          <w:lang w:val="es-MX"/>
        </w:rPr>
      </w:pPr>
      <w:r w:rsidRPr="00E55C75">
        <w:rPr>
          <w:noProof/>
          <w:lang w:val="es-MX"/>
        </w:rPr>
        <w:drawing>
          <wp:anchor distT="0" distB="0" distL="114300" distR="114300" simplePos="0" relativeHeight="251804672" behindDoc="0" locked="0" layoutInCell="1" allowOverlap="1" wp14:anchorId="7D4F17F6" wp14:editId="7FE6A80F">
            <wp:simplePos x="0" y="0"/>
            <wp:positionH relativeFrom="margin">
              <wp:posOffset>374015</wp:posOffset>
            </wp:positionH>
            <wp:positionV relativeFrom="paragraph">
              <wp:posOffset>124460</wp:posOffset>
            </wp:positionV>
            <wp:extent cx="5365750" cy="3035935"/>
            <wp:effectExtent l="0" t="0" r="6350" b="0"/>
            <wp:wrapNone/>
            <wp:docPr id="912454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071" name="Imagen 1" descr="Interfaz de usuario gráfica,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65750" cy="3035935"/>
                    </a:xfrm>
                    <a:prstGeom prst="rect">
                      <a:avLst/>
                    </a:prstGeom>
                  </pic:spPr>
                </pic:pic>
              </a:graphicData>
            </a:graphic>
            <wp14:sizeRelH relativeFrom="page">
              <wp14:pctWidth>0</wp14:pctWidth>
            </wp14:sizeRelH>
            <wp14:sizeRelV relativeFrom="page">
              <wp14:pctHeight>0</wp14:pctHeight>
            </wp14:sizeRelV>
          </wp:anchor>
        </w:drawing>
      </w:r>
    </w:p>
    <w:p w14:paraId="6F2A9820" w14:textId="3AD2682D"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0B1B51BB"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1C959FD"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334FF876" w:rsidR="004F1679" w:rsidRDefault="004F1679" w:rsidP="00044498">
      <w:pPr>
        <w:rPr>
          <w:lang w:val="es-MX"/>
        </w:rPr>
      </w:pPr>
    </w:p>
    <w:p w14:paraId="77EC172F" w14:textId="77777777" w:rsidR="0074757A" w:rsidRDefault="0074757A" w:rsidP="00044498">
      <w:pPr>
        <w:rPr>
          <w:lang w:val="es-MX"/>
        </w:rPr>
      </w:pPr>
    </w:p>
    <w:p w14:paraId="0665C2E8" w14:textId="227FEC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B40DE" w:rsidRPr="005219A9" w14:paraId="37816287" w14:textId="77777777" w:rsidTr="00493BBB">
        <w:tc>
          <w:tcPr>
            <w:tcW w:w="2001" w:type="dxa"/>
            <w:shd w:val="clear" w:color="auto" w:fill="DBDBDB" w:themeFill="accent3" w:themeFillTint="66"/>
          </w:tcPr>
          <w:p w14:paraId="3972A75A" w14:textId="77777777" w:rsidR="008B40DE" w:rsidRPr="005219A9" w:rsidRDefault="008B40DE"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E8B0D12" w14:textId="77777777" w:rsidR="008B40DE" w:rsidRPr="005219A9" w:rsidRDefault="008B40DE" w:rsidP="00493BBB">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8B40DE" w:rsidRPr="005219A9" w14:paraId="27D03D86" w14:textId="77777777" w:rsidTr="00493BBB">
        <w:tc>
          <w:tcPr>
            <w:tcW w:w="2001" w:type="dxa"/>
            <w:shd w:val="clear" w:color="auto" w:fill="DBDBDB" w:themeFill="accent3" w:themeFillTint="66"/>
          </w:tcPr>
          <w:p w14:paraId="79AD9999" w14:textId="77777777" w:rsidR="008B40DE" w:rsidRPr="005219A9" w:rsidRDefault="008B40DE" w:rsidP="00493BBB">
            <w:pPr>
              <w:rPr>
                <w:rFonts w:ascii="Calibri" w:hAnsi="Calibri" w:cs="Book Antiqua"/>
                <w:b/>
                <w:bCs/>
              </w:rPr>
            </w:pPr>
            <w:r w:rsidRPr="005219A9">
              <w:rPr>
                <w:rFonts w:ascii="Calibri" w:hAnsi="Calibri" w:cs="Book Antiqua"/>
                <w:b/>
                <w:bCs/>
              </w:rPr>
              <w:t>Descripción:</w:t>
            </w:r>
          </w:p>
        </w:tc>
        <w:tc>
          <w:tcPr>
            <w:tcW w:w="5087" w:type="dxa"/>
          </w:tcPr>
          <w:p w14:paraId="13EA8A81" w14:textId="77777777" w:rsidR="008B40DE" w:rsidRPr="005219A9" w:rsidRDefault="008B40DE" w:rsidP="00493BBB">
            <w:pPr>
              <w:spacing w:line="259" w:lineRule="auto"/>
              <w:rPr>
                <w:rFonts w:ascii="Calibri" w:hAnsi="Calibri" w:cs="Book Antiqua"/>
              </w:rPr>
            </w:pPr>
            <w:r w:rsidRPr="00494FE5">
              <w:rPr>
                <w:rFonts w:ascii="Calibri" w:hAnsi="Calibri" w:cs="Book Antiqua"/>
              </w:rPr>
              <w:t>Eliminar usuarios</w:t>
            </w:r>
          </w:p>
        </w:tc>
      </w:tr>
      <w:tr w:rsidR="008B40DE" w:rsidRPr="005219A9" w14:paraId="04573B49" w14:textId="77777777" w:rsidTr="00493BBB">
        <w:tc>
          <w:tcPr>
            <w:tcW w:w="2001" w:type="dxa"/>
            <w:shd w:val="clear" w:color="auto" w:fill="DBDBDB" w:themeFill="accent3" w:themeFillTint="66"/>
          </w:tcPr>
          <w:p w14:paraId="7AD4FC2B" w14:textId="77777777" w:rsidR="008B40DE" w:rsidRPr="005219A9" w:rsidRDefault="008B40DE"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DAEA31" w14:textId="440BBB1F" w:rsidR="008B40DE" w:rsidRPr="005219A9" w:rsidRDefault="008B40DE" w:rsidP="00493BBB">
            <w:pPr>
              <w:rPr>
                <w:rFonts w:ascii="Calibri" w:hAnsi="Calibri" w:cs="Book Antiqua"/>
              </w:rPr>
            </w:pPr>
            <w:r w:rsidRPr="005219A9">
              <w:rPr>
                <w:rFonts w:ascii="Calibri" w:hAnsi="Calibri" w:cs="Book Antiqua"/>
              </w:rPr>
              <w:t>RF-</w:t>
            </w:r>
            <w:r>
              <w:rPr>
                <w:rFonts w:ascii="Calibri" w:hAnsi="Calibri" w:cs="Book Antiqua"/>
              </w:rPr>
              <w:t>32</w:t>
            </w:r>
          </w:p>
        </w:tc>
      </w:tr>
      <w:tr w:rsidR="008B40DE" w:rsidRPr="005219A9" w14:paraId="1CCD527D" w14:textId="77777777" w:rsidTr="00493BBB">
        <w:tc>
          <w:tcPr>
            <w:tcW w:w="2001" w:type="dxa"/>
            <w:shd w:val="clear" w:color="auto" w:fill="DBDBDB" w:themeFill="accent3" w:themeFillTint="66"/>
          </w:tcPr>
          <w:p w14:paraId="218A1F10" w14:textId="77777777" w:rsidR="008B40DE" w:rsidRPr="005219A9" w:rsidRDefault="008B40DE" w:rsidP="00493BBB">
            <w:pPr>
              <w:rPr>
                <w:rFonts w:ascii="Calibri" w:hAnsi="Calibri" w:cs="Book Antiqua"/>
                <w:b/>
                <w:bCs/>
              </w:rPr>
            </w:pPr>
            <w:r w:rsidRPr="005219A9">
              <w:rPr>
                <w:rFonts w:ascii="Calibri" w:hAnsi="Calibri" w:cs="Book Antiqua"/>
                <w:b/>
                <w:bCs/>
              </w:rPr>
              <w:t>CU asociados:</w:t>
            </w:r>
          </w:p>
        </w:tc>
        <w:tc>
          <w:tcPr>
            <w:tcW w:w="5087" w:type="dxa"/>
          </w:tcPr>
          <w:p w14:paraId="4AD65D7D" w14:textId="77777777" w:rsidR="008B40DE" w:rsidRPr="005219A9" w:rsidRDefault="008B40DE" w:rsidP="00493BBB">
            <w:pPr>
              <w:rPr>
                <w:rFonts w:ascii="Calibri" w:hAnsi="Calibri" w:cs="Book Antiqua"/>
              </w:rPr>
            </w:pPr>
            <w:r w:rsidRPr="005219A9">
              <w:rPr>
                <w:rFonts w:ascii="Calibri" w:hAnsi="Calibri" w:cs="Book Antiqua"/>
              </w:rPr>
              <w:t>CU-</w:t>
            </w:r>
            <w:r>
              <w:rPr>
                <w:rFonts w:ascii="Calibri" w:hAnsi="Calibri" w:cs="Book Antiqua"/>
              </w:rPr>
              <w:t>32</w:t>
            </w:r>
          </w:p>
        </w:tc>
      </w:tr>
      <w:tr w:rsidR="008B40DE" w:rsidRPr="005219A9" w14:paraId="00C4E305" w14:textId="77777777" w:rsidTr="00493BBB">
        <w:tc>
          <w:tcPr>
            <w:tcW w:w="2001" w:type="dxa"/>
            <w:shd w:val="clear" w:color="auto" w:fill="DBDBDB" w:themeFill="accent3" w:themeFillTint="66"/>
          </w:tcPr>
          <w:p w14:paraId="0BE2433B" w14:textId="77777777" w:rsidR="008B40DE" w:rsidRPr="005219A9" w:rsidRDefault="008B40DE" w:rsidP="00493BBB">
            <w:pPr>
              <w:rPr>
                <w:rFonts w:ascii="Calibri" w:hAnsi="Calibri" w:cs="Book Antiqua"/>
                <w:b/>
                <w:bCs/>
              </w:rPr>
            </w:pPr>
            <w:r w:rsidRPr="005219A9">
              <w:rPr>
                <w:rFonts w:ascii="Calibri" w:hAnsi="Calibri" w:cs="Book Antiqua"/>
                <w:b/>
                <w:bCs/>
              </w:rPr>
              <w:t>Esc. Asociados:</w:t>
            </w:r>
          </w:p>
        </w:tc>
        <w:tc>
          <w:tcPr>
            <w:tcW w:w="5087" w:type="dxa"/>
          </w:tcPr>
          <w:p w14:paraId="0239DC4B" w14:textId="417C44F1" w:rsidR="008B40DE" w:rsidRPr="005219A9" w:rsidRDefault="008B40DE" w:rsidP="00493BBB">
            <w:pPr>
              <w:rPr>
                <w:rFonts w:ascii="Calibri" w:hAnsi="Calibri" w:cs="Book Antiqua"/>
              </w:rPr>
            </w:pPr>
            <w:r w:rsidRPr="005219A9">
              <w:rPr>
                <w:rFonts w:ascii="Calibri" w:hAnsi="Calibri" w:cs="Book Antiqua"/>
              </w:rPr>
              <w:t>ES-</w:t>
            </w:r>
            <w:r>
              <w:rPr>
                <w:rFonts w:ascii="Calibri" w:hAnsi="Calibri" w:cs="Book Antiqua"/>
              </w:rPr>
              <w:t>32.2</w:t>
            </w:r>
          </w:p>
        </w:tc>
      </w:tr>
    </w:tbl>
    <w:p w14:paraId="69BEA1D4" w14:textId="0D87177C" w:rsidR="0074757A" w:rsidRDefault="008E4AEF" w:rsidP="00044498">
      <w:pPr>
        <w:rPr>
          <w:lang w:val="es-MX"/>
        </w:rPr>
      </w:pPr>
      <w:r w:rsidRPr="008E4AEF">
        <w:rPr>
          <w:noProof/>
          <w:lang w:val="es-MX"/>
        </w:rPr>
        <w:drawing>
          <wp:anchor distT="0" distB="0" distL="114300" distR="114300" simplePos="0" relativeHeight="251868160" behindDoc="0" locked="0" layoutInCell="1" allowOverlap="1" wp14:anchorId="0D3E128D" wp14:editId="2D0F63D3">
            <wp:simplePos x="0" y="0"/>
            <wp:positionH relativeFrom="margin">
              <wp:align>center</wp:align>
            </wp:positionH>
            <wp:positionV relativeFrom="paragraph">
              <wp:posOffset>170180</wp:posOffset>
            </wp:positionV>
            <wp:extent cx="5341620" cy="3028315"/>
            <wp:effectExtent l="0" t="0" r="0" b="635"/>
            <wp:wrapNone/>
            <wp:docPr id="13524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451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41620" cy="3028315"/>
                    </a:xfrm>
                    <a:prstGeom prst="rect">
                      <a:avLst/>
                    </a:prstGeom>
                  </pic:spPr>
                </pic:pic>
              </a:graphicData>
            </a:graphic>
            <wp14:sizeRelH relativeFrom="page">
              <wp14:pctWidth>0</wp14:pctWidth>
            </wp14:sizeRelH>
            <wp14:sizeRelV relativeFrom="page">
              <wp14:pctHeight>0</wp14:pctHeight>
            </wp14:sizeRelV>
          </wp:anchor>
        </w:drawing>
      </w:r>
    </w:p>
    <w:p w14:paraId="10AB0DD5" w14:textId="264FDED1" w:rsidR="004F1679" w:rsidRDefault="004F1679" w:rsidP="00044498">
      <w:pPr>
        <w:rPr>
          <w:lang w:val="es-MX"/>
        </w:rPr>
      </w:pPr>
    </w:p>
    <w:p w14:paraId="2B27C4F5" w14:textId="6FA4985C" w:rsidR="004F1679" w:rsidRDefault="004F1679" w:rsidP="00044498">
      <w:pPr>
        <w:rPr>
          <w:lang w:val="es-MX"/>
        </w:rPr>
      </w:pPr>
    </w:p>
    <w:p w14:paraId="4F08C055" w14:textId="77777777" w:rsidR="004F1679" w:rsidRDefault="004F1679" w:rsidP="00044498">
      <w:pPr>
        <w:rPr>
          <w:lang w:val="es-MX"/>
        </w:rPr>
      </w:pPr>
    </w:p>
    <w:p w14:paraId="05AC879F" w14:textId="1B42C1C6" w:rsidR="004F1679" w:rsidRDefault="004F1679" w:rsidP="00044498">
      <w:pPr>
        <w:rPr>
          <w:lang w:val="es-MX"/>
        </w:rPr>
      </w:pPr>
    </w:p>
    <w:p w14:paraId="6E7AD75E" w14:textId="25BC5882" w:rsidR="004F1679" w:rsidRDefault="004F1679" w:rsidP="00044498">
      <w:pPr>
        <w:rPr>
          <w:lang w:val="es-MX"/>
        </w:rPr>
      </w:pPr>
    </w:p>
    <w:p w14:paraId="4EBCB9F6" w14:textId="2B165BB6"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C1CBF9" w:rsidR="004F1679" w:rsidRDefault="004F1679" w:rsidP="00044498">
      <w:pPr>
        <w:rPr>
          <w:lang w:val="es-MX"/>
        </w:rPr>
      </w:pPr>
    </w:p>
    <w:p w14:paraId="188839FC" w14:textId="0105FFD1" w:rsidR="004F1679" w:rsidRDefault="004F1679" w:rsidP="00044498">
      <w:pPr>
        <w:rPr>
          <w:lang w:val="es-MX"/>
        </w:rPr>
      </w:pPr>
    </w:p>
    <w:p w14:paraId="5783C36D" w14:textId="77777777" w:rsidR="004F1679" w:rsidRDefault="004F1679" w:rsidP="00044498">
      <w:pPr>
        <w:rPr>
          <w:lang w:val="es-MX"/>
        </w:rPr>
      </w:pPr>
    </w:p>
    <w:p w14:paraId="46199178" w14:textId="14B73922" w:rsidR="004F1679" w:rsidRDefault="004F1679" w:rsidP="00044498">
      <w:pPr>
        <w:rPr>
          <w:lang w:val="es-MX"/>
        </w:rPr>
      </w:pPr>
    </w:p>
    <w:p w14:paraId="21EC2F8D" w14:textId="77777777" w:rsidR="004F1679" w:rsidRDefault="004F1679" w:rsidP="00044498">
      <w:pPr>
        <w:rPr>
          <w:lang w:val="es-MX"/>
        </w:rPr>
      </w:pPr>
    </w:p>
    <w:p w14:paraId="0FA5BD57" w14:textId="53DDB239" w:rsidR="004F1679" w:rsidRDefault="004F1679" w:rsidP="00044498">
      <w:pPr>
        <w:rPr>
          <w:lang w:val="es-MX"/>
        </w:rPr>
      </w:pPr>
    </w:p>
    <w:p w14:paraId="6C9B16E3" w14:textId="01D67629"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0DAE1013" w:rsidR="004F1679" w:rsidRDefault="004F1679" w:rsidP="00044498">
      <w:pPr>
        <w:rPr>
          <w:lang w:val="es-MX"/>
        </w:rPr>
      </w:pPr>
    </w:p>
    <w:p w14:paraId="3D9154A4" w14:textId="79D82EFB"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05592B92"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10110228"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42EF20B7" w:rsidR="00AE5BB5" w:rsidRDefault="008E4AEF" w:rsidP="00044498">
      <w:pPr>
        <w:rPr>
          <w:lang w:val="es-MX"/>
        </w:rPr>
      </w:pPr>
      <w:r w:rsidRPr="001F7BCA">
        <w:rPr>
          <w:noProof/>
          <w:lang w:val="es-MX"/>
        </w:rPr>
        <w:drawing>
          <wp:anchor distT="0" distB="0" distL="114300" distR="114300" simplePos="0" relativeHeight="251832320" behindDoc="0" locked="0" layoutInCell="1" allowOverlap="1" wp14:anchorId="2CEEC0C9" wp14:editId="167ACBBC">
            <wp:simplePos x="0" y="0"/>
            <wp:positionH relativeFrom="margin">
              <wp:align>center</wp:align>
            </wp:positionH>
            <wp:positionV relativeFrom="paragraph">
              <wp:posOffset>63500</wp:posOffset>
            </wp:positionV>
            <wp:extent cx="5273040" cy="3002536"/>
            <wp:effectExtent l="0" t="0" r="3810" b="7620"/>
            <wp:wrapNone/>
            <wp:docPr id="38494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586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3040" cy="3002536"/>
                    </a:xfrm>
                    <a:prstGeom prst="rect">
                      <a:avLst/>
                    </a:prstGeom>
                  </pic:spPr>
                </pic:pic>
              </a:graphicData>
            </a:graphic>
            <wp14:sizeRelH relativeFrom="page">
              <wp14:pctWidth>0</wp14:pctWidth>
            </wp14:sizeRelH>
            <wp14:sizeRelV relativeFrom="page">
              <wp14:pctHeight>0</wp14:pctHeight>
            </wp14:sizeRelV>
          </wp:anchor>
        </w:drawing>
      </w:r>
    </w:p>
    <w:p w14:paraId="5037C39F" w14:textId="3D2F63E0" w:rsidR="00AE5BB5" w:rsidRDefault="00AE5BB5" w:rsidP="00044498">
      <w:pPr>
        <w:rPr>
          <w:lang w:val="es-MX"/>
        </w:rPr>
      </w:pPr>
    </w:p>
    <w:p w14:paraId="7DAB3B38" w14:textId="4B323153" w:rsidR="00412DC6" w:rsidRDefault="00412DC6" w:rsidP="00044498">
      <w:pPr>
        <w:rPr>
          <w:lang w:val="es-MX"/>
        </w:rPr>
      </w:pPr>
    </w:p>
    <w:p w14:paraId="3A748B89" w14:textId="2928247E" w:rsidR="00412DC6" w:rsidRDefault="00412DC6" w:rsidP="00044498">
      <w:pPr>
        <w:rPr>
          <w:lang w:val="es-MX"/>
        </w:rPr>
      </w:pPr>
    </w:p>
    <w:p w14:paraId="0D664DE5" w14:textId="65A2244A" w:rsidR="00412DC6" w:rsidRDefault="00412DC6" w:rsidP="00044498">
      <w:pPr>
        <w:rPr>
          <w:lang w:val="es-MX"/>
        </w:rPr>
      </w:pPr>
    </w:p>
    <w:p w14:paraId="743DC374" w14:textId="00F8EFE3" w:rsidR="00412DC6" w:rsidRDefault="00412DC6" w:rsidP="00044498">
      <w:pPr>
        <w:rPr>
          <w:lang w:val="es-MX"/>
        </w:rPr>
      </w:pPr>
    </w:p>
    <w:p w14:paraId="5335CA81" w14:textId="79F9CA35" w:rsidR="00412DC6" w:rsidRDefault="00412DC6" w:rsidP="00044498">
      <w:pPr>
        <w:rPr>
          <w:lang w:val="es-MX"/>
        </w:rPr>
      </w:pPr>
    </w:p>
    <w:p w14:paraId="7EE1BCD3" w14:textId="62CA97E6" w:rsidR="00412DC6" w:rsidRDefault="00412DC6" w:rsidP="00044498">
      <w:pPr>
        <w:rPr>
          <w:lang w:val="es-MX"/>
        </w:rPr>
      </w:pPr>
    </w:p>
    <w:p w14:paraId="234777AC" w14:textId="39D15A4E" w:rsidR="00412DC6" w:rsidRDefault="00412DC6" w:rsidP="00044498">
      <w:pPr>
        <w:rPr>
          <w:lang w:val="es-MX"/>
        </w:rPr>
      </w:pPr>
    </w:p>
    <w:p w14:paraId="6F88D6F9" w14:textId="1D1F2261" w:rsidR="00412DC6" w:rsidRDefault="00412DC6" w:rsidP="00044498">
      <w:pPr>
        <w:rPr>
          <w:lang w:val="es-MX"/>
        </w:rPr>
      </w:pPr>
    </w:p>
    <w:p w14:paraId="34E0F08E" w14:textId="243296A8"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5C7BB27B" w14:textId="6FD82C6C" w:rsidR="00412DC6" w:rsidRDefault="00412DC6" w:rsidP="00044498">
      <w:pPr>
        <w:rPr>
          <w:lang w:val="es-MX"/>
        </w:rPr>
      </w:pPr>
    </w:p>
    <w:p w14:paraId="7A02E9F6" w14:textId="0C6B50AD" w:rsidR="008E4AEF" w:rsidRDefault="008E4AEF"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E4AEF" w:rsidRPr="005219A9" w14:paraId="34B42DAF" w14:textId="77777777" w:rsidTr="00493BBB">
        <w:tc>
          <w:tcPr>
            <w:tcW w:w="2001" w:type="dxa"/>
            <w:shd w:val="clear" w:color="auto" w:fill="DBDBDB" w:themeFill="accent3" w:themeFillTint="66"/>
          </w:tcPr>
          <w:p w14:paraId="1A776F31" w14:textId="77777777" w:rsidR="008E4AEF" w:rsidRPr="005219A9" w:rsidRDefault="008E4AEF"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F178CC" w14:textId="71F72E5E" w:rsidR="008E4AEF" w:rsidRPr="005219A9" w:rsidRDefault="008E4AEF" w:rsidP="00493BBB">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8E4AEF" w:rsidRPr="005219A9" w14:paraId="531AA870" w14:textId="77777777" w:rsidTr="00493BBB">
        <w:tc>
          <w:tcPr>
            <w:tcW w:w="2001" w:type="dxa"/>
            <w:shd w:val="clear" w:color="auto" w:fill="DBDBDB" w:themeFill="accent3" w:themeFillTint="66"/>
          </w:tcPr>
          <w:p w14:paraId="7F496AE9" w14:textId="77777777" w:rsidR="008E4AEF" w:rsidRPr="005219A9" w:rsidRDefault="008E4AEF" w:rsidP="00493BBB">
            <w:pPr>
              <w:rPr>
                <w:rFonts w:ascii="Calibri" w:hAnsi="Calibri" w:cs="Book Antiqua"/>
                <w:b/>
                <w:bCs/>
              </w:rPr>
            </w:pPr>
            <w:r w:rsidRPr="005219A9">
              <w:rPr>
                <w:rFonts w:ascii="Calibri" w:hAnsi="Calibri" w:cs="Book Antiqua"/>
                <w:b/>
                <w:bCs/>
              </w:rPr>
              <w:t>Descripción:</w:t>
            </w:r>
          </w:p>
        </w:tc>
        <w:tc>
          <w:tcPr>
            <w:tcW w:w="5087" w:type="dxa"/>
          </w:tcPr>
          <w:p w14:paraId="3E9772C4" w14:textId="3F11B939" w:rsidR="008E4AEF" w:rsidRPr="005219A9" w:rsidRDefault="008E4AEF" w:rsidP="00493BBB">
            <w:pPr>
              <w:spacing w:line="259" w:lineRule="auto"/>
              <w:rPr>
                <w:rFonts w:ascii="Calibri" w:hAnsi="Calibri" w:cs="Book Antiqua"/>
              </w:rPr>
            </w:pPr>
            <w:r w:rsidRPr="00494FE5">
              <w:rPr>
                <w:rFonts w:ascii="Calibri" w:hAnsi="Calibri" w:cs="Book Antiqua"/>
              </w:rPr>
              <w:t>Actualizar información del negocio</w:t>
            </w:r>
          </w:p>
        </w:tc>
      </w:tr>
      <w:tr w:rsidR="008E4AEF" w:rsidRPr="005219A9" w14:paraId="189A916B" w14:textId="77777777" w:rsidTr="00493BBB">
        <w:tc>
          <w:tcPr>
            <w:tcW w:w="2001" w:type="dxa"/>
            <w:shd w:val="clear" w:color="auto" w:fill="DBDBDB" w:themeFill="accent3" w:themeFillTint="66"/>
          </w:tcPr>
          <w:p w14:paraId="40BCA55B" w14:textId="77777777" w:rsidR="008E4AEF" w:rsidRPr="005219A9" w:rsidRDefault="008E4AEF"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02077A4" w14:textId="77777777" w:rsidR="008E4AEF" w:rsidRPr="005219A9" w:rsidRDefault="008E4AEF" w:rsidP="00493BBB">
            <w:pPr>
              <w:rPr>
                <w:rFonts w:ascii="Calibri" w:hAnsi="Calibri" w:cs="Book Antiqua"/>
              </w:rPr>
            </w:pPr>
            <w:r w:rsidRPr="005219A9">
              <w:rPr>
                <w:rFonts w:ascii="Calibri" w:hAnsi="Calibri" w:cs="Book Antiqua"/>
              </w:rPr>
              <w:t>RF-</w:t>
            </w:r>
            <w:r>
              <w:rPr>
                <w:rFonts w:ascii="Calibri" w:hAnsi="Calibri" w:cs="Book Antiqua"/>
              </w:rPr>
              <w:t>33</w:t>
            </w:r>
          </w:p>
        </w:tc>
      </w:tr>
      <w:tr w:rsidR="008E4AEF" w:rsidRPr="005219A9" w14:paraId="0472EF98" w14:textId="77777777" w:rsidTr="00493BBB">
        <w:tc>
          <w:tcPr>
            <w:tcW w:w="2001" w:type="dxa"/>
            <w:shd w:val="clear" w:color="auto" w:fill="DBDBDB" w:themeFill="accent3" w:themeFillTint="66"/>
          </w:tcPr>
          <w:p w14:paraId="7CC96A3E" w14:textId="77777777" w:rsidR="008E4AEF" w:rsidRPr="005219A9" w:rsidRDefault="008E4AEF" w:rsidP="00493BBB">
            <w:pPr>
              <w:rPr>
                <w:rFonts w:ascii="Calibri" w:hAnsi="Calibri" w:cs="Book Antiqua"/>
                <w:b/>
                <w:bCs/>
              </w:rPr>
            </w:pPr>
            <w:r w:rsidRPr="005219A9">
              <w:rPr>
                <w:rFonts w:ascii="Calibri" w:hAnsi="Calibri" w:cs="Book Antiqua"/>
                <w:b/>
                <w:bCs/>
              </w:rPr>
              <w:t>CU asociados:</w:t>
            </w:r>
          </w:p>
        </w:tc>
        <w:tc>
          <w:tcPr>
            <w:tcW w:w="5087" w:type="dxa"/>
          </w:tcPr>
          <w:p w14:paraId="55FDCB73" w14:textId="6395543E" w:rsidR="008E4AEF" w:rsidRPr="005219A9" w:rsidRDefault="008E4AEF" w:rsidP="00493BBB">
            <w:pPr>
              <w:rPr>
                <w:rFonts w:ascii="Calibri" w:hAnsi="Calibri" w:cs="Book Antiqua"/>
              </w:rPr>
            </w:pPr>
            <w:r w:rsidRPr="005219A9">
              <w:rPr>
                <w:rFonts w:ascii="Calibri" w:hAnsi="Calibri" w:cs="Book Antiqua"/>
              </w:rPr>
              <w:t>CU-</w:t>
            </w:r>
            <w:r>
              <w:rPr>
                <w:rFonts w:ascii="Calibri" w:hAnsi="Calibri" w:cs="Book Antiqua"/>
              </w:rPr>
              <w:t>33</w:t>
            </w:r>
          </w:p>
        </w:tc>
      </w:tr>
      <w:tr w:rsidR="008E4AEF" w:rsidRPr="005219A9" w14:paraId="6C119BAE" w14:textId="77777777" w:rsidTr="00493BBB">
        <w:tc>
          <w:tcPr>
            <w:tcW w:w="2001" w:type="dxa"/>
            <w:shd w:val="clear" w:color="auto" w:fill="DBDBDB" w:themeFill="accent3" w:themeFillTint="66"/>
          </w:tcPr>
          <w:p w14:paraId="485E5483" w14:textId="77777777" w:rsidR="008E4AEF" w:rsidRPr="005219A9" w:rsidRDefault="008E4AEF" w:rsidP="00493BBB">
            <w:pPr>
              <w:rPr>
                <w:rFonts w:ascii="Calibri" w:hAnsi="Calibri" w:cs="Book Antiqua"/>
                <w:b/>
                <w:bCs/>
              </w:rPr>
            </w:pPr>
            <w:r w:rsidRPr="005219A9">
              <w:rPr>
                <w:rFonts w:ascii="Calibri" w:hAnsi="Calibri" w:cs="Book Antiqua"/>
                <w:b/>
                <w:bCs/>
              </w:rPr>
              <w:t>Esc. Asociados:</w:t>
            </w:r>
          </w:p>
        </w:tc>
        <w:tc>
          <w:tcPr>
            <w:tcW w:w="5087" w:type="dxa"/>
          </w:tcPr>
          <w:p w14:paraId="65DD0B91" w14:textId="77777777" w:rsidR="008E4AEF" w:rsidRPr="005219A9" w:rsidRDefault="008E4AEF" w:rsidP="00493BBB">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5C4B9B96" w14:textId="0C02C216" w:rsidR="00412DC6" w:rsidRDefault="008E4AEF" w:rsidP="00044498">
      <w:pPr>
        <w:rPr>
          <w:lang w:val="es-MX"/>
        </w:rPr>
      </w:pPr>
      <w:r w:rsidRPr="008E4AEF">
        <w:rPr>
          <w:noProof/>
          <w:lang w:val="es-MX"/>
        </w:rPr>
        <w:drawing>
          <wp:anchor distT="0" distB="0" distL="114300" distR="114300" simplePos="0" relativeHeight="251869184" behindDoc="0" locked="0" layoutInCell="1" allowOverlap="1" wp14:anchorId="217CC577" wp14:editId="109A9CB7">
            <wp:simplePos x="0" y="0"/>
            <wp:positionH relativeFrom="margin">
              <wp:posOffset>412115</wp:posOffset>
            </wp:positionH>
            <wp:positionV relativeFrom="paragraph">
              <wp:posOffset>109220</wp:posOffset>
            </wp:positionV>
            <wp:extent cx="5295900" cy="2987675"/>
            <wp:effectExtent l="0" t="0" r="0" b="3175"/>
            <wp:wrapNone/>
            <wp:docPr id="98711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788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5900" cy="2987675"/>
                    </a:xfrm>
                    <a:prstGeom prst="rect">
                      <a:avLst/>
                    </a:prstGeom>
                  </pic:spPr>
                </pic:pic>
              </a:graphicData>
            </a:graphic>
            <wp14:sizeRelH relativeFrom="page">
              <wp14:pctWidth>0</wp14:pctWidth>
            </wp14:sizeRelH>
            <wp14:sizeRelV relativeFrom="page">
              <wp14:pctHeight>0</wp14:pctHeight>
            </wp14:sizeRelV>
          </wp:anchor>
        </w:drawing>
      </w:r>
    </w:p>
    <w:p w14:paraId="241E7AF3" w14:textId="634AF5BC"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09B6B546"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10635C0D" w14:textId="77777777" w:rsidR="00412DC6" w:rsidRDefault="00412DC6" w:rsidP="00044498">
      <w:pPr>
        <w:rPr>
          <w:lang w:val="es-MX"/>
        </w:rPr>
      </w:pPr>
    </w:p>
    <w:p w14:paraId="65F5F789" w14:textId="77777777" w:rsidR="008E4AEF" w:rsidRPr="00492E20" w:rsidRDefault="008E4AEF"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55"/>
      <w:bookmarkEnd w:id="56"/>
      <w:bookmarkEnd w:id="57"/>
      <w:bookmarkEnd w:id="58"/>
      <w:bookmarkEnd w:id="59"/>
      <w:bookmarkEnd w:id="60"/>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61" w:name="_Toc34121081"/>
      <w:bookmarkStart w:id="62" w:name="_Toc44907580"/>
      <w:bookmarkStart w:id="63" w:name="_Toc202244547"/>
      <w:bookmarkStart w:id="64" w:name="_Toc391994530"/>
      <w:bookmarkStart w:id="65" w:name="_Toc61560578"/>
      <w:bookmarkStart w:id="66" w:name="_Toc127927456"/>
      <w:r w:rsidRPr="00A96743">
        <w:rPr>
          <w:rFonts w:ascii="Calibri" w:hAnsi="Calibri" w:cs="Calibri"/>
          <w:sz w:val="24"/>
          <w:szCs w:val="24"/>
        </w:rPr>
        <w:t>Descripción</w:t>
      </w:r>
      <w:bookmarkEnd w:id="61"/>
      <w:bookmarkEnd w:id="62"/>
      <w:bookmarkEnd w:id="63"/>
      <w:bookmarkEnd w:id="64"/>
      <w:bookmarkEnd w:id="65"/>
      <w:bookmarkEnd w:id="66"/>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4C4186CF"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w:t>
      </w:r>
      <w:r w:rsidR="00782EB3">
        <w:rPr>
          <w:rFonts w:asciiTheme="minorHAnsi" w:hAnsiTheme="minorHAnsi" w:cstheme="minorHAnsi"/>
        </w:rPr>
        <w:t>, unidades de medida de productos, ofertas para los productos y el inventario de productos.</w:t>
      </w:r>
    </w:p>
    <w:p w14:paraId="73395C1C" w14:textId="08B724EB" w:rsidR="00782EB3" w:rsidRPr="008B378C" w:rsidRDefault="00782EB3" w:rsidP="00241695">
      <w:pPr>
        <w:spacing w:after="200" w:line="276" w:lineRule="auto"/>
        <w:ind w:left="1416"/>
        <w:jc w:val="both"/>
        <w:rPr>
          <w:rFonts w:asciiTheme="minorHAnsi" w:hAnsiTheme="minorHAnsi" w:cstheme="minorHAnsi"/>
        </w:rPr>
      </w:pPr>
      <w:r>
        <w:rPr>
          <w:rFonts w:asciiTheme="minorHAnsi" w:hAnsiTheme="minorHAnsi" w:cstheme="minorHAnsi"/>
          <w:b/>
          <w:bCs/>
        </w:rPr>
        <w:t>Compras</w:t>
      </w:r>
      <w:r w:rsidRPr="00782EB3">
        <w:rPr>
          <w:rFonts w:asciiTheme="minorHAnsi" w:hAnsiTheme="minorHAnsi" w:cstheme="minorHAnsi"/>
        </w:rPr>
        <w:t>:</w:t>
      </w:r>
      <w:r>
        <w:rPr>
          <w:rFonts w:asciiTheme="minorHAnsi" w:hAnsiTheme="minorHAnsi" w:cstheme="minorHAnsi"/>
        </w:rPr>
        <w:t xml:space="preserve"> presenta el proceso de compra de productos, mostrando listas de productos y confirmando la transacción.</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5E0E8619"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w:t>
      </w:r>
      <w:r w:rsidR="00782EB3">
        <w:rPr>
          <w:rFonts w:asciiTheme="minorHAnsi" w:hAnsiTheme="minorHAnsi" w:cstheme="minorHAnsi"/>
          <w:b/>
          <w:bCs/>
        </w:rPr>
        <w:t xml:space="preserve">, </w:t>
      </w:r>
      <w:r w:rsidRPr="008B378C">
        <w:rPr>
          <w:rFonts w:asciiTheme="minorHAnsi" w:hAnsiTheme="minorHAnsi" w:cstheme="minorHAnsi"/>
          <w:b/>
          <w:bCs/>
        </w:rPr>
        <w:t>Proveedores</w:t>
      </w:r>
      <w:r w:rsidR="00782EB3">
        <w:rPr>
          <w:rFonts w:asciiTheme="minorHAnsi" w:hAnsiTheme="minorHAnsi" w:cstheme="minorHAnsi"/>
          <w:b/>
          <w:bCs/>
        </w:rPr>
        <w:t xml:space="preserve"> y Transportistas</w:t>
      </w:r>
      <w:r w:rsidRPr="008B378C">
        <w:rPr>
          <w:rFonts w:asciiTheme="minorHAnsi" w:hAnsiTheme="minorHAnsi" w:cstheme="minorHAnsi"/>
        </w:rPr>
        <w:t>: muestra y permite la edición de datos de los clientes</w:t>
      </w:r>
      <w:r w:rsidR="00782EB3">
        <w:rPr>
          <w:rFonts w:asciiTheme="minorHAnsi" w:hAnsiTheme="minorHAnsi" w:cstheme="minorHAnsi"/>
        </w:rPr>
        <w:t xml:space="preserve">, </w:t>
      </w:r>
      <w:r w:rsidRPr="008B378C">
        <w:rPr>
          <w:rFonts w:asciiTheme="minorHAnsi" w:hAnsiTheme="minorHAnsi" w:cstheme="minorHAnsi"/>
        </w:rPr>
        <w:t>proveedores</w:t>
      </w:r>
      <w:r w:rsidR="00782EB3">
        <w:rPr>
          <w:rFonts w:asciiTheme="minorHAnsi" w:hAnsiTheme="minorHAnsi" w:cstheme="minorHAnsi"/>
        </w:rPr>
        <w:t xml:space="preserve"> y Transportistas</w:t>
      </w:r>
      <w:r w:rsidRPr="008B378C">
        <w:rPr>
          <w:rFonts w:asciiTheme="minorHAnsi" w:hAnsiTheme="minorHAnsi" w:cstheme="minorHAnsi"/>
        </w:rPr>
        <w:t>.</w:t>
      </w:r>
    </w:p>
    <w:p w14:paraId="3C32DB59" w14:textId="78C28A38" w:rsidR="003E5041" w:rsidRPr="008B378C" w:rsidRDefault="003E5041" w:rsidP="00241695">
      <w:pPr>
        <w:spacing w:after="200" w:line="276" w:lineRule="auto"/>
        <w:ind w:left="1416"/>
        <w:jc w:val="both"/>
        <w:rPr>
          <w:rFonts w:asciiTheme="minorHAnsi" w:hAnsiTheme="minorHAnsi" w:cstheme="minorHAnsi"/>
        </w:rPr>
      </w:pPr>
      <w:r>
        <w:rPr>
          <w:rFonts w:asciiTheme="minorHAnsi" w:hAnsiTheme="minorHAnsi" w:cstheme="minorHAnsi"/>
          <w:b/>
          <w:bCs/>
        </w:rPr>
        <w:t>Sucursales</w:t>
      </w:r>
      <w:r w:rsidRPr="003E5041">
        <w:rPr>
          <w:rFonts w:asciiTheme="minorHAnsi" w:hAnsiTheme="minorHAnsi" w:cstheme="minorHAnsi"/>
        </w:rPr>
        <w:t>:</w:t>
      </w:r>
      <w:r>
        <w:rPr>
          <w:rFonts w:asciiTheme="minorHAnsi" w:hAnsiTheme="minorHAnsi" w:cstheme="minorHAnsi"/>
        </w:rPr>
        <w:t xml:space="preserve"> muestra las otras sucursales que tiene el negocio.</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37A82EEB" w14:textId="77777777" w:rsidR="00CF4A45" w:rsidRDefault="00CF4A45" w:rsidP="009A6A92">
      <w:pPr>
        <w:jc w:val="both"/>
        <w:rPr>
          <w:rFonts w:ascii="Calibri" w:hAnsi="Calibri" w:cs="Book Antiqua"/>
          <w:i/>
          <w:color w:val="595959"/>
        </w:rPr>
      </w:pPr>
    </w:p>
    <w:p w14:paraId="025FFD11" w14:textId="77777777" w:rsidR="003E5041" w:rsidRPr="00C95560" w:rsidRDefault="003E5041"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67" w:name="_Toc34121082"/>
      <w:bookmarkStart w:id="68" w:name="_Toc44907581"/>
      <w:bookmarkStart w:id="69" w:name="_Toc202244548"/>
      <w:bookmarkStart w:id="70" w:name="_Toc391994531"/>
      <w:bookmarkStart w:id="71" w:name="_Toc61560579"/>
      <w:bookmarkStart w:id="72" w:name="_Toc127927457"/>
      <w:r w:rsidRPr="00A96743">
        <w:rPr>
          <w:rFonts w:ascii="Calibri" w:hAnsi="Calibri" w:cs="Calibri"/>
          <w:sz w:val="24"/>
          <w:szCs w:val="24"/>
        </w:rPr>
        <w:t>Paquetes de Diseño Arquitectónicamente Significativos</w:t>
      </w:r>
      <w:bookmarkEnd w:id="67"/>
      <w:bookmarkEnd w:id="68"/>
      <w:bookmarkEnd w:id="69"/>
      <w:bookmarkEnd w:id="70"/>
      <w:bookmarkEnd w:id="71"/>
      <w:bookmarkEnd w:id="72"/>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0442C560">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128"/>
          <w:footerReference w:type="default" r:id="rId129"/>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73" w:name="_Toc202244549"/>
      <w:bookmarkStart w:id="74" w:name="_Toc391994532"/>
      <w:bookmarkStart w:id="75" w:name="_Toc61560580"/>
      <w:bookmarkStart w:id="76" w:name="_Toc127927458"/>
      <w:r w:rsidRPr="00A96743">
        <w:rPr>
          <w:rFonts w:ascii="Calibri" w:hAnsi="Calibri" w:cs="Calibri"/>
          <w:sz w:val="24"/>
          <w:szCs w:val="24"/>
        </w:rPr>
        <w:t>Vista de Implementación - Componentes</w:t>
      </w:r>
      <w:bookmarkEnd w:id="73"/>
      <w:bookmarkEnd w:id="74"/>
      <w:bookmarkEnd w:id="75"/>
      <w:bookmarkEnd w:id="76"/>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130">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77" w:name="VistadeDespliegue"/>
      <w:bookmarkStart w:id="78" w:name="_Toc34121084"/>
      <w:bookmarkStart w:id="79" w:name="_Toc44907583"/>
      <w:bookmarkStart w:id="80" w:name="_Toc202244550"/>
      <w:bookmarkStart w:id="81" w:name="_Toc391994533"/>
      <w:bookmarkStart w:id="82" w:name="_Toc61560581"/>
      <w:bookmarkStart w:id="83" w:name="_Toc127927459"/>
      <w:r w:rsidRPr="00C95560">
        <w:rPr>
          <w:rFonts w:ascii="Calibri" w:hAnsi="Calibri" w:cs="Book Antiqua"/>
          <w:i w:val="0"/>
          <w:sz w:val="24"/>
        </w:rPr>
        <w:t xml:space="preserve">Vista de Despliegue </w:t>
      </w:r>
      <w:bookmarkEnd w:id="77"/>
      <w:r w:rsidRPr="00C95560">
        <w:rPr>
          <w:rFonts w:ascii="Calibri" w:hAnsi="Calibri" w:cs="Book Antiqua"/>
          <w:i w:val="0"/>
          <w:sz w:val="24"/>
        </w:rPr>
        <w:t>- Ambiente Físico</w:t>
      </w:r>
      <w:bookmarkEnd w:id="78"/>
      <w:bookmarkEnd w:id="79"/>
      <w:bookmarkEnd w:id="80"/>
      <w:bookmarkEnd w:id="81"/>
      <w:bookmarkEnd w:id="82"/>
      <w:bookmarkEnd w:id="83"/>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131">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84" w:name="_Toc391994534"/>
      <w:bookmarkStart w:id="85" w:name="_Toc61560582"/>
      <w:bookmarkStart w:id="86"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84"/>
      <w:bookmarkEnd w:id="85"/>
      <w:bookmarkEnd w:id="86"/>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2C2ABB3B">
            <wp:simplePos x="0" y="0"/>
            <wp:positionH relativeFrom="margin">
              <wp:align>center</wp:align>
            </wp:positionH>
            <wp:positionV relativeFrom="paragraph">
              <wp:posOffset>87630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132">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87" w:name="_Toc391994535"/>
      <w:bookmarkStart w:id="88" w:name="_Toc61560583"/>
      <w:bookmarkStart w:id="89"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87"/>
      <w:bookmarkEnd w:id="88"/>
      <w:bookmarkEnd w:id="89"/>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441D9" w:rsidRPr="007714B4" w14:paraId="381DF1F1" w14:textId="77777777" w:rsidTr="007714B4">
        <w:tc>
          <w:tcPr>
            <w:tcW w:w="0" w:type="auto"/>
          </w:tcPr>
          <w:p w14:paraId="2FB00161" w14:textId="77777777" w:rsidR="007441D9" w:rsidRPr="00371CEB" w:rsidRDefault="007441D9" w:rsidP="007441D9">
            <w:pPr>
              <w:rPr>
                <w:rFonts w:asciiTheme="minorHAnsi" w:hAnsiTheme="minorHAnsi" w:cstheme="minorHAnsi"/>
                <w:iCs/>
              </w:rPr>
            </w:pPr>
          </w:p>
        </w:tc>
        <w:tc>
          <w:tcPr>
            <w:tcW w:w="0" w:type="auto"/>
          </w:tcPr>
          <w:p w14:paraId="0E31B956" w14:textId="3F4983C9" w:rsidR="007441D9" w:rsidRPr="007714B4" w:rsidRDefault="007441D9" w:rsidP="007441D9">
            <w:pPr>
              <w:rPr>
                <w:rFonts w:asciiTheme="minorHAnsi" w:hAnsiTheme="minorHAnsi" w:cstheme="minorHAnsi"/>
                <w:iCs/>
              </w:rPr>
            </w:pPr>
            <w:r w:rsidRPr="007714B4">
              <w:rPr>
                <w:rFonts w:asciiTheme="minorHAnsi" w:hAnsiTheme="minorHAnsi" w:cstheme="minorHAnsi"/>
                <w:iCs/>
              </w:rPr>
              <w:t>TIPO_DOCUMENTO</w:t>
            </w:r>
          </w:p>
        </w:tc>
        <w:tc>
          <w:tcPr>
            <w:tcW w:w="0" w:type="auto"/>
          </w:tcPr>
          <w:p w14:paraId="249FDC94" w14:textId="0251793C" w:rsidR="007441D9" w:rsidRPr="007714B4" w:rsidRDefault="007441D9" w:rsidP="007441D9">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tcPr>
          <w:p w14:paraId="23DDE66B" w14:textId="0AA4A3A7" w:rsidR="007441D9" w:rsidRPr="007714B4" w:rsidRDefault="007441D9" w:rsidP="007441D9">
            <w:pPr>
              <w:rPr>
                <w:rFonts w:asciiTheme="minorHAnsi" w:hAnsiTheme="minorHAnsi" w:cstheme="minorHAnsi"/>
                <w:iCs/>
              </w:rPr>
            </w:pPr>
            <w:r w:rsidRPr="007714B4">
              <w:rPr>
                <w:rFonts w:asciiTheme="minorHAnsi" w:hAnsiTheme="minorHAnsi" w:cstheme="minorHAnsi"/>
                <w:iCs/>
              </w:rPr>
              <w:t>No</w:t>
            </w:r>
          </w:p>
        </w:tc>
        <w:tc>
          <w:tcPr>
            <w:tcW w:w="0" w:type="auto"/>
          </w:tcPr>
          <w:p w14:paraId="12DD69BF" w14:textId="692701A1" w:rsidR="007441D9" w:rsidRPr="007714B4" w:rsidRDefault="007441D9" w:rsidP="007441D9">
            <w:pPr>
              <w:rPr>
                <w:rFonts w:asciiTheme="minorHAnsi" w:hAnsiTheme="minorHAnsi" w:cstheme="minorHAnsi"/>
                <w:iCs/>
              </w:rPr>
            </w:pPr>
            <w:r w:rsidRPr="007714B4">
              <w:rPr>
                <w:rFonts w:asciiTheme="minorHAnsi" w:hAnsiTheme="minorHAnsi" w:cstheme="minorHAnsi"/>
                <w:iCs/>
              </w:rPr>
              <w:t>50</w:t>
            </w:r>
          </w:p>
        </w:tc>
        <w:tc>
          <w:tcPr>
            <w:tcW w:w="0" w:type="auto"/>
          </w:tcPr>
          <w:p w14:paraId="532E73D1" w14:textId="187664A8" w:rsidR="007441D9" w:rsidRPr="007714B4" w:rsidRDefault="007441D9" w:rsidP="007441D9">
            <w:pPr>
              <w:rPr>
                <w:rFonts w:asciiTheme="minorHAnsi" w:hAnsiTheme="minorHAnsi" w:cstheme="minorHAnsi"/>
                <w:iCs/>
              </w:rPr>
            </w:pPr>
            <w:r w:rsidRPr="007714B4">
              <w:rPr>
                <w:rFonts w:asciiTheme="minorHAnsi" w:hAnsiTheme="minorHAnsi" w:cstheme="minorHAnsi"/>
                <w:iCs/>
              </w:rPr>
              <w:t xml:space="preserve">Tipo de documento </w:t>
            </w:r>
          </w:p>
        </w:tc>
      </w:tr>
      <w:tr w:rsidR="007441D9" w:rsidRPr="007714B4" w14:paraId="4339E965" w14:textId="77777777" w:rsidTr="007714B4">
        <w:tc>
          <w:tcPr>
            <w:tcW w:w="0" w:type="auto"/>
          </w:tcPr>
          <w:p w14:paraId="54C08C26" w14:textId="77777777" w:rsidR="007441D9" w:rsidRPr="00371CEB" w:rsidRDefault="007441D9" w:rsidP="007441D9">
            <w:pPr>
              <w:rPr>
                <w:rFonts w:asciiTheme="minorHAnsi" w:hAnsiTheme="minorHAnsi" w:cstheme="minorHAnsi"/>
                <w:iCs/>
              </w:rPr>
            </w:pPr>
          </w:p>
        </w:tc>
        <w:tc>
          <w:tcPr>
            <w:tcW w:w="0" w:type="auto"/>
          </w:tcPr>
          <w:p w14:paraId="79CD640B" w14:textId="5318929F" w:rsidR="007441D9" w:rsidRPr="007714B4" w:rsidRDefault="007441D9" w:rsidP="007441D9">
            <w:pPr>
              <w:rPr>
                <w:rFonts w:asciiTheme="minorHAnsi" w:hAnsiTheme="minorHAnsi" w:cstheme="minorHAnsi"/>
                <w:iCs/>
              </w:rPr>
            </w:pPr>
            <w:r w:rsidRPr="007714B4">
              <w:rPr>
                <w:rFonts w:asciiTheme="minorHAnsi" w:hAnsiTheme="minorHAnsi" w:cstheme="minorHAnsi"/>
                <w:iCs/>
              </w:rPr>
              <w:t>NUMERO_DOCUMENTO</w:t>
            </w:r>
          </w:p>
        </w:tc>
        <w:tc>
          <w:tcPr>
            <w:tcW w:w="0" w:type="auto"/>
          </w:tcPr>
          <w:p w14:paraId="5783FCD2" w14:textId="70BDB68D" w:rsidR="007441D9" w:rsidRPr="007714B4" w:rsidRDefault="007441D9" w:rsidP="007441D9">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tcPr>
          <w:p w14:paraId="7D86E3D2" w14:textId="3911226E" w:rsidR="007441D9" w:rsidRPr="007714B4" w:rsidRDefault="007441D9" w:rsidP="007441D9">
            <w:pPr>
              <w:rPr>
                <w:rFonts w:asciiTheme="minorHAnsi" w:hAnsiTheme="minorHAnsi" w:cstheme="minorHAnsi"/>
                <w:iCs/>
              </w:rPr>
            </w:pPr>
            <w:r w:rsidRPr="007714B4">
              <w:rPr>
                <w:rFonts w:asciiTheme="minorHAnsi" w:hAnsiTheme="minorHAnsi" w:cstheme="minorHAnsi"/>
                <w:iCs/>
              </w:rPr>
              <w:t>No</w:t>
            </w:r>
          </w:p>
        </w:tc>
        <w:tc>
          <w:tcPr>
            <w:tcW w:w="0" w:type="auto"/>
          </w:tcPr>
          <w:p w14:paraId="3ADEDFD5" w14:textId="61629C51" w:rsidR="007441D9" w:rsidRPr="007714B4" w:rsidRDefault="007441D9" w:rsidP="007441D9">
            <w:pPr>
              <w:rPr>
                <w:rFonts w:asciiTheme="minorHAnsi" w:hAnsiTheme="minorHAnsi" w:cstheme="minorHAnsi"/>
                <w:iCs/>
              </w:rPr>
            </w:pPr>
            <w:r w:rsidRPr="007714B4">
              <w:rPr>
                <w:rFonts w:asciiTheme="minorHAnsi" w:hAnsiTheme="minorHAnsi" w:cstheme="minorHAnsi"/>
                <w:iCs/>
              </w:rPr>
              <w:t>50</w:t>
            </w:r>
          </w:p>
        </w:tc>
        <w:tc>
          <w:tcPr>
            <w:tcW w:w="0" w:type="auto"/>
          </w:tcPr>
          <w:p w14:paraId="133DC1A1" w14:textId="1F13BEC6" w:rsidR="007441D9" w:rsidRPr="007714B4" w:rsidRDefault="007441D9" w:rsidP="007441D9">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441D9" w:rsidRPr="007714B4" w14:paraId="2C3CA355" w14:textId="77777777" w:rsidTr="007714B4">
        <w:tc>
          <w:tcPr>
            <w:tcW w:w="0" w:type="auto"/>
          </w:tcPr>
          <w:p w14:paraId="209F9872" w14:textId="77777777" w:rsidR="007441D9" w:rsidRPr="007714B4" w:rsidRDefault="007441D9" w:rsidP="007714B4">
            <w:pPr>
              <w:rPr>
                <w:rFonts w:asciiTheme="minorHAnsi" w:hAnsiTheme="minorHAnsi" w:cstheme="minorHAnsi"/>
                <w:iCs/>
              </w:rPr>
            </w:pPr>
          </w:p>
        </w:tc>
        <w:tc>
          <w:tcPr>
            <w:tcW w:w="0" w:type="auto"/>
          </w:tcPr>
          <w:p w14:paraId="25A80BE8" w14:textId="2788A260" w:rsidR="007441D9" w:rsidRPr="007714B4" w:rsidRDefault="007441D9" w:rsidP="007714B4">
            <w:pPr>
              <w:rPr>
                <w:rFonts w:asciiTheme="minorHAnsi" w:hAnsiTheme="minorHAnsi" w:cstheme="minorHAnsi"/>
                <w:iCs/>
              </w:rPr>
            </w:pPr>
            <w:r>
              <w:rPr>
                <w:rFonts w:asciiTheme="minorHAnsi" w:hAnsiTheme="minorHAnsi" w:cstheme="minorHAnsi"/>
                <w:iCs/>
              </w:rPr>
              <w:t>ID_SUCURSAL</w:t>
            </w:r>
          </w:p>
        </w:tc>
        <w:tc>
          <w:tcPr>
            <w:tcW w:w="0" w:type="auto"/>
          </w:tcPr>
          <w:p w14:paraId="3ADD897D" w14:textId="46DC6541" w:rsidR="007441D9" w:rsidRPr="007714B4" w:rsidRDefault="007441D9" w:rsidP="007714B4">
            <w:pPr>
              <w:rPr>
                <w:rFonts w:asciiTheme="minorHAnsi" w:hAnsiTheme="minorHAnsi" w:cstheme="minorHAnsi"/>
                <w:iCs/>
              </w:rPr>
            </w:pPr>
            <w:proofErr w:type="spellStart"/>
            <w:r>
              <w:rPr>
                <w:rFonts w:asciiTheme="minorHAnsi" w:hAnsiTheme="minorHAnsi" w:cstheme="minorHAnsi"/>
                <w:iCs/>
              </w:rPr>
              <w:t>Int</w:t>
            </w:r>
            <w:proofErr w:type="spellEnd"/>
          </w:p>
        </w:tc>
        <w:tc>
          <w:tcPr>
            <w:tcW w:w="0" w:type="auto"/>
          </w:tcPr>
          <w:p w14:paraId="5FF061D1" w14:textId="04393AB6" w:rsidR="007441D9" w:rsidRPr="007714B4" w:rsidRDefault="007441D9" w:rsidP="007714B4">
            <w:pPr>
              <w:rPr>
                <w:rFonts w:asciiTheme="minorHAnsi" w:hAnsiTheme="minorHAnsi" w:cstheme="minorHAnsi"/>
                <w:iCs/>
              </w:rPr>
            </w:pPr>
            <w:r>
              <w:rPr>
                <w:rFonts w:asciiTheme="minorHAnsi" w:hAnsiTheme="minorHAnsi" w:cstheme="minorHAnsi"/>
                <w:iCs/>
              </w:rPr>
              <w:t>Si</w:t>
            </w:r>
          </w:p>
        </w:tc>
        <w:tc>
          <w:tcPr>
            <w:tcW w:w="0" w:type="auto"/>
          </w:tcPr>
          <w:p w14:paraId="23E56DDD" w14:textId="18427FDE" w:rsidR="007441D9" w:rsidRPr="007714B4" w:rsidRDefault="007441D9" w:rsidP="007714B4">
            <w:pPr>
              <w:rPr>
                <w:rFonts w:asciiTheme="minorHAnsi" w:hAnsiTheme="minorHAnsi" w:cstheme="minorHAnsi"/>
                <w:iCs/>
              </w:rPr>
            </w:pPr>
            <w:r>
              <w:rPr>
                <w:rFonts w:asciiTheme="minorHAnsi" w:hAnsiTheme="minorHAnsi" w:cstheme="minorHAnsi"/>
                <w:iCs/>
              </w:rPr>
              <w:t>N/A</w:t>
            </w:r>
          </w:p>
        </w:tc>
        <w:tc>
          <w:tcPr>
            <w:tcW w:w="0" w:type="auto"/>
          </w:tcPr>
          <w:p w14:paraId="33B47015" w14:textId="2C001390" w:rsidR="007441D9" w:rsidRPr="007714B4" w:rsidRDefault="007441D9" w:rsidP="007714B4">
            <w:pPr>
              <w:rPr>
                <w:rFonts w:asciiTheme="minorHAnsi" w:hAnsiTheme="minorHAnsi" w:cstheme="minorHAnsi"/>
                <w:iCs/>
              </w:rPr>
            </w:pPr>
            <w:r w:rsidRPr="007714B4">
              <w:rPr>
                <w:rFonts w:asciiTheme="minorHAnsi" w:hAnsiTheme="minorHAnsi" w:cstheme="minorHAnsi"/>
                <w:iCs/>
              </w:rPr>
              <w:t xml:space="preserve">Clave foránea que hace referencia a la tabla </w:t>
            </w:r>
            <w:r>
              <w:rPr>
                <w:rFonts w:asciiTheme="minorHAnsi" w:hAnsiTheme="minorHAnsi" w:cstheme="minorHAnsi"/>
                <w:iCs/>
              </w:rPr>
              <w:t>SUCURSAL</w:t>
            </w:r>
            <w:r w:rsidRPr="007714B4">
              <w:rPr>
                <w:rFonts w:asciiTheme="minorHAnsi" w:hAnsiTheme="minorHAnsi" w:cstheme="minorHAnsi"/>
                <w:iCs/>
              </w:rPr>
              <w:t>.</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Default="00371CEB" w:rsidP="009E7141">
      <w:pPr>
        <w:rPr>
          <w:rFonts w:asciiTheme="minorHAnsi" w:hAnsiTheme="minorHAnsi" w:cstheme="minorHAnsi"/>
        </w:rPr>
      </w:pPr>
    </w:p>
    <w:p w14:paraId="7A428550" w14:textId="77777777" w:rsidR="007441D9" w:rsidRDefault="007441D9" w:rsidP="009E7141">
      <w:pPr>
        <w:rPr>
          <w:rFonts w:asciiTheme="minorHAnsi" w:hAnsiTheme="minorHAnsi" w:cstheme="minorHAnsi"/>
        </w:rPr>
      </w:pPr>
    </w:p>
    <w:p w14:paraId="7ACE9EEE" w14:textId="77777777" w:rsidR="007441D9" w:rsidRDefault="007441D9" w:rsidP="009E7141">
      <w:pPr>
        <w:rPr>
          <w:rFonts w:asciiTheme="minorHAnsi" w:hAnsiTheme="minorHAnsi" w:cstheme="minorHAnsi"/>
        </w:rPr>
      </w:pPr>
    </w:p>
    <w:p w14:paraId="0F68AAA4" w14:textId="77777777" w:rsidR="007441D9" w:rsidRDefault="007441D9" w:rsidP="009E7141">
      <w:pPr>
        <w:rPr>
          <w:rFonts w:asciiTheme="minorHAnsi" w:hAnsiTheme="minorHAnsi" w:cstheme="minorHAnsi"/>
        </w:rPr>
      </w:pPr>
    </w:p>
    <w:p w14:paraId="366E3D44" w14:textId="77777777" w:rsidR="007441D9" w:rsidRDefault="007441D9" w:rsidP="009E7141">
      <w:pPr>
        <w:rPr>
          <w:rFonts w:asciiTheme="minorHAnsi" w:hAnsiTheme="minorHAnsi" w:cstheme="minorHAnsi"/>
        </w:rPr>
      </w:pPr>
    </w:p>
    <w:p w14:paraId="7E6E25DE" w14:textId="77777777" w:rsidR="007441D9" w:rsidRDefault="007441D9" w:rsidP="009E7141">
      <w:pPr>
        <w:rPr>
          <w:rFonts w:asciiTheme="minorHAnsi" w:hAnsiTheme="minorHAnsi" w:cstheme="minorHAnsi"/>
        </w:rPr>
      </w:pPr>
    </w:p>
    <w:p w14:paraId="0708FEBE" w14:textId="77777777" w:rsidR="007441D9" w:rsidRDefault="007441D9" w:rsidP="009E7141">
      <w:pPr>
        <w:rPr>
          <w:rFonts w:asciiTheme="minorHAnsi" w:hAnsiTheme="minorHAnsi" w:cstheme="minorHAnsi"/>
        </w:rPr>
      </w:pPr>
    </w:p>
    <w:p w14:paraId="3E7DA957" w14:textId="77777777" w:rsidR="007441D9" w:rsidRDefault="007441D9" w:rsidP="009E7141">
      <w:pPr>
        <w:rPr>
          <w:rFonts w:asciiTheme="minorHAnsi" w:hAnsiTheme="minorHAnsi" w:cstheme="minorHAnsi"/>
        </w:rPr>
      </w:pPr>
    </w:p>
    <w:p w14:paraId="37F3D71B" w14:textId="77777777" w:rsidR="007441D9" w:rsidRDefault="007441D9" w:rsidP="009E7141">
      <w:pPr>
        <w:rPr>
          <w:rFonts w:asciiTheme="minorHAnsi" w:hAnsiTheme="minorHAnsi" w:cstheme="minorHAnsi"/>
        </w:rPr>
      </w:pPr>
    </w:p>
    <w:p w14:paraId="4D704941" w14:textId="77777777" w:rsidR="007441D9" w:rsidRDefault="007441D9" w:rsidP="009E7141">
      <w:pPr>
        <w:rPr>
          <w:rFonts w:asciiTheme="minorHAnsi" w:hAnsiTheme="minorHAnsi" w:cstheme="minorHAnsi"/>
        </w:rPr>
      </w:pPr>
    </w:p>
    <w:p w14:paraId="78A88A57" w14:textId="77777777" w:rsidR="007441D9" w:rsidRDefault="007441D9" w:rsidP="009E7141">
      <w:pPr>
        <w:rPr>
          <w:rFonts w:asciiTheme="minorHAnsi" w:hAnsiTheme="minorHAnsi" w:cstheme="minorHAnsi"/>
        </w:rPr>
      </w:pPr>
    </w:p>
    <w:p w14:paraId="72136B99" w14:textId="77777777" w:rsidR="007441D9" w:rsidRDefault="007441D9" w:rsidP="009E7141">
      <w:pPr>
        <w:rPr>
          <w:rFonts w:asciiTheme="minorHAnsi" w:hAnsiTheme="minorHAnsi" w:cstheme="minorHAnsi"/>
        </w:rPr>
      </w:pPr>
    </w:p>
    <w:p w14:paraId="063728B4" w14:textId="77777777" w:rsidR="007441D9" w:rsidRDefault="007441D9" w:rsidP="009E7141">
      <w:pPr>
        <w:rPr>
          <w:rFonts w:asciiTheme="minorHAnsi" w:hAnsiTheme="minorHAnsi" w:cstheme="minorHAnsi"/>
        </w:rPr>
      </w:pPr>
    </w:p>
    <w:p w14:paraId="501DE17D" w14:textId="77777777" w:rsidR="007441D9" w:rsidRDefault="007441D9" w:rsidP="009E7141">
      <w:pPr>
        <w:rPr>
          <w:rFonts w:asciiTheme="minorHAnsi" w:hAnsiTheme="minorHAnsi" w:cstheme="minorHAnsi"/>
        </w:rPr>
      </w:pPr>
    </w:p>
    <w:p w14:paraId="7D56DADD" w14:textId="77777777" w:rsidR="007441D9" w:rsidRDefault="007441D9" w:rsidP="009E7141">
      <w:pPr>
        <w:rPr>
          <w:rFonts w:asciiTheme="minorHAnsi" w:hAnsiTheme="minorHAnsi" w:cstheme="minorHAnsi"/>
        </w:rPr>
      </w:pPr>
    </w:p>
    <w:p w14:paraId="01831CA5" w14:textId="77777777" w:rsidR="007441D9" w:rsidRDefault="007441D9" w:rsidP="009E7141">
      <w:pPr>
        <w:rPr>
          <w:rFonts w:asciiTheme="minorHAnsi" w:hAnsiTheme="minorHAnsi" w:cstheme="minorHAnsi"/>
        </w:rPr>
      </w:pPr>
    </w:p>
    <w:p w14:paraId="640220BE" w14:textId="77777777" w:rsidR="007441D9" w:rsidRDefault="007441D9" w:rsidP="009E7141">
      <w:pPr>
        <w:rPr>
          <w:rFonts w:asciiTheme="minorHAnsi" w:hAnsiTheme="minorHAnsi" w:cstheme="minorHAnsi"/>
        </w:rPr>
      </w:pPr>
    </w:p>
    <w:p w14:paraId="15F663D6" w14:textId="77777777" w:rsidR="007441D9" w:rsidRDefault="007441D9" w:rsidP="009E7141">
      <w:pPr>
        <w:rPr>
          <w:rFonts w:asciiTheme="minorHAnsi" w:hAnsiTheme="minorHAnsi" w:cstheme="minorHAnsi"/>
        </w:rPr>
      </w:pPr>
    </w:p>
    <w:p w14:paraId="23A2B0B0" w14:textId="77777777" w:rsidR="007441D9" w:rsidRDefault="007441D9" w:rsidP="009E7141">
      <w:pPr>
        <w:rPr>
          <w:rFonts w:asciiTheme="minorHAnsi" w:hAnsiTheme="minorHAnsi" w:cstheme="minorHAnsi"/>
        </w:rPr>
      </w:pPr>
    </w:p>
    <w:p w14:paraId="2F36A3DE" w14:textId="77777777" w:rsidR="007441D9" w:rsidRDefault="007441D9" w:rsidP="009E7141">
      <w:pPr>
        <w:rPr>
          <w:rFonts w:asciiTheme="minorHAnsi" w:hAnsiTheme="minorHAnsi" w:cstheme="minorHAnsi"/>
        </w:rPr>
      </w:pPr>
    </w:p>
    <w:p w14:paraId="54BA5A4F" w14:textId="77777777" w:rsidR="007441D9" w:rsidRDefault="007441D9" w:rsidP="009E7141">
      <w:pPr>
        <w:rPr>
          <w:rFonts w:asciiTheme="minorHAnsi" w:hAnsiTheme="minorHAnsi" w:cstheme="minorHAnsi"/>
        </w:rPr>
      </w:pPr>
    </w:p>
    <w:p w14:paraId="622969B2" w14:textId="77777777" w:rsidR="007441D9" w:rsidRDefault="007441D9" w:rsidP="009E7141">
      <w:pPr>
        <w:rPr>
          <w:rFonts w:asciiTheme="minorHAnsi" w:hAnsiTheme="minorHAnsi" w:cstheme="minorHAnsi"/>
        </w:rPr>
      </w:pPr>
    </w:p>
    <w:p w14:paraId="529083B9" w14:textId="77777777" w:rsidR="007441D9" w:rsidRDefault="007441D9" w:rsidP="009E7141">
      <w:pPr>
        <w:rPr>
          <w:rFonts w:asciiTheme="minorHAnsi" w:hAnsiTheme="minorHAnsi" w:cstheme="minorHAnsi"/>
        </w:rPr>
      </w:pPr>
    </w:p>
    <w:p w14:paraId="4294BFF5" w14:textId="77777777" w:rsidR="007441D9" w:rsidRPr="00371CEB" w:rsidRDefault="007441D9"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0"/>
        <w:gridCol w:w="1089"/>
        <w:gridCol w:w="3085"/>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441D9" w:rsidRPr="007714B4" w14:paraId="6ED4066F" w14:textId="77777777" w:rsidTr="007714B4">
        <w:tc>
          <w:tcPr>
            <w:tcW w:w="0" w:type="auto"/>
          </w:tcPr>
          <w:p w14:paraId="216665D3" w14:textId="77777777" w:rsidR="007441D9" w:rsidRPr="00371CEB" w:rsidRDefault="007441D9" w:rsidP="007441D9">
            <w:pPr>
              <w:rPr>
                <w:rFonts w:asciiTheme="minorHAnsi" w:hAnsiTheme="minorHAnsi" w:cstheme="minorHAnsi"/>
              </w:rPr>
            </w:pPr>
          </w:p>
        </w:tc>
        <w:tc>
          <w:tcPr>
            <w:tcW w:w="0" w:type="auto"/>
          </w:tcPr>
          <w:p w14:paraId="705D0C31" w14:textId="584720A6" w:rsidR="007441D9" w:rsidRPr="007714B4" w:rsidRDefault="007441D9" w:rsidP="007441D9">
            <w:pPr>
              <w:rPr>
                <w:rFonts w:asciiTheme="minorHAnsi" w:hAnsiTheme="minorHAnsi" w:cstheme="minorHAnsi"/>
              </w:rPr>
            </w:pPr>
            <w:r w:rsidRPr="007714B4">
              <w:rPr>
                <w:rFonts w:asciiTheme="minorHAnsi" w:hAnsiTheme="minorHAnsi" w:cstheme="minorHAnsi"/>
              </w:rPr>
              <w:t>TIPO_DOCUMENTO</w:t>
            </w:r>
          </w:p>
        </w:tc>
        <w:tc>
          <w:tcPr>
            <w:tcW w:w="0" w:type="auto"/>
          </w:tcPr>
          <w:p w14:paraId="3CA9AB03" w14:textId="3BBC72A5" w:rsidR="007441D9" w:rsidRPr="007714B4" w:rsidRDefault="007441D9" w:rsidP="007441D9">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tcPr>
          <w:p w14:paraId="54126BA1" w14:textId="478704D3" w:rsidR="007441D9" w:rsidRPr="007714B4" w:rsidRDefault="007441D9" w:rsidP="007441D9">
            <w:pPr>
              <w:rPr>
                <w:rFonts w:asciiTheme="minorHAnsi" w:hAnsiTheme="minorHAnsi" w:cstheme="minorHAnsi"/>
              </w:rPr>
            </w:pPr>
            <w:r w:rsidRPr="007714B4">
              <w:rPr>
                <w:rFonts w:asciiTheme="minorHAnsi" w:hAnsiTheme="minorHAnsi" w:cstheme="minorHAnsi"/>
              </w:rPr>
              <w:t>No</w:t>
            </w:r>
          </w:p>
        </w:tc>
        <w:tc>
          <w:tcPr>
            <w:tcW w:w="0" w:type="auto"/>
          </w:tcPr>
          <w:p w14:paraId="61B7DBA6" w14:textId="21D0E72C" w:rsidR="007441D9" w:rsidRPr="007714B4" w:rsidRDefault="007441D9" w:rsidP="007441D9">
            <w:pPr>
              <w:rPr>
                <w:rFonts w:asciiTheme="minorHAnsi" w:hAnsiTheme="minorHAnsi" w:cstheme="minorHAnsi"/>
              </w:rPr>
            </w:pPr>
            <w:r w:rsidRPr="007714B4">
              <w:rPr>
                <w:rFonts w:asciiTheme="minorHAnsi" w:hAnsiTheme="minorHAnsi" w:cstheme="minorHAnsi"/>
              </w:rPr>
              <w:t>50</w:t>
            </w:r>
          </w:p>
        </w:tc>
        <w:tc>
          <w:tcPr>
            <w:tcW w:w="0" w:type="auto"/>
          </w:tcPr>
          <w:p w14:paraId="6572592D" w14:textId="664158A0" w:rsidR="007441D9" w:rsidRPr="007714B4" w:rsidRDefault="007441D9" w:rsidP="007441D9">
            <w:pPr>
              <w:rPr>
                <w:rFonts w:asciiTheme="minorHAnsi" w:hAnsiTheme="minorHAnsi" w:cstheme="minorHAnsi"/>
              </w:rPr>
            </w:pPr>
            <w:r w:rsidRPr="007714B4">
              <w:rPr>
                <w:rFonts w:asciiTheme="minorHAnsi" w:hAnsiTheme="minorHAnsi" w:cstheme="minorHAnsi"/>
              </w:rPr>
              <w:t xml:space="preserve">Tipo de documento </w:t>
            </w:r>
          </w:p>
        </w:tc>
      </w:tr>
      <w:tr w:rsidR="007441D9" w:rsidRPr="007714B4" w14:paraId="05B08F16" w14:textId="77777777" w:rsidTr="007714B4">
        <w:tc>
          <w:tcPr>
            <w:tcW w:w="0" w:type="auto"/>
          </w:tcPr>
          <w:p w14:paraId="27A8449F" w14:textId="77777777" w:rsidR="007441D9" w:rsidRPr="00371CEB" w:rsidRDefault="007441D9" w:rsidP="007441D9">
            <w:pPr>
              <w:rPr>
                <w:rFonts w:asciiTheme="minorHAnsi" w:hAnsiTheme="minorHAnsi" w:cstheme="minorHAnsi"/>
              </w:rPr>
            </w:pPr>
          </w:p>
        </w:tc>
        <w:tc>
          <w:tcPr>
            <w:tcW w:w="0" w:type="auto"/>
          </w:tcPr>
          <w:p w14:paraId="7D5D4BA5" w14:textId="75599C25" w:rsidR="007441D9" w:rsidRPr="007714B4" w:rsidRDefault="007441D9" w:rsidP="007441D9">
            <w:pPr>
              <w:rPr>
                <w:rFonts w:asciiTheme="minorHAnsi" w:hAnsiTheme="minorHAnsi" w:cstheme="minorHAnsi"/>
              </w:rPr>
            </w:pPr>
            <w:r w:rsidRPr="007714B4">
              <w:rPr>
                <w:rFonts w:asciiTheme="minorHAnsi" w:hAnsiTheme="minorHAnsi" w:cstheme="minorHAnsi"/>
              </w:rPr>
              <w:t>NUMERO_DOCUMENTO</w:t>
            </w:r>
          </w:p>
        </w:tc>
        <w:tc>
          <w:tcPr>
            <w:tcW w:w="0" w:type="auto"/>
          </w:tcPr>
          <w:p w14:paraId="7F2BE882" w14:textId="09C82D62" w:rsidR="007441D9" w:rsidRPr="007714B4" w:rsidRDefault="007441D9" w:rsidP="007441D9">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tcPr>
          <w:p w14:paraId="5283AEE6" w14:textId="5F81B87B" w:rsidR="007441D9" w:rsidRPr="007714B4" w:rsidRDefault="007441D9" w:rsidP="007441D9">
            <w:pPr>
              <w:rPr>
                <w:rFonts w:asciiTheme="minorHAnsi" w:hAnsiTheme="minorHAnsi" w:cstheme="minorHAnsi"/>
              </w:rPr>
            </w:pPr>
            <w:r w:rsidRPr="007714B4">
              <w:rPr>
                <w:rFonts w:asciiTheme="minorHAnsi" w:hAnsiTheme="minorHAnsi" w:cstheme="minorHAnsi"/>
              </w:rPr>
              <w:t>No</w:t>
            </w:r>
          </w:p>
        </w:tc>
        <w:tc>
          <w:tcPr>
            <w:tcW w:w="0" w:type="auto"/>
          </w:tcPr>
          <w:p w14:paraId="20D98825" w14:textId="0E8F2326" w:rsidR="007441D9" w:rsidRPr="007714B4" w:rsidRDefault="007441D9" w:rsidP="007441D9">
            <w:pPr>
              <w:rPr>
                <w:rFonts w:asciiTheme="minorHAnsi" w:hAnsiTheme="minorHAnsi" w:cstheme="minorHAnsi"/>
              </w:rPr>
            </w:pPr>
            <w:r w:rsidRPr="007714B4">
              <w:rPr>
                <w:rFonts w:asciiTheme="minorHAnsi" w:hAnsiTheme="minorHAnsi" w:cstheme="minorHAnsi"/>
              </w:rPr>
              <w:t>50</w:t>
            </w:r>
          </w:p>
        </w:tc>
        <w:tc>
          <w:tcPr>
            <w:tcW w:w="0" w:type="auto"/>
          </w:tcPr>
          <w:p w14:paraId="5448BE12" w14:textId="244421D4" w:rsidR="007441D9" w:rsidRPr="007714B4" w:rsidRDefault="007441D9" w:rsidP="007441D9">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441D9" w:rsidRPr="007714B4" w14:paraId="4DD911E6" w14:textId="77777777" w:rsidTr="007714B4">
        <w:tc>
          <w:tcPr>
            <w:tcW w:w="0" w:type="auto"/>
          </w:tcPr>
          <w:p w14:paraId="408540F1" w14:textId="77777777" w:rsidR="007441D9" w:rsidRPr="007714B4" w:rsidRDefault="007441D9" w:rsidP="007714B4">
            <w:pPr>
              <w:rPr>
                <w:rFonts w:asciiTheme="minorHAnsi" w:hAnsiTheme="minorHAnsi" w:cstheme="minorHAnsi"/>
              </w:rPr>
            </w:pPr>
          </w:p>
        </w:tc>
        <w:tc>
          <w:tcPr>
            <w:tcW w:w="0" w:type="auto"/>
          </w:tcPr>
          <w:p w14:paraId="5319458D" w14:textId="03C22E61" w:rsidR="007441D9" w:rsidRPr="007714B4" w:rsidRDefault="007441D9" w:rsidP="007441D9">
            <w:pPr>
              <w:rPr>
                <w:rFonts w:asciiTheme="minorHAnsi" w:hAnsiTheme="minorHAnsi" w:cstheme="minorHAnsi"/>
              </w:rPr>
            </w:pPr>
            <w:r>
              <w:rPr>
                <w:rFonts w:asciiTheme="minorHAnsi" w:hAnsiTheme="minorHAnsi" w:cstheme="minorHAnsi"/>
              </w:rPr>
              <w:t xml:space="preserve">ID_SUCURSAL </w:t>
            </w:r>
          </w:p>
        </w:tc>
        <w:tc>
          <w:tcPr>
            <w:tcW w:w="0" w:type="auto"/>
          </w:tcPr>
          <w:p w14:paraId="0B8E1090" w14:textId="65DF7FCD" w:rsidR="007441D9" w:rsidRPr="007714B4" w:rsidRDefault="007441D9" w:rsidP="007714B4">
            <w:pPr>
              <w:rPr>
                <w:rFonts w:asciiTheme="minorHAnsi" w:hAnsiTheme="minorHAnsi" w:cstheme="minorHAnsi"/>
              </w:rPr>
            </w:pPr>
            <w:proofErr w:type="spellStart"/>
            <w:r>
              <w:rPr>
                <w:rFonts w:asciiTheme="minorHAnsi" w:hAnsiTheme="minorHAnsi" w:cstheme="minorHAnsi"/>
              </w:rPr>
              <w:t>Int</w:t>
            </w:r>
            <w:proofErr w:type="spellEnd"/>
          </w:p>
        </w:tc>
        <w:tc>
          <w:tcPr>
            <w:tcW w:w="0" w:type="auto"/>
          </w:tcPr>
          <w:p w14:paraId="641E0BB9" w14:textId="3365C6BD" w:rsidR="007441D9" w:rsidRPr="007714B4" w:rsidRDefault="007441D9" w:rsidP="007714B4">
            <w:pPr>
              <w:rPr>
                <w:rFonts w:asciiTheme="minorHAnsi" w:hAnsiTheme="minorHAnsi" w:cstheme="minorHAnsi"/>
              </w:rPr>
            </w:pPr>
            <w:r>
              <w:rPr>
                <w:rFonts w:asciiTheme="minorHAnsi" w:hAnsiTheme="minorHAnsi" w:cstheme="minorHAnsi"/>
              </w:rPr>
              <w:t>SI</w:t>
            </w:r>
          </w:p>
        </w:tc>
        <w:tc>
          <w:tcPr>
            <w:tcW w:w="0" w:type="auto"/>
          </w:tcPr>
          <w:p w14:paraId="6FB4A6E0" w14:textId="411C34FB" w:rsidR="007441D9" w:rsidRPr="007714B4" w:rsidRDefault="007441D9" w:rsidP="007714B4">
            <w:pPr>
              <w:rPr>
                <w:rFonts w:asciiTheme="minorHAnsi" w:hAnsiTheme="minorHAnsi" w:cstheme="minorHAnsi"/>
              </w:rPr>
            </w:pPr>
            <w:r>
              <w:rPr>
                <w:rFonts w:asciiTheme="minorHAnsi" w:hAnsiTheme="minorHAnsi" w:cstheme="minorHAnsi"/>
              </w:rPr>
              <w:t>N/A</w:t>
            </w:r>
          </w:p>
        </w:tc>
        <w:tc>
          <w:tcPr>
            <w:tcW w:w="0" w:type="auto"/>
          </w:tcPr>
          <w:p w14:paraId="0072C415" w14:textId="05F3D137" w:rsidR="007441D9" w:rsidRPr="007714B4" w:rsidRDefault="007441D9" w:rsidP="007714B4">
            <w:pPr>
              <w:rPr>
                <w:rFonts w:asciiTheme="minorHAnsi" w:hAnsiTheme="minorHAnsi" w:cstheme="minorHAnsi"/>
              </w:rPr>
            </w:pPr>
            <w:r w:rsidRPr="007714B4">
              <w:rPr>
                <w:rFonts w:asciiTheme="minorHAnsi" w:hAnsiTheme="minorHAnsi" w:cstheme="minorHAnsi"/>
                <w:iCs/>
              </w:rPr>
              <w:t xml:space="preserve">Clave foránea que hace referencia a la tabla </w:t>
            </w:r>
            <w:r>
              <w:rPr>
                <w:rFonts w:asciiTheme="minorHAnsi" w:hAnsiTheme="minorHAnsi" w:cstheme="minorHAnsi"/>
                <w:iCs/>
              </w:rPr>
              <w:t>SUCURSAL.</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725B201E" w14:textId="77777777" w:rsidR="007441D9" w:rsidRDefault="007441D9"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07C01F0D" w:rsidR="00371CEB" w:rsidRPr="00371CEB" w:rsidRDefault="00350A62" w:rsidP="00371CEB">
            <w:pPr>
              <w:rPr>
                <w:rFonts w:ascii="Calibri" w:hAnsi="Calibri" w:cs="Book Antiqua"/>
              </w:rPr>
            </w:pPr>
            <w:r>
              <w:rPr>
                <w:rFonts w:ascii="Calibri" w:hAnsi="Calibri" w:cs="Book Antiqua"/>
              </w:rPr>
              <w:t>SUBTOTAL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78AE82FC" w14:textId="77777777" w:rsidR="007441D9" w:rsidRDefault="007441D9" w:rsidP="009E7141">
      <w:pPr>
        <w:rPr>
          <w:rFonts w:ascii="Calibri" w:hAnsi="Calibri" w:cs="Book Antiqua"/>
        </w:rPr>
      </w:pPr>
    </w:p>
    <w:p w14:paraId="1785435D" w14:textId="77777777" w:rsidR="007441D9" w:rsidRDefault="007441D9"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167"/>
        <w:gridCol w:w="1551"/>
        <w:gridCol w:w="857"/>
        <w:gridCol w:w="1089"/>
        <w:gridCol w:w="3489"/>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1329C6F9"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36172088" w14:textId="77777777" w:rsidR="007441D9" w:rsidRDefault="007441D9" w:rsidP="00E770C4">
      <w:pPr>
        <w:rPr>
          <w:rFonts w:ascii="Calibri" w:hAnsi="Calibri" w:cs="Book Antiqua"/>
        </w:rPr>
      </w:pPr>
    </w:p>
    <w:p w14:paraId="4EEF5A5A" w14:textId="77777777" w:rsidR="007441D9" w:rsidRDefault="007441D9" w:rsidP="00E770C4">
      <w:pPr>
        <w:rPr>
          <w:rFonts w:ascii="Calibri" w:hAnsi="Calibri" w:cs="Book Antiqua"/>
        </w:rPr>
      </w:pPr>
    </w:p>
    <w:p w14:paraId="33856E0B" w14:textId="77777777" w:rsidR="007441D9" w:rsidRDefault="007441D9" w:rsidP="00E770C4">
      <w:pPr>
        <w:rPr>
          <w:rFonts w:ascii="Calibri" w:hAnsi="Calibri" w:cs="Book Antiqua"/>
        </w:rPr>
      </w:pPr>
    </w:p>
    <w:p w14:paraId="1D8C6CB1" w14:textId="77777777" w:rsidR="007441D9" w:rsidRDefault="007441D9" w:rsidP="00E770C4">
      <w:pPr>
        <w:rPr>
          <w:rFonts w:ascii="Calibri" w:hAnsi="Calibri" w:cs="Book Antiqua"/>
        </w:rPr>
      </w:pPr>
    </w:p>
    <w:p w14:paraId="42D3ABCE" w14:textId="77777777" w:rsidR="007441D9" w:rsidRDefault="007441D9" w:rsidP="00E770C4">
      <w:pPr>
        <w:rPr>
          <w:rFonts w:ascii="Calibri" w:hAnsi="Calibri" w:cs="Book Antiqua"/>
        </w:rPr>
      </w:pPr>
    </w:p>
    <w:p w14:paraId="46F47A1C" w14:textId="77777777" w:rsidR="007441D9" w:rsidRDefault="007441D9" w:rsidP="00E770C4">
      <w:pPr>
        <w:rPr>
          <w:rFonts w:ascii="Calibri" w:hAnsi="Calibri" w:cs="Book Antiqua"/>
        </w:rPr>
      </w:pPr>
    </w:p>
    <w:p w14:paraId="3262A6E2" w14:textId="77777777" w:rsidR="007441D9" w:rsidRDefault="007441D9" w:rsidP="00E770C4">
      <w:pPr>
        <w:rPr>
          <w:rFonts w:ascii="Calibri" w:hAnsi="Calibri" w:cs="Book Antiqua"/>
        </w:rPr>
      </w:pPr>
    </w:p>
    <w:p w14:paraId="2C809BC6" w14:textId="77777777" w:rsidR="00350A62" w:rsidRDefault="00350A62" w:rsidP="00E770C4">
      <w:pPr>
        <w:rPr>
          <w:rFonts w:ascii="Calibri" w:hAnsi="Calibri" w:cs="Book Antiqua"/>
        </w:rPr>
      </w:pPr>
    </w:p>
    <w:p w14:paraId="511CA2BD" w14:textId="77777777" w:rsidR="00350A62" w:rsidRDefault="00350A62" w:rsidP="00E770C4">
      <w:pPr>
        <w:rPr>
          <w:rFonts w:ascii="Calibri" w:hAnsi="Calibri" w:cs="Book Antiqua"/>
        </w:rPr>
      </w:pPr>
    </w:p>
    <w:p w14:paraId="26FCCFBE" w14:textId="77777777" w:rsidR="007441D9" w:rsidRDefault="007441D9" w:rsidP="00E770C4">
      <w:pPr>
        <w:rPr>
          <w:rFonts w:ascii="Calibri" w:hAnsi="Calibri" w:cs="Book Antiqua"/>
        </w:rPr>
      </w:pPr>
    </w:p>
    <w:p w14:paraId="4CFC08FA" w14:textId="77777777" w:rsidR="007441D9" w:rsidRDefault="007441D9" w:rsidP="00E770C4">
      <w:pPr>
        <w:rPr>
          <w:rFonts w:ascii="Calibri" w:hAnsi="Calibri" w:cs="Book Antiqua"/>
        </w:rPr>
      </w:pPr>
    </w:p>
    <w:p w14:paraId="6E121458" w14:textId="77777777" w:rsidR="007441D9" w:rsidRDefault="007441D9" w:rsidP="00E770C4">
      <w:pPr>
        <w:rPr>
          <w:rFonts w:ascii="Calibri" w:hAnsi="Calibri" w:cs="Book Antiqua"/>
        </w:rPr>
      </w:pPr>
    </w:p>
    <w:p w14:paraId="03CFBA39" w14:textId="77777777" w:rsidR="007441D9" w:rsidRDefault="007441D9"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90" w:name="_Toc391994536"/>
      <w:bookmarkStart w:id="91" w:name="_Toc61560584"/>
      <w:bookmarkStart w:id="92" w:name="_Toc127927462"/>
      <w:r w:rsidRPr="00A96743">
        <w:rPr>
          <w:rFonts w:ascii="Calibri" w:hAnsi="Calibri" w:cs="Calibri"/>
          <w:sz w:val="24"/>
          <w:szCs w:val="24"/>
        </w:rPr>
        <w:t>Diseño de Base de Datos</w:t>
      </w:r>
      <w:bookmarkEnd w:id="90"/>
      <w:bookmarkEnd w:id="91"/>
      <w:bookmarkEnd w:id="92"/>
    </w:p>
    <w:p w14:paraId="1C352978" w14:textId="529C0EE4" w:rsidR="003859FA" w:rsidRDefault="003859FA" w:rsidP="003859FA">
      <w:pPr>
        <w:ind w:left="720"/>
        <w:jc w:val="both"/>
        <w:rPr>
          <w:rFonts w:ascii="Calibri" w:hAnsi="Calibri" w:cs="Book Antiqua"/>
          <w:i/>
          <w:color w:val="595959"/>
        </w:rPr>
      </w:pPr>
    </w:p>
    <w:p w14:paraId="3E849A4A" w14:textId="6CD1F2E9" w:rsidR="003859FA" w:rsidRDefault="00550A3B" w:rsidP="003859FA">
      <w:pPr>
        <w:jc w:val="center"/>
        <w:rPr>
          <w:noProof/>
        </w:rPr>
      </w:pPr>
      <w:r w:rsidRPr="00550A3B">
        <w:rPr>
          <w:noProof/>
        </w:rPr>
        <w:drawing>
          <wp:inline distT="0" distB="0" distL="0" distR="0" wp14:anchorId="4D60D466" wp14:editId="3509A3FB">
            <wp:extent cx="8863330" cy="3789045"/>
            <wp:effectExtent l="0" t="0" r="0" b="1905"/>
            <wp:docPr id="121972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29932" name=""/>
                    <pic:cNvPicPr/>
                  </pic:nvPicPr>
                  <pic:blipFill>
                    <a:blip r:embed="rId133"/>
                    <a:stretch>
                      <a:fillRect/>
                    </a:stretch>
                  </pic:blipFill>
                  <pic:spPr>
                    <a:xfrm>
                      <a:off x="0" y="0"/>
                      <a:ext cx="8863330" cy="3789045"/>
                    </a:xfrm>
                    <a:prstGeom prst="rect">
                      <a:avLst/>
                    </a:prstGeom>
                  </pic:spPr>
                </pic:pic>
              </a:graphicData>
            </a:graphic>
          </wp:inline>
        </w:drawing>
      </w: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Default="003859FA" w:rsidP="003859FA">
      <w:pPr>
        <w:pStyle w:val="Ttulo2"/>
        <w:numPr>
          <w:ilvl w:val="1"/>
          <w:numId w:val="2"/>
        </w:numPr>
        <w:tabs>
          <w:tab w:val="num" w:pos="792"/>
        </w:tabs>
        <w:ind w:left="1418"/>
        <w:rPr>
          <w:rFonts w:ascii="Calibri" w:hAnsi="Calibri" w:cs="Book Antiqua"/>
          <w:i w:val="0"/>
          <w:sz w:val="24"/>
        </w:rPr>
      </w:pPr>
      <w:bookmarkStart w:id="93" w:name="_Toc391994537"/>
      <w:bookmarkStart w:id="94" w:name="_Toc61560585"/>
      <w:bookmarkStart w:id="95" w:name="_Toc127927463"/>
      <w:r>
        <w:rPr>
          <w:rFonts w:ascii="Calibri" w:hAnsi="Calibri" w:cs="Book Antiqua"/>
          <w:i w:val="0"/>
          <w:sz w:val="24"/>
        </w:rPr>
        <w:t>Requisitos de Software/Hardware</w:t>
      </w:r>
      <w:bookmarkEnd w:id="93"/>
      <w:bookmarkEnd w:id="94"/>
      <w:bookmarkEnd w:id="95"/>
    </w:p>
    <w:p w14:paraId="40D1E531"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de ventas está diseñado como una aplicación de escritorio desarrollada en C# bajo el entorno de Visual Studio, utilizando SQL Server como sistema de gestión de base de datos. La arquitectura adoptada es cliente-servidor, en la cual la aplicación instalada en los equipos de los usuarios (administradores y empleados) actúa como cliente, mientras que el servidor de base de datos centralizado gestiona el almacenamiento y acceso a los datos.</w:t>
      </w:r>
    </w:p>
    <w:p w14:paraId="4F525E85"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operará exclusivamente dentro del entorno de la empresa, no está orientado a usuarios externos o clientes finales, y no requiere acceso desde navegadores web ni dispositivos móviles.</w:t>
      </w:r>
    </w:p>
    <w:p w14:paraId="2A4D5763" w14:textId="77777777" w:rsidR="0014799E" w:rsidRPr="0014799E" w:rsidRDefault="0014799E" w:rsidP="0014799E"/>
    <w:p w14:paraId="570B7A08" w14:textId="77777777" w:rsidR="005F247E" w:rsidRPr="005F247E" w:rsidRDefault="005F247E" w:rsidP="0014799E">
      <w:pPr>
        <w:ind w:firstLine="360"/>
        <w:jc w:val="both"/>
        <w:rPr>
          <w:rFonts w:ascii="Calibri" w:hAnsi="Calibri" w:cs="Book Antiqua"/>
          <w:iCs/>
        </w:rPr>
      </w:pPr>
      <w:bookmarkStart w:id="96" w:name="_Hlk195543546"/>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bookmarkEnd w:id="96"/>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14799E">
      <w:pPr>
        <w:pStyle w:val="Sangra3detindependiente"/>
        <w:ind w:left="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97" w:name="_Toc34121111"/>
      <w:bookmarkStart w:id="98" w:name="_Toc44907609"/>
      <w:bookmarkStart w:id="99" w:name="_Toc202244568"/>
      <w:bookmarkStart w:id="100" w:name="_Toc391994538"/>
      <w:bookmarkStart w:id="101" w:name="_Toc61560586"/>
      <w:bookmarkStart w:id="102" w:name="_Toc127927464"/>
      <w:r w:rsidRPr="004F103B">
        <w:rPr>
          <w:rFonts w:ascii="Calibri" w:hAnsi="Calibri" w:cs="Book Antiqua"/>
          <w:sz w:val="28"/>
        </w:rPr>
        <w:t>Calidad</w:t>
      </w:r>
      <w:bookmarkEnd w:id="97"/>
      <w:bookmarkEnd w:id="98"/>
      <w:bookmarkEnd w:id="99"/>
      <w:bookmarkEnd w:id="100"/>
      <w:bookmarkEnd w:id="101"/>
      <w:bookmarkEnd w:id="10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26B369A3"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 xml:space="preserve">Al utilizar </w:t>
      </w:r>
      <w:r w:rsidR="0014799E">
        <w:rPr>
          <w:rFonts w:asciiTheme="minorHAnsi" w:hAnsiTheme="minorHAnsi" w:cstheme="minorHAnsi"/>
        </w:rPr>
        <w:t xml:space="preserve">el patrón de diseño </w:t>
      </w:r>
      <w:r w:rsidRPr="00DD237E">
        <w:rPr>
          <w:rFonts w:asciiTheme="minorHAnsi" w:hAnsiTheme="minorHAnsi" w:cstheme="minorHAnsi"/>
        </w:rPr>
        <w:t>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E7EB8" w14:textId="77777777" w:rsidR="00F82FCA" w:rsidRDefault="00F82FCA">
      <w:r>
        <w:separator/>
      </w:r>
    </w:p>
  </w:endnote>
  <w:endnote w:type="continuationSeparator" w:id="0">
    <w:p w14:paraId="1AA45D99" w14:textId="77777777" w:rsidR="00F82FCA" w:rsidRDefault="00F82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FE5DC" w14:textId="77777777" w:rsidR="00F82FCA" w:rsidRDefault="00F82FCA">
      <w:r>
        <w:separator/>
      </w:r>
    </w:p>
  </w:footnote>
  <w:footnote w:type="continuationSeparator" w:id="0">
    <w:p w14:paraId="1218AD95" w14:textId="77777777" w:rsidR="00F82FCA" w:rsidRDefault="00F82F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FC009C"/>
    <w:multiLevelType w:val="hybridMultilevel"/>
    <w:tmpl w:val="1494C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1875310"/>
    <w:multiLevelType w:val="hybridMultilevel"/>
    <w:tmpl w:val="A4CC97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1FE0E70"/>
    <w:multiLevelType w:val="hybridMultilevel"/>
    <w:tmpl w:val="41607D26"/>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025D58DB"/>
    <w:multiLevelType w:val="hybridMultilevel"/>
    <w:tmpl w:val="7312E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2D12DD1"/>
    <w:multiLevelType w:val="hybridMultilevel"/>
    <w:tmpl w:val="D974C5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4C36373"/>
    <w:multiLevelType w:val="hybridMultilevel"/>
    <w:tmpl w:val="DE0E66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5E377EF"/>
    <w:multiLevelType w:val="hybridMultilevel"/>
    <w:tmpl w:val="87124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9F32E6"/>
    <w:multiLevelType w:val="hybridMultilevel"/>
    <w:tmpl w:val="D1FEADAE"/>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A059C3"/>
    <w:multiLevelType w:val="multilevel"/>
    <w:tmpl w:val="A8A0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89E"/>
    <w:multiLevelType w:val="hybridMultilevel"/>
    <w:tmpl w:val="4112C7F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8F8328A"/>
    <w:multiLevelType w:val="hybridMultilevel"/>
    <w:tmpl w:val="1CE249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9287903"/>
    <w:multiLevelType w:val="hybridMultilevel"/>
    <w:tmpl w:val="5ECC0DD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09B347CE"/>
    <w:multiLevelType w:val="hybridMultilevel"/>
    <w:tmpl w:val="F648B7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ABF78F5"/>
    <w:multiLevelType w:val="hybridMultilevel"/>
    <w:tmpl w:val="A61E3EB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C2E7262"/>
    <w:multiLevelType w:val="hybridMultilevel"/>
    <w:tmpl w:val="99BE972C"/>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D2C000F"/>
    <w:multiLevelType w:val="hybridMultilevel"/>
    <w:tmpl w:val="E92A85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0D3840EA"/>
    <w:multiLevelType w:val="hybridMultilevel"/>
    <w:tmpl w:val="6D582B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FFC7320"/>
    <w:multiLevelType w:val="multilevel"/>
    <w:tmpl w:val="40985C2C"/>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ind w:left="2496" w:hanging="360"/>
      </w:pPr>
      <w:rPr>
        <w:rFonts w:ascii="Times New Roman" w:eastAsia="Times New Roman" w:hAnsi="Times New Roman" w:cs="Times New Roman" w:hint="default"/>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104A2117"/>
    <w:multiLevelType w:val="hybridMultilevel"/>
    <w:tmpl w:val="4336CD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10D90F6D"/>
    <w:multiLevelType w:val="hybridMultilevel"/>
    <w:tmpl w:val="FE98B3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1D53DE7"/>
    <w:multiLevelType w:val="hybridMultilevel"/>
    <w:tmpl w:val="EEF4C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29A559A"/>
    <w:multiLevelType w:val="hybridMultilevel"/>
    <w:tmpl w:val="6AEEB6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12EC16ED"/>
    <w:multiLevelType w:val="hybridMultilevel"/>
    <w:tmpl w:val="68DAF5C4"/>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177A65"/>
    <w:multiLevelType w:val="hybridMultilevel"/>
    <w:tmpl w:val="93A8FD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132D5FFD"/>
    <w:multiLevelType w:val="hybridMultilevel"/>
    <w:tmpl w:val="7D5211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14C3296C"/>
    <w:multiLevelType w:val="hybridMultilevel"/>
    <w:tmpl w:val="AD869C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159D62F0"/>
    <w:multiLevelType w:val="hybridMultilevel"/>
    <w:tmpl w:val="91DA04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65A31D2"/>
    <w:multiLevelType w:val="hybridMultilevel"/>
    <w:tmpl w:val="16482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78209AC"/>
    <w:multiLevelType w:val="hybridMultilevel"/>
    <w:tmpl w:val="7654EB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18051CB9"/>
    <w:multiLevelType w:val="hybridMultilevel"/>
    <w:tmpl w:val="4E92A0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18AF15C5"/>
    <w:multiLevelType w:val="hybridMultilevel"/>
    <w:tmpl w:val="A0A41F2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19EC1B78"/>
    <w:multiLevelType w:val="hybridMultilevel"/>
    <w:tmpl w:val="FB3239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1A100C30"/>
    <w:multiLevelType w:val="hybridMultilevel"/>
    <w:tmpl w:val="1C1E254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A350D4E"/>
    <w:multiLevelType w:val="hybridMultilevel"/>
    <w:tmpl w:val="33A0D9E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1BF0040A"/>
    <w:multiLevelType w:val="hybridMultilevel"/>
    <w:tmpl w:val="BBF429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1C146F52"/>
    <w:multiLevelType w:val="hybridMultilevel"/>
    <w:tmpl w:val="BF5823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1C232115"/>
    <w:multiLevelType w:val="hybridMultilevel"/>
    <w:tmpl w:val="C61E10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1C8F4FFA"/>
    <w:multiLevelType w:val="hybridMultilevel"/>
    <w:tmpl w:val="C53655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1D254D16"/>
    <w:multiLevelType w:val="multilevel"/>
    <w:tmpl w:val="261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0A79CA"/>
    <w:multiLevelType w:val="hybridMultilevel"/>
    <w:tmpl w:val="28105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21A73F0A"/>
    <w:multiLevelType w:val="hybridMultilevel"/>
    <w:tmpl w:val="678E0C1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21C651EC"/>
    <w:multiLevelType w:val="hybridMultilevel"/>
    <w:tmpl w:val="63C85AB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05421C"/>
    <w:multiLevelType w:val="hybridMultilevel"/>
    <w:tmpl w:val="E3E44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23385FDD"/>
    <w:multiLevelType w:val="hybridMultilevel"/>
    <w:tmpl w:val="40D2499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36802E6"/>
    <w:multiLevelType w:val="hybridMultilevel"/>
    <w:tmpl w:val="D3F85D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6" w15:restartNumberingAfterBreak="0">
    <w:nsid w:val="244240BF"/>
    <w:multiLevelType w:val="hybridMultilevel"/>
    <w:tmpl w:val="282472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24EB7434"/>
    <w:multiLevelType w:val="hybridMultilevel"/>
    <w:tmpl w:val="78F83D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8" w15:restartNumberingAfterBreak="0">
    <w:nsid w:val="24F21352"/>
    <w:multiLevelType w:val="hybridMultilevel"/>
    <w:tmpl w:val="AB86B6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5927BFD"/>
    <w:multiLevelType w:val="hybridMultilevel"/>
    <w:tmpl w:val="F8100D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268921F3"/>
    <w:multiLevelType w:val="hybridMultilevel"/>
    <w:tmpl w:val="1DDE1FB0"/>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81C679F"/>
    <w:multiLevelType w:val="hybridMultilevel"/>
    <w:tmpl w:val="1B04AF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28E16815"/>
    <w:multiLevelType w:val="hybridMultilevel"/>
    <w:tmpl w:val="5262D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291A769E"/>
    <w:multiLevelType w:val="hybridMultilevel"/>
    <w:tmpl w:val="B6EAD3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95013CA"/>
    <w:multiLevelType w:val="hybridMultilevel"/>
    <w:tmpl w:val="78FE08F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BF4F3B"/>
    <w:multiLevelType w:val="hybridMultilevel"/>
    <w:tmpl w:val="1922890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ADC7E4F"/>
    <w:multiLevelType w:val="hybridMultilevel"/>
    <w:tmpl w:val="EFCE47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2BA75EFC"/>
    <w:multiLevelType w:val="hybridMultilevel"/>
    <w:tmpl w:val="79E23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2D252A86"/>
    <w:multiLevelType w:val="hybridMultilevel"/>
    <w:tmpl w:val="25824D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85"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2D541F07"/>
    <w:multiLevelType w:val="hybridMultilevel"/>
    <w:tmpl w:val="89A037F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DB24901"/>
    <w:multiLevelType w:val="hybridMultilevel"/>
    <w:tmpl w:val="CFA475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2DD3396A"/>
    <w:multiLevelType w:val="hybridMultilevel"/>
    <w:tmpl w:val="BFCC6B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2FCF6362"/>
    <w:multiLevelType w:val="hybridMultilevel"/>
    <w:tmpl w:val="DBE45B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3046329C"/>
    <w:multiLevelType w:val="hybridMultilevel"/>
    <w:tmpl w:val="71FEB4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305033F0"/>
    <w:multiLevelType w:val="hybridMultilevel"/>
    <w:tmpl w:val="64884E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32DC5908"/>
    <w:multiLevelType w:val="hybridMultilevel"/>
    <w:tmpl w:val="BB0C5D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3" w15:restartNumberingAfterBreak="0">
    <w:nsid w:val="340D01C2"/>
    <w:multiLevelType w:val="hybridMultilevel"/>
    <w:tmpl w:val="1C90170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375E7"/>
    <w:multiLevelType w:val="hybridMultilevel"/>
    <w:tmpl w:val="298409E2"/>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5A07D7B"/>
    <w:multiLevelType w:val="hybridMultilevel"/>
    <w:tmpl w:val="39BEA76A"/>
    <w:lvl w:ilvl="0" w:tplc="C756B024">
      <w:numFmt w:val="bullet"/>
      <w:lvlText w:val="-"/>
      <w:lvlJc w:val="left"/>
      <w:pPr>
        <w:ind w:left="720" w:hanging="360"/>
      </w:pPr>
      <w:rPr>
        <w:rFonts w:ascii="Calibri" w:eastAsia="Times New Roman" w:hAnsi="Calibri" w:cs="Calibri" w:hint="default"/>
        <w:b/>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8642459"/>
    <w:multiLevelType w:val="hybridMultilevel"/>
    <w:tmpl w:val="84309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3AA870F7"/>
    <w:multiLevelType w:val="hybridMultilevel"/>
    <w:tmpl w:val="2662EF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15:restartNumberingAfterBreak="0">
    <w:nsid w:val="3B1E33FA"/>
    <w:multiLevelType w:val="hybridMultilevel"/>
    <w:tmpl w:val="8D88407A"/>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3B7D61D3"/>
    <w:multiLevelType w:val="hybridMultilevel"/>
    <w:tmpl w:val="508A1E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15:restartNumberingAfterBreak="0">
    <w:nsid w:val="3B8E7AD3"/>
    <w:multiLevelType w:val="hybridMultilevel"/>
    <w:tmpl w:val="92124F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3C8A3051"/>
    <w:multiLevelType w:val="hybridMultilevel"/>
    <w:tmpl w:val="ADE4AF3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3D325D13"/>
    <w:multiLevelType w:val="hybridMultilevel"/>
    <w:tmpl w:val="F69E8D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3D327373"/>
    <w:multiLevelType w:val="hybridMultilevel"/>
    <w:tmpl w:val="B2D8B09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3DDC661E"/>
    <w:multiLevelType w:val="hybridMultilevel"/>
    <w:tmpl w:val="9E5EFB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7" w15:restartNumberingAfterBreak="0">
    <w:nsid w:val="40473538"/>
    <w:multiLevelType w:val="multilevel"/>
    <w:tmpl w:val="D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705758"/>
    <w:multiLevelType w:val="hybridMultilevel"/>
    <w:tmpl w:val="23DAC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41F76DE3"/>
    <w:multiLevelType w:val="hybridMultilevel"/>
    <w:tmpl w:val="E38284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4264433A"/>
    <w:multiLevelType w:val="hybridMultilevel"/>
    <w:tmpl w:val="BB22B4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1" w15:restartNumberingAfterBreak="0">
    <w:nsid w:val="435735F8"/>
    <w:multiLevelType w:val="hybridMultilevel"/>
    <w:tmpl w:val="352C38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2" w15:restartNumberingAfterBreak="0">
    <w:nsid w:val="43C06C17"/>
    <w:multiLevelType w:val="hybridMultilevel"/>
    <w:tmpl w:val="F280BAE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3" w15:restartNumberingAfterBreak="0">
    <w:nsid w:val="43F26A0D"/>
    <w:multiLevelType w:val="multilevel"/>
    <w:tmpl w:val="8B98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458551C7"/>
    <w:multiLevelType w:val="hybridMultilevel"/>
    <w:tmpl w:val="155A9C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45C84107"/>
    <w:multiLevelType w:val="hybridMultilevel"/>
    <w:tmpl w:val="D3EA71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7" w15:restartNumberingAfterBreak="0">
    <w:nsid w:val="46BC69BB"/>
    <w:multiLevelType w:val="hybridMultilevel"/>
    <w:tmpl w:val="FCEEDE7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7112A02"/>
    <w:multiLevelType w:val="hybridMultilevel"/>
    <w:tmpl w:val="8176346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0" w15:restartNumberingAfterBreak="0">
    <w:nsid w:val="47A42238"/>
    <w:multiLevelType w:val="hybridMultilevel"/>
    <w:tmpl w:val="0C0A3A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47E25A19"/>
    <w:multiLevelType w:val="hybridMultilevel"/>
    <w:tmpl w:val="8B863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2" w15:restartNumberingAfterBreak="0">
    <w:nsid w:val="48227A4B"/>
    <w:multiLevelType w:val="hybridMultilevel"/>
    <w:tmpl w:val="C29C738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9004B46"/>
    <w:multiLevelType w:val="multilevel"/>
    <w:tmpl w:val="1EE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2A1D41"/>
    <w:multiLevelType w:val="hybridMultilevel"/>
    <w:tmpl w:val="9E5EF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796CA1"/>
    <w:multiLevelType w:val="hybridMultilevel"/>
    <w:tmpl w:val="38428A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49943F19"/>
    <w:multiLevelType w:val="hybridMultilevel"/>
    <w:tmpl w:val="A822C018"/>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27" w15:restartNumberingAfterBreak="0">
    <w:nsid w:val="49E33C55"/>
    <w:multiLevelType w:val="hybridMultilevel"/>
    <w:tmpl w:val="8222EA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8" w15:restartNumberingAfterBreak="0">
    <w:nsid w:val="49F7568B"/>
    <w:multiLevelType w:val="hybridMultilevel"/>
    <w:tmpl w:val="B8763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9" w15:restartNumberingAfterBreak="0">
    <w:nsid w:val="4A571F05"/>
    <w:multiLevelType w:val="hybridMultilevel"/>
    <w:tmpl w:val="8D80E0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0"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4B52605C"/>
    <w:multiLevelType w:val="hybridMultilevel"/>
    <w:tmpl w:val="01149758"/>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4B897B11"/>
    <w:multiLevelType w:val="hybridMultilevel"/>
    <w:tmpl w:val="3CF88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3" w15:restartNumberingAfterBreak="0">
    <w:nsid w:val="4EE60C5D"/>
    <w:multiLevelType w:val="hybridMultilevel"/>
    <w:tmpl w:val="FBEC443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4" w15:restartNumberingAfterBreak="0">
    <w:nsid w:val="4F966F8D"/>
    <w:multiLevelType w:val="hybridMultilevel"/>
    <w:tmpl w:val="97D8B06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4FA41DE2"/>
    <w:multiLevelType w:val="hybridMultilevel"/>
    <w:tmpl w:val="FED8715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1771337"/>
    <w:multiLevelType w:val="multilevel"/>
    <w:tmpl w:val="C902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8F1A92"/>
    <w:multiLevelType w:val="hybridMultilevel"/>
    <w:tmpl w:val="F8461D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19806F7"/>
    <w:multiLevelType w:val="multilevel"/>
    <w:tmpl w:val="BB32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B3262"/>
    <w:multiLevelType w:val="hybridMultilevel"/>
    <w:tmpl w:val="1368D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0" w15:restartNumberingAfterBreak="0">
    <w:nsid w:val="528B6FD8"/>
    <w:multiLevelType w:val="hybridMultilevel"/>
    <w:tmpl w:val="92789738"/>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29E4F98"/>
    <w:multiLevelType w:val="hybridMultilevel"/>
    <w:tmpl w:val="8878F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3DD08BD"/>
    <w:multiLevelType w:val="hybridMultilevel"/>
    <w:tmpl w:val="AFE69CA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4811D70"/>
    <w:multiLevelType w:val="hybridMultilevel"/>
    <w:tmpl w:val="30443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6177DE7"/>
    <w:multiLevelType w:val="hybridMultilevel"/>
    <w:tmpl w:val="CE7C18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7" w15:restartNumberingAfterBreak="0">
    <w:nsid w:val="58A32789"/>
    <w:multiLevelType w:val="hybridMultilevel"/>
    <w:tmpl w:val="D9C263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8" w15:restartNumberingAfterBreak="0">
    <w:nsid w:val="599606BD"/>
    <w:multiLevelType w:val="hybridMultilevel"/>
    <w:tmpl w:val="6BA894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9" w15:restartNumberingAfterBreak="0">
    <w:nsid w:val="59E61CB3"/>
    <w:multiLevelType w:val="hybridMultilevel"/>
    <w:tmpl w:val="6AB084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0"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5A537295"/>
    <w:multiLevelType w:val="hybridMultilevel"/>
    <w:tmpl w:val="A70C055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BAB74EC"/>
    <w:multiLevelType w:val="hybridMultilevel"/>
    <w:tmpl w:val="ADA66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5EA946E6"/>
    <w:multiLevelType w:val="hybridMultilevel"/>
    <w:tmpl w:val="72162E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615E29F1"/>
    <w:multiLevelType w:val="hybridMultilevel"/>
    <w:tmpl w:val="8DF21CD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7" w15:restartNumberingAfterBreak="0">
    <w:nsid w:val="62257B6D"/>
    <w:multiLevelType w:val="hybridMultilevel"/>
    <w:tmpl w:val="94E0F2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8" w15:restartNumberingAfterBreak="0">
    <w:nsid w:val="62663338"/>
    <w:multiLevelType w:val="hybridMultilevel"/>
    <w:tmpl w:val="3CF296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9" w15:restartNumberingAfterBreak="0">
    <w:nsid w:val="62940ECF"/>
    <w:multiLevelType w:val="hybridMultilevel"/>
    <w:tmpl w:val="BCD4C5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0" w15:restartNumberingAfterBreak="0">
    <w:nsid w:val="629E0F95"/>
    <w:multiLevelType w:val="hybridMultilevel"/>
    <w:tmpl w:val="B1C0A44E"/>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2B804B2"/>
    <w:multiLevelType w:val="hybridMultilevel"/>
    <w:tmpl w:val="B8EE36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2" w15:restartNumberingAfterBreak="0">
    <w:nsid w:val="62EE044B"/>
    <w:multiLevelType w:val="hybridMultilevel"/>
    <w:tmpl w:val="D1B0E1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3" w15:restartNumberingAfterBreak="0">
    <w:nsid w:val="62FB7BED"/>
    <w:multiLevelType w:val="hybridMultilevel"/>
    <w:tmpl w:val="FDBA8E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4" w15:restartNumberingAfterBreak="0">
    <w:nsid w:val="63AF0FB6"/>
    <w:multiLevelType w:val="multilevel"/>
    <w:tmpl w:val="EC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4E442A"/>
    <w:multiLevelType w:val="hybridMultilevel"/>
    <w:tmpl w:val="6A1C43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6" w15:restartNumberingAfterBreak="0">
    <w:nsid w:val="660E6417"/>
    <w:multiLevelType w:val="hybridMultilevel"/>
    <w:tmpl w:val="09FC67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7" w15:restartNumberingAfterBreak="0">
    <w:nsid w:val="670504E1"/>
    <w:multiLevelType w:val="hybridMultilevel"/>
    <w:tmpl w:val="D41839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8"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CF15EB"/>
    <w:multiLevelType w:val="hybridMultilevel"/>
    <w:tmpl w:val="103AEC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0" w15:restartNumberingAfterBreak="0">
    <w:nsid w:val="69595530"/>
    <w:multiLevelType w:val="hybridMultilevel"/>
    <w:tmpl w:val="C1288C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69A47EE3"/>
    <w:multiLevelType w:val="hybridMultilevel"/>
    <w:tmpl w:val="634AA5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2"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DE0DEA"/>
    <w:multiLevelType w:val="hybridMultilevel"/>
    <w:tmpl w:val="F4502D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A44D0"/>
    <w:multiLevelType w:val="hybridMultilevel"/>
    <w:tmpl w:val="A864A7A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CA25DCF"/>
    <w:multiLevelType w:val="hybridMultilevel"/>
    <w:tmpl w:val="49FCD6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0" w15:restartNumberingAfterBreak="0">
    <w:nsid w:val="6CB0712E"/>
    <w:multiLevelType w:val="hybridMultilevel"/>
    <w:tmpl w:val="3D22A4F4"/>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3" w15:restartNumberingAfterBreak="0">
    <w:nsid w:val="6D900C87"/>
    <w:multiLevelType w:val="hybridMultilevel"/>
    <w:tmpl w:val="EE80455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BE518A"/>
    <w:multiLevelType w:val="hybridMultilevel"/>
    <w:tmpl w:val="DE5AE5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7" w15:restartNumberingAfterBreak="0">
    <w:nsid w:val="706529A1"/>
    <w:multiLevelType w:val="hybridMultilevel"/>
    <w:tmpl w:val="743E02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9" w15:restartNumberingAfterBreak="0">
    <w:nsid w:val="7177204F"/>
    <w:multiLevelType w:val="hybridMultilevel"/>
    <w:tmpl w:val="387434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725156F9"/>
    <w:multiLevelType w:val="hybridMultilevel"/>
    <w:tmpl w:val="B34CF1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1" w15:restartNumberingAfterBreak="0">
    <w:nsid w:val="726B5298"/>
    <w:multiLevelType w:val="hybridMultilevel"/>
    <w:tmpl w:val="8EC6EC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2" w15:restartNumberingAfterBreak="0">
    <w:nsid w:val="73B41209"/>
    <w:multiLevelType w:val="hybridMultilevel"/>
    <w:tmpl w:val="12720E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3" w15:restartNumberingAfterBreak="0">
    <w:nsid w:val="73BC36C7"/>
    <w:multiLevelType w:val="hybridMultilevel"/>
    <w:tmpl w:val="6E10D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4"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5" w15:restartNumberingAfterBreak="0">
    <w:nsid w:val="74F81E0B"/>
    <w:multiLevelType w:val="hybridMultilevel"/>
    <w:tmpl w:val="17D0E778"/>
    <w:lvl w:ilvl="0" w:tplc="C756B024">
      <w:numFmt w:val="bullet"/>
      <w:lvlText w:val="-"/>
      <w:lvlJc w:val="left"/>
      <w:pPr>
        <w:ind w:left="720" w:hanging="360"/>
      </w:pPr>
      <w:rPr>
        <w:rFonts w:ascii="Calibri" w:eastAsia="Times New Roman" w:hAnsi="Calibri" w:cs="Calibr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53C54F9"/>
    <w:multiLevelType w:val="multilevel"/>
    <w:tmpl w:val="4266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755B72A8"/>
    <w:multiLevelType w:val="hybridMultilevel"/>
    <w:tmpl w:val="EF4A952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61E2E9A"/>
    <w:multiLevelType w:val="hybridMultilevel"/>
    <w:tmpl w:val="2FD09E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1" w15:restartNumberingAfterBreak="0">
    <w:nsid w:val="77DF7ECE"/>
    <w:multiLevelType w:val="hybridMultilevel"/>
    <w:tmpl w:val="DA7A35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2" w15:restartNumberingAfterBreak="0">
    <w:nsid w:val="79004793"/>
    <w:multiLevelType w:val="hybridMultilevel"/>
    <w:tmpl w:val="B0287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3" w15:restartNumberingAfterBreak="0">
    <w:nsid w:val="798B2A56"/>
    <w:multiLevelType w:val="hybridMultilevel"/>
    <w:tmpl w:val="C80870C4"/>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7A32160B"/>
    <w:multiLevelType w:val="hybridMultilevel"/>
    <w:tmpl w:val="D2C2EA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7AD17CD8"/>
    <w:multiLevelType w:val="hybridMultilevel"/>
    <w:tmpl w:val="771AAC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7" w15:restartNumberingAfterBreak="0">
    <w:nsid w:val="7B471C43"/>
    <w:multiLevelType w:val="hybridMultilevel"/>
    <w:tmpl w:val="50AEBA4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BFF3D6A"/>
    <w:multiLevelType w:val="hybridMultilevel"/>
    <w:tmpl w:val="AC34F20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9" w15:restartNumberingAfterBreak="0">
    <w:nsid w:val="7D310D77"/>
    <w:multiLevelType w:val="multilevel"/>
    <w:tmpl w:val="7B9E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8765AE"/>
    <w:multiLevelType w:val="hybridMultilevel"/>
    <w:tmpl w:val="6932453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DD64BE9"/>
    <w:multiLevelType w:val="hybridMultilevel"/>
    <w:tmpl w:val="C7C0CE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2" w15:restartNumberingAfterBreak="0">
    <w:nsid w:val="7EF957B6"/>
    <w:multiLevelType w:val="hybridMultilevel"/>
    <w:tmpl w:val="42DED0F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4856601">
    <w:abstractNumId w:val="0"/>
  </w:num>
  <w:num w:numId="2" w16cid:durableId="1931231597">
    <w:abstractNumId w:val="65"/>
  </w:num>
  <w:num w:numId="3" w16cid:durableId="919605616">
    <w:abstractNumId w:val="84"/>
  </w:num>
  <w:num w:numId="4" w16cid:durableId="447819522">
    <w:abstractNumId w:val="48"/>
  </w:num>
  <w:num w:numId="5" w16cid:durableId="1689018627">
    <w:abstractNumId w:val="126"/>
  </w:num>
  <w:num w:numId="6" w16cid:durableId="1631746846">
    <w:abstractNumId w:val="24"/>
  </w:num>
  <w:num w:numId="7" w16cid:durableId="58525625">
    <w:abstractNumId w:val="182"/>
  </w:num>
  <w:num w:numId="8" w16cid:durableId="177668483">
    <w:abstractNumId w:val="73"/>
  </w:num>
  <w:num w:numId="9" w16cid:durableId="1652371790">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177"/>
  </w:num>
  <w:num w:numId="11" w16cid:durableId="2019386887">
    <w:abstractNumId w:val="144"/>
  </w:num>
  <w:num w:numId="12" w16cid:durableId="1801072806">
    <w:abstractNumId w:val="63"/>
  </w:num>
  <w:num w:numId="13" w16cid:durableId="1552228730">
    <w:abstractNumId w:val="10"/>
  </w:num>
  <w:num w:numId="14" w16cid:durableId="675302683">
    <w:abstractNumId w:val="71"/>
  </w:num>
  <w:num w:numId="15" w16cid:durableId="717050567">
    <w:abstractNumId w:val="188"/>
  </w:num>
  <w:num w:numId="16" w16cid:durableId="1107122685">
    <w:abstractNumId w:val="30"/>
  </w:num>
  <w:num w:numId="17" w16cid:durableId="1678967093">
    <w:abstractNumId w:val="172"/>
  </w:num>
  <w:num w:numId="18" w16cid:durableId="1174149070">
    <w:abstractNumId w:val="11"/>
  </w:num>
  <w:num w:numId="19" w16cid:durableId="322896700">
    <w:abstractNumId w:val="97"/>
  </w:num>
  <w:num w:numId="20" w16cid:durableId="40522674">
    <w:abstractNumId w:val="33"/>
  </w:num>
  <w:num w:numId="21" w16cid:durableId="1741517127">
    <w:abstractNumId w:val="36"/>
  </w:num>
  <w:num w:numId="22" w16cid:durableId="1579828793">
    <w:abstractNumId w:val="130"/>
  </w:num>
  <w:num w:numId="23" w16cid:durableId="962077398">
    <w:abstractNumId w:val="69"/>
  </w:num>
  <w:num w:numId="24" w16cid:durableId="486440103">
    <w:abstractNumId w:val="194"/>
  </w:num>
  <w:num w:numId="25" w16cid:durableId="1594169763">
    <w:abstractNumId w:val="82"/>
  </w:num>
  <w:num w:numId="26" w16cid:durableId="1452631654">
    <w:abstractNumId w:val="34"/>
  </w:num>
  <w:num w:numId="27" w16cid:durableId="697967113">
    <w:abstractNumId w:val="155"/>
  </w:num>
  <w:num w:numId="28" w16cid:durableId="194585490">
    <w:abstractNumId w:val="150"/>
  </w:num>
  <w:num w:numId="29" w16cid:durableId="82723479">
    <w:abstractNumId w:val="145"/>
  </w:num>
  <w:num w:numId="30" w16cid:durableId="470559835">
    <w:abstractNumId w:val="153"/>
  </w:num>
  <w:num w:numId="31" w16cid:durableId="1616788040">
    <w:abstractNumId w:val="44"/>
  </w:num>
  <w:num w:numId="32" w16cid:durableId="1646277671">
    <w:abstractNumId w:val="174"/>
  </w:num>
  <w:num w:numId="33" w16cid:durableId="447161445">
    <w:abstractNumId w:val="202"/>
  </w:num>
  <w:num w:numId="34" w16cid:durableId="1550264939">
    <w:abstractNumId w:val="42"/>
  </w:num>
  <w:num w:numId="35" w16cid:durableId="1530869453">
    <w:abstractNumId w:val="19"/>
  </w:num>
  <w:num w:numId="36" w16cid:durableId="760685569">
    <w:abstractNumId w:val="181"/>
  </w:num>
  <w:num w:numId="37" w16cid:durableId="416875028">
    <w:abstractNumId w:val="197"/>
  </w:num>
  <w:num w:numId="38" w16cid:durableId="1487089346">
    <w:abstractNumId w:val="14"/>
  </w:num>
  <w:num w:numId="39" w16cid:durableId="1168406258">
    <w:abstractNumId w:val="176"/>
  </w:num>
  <w:num w:numId="40" w16cid:durableId="1573469225">
    <w:abstractNumId w:val="114"/>
  </w:num>
  <w:num w:numId="41" w16cid:durableId="311102254">
    <w:abstractNumId w:val="52"/>
  </w:num>
  <w:num w:numId="42" w16cid:durableId="371851391">
    <w:abstractNumId w:val="80"/>
  </w:num>
  <w:num w:numId="43" w16cid:durableId="1441953895">
    <w:abstractNumId w:val="23"/>
  </w:num>
  <w:num w:numId="44" w16cid:durableId="1139761064">
    <w:abstractNumId w:val="184"/>
  </w:num>
  <w:num w:numId="45" w16cid:durableId="18554955">
    <w:abstractNumId w:val="26"/>
  </w:num>
  <w:num w:numId="46" w16cid:durableId="2042439443">
    <w:abstractNumId w:val="118"/>
  </w:num>
  <w:num w:numId="47" w16cid:durableId="886602843">
    <w:abstractNumId w:val="185"/>
  </w:num>
  <w:num w:numId="48" w16cid:durableId="1293243895">
    <w:abstractNumId w:val="85"/>
  </w:num>
  <w:num w:numId="49" w16cid:durableId="1264849033">
    <w:abstractNumId w:val="205"/>
  </w:num>
  <w:num w:numId="50" w16cid:durableId="1629357606">
    <w:abstractNumId w:val="59"/>
  </w:num>
  <w:num w:numId="51" w16cid:durableId="1974627543">
    <w:abstractNumId w:val="102"/>
  </w:num>
  <w:num w:numId="52" w16cid:durableId="1804612039">
    <w:abstractNumId w:val="168"/>
  </w:num>
  <w:num w:numId="53" w16cid:durableId="2076387456">
    <w:abstractNumId w:val="173"/>
  </w:num>
  <w:num w:numId="54" w16cid:durableId="1915775898">
    <w:abstractNumId w:val="143"/>
  </w:num>
  <w:num w:numId="55" w16cid:durableId="680089579">
    <w:abstractNumId w:val="72"/>
  </w:num>
  <w:num w:numId="56" w16cid:durableId="1966499911">
    <w:abstractNumId w:val="86"/>
  </w:num>
  <w:num w:numId="57" w16cid:durableId="2042902226">
    <w:abstractNumId w:val="137"/>
  </w:num>
  <w:num w:numId="58" w16cid:durableId="1622953765">
    <w:abstractNumId w:val="94"/>
  </w:num>
  <w:num w:numId="59" w16cid:durableId="986319254">
    <w:abstractNumId w:val="183"/>
  </w:num>
  <w:num w:numId="60" w16cid:durableId="793669984">
    <w:abstractNumId w:val="58"/>
  </w:num>
  <w:num w:numId="61" w16cid:durableId="1861893256">
    <w:abstractNumId w:val="190"/>
  </w:num>
  <w:num w:numId="62" w16cid:durableId="6566129">
    <w:abstractNumId w:val="125"/>
  </w:num>
  <w:num w:numId="63" w16cid:durableId="375786502">
    <w:abstractNumId w:val="161"/>
  </w:num>
  <w:num w:numId="64" w16cid:durableId="2146506731">
    <w:abstractNumId w:val="29"/>
  </w:num>
  <w:num w:numId="65" w16cid:durableId="1111122664">
    <w:abstractNumId w:val="18"/>
  </w:num>
  <w:num w:numId="66" w16cid:durableId="1499080794">
    <w:abstractNumId w:val="104"/>
  </w:num>
  <w:num w:numId="67" w16cid:durableId="1390420238">
    <w:abstractNumId w:val="110"/>
  </w:num>
  <w:num w:numId="68" w16cid:durableId="1073237936">
    <w:abstractNumId w:val="121"/>
  </w:num>
  <w:num w:numId="69" w16cid:durableId="211574124">
    <w:abstractNumId w:val="101"/>
  </w:num>
  <w:num w:numId="70" w16cid:durableId="1371304074">
    <w:abstractNumId w:val="78"/>
  </w:num>
  <w:num w:numId="71" w16cid:durableId="194663923">
    <w:abstractNumId w:val="93"/>
  </w:num>
  <w:num w:numId="72" w16cid:durableId="432895518">
    <w:abstractNumId w:val="105"/>
  </w:num>
  <w:num w:numId="73" w16cid:durableId="1906723873">
    <w:abstractNumId w:val="160"/>
  </w:num>
  <w:num w:numId="74" w16cid:durableId="327294042">
    <w:abstractNumId w:val="187"/>
  </w:num>
  <w:num w:numId="75" w16cid:durableId="1973365947">
    <w:abstractNumId w:val="90"/>
  </w:num>
  <w:num w:numId="76" w16cid:durableId="1237593328">
    <w:abstractNumId w:val="55"/>
  </w:num>
  <w:num w:numId="77" w16cid:durableId="867714997">
    <w:abstractNumId w:val="38"/>
  </w:num>
  <w:num w:numId="78" w16cid:durableId="2054186042">
    <w:abstractNumId w:val="140"/>
  </w:num>
  <w:num w:numId="79" w16cid:durableId="227229797">
    <w:abstractNumId w:val="60"/>
  </w:num>
  <w:num w:numId="80" w16cid:durableId="1603293729">
    <w:abstractNumId w:val="21"/>
  </w:num>
  <w:num w:numId="81" w16cid:durableId="953905466">
    <w:abstractNumId w:val="31"/>
  </w:num>
  <w:num w:numId="82" w16cid:durableId="1189955138">
    <w:abstractNumId w:val="37"/>
  </w:num>
  <w:num w:numId="83" w16cid:durableId="56905312">
    <w:abstractNumId w:val="193"/>
  </w:num>
  <w:num w:numId="84" w16cid:durableId="129129030">
    <w:abstractNumId w:val="203"/>
  </w:num>
  <w:num w:numId="85" w16cid:durableId="1916086889">
    <w:abstractNumId w:val="127"/>
  </w:num>
  <w:num w:numId="86" w16cid:durableId="1735616751">
    <w:abstractNumId w:val="77"/>
  </w:num>
  <w:num w:numId="87" w16cid:durableId="1297830293">
    <w:abstractNumId w:val="7"/>
  </w:num>
  <w:num w:numId="88" w16cid:durableId="1325007787">
    <w:abstractNumId w:val="170"/>
  </w:num>
  <w:num w:numId="89" w16cid:durableId="491143168">
    <w:abstractNumId w:val="9"/>
  </w:num>
  <w:num w:numId="90" w16cid:durableId="1878079984">
    <w:abstractNumId w:val="158"/>
  </w:num>
  <w:num w:numId="91" w16cid:durableId="1135297078">
    <w:abstractNumId w:val="159"/>
  </w:num>
  <w:num w:numId="92" w16cid:durableId="1182009267">
    <w:abstractNumId w:val="43"/>
  </w:num>
  <w:num w:numId="93" w16cid:durableId="1044479916">
    <w:abstractNumId w:val="120"/>
  </w:num>
  <w:num w:numId="94" w16cid:durableId="304703070">
    <w:abstractNumId w:val="204"/>
  </w:num>
  <w:num w:numId="95" w16cid:durableId="769859712">
    <w:abstractNumId w:val="135"/>
  </w:num>
  <w:num w:numId="96" w16cid:durableId="1978411824">
    <w:abstractNumId w:val="8"/>
  </w:num>
  <w:num w:numId="97" w16cid:durableId="71662833">
    <w:abstractNumId w:val="212"/>
  </w:num>
  <w:num w:numId="98" w16cid:durableId="498539729">
    <w:abstractNumId w:val="87"/>
  </w:num>
  <w:num w:numId="99" w16cid:durableId="2132283517">
    <w:abstractNumId w:val="112"/>
  </w:num>
  <w:num w:numId="100" w16cid:durableId="2055539067">
    <w:abstractNumId w:val="169"/>
  </w:num>
  <w:num w:numId="101" w16cid:durableId="841551633">
    <w:abstractNumId w:val="74"/>
  </w:num>
  <w:num w:numId="102" w16cid:durableId="1655600557">
    <w:abstractNumId w:val="131"/>
  </w:num>
  <w:num w:numId="103" w16cid:durableId="1788894127">
    <w:abstractNumId w:val="32"/>
  </w:num>
  <w:num w:numId="104" w16cid:durableId="1966616419">
    <w:abstractNumId w:val="51"/>
  </w:num>
  <w:num w:numId="105" w16cid:durableId="1811240428">
    <w:abstractNumId w:val="35"/>
  </w:num>
  <w:num w:numId="106" w16cid:durableId="1318532166">
    <w:abstractNumId w:val="50"/>
  </w:num>
  <w:num w:numId="107" w16cid:durableId="924801010">
    <w:abstractNumId w:val="76"/>
  </w:num>
  <w:num w:numId="108" w16cid:durableId="280499157">
    <w:abstractNumId w:val="46"/>
  </w:num>
  <w:num w:numId="109" w16cid:durableId="1613590876">
    <w:abstractNumId w:val="62"/>
  </w:num>
  <w:num w:numId="110" w16cid:durableId="342515458">
    <w:abstractNumId w:val="57"/>
  </w:num>
  <w:num w:numId="111" w16cid:durableId="578947460">
    <w:abstractNumId w:val="106"/>
  </w:num>
  <w:num w:numId="112" w16cid:durableId="898900864">
    <w:abstractNumId w:val="180"/>
  </w:num>
  <w:num w:numId="113" w16cid:durableId="2140415623">
    <w:abstractNumId w:val="124"/>
  </w:num>
  <w:num w:numId="114" w16cid:durableId="1287085217">
    <w:abstractNumId w:val="141"/>
  </w:num>
  <w:num w:numId="115" w16cid:durableId="574973837">
    <w:abstractNumId w:val="113"/>
  </w:num>
  <w:num w:numId="116" w16cid:durableId="1348171218">
    <w:abstractNumId w:val="164"/>
  </w:num>
  <w:num w:numId="117" w16cid:durableId="865170933">
    <w:abstractNumId w:val="107"/>
  </w:num>
  <w:num w:numId="118" w16cid:durableId="2118478566">
    <w:abstractNumId w:val="17"/>
  </w:num>
  <w:num w:numId="119" w16cid:durableId="605694443">
    <w:abstractNumId w:val="123"/>
  </w:num>
  <w:num w:numId="120" w16cid:durableId="1469860741">
    <w:abstractNumId w:val="138"/>
  </w:num>
  <w:num w:numId="121" w16cid:durableId="1173255350">
    <w:abstractNumId w:val="196"/>
  </w:num>
  <w:num w:numId="122" w16cid:durableId="561597613">
    <w:abstractNumId w:val="56"/>
  </w:num>
  <w:num w:numId="123" w16cid:durableId="1997801204">
    <w:abstractNumId w:val="136"/>
  </w:num>
  <w:num w:numId="124" w16cid:durableId="224341389">
    <w:abstractNumId w:val="209"/>
  </w:num>
  <w:num w:numId="125" w16cid:durableId="2094234243">
    <w:abstractNumId w:val="27"/>
  </w:num>
  <w:num w:numId="126" w16cid:durableId="33383795">
    <w:abstractNumId w:val="128"/>
  </w:num>
  <w:num w:numId="127" w16cid:durableId="937519102">
    <w:abstractNumId w:val="148"/>
  </w:num>
  <w:num w:numId="128" w16cid:durableId="1492526348">
    <w:abstractNumId w:val="16"/>
  </w:num>
  <w:num w:numId="129" w16cid:durableId="1161309197">
    <w:abstractNumId w:val="68"/>
  </w:num>
  <w:num w:numId="130" w16cid:durableId="1633320432">
    <w:abstractNumId w:val="83"/>
  </w:num>
  <w:num w:numId="131" w16cid:durableId="1071274516">
    <w:abstractNumId w:val="13"/>
  </w:num>
  <w:num w:numId="132" w16cid:durableId="230384756">
    <w:abstractNumId w:val="191"/>
  </w:num>
  <w:num w:numId="133" w16cid:durableId="1721788055">
    <w:abstractNumId w:val="175"/>
  </w:num>
  <w:num w:numId="134" w16cid:durableId="1927112338">
    <w:abstractNumId w:val="98"/>
  </w:num>
  <w:num w:numId="135" w16cid:durableId="1865242484">
    <w:abstractNumId w:val="142"/>
  </w:num>
  <w:num w:numId="136" w16cid:durableId="38627102">
    <w:abstractNumId w:val="66"/>
  </w:num>
  <w:num w:numId="137" w16cid:durableId="654068237">
    <w:abstractNumId w:val="81"/>
  </w:num>
  <w:num w:numId="138" w16cid:durableId="225336402">
    <w:abstractNumId w:val="206"/>
  </w:num>
  <w:num w:numId="139" w16cid:durableId="1516773055">
    <w:abstractNumId w:val="79"/>
  </w:num>
  <w:num w:numId="140" w16cid:durableId="631860096">
    <w:abstractNumId w:val="25"/>
  </w:num>
  <w:num w:numId="141" w16cid:durableId="1015620978">
    <w:abstractNumId w:val="111"/>
  </w:num>
  <w:num w:numId="142" w16cid:durableId="946155549">
    <w:abstractNumId w:val="39"/>
  </w:num>
  <w:num w:numId="143" w16cid:durableId="1829203030">
    <w:abstractNumId w:val="163"/>
  </w:num>
  <w:num w:numId="144" w16cid:durableId="700397125">
    <w:abstractNumId w:val="67"/>
  </w:num>
  <w:num w:numId="145" w16cid:durableId="618269092">
    <w:abstractNumId w:val="12"/>
  </w:num>
  <w:num w:numId="146" w16cid:durableId="1064832780">
    <w:abstractNumId w:val="157"/>
  </w:num>
  <w:num w:numId="147" w16cid:durableId="1571694465">
    <w:abstractNumId w:val="99"/>
  </w:num>
  <w:num w:numId="148" w16cid:durableId="283999279">
    <w:abstractNumId w:val="165"/>
  </w:num>
  <w:num w:numId="149" w16cid:durableId="1151947137">
    <w:abstractNumId w:val="195"/>
  </w:num>
  <w:num w:numId="150" w16cid:durableId="488711339">
    <w:abstractNumId w:val="211"/>
  </w:num>
  <w:num w:numId="151" w16cid:durableId="684401174">
    <w:abstractNumId w:val="154"/>
  </w:num>
  <w:num w:numId="152" w16cid:durableId="597762468">
    <w:abstractNumId w:val="109"/>
  </w:num>
  <w:num w:numId="153" w16cid:durableId="831529047">
    <w:abstractNumId w:val="162"/>
  </w:num>
  <w:num w:numId="154" w16cid:durableId="251470440">
    <w:abstractNumId w:val="54"/>
  </w:num>
  <w:num w:numId="155" w16cid:durableId="1219972038">
    <w:abstractNumId w:val="75"/>
  </w:num>
  <w:num w:numId="156" w16cid:durableId="986785558">
    <w:abstractNumId w:val="108"/>
  </w:num>
  <w:num w:numId="157" w16cid:durableId="403332043">
    <w:abstractNumId w:val="115"/>
  </w:num>
  <w:num w:numId="158" w16cid:durableId="1972247405">
    <w:abstractNumId w:val="139"/>
  </w:num>
  <w:num w:numId="159" w16cid:durableId="1456942838">
    <w:abstractNumId w:val="133"/>
  </w:num>
  <w:num w:numId="160" w16cid:durableId="442653623">
    <w:abstractNumId w:val="132"/>
  </w:num>
  <w:num w:numId="161" w16cid:durableId="2054766407">
    <w:abstractNumId w:val="147"/>
  </w:num>
  <w:num w:numId="162" w16cid:durableId="1773040903">
    <w:abstractNumId w:val="47"/>
  </w:num>
  <w:num w:numId="163" w16cid:durableId="1548641244">
    <w:abstractNumId w:val="129"/>
  </w:num>
  <w:num w:numId="164" w16cid:durableId="2055734339">
    <w:abstractNumId w:val="61"/>
  </w:num>
  <w:num w:numId="165" w16cid:durableId="287591051">
    <w:abstractNumId w:val="208"/>
  </w:num>
  <w:num w:numId="166" w16cid:durableId="801269288">
    <w:abstractNumId w:val="171"/>
  </w:num>
  <w:num w:numId="167" w16cid:durableId="1459028614">
    <w:abstractNumId w:val="20"/>
  </w:num>
  <w:num w:numId="168" w16cid:durableId="1968394415">
    <w:abstractNumId w:val="53"/>
  </w:num>
  <w:num w:numId="169" w16cid:durableId="1121649429">
    <w:abstractNumId w:val="167"/>
  </w:num>
  <w:num w:numId="170" w16cid:durableId="1420101699">
    <w:abstractNumId w:val="88"/>
  </w:num>
  <w:num w:numId="171" w16cid:durableId="1923366864">
    <w:abstractNumId w:val="119"/>
  </w:num>
  <w:num w:numId="172" w16cid:durableId="1847212351">
    <w:abstractNumId w:val="166"/>
  </w:num>
  <w:num w:numId="173" w16cid:durableId="421142401">
    <w:abstractNumId w:val="151"/>
  </w:num>
  <w:num w:numId="174" w16cid:durableId="2018342559">
    <w:abstractNumId w:val="189"/>
  </w:num>
  <w:num w:numId="175" w16cid:durableId="1008169592">
    <w:abstractNumId w:val="89"/>
  </w:num>
  <w:num w:numId="176" w16cid:durableId="1117871564">
    <w:abstractNumId w:val="95"/>
  </w:num>
  <w:num w:numId="177" w16cid:durableId="951207371">
    <w:abstractNumId w:val="103"/>
  </w:num>
  <w:num w:numId="178" w16cid:durableId="80879324">
    <w:abstractNumId w:val="70"/>
  </w:num>
  <w:num w:numId="179" w16cid:durableId="1280601742">
    <w:abstractNumId w:val="40"/>
  </w:num>
  <w:num w:numId="180" w16cid:durableId="1921258182">
    <w:abstractNumId w:val="192"/>
  </w:num>
  <w:num w:numId="181" w16cid:durableId="424115839">
    <w:abstractNumId w:val="45"/>
  </w:num>
  <w:num w:numId="182" w16cid:durableId="1632636144">
    <w:abstractNumId w:val="28"/>
  </w:num>
  <w:num w:numId="183" w16cid:durableId="1913739710">
    <w:abstractNumId w:val="207"/>
  </w:num>
  <w:num w:numId="184" w16cid:durableId="270164504">
    <w:abstractNumId w:val="201"/>
  </w:num>
  <w:num w:numId="185" w16cid:durableId="679624266">
    <w:abstractNumId w:val="134"/>
  </w:num>
  <w:num w:numId="186" w16cid:durableId="1397974639">
    <w:abstractNumId w:val="186"/>
  </w:num>
  <w:num w:numId="187" w16cid:durableId="834882614">
    <w:abstractNumId w:val="199"/>
  </w:num>
  <w:num w:numId="188" w16cid:durableId="196042311">
    <w:abstractNumId w:val="22"/>
  </w:num>
  <w:num w:numId="189" w16cid:durableId="1562593857">
    <w:abstractNumId w:val="122"/>
  </w:num>
  <w:num w:numId="190" w16cid:durableId="1650936450">
    <w:abstractNumId w:val="49"/>
  </w:num>
  <w:num w:numId="191" w16cid:durableId="164519676">
    <w:abstractNumId w:val="91"/>
  </w:num>
  <w:num w:numId="192" w16cid:durableId="1828864780">
    <w:abstractNumId w:val="198"/>
  </w:num>
  <w:num w:numId="193" w16cid:durableId="1986004397">
    <w:abstractNumId w:val="117"/>
  </w:num>
  <w:num w:numId="194" w16cid:durableId="568072759">
    <w:abstractNumId w:val="149"/>
  </w:num>
  <w:num w:numId="195" w16cid:durableId="1547793279">
    <w:abstractNumId w:val="64"/>
  </w:num>
  <w:num w:numId="196" w16cid:durableId="1735540465">
    <w:abstractNumId w:val="146"/>
  </w:num>
  <w:num w:numId="197" w16cid:durableId="1166168317">
    <w:abstractNumId w:val="116"/>
  </w:num>
  <w:num w:numId="198" w16cid:durableId="137304434">
    <w:abstractNumId w:val="179"/>
  </w:num>
  <w:num w:numId="199" w16cid:durableId="278145652">
    <w:abstractNumId w:val="178"/>
  </w:num>
  <w:num w:numId="200" w16cid:durableId="60913085">
    <w:abstractNumId w:val="41"/>
  </w:num>
  <w:num w:numId="201" w16cid:durableId="1736195890">
    <w:abstractNumId w:val="92"/>
  </w:num>
  <w:num w:numId="202" w16cid:durableId="195120989">
    <w:abstractNumId w:val="152"/>
  </w:num>
  <w:num w:numId="203" w16cid:durableId="764304042">
    <w:abstractNumId w:val="96"/>
  </w:num>
  <w:num w:numId="204" w16cid:durableId="1647314016">
    <w:abstractNumId w:val="15"/>
  </w:num>
  <w:num w:numId="205" w16cid:durableId="409885165">
    <w:abstractNumId w:val="210"/>
  </w:num>
  <w:num w:numId="206" w16cid:durableId="544030532">
    <w:abstractNumId w:val="156"/>
  </w:num>
  <w:num w:numId="207" w16cid:durableId="965623412">
    <w:abstractNumId w:val="100"/>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37A55"/>
    <w:rsid w:val="00044498"/>
    <w:rsid w:val="00045CF0"/>
    <w:rsid w:val="00050239"/>
    <w:rsid w:val="0005518A"/>
    <w:rsid w:val="00056F13"/>
    <w:rsid w:val="00065C0B"/>
    <w:rsid w:val="000664A1"/>
    <w:rsid w:val="00072AEA"/>
    <w:rsid w:val="00083C1B"/>
    <w:rsid w:val="0008701C"/>
    <w:rsid w:val="000948B5"/>
    <w:rsid w:val="000A05C9"/>
    <w:rsid w:val="000A2611"/>
    <w:rsid w:val="000A3930"/>
    <w:rsid w:val="000A3FAC"/>
    <w:rsid w:val="000A702B"/>
    <w:rsid w:val="000B166D"/>
    <w:rsid w:val="000B2C32"/>
    <w:rsid w:val="000B54B3"/>
    <w:rsid w:val="000B68D5"/>
    <w:rsid w:val="000C0756"/>
    <w:rsid w:val="000C1570"/>
    <w:rsid w:val="000C41EA"/>
    <w:rsid w:val="000C50D0"/>
    <w:rsid w:val="000D0B34"/>
    <w:rsid w:val="000D1076"/>
    <w:rsid w:val="000D4E97"/>
    <w:rsid w:val="000D646D"/>
    <w:rsid w:val="000E139C"/>
    <w:rsid w:val="000E3CA1"/>
    <w:rsid w:val="000E47A0"/>
    <w:rsid w:val="000E67A2"/>
    <w:rsid w:val="000E7B36"/>
    <w:rsid w:val="000F2051"/>
    <w:rsid w:val="000F3350"/>
    <w:rsid w:val="000F4910"/>
    <w:rsid w:val="000F547D"/>
    <w:rsid w:val="000F5D74"/>
    <w:rsid w:val="000F6DDA"/>
    <w:rsid w:val="00100E2C"/>
    <w:rsid w:val="00101DEB"/>
    <w:rsid w:val="00102CE7"/>
    <w:rsid w:val="001049FD"/>
    <w:rsid w:val="0010609A"/>
    <w:rsid w:val="00106804"/>
    <w:rsid w:val="00114578"/>
    <w:rsid w:val="00121053"/>
    <w:rsid w:val="00123BDC"/>
    <w:rsid w:val="00124F27"/>
    <w:rsid w:val="00125D5B"/>
    <w:rsid w:val="00134726"/>
    <w:rsid w:val="00142290"/>
    <w:rsid w:val="0014799E"/>
    <w:rsid w:val="0015241F"/>
    <w:rsid w:val="00160EB5"/>
    <w:rsid w:val="00161408"/>
    <w:rsid w:val="00172577"/>
    <w:rsid w:val="00173A8F"/>
    <w:rsid w:val="001740F0"/>
    <w:rsid w:val="00174FD6"/>
    <w:rsid w:val="00175AD8"/>
    <w:rsid w:val="001804A8"/>
    <w:rsid w:val="001905F6"/>
    <w:rsid w:val="00190649"/>
    <w:rsid w:val="001909AC"/>
    <w:rsid w:val="0019139B"/>
    <w:rsid w:val="00193D75"/>
    <w:rsid w:val="00194FF2"/>
    <w:rsid w:val="00195AA0"/>
    <w:rsid w:val="00195EFA"/>
    <w:rsid w:val="00195F0D"/>
    <w:rsid w:val="00196538"/>
    <w:rsid w:val="00196716"/>
    <w:rsid w:val="00197749"/>
    <w:rsid w:val="001A236C"/>
    <w:rsid w:val="001A76E4"/>
    <w:rsid w:val="001A785C"/>
    <w:rsid w:val="001B17F5"/>
    <w:rsid w:val="001B6865"/>
    <w:rsid w:val="001B7377"/>
    <w:rsid w:val="001C3482"/>
    <w:rsid w:val="001E2593"/>
    <w:rsid w:val="001E2C92"/>
    <w:rsid w:val="001E64B0"/>
    <w:rsid w:val="001F0307"/>
    <w:rsid w:val="001F15BB"/>
    <w:rsid w:val="001F1B63"/>
    <w:rsid w:val="001F2D20"/>
    <w:rsid w:val="001F5FAC"/>
    <w:rsid w:val="001F7BCA"/>
    <w:rsid w:val="002009DC"/>
    <w:rsid w:val="00202BB6"/>
    <w:rsid w:val="0020301C"/>
    <w:rsid w:val="0020452E"/>
    <w:rsid w:val="002101CE"/>
    <w:rsid w:val="002127D8"/>
    <w:rsid w:val="0021332E"/>
    <w:rsid w:val="002170A2"/>
    <w:rsid w:val="00217571"/>
    <w:rsid w:val="00223C9E"/>
    <w:rsid w:val="00225BDC"/>
    <w:rsid w:val="00226CB3"/>
    <w:rsid w:val="00241695"/>
    <w:rsid w:val="002433EF"/>
    <w:rsid w:val="002463F9"/>
    <w:rsid w:val="002522C4"/>
    <w:rsid w:val="0025385D"/>
    <w:rsid w:val="0026246C"/>
    <w:rsid w:val="00263FB0"/>
    <w:rsid w:val="0026600F"/>
    <w:rsid w:val="00272803"/>
    <w:rsid w:val="0027290C"/>
    <w:rsid w:val="00274441"/>
    <w:rsid w:val="00274D59"/>
    <w:rsid w:val="0027667A"/>
    <w:rsid w:val="00284563"/>
    <w:rsid w:val="00285943"/>
    <w:rsid w:val="00290EA4"/>
    <w:rsid w:val="002948F0"/>
    <w:rsid w:val="002A15D9"/>
    <w:rsid w:val="002A255E"/>
    <w:rsid w:val="002A76D8"/>
    <w:rsid w:val="002B27F7"/>
    <w:rsid w:val="002B57FD"/>
    <w:rsid w:val="002B5A0D"/>
    <w:rsid w:val="002B5F41"/>
    <w:rsid w:val="002B721E"/>
    <w:rsid w:val="002B7ABB"/>
    <w:rsid w:val="002C2DA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485C"/>
    <w:rsid w:val="0030704F"/>
    <w:rsid w:val="0030737E"/>
    <w:rsid w:val="003100C1"/>
    <w:rsid w:val="00311504"/>
    <w:rsid w:val="00313315"/>
    <w:rsid w:val="003148CA"/>
    <w:rsid w:val="00322A5B"/>
    <w:rsid w:val="00323574"/>
    <w:rsid w:val="00325137"/>
    <w:rsid w:val="00331FF3"/>
    <w:rsid w:val="00334094"/>
    <w:rsid w:val="003406E9"/>
    <w:rsid w:val="00341005"/>
    <w:rsid w:val="00343B91"/>
    <w:rsid w:val="00346C00"/>
    <w:rsid w:val="00350A62"/>
    <w:rsid w:val="00351E27"/>
    <w:rsid w:val="003548A7"/>
    <w:rsid w:val="003555EE"/>
    <w:rsid w:val="003568E9"/>
    <w:rsid w:val="00361C13"/>
    <w:rsid w:val="00363F33"/>
    <w:rsid w:val="00367B03"/>
    <w:rsid w:val="00370B1F"/>
    <w:rsid w:val="00371CEB"/>
    <w:rsid w:val="0037238C"/>
    <w:rsid w:val="00373A5C"/>
    <w:rsid w:val="003741DA"/>
    <w:rsid w:val="00375A11"/>
    <w:rsid w:val="00375BFE"/>
    <w:rsid w:val="0037640B"/>
    <w:rsid w:val="0038429C"/>
    <w:rsid w:val="003859FA"/>
    <w:rsid w:val="003866C7"/>
    <w:rsid w:val="00387E75"/>
    <w:rsid w:val="00390058"/>
    <w:rsid w:val="00391169"/>
    <w:rsid w:val="003930CA"/>
    <w:rsid w:val="00394113"/>
    <w:rsid w:val="003969DC"/>
    <w:rsid w:val="0039736F"/>
    <w:rsid w:val="003A0351"/>
    <w:rsid w:val="003A5931"/>
    <w:rsid w:val="003A680B"/>
    <w:rsid w:val="003B39B2"/>
    <w:rsid w:val="003B40A6"/>
    <w:rsid w:val="003C0182"/>
    <w:rsid w:val="003C0DE7"/>
    <w:rsid w:val="003C1D2A"/>
    <w:rsid w:val="003C29B2"/>
    <w:rsid w:val="003C32A6"/>
    <w:rsid w:val="003C470A"/>
    <w:rsid w:val="003C67BD"/>
    <w:rsid w:val="003D373E"/>
    <w:rsid w:val="003E051E"/>
    <w:rsid w:val="003E1F66"/>
    <w:rsid w:val="003E21A6"/>
    <w:rsid w:val="003E5041"/>
    <w:rsid w:val="003F392E"/>
    <w:rsid w:val="003F3B18"/>
    <w:rsid w:val="004055F4"/>
    <w:rsid w:val="0041079E"/>
    <w:rsid w:val="00412DC6"/>
    <w:rsid w:val="00413A87"/>
    <w:rsid w:val="00417BD8"/>
    <w:rsid w:val="00420D59"/>
    <w:rsid w:val="00424892"/>
    <w:rsid w:val="00431137"/>
    <w:rsid w:val="004329B7"/>
    <w:rsid w:val="0043682C"/>
    <w:rsid w:val="00437FEC"/>
    <w:rsid w:val="00442AED"/>
    <w:rsid w:val="00446064"/>
    <w:rsid w:val="004462F0"/>
    <w:rsid w:val="00446771"/>
    <w:rsid w:val="00453783"/>
    <w:rsid w:val="00454D60"/>
    <w:rsid w:val="0045634C"/>
    <w:rsid w:val="0046038A"/>
    <w:rsid w:val="00460967"/>
    <w:rsid w:val="00460A3F"/>
    <w:rsid w:val="0046318A"/>
    <w:rsid w:val="00463A5C"/>
    <w:rsid w:val="00472D78"/>
    <w:rsid w:val="00472F8F"/>
    <w:rsid w:val="00474162"/>
    <w:rsid w:val="004752F9"/>
    <w:rsid w:val="0048180C"/>
    <w:rsid w:val="00481B4B"/>
    <w:rsid w:val="0048219B"/>
    <w:rsid w:val="00487B9D"/>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4DF1"/>
    <w:rsid w:val="004E696B"/>
    <w:rsid w:val="004E7BF8"/>
    <w:rsid w:val="004F00D0"/>
    <w:rsid w:val="004F103B"/>
    <w:rsid w:val="004F1679"/>
    <w:rsid w:val="004F2399"/>
    <w:rsid w:val="004F3874"/>
    <w:rsid w:val="004F4793"/>
    <w:rsid w:val="00501D47"/>
    <w:rsid w:val="0050336F"/>
    <w:rsid w:val="00505AA2"/>
    <w:rsid w:val="00507D36"/>
    <w:rsid w:val="005109F6"/>
    <w:rsid w:val="00511E57"/>
    <w:rsid w:val="00516646"/>
    <w:rsid w:val="005167DF"/>
    <w:rsid w:val="00521ED9"/>
    <w:rsid w:val="00524AD6"/>
    <w:rsid w:val="005268B3"/>
    <w:rsid w:val="0053466E"/>
    <w:rsid w:val="00537306"/>
    <w:rsid w:val="005410C0"/>
    <w:rsid w:val="00541199"/>
    <w:rsid w:val="00547DD9"/>
    <w:rsid w:val="00550A3B"/>
    <w:rsid w:val="00550C11"/>
    <w:rsid w:val="005521FC"/>
    <w:rsid w:val="0055273A"/>
    <w:rsid w:val="0055490C"/>
    <w:rsid w:val="00555887"/>
    <w:rsid w:val="00561526"/>
    <w:rsid w:val="00564123"/>
    <w:rsid w:val="00572AF1"/>
    <w:rsid w:val="00573782"/>
    <w:rsid w:val="005752FD"/>
    <w:rsid w:val="005864F3"/>
    <w:rsid w:val="00591E39"/>
    <w:rsid w:val="00592878"/>
    <w:rsid w:val="00594480"/>
    <w:rsid w:val="00594B33"/>
    <w:rsid w:val="00597881"/>
    <w:rsid w:val="005A3F91"/>
    <w:rsid w:val="005A41F0"/>
    <w:rsid w:val="005A5998"/>
    <w:rsid w:val="005A6318"/>
    <w:rsid w:val="005B0716"/>
    <w:rsid w:val="005B10F9"/>
    <w:rsid w:val="005B1D30"/>
    <w:rsid w:val="005B2C91"/>
    <w:rsid w:val="005C1CC9"/>
    <w:rsid w:val="005C3887"/>
    <w:rsid w:val="005D0AF2"/>
    <w:rsid w:val="005D237E"/>
    <w:rsid w:val="005D5C72"/>
    <w:rsid w:val="005D654B"/>
    <w:rsid w:val="005E394A"/>
    <w:rsid w:val="005E6A68"/>
    <w:rsid w:val="005F247E"/>
    <w:rsid w:val="005F2755"/>
    <w:rsid w:val="0060186C"/>
    <w:rsid w:val="00601F04"/>
    <w:rsid w:val="00605082"/>
    <w:rsid w:val="00607DE9"/>
    <w:rsid w:val="006111D5"/>
    <w:rsid w:val="0061309E"/>
    <w:rsid w:val="00615203"/>
    <w:rsid w:val="00615CAE"/>
    <w:rsid w:val="00615EAA"/>
    <w:rsid w:val="006216F4"/>
    <w:rsid w:val="00622570"/>
    <w:rsid w:val="00622899"/>
    <w:rsid w:val="00623B1F"/>
    <w:rsid w:val="00625EA6"/>
    <w:rsid w:val="00626000"/>
    <w:rsid w:val="0063352F"/>
    <w:rsid w:val="00633C05"/>
    <w:rsid w:val="00634A05"/>
    <w:rsid w:val="006411FD"/>
    <w:rsid w:val="00641AE6"/>
    <w:rsid w:val="006448C4"/>
    <w:rsid w:val="00646D85"/>
    <w:rsid w:val="00652B87"/>
    <w:rsid w:val="006600CB"/>
    <w:rsid w:val="00662A76"/>
    <w:rsid w:val="00662D4E"/>
    <w:rsid w:val="00663A4B"/>
    <w:rsid w:val="00665BE7"/>
    <w:rsid w:val="00670299"/>
    <w:rsid w:val="0067155F"/>
    <w:rsid w:val="00672EF2"/>
    <w:rsid w:val="00672FEA"/>
    <w:rsid w:val="006733FB"/>
    <w:rsid w:val="00675ACA"/>
    <w:rsid w:val="0067683D"/>
    <w:rsid w:val="00680B4B"/>
    <w:rsid w:val="0068191E"/>
    <w:rsid w:val="00681C7B"/>
    <w:rsid w:val="00684184"/>
    <w:rsid w:val="00685308"/>
    <w:rsid w:val="00690CF7"/>
    <w:rsid w:val="00692386"/>
    <w:rsid w:val="00694BD6"/>
    <w:rsid w:val="00696BCE"/>
    <w:rsid w:val="006A1C9B"/>
    <w:rsid w:val="006A5D60"/>
    <w:rsid w:val="006C50A0"/>
    <w:rsid w:val="006C7E93"/>
    <w:rsid w:val="006D03E1"/>
    <w:rsid w:val="006D6297"/>
    <w:rsid w:val="006D6A0A"/>
    <w:rsid w:val="006D7FCE"/>
    <w:rsid w:val="006E0D3B"/>
    <w:rsid w:val="006E24AA"/>
    <w:rsid w:val="006E300A"/>
    <w:rsid w:val="006E75C9"/>
    <w:rsid w:val="006F0EF3"/>
    <w:rsid w:val="006F102D"/>
    <w:rsid w:val="006F1534"/>
    <w:rsid w:val="006F2819"/>
    <w:rsid w:val="006F3CA0"/>
    <w:rsid w:val="006F5A45"/>
    <w:rsid w:val="006F647B"/>
    <w:rsid w:val="006F7240"/>
    <w:rsid w:val="006F78C7"/>
    <w:rsid w:val="00700CAE"/>
    <w:rsid w:val="00700FC0"/>
    <w:rsid w:val="007024BD"/>
    <w:rsid w:val="00706E30"/>
    <w:rsid w:val="007074F8"/>
    <w:rsid w:val="0071297A"/>
    <w:rsid w:val="00712CAA"/>
    <w:rsid w:val="007137E1"/>
    <w:rsid w:val="00716272"/>
    <w:rsid w:val="007253D5"/>
    <w:rsid w:val="007261EB"/>
    <w:rsid w:val="00726958"/>
    <w:rsid w:val="00730A03"/>
    <w:rsid w:val="0073324D"/>
    <w:rsid w:val="007441D9"/>
    <w:rsid w:val="00744B5A"/>
    <w:rsid w:val="0074757A"/>
    <w:rsid w:val="00747F87"/>
    <w:rsid w:val="00750A02"/>
    <w:rsid w:val="00750A68"/>
    <w:rsid w:val="00752BF6"/>
    <w:rsid w:val="007547CE"/>
    <w:rsid w:val="00762058"/>
    <w:rsid w:val="0076760D"/>
    <w:rsid w:val="00767FB3"/>
    <w:rsid w:val="007714B4"/>
    <w:rsid w:val="00772D0A"/>
    <w:rsid w:val="00776B07"/>
    <w:rsid w:val="00777F22"/>
    <w:rsid w:val="00782EB3"/>
    <w:rsid w:val="007836D3"/>
    <w:rsid w:val="00786538"/>
    <w:rsid w:val="007871E5"/>
    <w:rsid w:val="00790796"/>
    <w:rsid w:val="00790FBD"/>
    <w:rsid w:val="007949FF"/>
    <w:rsid w:val="00796E09"/>
    <w:rsid w:val="007A3999"/>
    <w:rsid w:val="007B5137"/>
    <w:rsid w:val="007B6759"/>
    <w:rsid w:val="007C0FDB"/>
    <w:rsid w:val="007C1216"/>
    <w:rsid w:val="007C27B3"/>
    <w:rsid w:val="007C35BB"/>
    <w:rsid w:val="007C7728"/>
    <w:rsid w:val="007D045F"/>
    <w:rsid w:val="007D0915"/>
    <w:rsid w:val="007D165B"/>
    <w:rsid w:val="007D4218"/>
    <w:rsid w:val="007D56FD"/>
    <w:rsid w:val="007D67C1"/>
    <w:rsid w:val="007D6FE9"/>
    <w:rsid w:val="007E2F16"/>
    <w:rsid w:val="007E7869"/>
    <w:rsid w:val="007F182C"/>
    <w:rsid w:val="007F1FAD"/>
    <w:rsid w:val="0080174D"/>
    <w:rsid w:val="00803B92"/>
    <w:rsid w:val="00806C7C"/>
    <w:rsid w:val="00811044"/>
    <w:rsid w:val="00811B55"/>
    <w:rsid w:val="008123E7"/>
    <w:rsid w:val="008126AE"/>
    <w:rsid w:val="00814144"/>
    <w:rsid w:val="00814D86"/>
    <w:rsid w:val="00815224"/>
    <w:rsid w:val="0081798B"/>
    <w:rsid w:val="008179C8"/>
    <w:rsid w:val="00820B5B"/>
    <w:rsid w:val="008236EB"/>
    <w:rsid w:val="00823BF5"/>
    <w:rsid w:val="00837034"/>
    <w:rsid w:val="008413DA"/>
    <w:rsid w:val="00843FC0"/>
    <w:rsid w:val="00847549"/>
    <w:rsid w:val="00850796"/>
    <w:rsid w:val="008514ED"/>
    <w:rsid w:val="008549D5"/>
    <w:rsid w:val="00857C2C"/>
    <w:rsid w:val="00864C50"/>
    <w:rsid w:val="008661CB"/>
    <w:rsid w:val="008669CC"/>
    <w:rsid w:val="008678F7"/>
    <w:rsid w:val="00871784"/>
    <w:rsid w:val="00871FC2"/>
    <w:rsid w:val="0087282D"/>
    <w:rsid w:val="0087458B"/>
    <w:rsid w:val="0087540B"/>
    <w:rsid w:val="008810D6"/>
    <w:rsid w:val="0088178D"/>
    <w:rsid w:val="00891245"/>
    <w:rsid w:val="00891762"/>
    <w:rsid w:val="0089244E"/>
    <w:rsid w:val="00895857"/>
    <w:rsid w:val="008A2C6D"/>
    <w:rsid w:val="008A3A31"/>
    <w:rsid w:val="008A7789"/>
    <w:rsid w:val="008B21FC"/>
    <w:rsid w:val="008B2B05"/>
    <w:rsid w:val="008B378C"/>
    <w:rsid w:val="008B40DE"/>
    <w:rsid w:val="008B5472"/>
    <w:rsid w:val="008B6B8E"/>
    <w:rsid w:val="008C28FC"/>
    <w:rsid w:val="008C495A"/>
    <w:rsid w:val="008C664F"/>
    <w:rsid w:val="008C7BD6"/>
    <w:rsid w:val="008D132F"/>
    <w:rsid w:val="008D3802"/>
    <w:rsid w:val="008D47FC"/>
    <w:rsid w:val="008D7F92"/>
    <w:rsid w:val="008E0310"/>
    <w:rsid w:val="008E4AEF"/>
    <w:rsid w:val="008E7BF6"/>
    <w:rsid w:val="008F0E78"/>
    <w:rsid w:val="008F23AD"/>
    <w:rsid w:val="008F2872"/>
    <w:rsid w:val="008F295B"/>
    <w:rsid w:val="008F40EE"/>
    <w:rsid w:val="008F4F24"/>
    <w:rsid w:val="008F6759"/>
    <w:rsid w:val="009000F6"/>
    <w:rsid w:val="00907E18"/>
    <w:rsid w:val="0091042B"/>
    <w:rsid w:val="00911366"/>
    <w:rsid w:val="00920A99"/>
    <w:rsid w:val="00921653"/>
    <w:rsid w:val="009239D4"/>
    <w:rsid w:val="00927CAC"/>
    <w:rsid w:val="00927D73"/>
    <w:rsid w:val="009304CE"/>
    <w:rsid w:val="00930D37"/>
    <w:rsid w:val="0093129F"/>
    <w:rsid w:val="00933421"/>
    <w:rsid w:val="00941300"/>
    <w:rsid w:val="00943E22"/>
    <w:rsid w:val="00944810"/>
    <w:rsid w:val="00950805"/>
    <w:rsid w:val="009554FF"/>
    <w:rsid w:val="0095710F"/>
    <w:rsid w:val="00957117"/>
    <w:rsid w:val="009571AD"/>
    <w:rsid w:val="00960BA3"/>
    <w:rsid w:val="009622A6"/>
    <w:rsid w:val="00962635"/>
    <w:rsid w:val="00962D6D"/>
    <w:rsid w:val="00964B80"/>
    <w:rsid w:val="0096531A"/>
    <w:rsid w:val="00965DC1"/>
    <w:rsid w:val="009750DA"/>
    <w:rsid w:val="009805DE"/>
    <w:rsid w:val="009825CF"/>
    <w:rsid w:val="0098309F"/>
    <w:rsid w:val="00985395"/>
    <w:rsid w:val="009900B1"/>
    <w:rsid w:val="00992FE1"/>
    <w:rsid w:val="0099471E"/>
    <w:rsid w:val="00997C75"/>
    <w:rsid w:val="009A24F7"/>
    <w:rsid w:val="009A41D4"/>
    <w:rsid w:val="009A4B8F"/>
    <w:rsid w:val="009A6A92"/>
    <w:rsid w:val="009B06CF"/>
    <w:rsid w:val="009B2182"/>
    <w:rsid w:val="009B43E9"/>
    <w:rsid w:val="009B5943"/>
    <w:rsid w:val="009B7BBF"/>
    <w:rsid w:val="009C5107"/>
    <w:rsid w:val="009D48C5"/>
    <w:rsid w:val="009D7A24"/>
    <w:rsid w:val="009E4279"/>
    <w:rsid w:val="009E7141"/>
    <w:rsid w:val="009E7CEB"/>
    <w:rsid w:val="009F0D0F"/>
    <w:rsid w:val="009F3EC8"/>
    <w:rsid w:val="00A0206E"/>
    <w:rsid w:val="00A02D22"/>
    <w:rsid w:val="00A1079C"/>
    <w:rsid w:val="00A13B24"/>
    <w:rsid w:val="00A152D8"/>
    <w:rsid w:val="00A160EC"/>
    <w:rsid w:val="00A16319"/>
    <w:rsid w:val="00A1647D"/>
    <w:rsid w:val="00A20C92"/>
    <w:rsid w:val="00A2466D"/>
    <w:rsid w:val="00A30D94"/>
    <w:rsid w:val="00A31CBC"/>
    <w:rsid w:val="00A3332F"/>
    <w:rsid w:val="00A3765A"/>
    <w:rsid w:val="00A42793"/>
    <w:rsid w:val="00A44643"/>
    <w:rsid w:val="00A4566E"/>
    <w:rsid w:val="00A47826"/>
    <w:rsid w:val="00A5707D"/>
    <w:rsid w:val="00A573A6"/>
    <w:rsid w:val="00A64DC3"/>
    <w:rsid w:val="00A72042"/>
    <w:rsid w:val="00A7395E"/>
    <w:rsid w:val="00A766EE"/>
    <w:rsid w:val="00A8675F"/>
    <w:rsid w:val="00A872AE"/>
    <w:rsid w:val="00A90AED"/>
    <w:rsid w:val="00A951E7"/>
    <w:rsid w:val="00A95468"/>
    <w:rsid w:val="00A96743"/>
    <w:rsid w:val="00AA1927"/>
    <w:rsid w:val="00AA3823"/>
    <w:rsid w:val="00AA665C"/>
    <w:rsid w:val="00AA6669"/>
    <w:rsid w:val="00AA6D13"/>
    <w:rsid w:val="00AA6D93"/>
    <w:rsid w:val="00AA7836"/>
    <w:rsid w:val="00AB562A"/>
    <w:rsid w:val="00AB68E5"/>
    <w:rsid w:val="00AC164E"/>
    <w:rsid w:val="00AC7016"/>
    <w:rsid w:val="00AD0217"/>
    <w:rsid w:val="00AE04FB"/>
    <w:rsid w:val="00AE181A"/>
    <w:rsid w:val="00AE5BB5"/>
    <w:rsid w:val="00AF0EA6"/>
    <w:rsid w:val="00AF3A47"/>
    <w:rsid w:val="00AF4A81"/>
    <w:rsid w:val="00AF54F7"/>
    <w:rsid w:val="00B00835"/>
    <w:rsid w:val="00B009DE"/>
    <w:rsid w:val="00B02626"/>
    <w:rsid w:val="00B02D89"/>
    <w:rsid w:val="00B04F64"/>
    <w:rsid w:val="00B10BAB"/>
    <w:rsid w:val="00B10EF3"/>
    <w:rsid w:val="00B11347"/>
    <w:rsid w:val="00B14DCF"/>
    <w:rsid w:val="00B23E8F"/>
    <w:rsid w:val="00B25C97"/>
    <w:rsid w:val="00B27A39"/>
    <w:rsid w:val="00B31CF7"/>
    <w:rsid w:val="00B32584"/>
    <w:rsid w:val="00B338E6"/>
    <w:rsid w:val="00B427E7"/>
    <w:rsid w:val="00B42F5D"/>
    <w:rsid w:val="00B475DC"/>
    <w:rsid w:val="00B513E0"/>
    <w:rsid w:val="00B60E4D"/>
    <w:rsid w:val="00B62C8A"/>
    <w:rsid w:val="00B63DDD"/>
    <w:rsid w:val="00B64DC4"/>
    <w:rsid w:val="00B65369"/>
    <w:rsid w:val="00B67D50"/>
    <w:rsid w:val="00B709FB"/>
    <w:rsid w:val="00B71428"/>
    <w:rsid w:val="00B73828"/>
    <w:rsid w:val="00B74492"/>
    <w:rsid w:val="00B75EFE"/>
    <w:rsid w:val="00B76894"/>
    <w:rsid w:val="00B773F1"/>
    <w:rsid w:val="00B819E5"/>
    <w:rsid w:val="00B8229F"/>
    <w:rsid w:val="00B83011"/>
    <w:rsid w:val="00B951BC"/>
    <w:rsid w:val="00BA5089"/>
    <w:rsid w:val="00BA66F3"/>
    <w:rsid w:val="00BA6C8D"/>
    <w:rsid w:val="00BB0B8D"/>
    <w:rsid w:val="00BC36FC"/>
    <w:rsid w:val="00BC3D7B"/>
    <w:rsid w:val="00BC51EF"/>
    <w:rsid w:val="00BD1618"/>
    <w:rsid w:val="00BD1998"/>
    <w:rsid w:val="00BD4A9E"/>
    <w:rsid w:val="00BD6B5D"/>
    <w:rsid w:val="00BD7DCB"/>
    <w:rsid w:val="00BE1F6F"/>
    <w:rsid w:val="00BE3ED7"/>
    <w:rsid w:val="00BF0458"/>
    <w:rsid w:val="00BF0D7A"/>
    <w:rsid w:val="00BF47BB"/>
    <w:rsid w:val="00BF4DE3"/>
    <w:rsid w:val="00BF7808"/>
    <w:rsid w:val="00BF7920"/>
    <w:rsid w:val="00C03C50"/>
    <w:rsid w:val="00C0671A"/>
    <w:rsid w:val="00C072E1"/>
    <w:rsid w:val="00C07B8A"/>
    <w:rsid w:val="00C147F8"/>
    <w:rsid w:val="00C157DE"/>
    <w:rsid w:val="00C15EA2"/>
    <w:rsid w:val="00C25D31"/>
    <w:rsid w:val="00C26E52"/>
    <w:rsid w:val="00C27EC0"/>
    <w:rsid w:val="00C33FA8"/>
    <w:rsid w:val="00C3580C"/>
    <w:rsid w:val="00C37315"/>
    <w:rsid w:val="00C3799B"/>
    <w:rsid w:val="00C41858"/>
    <w:rsid w:val="00C44FDB"/>
    <w:rsid w:val="00C46282"/>
    <w:rsid w:val="00C46BA2"/>
    <w:rsid w:val="00C47366"/>
    <w:rsid w:val="00C512D6"/>
    <w:rsid w:val="00C514B7"/>
    <w:rsid w:val="00C51C54"/>
    <w:rsid w:val="00C53970"/>
    <w:rsid w:val="00C60D3C"/>
    <w:rsid w:val="00C63B3A"/>
    <w:rsid w:val="00C6608B"/>
    <w:rsid w:val="00C66CCD"/>
    <w:rsid w:val="00C67250"/>
    <w:rsid w:val="00C724DD"/>
    <w:rsid w:val="00C738CC"/>
    <w:rsid w:val="00C75EB7"/>
    <w:rsid w:val="00C76B7C"/>
    <w:rsid w:val="00C81AC1"/>
    <w:rsid w:val="00C829EA"/>
    <w:rsid w:val="00C85C21"/>
    <w:rsid w:val="00C87596"/>
    <w:rsid w:val="00C91590"/>
    <w:rsid w:val="00C92599"/>
    <w:rsid w:val="00C97CEF"/>
    <w:rsid w:val="00CA0EDD"/>
    <w:rsid w:val="00CA1E1F"/>
    <w:rsid w:val="00CA371F"/>
    <w:rsid w:val="00CA4084"/>
    <w:rsid w:val="00CB2710"/>
    <w:rsid w:val="00CB2A94"/>
    <w:rsid w:val="00CB4966"/>
    <w:rsid w:val="00CB5920"/>
    <w:rsid w:val="00CC0373"/>
    <w:rsid w:val="00CC2018"/>
    <w:rsid w:val="00CC3482"/>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20B7D"/>
    <w:rsid w:val="00D23C13"/>
    <w:rsid w:val="00D24723"/>
    <w:rsid w:val="00D276C4"/>
    <w:rsid w:val="00D3046E"/>
    <w:rsid w:val="00D30931"/>
    <w:rsid w:val="00D378D4"/>
    <w:rsid w:val="00D43CE9"/>
    <w:rsid w:val="00D4453C"/>
    <w:rsid w:val="00D5171D"/>
    <w:rsid w:val="00D53773"/>
    <w:rsid w:val="00D577C2"/>
    <w:rsid w:val="00D605BF"/>
    <w:rsid w:val="00D657D8"/>
    <w:rsid w:val="00D66BF6"/>
    <w:rsid w:val="00D66FA2"/>
    <w:rsid w:val="00D716AF"/>
    <w:rsid w:val="00D72163"/>
    <w:rsid w:val="00D72ACE"/>
    <w:rsid w:val="00D76415"/>
    <w:rsid w:val="00D809E0"/>
    <w:rsid w:val="00D91181"/>
    <w:rsid w:val="00D94B12"/>
    <w:rsid w:val="00DA27CB"/>
    <w:rsid w:val="00DA5A26"/>
    <w:rsid w:val="00DA5F4D"/>
    <w:rsid w:val="00DA700A"/>
    <w:rsid w:val="00DC21BF"/>
    <w:rsid w:val="00DC49BE"/>
    <w:rsid w:val="00DC588F"/>
    <w:rsid w:val="00DC5EC8"/>
    <w:rsid w:val="00DD19F5"/>
    <w:rsid w:val="00DD237E"/>
    <w:rsid w:val="00DD729B"/>
    <w:rsid w:val="00DD7400"/>
    <w:rsid w:val="00DE0465"/>
    <w:rsid w:val="00DE2472"/>
    <w:rsid w:val="00DE2736"/>
    <w:rsid w:val="00DE5EB2"/>
    <w:rsid w:val="00DE6738"/>
    <w:rsid w:val="00DF0083"/>
    <w:rsid w:val="00DF0F79"/>
    <w:rsid w:val="00DF6BA1"/>
    <w:rsid w:val="00DF70E5"/>
    <w:rsid w:val="00E043C5"/>
    <w:rsid w:val="00E063FD"/>
    <w:rsid w:val="00E07736"/>
    <w:rsid w:val="00E0789D"/>
    <w:rsid w:val="00E1417C"/>
    <w:rsid w:val="00E1635E"/>
    <w:rsid w:val="00E16C37"/>
    <w:rsid w:val="00E21C70"/>
    <w:rsid w:val="00E27873"/>
    <w:rsid w:val="00E328FA"/>
    <w:rsid w:val="00E33732"/>
    <w:rsid w:val="00E3446B"/>
    <w:rsid w:val="00E35C5C"/>
    <w:rsid w:val="00E4055B"/>
    <w:rsid w:val="00E41218"/>
    <w:rsid w:val="00E41F22"/>
    <w:rsid w:val="00E429D1"/>
    <w:rsid w:val="00E449D7"/>
    <w:rsid w:val="00E542BA"/>
    <w:rsid w:val="00E5581A"/>
    <w:rsid w:val="00E55C75"/>
    <w:rsid w:val="00E56F57"/>
    <w:rsid w:val="00E61C8D"/>
    <w:rsid w:val="00E624D5"/>
    <w:rsid w:val="00E63BA5"/>
    <w:rsid w:val="00E64CBA"/>
    <w:rsid w:val="00E65304"/>
    <w:rsid w:val="00E67FD8"/>
    <w:rsid w:val="00E70CBC"/>
    <w:rsid w:val="00E71A5A"/>
    <w:rsid w:val="00E75F95"/>
    <w:rsid w:val="00E76C76"/>
    <w:rsid w:val="00E76EEC"/>
    <w:rsid w:val="00E770C4"/>
    <w:rsid w:val="00E8599C"/>
    <w:rsid w:val="00E86187"/>
    <w:rsid w:val="00E93922"/>
    <w:rsid w:val="00E9547F"/>
    <w:rsid w:val="00EA0606"/>
    <w:rsid w:val="00EA3C5E"/>
    <w:rsid w:val="00EB4DAA"/>
    <w:rsid w:val="00EB5649"/>
    <w:rsid w:val="00EC0D75"/>
    <w:rsid w:val="00EC462A"/>
    <w:rsid w:val="00EC485D"/>
    <w:rsid w:val="00EC6DD0"/>
    <w:rsid w:val="00ED75C8"/>
    <w:rsid w:val="00EE09D3"/>
    <w:rsid w:val="00EE0AC2"/>
    <w:rsid w:val="00EE1A7C"/>
    <w:rsid w:val="00EE48F0"/>
    <w:rsid w:val="00EE6770"/>
    <w:rsid w:val="00EF2F91"/>
    <w:rsid w:val="00EF35A7"/>
    <w:rsid w:val="00EF3E71"/>
    <w:rsid w:val="00F00801"/>
    <w:rsid w:val="00F05382"/>
    <w:rsid w:val="00F114F9"/>
    <w:rsid w:val="00F115BE"/>
    <w:rsid w:val="00F1209B"/>
    <w:rsid w:val="00F1278F"/>
    <w:rsid w:val="00F20B03"/>
    <w:rsid w:val="00F214E7"/>
    <w:rsid w:val="00F2287C"/>
    <w:rsid w:val="00F25BAA"/>
    <w:rsid w:val="00F27418"/>
    <w:rsid w:val="00F305B8"/>
    <w:rsid w:val="00F3137F"/>
    <w:rsid w:val="00F3192A"/>
    <w:rsid w:val="00F349A5"/>
    <w:rsid w:val="00F34BAF"/>
    <w:rsid w:val="00F36118"/>
    <w:rsid w:val="00F4168E"/>
    <w:rsid w:val="00F42C23"/>
    <w:rsid w:val="00F516C2"/>
    <w:rsid w:val="00F55CA7"/>
    <w:rsid w:val="00F607D4"/>
    <w:rsid w:val="00F62930"/>
    <w:rsid w:val="00F63D95"/>
    <w:rsid w:val="00F715EE"/>
    <w:rsid w:val="00F739B5"/>
    <w:rsid w:val="00F744D6"/>
    <w:rsid w:val="00F7659D"/>
    <w:rsid w:val="00F765BF"/>
    <w:rsid w:val="00F8107B"/>
    <w:rsid w:val="00F8204B"/>
    <w:rsid w:val="00F82901"/>
    <w:rsid w:val="00F82FCA"/>
    <w:rsid w:val="00F90CBF"/>
    <w:rsid w:val="00F92825"/>
    <w:rsid w:val="00F92B64"/>
    <w:rsid w:val="00F945FF"/>
    <w:rsid w:val="00F94833"/>
    <w:rsid w:val="00FA059A"/>
    <w:rsid w:val="00FA4C20"/>
    <w:rsid w:val="00FB432E"/>
    <w:rsid w:val="00FB5F50"/>
    <w:rsid w:val="00FC0211"/>
    <w:rsid w:val="00FC257A"/>
    <w:rsid w:val="00FD046E"/>
    <w:rsid w:val="00FD12B0"/>
    <w:rsid w:val="00FE1DE1"/>
    <w:rsid w:val="00FE3927"/>
    <w:rsid w:val="00FE3D81"/>
    <w:rsid w:val="00FF0BB7"/>
    <w:rsid w:val="00FF1101"/>
    <w:rsid w:val="00FF1F85"/>
    <w:rsid w:val="00FF34EA"/>
    <w:rsid w:val="00FF3C67"/>
    <w:rsid w:val="00FF57F0"/>
    <w:rsid w:val="00FF5816"/>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 w:type="character" w:styleId="Textoennegrita">
    <w:name w:val="Strong"/>
    <w:basedOn w:val="Fuentedeprrafopredeter"/>
    <w:uiPriority w:val="22"/>
    <w:qFormat/>
    <w:rsid w:val="00147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19149540">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0249088">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94759415">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61659731">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7447220">
      <w:bodyDiv w:val="1"/>
      <w:marLeft w:val="0"/>
      <w:marRight w:val="0"/>
      <w:marTop w:val="0"/>
      <w:marBottom w:val="0"/>
      <w:divBdr>
        <w:top w:val="none" w:sz="0" w:space="0" w:color="auto"/>
        <w:left w:val="none" w:sz="0" w:space="0" w:color="auto"/>
        <w:bottom w:val="none" w:sz="0" w:space="0" w:color="auto"/>
        <w:right w:val="none" w:sz="0" w:space="0" w:color="auto"/>
      </w:divBdr>
    </w:div>
    <w:div w:id="97907402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087580120">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189636030">
      <w:bodyDiv w:val="1"/>
      <w:marLeft w:val="0"/>
      <w:marRight w:val="0"/>
      <w:marTop w:val="0"/>
      <w:marBottom w:val="0"/>
      <w:divBdr>
        <w:top w:val="none" w:sz="0" w:space="0" w:color="auto"/>
        <w:left w:val="none" w:sz="0" w:space="0" w:color="auto"/>
        <w:bottom w:val="none" w:sz="0" w:space="0" w:color="auto"/>
        <w:right w:val="none" w:sz="0" w:space="0" w:color="auto"/>
      </w:divBdr>
    </w:div>
    <w:div w:id="1202087940">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280801019">
      <w:bodyDiv w:val="1"/>
      <w:marLeft w:val="0"/>
      <w:marRight w:val="0"/>
      <w:marTop w:val="0"/>
      <w:marBottom w:val="0"/>
      <w:divBdr>
        <w:top w:val="none" w:sz="0" w:space="0" w:color="auto"/>
        <w:left w:val="none" w:sz="0" w:space="0" w:color="auto"/>
        <w:bottom w:val="none" w:sz="0" w:space="0" w:color="auto"/>
        <w:right w:val="none" w:sz="0" w:space="0" w:color="auto"/>
      </w:divBdr>
    </w:div>
    <w:div w:id="1305963209">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09639056">
      <w:bodyDiv w:val="1"/>
      <w:marLeft w:val="0"/>
      <w:marRight w:val="0"/>
      <w:marTop w:val="0"/>
      <w:marBottom w:val="0"/>
      <w:divBdr>
        <w:top w:val="none" w:sz="0" w:space="0" w:color="auto"/>
        <w:left w:val="none" w:sz="0" w:space="0" w:color="auto"/>
        <w:bottom w:val="none" w:sz="0" w:space="0" w:color="auto"/>
        <w:right w:val="none" w:sz="0" w:space="0" w:color="auto"/>
      </w:divBdr>
    </w:div>
    <w:div w:id="1517035692">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25576705">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74992658">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766225305">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4229</TotalTime>
  <Pages>194</Pages>
  <Words>26550</Words>
  <Characters>146030</Characters>
  <Application>Microsoft Office Word</Application>
  <DocSecurity>0</DocSecurity>
  <Lines>1216</Lines>
  <Paragraphs>344</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172236</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352</cp:revision>
  <cp:lastPrinted>1900-01-01T05:00:00Z</cp:lastPrinted>
  <dcterms:created xsi:type="dcterms:W3CDTF">2023-01-10T08:22:00Z</dcterms:created>
  <dcterms:modified xsi:type="dcterms:W3CDTF">2025-04-28T02:02:00Z</dcterms:modified>
</cp:coreProperties>
</file>