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rsidP="00A37C7C">
      <w:pPr>
        <w:pStyle w:val="Ttulo1"/>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28FFFFC3" w:rsidR="00547DD9" w:rsidRPr="0039736F" w:rsidRDefault="00521ED9" w:rsidP="008B2B05">
      <w:pPr>
        <w:pStyle w:val="Ttulo7"/>
        <w:rPr>
          <w:rFonts w:ascii="Calibri" w:hAnsi="Calibri"/>
        </w:rPr>
      </w:pPr>
      <w:r w:rsidRPr="0039736F">
        <w:rPr>
          <w:rFonts w:ascii="Calibri" w:hAnsi="Calibri"/>
        </w:rPr>
        <w:t xml:space="preserve">DOCUMENTO </w:t>
      </w:r>
      <w:r w:rsidR="00271548">
        <w:rPr>
          <w:rFonts w:ascii="Calibri" w:hAnsi="Calibri"/>
        </w:rPr>
        <w:t xml:space="preserve">MANUAL TECNICO DEL </w:t>
      </w:r>
      <w:r w:rsidR="00FF028B">
        <w:rPr>
          <w:rFonts w:ascii="Calibri" w:hAnsi="Calibri"/>
        </w:rPr>
        <w:t>SISTEMA DE VENTAS DE PRODUCTOS</w:t>
      </w:r>
    </w:p>
    <w:p w14:paraId="0733E87D" w14:textId="69AEF42A" w:rsidR="002B27F7" w:rsidRPr="0039736F" w:rsidRDefault="0087458B" w:rsidP="002B27F7">
      <w:pPr>
        <w:numPr>
          <w:ilvl w:val="0"/>
          <w:numId w:val="1"/>
        </w:numPr>
        <w:jc w:val="center"/>
      </w:pPr>
      <w:r w:rsidRPr="0039736F">
        <w:t>C</w:t>
      </w:r>
      <w:r w:rsidR="002B27F7" w:rsidRPr="0039736F">
        <w:t xml:space="preserve">urso de </w:t>
      </w:r>
      <w:r w:rsidR="00472C32">
        <w:t>Construcción</w:t>
      </w:r>
      <w:r w:rsidR="002B27F7" w:rsidRPr="0039736F">
        <w:t xml:space="preserve"> de Software</w:t>
      </w:r>
    </w:p>
    <w:p w14:paraId="191F94B1" w14:textId="77777777" w:rsidR="00CA1E1F" w:rsidRPr="0039736F" w:rsidRDefault="00CA1E1F" w:rsidP="002B27F7">
      <w:pPr>
        <w:numPr>
          <w:ilvl w:val="0"/>
          <w:numId w:val="1"/>
        </w:numPr>
        <w:jc w:val="center"/>
      </w:pPr>
    </w:p>
    <w:p w14:paraId="55EE4C97" w14:textId="77777777" w:rsidR="00EE0CA5" w:rsidRPr="00645D1D" w:rsidRDefault="001905F6" w:rsidP="00EE0CA5">
      <w:pPr>
        <w:jc w:val="center"/>
      </w:pPr>
      <w:r w:rsidRPr="0039736F">
        <w:t>(</w:t>
      </w:r>
      <w:bookmarkStart w:id="1" w:name="_Hlk136186395"/>
      <w:r w:rsidR="00EE0CA5">
        <w:t>Farfán Sánchez Abraham Andrés</w:t>
      </w:r>
      <w:r w:rsidR="00EE0CA5" w:rsidRPr="00645D1D">
        <w:t xml:space="preserve">, </w:t>
      </w:r>
      <w:bookmarkEnd w:id="1"/>
      <w:r w:rsidR="00EE0CA5">
        <w:t>Agurto Pincay José Andrés</w:t>
      </w:r>
      <w:r w:rsidR="00EE0CA5" w:rsidRPr="00645D1D">
        <w:t xml:space="preserve">, </w:t>
      </w:r>
    </w:p>
    <w:p w14:paraId="6D6AAE44" w14:textId="3F600774" w:rsidR="001905F6" w:rsidRPr="0039736F" w:rsidRDefault="00EE0CA5" w:rsidP="00EE0CA5">
      <w:pPr>
        <w:jc w:val="center"/>
      </w:pPr>
      <w:r>
        <w:t>Pincay Álvarez Pablo Salvador</w:t>
      </w:r>
      <w:r w:rsidRPr="00645D1D">
        <w:t xml:space="preserve">, </w:t>
      </w:r>
      <w:r>
        <w:t>Vivanco García Ángel Enrique</w:t>
      </w:r>
      <w:r w:rsidR="005072C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86871B9" w14:textId="77777777" w:rsidR="001A76E4" w:rsidRPr="0039736F" w:rsidRDefault="001A76E4" w:rsidP="00C75AA5">
      <w:pPr>
        <w:pStyle w:val="TtulodeTDC"/>
        <w:tabs>
          <w:tab w:val="left" w:pos="284"/>
        </w:tabs>
        <w:rPr>
          <w:rFonts w:ascii="Calibri" w:hAnsi="Calibri"/>
          <w:color w:val="auto"/>
          <w:sz w:val="16"/>
          <w:szCs w:val="16"/>
        </w:rPr>
      </w:pPr>
    </w:p>
    <w:sdt>
      <w:sdtPr>
        <w:rPr>
          <w:rFonts w:ascii="Times New Roman" w:eastAsia="Times New Roman" w:hAnsi="Times New Roman" w:cs="Times New Roman"/>
          <w:color w:val="auto"/>
          <w:sz w:val="24"/>
          <w:szCs w:val="24"/>
          <w:lang w:val="es-ES" w:eastAsia="ar-SA"/>
        </w:rPr>
        <w:id w:val="367181360"/>
        <w:docPartObj>
          <w:docPartGallery w:val="Table of Contents"/>
          <w:docPartUnique/>
        </w:docPartObj>
      </w:sdtPr>
      <w:sdtEndPr>
        <w:rPr>
          <w:b/>
          <w:bCs/>
        </w:rPr>
      </w:sdtEndPr>
      <w:sdtContent>
        <w:p w14:paraId="3F1F5535" w14:textId="59C58E4E" w:rsidR="007A0475" w:rsidRPr="00E96297" w:rsidRDefault="007A0475" w:rsidP="00FB45BE">
          <w:pPr>
            <w:pStyle w:val="TtuloTDC"/>
            <w:jc w:val="center"/>
            <w:rPr>
              <w:rFonts w:ascii="Calibri" w:hAnsi="Calibri" w:cs="Calibri"/>
              <w:b/>
              <w:bCs/>
              <w:color w:val="000000" w:themeColor="text1"/>
              <w:sz w:val="40"/>
              <w:szCs w:val="40"/>
            </w:rPr>
          </w:pPr>
          <w:r w:rsidRPr="00E96297">
            <w:rPr>
              <w:rFonts w:ascii="Calibri" w:hAnsi="Calibri" w:cs="Calibri"/>
              <w:b/>
              <w:bCs/>
              <w:color w:val="000000" w:themeColor="text1"/>
              <w:sz w:val="40"/>
              <w:szCs w:val="40"/>
              <w:lang w:val="es-ES"/>
            </w:rPr>
            <w:t>Tabla de contenido</w:t>
          </w:r>
        </w:p>
        <w:p w14:paraId="6F38808A" w14:textId="04023C59" w:rsidR="0045761B" w:rsidRDefault="00395E1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87794170" w:history="1">
            <w:r w:rsidR="0045761B" w:rsidRPr="001F27CD">
              <w:rPr>
                <w:rStyle w:val="Hipervnculo"/>
                <w:rFonts w:cs="Calibri"/>
                <w:noProof/>
              </w:rPr>
              <w:t>Introducción</w:t>
            </w:r>
            <w:r w:rsidR="0045761B">
              <w:rPr>
                <w:noProof/>
                <w:webHidden/>
              </w:rPr>
              <w:tab/>
            </w:r>
            <w:r w:rsidR="0045761B">
              <w:rPr>
                <w:noProof/>
                <w:webHidden/>
              </w:rPr>
              <w:fldChar w:fldCharType="begin"/>
            </w:r>
            <w:r w:rsidR="0045761B">
              <w:rPr>
                <w:noProof/>
                <w:webHidden/>
              </w:rPr>
              <w:instrText xml:space="preserve"> PAGEREF _Toc187794170 \h </w:instrText>
            </w:r>
            <w:r w:rsidR="0045761B">
              <w:rPr>
                <w:noProof/>
                <w:webHidden/>
              </w:rPr>
            </w:r>
            <w:r w:rsidR="0045761B">
              <w:rPr>
                <w:noProof/>
                <w:webHidden/>
              </w:rPr>
              <w:fldChar w:fldCharType="separate"/>
            </w:r>
            <w:r w:rsidR="0045761B">
              <w:rPr>
                <w:noProof/>
                <w:webHidden/>
              </w:rPr>
              <w:t>5</w:t>
            </w:r>
            <w:r w:rsidR="0045761B">
              <w:rPr>
                <w:noProof/>
                <w:webHidden/>
              </w:rPr>
              <w:fldChar w:fldCharType="end"/>
            </w:r>
          </w:hyperlink>
        </w:p>
        <w:p w14:paraId="65A8274A" w14:textId="3A765A1D"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171" w:history="1">
            <w:r w:rsidRPr="001F27CD">
              <w:rPr>
                <w:rStyle w:val="Hipervnculo"/>
                <w:rFonts w:cs="Calibri"/>
                <w:noProof/>
              </w:rPr>
              <w:t>Objetivo del sistema</w:t>
            </w:r>
            <w:r>
              <w:rPr>
                <w:noProof/>
                <w:webHidden/>
              </w:rPr>
              <w:tab/>
            </w:r>
            <w:r>
              <w:rPr>
                <w:noProof/>
                <w:webHidden/>
              </w:rPr>
              <w:fldChar w:fldCharType="begin"/>
            </w:r>
            <w:r>
              <w:rPr>
                <w:noProof/>
                <w:webHidden/>
              </w:rPr>
              <w:instrText xml:space="preserve"> PAGEREF _Toc187794171 \h </w:instrText>
            </w:r>
            <w:r>
              <w:rPr>
                <w:noProof/>
                <w:webHidden/>
              </w:rPr>
            </w:r>
            <w:r>
              <w:rPr>
                <w:noProof/>
                <w:webHidden/>
              </w:rPr>
              <w:fldChar w:fldCharType="separate"/>
            </w:r>
            <w:r>
              <w:rPr>
                <w:noProof/>
                <w:webHidden/>
              </w:rPr>
              <w:t>6</w:t>
            </w:r>
            <w:r>
              <w:rPr>
                <w:noProof/>
                <w:webHidden/>
              </w:rPr>
              <w:fldChar w:fldCharType="end"/>
            </w:r>
          </w:hyperlink>
        </w:p>
        <w:p w14:paraId="7EF83724" w14:textId="6B6A94B6"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172" w:history="1">
            <w:r w:rsidRPr="001F27CD">
              <w:rPr>
                <w:rStyle w:val="Hipervnculo"/>
                <w:rFonts w:cs="Calibri"/>
                <w:noProof/>
              </w:rPr>
              <w:t>Alcances del sistema</w:t>
            </w:r>
            <w:r>
              <w:rPr>
                <w:noProof/>
                <w:webHidden/>
              </w:rPr>
              <w:tab/>
            </w:r>
            <w:r>
              <w:rPr>
                <w:noProof/>
                <w:webHidden/>
              </w:rPr>
              <w:fldChar w:fldCharType="begin"/>
            </w:r>
            <w:r>
              <w:rPr>
                <w:noProof/>
                <w:webHidden/>
              </w:rPr>
              <w:instrText xml:space="preserve"> PAGEREF _Toc187794172 \h </w:instrText>
            </w:r>
            <w:r>
              <w:rPr>
                <w:noProof/>
                <w:webHidden/>
              </w:rPr>
            </w:r>
            <w:r>
              <w:rPr>
                <w:noProof/>
                <w:webHidden/>
              </w:rPr>
              <w:fldChar w:fldCharType="separate"/>
            </w:r>
            <w:r>
              <w:rPr>
                <w:noProof/>
                <w:webHidden/>
              </w:rPr>
              <w:t>6</w:t>
            </w:r>
            <w:r>
              <w:rPr>
                <w:noProof/>
                <w:webHidden/>
              </w:rPr>
              <w:fldChar w:fldCharType="end"/>
            </w:r>
          </w:hyperlink>
        </w:p>
        <w:p w14:paraId="13686A8C" w14:textId="0DB0D65D"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173" w:history="1">
            <w:r w:rsidRPr="001F27CD">
              <w:rPr>
                <w:rStyle w:val="Hipervnculo"/>
                <w:rFonts w:cs="Calibri"/>
                <w:noProof/>
                <w:lang w:val="es-ES"/>
              </w:rPr>
              <w:t>Importancia del Manual</w:t>
            </w:r>
            <w:r>
              <w:rPr>
                <w:noProof/>
                <w:webHidden/>
              </w:rPr>
              <w:tab/>
            </w:r>
            <w:r>
              <w:rPr>
                <w:noProof/>
                <w:webHidden/>
              </w:rPr>
              <w:fldChar w:fldCharType="begin"/>
            </w:r>
            <w:r>
              <w:rPr>
                <w:noProof/>
                <w:webHidden/>
              </w:rPr>
              <w:instrText xml:space="preserve"> PAGEREF _Toc187794173 \h </w:instrText>
            </w:r>
            <w:r>
              <w:rPr>
                <w:noProof/>
                <w:webHidden/>
              </w:rPr>
            </w:r>
            <w:r>
              <w:rPr>
                <w:noProof/>
                <w:webHidden/>
              </w:rPr>
              <w:fldChar w:fldCharType="separate"/>
            </w:r>
            <w:r>
              <w:rPr>
                <w:noProof/>
                <w:webHidden/>
              </w:rPr>
              <w:t>7</w:t>
            </w:r>
            <w:r>
              <w:rPr>
                <w:noProof/>
                <w:webHidden/>
              </w:rPr>
              <w:fldChar w:fldCharType="end"/>
            </w:r>
          </w:hyperlink>
        </w:p>
        <w:p w14:paraId="27CC4A1D" w14:textId="00260ECB"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174" w:history="1">
            <w:r w:rsidRPr="001F27CD">
              <w:rPr>
                <w:rStyle w:val="Hipervnculo"/>
                <w:rFonts w:cs="Calibri"/>
                <w:noProof/>
                <w:lang w:val="es-ES"/>
              </w:rPr>
              <w:t>Manual de Normas, Políticas y Procedimientos de la Organización en las que se basa el Sistema para su Implementación</w:t>
            </w:r>
            <w:r>
              <w:rPr>
                <w:noProof/>
                <w:webHidden/>
              </w:rPr>
              <w:tab/>
            </w:r>
            <w:r>
              <w:rPr>
                <w:noProof/>
                <w:webHidden/>
              </w:rPr>
              <w:fldChar w:fldCharType="begin"/>
            </w:r>
            <w:r>
              <w:rPr>
                <w:noProof/>
                <w:webHidden/>
              </w:rPr>
              <w:instrText xml:space="preserve"> PAGEREF _Toc187794174 \h </w:instrText>
            </w:r>
            <w:r>
              <w:rPr>
                <w:noProof/>
                <w:webHidden/>
              </w:rPr>
            </w:r>
            <w:r>
              <w:rPr>
                <w:noProof/>
                <w:webHidden/>
              </w:rPr>
              <w:fldChar w:fldCharType="separate"/>
            </w:r>
            <w:r>
              <w:rPr>
                <w:noProof/>
                <w:webHidden/>
              </w:rPr>
              <w:t>8</w:t>
            </w:r>
            <w:r>
              <w:rPr>
                <w:noProof/>
                <w:webHidden/>
              </w:rPr>
              <w:fldChar w:fldCharType="end"/>
            </w:r>
          </w:hyperlink>
        </w:p>
        <w:p w14:paraId="6343F86D" w14:textId="41096772"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75" w:history="1">
            <w:r w:rsidRPr="001F27CD">
              <w:rPr>
                <w:rStyle w:val="Hipervnculo"/>
                <w:rFonts w:cs="Calibri"/>
                <w:noProof/>
              </w:rPr>
              <w:t>Normas y Políticas</w:t>
            </w:r>
            <w:r>
              <w:rPr>
                <w:noProof/>
                <w:webHidden/>
              </w:rPr>
              <w:tab/>
            </w:r>
            <w:r>
              <w:rPr>
                <w:noProof/>
                <w:webHidden/>
              </w:rPr>
              <w:fldChar w:fldCharType="begin"/>
            </w:r>
            <w:r>
              <w:rPr>
                <w:noProof/>
                <w:webHidden/>
              </w:rPr>
              <w:instrText xml:space="preserve"> PAGEREF _Toc187794175 \h </w:instrText>
            </w:r>
            <w:r>
              <w:rPr>
                <w:noProof/>
                <w:webHidden/>
              </w:rPr>
            </w:r>
            <w:r>
              <w:rPr>
                <w:noProof/>
                <w:webHidden/>
              </w:rPr>
              <w:fldChar w:fldCharType="separate"/>
            </w:r>
            <w:r>
              <w:rPr>
                <w:noProof/>
                <w:webHidden/>
              </w:rPr>
              <w:t>8</w:t>
            </w:r>
            <w:r>
              <w:rPr>
                <w:noProof/>
                <w:webHidden/>
              </w:rPr>
              <w:fldChar w:fldCharType="end"/>
            </w:r>
          </w:hyperlink>
        </w:p>
        <w:p w14:paraId="419E48C9" w14:textId="20FC040C"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76" w:history="1">
            <w:r w:rsidRPr="001F27CD">
              <w:rPr>
                <w:rStyle w:val="Hipervnculo"/>
                <w:rFonts w:cstheme="minorHAnsi"/>
                <w:noProof/>
              </w:rPr>
              <w:t>Procedimientos Operativos</w:t>
            </w:r>
            <w:r>
              <w:rPr>
                <w:noProof/>
                <w:webHidden/>
              </w:rPr>
              <w:tab/>
            </w:r>
            <w:r>
              <w:rPr>
                <w:noProof/>
                <w:webHidden/>
              </w:rPr>
              <w:fldChar w:fldCharType="begin"/>
            </w:r>
            <w:r>
              <w:rPr>
                <w:noProof/>
                <w:webHidden/>
              </w:rPr>
              <w:instrText xml:space="preserve"> PAGEREF _Toc187794176 \h </w:instrText>
            </w:r>
            <w:r>
              <w:rPr>
                <w:noProof/>
                <w:webHidden/>
              </w:rPr>
            </w:r>
            <w:r>
              <w:rPr>
                <w:noProof/>
                <w:webHidden/>
              </w:rPr>
              <w:fldChar w:fldCharType="separate"/>
            </w:r>
            <w:r>
              <w:rPr>
                <w:noProof/>
                <w:webHidden/>
              </w:rPr>
              <w:t>9</w:t>
            </w:r>
            <w:r>
              <w:rPr>
                <w:noProof/>
                <w:webHidden/>
              </w:rPr>
              <w:fldChar w:fldCharType="end"/>
            </w:r>
          </w:hyperlink>
        </w:p>
        <w:p w14:paraId="705B2307" w14:textId="15A7828E"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77" w:history="1">
            <w:r w:rsidRPr="001F27CD">
              <w:rPr>
                <w:rStyle w:val="Hipervnculo"/>
                <w:rFonts w:cstheme="minorHAnsi"/>
                <w:noProof/>
              </w:rPr>
              <w:t>Recomendaciones</w:t>
            </w:r>
            <w:r>
              <w:rPr>
                <w:noProof/>
                <w:webHidden/>
              </w:rPr>
              <w:tab/>
            </w:r>
            <w:r>
              <w:rPr>
                <w:noProof/>
                <w:webHidden/>
              </w:rPr>
              <w:fldChar w:fldCharType="begin"/>
            </w:r>
            <w:r>
              <w:rPr>
                <w:noProof/>
                <w:webHidden/>
              </w:rPr>
              <w:instrText xml:space="preserve"> PAGEREF _Toc187794177 \h </w:instrText>
            </w:r>
            <w:r>
              <w:rPr>
                <w:noProof/>
                <w:webHidden/>
              </w:rPr>
            </w:r>
            <w:r>
              <w:rPr>
                <w:noProof/>
                <w:webHidden/>
              </w:rPr>
              <w:fldChar w:fldCharType="separate"/>
            </w:r>
            <w:r>
              <w:rPr>
                <w:noProof/>
                <w:webHidden/>
              </w:rPr>
              <w:t>9</w:t>
            </w:r>
            <w:r>
              <w:rPr>
                <w:noProof/>
                <w:webHidden/>
              </w:rPr>
              <w:fldChar w:fldCharType="end"/>
            </w:r>
          </w:hyperlink>
        </w:p>
        <w:p w14:paraId="735BC5D7" w14:textId="269448AF"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78" w:history="1">
            <w:r w:rsidRPr="001F27CD">
              <w:rPr>
                <w:rStyle w:val="Hipervnculo"/>
                <w:rFonts w:cs="Calibri"/>
                <w:noProof/>
                <w:lang w:eastAsia="es-ES"/>
              </w:rPr>
              <w:t>Mapeo AS IS Registrar Producto</w:t>
            </w:r>
            <w:r>
              <w:rPr>
                <w:noProof/>
                <w:webHidden/>
              </w:rPr>
              <w:tab/>
            </w:r>
            <w:r>
              <w:rPr>
                <w:noProof/>
                <w:webHidden/>
              </w:rPr>
              <w:fldChar w:fldCharType="begin"/>
            </w:r>
            <w:r>
              <w:rPr>
                <w:noProof/>
                <w:webHidden/>
              </w:rPr>
              <w:instrText xml:space="preserve"> PAGEREF _Toc187794178 \h </w:instrText>
            </w:r>
            <w:r>
              <w:rPr>
                <w:noProof/>
                <w:webHidden/>
              </w:rPr>
            </w:r>
            <w:r>
              <w:rPr>
                <w:noProof/>
                <w:webHidden/>
              </w:rPr>
              <w:fldChar w:fldCharType="separate"/>
            </w:r>
            <w:r>
              <w:rPr>
                <w:noProof/>
                <w:webHidden/>
              </w:rPr>
              <w:t>10</w:t>
            </w:r>
            <w:r>
              <w:rPr>
                <w:noProof/>
                <w:webHidden/>
              </w:rPr>
              <w:fldChar w:fldCharType="end"/>
            </w:r>
          </w:hyperlink>
        </w:p>
        <w:p w14:paraId="22C1C484" w14:textId="60AC4B39"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79" w:history="1">
            <w:r w:rsidRPr="001F27CD">
              <w:rPr>
                <w:rStyle w:val="Hipervnculo"/>
                <w:rFonts w:cs="Calibri"/>
                <w:noProof/>
              </w:rPr>
              <w:t>Mapeo TO BE Registrar Producto</w:t>
            </w:r>
            <w:r>
              <w:rPr>
                <w:noProof/>
                <w:webHidden/>
              </w:rPr>
              <w:tab/>
            </w:r>
            <w:r>
              <w:rPr>
                <w:noProof/>
                <w:webHidden/>
              </w:rPr>
              <w:fldChar w:fldCharType="begin"/>
            </w:r>
            <w:r>
              <w:rPr>
                <w:noProof/>
                <w:webHidden/>
              </w:rPr>
              <w:instrText xml:space="preserve"> PAGEREF _Toc187794179 \h </w:instrText>
            </w:r>
            <w:r>
              <w:rPr>
                <w:noProof/>
                <w:webHidden/>
              </w:rPr>
            </w:r>
            <w:r>
              <w:rPr>
                <w:noProof/>
                <w:webHidden/>
              </w:rPr>
              <w:fldChar w:fldCharType="separate"/>
            </w:r>
            <w:r>
              <w:rPr>
                <w:noProof/>
                <w:webHidden/>
              </w:rPr>
              <w:t>11</w:t>
            </w:r>
            <w:r>
              <w:rPr>
                <w:noProof/>
                <w:webHidden/>
              </w:rPr>
              <w:fldChar w:fldCharType="end"/>
            </w:r>
          </w:hyperlink>
        </w:p>
        <w:p w14:paraId="7E9CB5B8" w14:textId="1F732B61"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80" w:history="1">
            <w:r w:rsidRPr="001F27CD">
              <w:rPr>
                <w:rStyle w:val="Hipervnculo"/>
                <w:rFonts w:cs="Calibri"/>
                <w:noProof/>
                <w:lang w:eastAsia="es-ES"/>
              </w:rPr>
              <w:t>Mapeo AS IS Registrar Compra</w:t>
            </w:r>
            <w:r>
              <w:rPr>
                <w:noProof/>
                <w:webHidden/>
              </w:rPr>
              <w:tab/>
            </w:r>
            <w:r>
              <w:rPr>
                <w:noProof/>
                <w:webHidden/>
              </w:rPr>
              <w:fldChar w:fldCharType="begin"/>
            </w:r>
            <w:r>
              <w:rPr>
                <w:noProof/>
                <w:webHidden/>
              </w:rPr>
              <w:instrText xml:space="preserve"> PAGEREF _Toc187794180 \h </w:instrText>
            </w:r>
            <w:r>
              <w:rPr>
                <w:noProof/>
                <w:webHidden/>
              </w:rPr>
            </w:r>
            <w:r>
              <w:rPr>
                <w:noProof/>
                <w:webHidden/>
              </w:rPr>
              <w:fldChar w:fldCharType="separate"/>
            </w:r>
            <w:r>
              <w:rPr>
                <w:noProof/>
                <w:webHidden/>
              </w:rPr>
              <w:t>12</w:t>
            </w:r>
            <w:r>
              <w:rPr>
                <w:noProof/>
                <w:webHidden/>
              </w:rPr>
              <w:fldChar w:fldCharType="end"/>
            </w:r>
          </w:hyperlink>
        </w:p>
        <w:p w14:paraId="5CF455C5" w14:textId="34AE4D69"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81" w:history="1">
            <w:r w:rsidRPr="001F27CD">
              <w:rPr>
                <w:rStyle w:val="Hipervnculo"/>
                <w:rFonts w:cs="Calibri"/>
                <w:noProof/>
              </w:rPr>
              <w:t>Mapeo TO BE Registrar Compra</w:t>
            </w:r>
            <w:r>
              <w:rPr>
                <w:noProof/>
                <w:webHidden/>
              </w:rPr>
              <w:tab/>
            </w:r>
            <w:r>
              <w:rPr>
                <w:noProof/>
                <w:webHidden/>
              </w:rPr>
              <w:fldChar w:fldCharType="begin"/>
            </w:r>
            <w:r>
              <w:rPr>
                <w:noProof/>
                <w:webHidden/>
              </w:rPr>
              <w:instrText xml:space="preserve"> PAGEREF _Toc187794181 \h </w:instrText>
            </w:r>
            <w:r>
              <w:rPr>
                <w:noProof/>
                <w:webHidden/>
              </w:rPr>
            </w:r>
            <w:r>
              <w:rPr>
                <w:noProof/>
                <w:webHidden/>
              </w:rPr>
              <w:fldChar w:fldCharType="separate"/>
            </w:r>
            <w:r>
              <w:rPr>
                <w:noProof/>
                <w:webHidden/>
              </w:rPr>
              <w:t>13</w:t>
            </w:r>
            <w:r>
              <w:rPr>
                <w:noProof/>
                <w:webHidden/>
              </w:rPr>
              <w:fldChar w:fldCharType="end"/>
            </w:r>
          </w:hyperlink>
        </w:p>
        <w:p w14:paraId="248B3F35" w14:textId="399ADDE8"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82" w:history="1">
            <w:r w:rsidRPr="001F27CD">
              <w:rPr>
                <w:rStyle w:val="Hipervnculo"/>
                <w:rFonts w:cs="Calibri"/>
                <w:noProof/>
                <w:lang w:eastAsia="es-ES"/>
              </w:rPr>
              <w:t>Mapeo AS IS Registrar Venta</w:t>
            </w:r>
            <w:r>
              <w:rPr>
                <w:noProof/>
                <w:webHidden/>
              </w:rPr>
              <w:tab/>
            </w:r>
            <w:r>
              <w:rPr>
                <w:noProof/>
                <w:webHidden/>
              </w:rPr>
              <w:fldChar w:fldCharType="begin"/>
            </w:r>
            <w:r>
              <w:rPr>
                <w:noProof/>
                <w:webHidden/>
              </w:rPr>
              <w:instrText xml:space="preserve"> PAGEREF _Toc187794182 \h </w:instrText>
            </w:r>
            <w:r>
              <w:rPr>
                <w:noProof/>
                <w:webHidden/>
              </w:rPr>
            </w:r>
            <w:r>
              <w:rPr>
                <w:noProof/>
                <w:webHidden/>
              </w:rPr>
              <w:fldChar w:fldCharType="separate"/>
            </w:r>
            <w:r>
              <w:rPr>
                <w:noProof/>
                <w:webHidden/>
              </w:rPr>
              <w:t>14</w:t>
            </w:r>
            <w:r>
              <w:rPr>
                <w:noProof/>
                <w:webHidden/>
              </w:rPr>
              <w:fldChar w:fldCharType="end"/>
            </w:r>
          </w:hyperlink>
        </w:p>
        <w:p w14:paraId="0D04A987" w14:textId="733FD003"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83" w:history="1">
            <w:r w:rsidRPr="001F27CD">
              <w:rPr>
                <w:rStyle w:val="Hipervnculo"/>
                <w:rFonts w:cs="Calibri"/>
                <w:noProof/>
              </w:rPr>
              <w:t>Mapeo TO BE Registrar Venta</w:t>
            </w:r>
            <w:r>
              <w:rPr>
                <w:noProof/>
                <w:webHidden/>
              </w:rPr>
              <w:tab/>
            </w:r>
            <w:r>
              <w:rPr>
                <w:noProof/>
                <w:webHidden/>
              </w:rPr>
              <w:fldChar w:fldCharType="begin"/>
            </w:r>
            <w:r>
              <w:rPr>
                <w:noProof/>
                <w:webHidden/>
              </w:rPr>
              <w:instrText xml:space="preserve"> PAGEREF _Toc187794183 \h </w:instrText>
            </w:r>
            <w:r>
              <w:rPr>
                <w:noProof/>
                <w:webHidden/>
              </w:rPr>
            </w:r>
            <w:r>
              <w:rPr>
                <w:noProof/>
                <w:webHidden/>
              </w:rPr>
              <w:fldChar w:fldCharType="separate"/>
            </w:r>
            <w:r>
              <w:rPr>
                <w:noProof/>
                <w:webHidden/>
              </w:rPr>
              <w:t>15</w:t>
            </w:r>
            <w:r>
              <w:rPr>
                <w:noProof/>
                <w:webHidden/>
              </w:rPr>
              <w:fldChar w:fldCharType="end"/>
            </w:r>
          </w:hyperlink>
        </w:p>
        <w:p w14:paraId="06E84849" w14:textId="33C4929C"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184" w:history="1">
            <w:r w:rsidRPr="001F27CD">
              <w:rPr>
                <w:rStyle w:val="Hipervnculo"/>
                <w:rFonts w:cs="Calibri"/>
                <w:noProof/>
              </w:rPr>
              <w:t>Descripción de base de datos y diagramas de relación</w:t>
            </w:r>
            <w:r>
              <w:rPr>
                <w:noProof/>
                <w:webHidden/>
              </w:rPr>
              <w:tab/>
            </w:r>
            <w:r>
              <w:rPr>
                <w:noProof/>
                <w:webHidden/>
              </w:rPr>
              <w:fldChar w:fldCharType="begin"/>
            </w:r>
            <w:r>
              <w:rPr>
                <w:noProof/>
                <w:webHidden/>
              </w:rPr>
              <w:instrText xml:space="preserve"> PAGEREF _Toc187794184 \h </w:instrText>
            </w:r>
            <w:r>
              <w:rPr>
                <w:noProof/>
                <w:webHidden/>
              </w:rPr>
            </w:r>
            <w:r>
              <w:rPr>
                <w:noProof/>
                <w:webHidden/>
              </w:rPr>
              <w:fldChar w:fldCharType="separate"/>
            </w:r>
            <w:r>
              <w:rPr>
                <w:noProof/>
                <w:webHidden/>
              </w:rPr>
              <w:t>16</w:t>
            </w:r>
            <w:r>
              <w:rPr>
                <w:noProof/>
                <w:webHidden/>
              </w:rPr>
              <w:fldChar w:fldCharType="end"/>
            </w:r>
          </w:hyperlink>
        </w:p>
        <w:p w14:paraId="1829BA64" w14:textId="067A660E"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185" w:history="1">
            <w:r w:rsidRPr="001F27CD">
              <w:rPr>
                <w:rStyle w:val="Hipervnculo"/>
                <w:rFonts w:cs="Calibri"/>
                <w:noProof/>
              </w:rPr>
              <w:t>Descripción de las tablas</w:t>
            </w:r>
            <w:r>
              <w:rPr>
                <w:noProof/>
                <w:webHidden/>
              </w:rPr>
              <w:tab/>
            </w:r>
            <w:r>
              <w:rPr>
                <w:noProof/>
                <w:webHidden/>
              </w:rPr>
              <w:fldChar w:fldCharType="begin"/>
            </w:r>
            <w:r>
              <w:rPr>
                <w:noProof/>
                <w:webHidden/>
              </w:rPr>
              <w:instrText xml:space="preserve"> PAGEREF _Toc187794185 \h </w:instrText>
            </w:r>
            <w:r>
              <w:rPr>
                <w:noProof/>
                <w:webHidden/>
              </w:rPr>
            </w:r>
            <w:r>
              <w:rPr>
                <w:noProof/>
                <w:webHidden/>
              </w:rPr>
              <w:fldChar w:fldCharType="separate"/>
            </w:r>
            <w:r>
              <w:rPr>
                <w:noProof/>
                <w:webHidden/>
              </w:rPr>
              <w:t>16</w:t>
            </w:r>
            <w:r>
              <w:rPr>
                <w:noProof/>
                <w:webHidden/>
              </w:rPr>
              <w:fldChar w:fldCharType="end"/>
            </w:r>
          </w:hyperlink>
        </w:p>
        <w:p w14:paraId="13E045B4" w14:textId="19D59F8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86" w:history="1">
            <w:r w:rsidRPr="001F27CD">
              <w:rPr>
                <w:rStyle w:val="Hipervnculo"/>
                <w:rFonts w:cs="Calibri"/>
                <w:noProof/>
              </w:rPr>
              <w:t>Tabla Rol</w:t>
            </w:r>
            <w:r>
              <w:rPr>
                <w:noProof/>
                <w:webHidden/>
              </w:rPr>
              <w:tab/>
            </w:r>
            <w:r>
              <w:rPr>
                <w:noProof/>
                <w:webHidden/>
              </w:rPr>
              <w:fldChar w:fldCharType="begin"/>
            </w:r>
            <w:r>
              <w:rPr>
                <w:noProof/>
                <w:webHidden/>
              </w:rPr>
              <w:instrText xml:space="preserve"> PAGEREF _Toc187794186 \h </w:instrText>
            </w:r>
            <w:r>
              <w:rPr>
                <w:noProof/>
                <w:webHidden/>
              </w:rPr>
            </w:r>
            <w:r>
              <w:rPr>
                <w:noProof/>
                <w:webHidden/>
              </w:rPr>
              <w:fldChar w:fldCharType="separate"/>
            </w:r>
            <w:r>
              <w:rPr>
                <w:noProof/>
                <w:webHidden/>
              </w:rPr>
              <w:t>16</w:t>
            </w:r>
            <w:r>
              <w:rPr>
                <w:noProof/>
                <w:webHidden/>
              </w:rPr>
              <w:fldChar w:fldCharType="end"/>
            </w:r>
          </w:hyperlink>
        </w:p>
        <w:p w14:paraId="1DDEC6C9" w14:textId="7AA5583B"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87" w:history="1">
            <w:r w:rsidRPr="001F27CD">
              <w:rPr>
                <w:rStyle w:val="Hipervnculo"/>
                <w:rFonts w:cs="Calibri"/>
                <w:noProof/>
              </w:rPr>
              <w:t>Tabla Permiso</w:t>
            </w:r>
            <w:r>
              <w:rPr>
                <w:noProof/>
                <w:webHidden/>
              </w:rPr>
              <w:tab/>
            </w:r>
            <w:r>
              <w:rPr>
                <w:noProof/>
                <w:webHidden/>
              </w:rPr>
              <w:fldChar w:fldCharType="begin"/>
            </w:r>
            <w:r>
              <w:rPr>
                <w:noProof/>
                <w:webHidden/>
              </w:rPr>
              <w:instrText xml:space="preserve"> PAGEREF _Toc187794187 \h </w:instrText>
            </w:r>
            <w:r>
              <w:rPr>
                <w:noProof/>
                <w:webHidden/>
              </w:rPr>
            </w:r>
            <w:r>
              <w:rPr>
                <w:noProof/>
                <w:webHidden/>
              </w:rPr>
              <w:fldChar w:fldCharType="separate"/>
            </w:r>
            <w:r>
              <w:rPr>
                <w:noProof/>
                <w:webHidden/>
              </w:rPr>
              <w:t>16</w:t>
            </w:r>
            <w:r>
              <w:rPr>
                <w:noProof/>
                <w:webHidden/>
              </w:rPr>
              <w:fldChar w:fldCharType="end"/>
            </w:r>
          </w:hyperlink>
        </w:p>
        <w:p w14:paraId="067CCFEF" w14:textId="1EE2724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88" w:history="1">
            <w:r w:rsidRPr="001F27CD">
              <w:rPr>
                <w:rStyle w:val="Hipervnculo"/>
                <w:rFonts w:cs="Calibri"/>
                <w:noProof/>
              </w:rPr>
              <w:t>Tabla Usuario</w:t>
            </w:r>
            <w:r>
              <w:rPr>
                <w:noProof/>
                <w:webHidden/>
              </w:rPr>
              <w:tab/>
            </w:r>
            <w:r>
              <w:rPr>
                <w:noProof/>
                <w:webHidden/>
              </w:rPr>
              <w:fldChar w:fldCharType="begin"/>
            </w:r>
            <w:r>
              <w:rPr>
                <w:noProof/>
                <w:webHidden/>
              </w:rPr>
              <w:instrText xml:space="preserve"> PAGEREF _Toc187794188 \h </w:instrText>
            </w:r>
            <w:r>
              <w:rPr>
                <w:noProof/>
                <w:webHidden/>
              </w:rPr>
            </w:r>
            <w:r>
              <w:rPr>
                <w:noProof/>
                <w:webHidden/>
              </w:rPr>
              <w:fldChar w:fldCharType="separate"/>
            </w:r>
            <w:r>
              <w:rPr>
                <w:noProof/>
                <w:webHidden/>
              </w:rPr>
              <w:t>16</w:t>
            </w:r>
            <w:r>
              <w:rPr>
                <w:noProof/>
                <w:webHidden/>
              </w:rPr>
              <w:fldChar w:fldCharType="end"/>
            </w:r>
          </w:hyperlink>
        </w:p>
        <w:p w14:paraId="7D41BF2A" w14:textId="2099C5E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89" w:history="1">
            <w:r w:rsidRPr="001F27CD">
              <w:rPr>
                <w:rStyle w:val="Hipervnculo"/>
                <w:rFonts w:cs="Calibri"/>
                <w:noProof/>
              </w:rPr>
              <w:t>Tabla Proveedor</w:t>
            </w:r>
            <w:r>
              <w:rPr>
                <w:noProof/>
                <w:webHidden/>
              </w:rPr>
              <w:tab/>
            </w:r>
            <w:r>
              <w:rPr>
                <w:noProof/>
                <w:webHidden/>
              </w:rPr>
              <w:fldChar w:fldCharType="begin"/>
            </w:r>
            <w:r>
              <w:rPr>
                <w:noProof/>
                <w:webHidden/>
              </w:rPr>
              <w:instrText xml:space="preserve"> PAGEREF _Toc187794189 \h </w:instrText>
            </w:r>
            <w:r>
              <w:rPr>
                <w:noProof/>
                <w:webHidden/>
              </w:rPr>
            </w:r>
            <w:r>
              <w:rPr>
                <w:noProof/>
                <w:webHidden/>
              </w:rPr>
              <w:fldChar w:fldCharType="separate"/>
            </w:r>
            <w:r>
              <w:rPr>
                <w:noProof/>
                <w:webHidden/>
              </w:rPr>
              <w:t>17</w:t>
            </w:r>
            <w:r>
              <w:rPr>
                <w:noProof/>
                <w:webHidden/>
              </w:rPr>
              <w:fldChar w:fldCharType="end"/>
            </w:r>
          </w:hyperlink>
        </w:p>
        <w:p w14:paraId="5E4FA910" w14:textId="0B298FF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0" w:history="1">
            <w:r w:rsidRPr="001F27CD">
              <w:rPr>
                <w:rStyle w:val="Hipervnculo"/>
                <w:rFonts w:cs="Calibri"/>
                <w:noProof/>
              </w:rPr>
              <w:t>Tabla Transportista</w:t>
            </w:r>
            <w:r>
              <w:rPr>
                <w:noProof/>
                <w:webHidden/>
              </w:rPr>
              <w:tab/>
            </w:r>
            <w:r>
              <w:rPr>
                <w:noProof/>
                <w:webHidden/>
              </w:rPr>
              <w:fldChar w:fldCharType="begin"/>
            </w:r>
            <w:r>
              <w:rPr>
                <w:noProof/>
                <w:webHidden/>
              </w:rPr>
              <w:instrText xml:space="preserve"> PAGEREF _Toc187794190 \h </w:instrText>
            </w:r>
            <w:r>
              <w:rPr>
                <w:noProof/>
                <w:webHidden/>
              </w:rPr>
            </w:r>
            <w:r>
              <w:rPr>
                <w:noProof/>
                <w:webHidden/>
              </w:rPr>
              <w:fldChar w:fldCharType="separate"/>
            </w:r>
            <w:r>
              <w:rPr>
                <w:noProof/>
                <w:webHidden/>
              </w:rPr>
              <w:t>17</w:t>
            </w:r>
            <w:r>
              <w:rPr>
                <w:noProof/>
                <w:webHidden/>
              </w:rPr>
              <w:fldChar w:fldCharType="end"/>
            </w:r>
          </w:hyperlink>
        </w:p>
        <w:p w14:paraId="3115BFED" w14:textId="643BA01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1" w:history="1">
            <w:r w:rsidRPr="001F27CD">
              <w:rPr>
                <w:rStyle w:val="Hipervnculo"/>
                <w:rFonts w:cs="Calibri"/>
                <w:noProof/>
              </w:rPr>
              <w:t>Tabla Cliente</w:t>
            </w:r>
            <w:r>
              <w:rPr>
                <w:noProof/>
                <w:webHidden/>
              </w:rPr>
              <w:tab/>
            </w:r>
            <w:r>
              <w:rPr>
                <w:noProof/>
                <w:webHidden/>
              </w:rPr>
              <w:fldChar w:fldCharType="begin"/>
            </w:r>
            <w:r>
              <w:rPr>
                <w:noProof/>
                <w:webHidden/>
              </w:rPr>
              <w:instrText xml:space="preserve"> PAGEREF _Toc187794191 \h </w:instrText>
            </w:r>
            <w:r>
              <w:rPr>
                <w:noProof/>
                <w:webHidden/>
              </w:rPr>
            </w:r>
            <w:r>
              <w:rPr>
                <w:noProof/>
                <w:webHidden/>
              </w:rPr>
              <w:fldChar w:fldCharType="separate"/>
            </w:r>
            <w:r>
              <w:rPr>
                <w:noProof/>
                <w:webHidden/>
              </w:rPr>
              <w:t>17</w:t>
            </w:r>
            <w:r>
              <w:rPr>
                <w:noProof/>
                <w:webHidden/>
              </w:rPr>
              <w:fldChar w:fldCharType="end"/>
            </w:r>
          </w:hyperlink>
        </w:p>
        <w:p w14:paraId="2A70BD44" w14:textId="0668269C"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2" w:history="1">
            <w:r w:rsidRPr="001F27CD">
              <w:rPr>
                <w:rStyle w:val="Hipervnculo"/>
                <w:rFonts w:cs="Calibri"/>
                <w:noProof/>
              </w:rPr>
              <w:t>Tabla Categoría</w:t>
            </w:r>
            <w:r>
              <w:rPr>
                <w:noProof/>
                <w:webHidden/>
              </w:rPr>
              <w:tab/>
            </w:r>
            <w:r>
              <w:rPr>
                <w:noProof/>
                <w:webHidden/>
              </w:rPr>
              <w:fldChar w:fldCharType="begin"/>
            </w:r>
            <w:r>
              <w:rPr>
                <w:noProof/>
                <w:webHidden/>
              </w:rPr>
              <w:instrText xml:space="preserve"> PAGEREF _Toc187794192 \h </w:instrText>
            </w:r>
            <w:r>
              <w:rPr>
                <w:noProof/>
                <w:webHidden/>
              </w:rPr>
            </w:r>
            <w:r>
              <w:rPr>
                <w:noProof/>
                <w:webHidden/>
              </w:rPr>
              <w:fldChar w:fldCharType="separate"/>
            </w:r>
            <w:r>
              <w:rPr>
                <w:noProof/>
                <w:webHidden/>
              </w:rPr>
              <w:t>18</w:t>
            </w:r>
            <w:r>
              <w:rPr>
                <w:noProof/>
                <w:webHidden/>
              </w:rPr>
              <w:fldChar w:fldCharType="end"/>
            </w:r>
          </w:hyperlink>
        </w:p>
        <w:p w14:paraId="4219AF32" w14:textId="52355DE6"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3" w:history="1">
            <w:r w:rsidRPr="001F27CD">
              <w:rPr>
                <w:rStyle w:val="Hipervnculo"/>
                <w:rFonts w:cs="Calibri"/>
                <w:noProof/>
              </w:rPr>
              <w:t>Tabla Unidad de medida</w:t>
            </w:r>
            <w:r>
              <w:rPr>
                <w:noProof/>
                <w:webHidden/>
              </w:rPr>
              <w:tab/>
            </w:r>
            <w:r>
              <w:rPr>
                <w:noProof/>
                <w:webHidden/>
              </w:rPr>
              <w:fldChar w:fldCharType="begin"/>
            </w:r>
            <w:r>
              <w:rPr>
                <w:noProof/>
                <w:webHidden/>
              </w:rPr>
              <w:instrText xml:space="preserve"> PAGEREF _Toc187794193 \h </w:instrText>
            </w:r>
            <w:r>
              <w:rPr>
                <w:noProof/>
                <w:webHidden/>
              </w:rPr>
            </w:r>
            <w:r>
              <w:rPr>
                <w:noProof/>
                <w:webHidden/>
              </w:rPr>
              <w:fldChar w:fldCharType="separate"/>
            </w:r>
            <w:r>
              <w:rPr>
                <w:noProof/>
                <w:webHidden/>
              </w:rPr>
              <w:t>18</w:t>
            </w:r>
            <w:r>
              <w:rPr>
                <w:noProof/>
                <w:webHidden/>
              </w:rPr>
              <w:fldChar w:fldCharType="end"/>
            </w:r>
          </w:hyperlink>
        </w:p>
        <w:p w14:paraId="6E62F4AB" w14:textId="4301BA11"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4" w:history="1">
            <w:r w:rsidRPr="001F27CD">
              <w:rPr>
                <w:rStyle w:val="Hipervnculo"/>
                <w:rFonts w:cs="Calibri"/>
                <w:noProof/>
              </w:rPr>
              <w:t>Tabla Producto</w:t>
            </w:r>
            <w:r>
              <w:rPr>
                <w:noProof/>
                <w:webHidden/>
              </w:rPr>
              <w:tab/>
            </w:r>
            <w:r>
              <w:rPr>
                <w:noProof/>
                <w:webHidden/>
              </w:rPr>
              <w:fldChar w:fldCharType="begin"/>
            </w:r>
            <w:r>
              <w:rPr>
                <w:noProof/>
                <w:webHidden/>
              </w:rPr>
              <w:instrText xml:space="preserve"> PAGEREF _Toc187794194 \h </w:instrText>
            </w:r>
            <w:r>
              <w:rPr>
                <w:noProof/>
                <w:webHidden/>
              </w:rPr>
            </w:r>
            <w:r>
              <w:rPr>
                <w:noProof/>
                <w:webHidden/>
              </w:rPr>
              <w:fldChar w:fldCharType="separate"/>
            </w:r>
            <w:r>
              <w:rPr>
                <w:noProof/>
                <w:webHidden/>
              </w:rPr>
              <w:t>18</w:t>
            </w:r>
            <w:r>
              <w:rPr>
                <w:noProof/>
                <w:webHidden/>
              </w:rPr>
              <w:fldChar w:fldCharType="end"/>
            </w:r>
          </w:hyperlink>
        </w:p>
        <w:p w14:paraId="6551265A" w14:textId="55538D6D"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5" w:history="1">
            <w:r w:rsidRPr="001F27CD">
              <w:rPr>
                <w:rStyle w:val="Hipervnculo"/>
                <w:rFonts w:cs="Calibri"/>
                <w:noProof/>
              </w:rPr>
              <w:t>Tabla Zona de almacén</w:t>
            </w:r>
            <w:r>
              <w:rPr>
                <w:noProof/>
                <w:webHidden/>
              </w:rPr>
              <w:tab/>
            </w:r>
            <w:r>
              <w:rPr>
                <w:noProof/>
                <w:webHidden/>
              </w:rPr>
              <w:fldChar w:fldCharType="begin"/>
            </w:r>
            <w:r>
              <w:rPr>
                <w:noProof/>
                <w:webHidden/>
              </w:rPr>
              <w:instrText xml:space="preserve"> PAGEREF _Toc187794195 \h </w:instrText>
            </w:r>
            <w:r>
              <w:rPr>
                <w:noProof/>
                <w:webHidden/>
              </w:rPr>
            </w:r>
            <w:r>
              <w:rPr>
                <w:noProof/>
                <w:webHidden/>
              </w:rPr>
              <w:fldChar w:fldCharType="separate"/>
            </w:r>
            <w:r>
              <w:rPr>
                <w:noProof/>
                <w:webHidden/>
              </w:rPr>
              <w:t>18</w:t>
            </w:r>
            <w:r>
              <w:rPr>
                <w:noProof/>
                <w:webHidden/>
              </w:rPr>
              <w:fldChar w:fldCharType="end"/>
            </w:r>
          </w:hyperlink>
        </w:p>
        <w:p w14:paraId="753929A0" w14:textId="3C73EECE"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6" w:history="1">
            <w:r w:rsidRPr="001F27CD">
              <w:rPr>
                <w:rStyle w:val="Hipervnculo"/>
                <w:rFonts w:cs="Calibri"/>
                <w:noProof/>
              </w:rPr>
              <w:t>Tabla Inventario</w:t>
            </w:r>
            <w:r>
              <w:rPr>
                <w:noProof/>
                <w:webHidden/>
              </w:rPr>
              <w:tab/>
            </w:r>
            <w:r>
              <w:rPr>
                <w:noProof/>
                <w:webHidden/>
              </w:rPr>
              <w:fldChar w:fldCharType="begin"/>
            </w:r>
            <w:r>
              <w:rPr>
                <w:noProof/>
                <w:webHidden/>
              </w:rPr>
              <w:instrText xml:space="preserve"> PAGEREF _Toc187794196 \h </w:instrText>
            </w:r>
            <w:r>
              <w:rPr>
                <w:noProof/>
                <w:webHidden/>
              </w:rPr>
            </w:r>
            <w:r>
              <w:rPr>
                <w:noProof/>
                <w:webHidden/>
              </w:rPr>
              <w:fldChar w:fldCharType="separate"/>
            </w:r>
            <w:r>
              <w:rPr>
                <w:noProof/>
                <w:webHidden/>
              </w:rPr>
              <w:t>19</w:t>
            </w:r>
            <w:r>
              <w:rPr>
                <w:noProof/>
                <w:webHidden/>
              </w:rPr>
              <w:fldChar w:fldCharType="end"/>
            </w:r>
          </w:hyperlink>
        </w:p>
        <w:p w14:paraId="2CFEE4A6" w14:textId="6D63A6B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7" w:history="1">
            <w:r w:rsidRPr="001F27CD">
              <w:rPr>
                <w:rStyle w:val="Hipervnculo"/>
                <w:rFonts w:cs="Calibri"/>
                <w:noProof/>
              </w:rPr>
              <w:t>Tabla Oferta</w:t>
            </w:r>
            <w:r>
              <w:rPr>
                <w:noProof/>
                <w:webHidden/>
              </w:rPr>
              <w:tab/>
            </w:r>
            <w:r>
              <w:rPr>
                <w:noProof/>
                <w:webHidden/>
              </w:rPr>
              <w:fldChar w:fldCharType="begin"/>
            </w:r>
            <w:r>
              <w:rPr>
                <w:noProof/>
                <w:webHidden/>
              </w:rPr>
              <w:instrText xml:space="preserve"> PAGEREF _Toc187794197 \h </w:instrText>
            </w:r>
            <w:r>
              <w:rPr>
                <w:noProof/>
                <w:webHidden/>
              </w:rPr>
            </w:r>
            <w:r>
              <w:rPr>
                <w:noProof/>
                <w:webHidden/>
              </w:rPr>
              <w:fldChar w:fldCharType="separate"/>
            </w:r>
            <w:r>
              <w:rPr>
                <w:noProof/>
                <w:webHidden/>
              </w:rPr>
              <w:t>19</w:t>
            </w:r>
            <w:r>
              <w:rPr>
                <w:noProof/>
                <w:webHidden/>
              </w:rPr>
              <w:fldChar w:fldCharType="end"/>
            </w:r>
          </w:hyperlink>
        </w:p>
        <w:p w14:paraId="49968228" w14:textId="14E9C1B1"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8" w:history="1">
            <w:r w:rsidRPr="001F27CD">
              <w:rPr>
                <w:rStyle w:val="Hipervnculo"/>
                <w:rFonts w:cstheme="minorHAnsi"/>
                <w:noProof/>
              </w:rPr>
              <w:t>Tabla Compra</w:t>
            </w:r>
            <w:r>
              <w:rPr>
                <w:noProof/>
                <w:webHidden/>
              </w:rPr>
              <w:tab/>
            </w:r>
            <w:r>
              <w:rPr>
                <w:noProof/>
                <w:webHidden/>
              </w:rPr>
              <w:fldChar w:fldCharType="begin"/>
            </w:r>
            <w:r>
              <w:rPr>
                <w:noProof/>
                <w:webHidden/>
              </w:rPr>
              <w:instrText xml:space="preserve"> PAGEREF _Toc187794198 \h </w:instrText>
            </w:r>
            <w:r>
              <w:rPr>
                <w:noProof/>
                <w:webHidden/>
              </w:rPr>
            </w:r>
            <w:r>
              <w:rPr>
                <w:noProof/>
                <w:webHidden/>
              </w:rPr>
              <w:fldChar w:fldCharType="separate"/>
            </w:r>
            <w:r>
              <w:rPr>
                <w:noProof/>
                <w:webHidden/>
              </w:rPr>
              <w:t>19</w:t>
            </w:r>
            <w:r>
              <w:rPr>
                <w:noProof/>
                <w:webHidden/>
              </w:rPr>
              <w:fldChar w:fldCharType="end"/>
            </w:r>
          </w:hyperlink>
        </w:p>
        <w:p w14:paraId="2E0C07CF" w14:textId="04DABD0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199" w:history="1">
            <w:r w:rsidRPr="001F27CD">
              <w:rPr>
                <w:rStyle w:val="Hipervnculo"/>
                <w:rFonts w:cs="Calibri"/>
                <w:noProof/>
              </w:rPr>
              <w:t>Tabla Detalle Compra</w:t>
            </w:r>
            <w:r>
              <w:rPr>
                <w:noProof/>
                <w:webHidden/>
              </w:rPr>
              <w:tab/>
            </w:r>
            <w:r>
              <w:rPr>
                <w:noProof/>
                <w:webHidden/>
              </w:rPr>
              <w:fldChar w:fldCharType="begin"/>
            </w:r>
            <w:r>
              <w:rPr>
                <w:noProof/>
                <w:webHidden/>
              </w:rPr>
              <w:instrText xml:space="preserve"> PAGEREF _Toc187794199 \h </w:instrText>
            </w:r>
            <w:r>
              <w:rPr>
                <w:noProof/>
                <w:webHidden/>
              </w:rPr>
            </w:r>
            <w:r>
              <w:rPr>
                <w:noProof/>
                <w:webHidden/>
              </w:rPr>
              <w:fldChar w:fldCharType="separate"/>
            </w:r>
            <w:r>
              <w:rPr>
                <w:noProof/>
                <w:webHidden/>
              </w:rPr>
              <w:t>20</w:t>
            </w:r>
            <w:r>
              <w:rPr>
                <w:noProof/>
                <w:webHidden/>
              </w:rPr>
              <w:fldChar w:fldCharType="end"/>
            </w:r>
          </w:hyperlink>
        </w:p>
        <w:p w14:paraId="1E944A6C" w14:textId="2BFF0C4D"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0" w:history="1">
            <w:r w:rsidRPr="001F27CD">
              <w:rPr>
                <w:rStyle w:val="Hipervnculo"/>
                <w:rFonts w:cs="Calibri"/>
                <w:noProof/>
              </w:rPr>
              <w:t>Tabla Venta</w:t>
            </w:r>
            <w:r>
              <w:rPr>
                <w:noProof/>
                <w:webHidden/>
              </w:rPr>
              <w:tab/>
            </w:r>
            <w:r>
              <w:rPr>
                <w:noProof/>
                <w:webHidden/>
              </w:rPr>
              <w:fldChar w:fldCharType="begin"/>
            </w:r>
            <w:r>
              <w:rPr>
                <w:noProof/>
                <w:webHidden/>
              </w:rPr>
              <w:instrText xml:space="preserve"> PAGEREF _Toc187794200 \h </w:instrText>
            </w:r>
            <w:r>
              <w:rPr>
                <w:noProof/>
                <w:webHidden/>
              </w:rPr>
            </w:r>
            <w:r>
              <w:rPr>
                <w:noProof/>
                <w:webHidden/>
              </w:rPr>
              <w:fldChar w:fldCharType="separate"/>
            </w:r>
            <w:r>
              <w:rPr>
                <w:noProof/>
                <w:webHidden/>
              </w:rPr>
              <w:t>20</w:t>
            </w:r>
            <w:r>
              <w:rPr>
                <w:noProof/>
                <w:webHidden/>
              </w:rPr>
              <w:fldChar w:fldCharType="end"/>
            </w:r>
          </w:hyperlink>
        </w:p>
        <w:p w14:paraId="39F7C9E2" w14:textId="490139B4"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1" w:history="1">
            <w:r w:rsidRPr="001F27CD">
              <w:rPr>
                <w:rStyle w:val="Hipervnculo"/>
                <w:rFonts w:cs="Calibri"/>
                <w:noProof/>
              </w:rPr>
              <w:t>Tabla Detalle Venta</w:t>
            </w:r>
            <w:r>
              <w:rPr>
                <w:noProof/>
                <w:webHidden/>
              </w:rPr>
              <w:tab/>
            </w:r>
            <w:r>
              <w:rPr>
                <w:noProof/>
                <w:webHidden/>
              </w:rPr>
              <w:fldChar w:fldCharType="begin"/>
            </w:r>
            <w:r>
              <w:rPr>
                <w:noProof/>
                <w:webHidden/>
              </w:rPr>
              <w:instrText xml:space="preserve"> PAGEREF _Toc187794201 \h </w:instrText>
            </w:r>
            <w:r>
              <w:rPr>
                <w:noProof/>
                <w:webHidden/>
              </w:rPr>
            </w:r>
            <w:r>
              <w:rPr>
                <w:noProof/>
                <w:webHidden/>
              </w:rPr>
              <w:fldChar w:fldCharType="separate"/>
            </w:r>
            <w:r>
              <w:rPr>
                <w:noProof/>
                <w:webHidden/>
              </w:rPr>
              <w:t>20</w:t>
            </w:r>
            <w:r>
              <w:rPr>
                <w:noProof/>
                <w:webHidden/>
              </w:rPr>
              <w:fldChar w:fldCharType="end"/>
            </w:r>
          </w:hyperlink>
        </w:p>
        <w:p w14:paraId="7208A2DD" w14:textId="48C200B1"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2" w:history="1">
            <w:r w:rsidRPr="001F27CD">
              <w:rPr>
                <w:rStyle w:val="Hipervnculo"/>
                <w:rFonts w:cs="Calibri"/>
                <w:noProof/>
              </w:rPr>
              <w:t>Tabla Negocio</w:t>
            </w:r>
            <w:r>
              <w:rPr>
                <w:noProof/>
                <w:webHidden/>
              </w:rPr>
              <w:tab/>
            </w:r>
            <w:r>
              <w:rPr>
                <w:noProof/>
                <w:webHidden/>
              </w:rPr>
              <w:fldChar w:fldCharType="begin"/>
            </w:r>
            <w:r>
              <w:rPr>
                <w:noProof/>
                <w:webHidden/>
              </w:rPr>
              <w:instrText xml:space="preserve"> PAGEREF _Toc187794202 \h </w:instrText>
            </w:r>
            <w:r>
              <w:rPr>
                <w:noProof/>
                <w:webHidden/>
              </w:rPr>
            </w:r>
            <w:r>
              <w:rPr>
                <w:noProof/>
                <w:webHidden/>
              </w:rPr>
              <w:fldChar w:fldCharType="separate"/>
            </w:r>
            <w:r>
              <w:rPr>
                <w:noProof/>
                <w:webHidden/>
              </w:rPr>
              <w:t>21</w:t>
            </w:r>
            <w:r>
              <w:rPr>
                <w:noProof/>
                <w:webHidden/>
              </w:rPr>
              <w:fldChar w:fldCharType="end"/>
            </w:r>
          </w:hyperlink>
        </w:p>
        <w:p w14:paraId="505CE83A" w14:textId="57C4988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3" w:history="1">
            <w:r w:rsidRPr="001F27CD">
              <w:rPr>
                <w:rStyle w:val="Hipervnculo"/>
                <w:rFonts w:cs="Calibri"/>
                <w:noProof/>
              </w:rPr>
              <w:t>Tabla Sucursal</w:t>
            </w:r>
            <w:r>
              <w:rPr>
                <w:noProof/>
                <w:webHidden/>
              </w:rPr>
              <w:tab/>
            </w:r>
            <w:r>
              <w:rPr>
                <w:noProof/>
                <w:webHidden/>
              </w:rPr>
              <w:fldChar w:fldCharType="begin"/>
            </w:r>
            <w:r>
              <w:rPr>
                <w:noProof/>
                <w:webHidden/>
              </w:rPr>
              <w:instrText xml:space="preserve"> PAGEREF _Toc187794203 \h </w:instrText>
            </w:r>
            <w:r>
              <w:rPr>
                <w:noProof/>
                <w:webHidden/>
              </w:rPr>
            </w:r>
            <w:r>
              <w:rPr>
                <w:noProof/>
                <w:webHidden/>
              </w:rPr>
              <w:fldChar w:fldCharType="separate"/>
            </w:r>
            <w:r>
              <w:rPr>
                <w:noProof/>
                <w:webHidden/>
              </w:rPr>
              <w:t>21</w:t>
            </w:r>
            <w:r>
              <w:rPr>
                <w:noProof/>
                <w:webHidden/>
              </w:rPr>
              <w:fldChar w:fldCharType="end"/>
            </w:r>
          </w:hyperlink>
        </w:p>
        <w:p w14:paraId="1745E14C" w14:textId="39493810"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204" w:history="1">
            <w:r w:rsidRPr="001F27CD">
              <w:rPr>
                <w:rStyle w:val="Hipervnculo"/>
                <w:rFonts w:cs="Calibri"/>
                <w:noProof/>
              </w:rPr>
              <w:t>Descripción de los procedimientos almacenados</w:t>
            </w:r>
            <w:r>
              <w:rPr>
                <w:noProof/>
                <w:webHidden/>
              </w:rPr>
              <w:tab/>
            </w:r>
            <w:r>
              <w:rPr>
                <w:noProof/>
                <w:webHidden/>
              </w:rPr>
              <w:fldChar w:fldCharType="begin"/>
            </w:r>
            <w:r>
              <w:rPr>
                <w:noProof/>
                <w:webHidden/>
              </w:rPr>
              <w:instrText xml:space="preserve"> PAGEREF _Toc187794204 \h </w:instrText>
            </w:r>
            <w:r>
              <w:rPr>
                <w:noProof/>
                <w:webHidden/>
              </w:rPr>
            </w:r>
            <w:r>
              <w:rPr>
                <w:noProof/>
                <w:webHidden/>
              </w:rPr>
              <w:fldChar w:fldCharType="separate"/>
            </w:r>
            <w:r>
              <w:rPr>
                <w:noProof/>
                <w:webHidden/>
              </w:rPr>
              <w:t>22</w:t>
            </w:r>
            <w:r>
              <w:rPr>
                <w:noProof/>
                <w:webHidden/>
              </w:rPr>
              <w:fldChar w:fldCharType="end"/>
            </w:r>
          </w:hyperlink>
        </w:p>
        <w:p w14:paraId="6EE0ED7C" w14:textId="546D401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5" w:history="1">
            <w:r w:rsidRPr="001F27CD">
              <w:rPr>
                <w:rStyle w:val="Hipervnculo"/>
                <w:rFonts w:cs="Calibri"/>
                <w:noProof/>
              </w:rPr>
              <w:t>PA_REGISTRAR_USUARIO</w:t>
            </w:r>
            <w:r>
              <w:rPr>
                <w:noProof/>
                <w:webHidden/>
              </w:rPr>
              <w:tab/>
            </w:r>
            <w:r>
              <w:rPr>
                <w:noProof/>
                <w:webHidden/>
              </w:rPr>
              <w:fldChar w:fldCharType="begin"/>
            </w:r>
            <w:r>
              <w:rPr>
                <w:noProof/>
                <w:webHidden/>
              </w:rPr>
              <w:instrText xml:space="preserve"> PAGEREF _Toc187794205 \h </w:instrText>
            </w:r>
            <w:r>
              <w:rPr>
                <w:noProof/>
                <w:webHidden/>
              </w:rPr>
            </w:r>
            <w:r>
              <w:rPr>
                <w:noProof/>
                <w:webHidden/>
              </w:rPr>
              <w:fldChar w:fldCharType="separate"/>
            </w:r>
            <w:r>
              <w:rPr>
                <w:noProof/>
                <w:webHidden/>
              </w:rPr>
              <w:t>22</w:t>
            </w:r>
            <w:r>
              <w:rPr>
                <w:noProof/>
                <w:webHidden/>
              </w:rPr>
              <w:fldChar w:fldCharType="end"/>
            </w:r>
          </w:hyperlink>
        </w:p>
        <w:p w14:paraId="460395D3" w14:textId="3AF31BA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6" w:history="1">
            <w:r w:rsidRPr="001F27CD">
              <w:rPr>
                <w:rStyle w:val="Hipervnculo"/>
                <w:rFonts w:cs="Calibri"/>
                <w:noProof/>
              </w:rPr>
              <w:t>PA_EDITAR_USUARIO</w:t>
            </w:r>
            <w:r>
              <w:rPr>
                <w:noProof/>
                <w:webHidden/>
              </w:rPr>
              <w:tab/>
            </w:r>
            <w:r>
              <w:rPr>
                <w:noProof/>
                <w:webHidden/>
              </w:rPr>
              <w:fldChar w:fldCharType="begin"/>
            </w:r>
            <w:r>
              <w:rPr>
                <w:noProof/>
                <w:webHidden/>
              </w:rPr>
              <w:instrText xml:space="preserve"> PAGEREF _Toc187794206 \h </w:instrText>
            </w:r>
            <w:r>
              <w:rPr>
                <w:noProof/>
                <w:webHidden/>
              </w:rPr>
            </w:r>
            <w:r>
              <w:rPr>
                <w:noProof/>
                <w:webHidden/>
              </w:rPr>
              <w:fldChar w:fldCharType="separate"/>
            </w:r>
            <w:r>
              <w:rPr>
                <w:noProof/>
                <w:webHidden/>
              </w:rPr>
              <w:t>22</w:t>
            </w:r>
            <w:r>
              <w:rPr>
                <w:noProof/>
                <w:webHidden/>
              </w:rPr>
              <w:fldChar w:fldCharType="end"/>
            </w:r>
          </w:hyperlink>
        </w:p>
        <w:p w14:paraId="12978929" w14:textId="2B4AD5BD"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7" w:history="1">
            <w:r w:rsidRPr="001F27CD">
              <w:rPr>
                <w:rStyle w:val="Hipervnculo"/>
                <w:rFonts w:cs="Calibri"/>
                <w:noProof/>
              </w:rPr>
              <w:t>PA_ELIMINAR_USUARIO</w:t>
            </w:r>
            <w:r>
              <w:rPr>
                <w:noProof/>
                <w:webHidden/>
              </w:rPr>
              <w:tab/>
            </w:r>
            <w:r>
              <w:rPr>
                <w:noProof/>
                <w:webHidden/>
              </w:rPr>
              <w:fldChar w:fldCharType="begin"/>
            </w:r>
            <w:r>
              <w:rPr>
                <w:noProof/>
                <w:webHidden/>
              </w:rPr>
              <w:instrText xml:space="preserve"> PAGEREF _Toc187794207 \h </w:instrText>
            </w:r>
            <w:r>
              <w:rPr>
                <w:noProof/>
                <w:webHidden/>
              </w:rPr>
            </w:r>
            <w:r>
              <w:rPr>
                <w:noProof/>
                <w:webHidden/>
              </w:rPr>
              <w:fldChar w:fldCharType="separate"/>
            </w:r>
            <w:r>
              <w:rPr>
                <w:noProof/>
                <w:webHidden/>
              </w:rPr>
              <w:t>23</w:t>
            </w:r>
            <w:r>
              <w:rPr>
                <w:noProof/>
                <w:webHidden/>
              </w:rPr>
              <w:fldChar w:fldCharType="end"/>
            </w:r>
          </w:hyperlink>
        </w:p>
        <w:p w14:paraId="5A75A4A3" w14:textId="031F1AC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8" w:history="1">
            <w:r w:rsidRPr="001F27CD">
              <w:rPr>
                <w:rStyle w:val="Hipervnculo"/>
                <w:rFonts w:cs="Calibri"/>
                <w:noProof/>
              </w:rPr>
              <w:t>PA_REGISTRAR_CATEGORIA</w:t>
            </w:r>
            <w:r>
              <w:rPr>
                <w:noProof/>
                <w:webHidden/>
              </w:rPr>
              <w:tab/>
            </w:r>
            <w:r>
              <w:rPr>
                <w:noProof/>
                <w:webHidden/>
              </w:rPr>
              <w:fldChar w:fldCharType="begin"/>
            </w:r>
            <w:r>
              <w:rPr>
                <w:noProof/>
                <w:webHidden/>
              </w:rPr>
              <w:instrText xml:space="preserve"> PAGEREF _Toc187794208 \h </w:instrText>
            </w:r>
            <w:r>
              <w:rPr>
                <w:noProof/>
                <w:webHidden/>
              </w:rPr>
            </w:r>
            <w:r>
              <w:rPr>
                <w:noProof/>
                <w:webHidden/>
              </w:rPr>
              <w:fldChar w:fldCharType="separate"/>
            </w:r>
            <w:r>
              <w:rPr>
                <w:noProof/>
                <w:webHidden/>
              </w:rPr>
              <w:t>23</w:t>
            </w:r>
            <w:r>
              <w:rPr>
                <w:noProof/>
                <w:webHidden/>
              </w:rPr>
              <w:fldChar w:fldCharType="end"/>
            </w:r>
          </w:hyperlink>
        </w:p>
        <w:p w14:paraId="6E39EAA3" w14:textId="429BD78B"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09" w:history="1">
            <w:r w:rsidRPr="001F27CD">
              <w:rPr>
                <w:rStyle w:val="Hipervnculo"/>
                <w:rFonts w:cs="Calibri"/>
                <w:noProof/>
              </w:rPr>
              <w:t>PA_EDITAR_CATEGORIA</w:t>
            </w:r>
            <w:r>
              <w:rPr>
                <w:noProof/>
                <w:webHidden/>
              </w:rPr>
              <w:tab/>
            </w:r>
            <w:r>
              <w:rPr>
                <w:noProof/>
                <w:webHidden/>
              </w:rPr>
              <w:fldChar w:fldCharType="begin"/>
            </w:r>
            <w:r>
              <w:rPr>
                <w:noProof/>
                <w:webHidden/>
              </w:rPr>
              <w:instrText xml:space="preserve"> PAGEREF _Toc187794209 \h </w:instrText>
            </w:r>
            <w:r>
              <w:rPr>
                <w:noProof/>
                <w:webHidden/>
              </w:rPr>
            </w:r>
            <w:r>
              <w:rPr>
                <w:noProof/>
                <w:webHidden/>
              </w:rPr>
              <w:fldChar w:fldCharType="separate"/>
            </w:r>
            <w:r>
              <w:rPr>
                <w:noProof/>
                <w:webHidden/>
              </w:rPr>
              <w:t>23</w:t>
            </w:r>
            <w:r>
              <w:rPr>
                <w:noProof/>
                <w:webHidden/>
              </w:rPr>
              <w:fldChar w:fldCharType="end"/>
            </w:r>
          </w:hyperlink>
        </w:p>
        <w:p w14:paraId="3EEB5EDC" w14:textId="60134A93"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0" w:history="1">
            <w:r w:rsidRPr="001F27CD">
              <w:rPr>
                <w:rStyle w:val="Hipervnculo"/>
                <w:rFonts w:cs="Calibri"/>
                <w:noProof/>
              </w:rPr>
              <w:t>PA_ELIMINAR_CATEGORIA</w:t>
            </w:r>
            <w:r>
              <w:rPr>
                <w:noProof/>
                <w:webHidden/>
              </w:rPr>
              <w:tab/>
            </w:r>
            <w:r>
              <w:rPr>
                <w:noProof/>
                <w:webHidden/>
              </w:rPr>
              <w:fldChar w:fldCharType="begin"/>
            </w:r>
            <w:r>
              <w:rPr>
                <w:noProof/>
                <w:webHidden/>
              </w:rPr>
              <w:instrText xml:space="preserve"> PAGEREF _Toc187794210 \h </w:instrText>
            </w:r>
            <w:r>
              <w:rPr>
                <w:noProof/>
                <w:webHidden/>
              </w:rPr>
            </w:r>
            <w:r>
              <w:rPr>
                <w:noProof/>
                <w:webHidden/>
              </w:rPr>
              <w:fldChar w:fldCharType="separate"/>
            </w:r>
            <w:r>
              <w:rPr>
                <w:noProof/>
                <w:webHidden/>
              </w:rPr>
              <w:t>24</w:t>
            </w:r>
            <w:r>
              <w:rPr>
                <w:noProof/>
                <w:webHidden/>
              </w:rPr>
              <w:fldChar w:fldCharType="end"/>
            </w:r>
          </w:hyperlink>
        </w:p>
        <w:p w14:paraId="66A2EA46" w14:textId="4D2160E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1" w:history="1">
            <w:r w:rsidRPr="001F27CD">
              <w:rPr>
                <w:rStyle w:val="Hipervnculo"/>
                <w:rFonts w:cs="Calibri"/>
                <w:noProof/>
              </w:rPr>
              <w:t>PA_REGISTRAR_PRODUCTO</w:t>
            </w:r>
            <w:r>
              <w:rPr>
                <w:noProof/>
                <w:webHidden/>
              </w:rPr>
              <w:tab/>
            </w:r>
            <w:r>
              <w:rPr>
                <w:noProof/>
                <w:webHidden/>
              </w:rPr>
              <w:fldChar w:fldCharType="begin"/>
            </w:r>
            <w:r>
              <w:rPr>
                <w:noProof/>
                <w:webHidden/>
              </w:rPr>
              <w:instrText xml:space="preserve"> PAGEREF _Toc187794211 \h </w:instrText>
            </w:r>
            <w:r>
              <w:rPr>
                <w:noProof/>
                <w:webHidden/>
              </w:rPr>
            </w:r>
            <w:r>
              <w:rPr>
                <w:noProof/>
                <w:webHidden/>
              </w:rPr>
              <w:fldChar w:fldCharType="separate"/>
            </w:r>
            <w:r>
              <w:rPr>
                <w:noProof/>
                <w:webHidden/>
              </w:rPr>
              <w:t>24</w:t>
            </w:r>
            <w:r>
              <w:rPr>
                <w:noProof/>
                <w:webHidden/>
              </w:rPr>
              <w:fldChar w:fldCharType="end"/>
            </w:r>
          </w:hyperlink>
        </w:p>
        <w:p w14:paraId="13025CCB" w14:textId="170374B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2" w:history="1">
            <w:r w:rsidRPr="001F27CD">
              <w:rPr>
                <w:rStyle w:val="Hipervnculo"/>
                <w:rFonts w:cs="Calibri"/>
                <w:noProof/>
              </w:rPr>
              <w:t>PA_EDITAR_PRODUCTO</w:t>
            </w:r>
            <w:r>
              <w:rPr>
                <w:noProof/>
                <w:webHidden/>
              </w:rPr>
              <w:tab/>
            </w:r>
            <w:r>
              <w:rPr>
                <w:noProof/>
                <w:webHidden/>
              </w:rPr>
              <w:fldChar w:fldCharType="begin"/>
            </w:r>
            <w:r>
              <w:rPr>
                <w:noProof/>
                <w:webHidden/>
              </w:rPr>
              <w:instrText xml:space="preserve"> PAGEREF _Toc187794212 \h </w:instrText>
            </w:r>
            <w:r>
              <w:rPr>
                <w:noProof/>
                <w:webHidden/>
              </w:rPr>
            </w:r>
            <w:r>
              <w:rPr>
                <w:noProof/>
                <w:webHidden/>
              </w:rPr>
              <w:fldChar w:fldCharType="separate"/>
            </w:r>
            <w:r>
              <w:rPr>
                <w:noProof/>
                <w:webHidden/>
              </w:rPr>
              <w:t>24</w:t>
            </w:r>
            <w:r>
              <w:rPr>
                <w:noProof/>
                <w:webHidden/>
              </w:rPr>
              <w:fldChar w:fldCharType="end"/>
            </w:r>
          </w:hyperlink>
        </w:p>
        <w:p w14:paraId="5CAE97A9" w14:textId="7FD92D1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3" w:history="1">
            <w:r w:rsidRPr="001F27CD">
              <w:rPr>
                <w:rStyle w:val="Hipervnculo"/>
                <w:rFonts w:cs="Calibri"/>
                <w:noProof/>
              </w:rPr>
              <w:t>PA_ELIMINAR_PRODUCTO</w:t>
            </w:r>
            <w:r>
              <w:rPr>
                <w:noProof/>
                <w:webHidden/>
              </w:rPr>
              <w:tab/>
            </w:r>
            <w:r>
              <w:rPr>
                <w:noProof/>
                <w:webHidden/>
              </w:rPr>
              <w:fldChar w:fldCharType="begin"/>
            </w:r>
            <w:r>
              <w:rPr>
                <w:noProof/>
                <w:webHidden/>
              </w:rPr>
              <w:instrText xml:space="preserve"> PAGEREF _Toc187794213 \h </w:instrText>
            </w:r>
            <w:r>
              <w:rPr>
                <w:noProof/>
                <w:webHidden/>
              </w:rPr>
            </w:r>
            <w:r>
              <w:rPr>
                <w:noProof/>
                <w:webHidden/>
              </w:rPr>
              <w:fldChar w:fldCharType="separate"/>
            </w:r>
            <w:r>
              <w:rPr>
                <w:noProof/>
                <w:webHidden/>
              </w:rPr>
              <w:t>25</w:t>
            </w:r>
            <w:r>
              <w:rPr>
                <w:noProof/>
                <w:webHidden/>
              </w:rPr>
              <w:fldChar w:fldCharType="end"/>
            </w:r>
          </w:hyperlink>
        </w:p>
        <w:p w14:paraId="30FD05E9" w14:textId="7199AB5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4" w:history="1">
            <w:r w:rsidRPr="001F27CD">
              <w:rPr>
                <w:rStyle w:val="Hipervnculo"/>
                <w:rFonts w:cs="Calibri"/>
                <w:noProof/>
              </w:rPr>
              <w:t>PA_REGISTRAR_UNIDAD_MEDIDA</w:t>
            </w:r>
            <w:r>
              <w:rPr>
                <w:noProof/>
                <w:webHidden/>
              </w:rPr>
              <w:tab/>
            </w:r>
            <w:r>
              <w:rPr>
                <w:noProof/>
                <w:webHidden/>
              </w:rPr>
              <w:fldChar w:fldCharType="begin"/>
            </w:r>
            <w:r>
              <w:rPr>
                <w:noProof/>
                <w:webHidden/>
              </w:rPr>
              <w:instrText xml:space="preserve"> PAGEREF _Toc187794214 \h </w:instrText>
            </w:r>
            <w:r>
              <w:rPr>
                <w:noProof/>
                <w:webHidden/>
              </w:rPr>
            </w:r>
            <w:r>
              <w:rPr>
                <w:noProof/>
                <w:webHidden/>
              </w:rPr>
              <w:fldChar w:fldCharType="separate"/>
            </w:r>
            <w:r>
              <w:rPr>
                <w:noProof/>
                <w:webHidden/>
              </w:rPr>
              <w:t>25</w:t>
            </w:r>
            <w:r>
              <w:rPr>
                <w:noProof/>
                <w:webHidden/>
              </w:rPr>
              <w:fldChar w:fldCharType="end"/>
            </w:r>
          </w:hyperlink>
        </w:p>
        <w:p w14:paraId="75D89B7A" w14:textId="6E6CD68C"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5" w:history="1">
            <w:r w:rsidRPr="001F27CD">
              <w:rPr>
                <w:rStyle w:val="Hipervnculo"/>
                <w:rFonts w:cs="Calibri"/>
                <w:noProof/>
              </w:rPr>
              <w:t>PA_EDITAR_UNIDAD_MEDIDA</w:t>
            </w:r>
            <w:r>
              <w:rPr>
                <w:noProof/>
                <w:webHidden/>
              </w:rPr>
              <w:tab/>
            </w:r>
            <w:r>
              <w:rPr>
                <w:noProof/>
                <w:webHidden/>
              </w:rPr>
              <w:fldChar w:fldCharType="begin"/>
            </w:r>
            <w:r>
              <w:rPr>
                <w:noProof/>
                <w:webHidden/>
              </w:rPr>
              <w:instrText xml:space="preserve"> PAGEREF _Toc187794215 \h </w:instrText>
            </w:r>
            <w:r>
              <w:rPr>
                <w:noProof/>
                <w:webHidden/>
              </w:rPr>
            </w:r>
            <w:r>
              <w:rPr>
                <w:noProof/>
                <w:webHidden/>
              </w:rPr>
              <w:fldChar w:fldCharType="separate"/>
            </w:r>
            <w:r>
              <w:rPr>
                <w:noProof/>
                <w:webHidden/>
              </w:rPr>
              <w:t>26</w:t>
            </w:r>
            <w:r>
              <w:rPr>
                <w:noProof/>
                <w:webHidden/>
              </w:rPr>
              <w:fldChar w:fldCharType="end"/>
            </w:r>
          </w:hyperlink>
        </w:p>
        <w:p w14:paraId="11D17D60" w14:textId="2BE7C6EB"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6" w:history="1">
            <w:r w:rsidRPr="001F27CD">
              <w:rPr>
                <w:rStyle w:val="Hipervnculo"/>
                <w:rFonts w:cs="Calibri"/>
                <w:noProof/>
              </w:rPr>
              <w:t>PA_ELIMINAR_UNIDAD_MEDIDA</w:t>
            </w:r>
            <w:r>
              <w:rPr>
                <w:noProof/>
                <w:webHidden/>
              </w:rPr>
              <w:tab/>
            </w:r>
            <w:r>
              <w:rPr>
                <w:noProof/>
                <w:webHidden/>
              </w:rPr>
              <w:fldChar w:fldCharType="begin"/>
            </w:r>
            <w:r>
              <w:rPr>
                <w:noProof/>
                <w:webHidden/>
              </w:rPr>
              <w:instrText xml:space="preserve"> PAGEREF _Toc187794216 \h </w:instrText>
            </w:r>
            <w:r>
              <w:rPr>
                <w:noProof/>
                <w:webHidden/>
              </w:rPr>
            </w:r>
            <w:r>
              <w:rPr>
                <w:noProof/>
                <w:webHidden/>
              </w:rPr>
              <w:fldChar w:fldCharType="separate"/>
            </w:r>
            <w:r>
              <w:rPr>
                <w:noProof/>
                <w:webHidden/>
              </w:rPr>
              <w:t>26</w:t>
            </w:r>
            <w:r>
              <w:rPr>
                <w:noProof/>
                <w:webHidden/>
              </w:rPr>
              <w:fldChar w:fldCharType="end"/>
            </w:r>
          </w:hyperlink>
        </w:p>
        <w:p w14:paraId="2CC38EA3" w14:textId="2D383E5C"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7" w:history="1">
            <w:r w:rsidRPr="001F27CD">
              <w:rPr>
                <w:rStyle w:val="Hipervnculo"/>
                <w:rFonts w:cs="Calibri"/>
                <w:noProof/>
              </w:rPr>
              <w:t>PA_REGISTRAR_PRODUCTO_INVENTARIO</w:t>
            </w:r>
            <w:r>
              <w:rPr>
                <w:noProof/>
                <w:webHidden/>
              </w:rPr>
              <w:tab/>
            </w:r>
            <w:r>
              <w:rPr>
                <w:noProof/>
                <w:webHidden/>
              </w:rPr>
              <w:fldChar w:fldCharType="begin"/>
            </w:r>
            <w:r>
              <w:rPr>
                <w:noProof/>
                <w:webHidden/>
              </w:rPr>
              <w:instrText xml:space="preserve"> PAGEREF _Toc187794217 \h </w:instrText>
            </w:r>
            <w:r>
              <w:rPr>
                <w:noProof/>
                <w:webHidden/>
              </w:rPr>
            </w:r>
            <w:r>
              <w:rPr>
                <w:noProof/>
                <w:webHidden/>
              </w:rPr>
              <w:fldChar w:fldCharType="separate"/>
            </w:r>
            <w:r>
              <w:rPr>
                <w:noProof/>
                <w:webHidden/>
              </w:rPr>
              <w:t>27</w:t>
            </w:r>
            <w:r>
              <w:rPr>
                <w:noProof/>
                <w:webHidden/>
              </w:rPr>
              <w:fldChar w:fldCharType="end"/>
            </w:r>
          </w:hyperlink>
        </w:p>
        <w:p w14:paraId="6543D6FC" w14:textId="044B80C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8" w:history="1">
            <w:r w:rsidRPr="001F27CD">
              <w:rPr>
                <w:rStyle w:val="Hipervnculo"/>
                <w:rFonts w:cs="Calibri"/>
                <w:noProof/>
              </w:rPr>
              <w:t>PA_EDITAR_PRODUCTO_INVENTARIO</w:t>
            </w:r>
            <w:r>
              <w:rPr>
                <w:noProof/>
                <w:webHidden/>
              </w:rPr>
              <w:tab/>
            </w:r>
            <w:r>
              <w:rPr>
                <w:noProof/>
                <w:webHidden/>
              </w:rPr>
              <w:fldChar w:fldCharType="begin"/>
            </w:r>
            <w:r>
              <w:rPr>
                <w:noProof/>
                <w:webHidden/>
              </w:rPr>
              <w:instrText xml:space="preserve"> PAGEREF _Toc187794218 \h </w:instrText>
            </w:r>
            <w:r>
              <w:rPr>
                <w:noProof/>
                <w:webHidden/>
              </w:rPr>
            </w:r>
            <w:r>
              <w:rPr>
                <w:noProof/>
                <w:webHidden/>
              </w:rPr>
              <w:fldChar w:fldCharType="separate"/>
            </w:r>
            <w:r>
              <w:rPr>
                <w:noProof/>
                <w:webHidden/>
              </w:rPr>
              <w:t>27</w:t>
            </w:r>
            <w:r>
              <w:rPr>
                <w:noProof/>
                <w:webHidden/>
              </w:rPr>
              <w:fldChar w:fldCharType="end"/>
            </w:r>
          </w:hyperlink>
        </w:p>
        <w:p w14:paraId="769B5E3B" w14:textId="3A65C52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19" w:history="1">
            <w:r w:rsidRPr="001F27CD">
              <w:rPr>
                <w:rStyle w:val="Hipervnculo"/>
                <w:rFonts w:cs="Calibri"/>
                <w:noProof/>
              </w:rPr>
              <w:t>PA_ELIMINAR_PRODUCTO_INVENTARIO</w:t>
            </w:r>
            <w:r>
              <w:rPr>
                <w:noProof/>
                <w:webHidden/>
              </w:rPr>
              <w:tab/>
            </w:r>
            <w:r>
              <w:rPr>
                <w:noProof/>
                <w:webHidden/>
              </w:rPr>
              <w:fldChar w:fldCharType="begin"/>
            </w:r>
            <w:r>
              <w:rPr>
                <w:noProof/>
                <w:webHidden/>
              </w:rPr>
              <w:instrText xml:space="preserve"> PAGEREF _Toc187794219 \h </w:instrText>
            </w:r>
            <w:r>
              <w:rPr>
                <w:noProof/>
                <w:webHidden/>
              </w:rPr>
            </w:r>
            <w:r>
              <w:rPr>
                <w:noProof/>
                <w:webHidden/>
              </w:rPr>
              <w:fldChar w:fldCharType="separate"/>
            </w:r>
            <w:r>
              <w:rPr>
                <w:noProof/>
                <w:webHidden/>
              </w:rPr>
              <w:t>28</w:t>
            </w:r>
            <w:r>
              <w:rPr>
                <w:noProof/>
                <w:webHidden/>
              </w:rPr>
              <w:fldChar w:fldCharType="end"/>
            </w:r>
          </w:hyperlink>
        </w:p>
        <w:p w14:paraId="417AF1B9" w14:textId="7FDC67CB"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0" w:history="1">
            <w:r w:rsidRPr="001F27CD">
              <w:rPr>
                <w:rStyle w:val="Hipervnculo"/>
                <w:rFonts w:cs="Calibri"/>
                <w:noProof/>
              </w:rPr>
              <w:t>PA_REGISTRAR_CLIENTE</w:t>
            </w:r>
            <w:r>
              <w:rPr>
                <w:noProof/>
                <w:webHidden/>
              </w:rPr>
              <w:tab/>
            </w:r>
            <w:r>
              <w:rPr>
                <w:noProof/>
                <w:webHidden/>
              </w:rPr>
              <w:fldChar w:fldCharType="begin"/>
            </w:r>
            <w:r>
              <w:rPr>
                <w:noProof/>
                <w:webHidden/>
              </w:rPr>
              <w:instrText xml:space="preserve"> PAGEREF _Toc187794220 \h </w:instrText>
            </w:r>
            <w:r>
              <w:rPr>
                <w:noProof/>
                <w:webHidden/>
              </w:rPr>
            </w:r>
            <w:r>
              <w:rPr>
                <w:noProof/>
                <w:webHidden/>
              </w:rPr>
              <w:fldChar w:fldCharType="separate"/>
            </w:r>
            <w:r>
              <w:rPr>
                <w:noProof/>
                <w:webHidden/>
              </w:rPr>
              <w:t>28</w:t>
            </w:r>
            <w:r>
              <w:rPr>
                <w:noProof/>
                <w:webHidden/>
              </w:rPr>
              <w:fldChar w:fldCharType="end"/>
            </w:r>
          </w:hyperlink>
        </w:p>
        <w:p w14:paraId="24981C74" w14:textId="08230095"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1" w:history="1">
            <w:r w:rsidRPr="001F27CD">
              <w:rPr>
                <w:rStyle w:val="Hipervnculo"/>
                <w:rFonts w:cs="Calibri"/>
                <w:noProof/>
              </w:rPr>
              <w:t>PA_EDITAR_CLIENTE</w:t>
            </w:r>
            <w:r>
              <w:rPr>
                <w:noProof/>
                <w:webHidden/>
              </w:rPr>
              <w:tab/>
            </w:r>
            <w:r>
              <w:rPr>
                <w:noProof/>
                <w:webHidden/>
              </w:rPr>
              <w:fldChar w:fldCharType="begin"/>
            </w:r>
            <w:r>
              <w:rPr>
                <w:noProof/>
                <w:webHidden/>
              </w:rPr>
              <w:instrText xml:space="preserve"> PAGEREF _Toc187794221 \h </w:instrText>
            </w:r>
            <w:r>
              <w:rPr>
                <w:noProof/>
                <w:webHidden/>
              </w:rPr>
            </w:r>
            <w:r>
              <w:rPr>
                <w:noProof/>
                <w:webHidden/>
              </w:rPr>
              <w:fldChar w:fldCharType="separate"/>
            </w:r>
            <w:r>
              <w:rPr>
                <w:noProof/>
                <w:webHidden/>
              </w:rPr>
              <w:t>29</w:t>
            </w:r>
            <w:r>
              <w:rPr>
                <w:noProof/>
                <w:webHidden/>
              </w:rPr>
              <w:fldChar w:fldCharType="end"/>
            </w:r>
          </w:hyperlink>
        </w:p>
        <w:p w14:paraId="7A88443C" w14:textId="4D50C86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2" w:history="1">
            <w:r w:rsidRPr="001F27CD">
              <w:rPr>
                <w:rStyle w:val="Hipervnculo"/>
                <w:rFonts w:cs="Calibri"/>
                <w:noProof/>
              </w:rPr>
              <w:t>PA_ELIMINAR_CLIENTE</w:t>
            </w:r>
            <w:r>
              <w:rPr>
                <w:noProof/>
                <w:webHidden/>
              </w:rPr>
              <w:tab/>
            </w:r>
            <w:r>
              <w:rPr>
                <w:noProof/>
                <w:webHidden/>
              </w:rPr>
              <w:fldChar w:fldCharType="begin"/>
            </w:r>
            <w:r>
              <w:rPr>
                <w:noProof/>
                <w:webHidden/>
              </w:rPr>
              <w:instrText xml:space="preserve"> PAGEREF _Toc187794222 \h </w:instrText>
            </w:r>
            <w:r>
              <w:rPr>
                <w:noProof/>
                <w:webHidden/>
              </w:rPr>
            </w:r>
            <w:r>
              <w:rPr>
                <w:noProof/>
                <w:webHidden/>
              </w:rPr>
              <w:fldChar w:fldCharType="separate"/>
            </w:r>
            <w:r>
              <w:rPr>
                <w:noProof/>
                <w:webHidden/>
              </w:rPr>
              <w:t>29</w:t>
            </w:r>
            <w:r>
              <w:rPr>
                <w:noProof/>
                <w:webHidden/>
              </w:rPr>
              <w:fldChar w:fldCharType="end"/>
            </w:r>
          </w:hyperlink>
        </w:p>
        <w:p w14:paraId="58AEB78B" w14:textId="510FD9E5"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3" w:history="1">
            <w:r w:rsidRPr="001F27CD">
              <w:rPr>
                <w:rStyle w:val="Hipervnculo"/>
                <w:rFonts w:cs="Calibri"/>
                <w:noProof/>
              </w:rPr>
              <w:t>PA_REGISTRAR_PROVEEDOR</w:t>
            </w:r>
            <w:r>
              <w:rPr>
                <w:noProof/>
                <w:webHidden/>
              </w:rPr>
              <w:tab/>
            </w:r>
            <w:r>
              <w:rPr>
                <w:noProof/>
                <w:webHidden/>
              </w:rPr>
              <w:fldChar w:fldCharType="begin"/>
            </w:r>
            <w:r>
              <w:rPr>
                <w:noProof/>
                <w:webHidden/>
              </w:rPr>
              <w:instrText xml:space="preserve"> PAGEREF _Toc187794223 \h </w:instrText>
            </w:r>
            <w:r>
              <w:rPr>
                <w:noProof/>
                <w:webHidden/>
              </w:rPr>
            </w:r>
            <w:r>
              <w:rPr>
                <w:noProof/>
                <w:webHidden/>
              </w:rPr>
              <w:fldChar w:fldCharType="separate"/>
            </w:r>
            <w:r>
              <w:rPr>
                <w:noProof/>
                <w:webHidden/>
              </w:rPr>
              <w:t>30</w:t>
            </w:r>
            <w:r>
              <w:rPr>
                <w:noProof/>
                <w:webHidden/>
              </w:rPr>
              <w:fldChar w:fldCharType="end"/>
            </w:r>
          </w:hyperlink>
        </w:p>
        <w:p w14:paraId="41C4322D" w14:textId="795BA4F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4" w:history="1">
            <w:r w:rsidRPr="001F27CD">
              <w:rPr>
                <w:rStyle w:val="Hipervnculo"/>
                <w:rFonts w:cs="Calibri"/>
                <w:noProof/>
              </w:rPr>
              <w:t>PA_EDITAR_PROVEEDOR</w:t>
            </w:r>
            <w:r>
              <w:rPr>
                <w:noProof/>
                <w:webHidden/>
              </w:rPr>
              <w:tab/>
            </w:r>
            <w:r>
              <w:rPr>
                <w:noProof/>
                <w:webHidden/>
              </w:rPr>
              <w:fldChar w:fldCharType="begin"/>
            </w:r>
            <w:r>
              <w:rPr>
                <w:noProof/>
                <w:webHidden/>
              </w:rPr>
              <w:instrText xml:space="preserve"> PAGEREF _Toc187794224 \h </w:instrText>
            </w:r>
            <w:r>
              <w:rPr>
                <w:noProof/>
                <w:webHidden/>
              </w:rPr>
            </w:r>
            <w:r>
              <w:rPr>
                <w:noProof/>
                <w:webHidden/>
              </w:rPr>
              <w:fldChar w:fldCharType="separate"/>
            </w:r>
            <w:r>
              <w:rPr>
                <w:noProof/>
                <w:webHidden/>
              </w:rPr>
              <w:t>30</w:t>
            </w:r>
            <w:r>
              <w:rPr>
                <w:noProof/>
                <w:webHidden/>
              </w:rPr>
              <w:fldChar w:fldCharType="end"/>
            </w:r>
          </w:hyperlink>
        </w:p>
        <w:p w14:paraId="1EC5CAA8" w14:textId="092CFE9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5" w:history="1">
            <w:r w:rsidRPr="001F27CD">
              <w:rPr>
                <w:rStyle w:val="Hipervnculo"/>
                <w:rFonts w:cs="Calibri"/>
                <w:noProof/>
              </w:rPr>
              <w:t>PA_ELIMINAR_PROVEEDOR</w:t>
            </w:r>
            <w:r>
              <w:rPr>
                <w:noProof/>
                <w:webHidden/>
              </w:rPr>
              <w:tab/>
            </w:r>
            <w:r>
              <w:rPr>
                <w:noProof/>
                <w:webHidden/>
              </w:rPr>
              <w:fldChar w:fldCharType="begin"/>
            </w:r>
            <w:r>
              <w:rPr>
                <w:noProof/>
                <w:webHidden/>
              </w:rPr>
              <w:instrText xml:space="preserve"> PAGEREF _Toc187794225 \h </w:instrText>
            </w:r>
            <w:r>
              <w:rPr>
                <w:noProof/>
                <w:webHidden/>
              </w:rPr>
            </w:r>
            <w:r>
              <w:rPr>
                <w:noProof/>
                <w:webHidden/>
              </w:rPr>
              <w:fldChar w:fldCharType="separate"/>
            </w:r>
            <w:r>
              <w:rPr>
                <w:noProof/>
                <w:webHidden/>
              </w:rPr>
              <w:t>31</w:t>
            </w:r>
            <w:r>
              <w:rPr>
                <w:noProof/>
                <w:webHidden/>
              </w:rPr>
              <w:fldChar w:fldCharType="end"/>
            </w:r>
          </w:hyperlink>
        </w:p>
        <w:p w14:paraId="24FC4E7F" w14:textId="158849A9"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6" w:history="1">
            <w:r w:rsidRPr="001F27CD">
              <w:rPr>
                <w:rStyle w:val="Hipervnculo"/>
                <w:rFonts w:cs="Calibri"/>
                <w:noProof/>
              </w:rPr>
              <w:t>PA_REGISTRAR_COMPRA</w:t>
            </w:r>
            <w:r>
              <w:rPr>
                <w:noProof/>
                <w:webHidden/>
              </w:rPr>
              <w:tab/>
            </w:r>
            <w:r>
              <w:rPr>
                <w:noProof/>
                <w:webHidden/>
              </w:rPr>
              <w:fldChar w:fldCharType="begin"/>
            </w:r>
            <w:r>
              <w:rPr>
                <w:noProof/>
                <w:webHidden/>
              </w:rPr>
              <w:instrText xml:space="preserve"> PAGEREF _Toc187794226 \h </w:instrText>
            </w:r>
            <w:r>
              <w:rPr>
                <w:noProof/>
                <w:webHidden/>
              </w:rPr>
            </w:r>
            <w:r>
              <w:rPr>
                <w:noProof/>
                <w:webHidden/>
              </w:rPr>
              <w:fldChar w:fldCharType="separate"/>
            </w:r>
            <w:r>
              <w:rPr>
                <w:noProof/>
                <w:webHidden/>
              </w:rPr>
              <w:t>31</w:t>
            </w:r>
            <w:r>
              <w:rPr>
                <w:noProof/>
                <w:webHidden/>
              </w:rPr>
              <w:fldChar w:fldCharType="end"/>
            </w:r>
          </w:hyperlink>
        </w:p>
        <w:p w14:paraId="7E5C3234" w14:textId="568E981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7" w:history="1">
            <w:r w:rsidRPr="001F27CD">
              <w:rPr>
                <w:rStyle w:val="Hipervnculo"/>
                <w:rFonts w:cs="Calibri"/>
                <w:noProof/>
              </w:rPr>
              <w:t>PA_REGISTRAR_VENTA</w:t>
            </w:r>
            <w:r>
              <w:rPr>
                <w:noProof/>
                <w:webHidden/>
              </w:rPr>
              <w:tab/>
            </w:r>
            <w:r>
              <w:rPr>
                <w:noProof/>
                <w:webHidden/>
              </w:rPr>
              <w:fldChar w:fldCharType="begin"/>
            </w:r>
            <w:r>
              <w:rPr>
                <w:noProof/>
                <w:webHidden/>
              </w:rPr>
              <w:instrText xml:space="preserve"> PAGEREF _Toc187794227 \h </w:instrText>
            </w:r>
            <w:r>
              <w:rPr>
                <w:noProof/>
                <w:webHidden/>
              </w:rPr>
            </w:r>
            <w:r>
              <w:rPr>
                <w:noProof/>
                <w:webHidden/>
              </w:rPr>
              <w:fldChar w:fldCharType="separate"/>
            </w:r>
            <w:r>
              <w:rPr>
                <w:noProof/>
                <w:webHidden/>
              </w:rPr>
              <w:t>32</w:t>
            </w:r>
            <w:r>
              <w:rPr>
                <w:noProof/>
                <w:webHidden/>
              </w:rPr>
              <w:fldChar w:fldCharType="end"/>
            </w:r>
          </w:hyperlink>
        </w:p>
        <w:p w14:paraId="31FEED74" w14:textId="3166F38C"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8" w:history="1">
            <w:r w:rsidRPr="001F27CD">
              <w:rPr>
                <w:rStyle w:val="Hipervnculo"/>
                <w:rFonts w:cs="Calibri"/>
                <w:noProof/>
              </w:rPr>
              <w:t>EDetalle_Compra y EDetalle_Venta</w:t>
            </w:r>
            <w:r>
              <w:rPr>
                <w:noProof/>
                <w:webHidden/>
              </w:rPr>
              <w:tab/>
            </w:r>
            <w:r>
              <w:rPr>
                <w:noProof/>
                <w:webHidden/>
              </w:rPr>
              <w:fldChar w:fldCharType="begin"/>
            </w:r>
            <w:r>
              <w:rPr>
                <w:noProof/>
                <w:webHidden/>
              </w:rPr>
              <w:instrText xml:space="preserve"> PAGEREF _Toc187794228 \h </w:instrText>
            </w:r>
            <w:r>
              <w:rPr>
                <w:noProof/>
                <w:webHidden/>
              </w:rPr>
            </w:r>
            <w:r>
              <w:rPr>
                <w:noProof/>
                <w:webHidden/>
              </w:rPr>
              <w:fldChar w:fldCharType="separate"/>
            </w:r>
            <w:r>
              <w:rPr>
                <w:noProof/>
                <w:webHidden/>
              </w:rPr>
              <w:t>32</w:t>
            </w:r>
            <w:r>
              <w:rPr>
                <w:noProof/>
                <w:webHidden/>
              </w:rPr>
              <w:fldChar w:fldCharType="end"/>
            </w:r>
          </w:hyperlink>
        </w:p>
        <w:p w14:paraId="1BE838A9" w14:textId="34CEFDE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29" w:history="1">
            <w:r w:rsidRPr="001F27CD">
              <w:rPr>
                <w:rStyle w:val="Hipervnculo"/>
                <w:rFonts w:cs="Calibri"/>
                <w:noProof/>
              </w:rPr>
              <w:t>PA_REPORTE_COMPRA</w:t>
            </w:r>
            <w:r>
              <w:rPr>
                <w:noProof/>
                <w:webHidden/>
              </w:rPr>
              <w:tab/>
            </w:r>
            <w:r>
              <w:rPr>
                <w:noProof/>
                <w:webHidden/>
              </w:rPr>
              <w:fldChar w:fldCharType="begin"/>
            </w:r>
            <w:r>
              <w:rPr>
                <w:noProof/>
                <w:webHidden/>
              </w:rPr>
              <w:instrText xml:space="preserve"> PAGEREF _Toc187794229 \h </w:instrText>
            </w:r>
            <w:r>
              <w:rPr>
                <w:noProof/>
                <w:webHidden/>
              </w:rPr>
            </w:r>
            <w:r>
              <w:rPr>
                <w:noProof/>
                <w:webHidden/>
              </w:rPr>
              <w:fldChar w:fldCharType="separate"/>
            </w:r>
            <w:r>
              <w:rPr>
                <w:noProof/>
                <w:webHidden/>
              </w:rPr>
              <w:t>33</w:t>
            </w:r>
            <w:r>
              <w:rPr>
                <w:noProof/>
                <w:webHidden/>
              </w:rPr>
              <w:fldChar w:fldCharType="end"/>
            </w:r>
          </w:hyperlink>
        </w:p>
        <w:p w14:paraId="36D263BE" w14:textId="13991644"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0" w:history="1">
            <w:r w:rsidRPr="001F27CD">
              <w:rPr>
                <w:rStyle w:val="Hipervnculo"/>
                <w:rFonts w:cs="Calibri"/>
                <w:noProof/>
              </w:rPr>
              <w:t>PA_REPORTE_VENTA</w:t>
            </w:r>
            <w:r>
              <w:rPr>
                <w:noProof/>
                <w:webHidden/>
              </w:rPr>
              <w:tab/>
            </w:r>
            <w:r>
              <w:rPr>
                <w:noProof/>
                <w:webHidden/>
              </w:rPr>
              <w:fldChar w:fldCharType="begin"/>
            </w:r>
            <w:r>
              <w:rPr>
                <w:noProof/>
                <w:webHidden/>
              </w:rPr>
              <w:instrText xml:space="preserve"> PAGEREF _Toc187794230 \h </w:instrText>
            </w:r>
            <w:r>
              <w:rPr>
                <w:noProof/>
                <w:webHidden/>
              </w:rPr>
            </w:r>
            <w:r>
              <w:rPr>
                <w:noProof/>
                <w:webHidden/>
              </w:rPr>
              <w:fldChar w:fldCharType="separate"/>
            </w:r>
            <w:r>
              <w:rPr>
                <w:noProof/>
                <w:webHidden/>
              </w:rPr>
              <w:t>33</w:t>
            </w:r>
            <w:r>
              <w:rPr>
                <w:noProof/>
                <w:webHidden/>
              </w:rPr>
              <w:fldChar w:fldCharType="end"/>
            </w:r>
          </w:hyperlink>
        </w:p>
        <w:p w14:paraId="40493A47" w14:textId="2A9A282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1" w:history="1">
            <w:r w:rsidRPr="001F27CD">
              <w:rPr>
                <w:rStyle w:val="Hipervnculo"/>
                <w:rFonts w:cs="Calibri"/>
                <w:noProof/>
              </w:rPr>
              <w:t>PA_REGISTRAR_OFERTA</w:t>
            </w:r>
            <w:r>
              <w:rPr>
                <w:noProof/>
                <w:webHidden/>
              </w:rPr>
              <w:tab/>
            </w:r>
            <w:r>
              <w:rPr>
                <w:noProof/>
                <w:webHidden/>
              </w:rPr>
              <w:fldChar w:fldCharType="begin"/>
            </w:r>
            <w:r>
              <w:rPr>
                <w:noProof/>
                <w:webHidden/>
              </w:rPr>
              <w:instrText xml:space="preserve"> PAGEREF _Toc187794231 \h </w:instrText>
            </w:r>
            <w:r>
              <w:rPr>
                <w:noProof/>
                <w:webHidden/>
              </w:rPr>
            </w:r>
            <w:r>
              <w:rPr>
                <w:noProof/>
                <w:webHidden/>
              </w:rPr>
              <w:fldChar w:fldCharType="separate"/>
            </w:r>
            <w:r>
              <w:rPr>
                <w:noProof/>
                <w:webHidden/>
              </w:rPr>
              <w:t>34</w:t>
            </w:r>
            <w:r>
              <w:rPr>
                <w:noProof/>
                <w:webHidden/>
              </w:rPr>
              <w:fldChar w:fldCharType="end"/>
            </w:r>
          </w:hyperlink>
        </w:p>
        <w:p w14:paraId="544D8FDB" w14:textId="4C8E6864"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2" w:history="1">
            <w:r w:rsidRPr="001F27CD">
              <w:rPr>
                <w:rStyle w:val="Hipervnculo"/>
                <w:rFonts w:cs="Calibri"/>
                <w:noProof/>
              </w:rPr>
              <w:t>PA_EDITAR_OFERTA</w:t>
            </w:r>
            <w:r>
              <w:rPr>
                <w:noProof/>
                <w:webHidden/>
              </w:rPr>
              <w:tab/>
            </w:r>
            <w:r>
              <w:rPr>
                <w:noProof/>
                <w:webHidden/>
              </w:rPr>
              <w:fldChar w:fldCharType="begin"/>
            </w:r>
            <w:r>
              <w:rPr>
                <w:noProof/>
                <w:webHidden/>
              </w:rPr>
              <w:instrText xml:space="preserve"> PAGEREF _Toc187794232 \h </w:instrText>
            </w:r>
            <w:r>
              <w:rPr>
                <w:noProof/>
                <w:webHidden/>
              </w:rPr>
            </w:r>
            <w:r>
              <w:rPr>
                <w:noProof/>
                <w:webHidden/>
              </w:rPr>
              <w:fldChar w:fldCharType="separate"/>
            </w:r>
            <w:r>
              <w:rPr>
                <w:noProof/>
                <w:webHidden/>
              </w:rPr>
              <w:t>34</w:t>
            </w:r>
            <w:r>
              <w:rPr>
                <w:noProof/>
                <w:webHidden/>
              </w:rPr>
              <w:fldChar w:fldCharType="end"/>
            </w:r>
          </w:hyperlink>
        </w:p>
        <w:p w14:paraId="3E94AB23" w14:textId="03D7EC8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3" w:history="1">
            <w:r w:rsidRPr="001F27CD">
              <w:rPr>
                <w:rStyle w:val="Hipervnculo"/>
                <w:rFonts w:cs="Calibri"/>
                <w:noProof/>
              </w:rPr>
              <w:t>PA_ELIMINAR_OFERTA</w:t>
            </w:r>
            <w:r>
              <w:rPr>
                <w:noProof/>
                <w:webHidden/>
              </w:rPr>
              <w:tab/>
            </w:r>
            <w:r>
              <w:rPr>
                <w:noProof/>
                <w:webHidden/>
              </w:rPr>
              <w:fldChar w:fldCharType="begin"/>
            </w:r>
            <w:r>
              <w:rPr>
                <w:noProof/>
                <w:webHidden/>
              </w:rPr>
              <w:instrText xml:space="preserve"> PAGEREF _Toc187794233 \h </w:instrText>
            </w:r>
            <w:r>
              <w:rPr>
                <w:noProof/>
                <w:webHidden/>
              </w:rPr>
            </w:r>
            <w:r>
              <w:rPr>
                <w:noProof/>
                <w:webHidden/>
              </w:rPr>
              <w:fldChar w:fldCharType="separate"/>
            </w:r>
            <w:r>
              <w:rPr>
                <w:noProof/>
                <w:webHidden/>
              </w:rPr>
              <w:t>35</w:t>
            </w:r>
            <w:r>
              <w:rPr>
                <w:noProof/>
                <w:webHidden/>
              </w:rPr>
              <w:fldChar w:fldCharType="end"/>
            </w:r>
          </w:hyperlink>
        </w:p>
        <w:p w14:paraId="68762ABD" w14:textId="64D13F6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4" w:history="1">
            <w:r w:rsidRPr="001F27CD">
              <w:rPr>
                <w:rStyle w:val="Hipervnculo"/>
                <w:rFonts w:cs="Calibri"/>
                <w:noProof/>
              </w:rPr>
              <w:t>PA_REGISTRAR_SUCURSAL</w:t>
            </w:r>
            <w:r>
              <w:rPr>
                <w:noProof/>
                <w:webHidden/>
              </w:rPr>
              <w:tab/>
            </w:r>
            <w:r>
              <w:rPr>
                <w:noProof/>
                <w:webHidden/>
              </w:rPr>
              <w:fldChar w:fldCharType="begin"/>
            </w:r>
            <w:r>
              <w:rPr>
                <w:noProof/>
                <w:webHidden/>
              </w:rPr>
              <w:instrText xml:space="preserve"> PAGEREF _Toc187794234 \h </w:instrText>
            </w:r>
            <w:r>
              <w:rPr>
                <w:noProof/>
                <w:webHidden/>
              </w:rPr>
            </w:r>
            <w:r>
              <w:rPr>
                <w:noProof/>
                <w:webHidden/>
              </w:rPr>
              <w:fldChar w:fldCharType="separate"/>
            </w:r>
            <w:r>
              <w:rPr>
                <w:noProof/>
                <w:webHidden/>
              </w:rPr>
              <w:t>35</w:t>
            </w:r>
            <w:r>
              <w:rPr>
                <w:noProof/>
                <w:webHidden/>
              </w:rPr>
              <w:fldChar w:fldCharType="end"/>
            </w:r>
          </w:hyperlink>
        </w:p>
        <w:p w14:paraId="18528A60" w14:textId="018AB5F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5" w:history="1">
            <w:r w:rsidRPr="001F27CD">
              <w:rPr>
                <w:rStyle w:val="Hipervnculo"/>
                <w:rFonts w:cs="Calibri"/>
                <w:noProof/>
              </w:rPr>
              <w:t>PA_EDITAR_SUCURSAL</w:t>
            </w:r>
            <w:r>
              <w:rPr>
                <w:noProof/>
                <w:webHidden/>
              </w:rPr>
              <w:tab/>
            </w:r>
            <w:r>
              <w:rPr>
                <w:noProof/>
                <w:webHidden/>
              </w:rPr>
              <w:fldChar w:fldCharType="begin"/>
            </w:r>
            <w:r>
              <w:rPr>
                <w:noProof/>
                <w:webHidden/>
              </w:rPr>
              <w:instrText xml:space="preserve"> PAGEREF _Toc187794235 \h </w:instrText>
            </w:r>
            <w:r>
              <w:rPr>
                <w:noProof/>
                <w:webHidden/>
              </w:rPr>
            </w:r>
            <w:r>
              <w:rPr>
                <w:noProof/>
                <w:webHidden/>
              </w:rPr>
              <w:fldChar w:fldCharType="separate"/>
            </w:r>
            <w:r>
              <w:rPr>
                <w:noProof/>
                <w:webHidden/>
              </w:rPr>
              <w:t>35</w:t>
            </w:r>
            <w:r>
              <w:rPr>
                <w:noProof/>
                <w:webHidden/>
              </w:rPr>
              <w:fldChar w:fldCharType="end"/>
            </w:r>
          </w:hyperlink>
        </w:p>
        <w:p w14:paraId="31934610" w14:textId="0F42E9F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6" w:history="1">
            <w:r w:rsidRPr="001F27CD">
              <w:rPr>
                <w:rStyle w:val="Hipervnculo"/>
                <w:rFonts w:cs="Calibri"/>
                <w:noProof/>
              </w:rPr>
              <w:t>PA_ELIMINAR_SUCURSAL</w:t>
            </w:r>
            <w:r>
              <w:rPr>
                <w:noProof/>
                <w:webHidden/>
              </w:rPr>
              <w:tab/>
            </w:r>
            <w:r>
              <w:rPr>
                <w:noProof/>
                <w:webHidden/>
              </w:rPr>
              <w:fldChar w:fldCharType="begin"/>
            </w:r>
            <w:r>
              <w:rPr>
                <w:noProof/>
                <w:webHidden/>
              </w:rPr>
              <w:instrText xml:space="preserve"> PAGEREF _Toc187794236 \h </w:instrText>
            </w:r>
            <w:r>
              <w:rPr>
                <w:noProof/>
                <w:webHidden/>
              </w:rPr>
            </w:r>
            <w:r>
              <w:rPr>
                <w:noProof/>
                <w:webHidden/>
              </w:rPr>
              <w:fldChar w:fldCharType="separate"/>
            </w:r>
            <w:r>
              <w:rPr>
                <w:noProof/>
                <w:webHidden/>
              </w:rPr>
              <w:t>36</w:t>
            </w:r>
            <w:r>
              <w:rPr>
                <w:noProof/>
                <w:webHidden/>
              </w:rPr>
              <w:fldChar w:fldCharType="end"/>
            </w:r>
          </w:hyperlink>
        </w:p>
        <w:p w14:paraId="79F3AEB3" w14:textId="3210EEE4"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7" w:history="1">
            <w:r w:rsidRPr="001F27CD">
              <w:rPr>
                <w:rStyle w:val="Hipervnculo"/>
                <w:rFonts w:cs="Calibri"/>
                <w:noProof/>
              </w:rPr>
              <w:t>PA_REGISTRAR_TRANSPORTISTA</w:t>
            </w:r>
            <w:r>
              <w:rPr>
                <w:noProof/>
                <w:webHidden/>
              </w:rPr>
              <w:tab/>
            </w:r>
            <w:r>
              <w:rPr>
                <w:noProof/>
                <w:webHidden/>
              </w:rPr>
              <w:fldChar w:fldCharType="begin"/>
            </w:r>
            <w:r>
              <w:rPr>
                <w:noProof/>
                <w:webHidden/>
              </w:rPr>
              <w:instrText xml:space="preserve"> PAGEREF _Toc187794237 \h </w:instrText>
            </w:r>
            <w:r>
              <w:rPr>
                <w:noProof/>
                <w:webHidden/>
              </w:rPr>
            </w:r>
            <w:r>
              <w:rPr>
                <w:noProof/>
                <w:webHidden/>
              </w:rPr>
              <w:fldChar w:fldCharType="separate"/>
            </w:r>
            <w:r>
              <w:rPr>
                <w:noProof/>
                <w:webHidden/>
              </w:rPr>
              <w:t>36</w:t>
            </w:r>
            <w:r>
              <w:rPr>
                <w:noProof/>
                <w:webHidden/>
              </w:rPr>
              <w:fldChar w:fldCharType="end"/>
            </w:r>
          </w:hyperlink>
        </w:p>
        <w:p w14:paraId="1481EF88" w14:textId="52AD3A7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8" w:history="1">
            <w:r w:rsidRPr="001F27CD">
              <w:rPr>
                <w:rStyle w:val="Hipervnculo"/>
                <w:rFonts w:cs="Calibri"/>
                <w:noProof/>
              </w:rPr>
              <w:t>PA_EDITAR_TRANSPORTISTA</w:t>
            </w:r>
            <w:r>
              <w:rPr>
                <w:noProof/>
                <w:webHidden/>
              </w:rPr>
              <w:tab/>
            </w:r>
            <w:r>
              <w:rPr>
                <w:noProof/>
                <w:webHidden/>
              </w:rPr>
              <w:fldChar w:fldCharType="begin"/>
            </w:r>
            <w:r>
              <w:rPr>
                <w:noProof/>
                <w:webHidden/>
              </w:rPr>
              <w:instrText xml:space="preserve"> PAGEREF _Toc187794238 \h </w:instrText>
            </w:r>
            <w:r>
              <w:rPr>
                <w:noProof/>
                <w:webHidden/>
              </w:rPr>
            </w:r>
            <w:r>
              <w:rPr>
                <w:noProof/>
                <w:webHidden/>
              </w:rPr>
              <w:fldChar w:fldCharType="separate"/>
            </w:r>
            <w:r>
              <w:rPr>
                <w:noProof/>
                <w:webHidden/>
              </w:rPr>
              <w:t>37</w:t>
            </w:r>
            <w:r>
              <w:rPr>
                <w:noProof/>
                <w:webHidden/>
              </w:rPr>
              <w:fldChar w:fldCharType="end"/>
            </w:r>
          </w:hyperlink>
        </w:p>
        <w:p w14:paraId="57CEFA77" w14:textId="242408B1"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39" w:history="1">
            <w:r w:rsidRPr="001F27CD">
              <w:rPr>
                <w:rStyle w:val="Hipervnculo"/>
                <w:rFonts w:cs="Calibri"/>
                <w:noProof/>
              </w:rPr>
              <w:t>PA_ELIMINAR_TRANSPORTISTA</w:t>
            </w:r>
            <w:r>
              <w:rPr>
                <w:noProof/>
                <w:webHidden/>
              </w:rPr>
              <w:tab/>
            </w:r>
            <w:r>
              <w:rPr>
                <w:noProof/>
                <w:webHidden/>
              </w:rPr>
              <w:fldChar w:fldCharType="begin"/>
            </w:r>
            <w:r>
              <w:rPr>
                <w:noProof/>
                <w:webHidden/>
              </w:rPr>
              <w:instrText xml:space="preserve"> PAGEREF _Toc187794239 \h </w:instrText>
            </w:r>
            <w:r>
              <w:rPr>
                <w:noProof/>
                <w:webHidden/>
              </w:rPr>
            </w:r>
            <w:r>
              <w:rPr>
                <w:noProof/>
                <w:webHidden/>
              </w:rPr>
              <w:fldChar w:fldCharType="separate"/>
            </w:r>
            <w:r>
              <w:rPr>
                <w:noProof/>
                <w:webHidden/>
              </w:rPr>
              <w:t>37</w:t>
            </w:r>
            <w:r>
              <w:rPr>
                <w:noProof/>
                <w:webHidden/>
              </w:rPr>
              <w:fldChar w:fldCharType="end"/>
            </w:r>
          </w:hyperlink>
        </w:p>
        <w:p w14:paraId="3A6B7AB4" w14:textId="5EA25573"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40" w:history="1">
            <w:r w:rsidRPr="001F27CD">
              <w:rPr>
                <w:rStyle w:val="Hipervnculo"/>
                <w:rFonts w:cs="Calibri"/>
                <w:noProof/>
              </w:rPr>
              <w:t>PA_EDITAR_NEGOCIO</w:t>
            </w:r>
            <w:r>
              <w:rPr>
                <w:noProof/>
                <w:webHidden/>
              </w:rPr>
              <w:tab/>
            </w:r>
            <w:r>
              <w:rPr>
                <w:noProof/>
                <w:webHidden/>
              </w:rPr>
              <w:fldChar w:fldCharType="begin"/>
            </w:r>
            <w:r>
              <w:rPr>
                <w:noProof/>
                <w:webHidden/>
              </w:rPr>
              <w:instrText xml:space="preserve"> PAGEREF _Toc187794240 \h </w:instrText>
            </w:r>
            <w:r>
              <w:rPr>
                <w:noProof/>
                <w:webHidden/>
              </w:rPr>
            </w:r>
            <w:r>
              <w:rPr>
                <w:noProof/>
                <w:webHidden/>
              </w:rPr>
              <w:fldChar w:fldCharType="separate"/>
            </w:r>
            <w:r>
              <w:rPr>
                <w:noProof/>
                <w:webHidden/>
              </w:rPr>
              <w:t>38</w:t>
            </w:r>
            <w:r>
              <w:rPr>
                <w:noProof/>
                <w:webHidden/>
              </w:rPr>
              <w:fldChar w:fldCharType="end"/>
            </w:r>
          </w:hyperlink>
        </w:p>
        <w:p w14:paraId="484F0C34" w14:textId="5F8B5171"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241" w:history="1">
            <w:r w:rsidRPr="001F27CD">
              <w:rPr>
                <w:rStyle w:val="Hipervnculo"/>
                <w:rFonts w:cs="Calibri"/>
                <w:noProof/>
              </w:rPr>
              <w:t>Configuración de la cadena de Conexión de la Base de datos</w:t>
            </w:r>
            <w:r>
              <w:rPr>
                <w:noProof/>
                <w:webHidden/>
              </w:rPr>
              <w:tab/>
            </w:r>
            <w:r>
              <w:rPr>
                <w:noProof/>
                <w:webHidden/>
              </w:rPr>
              <w:fldChar w:fldCharType="begin"/>
            </w:r>
            <w:r>
              <w:rPr>
                <w:noProof/>
                <w:webHidden/>
              </w:rPr>
              <w:instrText xml:space="preserve"> PAGEREF _Toc187794241 \h </w:instrText>
            </w:r>
            <w:r>
              <w:rPr>
                <w:noProof/>
                <w:webHidden/>
              </w:rPr>
            </w:r>
            <w:r>
              <w:rPr>
                <w:noProof/>
                <w:webHidden/>
              </w:rPr>
              <w:fldChar w:fldCharType="separate"/>
            </w:r>
            <w:r>
              <w:rPr>
                <w:noProof/>
                <w:webHidden/>
              </w:rPr>
              <w:t>39</w:t>
            </w:r>
            <w:r>
              <w:rPr>
                <w:noProof/>
                <w:webHidden/>
              </w:rPr>
              <w:fldChar w:fldCharType="end"/>
            </w:r>
          </w:hyperlink>
        </w:p>
        <w:p w14:paraId="1B94054E" w14:textId="06C11E5D"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42" w:history="1">
            <w:r w:rsidRPr="001F27CD">
              <w:rPr>
                <w:rStyle w:val="Hipervnculo"/>
                <w:rFonts w:cs="Calibri"/>
                <w:noProof/>
              </w:rPr>
              <w:t>Conexión en el app.config</w:t>
            </w:r>
            <w:r>
              <w:rPr>
                <w:noProof/>
                <w:webHidden/>
              </w:rPr>
              <w:tab/>
            </w:r>
            <w:r>
              <w:rPr>
                <w:noProof/>
                <w:webHidden/>
              </w:rPr>
              <w:fldChar w:fldCharType="begin"/>
            </w:r>
            <w:r>
              <w:rPr>
                <w:noProof/>
                <w:webHidden/>
              </w:rPr>
              <w:instrText xml:space="preserve"> PAGEREF _Toc187794242 \h </w:instrText>
            </w:r>
            <w:r>
              <w:rPr>
                <w:noProof/>
                <w:webHidden/>
              </w:rPr>
            </w:r>
            <w:r>
              <w:rPr>
                <w:noProof/>
                <w:webHidden/>
              </w:rPr>
              <w:fldChar w:fldCharType="separate"/>
            </w:r>
            <w:r>
              <w:rPr>
                <w:noProof/>
                <w:webHidden/>
              </w:rPr>
              <w:t>39</w:t>
            </w:r>
            <w:r>
              <w:rPr>
                <w:noProof/>
                <w:webHidden/>
              </w:rPr>
              <w:fldChar w:fldCharType="end"/>
            </w:r>
          </w:hyperlink>
        </w:p>
        <w:p w14:paraId="189C2FB8" w14:textId="69E9AEA8"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43" w:history="1">
            <w:r w:rsidRPr="001F27CD">
              <w:rPr>
                <w:rStyle w:val="Hipervnculo"/>
                <w:rFonts w:cs="Calibri"/>
                <w:noProof/>
              </w:rPr>
              <w:t>Implementación en el Código</w:t>
            </w:r>
            <w:r>
              <w:rPr>
                <w:noProof/>
                <w:webHidden/>
              </w:rPr>
              <w:tab/>
            </w:r>
            <w:r>
              <w:rPr>
                <w:noProof/>
                <w:webHidden/>
              </w:rPr>
              <w:fldChar w:fldCharType="begin"/>
            </w:r>
            <w:r>
              <w:rPr>
                <w:noProof/>
                <w:webHidden/>
              </w:rPr>
              <w:instrText xml:space="preserve"> PAGEREF _Toc187794243 \h </w:instrText>
            </w:r>
            <w:r>
              <w:rPr>
                <w:noProof/>
                <w:webHidden/>
              </w:rPr>
            </w:r>
            <w:r>
              <w:rPr>
                <w:noProof/>
                <w:webHidden/>
              </w:rPr>
              <w:fldChar w:fldCharType="separate"/>
            </w:r>
            <w:r>
              <w:rPr>
                <w:noProof/>
                <w:webHidden/>
              </w:rPr>
              <w:t>39</w:t>
            </w:r>
            <w:r>
              <w:rPr>
                <w:noProof/>
                <w:webHidden/>
              </w:rPr>
              <w:fldChar w:fldCharType="end"/>
            </w:r>
          </w:hyperlink>
        </w:p>
        <w:p w14:paraId="3ADF6A07" w14:textId="595D8FCB"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244" w:history="1">
            <w:r w:rsidRPr="001F27CD">
              <w:rPr>
                <w:rStyle w:val="Hipervnculo"/>
                <w:rFonts w:cstheme="minorHAnsi"/>
                <w:noProof/>
              </w:rPr>
              <w:t>Diagrama modelo relacional</w:t>
            </w:r>
            <w:r>
              <w:rPr>
                <w:noProof/>
                <w:webHidden/>
              </w:rPr>
              <w:tab/>
            </w:r>
            <w:r>
              <w:rPr>
                <w:noProof/>
                <w:webHidden/>
              </w:rPr>
              <w:fldChar w:fldCharType="begin"/>
            </w:r>
            <w:r>
              <w:rPr>
                <w:noProof/>
                <w:webHidden/>
              </w:rPr>
              <w:instrText xml:space="preserve"> PAGEREF _Toc187794244 \h </w:instrText>
            </w:r>
            <w:r>
              <w:rPr>
                <w:noProof/>
                <w:webHidden/>
              </w:rPr>
            </w:r>
            <w:r>
              <w:rPr>
                <w:noProof/>
                <w:webHidden/>
              </w:rPr>
              <w:fldChar w:fldCharType="separate"/>
            </w:r>
            <w:r>
              <w:rPr>
                <w:noProof/>
                <w:webHidden/>
              </w:rPr>
              <w:t>40</w:t>
            </w:r>
            <w:r>
              <w:rPr>
                <w:noProof/>
                <w:webHidden/>
              </w:rPr>
              <w:fldChar w:fldCharType="end"/>
            </w:r>
          </w:hyperlink>
        </w:p>
        <w:p w14:paraId="27F3739F" w14:textId="2D5263BF" w:rsidR="0045761B" w:rsidRDefault="0045761B">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794245" w:history="1">
            <w:r w:rsidRPr="001F27CD">
              <w:rPr>
                <w:rStyle w:val="Hipervnculo"/>
                <w:rFonts w:cs="Calibri"/>
                <w:noProof/>
              </w:rPr>
              <w:t>Diseño de reportes y pantallas</w:t>
            </w:r>
            <w:r>
              <w:rPr>
                <w:noProof/>
                <w:webHidden/>
              </w:rPr>
              <w:tab/>
            </w:r>
            <w:r>
              <w:rPr>
                <w:noProof/>
                <w:webHidden/>
              </w:rPr>
              <w:fldChar w:fldCharType="begin"/>
            </w:r>
            <w:r>
              <w:rPr>
                <w:noProof/>
                <w:webHidden/>
              </w:rPr>
              <w:instrText xml:space="preserve"> PAGEREF _Toc187794245 \h </w:instrText>
            </w:r>
            <w:r>
              <w:rPr>
                <w:noProof/>
                <w:webHidden/>
              </w:rPr>
            </w:r>
            <w:r>
              <w:rPr>
                <w:noProof/>
                <w:webHidden/>
              </w:rPr>
              <w:fldChar w:fldCharType="separate"/>
            </w:r>
            <w:r>
              <w:rPr>
                <w:noProof/>
                <w:webHidden/>
              </w:rPr>
              <w:t>41</w:t>
            </w:r>
            <w:r>
              <w:rPr>
                <w:noProof/>
                <w:webHidden/>
              </w:rPr>
              <w:fldChar w:fldCharType="end"/>
            </w:r>
          </w:hyperlink>
        </w:p>
        <w:p w14:paraId="41A775E0" w14:textId="78D29E41"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246" w:history="1">
            <w:r w:rsidRPr="001F27CD">
              <w:rPr>
                <w:rStyle w:val="Hipervnculo"/>
                <w:rFonts w:cs="Calibri"/>
                <w:noProof/>
              </w:rPr>
              <w:t>Diseño de reportes</w:t>
            </w:r>
            <w:r>
              <w:rPr>
                <w:noProof/>
                <w:webHidden/>
              </w:rPr>
              <w:tab/>
            </w:r>
            <w:r>
              <w:rPr>
                <w:noProof/>
                <w:webHidden/>
              </w:rPr>
              <w:fldChar w:fldCharType="begin"/>
            </w:r>
            <w:r>
              <w:rPr>
                <w:noProof/>
                <w:webHidden/>
              </w:rPr>
              <w:instrText xml:space="preserve"> PAGEREF _Toc187794246 \h </w:instrText>
            </w:r>
            <w:r>
              <w:rPr>
                <w:noProof/>
                <w:webHidden/>
              </w:rPr>
            </w:r>
            <w:r>
              <w:rPr>
                <w:noProof/>
                <w:webHidden/>
              </w:rPr>
              <w:fldChar w:fldCharType="separate"/>
            </w:r>
            <w:r>
              <w:rPr>
                <w:noProof/>
                <w:webHidden/>
              </w:rPr>
              <w:t>41</w:t>
            </w:r>
            <w:r>
              <w:rPr>
                <w:noProof/>
                <w:webHidden/>
              </w:rPr>
              <w:fldChar w:fldCharType="end"/>
            </w:r>
          </w:hyperlink>
        </w:p>
        <w:p w14:paraId="5061E76B" w14:textId="7B838516"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47" w:history="1">
            <w:r w:rsidRPr="001F27CD">
              <w:rPr>
                <w:rStyle w:val="Hipervnculo"/>
                <w:rFonts w:cs="Calibri"/>
                <w:noProof/>
              </w:rPr>
              <w:t>Reporte de Compras realizadas</w:t>
            </w:r>
            <w:r>
              <w:rPr>
                <w:noProof/>
                <w:webHidden/>
              </w:rPr>
              <w:tab/>
            </w:r>
            <w:r>
              <w:rPr>
                <w:noProof/>
                <w:webHidden/>
              </w:rPr>
              <w:fldChar w:fldCharType="begin"/>
            </w:r>
            <w:r>
              <w:rPr>
                <w:noProof/>
                <w:webHidden/>
              </w:rPr>
              <w:instrText xml:space="preserve"> PAGEREF _Toc187794247 \h </w:instrText>
            </w:r>
            <w:r>
              <w:rPr>
                <w:noProof/>
                <w:webHidden/>
              </w:rPr>
            </w:r>
            <w:r>
              <w:rPr>
                <w:noProof/>
                <w:webHidden/>
              </w:rPr>
              <w:fldChar w:fldCharType="separate"/>
            </w:r>
            <w:r>
              <w:rPr>
                <w:noProof/>
                <w:webHidden/>
              </w:rPr>
              <w:t>41</w:t>
            </w:r>
            <w:r>
              <w:rPr>
                <w:noProof/>
                <w:webHidden/>
              </w:rPr>
              <w:fldChar w:fldCharType="end"/>
            </w:r>
          </w:hyperlink>
        </w:p>
        <w:p w14:paraId="56F7D3EE" w14:textId="16B50B4A"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48" w:history="1">
            <w:r w:rsidRPr="001F27CD">
              <w:rPr>
                <w:rStyle w:val="Hipervnculo"/>
                <w:rFonts w:cs="Calibri"/>
                <w:noProof/>
              </w:rPr>
              <w:t>Diseño de la ventana Reportes Compras</w:t>
            </w:r>
            <w:r>
              <w:rPr>
                <w:noProof/>
                <w:webHidden/>
              </w:rPr>
              <w:tab/>
            </w:r>
            <w:r>
              <w:rPr>
                <w:noProof/>
                <w:webHidden/>
              </w:rPr>
              <w:fldChar w:fldCharType="begin"/>
            </w:r>
            <w:r>
              <w:rPr>
                <w:noProof/>
                <w:webHidden/>
              </w:rPr>
              <w:instrText xml:space="preserve"> PAGEREF _Toc187794248 \h </w:instrText>
            </w:r>
            <w:r>
              <w:rPr>
                <w:noProof/>
                <w:webHidden/>
              </w:rPr>
            </w:r>
            <w:r>
              <w:rPr>
                <w:noProof/>
                <w:webHidden/>
              </w:rPr>
              <w:fldChar w:fldCharType="separate"/>
            </w:r>
            <w:r>
              <w:rPr>
                <w:noProof/>
                <w:webHidden/>
              </w:rPr>
              <w:t>42</w:t>
            </w:r>
            <w:r>
              <w:rPr>
                <w:noProof/>
                <w:webHidden/>
              </w:rPr>
              <w:fldChar w:fldCharType="end"/>
            </w:r>
          </w:hyperlink>
        </w:p>
        <w:p w14:paraId="7C8A260D" w14:textId="7728EE0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49" w:history="1">
            <w:r w:rsidRPr="001F27CD">
              <w:rPr>
                <w:rStyle w:val="Hipervnculo"/>
                <w:rFonts w:cs="Calibri"/>
                <w:noProof/>
              </w:rPr>
              <w:t>Reporte de Ventas realizadas</w:t>
            </w:r>
            <w:r>
              <w:rPr>
                <w:noProof/>
                <w:webHidden/>
              </w:rPr>
              <w:tab/>
            </w:r>
            <w:r>
              <w:rPr>
                <w:noProof/>
                <w:webHidden/>
              </w:rPr>
              <w:fldChar w:fldCharType="begin"/>
            </w:r>
            <w:r>
              <w:rPr>
                <w:noProof/>
                <w:webHidden/>
              </w:rPr>
              <w:instrText xml:space="preserve"> PAGEREF _Toc187794249 \h </w:instrText>
            </w:r>
            <w:r>
              <w:rPr>
                <w:noProof/>
                <w:webHidden/>
              </w:rPr>
            </w:r>
            <w:r>
              <w:rPr>
                <w:noProof/>
                <w:webHidden/>
              </w:rPr>
              <w:fldChar w:fldCharType="separate"/>
            </w:r>
            <w:r>
              <w:rPr>
                <w:noProof/>
                <w:webHidden/>
              </w:rPr>
              <w:t>44</w:t>
            </w:r>
            <w:r>
              <w:rPr>
                <w:noProof/>
                <w:webHidden/>
              </w:rPr>
              <w:fldChar w:fldCharType="end"/>
            </w:r>
          </w:hyperlink>
        </w:p>
        <w:p w14:paraId="5AE2C3B2" w14:textId="54AE860D"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0" w:history="1">
            <w:r w:rsidRPr="001F27CD">
              <w:rPr>
                <w:rStyle w:val="Hipervnculo"/>
                <w:rFonts w:cs="Calibri"/>
                <w:noProof/>
              </w:rPr>
              <w:t>Diseño de la ventana Reportes Ventas</w:t>
            </w:r>
            <w:r>
              <w:rPr>
                <w:noProof/>
                <w:webHidden/>
              </w:rPr>
              <w:tab/>
            </w:r>
            <w:r>
              <w:rPr>
                <w:noProof/>
                <w:webHidden/>
              </w:rPr>
              <w:fldChar w:fldCharType="begin"/>
            </w:r>
            <w:r>
              <w:rPr>
                <w:noProof/>
                <w:webHidden/>
              </w:rPr>
              <w:instrText xml:space="preserve"> PAGEREF _Toc187794250 \h </w:instrText>
            </w:r>
            <w:r>
              <w:rPr>
                <w:noProof/>
                <w:webHidden/>
              </w:rPr>
            </w:r>
            <w:r>
              <w:rPr>
                <w:noProof/>
                <w:webHidden/>
              </w:rPr>
              <w:fldChar w:fldCharType="separate"/>
            </w:r>
            <w:r>
              <w:rPr>
                <w:noProof/>
                <w:webHidden/>
              </w:rPr>
              <w:t>45</w:t>
            </w:r>
            <w:r>
              <w:rPr>
                <w:noProof/>
                <w:webHidden/>
              </w:rPr>
              <w:fldChar w:fldCharType="end"/>
            </w:r>
          </w:hyperlink>
        </w:p>
        <w:p w14:paraId="487A70FC" w14:textId="2765FAC7" w:rsidR="0045761B" w:rsidRDefault="0045761B">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794251" w:history="1">
            <w:r w:rsidRPr="001F27CD">
              <w:rPr>
                <w:rStyle w:val="Hipervnculo"/>
                <w:rFonts w:cs="Calibri"/>
                <w:noProof/>
              </w:rPr>
              <w:t>Diseño de pantallas</w:t>
            </w:r>
            <w:r>
              <w:rPr>
                <w:noProof/>
                <w:webHidden/>
              </w:rPr>
              <w:tab/>
            </w:r>
            <w:r>
              <w:rPr>
                <w:noProof/>
                <w:webHidden/>
              </w:rPr>
              <w:fldChar w:fldCharType="begin"/>
            </w:r>
            <w:r>
              <w:rPr>
                <w:noProof/>
                <w:webHidden/>
              </w:rPr>
              <w:instrText xml:space="preserve"> PAGEREF _Toc187794251 \h </w:instrText>
            </w:r>
            <w:r>
              <w:rPr>
                <w:noProof/>
                <w:webHidden/>
              </w:rPr>
            </w:r>
            <w:r>
              <w:rPr>
                <w:noProof/>
                <w:webHidden/>
              </w:rPr>
              <w:fldChar w:fldCharType="separate"/>
            </w:r>
            <w:r>
              <w:rPr>
                <w:noProof/>
                <w:webHidden/>
              </w:rPr>
              <w:t>47</w:t>
            </w:r>
            <w:r>
              <w:rPr>
                <w:noProof/>
                <w:webHidden/>
              </w:rPr>
              <w:fldChar w:fldCharType="end"/>
            </w:r>
          </w:hyperlink>
        </w:p>
        <w:p w14:paraId="1C4D4DEA" w14:textId="08797C70"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52" w:history="1">
            <w:r w:rsidRPr="001F27CD">
              <w:rPr>
                <w:rStyle w:val="Hipervnculo"/>
                <w:rFonts w:cs="Calibri"/>
                <w:noProof/>
              </w:rPr>
              <w:t>Pantalla de Inicio</w:t>
            </w:r>
            <w:r>
              <w:rPr>
                <w:noProof/>
                <w:webHidden/>
              </w:rPr>
              <w:tab/>
            </w:r>
            <w:r>
              <w:rPr>
                <w:noProof/>
                <w:webHidden/>
              </w:rPr>
              <w:fldChar w:fldCharType="begin"/>
            </w:r>
            <w:r>
              <w:rPr>
                <w:noProof/>
                <w:webHidden/>
              </w:rPr>
              <w:instrText xml:space="preserve"> PAGEREF _Toc187794252 \h </w:instrText>
            </w:r>
            <w:r>
              <w:rPr>
                <w:noProof/>
                <w:webHidden/>
              </w:rPr>
            </w:r>
            <w:r>
              <w:rPr>
                <w:noProof/>
                <w:webHidden/>
              </w:rPr>
              <w:fldChar w:fldCharType="separate"/>
            </w:r>
            <w:r>
              <w:rPr>
                <w:noProof/>
                <w:webHidden/>
              </w:rPr>
              <w:t>48</w:t>
            </w:r>
            <w:r>
              <w:rPr>
                <w:noProof/>
                <w:webHidden/>
              </w:rPr>
              <w:fldChar w:fldCharType="end"/>
            </w:r>
          </w:hyperlink>
        </w:p>
        <w:p w14:paraId="5CB2BFBB" w14:textId="6802B32E"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3" w:history="1">
            <w:r w:rsidRPr="001F27CD">
              <w:rPr>
                <w:rStyle w:val="Hipervnculo"/>
                <w:rFonts w:cs="Calibri"/>
                <w:noProof/>
              </w:rPr>
              <w:t>Diseño de la ventana Login</w:t>
            </w:r>
            <w:r>
              <w:rPr>
                <w:noProof/>
                <w:webHidden/>
              </w:rPr>
              <w:tab/>
            </w:r>
            <w:r>
              <w:rPr>
                <w:noProof/>
                <w:webHidden/>
              </w:rPr>
              <w:fldChar w:fldCharType="begin"/>
            </w:r>
            <w:r>
              <w:rPr>
                <w:noProof/>
                <w:webHidden/>
              </w:rPr>
              <w:instrText xml:space="preserve"> PAGEREF _Toc187794253 \h </w:instrText>
            </w:r>
            <w:r>
              <w:rPr>
                <w:noProof/>
                <w:webHidden/>
              </w:rPr>
            </w:r>
            <w:r>
              <w:rPr>
                <w:noProof/>
                <w:webHidden/>
              </w:rPr>
              <w:fldChar w:fldCharType="separate"/>
            </w:r>
            <w:r>
              <w:rPr>
                <w:noProof/>
                <w:webHidden/>
              </w:rPr>
              <w:t>48</w:t>
            </w:r>
            <w:r>
              <w:rPr>
                <w:noProof/>
                <w:webHidden/>
              </w:rPr>
              <w:fldChar w:fldCharType="end"/>
            </w:r>
          </w:hyperlink>
        </w:p>
        <w:p w14:paraId="50724BD7" w14:textId="625DCD2E"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4" w:history="1">
            <w:r w:rsidRPr="001F27CD">
              <w:rPr>
                <w:rStyle w:val="Hipervnculo"/>
                <w:rFonts w:cs="Calibri"/>
                <w:noProof/>
              </w:rPr>
              <w:t>Diseño de la ventana Recuperar Clave</w:t>
            </w:r>
            <w:r>
              <w:rPr>
                <w:noProof/>
                <w:webHidden/>
              </w:rPr>
              <w:tab/>
            </w:r>
            <w:r>
              <w:rPr>
                <w:noProof/>
                <w:webHidden/>
              </w:rPr>
              <w:fldChar w:fldCharType="begin"/>
            </w:r>
            <w:r>
              <w:rPr>
                <w:noProof/>
                <w:webHidden/>
              </w:rPr>
              <w:instrText xml:space="preserve"> PAGEREF _Toc187794254 \h </w:instrText>
            </w:r>
            <w:r>
              <w:rPr>
                <w:noProof/>
                <w:webHidden/>
              </w:rPr>
            </w:r>
            <w:r>
              <w:rPr>
                <w:noProof/>
                <w:webHidden/>
              </w:rPr>
              <w:fldChar w:fldCharType="separate"/>
            </w:r>
            <w:r>
              <w:rPr>
                <w:noProof/>
                <w:webHidden/>
              </w:rPr>
              <w:t>49</w:t>
            </w:r>
            <w:r>
              <w:rPr>
                <w:noProof/>
                <w:webHidden/>
              </w:rPr>
              <w:fldChar w:fldCharType="end"/>
            </w:r>
          </w:hyperlink>
        </w:p>
        <w:p w14:paraId="4BD447F4" w14:textId="04079883"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5" w:history="1">
            <w:r w:rsidRPr="001F27CD">
              <w:rPr>
                <w:rStyle w:val="Hipervnculo"/>
                <w:rFonts w:cs="Calibri"/>
                <w:noProof/>
              </w:rPr>
              <w:t>Diseño de la ventana Menú</w:t>
            </w:r>
            <w:r>
              <w:rPr>
                <w:noProof/>
                <w:webHidden/>
              </w:rPr>
              <w:tab/>
            </w:r>
            <w:r>
              <w:rPr>
                <w:noProof/>
                <w:webHidden/>
              </w:rPr>
              <w:fldChar w:fldCharType="begin"/>
            </w:r>
            <w:r>
              <w:rPr>
                <w:noProof/>
                <w:webHidden/>
              </w:rPr>
              <w:instrText xml:space="preserve"> PAGEREF _Toc187794255 \h </w:instrText>
            </w:r>
            <w:r>
              <w:rPr>
                <w:noProof/>
                <w:webHidden/>
              </w:rPr>
            </w:r>
            <w:r>
              <w:rPr>
                <w:noProof/>
                <w:webHidden/>
              </w:rPr>
              <w:fldChar w:fldCharType="separate"/>
            </w:r>
            <w:r>
              <w:rPr>
                <w:noProof/>
                <w:webHidden/>
              </w:rPr>
              <w:t>50</w:t>
            </w:r>
            <w:r>
              <w:rPr>
                <w:noProof/>
                <w:webHidden/>
              </w:rPr>
              <w:fldChar w:fldCharType="end"/>
            </w:r>
          </w:hyperlink>
        </w:p>
        <w:p w14:paraId="29D9351B" w14:textId="0B499FC7"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56" w:history="1">
            <w:r w:rsidRPr="001F27CD">
              <w:rPr>
                <w:rStyle w:val="Hipervnculo"/>
                <w:rFonts w:cs="Calibri"/>
                <w:noProof/>
              </w:rPr>
              <w:t>Pantalla de Gestión</w:t>
            </w:r>
            <w:r>
              <w:rPr>
                <w:noProof/>
                <w:webHidden/>
              </w:rPr>
              <w:tab/>
            </w:r>
            <w:r>
              <w:rPr>
                <w:noProof/>
                <w:webHidden/>
              </w:rPr>
              <w:fldChar w:fldCharType="begin"/>
            </w:r>
            <w:r>
              <w:rPr>
                <w:noProof/>
                <w:webHidden/>
              </w:rPr>
              <w:instrText xml:space="preserve"> PAGEREF _Toc187794256 \h </w:instrText>
            </w:r>
            <w:r>
              <w:rPr>
                <w:noProof/>
                <w:webHidden/>
              </w:rPr>
            </w:r>
            <w:r>
              <w:rPr>
                <w:noProof/>
                <w:webHidden/>
              </w:rPr>
              <w:fldChar w:fldCharType="separate"/>
            </w:r>
            <w:r>
              <w:rPr>
                <w:noProof/>
                <w:webHidden/>
              </w:rPr>
              <w:t>52</w:t>
            </w:r>
            <w:r>
              <w:rPr>
                <w:noProof/>
                <w:webHidden/>
              </w:rPr>
              <w:fldChar w:fldCharType="end"/>
            </w:r>
          </w:hyperlink>
        </w:p>
        <w:p w14:paraId="0CD72201" w14:textId="0D2B9737"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7" w:history="1">
            <w:r w:rsidRPr="001F27CD">
              <w:rPr>
                <w:rStyle w:val="Hipervnculo"/>
                <w:rFonts w:cs="Calibri"/>
                <w:noProof/>
              </w:rPr>
              <w:t>Diseño de la ventana Producto</w:t>
            </w:r>
            <w:r>
              <w:rPr>
                <w:noProof/>
                <w:webHidden/>
              </w:rPr>
              <w:tab/>
            </w:r>
            <w:r>
              <w:rPr>
                <w:noProof/>
                <w:webHidden/>
              </w:rPr>
              <w:fldChar w:fldCharType="begin"/>
            </w:r>
            <w:r>
              <w:rPr>
                <w:noProof/>
                <w:webHidden/>
              </w:rPr>
              <w:instrText xml:space="preserve"> PAGEREF _Toc187794257 \h </w:instrText>
            </w:r>
            <w:r>
              <w:rPr>
                <w:noProof/>
                <w:webHidden/>
              </w:rPr>
            </w:r>
            <w:r>
              <w:rPr>
                <w:noProof/>
                <w:webHidden/>
              </w:rPr>
              <w:fldChar w:fldCharType="separate"/>
            </w:r>
            <w:r>
              <w:rPr>
                <w:noProof/>
                <w:webHidden/>
              </w:rPr>
              <w:t>52</w:t>
            </w:r>
            <w:r>
              <w:rPr>
                <w:noProof/>
                <w:webHidden/>
              </w:rPr>
              <w:fldChar w:fldCharType="end"/>
            </w:r>
          </w:hyperlink>
        </w:p>
        <w:p w14:paraId="344047FF" w14:textId="35F8E1F8"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8" w:history="1">
            <w:r w:rsidRPr="001F27CD">
              <w:rPr>
                <w:rStyle w:val="Hipervnculo"/>
                <w:rFonts w:cs="Calibri"/>
                <w:noProof/>
              </w:rPr>
              <w:t>Diseño de la ventana Categoría</w:t>
            </w:r>
            <w:r>
              <w:rPr>
                <w:noProof/>
                <w:webHidden/>
              </w:rPr>
              <w:tab/>
            </w:r>
            <w:r>
              <w:rPr>
                <w:noProof/>
                <w:webHidden/>
              </w:rPr>
              <w:fldChar w:fldCharType="begin"/>
            </w:r>
            <w:r>
              <w:rPr>
                <w:noProof/>
                <w:webHidden/>
              </w:rPr>
              <w:instrText xml:space="preserve"> PAGEREF _Toc187794258 \h </w:instrText>
            </w:r>
            <w:r>
              <w:rPr>
                <w:noProof/>
                <w:webHidden/>
              </w:rPr>
            </w:r>
            <w:r>
              <w:rPr>
                <w:noProof/>
                <w:webHidden/>
              </w:rPr>
              <w:fldChar w:fldCharType="separate"/>
            </w:r>
            <w:r>
              <w:rPr>
                <w:noProof/>
                <w:webHidden/>
              </w:rPr>
              <w:t>54</w:t>
            </w:r>
            <w:r>
              <w:rPr>
                <w:noProof/>
                <w:webHidden/>
              </w:rPr>
              <w:fldChar w:fldCharType="end"/>
            </w:r>
          </w:hyperlink>
        </w:p>
        <w:p w14:paraId="2116CDFE" w14:textId="2BC443A8"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59" w:history="1">
            <w:r w:rsidRPr="001F27CD">
              <w:rPr>
                <w:rStyle w:val="Hipervnculo"/>
                <w:rFonts w:cs="Calibri"/>
                <w:noProof/>
              </w:rPr>
              <w:t>Diseño de la ventana Unidad de Medida</w:t>
            </w:r>
            <w:r>
              <w:rPr>
                <w:noProof/>
                <w:webHidden/>
              </w:rPr>
              <w:tab/>
            </w:r>
            <w:r>
              <w:rPr>
                <w:noProof/>
                <w:webHidden/>
              </w:rPr>
              <w:fldChar w:fldCharType="begin"/>
            </w:r>
            <w:r>
              <w:rPr>
                <w:noProof/>
                <w:webHidden/>
              </w:rPr>
              <w:instrText xml:space="preserve"> PAGEREF _Toc187794259 \h </w:instrText>
            </w:r>
            <w:r>
              <w:rPr>
                <w:noProof/>
                <w:webHidden/>
              </w:rPr>
            </w:r>
            <w:r>
              <w:rPr>
                <w:noProof/>
                <w:webHidden/>
              </w:rPr>
              <w:fldChar w:fldCharType="separate"/>
            </w:r>
            <w:r>
              <w:rPr>
                <w:noProof/>
                <w:webHidden/>
              </w:rPr>
              <w:t>56</w:t>
            </w:r>
            <w:r>
              <w:rPr>
                <w:noProof/>
                <w:webHidden/>
              </w:rPr>
              <w:fldChar w:fldCharType="end"/>
            </w:r>
          </w:hyperlink>
        </w:p>
        <w:p w14:paraId="02E94046" w14:textId="5EDFE787"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0" w:history="1">
            <w:r w:rsidRPr="001F27CD">
              <w:rPr>
                <w:rStyle w:val="Hipervnculo"/>
                <w:rFonts w:cs="Calibri"/>
                <w:noProof/>
              </w:rPr>
              <w:t>Diseño de la ventana Inventario</w:t>
            </w:r>
            <w:r>
              <w:rPr>
                <w:noProof/>
                <w:webHidden/>
              </w:rPr>
              <w:tab/>
            </w:r>
            <w:r>
              <w:rPr>
                <w:noProof/>
                <w:webHidden/>
              </w:rPr>
              <w:fldChar w:fldCharType="begin"/>
            </w:r>
            <w:r>
              <w:rPr>
                <w:noProof/>
                <w:webHidden/>
              </w:rPr>
              <w:instrText xml:space="preserve"> PAGEREF _Toc187794260 \h </w:instrText>
            </w:r>
            <w:r>
              <w:rPr>
                <w:noProof/>
                <w:webHidden/>
              </w:rPr>
            </w:r>
            <w:r>
              <w:rPr>
                <w:noProof/>
                <w:webHidden/>
              </w:rPr>
              <w:fldChar w:fldCharType="separate"/>
            </w:r>
            <w:r>
              <w:rPr>
                <w:noProof/>
                <w:webHidden/>
              </w:rPr>
              <w:t>58</w:t>
            </w:r>
            <w:r>
              <w:rPr>
                <w:noProof/>
                <w:webHidden/>
              </w:rPr>
              <w:fldChar w:fldCharType="end"/>
            </w:r>
          </w:hyperlink>
        </w:p>
        <w:p w14:paraId="49537D58" w14:textId="7026642D"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1" w:history="1">
            <w:r w:rsidRPr="001F27CD">
              <w:rPr>
                <w:rStyle w:val="Hipervnculo"/>
                <w:rFonts w:cs="Calibri"/>
                <w:noProof/>
              </w:rPr>
              <w:t>Diseño de la ventana Oferta</w:t>
            </w:r>
            <w:r>
              <w:rPr>
                <w:noProof/>
                <w:webHidden/>
              </w:rPr>
              <w:tab/>
            </w:r>
            <w:r>
              <w:rPr>
                <w:noProof/>
                <w:webHidden/>
              </w:rPr>
              <w:fldChar w:fldCharType="begin"/>
            </w:r>
            <w:r>
              <w:rPr>
                <w:noProof/>
                <w:webHidden/>
              </w:rPr>
              <w:instrText xml:space="preserve"> PAGEREF _Toc187794261 \h </w:instrText>
            </w:r>
            <w:r>
              <w:rPr>
                <w:noProof/>
                <w:webHidden/>
              </w:rPr>
            </w:r>
            <w:r>
              <w:rPr>
                <w:noProof/>
                <w:webHidden/>
              </w:rPr>
              <w:fldChar w:fldCharType="separate"/>
            </w:r>
            <w:r>
              <w:rPr>
                <w:noProof/>
                <w:webHidden/>
              </w:rPr>
              <w:t>60</w:t>
            </w:r>
            <w:r>
              <w:rPr>
                <w:noProof/>
                <w:webHidden/>
              </w:rPr>
              <w:fldChar w:fldCharType="end"/>
            </w:r>
          </w:hyperlink>
        </w:p>
        <w:p w14:paraId="22FC707D" w14:textId="4B83217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62" w:history="1">
            <w:r w:rsidRPr="001F27CD">
              <w:rPr>
                <w:rStyle w:val="Hipervnculo"/>
                <w:rFonts w:cs="Calibri"/>
                <w:noProof/>
              </w:rPr>
              <w:t>Pantalla de Consulta</w:t>
            </w:r>
            <w:r>
              <w:rPr>
                <w:noProof/>
                <w:webHidden/>
              </w:rPr>
              <w:tab/>
            </w:r>
            <w:r>
              <w:rPr>
                <w:noProof/>
                <w:webHidden/>
              </w:rPr>
              <w:fldChar w:fldCharType="begin"/>
            </w:r>
            <w:r>
              <w:rPr>
                <w:noProof/>
                <w:webHidden/>
              </w:rPr>
              <w:instrText xml:space="preserve"> PAGEREF _Toc187794262 \h </w:instrText>
            </w:r>
            <w:r>
              <w:rPr>
                <w:noProof/>
                <w:webHidden/>
              </w:rPr>
            </w:r>
            <w:r>
              <w:rPr>
                <w:noProof/>
                <w:webHidden/>
              </w:rPr>
              <w:fldChar w:fldCharType="separate"/>
            </w:r>
            <w:r>
              <w:rPr>
                <w:noProof/>
                <w:webHidden/>
              </w:rPr>
              <w:t>62</w:t>
            </w:r>
            <w:r>
              <w:rPr>
                <w:noProof/>
                <w:webHidden/>
              </w:rPr>
              <w:fldChar w:fldCharType="end"/>
            </w:r>
          </w:hyperlink>
        </w:p>
        <w:p w14:paraId="49743BE2" w14:textId="18B06BEC"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3" w:history="1">
            <w:r w:rsidRPr="001F27CD">
              <w:rPr>
                <w:rStyle w:val="Hipervnculo"/>
                <w:rFonts w:cs="Calibri"/>
                <w:noProof/>
              </w:rPr>
              <w:t>Diseño de la ventana Usuario</w:t>
            </w:r>
            <w:r>
              <w:rPr>
                <w:noProof/>
                <w:webHidden/>
              </w:rPr>
              <w:tab/>
            </w:r>
            <w:r>
              <w:rPr>
                <w:noProof/>
                <w:webHidden/>
              </w:rPr>
              <w:fldChar w:fldCharType="begin"/>
            </w:r>
            <w:r>
              <w:rPr>
                <w:noProof/>
                <w:webHidden/>
              </w:rPr>
              <w:instrText xml:space="preserve"> PAGEREF _Toc187794263 \h </w:instrText>
            </w:r>
            <w:r>
              <w:rPr>
                <w:noProof/>
                <w:webHidden/>
              </w:rPr>
            </w:r>
            <w:r>
              <w:rPr>
                <w:noProof/>
                <w:webHidden/>
              </w:rPr>
              <w:fldChar w:fldCharType="separate"/>
            </w:r>
            <w:r>
              <w:rPr>
                <w:noProof/>
                <w:webHidden/>
              </w:rPr>
              <w:t>62</w:t>
            </w:r>
            <w:r>
              <w:rPr>
                <w:noProof/>
                <w:webHidden/>
              </w:rPr>
              <w:fldChar w:fldCharType="end"/>
            </w:r>
          </w:hyperlink>
        </w:p>
        <w:p w14:paraId="0B2A2A17" w14:textId="7AB64FB6"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4" w:history="1">
            <w:r w:rsidRPr="001F27CD">
              <w:rPr>
                <w:rStyle w:val="Hipervnculo"/>
                <w:rFonts w:cs="Calibri"/>
                <w:noProof/>
              </w:rPr>
              <w:t>Diseño de la ventana Proveedor</w:t>
            </w:r>
            <w:r>
              <w:rPr>
                <w:noProof/>
                <w:webHidden/>
              </w:rPr>
              <w:tab/>
            </w:r>
            <w:r>
              <w:rPr>
                <w:noProof/>
                <w:webHidden/>
              </w:rPr>
              <w:fldChar w:fldCharType="begin"/>
            </w:r>
            <w:r>
              <w:rPr>
                <w:noProof/>
                <w:webHidden/>
              </w:rPr>
              <w:instrText xml:space="preserve"> PAGEREF _Toc187794264 \h </w:instrText>
            </w:r>
            <w:r>
              <w:rPr>
                <w:noProof/>
                <w:webHidden/>
              </w:rPr>
            </w:r>
            <w:r>
              <w:rPr>
                <w:noProof/>
                <w:webHidden/>
              </w:rPr>
              <w:fldChar w:fldCharType="separate"/>
            </w:r>
            <w:r>
              <w:rPr>
                <w:noProof/>
                <w:webHidden/>
              </w:rPr>
              <w:t>64</w:t>
            </w:r>
            <w:r>
              <w:rPr>
                <w:noProof/>
                <w:webHidden/>
              </w:rPr>
              <w:fldChar w:fldCharType="end"/>
            </w:r>
          </w:hyperlink>
        </w:p>
        <w:p w14:paraId="6B9D77CA" w14:textId="26E66766"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5" w:history="1">
            <w:r w:rsidRPr="001F27CD">
              <w:rPr>
                <w:rStyle w:val="Hipervnculo"/>
                <w:rFonts w:cs="Calibri"/>
                <w:noProof/>
              </w:rPr>
              <w:t>Diseño de la ventana Transportista</w:t>
            </w:r>
            <w:r>
              <w:rPr>
                <w:noProof/>
                <w:webHidden/>
              </w:rPr>
              <w:tab/>
            </w:r>
            <w:r>
              <w:rPr>
                <w:noProof/>
                <w:webHidden/>
              </w:rPr>
              <w:fldChar w:fldCharType="begin"/>
            </w:r>
            <w:r>
              <w:rPr>
                <w:noProof/>
                <w:webHidden/>
              </w:rPr>
              <w:instrText xml:space="preserve"> PAGEREF _Toc187794265 \h </w:instrText>
            </w:r>
            <w:r>
              <w:rPr>
                <w:noProof/>
                <w:webHidden/>
              </w:rPr>
            </w:r>
            <w:r>
              <w:rPr>
                <w:noProof/>
                <w:webHidden/>
              </w:rPr>
              <w:fldChar w:fldCharType="separate"/>
            </w:r>
            <w:r>
              <w:rPr>
                <w:noProof/>
                <w:webHidden/>
              </w:rPr>
              <w:t>66</w:t>
            </w:r>
            <w:r>
              <w:rPr>
                <w:noProof/>
                <w:webHidden/>
              </w:rPr>
              <w:fldChar w:fldCharType="end"/>
            </w:r>
          </w:hyperlink>
        </w:p>
        <w:p w14:paraId="13096C82" w14:textId="0F3CB552"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6" w:history="1">
            <w:r w:rsidRPr="001F27CD">
              <w:rPr>
                <w:rStyle w:val="Hipervnculo"/>
                <w:rFonts w:cs="Calibri"/>
                <w:noProof/>
              </w:rPr>
              <w:t>Diseño de la ventana Cliente</w:t>
            </w:r>
            <w:r>
              <w:rPr>
                <w:noProof/>
                <w:webHidden/>
              </w:rPr>
              <w:tab/>
            </w:r>
            <w:r>
              <w:rPr>
                <w:noProof/>
                <w:webHidden/>
              </w:rPr>
              <w:fldChar w:fldCharType="begin"/>
            </w:r>
            <w:r>
              <w:rPr>
                <w:noProof/>
                <w:webHidden/>
              </w:rPr>
              <w:instrText xml:space="preserve"> PAGEREF _Toc187794266 \h </w:instrText>
            </w:r>
            <w:r>
              <w:rPr>
                <w:noProof/>
                <w:webHidden/>
              </w:rPr>
            </w:r>
            <w:r>
              <w:rPr>
                <w:noProof/>
                <w:webHidden/>
              </w:rPr>
              <w:fldChar w:fldCharType="separate"/>
            </w:r>
            <w:r>
              <w:rPr>
                <w:noProof/>
                <w:webHidden/>
              </w:rPr>
              <w:t>68</w:t>
            </w:r>
            <w:r>
              <w:rPr>
                <w:noProof/>
                <w:webHidden/>
              </w:rPr>
              <w:fldChar w:fldCharType="end"/>
            </w:r>
          </w:hyperlink>
        </w:p>
        <w:p w14:paraId="6B946EE5" w14:textId="3414907F"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7" w:history="1">
            <w:r w:rsidRPr="001F27CD">
              <w:rPr>
                <w:rStyle w:val="Hipervnculo"/>
                <w:rFonts w:cs="Calibri"/>
                <w:noProof/>
              </w:rPr>
              <w:t>Diseño de la ventana Sucursal</w:t>
            </w:r>
            <w:r>
              <w:rPr>
                <w:noProof/>
                <w:webHidden/>
              </w:rPr>
              <w:tab/>
            </w:r>
            <w:r>
              <w:rPr>
                <w:noProof/>
                <w:webHidden/>
              </w:rPr>
              <w:fldChar w:fldCharType="begin"/>
            </w:r>
            <w:r>
              <w:rPr>
                <w:noProof/>
                <w:webHidden/>
              </w:rPr>
              <w:instrText xml:space="preserve"> PAGEREF _Toc187794267 \h </w:instrText>
            </w:r>
            <w:r>
              <w:rPr>
                <w:noProof/>
                <w:webHidden/>
              </w:rPr>
            </w:r>
            <w:r>
              <w:rPr>
                <w:noProof/>
                <w:webHidden/>
              </w:rPr>
              <w:fldChar w:fldCharType="separate"/>
            </w:r>
            <w:r>
              <w:rPr>
                <w:noProof/>
                <w:webHidden/>
              </w:rPr>
              <w:t>70</w:t>
            </w:r>
            <w:r>
              <w:rPr>
                <w:noProof/>
                <w:webHidden/>
              </w:rPr>
              <w:fldChar w:fldCharType="end"/>
            </w:r>
          </w:hyperlink>
        </w:p>
        <w:p w14:paraId="386F45D2" w14:textId="6FED244A"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68" w:history="1">
            <w:r w:rsidRPr="001F27CD">
              <w:rPr>
                <w:rStyle w:val="Hipervnculo"/>
                <w:rFonts w:cs="Calibri"/>
                <w:noProof/>
              </w:rPr>
              <w:t>Pantalla Transaccionales</w:t>
            </w:r>
            <w:r>
              <w:rPr>
                <w:noProof/>
                <w:webHidden/>
              </w:rPr>
              <w:tab/>
            </w:r>
            <w:r>
              <w:rPr>
                <w:noProof/>
                <w:webHidden/>
              </w:rPr>
              <w:fldChar w:fldCharType="begin"/>
            </w:r>
            <w:r>
              <w:rPr>
                <w:noProof/>
                <w:webHidden/>
              </w:rPr>
              <w:instrText xml:space="preserve"> PAGEREF _Toc187794268 \h </w:instrText>
            </w:r>
            <w:r>
              <w:rPr>
                <w:noProof/>
                <w:webHidden/>
              </w:rPr>
            </w:r>
            <w:r>
              <w:rPr>
                <w:noProof/>
                <w:webHidden/>
              </w:rPr>
              <w:fldChar w:fldCharType="separate"/>
            </w:r>
            <w:r>
              <w:rPr>
                <w:noProof/>
                <w:webHidden/>
              </w:rPr>
              <w:t>72</w:t>
            </w:r>
            <w:r>
              <w:rPr>
                <w:noProof/>
                <w:webHidden/>
              </w:rPr>
              <w:fldChar w:fldCharType="end"/>
            </w:r>
          </w:hyperlink>
        </w:p>
        <w:p w14:paraId="1FD6623B" w14:textId="6D84A2C9"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69" w:history="1">
            <w:r w:rsidRPr="001F27CD">
              <w:rPr>
                <w:rStyle w:val="Hipervnculo"/>
                <w:rFonts w:cs="Calibri"/>
                <w:noProof/>
              </w:rPr>
              <w:t>Diseño de la ventana Compra</w:t>
            </w:r>
            <w:r>
              <w:rPr>
                <w:noProof/>
                <w:webHidden/>
              </w:rPr>
              <w:tab/>
            </w:r>
            <w:r>
              <w:rPr>
                <w:noProof/>
                <w:webHidden/>
              </w:rPr>
              <w:fldChar w:fldCharType="begin"/>
            </w:r>
            <w:r>
              <w:rPr>
                <w:noProof/>
                <w:webHidden/>
              </w:rPr>
              <w:instrText xml:space="preserve"> PAGEREF _Toc187794269 \h </w:instrText>
            </w:r>
            <w:r>
              <w:rPr>
                <w:noProof/>
                <w:webHidden/>
              </w:rPr>
            </w:r>
            <w:r>
              <w:rPr>
                <w:noProof/>
                <w:webHidden/>
              </w:rPr>
              <w:fldChar w:fldCharType="separate"/>
            </w:r>
            <w:r>
              <w:rPr>
                <w:noProof/>
                <w:webHidden/>
              </w:rPr>
              <w:t>72</w:t>
            </w:r>
            <w:r>
              <w:rPr>
                <w:noProof/>
                <w:webHidden/>
              </w:rPr>
              <w:fldChar w:fldCharType="end"/>
            </w:r>
          </w:hyperlink>
        </w:p>
        <w:p w14:paraId="7E833C35" w14:textId="6AA9D409"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0" w:history="1">
            <w:r w:rsidRPr="001F27CD">
              <w:rPr>
                <w:rStyle w:val="Hipervnculo"/>
                <w:rFonts w:cs="Calibri"/>
                <w:noProof/>
              </w:rPr>
              <w:t>Diseño de la ventana Detalle Compra</w:t>
            </w:r>
            <w:r>
              <w:rPr>
                <w:noProof/>
                <w:webHidden/>
              </w:rPr>
              <w:tab/>
            </w:r>
            <w:r>
              <w:rPr>
                <w:noProof/>
                <w:webHidden/>
              </w:rPr>
              <w:fldChar w:fldCharType="begin"/>
            </w:r>
            <w:r>
              <w:rPr>
                <w:noProof/>
                <w:webHidden/>
              </w:rPr>
              <w:instrText xml:space="preserve"> PAGEREF _Toc187794270 \h </w:instrText>
            </w:r>
            <w:r>
              <w:rPr>
                <w:noProof/>
                <w:webHidden/>
              </w:rPr>
            </w:r>
            <w:r>
              <w:rPr>
                <w:noProof/>
                <w:webHidden/>
              </w:rPr>
              <w:fldChar w:fldCharType="separate"/>
            </w:r>
            <w:r>
              <w:rPr>
                <w:noProof/>
                <w:webHidden/>
              </w:rPr>
              <w:t>74</w:t>
            </w:r>
            <w:r>
              <w:rPr>
                <w:noProof/>
                <w:webHidden/>
              </w:rPr>
              <w:fldChar w:fldCharType="end"/>
            </w:r>
          </w:hyperlink>
        </w:p>
        <w:p w14:paraId="0BA9C819" w14:textId="4D6B4838"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1" w:history="1">
            <w:r w:rsidRPr="001F27CD">
              <w:rPr>
                <w:rStyle w:val="Hipervnculo"/>
                <w:rFonts w:cs="Calibri"/>
                <w:noProof/>
              </w:rPr>
              <w:t>Diseño de la ventana Venta</w:t>
            </w:r>
            <w:r>
              <w:rPr>
                <w:noProof/>
                <w:webHidden/>
              </w:rPr>
              <w:tab/>
            </w:r>
            <w:r>
              <w:rPr>
                <w:noProof/>
                <w:webHidden/>
              </w:rPr>
              <w:fldChar w:fldCharType="begin"/>
            </w:r>
            <w:r>
              <w:rPr>
                <w:noProof/>
                <w:webHidden/>
              </w:rPr>
              <w:instrText xml:space="preserve"> PAGEREF _Toc187794271 \h </w:instrText>
            </w:r>
            <w:r>
              <w:rPr>
                <w:noProof/>
                <w:webHidden/>
              </w:rPr>
            </w:r>
            <w:r>
              <w:rPr>
                <w:noProof/>
                <w:webHidden/>
              </w:rPr>
              <w:fldChar w:fldCharType="separate"/>
            </w:r>
            <w:r>
              <w:rPr>
                <w:noProof/>
                <w:webHidden/>
              </w:rPr>
              <w:t>76</w:t>
            </w:r>
            <w:r>
              <w:rPr>
                <w:noProof/>
                <w:webHidden/>
              </w:rPr>
              <w:fldChar w:fldCharType="end"/>
            </w:r>
          </w:hyperlink>
        </w:p>
        <w:p w14:paraId="0B6E30E4" w14:textId="20423174"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2" w:history="1">
            <w:r w:rsidRPr="001F27CD">
              <w:rPr>
                <w:rStyle w:val="Hipervnculo"/>
                <w:rFonts w:cs="Calibri"/>
                <w:noProof/>
              </w:rPr>
              <w:t>Diseño de la ventana Detalle Venta</w:t>
            </w:r>
            <w:r>
              <w:rPr>
                <w:noProof/>
                <w:webHidden/>
              </w:rPr>
              <w:tab/>
            </w:r>
            <w:r>
              <w:rPr>
                <w:noProof/>
                <w:webHidden/>
              </w:rPr>
              <w:fldChar w:fldCharType="begin"/>
            </w:r>
            <w:r>
              <w:rPr>
                <w:noProof/>
                <w:webHidden/>
              </w:rPr>
              <w:instrText xml:space="preserve"> PAGEREF _Toc187794272 \h </w:instrText>
            </w:r>
            <w:r>
              <w:rPr>
                <w:noProof/>
                <w:webHidden/>
              </w:rPr>
            </w:r>
            <w:r>
              <w:rPr>
                <w:noProof/>
                <w:webHidden/>
              </w:rPr>
              <w:fldChar w:fldCharType="separate"/>
            </w:r>
            <w:r>
              <w:rPr>
                <w:noProof/>
                <w:webHidden/>
              </w:rPr>
              <w:t>78</w:t>
            </w:r>
            <w:r>
              <w:rPr>
                <w:noProof/>
                <w:webHidden/>
              </w:rPr>
              <w:fldChar w:fldCharType="end"/>
            </w:r>
          </w:hyperlink>
        </w:p>
        <w:p w14:paraId="1D564B16" w14:textId="5160953F"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73" w:history="1">
            <w:r w:rsidRPr="001F27CD">
              <w:rPr>
                <w:rStyle w:val="Hipervnculo"/>
                <w:rFonts w:cs="Calibri"/>
                <w:noProof/>
              </w:rPr>
              <w:t>Pantalla de Configuración</w:t>
            </w:r>
            <w:r>
              <w:rPr>
                <w:noProof/>
                <w:webHidden/>
              </w:rPr>
              <w:tab/>
            </w:r>
            <w:r>
              <w:rPr>
                <w:noProof/>
                <w:webHidden/>
              </w:rPr>
              <w:fldChar w:fldCharType="begin"/>
            </w:r>
            <w:r>
              <w:rPr>
                <w:noProof/>
                <w:webHidden/>
              </w:rPr>
              <w:instrText xml:space="preserve"> PAGEREF _Toc187794273 \h </w:instrText>
            </w:r>
            <w:r>
              <w:rPr>
                <w:noProof/>
                <w:webHidden/>
              </w:rPr>
            </w:r>
            <w:r>
              <w:rPr>
                <w:noProof/>
                <w:webHidden/>
              </w:rPr>
              <w:fldChar w:fldCharType="separate"/>
            </w:r>
            <w:r>
              <w:rPr>
                <w:noProof/>
                <w:webHidden/>
              </w:rPr>
              <w:t>80</w:t>
            </w:r>
            <w:r>
              <w:rPr>
                <w:noProof/>
                <w:webHidden/>
              </w:rPr>
              <w:fldChar w:fldCharType="end"/>
            </w:r>
          </w:hyperlink>
        </w:p>
        <w:p w14:paraId="128B3D92" w14:textId="2AA7D471"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4" w:history="1">
            <w:r w:rsidRPr="001F27CD">
              <w:rPr>
                <w:rStyle w:val="Hipervnculo"/>
                <w:rFonts w:cs="Calibri"/>
                <w:noProof/>
              </w:rPr>
              <w:t>Diseño de la ventana Información Negocio</w:t>
            </w:r>
            <w:r>
              <w:rPr>
                <w:noProof/>
                <w:webHidden/>
              </w:rPr>
              <w:tab/>
            </w:r>
            <w:r>
              <w:rPr>
                <w:noProof/>
                <w:webHidden/>
              </w:rPr>
              <w:fldChar w:fldCharType="begin"/>
            </w:r>
            <w:r>
              <w:rPr>
                <w:noProof/>
                <w:webHidden/>
              </w:rPr>
              <w:instrText xml:space="preserve"> PAGEREF _Toc187794274 \h </w:instrText>
            </w:r>
            <w:r>
              <w:rPr>
                <w:noProof/>
                <w:webHidden/>
              </w:rPr>
            </w:r>
            <w:r>
              <w:rPr>
                <w:noProof/>
                <w:webHidden/>
              </w:rPr>
              <w:fldChar w:fldCharType="separate"/>
            </w:r>
            <w:r>
              <w:rPr>
                <w:noProof/>
                <w:webHidden/>
              </w:rPr>
              <w:t>80</w:t>
            </w:r>
            <w:r>
              <w:rPr>
                <w:noProof/>
                <w:webHidden/>
              </w:rPr>
              <w:fldChar w:fldCharType="end"/>
            </w:r>
          </w:hyperlink>
        </w:p>
        <w:p w14:paraId="02C5D4D2" w14:textId="2D15AB9E"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5" w:history="1">
            <w:r w:rsidRPr="001F27CD">
              <w:rPr>
                <w:rStyle w:val="Hipervnculo"/>
                <w:rFonts w:cs="Calibri"/>
                <w:noProof/>
              </w:rPr>
              <w:t>Diseño de la ventana Información Programa</w:t>
            </w:r>
            <w:r>
              <w:rPr>
                <w:noProof/>
                <w:webHidden/>
              </w:rPr>
              <w:tab/>
            </w:r>
            <w:r>
              <w:rPr>
                <w:noProof/>
                <w:webHidden/>
              </w:rPr>
              <w:fldChar w:fldCharType="begin"/>
            </w:r>
            <w:r>
              <w:rPr>
                <w:noProof/>
                <w:webHidden/>
              </w:rPr>
              <w:instrText xml:space="preserve"> PAGEREF _Toc187794275 \h </w:instrText>
            </w:r>
            <w:r>
              <w:rPr>
                <w:noProof/>
                <w:webHidden/>
              </w:rPr>
            </w:r>
            <w:r>
              <w:rPr>
                <w:noProof/>
                <w:webHidden/>
              </w:rPr>
              <w:fldChar w:fldCharType="separate"/>
            </w:r>
            <w:r>
              <w:rPr>
                <w:noProof/>
                <w:webHidden/>
              </w:rPr>
              <w:t>82</w:t>
            </w:r>
            <w:r>
              <w:rPr>
                <w:noProof/>
                <w:webHidden/>
              </w:rPr>
              <w:fldChar w:fldCharType="end"/>
            </w:r>
          </w:hyperlink>
        </w:p>
        <w:p w14:paraId="7A823A67" w14:textId="3DAF5845"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76" w:history="1">
            <w:r w:rsidRPr="001F27CD">
              <w:rPr>
                <w:rStyle w:val="Hipervnculo"/>
                <w:rFonts w:cs="Calibri"/>
                <w:noProof/>
              </w:rPr>
              <w:t>Pantalla de Informe y Analítica</w:t>
            </w:r>
            <w:r>
              <w:rPr>
                <w:noProof/>
                <w:webHidden/>
              </w:rPr>
              <w:tab/>
            </w:r>
            <w:r>
              <w:rPr>
                <w:noProof/>
                <w:webHidden/>
              </w:rPr>
              <w:fldChar w:fldCharType="begin"/>
            </w:r>
            <w:r>
              <w:rPr>
                <w:noProof/>
                <w:webHidden/>
              </w:rPr>
              <w:instrText xml:space="preserve"> PAGEREF _Toc187794276 \h </w:instrText>
            </w:r>
            <w:r>
              <w:rPr>
                <w:noProof/>
                <w:webHidden/>
              </w:rPr>
            </w:r>
            <w:r>
              <w:rPr>
                <w:noProof/>
                <w:webHidden/>
              </w:rPr>
              <w:fldChar w:fldCharType="separate"/>
            </w:r>
            <w:r>
              <w:rPr>
                <w:noProof/>
                <w:webHidden/>
              </w:rPr>
              <w:t>84</w:t>
            </w:r>
            <w:r>
              <w:rPr>
                <w:noProof/>
                <w:webHidden/>
              </w:rPr>
              <w:fldChar w:fldCharType="end"/>
            </w:r>
          </w:hyperlink>
        </w:p>
        <w:p w14:paraId="71077183" w14:textId="1FCA047C"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7" w:history="1">
            <w:r w:rsidRPr="001F27CD">
              <w:rPr>
                <w:rStyle w:val="Hipervnculo"/>
                <w:rFonts w:cs="Calibri"/>
                <w:noProof/>
              </w:rPr>
              <w:t>Diseño de la ventana Graficas Compras</w:t>
            </w:r>
            <w:r>
              <w:rPr>
                <w:noProof/>
                <w:webHidden/>
              </w:rPr>
              <w:tab/>
            </w:r>
            <w:r>
              <w:rPr>
                <w:noProof/>
                <w:webHidden/>
              </w:rPr>
              <w:fldChar w:fldCharType="begin"/>
            </w:r>
            <w:r>
              <w:rPr>
                <w:noProof/>
                <w:webHidden/>
              </w:rPr>
              <w:instrText xml:space="preserve"> PAGEREF _Toc187794277 \h </w:instrText>
            </w:r>
            <w:r>
              <w:rPr>
                <w:noProof/>
                <w:webHidden/>
              </w:rPr>
            </w:r>
            <w:r>
              <w:rPr>
                <w:noProof/>
                <w:webHidden/>
              </w:rPr>
              <w:fldChar w:fldCharType="separate"/>
            </w:r>
            <w:r>
              <w:rPr>
                <w:noProof/>
                <w:webHidden/>
              </w:rPr>
              <w:t>84</w:t>
            </w:r>
            <w:r>
              <w:rPr>
                <w:noProof/>
                <w:webHidden/>
              </w:rPr>
              <w:fldChar w:fldCharType="end"/>
            </w:r>
          </w:hyperlink>
        </w:p>
        <w:p w14:paraId="459A9551" w14:textId="1B9A561A"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78" w:history="1">
            <w:r w:rsidRPr="001F27CD">
              <w:rPr>
                <w:rStyle w:val="Hipervnculo"/>
                <w:rFonts w:cs="Calibri"/>
                <w:noProof/>
              </w:rPr>
              <w:t>Diseño de la ventana Graficas Ventas</w:t>
            </w:r>
            <w:r>
              <w:rPr>
                <w:noProof/>
                <w:webHidden/>
              </w:rPr>
              <w:tab/>
            </w:r>
            <w:r>
              <w:rPr>
                <w:noProof/>
                <w:webHidden/>
              </w:rPr>
              <w:fldChar w:fldCharType="begin"/>
            </w:r>
            <w:r>
              <w:rPr>
                <w:noProof/>
                <w:webHidden/>
              </w:rPr>
              <w:instrText xml:space="preserve"> PAGEREF _Toc187794278 \h </w:instrText>
            </w:r>
            <w:r>
              <w:rPr>
                <w:noProof/>
                <w:webHidden/>
              </w:rPr>
            </w:r>
            <w:r>
              <w:rPr>
                <w:noProof/>
                <w:webHidden/>
              </w:rPr>
              <w:fldChar w:fldCharType="separate"/>
            </w:r>
            <w:r>
              <w:rPr>
                <w:noProof/>
                <w:webHidden/>
              </w:rPr>
              <w:t>86</w:t>
            </w:r>
            <w:r>
              <w:rPr>
                <w:noProof/>
                <w:webHidden/>
              </w:rPr>
              <w:fldChar w:fldCharType="end"/>
            </w:r>
          </w:hyperlink>
        </w:p>
        <w:p w14:paraId="565F1F76" w14:textId="2F074122" w:rsidR="0045761B" w:rsidRDefault="0045761B">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794279" w:history="1">
            <w:r w:rsidRPr="001F27CD">
              <w:rPr>
                <w:rStyle w:val="Hipervnculo"/>
                <w:rFonts w:cs="Calibri"/>
                <w:noProof/>
              </w:rPr>
              <w:t>Pantalla Modales</w:t>
            </w:r>
            <w:r>
              <w:rPr>
                <w:noProof/>
                <w:webHidden/>
              </w:rPr>
              <w:tab/>
            </w:r>
            <w:r>
              <w:rPr>
                <w:noProof/>
                <w:webHidden/>
              </w:rPr>
              <w:fldChar w:fldCharType="begin"/>
            </w:r>
            <w:r>
              <w:rPr>
                <w:noProof/>
                <w:webHidden/>
              </w:rPr>
              <w:instrText xml:space="preserve"> PAGEREF _Toc187794279 \h </w:instrText>
            </w:r>
            <w:r>
              <w:rPr>
                <w:noProof/>
                <w:webHidden/>
              </w:rPr>
            </w:r>
            <w:r>
              <w:rPr>
                <w:noProof/>
                <w:webHidden/>
              </w:rPr>
              <w:fldChar w:fldCharType="separate"/>
            </w:r>
            <w:r>
              <w:rPr>
                <w:noProof/>
                <w:webHidden/>
              </w:rPr>
              <w:t>88</w:t>
            </w:r>
            <w:r>
              <w:rPr>
                <w:noProof/>
                <w:webHidden/>
              </w:rPr>
              <w:fldChar w:fldCharType="end"/>
            </w:r>
          </w:hyperlink>
        </w:p>
        <w:p w14:paraId="1A46E64F" w14:textId="01DB1711"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80" w:history="1">
            <w:r w:rsidRPr="001F27CD">
              <w:rPr>
                <w:rStyle w:val="Hipervnculo"/>
                <w:rFonts w:cs="Calibri"/>
                <w:noProof/>
              </w:rPr>
              <w:t>Diseño de la ventana Modal Productos</w:t>
            </w:r>
            <w:r>
              <w:rPr>
                <w:noProof/>
                <w:webHidden/>
              </w:rPr>
              <w:tab/>
            </w:r>
            <w:r>
              <w:rPr>
                <w:noProof/>
                <w:webHidden/>
              </w:rPr>
              <w:fldChar w:fldCharType="begin"/>
            </w:r>
            <w:r>
              <w:rPr>
                <w:noProof/>
                <w:webHidden/>
              </w:rPr>
              <w:instrText xml:space="preserve"> PAGEREF _Toc187794280 \h </w:instrText>
            </w:r>
            <w:r>
              <w:rPr>
                <w:noProof/>
                <w:webHidden/>
              </w:rPr>
            </w:r>
            <w:r>
              <w:rPr>
                <w:noProof/>
                <w:webHidden/>
              </w:rPr>
              <w:fldChar w:fldCharType="separate"/>
            </w:r>
            <w:r>
              <w:rPr>
                <w:noProof/>
                <w:webHidden/>
              </w:rPr>
              <w:t>88</w:t>
            </w:r>
            <w:r>
              <w:rPr>
                <w:noProof/>
                <w:webHidden/>
              </w:rPr>
              <w:fldChar w:fldCharType="end"/>
            </w:r>
          </w:hyperlink>
        </w:p>
        <w:p w14:paraId="2CFE2284" w14:textId="4D13B58D"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81" w:history="1">
            <w:r w:rsidRPr="001F27CD">
              <w:rPr>
                <w:rStyle w:val="Hipervnculo"/>
                <w:rFonts w:cs="Calibri"/>
                <w:noProof/>
              </w:rPr>
              <w:t>Diseño de la ventana Modal Proveedores</w:t>
            </w:r>
            <w:r>
              <w:rPr>
                <w:noProof/>
                <w:webHidden/>
              </w:rPr>
              <w:tab/>
            </w:r>
            <w:r>
              <w:rPr>
                <w:noProof/>
                <w:webHidden/>
              </w:rPr>
              <w:fldChar w:fldCharType="begin"/>
            </w:r>
            <w:r>
              <w:rPr>
                <w:noProof/>
                <w:webHidden/>
              </w:rPr>
              <w:instrText xml:space="preserve"> PAGEREF _Toc187794281 \h </w:instrText>
            </w:r>
            <w:r>
              <w:rPr>
                <w:noProof/>
                <w:webHidden/>
              </w:rPr>
            </w:r>
            <w:r>
              <w:rPr>
                <w:noProof/>
                <w:webHidden/>
              </w:rPr>
              <w:fldChar w:fldCharType="separate"/>
            </w:r>
            <w:r>
              <w:rPr>
                <w:noProof/>
                <w:webHidden/>
              </w:rPr>
              <w:t>90</w:t>
            </w:r>
            <w:r>
              <w:rPr>
                <w:noProof/>
                <w:webHidden/>
              </w:rPr>
              <w:fldChar w:fldCharType="end"/>
            </w:r>
          </w:hyperlink>
        </w:p>
        <w:p w14:paraId="2C7EF62D" w14:textId="4306D35D"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82" w:history="1">
            <w:r w:rsidRPr="001F27CD">
              <w:rPr>
                <w:rStyle w:val="Hipervnculo"/>
                <w:rFonts w:cs="Calibri"/>
                <w:noProof/>
              </w:rPr>
              <w:t>Diseño de la ventana Modal Transportistas</w:t>
            </w:r>
            <w:r>
              <w:rPr>
                <w:noProof/>
                <w:webHidden/>
              </w:rPr>
              <w:tab/>
            </w:r>
            <w:r>
              <w:rPr>
                <w:noProof/>
                <w:webHidden/>
              </w:rPr>
              <w:fldChar w:fldCharType="begin"/>
            </w:r>
            <w:r>
              <w:rPr>
                <w:noProof/>
                <w:webHidden/>
              </w:rPr>
              <w:instrText xml:space="preserve"> PAGEREF _Toc187794282 \h </w:instrText>
            </w:r>
            <w:r>
              <w:rPr>
                <w:noProof/>
                <w:webHidden/>
              </w:rPr>
            </w:r>
            <w:r>
              <w:rPr>
                <w:noProof/>
                <w:webHidden/>
              </w:rPr>
              <w:fldChar w:fldCharType="separate"/>
            </w:r>
            <w:r>
              <w:rPr>
                <w:noProof/>
                <w:webHidden/>
              </w:rPr>
              <w:t>92</w:t>
            </w:r>
            <w:r>
              <w:rPr>
                <w:noProof/>
                <w:webHidden/>
              </w:rPr>
              <w:fldChar w:fldCharType="end"/>
            </w:r>
          </w:hyperlink>
        </w:p>
        <w:p w14:paraId="1DB6D61F" w14:textId="4AC63B37"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83" w:history="1">
            <w:r w:rsidRPr="001F27CD">
              <w:rPr>
                <w:rStyle w:val="Hipervnculo"/>
                <w:rFonts w:cs="Calibri"/>
                <w:noProof/>
              </w:rPr>
              <w:t>Diseño de la ventana Modal Clientes</w:t>
            </w:r>
            <w:r>
              <w:rPr>
                <w:noProof/>
                <w:webHidden/>
              </w:rPr>
              <w:tab/>
            </w:r>
            <w:r>
              <w:rPr>
                <w:noProof/>
                <w:webHidden/>
              </w:rPr>
              <w:fldChar w:fldCharType="begin"/>
            </w:r>
            <w:r>
              <w:rPr>
                <w:noProof/>
                <w:webHidden/>
              </w:rPr>
              <w:instrText xml:space="preserve"> PAGEREF _Toc187794283 \h </w:instrText>
            </w:r>
            <w:r>
              <w:rPr>
                <w:noProof/>
                <w:webHidden/>
              </w:rPr>
            </w:r>
            <w:r>
              <w:rPr>
                <w:noProof/>
                <w:webHidden/>
              </w:rPr>
              <w:fldChar w:fldCharType="separate"/>
            </w:r>
            <w:r>
              <w:rPr>
                <w:noProof/>
                <w:webHidden/>
              </w:rPr>
              <w:t>94</w:t>
            </w:r>
            <w:r>
              <w:rPr>
                <w:noProof/>
                <w:webHidden/>
              </w:rPr>
              <w:fldChar w:fldCharType="end"/>
            </w:r>
          </w:hyperlink>
        </w:p>
        <w:p w14:paraId="0A411877" w14:textId="43D71F2C" w:rsidR="0045761B" w:rsidRDefault="0045761B">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794284" w:history="1">
            <w:r w:rsidRPr="001F27CD">
              <w:rPr>
                <w:rStyle w:val="Hipervnculo"/>
                <w:rFonts w:cs="Calibri"/>
                <w:noProof/>
              </w:rPr>
              <w:t>Diseño de la ventana Modal Ofertas</w:t>
            </w:r>
            <w:r>
              <w:rPr>
                <w:noProof/>
                <w:webHidden/>
              </w:rPr>
              <w:tab/>
            </w:r>
            <w:r>
              <w:rPr>
                <w:noProof/>
                <w:webHidden/>
              </w:rPr>
              <w:fldChar w:fldCharType="begin"/>
            </w:r>
            <w:r>
              <w:rPr>
                <w:noProof/>
                <w:webHidden/>
              </w:rPr>
              <w:instrText xml:space="preserve"> PAGEREF _Toc187794284 \h </w:instrText>
            </w:r>
            <w:r>
              <w:rPr>
                <w:noProof/>
                <w:webHidden/>
              </w:rPr>
            </w:r>
            <w:r>
              <w:rPr>
                <w:noProof/>
                <w:webHidden/>
              </w:rPr>
              <w:fldChar w:fldCharType="separate"/>
            </w:r>
            <w:r>
              <w:rPr>
                <w:noProof/>
                <w:webHidden/>
              </w:rPr>
              <w:t>96</w:t>
            </w:r>
            <w:r>
              <w:rPr>
                <w:noProof/>
                <w:webHidden/>
              </w:rPr>
              <w:fldChar w:fldCharType="end"/>
            </w:r>
          </w:hyperlink>
        </w:p>
        <w:p w14:paraId="3014A0DB" w14:textId="7E543F5B" w:rsidR="007A0475" w:rsidRDefault="00395E10">
          <w:r>
            <w:rPr>
              <w:rFonts w:ascii="Calibri" w:hAnsi="Calibri"/>
              <w:b/>
              <w:bCs/>
              <w:caps/>
              <w:sz w:val="20"/>
              <w:szCs w:val="20"/>
            </w:rPr>
            <w:fldChar w:fldCharType="end"/>
          </w:r>
        </w:p>
      </w:sdtContent>
    </w:sdt>
    <w:p w14:paraId="5228B2B5" w14:textId="1FDACF4C" w:rsidR="006A178A" w:rsidRPr="008D2231" w:rsidRDefault="006A178A" w:rsidP="008D2231">
      <w:pPr>
        <w:tabs>
          <w:tab w:val="left" w:pos="5572"/>
        </w:tabs>
        <w:rPr>
          <w:rFonts w:ascii="Calibri" w:hAnsi="Calibri" w:cs="Book Antiqua"/>
        </w:rPr>
      </w:pPr>
      <w:bookmarkStart w:id="2" w:name="_Toc384282999"/>
    </w:p>
    <w:p w14:paraId="61106209" w14:textId="77777777" w:rsidR="000F448D" w:rsidRDefault="000F448D" w:rsidP="00287FDD">
      <w:pPr>
        <w:rPr>
          <w:rFonts w:asciiTheme="minorHAnsi" w:hAnsiTheme="minorHAnsi" w:cstheme="minorHAnsi"/>
          <w:b/>
          <w:bCs/>
        </w:rPr>
      </w:pPr>
    </w:p>
    <w:p w14:paraId="40163EB1" w14:textId="77777777" w:rsidR="00BF7AD0" w:rsidRDefault="00BF7AD0" w:rsidP="00287FDD">
      <w:pPr>
        <w:rPr>
          <w:rFonts w:asciiTheme="minorHAnsi" w:hAnsiTheme="minorHAnsi" w:cstheme="minorHAnsi"/>
          <w:b/>
          <w:bCs/>
        </w:rPr>
      </w:pPr>
    </w:p>
    <w:p w14:paraId="21F6AC39" w14:textId="77777777" w:rsidR="00BF7AD0" w:rsidRDefault="00BF7AD0" w:rsidP="00287FDD">
      <w:pPr>
        <w:rPr>
          <w:rFonts w:asciiTheme="minorHAnsi" w:hAnsiTheme="minorHAnsi" w:cstheme="minorHAnsi"/>
          <w:b/>
          <w:bCs/>
        </w:rPr>
      </w:pPr>
    </w:p>
    <w:p w14:paraId="3976B765" w14:textId="77777777" w:rsidR="00BF7AD0" w:rsidRDefault="00BF7AD0" w:rsidP="00287FDD">
      <w:pPr>
        <w:rPr>
          <w:rFonts w:asciiTheme="minorHAnsi" w:hAnsiTheme="minorHAnsi" w:cstheme="minorHAnsi"/>
          <w:b/>
          <w:bCs/>
        </w:rPr>
      </w:pPr>
    </w:p>
    <w:p w14:paraId="6815AD4D" w14:textId="77777777" w:rsidR="00BF7AD0" w:rsidRDefault="00BF7AD0" w:rsidP="00287FDD">
      <w:pPr>
        <w:rPr>
          <w:rFonts w:asciiTheme="minorHAnsi" w:hAnsiTheme="minorHAnsi" w:cstheme="minorHAnsi"/>
          <w:b/>
          <w:bCs/>
        </w:rPr>
      </w:pPr>
    </w:p>
    <w:p w14:paraId="6071B279" w14:textId="77777777" w:rsidR="00BF7AD0" w:rsidRDefault="00BF7AD0" w:rsidP="00287FDD">
      <w:pPr>
        <w:rPr>
          <w:rFonts w:asciiTheme="minorHAnsi" w:hAnsiTheme="minorHAnsi" w:cstheme="minorHAnsi"/>
          <w:b/>
          <w:bCs/>
        </w:rPr>
      </w:pPr>
    </w:p>
    <w:p w14:paraId="06D60F5A" w14:textId="77777777" w:rsidR="00BF7AD0" w:rsidRDefault="00BF7AD0" w:rsidP="00287FDD">
      <w:pPr>
        <w:rPr>
          <w:rFonts w:asciiTheme="minorHAnsi" w:hAnsiTheme="minorHAnsi" w:cstheme="minorHAnsi"/>
          <w:b/>
          <w:bCs/>
        </w:rPr>
      </w:pPr>
    </w:p>
    <w:p w14:paraId="71990119" w14:textId="77777777" w:rsidR="00BF7AD0" w:rsidRDefault="00BF7AD0" w:rsidP="00287FDD">
      <w:pPr>
        <w:rPr>
          <w:rFonts w:asciiTheme="minorHAnsi" w:hAnsiTheme="minorHAnsi" w:cstheme="minorHAnsi"/>
          <w:b/>
          <w:bCs/>
        </w:rPr>
      </w:pPr>
    </w:p>
    <w:p w14:paraId="511E3D02" w14:textId="77777777" w:rsidR="00BF7AD0" w:rsidRDefault="00BF7AD0" w:rsidP="00287FDD">
      <w:pPr>
        <w:rPr>
          <w:rFonts w:asciiTheme="minorHAnsi" w:hAnsiTheme="minorHAnsi" w:cstheme="minorHAnsi"/>
          <w:b/>
          <w:bCs/>
        </w:rPr>
      </w:pPr>
    </w:p>
    <w:p w14:paraId="6BB883CD" w14:textId="77777777" w:rsidR="00BF7AD0" w:rsidRDefault="00BF7AD0" w:rsidP="00287FDD">
      <w:pPr>
        <w:rPr>
          <w:rFonts w:asciiTheme="minorHAnsi" w:hAnsiTheme="minorHAnsi" w:cstheme="minorHAnsi"/>
          <w:b/>
          <w:bCs/>
        </w:rPr>
      </w:pPr>
    </w:p>
    <w:p w14:paraId="7BCCCCC5" w14:textId="77777777" w:rsidR="00BF7AD0" w:rsidRDefault="00BF7AD0" w:rsidP="00287FDD">
      <w:pPr>
        <w:rPr>
          <w:rFonts w:asciiTheme="minorHAnsi" w:hAnsiTheme="minorHAnsi" w:cstheme="minorHAnsi"/>
          <w:b/>
          <w:bCs/>
        </w:rPr>
      </w:pPr>
    </w:p>
    <w:p w14:paraId="608F993F" w14:textId="77777777" w:rsidR="00BF7AD0" w:rsidRDefault="00BF7AD0" w:rsidP="00287FDD">
      <w:pPr>
        <w:rPr>
          <w:rFonts w:asciiTheme="minorHAnsi" w:hAnsiTheme="minorHAnsi" w:cstheme="minorHAnsi"/>
          <w:b/>
          <w:bCs/>
        </w:rPr>
      </w:pPr>
    </w:p>
    <w:p w14:paraId="3CC3B650" w14:textId="77777777" w:rsidR="00BF7AD0" w:rsidRDefault="00BF7AD0" w:rsidP="00287FDD">
      <w:pPr>
        <w:rPr>
          <w:rFonts w:asciiTheme="minorHAnsi" w:hAnsiTheme="minorHAnsi" w:cstheme="minorHAnsi"/>
          <w:b/>
          <w:bCs/>
        </w:rPr>
      </w:pPr>
    </w:p>
    <w:p w14:paraId="1E57A6BB" w14:textId="77777777" w:rsidR="00BF7AD0" w:rsidRDefault="00BF7AD0" w:rsidP="00287FDD">
      <w:pPr>
        <w:rPr>
          <w:rFonts w:asciiTheme="minorHAnsi" w:hAnsiTheme="minorHAnsi" w:cstheme="minorHAnsi"/>
          <w:b/>
          <w:bCs/>
        </w:rPr>
      </w:pPr>
    </w:p>
    <w:p w14:paraId="6BD61E1A" w14:textId="77777777" w:rsidR="00BF7AD0" w:rsidRDefault="00BF7AD0" w:rsidP="00287FDD">
      <w:pPr>
        <w:rPr>
          <w:rFonts w:asciiTheme="minorHAnsi" w:hAnsiTheme="minorHAnsi" w:cstheme="minorHAnsi"/>
          <w:b/>
          <w:bCs/>
        </w:rPr>
      </w:pPr>
    </w:p>
    <w:p w14:paraId="0F0CA4C9" w14:textId="77777777" w:rsidR="00BF7AD0" w:rsidRDefault="00BF7AD0" w:rsidP="00287FDD">
      <w:pPr>
        <w:rPr>
          <w:rFonts w:asciiTheme="minorHAnsi" w:hAnsiTheme="minorHAnsi" w:cstheme="minorHAnsi"/>
          <w:b/>
          <w:bCs/>
        </w:rPr>
      </w:pPr>
    </w:p>
    <w:p w14:paraId="57A6FEA0" w14:textId="77777777" w:rsidR="00BF7AD0" w:rsidRDefault="00BF7AD0" w:rsidP="00287FDD">
      <w:pPr>
        <w:rPr>
          <w:rFonts w:asciiTheme="minorHAnsi" w:hAnsiTheme="minorHAnsi" w:cstheme="minorHAnsi"/>
          <w:b/>
          <w:bCs/>
        </w:rPr>
      </w:pPr>
    </w:p>
    <w:p w14:paraId="0E9E925A" w14:textId="77777777" w:rsidR="00BF7AD0" w:rsidRDefault="00BF7AD0" w:rsidP="00287FDD">
      <w:pPr>
        <w:rPr>
          <w:rFonts w:asciiTheme="minorHAnsi" w:hAnsiTheme="minorHAnsi" w:cstheme="minorHAnsi"/>
          <w:b/>
          <w:bCs/>
        </w:rPr>
      </w:pPr>
    </w:p>
    <w:p w14:paraId="510CFB23" w14:textId="77777777" w:rsidR="00BF7AD0" w:rsidRDefault="00BF7AD0" w:rsidP="00287FDD">
      <w:pPr>
        <w:rPr>
          <w:rFonts w:asciiTheme="minorHAnsi" w:hAnsiTheme="minorHAnsi" w:cstheme="minorHAnsi"/>
          <w:b/>
          <w:bCs/>
        </w:rPr>
      </w:pPr>
    </w:p>
    <w:p w14:paraId="2100BF04" w14:textId="77777777" w:rsidR="00BF7AD0" w:rsidRDefault="00BF7AD0" w:rsidP="00287FDD">
      <w:pPr>
        <w:rPr>
          <w:rFonts w:asciiTheme="minorHAnsi" w:hAnsiTheme="minorHAnsi" w:cstheme="minorHAnsi"/>
          <w:b/>
          <w:bCs/>
        </w:rPr>
      </w:pPr>
    </w:p>
    <w:p w14:paraId="60368B83" w14:textId="77777777" w:rsidR="00BF7AD0" w:rsidRDefault="00BF7AD0" w:rsidP="00287FDD">
      <w:pPr>
        <w:rPr>
          <w:rFonts w:asciiTheme="minorHAnsi" w:hAnsiTheme="minorHAnsi" w:cstheme="minorHAnsi"/>
          <w:b/>
          <w:bCs/>
        </w:rPr>
      </w:pPr>
    </w:p>
    <w:p w14:paraId="4C8160ED" w14:textId="77777777" w:rsidR="00BF7AD0" w:rsidRDefault="00BF7AD0" w:rsidP="00287FDD">
      <w:pPr>
        <w:rPr>
          <w:rFonts w:asciiTheme="minorHAnsi" w:hAnsiTheme="minorHAnsi" w:cstheme="minorHAnsi"/>
          <w:b/>
          <w:bCs/>
        </w:rPr>
      </w:pPr>
    </w:p>
    <w:p w14:paraId="5F60EDB8" w14:textId="77777777" w:rsidR="00BF7AD0" w:rsidRDefault="00BF7AD0" w:rsidP="00287FDD">
      <w:pPr>
        <w:rPr>
          <w:rFonts w:asciiTheme="minorHAnsi" w:hAnsiTheme="minorHAnsi" w:cstheme="minorHAnsi"/>
          <w:b/>
          <w:bCs/>
        </w:rPr>
      </w:pPr>
    </w:p>
    <w:p w14:paraId="411BF7C7" w14:textId="77777777" w:rsidR="00BF7AD0" w:rsidRDefault="00BF7AD0" w:rsidP="00287FDD">
      <w:pPr>
        <w:rPr>
          <w:rFonts w:asciiTheme="minorHAnsi" w:hAnsiTheme="minorHAnsi" w:cstheme="minorHAnsi"/>
          <w:b/>
          <w:bCs/>
        </w:rPr>
      </w:pPr>
    </w:p>
    <w:p w14:paraId="5AA9E932" w14:textId="77777777" w:rsidR="00BF7AD0" w:rsidRDefault="00BF7AD0" w:rsidP="00287FDD">
      <w:pPr>
        <w:rPr>
          <w:rFonts w:asciiTheme="minorHAnsi" w:hAnsiTheme="minorHAnsi" w:cstheme="minorHAnsi"/>
          <w:b/>
          <w:bCs/>
        </w:rPr>
      </w:pPr>
    </w:p>
    <w:p w14:paraId="7237EFA1" w14:textId="77777777" w:rsidR="00BF7AD0" w:rsidRDefault="00BF7AD0" w:rsidP="00287FDD">
      <w:pPr>
        <w:rPr>
          <w:rFonts w:asciiTheme="minorHAnsi" w:hAnsiTheme="minorHAnsi" w:cstheme="minorHAnsi"/>
          <w:b/>
          <w:bCs/>
        </w:rPr>
      </w:pPr>
    </w:p>
    <w:p w14:paraId="447CA227" w14:textId="77777777" w:rsidR="00BF7AD0" w:rsidRDefault="00BF7AD0" w:rsidP="00287FDD">
      <w:pPr>
        <w:rPr>
          <w:rFonts w:asciiTheme="minorHAnsi" w:hAnsiTheme="minorHAnsi" w:cstheme="minorHAnsi"/>
          <w:b/>
          <w:bCs/>
        </w:rPr>
      </w:pPr>
    </w:p>
    <w:p w14:paraId="5D462B14" w14:textId="77777777" w:rsidR="00BF7AD0" w:rsidRDefault="00BF7AD0" w:rsidP="00287FDD">
      <w:pPr>
        <w:rPr>
          <w:rFonts w:asciiTheme="minorHAnsi" w:hAnsiTheme="minorHAnsi" w:cstheme="minorHAnsi"/>
          <w:b/>
          <w:bCs/>
        </w:rPr>
      </w:pPr>
    </w:p>
    <w:p w14:paraId="6DBEFD5A" w14:textId="77777777" w:rsidR="00BF7AD0" w:rsidRDefault="00BF7AD0" w:rsidP="00287FDD">
      <w:pPr>
        <w:rPr>
          <w:rFonts w:asciiTheme="minorHAnsi" w:hAnsiTheme="minorHAnsi" w:cstheme="minorHAnsi"/>
          <w:b/>
          <w:bCs/>
        </w:rPr>
      </w:pPr>
    </w:p>
    <w:p w14:paraId="4D50A434" w14:textId="77777777" w:rsidR="00BF7AD0" w:rsidRDefault="00BF7AD0" w:rsidP="00287FDD">
      <w:pPr>
        <w:rPr>
          <w:rFonts w:asciiTheme="minorHAnsi" w:hAnsiTheme="minorHAnsi" w:cstheme="minorHAnsi"/>
          <w:b/>
          <w:bCs/>
        </w:rPr>
      </w:pPr>
    </w:p>
    <w:p w14:paraId="1B3FD14A" w14:textId="77777777" w:rsidR="00BF7AD0" w:rsidRDefault="00BF7AD0" w:rsidP="00287FDD">
      <w:pPr>
        <w:rPr>
          <w:rFonts w:asciiTheme="minorHAnsi" w:hAnsiTheme="minorHAnsi" w:cstheme="minorHAnsi"/>
          <w:b/>
          <w:bCs/>
        </w:rPr>
      </w:pPr>
    </w:p>
    <w:p w14:paraId="6E595C9D" w14:textId="77777777" w:rsidR="00BF7AD0" w:rsidRDefault="00BF7AD0" w:rsidP="00287FDD">
      <w:pPr>
        <w:rPr>
          <w:rFonts w:asciiTheme="minorHAnsi" w:hAnsiTheme="minorHAnsi" w:cstheme="minorHAnsi"/>
          <w:b/>
          <w:bCs/>
        </w:rPr>
      </w:pPr>
    </w:p>
    <w:p w14:paraId="237D484A" w14:textId="77777777" w:rsidR="00BF7AD0" w:rsidRDefault="00BF7AD0" w:rsidP="00287FDD">
      <w:pPr>
        <w:rPr>
          <w:rFonts w:asciiTheme="minorHAnsi" w:hAnsiTheme="minorHAnsi" w:cstheme="minorHAnsi"/>
          <w:b/>
          <w:bCs/>
        </w:rPr>
      </w:pPr>
    </w:p>
    <w:p w14:paraId="11D85BB6" w14:textId="77777777" w:rsidR="00BF7AD0" w:rsidRDefault="00BF7AD0" w:rsidP="00287FDD">
      <w:pPr>
        <w:rPr>
          <w:rFonts w:asciiTheme="minorHAnsi" w:hAnsiTheme="minorHAnsi" w:cstheme="minorHAnsi"/>
          <w:b/>
          <w:bCs/>
        </w:rPr>
      </w:pPr>
    </w:p>
    <w:p w14:paraId="0E341849" w14:textId="77777777" w:rsidR="00BF7AD0" w:rsidRDefault="00BF7AD0" w:rsidP="00287FDD">
      <w:pPr>
        <w:rPr>
          <w:rFonts w:asciiTheme="minorHAnsi" w:hAnsiTheme="minorHAnsi" w:cstheme="minorHAnsi"/>
          <w:b/>
          <w:bCs/>
        </w:rPr>
      </w:pPr>
    </w:p>
    <w:p w14:paraId="367E5A2A" w14:textId="77777777" w:rsidR="00BF7AD0" w:rsidRDefault="00BF7AD0" w:rsidP="00287FDD">
      <w:pPr>
        <w:rPr>
          <w:rFonts w:asciiTheme="minorHAnsi" w:hAnsiTheme="minorHAnsi" w:cstheme="minorHAnsi"/>
          <w:b/>
          <w:bCs/>
        </w:rPr>
      </w:pPr>
    </w:p>
    <w:p w14:paraId="7D2FEE06" w14:textId="77777777" w:rsidR="00BF7AD0" w:rsidRDefault="00BF7AD0" w:rsidP="00287FDD">
      <w:pPr>
        <w:rPr>
          <w:rFonts w:asciiTheme="minorHAnsi" w:hAnsiTheme="minorHAnsi" w:cstheme="minorHAnsi"/>
          <w:b/>
          <w:bCs/>
        </w:rPr>
      </w:pPr>
    </w:p>
    <w:p w14:paraId="14E7988D" w14:textId="77777777" w:rsidR="00BF7AD0" w:rsidRDefault="00BF7AD0" w:rsidP="00287FDD">
      <w:pPr>
        <w:rPr>
          <w:rFonts w:asciiTheme="minorHAnsi" w:hAnsiTheme="minorHAnsi" w:cstheme="minorHAnsi"/>
          <w:b/>
          <w:bCs/>
        </w:rPr>
      </w:pPr>
    </w:p>
    <w:p w14:paraId="5664DDA7" w14:textId="6AF97FC3" w:rsidR="006A178A" w:rsidRDefault="004808C7" w:rsidP="004808C7">
      <w:pPr>
        <w:jc w:val="center"/>
        <w:rPr>
          <w:rFonts w:asciiTheme="minorHAnsi" w:hAnsiTheme="minorHAnsi" w:cstheme="minorHAnsi"/>
          <w:b/>
          <w:bCs/>
          <w:sz w:val="32"/>
          <w:szCs w:val="32"/>
        </w:rPr>
      </w:pPr>
      <w:r w:rsidRPr="004808C7">
        <w:rPr>
          <w:rFonts w:asciiTheme="minorHAnsi" w:hAnsiTheme="minorHAnsi" w:cstheme="minorHAnsi"/>
          <w:b/>
          <w:bCs/>
          <w:sz w:val="32"/>
          <w:szCs w:val="32"/>
        </w:rPr>
        <w:t>Manual técnico</w:t>
      </w:r>
    </w:p>
    <w:p w14:paraId="3F6EB5D6" w14:textId="77777777" w:rsidR="00EC3435" w:rsidRDefault="00EC3435" w:rsidP="00FE543A">
      <w:pPr>
        <w:rPr>
          <w:rFonts w:asciiTheme="minorHAnsi" w:hAnsiTheme="minorHAnsi" w:cstheme="minorHAnsi"/>
          <w:b/>
          <w:bCs/>
          <w:sz w:val="32"/>
          <w:szCs w:val="32"/>
        </w:rPr>
      </w:pPr>
    </w:p>
    <w:p w14:paraId="35E1F9E5" w14:textId="77777777" w:rsidR="00EC3435" w:rsidRPr="00FE543A" w:rsidRDefault="00EC3435" w:rsidP="00FE543A">
      <w:pPr>
        <w:pStyle w:val="Ttulo1"/>
        <w:jc w:val="center"/>
        <w:rPr>
          <w:rFonts w:ascii="Calibri" w:hAnsi="Calibri" w:cs="Calibri"/>
          <w:sz w:val="24"/>
          <w:szCs w:val="24"/>
        </w:rPr>
      </w:pPr>
      <w:bookmarkStart w:id="3" w:name="_Toc187794170"/>
      <w:r w:rsidRPr="00FE543A">
        <w:rPr>
          <w:rFonts w:ascii="Calibri" w:hAnsi="Calibri" w:cs="Calibri"/>
          <w:sz w:val="24"/>
          <w:szCs w:val="24"/>
        </w:rPr>
        <w:t>Introducción</w:t>
      </w:r>
      <w:bookmarkEnd w:id="3"/>
    </w:p>
    <w:p w14:paraId="2A617EAC" w14:textId="77777777" w:rsidR="00EC3435" w:rsidRPr="00EC3435" w:rsidRDefault="00EC3435" w:rsidP="00EC3435">
      <w:pPr>
        <w:jc w:val="center"/>
        <w:rPr>
          <w:rFonts w:ascii="Calibri" w:hAnsi="Calibri" w:cs="Calibri"/>
          <w:b/>
          <w:bCs/>
        </w:rPr>
      </w:pPr>
    </w:p>
    <w:p w14:paraId="393CA07B" w14:textId="1F31FB29" w:rsidR="00EC3435" w:rsidRDefault="00EC3435" w:rsidP="00EC3435">
      <w:pPr>
        <w:jc w:val="both"/>
        <w:rPr>
          <w:rFonts w:ascii="Calibri" w:hAnsi="Calibri" w:cs="Calibri"/>
        </w:rPr>
      </w:pPr>
      <w:r w:rsidRPr="00EC3435">
        <w:rPr>
          <w:rFonts w:ascii="Calibri" w:hAnsi="Calibri" w:cs="Calibri"/>
        </w:rPr>
        <w:t>El presente manual técnico del sistema de ventas para</w:t>
      </w:r>
      <w:r w:rsidR="00FE543A">
        <w:rPr>
          <w:rFonts w:ascii="Calibri" w:hAnsi="Calibri" w:cs="Calibri"/>
        </w:rPr>
        <w:t xml:space="preserve"> el</w:t>
      </w:r>
      <w:r w:rsidRPr="00EC3435">
        <w:rPr>
          <w:rFonts w:ascii="Calibri" w:hAnsi="Calibri" w:cs="Calibri"/>
        </w:rPr>
        <w:t xml:space="preserve"> supermercado ha sido diseñado como una guía detallada y exhaustiva para administradores, técnicos y personal encargado de la implementación y mantenimiento del software. Su propósito es proporcionar toda la información técnica necesaria para garantizar el correcto funcionamiento del sistema, abarcando desde su instalación y configuración inicial hasta la resolución de problemas comunes.</w:t>
      </w:r>
    </w:p>
    <w:p w14:paraId="26539631" w14:textId="77777777" w:rsidR="00EC3435" w:rsidRPr="00EC3435" w:rsidRDefault="00EC3435" w:rsidP="00EC3435">
      <w:pPr>
        <w:jc w:val="both"/>
        <w:rPr>
          <w:rFonts w:ascii="Calibri" w:hAnsi="Calibri" w:cs="Calibri"/>
        </w:rPr>
      </w:pPr>
    </w:p>
    <w:p w14:paraId="65E563CD" w14:textId="77777777" w:rsidR="00EC3435" w:rsidRDefault="00EC3435" w:rsidP="00EC3435">
      <w:pPr>
        <w:jc w:val="both"/>
        <w:rPr>
          <w:rFonts w:ascii="Calibri" w:hAnsi="Calibri" w:cs="Calibri"/>
        </w:rPr>
      </w:pPr>
      <w:r w:rsidRPr="00EC3435">
        <w:rPr>
          <w:rFonts w:ascii="Calibri" w:hAnsi="Calibri" w:cs="Calibri"/>
        </w:rPr>
        <w:t>En este documento se incluyen especificaciones técnicas del sistema, requisitos de hardware y software, estructura de la base de datos, descripción de los módulos principales y su integración, así como pasos detallados para la configuración y actualización del sistema. Además, se proporciona información sobre las medidas de seguridad, gestión de usuarios y mantenimiento preventivo y correctivo, asegurando un desempeño óptimo a largo plazo.</w:t>
      </w:r>
    </w:p>
    <w:p w14:paraId="24DB7DE3" w14:textId="77777777" w:rsidR="00EC3435" w:rsidRPr="00EC3435" w:rsidRDefault="00EC3435" w:rsidP="00EC3435">
      <w:pPr>
        <w:jc w:val="both"/>
        <w:rPr>
          <w:rFonts w:ascii="Calibri" w:hAnsi="Calibri" w:cs="Calibri"/>
        </w:rPr>
      </w:pPr>
    </w:p>
    <w:p w14:paraId="2C329680" w14:textId="77777777" w:rsidR="00EC3435" w:rsidRPr="00EC3435" w:rsidRDefault="00EC3435" w:rsidP="00EC3435">
      <w:pPr>
        <w:jc w:val="both"/>
        <w:rPr>
          <w:rFonts w:ascii="Calibri" w:hAnsi="Calibri" w:cs="Calibri"/>
        </w:rPr>
      </w:pPr>
      <w:r w:rsidRPr="00EC3435">
        <w:rPr>
          <w:rFonts w:ascii="Calibri" w:hAnsi="Calibri" w:cs="Calibri"/>
        </w:rPr>
        <w:t>El manual está estructurado de manera lógica para facilitar la consulta y servir como una referencia confiable tanto durante la puesta en marcha como en las operaciones diarias del sistema. Este documento es esencial para garantizar que el sistema de ventas sea implementado, administrado y actualizado correctamente, permitiendo una operación eficiente y confiable dentro del supermercado.</w:t>
      </w:r>
    </w:p>
    <w:p w14:paraId="46CEBC45" w14:textId="77777777" w:rsidR="00FB45BE" w:rsidRDefault="00FB45BE" w:rsidP="00287FDD">
      <w:pPr>
        <w:rPr>
          <w:rFonts w:asciiTheme="minorHAnsi" w:hAnsiTheme="minorHAnsi" w:cstheme="minorHAnsi"/>
          <w:b/>
          <w:bCs/>
          <w:sz w:val="32"/>
          <w:szCs w:val="32"/>
        </w:rPr>
      </w:pPr>
    </w:p>
    <w:p w14:paraId="1C94B5C7" w14:textId="77777777" w:rsidR="00FE543A" w:rsidRDefault="00FE543A" w:rsidP="00287FDD">
      <w:pPr>
        <w:rPr>
          <w:rFonts w:asciiTheme="minorHAnsi" w:hAnsiTheme="minorHAnsi" w:cstheme="minorHAnsi"/>
          <w:b/>
          <w:bCs/>
          <w:sz w:val="32"/>
          <w:szCs w:val="32"/>
        </w:rPr>
      </w:pPr>
    </w:p>
    <w:p w14:paraId="0FC91937" w14:textId="77777777" w:rsidR="00FE543A" w:rsidRDefault="00FE543A" w:rsidP="00287FDD">
      <w:pPr>
        <w:rPr>
          <w:rFonts w:asciiTheme="minorHAnsi" w:hAnsiTheme="minorHAnsi" w:cstheme="minorHAnsi"/>
          <w:b/>
          <w:bCs/>
          <w:sz w:val="32"/>
          <w:szCs w:val="32"/>
        </w:rPr>
      </w:pPr>
    </w:p>
    <w:p w14:paraId="10D6A84F" w14:textId="77777777" w:rsidR="00FE543A" w:rsidRDefault="00FE543A" w:rsidP="00287FDD">
      <w:pPr>
        <w:rPr>
          <w:rFonts w:asciiTheme="minorHAnsi" w:hAnsiTheme="minorHAnsi" w:cstheme="minorHAnsi"/>
          <w:b/>
          <w:bCs/>
          <w:sz w:val="32"/>
          <w:szCs w:val="32"/>
        </w:rPr>
      </w:pPr>
    </w:p>
    <w:p w14:paraId="229873AF" w14:textId="77777777" w:rsidR="00FE543A" w:rsidRDefault="00FE543A" w:rsidP="00287FDD">
      <w:pPr>
        <w:rPr>
          <w:rFonts w:asciiTheme="minorHAnsi" w:hAnsiTheme="minorHAnsi" w:cstheme="minorHAnsi"/>
          <w:b/>
          <w:bCs/>
          <w:sz w:val="32"/>
          <w:szCs w:val="32"/>
        </w:rPr>
      </w:pPr>
    </w:p>
    <w:p w14:paraId="4724986A" w14:textId="77777777" w:rsidR="00FE543A" w:rsidRDefault="00FE543A" w:rsidP="00287FDD">
      <w:pPr>
        <w:rPr>
          <w:rFonts w:asciiTheme="minorHAnsi" w:hAnsiTheme="minorHAnsi" w:cstheme="minorHAnsi"/>
          <w:b/>
          <w:bCs/>
          <w:sz w:val="32"/>
          <w:szCs w:val="32"/>
        </w:rPr>
      </w:pPr>
    </w:p>
    <w:p w14:paraId="012C2316" w14:textId="77777777" w:rsidR="00FE543A" w:rsidRDefault="00FE543A" w:rsidP="00287FDD">
      <w:pPr>
        <w:rPr>
          <w:rFonts w:asciiTheme="minorHAnsi" w:hAnsiTheme="minorHAnsi" w:cstheme="minorHAnsi"/>
          <w:b/>
          <w:bCs/>
          <w:sz w:val="32"/>
          <w:szCs w:val="32"/>
        </w:rPr>
      </w:pPr>
    </w:p>
    <w:p w14:paraId="6BD72754" w14:textId="77777777" w:rsidR="00FE543A" w:rsidRDefault="00FE543A" w:rsidP="00287FDD">
      <w:pPr>
        <w:rPr>
          <w:rFonts w:asciiTheme="minorHAnsi" w:hAnsiTheme="minorHAnsi" w:cstheme="minorHAnsi"/>
          <w:b/>
          <w:bCs/>
          <w:sz w:val="32"/>
          <w:szCs w:val="32"/>
        </w:rPr>
      </w:pPr>
    </w:p>
    <w:p w14:paraId="5A21CC21" w14:textId="77777777" w:rsidR="00FE543A" w:rsidRDefault="00FE543A" w:rsidP="00287FDD">
      <w:pPr>
        <w:rPr>
          <w:rFonts w:asciiTheme="minorHAnsi" w:hAnsiTheme="minorHAnsi" w:cstheme="minorHAnsi"/>
          <w:b/>
          <w:bCs/>
          <w:sz w:val="32"/>
          <w:szCs w:val="32"/>
        </w:rPr>
      </w:pPr>
    </w:p>
    <w:p w14:paraId="01CD977A" w14:textId="77777777" w:rsidR="00FE543A" w:rsidRDefault="00FE543A" w:rsidP="00287FDD">
      <w:pPr>
        <w:rPr>
          <w:rFonts w:asciiTheme="minorHAnsi" w:hAnsiTheme="minorHAnsi" w:cstheme="minorHAnsi"/>
          <w:b/>
          <w:bCs/>
          <w:sz w:val="32"/>
          <w:szCs w:val="32"/>
        </w:rPr>
      </w:pPr>
    </w:p>
    <w:p w14:paraId="67B822C2" w14:textId="77777777" w:rsidR="00FE543A" w:rsidRDefault="00FE543A" w:rsidP="00287FDD">
      <w:pPr>
        <w:rPr>
          <w:rFonts w:asciiTheme="minorHAnsi" w:hAnsiTheme="minorHAnsi" w:cstheme="minorHAnsi"/>
          <w:b/>
          <w:bCs/>
          <w:sz w:val="32"/>
          <w:szCs w:val="32"/>
        </w:rPr>
      </w:pPr>
    </w:p>
    <w:p w14:paraId="76AB622C" w14:textId="77777777" w:rsidR="00FE543A" w:rsidRDefault="00FE543A" w:rsidP="00287FDD">
      <w:pPr>
        <w:rPr>
          <w:rFonts w:asciiTheme="minorHAnsi" w:hAnsiTheme="minorHAnsi" w:cstheme="minorHAnsi"/>
          <w:b/>
          <w:bCs/>
          <w:sz w:val="32"/>
          <w:szCs w:val="32"/>
        </w:rPr>
      </w:pPr>
    </w:p>
    <w:p w14:paraId="2C08290C" w14:textId="77777777" w:rsidR="00FE543A" w:rsidRDefault="00FE543A" w:rsidP="00287FDD">
      <w:pPr>
        <w:rPr>
          <w:rFonts w:asciiTheme="minorHAnsi" w:hAnsiTheme="minorHAnsi" w:cstheme="minorHAnsi"/>
          <w:b/>
          <w:bCs/>
          <w:sz w:val="32"/>
          <w:szCs w:val="32"/>
        </w:rPr>
      </w:pPr>
    </w:p>
    <w:p w14:paraId="4A2E26EB" w14:textId="77777777" w:rsidR="00FE543A" w:rsidRDefault="00FE543A" w:rsidP="00287FDD">
      <w:pPr>
        <w:rPr>
          <w:rFonts w:asciiTheme="minorHAnsi" w:hAnsiTheme="minorHAnsi" w:cstheme="minorHAnsi"/>
          <w:b/>
          <w:bCs/>
          <w:sz w:val="32"/>
          <w:szCs w:val="32"/>
        </w:rPr>
      </w:pPr>
    </w:p>
    <w:p w14:paraId="46A8DFD1" w14:textId="77777777" w:rsidR="00FE543A" w:rsidRDefault="00FE543A" w:rsidP="00287FDD">
      <w:pPr>
        <w:rPr>
          <w:rFonts w:asciiTheme="minorHAnsi" w:hAnsiTheme="minorHAnsi" w:cstheme="minorHAnsi"/>
          <w:b/>
          <w:bCs/>
          <w:sz w:val="32"/>
          <w:szCs w:val="32"/>
        </w:rPr>
      </w:pPr>
    </w:p>
    <w:p w14:paraId="1205790A" w14:textId="77777777" w:rsidR="00FE543A" w:rsidRDefault="00FE543A" w:rsidP="00287FDD">
      <w:pPr>
        <w:rPr>
          <w:rFonts w:asciiTheme="minorHAnsi" w:hAnsiTheme="minorHAnsi" w:cstheme="minorHAnsi"/>
          <w:b/>
          <w:bCs/>
          <w:sz w:val="32"/>
          <w:szCs w:val="32"/>
        </w:rPr>
      </w:pPr>
    </w:p>
    <w:p w14:paraId="695DD1FC" w14:textId="77777777" w:rsidR="00FE543A" w:rsidRDefault="00FE543A" w:rsidP="00287FDD">
      <w:pPr>
        <w:rPr>
          <w:rFonts w:asciiTheme="minorHAnsi" w:hAnsiTheme="minorHAnsi" w:cstheme="minorHAnsi"/>
          <w:b/>
          <w:bCs/>
        </w:rPr>
      </w:pPr>
    </w:p>
    <w:p w14:paraId="3346EFB6" w14:textId="77777777" w:rsidR="00D7776D" w:rsidRDefault="00D7776D" w:rsidP="00287FDD">
      <w:pPr>
        <w:rPr>
          <w:rFonts w:asciiTheme="minorHAnsi" w:hAnsiTheme="minorHAnsi" w:cstheme="minorHAnsi"/>
          <w:b/>
          <w:bCs/>
        </w:rPr>
      </w:pPr>
    </w:p>
    <w:p w14:paraId="2F1022C6" w14:textId="7DF53C18" w:rsidR="007A0475" w:rsidRPr="0012205D" w:rsidRDefault="007A0475" w:rsidP="007A0475">
      <w:pPr>
        <w:pStyle w:val="Ttulo1"/>
        <w:rPr>
          <w:rFonts w:ascii="Calibri" w:hAnsi="Calibri" w:cs="Calibri"/>
          <w:sz w:val="24"/>
          <w:szCs w:val="24"/>
        </w:rPr>
      </w:pPr>
      <w:bookmarkStart w:id="4" w:name="_Toc187794171"/>
      <w:r w:rsidRPr="0012205D">
        <w:rPr>
          <w:rFonts w:ascii="Calibri" w:hAnsi="Calibri" w:cs="Calibri"/>
          <w:sz w:val="24"/>
          <w:szCs w:val="24"/>
        </w:rPr>
        <w:t>Objetivo del sistema</w:t>
      </w:r>
      <w:bookmarkEnd w:id="4"/>
    </w:p>
    <w:p w14:paraId="102896B7" w14:textId="77777777" w:rsidR="00C91980" w:rsidRPr="0012205D" w:rsidRDefault="00C91980" w:rsidP="00C91980">
      <w:pPr>
        <w:jc w:val="both"/>
        <w:rPr>
          <w:rFonts w:ascii="Calibri" w:hAnsi="Calibri" w:cs="Calibri"/>
        </w:rPr>
      </w:pPr>
      <w:r w:rsidRPr="0012205D">
        <w:rPr>
          <w:rFonts w:ascii="Calibri" w:hAnsi="Calibri" w:cs="Calibri"/>
        </w:rPr>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7A2C2B39" w14:textId="77777777" w:rsidR="007A0475" w:rsidRPr="0012205D" w:rsidRDefault="007A0475" w:rsidP="00287FDD">
      <w:pPr>
        <w:rPr>
          <w:rFonts w:ascii="Calibri" w:hAnsi="Calibri" w:cs="Calibri"/>
          <w:b/>
          <w:bCs/>
        </w:rPr>
      </w:pPr>
    </w:p>
    <w:p w14:paraId="5319269F" w14:textId="553FA6E7" w:rsidR="006A178A" w:rsidRPr="0012205D" w:rsidRDefault="006A178A" w:rsidP="006A178A">
      <w:pPr>
        <w:pStyle w:val="Ttulo1"/>
        <w:rPr>
          <w:rFonts w:ascii="Calibri" w:hAnsi="Calibri" w:cs="Calibri"/>
          <w:sz w:val="24"/>
          <w:szCs w:val="24"/>
        </w:rPr>
      </w:pPr>
      <w:bookmarkStart w:id="5" w:name="_Toc187794172"/>
      <w:r w:rsidRPr="0012205D">
        <w:rPr>
          <w:rFonts w:ascii="Calibri" w:hAnsi="Calibri" w:cs="Calibri"/>
          <w:sz w:val="24"/>
          <w:szCs w:val="24"/>
        </w:rPr>
        <w:t>Alcances del sistema</w:t>
      </w:r>
      <w:bookmarkEnd w:id="5"/>
    </w:p>
    <w:p w14:paraId="4FB8BCB5" w14:textId="77777777" w:rsidR="006A178A" w:rsidRPr="0012205D" w:rsidRDefault="006A178A" w:rsidP="00287FDD">
      <w:pPr>
        <w:rPr>
          <w:rFonts w:ascii="Calibri" w:hAnsi="Calibri" w:cs="Calibri"/>
          <w:b/>
          <w:bCs/>
        </w:rPr>
      </w:pPr>
    </w:p>
    <w:p w14:paraId="4B8EBEE2" w14:textId="77777777" w:rsidR="006A178A" w:rsidRPr="0012205D" w:rsidRDefault="006A178A" w:rsidP="006A178A">
      <w:pPr>
        <w:ind w:left="1134"/>
        <w:jc w:val="both"/>
        <w:rPr>
          <w:rFonts w:ascii="Calibri" w:hAnsi="Calibri" w:cs="Calibri"/>
          <w:bCs/>
          <w:iCs/>
          <w:color w:val="000000" w:themeColor="text1"/>
        </w:rPr>
      </w:pPr>
      <w:bookmarkStart w:id="6" w:name="_Hlk123285434"/>
      <w:r w:rsidRPr="0012205D">
        <w:rPr>
          <w:rFonts w:ascii="Calibri" w:hAnsi="Calibri" w:cs="Calibri"/>
          <w:bCs/>
          <w:iCs/>
          <w:color w:val="000000" w:themeColor="text1"/>
        </w:rPr>
        <w:t xml:space="preserve">Nuestra solución permitirá: </w:t>
      </w:r>
    </w:p>
    <w:p w14:paraId="3E3DCD9A" w14:textId="77777777" w:rsidR="006A178A" w:rsidRPr="0012205D" w:rsidRDefault="006A178A" w:rsidP="006A178A">
      <w:pPr>
        <w:ind w:left="1134"/>
        <w:jc w:val="both"/>
        <w:rPr>
          <w:rFonts w:ascii="Calibri" w:hAnsi="Calibri" w:cs="Calibri"/>
          <w:bCs/>
          <w:iCs/>
          <w:color w:val="000000" w:themeColor="text1"/>
        </w:rPr>
      </w:pPr>
    </w:p>
    <w:p w14:paraId="64055D3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Registrar y gestionar ventas diarias de manera precisa y rápida</w:t>
      </w:r>
    </w:p>
    <w:p w14:paraId="3CD50F3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Mantener un inventario actualizado y automático</w:t>
      </w:r>
    </w:p>
    <w:p w14:paraId="54B6B3A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Gestionar compras y proveedores de forma eficiente</w:t>
      </w:r>
    </w:p>
    <w:p w14:paraId="00182B93"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Generar reportes y análisis de ventas y compras</w:t>
      </w:r>
    </w:p>
    <w:p w14:paraId="3A4C689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 xml:space="preserve">Administrar información de clientes, proveedores y transportistas </w:t>
      </w:r>
    </w:p>
    <w:bookmarkEnd w:id="6"/>
    <w:p w14:paraId="23983F47" w14:textId="77777777" w:rsidR="006A178A" w:rsidRDefault="006A178A" w:rsidP="00287FDD">
      <w:pPr>
        <w:rPr>
          <w:rFonts w:asciiTheme="minorHAnsi" w:hAnsiTheme="minorHAnsi" w:cstheme="minorHAnsi"/>
          <w:b/>
          <w:bCs/>
        </w:rPr>
      </w:pPr>
    </w:p>
    <w:p w14:paraId="5B6AA45A" w14:textId="77777777" w:rsidR="006A178A" w:rsidRDefault="006A178A" w:rsidP="00287FDD">
      <w:pPr>
        <w:rPr>
          <w:rFonts w:asciiTheme="minorHAnsi" w:hAnsiTheme="minorHAnsi" w:cstheme="minorHAnsi"/>
          <w:b/>
          <w:bCs/>
        </w:rPr>
      </w:pPr>
    </w:p>
    <w:p w14:paraId="03E34AC4" w14:textId="77777777" w:rsidR="00C02D3D" w:rsidRDefault="00C02D3D" w:rsidP="00287FDD">
      <w:pPr>
        <w:rPr>
          <w:rFonts w:asciiTheme="minorHAnsi" w:hAnsiTheme="minorHAnsi" w:cstheme="minorHAnsi"/>
          <w:b/>
          <w:bCs/>
        </w:rPr>
      </w:pPr>
    </w:p>
    <w:p w14:paraId="64100E84" w14:textId="77777777" w:rsidR="00C02D3D" w:rsidRDefault="00C02D3D" w:rsidP="00287FDD">
      <w:pPr>
        <w:rPr>
          <w:rFonts w:asciiTheme="minorHAnsi" w:hAnsiTheme="minorHAnsi" w:cstheme="minorHAnsi"/>
          <w:b/>
          <w:bCs/>
        </w:rPr>
      </w:pPr>
    </w:p>
    <w:p w14:paraId="186AF8B9" w14:textId="77777777" w:rsidR="00C02D3D" w:rsidRDefault="00C02D3D" w:rsidP="00287FDD">
      <w:pPr>
        <w:rPr>
          <w:rFonts w:asciiTheme="minorHAnsi" w:hAnsiTheme="minorHAnsi" w:cstheme="minorHAnsi"/>
          <w:b/>
          <w:bCs/>
        </w:rPr>
      </w:pPr>
    </w:p>
    <w:p w14:paraId="69904F9D" w14:textId="77777777" w:rsidR="00C02D3D" w:rsidRDefault="00C02D3D" w:rsidP="00287FDD">
      <w:pPr>
        <w:rPr>
          <w:rFonts w:asciiTheme="minorHAnsi" w:hAnsiTheme="minorHAnsi" w:cstheme="minorHAnsi"/>
          <w:b/>
          <w:bCs/>
        </w:rPr>
      </w:pPr>
    </w:p>
    <w:p w14:paraId="4591A252" w14:textId="77777777" w:rsidR="00C02D3D" w:rsidRDefault="00C02D3D" w:rsidP="00287FDD">
      <w:pPr>
        <w:rPr>
          <w:rFonts w:asciiTheme="minorHAnsi" w:hAnsiTheme="minorHAnsi" w:cstheme="minorHAnsi"/>
          <w:b/>
          <w:bCs/>
        </w:rPr>
      </w:pPr>
    </w:p>
    <w:p w14:paraId="6B46234A" w14:textId="77777777" w:rsidR="00C02D3D" w:rsidRDefault="00C02D3D" w:rsidP="00287FDD">
      <w:pPr>
        <w:rPr>
          <w:rFonts w:asciiTheme="minorHAnsi" w:hAnsiTheme="minorHAnsi" w:cstheme="minorHAnsi"/>
          <w:b/>
          <w:bCs/>
        </w:rPr>
      </w:pPr>
    </w:p>
    <w:p w14:paraId="4975D8FA" w14:textId="77777777" w:rsidR="00C02D3D" w:rsidRDefault="00C02D3D" w:rsidP="00287FDD">
      <w:pPr>
        <w:rPr>
          <w:rFonts w:asciiTheme="minorHAnsi" w:hAnsiTheme="minorHAnsi" w:cstheme="minorHAnsi"/>
          <w:b/>
          <w:bCs/>
        </w:rPr>
      </w:pPr>
    </w:p>
    <w:p w14:paraId="70FCB9F8" w14:textId="77777777" w:rsidR="00C02D3D" w:rsidRDefault="00C02D3D" w:rsidP="00287FDD">
      <w:pPr>
        <w:rPr>
          <w:rFonts w:asciiTheme="minorHAnsi" w:hAnsiTheme="minorHAnsi" w:cstheme="minorHAnsi"/>
          <w:b/>
          <w:bCs/>
        </w:rPr>
      </w:pPr>
    </w:p>
    <w:p w14:paraId="1D5ACD9D" w14:textId="77777777" w:rsidR="00C02D3D" w:rsidRDefault="00C02D3D" w:rsidP="00287FDD">
      <w:pPr>
        <w:rPr>
          <w:rFonts w:asciiTheme="minorHAnsi" w:hAnsiTheme="minorHAnsi" w:cstheme="minorHAnsi"/>
          <w:b/>
          <w:bCs/>
        </w:rPr>
      </w:pPr>
    </w:p>
    <w:p w14:paraId="1176CB79" w14:textId="77777777" w:rsidR="00C02D3D" w:rsidRDefault="00C02D3D" w:rsidP="00287FDD">
      <w:pPr>
        <w:rPr>
          <w:rFonts w:asciiTheme="minorHAnsi" w:hAnsiTheme="minorHAnsi" w:cstheme="minorHAnsi"/>
          <w:b/>
          <w:bCs/>
        </w:rPr>
      </w:pPr>
    </w:p>
    <w:p w14:paraId="4B9ADCCA" w14:textId="77777777" w:rsidR="00C02D3D" w:rsidRDefault="00C02D3D" w:rsidP="00287FDD">
      <w:pPr>
        <w:rPr>
          <w:rFonts w:asciiTheme="minorHAnsi" w:hAnsiTheme="minorHAnsi" w:cstheme="minorHAnsi"/>
          <w:b/>
          <w:bCs/>
        </w:rPr>
      </w:pPr>
    </w:p>
    <w:p w14:paraId="4755A3CF" w14:textId="77777777" w:rsidR="00C02D3D" w:rsidRDefault="00C02D3D" w:rsidP="00287FDD">
      <w:pPr>
        <w:rPr>
          <w:rFonts w:asciiTheme="minorHAnsi" w:hAnsiTheme="minorHAnsi" w:cstheme="minorHAnsi"/>
          <w:b/>
          <w:bCs/>
        </w:rPr>
      </w:pPr>
    </w:p>
    <w:p w14:paraId="2ED4F9DF" w14:textId="77777777" w:rsidR="00C02D3D" w:rsidRDefault="00C02D3D" w:rsidP="00287FDD">
      <w:pPr>
        <w:rPr>
          <w:rFonts w:asciiTheme="minorHAnsi" w:hAnsiTheme="minorHAnsi" w:cstheme="minorHAnsi"/>
          <w:b/>
          <w:bCs/>
        </w:rPr>
      </w:pPr>
    </w:p>
    <w:p w14:paraId="572E4C86" w14:textId="77777777" w:rsidR="00C02D3D" w:rsidRDefault="00C02D3D" w:rsidP="00287FDD">
      <w:pPr>
        <w:rPr>
          <w:rFonts w:asciiTheme="minorHAnsi" w:hAnsiTheme="minorHAnsi" w:cstheme="minorHAnsi"/>
          <w:b/>
          <w:bCs/>
        </w:rPr>
      </w:pPr>
    </w:p>
    <w:p w14:paraId="3EA8F5BA" w14:textId="77777777" w:rsidR="00C02D3D" w:rsidRDefault="00C02D3D" w:rsidP="00287FDD">
      <w:pPr>
        <w:rPr>
          <w:rFonts w:asciiTheme="minorHAnsi" w:hAnsiTheme="minorHAnsi" w:cstheme="minorHAnsi"/>
          <w:b/>
          <w:bCs/>
        </w:rPr>
      </w:pPr>
    </w:p>
    <w:p w14:paraId="62922801" w14:textId="77777777" w:rsidR="00C02D3D" w:rsidRDefault="00C02D3D" w:rsidP="00287FDD">
      <w:pPr>
        <w:rPr>
          <w:rFonts w:asciiTheme="minorHAnsi" w:hAnsiTheme="minorHAnsi" w:cstheme="minorHAnsi"/>
          <w:b/>
          <w:bCs/>
        </w:rPr>
      </w:pPr>
    </w:p>
    <w:p w14:paraId="67EDC9F1" w14:textId="77777777" w:rsidR="00C02D3D" w:rsidRDefault="00C02D3D" w:rsidP="00287FDD">
      <w:pPr>
        <w:rPr>
          <w:rFonts w:asciiTheme="minorHAnsi" w:hAnsiTheme="minorHAnsi" w:cstheme="minorHAnsi"/>
          <w:b/>
          <w:bCs/>
        </w:rPr>
      </w:pPr>
    </w:p>
    <w:p w14:paraId="6FC68464" w14:textId="77777777" w:rsidR="00C02D3D" w:rsidRDefault="00C02D3D" w:rsidP="00287FDD">
      <w:pPr>
        <w:rPr>
          <w:rFonts w:asciiTheme="minorHAnsi" w:hAnsiTheme="minorHAnsi" w:cstheme="minorHAnsi"/>
          <w:b/>
          <w:bCs/>
        </w:rPr>
      </w:pPr>
    </w:p>
    <w:p w14:paraId="786622DE" w14:textId="77777777" w:rsidR="00C02D3D" w:rsidRDefault="00C02D3D" w:rsidP="00287FDD">
      <w:pPr>
        <w:rPr>
          <w:rFonts w:asciiTheme="minorHAnsi" w:hAnsiTheme="minorHAnsi" w:cstheme="minorHAnsi"/>
          <w:b/>
          <w:bCs/>
        </w:rPr>
      </w:pPr>
    </w:p>
    <w:p w14:paraId="19ABD324" w14:textId="77777777" w:rsidR="00C02D3D" w:rsidRDefault="00C02D3D" w:rsidP="00287FDD">
      <w:pPr>
        <w:rPr>
          <w:rFonts w:asciiTheme="minorHAnsi" w:hAnsiTheme="minorHAnsi" w:cstheme="minorHAnsi"/>
          <w:b/>
          <w:bCs/>
        </w:rPr>
      </w:pPr>
    </w:p>
    <w:p w14:paraId="0CC3726A" w14:textId="77777777" w:rsidR="00C02D3D" w:rsidRDefault="00C02D3D" w:rsidP="00287FDD">
      <w:pPr>
        <w:rPr>
          <w:rFonts w:asciiTheme="minorHAnsi" w:hAnsiTheme="minorHAnsi" w:cstheme="minorHAnsi"/>
          <w:b/>
          <w:bCs/>
        </w:rPr>
      </w:pPr>
    </w:p>
    <w:p w14:paraId="10DD7A19" w14:textId="77777777" w:rsidR="00C02D3D" w:rsidRDefault="00C02D3D" w:rsidP="00287FDD">
      <w:pPr>
        <w:rPr>
          <w:rFonts w:asciiTheme="minorHAnsi" w:hAnsiTheme="minorHAnsi" w:cstheme="minorHAnsi"/>
          <w:b/>
          <w:bCs/>
        </w:rPr>
      </w:pPr>
    </w:p>
    <w:p w14:paraId="06DB5073" w14:textId="77777777" w:rsidR="00C02D3D" w:rsidRDefault="00C02D3D" w:rsidP="00287FDD">
      <w:pPr>
        <w:rPr>
          <w:rFonts w:asciiTheme="minorHAnsi" w:hAnsiTheme="minorHAnsi" w:cstheme="minorHAnsi"/>
          <w:b/>
          <w:bCs/>
        </w:rPr>
      </w:pPr>
    </w:p>
    <w:p w14:paraId="73D60DDE" w14:textId="77777777" w:rsidR="00C02D3D" w:rsidRDefault="00C02D3D" w:rsidP="00287FDD">
      <w:pPr>
        <w:rPr>
          <w:rFonts w:asciiTheme="minorHAnsi" w:hAnsiTheme="minorHAnsi" w:cstheme="minorHAnsi"/>
          <w:b/>
          <w:bCs/>
        </w:rPr>
      </w:pPr>
    </w:p>
    <w:p w14:paraId="12722968" w14:textId="77777777" w:rsidR="00C02D3D" w:rsidRDefault="00C02D3D" w:rsidP="00287FDD">
      <w:pPr>
        <w:rPr>
          <w:rFonts w:asciiTheme="minorHAnsi" w:hAnsiTheme="minorHAnsi" w:cstheme="minorHAnsi"/>
          <w:b/>
          <w:bCs/>
        </w:rPr>
      </w:pPr>
    </w:p>
    <w:p w14:paraId="3B1CA762" w14:textId="77777777" w:rsidR="00C02D3D" w:rsidRDefault="00C02D3D" w:rsidP="00287FDD">
      <w:pPr>
        <w:rPr>
          <w:rFonts w:asciiTheme="minorHAnsi" w:hAnsiTheme="minorHAnsi" w:cstheme="minorHAnsi"/>
          <w:b/>
          <w:bCs/>
        </w:rPr>
      </w:pPr>
    </w:p>
    <w:p w14:paraId="6A4CB96F" w14:textId="77777777" w:rsidR="00C02D3D" w:rsidRDefault="00C02D3D" w:rsidP="00287FDD">
      <w:pPr>
        <w:rPr>
          <w:rFonts w:asciiTheme="minorHAnsi" w:hAnsiTheme="minorHAnsi" w:cstheme="minorHAnsi"/>
          <w:b/>
          <w:bCs/>
        </w:rPr>
      </w:pPr>
    </w:p>
    <w:p w14:paraId="31721190" w14:textId="77777777" w:rsidR="00C02D3D" w:rsidRDefault="00C02D3D" w:rsidP="00287FDD">
      <w:pPr>
        <w:rPr>
          <w:rFonts w:asciiTheme="minorHAnsi" w:hAnsiTheme="minorHAnsi" w:cstheme="minorHAnsi"/>
          <w:b/>
          <w:bCs/>
        </w:rPr>
      </w:pPr>
    </w:p>
    <w:p w14:paraId="0DFE3FEC" w14:textId="77777777" w:rsidR="00AA5F80" w:rsidRPr="00D7776D" w:rsidRDefault="00AA5F80" w:rsidP="00D7776D">
      <w:pPr>
        <w:pStyle w:val="Ttulo1"/>
        <w:rPr>
          <w:rFonts w:ascii="Calibri" w:hAnsi="Calibri" w:cs="Calibri"/>
          <w:sz w:val="24"/>
          <w:szCs w:val="24"/>
          <w:lang w:val="es-ES"/>
        </w:rPr>
      </w:pPr>
      <w:bookmarkStart w:id="7" w:name="_Toc185872785"/>
      <w:bookmarkStart w:id="8" w:name="_Toc187794173"/>
      <w:r w:rsidRPr="00D7776D">
        <w:rPr>
          <w:rFonts w:ascii="Calibri" w:hAnsi="Calibri" w:cs="Calibri"/>
          <w:sz w:val="24"/>
          <w:szCs w:val="24"/>
          <w:lang w:val="es-ES"/>
        </w:rPr>
        <w:lastRenderedPageBreak/>
        <w:t>Importancia del Manual</w:t>
      </w:r>
      <w:bookmarkEnd w:id="7"/>
      <w:bookmarkEnd w:id="8"/>
    </w:p>
    <w:p w14:paraId="6DE6E958" w14:textId="77777777" w:rsidR="00AA5F80" w:rsidRPr="00D7776D" w:rsidRDefault="00AA5F80" w:rsidP="00D7776D">
      <w:pPr>
        <w:rPr>
          <w:rFonts w:ascii="Calibri" w:eastAsia="Calibri" w:hAnsi="Calibri" w:cs="Calibri"/>
        </w:rPr>
      </w:pPr>
      <w:r w:rsidRPr="00D7776D">
        <w:rPr>
          <w:rFonts w:ascii="Calibri" w:eastAsia="Calibri" w:hAnsi="Calibri" w:cs="Calibri"/>
        </w:rPr>
        <w:t>La importancia de un manual técnico para el sistema de ventas del supermercado radica en los siguientes aspectos clave:</w:t>
      </w:r>
    </w:p>
    <w:p w14:paraId="2A3A7774" w14:textId="77777777" w:rsidR="00D7776D" w:rsidRPr="003F0AAF" w:rsidRDefault="00D7776D" w:rsidP="00D7776D">
      <w:pPr>
        <w:rPr>
          <w:rFonts w:eastAsia="Calibri"/>
        </w:rPr>
      </w:pPr>
    </w:p>
    <w:p w14:paraId="4E92C00A"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Guía para la Instalación y Configuración</w:t>
      </w:r>
      <w:r w:rsidRPr="003F0AAF">
        <w:rPr>
          <w:rFonts w:ascii="Calibri" w:eastAsia="Calibri" w:hAnsi="Calibri" w:cs="Calibri"/>
        </w:rPr>
        <w:br/>
        <w:t>El manual técnico proporciona instrucciones detalladas sobre cómo instalar y configurar correctamente el sistema en los equipos del supermercado, asegurando que cumpla con los requisitos específicos de hardware, software y red.</w:t>
      </w:r>
    </w:p>
    <w:p w14:paraId="6EDE2F33" w14:textId="77777777" w:rsidR="00AA5F80" w:rsidRPr="003F0AAF" w:rsidRDefault="00AA5F80" w:rsidP="00AA5F80">
      <w:pPr>
        <w:pStyle w:val="Prrafodelista"/>
        <w:rPr>
          <w:rFonts w:ascii="Calibri" w:eastAsia="Calibri" w:hAnsi="Calibri" w:cs="Calibri"/>
        </w:rPr>
      </w:pPr>
    </w:p>
    <w:p w14:paraId="5CC5A31F"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Resolución de Problemas</w:t>
      </w:r>
      <w:r w:rsidRPr="003F0AAF">
        <w:rPr>
          <w:rFonts w:ascii="Calibri" w:eastAsia="Calibri" w:hAnsi="Calibri" w:cs="Calibri"/>
        </w:rPr>
        <w:br/>
        <w:t>Actúa como una referencia para identificar y solucionar problemas técnicos, reduciendo el tiempo de inactividad del sistema y asegurando la continuidad operativa del supermercado.</w:t>
      </w:r>
    </w:p>
    <w:p w14:paraId="250FD62C" w14:textId="77777777" w:rsidR="00AA5F80" w:rsidRPr="003F0AAF" w:rsidRDefault="00AA5F80" w:rsidP="00AA5F80">
      <w:pPr>
        <w:pStyle w:val="Prrafodelista"/>
        <w:rPr>
          <w:rFonts w:ascii="Calibri" w:eastAsia="Calibri" w:hAnsi="Calibri" w:cs="Calibri"/>
        </w:rPr>
      </w:pPr>
    </w:p>
    <w:p w14:paraId="6B981DC3"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Optimización de Recursos Técnicos</w:t>
      </w:r>
      <w:r w:rsidRPr="003F0AAF">
        <w:rPr>
          <w:rFonts w:ascii="Calibri" w:eastAsia="Calibri" w:hAnsi="Calibri" w:cs="Calibri"/>
        </w:rPr>
        <w:br/>
        <w:t>Permite que el equipo de soporte técnico y los administradores comprendan el funcionamiento interno del sistema, como la estructura de la base de datos, las conexiones entre módulos y los procesos automatizados, optimizando el uso de los recursos tecnológicos disponibles.</w:t>
      </w:r>
    </w:p>
    <w:p w14:paraId="45BAC27E" w14:textId="77777777" w:rsidR="00AA5F80" w:rsidRPr="003F0AAF" w:rsidRDefault="00AA5F80" w:rsidP="00AA5F80">
      <w:pPr>
        <w:pStyle w:val="Prrafodelista"/>
        <w:rPr>
          <w:rFonts w:ascii="Calibri" w:eastAsia="Calibri" w:hAnsi="Calibri" w:cs="Calibri"/>
        </w:rPr>
      </w:pPr>
    </w:p>
    <w:p w14:paraId="28C430F8"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Mantenimiento Preventivo y Correctivo</w:t>
      </w:r>
      <w:r w:rsidRPr="003F0AAF">
        <w:rPr>
          <w:rFonts w:ascii="Calibri" w:eastAsia="Calibri" w:hAnsi="Calibri" w:cs="Calibri"/>
        </w:rPr>
        <w:br/>
        <w:t>Detalla procedimientos para realizar mantenimiento preventivo y correctivo, asegurando la longevidad y el buen desempeño del sistema a lo largo del tiempo.</w:t>
      </w:r>
    </w:p>
    <w:p w14:paraId="099761BB" w14:textId="77777777" w:rsidR="00AA5F80" w:rsidRPr="003F0AAF" w:rsidRDefault="00AA5F80" w:rsidP="00AA5F80">
      <w:pPr>
        <w:pStyle w:val="Prrafodelista"/>
        <w:rPr>
          <w:rFonts w:ascii="Calibri" w:eastAsia="Calibri" w:hAnsi="Calibri" w:cs="Calibri"/>
        </w:rPr>
      </w:pPr>
    </w:p>
    <w:p w14:paraId="0F8CE8ED"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Capacitación Técnica</w:t>
      </w:r>
      <w:r w:rsidRPr="003F0AAF">
        <w:rPr>
          <w:rFonts w:ascii="Calibri" w:eastAsia="Calibri" w:hAnsi="Calibri" w:cs="Calibri"/>
        </w:rPr>
        <w:br/>
        <w:t>Facilita la capacitación de nuevos técnicos o administradores encargados del sistema, acelerando su integración y capacidad para gestionar el software de manera independiente.</w:t>
      </w:r>
    </w:p>
    <w:p w14:paraId="2BD08319" w14:textId="77777777" w:rsidR="00AA5F80" w:rsidRPr="003F0AAF" w:rsidRDefault="00AA5F80" w:rsidP="00AA5F80">
      <w:pPr>
        <w:pStyle w:val="Prrafodelista"/>
        <w:rPr>
          <w:rFonts w:ascii="Calibri" w:eastAsia="Calibri" w:hAnsi="Calibri" w:cs="Calibri"/>
        </w:rPr>
      </w:pPr>
    </w:p>
    <w:p w14:paraId="794215FE" w14:textId="77777777" w:rsidR="00AA5F80" w:rsidRPr="003F0AAF" w:rsidRDefault="00AA5F80" w:rsidP="00AA5F80">
      <w:pPr>
        <w:pStyle w:val="Prrafodelista"/>
        <w:numPr>
          <w:ilvl w:val="0"/>
          <w:numId w:val="150"/>
        </w:numPr>
        <w:spacing w:after="160" w:line="259" w:lineRule="auto"/>
        <w:rPr>
          <w:rFonts w:ascii="Calibri" w:eastAsia="Calibri" w:hAnsi="Calibri" w:cs="Calibri"/>
        </w:rPr>
      </w:pPr>
      <w:r w:rsidRPr="003F0AAF">
        <w:rPr>
          <w:rFonts w:ascii="Calibri" w:eastAsia="Calibri" w:hAnsi="Calibri" w:cs="Calibri"/>
          <w:b/>
          <w:bCs/>
        </w:rPr>
        <w:t>Seguridad del Sistema</w:t>
      </w:r>
      <w:r w:rsidRPr="003F0AAF">
        <w:rPr>
          <w:rFonts w:ascii="Calibri" w:eastAsia="Calibri" w:hAnsi="Calibri" w:cs="Calibri"/>
        </w:rPr>
        <w:br/>
        <w:t>Proporciona lineamientos para la gestión de usuarios, permisos, y medidas de protección de datos, minimizando riesgos relacionados con accesos no autorizados o pérdida de información.</w:t>
      </w:r>
    </w:p>
    <w:p w14:paraId="7B138EA9" w14:textId="77777777" w:rsidR="004808C7" w:rsidRDefault="004808C7" w:rsidP="00287FDD">
      <w:pPr>
        <w:rPr>
          <w:rFonts w:asciiTheme="minorHAnsi" w:hAnsiTheme="minorHAnsi" w:cstheme="minorHAnsi"/>
          <w:b/>
          <w:bCs/>
        </w:rPr>
      </w:pPr>
    </w:p>
    <w:p w14:paraId="6DEA8ECD" w14:textId="77777777" w:rsidR="00FE543A" w:rsidRDefault="00FE543A" w:rsidP="00287FDD">
      <w:pPr>
        <w:rPr>
          <w:rFonts w:asciiTheme="minorHAnsi" w:hAnsiTheme="minorHAnsi" w:cstheme="minorHAnsi"/>
          <w:b/>
          <w:bCs/>
        </w:rPr>
      </w:pPr>
    </w:p>
    <w:p w14:paraId="522402CD" w14:textId="77777777" w:rsidR="00FE543A" w:rsidRDefault="00FE543A" w:rsidP="00287FDD">
      <w:pPr>
        <w:rPr>
          <w:rFonts w:asciiTheme="minorHAnsi" w:hAnsiTheme="minorHAnsi" w:cstheme="minorHAnsi"/>
          <w:b/>
          <w:bCs/>
        </w:rPr>
      </w:pPr>
    </w:p>
    <w:p w14:paraId="46FAFDDA" w14:textId="77777777" w:rsidR="00FE543A" w:rsidRDefault="00FE543A" w:rsidP="00287FDD">
      <w:pPr>
        <w:rPr>
          <w:rFonts w:asciiTheme="minorHAnsi" w:hAnsiTheme="minorHAnsi" w:cstheme="minorHAnsi"/>
          <w:b/>
          <w:bCs/>
        </w:rPr>
      </w:pPr>
    </w:p>
    <w:p w14:paraId="5E578AF3" w14:textId="77777777" w:rsidR="00FE543A" w:rsidRDefault="00FE543A" w:rsidP="00287FDD">
      <w:pPr>
        <w:rPr>
          <w:rFonts w:asciiTheme="minorHAnsi" w:hAnsiTheme="minorHAnsi" w:cstheme="minorHAnsi"/>
          <w:b/>
          <w:bCs/>
        </w:rPr>
      </w:pPr>
    </w:p>
    <w:p w14:paraId="7BDF6B85" w14:textId="77777777" w:rsidR="00FE543A" w:rsidRDefault="00FE543A" w:rsidP="00287FDD">
      <w:pPr>
        <w:rPr>
          <w:rFonts w:asciiTheme="minorHAnsi" w:hAnsiTheme="minorHAnsi" w:cstheme="minorHAnsi"/>
          <w:b/>
          <w:bCs/>
        </w:rPr>
      </w:pPr>
    </w:p>
    <w:p w14:paraId="578B402B" w14:textId="77777777" w:rsidR="00FE543A" w:rsidRDefault="00FE543A" w:rsidP="00287FDD">
      <w:pPr>
        <w:rPr>
          <w:rFonts w:asciiTheme="minorHAnsi" w:hAnsiTheme="minorHAnsi" w:cstheme="minorHAnsi"/>
          <w:b/>
          <w:bCs/>
        </w:rPr>
      </w:pPr>
    </w:p>
    <w:p w14:paraId="5214E915" w14:textId="77777777" w:rsidR="00FE543A" w:rsidRDefault="00FE543A" w:rsidP="00287FDD">
      <w:pPr>
        <w:rPr>
          <w:rFonts w:asciiTheme="minorHAnsi" w:hAnsiTheme="minorHAnsi" w:cstheme="minorHAnsi"/>
          <w:b/>
          <w:bCs/>
        </w:rPr>
      </w:pPr>
    </w:p>
    <w:p w14:paraId="6EE9197D" w14:textId="77777777" w:rsidR="00FE543A" w:rsidRDefault="00FE543A" w:rsidP="00287FDD">
      <w:pPr>
        <w:rPr>
          <w:rFonts w:asciiTheme="minorHAnsi" w:hAnsiTheme="minorHAnsi" w:cstheme="minorHAnsi"/>
          <w:b/>
          <w:bCs/>
        </w:rPr>
      </w:pPr>
    </w:p>
    <w:p w14:paraId="51E97116" w14:textId="21E93238" w:rsidR="00FE543A" w:rsidRPr="00B97721" w:rsidRDefault="00FE543A" w:rsidP="00B97721">
      <w:pPr>
        <w:pStyle w:val="Ttulo1"/>
        <w:rPr>
          <w:rFonts w:ascii="Calibri" w:hAnsi="Calibri" w:cs="Calibri"/>
          <w:sz w:val="24"/>
          <w:szCs w:val="24"/>
          <w:lang w:val="es-ES"/>
        </w:rPr>
      </w:pPr>
      <w:bookmarkStart w:id="9" w:name="_Toc185872786"/>
      <w:bookmarkStart w:id="10" w:name="_Toc187794174"/>
      <w:r w:rsidRPr="00B97721">
        <w:rPr>
          <w:rFonts w:ascii="Calibri" w:hAnsi="Calibri" w:cs="Calibri"/>
          <w:sz w:val="24"/>
          <w:szCs w:val="24"/>
          <w:lang w:val="es-ES"/>
        </w:rPr>
        <w:lastRenderedPageBreak/>
        <w:t>Manual de Normas, Políticas y Procedimientos de la Organización en las que se basa el Sistema para su Implementación</w:t>
      </w:r>
      <w:bookmarkEnd w:id="9"/>
      <w:bookmarkEnd w:id="10"/>
    </w:p>
    <w:p w14:paraId="1BA3DCFC" w14:textId="77777777" w:rsidR="00FE543A" w:rsidRDefault="00FE543A" w:rsidP="00287FDD">
      <w:pPr>
        <w:rPr>
          <w:rFonts w:asciiTheme="minorHAnsi" w:hAnsiTheme="minorHAnsi" w:cstheme="minorHAnsi"/>
          <w:b/>
          <w:bCs/>
          <w:lang w:val="es-ES"/>
        </w:rPr>
      </w:pPr>
    </w:p>
    <w:p w14:paraId="72B1E905" w14:textId="77777777" w:rsidR="00AE389D" w:rsidRPr="00AE389D" w:rsidRDefault="00AE389D" w:rsidP="00AE389D">
      <w:pPr>
        <w:pStyle w:val="Ttulo2"/>
        <w:rPr>
          <w:rFonts w:ascii="Calibri" w:hAnsi="Calibri" w:cs="Calibri"/>
          <w:i w:val="0"/>
          <w:iCs w:val="0"/>
          <w:sz w:val="24"/>
          <w:szCs w:val="24"/>
        </w:rPr>
      </w:pPr>
      <w:bookmarkStart w:id="11" w:name="_Toc187794175"/>
      <w:r w:rsidRPr="00AE389D">
        <w:rPr>
          <w:rFonts w:ascii="Calibri" w:hAnsi="Calibri" w:cs="Calibri"/>
          <w:i w:val="0"/>
          <w:iCs w:val="0"/>
          <w:sz w:val="24"/>
          <w:szCs w:val="24"/>
        </w:rPr>
        <w:t>Normas y Políticas</w:t>
      </w:r>
      <w:bookmarkEnd w:id="11"/>
    </w:p>
    <w:p w14:paraId="2E455D61"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Capacitación Continua</w:t>
      </w:r>
      <w:r w:rsidRPr="00AE389D">
        <w:rPr>
          <w:rFonts w:asciiTheme="minorHAnsi" w:hAnsiTheme="minorHAnsi" w:cstheme="minorHAnsi"/>
        </w:rPr>
        <w:br/>
        <w:t>Todos los empleados deben participar en los programas de capacitación relacionados con el sistema de ventas. Estos programas incluirán el uso eficiente del software, la gestión de inventarios y el manejo de datos de ventas y compras. La capacitación continua asegura un manejo adecuado del sistema y maximiza la productividad en las operaciones diarias.</w:t>
      </w:r>
    </w:p>
    <w:p w14:paraId="7BE24B00" w14:textId="77777777" w:rsidR="00AE389D" w:rsidRPr="00AE389D" w:rsidRDefault="00AE389D" w:rsidP="00AE389D">
      <w:pPr>
        <w:ind w:left="720"/>
        <w:rPr>
          <w:rFonts w:asciiTheme="minorHAnsi" w:hAnsiTheme="minorHAnsi" w:cstheme="minorHAnsi"/>
        </w:rPr>
      </w:pPr>
    </w:p>
    <w:p w14:paraId="4A42D94B" w14:textId="5A75205E"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Comportamiento Profesional</w:t>
      </w:r>
      <w:r w:rsidRPr="00AE389D">
        <w:rPr>
          <w:rFonts w:asciiTheme="minorHAnsi" w:hAnsiTheme="minorHAnsi" w:cstheme="minorHAnsi"/>
        </w:rPr>
        <w:br/>
        <w:t>Los empleados deben mantener una actitud profesional y respetuosa hacia clientes, proveedores y compañeros de trabajo. El uso del sistema debe realizarse de manera eficiente, evitando errores, y con un alto nivel de responsabilidad para mantener la calidad del servicio ofrecido.</w:t>
      </w:r>
    </w:p>
    <w:p w14:paraId="282FBBC2" w14:textId="77777777" w:rsidR="00AE389D" w:rsidRPr="00AE389D" w:rsidRDefault="00AE389D" w:rsidP="00AE389D">
      <w:pPr>
        <w:ind w:left="720"/>
        <w:rPr>
          <w:rFonts w:asciiTheme="minorHAnsi" w:hAnsiTheme="minorHAnsi" w:cstheme="minorHAnsi"/>
        </w:rPr>
      </w:pPr>
    </w:p>
    <w:p w14:paraId="6D953DD2"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Confidencialidad de la Información</w:t>
      </w:r>
      <w:r w:rsidRPr="00AE389D">
        <w:rPr>
          <w:rFonts w:asciiTheme="minorHAnsi" w:hAnsiTheme="minorHAnsi" w:cstheme="minorHAnsi"/>
        </w:rPr>
        <w:br/>
        <w:t>Toda la información almacenada en el sistema, como datos de ventas, clientes y proveedores, debe ser manejada con estricta confidencialidad. Está prohibido compartir o utilizar esta información para fines no relacionados con las operaciones comerciales del supermercado.</w:t>
      </w:r>
    </w:p>
    <w:p w14:paraId="153F616D" w14:textId="77777777" w:rsidR="00AE389D" w:rsidRPr="00AE389D" w:rsidRDefault="00AE389D" w:rsidP="00AE389D">
      <w:pPr>
        <w:ind w:left="720"/>
        <w:rPr>
          <w:rFonts w:asciiTheme="minorHAnsi" w:hAnsiTheme="minorHAnsi" w:cstheme="minorHAnsi"/>
        </w:rPr>
      </w:pPr>
    </w:p>
    <w:p w14:paraId="374EA8A2" w14:textId="0A947869"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Cumplimiento de Tiempos y Entregas</w:t>
      </w:r>
      <w:r w:rsidRPr="00AE389D">
        <w:rPr>
          <w:rFonts w:asciiTheme="minorHAnsi" w:hAnsiTheme="minorHAnsi" w:cstheme="minorHAnsi"/>
        </w:rPr>
        <w:br/>
        <w:t>El personal encargado de gestionar las compras y ventas debe cumplir con los plazos establecidos para actualizar inventarios y generar reportes. La puntualidad en estas actividades es esencial para garantizar un flujo de trabajo ágil y eficiente.</w:t>
      </w:r>
    </w:p>
    <w:p w14:paraId="1ED0475E" w14:textId="77777777" w:rsidR="00AE389D" w:rsidRPr="00AE389D" w:rsidRDefault="00AE389D" w:rsidP="00AE389D">
      <w:pPr>
        <w:ind w:left="720"/>
        <w:rPr>
          <w:rFonts w:asciiTheme="minorHAnsi" w:hAnsiTheme="minorHAnsi" w:cstheme="minorHAnsi"/>
        </w:rPr>
      </w:pPr>
    </w:p>
    <w:p w14:paraId="4CF74B6B"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Manejo Adecuado del Inventario</w:t>
      </w:r>
      <w:r w:rsidRPr="00AE389D">
        <w:rPr>
          <w:rFonts w:asciiTheme="minorHAnsi" w:hAnsiTheme="minorHAnsi" w:cstheme="minorHAnsi"/>
        </w:rPr>
        <w:br/>
        <w:t>El sistema de gestión de inventarios debe actualizarse en tiempo real con cada movimiento de productos (ventas, compras, devoluciones). Los empleados son responsables de garantizar que el inventario refleje la disponibilidad real de los productos, evitando inconsistencias.</w:t>
      </w:r>
    </w:p>
    <w:p w14:paraId="4D11CF4E" w14:textId="77777777" w:rsidR="00AE389D" w:rsidRPr="00AE389D" w:rsidRDefault="00AE389D" w:rsidP="00AE389D">
      <w:pPr>
        <w:ind w:left="720"/>
        <w:rPr>
          <w:rFonts w:asciiTheme="minorHAnsi" w:hAnsiTheme="minorHAnsi" w:cstheme="minorHAnsi"/>
        </w:rPr>
      </w:pPr>
    </w:p>
    <w:p w14:paraId="4615356B" w14:textId="77777777"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Solución de Problemas y Mejora Continua</w:t>
      </w:r>
      <w:r w:rsidRPr="00AE389D">
        <w:rPr>
          <w:rFonts w:asciiTheme="minorHAnsi" w:hAnsiTheme="minorHAnsi" w:cstheme="minorHAnsi"/>
        </w:rPr>
        <w:br/>
        <w:t>Es obligatorio notificar cualquier anomalía en el sistema, ya sea en el registro de ventas, inventarios o la interacción con proveedores. Esto permitirá tomar medidas correctivas oportunas y fomentar la mejora continua del sistema. La comunicación clara y efectiva entre los departamentos involucrados es fundamental para este proceso.</w:t>
      </w:r>
    </w:p>
    <w:p w14:paraId="76E1BB4A" w14:textId="77777777" w:rsidR="00AE389D" w:rsidRDefault="00AE389D" w:rsidP="00287FDD">
      <w:pPr>
        <w:rPr>
          <w:rFonts w:asciiTheme="minorHAnsi" w:hAnsiTheme="minorHAnsi" w:cstheme="minorHAnsi"/>
          <w:b/>
          <w:bCs/>
        </w:rPr>
      </w:pPr>
    </w:p>
    <w:p w14:paraId="52E624C1" w14:textId="77777777" w:rsidR="00AE389D" w:rsidRDefault="00AE389D" w:rsidP="00287FDD">
      <w:pPr>
        <w:rPr>
          <w:rFonts w:asciiTheme="minorHAnsi" w:hAnsiTheme="minorHAnsi" w:cstheme="minorHAnsi"/>
          <w:b/>
          <w:bCs/>
        </w:rPr>
      </w:pPr>
    </w:p>
    <w:p w14:paraId="1987B3B2" w14:textId="77777777" w:rsidR="00AE389D" w:rsidRDefault="00AE389D" w:rsidP="00287FDD">
      <w:pPr>
        <w:rPr>
          <w:rFonts w:asciiTheme="minorHAnsi" w:hAnsiTheme="minorHAnsi" w:cstheme="minorHAnsi"/>
          <w:b/>
          <w:bCs/>
        </w:rPr>
      </w:pPr>
    </w:p>
    <w:p w14:paraId="44D3BE1B" w14:textId="77777777" w:rsidR="00AE389D" w:rsidRDefault="00AE389D" w:rsidP="00287FDD">
      <w:pPr>
        <w:rPr>
          <w:rFonts w:asciiTheme="minorHAnsi" w:hAnsiTheme="minorHAnsi" w:cstheme="minorHAnsi"/>
          <w:b/>
          <w:bCs/>
        </w:rPr>
      </w:pPr>
    </w:p>
    <w:p w14:paraId="5F7F8AEE" w14:textId="77777777" w:rsidR="00AE389D" w:rsidRDefault="00AE389D" w:rsidP="00287FDD">
      <w:pPr>
        <w:rPr>
          <w:rFonts w:asciiTheme="minorHAnsi" w:hAnsiTheme="minorHAnsi" w:cstheme="minorHAnsi"/>
          <w:b/>
          <w:bCs/>
        </w:rPr>
      </w:pPr>
    </w:p>
    <w:p w14:paraId="0E35EEA7" w14:textId="77777777" w:rsidR="00AE389D" w:rsidRDefault="00AE389D" w:rsidP="00287FDD">
      <w:pPr>
        <w:rPr>
          <w:rFonts w:asciiTheme="minorHAnsi" w:hAnsiTheme="minorHAnsi" w:cstheme="minorHAnsi"/>
          <w:b/>
          <w:bCs/>
        </w:rPr>
      </w:pPr>
    </w:p>
    <w:p w14:paraId="473AA889" w14:textId="77777777" w:rsidR="00AE389D" w:rsidRDefault="00AE389D" w:rsidP="00287FDD">
      <w:pPr>
        <w:rPr>
          <w:rFonts w:asciiTheme="minorHAnsi" w:hAnsiTheme="minorHAnsi" w:cstheme="minorHAnsi"/>
          <w:b/>
          <w:bCs/>
        </w:rPr>
      </w:pPr>
    </w:p>
    <w:p w14:paraId="5F96E223" w14:textId="77777777" w:rsidR="00AE389D" w:rsidRDefault="00AE389D" w:rsidP="00287FDD">
      <w:pPr>
        <w:rPr>
          <w:rFonts w:asciiTheme="minorHAnsi" w:hAnsiTheme="minorHAnsi" w:cstheme="minorHAnsi"/>
          <w:b/>
          <w:bCs/>
        </w:rPr>
      </w:pPr>
    </w:p>
    <w:p w14:paraId="35F16D34" w14:textId="77777777" w:rsidR="009E4D04" w:rsidRPr="009E4D04" w:rsidRDefault="009E4D04" w:rsidP="009E4D04">
      <w:pPr>
        <w:pStyle w:val="Ttulo2"/>
        <w:rPr>
          <w:rFonts w:asciiTheme="minorHAnsi" w:hAnsiTheme="minorHAnsi" w:cstheme="minorHAnsi"/>
          <w:i w:val="0"/>
          <w:iCs w:val="0"/>
          <w:sz w:val="24"/>
          <w:szCs w:val="24"/>
        </w:rPr>
      </w:pPr>
      <w:bookmarkStart w:id="12" w:name="_Toc187794176"/>
      <w:r w:rsidRPr="009E4D04">
        <w:rPr>
          <w:rFonts w:asciiTheme="minorHAnsi" w:hAnsiTheme="minorHAnsi" w:cstheme="minorHAnsi"/>
          <w:i w:val="0"/>
          <w:iCs w:val="0"/>
          <w:sz w:val="24"/>
          <w:szCs w:val="24"/>
        </w:rPr>
        <w:lastRenderedPageBreak/>
        <w:t>Procedimientos Operativos</w:t>
      </w:r>
      <w:bookmarkEnd w:id="12"/>
    </w:p>
    <w:p w14:paraId="09F72B8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Registro de Ventas</w:t>
      </w:r>
    </w:p>
    <w:p w14:paraId="6A4D8008" w14:textId="77777777" w:rsidR="009E4D04" w:rsidRP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Los cajeros o encargados de ventas deben registrar las transacciones diarias con precisión utilizando el sistema.</w:t>
      </w:r>
    </w:p>
    <w:p w14:paraId="3A359045" w14:textId="77777777" w:rsid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El sistema actualiza automáticamente el inventario tras cada venta y genera un recibo de pago para el cliente.</w:t>
      </w:r>
    </w:p>
    <w:p w14:paraId="505E6879" w14:textId="77777777" w:rsidR="009E4D04" w:rsidRPr="009E4D04" w:rsidRDefault="009E4D04" w:rsidP="009E4D04">
      <w:pPr>
        <w:pStyle w:val="Prrafodelista"/>
        <w:ind w:left="1800"/>
        <w:rPr>
          <w:rFonts w:asciiTheme="minorHAnsi" w:hAnsiTheme="minorHAnsi" w:cstheme="minorHAnsi"/>
        </w:rPr>
      </w:pPr>
    </w:p>
    <w:p w14:paraId="33EC66FB"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Inventarios</w:t>
      </w:r>
    </w:p>
    <w:p w14:paraId="0F3782B4" w14:textId="77777777" w:rsidR="009E4D04" w:rsidRP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Cada vez que se realice una venta, el sistema ajustará automáticamente el stock de productos.</w:t>
      </w:r>
    </w:p>
    <w:p w14:paraId="5F9DECDC" w14:textId="77777777" w:rsid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Los empleados deben verificar regularmente los niveles de inventario, especialmente para productos de alta rotación, y tomar las medidas necesarias para evitar desabastecimientos o excesos.</w:t>
      </w:r>
    </w:p>
    <w:p w14:paraId="4DE52FC3" w14:textId="77777777" w:rsidR="009E4D04" w:rsidRPr="009E4D04" w:rsidRDefault="009E4D04" w:rsidP="009E4D04">
      <w:pPr>
        <w:pStyle w:val="Prrafodelista"/>
        <w:ind w:left="1800"/>
        <w:rPr>
          <w:rFonts w:asciiTheme="minorHAnsi" w:hAnsiTheme="minorHAnsi" w:cstheme="minorHAnsi"/>
        </w:rPr>
      </w:pPr>
    </w:p>
    <w:p w14:paraId="489499F9"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Procesamiento de Compras y Proveedores</w:t>
      </w:r>
    </w:p>
    <w:p w14:paraId="07E3CE6F" w14:textId="77777777" w:rsidR="009E4D04" w:rsidRP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Los empleados podrán gestionar las compras de manera eficiente utilizando el sistema, que permite generar órdenes de compra directamente.</w:t>
      </w:r>
    </w:p>
    <w:p w14:paraId="49733E28" w14:textId="77777777" w:rsid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El sistema está integrado con los proveedores registrados, lo que facilita la emisión de pedidos y el control de las entregas.</w:t>
      </w:r>
    </w:p>
    <w:p w14:paraId="1218D343" w14:textId="77777777" w:rsidR="009E4D04" w:rsidRPr="009E4D04" w:rsidRDefault="009E4D04" w:rsidP="009E4D04">
      <w:pPr>
        <w:pStyle w:val="Prrafodelista"/>
        <w:ind w:left="1800"/>
        <w:rPr>
          <w:rFonts w:asciiTheme="minorHAnsi" w:hAnsiTheme="minorHAnsi" w:cstheme="minorHAnsi"/>
        </w:rPr>
      </w:pPr>
    </w:p>
    <w:p w14:paraId="65246975"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Generación de Reportes</w:t>
      </w:r>
    </w:p>
    <w:p w14:paraId="40EEA10B"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El sistema generará automáticamente reportes sobre las ventas diarias y las compras realizadas.</w:t>
      </w:r>
    </w:p>
    <w:p w14:paraId="1DA50049"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Estos informes serán utilizados por los administradores para analizar el rendimiento del supermercado y tomar decisiones estratégicas relacionadas con el stock, precios y promociones.</w:t>
      </w:r>
    </w:p>
    <w:p w14:paraId="4A1D47F3" w14:textId="77777777" w:rsidR="009E4D04" w:rsidRPr="009E4D04" w:rsidRDefault="009E4D04" w:rsidP="009E4D04">
      <w:pPr>
        <w:ind w:left="1440"/>
        <w:rPr>
          <w:rFonts w:asciiTheme="minorHAnsi" w:hAnsiTheme="minorHAnsi" w:cstheme="minorHAnsi"/>
          <w:b/>
          <w:bCs/>
        </w:rPr>
      </w:pPr>
    </w:p>
    <w:p w14:paraId="5E08A97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Datos de Clientes, Proveedores y Transportistas</w:t>
      </w:r>
    </w:p>
    <w:p w14:paraId="0D5A15DF"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La información relevante sobre clientes, proveedores y transportistas se almacenará en una base de datos centralizada.</w:t>
      </w:r>
    </w:p>
    <w:p w14:paraId="5405C51B"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Es responsabilidad de los empleados ingresar los datos correctamente y mantenerlos actualizados para garantizar una comunicación efectiva y un seguimiento adecuado de las operaciones.</w:t>
      </w:r>
    </w:p>
    <w:p w14:paraId="1CF528CB" w14:textId="77777777" w:rsidR="00AE389D" w:rsidRDefault="00AE389D" w:rsidP="00287FDD">
      <w:pPr>
        <w:rPr>
          <w:rFonts w:asciiTheme="minorHAnsi" w:hAnsiTheme="minorHAnsi" w:cstheme="minorHAnsi"/>
          <w:b/>
          <w:bCs/>
        </w:rPr>
      </w:pPr>
    </w:p>
    <w:p w14:paraId="11AC2F35" w14:textId="77777777" w:rsidR="00711681" w:rsidRDefault="00711681" w:rsidP="00287FDD">
      <w:pPr>
        <w:rPr>
          <w:rFonts w:asciiTheme="minorHAnsi" w:hAnsiTheme="minorHAnsi" w:cstheme="minorHAnsi"/>
          <w:b/>
          <w:bCs/>
        </w:rPr>
      </w:pPr>
    </w:p>
    <w:p w14:paraId="6F4F4E32" w14:textId="77777777" w:rsidR="00711681" w:rsidRPr="00711681" w:rsidRDefault="00711681" w:rsidP="00711681">
      <w:pPr>
        <w:pStyle w:val="Ttulo2"/>
        <w:rPr>
          <w:rFonts w:asciiTheme="minorHAnsi" w:hAnsiTheme="minorHAnsi" w:cstheme="minorHAnsi"/>
          <w:i w:val="0"/>
          <w:iCs w:val="0"/>
          <w:sz w:val="24"/>
          <w:szCs w:val="24"/>
        </w:rPr>
      </w:pPr>
      <w:bookmarkStart w:id="13" w:name="_Toc187794177"/>
      <w:r w:rsidRPr="00711681">
        <w:rPr>
          <w:rFonts w:asciiTheme="minorHAnsi" w:hAnsiTheme="minorHAnsi" w:cstheme="minorHAnsi"/>
          <w:i w:val="0"/>
          <w:iCs w:val="0"/>
          <w:sz w:val="24"/>
          <w:szCs w:val="24"/>
        </w:rPr>
        <w:t>Recomendaciones</w:t>
      </w:r>
      <w:bookmarkEnd w:id="13"/>
    </w:p>
    <w:p w14:paraId="5077C2E8"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Los empleados deben tener acceso a soporte técnico en caso de problemas con el sistema.</w:t>
      </w:r>
    </w:p>
    <w:p w14:paraId="1D7D2A1B"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Es fundamental que los inconvenientes sean resueltos con rapidez para evitar interrupciones en las operaciones diarias del supermercado.</w:t>
      </w:r>
    </w:p>
    <w:p w14:paraId="6BE68F99" w14:textId="77777777" w:rsidR="00711681" w:rsidRDefault="00711681" w:rsidP="00287FDD">
      <w:pPr>
        <w:rPr>
          <w:rFonts w:asciiTheme="minorHAnsi" w:hAnsiTheme="minorHAnsi" w:cstheme="minorHAnsi"/>
          <w:b/>
          <w:bCs/>
        </w:rPr>
      </w:pPr>
    </w:p>
    <w:p w14:paraId="7FEE0164" w14:textId="77777777" w:rsidR="00C141AC" w:rsidRDefault="00C141AC" w:rsidP="00287FDD">
      <w:pPr>
        <w:rPr>
          <w:rFonts w:asciiTheme="minorHAnsi" w:hAnsiTheme="minorHAnsi" w:cstheme="minorHAnsi"/>
          <w:b/>
          <w:bCs/>
        </w:rPr>
      </w:pPr>
    </w:p>
    <w:p w14:paraId="03104B01" w14:textId="77777777" w:rsidR="00C141AC" w:rsidRDefault="00C141AC" w:rsidP="00287FDD">
      <w:pPr>
        <w:rPr>
          <w:rFonts w:asciiTheme="minorHAnsi" w:hAnsiTheme="minorHAnsi" w:cstheme="minorHAnsi"/>
          <w:b/>
          <w:bCs/>
        </w:rPr>
      </w:pPr>
    </w:p>
    <w:p w14:paraId="3888C0B0" w14:textId="77777777" w:rsidR="00C141AC" w:rsidRDefault="00C141AC" w:rsidP="00287FDD">
      <w:pPr>
        <w:rPr>
          <w:rFonts w:asciiTheme="minorHAnsi" w:hAnsiTheme="minorHAnsi" w:cstheme="minorHAnsi"/>
          <w:b/>
          <w:bCs/>
        </w:rPr>
      </w:pPr>
    </w:p>
    <w:p w14:paraId="658047A2" w14:textId="77777777" w:rsidR="00C141AC" w:rsidRDefault="00C141AC" w:rsidP="00287FDD">
      <w:pPr>
        <w:rPr>
          <w:rFonts w:asciiTheme="minorHAnsi" w:hAnsiTheme="minorHAnsi" w:cstheme="minorHAnsi"/>
          <w:b/>
          <w:bCs/>
        </w:rPr>
      </w:pPr>
    </w:p>
    <w:p w14:paraId="623E5BB2" w14:textId="77777777" w:rsidR="00C141AC" w:rsidRDefault="00C141AC" w:rsidP="00287FDD">
      <w:pPr>
        <w:rPr>
          <w:rFonts w:asciiTheme="minorHAnsi" w:hAnsiTheme="minorHAnsi" w:cstheme="minorHAnsi"/>
          <w:b/>
          <w:bCs/>
        </w:rPr>
      </w:pPr>
    </w:p>
    <w:p w14:paraId="339A85D7" w14:textId="77777777" w:rsidR="00B97B07" w:rsidRDefault="00B97B07" w:rsidP="00287FDD">
      <w:pPr>
        <w:rPr>
          <w:rFonts w:asciiTheme="minorHAnsi" w:hAnsiTheme="minorHAnsi" w:cstheme="minorHAnsi"/>
          <w:b/>
          <w:bCs/>
        </w:rPr>
      </w:pPr>
    </w:p>
    <w:p w14:paraId="6BB1976C" w14:textId="15A11927" w:rsidR="00C141AC" w:rsidRPr="00C141AC" w:rsidRDefault="00C141AC" w:rsidP="00C141AC">
      <w:pPr>
        <w:pStyle w:val="Ttulo2"/>
        <w:rPr>
          <w:rFonts w:ascii="Calibri" w:hAnsi="Calibri" w:cs="Calibri"/>
          <w:i w:val="0"/>
          <w:iCs w:val="0"/>
          <w:sz w:val="24"/>
          <w:szCs w:val="24"/>
        </w:rPr>
      </w:pPr>
      <w:bookmarkStart w:id="14" w:name="_Toc187794178"/>
      <w:r w:rsidRPr="00C141AC">
        <w:rPr>
          <w:rFonts w:ascii="Calibri" w:hAnsi="Calibri" w:cs="Calibri"/>
          <w:i w:val="0"/>
          <w:iCs w:val="0"/>
          <w:sz w:val="24"/>
          <w:szCs w:val="24"/>
          <w:lang w:eastAsia="es-ES"/>
        </w:rPr>
        <w:t>Mapeo AS IS Registrar Producto</w:t>
      </w:r>
      <w:bookmarkEnd w:id="14"/>
    </w:p>
    <w:p w14:paraId="5675F503" w14:textId="77777777" w:rsidR="00271548" w:rsidRDefault="00271548" w:rsidP="00287FDD">
      <w:pPr>
        <w:rPr>
          <w:rFonts w:asciiTheme="minorHAnsi" w:hAnsiTheme="minorHAnsi" w:cstheme="minorHAnsi"/>
          <w:b/>
          <w:bCs/>
        </w:rPr>
      </w:pPr>
    </w:p>
    <w:p w14:paraId="2627A506" w14:textId="77777777" w:rsidR="00271548" w:rsidRDefault="00271548" w:rsidP="00287FDD">
      <w:pPr>
        <w:rPr>
          <w:rFonts w:asciiTheme="minorHAnsi" w:hAnsiTheme="minorHAnsi" w:cstheme="minorHAnsi"/>
          <w:b/>
          <w:bCs/>
        </w:rPr>
      </w:pPr>
    </w:p>
    <w:p w14:paraId="764280C9" w14:textId="77777777" w:rsidR="00271548" w:rsidRDefault="00271548" w:rsidP="00287FDD">
      <w:pPr>
        <w:rPr>
          <w:rFonts w:asciiTheme="minorHAnsi" w:hAnsiTheme="minorHAnsi" w:cstheme="minorHAnsi"/>
          <w:b/>
          <w:bCs/>
        </w:rPr>
      </w:pPr>
    </w:p>
    <w:p w14:paraId="1B51968C" w14:textId="4D677BC6" w:rsidR="00271548" w:rsidRDefault="00C141AC" w:rsidP="00287FDD">
      <w:pPr>
        <w:rPr>
          <w:rFonts w:asciiTheme="minorHAnsi" w:hAnsiTheme="minorHAnsi" w:cstheme="minorHAnsi"/>
          <w:b/>
          <w:bCs/>
        </w:rPr>
      </w:pPr>
      <w:r w:rsidRPr="00206104">
        <w:rPr>
          <w:rFonts w:ascii="Calibri" w:hAnsi="Calibri" w:cs="Book Antiqua"/>
          <w:i/>
          <w:noProof/>
          <w:color w:val="0000FF"/>
        </w:rPr>
        <w:drawing>
          <wp:anchor distT="0" distB="0" distL="114300" distR="114300" simplePos="0" relativeHeight="251660288" behindDoc="0" locked="0" layoutInCell="1" allowOverlap="1" wp14:anchorId="7A51B398" wp14:editId="7F745ED6">
            <wp:simplePos x="1188720" y="1882140"/>
            <wp:positionH relativeFrom="margin">
              <wp:align>center</wp:align>
            </wp:positionH>
            <wp:positionV relativeFrom="margin">
              <wp:align>center</wp:align>
            </wp:positionV>
            <wp:extent cx="3909399" cy="6142252"/>
            <wp:effectExtent l="0" t="0" r="0" b="0"/>
            <wp:wrapSquare wrapText="bothSides"/>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01AA7921" w14:textId="77777777" w:rsidR="00271548" w:rsidRDefault="00271548" w:rsidP="00287FDD">
      <w:pPr>
        <w:rPr>
          <w:rFonts w:asciiTheme="minorHAnsi" w:hAnsiTheme="minorHAnsi" w:cstheme="minorHAnsi"/>
          <w:b/>
          <w:bCs/>
        </w:rPr>
      </w:pPr>
    </w:p>
    <w:p w14:paraId="21B96556" w14:textId="77777777" w:rsidR="00C141AC" w:rsidRDefault="00C141AC" w:rsidP="00287FDD">
      <w:pPr>
        <w:rPr>
          <w:rFonts w:asciiTheme="minorHAnsi" w:hAnsiTheme="minorHAnsi" w:cstheme="minorHAnsi"/>
          <w:b/>
          <w:bCs/>
        </w:rPr>
      </w:pPr>
    </w:p>
    <w:p w14:paraId="7748F373" w14:textId="711F009D" w:rsidR="00C141AC" w:rsidRDefault="00C141AC" w:rsidP="00287FDD">
      <w:pPr>
        <w:rPr>
          <w:rFonts w:asciiTheme="minorHAnsi" w:hAnsiTheme="minorHAnsi" w:cstheme="minorHAnsi"/>
          <w:b/>
          <w:bCs/>
        </w:rPr>
      </w:pPr>
    </w:p>
    <w:p w14:paraId="5EF00B23" w14:textId="77777777" w:rsidR="00C141AC" w:rsidRDefault="00C141AC" w:rsidP="00287FDD">
      <w:pPr>
        <w:rPr>
          <w:rFonts w:asciiTheme="minorHAnsi" w:hAnsiTheme="minorHAnsi" w:cstheme="minorHAnsi"/>
          <w:b/>
          <w:bCs/>
        </w:rPr>
      </w:pPr>
    </w:p>
    <w:p w14:paraId="5A2B5263" w14:textId="77777777" w:rsidR="00C141AC" w:rsidRDefault="00C141AC" w:rsidP="00287FDD">
      <w:pPr>
        <w:rPr>
          <w:rFonts w:asciiTheme="minorHAnsi" w:hAnsiTheme="minorHAnsi" w:cstheme="minorHAnsi"/>
          <w:b/>
          <w:bCs/>
        </w:rPr>
      </w:pPr>
    </w:p>
    <w:p w14:paraId="2860181B" w14:textId="77777777" w:rsidR="00C141AC" w:rsidRDefault="00C141AC" w:rsidP="00287FDD">
      <w:pPr>
        <w:rPr>
          <w:rFonts w:asciiTheme="minorHAnsi" w:hAnsiTheme="minorHAnsi" w:cstheme="minorHAnsi"/>
          <w:b/>
          <w:bCs/>
        </w:rPr>
      </w:pPr>
    </w:p>
    <w:p w14:paraId="45347ACD" w14:textId="77777777" w:rsidR="00C141AC" w:rsidRDefault="00C141AC" w:rsidP="00287FDD">
      <w:pPr>
        <w:rPr>
          <w:rFonts w:asciiTheme="minorHAnsi" w:hAnsiTheme="minorHAnsi" w:cstheme="minorHAnsi"/>
          <w:b/>
          <w:bCs/>
        </w:rPr>
      </w:pPr>
    </w:p>
    <w:p w14:paraId="753620D5" w14:textId="77777777" w:rsidR="00C141AC" w:rsidRDefault="00C141AC" w:rsidP="00287FDD">
      <w:pPr>
        <w:rPr>
          <w:rFonts w:asciiTheme="minorHAnsi" w:hAnsiTheme="minorHAnsi" w:cstheme="minorHAnsi"/>
          <w:b/>
          <w:bCs/>
        </w:rPr>
      </w:pPr>
    </w:p>
    <w:p w14:paraId="2CFF4441" w14:textId="77777777" w:rsidR="00C141AC" w:rsidRDefault="00C141AC" w:rsidP="00287FDD">
      <w:pPr>
        <w:rPr>
          <w:rFonts w:asciiTheme="minorHAnsi" w:hAnsiTheme="minorHAnsi" w:cstheme="minorHAnsi"/>
          <w:b/>
          <w:bCs/>
        </w:rPr>
      </w:pPr>
    </w:p>
    <w:p w14:paraId="7D1E7764" w14:textId="77777777" w:rsidR="00C141AC" w:rsidRDefault="00C141AC" w:rsidP="00287FDD">
      <w:pPr>
        <w:rPr>
          <w:rFonts w:asciiTheme="minorHAnsi" w:hAnsiTheme="minorHAnsi" w:cstheme="minorHAnsi"/>
          <w:b/>
          <w:bCs/>
        </w:rPr>
      </w:pPr>
    </w:p>
    <w:p w14:paraId="7A6FD402" w14:textId="77777777" w:rsidR="00C141AC" w:rsidRDefault="00C141AC" w:rsidP="00287FDD">
      <w:pPr>
        <w:rPr>
          <w:rFonts w:asciiTheme="minorHAnsi" w:hAnsiTheme="minorHAnsi" w:cstheme="minorHAnsi"/>
          <w:b/>
          <w:bCs/>
        </w:rPr>
      </w:pPr>
    </w:p>
    <w:p w14:paraId="26B87675" w14:textId="77777777" w:rsidR="00C141AC" w:rsidRDefault="00C141AC" w:rsidP="00287FDD">
      <w:pPr>
        <w:rPr>
          <w:rFonts w:asciiTheme="minorHAnsi" w:hAnsiTheme="minorHAnsi" w:cstheme="minorHAnsi"/>
          <w:b/>
          <w:bCs/>
        </w:rPr>
      </w:pPr>
    </w:p>
    <w:p w14:paraId="7BE4EBCC" w14:textId="77777777" w:rsidR="00C141AC" w:rsidRDefault="00C141AC" w:rsidP="00287FDD">
      <w:pPr>
        <w:rPr>
          <w:rFonts w:asciiTheme="minorHAnsi" w:hAnsiTheme="minorHAnsi" w:cstheme="minorHAnsi"/>
          <w:b/>
          <w:bCs/>
        </w:rPr>
      </w:pPr>
    </w:p>
    <w:p w14:paraId="6F8F4D5E" w14:textId="77777777" w:rsidR="00C141AC" w:rsidRDefault="00C141AC" w:rsidP="00287FDD">
      <w:pPr>
        <w:rPr>
          <w:rFonts w:asciiTheme="minorHAnsi" w:hAnsiTheme="minorHAnsi" w:cstheme="minorHAnsi"/>
          <w:b/>
          <w:bCs/>
        </w:rPr>
      </w:pPr>
    </w:p>
    <w:p w14:paraId="7D57C7F3" w14:textId="77777777" w:rsidR="00C141AC" w:rsidRDefault="00C141AC" w:rsidP="00287FDD">
      <w:pPr>
        <w:rPr>
          <w:rFonts w:asciiTheme="minorHAnsi" w:hAnsiTheme="minorHAnsi" w:cstheme="minorHAnsi"/>
          <w:b/>
          <w:bCs/>
        </w:rPr>
      </w:pPr>
    </w:p>
    <w:p w14:paraId="57069861" w14:textId="77777777" w:rsidR="00C141AC" w:rsidRDefault="00C141AC" w:rsidP="00287FDD">
      <w:pPr>
        <w:rPr>
          <w:rFonts w:asciiTheme="minorHAnsi" w:hAnsiTheme="minorHAnsi" w:cstheme="minorHAnsi"/>
          <w:b/>
          <w:bCs/>
        </w:rPr>
      </w:pPr>
    </w:p>
    <w:p w14:paraId="6BBDBDAF" w14:textId="77777777" w:rsidR="00C141AC" w:rsidRDefault="00C141AC" w:rsidP="00287FDD">
      <w:pPr>
        <w:rPr>
          <w:rFonts w:asciiTheme="minorHAnsi" w:hAnsiTheme="minorHAnsi" w:cstheme="minorHAnsi"/>
          <w:b/>
          <w:bCs/>
        </w:rPr>
      </w:pPr>
    </w:p>
    <w:p w14:paraId="08FC2039" w14:textId="77777777" w:rsidR="00C141AC" w:rsidRDefault="00C141AC" w:rsidP="00287FDD">
      <w:pPr>
        <w:rPr>
          <w:rFonts w:asciiTheme="minorHAnsi" w:hAnsiTheme="minorHAnsi" w:cstheme="minorHAnsi"/>
          <w:b/>
          <w:bCs/>
        </w:rPr>
      </w:pPr>
    </w:p>
    <w:p w14:paraId="6131233C" w14:textId="77777777" w:rsidR="00C141AC" w:rsidRDefault="00C141AC" w:rsidP="00287FDD">
      <w:pPr>
        <w:rPr>
          <w:rFonts w:asciiTheme="minorHAnsi" w:hAnsiTheme="minorHAnsi" w:cstheme="minorHAnsi"/>
          <w:b/>
          <w:bCs/>
        </w:rPr>
      </w:pPr>
    </w:p>
    <w:p w14:paraId="536F8121" w14:textId="77777777" w:rsidR="00C141AC" w:rsidRDefault="00C141AC" w:rsidP="00287FDD">
      <w:pPr>
        <w:rPr>
          <w:rFonts w:asciiTheme="minorHAnsi" w:hAnsiTheme="minorHAnsi" w:cstheme="minorHAnsi"/>
          <w:b/>
          <w:bCs/>
        </w:rPr>
      </w:pPr>
    </w:p>
    <w:p w14:paraId="7767DEBE" w14:textId="77777777" w:rsidR="00C141AC" w:rsidRDefault="00C141AC" w:rsidP="00287FDD">
      <w:pPr>
        <w:rPr>
          <w:rFonts w:asciiTheme="minorHAnsi" w:hAnsiTheme="minorHAnsi" w:cstheme="minorHAnsi"/>
          <w:b/>
          <w:bCs/>
        </w:rPr>
      </w:pPr>
    </w:p>
    <w:p w14:paraId="0B03F053" w14:textId="77777777" w:rsidR="00C141AC" w:rsidRDefault="00C141AC" w:rsidP="00287FDD">
      <w:pPr>
        <w:rPr>
          <w:rFonts w:asciiTheme="minorHAnsi" w:hAnsiTheme="minorHAnsi" w:cstheme="minorHAnsi"/>
          <w:b/>
          <w:bCs/>
        </w:rPr>
      </w:pPr>
    </w:p>
    <w:p w14:paraId="34502809" w14:textId="77777777" w:rsidR="00C141AC" w:rsidRDefault="00C141AC" w:rsidP="00287FDD">
      <w:pPr>
        <w:rPr>
          <w:rFonts w:asciiTheme="minorHAnsi" w:hAnsiTheme="minorHAnsi" w:cstheme="minorHAnsi"/>
          <w:b/>
          <w:bCs/>
        </w:rPr>
      </w:pPr>
    </w:p>
    <w:p w14:paraId="7B12320F" w14:textId="77777777" w:rsidR="00C141AC" w:rsidRDefault="00C141AC" w:rsidP="00287FDD">
      <w:pPr>
        <w:rPr>
          <w:rFonts w:asciiTheme="minorHAnsi" w:hAnsiTheme="minorHAnsi" w:cstheme="minorHAnsi"/>
          <w:b/>
          <w:bCs/>
        </w:rPr>
      </w:pPr>
    </w:p>
    <w:p w14:paraId="640C46B9" w14:textId="77777777" w:rsidR="00C141AC" w:rsidRDefault="00C141AC" w:rsidP="00287FDD">
      <w:pPr>
        <w:rPr>
          <w:rFonts w:asciiTheme="minorHAnsi" w:hAnsiTheme="minorHAnsi" w:cstheme="minorHAnsi"/>
          <w:b/>
          <w:bCs/>
        </w:rPr>
      </w:pPr>
    </w:p>
    <w:p w14:paraId="188017BA" w14:textId="77777777" w:rsidR="00C141AC" w:rsidRDefault="00C141AC" w:rsidP="00287FDD">
      <w:pPr>
        <w:rPr>
          <w:rFonts w:asciiTheme="minorHAnsi" w:hAnsiTheme="minorHAnsi" w:cstheme="minorHAnsi"/>
          <w:b/>
          <w:bCs/>
        </w:rPr>
      </w:pPr>
    </w:p>
    <w:p w14:paraId="4A98CD9E" w14:textId="77777777" w:rsidR="00C141AC" w:rsidRDefault="00C141AC" w:rsidP="00287FDD">
      <w:pPr>
        <w:rPr>
          <w:rFonts w:asciiTheme="minorHAnsi" w:hAnsiTheme="minorHAnsi" w:cstheme="minorHAnsi"/>
          <w:b/>
          <w:bCs/>
        </w:rPr>
      </w:pPr>
    </w:p>
    <w:p w14:paraId="66C6EBD5" w14:textId="77777777" w:rsidR="00C141AC" w:rsidRDefault="00C141AC" w:rsidP="00287FDD">
      <w:pPr>
        <w:rPr>
          <w:rFonts w:asciiTheme="minorHAnsi" w:hAnsiTheme="minorHAnsi" w:cstheme="minorHAnsi"/>
          <w:b/>
          <w:bCs/>
        </w:rPr>
      </w:pPr>
    </w:p>
    <w:p w14:paraId="515DD497" w14:textId="77777777" w:rsidR="00C141AC" w:rsidRDefault="00C141AC" w:rsidP="00287FDD">
      <w:pPr>
        <w:rPr>
          <w:rFonts w:asciiTheme="minorHAnsi" w:hAnsiTheme="minorHAnsi" w:cstheme="minorHAnsi"/>
          <w:b/>
          <w:bCs/>
        </w:rPr>
      </w:pPr>
    </w:p>
    <w:p w14:paraId="0DC2036D" w14:textId="77777777" w:rsidR="00C141AC" w:rsidRDefault="00C141AC" w:rsidP="00287FDD">
      <w:pPr>
        <w:rPr>
          <w:rFonts w:asciiTheme="minorHAnsi" w:hAnsiTheme="minorHAnsi" w:cstheme="minorHAnsi"/>
          <w:b/>
          <w:bCs/>
        </w:rPr>
      </w:pPr>
    </w:p>
    <w:p w14:paraId="0D7BFE53" w14:textId="77777777" w:rsidR="00C141AC" w:rsidRDefault="00C141AC" w:rsidP="00287FDD">
      <w:pPr>
        <w:rPr>
          <w:rFonts w:asciiTheme="minorHAnsi" w:hAnsiTheme="minorHAnsi" w:cstheme="minorHAnsi"/>
          <w:b/>
          <w:bCs/>
        </w:rPr>
      </w:pPr>
    </w:p>
    <w:p w14:paraId="52A09372" w14:textId="77777777" w:rsidR="00C141AC" w:rsidRDefault="00C141AC" w:rsidP="00287FDD">
      <w:pPr>
        <w:rPr>
          <w:rFonts w:asciiTheme="minorHAnsi" w:hAnsiTheme="minorHAnsi" w:cstheme="minorHAnsi"/>
          <w:b/>
          <w:bCs/>
        </w:rPr>
      </w:pPr>
    </w:p>
    <w:p w14:paraId="45FEE53B" w14:textId="77777777" w:rsidR="00C141AC" w:rsidRDefault="00C141AC" w:rsidP="00287FDD">
      <w:pPr>
        <w:rPr>
          <w:rFonts w:asciiTheme="minorHAnsi" w:hAnsiTheme="minorHAnsi" w:cstheme="minorHAnsi"/>
          <w:b/>
          <w:bCs/>
        </w:rPr>
      </w:pPr>
    </w:p>
    <w:p w14:paraId="0CA68959" w14:textId="77777777" w:rsidR="00C141AC" w:rsidRDefault="00C141AC" w:rsidP="00287FDD">
      <w:pPr>
        <w:rPr>
          <w:rFonts w:asciiTheme="minorHAnsi" w:hAnsiTheme="minorHAnsi" w:cstheme="minorHAnsi"/>
          <w:b/>
          <w:bCs/>
        </w:rPr>
      </w:pPr>
    </w:p>
    <w:p w14:paraId="62BA56B6" w14:textId="77777777" w:rsidR="00C141AC" w:rsidRDefault="00C141AC" w:rsidP="00287FDD">
      <w:pPr>
        <w:rPr>
          <w:rFonts w:asciiTheme="minorHAnsi" w:hAnsiTheme="minorHAnsi" w:cstheme="minorHAnsi"/>
          <w:b/>
          <w:bCs/>
        </w:rPr>
      </w:pPr>
    </w:p>
    <w:p w14:paraId="6A0A7B88" w14:textId="77777777" w:rsidR="00C141AC" w:rsidRDefault="00C141AC" w:rsidP="00287FDD">
      <w:pPr>
        <w:rPr>
          <w:rFonts w:asciiTheme="minorHAnsi" w:hAnsiTheme="minorHAnsi" w:cstheme="minorHAnsi"/>
          <w:b/>
          <w:bCs/>
        </w:rPr>
      </w:pPr>
    </w:p>
    <w:p w14:paraId="62897E23" w14:textId="08452271" w:rsidR="00C141AC" w:rsidRDefault="00281AB7" w:rsidP="00281AB7">
      <w:pPr>
        <w:tabs>
          <w:tab w:val="left" w:pos="6396"/>
        </w:tabs>
        <w:rPr>
          <w:rFonts w:asciiTheme="minorHAnsi" w:hAnsiTheme="minorHAnsi" w:cstheme="minorHAnsi"/>
          <w:b/>
          <w:bCs/>
        </w:rPr>
      </w:pPr>
      <w:r>
        <w:rPr>
          <w:rFonts w:asciiTheme="minorHAnsi" w:hAnsiTheme="minorHAnsi" w:cstheme="minorHAnsi"/>
          <w:b/>
          <w:bCs/>
        </w:rPr>
        <w:tab/>
      </w:r>
    </w:p>
    <w:p w14:paraId="3FF1089F" w14:textId="77777777" w:rsidR="00281AB7" w:rsidRDefault="00281AB7" w:rsidP="00281AB7">
      <w:pPr>
        <w:tabs>
          <w:tab w:val="left" w:pos="6396"/>
        </w:tabs>
        <w:rPr>
          <w:rFonts w:asciiTheme="minorHAnsi" w:hAnsiTheme="minorHAnsi" w:cstheme="minorHAnsi"/>
          <w:b/>
          <w:bCs/>
        </w:rPr>
      </w:pPr>
    </w:p>
    <w:p w14:paraId="0974194D" w14:textId="77777777" w:rsidR="00281AB7" w:rsidRDefault="00281AB7" w:rsidP="00281AB7">
      <w:pPr>
        <w:tabs>
          <w:tab w:val="left" w:pos="6396"/>
        </w:tabs>
        <w:rPr>
          <w:rFonts w:asciiTheme="minorHAnsi" w:hAnsiTheme="minorHAnsi" w:cstheme="minorHAnsi"/>
          <w:b/>
          <w:bCs/>
        </w:rPr>
      </w:pPr>
    </w:p>
    <w:p w14:paraId="5526BC7E" w14:textId="77777777" w:rsidR="00281AB7" w:rsidRDefault="00281AB7" w:rsidP="00281AB7">
      <w:pPr>
        <w:tabs>
          <w:tab w:val="left" w:pos="6396"/>
        </w:tabs>
        <w:rPr>
          <w:rFonts w:asciiTheme="minorHAnsi" w:hAnsiTheme="minorHAnsi" w:cstheme="minorHAnsi"/>
          <w:b/>
          <w:bCs/>
        </w:rPr>
      </w:pPr>
    </w:p>
    <w:p w14:paraId="64A877F0" w14:textId="77777777" w:rsidR="00281AB7" w:rsidRDefault="00281AB7" w:rsidP="00281AB7">
      <w:pPr>
        <w:tabs>
          <w:tab w:val="left" w:pos="6396"/>
        </w:tabs>
        <w:rPr>
          <w:rFonts w:asciiTheme="minorHAnsi" w:hAnsiTheme="minorHAnsi" w:cstheme="minorHAnsi"/>
          <w:b/>
          <w:bCs/>
        </w:rPr>
      </w:pPr>
    </w:p>
    <w:p w14:paraId="6D298C1E" w14:textId="77777777" w:rsidR="00281AB7" w:rsidRDefault="00281AB7" w:rsidP="00281AB7">
      <w:pPr>
        <w:tabs>
          <w:tab w:val="left" w:pos="6396"/>
        </w:tabs>
        <w:rPr>
          <w:rFonts w:asciiTheme="minorHAnsi" w:hAnsiTheme="minorHAnsi" w:cstheme="minorHAnsi"/>
          <w:b/>
          <w:bCs/>
        </w:rPr>
      </w:pPr>
    </w:p>
    <w:p w14:paraId="3B21AA27" w14:textId="77777777" w:rsidR="00281AB7" w:rsidRPr="00281AB7" w:rsidRDefault="00281AB7" w:rsidP="00281AB7">
      <w:pPr>
        <w:pStyle w:val="Ttulo2"/>
        <w:rPr>
          <w:rFonts w:ascii="Calibri" w:hAnsi="Calibri" w:cs="Calibri"/>
          <w:i w:val="0"/>
          <w:iCs w:val="0"/>
          <w:color w:val="0000FF"/>
          <w:sz w:val="24"/>
          <w:szCs w:val="24"/>
        </w:rPr>
      </w:pPr>
      <w:bookmarkStart w:id="15" w:name="_Toc187794179"/>
      <w:r w:rsidRPr="00281AB7">
        <w:rPr>
          <w:rFonts w:ascii="Calibri" w:hAnsi="Calibri" w:cs="Calibri"/>
          <w:i w:val="0"/>
          <w:iCs w:val="0"/>
          <w:sz w:val="24"/>
          <w:szCs w:val="24"/>
        </w:rPr>
        <w:t>Mapeo TO BE Registrar Producto</w:t>
      </w:r>
      <w:bookmarkEnd w:id="15"/>
    </w:p>
    <w:p w14:paraId="1589676C" w14:textId="77777777" w:rsidR="00281AB7" w:rsidRPr="00206104" w:rsidRDefault="00281AB7" w:rsidP="00281AB7">
      <w:pPr>
        <w:ind w:left="720"/>
        <w:jc w:val="both"/>
        <w:rPr>
          <w:noProof/>
        </w:rPr>
      </w:pPr>
    </w:p>
    <w:p w14:paraId="53515820" w14:textId="77777777" w:rsidR="00281AB7" w:rsidRPr="00206104" w:rsidRDefault="00281AB7" w:rsidP="00281AB7">
      <w:pPr>
        <w:ind w:left="720"/>
        <w:jc w:val="both"/>
        <w:rPr>
          <w:noProof/>
        </w:rPr>
      </w:pPr>
    </w:p>
    <w:p w14:paraId="72AE9ECF" w14:textId="77777777" w:rsidR="00281AB7" w:rsidRPr="00206104" w:rsidRDefault="00281AB7" w:rsidP="00281AB7">
      <w:pPr>
        <w:ind w:left="720"/>
        <w:jc w:val="both"/>
        <w:rPr>
          <w:noProof/>
        </w:rPr>
      </w:pPr>
      <w:r w:rsidRPr="00206104">
        <w:rPr>
          <w:noProof/>
        </w:rPr>
        <w:drawing>
          <wp:anchor distT="0" distB="0" distL="114300" distR="114300" simplePos="0" relativeHeight="251662336" behindDoc="0" locked="0" layoutInCell="1" allowOverlap="1" wp14:anchorId="5585945E" wp14:editId="632A9E0E">
            <wp:simplePos x="0" y="0"/>
            <wp:positionH relativeFrom="margin">
              <wp:align>center</wp:align>
            </wp:positionH>
            <wp:positionV relativeFrom="margin">
              <wp:align>center</wp:align>
            </wp:positionV>
            <wp:extent cx="4206605" cy="6187976"/>
            <wp:effectExtent l="0" t="0" r="3810" b="3810"/>
            <wp:wrapSquare wrapText="bothSides"/>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300F6D93" w14:textId="77777777" w:rsidR="00281AB7" w:rsidRPr="00206104" w:rsidRDefault="00281AB7" w:rsidP="00281AB7">
      <w:pPr>
        <w:ind w:left="720"/>
        <w:jc w:val="both"/>
        <w:rPr>
          <w:noProof/>
        </w:rPr>
      </w:pPr>
    </w:p>
    <w:p w14:paraId="5AEB7C57" w14:textId="77777777" w:rsidR="00281AB7" w:rsidRPr="00206104" w:rsidRDefault="00281AB7" w:rsidP="00281AB7">
      <w:pPr>
        <w:ind w:left="720"/>
        <w:jc w:val="both"/>
        <w:rPr>
          <w:noProof/>
        </w:rPr>
      </w:pPr>
    </w:p>
    <w:p w14:paraId="170DEA94" w14:textId="77777777" w:rsidR="00281AB7" w:rsidRPr="00206104" w:rsidRDefault="00281AB7" w:rsidP="00281AB7">
      <w:pPr>
        <w:ind w:left="720"/>
        <w:jc w:val="both"/>
        <w:rPr>
          <w:noProof/>
        </w:rPr>
      </w:pPr>
    </w:p>
    <w:p w14:paraId="0BECE27F" w14:textId="77777777" w:rsidR="00281AB7" w:rsidRPr="00206104" w:rsidRDefault="00281AB7" w:rsidP="00281AB7">
      <w:pPr>
        <w:ind w:left="720"/>
        <w:jc w:val="both"/>
        <w:rPr>
          <w:noProof/>
        </w:rPr>
      </w:pPr>
    </w:p>
    <w:p w14:paraId="19B9D47E" w14:textId="77777777" w:rsidR="00281AB7" w:rsidRPr="00206104" w:rsidRDefault="00281AB7" w:rsidP="00281AB7">
      <w:pPr>
        <w:ind w:left="720"/>
        <w:jc w:val="both"/>
        <w:rPr>
          <w:noProof/>
        </w:rPr>
      </w:pPr>
    </w:p>
    <w:p w14:paraId="09199BA7" w14:textId="77777777" w:rsidR="00281AB7" w:rsidRPr="00206104" w:rsidRDefault="00281AB7" w:rsidP="00281AB7">
      <w:pPr>
        <w:ind w:left="720"/>
        <w:jc w:val="both"/>
        <w:rPr>
          <w:noProof/>
        </w:rPr>
      </w:pPr>
    </w:p>
    <w:p w14:paraId="3674F9C9" w14:textId="77777777" w:rsidR="00281AB7" w:rsidRPr="00206104" w:rsidRDefault="00281AB7" w:rsidP="00281AB7">
      <w:pPr>
        <w:ind w:left="720"/>
        <w:jc w:val="both"/>
        <w:rPr>
          <w:noProof/>
        </w:rPr>
      </w:pPr>
    </w:p>
    <w:p w14:paraId="409F5CA0" w14:textId="77777777" w:rsidR="00281AB7" w:rsidRPr="00206104" w:rsidRDefault="00281AB7" w:rsidP="00281AB7">
      <w:pPr>
        <w:ind w:left="720"/>
        <w:jc w:val="both"/>
        <w:rPr>
          <w:noProof/>
        </w:rPr>
      </w:pPr>
    </w:p>
    <w:p w14:paraId="3CB14057" w14:textId="77777777" w:rsidR="00281AB7" w:rsidRPr="00206104" w:rsidRDefault="00281AB7" w:rsidP="00281AB7">
      <w:pPr>
        <w:ind w:left="720"/>
        <w:jc w:val="both"/>
        <w:rPr>
          <w:noProof/>
        </w:rPr>
      </w:pPr>
    </w:p>
    <w:p w14:paraId="76FE17C1" w14:textId="77777777" w:rsidR="00281AB7" w:rsidRPr="00206104" w:rsidRDefault="00281AB7" w:rsidP="00281AB7">
      <w:pPr>
        <w:ind w:left="720"/>
        <w:jc w:val="both"/>
        <w:rPr>
          <w:noProof/>
        </w:rPr>
      </w:pPr>
    </w:p>
    <w:p w14:paraId="0CE23244" w14:textId="77777777" w:rsidR="00281AB7" w:rsidRPr="00206104" w:rsidRDefault="00281AB7" w:rsidP="00281AB7">
      <w:pPr>
        <w:ind w:left="720"/>
        <w:jc w:val="both"/>
        <w:rPr>
          <w:noProof/>
        </w:rPr>
      </w:pPr>
    </w:p>
    <w:p w14:paraId="5CAF0496" w14:textId="77777777" w:rsidR="00281AB7" w:rsidRPr="00206104" w:rsidRDefault="00281AB7" w:rsidP="00281AB7">
      <w:pPr>
        <w:ind w:left="720"/>
        <w:jc w:val="both"/>
        <w:rPr>
          <w:noProof/>
        </w:rPr>
      </w:pPr>
    </w:p>
    <w:p w14:paraId="414FDCF0" w14:textId="77777777" w:rsidR="00281AB7" w:rsidRPr="00206104" w:rsidRDefault="00281AB7" w:rsidP="00281AB7">
      <w:pPr>
        <w:ind w:left="720"/>
        <w:jc w:val="both"/>
        <w:rPr>
          <w:noProof/>
        </w:rPr>
      </w:pPr>
    </w:p>
    <w:p w14:paraId="2FDBB2FD" w14:textId="77777777" w:rsidR="00281AB7" w:rsidRPr="00206104" w:rsidRDefault="00281AB7" w:rsidP="00281AB7">
      <w:pPr>
        <w:ind w:left="720"/>
        <w:jc w:val="both"/>
        <w:rPr>
          <w:noProof/>
        </w:rPr>
      </w:pPr>
    </w:p>
    <w:p w14:paraId="1A6E588C" w14:textId="77777777" w:rsidR="00281AB7" w:rsidRPr="00206104" w:rsidRDefault="00281AB7" w:rsidP="00281AB7">
      <w:pPr>
        <w:ind w:left="720"/>
        <w:jc w:val="both"/>
        <w:rPr>
          <w:noProof/>
        </w:rPr>
      </w:pPr>
    </w:p>
    <w:p w14:paraId="1647B506" w14:textId="77777777" w:rsidR="00281AB7" w:rsidRPr="00206104" w:rsidRDefault="00281AB7" w:rsidP="00281AB7">
      <w:pPr>
        <w:ind w:left="720"/>
        <w:jc w:val="both"/>
        <w:rPr>
          <w:noProof/>
        </w:rPr>
      </w:pPr>
    </w:p>
    <w:p w14:paraId="57F86991" w14:textId="77777777" w:rsidR="00281AB7" w:rsidRPr="00206104" w:rsidRDefault="00281AB7" w:rsidP="00281AB7">
      <w:pPr>
        <w:ind w:left="720"/>
        <w:jc w:val="both"/>
        <w:rPr>
          <w:rFonts w:ascii="Calibri" w:hAnsi="Calibri" w:cs="Book Antiqua"/>
          <w:i/>
          <w:color w:val="0000FF"/>
        </w:rPr>
      </w:pPr>
    </w:p>
    <w:p w14:paraId="6FF6B6F7" w14:textId="77777777" w:rsidR="00281AB7" w:rsidRPr="00206104" w:rsidRDefault="00281AB7" w:rsidP="00281AB7">
      <w:pPr>
        <w:ind w:left="720"/>
        <w:jc w:val="both"/>
        <w:rPr>
          <w:rFonts w:ascii="Calibri" w:hAnsi="Calibri" w:cs="Book Antiqua"/>
          <w:i/>
          <w:color w:val="0000FF"/>
        </w:rPr>
      </w:pPr>
    </w:p>
    <w:p w14:paraId="66D61305" w14:textId="77777777" w:rsidR="00281AB7" w:rsidRPr="00206104" w:rsidRDefault="00281AB7" w:rsidP="00281AB7">
      <w:pPr>
        <w:ind w:left="720"/>
        <w:jc w:val="both"/>
        <w:rPr>
          <w:rFonts w:ascii="Calibri" w:hAnsi="Calibri" w:cs="Book Antiqua"/>
          <w:i/>
          <w:color w:val="0000FF"/>
        </w:rPr>
      </w:pPr>
    </w:p>
    <w:p w14:paraId="3DA4993B" w14:textId="77777777" w:rsidR="00281AB7" w:rsidRPr="00206104" w:rsidRDefault="00281AB7" w:rsidP="00281AB7">
      <w:pPr>
        <w:ind w:left="720"/>
        <w:jc w:val="both"/>
        <w:rPr>
          <w:rFonts w:ascii="Calibri" w:hAnsi="Calibri" w:cs="Book Antiqua"/>
          <w:i/>
          <w:color w:val="0000FF"/>
        </w:rPr>
      </w:pPr>
    </w:p>
    <w:p w14:paraId="6E975448" w14:textId="77777777" w:rsidR="00281AB7" w:rsidRPr="00206104" w:rsidRDefault="00281AB7" w:rsidP="00281AB7">
      <w:pPr>
        <w:ind w:left="720"/>
        <w:jc w:val="both"/>
        <w:rPr>
          <w:rFonts w:ascii="Calibri" w:hAnsi="Calibri" w:cs="Book Antiqua"/>
          <w:i/>
          <w:color w:val="0000FF"/>
        </w:rPr>
      </w:pPr>
    </w:p>
    <w:p w14:paraId="3E8944EB" w14:textId="77777777" w:rsidR="00281AB7" w:rsidRPr="00206104" w:rsidRDefault="00281AB7" w:rsidP="00281AB7">
      <w:pPr>
        <w:ind w:left="720"/>
        <w:jc w:val="both"/>
        <w:rPr>
          <w:rFonts w:ascii="Calibri" w:hAnsi="Calibri" w:cs="Book Antiqua"/>
          <w:i/>
          <w:color w:val="0000FF"/>
        </w:rPr>
      </w:pPr>
    </w:p>
    <w:p w14:paraId="3325C177" w14:textId="77777777" w:rsidR="00281AB7" w:rsidRPr="00206104" w:rsidRDefault="00281AB7" w:rsidP="00281AB7">
      <w:pPr>
        <w:ind w:left="720"/>
        <w:jc w:val="both"/>
        <w:rPr>
          <w:rFonts w:ascii="Calibri" w:hAnsi="Calibri" w:cs="Book Antiqua"/>
          <w:i/>
          <w:color w:val="0000FF"/>
        </w:rPr>
      </w:pPr>
    </w:p>
    <w:p w14:paraId="4A7BC0C1" w14:textId="77777777" w:rsidR="00281AB7" w:rsidRPr="00206104" w:rsidRDefault="00281AB7" w:rsidP="00281AB7">
      <w:pPr>
        <w:ind w:left="720"/>
        <w:jc w:val="both"/>
        <w:rPr>
          <w:rFonts w:ascii="Calibri" w:hAnsi="Calibri" w:cs="Book Antiqua"/>
          <w:i/>
          <w:color w:val="0000FF"/>
        </w:rPr>
      </w:pPr>
    </w:p>
    <w:p w14:paraId="089E93BE" w14:textId="77777777" w:rsidR="00281AB7" w:rsidRPr="00206104" w:rsidRDefault="00281AB7" w:rsidP="00281AB7">
      <w:pPr>
        <w:ind w:left="720"/>
        <w:jc w:val="both"/>
        <w:rPr>
          <w:rFonts w:ascii="Calibri" w:hAnsi="Calibri" w:cs="Book Antiqua"/>
          <w:i/>
          <w:color w:val="0000FF"/>
        </w:rPr>
      </w:pPr>
    </w:p>
    <w:p w14:paraId="46969B84" w14:textId="77777777" w:rsidR="00281AB7" w:rsidRPr="00206104" w:rsidRDefault="00281AB7" w:rsidP="00281AB7">
      <w:pPr>
        <w:ind w:left="720"/>
        <w:jc w:val="both"/>
        <w:rPr>
          <w:rFonts w:ascii="Calibri" w:hAnsi="Calibri" w:cs="Book Antiqua"/>
          <w:i/>
          <w:color w:val="0000FF"/>
        </w:rPr>
      </w:pPr>
    </w:p>
    <w:p w14:paraId="1AD8F956" w14:textId="77777777" w:rsidR="00281AB7" w:rsidRPr="00206104" w:rsidRDefault="00281AB7" w:rsidP="00281AB7">
      <w:pPr>
        <w:ind w:left="720"/>
        <w:jc w:val="both"/>
        <w:rPr>
          <w:rFonts w:ascii="Calibri" w:hAnsi="Calibri" w:cs="Book Antiqua"/>
          <w:i/>
          <w:color w:val="0000FF"/>
        </w:rPr>
      </w:pPr>
    </w:p>
    <w:p w14:paraId="10E21EAE" w14:textId="77777777" w:rsidR="00281AB7" w:rsidRPr="00206104" w:rsidRDefault="00281AB7" w:rsidP="00281AB7">
      <w:pPr>
        <w:ind w:left="720"/>
        <w:jc w:val="both"/>
        <w:rPr>
          <w:rFonts w:ascii="Calibri" w:hAnsi="Calibri" w:cs="Book Antiqua"/>
          <w:i/>
          <w:color w:val="0000FF"/>
        </w:rPr>
      </w:pPr>
    </w:p>
    <w:p w14:paraId="4DBFA2CC" w14:textId="77777777" w:rsidR="00281AB7" w:rsidRPr="00206104" w:rsidRDefault="00281AB7" w:rsidP="00281AB7">
      <w:pPr>
        <w:ind w:left="720"/>
        <w:jc w:val="both"/>
        <w:rPr>
          <w:rFonts w:ascii="Calibri" w:hAnsi="Calibri" w:cs="Book Antiqua"/>
          <w:i/>
          <w:color w:val="0000FF"/>
        </w:rPr>
      </w:pPr>
    </w:p>
    <w:p w14:paraId="4BD53EAE" w14:textId="77777777" w:rsidR="00281AB7" w:rsidRPr="00206104" w:rsidRDefault="00281AB7" w:rsidP="00281AB7">
      <w:pPr>
        <w:ind w:left="720"/>
        <w:jc w:val="both"/>
        <w:rPr>
          <w:rFonts w:ascii="Calibri" w:hAnsi="Calibri" w:cs="Book Antiqua"/>
          <w:i/>
          <w:color w:val="0000FF"/>
        </w:rPr>
      </w:pPr>
    </w:p>
    <w:p w14:paraId="4ED2797E" w14:textId="77777777" w:rsidR="00281AB7" w:rsidRPr="00206104" w:rsidRDefault="00281AB7" w:rsidP="00281AB7">
      <w:pPr>
        <w:ind w:left="720"/>
        <w:jc w:val="both"/>
        <w:rPr>
          <w:rFonts w:ascii="Calibri" w:hAnsi="Calibri" w:cs="Book Antiqua"/>
          <w:i/>
          <w:color w:val="0000FF"/>
        </w:rPr>
      </w:pPr>
    </w:p>
    <w:p w14:paraId="7B8BC045" w14:textId="77777777" w:rsidR="00281AB7" w:rsidRPr="00206104" w:rsidRDefault="00281AB7" w:rsidP="00281AB7">
      <w:pPr>
        <w:ind w:left="720"/>
        <w:jc w:val="both"/>
        <w:rPr>
          <w:rFonts w:ascii="Calibri" w:hAnsi="Calibri" w:cs="Book Antiqua"/>
          <w:i/>
          <w:color w:val="0000FF"/>
        </w:rPr>
      </w:pPr>
    </w:p>
    <w:p w14:paraId="3B5C0DAE" w14:textId="77777777" w:rsidR="00281AB7" w:rsidRPr="00206104" w:rsidRDefault="00281AB7" w:rsidP="00281AB7">
      <w:pPr>
        <w:ind w:left="720"/>
        <w:jc w:val="both"/>
        <w:rPr>
          <w:rFonts w:ascii="Calibri" w:hAnsi="Calibri" w:cs="Book Antiqua"/>
          <w:i/>
          <w:color w:val="0000FF"/>
        </w:rPr>
      </w:pPr>
    </w:p>
    <w:p w14:paraId="5B1C15FD" w14:textId="77777777" w:rsidR="00281AB7" w:rsidRDefault="00281AB7" w:rsidP="00281AB7">
      <w:pPr>
        <w:tabs>
          <w:tab w:val="left" w:pos="6396"/>
        </w:tabs>
        <w:rPr>
          <w:rFonts w:asciiTheme="minorHAnsi" w:hAnsiTheme="minorHAnsi" w:cstheme="minorHAnsi"/>
          <w:b/>
          <w:bCs/>
        </w:rPr>
      </w:pPr>
    </w:p>
    <w:p w14:paraId="763D25AF" w14:textId="77777777" w:rsidR="00C141AC" w:rsidRDefault="00C141AC" w:rsidP="00287FDD">
      <w:pPr>
        <w:rPr>
          <w:rFonts w:asciiTheme="minorHAnsi" w:hAnsiTheme="minorHAnsi" w:cstheme="minorHAnsi"/>
          <w:b/>
          <w:bCs/>
        </w:rPr>
      </w:pPr>
    </w:p>
    <w:p w14:paraId="19546D75" w14:textId="77777777" w:rsidR="00C141AC" w:rsidRDefault="00C141AC" w:rsidP="00287FDD">
      <w:pPr>
        <w:rPr>
          <w:rFonts w:asciiTheme="minorHAnsi" w:hAnsiTheme="minorHAnsi" w:cstheme="minorHAnsi"/>
          <w:b/>
          <w:bCs/>
        </w:rPr>
      </w:pPr>
    </w:p>
    <w:p w14:paraId="14990DCD" w14:textId="77777777" w:rsidR="00486514" w:rsidRDefault="00486514" w:rsidP="00287FDD">
      <w:pPr>
        <w:rPr>
          <w:rFonts w:asciiTheme="minorHAnsi" w:hAnsiTheme="minorHAnsi" w:cstheme="minorHAnsi"/>
          <w:b/>
          <w:bCs/>
        </w:rPr>
      </w:pPr>
    </w:p>
    <w:p w14:paraId="49B44EEA" w14:textId="77777777" w:rsidR="00486514" w:rsidRDefault="00486514" w:rsidP="00287FDD">
      <w:pPr>
        <w:rPr>
          <w:rFonts w:asciiTheme="minorHAnsi" w:hAnsiTheme="minorHAnsi" w:cstheme="minorHAnsi"/>
          <w:b/>
          <w:bCs/>
        </w:rPr>
      </w:pPr>
    </w:p>
    <w:p w14:paraId="47364DF8" w14:textId="77777777" w:rsidR="00486514" w:rsidRDefault="00486514" w:rsidP="00287FDD">
      <w:pPr>
        <w:rPr>
          <w:rFonts w:asciiTheme="minorHAnsi" w:hAnsiTheme="minorHAnsi" w:cstheme="minorHAnsi"/>
          <w:b/>
          <w:bCs/>
        </w:rPr>
      </w:pPr>
    </w:p>
    <w:p w14:paraId="2CB2F40F" w14:textId="77777777" w:rsidR="00C141AC" w:rsidRDefault="00C141AC" w:rsidP="00287FDD">
      <w:pPr>
        <w:rPr>
          <w:rFonts w:asciiTheme="minorHAnsi" w:hAnsiTheme="minorHAnsi" w:cstheme="minorHAnsi"/>
          <w:b/>
          <w:bCs/>
        </w:rPr>
      </w:pPr>
    </w:p>
    <w:p w14:paraId="5117ECEC" w14:textId="77777777" w:rsidR="009E02F2" w:rsidRDefault="009E02F2" w:rsidP="00287FDD">
      <w:pPr>
        <w:rPr>
          <w:rFonts w:asciiTheme="minorHAnsi" w:hAnsiTheme="minorHAnsi" w:cstheme="minorHAnsi"/>
          <w:b/>
          <w:bCs/>
        </w:rPr>
      </w:pPr>
    </w:p>
    <w:p w14:paraId="50A66F8A" w14:textId="77777777" w:rsidR="009E02F2" w:rsidRDefault="009E02F2" w:rsidP="00287FDD">
      <w:pPr>
        <w:rPr>
          <w:rFonts w:asciiTheme="minorHAnsi" w:hAnsiTheme="minorHAnsi" w:cstheme="minorHAnsi"/>
          <w:b/>
          <w:bCs/>
        </w:rPr>
      </w:pPr>
    </w:p>
    <w:p w14:paraId="0DA59E79" w14:textId="77777777" w:rsidR="009E02F2" w:rsidRPr="009E02F2" w:rsidRDefault="009E02F2" w:rsidP="009E02F2">
      <w:pPr>
        <w:pStyle w:val="Ttulo2"/>
        <w:rPr>
          <w:rFonts w:ascii="Calibri" w:hAnsi="Calibri" w:cs="Calibri"/>
          <w:i w:val="0"/>
          <w:iCs w:val="0"/>
          <w:sz w:val="24"/>
          <w:szCs w:val="24"/>
          <w:lang w:eastAsia="es-ES"/>
        </w:rPr>
      </w:pPr>
      <w:bookmarkStart w:id="16" w:name="_Toc187794180"/>
      <w:r w:rsidRPr="009E02F2">
        <w:rPr>
          <w:rFonts w:ascii="Calibri" w:hAnsi="Calibri" w:cs="Calibri"/>
          <w:i w:val="0"/>
          <w:iCs w:val="0"/>
          <w:sz w:val="24"/>
          <w:szCs w:val="24"/>
          <w:lang w:eastAsia="es-ES"/>
        </w:rPr>
        <w:t>Mapeo AS IS Registrar Compra</w:t>
      </w:r>
      <w:bookmarkEnd w:id="16"/>
    </w:p>
    <w:p w14:paraId="25BD500A" w14:textId="40E9C81B" w:rsidR="009E02F2" w:rsidRPr="00206104" w:rsidRDefault="009E02F2" w:rsidP="009E02F2">
      <w:pPr>
        <w:ind w:left="720"/>
        <w:contextualSpacing/>
        <w:jc w:val="both"/>
        <w:rPr>
          <w:rFonts w:ascii="Calibri" w:hAnsi="Calibri" w:cs="Book Antiqua"/>
          <w:b/>
          <w:bCs/>
          <w:iCs/>
          <w:lang w:eastAsia="es-ES"/>
        </w:rPr>
      </w:pPr>
      <w:r w:rsidRPr="00206104">
        <w:rPr>
          <w:rFonts w:ascii="Calibri" w:hAnsi="Calibri" w:cs="Book Antiqua"/>
          <w:b/>
          <w:bCs/>
          <w:iCs/>
          <w:noProof/>
          <w:lang w:val="en-US" w:eastAsia="es-ES"/>
        </w:rPr>
        <w:drawing>
          <wp:anchor distT="0" distB="0" distL="114300" distR="114300" simplePos="0" relativeHeight="251664384" behindDoc="0" locked="0" layoutInCell="1" allowOverlap="1" wp14:anchorId="3B58D080" wp14:editId="254F5057">
            <wp:simplePos x="0" y="0"/>
            <wp:positionH relativeFrom="margin">
              <wp:align>center</wp:align>
            </wp:positionH>
            <wp:positionV relativeFrom="margin">
              <wp:align>center</wp:align>
            </wp:positionV>
            <wp:extent cx="6103620" cy="6263640"/>
            <wp:effectExtent l="0" t="0" r="0" b="3810"/>
            <wp:wrapSquare wrapText="bothSides"/>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6AB45F6E" w14:textId="1B9F14B3" w:rsidR="009E02F2" w:rsidRPr="00206104" w:rsidRDefault="009E02F2" w:rsidP="009E02F2">
      <w:pPr>
        <w:ind w:left="720"/>
        <w:contextualSpacing/>
        <w:jc w:val="both"/>
        <w:rPr>
          <w:rFonts w:ascii="Calibri" w:hAnsi="Calibri" w:cs="Book Antiqua"/>
          <w:b/>
          <w:bCs/>
          <w:iCs/>
          <w:lang w:eastAsia="es-ES"/>
        </w:rPr>
      </w:pPr>
    </w:p>
    <w:p w14:paraId="24BDE9F6" w14:textId="77777777" w:rsidR="009E02F2" w:rsidRPr="00206104" w:rsidRDefault="009E02F2" w:rsidP="009E02F2">
      <w:pPr>
        <w:ind w:left="720"/>
        <w:contextualSpacing/>
        <w:jc w:val="both"/>
        <w:rPr>
          <w:rFonts w:ascii="Calibri" w:hAnsi="Calibri" w:cs="Book Antiqua"/>
          <w:b/>
          <w:bCs/>
          <w:iCs/>
          <w:lang w:eastAsia="es-ES"/>
        </w:rPr>
      </w:pPr>
    </w:p>
    <w:p w14:paraId="24C54488" w14:textId="77777777" w:rsidR="009E02F2" w:rsidRPr="00206104" w:rsidRDefault="009E02F2" w:rsidP="009E02F2">
      <w:pPr>
        <w:ind w:left="720"/>
        <w:contextualSpacing/>
        <w:jc w:val="both"/>
        <w:rPr>
          <w:rFonts w:ascii="Calibri" w:hAnsi="Calibri" w:cs="Book Antiqua"/>
          <w:b/>
          <w:bCs/>
          <w:iCs/>
          <w:lang w:eastAsia="es-ES"/>
        </w:rPr>
      </w:pPr>
    </w:p>
    <w:p w14:paraId="3EE2D7CB" w14:textId="77777777" w:rsidR="009E02F2" w:rsidRPr="00206104" w:rsidRDefault="009E02F2" w:rsidP="009E02F2">
      <w:pPr>
        <w:ind w:left="720"/>
        <w:contextualSpacing/>
        <w:jc w:val="both"/>
        <w:rPr>
          <w:rFonts w:ascii="Calibri" w:hAnsi="Calibri" w:cs="Book Antiqua"/>
          <w:b/>
          <w:bCs/>
          <w:iCs/>
          <w:lang w:eastAsia="es-ES"/>
        </w:rPr>
      </w:pPr>
    </w:p>
    <w:p w14:paraId="1F7D5E0A" w14:textId="77777777" w:rsidR="009E02F2" w:rsidRDefault="009E02F2" w:rsidP="009E02F2">
      <w:pPr>
        <w:ind w:left="720"/>
        <w:contextualSpacing/>
        <w:jc w:val="both"/>
        <w:rPr>
          <w:rFonts w:ascii="Calibri" w:hAnsi="Calibri" w:cs="Book Antiqua"/>
          <w:b/>
          <w:bCs/>
          <w:iCs/>
          <w:lang w:eastAsia="es-ES"/>
        </w:rPr>
      </w:pPr>
    </w:p>
    <w:p w14:paraId="421BC075" w14:textId="77777777" w:rsidR="009E02F2" w:rsidRPr="00206104" w:rsidRDefault="009E02F2" w:rsidP="009E02F2">
      <w:pPr>
        <w:ind w:left="720"/>
        <w:contextualSpacing/>
        <w:jc w:val="both"/>
        <w:rPr>
          <w:rFonts w:ascii="Calibri" w:hAnsi="Calibri" w:cs="Book Antiqua"/>
          <w:b/>
          <w:bCs/>
          <w:iCs/>
          <w:lang w:eastAsia="es-ES"/>
        </w:rPr>
      </w:pPr>
    </w:p>
    <w:p w14:paraId="278D7090" w14:textId="77777777" w:rsidR="009E02F2" w:rsidRPr="00206104" w:rsidRDefault="009E02F2" w:rsidP="009E02F2">
      <w:pPr>
        <w:ind w:left="720"/>
        <w:contextualSpacing/>
        <w:jc w:val="both"/>
        <w:rPr>
          <w:rFonts w:ascii="Calibri" w:hAnsi="Calibri" w:cs="Book Antiqua"/>
          <w:b/>
          <w:bCs/>
          <w:iCs/>
          <w:lang w:eastAsia="es-ES"/>
        </w:rPr>
      </w:pPr>
    </w:p>
    <w:p w14:paraId="7824105D" w14:textId="77777777" w:rsidR="009E02F2" w:rsidRPr="00206104" w:rsidRDefault="009E02F2" w:rsidP="009E02F2">
      <w:pPr>
        <w:ind w:left="720"/>
        <w:contextualSpacing/>
        <w:jc w:val="both"/>
        <w:rPr>
          <w:rFonts w:ascii="Calibri" w:hAnsi="Calibri" w:cs="Book Antiqua"/>
          <w:b/>
          <w:bCs/>
          <w:iCs/>
          <w:lang w:eastAsia="es-ES"/>
        </w:rPr>
      </w:pPr>
    </w:p>
    <w:p w14:paraId="53EFE8C3" w14:textId="77777777" w:rsidR="009E02F2" w:rsidRPr="00206104" w:rsidRDefault="009E02F2" w:rsidP="009E02F2">
      <w:pPr>
        <w:contextualSpacing/>
        <w:jc w:val="both"/>
        <w:rPr>
          <w:rFonts w:ascii="Calibri" w:hAnsi="Calibri" w:cs="Book Antiqua"/>
          <w:b/>
          <w:bCs/>
          <w:iCs/>
          <w:lang w:eastAsia="es-ES"/>
        </w:rPr>
      </w:pPr>
    </w:p>
    <w:p w14:paraId="1348503D" w14:textId="77777777" w:rsidR="009E02F2" w:rsidRPr="009E02F2" w:rsidRDefault="009E02F2" w:rsidP="009E02F2">
      <w:pPr>
        <w:pStyle w:val="Ttulo2"/>
        <w:rPr>
          <w:rFonts w:ascii="Calibri" w:hAnsi="Calibri" w:cs="Calibri"/>
          <w:i w:val="0"/>
          <w:iCs w:val="0"/>
          <w:color w:val="0000FF"/>
          <w:sz w:val="24"/>
          <w:szCs w:val="24"/>
        </w:rPr>
      </w:pPr>
      <w:bookmarkStart w:id="17" w:name="_Toc187794181"/>
      <w:r w:rsidRPr="009E02F2">
        <w:rPr>
          <w:rFonts w:ascii="Calibri" w:hAnsi="Calibri" w:cs="Calibri"/>
          <w:i w:val="0"/>
          <w:iCs w:val="0"/>
          <w:sz w:val="24"/>
          <w:szCs w:val="24"/>
        </w:rPr>
        <w:t>Mapeo TO BE Registrar Compra</w:t>
      </w:r>
      <w:bookmarkEnd w:id="17"/>
    </w:p>
    <w:p w14:paraId="583B00D0" w14:textId="77777777" w:rsidR="009E02F2" w:rsidRPr="00206104" w:rsidRDefault="009E02F2" w:rsidP="009E02F2">
      <w:pPr>
        <w:ind w:left="720"/>
        <w:jc w:val="both"/>
        <w:rPr>
          <w:rFonts w:ascii="Calibri" w:hAnsi="Calibri" w:cs="Book Antiqua"/>
          <w:iCs/>
          <w:color w:val="0000FF"/>
        </w:rPr>
      </w:pPr>
      <w:r w:rsidRPr="00206104">
        <w:rPr>
          <w:noProof/>
        </w:rPr>
        <w:drawing>
          <wp:anchor distT="0" distB="0" distL="114300" distR="114300" simplePos="0" relativeHeight="251666432" behindDoc="0" locked="0" layoutInCell="1" allowOverlap="1" wp14:anchorId="25BF8974" wp14:editId="2EA6D80C">
            <wp:simplePos x="762000" y="1821180"/>
            <wp:positionH relativeFrom="margin">
              <wp:align>center</wp:align>
            </wp:positionH>
            <wp:positionV relativeFrom="margin">
              <wp:align>center</wp:align>
            </wp:positionV>
            <wp:extent cx="6119390" cy="6340389"/>
            <wp:effectExtent l="0" t="0" r="0" b="3810"/>
            <wp:wrapSquare wrapText="bothSides"/>
            <wp:docPr id="15607273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6A9AFE6E" w14:textId="77777777" w:rsidR="009E02F2" w:rsidRPr="00206104" w:rsidRDefault="009E02F2" w:rsidP="009E02F2">
      <w:pPr>
        <w:ind w:left="720"/>
        <w:jc w:val="center"/>
        <w:rPr>
          <w:rFonts w:ascii="Calibri" w:hAnsi="Calibri" w:cs="Book Antiqua"/>
          <w:i/>
          <w:color w:val="0000FF"/>
        </w:rPr>
      </w:pPr>
    </w:p>
    <w:p w14:paraId="571FBE1E" w14:textId="77777777" w:rsidR="009E02F2" w:rsidRPr="00206104" w:rsidRDefault="009E02F2" w:rsidP="009E02F2">
      <w:pPr>
        <w:jc w:val="both"/>
      </w:pPr>
    </w:p>
    <w:p w14:paraId="32AB23A6" w14:textId="77777777" w:rsidR="009E02F2" w:rsidRDefault="009E02F2" w:rsidP="00DB29C9">
      <w:pPr>
        <w:contextualSpacing/>
        <w:jc w:val="both"/>
        <w:rPr>
          <w:rFonts w:ascii="Calibri" w:hAnsi="Calibri" w:cs="Book Antiqua"/>
          <w:b/>
          <w:bCs/>
          <w:iCs/>
          <w:lang w:eastAsia="es-ES"/>
        </w:rPr>
      </w:pPr>
    </w:p>
    <w:p w14:paraId="1E28D855" w14:textId="77777777" w:rsidR="009E02F2" w:rsidRPr="00206104" w:rsidRDefault="009E02F2" w:rsidP="00DB29C9">
      <w:pPr>
        <w:contextualSpacing/>
        <w:jc w:val="both"/>
        <w:rPr>
          <w:rFonts w:ascii="Calibri" w:hAnsi="Calibri" w:cs="Book Antiqua"/>
          <w:b/>
          <w:bCs/>
          <w:iCs/>
          <w:lang w:eastAsia="es-ES"/>
        </w:rPr>
      </w:pPr>
    </w:p>
    <w:p w14:paraId="200001FB" w14:textId="77777777" w:rsidR="009E02F2" w:rsidRPr="00206104" w:rsidRDefault="009E02F2" w:rsidP="009E02F2">
      <w:pPr>
        <w:ind w:left="720"/>
        <w:contextualSpacing/>
        <w:jc w:val="both"/>
        <w:rPr>
          <w:rFonts w:ascii="Calibri" w:hAnsi="Calibri" w:cs="Book Antiqua"/>
          <w:b/>
          <w:bCs/>
          <w:iCs/>
          <w:lang w:eastAsia="es-ES"/>
        </w:rPr>
      </w:pPr>
    </w:p>
    <w:p w14:paraId="744F5106" w14:textId="77777777" w:rsidR="009E02F2" w:rsidRDefault="009E02F2" w:rsidP="00287FDD">
      <w:pPr>
        <w:rPr>
          <w:rFonts w:asciiTheme="minorHAnsi" w:hAnsiTheme="minorHAnsi" w:cstheme="minorHAnsi"/>
          <w:b/>
          <w:bCs/>
        </w:rPr>
      </w:pPr>
    </w:p>
    <w:p w14:paraId="1930C71E" w14:textId="77777777" w:rsidR="00975179" w:rsidRDefault="00975179" w:rsidP="00287FDD">
      <w:pPr>
        <w:rPr>
          <w:rFonts w:asciiTheme="minorHAnsi" w:hAnsiTheme="minorHAnsi" w:cstheme="minorHAnsi"/>
          <w:b/>
          <w:bCs/>
        </w:rPr>
      </w:pPr>
    </w:p>
    <w:p w14:paraId="4558EB5E" w14:textId="77777777" w:rsidR="00975179" w:rsidRDefault="00975179" w:rsidP="00287FDD">
      <w:pPr>
        <w:rPr>
          <w:rFonts w:asciiTheme="minorHAnsi" w:hAnsiTheme="minorHAnsi" w:cstheme="minorHAnsi"/>
          <w:b/>
          <w:bCs/>
        </w:rPr>
      </w:pPr>
    </w:p>
    <w:p w14:paraId="35367861" w14:textId="77777777" w:rsidR="00975179" w:rsidRDefault="00975179" w:rsidP="00287FDD">
      <w:pPr>
        <w:rPr>
          <w:rFonts w:asciiTheme="minorHAnsi" w:hAnsiTheme="minorHAnsi" w:cstheme="minorHAnsi"/>
          <w:b/>
          <w:bCs/>
        </w:rPr>
      </w:pPr>
    </w:p>
    <w:p w14:paraId="6F42892C" w14:textId="77777777" w:rsidR="00975179" w:rsidRPr="00975179" w:rsidRDefault="00975179" w:rsidP="00975179">
      <w:pPr>
        <w:pStyle w:val="Ttulo2"/>
        <w:rPr>
          <w:rFonts w:ascii="Calibri" w:hAnsi="Calibri" w:cs="Calibri"/>
          <w:i w:val="0"/>
          <w:iCs w:val="0"/>
          <w:lang w:eastAsia="es-ES"/>
        </w:rPr>
      </w:pPr>
      <w:bookmarkStart w:id="18" w:name="_Toc187794182"/>
      <w:r w:rsidRPr="00975179">
        <w:rPr>
          <w:rFonts w:ascii="Calibri" w:hAnsi="Calibri" w:cs="Calibri"/>
          <w:i w:val="0"/>
          <w:iCs w:val="0"/>
          <w:sz w:val="24"/>
          <w:szCs w:val="24"/>
          <w:lang w:eastAsia="es-ES"/>
        </w:rPr>
        <w:t>Mapeo AS IS Registrar Venta</w:t>
      </w:r>
      <w:bookmarkEnd w:id="18"/>
    </w:p>
    <w:p w14:paraId="66954EB9" w14:textId="77777777" w:rsidR="00975179" w:rsidRPr="00206104" w:rsidRDefault="00975179" w:rsidP="00975179">
      <w:pPr>
        <w:jc w:val="both"/>
      </w:pPr>
    </w:p>
    <w:p w14:paraId="08FA0539" w14:textId="77777777" w:rsidR="00975179" w:rsidRPr="00206104" w:rsidRDefault="00975179" w:rsidP="00975179">
      <w:pPr>
        <w:jc w:val="both"/>
      </w:pPr>
      <w:r w:rsidRPr="00206104">
        <w:rPr>
          <w:noProof/>
        </w:rPr>
        <w:drawing>
          <wp:anchor distT="0" distB="0" distL="114300" distR="114300" simplePos="0" relativeHeight="251668480" behindDoc="0" locked="0" layoutInCell="1" allowOverlap="1" wp14:anchorId="3AE79D66" wp14:editId="292EF423">
            <wp:simplePos x="0" y="0"/>
            <wp:positionH relativeFrom="margin">
              <wp:align>center</wp:align>
            </wp:positionH>
            <wp:positionV relativeFrom="margin">
              <wp:align>center</wp:align>
            </wp:positionV>
            <wp:extent cx="6120130" cy="6134735"/>
            <wp:effectExtent l="0" t="0" r="0" b="0"/>
            <wp:wrapSquare wrapText="bothSides"/>
            <wp:docPr id="133316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7AA71267" w14:textId="77777777" w:rsidR="00975179" w:rsidRPr="00206104" w:rsidRDefault="00975179" w:rsidP="00975179">
      <w:pPr>
        <w:jc w:val="both"/>
      </w:pPr>
    </w:p>
    <w:p w14:paraId="7679EA2F" w14:textId="77777777" w:rsidR="00975179" w:rsidRPr="00206104" w:rsidRDefault="00975179" w:rsidP="00975179">
      <w:pPr>
        <w:jc w:val="both"/>
      </w:pPr>
    </w:p>
    <w:p w14:paraId="3E19F526" w14:textId="77777777" w:rsidR="00975179" w:rsidRPr="00206104" w:rsidRDefault="00975179" w:rsidP="00975179">
      <w:pPr>
        <w:jc w:val="both"/>
      </w:pPr>
    </w:p>
    <w:p w14:paraId="04DE9830" w14:textId="77777777" w:rsidR="00975179" w:rsidRPr="00206104" w:rsidRDefault="00975179" w:rsidP="00975179">
      <w:pPr>
        <w:jc w:val="both"/>
      </w:pPr>
    </w:p>
    <w:p w14:paraId="6A8113B2" w14:textId="77777777" w:rsidR="00975179" w:rsidRPr="00206104" w:rsidRDefault="00975179" w:rsidP="00975179">
      <w:pPr>
        <w:jc w:val="both"/>
      </w:pPr>
    </w:p>
    <w:p w14:paraId="74DD7E95" w14:textId="77777777" w:rsidR="00975179" w:rsidRPr="00206104" w:rsidRDefault="00975179" w:rsidP="00975179">
      <w:pPr>
        <w:jc w:val="both"/>
      </w:pPr>
    </w:p>
    <w:p w14:paraId="704E220C" w14:textId="77777777" w:rsidR="00975179" w:rsidRPr="00206104" w:rsidRDefault="00975179" w:rsidP="00975179">
      <w:pPr>
        <w:jc w:val="both"/>
      </w:pPr>
    </w:p>
    <w:p w14:paraId="007D1362" w14:textId="77777777" w:rsidR="00975179" w:rsidRPr="00206104" w:rsidRDefault="00975179" w:rsidP="00975179">
      <w:pPr>
        <w:jc w:val="both"/>
      </w:pPr>
    </w:p>
    <w:p w14:paraId="216B87F8" w14:textId="77777777" w:rsidR="00975179" w:rsidRDefault="00975179" w:rsidP="00975179">
      <w:pPr>
        <w:jc w:val="both"/>
      </w:pPr>
    </w:p>
    <w:p w14:paraId="20256A3C" w14:textId="77777777" w:rsidR="00975179" w:rsidRPr="00206104" w:rsidRDefault="00975179" w:rsidP="00975179">
      <w:pPr>
        <w:jc w:val="both"/>
      </w:pPr>
    </w:p>
    <w:p w14:paraId="42B49FBC" w14:textId="1FFD23FC" w:rsidR="00975179" w:rsidRPr="00975179" w:rsidRDefault="00975179" w:rsidP="00975179">
      <w:pPr>
        <w:pStyle w:val="Ttulo2"/>
        <w:rPr>
          <w:rFonts w:ascii="Calibri" w:hAnsi="Calibri" w:cs="Calibri"/>
          <w:i w:val="0"/>
          <w:iCs w:val="0"/>
          <w:sz w:val="24"/>
          <w:szCs w:val="24"/>
        </w:rPr>
      </w:pPr>
      <w:bookmarkStart w:id="19" w:name="_Toc187794183"/>
      <w:r w:rsidRPr="00975179">
        <w:rPr>
          <w:rFonts w:ascii="Calibri" w:hAnsi="Calibri" w:cs="Calibri"/>
          <w:i w:val="0"/>
          <w:iCs w:val="0"/>
          <w:sz w:val="24"/>
          <w:szCs w:val="24"/>
        </w:rPr>
        <w:t>Mapeo TO BE Registrar Vent</w:t>
      </w:r>
      <w:r w:rsidRPr="00206104">
        <w:rPr>
          <w:rFonts w:ascii="Calibri" w:hAnsi="Calibri" w:cs="Book Antiqua"/>
          <w:b w:val="0"/>
          <w:bCs w:val="0"/>
          <w:iCs w:val="0"/>
          <w:noProof/>
          <w:sz w:val="24"/>
          <w:szCs w:val="24"/>
        </w:rPr>
        <w:drawing>
          <wp:anchor distT="0" distB="0" distL="114300" distR="114300" simplePos="0" relativeHeight="251670528" behindDoc="0" locked="0" layoutInCell="1" allowOverlap="1" wp14:anchorId="4922525C" wp14:editId="28E89CA7">
            <wp:simplePos x="861060" y="1874520"/>
            <wp:positionH relativeFrom="margin">
              <wp:align>center</wp:align>
            </wp:positionH>
            <wp:positionV relativeFrom="margin">
              <wp:align>center</wp:align>
            </wp:positionV>
            <wp:extent cx="6120130" cy="6025515"/>
            <wp:effectExtent l="0" t="0" r="0" b="0"/>
            <wp:wrapSquare wrapText="bothSides"/>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val="0"/>
          <w:iCs w:val="0"/>
          <w:sz w:val="24"/>
          <w:szCs w:val="24"/>
        </w:rPr>
        <w:t>a</w:t>
      </w:r>
      <w:bookmarkEnd w:id="19"/>
    </w:p>
    <w:p w14:paraId="2660CA09" w14:textId="77777777" w:rsidR="00975179" w:rsidRPr="00206104" w:rsidRDefault="00975179" w:rsidP="00975179">
      <w:pPr>
        <w:ind w:left="720"/>
        <w:jc w:val="both"/>
        <w:rPr>
          <w:rFonts w:ascii="Calibri" w:hAnsi="Calibri" w:cs="Book Antiqua"/>
          <w:b/>
          <w:bCs/>
          <w:iCs/>
        </w:rPr>
      </w:pPr>
    </w:p>
    <w:p w14:paraId="6A3393D5" w14:textId="77777777" w:rsidR="00975179" w:rsidRPr="00206104" w:rsidRDefault="00975179" w:rsidP="00975179">
      <w:pPr>
        <w:ind w:left="720"/>
        <w:jc w:val="both"/>
        <w:rPr>
          <w:rFonts w:ascii="Calibri" w:hAnsi="Calibri" w:cs="Book Antiqua"/>
          <w:b/>
          <w:bCs/>
          <w:iCs/>
        </w:rPr>
      </w:pPr>
    </w:p>
    <w:p w14:paraId="57BB470B" w14:textId="77777777" w:rsidR="00975179" w:rsidRPr="00206104" w:rsidRDefault="00975179" w:rsidP="00975179">
      <w:pPr>
        <w:ind w:left="720"/>
        <w:jc w:val="both"/>
        <w:rPr>
          <w:rFonts w:ascii="Calibri" w:hAnsi="Calibri" w:cs="Book Antiqua"/>
          <w:b/>
          <w:bCs/>
          <w:iCs/>
        </w:rPr>
      </w:pPr>
    </w:p>
    <w:p w14:paraId="46A143B8" w14:textId="77777777" w:rsidR="00975179" w:rsidRPr="00206104" w:rsidRDefault="00975179" w:rsidP="00975179">
      <w:pPr>
        <w:ind w:left="720"/>
        <w:jc w:val="both"/>
        <w:rPr>
          <w:rFonts w:ascii="Calibri" w:hAnsi="Calibri" w:cs="Book Antiqua"/>
          <w:b/>
          <w:bCs/>
          <w:iCs/>
        </w:rPr>
      </w:pPr>
    </w:p>
    <w:p w14:paraId="33AFB1B3" w14:textId="77777777" w:rsidR="00975179" w:rsidRPr="00206104" w:rsidRDefault="00975179" w:rsidP="00975179">
      <w:pPr>
        <w:ind w:left="720"/>
        <w:jc w:val="both"/>
        <w:rPr>
          <w:rFonts w:ascii="Calibri" w:hAnsi="Calibri" w:cs="Book Antiqua"/>
          <w:i/>
          <w:color w:val="0000FF"/>
        </w:rPr>
      </w:pPr>
    </w:p>
    <w:p w14:paraId="76410148" w14:textId="77777777" w:rsidR="00975179" w:rsidRPr="00206104" w:rsidRDefault="00975179" w:rsidP="00975179">
      <w:pPr>
        <w:ind w:left="720"/>
        <w:jc w:val="both"/>
        <w:rPr>
          <w:rFonts w:ascii="Calibri" w:hAnsi="Calibri" w:cs="Book Antiqua"/>
          <w:i/>
          <w:color w:val="0000FF"/>
        </w:rPr>
      </w:pPr>
    </w:p>
    <w:p w14:paraId="36DB1E85" w14:textId="77777777" w:rsidR="00975179" w:rsidRPr="00206104" w:rsidRDefault="00975179" w:rsidP="00975179">
      <w:pPr>
        <w:ind w:left="720"/>
        <w:jc w:val="both"/>
        <w:rPr>
          <w:rFonts w:ascii="Calibri" w:hAnsi="Calibri" w:cs="Book Antiqua"/>
          <w:i/>
          <w:color w:val="0000FF"/>
        </w:rPr>
      </w:pPr>
    </w:p>
    <w:p w14:paraId="0F2E956F" w14:textId="77777777" w:rsidR="00975179" w:rsidRPr="00206104" w:rsidRDefault="00975179" w:rsidP="00975179">
      <w:pPr>
        <w:ind w:left="720"/>
        <w:jc w:val="both"/>
        <w:rPr>
          <w:rFonts w:ascii="Calibri" w:hAnsi="Calibri" w:cs="Book Antiqua"/>
          <w:i/>
          <w:color w:val="0000FF"/>
        </w:rPr>
      </w:pPr>
    </w:p>
    <w:p w14:paraId="092770E2" w14:textId="77777777" w:rsidR="00975179" w:rsidRPr="00206104" w:rsidRDefault="00975179" w:rsidP="00975179">
      <w:pPr>
        <w:ind w:left="720"/>
        <w:jc w:val="both"/>
        <w:rPr>
          <w:rFonts w:ascii="Calibri" w:hAnsi="Calibri" w:cs="Book Antiqua"/>
          <w:i/>
          <w:color w:val="0000FF"/>
        </w:rPr>
      </w:pPr>
    </w:p>
    <w:p w14:paraId="64966DAC" w14:textId="77777777" w:rsidR="009E02F2" w:rsidRDefault="009E02F2" w:rsidP="00287FDD">
      <w:pPr>
        <w:rPr>
          <w:rFonts w:asciiTheme="minorHAnsi" w:hAnsiTheme="minorHAnsi" w:cstheme="minorHAnsi"/>
          <w:b/>
          <w:bCs/>
        </w:rPr>
      </w:pPr>
    </w:p>
    <w:p w14:paraId="7654E245" w14:textId="77777777" w:rsidR="009E02F2" w:rsidRDefault="009E02F2" w:rsidP="00287FDD">
      <w:pPr>
        <w:rPr>
          <w:rFonts w:asciiTheme="minorHAnsi" w:hAnsiTheme="minorHAnsi" w:cstheme="minorHAnsi"/>
          <w:b/>
          <w:bCs/>
        </w:rPr>
      </w:pPr>
    </w:p>
    <w:p w14:paraId="407B6F44" w14:textId="36387D61" w:rsidR="00271548" w:rsidRDefault="00271548" w:rsidP="00271548">
      <w:pPr>
        <w:pStyle w:val="Ttulo1"/>
        <w:rPr>
          <w:rFonts w:ascii="Calibri" w:hAnsi="Calibri" w:cs="Calibri"/>
          <w:sz w:val="24"/>
          <w:szCs w:val="24"/>
        </w:rPr>
      </w:pPr>
      <w:bookmarkStart w:id="20" w:name="_Toc187794184"/>
      <w:r w:rsidRPr="00271548">
        <w:rPr>
          <w:rFonts w:ascii="Calibri" w:hAnsi="Calibri" w:cs="Calibri"/>
          <w:sz w:val="24"/>
          <w:szCs w:val="24"/>
        </w:rPr>
        <w:lastRenderedPageBreak/>
        <w:t>Descripción de base de datos y diagramas de relación</w:t>
      </w:r>
      <w:bookmarkEnd w:id="20"/>
      <w:r w:rsidRPr="00271548">
        <w:rPr>
          <w:rFonts w:ascii="Calibri" w:hAnsi="Calibri" w:cs="Calibri"/>
          <w:sz w:val="24"/>
          <w:szCs w:val="24"/>
        </w:rPr>
        <w:t xml:space="preserve"> </w:t>
      </w:r>
    </w:p>
    <w:p w14:paraId="51712784" w14:textId="3ADA2B7F" w:rsidR="00C75AA5" w:rsidRPr="00C75AA5" w:rsidRDefault="00BD6371" w:rsidP="00C75AA5">
      <w:r>
        <w:t>Para el sistema de ventas de productos se ha creado un total de 18 tablas y 35 procedimientos almacenados.</w:t>
      </w:r>
    </w:p>
    <w:p w14:paraId="0594C631" w14:textId="77777777" w:rsidR="00C75AA5" w:rsidRPr="00C75AA5" w:rsidRDefault="00C75AA5" w:rsidP="00C75AA5"/>
    <w:p w14:paraId="01476AE1" w14:textId="63C0F810" w:rsidR="00271548" w:rsidRPr="00271548" w:rsidRDefault="00271548" w:rsidP="00271548">
      <w:pPr>
        <w:pStyle w:val="Ttulo2"/>
        <w:rPr>
          <w:rFonts w:ascii="Calibri" w:hAnsi="Calibri" w:cs="Calibri"/>
          <w:i w:val="0"/>
          <w:iCs w:val="0"/>
          <w:sz w:val="24"/>
          <w:szCs w:val="24"/>
        </w:rPr>
      </w:pPr>
      <w:bookmarkStart w:id="21" w:name="_Toc187794185"/>
      <w:r w:rsidRPr="00271548">
        <w:rPr>
          <w:rFonts w:ascii="Calibri" w:hAnsi="Calibri" w:cs="Calibri"/>
          <w:i w:val="0"/>
          <w:iCs w:val="0"/>
          <w:sz w:val="24"/>
          <w:szCs w:val="24"/>
        </w:rPr>
        <w:t>Descripción de las tablas</w:t>
      </w:r>
      <w:bookmarkEnd w:id="21"/>
      <w:r w:rsidRPr="00271548">
        <w:rPr>
          <w:rFonts w:ascii="Calibri" w:hAnsi="Calibri" w:cs="Calibri"/>
          <w:i w:val="0"/>
          <w:iCs w:val="0"/>
          <w:sz w:val="24"/>
          <w:szCs w:val="24"/>
        </w:rPr>
        <w:t xml:space="preserve"> </w:t>
      </w:r>
    </w:p>
    <w:p w14:paraId="7D7E5F73" w14:textId="02DA9B1D" w:rsidR="00271548" w:rsidRPr="00B92C73" w:rsidRDefault="00BD6371" w:rsidP="00BD6371">
      <w:pPr>
        <w:pStyle w:val="Ttulo3"/>
        <w:rPr>
          <w:rFonts w:ascii="Calibri" w:hAnsi="Calibri" w:cs="Calibri"/>
          <w:sz w:val="24"/>
          <w:szCs w:val="24"/>
        </w:rPr>
      </w:pPr>
      <w:bookmarkStart w:id="22" w:name="_Toc187794186"/>
      <w:r w:rsidRPr="00B92C73">
        <w:rPr>
          <w:rFonts w:ascii="Calibri" w:hAnsi="Calibri" w:cs="Calibri"/>
          <w:sz w:val="24"/>
          <w:szCs w:val="24"/>
        </w:rPr>
        <w:t>Tabla Rol</w:t>
      </w:r>
      <w:bookmarkEnd w:id="22"/>
    </w:p>
    <w:p w14:paraId="5752C70D" w14:textId="77777777"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Define los roles del sistema, como administrador, cajero, etc.</w:t>
      </w:r>
    </w:p>
    <w:p w14:paraId="1F54B280" w14:textId="7E0D17B0" w:rsidR="00BD6371" w:rsidRPr="00BD6371" w:rsidRDefault="00BD6371" w:rsidP="00BD6371">
      <w:pPr>
        <w:rPr>
          <w:rFonts w:ascii="Calibri" w:hAnsi="Calibri" w:cs="Calibri"/>
        </w:rPr>
      </w:pPr>
      <w:r w:rsidRPr="00BD6371">
        <w:rPr>
          <w:rFonts w:ascii="Calibri" w:hAnsi="Calibri" w:cs="Calibri"/>
          <w:b/>
          <w:bCs/>
        </w:rPr>
        <w:t>Columnas:</w:t>
      </w:r>
    </w:p>
    <w:p w14:paraId="0F50AD2C" w14:textId="77777777" w:rsidR="00BD6371" w:rsidRPr="00BD6371" w:rsidRDefault="00BD6371" w:rsidP="00BD6371">
      <w:pPr>
        <w:numPr>
          <w:ilvl w:val="0"/>
          <w:numId w:val="159"/>
        </w:numPr>
        <w:rPr>
          <w:rFonts w:ascii="Calibri" w:hAnsi="Calibri" w:cs="Calibri"/>
        </w:rPr>
      </w:pPr>
      <w:r w:rsidRPr="00BD6371">
        <w:rPr>
          <w:rFonts w:ascii="Calibri" w:hAnsi="Calibri" w:cs="Calibri"/>
        </w:rPr>
        <w:t>ID_ROL: Identificador único del rol (clave primaria).</w:t>
      </w:r>
    </w:p>
    <w:p w14:paraId="25102E34" w14:textId="77777777" w:rsidR="00BD6371" w:rsidRPr="00BD6371" w:rsidRDefault="00BD6371" w:rsidP="00BD6371">
      <w:pPr>
        <w:numPr>
          <w:ilvl w:val="0"/>
          <w:numId w:val="159"/>
        </w:numPr>
        <w:rPr>
          <w:rFonts w:ascii="Calibri" w:hAnsi="Calibri" w:cs="Calibri"/>
        </w:rPr>
      </w:pPr>
      <w:r w:rsidRPr="00BD6371">
        <w:rPr>
          <w:rFonts w:ascii="Calibri" w:hAnsi="Calibri" w:cs="Calibri"/>
        </w:rPr>
        <w:t>DESCRIPCION: Breve descripción del rol.</w:t>
      </w:r>
    </w:p>
    <w:p w14:paraId="78C943B9" w14:textId="77777777" w:rsidR="00BD6371" w:rsidRPr="00BD6371" w:rsidRDefault="00BD6371" w:rsidP="00BD6371">
      <w:pPr>
        <w:numPr>
          <w:ilvl w:val="0"/>
          <w:numId w:val="159"/>
        </w:numPr>
        <w:rPr>
          <w:rFonts w:ascii="Calibri" w:hAnsi="Calibri" w:cs="Calibri"/>
        </w:rPr>
      </w:pPr>
      <w:r w:rsidRPr="00BD6371">
        <w:rPr>
          <w:rFonts w:ascii="Calibri" w:hAnsi="Calibri" w:cs="Calibri"/>
        </w:rPr>
        <w:t>FECHA_CREACION: Fecha y hora de creación del rol.</w:t>
      </w:r>
    </w:p>
    <w:p w14:paraId="55537A9B" w14:textId="77777777" w:rsidR="00BD6371" w:rsidRDefault="00BD6371" w:rsidP="00271548"/>
    <w:p w14:paraId="774F96A6" w14:textId="11485A53" w:rsidR="00BD6371" w:rsidRPr="0086425C" w:rsidRDefault="00BD6371" w:rsidP="00BD6371">
      <w:pPr>
        <w:pStyle w:val="Ttulo3"/>
        <w:rPr>
          <w:rFonts w:ascii="Calibri" w:hAnsi="Calibri" w:cs="Calibri"/>
          <w:sz w:val="24"/>
          <w:szCs w:val="24"/>
        </w:rPr>
      </w:pPr>
      <w:bookmarkStart w:id="23" w:name="_Toc187794187"/>
      <w:r w:rsidRPr="0086425C">
        <w:rPr>
          <w:rFonts w:ascii="Calibri" w:hAnsi="Calibri" w:cs="Calibri"/>
          <w:sz w:val="24"/>
          <w:szCs w:val="24"/>
        </w:rPr>
        <w:t>Tabla Permiso</w:t>
      </w:r>
      <w:bookmarkEnd w:id="23"/>
    </w:p>
    <w:p w14:paraId="103460A5" w14:textId="0E8768A2"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Asigna permisos a los roles del sistema para acceder a diferentes menús o</w:t>
      </w:r>
      <w:r w:rsidRPr="00BD6371">
        <w:t xml:space="preserve"> </w:t>
      </w:r>
      <w:r w:rsidRPr="00BD6371">
        <w:rPr>
          <w:rFonts w:ascii="Calibri" w:hAnsi="Calibri" w:cs="Calibri"/>
        </w:rPr>
        <w:t>funcionalidades.</w:t>
      </w:r>
    </w:p>
    <w:p w14:paraId="446C506A" w14:textId="2969445A" w:rsidR="00BD6371" w:rsidRPr="00BD6371" w:rsidRDefault="00BD6371" w:rsidP="00BD6371">
      <w:pPr>
        <w:rPr>
          <w:rFonts w:ascii="Calibri" w:hAnsi="Calibri" w:cs="Calibri"/>
        </w:rPr>
      </w:pPr>
      <w:r w:rsidRPr="00BD6371">
        <w:rPr>
          <w:rFonts w:ascii="Calibri" w:hAnsi="Calibri" w:cs="Calibri"/>
          <w:b/>
          <w:bCs/>
        </w:rPr>
        <w:t>Columnas:</w:t>
      </w:r>
    </w:p>
    <w:p w14:paraId="0A55CE60" w14:textId="77777777" w:rsidR="00BD6371" w:rsidRPr="00BD6371" w:rsidRDefault="00BD6371" w:rsidP="00BD6371">
      <w:pPr>
        <w:numPr>
          <w:ilvl w:val="0"/>
          <w:numId w:val="160"/>
        </w:numPr>
        <w:rPr>
          <w:rFonts w:ascii="Calibri" w:hAnsi="Calibri" w:cs="Calibri"/>
        </w:rPr>
      </w:pPr>
      <w:r w:rsidRPr="00BD6371">
        <w:rPr>
          <w:rFonts w:ascii="Calibri" w:hAnsi="Calibri" w:cs="Calibri"/>
        </w:rPr>
        <w:t>ID_PERMISO: Identificador único del permiso (clave primaria).</w:t>
      </w:r>
    </w:p>
    <w:p w14:paraId="18DAE084" w14:textId="77777777" w:rsidR="00BD6371" w:rsidRPr="00BD6371" w:rsidRDefault="00BD6371" w:rsidP="00BD6371">
      <w:pPr>
        <w:numPr>
          <w:ilvl w:val="0"/>
          <w:numId w:val="160"/>
        </w:numPr>
        <w:rPr>
          <w:rFonts w:ascii="Calibri" w:hAnsi="Calibri" w:cs="Calibri"/>
        </w:rPr>
      </w:pPr>
      <w:r w:rsidRPr="00BD6371">
        <w:rPr>
          <w:rFonts w:ascii="Calibri" w:hAnsi="Calibri" w:cs="Calibri"/>
        </w:rPr>
        <w:t>ID_ROL: Relación con la tabla ROL, especifica a qué rol pertenece el permiso.</w:t>
      </w:r>
    </w:p>
    <w:p w14:paraId="1FE3DECE" w14:textId="77777777" w:rsidR="00BD6371" w:rsidRPr="00BD6371" w:rsidRDefault="00BD6371" w:rsidP="00BD6371">
      <w:pPr>
        <w:numPr>
          <w:ilvl w:val="0"/>
          <w:numId w:val="160"/>
        </w:numPr>
        <w:rPr>
          <w:rFonts w:ascii="Calibri" w:hAnsi="Calibri" w:cs="Calibri"/>
        </w:rPr>
      </w:pPr>
      <w:r w:rsidRPr="00BD6371">
        <w:rPr>
          <w:rFonts w:ascii="Calibri" w:hAnsi="Calibri" w:cs="Calibri"/>
        </w:rPr>
        <w:t>NOMBRE_MENU: Nombre del menú o funcionalidad asociada al permiso.</w:t>
      </w:r>
    </w:p>
    <w:p w14:paraId="03E736D1" w14:textId="77777777" w:rsidR="00BD6371" w:rsidRPr="00BD6371" w:rsidRDefault="00BD6371" w:rsidP="00BD6371">
      <w:pPr>
        <w:numPr>
          <w:ilvl w:val="0"/>
          <w:numId w:val="160"/>
        </w:numPr>
        <w:rPr>
          <w:rFonts w:ascii="Calibri" w:hAnsi="Calibri" w:cs="Calibri"/>
        </w:rPr>
      </w:pPr>
      <w:r w:rsidRPr="00BD6371">
        <w:rPr>
          <w:rFonts w:ascii="Calibri" w:hAnsi="Calibri" w:cs="Calibri"/>
        </w:rPr>
        <w:t>FECHA_CREACION: Fecha y hora de creación del permiso.</w:t>
      </w:r>
    </w:p>
    <w:p w14:paraId="7869D3A3" w14:textId="77777777" w:rsidR="00271548" w:rsidRDefault="00271548" w:rsidP="00271548"/>
    <w:p w14:paraId="1CE9B3D4" w14:textId="139DAF26" w:rsidR="00271548" w:rsidRDefault="0086425C" w:rsidP="0086425C">
      <w:pPr>
        <w:pStyle w:val="Ttulo3"/>
        <w:rPr>
          <w:rFonts w:ascii="Calibri" w:hAnsi="Calibri" w:cs="Calibri"/>
          <w:sz w:val="24"/>
          <w:szCs w:val="24"/>
        </w:rPr>
      </w:pPr>
      <w:bookmarkStart w:id="24" w:name="_Toc187794188"/>
      <w:r w:rsidRPr="0086425C">
        <w:rPr>
          <w:rFonts w:ascii="Calibri" w:hAnsi="Calibri" w:cs="Calibri"/>
          <w:sz w:val="24"/>
          <w:szCs w:val="24"/>
        </w:rPr>
        <w:t>Tabla Usuario</w:t>
      </w:r>
      <w:bookmarkEnd w:id="24"/>
    </w:p>
    <w:p w14:paraId="1B51AFFE" w14:textId="6CAE4A60" w:rsidR="0086425C" w:rsidRPr="0086425C" w:rsidRDefault="0086425C" w:rsidP="0086425C">
      <w:pPr>
        <w:rPr>
          <w:rFonts w:ascii="Calibri" w:hAnsi="Calibri" w:cs="Calibri"/>
        </w:rPr>
      </w:pPr>
      <w:r w:rsidRPr="0086425C">
        <w:rPr>
          <w:rFonts w:ascii="Calibri" w:hAnsi="Calibri" w:cs="Calibri"/>
          <w:b/>
          <w:bCs/>
        </w:rPr>
        <w:t>Propósito:</w:t>
      </w:r>
      <w:r w:rsidRPr="0086425C">
        <w:rPr>
          <w:rFonts w:ascii="Calibri" w:hAnsi="Calibri" w:cs="Calibri"/>
        </w:rPr>
        <w:t xml:space="preserve"> Gestiona los usuarios del sistema.</w:t>
      </w:r>
    </w:p>
    <w:p w14:paraId="27D967E9" w14:textId="788BC378" w:rsidR="0086425C" w:rsidRPr="0086425C" w:rsidRDefault="0086425C" w:rsidP="0086425C">
      <w:pPr>
        <w:rPr>
          <w:rFonts w:ascii="Calibri" w:hAnsi="Calibri" w:cs="Calibri"/>
        </w:rPr>
      </w:pPr>
      <w:r w:rsidRPr="0086425C">
        <w:rPr>
          <w:rFonts w:ascii="Calibri" w:hAnsi="Calibri" w:cs="Calibri"/>
          <w:b/>
          <w:bCs/>
        </w:rPr>
        <w:t>Columnas:</w:t>
      </w:r>
    </w:p>
    <w:p w14:paraId="5A7417CE" w14:textId="77777777" w:rsidR="0086425C" w:rsidRPr="0086425C" w:rsidRDefault="0086425C" w:rsidP="0086425C">
      <w:pPr>
        <w:numPr>
          <w:ilvl w:val="0"/>
          <w:numId w:val="162"/>
        </w:numPr>
        <w:rPr>
          <w:rFonts w:ascii="Calibri" w:hAnsi="Calibri" w:cs="Calibri"/>
        </w:rPr>
      </w:pPr>
      <w:r w:rsidRPr="0086425C">
        <w:rPr>
          <w:rFonts w:ascii="Calibri" w:hAnsi="Calibri" w:cs="Calibri"/>
        </w:rPr>
        <w:t>ID_USUARIO: Identificador único del usuario (clave primaria).</w:t>
      </w:r>
    </w:p>
    <w:p w14:paraId="32C22296" w14:textId="77777777" w:rsidR="0086425C" w:rsidRPr="0086425C" w:rsidRDefault="0086425C" w:rsidP="0086425C">
      <w:pPr>
        <w:numPr>
          <w:ilvl w:val="0"/>
          <w:numId w:val="162"/>
        </w:numPr>
        <w:rPr>
          <w:rFonts w:ascii="Calibri" w:hAnsi="Calibri" w:cs="Calibri"/>
        </w:rPr>
      </w:pPr>
      <w:r w:rsidRPr="0086425C">
        <w:rPr>
          <w:rFonts w:ascii="Calibri" w:hAnsi="Calibri" w:cs="Calibri"/>
        </w:rPr>
        <w:t>CODIGO: Código interno del usuario.</w:t>
      </w:r>
    </w:p>
    <w:p w14:paraId="5CB5ABC8" w14:textId="77777777" w:rsidR="0086425C" w:rsidRPr="0086425C" w:rsidRDefault="0086425C" w:rsidP="0086425C">
      <w:pPr>
        <w:numPr>
          <w:ilvl w:val="0"/>
          <w:numId w:val="162"/>
        </w:numPr>
        <w:rPr>
          <w:rFonts w:ascii="Calibri" w:hAnsi="Calibri" w:cs="Calibri"/>
        </w:rPr>
      </w:pPr>
      <w:r w:rsidRPr="0086425C">
        <w:rPr>
          <w:rFonts w:ascii="Calibri" w:hAnsi="Calibri" w:cs="Calibri"/>
        </w:rPr>
        <w:t>NOMBRE_COMPLETO: Nombre completo del usuario.</w:t>
      </w:r>
    </w:p>
    <w:p w14:paraId="408C08F3" w14:textId="77777777" w:rsidR="0086425C" w:rsidRPr="0086425C" w:rsidRDefault="0086425C" w:rsidP="0086425C">
      <w:pPr>
        <w:numPr>
          <w:ilvl w:val="0"/>
          <w:numId w:val="162"/>
        </w:numPr>
        <w:rPr>
          <w:rFonts w:ascii="Calibri" w:hAnsi="Calibri" w:cs="Calibri"/>
        </w:rPr>
      </w:pPr>
      <w:r w:rsidRPr="0086425C">
        <w:rPr>
          <w:rFonts w:ascii="Calibri" w:hAnsi="Calibri" w:cs="Calibri"/>
        </w:rPr>
        <w:t>CORREO_ELECTRONICO: Dirección de correo electrónico.</w:t>
      </w:r>
    </w:p>
    <w:p w14:paraId="57401E54" w14:textId="77777777" w:rsidR="0086425C" w:rsidRPr="0086425C" w:rsidRDefault="0086425C" w:rsidP="0086425C">
      <w:pPr>
        <w:numPr>
          <w:ilvl w:val="0"/>
          <w:numId w:val="162"/>
        </w:numPr>
        <w:rPr>
          <w:rFonts w:ascii="Calibri" w:hAnsi="Calibri" w:cs="Calibri"/>
        </w:rPr>
      </w:pPr>
      <w:r w:rsidRPr="0086425C">
        <w:rPr>
          <w:rFonts w:ascii="Calibri" w:hAnsi="Calibri" w:cs="Calibri"/>
        </w:rPr>
        <w:t>CLAVE: Contraseña del usuario.</w:t>
      </w:r>
    </w:p>
    <w:p w14:paraId="51D8645E" w14:textId="77777777" w:rsidR="0086425C" w:rsidRPr="0086425C" w:rsidRDefault="0086425C" w:rsidP="0086425C">
      <w:pPr>
        <w:numPr>
          <w:ilvl w:val="0"/>
          <w:numId w:val="162"/>
        </w:numPr>
        <w:rPr>
          <w:rFonts w:ascii="Calibri" w:hAnsi="Calibri" w:cs="Calibri"/>
        </w:rPr>
      </w:pPr>
      <w:r w:rsidRPr="0086425C">
        <w:rPr>
          <w:rFonts w:ascii="Calibri" w:hAnsi="Calibri" w:cs="Calibri"/>
        </w:rPr>
        <w:t>ID_ROL: Relación con la tabla ROL.</w:t>
      </w:r>
    </w:p>
    <w:p w14:paraId="758F3A8B" w14:textId="77777777" w:rsidR="0086425C" w:rsidRPr="0086425C" w:rsidRDefault="0086425C" w:rsidP="0086425C">
      <w:pPr>
        <w:numPr>
          <w:ilvl w:val="0"/>
          <w:numId w:val="162"/>
        </w:numPr>
        <w:rPr>
          <w:rFonts w:ascii="Calibri" w:hAnsi="Calibri" w:cs="Calibri"/>
        </w:rPr>
      </w:pPr>
      <w:r w:rsidRPr="0086425C">
        <w:rPr>
          <w:rFonts w:ascii="Calibri" w:hAnsi="Calibri" w:cs="Calibri"/>
        </w:rPr>
        <w:t>ESTADO: Estado activo/inactivo del usuario.</w:t>
      </w:r>
    </w:p>
    <w:p w14:paraId="12C5E2E1" w14:textId="77777777" w:rsidR="0086425C" w:rsidRPr="0086425C" w:rsidRDefault="0086425C" w:rsidP="0086425C">
      <w:pPr>
        <w:numPr>
          <w:ilvl w:val="0"/>
          <w:numId w:val="162"/>
        </w:numPr>
        <w:rPr>
          <w:rFonts w:ascii="Calibri" w:hAnsi="Calibri" w:cs="Calibri"/>
        </w:rPr>
      </w:pPr>
      <w:r w:rsidRPr="0086425C">
        <w:rPr>
          <w:rFonts w:ascii="Calibri" w:hAnsi="Calibri" w:cs="Calibri"/>
        </w:rPr>
        <w:t>FECHA_CREACION: Fecha y hora de creación.</w:t>
      </w:r>
    </w:p>
    <w:p w14:paraId="6E706F1C" w14:textId="77777777" w:rsidR="0086425C" w:rsidRDefault="0086425C" w:rsidP="0086425C"/>
    <w:p w14:paraId="2E2CB621" w14:textId="77777777" w:rsidR="00DC53B4" w:rsidRDefault="00DC53B4" w:rsidP="0086425C"/>
    <w:p w14:paraId="22A896E8" w14:textId="77777777" w:rsidR="00DC53B4" w:rsidRDefault="00DC53B4" w:rsidP="0086425C"/>
    <w:p w14:paraId="1E42043F" w14:textId="77777777" w:rsidR="00DC53B4" w:rsidRDefault="00DC53B4" w:rsidP="0086425C"/>
    <w:p w14:paraId="37A2C9CF" w14:textId="77777777" w:rsidR="00DC53B4" w:rsidRDefault="00DC53B4" w:rsidP="0086425C"/>
    <w:p w14:paraId="513EC5F3" w14:textId="77777777" w:rsidR="00DC53B4" w:rsidRDefault="00DC53B4" w:rsidP="0086425C"/>
    <w:p w14:paraId="6BD0CEA6" w14:textId="77777777" w:rsidR="00DC53B4" w:rsidRDefault="00DC53B4" w:rsidP="0086425C"/>
    <w:p w14:paraId="18136C03" w14:textId="77777777" w:rsidR="00DC53B4" w:rsidRDefault="00DC53B4" w:rsidP="0086425C"/>
    <w:p w14:paraId="34B44469" w14:textId="77777777" w:rsidR="00DC53B4" w:rsidRDefault="00DC53B4" w:rsidP="0086425C"/>
    <w:p w14:paraId="62DB2379" w14:textId="77777777" w:rsidR="00DC53B4" w:rsidRDefault="00DC53B4" w:rsidP="0086425C"/>
    <w:p w14:paraId="140CB3D8" w14:textId="77777777" w:rsidR="00DC53B4" w:rsidRDefault="00DC53B4" w:rsidP="0086425C"/>
    <w:p w14:paraId="746FB87B" w14:textId="77777777" w:rsidR="00DC53B4" w:rsidRPr="0086425C" w:rsidRDefault="00DC53B4" w:rsidP="0086425C"/>
    <w:p w14:paraId="292512F4" w14:textId="281FC660" w:rsidR="00775F24" w:rsidRPr="00DC53B4" w:rsidRDefault="00775F24" w:rsidP="00DC53B4">
      <w:pPr>
        <w:pStyle w:val="Ttulo3"/>
        <w:rPr>
          <w:rFonts w:ascii="Calibri" w:hAnsi="Calibri" w:cs="Calibri"/>
          <w:sz w:val="24"/>
          <w:szCs w:val="24"/>
        </w:rPr>
      </w:pPr>
      <w:bookmarkStart w:id="25" w:name="_Toc187794189"/>
      <w:r w:rsidRPr="00775F24">
        <w:rPr>
          <w:rFonts w:ascii="Calibri" w:hAnsi="Calibri" w:cs="Calibri"/>
          <w:sz w:val="24"/>
          <w:szCs w:val="24"/>
        </w:rPr>
        <w:lastRenderedPageBreak/>
        <w:t>Tabla Proveedor</w:t>
      </w:r>
      <w:bookmarkEnd w:id="25"/>
    </w:p>
    <w:p w14:paraId="64B1CACE" w14:textId="585615CC" w:rsidR="00DC53B4" w:rsidRPr="00DC53B4" w:rsidRDefault="00DC53B4" w:rsidP="00DC53B4">
      <w:pPr>
        <w:rPr>
          <w:rFonts w:asciiTheme="minorHAnsi" w:hAnsiTheme="minorHAnsi" w:cstheme="minorHAnsi"/>
        </w:rPr>
      </w:pPr>
      <w:r w:rsidRPr="00DC53B4">
        <w:rPr>
          <w:rFonts w:asciiTheme="minorHAnsi" w:hAnsiTheme="minorHAnsi" w:cstheme="minorHAnsi"/>
          <w:b/>
          <w:bCs/>
        </w:rPr>
        <w:t>Propósito:</w:t>
      </w:r>
      <w:r w:rsidRPr="00DC53B4">
        <w:rPr>
          <w:rFonts w:asciiTheme="minorHAnsi" w:hAnsiTheme="minorHAnsi" w:cstheme="minorHAnsi"/>
        </w:rPr>
        <w:t xml:space="preserve"> Almacena información sobre los proveedores del supermercado.</w:t>
      </w:r>
    </w:p>
    <w:p w14:paraId="13BE3A5F" w14:textId="014DFE41" w:rsidR="00DC53B4" w:rsidRPr="00DC53B4" w:rsidRDefault="00DC53B4" w:rsidP="00DC53B4">
      <w:pPr>
        <w:rPr>
          <w:rFonts w:asciiTheme="minorHAnsi" w:hAnsiTheme="minorHAnsi" w:cstheme="minorHAnsi"/>
        </w:rPr>
      </w:pPr>
      <w:r w:rsidRPr="00DC53B4">
        <w:rPr>
          <w:rFonts w:asciiTheme="minorHAnsi" w:hAnsiTheme="minorHAnsi" w:cstheme="minorHAnsi"/>
          <w:b/>
          <w:bCs/>
        </w:rPr>
        <w:t>Columnas:</w:t>
      </w:r>
    </w:p>
    <w:p w14:paraId="03D219D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ID_PROVEEDOR: Identificador único del proveedor (clave primaria).</w:t>
      </w:r>
    </w:p>
    <w:p w14:paraId="2E352F7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CODIGO: Código interno del proveedor.</w:t>
      </w:r>
    </w:p>
    <w:p w14:paraId="0373A685" w14:textId="074B4239"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proveedor.</w:t>
      </w:r>
    </w:p>
    <w:p w14:paraId="496A6EC0" w14:textId="6476A5EC"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 proveedor.</w:t>
      </w:r>
    </w:p>
    <w:p w14:paraId="13278E0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CEDULA: Identificación única del proveedor.</w:t>
      </w:r>
    </w:p>
    <w:p w14:paraId="6F80409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TELEFONO: Número telefónico del proveedor.</w:t>
      </w:r>
    </w:p>
    <w:p w14:paraId="263AB47A"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52A7B1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ESTADO: Estado activo/inactivo del proveedor.</w:t>
      </w:r>
    </w:p>
    <w:p w14:paraId="39C037B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48D7E442" w14:textId="77777777" w:rsidR="00775F24" w:rsidRDefault="00775F24" w:rsidP="00271548"/>
    <w:p w14:paraId="01EB80C4" w14:textId="465C9A0E" w:rsidR="00775F24" w:rsidRPr="00775F24" w:rsidRDefault="00775F24" w:rsidP="00775F24">
      <w:pPr>
        <w:pStyle w:val="Ttulo3"/>
        <w:rPr>
          <w:rFonts w:ascii="Calibri" w:hAnsi="Calibri" w:cs="Calibri"/>
          <w:sz w:val="24"/>
          <w:szCs w:val="24"/>
        </w:rPr>
      </w:pPr>
      <w:bookmarkStart w:id="26" w:name="_Toc187794190"/>
      <w:r w:rsidRPr="00775F24">
        <w:rPr>
          <w:rFonts w:ascii="Calibri" w:hAnsi="Calibri" w:cs="Calibri"/>
          <w:sz w:val="24"/>
          <w:szCs w:val="24"/>
        </w:rPr>
        <w:t>Tabla Transportista</w:t>
      </w:r>
      <w:bookmarkEnd w:id="26"/>
    </w:p>
    <w:p w14:paraId="205741D3" w14:textId="51E1CF52" w:rsidR="00DC53B4" w:rsidRPr="00DC53B4" w:rsidRDefault="00DC53B4" w:rsidP="00DC53B4">
      <w:r w:rsidRPr="00DC53B4">
        <w:rPr>
          <w:b/>
          <w:bCs/>
        </w:rPr>
        <w:t>Propósito:</w:t>
      </w:r>
      <w:r w:rsidRPr="00DC53B4">
        <w:t xml:space="preserve"> Almacena información de los transportistas que colaboran con el supermercado.</w:t>
      </w:r>
    </w:p>
    <w:p w14:paraId="7A2A144F" w14:textId="4EECAAC9" w:rsidR="00775F24" w:rsidRDefault="00DC53B4" w:rsidP="00DC53B4">
      <w:r w:rsidRPr="00DC53B4">
        <w:rPr>
          <w:b/>
          <w:bCs/>
        </w:rPr>
        <w:t>Columnas</w:t>
      </w:r>
    </w:p>
    <w:p w14:paraId="700B3079" w14:textId="2CB6EEBA"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w:t>
      </w:r>
      <w:r>
        <w:rPr>
          <w:rFonts w:asciiTheme="minorHAnsi" w:hAnsiTheme="minorHAnsi" w:cstheme="minorHAnsi"/>
        </w:rPr>
        <w:t>_TRANSPORTISTA</w:t>
      </w:r>
      <w:r w:rsidRPr="00DC53B4">
        <w:rPr>
          <w:rFonts w:asciiTheme="minorHAnsi" w:hAnsiTheme="minorHAnsi" w:cstheme="minorHAnsi"/>
        </w:rPr>
        <w:t xml:space="preserve">: Identificador único del </w:t>
      </w:r>
      <w:r w:rsidR="00241806">
        <w:rPr>
          <w:rFonts w:asciiTheme="minorHAnsi" w:hAnsiTheme="minorHAnsi" w:cstheme="minorHAnsi"/>
        </w:rPr>
        <w:t>transportista</w:t>
      </w:r>
      <w:r w:rsidRPr="00DC53B4">
        <w:rPr>
          <w:rFonts w:asciiTheme="minorHAnsi" w:hAnsiTheme="minorHAnsi" w:cstheme="minorHAnsi"/>
        </w:rPr>
        <w:t xml:space="preserve"> (clave primaria).</w:t>
      </w:r>
    </w:p>
    <w:p w14:paraId="784F8019" w14:textId="66CA6579"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sidR="00241806">
        <w:rPr>
          <w:rFonts w:asciiTheme="minorHAnsi" w:hAnsiTheme="minorHAnsi" w:cstheme="minorHAnsi"/>
        </w:rPr>
        <w:t>transportista</w:t>
      </w:r>
      <w:r w:rsidRPr="00DC53B4">
        <w:rPr>
          <w:rFonts w:asciiTheme="minorHAnsi" w:hAnsiTheme="minorHAnsi" w:cstheme="minorHAnsi"/>
        </w:rPr>
        <w:t>.</w:t>
      </w:r>
    </w:p>
    <w:p w14:paraId="7490C4A5" w14:textId="2A1B984C" w:rsidR="00241806"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sidR="00241806">
        <w:rPr>
          <w:rFonts w:asciiTheme="minorHAnsi" w:hAnsiTheme="minorHAnsi" w:cstheme="minorHAnsi"/>
        </w:rPr>
        <w:t>: Nombres del transportista.</w:t>
      </w:r>
    </w:p>
    <w:p w14:paraId="1CF23FE3" w14:textId="3097B398"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APELLIDOS:</w:t>
      </w:r>
      <w:r w:rsidR="00241806">
        <w:rPr>
          <w:rFonts w:asciiTheme="minorHAnsi" w:hAnsiTheme="minorHAnsi" w:cstheme="minorHAnsi"/>
        </w:rPr>
        <w:t xml:space="preserve"> A</w:t>
      </w:r>
      <w:r w:rsidRPr="00DC53B4">
        <w:rPr>
          <w:rFonts w:asciiTheme="minorHAnsi" w:hAnsiTheme="minorHAnsi" w:cstheme="minorHAnsi"/>
        </w:rPr>
        <w:t xml:space="preserve">pellidos del </w:t>
      </w:r>
      <w:r w:rsidR="00241806">
        <w:rPr>
          <w:rFonts w:asciiTheme="minorHAnsi" w:hAnsiTheme="minorHAnsi" w:cstheme="minorHAnsi"/>
        </w:rPr>
        <w:t>transportista</w:t>
      </w:r>
      <w:r w:rsidRPr="00DC53B4">
        <w:rPr>
          <w:rFonts w:asciiTheme="minorHAnsi" w:hAnsiTheme="minorHAnsi" w:cstheme="minorHAnsi"/>
        </w:rPr>
        <w:t>.</w:t>
      </w:r>
    </w:p>
    <w:p w14:paraId="1489A43C" w14:textId="5E3DFD16"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sidR="00241806">
        <w:rPr>
          <w:rFonts w:asciiTheme="minorHAnsi" w:hAnsiTheme="minorHAnsi" w:cstheme="minorHAnsi"/>
        </w:rPr>
        <w:t>transportista</w:t>
      </w:r>
      <w:r w:rsidRPr="00DC53B4">
        <w:rPr>
          <w:rFonts w:asciiTheme="minorHAnsi" w:hAnsiTheme="minorHAnsi" w:cstheme="minorHAnsi"/>
        </w:rPr>
        <w:t>.</w:t>
      </w:r>
    </w:p>
    <w:p w14:paraId="7F6E512F" w14:textId="5D114BF1"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TELEFONO: Número telefónico del </w:t>
      </w:r>
      <w:r w:rsidR="00241806">
        <w:rPr>
          <w:rFonts w:asciiTheme="minorHAnsi" w:hAnsiTheme="minorHAnsi" w:cstheme="minorHAnsi"/>
        </w:rPr>
        <w:t>transportista</w:t>
      </w:r>
      <w:r w:rsidRPr="00DC53B4">
        <w:rPr>
          <w:rFonts w:asciiTheme="minorHAnsi" w:hAnsiTheme="minorHAnsi" w:cstheme="minorHAnsi"/>
        </w:rPr>
        <w:t>.</w:t>
      </w:r>
    </w:p>
    <w:p w14:paraId="462D6B8A" w14:textId="77777777"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555BFDB7" w14:textId="70B2C291" w:rsidR="00DC53B4" w:rsidRPr="00DC53B4" w:rsidRDefault="00B912A4" w:rsidP="00DC53B4">
      <w:pPr>
        <w:numPr>
          <w:ilvl w:val="0"/>
          <w:numId w:val="163"/>
        </w:numPr>
        <w:rPr>
          <w:rFonts w:asciiTheme="minorHAnsi" w:hAnsiTheme="minorHAnsi" w:cstheme="minorHAnsi"/>
        </w:rPr>
      </w:pPr>
      <w:r>
        <w:rPr>
          <w:rFonts w:asciiTheme="minorHAnsi" w:hAnsiTheme="minorHAnsi" w:cstheme="minorHAnsi"/>
        </w:rPr>
        <w:t>IMAGEN</w:t>
      </w:r>
      <w:r w:rsidR="00DC53B4">
        <w:rPr>
          <w:rFonts w:asciiTheme="minorHAnsi" w:hAnsiTheme="minorHAnsi" w:cstheme="minorHAnsi"/>
        </w:rPr>
        <w:t xml:space="preserve">: </w:t>
      </w:r>
      <w:r w:rsidR="00241806">
        <w:rPr>
          <w:rFonts w:asciiTheme="minorHAnsi" w:hAnsiTheme="minorHAnsi" w:cstheme="minorHAnsi"/>
        </w:rPr>
        <w:t>Foto del transportista</w:t>
      </w:r>
      <w:r w:rsidR="005A6EC3">
        <w:rPr>
          <w:rFonts w:asciiTheme="minorHAnsi" w:hAnsiTheme="minorHAnsi" w:cstheme="minorHAnsi"/>
        </w:rPr>
        <w:t xml:space="preserve"> </w:t>
      </w:r>
      <w:r w:rsidR="005A6EC3" w:rsidRPr="00EF42CA">
        <w:rPr>
          <w:rFonts w:ascii="Calibri" w:hAnsi="Calibri" w:cs="Calibri"/>
        </w:rPr>
        <w:t>(almacenada en formato binario).</w:t>
      </w:r>
    </w:p>
    <w:p w14:paraId="57836386" w14:textId="1CB7DEE5"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sidR="00241806">
        <w:rPr>
          <w:rFonts w:asciiTheme="minorHAnsi" w:hAnsiTheme="minorHAnsi" w:cstheme="minorHAnsi"/>
        </w:rPr>
        <w:t>transportista</w:t>
      </w:r>
      <w:r w:rsidRPr="00DC53B4">
        <w:rPr>
          <w:rFonts w:asciiTheme="minorHAnsi" w:hAnsiTheme="minorHAnsi" w:cstheme="minorHAnsi"/>
        </w:rPr>
        <w:t>.</w:t>
      </w:r>
    </w:p>
    <w:p w14:paraId="668DF613"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3D24F3B3" w14:textId="77777777" w:rsidR="00775F24" w:rsidRDefault="00775F24" w:rsidP="00271548"/>
    <w:p w14:paraId="73979129" w14:textId="5AC1392D" w:rsidR="00775F24" w:rsidRPr="00775F24" w:rsidRDefault="00775F24" w:rsidP="00775F24">
      <w:pPr>
        <w:pStyle w:val="Ttulo3"/>
        <w:rPr>
          <w:rFonts w:ascii="Calibri" w:hAnsi="Calibri" w:cs="Calibri"/>
          <w:sz w:val="24"/>
          <w:szCs w:val="24"/>
        </w:rPr>
      </w:pPr>
      <w:bookmarkStart w:id="27" w:name="_Toc187794191"/>
      <w:r w:rsidRPr="00775F24">
        <w:rPr>
          <w:rFonts w:ascii="Calibri" w:hAnsi="Calibri" w:cs="Calibri"/>
          <w:sz w:val="24"/>
          <w:szCs w:val="24"/>
        </w:rPr>
        <w:t>Tabla Cliente</w:t>
      </w:r>
      <w:bookmarkEnd w:id="27"/>
    </w:p>
    <w:p w14:paraId="13E65DD1" w14:textId="45DA7EB8" w:rsidR="004A3DFC" w:rsidRPr="004A3DFC" w:rsidRDefault="004A3DFC" w:rsidP="004A3DFC">
      <w:r w:rsidRPr="004A3DFC">
        <w:rPr>
          <w:b/>
          <w:bCs/>
        </w:rPr>
        <w:t>Propósito:</w:t>
      </w:r>
      <w:r w:rsidRPr="004A3DFC">
        <w:t xml:space="preserve"> Registra los datos de los clientes.</w:t>
      </w:r>
    </w:p>
    <w:p w14:paraId="62424253" w14:textId="707DE4F0" w:rsidR="00271548" w:rsidRDefault="004A3DFC" w:rsidP="004A3DFC">
      <w:r w:rsidRPr="004A3DFC">
        <w:rPr>
          <w:b/>
          <w:bCs/>
        </w:rPr>
        <w:t>Columnas:</w:t>
      </w:r>
    </w:p>
    <w:p w14:paraId="2238D7E4" w14:textId="0469300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ID_</w:t>
      </w:r>
      <w:r>
        <w:rPr>
          <w:rFonts w:asciiTheme="minorHAnsi" w:hAnsiTheme="minorHAnsi" w:cstheme="minorHAnsi"/>
        </w:rPr>
        <w:t>CLIENTE</w:t>
      </w:r>
      <w:r w:rsidRPr="00DC53B4">
        <w:rPr>
          <w:rFonts w:asciiTheme="minorHAnsi" w:hAnsiTheme="minorHAnsi" w:cstheme="minorHAnsi"/>
        </w:rPr>
        <w:t xml:space="preserve">: Identificador único del </w:t>
      </w:r>
      <w:r>
        <w:rPr>
          <w:rFonts w:asciiTheme="minorHAnsi" w:hAnsiTheme="minorHAnsi" w:cstheme="minorHAnsi"/>
        </w:rPr>
        <w:t>cliente</w:t>
      </w:r>
      <w:r w:rsidRPr="00DC53B4">
        <w:rPr>
          <w:rFonts w:asciiTheme="minorHAnsi" w:hAnsiTheme="minorHAnsi" w:cstheme="minorHAnsi"/>
        </w:rPr>
        <w:t xml:space="preserve"> (clave primaria).</w:t>
      </w:r>
    </w:p>
    <w:p w14:paraId="79BF107E" w14:textId="1F4236D4"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Pr>
          <w:rFonts w:asciiTheme="minorHAnsi" w:hAnsiTheme="minorHAnsi" w:cstheme="minorHAnsi"/>
        </w:rPr>
        <w:t>cliente</w:t>
      </w:r>
      <w:r w:rsidRPr="00DC53B4">
        <w:rPr>
          <w:rFonts w:asciiTheme="minorHAnsi" w:hAnsiTheme="minorHAnsi" w:cstheme="minorHAnsi"/>
        </w:rPr>
        <w:t>.</w:t>
      </w:r>
    </w:p>
    <w:p w14:paraId="31E89EFC" w14:textId="1B294661" w:rsidR="004A3DFC" w:rsidRDefault="004A3DFC" w:rsidP="004A3DFC">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cliente.</w:t>
      </w:r>
    </w:p>
    <w:p w14:paraId="4427E650" w14:textId="659FBABF"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w:t>
      </w:r>
      <w:r>
        <w:rPr>
          <w:rFonts w:asciiTheme="minorHAnsi" w:hAnsiTheme="minorHAnsi" w:cstheme="minorHAnsi"/>
        </w:rPr>
        <w:t xml:space="preserve"> cliente</w:t>
      </w:r>
      <w:r w:rsidRPr="00DC53B4">
        <w:rPr>
          <w:rFonts w:asciiTheme="minorHAnsi" w:hAnsiTheme="minorHAnsi" w:cstheme="minorHAnsi"/>
        </w:rPr>
        <w:t>.</w:t>
      </w:r>
    </w:p>
    <w:p w14:paraId="49BB70D1" w14:textId="32A33FC5"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Pr>
          <w:rFonts w:asciiTheme="minorHAnsi" w:hAnsiTheme="minorHAnsi" w:cstheme="minorHAnsi"/>
        </w:rPr>
        <w:t>cliente</w:t>
      </w:r>
      <w:r w:rsidRPr="00DC53B4">
        <w:rPr>
          <w:rFonts w:asciiTheme="minorHAnsi" w:hAnsiTheme="minorHAnsi" w:cstheme="minorHAnsi"/>
        </w:rPr>
        <w:t>.</w:t>
      </w:r>
    </w:p>
    <w:p w14:paraId="36E3CF07" w14:textId="456EBBAB"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TELEFONO: Número telefónico del</w:t>
      </w:r>
      <w:r>
        <w:rPr>
          <w:rFonts w:asciiTheme="minorHAnsi" w:hAnsiTheme="minorHAnsi" w:cstheme="minorHAnsi"/>
        </w:rPr>
        <w:t xml:space="preserve"> cliente</w:t>
      </w:r>
      <w:r w:rsidRPr="00DC53B4">
        <w:rPr>
          <w:rFonts w:asciiTheme="minorHAnsi" w:hAnsiTheme="minorHAnsi" w:cstheme="minorHAnsi"/>
        </w:rPr>
        <w:t>.</w:t>
      </w:r>
    </w:p>
    <w:p w14:paraId="5C8A15DC"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8757C5A" w14:textId="66C7D4C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Pr>
          <w:rFonts w:asciiTheme="minorHAnsi" w:hAnsiTheme="minorHAnsi" w:cstheme="minorHAnsi"/>
        </w:rPr>
        <w:t>cliente</w:t>
      </w:r>
      <w:r w:rsidRPr="00DC53B4">
        <w:rPr>
          <w:rFonts w:asciiTheme="minorHAnsi" w:hAnsiTheme="minorHAnsi" w:cstheme="minorHAnsi"/>
        </w:rPr>
        <w:t>.</w:t>
      </w:r>
    </w:p>
    <w:p w14:paraId="0E3063F6"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11A706F8" w14:textId="77777777" w:rsidR="00C75AA5" w:rsidRDefault="00C75AA5" w:rsidP="00271548"/>
    <w:p w14:paraId="54BDD2A2" w14:textId="77777777" w:rsidR="004A3DFC" w:rsidRDefault="004A3DFC" w:rsidP="00271548"/>
    <w:p w14:paraId="573E058A" w14:textId="77777777" w:rsidR="004A3DFC" w:rsidRDefault="004A3DFC" w:rsidP="00271548"/>
    <w:p w14:paraId="04E467F8" w14:textId="77777777" w:rsidR="004A3DFC" w:rsidRDefault="004A3DFC" w:rsidP="00271548"/>
    <w:p w14:paraId="25B09CE9" w14:textId="77777777" w:rsidR="004A3DFC" w:rsidRDefault="004A3DFC" w:rsidP="00271548"/>
    <w:p w14:paraId="227368F0" w14:textId="77777777" w:rsidR="004A3DFC" w:rsidRDefault="004A3DFC" w:rsidP="00271548"/>
    <w:p w14:paraId="388DEC2F" w14:textId="186CF673" w:rsidR="004A3DFC" w:rsidRPr="0011024D" w:rsidRDefault="00B22E42" w:rsidP="0011024D">
      <w:pPr>
        <w:pStyle w:val="Ttulo3"/>
        <w:rPr>
          <w:rFonts w:ascii="Calibri" w:hAnsi="Calibri" w:cs="Calibri"/>
        </w:rPr>
      </w:pPr>
      <w:bookmarkStart w:id="28" w:name="_Toc187794192"/>
      <w:r>
        <w:rPr>
          <w:rFonts w:ascii="Calibri" w:hAnsi="Calibri" w:cs="Calibri"/>
          <w:sz w:val="24"/>
          <w:szCs w:val="24"/>
        </w:rPr>
        <w:lastRenderedPageBreak/>
        <w:t xml:space="preserve">Tabla </w:t>
      </w:r>
      <w:r w:rsidR="0011024D" w:rsidRPr="0011024D">
        <w:rPr>
          <w:rFonts w:ascii="Calibri" w:hAnsi="Calibri" w:cs="Calibri"/>
          <w:sz w:val="24"/>
          <w:szCs w:val="24"/>
        </w:rPr>
        <w:t>Categoría</w:t>
      </w:r>
      <w:bookmarkEnd w:id="28"/>
    </w:p>
    <w:p w14:paraId="3F93F460" w14:textId="56AE1AD9" w:rsidR="00B6115E" w:rsidRPr="00B6115E" w:rsidRDefault="00B6115E" w:rsidP="00B6115E">
      <w:pPr>
        <w:rPr>
          <w:rFonts w:ascii="Calibri" w:hAnsi="Calibri" w:cs="Calibri"/>
        </w:rPr>
      </w:pPr>
      <w:r w:rsidRPr="00B6115E">
        <w:rPr>
          <w:rFonts w:ascii="Calibri" w:hAnsi="Calibri" w:cs="Calibri"/>
          <w:b/>
          <w:bCs/>
        </w:rPr>
        <w:t>Propósito:</w:t>
      </w:r>
      <w:r w:rsidRPr="00B6115E">
        <w:rPr>
          <w:rFonts w:ascii="Calibri" w:hAnsi="Calibri" w:cs="Calibri"/>
        </w:rPr>
        <w:t xml:space="preserve"> Define categorías para agrupar productos.</w:t>
      </w:r>
    </w:p>
    <w:p w14:paraId="2A12EB0E" w14:textId="6ED08B0A" w:rsidR="00B6115E" w:rsidRPr="00B6115E" w:rsidRDefault="00B6115E" w:rsidP="00B6115E">
      <w:pPr>
        <w:rPr>
          <w:rFonts w:ascii="Calibri" w:hAnsi="Calibri" w:cs="Calibri"/>
        </w:rPr>
      </w:pPr>
      <w:r w:rsidRPr="00B6115E">
        <w:rPr>
          <w:rFonts w:ascii="Calibri" w:hAnsi="Calibri" w:cs="Calibri"/>
          <w:b/>
          <w:bCs/>
        </w:rPr>
        <w:t>Columnas:</w:t>
      </w:r>
    </w:p>
    <w:p w14:paraId="32D04C4E" w14:textId="7E1BFF0F" w:rsidR="00B6115E" w:rsidRPr="00B6115E" w:rsidRDefault="00B6115E" w:rsidP="00B6115E">
      <w:pPr>
        <w:numPr>
          <w:ilvl w:val="0"/>
          <w:numId w:val="164"/>
        </w:numPr>
        <w:rPr>
          <w:rFonts w:ascii="Calibri" w:hAnsi="Calibri" w:cs="Calibri"/>
        </w:rPr>
      </w:pPr>
      <w:r w:rsidRPr="00B6115E">
        <w:rPr>
          <w:rFonts w:ascii="Calibri" w:hAnsi="Calibri" w:cs="Calibri"/>
        </w:rPr>
        <w:t>ID_CATEGORIA: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7C0C2C77" w14:textId="77777777" w:rsidR="00B6115E" w:rsidRPr="00B6115E" w:rsidRDefault="00B6115E" w:rsidP="00B6115E">
      <w:pPr>
        <w:numPr>
          <w:ilvl w:val="0"/>
          <w:numId w:val="164"/>
        </w:numPr>
        <w:rPr>
          <w:rFonts w:ascii="Calibri" w:hAnsi="Calibri" w:cs="Calibri"/>
        </w:rPr>
      </w:pPr>
      <w:r w:rsidRPr="00B6115E">
        <w:rPr>
          <w:rFonts w:ascii="Calibri" w:hAnsi="Calibri" w:cs="Calibri"/>
        </w:rPr>
        <w:t>CODIGO: Código interno.</w:t>
      </w:r>
    </w:p>
    <w:p w14:paraId="7A12D327" w14:textId="77777777" w:rsidR="00B6115E" w:rsidRPr="00B6115E" w:rsidRDefault="00B6115E" w:rsidP="00B6115E">
      <w:pPr>
        <w:numPr>
          <w:ilvl w:val="0"/>
          <w:numId w:val="164"/>
        </w:numPr>
        <w:rPr>
          <w:rFonts w:ascii="Calibri" w:hAnsi="Calibri" w:cs="Calibri"/>
        </w:rPr>
      </w:pPr>
      <w:r w:rsidRPr="00B6115E">
        <w:rPr>
          <w:rFonts w:ascii="Calibri" w:hAnsi="Calibri" w:cs="Calibri"/>
        </w:rPr>
        <w:t>DESCRIPCION: Descripción de la categoría.</w:t>
      </w:r>
    </w:p>
    <w:p w14:paraId="3F3B7E2C" w14:textId="77777777" w:rsidR="00B6115E" w:rsidRPr="00B6115E" w:rsidRDefault="00B6115E" w:rsidP="00B6115E">
      <w:pPr>
        <w:numPr>
          <w:ilvl w:val="0"/>
          <w:numId w:val="164"/>
        </w:numPr>
        <w:rPr>
          <w:rFonts w:ascii="Calibri" w:hAnsi="Calibri" w:cs="Calibri"/>
        </w:rPr>
      </w:pPr>
      <w:r w:rsidRPr="00B6115E">
        <w:rPr>
          <w:rFonts w:ascii="Calibri" w:hAnsi="Calibri" w:cs="Calibri"/>
        </w:rPr>
        <w:t>ESTADO: Estado activo/inactivo.</w:t>
      </w:r>
    </w:p>
    <w:p w14:paraId="68643353" w14:textId="77777777" w:rsidR="00B6115E" w:rsidRPr="00B6115E" w:rsidRDefault="00B6115E" w:rsidP="00B6115E">
      <w:pPr>
        <w:numPr>
          <w:ilvl w:val="0"/>
          <w:numId w:val="164"/>
        </w:numPr>
        <w:rPr>
          <w:rFonts w:ascii="Calibri" w:hAnsi="Calibri" w:cs="Calibri"/>
        </w:rPr>
      </w:pPr>
      <w:r w:rsidRPr="00B6115E">
        <w:rPr>
          <w:rFonts w:ascii="Calibri" w:hAnsi="Calibri" w:cs="Calibri"/>
        </w:rPr>
        <w:t>FECHA_CREACION: Fecha y hora de creación.</w:t>
      </w:r>
    </w:p>
    <w:p w14:paraId="69EAFA27" w14:textId="77777777" w:rsidR="0011024D" w:rsidRDefault="0011024D" w:rsidP="00271548"/>
    <w:p w14:paraId="6581624A" w14:textId="24F2C13A" w:rsidR="0011024D" w:rsidRPr="0011024D" w:rsidRDefault="00B22E42" w:rsidP="0011024D">
      <w:pPr>
        <w:pStyle w:val="Ttulo3"/>
        <w:rPr>
          <w:rFonts w:ascii="Calibri" w:hAnsi="Calibri" w:cs="Calibri"/>
          <w:sz w:val="24"/>
          <w:szCs w:val="24"/>
        </w:rPr>
      </w:pPr>
      <w:bookmarkStart w:id="29" w:name="_Toc187794193"/>
      <w:r>
        <w:rPr>
          <w:rFonts w:ascii="Calibri" w:hAnsi="Calibri" w:cs="Calibri"/>
          <w:sz w:val="24"/>
          <w:szCs w:val="24"/>
        </w:rPr>
        <w:t xml:space="preserve">Tabla </w:t>
      </w:r>
      <w:r w:rsidR="0011024D" w:rsidRPr="0011024D">
        <w:rPr>
          <w:rFonts w:ascii="Calibri" w:hAnsi="Calibri" w:cs="Calibri"/>
          <w:sz w:val="24"/>
          <w:szCs w:val="24"/>
        </w:rPr>
        <w:t>Unidad de medida</w:t>
      </w:r>
      <w:bookmarkEnd w:id="29"/>
    </w:p>
    <w:p w14:paraId="0DA847EC" w14:textId="7B9D027D" w:rsidR="0024396E" w:rsidRPr="0024396E" w:rsidRDefault="0024396E" w:rsidP="0024396E">
      <w:pPr>
        <w:rPr>
          <w:rFonts w:ascii="Calibri" w:hAnsi="Calibri" w:cs="Calibri"/>
        </w:rPr>
      </w:pPr>
      <w:r w:rsidRPr="0024396E">
        <w:rPr>
          <w:rFonts w:ascii="Calibri" w:hAnsi="Calibri" w:cs="Calibri"/>
          <w:b/>
          <w:bCs/>
        </w:rPr>
        <w:t>Propósito:</w:t>
      </w:r>
      <w:r w:rsidRPr="0024396E">
        <w:rPr>
          <w:rFonts w:ascii="Calibri" w:hAnsi="Calibri" w:cs="Calibri"/>
        </w:rPr>
        <w:t xml:space="preserve"> Gestiona las unidades de medida para los productos.</w:t>
      </w:r>
    </w:p>
    <w:p w14:paraId="0BDBE248" w14:textId="6DF965E9" w:rsidR="0024396E" w:rsidRPr="0024396E" w:rsidRDefault="0024396E" w:rsidP="0024396E">
      <w:pPr>
        <w:rPr>
          <w:rFonts w:ascii="Calibri" w:hAnsi="Calibri" w:cs="Calibri"/>
        </w:rPr>
      </w:pPr>
      <w:r w:rsidRPr="0024396E">
        <w:rPr>
          <w:rFonts w:ascii="Calibri" w:hAnsi="Calibri" w:cs="Calibri"/>
          <w:b/>
          <w:bCs/>
        </w:rPr>
        <w:t>Columnas:</w:t>
      </w:r>
    </w:p>
    <w:p w14:paraId="0D84AAD1" w14:textId="519CAA94" w:rsidR="0024396E" w:rsidRPr="0024396E" w:rsidRDefault="0024396E" w:rsidP="0024396E">
      <w:pPr>
        <w:numPr>
          <w:ilvl w:val="0"/>
          <w:numId w:val="165"/>
        </w:numPr>
        <w:rPr>
          <w:rFonts w:ascii="Calibri" w:hAnsi="Calibri" w:cs="Calibri"/>
        </w:rPr>
      </w:pPr>
      <w:r w:rsidRPr="0024396E">
        <w:rPr>
          <w:rFonts w:ascii="Calibri" w:hAnsi="Calibri" w:cs="Calibri"/>
        </w:rPr>
        <w:t>ID_UNIDAD_MEDIDA: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3599D26B" w14:textId="77777777" w:rsidR="0024396E" w:rsidRPr="0024396E" w:rsidRDefault="0024396E" w:rsidP="0024396E">
      <w:pPr>
        <w:numPr>
          <w:ilvl w:val="0"/>
          <w:numId w:val="165"/>
        </w:numPr>
        <w:rPr>
          <w:rFonts w:ascii="Calibri" w:hAnsi="Calibri" w:cs="Calibri"/>
        </w:rPr>
      </w:pPr>
      <w:r w:rsidRPr="0024396E">
        <w:rPr>
          <w:rFonts w:ascii="Calibri" w:hAnsi="Calibri" w:cs="Calibri"/>
        </w:rPr>
        <w:t>CODIGO: Código interno.</w:t>
      </w:r>
    </w:p>
    <w:p w14:paraId="692A1914" w14:textId="77777777" w:rsidR="0024396E" w:rsidRPr="0024396E" w:rsidRDefault="0024396E" w:rsidP="0024396E">
      <w:pPr>
        <w:numPr>
          <w:ilvl w:val="0"/>
          <w:numId w:val="165"/>
        </w:numPr>
        <w:rPr>
          <w:rFonts w:ascii="Calibri" w:hAnsi="Calibri" w:cs="Calibri"/>
        </w:rPr>
      </w:pPr>
      <w:r w:rsidRPr="0024396E">
        <w:rPr>
          <w:rFonts w:ascii="Calibri" w:hAnsi="Calibri" w:cs="Calibri"/>
        </w:rPr>
        <w:t>DESCRIPCION: Descripción de la unidad.</w:t>
      </w:r>
    </w:p>
    <w:p w14:paraId="0F10F5AD" w14:textId="77777777" w:rsidR="0024396E" w:rsidRPr="0024396E" w:rsidRDefault="0024396E" w:rsidP="0024396E">
      <w:pPr>
        <w:numPr>
          <w:ilvl w:val="0"/>
          <w:numId w:val="165"/>
        </w:numPr>
        <w:rPr>
          <w:rFonts w:ascii="Calibri" w:hAnsi="Calibri" w:cs="Calibri"/>
        </w:rPr>
      </w:pPr>
      <w:r w:rsidRPr="0024396E">
        <w:rPr>
          <w:rFonts w:ascii="Calibri" w:hAnsi="Calibri" w:cs="Calibri"/>
        </w:rPr>
        <w:t>SIMBOLO: Símbolo representativo (ej. "kg", "</w:t>
      </w:r>
      <w:proofErr w:type="spellStart"/>
      <w:r w:rsidRPr="0024396E">
        <w:rPr>
          <w:rFonts w:ascii="Calibri" w:hAnsi="Calibri" w:cs="Calibri"/>
        </w:rPr>
        <w:t>lt</w:t>
      </w:r>
      <w:proofErr w:type="spellEnd"/>
      <w:r w:rsidRPr="0024396E">
        <w:rPr>
          <w:rFonts w:ascii="Calibri" w:hAnsi="Calibri" w:cs="Calibri"/>
        </w:rPr>
        <w:t>").</w:t>
      </w:r>
    </w:p>
    <w:p w14:paraId="18ADA66C" w14:textId="77777777" w:rsidR="0024396E" w:rsidRPr="0024396E" w:rsidRDefault="0024396E" w:rsidP="0024396E">
      <w:pPr>
        <w:numPr>
          <w:ilvl w:val="0"/>
          <w:numId w:val="165"/>
        </w:numPr>
        <w:rPr>
          <w:rFonts w:ascii="Calibri" w:hAnsi="Calibri" w:cs="Calibri"/>
        </w:rPr>
      </w:pPr>
      <w:r w:rsidRPr="0024396E">
        <w:rPr>
          <w:rFonts w:ascii="Calibri" w:hAnsi="Calibri" w:cs="Calibri"/>
        </w:rPr>
        <w:t>ESTADO: Estado activo/inactivo.</w:t>
      </w:r>
    </w:p>
    <w:p w14:paraId="58D63607" w14:textId="77777777" w:rsidR="0024396E" w:rsidRPr="0024396E" w:rsidRDefault="0024396E" w:rsidP="0024396E">
      <w:pPr>
        <w:numPr>
          <w:ilvl w:val="0"/>
          <w:numId w:val="165"/>
        </w:numPr>
        <w:rPr>
          <w:rFonts w:ascii="Calibri" w:hAnsi="Calibri" w:cs="Calibri"/>
        </w:rPr>
      </w:pPr>
      <w:r w:rsidRPr="0024396E">
        <w:rPr>
          <w:rFonts w:ascii="Calibri" w:hAnsi="Calibri" w:cs="Calibri"/>
        </w:rPr>
        <w:t>FECHA_CREACION: Fecha y hora de creación.</w:t>
      </w:r>
    </w:p>
    <w:p w14:paraId="5AD546D4" w14:textId="77777777" w:rsidR="0011024D" w:rsidRDefault="0011024D" w:rsidP="00271548"/>
    <w:p w14:paraId="1C51C434" w14:textId="680A6241" w:rsidR="0011024D" w:rsidRPr="00B22E42" w:rsidRDefault="00B22E42" w:rsidP="0011024D">
      <w:pPr>
        <w:pStyle w:val="Ttulo3"/>
        <w:rPr>
          <w:rFonts w:ascii="Calibri" w:hAnsi="Calibri" w:cs="Calibri"/>
          <w:sz w:val="24"/>
          <w:szCs w:val="24"/>
        </w:rPr>
      </w:pPr>
      <w:bookmarkStart w:id="30" w:name="_Toc187794194"/>
      <w:r w:rsidRPr="00B22E42">
        <w:rPr>
          <w:rFonts w:ascii="Calibri" w:hAnsi="Calibri" w:cs="Calibri"/>
          <w:sz w:val="24"/>
          <w:szCs w:val="24"/>
        </w:rPr>
        <w:t xml:space="preserve">Tabla </w:t>
      </w:r>
      <w:r w:rsidR="0011024D" w:rsidRPr="00B22E42">
        <w:rPr>
          <w:rFonts w:ascii="Calibri" w:hAnsi="Calibri" w:cs="Calibri"/>
          <w:sz w:val="24"/>
          <w:szCs w:val="24"/>
        </w:rPr>
        <w:t>Producto</w:t>
      </w:r>
      <w:bookmarkEnd w:id="30"/>
    </w:p>
    <w:p w14:paraId="181670E9" w14:textId="4A26A396" w:rsidR="0041711B" w:rsidRPr="0041711B" w:rsidRDefault="0041711B" w:rsidP="0041711B">
      <w:pPr>
        <w:rPr>
          <w:rFonts w:ascii="Calibri" w:hAnsi="Calibri" w:cs="Calibri"/>
        </w:rPr>
      </w:pPr>
      <w:r w:rsidRPr="0041711B">
        <w:rPr>
          <w:rFonts w:ascii="Calibri" w:hAnsi="Calibri" w:cs="Calibri"/>
          <w:b/>
          <w:bCs/>
        </w:rPr>
        <w:t>Propósito:</w:t>
      </w:r>
      <w:r w:rsidRPr="0041711B">
        <w:rPr>
          <w:rFonts w:ascii="Calibri" w:hAnsi="Calibri" w:cs="Calibri"/>
        </w:rPr>
        <w:t xml:space="preserve"> Contiene los detalles de los productos.</w:t>
      </w:r>
    </w:p>
    <w:p w14:paraId="2FF6547E" w14:textId="0E5827FD" w:rsidR="0041711B" w:rsidRPr="0041711B" w:rsidRDefault="0041711B" w:rsidP="0041711B">
      <w:pPr>
        <w:rPr>
          <w:rFonts w:ascii="Calibri" w:hAnsi="Calibri" w:cs="Calibri"/>
        </w:rPr>
      </w:pPr>
      <w:r w:rsidRPr="0041711B">
        <w:rPr>
          <w:rFonts w:ascii="Calibri" w:hAnsi="Calibri" w:cs="Calibri"/>
          <w:b/>
          <w:bCs/>
        </w:rPr>
        <w:t>Columnas:</w:t>
      </w:r>
    </w:p>
    <w:p w14:paraId="181421F2" w14:textId="0890EE24" w:rsidR="0041711B" w:rsidRPr="0041711B" w:rsidRDefault="0041711B" w:rsidP="0041711B">
      <w:pPr>
        <w:numPr>
          <w:ilvl w:val="0"/>
          <w:numId w:val="166"/>
        </w:numPr>
        <w:rPr>
          <w:rFonts w:ascii="Calibri" w:hAnsi="Calibri" w:cs="Calibri"/>
        </w:rPr>
      </w:pPr>
      <w:r w:rsidRPr="0041711B">
        <w:rPr>
          <w:rFonts w:ascii="Calibri" w:hAnsi="Calibri" w:cs="Calibri"/>
        </w:rPr>
        <w:t>ID_PRODUCTO: Identificador único</w:t>
      </w:r>
      <w:r>
        <w:rPr>
          <w:rFonts w:ascii="Calibri" w:hAnsi="Calibri" w:cs="Calibri"/>
        </w:rPr>
        <w:t xml:space="preserve"> </w:t>
      </w:r>
      <w:r w:rsidRPr="00DC53B4">
        <w:rPr>
          <w:rFonts w:asciiTheme="minorHAnsi" w:hAnsiTheme="minorHAnsi" w:cstheme="minorHAnsi"/>
        </w:rPr>
        <w:t>(clave primaria).</w:t>
      </w:r>
    </w:p>
    <w:p w14:paraId="5766EEEB" w14:textId="77777777" w:rsidR="0041711B" w:rsidRPr="0041711B" w:rsidRDefault="0041711B" w:rsidP="0041711B">
      <w:pPr>
        <w:numPr>
          <w:ilvl w:val="0"/>
          <w:numId w:val="166"/>
        </w:numPr>
        <w:rPr>
          <w:rFonts w:ascii="Calibri" w:hAnsi="Calibri" w:cs="Calibri"/>
        </w:rPr>
      </w:pPr>
      <w:r w:rsidRPr="0041711B">
        <w:rPr>
          <w:rFonts w:ascii="Calibri" w:hAnsi="Calibri" w:cs="Calibri"/>
        </w:rPr>
        <w:t>CODIGO: Código interno.</w:t>
      </w:r>
    </w:p>
    <w:p w14:paraId="22E89B71" w14:textId="77777777" w:rsidR="0041711B" w:rsidRPr="0041711B" w:rsidRDefault="0041711B" w:rsidP="0041711B">
      <w:pPr>
        <w:numPr>
          <w:ilvl w:val="0"/>
          <w:numId w:val="166"/>
        </w:numPr>
        <w:rPr>
          <w:rFonts w:ascii="Calibri" w:hAnsi="Calibri" w:cs="Calibri"/>
        </w:rPr>
      </w:pPr>
      <w:r w:rsidRPr="0041711B">
        <w:rPr>
          <w:rFonts w:ascii="Calibri" w:hAnsi="Calibri" w:cs="Calibri"/>
        </w:rPr>
        <w:t>DESCRIPCION: Breve descripción.</w:t>
      </w:r>
    </w:p>
    <w:p w14:paraId="50A0115F" w14:textId="77777777" w:rsidR="0041711B" w:rsidRPr="0041711B" w:rsidRDefault="0041711B" w:rsidP="0041711B">
      <w:pPr>
        <w:numPr>
          <w:ilvl w:val="0"/>
          <w:numId w:val="166"/>
        </w:numPr>
        <w:rPr>
          <w:rFonts w:ascii="Calibri" w:hAnsi="Calibri" w:cs="Calibri"/>
        </w:rPr>
      </w:pPr>
      <w:r w:rsidRPr="0041711B">
        <w:rPr>
          <w:rFonts w:ascii="Calibri" w:hAnsi="Calibri" w:cs="Calibri"/>
        </w:rPr>
        <w:t>NOMBRE_PRODUCTO: Nombre del producto.</w:t>
      </w:r>
    </w:p>
    <w:p w14:paraId="2B1AD753" w14:textId="4E013B6B" w:rsidR="0041711B" w:rsidRDefault="0041711B" w:rsidP="0041711B">
      <w:pPr>
        <w:numPr>
          <w:ilvl w:val="0"/>
          <w:numId w:val="166"/>
        </w:numPr>
        <w:rPr>
          <w:rFonts w:ascii="Calibri" w:hAnsi="Calibri" w:cs="Calibri"/>
        </w:rPr>
      </w:pPr>
      <w:r w:rsidRPr="0041711B">
        <w:rPr>
          <w:rFonts w:ascii="Calibri" w:hAnsi="Calibri" w:cs="Calibri"/>
        </w:rPr>
        <w:t>ID_CATEGORIA</w:t>
      </w:r>
      <w:r>
        <w:rPr>
          <w:rFonts w:ascii="Calibri" w:hAnsi="Calibri" w:cs="Calibri"/>
        </w:rPr>
        <w:t xml:space="preserve">: ID de la categoría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r w:rsidRPr="0041711B">
        <w:rPr>
          <w:rFonts w:ascii="Calibri" w:hAnsi="Calibri" w:cs="Calibri"/>
        </w:rPr>
        <w:t xml:space="preserve"> </w:t>
      </w:r>
    </w:p>
    <w:p w14:paraId="27C742C1" w14:textId="11F9A24C" w:rsidR="0041711B" w:rsidRPr="0041711B" w:rsidRDefault="0041711B" w:rsidP="0041711B">
      <w:pPr>
        <w:numPr>
          <w:ilvl w:val="0"/>
          <w:numId w:val="166"/>
        </w:numPr>
        <w:rPr>
          <w:rFonts w:ascii="Calibri" w:hAnsi="Calibri" w:cs="Calibri"/>
        </w:rPr>
      </w:pPr>
      <w:r w:rsidRPr="0041711B">
        <w:rPr>
          <w:rFonts w:ascii="Calibri" w:hAnsi="Calibri" w:cs="Calibri"/>
        </w:rPr>
        <w:t xml:space="preserve">ID_UNIDAD_MEDIDA: </w:t>
      </w:r>
      <w:r>
        <w:rPr>
          <w:rFonts w:ascii="Calibri" w:hAnsi="Calibri" w:cs="Calibri"/>
        </w:rPr>
        <w:t xml:space="preserve">ID de la unidad de medida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258A667" w14:textId="77777777" w:rsidR="0041711B" w:rsidRPr="0041711B" w:rsidRDefault="0041711B" w:rsidP="0041711B">
      <w:pPr>
        <w:numPr>
          <w:ilvl w:val="0"/>
          <w:numId w:val="166"/>
        </w:numPr>
        <w:rPr>
          <w:rFonts w:ascii="Calibri" w:hAnsi="Calibri" w:cs="Calibri"/>
        </w:rPr>
      </w:pPr>
      <w:r w:rsidRPr="0041711B">
        <w:rPr>
          <w:rFonts w:ascii="Calibri" w:hAnsi="Calibri" w:cs="Calibri"/>
        </w:rPr>
        <w:t>PAIS_ORIGEN: País de origen.</w:t>
      </w:r>
    </w:p>
    <w:p w14:paraId="3DF4916A" w14:textId="77777777" w:rsidR="0041711B" w:rsidRPr="0041711B" w:rsidRDefault="0041711B" w:rsidP="0041711B">
      <w:pPr>
        <w:numPr>
          <w:ilvl w:val="0"/>
          <w:numId w:val="166"/>
        </w:numPr>
        <w:rPr>
          <w:rFonts w:ascii="Calibri" w:hAnsi="Calibri" w:cs="Calibri"/>
        </w:rPr>
      </w:pPr>
      <w:r w:rsidRPr="0041711B">
        <w:rPr>
          <w:rFonts w:ascii="Calibri" w:hAnsi="Calibri" w:cs="Calibri"/>
        </w:rPr>
        <w:t>STOCK: Cantidad disponible.</w:t>
      </w:r>
    </w:p>
    <w:p w14:paraId="592EAD84" w14:textId="3745477C" w:rsidR="0041711B" w:rsidRDefault="0041711B" w:rsidP="0041711B">
      <w:pPr>
        <w:numPr>
          <w:ilvl w:val="0"/>
          <w:numId w:val="166"/>
        </w:numPr>
        <w:rPr>
          <w:rFonts w:ascii="Calibri" w:hAnsi="Calibri" w:cs="Calibri"/>
        </w:rPr>
      </w:pPr>
      <w:r w:rsidRPr="0041711B">
        <w:rPr>
          <w:rFonts w:ascii="Calibri" w:hAnsi="Calibri" w:cs="Calibri"/>
        </w:rPr>
        <w:t>PRECIO_COMPRA</w:t>
      </w:r>
      <w:r>
        <w:rPr>
          <w:rFonts w:ascii="Calibri" w:hAnsi="Calibri" w:cs="Calibri"/>
        </w:rPr>
        <w:t>: Costo del producto.</w:t>
      </w:r>
    </w:p>
    <w:p w14:paraId="6A7B5ABC" w14:textId="6EC39131" w:rsidR="0041711B" w:rsidRPr="0041711B" w:rsidRDefault="0041711B" w:rsidP="0041711B">
      <w:pPr>
        <w:numPr>
          <w:ilvl w:val="0"/>
          <w:numId w:val="166"/>
        </w:numPr>
        <w:rPr>
          <w:rFonts w:ascii="Calibri" w:hAnsi="Calibri" w:cs="Calibri"/>
        </w:rPr>
      </w:pPr>
      <w:r w:rsidRPr="0041711B">
        <w:rPr>
          <w:rFonts w:ascii="Calibri" w:hAnsi="Calibri" w:cs="Calibri"/>
        </w:rPr>
        <w:t>PRECIO_VENTA: Costos del producto.</w:t>
      </w:r>
    </w:p>
    <w:p w14:paraId="1954C63A" w14:textId="77777777" w:rsidR="0041711B" w:rsidRPr="0041711B" w:rsidRDefault="0041711B" w:rsidP="0041711B">
      <w:pPr>
        <w:numPr>
          <w:ilvl w:val="0"/>
          <w:numId w:val="166"/>
        </w:numPr>
        <w:rPr>
          <w:rFonts w:ascii="Calibri" w:hAnsi="Calibri" w:cs="Calibri"/>
        </w:rPr>
      </w:pPr>
      <w:r w:rsidRPr="0041711B">
        <w:rPr>
          <w:rFonts w:ascii="Calibri" w:hAnsi="Calibri" w:cs="Calibri"/>
        </w:rPr>
        <w:t>ESTADO: Estado activo/inactivo.</w:t>
      </w:r>
    </w:p>
    <w:p w14:paraId="625DB010" w14:textId="77777777" w:rsidR="007466D8" w:rsidRDefault="007466D8" w:rsidP="00271548"/>
    <w:p w14:paraId="4AFCE3B9" w14:textId="77777777" w:rsidR="007466D8" w:rsidRPr="00B22E42" w:rsidRDefault="007466D8" w:rsidP="007466D8">
      <w:pPr>
        <w:pStyle w:val="Ttulo3"/>
        <w:rPr>
          <w:rFonts w:ascii="Calibri" w:hAnsi="Calibri" w:cs="Calibri"/>
          <w:sz w:val="24"/>
          <w:szCs w:val="24"/>
        </w:rPr>
      </w:pPr>
      <w:bookmarkStart w:id="31" w:name="_Toc187794195"/>
      <w:r>
        <w:rPr>
          <w:rFonts w:ascii="Calibri" w:hAnsi="Calibri" w:cs="Calibri"/>
          <w:sz w:val="24"/>
          <w:szCs w:val="24"/>
        </w:rPr>
        <w:t xml:space="preserve">Tabla </w:t>
      </w:r>
      <w:r w:rsidRPr="00B22E42">
        <w:rPr>
          <w:rFonts w:ascii="Calibri" w:hAnsi="Calibri" w:cs="Calibri"/>
          <w:sz w:val="24"/>
          <w:szCs w:val="24"/>
        </w:rPr>
        <w:t>Zona de almacén</w:t>
      </w:r>
      <w:bookmarkEnd w:id="31"/>
      <w:r w:rsidRPr="00B22E42">
        <w:rPr>
          <w:rFonts w:ascii="Calibri" w:hAnsi="Calibri" w:cs="Calibri"/>
          <w:sz w:val="24"/>
          <w:szCs w:val="24"/>
        </w:rPr>
        <w:t xml:space="preserve"> </w:t>
      </w:r>
    </w:p>
    <w:p w14:paraId="62B90480" w14:textId="77777777" w:rsidR="007466D8" w:rsidRPr="0041711B" w:rsidRDefault="007466D8" w:rsidP="007466D8">
      <w:pPr>
        <w:rPr>
          <w:rFonts w:ascii="Calibri" w:hAnsi="Calibri" w:cs="Calibri"/>
        </w:rPr>
      </w:pPr>
      <w:r w:rsidRPr="0041711B">
        <w:rPr>
          <w:rFonts w:ascii="Calibri" w:hAnsi="Calibri" w:cs="Calibri"/>
          <w:b/>
          <w:bCs/>
        </w:rPr>
        <w:t>Propósito:</w:t>
      </w:r>
      <w:r w:rsidRPr="0041711B">
        <w:rPr>
          <w:rFonts w:ascii="Calibri" w:hAnsi="Calibri" w:cs="Calibri"/>
        </w:rPr>
        <w:t xml:space="preserve"> Define zonas para almacenar productos.</w:t>
      </w:r>
    </w:p>
    <w:p w14:paraId="6EEE8999" w14:textId="77777777" w:rsidR="007466D8" w:rsidRPr="0041711B" w:rsidRDefault="007466D8" w:rsidP="007466D8">
      <w:pPr>
        <w:rPr>
          <w:rFonts w:ascii="Calibri" w:hAnsi="Calibri" w:cs="Calibri"/>
        </w:rPr>
      </w:pPr>
      <w:r w:rsidRPr="0041711B">
        <w:rPr>
          <w:rFonts w:ascii="Calibri" w:hAnsi="Calibri" w:cs="Calibri"/>
          <w:b/>
          <w:bCs/>
        </w:rPr>
        <w:t>Columnas:</w:t>
      </w:r>
    </w:p>
    <w:p w14:paraId="5021B063" w14:textId="77777777" w:rsidR="007466D8" w:rsidRPr="0041711B" w:rsidRDefault="007466D8" w:rsidP="007466D8">
      <w:pPr>
        <w:numPr>
          <w:ilvl w:val="0"/>
          <w:numId w:val="167"/>
        </w:numPr>
        <w:rPr>
          <w:rFonts w:ascii="Calibri" w:hAnsi="Calibri" w:cs="Calibri"/>
        </w:rPr>
      </w:pPr>
      <w:r w:rsidRPr="0041711B">
        <w:rPr>
          <w:rFonts w:ascii="Calibri" w:hAnsi="Calibri" w:cs="Calibri"/>
        </w:rPr>
        <w:t>ID_ZONA: Identificador único</w:t>
      </w:r>
      <w:r>
        <w:rPr>
          <w:rFonts w:ascii="Calibri" w:hAnsi="Calibri" w:cs="Calibri"/>
        </w:rPr>
        <w:t xml:space="preserve"> </w:t>
      </w:r>
      <w:r w:rsidRPr="00DC53B4">
        <w:rPr>
          <w:rFonts w:asciiTheme="minorHAnsi" w:hAnsiTheme="minorHAnsi" w:cstheme="minorHAnsi"/>
        </w:rPr>
        <w:t>(clave primaria).</w:t>
      </w:r>
    </w:p>
    <w:p w14:paraId="37789EE8" w14:textId="77777777" w:rsidR="007466D8" w:rsidRPr="0041711B" w:rsidRDefault="007466D8" w:rsidP="007466D8">
      <w:pPr>
        <w:numPr>
          <w:ilvl w:val="0"/>
          <w:numId w:val="167"/>
        </w:numPr>
        <w:rPr>
          <w:rFonts w:ascii="Calibri" w:hAnsi="Calibri" w:cs="Calibri"/>
        </w:rPr>
      </w:pPr>
      <w:r w:rsidRPr="0041711B">
        <w:rPr>
          <w:rFonts w:ascii="Calibri" w:hAnsi="Calibri" w:cs="Calibri"/>
        </w:rPr>
        <w:t>NOMBRE_ZONA: Nombre de la zona.</w:t>
      </w:r>
    </w:p>
    <w:p w14:paraId="2974F510" w14:textId="77777777" w:rsidR="007466D8" w:rsidRPr="0041711B" w:rsidRDefault="007466D8" w:rsidP="007466D8">
      <w:pPr>
        <w:numPr>
          <w:ilvl w:val="0"/>
          <w:numId w:val="167"/>
        </w:numPr>
        <w:rPr>
          <w:rFonts w:ascii="Calibri" w:hAnsi="Calibri" w:cs="Calibri"/>
        </w:rPr>
      </w:pPr>
      <w:r w:rsidRPr="0041711B">
        <w:rPr>
          <w:rFonts w:ascii="Calibri" w:hAnsi="Calibri" w:cs="Calibri"/>
        </w:rPr>
        <w:t>LIMITE_ESPACIOS: Capacidad máxima.</w:t>
      </w:r>
    </w:p>
    <w:p w14:paraId="06EA24EF" w14:textId="77777777" w:rsidR="007466D8" w:rsidRPr="0041711B" w:rsidRDefault="007466D8" w:rsidP="007466D8">
      <w:pPr>
        <w:numPr>
          <w:ilvl w:val="0"/>
          <w:numId w:val="167"/>
        </w:numPr>
        <w:rPr>
          <w:rFonts w:ascii="Calibri" w:hAnsi="Calibri" w:cs="Calibri"/>
        </w:rPr>
      </w:pPr>
      <w:r w:rsidRPr="0041711B">
        <w:rPr>
          <w:rFonts w:ascii="Calibri" w:hAnsi="Calibri" w:cs="Calibri"/>
        </w:rPr>
        <w:t>ESTADO: Estado activo/inactivo.</w:t>
      </w:r>
    </w:p>
    <w:p w14:paraId="5F978830" w14:textId="77777777" w:rsidR="007466D8" w:rsidRPr="0041711B" w:rsidRDefault="007466D8" w:rsidP="007466D8">
      <w:pPr>
        <w:numPr>
          <w:ilvl w:val="0"/>
          <w:numId w:val="167"/>
        </w:numPr>
        <w:rPr>
          <w:rFonts w:ascii="Calibri" w:hAnsi="Calibri" w:cs="Calibri"/>
        </w:rPr>
      </w:pPr>
      <w:r w:rsidRPr="0041711B">
        <w:rPr>
          <w:rFonts w:ascii="Calibri" w:hAnsi="Calibri" w:cs="Calibri"/>
        </w:rPr>
        <w:t>FECHA_REGISTRO: Fecha de registro.</w:t>
      </w:r>
    </w:p>
    <w:p w14:paraId="717FEA1C" w14:textId="77777777" w:rsidR="0041711B" w:rsidRDefault="0041711B" w:rsidP="00271548"/>
    <w:p w14:paraId="206715A5" w14:textId="34D93BB9" w:rsidR="0011024D" w:rsidRPr="0011024D" w:rsidRDefault="00B22E42" w:rsidP="0011024D">
      <w:pPr>
        <w:pStyle w:val="Ttulo3"/>
        <w:rPr>
          <w:rFonts w:ascii="Calibri" w:hAnsi="Calibri" w:cs="Calibri"/>
          <w:sz w:val="24"/>
          <w:szCs w:val="24"/>
        </w:rPr>
      </w:pPr>
      <w:bookmarkStart w:id="32" w:name="_Toc187794196"/>
      <w:r>
        <w:rPr>
          <w:rFonts w:ascii="Calibri" w:hAnsi="Calibri" w:cs="Calibri"/>
          <w:sz w:val="24"/>
          <w:szCs w:val="24"/>
        </w:rPr>
        <w:lastRenderedPageBreak/>
        <w:t xml:space="preserve">Tabla </w:t>
      </w:r>
      <w:r w:rsidR="0011024D" w:rsidRPr="0011024D">
        <w:rPr>
          <w:rFonts w:ascii="Calibri" w:hAnsi="Calibri" w:cs="Calibri"/>
          <w:sz w:val="24"/>
          <w:szCs w:val="24"/>
        </w:rPr>
        <w:t>Inventario</w:t>
      </w:r>
      <w:bookmarkEnd w:id="32"/>
    </w:p>
    <w:p w14:paraId="5C47A55A" w14:textId="77777777" w:rsidR="006D2D2A" w:rsidRPr="006D2D2A" w:rsidRDefault="006D2D2A" w:rsidP="006D2D2A">
      <w:pPr>
        <w:rPr>
          <w:rFonts w:ascii="Calibri" w:hAnsi="Calibri" w:cs="Calibri"/>
        </w:rPr>
      </w:pPr>
      <w:r w:rsidRPr="006D2D2A">
        <w:rPr>
          <w:rFonts w:ascii="Calibri" w:hAnsi="Calibri" w:cs="Calibri"/>
          <w:b/>
          <w:bCs/>
        </w:rPr>
        <w:t>Propósito:</w:t>
      </w:r>
      <w:r w:rsidRPr="006D2D2A">
        <w:rPr>
          <w:rFonts w:ascii="Calibri" w:hAnsi="Calibri" w:cs="Calibri"/>
        </w:rPr>
        <w:t xml:space="preserve"> Registra el inventario de productos.</w:t>
      </w:r>
    </w:p>
    <w:p w14:paraId="43AD0C97" w14:textId="64318EFE" w:rsidR="006D2D2A" w:rsidRPr="006D2D2A" w:rsidRDefault="006D2D2A" w:rsidP="006D2D2A">
      <w:pPr>
        <w:rPr>
          <w:rFonts w:ascii="Calibri" w:hAnsi="Calibri" w:cs="Calibri"/>
        </w:rPr>
      </w:pPr>
      <w:r w:rsidRPr="006D2D2A">
        <w:rPr>
          <w:rFonts w:ascii="Calibri" w:hAnsi="Calibri" w:cs="Calibri"/>
          <w:b/>
          <w:bCs/>
        </w:rPr>
        <w:t>Columnas:</w:t>
      </w:r>
    </w:p>
    <w:p w14:paraId="60C8D186" w14:textId="63A1AFC3" w:rsidR="006D2D2A" w:rsidRPr="006D2D2A" w:rsidRDefault="006D2D2A" w:rsidP="006D2D2A">
      <w:pPr>
        <w:numPr>
          <w:ilvl w:val="0"/>
          <w:numId w:val="168"/>
        </w:numPr>
        <w:rPr>
          <w:rFonts w:ascii="Calibri" w:hAnsi="Calibri" w:cs="Calibri"/>
        </w:rPr>
      </w:pPr>
      <w:r w:rsidRPr="006D2D2A">
        <w:rPr>
          <w:rFonts w:ascii="Calibri" w:hAnsi="Calibri" w:cs="Calibri"/>
        </w:rPr>
        <w:t>ID_INVENTARIO: Identificador único</w:t>
      </w:r>
      <w:r>
        <w:rPr>
          <w:rFonts w:ascii="Calibri" w:hAnsi="Calibri" w:cs="Calibri"/>
        </w:rPr>
        <w:t xml:space="preserve"> </w:t>
      </w:r>
      <w:r w:rsidRPr="00DC53B4">
        <w:rPr>
          <w:rFonts w:asciiTheme="minorHAnsi" w:hAnsiTheme="minorHAnsi" w:cstheme="minorHAnsi"/>
        </w:rPr>
        <w:t>(clave primaria).</w:t>
      </w:r>
    </w:p>
    <w:p w14:paraId="5AD0131D" w14:textId="42671986" w:rsidR="006D2D2A" w:rsidRDefault="006D2D2A" w:rsidP="006D2D2A">
      <w:pPr>
        <w:numPr>
          <w:ilvl w:val="0"/>
          <w:numId w:val="168"/>
        </w:numPr>
        <w:rPr>
          <w:rFonts w:ascii="Calibri" w:hAnsi="Calibri" w:cs="Calibri"/>
        </w:rPr>
      </w:pPr>
      <w:r w:rsidRPr="006D2D2A">
        <w:rPr>
          <w:rFonts w:ascii="Calibri" w:hAnsi="Calibri" w:cs="Calibri"/>
        </w:rPr>
        <w:t>ID_PRODUCTO</w:t>
      </w:r>
      <w:r>
        <w:rPr>
          <w:rFonts w:ascii="Calibri" w:hAnsi="Calibri" w:cs="Calibri"/>
        </w:rPr>
        <w:t xml:space="preserve">: 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31AE543" w14:textId="1C38998B" w:rsidR="006D2D2A" w:rsidRPr="006D2D2A" w:rsidRDefault="006D2D2A" w:rsidP="006D2D2A">
      <w:pPr>
        <w:numPr>
          <w:ilvl w:val="0"/>
          <w:numId w:val="168"/>
        </w:numPr>
        <w:rPr>
          <w:rFonts w:ascii="Calibri" w:hAnsi="Calibri" w:cs="Calibri"/>
        </w:rPr>
      </w:pPr>
      <w:r w:rsidRPr="006D2D2A">
        <w:rPr>
          <w:rFonts w:ascii="Calibri" w:hAnsi="Calibri" w:cs="Calibri"/>
        </w:rPr>
        <w:t xml:space="preserve">ID_ZONA: </w:t>
      </w:r>
      <w:r>
        <w:rPr>
          <w:rFonts w:ascii="Calibri" w:hAnsi="Calibri" w:cs="Calibri"/>
        </w:rPr>
        <w:t xml:space="preserve">ID de la zona del almacén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09D9FE2E" w14:textId="77777777" w:rsidR="006D2D2A" w:rsidRPr="006D2D2A" w:rsidRDefault="006D2D2A" w:rsidP="006D2D2A">
      <w:pPr>
        <w:numPr>
          <w:ilvl w:val="0"/>
          <w:numId w:val="168"/>
        </w:numPr>
        <w:rPr>
          <w:rFonts w:ascii="Calibri" w:hAnsi="Calibri" w:cs="Calibri"/>
        </w:rPr>
      </w:pPr>
      <w:r w:rsidRPr="006D2D2A">
        <w:rPr>
          <w:rFonts w:ascii="Calibri" w:hAnsi="Calibri" w:cs="Calibri"/>
        </w:rPr>
        <w:t>CANTIDAD: Cantidad disponible.</w:t>
      </w:r>
    </w:p>
    <w:p w14:paraId="0AF8DF17" w14:textId="77777777" w:rsidR="006D2D2A" w:rsidRDefault="006D2D2A" w:rsidP="006D2D2A">
      <w:pPr>
        <w:numPr>
          <w:ilvl w:val="0"/>
          <w:numId w:val="168"/>
        </w:numPr>
        <w:rPr>
          <w:rFonts w:ascii="Calibri" w:hAnsi="Calibri" w:cs="Calibri"/>
        </w:rPr>
      </w:pPr>
      <w:r w:rsidRPr="006D2D2A">
        <w:rPr>
          <w:rFonts w:ascii="Calibri" w:hAnsi="Calibri" w:cs="Calibri"/>
        </w:rPr>
        <w:t>FECHA_INGRESO: Fecha de registro.</w:t>
      </w:r>
    </w:p>
    <w:p w14:paraId="00D0A59D" w14:textId="77777777" w:rsidR="0011024D" w:rsidRDefault="0011024D" w:rsidP="00271548"/>
    <w:p w14:paraId="21348A81" w14:textId="72D9FF5A" w:rsidR="0011024D" w:rsidRPr="00464D05" w:rsidRDefault="00464D05" w:rsidP="00464D05">
      <w:pPr>
        <w:pStyle w:val="Ttulo3"/>
        <w:rPr>
          <w:rFonts w:ascii="Calibri" w:hAnsi="Calibri" w:cs="Calibri"/>
          <w:sz w:val="24"/>
          <w:szCs w:val="24"/>
        </w:rPr>
      </w:pPr>
      <w:bookmarkStart w:id="33" w:name="_Toc187794197"/>
      <w:r w:rsidRPr="00464D05">
        <w:rPr>
          <w:rFonts w:ascii="Calibri" w:hAnsi="Calibri" w:cs="Calibri"/>
          <w:sz w:val="24"/>
          <w:szCs w:val="24"/>
        </w:rPr>
        <w:t>Tabla Oferta</w:t>
      </w:r>
      <w:bookmarkEnd w:id="33"/>
    </w:p>
    <w:p w14:paraId="44A074C5" w14:textId="5702AFA3"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Administra las ofertas o promociones aplicadas a productos específicos.</w:t>
      </w:r>
    </w:p>
    <w:p w14:paraId="5AAC832E" w14:textId="795CBE33"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27315ED8" w14:textId="377CE474" w:rsidR="003431F0" w:rsidRPr="003431F0" w:rsidRDefault="003431F0" w:rsidP="003431F0">
      <w:pPr>
        <w:numPr>
          <w:ilvl w:val="0"/>
          <w:numId w:val="173"/>
        </w:numPr>
        <w:rPr>
          <w:rFonts w:ascii="Calibri" w:hAnsi="Calibri" w:cs="Calibri"/>
        </w:rPr>
      </w:pPr>
      <w:r w:rsidRPr="003431F0">
        <w:rPr>
          <w:rFonts w:ascii="Calibri" w:hAnsi="Calibri" w:cs="Calibri"/>
        </w:rPr>
        <w:t>ID_OFERTA: Identificador único de la oferta</w:t>
      </w:r>
      <w:r>
        <w:rPr>
          <w:rFonts w:ascii="Calibri" w:hAnsi="Calibri" w:cs="Calibri"/>
        </w:rPr>
        <w:t xml:space="preserve"> </w:t>
      </w:r>
      <w:r w:rsidRPr="00DC53B4">
        <w:rPr>
          <w:rFonts w:asciiTheme="minorHAnsi" w:hAnsiTheme="minorHAnsi" w:cstheme="minorHAnsi"/>
        </w:rPr>
        <w:t>(clave primaria).</w:t>
      </w:r>
    </w:p>
    <w:p w14:paraId="2C1043DC" w14:textId="77777777" w:rsidR="003431F0" w:rsidRPr="003431F0" w:rsidRDefault="003431F0" w:rsidP="003431F0">
      <w:pPr>
        <w:numPr>
          <w:ilvl w:val="0"/>
          <w:numId w:val="173"/>
        </w:numPr>
        <w:rPr>
          <w:rFonts w:ascii="Calibri" w:hAnsi="Calibri" w:cs="Calibri"/>
        </w:rPr>
      </w:pPr>
      <w:r w:rsidRPr="003431F0">
        <w:rPr>
          <w:rFonts w:ascii="Calibri" w:hAnsi="Calibri" w:cs="Calibri"/>
        </w:rPr>
        <w:t>CODIGO: Código único de la oferta.</w:t>
      </w:r>
    </w:p>
    <w:p w14:paraId="07081C07" w14:textId="77777777" w:rsidR="003431F0" w:rsidRPr="003431F0" w:rsidRDefault="003431F0" w:rsidP="003431F0">
      <w:pPr>
        <w:numPr>
          <w:ilvl w:val="0"/>
          <w:numId w:val="173"/>
        </w:numPr>
        <w:rPr>
          <w:rFonts w:ascii="Calibri" w:hAnsi="Calibri" w:cs="Calibri"/>
        </w:rPr>
      </w:pPr>
      <w:r w:rsidRPr="003431F0">
        <w:rPr>
          <w:rFonts w:ascii="Calibri" w:hAnsi="Calibri" w:cs="Calibri"/>
        </w:rPr>
        <w:t>NOMBRE_OFERTA: Nombre de la oferta.</w:t>
      </w:r>
    </w:p>
    <w:p w14:paraId="5D27E87F" w14:textId="0169396D" w:rsidR="003431F0" w:rsidRPr="003431F0" w:rsidRDefault="003431F0" w:rsidP="003431F0">
      <w:pPr>
        <w:numPr>
          <w:ilvl w:val="0"/>
          <w:numId w:val="173"/>
        </w:numPr>
        <w:rPr>
          <w:rFonts w:ascii="Calibri" w:hAnsi="Calibri" w:cs="Calibri"/>
        </w:rPr>
      </w:pPr>
      <w:r w:rsidRPr="003431F0">
        <w:rPr>
          <w:rFonts w:ascii="Calibri" w:hAnsi="Calibri" w:cs="Calibri"/>
        </w:rPr>
        <w:t xml:space="preserve">ID_PRODUCTO: </w:t>
      </w:r>
      <w:r>
        <w:rPr>
          <w:rFonts w:ascii="Calibri" w:hAnsi="Calibri" w:cs="Calibri"/>
        </w:rP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F0F339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DESCRIPCION: Descripción de la oferta.</w:t>
      </w:r>
    </w:p>
    <w:p w14:paraId="653A1CF0"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FECHA_INICIO: Fecha de inicio de la oferta.</w:t>
      </w:r>
    </w:p>
    <w:p w14:paraId="0175062C"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FECHA_FIN: Fecha de finalización de la oferta.</w:t>
      </w:r>
    </w:p>
    <w:p w14:paraId="017A777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DESCUENTO: Porcentaje de descuento aplicado en la oferta.</w:t>
      </w:r>
    </w:p>
    <w:p w14:paraId="5244D908" w14:textId="77777777" w:rsidR="003431F0" w:rsidRPr="003431F0" w:rsidRDefault="003431F0" w:rsidP="003431F0">
      <w:pPr>
        <w:numPr>
          <w:ilvl w:val="0"/>
          <w:numId w:val="173"/>
        </w:numPr>
        <w:rPr>
          <w:rFonts w:ascii="Calibri" w:hAnsi="Calibri" w:cs="Calibri"/>
        </w:rPr>
      </w:pPr>
      <w:r w:rsidRPr="003431F0">
        <w:rPr>
          <w:rFonts w:ascii="Calibri" w:hAnsi="Calibri" w:cs="Calibri"/>
        </w:rPr>
        <w:t>ESTADO: Estado de la oferta (activa/inactiva).</w:t>
      </w:r>
    </w:p>
    <w:p w14:paraId="3646E8F9"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FECHA_CREACION: Fecha de creación de la oferta.</w:t>
      </w:r>
    </w:p>
    <w:p w14:paraId="70F542C5" w14:textId="77777777" w:rsidR="00464D05" w:rsidRDefault="00464D05" w:rsidP="00271548"/>
    <w:p w14:paraId="0DE6058B" w14:textId="5BD0130C" w:rsidR="0011024D" w:rsidRPr="00464D05" w:rsidRDefault="00464D05" w:rsidP="00464D05">
      <w:pPr>
        <w:pStyle w:val="Ttulo3"/>
        <w:rPr>
          <w:rFonts w:asciiTheme="minorHAnsi" w:hAnsiTheme="minorHAnsi" w:cstheme="minorHAnsi"/>
          <w:sz w:val="24"/>
          <w:szCs w:val="24"/>
        </w:rPr>
      </w:pPr>
      <w:bookmarkStart w:id="34" w:name="_Toc187794198"/>
      <w:r w:rsidRPr="00464D05">
        <w:rPr>
          <w:rFonts w:asciiTheme="minorHAnsi" w:hAnsiTheme="minorHAnsi" w:cstheme="minorHAnsi"/>
          <w:sz w:val="24"/>
          <w:szCs w:val="24"/>
        </w:rPr>
        <w:t>Tabla Compra</w:t>
      </w:r>
      <w:bookmarkEnd w:id="34"/>
    </w:p>
    <w:p w14:paraId="76179C3B" w14:textId="3C4D179B" w:rsidR="00801EEC" w:rsidRPr="00801EEC" w:rsidRDefault="00801EEC" w:rsidP="00801EEC">
      <w:pPr>
        <w:rPr>
          <w:rFonts w:ascii="Calibri" w:hAnsi="Calibri" w:cs="Calibri"/>
        </w:rPr>
      </w:pPr>
      <w:r w:rsidRPr="00801EEC">
        <w:rPr>
          <w:rFonts w:ascii="Calibri" w:hAnsi="Calibri" w:cs="Calibri"/>
          <w:b/>
          <w:bCs/>
        </w:rPr>
        <w:t>Descripción</w:t>
      </w:r>
      <w:r w:rsidRPr="00801EEC">
        <w:rPr>
          <w:rFonts w:ascii="Calibri" w:hAnsi="Calibri" w:cs="Calibri"/>
        </w:rPr>
        <w:t>: Esta tabla registra todas las compras realizadas por el sistema.</w:t>
      </w:r>
    </w:p>
    <w:p w14:paraId="02D17E3F" w14:textId="1E9E327B" w:rsidR="00801EEC" w:rsidRPr="00801EEC" w:rsidRDefault="00801EEC" w:rsidP="00801EEC">
      <w:pPr>
        <w:rPr>
          <w:rFonts w:ascii="Calibri" w:hAnsi="Calibri" w:cs="Calibri"/>
        </w:rPr>
      </w:pPr>
      <w:r w:rsidRPr="00801EEC">
        <w:rPr>
          <w:rFonts w:ascii="Calibri" w:hAnsi="Calibri" w:cs="Calibri"/>
          <w:b/>
          <w:bCs/>
        </w:rPr>
        <w:t>Campos</w:t>
      </w:r>
      <w:r w:rsidRPr="00801EEC">
        <w:rPr>
          <w:rFonts w:ascii="Calibri" w:hAnsi="Calibri" w:cs="Calibri"/>
        </w:rPr>
        <w:t>:</w:t>
      </w:r>
    </w:p>
    <w:p w14:paraId="39E4DF46" w14:textId="64462C24" w:rsidR="00801EEC" w:rsidRPr="00801EEC" w:rsidRDefault="00801EEC" w:rsidP="00801EEC">
      <w:pPr>
        <w:numPr>
          <w:ilvl w:val="0"/>
          <w:numId w:val="169"/>
        </w:numPr>
        <w:rPr>
          <w:rFonts w:ascii="Calibri" w:hAnsi="Calibri" w:cs="Calibri"/>
        </w:rPr>
      </w:pPr>
      <w:r w:rsidRPr="00801EEC">
        <w:rPr>
          <w:rFonts w:ascii="Calibri" w:hAnsi="Calibri" w:cs="Calibri"/>
        </w:rPr>
        <w:t>ID_COMPRA: Identificador único para cada compra</w:t>
      </w:r>
      <w:r>
        <w:rPr>
          <w:rFonts w:ascii="Calibri" w:hAnsi="Calibri" w:cs="Calibri"/>
        </w:rPr>
        <w:t xml:space="preserve"> </w:t>
      </w:r>
      <w:r w:rsidRPr="00DC53B4">
        <w:rPr>
          <w:rFonts w:asciiTheme="minorHAnsi" w:hAnsiTheme="minorHAnsi" w:cstheme="minorHAnsi"/>
        </w:rPr>
        <w:t>(clave primaria).</w:t>
      </w:r>
    </w:p>
    <w:p w14:paraId="1C56569A" w14:textId="229CFC03" w:rsidR="00801EEC" w:rsidRPr="00801EEC" w:rsidRDefault="00801EEC" w:rsidP="00801EEC">
      <w:pPr>
        <w:numPr>
          <w:ilvl w:val="0"/>
          <w:numId w:val="169"/>
        </w:numPr>
        <w:rPr>
          <w:rFonts w:ascii="Calibri" w:hAnsi="Calibri" w:cs="Calibri"/>
        </w:rPr>
      </w:pPr>
      <w:r w:rsidRPr="00801EEC">
        <w:rPr>
          <w:rFonts w:ascii="Calibri" w:hAnsi="Calibri" w:cs="Calibri"/>
        </w:rPr>
        <w:t xml:space="preserve">ID_USUARIO: </w:t>
      </w:r>
      <w:r w:rsidR="003431F0">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37451814" w14:textId="10F201D2" w:rsidR="00801EEC" w:rsidRPr="00801EEC" w:rsidRDefault="00801EEC" w:rsidP="00801EEC">
      <w:pPr>
        <w:numPr>
          <w:ilvl w:val="0"/>
          <w:numId w:val="169"/>
        </w:numPr>
        <w:rPr>
          <w:rFonts w:ascii="Calibri" w:hAnsi="Calibri" w:cs="Calibri"/>
        </w:rPr>
      </w:pPr>
      <w:r w:rsidRPr="00801EEC">
        <w:rPr>
          <w:rFonts w:ascii="Calibri" w:hAnsi="Calibri" w:cs="Calibri"/>
        </w:rPr>
        <w:t xml:space="preserve">ID_PROVEEDOR: </w:t>
      </w:r>
      <w:r w:rsidR="003431F0">
        <w:rPr>
          <w:rFonts w:ascii="Calibri" w:hAnsi="Calibri" w:cs="Calibri"/>
        </w:rPr>
        <w:t xml:space="preserve">ID del proveedor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70B991B4" w14:textId="7AC42EFA" w:rsidR="00801EEC" w:rsidRPr="00801EEC" w:rsidRDefault="00801EEC" w:rsidP="00801EEC">
      <w:pPr>
        <w:numPr>
          <w:ilvl w:val="0"/>
          <w:numId w:val="169"/>
        </w:numPr>
        <w:rPr>
          <w:rFonts w:ascii="Calibri" w:hAnsi="Calibri" w:cs="Calibri"/>
        </w:rPr>
      </w:pPr>
      <w:r w:rsidRPr="00801EEC">
        <w:rPr>
          <w:rFonts w:ascii="Calibri" w:hAnsi="Calibri" w:cs="Calibri"/>
        </w:rPr>
        <w:t xml:space="preserve">ID_TRANSPORTISTA: </w:t>
      </w:r>
      <w:r w:rsidR="003431F0">
        <w:rPr>
          <w:rFonts w:ascii="Calibri" w:hAnsi="Calibri" w:cs="Calibri"/>
        </w:rPr>
        <w:t xml:space="preserve">ID del transportista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78973" w14:textId="77777777" w:rsidR="00801EEC" w:rsidRPr="00801EEC" w:rsidRDefault="00801EEC" w:rsidP="00801EEC">
      <w:pPr>
        <w:numPr>
          <w:ilvl w:val="0"/>
          <w:numId w:val="169"/>
        </w:numPr>
        <w:rPr>
          <w:rFonts w:ascii="Calibri" w:hAnsi="Calibri" w:cs="Calibri"/>
        </w:rPr>
      </w:pPr>
      <w:r w:rsidRPr="00801EEC">
        <w:rPr>
          <w:rFonts w:ascii="Calibri" w:hAnsi="Calibri" w:cs="Calibri"/>
        </w:rPr>
        <w:t>TIPO_DOCUMENTO: Tipo de documento de compra (factura, recibo, etc.).</w:t>
      </w:r>
    </w:p>
    <w:p w14:paraId="1400B95A" w14:textId="77777777" w:rsidR="00801EEC" w:rsidRPr="00801EEC" w:rsidRDefault="00801EEC" w:rsidP="00801EEC">
      <w:pPr>
        <w:numPr>
          <w:ilvl w:val="0"/>
          <w:numId w:val="169"/>
        </w:numPr>
        <w:rPr>
          <w:rFonts w:ascii="Calibri" w:hAnsi="Calibri" w:cs="Calibri"/>
        </w:rPr>
      </w:pPr>
      <w:r w:rsidRPr="00801EEC">
        <w:rPr>
          <w:rFonts w:ascii="Calibri" w:hAnsi="Calibri" w:cs="Calibri"/>
        </w:rPr>
        <w:t>NUMERO_DOCUMENTO: Número del documento asociado a la compra.</w:t>
      </w:r>
    </w:p>
    <w:p w14:paraId="7AD36A7D" w14:textId="77777777" w:rsidR="00801EEC" w:rsidRPr="00801EEC" w:rsidRDefault="00801EEC" w:rsidP="00801EEC">
      <w:pPr>
        <w:numPr>
          <w:ilvl w:val="0"/>
          <w:numId w:val="169"/>
        </w:numPr>
        <w:rPr>
          <w:rFonts w:ascii="Calibri" w:hAnsi="Calibri" w:cs="Calibri"/>
        </w:rPr>
      </w:pPr>
      <w:r w:rsidRPr="00801EEC">
        <w:rPr>
          <w:rFonts w:ascii="Calibri" w:hAnsi="Calibri" w:cs="Calibri"/>
        </w:rPr>
        <w:t>MONTO_TOTAL: Total del monto de la compra.</w:t>
      </w:r>
    </w:p>
    <w:p w14:paraId="7F311B05" w14:textId="53B6B515" w:rsidR="00464D05" w:rsidRDefault="00801EEC" w:rsidP="00271548">
      <w:pPr>
        <w:numPr>
          <w:ilvl w:val="0"/>
          <w:numId w:val="169"/>
        </w:numPr>
        <w:rPr>
          <w:rFonts w:ascii="Calibri" w:hAnsi="Calibri" w:cs="Calibri"/>
        </w:rPr>
      </w:pPr>
      <w:r w:rsidRPr="00801EEC">
        <w:rPr>
          <w:rFonts w:ascii="Calibri" w:hAnsi="Calibri" w:cs="Calibri"/>
        </w:rPr>
        <w:t>FECHA_COMPRA: Fecha en la que se realizó la compra (por defecto la fecha actual).</w:t>
      </w:r>
    </w:p>
    <w:p w14:paraId="78D20DC8" w14:textId="77777777" w:rsidR="003431F0" w:rsidRDefault="003431F0" w:rsidP="003431F0">
      <w:pPr>
        <w:ind w:left="720"/>
        <w:rPr>
          <w:rFonts w:ascii="Calibri" w:hAnsi="Calibri" w:cs="Calibri"/>
        </w:rPr>
      </w:pPr>
    </w:p>
    <w:p w14:paraId="54BF1475" w14:textId="77777777" w:rsidR="008901CE" w:rsidRDefault="008901CE" w:rsidP="003431F0">
      <w:pPr>
        <w:ind w:left="720"/>
        <w:rPr>
          <w:rFonts w:ascii="Calibri" w:hAnsi="Calibri" w:cs="Calibri"/>
        </w:rPr>
      </w:pPr>
    </w:p>
    <w:p w14:paraId="0290CC14" w14:textId="77777777" w:rsidR="008901CE" w:rsidRDefault="008901CE" w:rsidP="003431F0">
      <w:pPr>
        <w:ind w:left="720"/>
        <w:rPr>
          <w:rFonts w:ascii="Calibri" w:hAnsi="Calibri" w:cs="Calibri"/>
        </w:rPr>
      </w:pPr>
    </w:p>
    <w:p w14:paraId="0C344C90" w14:textId="77777777" w:rsidR="008901CE" w:rsidRDefault="008901CE" w:rsidP="003431F0">
      <w:pPr>
        <w:ind w:left="720"/>
        <w:rPr>
          <w:rFonts w:ascii="Calibri" w:hAnsi="Calibri" w:cs="Calibri"/>
        </w:rPr>
      </w:pPr>
    </w:p>
    <w:p w14:paraId="107BA20A" w14:textId="77777777" w:rsidR="008901CE" w:rsidRDefault="008901CE" w:rsidP="003431F0">
      <w:pPr>
        <w:ind w:left="720"/>
        <w:rPr>
          <w:rFonts w:ascii="Calibri" w:hAnsi="Calibri" w:cs="Calibri"/>
        </w:rPr>
      </w:pPr>
    </w:p>
    <w:p w14:paraId="030A0B86" w14:textId="77777777" w:rsidR="008901CE" w:rsidRDefault="008901CE" w:rsidP="003431F0">
      <w:pPr>
        <w:ind w:left="720"/>
        <w:rPr>
          <w:rFonts w:ascii="Calibri" w:hAnsi="Calibri" w:cs="Calibri"/>
        </w:rPr>
      </w:pPr>
    </w:p>
    <w:p w14:paraId="3A103360" w14:textId="77777777" w:rsidR="008901CE" w:rsidRDefault="008901CE" w:rsidP="003431F0">
      <w:pPr>
        <w:ind w:left="720"/>
        <w:rPr>
          <w:rFonts w:ascii="Calibri" w:hAnsi="Calibri" w:cs="Calibri"/>
        </w:rPr>
      </w:pPr>
    </w:p>
    <w:p w14:paraId="0DEF31FF" w14:textId="77777777" w:rsidR="008901CE" w:rsidRDefault="008901CE" w:rsidP="003431F0">
      <w:pPr>
        <w:ind w:left="720"/>
        <w:rPr>
          <w:rFonts w:ascii="Calibri" w:hAnsi="Calibri" w:cs="Calibri"/>
        </w:rPr>
      </w:pPr>
    </w:p>
    <w:p w14:paraId="080F279C" w14:textId="77777777" w:rsidR="008901CE" w:rsidRPr="003431F0" w:rsidRDefault="008901CE" w:rsidP="003431F0">
      <w:pPr>
        <w:ind w:left="720"/>
        <w:rPr>
          <w:rFonts w:ascii="Calibri" w:hAnsi="Calibri" w:cs="Calibri"/>
        </w:rPr>
      </w:pPr>
    </w:p>
    <w:p w14:paraId="3E5CB54E" w14:textId="578E0B53" w:rsidR="00464D05" w:rsidRPr="00464D05" w:rsidRDefault="00464D05" w:rsidP="00464D05">
      <w:pPr>
        <w:pStyle w:val="Ttulo3"/>
        <w:rPr>
          <w:rFonts w:ascii="Calibri" w:hAnsi="Calibri" w:cs="Calibri"/>
          <w:sz w:val="24"/>
          <w:szCs w:val="24"/>
        </w:rPr>
      </w:pPr>
      <w:bookmarkStart w:id="35" w:name="_Toc187794199"/>
      <w:r w:rsidRPr="00464D05">
        <w:rPr>
          <w:rFonts w:ascii="Calibri" w:hAnsi="Calibri" w:cs="Calibri"/>
          <w:sz w:val="24"/>
          <w:szCs w:val="24"/>
        </w:rPr>
        <w:lastRenderedPageBreak/>
        <w:t>Tabla Detalle Compra</w:t>
      </w:r>
      <w:bookmarkEnd w:id="35"/>
    </w:p>
    <w:p w14:paraId="4936C179" w14:textId="77777777"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Registra los detalles específicos de cada compra, como productos adquiridos.</w:t>
      </w:r>
    </w:p>
    <w:p w14:paraId="54A914D3" w14:textId="77777777"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1CFFA5BB" w14:textId="0A682828" w:rsidR="003431F0" w:rsidRPr="003431F0" w:rsidRDefault="003431F0" w:rsidP="003431F0">
      <w:pPr>
        <w:pStyle w:val="Prrafodelista"/>
        <w:numPr>
          <w:ilvl w:val="0"/>
          <w:numId w:val="169"/>
        </w:numPr>
      </w:pPr>
      <w:r w:rsidRPr="003431F0">
        <w:t>ID_DETALLE_COMPRA: Identificador único para cada detalle de compra</w:t>
      </w:r>
      <w:r>
        <w:t xml:space="preserve"> </w:t>
      </w:r>
      <w:r w:rsidRPr="00DC53B4">
        <w:rPr>
          <w:rFonts w:asciiTheme="minorHAnsi" w:hAnsiTheme="minorHAnsi" w:cstheme="minorHAnsi"/>
        </w:rPr>
        <w:t>(clave primaria).</w:t>
      </w:r>
    </w:p>
    <w:p w14:paraId="1685C1CA" w14:textId="1B3948CD" w:rsidR="003431F0" w:rsidRPr="003431F0" w:rsidRDefault="003431F0" w:rsidP="003431F0">
      <w:pPr>
        <w:pStyle w:val="Prrafodelista"/>
        <w:numPr>
          <w:ilvl w:val="0"/>
          <w:numId w:val="169"/>
        </w:numPr>
      </w:pPr>
      <w:r w:rsidRPr="003431F0">
        <w:t xml:space="preserve">ID_COMPRA: </w:t>
      </w:r>
      <w:r>
        <w:t xml:space="preserve">ID de la compra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4682778" w14:textId="731375C0" w:rsidR="003431F0" w:rsidRPr="003431F0" w:rsidRDefault="003431F0" w:rsidP="003431F0">
      <w:pPr>
        <w:pStyle w:val="Prrafodelista"/>
        <w:numPr>
          <w:ilvl w:val="0"/>
          <w:numId w:val="169"/>
        </w:numPr>
      </w:pPr>
      <w:r w:rsidRPr="003431F0">
        <w:t xml:space="preserve">ID_PRODUCTO: </w:t>
      </w:r>
      <w: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4ABEEC34" w14:textId="22998826" w:rsidR="003431F0" w:rsidRPr="003431F0" w:rsidRDefault="003431F0" w:rsidP="003431F0">
      <w:pPr>
        <w:pStyle w:val="Prrafodelista"/>
        <w:numPr>
          <w:ilvl w:val="0"/>
          <w:numId w:val="169"/>
        </w:numPr>
      </w:pPr>
      <w:r w:rsidRPr="003431F0">
        <w:t>PRECIO_COMPRA: Precio unitario del producto adquirido.</w:t>
      </w:r>
    </w:p>
    <w:p w14:paraId="197856EB" w14:textId="35173E99" w:rsidR="003431F0" w:rsidRPr="003431F0" w:rsidRDefault="003431F0" w:rsidP="003431F0">
      <w:pPr>
        <w:pStyle w:val="Prrafodelista"/>
        <w:numPr>
          <w:ilvl w:val="0"/>
          <w:numId w:val="169"/>
        </w:numPr>
      </w:pPr>
      <w:r w:rsidRPr="003431F0">
        <w:t>PRECIO_VENTA: Precio sugerido para la venta del producto.</w:t>
      </w:r>
    </w:p>
    <w:p w14:paraId="38AB288C" w14:textId="1BA19FAC" w:rsidR="003431F0" w:rsidRPr="003431F0" w:rsidRDefault="003431F0" w:rsidP="003431F0">
      <w:pPr>
        <w:pStyle w:val="Prrafodelista"/>
        <w:numPr>
          <w:ilvl w:val="0"/>
          <w:numId w:val="169"/>
        </w:numPr>
      </w:pPr>
      <w:r w:rsidRPr="003431F0">
        <w:t>CANTIDAD: Cantidad de productos comprados.</w:t>
      </w:r>
    </w:p>
    <w:p w14:paraId="193F5F06" w14:textId="299EDFFA" w:rsidR="003431F0" w:rsidRPr="003431F0" w:rsidRDefault="003431F0" w:rsidP="003431F0">
      <w:pPr>
        <w:pStyle w:val="Prrafodelista"/>
        <w:numPr>
          <w:ilvl w:val="0"/>
          <w:numId w:val="169"/>
        </w:numPr>
      </w:pPr>
      <w:r w:rsidRPr="003431F0">
        <w:t>MONTO_TOTAL: Subtotal del detalle de la compra (cantidad x precio).</w:t>
      </w:r>
    </w:p>
    <w:p w14:paraId="73CDAE1A" w14:textId="46289DEA" w:rsidR="00464D05" w:rsidRDefault="003431F0" w:rsidP="003431F0">
      <w:pPr>
        <w:pStyle w:val="Prrafodelista"/>
        <w:numPr>
          <w:ilvl w:val="0"/>
          <w:numId w:val="169"/>
        </w:numPr>
      </w:pPr>
      <w:r w:rsidRPr="003431F0">
        <w:t>FECHA_REGISTRO: Fecha de registro del detalle de compra.</w:t>
      </w:r>
    </w:p>
    <w:p w14:paraId="08846B6E" w14:textId="77777777" w:rsidR="00464D05" w:rsidRDefault="00464D05" w:rsidP="00271548"/>
    <w:p w14:paraId="0F97C829" w14:textId="092A5008" w:rsidR="00464D05" w:rsidRPr="00464D05" w:rsidRDefault="00464D05" w:rsidP="00464D05">
      <w:pPr>
        <w:pStyle w:val="Ttulo3"/>
        <w:rPr>
          <w:rFonts w:ascii="Calibri" w:hAnsi="Calibri" w:cs="Calibri"/>
          <w:sz w:val="24"/>
          <w:szCs w:val="24"/>
        </w:rPr>
      </w:pPr>
      <w:bookmarkStart w:id="36" w:name="_Toc187794200"/>
      <w:r w:rsidRPr="00464D05">
        <w:rPr>
          <w:rFonts w:ascii="Calibri" w:hAnsi="Calibri" w:cs="Calibri"/>
          <w:sz w:val="24"/>
          <w:szCs w:val="24"/>
        </w:rPr>
        <w:t>Tabla Venta</w:t>
      </w:r>
      <w:bookmarkEnd w:id="36"/>
    </w:p>
    <w:p w14:paraId="6E33D274" w14:textId="49C7C3F8" w:rsidR="008901CE" w:rsidRPr="008901CE" w:rsidRDefault="008901CE" w:rsidP="008901CE">
      <w:pPr>
        <w:rPr>
          <w:rFonts w:ascii="Calibri" w:hAnsi="Calibri" w:cs="Calibri"/>
        </w:rPr>
      </w:pPr>
      <w:r w:rsidRPr="008901CE">
        <w:rPr>
          <w:rFonts w:ascii="Calibri" w:hAnsi="Calibri" w:cs="Calibri"/>
          <w:b/>
          <w:bCs/>
        </w:rPr>
        <w:t>Descripción</w:t>
      </w:r>
      <w:r w:rsidRPr="008901CE">
        <w:rPr>
          <w:rFonts w:ascii="Calibri" w:hAnsi="Calibri" w:cs="Calibri"/>
        </w:rPr>
        <w:t>: Almacena información sobre las ventas realizadas en el sistema.</w:t>
      </w:r>
    </w:p>
    <w:p w14:paraId="551D9B55" w14:textId="204E4D06" w:rsidR="008901CE" w:rsidRPr="008901CE" w:rsidRDefault="008901CE" w:rsidP="008901CE">
      <w:pPr>
        <w:rPr>
          <w:rFonts w:ascii="Calibri" w:hAnsi="Calibri" w:cs="Calibri"/>
        </w:rPr>
      </w:pPr>
      <w:r w:rsidRPr="008901CE">
        <w:rPr>
          <w:rFonts w:ascii="Calibri" w:hAnsi="Calibri" w:cs="Calibri"/>
          <w:b/>
          <w:bCs/>
        </w:rPr>
        <w:t>Campos</w:t>
      </w:r>
      <w:r w:rsidRPr="008901CE">
        <w:rPr>
          <w:rFonts w:ascii="Calibri" w:hAnsi="Calibri" w:cs="Calibri"/>
        </w:rPr>
        <w:t>:</w:t>
      </w:r>
    </w:p>
    <w:p w14:paraId="6BDCFAFF" w14:textId="62112EBB" w:rsidR="008901CE" w:rsidRPr="008901CE" w:rsidRDefault="008901CE" w:rsidP="008901CE">
      <w:pPr>
        <w:numPr>
          <w:ilvl w:val="0"/>
          <w:numId w:val="174"/>
        </w:numPr>
        <w:rPr>
          <w:rFonts w:ascii="Calibri" w:hAnsi="Calibri" w:cs="Calibri"/>
        </w:rPr>
      </w:pPr>
      <w:r w:rsidRPr="008901CE">
        <w:rPr>
          <w:rFonts w:ascii="Calibri" w:hAnsi="Calibri" w:cs="Calibri"/>
        </w:rPr>
        <w:t>ID_VENTA: Identificador único para cada venta</w:t>
      </w:r>
      <w:r>
        <w:rPr>
          <w:rFonts w:ascii="Calibri" w:hAnsi="Calibri" w:cs="Calibri"/>
        </w:rPr>
        <w:t xml:space="preserve"> </w:t>
      </w:r>
      <w:r w:rsidRPr="00DC53B4">
        <w:rPr>
          <w:rFonts w:asciiTheme="minorHAnsi" w:hAnsiTheme="minorHAnsi" w:cstheme="minorHAnsi"/>
        </w:rPr>
        <w:t>(clave primaria).</w:t>
      </w:r>
    </w:p>
    <w:p w14:paraId="1795F0CA" w14:textId="443A63F2" w:rsidR="008901CE" w:rsidRPr="008901CE" w:rsidRDefault="008901CE" w:rsidP="008901CE">
      <w:pPr>
        <w:numPr>
          <w:ilvl w:val="0"/>
          <w:numId w:val="174"/>
        </w:numPr>
        <w:rPr>
          <w:rFonts w:ascii="Calibri" w:hAnsi="Calibri" w:cs="Calibri"/>
        </w:rPr>
      </w:pPr>
      <w:r w:rsidRPr="008901CE">
        <w:rPr>
          <w:rFonts w:ascii="Calibri" w:hAnsi="Calibri" w:cs="Calibri"/>
        </w:rPr>
        <w:t xml:space="preserve">ID_USUARIO: </w:t>
      </w:r>
      <w:r>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6E433B70" w14:textId="77777777" w:rsidR="008901CE" w:rsidRPr="008901CE" w:rsidRDefault="008901CE" w:rsidP="008901CE">
      <w:pPr>
        <w:numPr>
          <w:ilvl w:val="0"/>
          <w:numId w:val="174"/>
        </w:numPr>
        <w:rPr>
          <w:rFonts w:ascii="Calibri" w:hAnsi="Calibri" w:cs="Calibri"/>
        </w:rPr>
      </w:pPr>
      <w:r w:rsidRPr="008901CE">
        <w:rPr>
          <w:rFonts w:ascii="Calibri" w:hAnsi="Calibri" w:cs="Calibri"/>
        </w:rPr>
        <w:t>TIPO_DOCUMENTO: Tipo de documento emitido (boleta, factura, etc.).</w:t>
      </w:r>
    </w:p>
    <w:p w14:paraId="244C3186" w14:textId="6C70F380" w:rsidR="008901CE" w:rsidRPr="008901CE" w:rsidRDefault="008901CE" w:rsidP="008901CE">
      <w:pPr>
        <w:numPr>
          <w:ilvl w:val="0"/>
          <w:numId w:val="174"/>
        </w:numPr>
        <w:rPr>
          <w:rFonts w:ascii="Calibri" w:hAnsi="Calibri" w:cs="Calibri"/>
        </w:rPr>
      </w:pPr>
      <w:r w:rsidRPr="008901CE">
        <w:rPr>
          <w:rFonts w:ascii="Calibri" w:hAnsi="Calibri" w:cs="Calibri"/>
        </w:rPr>
        <w:t xml:space="preserve">ID_CLIENTE: </w:t>
      </w:r>
      <w:r>
        <w:rPr>
          <w:rFonts w:ascii="Calibri" w:hAnsi="Calibri" w:cs="Calibri"/>
        </w:rPr>
        <w:t xml:space="preserve">ID del cliente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4A2A5" w14:textId="77777777" w:rsidR="008901CE" w:rsidRPr="008901CE" w:rsidRDefault="008901CE" w:rsidP="008901CE">
      <w:pPr>
        <w:numPr>
          <w:ilvl w:val="0"/>
          <w:numId w:val="174"/>
        </w:numPr>
        <w:rPr>
          <w:rFonts w:ascii="Calibri" w:hAnsi="Calibri" w:cs="Calibri"/>
        </w:rPr>
      </w:pPr>
      <w:r w:rsidRPr="008901CE">
        <w:rPr>
          <w:rFonts w:ascii="Calibri" w:hAnsi="Calibri" w:cs="Calibri"/>
        </w:rPr>
        <w:t>NUMERO_DOCUMENTO: Número del documento emitido por la venta.</w:t>
      </w:r>
    </w:p>
    <w:p w14:paraId="24B059ED"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MONTO_PAGO: Monto pagado por el cliente.</w:t>
      </w:r>
    </w:p>
    <w:p w14:paraId="1C76A59A"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MONTO_CAMBIO: Cambio devuelto al cliente.</w:t>
      </w:r>
    </w:p>
    <w:p w14:paraId="0EBBC9E2"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MONTO_TOTAL: Total de la venta antes del descuento.</w:t>
      </w:r>
    </w:p>
    <w:p w14:paraId="553C9AC6" w14:textId="77777777" w:rsidR="008901CE" w:rsidRPr="008901CE" w:rsidRDefault="008901CE" w:rsidP="008901CE">
      <w:pPr>
        <w:numPr>
          <w:ilvl w:val="0"/>
          <w:numId w:val="174"/>
        </w:numPr>
        <w:rPr>
          <w:rFonts w:ascii="Calibri" w:hAnsi="Calibri" w:cs="Calibri"/>
        </w:rPr>
      </w:pPr>
      <w:r w:rsidRPr="008901CE">
        <w:rPr>
          <w:rFonts w:ascii="Calibri" w:hAnsi="Calibri" w:cs="Calibri"/>
        </w:rPr>
        <w:t>DESCUENTO: Monto del descuento aplicado.</w:t>
      </w:r>
    </w:p>
    <w:p w14:paraId="110A7633" w14:textId="77777777" w:rsidR="008901CE" w:rsidRPr="008901CE" w:rsidRDefault="008901CE" w:rsidP="008901CE">
      <w:pPr>
        <w:numPr>
          <w:ilvl w:val="0"/>
          <w:numId w:val="174"/>
        </w:numPr>
        <w:rPr>
          <w:rFonts w:ascii="Calibri" w:hAnsi="Calibri" w:cs="Calibri"/>
        </w:rPr>
      </w:pPr>
      <w:r w:rsidRPr="008901CE">
        <w:rPr>
          <w:rFonts w:ascii="Calibri" w:hAnsi="Calibri" w:cs="Calibri"/>
        </w:rPr>
        <w:t>FECHA_VENTA: Fecha de la venta (por defecto la fecha actual).</w:t>
      </w:r>
    </w:p>
    <w:p w14:paraId="01CBD02F" w14:textId="77777777" w:rsidR="00464D05" w:rsidRDefault="00464D05" w:rsidP="00271548"/>
    <w:p w14:paraId="6E580894" w14:textId="4055459F" w:rsidR="00464D05" w:rsidRPr="00355B31" w:rsidRDefault="00464D05" w:rsidP="00355B31">
      <w:pPr>
        <w:pStyle w:val="Ttulo3"/>
        <w:rPr>
          <w:rFonts w:ascii="Calibri" w:hAnsi="Calibri" w:cs="Calibri"/>
          <w:sz w:val="24"/>
          <w:szCs w:val="24"/>
        </w:rPr>
      </w:pPr>
      <w:bookmarkStart w:id="37" w:name="_Toc187794201"/>
      <w:r w:rsidRPr="00355B31">
        <w:rPr>
          <w:rFonts w:ascii="Calibri" w:hAnsi="Calibri" w:cs="Calibri"/>
          <w:sz w:val="24"/>
          <w:szCs w:val="24"/>
        </w:rPr>
        <w:t>Tabla Detalle Venta</w:t>
      </w:r>
      <w:bookmarkEnd w:id="37"/>
    </w:p>
    <w:p w14:paraId="2C96CA03" w14:textId="7A5F5D76" w:rsidR="00AC2269" w:rsidRPr="00AC2269" w:rsidRDefault="00AC2269" w:rsidP="00AC2269">
      <w:pPr>
        <w:rPr>
          <w:rFonts w:ascii="Calibri" w:hAnsi="Calibri" w:cs="Calibri"/>
        </w:rPr>
      </w:pPr>
      <w:r w:rsidRPr="00AC2269">
        <w:rPr>
          <w:rFonts w:ascii="Calibri" w:hAnsi="Calibri" w:cs="Calibri"/>
          <w:b/>
          <w:bCs/>
        </w:rPr>
        <w:t>Descripción</w:t>
      </w:r>
      <w:r w:rsidRPr="00AC2269">
        <w:rPr>
          <w:rFonts w:ascii="Calibri" w:hAnsi="Calibri" w:cs="Calibri"/>
        </w:rPr>
        <w:t>: Contiene los detalles de cada venta, incluyendo productos vendidos.</w:t>
      </w:r>
    </w:p>
    <w:p w14:paraId="2FD09BAC" w14:textId="0354C061" w:rsidR="00AC2269" w:rsidRPr="00AC2269" w:rsidRDefault="00AC2269" w:rsidP="00AC2269">
      <w:pPr>
        <w:rPr>
          <w:rFonts w:ascii="Calibri" w:hAnsi="Calibri" w:cs="Calibri"/>
        </w:rPr>
      </w:pPr>
      <w:r w:rsidRPr="00AC2269">
        <w:rPr>
          <w:rFonts w:ascii="Calibri" w:hAnsi="Calibri" w:cs="Calibri"/>
          <w:b/>
          <w:bCs/>
        </w:rPr>
        <w:t>Campos</w:t>
      </w:r>
      <w:r w:rsidRPr="00AC2269">
        <w:rPr>
          <w:rFonts w:ascii="Calibri" w:hAnsi="Calibri" w:cs="Calibri"/>
        </w:rPr>
        <w:t>:</w:t>
      </w:r>
    </w:p>
    <w:p w14:paraId="70F0F35E" w14:textId="2E74AA43" w:rsidR="00AC2269" w:rsidRPr="00AC2269" w:rsidRDefault="00AC2269" w:rsidP="00AC2269">
      <w:pPr>
        <w:numPr>
          <w:ilvl w:val="0"/>
          <w:numId w:val="175"/>
        </w:numPr>
        <w:rPr>
          <w:rFonts w:ascii="Calibri" w:hAnsi="Calibri" w:cs="Calibri"/>
        </w:rPr>
      </w:pPr>
      <w:r w:rsidRPr="00AC2269">
        <w:rPr>
          <w:rFonts w:ascii="Calibri" w:hAnsi="Calibri" w:cs="Calibri"/>
        </w:rPr>
        <w:t>ID_DETALLE_VENTA: Identificador único para cada detalle de venta</w:t>
      </w:r>
      <w:r>
        <w:rPr>
          <w:rFonts w:ascii="Calibri" w:hAnsi="Calibri" w:cs="Calibri"/>
        </w:rPr>
        <w:t xml:space="preserve"> </w:t>
      </w:r>
      <w:r w:rsidRPr="00DC53B4">
        <w:rPr>
          <w:rFonts w:asciiTheme="minorHAnsi" w:hAnsiTheme="minorHAnsi" w:cstheme="minorHAnsi"/>
        </w:rPr>
        <w:t>(clave primaria).</w:t>
      </w:r>
    </w:p>
    <w:p w14:paraId="66B54DD7" w14:textId="7E757B0C" w:rsidR="00AC2269" w:rsidRPr="00AC2269" w:rsidRDefault="00AC2269" w:rsidP="00AC2269">
      <w:pPr>
        <w:numPr>
          <w:ilvl w:val="0"/>
          <w:numId w:val="175"/>
        </w:numPr>
        <w:rPr>
          <w:rFonts w:ascii="Calibri" w:hAnsi="Calibri" w:cs="Calibri"/>
        </w:rPr>
      </w:pPr>
      <w:r w:rsidRPr="00AC2269">
        <w:rPr>
          <w:rFonts w:ascii="Calibri" w:hAnsi="Calibri" w:cs="Calibri"/>
        </w:rPr>
        <w:t xml:space="preserve">ID_VENTA: </w:t>
      </w:r>
      <w:r>
        <w:rPr>
          <w:rFonts w:ascii="Calibri" w:hAnsi="Calibri" w:cs="Calibri"/>
        </w:rPr>
        <w:t xml:space="preserve">ID de la venta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4781223" w14:textId="5402C171" w:rsidR="00AC2269" w:rsidRPr="00AC2269" w:rsidRDefault="00AC2269" w:rsidP="00AC2269">
      <w:pPr>
        <w:numPr>
          <w:ilvl w:val="0"/>
          <w:numId w:val="175"/>
        </w:numPr>
        <w:rPr>
          <w:rFonts w:ascii="Calibri" w:hAnsi="Calibri" w:cs="Calibri"/>
        </w:rPr>
      </w:pPr>
      <w:r w:rsidRPr="00AC2269">
        <w:rPr>
          <w:rFonts w:ascii="Calibri" w:hAnsi="Calibri" w:cs="Calibri"/>
        </w:rPr>
        <w:t xml:space="preserve">ID_PRODUCTO: </w:t>
      </w:r>
      <w:r>
        <w:rPr>
          <w:rFonts w:ascii="Calibri" w:hAnsi="Calibri" w:cs="Calibri"/>
        </w:rPr>
        <w:t xml:space="preserve">ID 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D5CAB2C" w14:textId="77777777" w:rsidR="00AC2269" w:rsidRPr="00AC2269" w:rsidRDefault="00AC2269" w:rsidP="00AC2269">
      <w:pPr>
        <w:numPr>
          <w:ilvl w:val="0"/>
          <w:numId w:val="175"/>
        </w:numPr>
        <w:rPr>
          <w:rFonts w:ascii="Calibri" w:hAnsi="Calibri" w:cs="Calibri"/>
        </w:rPr>
      </w:pPr>
      <w:r w:rsidRPr="00AC2269">
        <w:rPr>
          <w:rFonts w:ascii="Calibri" w:hAnsi="Calibri" w:cs="Calibri"/>
        </w:rPr>
        <w:t>PRECIO_VENTA: Precio unitario del producto vendido.</w:t>
      </w:r>
    </w:p>
    <w:p w14:paraId="071F8464" w14:textId="77777777" w:rsidR="00AC2269" w:rsidRPr="00AC2269" w:rsidRDefault="00AC2269" w:rsidP="00AC2269">
      <w:pPr>
        <w:numPr>
          <w:ilvl w:val="0"/>
          <w:numId w:val="175"/>
        </w:numPr>
        <w:rPr>
          <w:rFonts w:ascii="Calibri" w:hAnsi="Calibri" w:cs="Calibri"/>
        </w:rPr>
      </w:pPr>
      <w:r w:rsidRPr="00AC2269">
        <w:rPr>
          <w:rFonts w:ascii="Calibri" w:hAnsi="Calibri" w:cs="Calibri"/>
        </w:rPr>
        <w:t>CANTIDAD_PRODUCTO: Cantidad de productos vendidos.</w:t>
      </w:r>
    </w:p>
    <w:p w14:paraId="5F2695CA" w14:textId="77777777" w:rsidR="00AC2269" w:rsidRPr="00AC2269" w:rsidRDefault="00AC2269" w:rsidP="00AC2269">
      <w:pPr>
        <w:numPr>
          <w:ilvl w:val="0"/>
          <w:numId w:val="175"/>
        </w:numPr>
        <w:rPr>
          <w:rFonts w:ascii="Calibri" w:hAnsi="Calibri" w:cs="Calibri"/>
        </w:rPr>
      </w:pPr>
      <w:r w:rsidRPr="00AC2269">
        <w:rPr>
          <w:rFonts w:ascii="Calibri" w:hAnsi="Calibri" w:cs="Calibri"/>
        </w:rPr>
        <w:t>SUBTOTAL: Subtotal del detalle de venta (cantidad x precio).</w:t>
      </w:r>
    </w:p>
    <w:p w14:paraId="664D5FB1" w14:textId="77777777" w:rsidR="00AC2269" w:rsidRPr="00AC2269" w:rsidRDefault="00AC2269" w:rsidP="00AC2269">
      <w:pPr>
        <w:numPr>
          <w:ilvl w:val="0"/>
          <w:numId w:val="175"/>
        </w:numPr>
        <w:rPr>
          <w:rFonts w:ascii="Calibri" w:hAnsi="Calibri" w:cs="Calibri"/>
        </w:rPr>
      </w:pPr>
      <w:r w:rsidRPr="00AC2269">
        <w:rPr>
          <w:rFonts w:ascii="Calibri" w:hAnsi="Calibri" w:cs="Calibri"/>
        </w:rPr>
        <w:t>DESCUENTO: Descuento aplicado en el detalle.</w:t>
      </w:r>
    </w:p>
    <w:p w14:paraId="415CE610" w14:textId="77777777" w:rsidR="00AC2269" w:rsidRPr="00AC2269" w:rsidRDefault="00AC2269" w:rsidP="00AC2269">
      <w:pPr>
        <w:numPr>
          <w:ilvl w:val="0"/>
          <w:numId w:val="175"/>
        </w:numPr>
        <w:rPr>
          <w:rFonts w:ascii="Calibri" w:hAnsi="Calibri" w:cs="Calibri"/>
        </w:rPr>
      </w:pPr>
      <w:r w:rsidRPr="00AC2269">
        <w:rPr>
          <w:rFonts w:ascii="Calibri" w:hAnsi="Calibri" w:cs="Calibri"/>
        </w:rPr>
        <w:t>FECHA_REGISTRO: Fecha de registro del detalle de venta.</w:t>
      </w:r>
    </w:p>
    <w:p w14:paraId="586849E1" w14:textId="77777777" w:rsidR="00464D05" w:rsidRDefault="00464D05" w:rsidP="00271548"/>
    <w:p w14:paraId="4411F529" w14:textId="77777777" w:rsidR="00464D05" w:rsidRDefault="00464D05" w:rsidP="00271548"/>
    <w:p w14:paraId="037BEFAE" w14:textId="77777777" w:rsidR="00EF42CA" w:rsidRDefault="00EF42CA" w:rsidP="00271548"/>
    <w:p w14:paraId="474B9C22" w14:textId="77777777" w:rsidR="00EF42CA" w:rsidRDefault="00EF42CA" w:rsidP="00271548"/>
    <w:p w14:paraId="46F7D6F2" w14:textId="77777777" w:rsidR="00EF42CA" w:rsidRDefault="00EF42CA" w:rsidP="00271548"/>
    <w:p w14:paraId="3DD7147D" w14:textId="77777777" w:rsidR="00EF42CA" w:rsidRDefault="00EF42CA" w:rsidP="00271548"/>
    <w:p w14:paraId="42645978" w14:textId="576D66B7" w:rsidR="00464D05" w:rsidRPr="00355B31" w:rsidRDefault="00464D05" w:rsidP="00355B31">
      <w:pPr>
        <w:pStyle w:val="Ttulo3"/>
        <w:rPr>
          <w:rFonts w:ascii="Calibri" w:hAnsi="Calibri" w:cs="Calibri"/>
          <w:sz w:val="24"/>
          <w:szCs w:val="24"/>
        </w:rPr>
      </w:pPr>
      <w:bookmarkStart w:id="38" w:name="_Toc187794202"/>
      <w:r w:rsidRPr="00355B31">
        <w:rPr>
          <w:rFonts w:ascii="Calibri" w:hAnsi="Calibri" w:cs="Calibri"/>
          <w:sz w:val="24"/>
          <w:szCs w:val="24"/>
        </w:rPr>
        <w:lastRenderedPageBreak/>
        <w:t>Tabla Negocio</w:t>
      </w:r>
      <w:bookmarkEnd w:id="38"/>
    </w:p>
    <w:p w14:paraId="23C5C2FA" w14:textId="6E296837" w:rsidR="00EF42CA" w:rsidRPr="00EF42CA" w:rsidRDefault="00EF42CA" w:rsidP="00EF42CA">
      <w:pPr>
        <w:rPr>
          <w:rFonts w:ascii="Calibri" w:hAnsi="Calibri" w:cs="Calibri"/>
        </w:rPr>
      </w:pPr>
      <w:r w:rsidRPr="00EF42CA">
        <w:rPr>
          <w:rFonts w:ascii="Calibri" w:hAnsi="Calibri" w:cs="Calibri"/>
          <w:b/>
          <w:bCs/>
        </w:rPr>
        <w:t>Descripción</w:t>
      </w:r>
      <w:r w:rsidRPr="00EF42CA">
        <w:rPr>
          <w:rFonts w:ascii="Calibri" w:hAnsi="Calibri" w:cs="Calibri"/>
        </w:rPr>
        <w:t>: Contiene información básica sobre el negocio propietario del sistema.</w:t>
      </w:r>
    </w:p>
    <w:p w14:paraId="74D5B97F" w14:textId="76647F5B" w:rsidR="00EF42CA" w:rsidRPr="00EF42CA" w:rsidRDefault="00EF42CA" w:rsidP="00EF42CA">
      <w:pPr>
        <w:rPr>
          <w:rFonts w:ascii="Calibri" w:hAnsi="Calibri" w:cs="Calibri"/>
        </w:rPr>
      </w:pPr>
      <w:r w:rsidRPr="00EF42CA">
        <w:rPr>
          <w:rFonts w:ascii="Calibri" w:hAnsi="Calibri" w:cs="Calibri"/>
          <w:b/>
          <w:bCs/>
        </w:rPr>
        <w:t>Campos</w:t>
      </w:r>
      <w:r w:rsidRPr="00EF42CA">
        <w:rPr>
          <w:rFonts w:ascii="Calibri" w:hAnsi="Calibri" w:cs="Calibri"/>
        </w:rPr>
        <w:t>:</w:t>
      </w:r>
    </w:p>
    <w:p w14:paraId="463A44AF" w14:textId="7750A03C" w:rsidR="00EF42CA" w:rsidRPr="00EF42CA" w:rsidRDefault="00EF42CA" w:rsidP="00EF42CA">
      <w:pPr>
        <w:numPr>
          <w:ilvl w:val="0"/>
          <w:numId w:val="176"/>
        </w:numPr>
        <w:rPr>
          <w:rFonts w:ascii="Calibri" w:hAnsi="Calibri" w:cs="Calibri"/>
        </w:rPr>
      </w:pPr>
      <w:r w:rsidRPr="00EF42CA">
        <w:rPr>
          <w:rFonts w:ascii="Calibri" w:hAnsi="Calibri" w:cs="Calibri"/>
        </w:rPr>
        <w:t>ID_NEGOCIO: Identificador único del negocio</w:t>
      </w:r>
      <w:r>
        <w:rPr>
          <w:rFonts w:ascii="Calibri" w:hAnsi="Calibri" w:cs="Calibri"/>
        </w:rPr>
        <w:t xml:space="preserve"> </w:t>
      </w:r>
      <w:r w:rsidRPr="00DC53B4">
        <w:rPr>
          <w:rFonts w:asciiTheme="minorHAnsi" w:hAnsiTheme="minorHAnsi" w:cstheme="minorHAnsi"/>
        </w:rPr>
        <w:t>(clave primaria).</w:t>
      </w:r>
    </w:p>
    <w:p w14:paraId="4469B7AE" w14:textId="77777777" w:rsidR="00EF42CA" w:rsidRPr="00EF42CA" w:rsidRDefault="00EF42CA" w:rsidP="00EF42CA">
      <w:pPr>
        <w:numPr>
          <w:ilvl w:val="0"/>
          <w:numId w:val="176"/>
        </w:numPr>
        <w:rPr>
          <w:rFonts w:ascii="Calibri" w:hAnsi="Calibri" w:cs="Calibri"/>
        </w:rPr>
      </w:pPr>
      <w:r w:rsidRPr="00EF42CA">
        <w:rPr>
          <w:rFonts w:ascii="Calibri" w:hAnsi="Calibri" w:cs="Calibri"/>
        </w:rPr>
        <w:t>NOMBRE: Nombre del negocio.</w:t>
      </w:r>
    </w:p>
    <w:p w14:paraId="26B85A57" w14:textId="77777777" w:rsidR="00EF42CA" w:rsidRPr="00EF42CA" w:rsidRDefault="00EF42CA" w:rsidP="00EF42CA">
      <w:pPr>
        <w:numPr>
          <w:ilvl w:val="0"/>
          <w:numId w:val="176"/>
        </w:numPr>
        <w:rPr>
          <w:rFonts w:ascii="Calibri" w:hAnsi="Calibri" w:cs="Calibri"/>
        </w:rPr>
      </w:pPr>
      <w:r w:rsidRPr="00EF42CA">
        <w:rPr>
          <w:rFonts w:ascii="Calibri" w:hAnsi="Calibri" w:cs="Calibri"/>
        </w:rPr>
        <w:t>TELEFONO: Teléfono del negocio.</w:t>
      </w:r>
    </w:p>
    <w:p w14:paraId="096E8411" w14:textId="77777777" w:rsidR="00EF42CA" w:rsidRPr="00EF42CA" w:rsidRDefault="00EF42CA" w:rsidP="00EF42CA">
      <w:pPr>
        <w:numPr>
          <w:ilvl w:val="0"/>
          <w:numId w:val="176"/>
        </w:numPr>
        <w:rPr>
          <w:rFonts w:ascii="Calibri" w:hAnsi="Calibri" w:cs="Calibri"/>
        </w:rPr>
      </w:pPr>
      <w:r w:rsidRPr="00EF42CA">
        <w:rPr>
          <w:rFonts w:ascii="Calibri" w:hAnsi="Calibri" w:cs="Calibri"/>
        </w:rPr>
        <w:t>RUC: Registro Único de Contribuyente del negocio.</w:t>
      </w:r>
    </w:p>
    <w:p w14:paraId="6FCD2616" w14:textId="77777777" w:rsidR="00EF42CA" w:rsidRPr="00EF42CA" w:rsidRDefault="00EF42CA" w:rsidP="00EF42CA">
      <w:pPr>
        <w:numPr>
          <w:ilvl w:val="0"/>
          <w:numId w:val="176"/>
        </w:numPr>
        <w:rPr>
          <w:rFonts w:ascii="Calibri" w:hAnsi="Calibri" w:cs="Calibri"/>
        </w:rPr>
      </w:pPr>
      <w:r w:rsidRPr="00EF42CA">
        <w:rPr>
          <w:rFonts w:ascii="Calibri" w:hAnsi="Calibri" w:cs="Calibri"/>
        </w:rPr>
        <w:t>DIRECCION: Dirección física del negocio.</w:t>
      </w:r>
    </w:p>
    <w:p w14:paraId="2C3B16C0" w14:textId="77777777" w:rsidR="00EF42CA" w:rsidRPr="00EF42CA" w:rsidRDefault="00EF42CA" w:rsidP="00EF42CA">
      <w:pPr>
        <w:numPr>
          <w:ilvl w:val="0"/>
          <w:numId w:val="176"/>
        </w:numPr>
        <w:rPr>
          <w:rFonts w:ascii="Calibri" w:hAnsi="Calibri" w:cs="Calibri"/>
        </w:rPr>
      </w:pPr>
      <w:r w:rsidRPr="00EF42CA">
        <w:rPr>
          <w:rFonts w:ascii="Calibri" w:hAnsi="Calibri" w:cs="Calibri"/>
        </w:rPr>
        <w:t>CORREO_ELECTRONICO: Correo electrónico del negocio.</w:t>
      </w:r>
    </w:p>
    <w:p w14:paraId="71E487DB" w14:textId="77777777" w:rsidR="00EF42CA" w:rsidRPr="00EF42CA" w:rsidRDefault="00EF42CA" w:rsidP="00EF42CA">
      <w:pPr>
        <w:numPr>
          <w:ilvl w:val="0"/>
          <w:numId w:val="176"/>
        </w:numPr>
        <w:rPr>
          <w:rFonts w:ascii="Calibri" w:hAnsi="Calibri" w:cs="Calibri"/>
        </w:rPr>
      </w:pPr>
      <w:r w:rsidRPr="00EF42CA">
        <w:rPr>
          <w:rFonts w:ascii="Calibri" w:hAnsi="Calibri" w:cs="Calibri"/>
        </w:rPr>
        <w:t>LOGO: Imagen del logo del negocio (almacenada en formato binario).</w:t>
      </w:r>
    </w:p>
    <w:p w14:paraId="783D2958" w14:textId="77777777" w:rsidR="00464D05" w:rsidRDefault="00464D05" w:rsidP="00271548"/>
    <w:p w14:paraId="6827179C" w14:textId="40E78E3E" w:rsidR="0011024D" w:rsidRPr="00A76A29" w:rsidRDefault="00464D05" w:rsidP="00A76A29">
      <w:pPr>
        <w:pStyle w:val="Ttulo3"/>
        <w:rPr>
          <w:rFonts w:ascii="Calibri" w:hAnsi="Calibri" w:cs="Calibri"/>
          <w:sz w:val="24"/>
          <w:szCs w:val="24"/>
        </w:rPr>
      </w:pPr>
      <w:bookmarkStart w:id="39" w:name="_Toc187794203"/>
      <w:r w:rsidRPr="00355B31">
        <w:rPr>
          <w:rFonts w:ascii="Calibri" w:hAnsi="Calibri" w:cs="Calibri"/>
          <w:sz w:val="24"/>
          <w:szCs w:val="24"/>
        </w:rPr>
        <w:t>Tabla Sucursal</w:t>
      </w:r>
      <w:bookmarkEnd w:id="39"/>
    </w:p>
    <w:p w14:paraId="5115804B" w14:textId="77777777" w:rsidR="00A76A29" w:rsidRPr="00A76A29" w:rsidRDefault="00A76A29" w:rsidP="00A76A29">
      <w:pPr>
        <w:rPr>
          <w:rFonts w:ascii="Calibri" w:hAnsi="Calibri" w:cs="Calibri"/>
        </w:rPr>
      </w:pPr>
      <w:r w:rsidRPr="00A76A29">
        <w:rPr>
          <w:rFonts w:ascii="Calibri" w:hAnsi="Calibri" w:cs="Calibri"/>
          <w:b/>
          <w:bCs/>
        </w:rPr>
        <w:t>Descripción</w:t>
      </w:r>
      <w:r w:rsidRPr="00A76A29">
        <w:rPr>
          <w:rFonts w:ascii="Calibri" w:hAnsi="Calibri" w:cs="Calibri"/>
        </w:rPr>
        <w:t>: Registra las sucursales asociadas al negocio.</w:t>
      </w:r>
    </w:p>
    <w:p w14:paraId="34766A7B" w14:textId="5973F89D" w:rsidR="00A76A29" w:rsidRPr="00A76A29" w:rsidRDefault="00A76A29" w:rsidP="00A76A29">
      <w:pPr>
        <w:rPr>
          <w:rFonts w:ascii="Calibri" w:hAnsi="Calibri" w:cs="Calibri"/>
        </w:rPr>
      </w:pPr>
      <w:r w:rsidRPr="00A76A29">
        <w:rPr>
          <w:rFonts w:ascii="Calibri" w:hAnsi="Calibri" w:cs="Calibri"/>
          <w:b/>
          <w:bCs/>
        </w:rPr>
        <w:t>Campos</w:t>
      </w:r>
      <w:r w:rsidRPr="00A76A29">
        <w:rPr>
          <w:rFonts w:ascii="Calibri" w:hAnsi="Calibri" w:cs="Calibri"/>
        </w:rPr>
        <w:t>:</w:t>
      </w:r>
    </w:p>
    <w:p w14:paraId="3DDFC787" w14:textId="788BE3CA" w:rsidR="00A76A29" w:rsidRPr="00A76A29" w:rsidRDefault="00A76A29" w:rsidP="00A76A29">
      <w:pPr>
        <w:numPr>
          <w:ilvl w:val="0"/>
          <w:numId w:val="177"/>
        </w:numPr>
        <w:rPr>
          <w:rFonts w:ascii="Calibri" w:hAnsi="Calibri" w:cs="Calibri"/>
        </w:rPr>
      </w:pPr>
      <w:r w:rsidRPr="00A76A29">
        <w:rPr>
          <w:rFonts w:ascii="Calibri" w:hAnsi="Calibri" w:cs="Calibri"/>
        </w:rPr>
        <w:t>ID_SUCURSAL: Identificador único de la sucursal</w:t>
      </w:r>
      <w:r>
        <w:rPr>
          <w:rFonts w:ascii="Calibri" w:hAnsi="Calibri" w:cs="Calibri"/>
        </w:rPr>
        <w:t xml:space="preserve"> </w:t>
      </w:r>
      <w:r w:rsidRPr="00DC53B4">
        <w:rPr>
          <w:rFonts w:asciiTheme="minorHAnsi" w:hAnsiTheme="minorHAnsi" w:cstheme="minorHAnsi"/>
        </w:rPr>
        <w:t>(clave primaria).</w:t>
      </w:r>
    </w:p>
    <w:p w14:paraId="4CF64D86" w14:textId="77777777" w:rsidR="00A76A29" w:rsidRPr="00A76A29" w:rsidRDefault="00A76A29" w:rsidP="00A76A29">
      <w:pPr>
        <w:numPr>
          <w:ilvl w:val="0"/>
          <w:numId w:val="177"/>
        </w:numPr>
        <w:rPr>
          <w:rFonts w:ascii="Calibri" w:hAnsi="Calibri" w:cs="Calibri"/>
        </w:rPr>
      </w:pPr>
      <w:r w:rsidRPr="00A76A29">
        <w:rPr>
          <w:rFonts w:ascii="Calibri" w:hAnsi="Calibri" w:cs="Calibri"/>
        </w:rPr>
        <w:t>CODIGO: Código único de la sucursal.</w:t>
      </w:r>
    </w:p>
    <w:p w14:paraId="2008F276" w14:textId="77777777" w:rsidR="00A76A29" w:rsidRPr="00A76A29" w:rsidRDefault="00A76A29" w:rsidP="00A76A29">
      <w:pPr>
        <w:numPr>
          <w:ilvl w:val="0"/>
          <w:numId w:val="177"/>
        </w:numPr>
        <w:rPr>
          <w:rFonts w:ascii="Calibri" w:hAnsi="Calibri" w:cs="Calibri"/>
        </w:rPr>
      </w:pPr>
      <w:r w:rsidRPr="00A76A29">
        <w:rPr>
          <w:rFonts w:ascii="Calibri" w:hAnsi="Calibri" w:cs="Calibri"/>
        </w:rPr>
        <w:t>NOMBRE_SUCURSAL: Nombre de la sucursal.</w:t>
      </w:r>
    </w:p>
    <w:p w14:paraId="124A581C" w14:textId="77777777" w:rsidR="00A76A29" w:rsidRPr="00A76A29" w:rsidRDefault="00A76A29" w:rsidP="00A76A29">
      <w:pPr>
        <w:numPr>
          <w:ilvl w:val="0"/>
          <w:numId w:val="177"/>
        </w:numPr>
        <w:rPr>
          <w:rFonts w:ascii="Calibri" w:hAnsi="Calibri" w:cs="Calibri"/>
        </w:rPr>
      </w:pPr>
      <w:r w:rsidRPr="00A76A29">
        <w:rPr>
          <w:rFonts w:ascii="Calibri" w:hAnsi="Calibri" w:cs="Calibri"/>
        </w:rPr>
        <w:t>DIRECCION_SUCURSAL: Dirección física de la sucursal.</w:t>
      </w:r>
    </w:p>
    <w:p w14:paraId="4922E956" w14:textId="77777777" w:rsidR="00A76A29" w:rsidRPr="00A76A29" w:rsidRDefault="00A76A29" w:rsidP="00A76A29">
      <w:pPr>
        <w:numPr>
          <w:ilvl w:val="0"/>
          <w:numId w:val="177"/>
        </w:numPr>
        <w:rPr>
          <w:rFonts w:ascii="Calibri" w:hAnsi="Calibri" w:cs="Calibri"/>
        </w:rPr>
      </w:pPr>
      <w:r w:rsidRPr="00A76A29">
        <w:rPr>
          <w:rFonts w:ascii="Calibri" w:hAnsi="Calibri" w:cs="Calibri"/>
        </w:rPr>
        <w:t>LATITUD_SUCURSAL: Coordenadas de latitud de la sucursal.</w:t>
      </w:r>
    </w:p>
    <w:p w14:paraId="5B5E66CD" w14:textId="77777777" w:rsidR="00A76A29" w:rsidRPr="00A76A29" w:rsidRDefault="00A76A29" w:rsidP="00A76A29">
      <w:pPr>
        <w:numPr>
          <w:ilvl w:val="0"/>
          <w:numId w:val="177"/>
        </w:numPr>
        <w:rPr>
          <w:rFonts w:ascii="Calibri" w:hAnsi="Calibri" w:cs="Calibri"/>
        </w:rPr>
      </w:pPr>
      <w:r w:rsidRPr="00A76A29">
        <w:rPr>
          <w:rFonts w:ascii="Calibri" w:hAnsi="Calibri" w:cs="Calibri"/>
        </w:rPr>
        <w:t>LONGITUD_SUCURSAL: Coordenadas de longitud de la sucursal.</w:t>
      </w:r>
    </w:p>
    <w:p w14:paraId="4F9AA927" w14:textId="77777777" w:rsidR="00A76A29" w:rsidRPr="00A76A29" w:rsidRDefault="00A76A29" w:rsidP="00A76A29">
      <w:pPr>
        <w:numPr>
          <w:ilvl w:val="0"/>
          <w:numId w:val="177"/>
        </w:numPr>
        <w:rPr>
          <w:rFonts w:ascii="Calibri" w:hAnsi="Calibri" w:cs="Calibri"/>
        </w:rPr>
      </w:pPr>
      <w:r w:rsidRPr="00A76A29">
        <w:rPr>
          <w:rFonts w:ascii="Calibri" w:hAnsi="Calibri" w:cs="Calibri"/>
        </w:rPr>
        <w:t>CIUDAD_SUCURSAL: Ciudad donde se encuentra la sucursal.</w:t>
      </w:r>
    </w:p>
    <w:p w14:paraId="7B581F78" w14:textId="125DE2DC" w:rsidR="00A76A29" w:rsidRDefault="00A76A29" w:rsidP="00A76A29">
      <w:pPr>
        <w:numPr>
          <w:ilvl w:val="0"/>
          <w:numId w:val="177"/>
        </w:numPr>
        <w:rPr>
          <w:rFonts w:ascii="Calibri" w:hAnsi="Calibri" w:cs="Calibri"/>
        </w:rPr>
      </w:pPr>
      <w:r w:rsidRPr="00A76A29">
        <w:rPr>
          <w:rFonts w:ascii="Calibri" w:hAnsi="Calibri" w:cs="Calibri"/>
        </w:rPr>
        <w:t>ESTADO: Estado de la sucursal (</w:t>
      </w:r>
      <w:r>
        <w:rPr>
          <w:rFonts w:ascii="Calibri" w:hAnsi="Calibri" w:cs="Calibri"/>
        </w:rPr>
        <w:t>abierto</w:t>
      </w:r>
      <w:r w:rsidRPr="00A76A29">
        <w:rPr>
          <w:rFonts w:ascii="Calibri" w:hAnsi="Calibri" w:cs="Calibri"/>
        </w:rPr>
        <w:t>/</w:t>
      </w:r>
      <w:r>
        <w:rPr>
          <w:rFonts w:ascii="Calibri" w:hAnsi="Calibri" w:cs="Calibri"/>
        </w:rPr>
        <w:t>cerrado</w:t>
      </w:r>
      <w:r w:rsidRPr="00A76A29">
        <w:rPr>
          <w:rFonts w:ascii="Calibri" w:hAnsi="Calibri" w:cs="Calibri"/>
        </w:rPr>
        <w:t>).</w:t>
      </w:r>
    </w:p>
    <w:p w14:paraId="774BC227" w14:textId="77777777" w:rsidR="009E02F2" w:rsidRDefault="009E02F2" w:rsidP="009E02F2">
      <w:pPr>
        <w:rPr>
          <w:rFonts w:ascii="Calibri" w:hAnsi="Calibri" w:cs="Calibri"/>
        </w:rPr>
      </w:pPr>
    </w:p>
    <w:p w14:paraId="11D30E31" w14:textId="77777777" w:rsidR="009E02F2" w:rsidRDefault="009E02F2" w:rsidP="009E02F2">
      <w:pPr>
        <w:rPr>
          <w:rFonts w:ascii="Calibri" w:hAnsi="Calibri" w:cs="Calibri"/>
        </w:rPr>
      </w:pPr>
    </w:p>
    <w:p w14:paraId="2FF5F0F9" w14:textId="77777777" w:rsidR="009E02F2" w:rsidRDefault="009E02F2" w:rsidP="009E02F2">
      <w:pPr>
        <w:rPr>
          <w:rFonts w:ascii="Calibri" w:hAnsi="Calibri" w:cs="Calibri"/>
        </w:rPr>
      </w:pPr>
    </w:p>
    <w:p w14:paraId="340B7E81" w14:textId="77777777" w:rsidR="009E02F2" w:rsidRDefault="009E02F2" w:rsidP="009E02F2">
      <w:pPr>
        <w:rPr>
          <w:rFonts w:ascii="Calibri" w:hAnsi="Calibri" w:cs="Calibri"/>
        </w:rPr>
      </w:pPr>
    </w:p>
    <w:p w14:paraId="16E69882" w14:textId="77777777" w:rsidR="009E02F2" w:rsidRDefault="009E02F2" w:rsidP="009E02F2">
      <w:pPr>
        <w:rPr>
          <w:rFonts w:ascii="Calibri" w:hAnsi="Calibri" w:cs="Calibri"/>
        </w:rPr>
      </w:pPr>
    </w:p>
    <w:p w14:paraId="5CF7C450" w14:textId="77777777" w:rsidR="009E02F2" w:rsidRDefault="009E02F2" w:rsidP="009E02F2">
      <w:pPr>
        <w:rPr>
          <w:rFonts w:ascii="Calibri" w:hAnsi="Calibri" w:cs="Calibri"/>
        </w:rPr>
      </w:pPr>
    </w:p>
    <w:p w14:paraId="4B219B7A" w14:textId="77777777" w:rsidR="009E02F2" w:rsidRDefault="009E02F2" w:rsidP="009E02F2">
      <w:pPr>
        <w:rPr>
          <w:rFonts w:ascii="Calibri" w:hAnsi="Calibri" w:cs="Calibri"/>
        </w:rPr>
      </w:pPr>
    </w:p>
    <w:p w14:paraId="040F7CCA" w14:textId="77777777" w:rsidR="009E02F2" w:rsidRDefault="009E02F2" w:rsidP="009E02F2">
      <w:pPr>
        <w:rPr>
          <w:rFonts w:ascii="Calibri" w:hAnsi="Calibri" w:cs="Calibri"/>
        </w:rPr>
      </w:pPr>
    </w:p>
    <w:p w14:paraId="7CEF61DC" w14:textId="77777777" w:rsidR="009E02F2" w:rsidRDefault="009E02F2" w:rsidP="009E02F2">
      <w:pPr>
        <w:rPr>
          <w:rFonts w:ascii="Calibri" w:hAnsi="Calibri" w:cs="Calibri"/>
        </w:rPr>
      </w:pPr>
    </w:p>
    <w:p w14:paraId="7C75DD34" w14:textId="77777777" w:rsidR="009E02F2" w:rsidRDefault="009E02F2" w:rsidP="009E02F2">
      <w:pPr>
        <w:rPr>
          <w:rFonts w:ascii="Calibri" w:hAnsi="Calibri" w:cs="Calibri"/>
        </w:rPr>
      </w:pPr>
    </w:p>
    <w:p w14:paraId="258264EA" w14:textId="77777777" w:rsidR="009E02F2" w:rsidRDefault="009E02F2" w:rsidP="009E02F2">
      <w:pPr>
        <w:rPr>
          <w:rFonts w:ascii="Calibri" w:hAnsi="Calibri" w:cs="Calibri"/>
        </w:rPr>
      </w:pPr>
    </w:p>
    <w:p w14:paraId="6B2700C5" w14:textId="77777777" w:rsidR="009E02F2" w:rsidRDefault="009E02F2" w:rsidP="009E02F2">
      <w:pPr>
        <w:rPr>
          <w:rFonts w:ascii="Calibri" w:hAnsi="Calibri" w:cs="Calibri"/>
        </w:rPr>
      </w:pPr>
    </w:p>
    <w:p w14:paraId="334AA726" w14:textId="77777777" w:rsidR="009E02F2" w:rsidRDefault="009E02F2" w:rsidP="009E02F2">
      <w:pPr>
        <w:rPr>
          <w:rFonts w:ascii="Calibri" w:hAnsi="Calibri" w:cs="Calibri"/>
        </w:rPr>
      </w:pPr>
    </w:p>
    <w:p w14:paraId="2B7ADFFD" w14:textId="77777777" w:rsidR="009E02F2" w:rsidRDefault="009E02F2" w:rsidP="009E02F2">
      <w:pPr>
        <w:rPr>
          <w:rFonts w:ascii="Calibri" w:hAnsi="Calibri" w:cs="Calibri"/>
        </w:rPr>
      </w:pPr>
    </w:p>
    <w:p w14:paraId="3E3301BF" w14:textId="77777777" w:rsidR="009E02F2" w:rsidRDefault="009E02F2" w:rsidP="009E02F2">
      <w:pPr>
        <w:rPr>
          <w:rFonts w:ascii="Calibri" w:hAnsi="Calibri" w:cs="Calibri"/>
        </w:rPr>
      </w:pPr>
    </w:p>
    <w:p w14:paraId="5B1980F1" w14:textId="77777777" w:rsidR="009E02F2" w:rsidRDefault="009E02F2" w:rsidP="009E02F2">
      <w:pPr>
        <w:rPr>
          <w:rFonts w:ascii="Calibri" w:hAnsi="Calibri" w:cs="Calibri"/>
        </w:rPr>
      </w:pPr>
    </w:p>
    <w:p w14:paraId="1F50B83F" w14:textId="77777777" w:rsidR="009E02F2" w:rsidRDefault="009E02F2" w:rsidP="009E02F2">
      <w:pPr>
        <w:rPr>
          <w:rFonts w:ascii="Calibri" w:hAnsi="Calibri" w:cs="Calibri"/>
        </w:rPr>
      </w:pPr>
    </w:p>
    <w:p w14:paraId="348AACDE" w14:textId="77777777" w:rsidR="009E02F2" w:rsidRDefault="009E02F2" w:rsidP="009E02F2">
      <w:pPr>
        <w:rPr>
          <w:rFonts w:ascii="Calibri" w:hAnsi="Calibri" w:cs="Calibri"/>
        </w:rPr>
      </w:pPr>
    </w:p>
    <w:p w14:paraId="48BE8441" w14:textId="77777777" w:rsidR="009E02F2" w:rsidRDefault="009E02F2" w:rsidP="009E02F2">
      <w:pPr>
        <w:rPr>
          <w:rFonts w:ascii="Calibri" w:hAnsi="Calibri" w:cs="Calibri"/>
        </w:rPr>
      </w:pPr>
    </w:p>
    <w:p w14:paraId="0F6A5FEF" w14:textId="77777777" w:rsidR="009E02F2" w:rsidRDefault="009E02F2" w:rsidP="009E02F2">
      <w:pPr>
        <w:rPr>
          <w:rFonts w:ascii="Calibri" w:hAnsi="Calibri" w:cs="Calibri"/>
        </w:rPr>
      </w:pPr>
    </w:p>
    <w:p w14:paraId="34B85278" w14:textId="77777777" w:rsidR="009E02F2" w:rsidRDefault="009E02F2" w:rsidP="009E02F2">
      <w:pPr>
        <w:rPr>
          <w:rFonts w:ascii="Calibri" w:hAnsi="Calibri" w:cs="Calibri"/>
        </w:rPr>
      </w:pPr>
    </w:p>
    <w:p w14:paraId="318A277A" w14:textId="77777777" w:rsidR="009E02F2" w:rsidRDefault="009E02F2" w:rsidP="009E02F2">
      <w:pPr>
        <w:rPr>
          <w:rFonts w:ascii="Calibri" w:hAnsi="Calibri" w:cs="Calibri"/>
        </w:rPr>
      </w:pPr>
    </w:p>
    <w:p w14:paraId="1241A91A" w14:textId="77777777" w:rsidR="009E02F2" w:rsidRPr="00A76A29" w:rsidRDefault="009E02F2" w:rsidP="009E02F2">
      <w:pPr>
        <w:rPr>
          <w:rFonts w:ascii="Calibri" w:hAnsi="Calibri" w:cs="Calibri"/>
        </w:rPr>
      </w:pPr>
    </w:p>
    <w:p w14:paraId="73F0EC02" w14:textId="77777777" w:rsidR="004A3DFC" w:rsidRDefault="004A3DFC" w:rsidP="00271548"/>
    <w:p w14:paraId="3DE5D7F3" w14:textId="7CD4B275" w:rsidR="00271548" w:rsidRPr="007854D7" w:rsidRDefault="00C75AA5" w:rsidP="007854D7">
      <w:pPr>
        <w:pStyle w:val="Ttulo2"/>
        <w:rPr>
          <w:rFonts w:ascii="Calibri" w:hAnsi="Calibri" w:cs="Calibri"/>
          <w:i w:val="0"/>
          <w:iCs w:val="0"/>
          <w:sz w:val="24"/>
          <w:szCs w:val="24"/>
        </w:rPr>
      </w:pPr>
      <w:bookmarkStart w:id="40" w:name="_Toc187794204"/>
      <w:r w:rsidRPr="00C75AA5">
        <w:rPr>
          <w:rFonts w:ascii="Calibri" w:hAnsi="Calibri" w:cs="Calibri"/>
          <w:i w:val="0"/>
          <w:iCs w:val="0"/>
          <w:sz w:val="24"/>
          <w:szCs w:val="24"/>
        </w:rPr>
        <w:lastRenderedPageBreak/>
        <w:t>Descripción de los procedimientos almacenados</w:t>
      </w:r>
      <w:bookmarkEnd w:id="40"/>
      <w:r w:rsidRPr="00C75AA5">
        <w:rPr>
          <w:rFonts w:ascii="Calibri" w:hAnsi="Calibri" w:cs="Calibri"/>
          <w:i w:val="0"/>
          <w:iCs w:val="0"/>
          <w:sz w:val="24"/>
          <w:szCs w:val="24"/>
        </w:rPr>
        <w:t xml:space="preserve"> </w:t>
      </w:r>
    </w:p>
    <w:p w14:paraId="0B6C66DD" w14:textId="0FD8509A" w:rsidR="00A21857" w:rsidRPr="00A21857" w:rsidRDefault="00A21857" w:rsidP="00A21857">
      <w:pPr>
        <w:pStyle w:val="Ttulo3"/>
        <w:rPr>
          <w:rFonts w:ascii="Calibri" w:hAnsi="Calibri" w:cs="Calibri"/>
          <w:sz w:val="24"/>
          <w:szCs w:val="24"/>
        </w:rPr>
      </w:pPr>
      <w:bookmarkStart w:id="41" w:name="_Toc187794205"/>
      <w:r w:rsidRPr="00A21857">
        <w:rPr>
          <w:rFonts w:ascii="Calibri" w:hAnsi="Calibri" w:cs="Calibri"/>
          <w:sz w:val="24"/>
          <w:szCs w:val="24"/>
        </w:rPr>
        <w:t>PA_REGISTRAR_USUARIO</w:t>
      </w:r>
      <w:bookmarkEnd w:id="41"/>
    </w:p>
    <w:p w14:paraId="58B2D8A4" w14:textId="77777777" w:rsidR="00A21857" w:rsidRPr="00A21857" w:rsidRDefault="00A21857" w:rsidP="007854D7">
      <w:pPr>
        <w:ind w:left="708"/>
        <w:rPr>
          <w:rFonts w:ascii="Calibri" w:hAnsi="Calibri" w:cs="Calibri"/>
        </w:rPr>
      </w:pPr>
      <w:r w:rsidRPr="00A21857">
        <w:rPr>
          <w:rFonts w:ascii="Calibri" w:hAnsi="Calibri" w:cs="Calibri"/>
          <w:b/>
          <w:bCs/>
        </w:rPr>
        <w:t>Propósito:</w:t>
      </w:r>
      <w:r w:rsidRPr="00A21857">
        <w:rPr>
          <w:rFonts w:ascii="Calibri" w:hAnsi="Calibri" w:cs="Calibri"/>
        </w:rPr>
        <w:t> Registrar un nuevo usuario en la base de datos.</w:t>
      </w:r>
    </w:p>
    <w:p w14:paraId="602DF9CC" w14:textId="77777777" w:rsidR="00A21857" w:rsidRPr="00A21857" w:rsidRDefault="00A21857" w:rsidP="007854D7">
      <w:pPr>
        <w:ind w:left="708"/>
        <w:rPr>
          <w:rFonts w:ascii="Calibri" w:hAnsi="Calibri" w:cs="Calibri"/>
        </w:rPr>
      </w:pPr>
      <w:r w:rsidRPr="00A21857">
        <w:rPr>
          <w:rFonts w:ascii="Calibri" w:hAnsi="Calibri" w:cs="Calibri"/>
          <w:b/>
          <w:bCs/>
        </w:rPr>
        <w:t>Parámetros de entrada:</w:t>
      </w:r>
    </w:p>
    <w:p w14:paraId="5ED4E85D"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@Codigo: Código único del usuario.</w:t>
      </w:r>
    </w:p>
    <w:p w14:paraId="28E32F2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@Nombre_Completo: Nombre completo del usuario.</w:t>
      </w:r>
    </w:p>
    <w:p w14:paraId="2E9485D8"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@Correo_Electronico: Correo electrónico del usuario.</w:t>
      </w:r>
    </w:p>
    <w:p w14:paraId="12DF7C6C"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@Clave: Contraseña del usuario.</w:t>
      </w:r>
    </w:p>
    <w:p w14:paraId="22B5039E"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@Id_Rol: ID del rol asignado al usuario.</w:t>
      </w:r>
    </w:p>
    <w:p w14:paraId="155889B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@Estado: Estado del usuario (activo/inactivo).</w:t>
      </w:r>
    </w:p>
    <w:p w14:paraId="00A7BF45" w14:textId="77777777" w:rsidR="00A21857" w:rsidRPr="00A21857" w:rsidRDefault="00A21857" w:rsidP="007854D7">
      <w:pPr>
        <w:ind w:left="708"/>
        <w:rPr>
          <w:rFonts w:ascii="Calibri" w:hAnsi="Calibri" w:cs="Calibri"/>
        </w:rPr>
      </w:pPr>
      <w:r w:rsidRPr="00A21857">
        <w:rPr>
          <w:rFonts w:ascii="Calibri" w:hAnsi="Calibri" w:cs="Calibri"/>
          <w:b/>
          <w:bCs/>
        </w:rPr>
        <w:t>Parámetros de salida:</w:t>
      </w:r>
    </w:p>
    <w:p w14:paraId="3E617DBA"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@Id_Usuario_Resultado: ID del usuario registrado.</w:t>
      </w:r>
    </w:p>
    <w:p w14:paraId="3D21233C"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@Mensaje: Mensaje de resultado.</w:t>
      </w:r>
    </w:p>
    <w:p w14:paraId="3B5191DC" w14:textId="77777777" w:rsidR="00A21857" w:rsidRPr="00A21857" w:rsidRDefault="00A21857" w:rsidP="007854D7">
      <w:pPr>
        <w:ind w:left="708"/>
        <w:rPr>
          <w:rFonts w:ascii="Calibri" w:hAnsi="Calibri" w:cs="Calibri"/>
        </w:rPr>
      </w:pPr>
      <w:r w:rsidRPr="00A21857">
        <w:rPr>
          <w:rFonts w:ascii="Calibri" w:hAnsi="Calibri" w:cs="Calibri"/>
          <w:b/>
          <w:bCs/>
        </w:rPr>
        <w:t>Lógica:</w:t>
      </w:r>
    </w:p>
    <w:p w14:paraId="43556F5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 una transacción.</w:t>
      </w:r>
    </w:p>
    <w:p w14:paraId="3F9CAB27"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Inicializa los parámetros de salida.</w:t>
      </w:r>
    </w:p>
    <w:p w14:paraId="785ED580"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Verifica si el código del usuario ya existe en la tabla USUARIO.</w:t>
      </w:r>
    </w:p>
    <w:p w14:paraId="693183A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no existe, inserta el nuevo usuario y obtiene el ID generado.</w:t>
      </w:r>
    </w:p>
    <w:p w14:paraId="2B93F309"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ya existe, establece un mensaje de error.</w:t>
      </w:r>
    </w:p>
    <w:p w14:paraId="65DF6C8B"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F24AF97" w14:textId="77777777" w:rsidR="00A21857" w:rsidRPr="00A21857" w:rsidRDefault="00A21857" w:rsidP="00A21857">
      <w:pPr>
        <w:ind w:left="720"/>
      </w:pPr>
    </w:p>
    <w:p w14:paraId="47540D40" w14:textId="3410170A" w:rsidR="00A21857" w:rsidRPr="00A21857" w:rsidRDefault="00A21857" w:rsidP="00A21857">
      <w:pPr>
        <w:pStyle w:val="Ttulo3"/>
        <w:rPr>
          <w:rFonts w:ascii="Calibri" w:hAnsi="Calibri" w:cs="Calibri"/>
          <w:sz w:val="24"/>
          <w:szCs w:val="24"/>
        </w:rPr>
      </w:pPr>
      <w:bookmarkStart w:id="42" w:name="_Toc187794206"/>
      <w:r w:rsidRPr="00A21857">
        <w:rPr>
          <w:rFonts w:ascii="Calibri" w:hAnsi="Calibri" w:cs="Calibri"/>
          <w:sz w:val="24"/>
          <w:szCs w:val="24"/>
        </w:rPr>
        <w:t>PA_EDITAR_USUARIO</w:t>
      </w:r>
      <w:bookmarkEnd w:id="42"/>
    </w:p>
    <w:p w14:paraId="7E8D3AA5"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Editar la información de un usuario existente.</w:t>
      </w:r>
    </w:p>
    <w:p w14:paraId="0B0FC9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77AFFDD7"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@Id_Usuario: ID del usuario a editar.</w:t>
      </w:r>
    </w:p>
    <w:p w14:paraId="35AA22B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@Codigo: Nuevo código del usuario.</w:t>
      </w:r>
    </w:p>
    <w:p w14:paraId="5B034310"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@Nombre_Completo: Nuevo nombre completo del usuario.</w:t>
      </w:r>
    </w:p>
    <w:p w14:paraId="2730A291"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@Correo_Electronico: Nuevo correo electrónico del usuario.</w:t>
      </w:r>
    </w:p>
    <w:p w14:paraId="0FD961C8"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@Clave: Nueva contraseña del usuario.</w:t>
      </w:r>
    </w:p>
    <w:p w14:paraId="2188E59D"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@Id_Rol: Nuevo ID del rol asignado al usuario.</w:t>
      </w:r>
    </w:p>
    <w:p w14:paraId="1BDD751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@Estado: Nuevo estado del usuario (activo/inactivo).</w:t>
      </w:r>
    </w:p>
    <w:p w14:paraId="19E241B6"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17FF9FB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449FC71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@Mensaje: Mensaje de resultado.</w:t>
      </w:r>
    </w:p>
    <w:p w14:paraId="40A678E1"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4D78254E"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 una transacción.</w:t>
      </w:r>
    </w:p>
    <w:p w14:paraId="153C0BD0"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Inicializa los parámetros de salida.</w:t>
      </w:r>
    </w:p>
    <w:p w14:paraId="3B9DE24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Verifica si el nuevo código ya está en uso por otro usuario.</w:t>
      </w:r>
    </w:p>
    <w:p w14:paraId="32FFCFE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está en uso, establece un mensaje de error.</w:t>
      </w:r>
    </w:p>
    <w:p w14:paraId="1AD8D87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no está en uso, verifica si el usuario con el ID proporcionado existe.</w:t>
      </w:r>
    </w:p>
    <w:p w14:paraId="0BF63D5B"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existe, actualiza la información del usuario.</w:t>
      </w:r>
    </w:p>
    <w:p w14:paraId="009C8EE6"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no existe, establece un mensaje de error.</w:t>
      </w:r>
    </w:p>
    <w:p w14:paraId="1122C1EF" w14:textId="77777777" w:rsidR="00A21857" w:rsidRDefault="00A21857" w:rsidP="00A778CF">
      <w:pPr>
        <w:numPr>
          <w:ilvl w:val="0"/>
          <w:numId w:val="354"/>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A2226D6" w14:textId="77777777" w:rsidR="00A778CF" w:rsidRDefault="00A778CF" w:rsidP="00A778CF">
      <w:pPr>
        <w:ind w:left="720"/>
      </w:pPr>
    </w:p>
    <w:p w14:paraId="3E5D1642" w14:textId="77777777" w:rsidR="00A778CF" w:rsidRPr="00A21857" w:rsidRDefault="00A778CF" w:rsidP="00A778CF">
      <w:pPr>
        <w:ind w:left="720"/>
      </w:pPr>
    </w:p>
    <w:p w14:paraId="7D76A006" w14:textId="49731590" w:rsidR="00A21857" w:rsidRPr="00A778CF" w:rsidRDefault="00A21857" w:rsidP="00A778CF">
      <w:pPr>
        <w:pStyle w:val="Ttulo3"/>
        <w:rPr>
          <w:rFonts w:ascii="Calibri" w:hAnsi="Calibri" w:cs="Calibri"/>
          <w:sz w:val="24"/>
          <w:szCs w:val="24"/>
        </w:rPr>
      </w:pPr>
      <w:bookmarkStart w:id="43" w:name="_Toc187794207"/>
      <w:r w:rsidRPr="00A778CF">
        <w:rPr>
          <w:rFonts w:ascii="Calibri" w:hAnsi="Calibri" w:cs="Calibri"/>
          <w:sz w:val="24"/>
          <w:szCs w:val="24"/>
        </w:rPr>
        <w:lastRenderedPageBreak/>
        <w:t>PA_ELIMINAR_USUARIO</w:t>
      </w:r>
      <w:bookmarkEnd w:id="43"/>
    </w:p>
    <w:p w14:paraId="4AE60658"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Eliminar un usuario de la base de datos.</w:t>
      </w:r>
    </w:p>
    <w:p w14:paraId="758E3F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6D2504AD" w14:textId="77777777" w:rsidR="00A21857" w:rsidRPr="00A21857" w:rsidRDefault="00A21857" w:rsidP="00A778CF">
      <w:pPr>
        <w:numPr>
          <w:ilvl w:val="0"/>
          <w:numId w:val="355"/>
        </w:numPr>
        <w:tabs>
          <w:tab w:val="clear" w:pos="720"/>
          <w:tab w:val="num" w:pos="1428"/>
        </w:tabs>
        <w:ind w:left="1428"/>
        <w:rPr>
          <w:rFonts w:ascii="Calibri" w:hAnsi="Calibri" w:cs="Calibri"/>
        </w:rPr>
      </w:pPr>
      <w:r w:rsidRPr="00A21857">
        <w:rPr>
          <w:rFonts w:ascii="Calibri" w:hAnsi="Calibri" w:cs="Calibri"/>
        </w:rPr>
        <w:t>@Id_Usuario: ID del usuario a eliminar.</w:t>
      </w:r>
    </w:p>
    <w:p w14:paraId="40316240"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4192FF67"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3F5CD734"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@Mensaje: Mensaje de resultado.</w:t>
      </w:r>
    </w:p>
    <w:p w14:paraId="67B8B5FD"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342A8B6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 una transacción.</w:t>
      </w:r>
    </w:p>
    <w:p w14:paraId="5F335FE9"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Inicializa los parámetros de salida.</w:t>
      </w:r>
    </w:p>
    <w:p w14:paraId="50F357E4"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compra.</w:t>
      </w:r>
    </w:p>
    <w:p w14:paraId="227FB566"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venta.</w:t>
      </w:r>
    </w:p>
    <w:p w14:paraId="185ECF4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no está relacionado con compras o ventas, lo elimina.</w:t>
      </w:r>
    </w:p>
    <w:p w14:paraId="08431D6E"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está relacionado con compras o ventas, establece un mensaje de error.</w:t>
      </w:r>
    </w:p>
    <w:p w14:paraId="11CCCCBF" w14:textId="77777777" w:rsidR="00A21857" w:rsidRPr="00A21857" w:rsidRDefault="00A21857" w:rsidP="00A778CF">
      <w:pPr>
        <w:numPr>
          <w:ilvl w:val="0"/>
          <w:numId w:val="357"/>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7BDFD5EF" w14:textId="77777777" w:rsidR="00271548" w:rsidRDefault="00271548" w:rsidP="00271548"/>
    <w:p w14:paraId="5D5DCB50" w14:textId="5EDEEED9" w:rsidR="00BA6132" w:rsidRPr="00BA6132" w:rsidRDefault="00BA6132" w:rsidP="00BA6132">
      <w:pPr>
        <w:pStyle w:val="Ttulo3"/>
        <w:rPr>
          <w:rFonts w:ascii="Calibri" w:hAnsi="Calibri" w:cs="Calibri"/>
          <w:sz w:val="24"/>
          <w:szCs w:val="24"/>
        </w:rPr>
      </w:pPr>
      <w:bookmarkStart w:id="44" w:name="_Toc187794208"/>
      <w:r w:rsidRPr="00BA6132">
        <w:rPr>
          <w:rFonts w:ascii="Calibri" w:hAnsi="Calibri" w:cs="Calibri"/>
          <w:sz w:val="24"/>
          <w:szCs w:val="24"/>
        </w:rPr>
        <w:t>PA_REGISTRAR_CATEGORIA</w:t>
      </w:r>
      <w:bookmarkEnd w:id="44"/>
    </w:p>
    <w:p w14:paraId="724D948D"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Registrar una nueva categoría en la base de datos.</w:t>
      </w:r>
    </w:p>
    <w:p w14:paraId="2548D2EB"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75D0583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@Codigo: Código único de la categoría.</w:t>
      </w:r>
    </w:p>
    <w:p w14:paraId="54D4FD7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@Descripcion: Descripción de la categoría.</w:t>
      </w:r>
    </w:p>
    <w:p w14:paraId="0A0C7CCD"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@Estado: Estado de la categoría (activo/inactivo).</w:t>
      </w:r>
    </w:p>
    <w:p w14:paraId="1C1C6B4A"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094CACCF"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@Resultado: ID de la categoría registrada.</w:t>
      </w:r>
    </w:p>
    <w:p w14:paraId="5D8E3A25"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@Mensaje: Mensaje de resultado.</w:t>
      </w:r>
    </w:p>
    <w:p w14:paraId="34597914"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786D3B9"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Inicializa los parámetros de salida.</w:t>
      </w:r>
    </w:p>
    <w:p w14:paraId="3A7549C8"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Verifica si el código de la categoría ya existe en la tabla CATEGORIA.</w:t>
      </w:r>
    </w:p>
    <w:p w14:paraId="409C54E0"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Si el código no existe, inserta la nueva categoría y obtiene el ID generado.</w:t>
      </w:r>
    </w:p>
    <w:p w14:paraId="4870D956" w14:textId="77777777" w:rsidR="00BA6132" w:rsidRDefault="00BA6132" w:rsidP="00BA6132">
      <w:pPr>
        <w:numPr>
          <w:ilvl w:val="0"/>
          <w:numId w:val="360"/>
        </w:numPr>
        <w:tabs>
          <w:tab w:val="clear" w:pos="720"/>
          <w:tab w:val="num" w:pos="1428"/>
        </w:tabs>
        <w:ind w:left="1428"/>
      </w:pPr>
      <w:r w:rsidRPr="00BA6132">
        <w:rPr>
          <w:rFonts w:ascii="Calibri" w:hAnsi="Calibri" w:cs="Calibri"/>
        </w:rPr>
        <w:t>Si el código ya existe, establece un mensaje de error.</w:t>
      </w:r>
    </w:p>
    <w:p w14:paraId="32CEB460" w14:textId="77777777" w:rsidR="00BA6132" w:rsidRPr="00BA6132" w:rsidRDefault="00BA6132" w:rsidP="00BA6132">
      <w:pPr>
        <w:ind w:left="720"/>
      </w:pPr>
    </w:p>
    <w:p w14:paraId="2C4E886B" w14:textId="5CEF772F" w:rsidR="00BA6132" w:rsidRPr="00BA6132" w:rsidRDefault="00BA6132" w:rsidP="00BA6132">
      <w:pPr>
        <w:pStyle w:val="Ttulo3"/>
        <w:rPr>
          <w:rFonts w:ascii="Calibri" w:hAnsi="Calibri" w:cs="Calibri"/>
          <w:sz w:val="24"/>
          <w:szCs w:val="24"/>
        </w:rPr>
      </w:pPr>
      <w:bookmarkStart w:id="45" w:name="_Toc187794209"/>
      <w:r w:rsidRPr="00BA6132">
        <w:rPr>
          <w:rFonts w:ascii="Calibri" w:hAnsi="Calibri" w:cs="Calibri"/>
          <w:sz w:val="24"/>
          <w:szCs w:val="24"/>
        </w:rPr>
        <w:t>PA_EDITAR_CATEGORIA</w:t>
      </w:r>
      <w:bookmarkEnd w:id="45"/>
    </w:p>
    <w:p w14:paraId="5BD431FB"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Editar la información de una categoría existente.</w:t>
      </w:r>
    </w:p>
    <w:p w14:paraId="768E6477"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FB113DA"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@Id_Categoria: ID de la categoría a editar.</w:t>
      </w:r>
    </w:p>
    <w:p w14:paraId="57537E51"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@Codigo: Nuevo código de la categoría.</w:t>
      </w:r>
    </w:p>
    <w:p w14:paraId="3921C76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@Descripcion: Nueva descripción de la categoría.</w:t>
      </w:r>
    </w:p>
    <w:p w14:paraId="5FEAF24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@Estado: Nuevo estado de la categoría (activo/inactivo).</w:t>
      </w:r>
    </w:p>
    <w:p w14:paraId="535CD140"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2AD46715"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31835A82"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@Mensaje: Mensaje de resultado.</w:t>
      </w:r>
    </w:p>
    <w:p w14:paraId="17340AD1"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428FA26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Inicializa los parámetros de salida.</w:t>
      </w:r>
    </w:p>
    <w:p w14:paraId="1B5554C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Verifica si el nuevo código ya está en uso por otra categoría.</w:t>
      </w:r>
    </w:p>
    <w:p w14:paraId="33A1511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Si el código está en uso, establece un mensaje de error.</w:t>
      </w:r>
    </w:p>
    <w:p w14:paraId="4EAFFB07"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lastRenderedPageBreak/>
        <w:t>Si el código no está en uso, actualiza la información de la categoría.</w:t>
      </w:r>
    </w:p>
    <w:p w14:paraId="503E0D10" w14:textId="77777777" w:rsidR="00BA6132" w:rsidRPr="00BA6132" w:rsidRDefault="00BA6132" w:rsidP="00BA6132">
      <w:pPr>
        <w:numPr>
          <w:ilvl w:val="0"/>
          <w:numId w:val="363"/>
        </w:numPr>
        <w:tabs>
          <w:tab w:val="clear" w:pos="720"/>
          <w:tab w:val="num" w:pos="1428"/>
        </w:tabs>
        <w:ind w:left="1428"/>
      </w:pPr>
      <w:r w:rsidRPr="00BA6132">
        <w:rPr>
          <w:rFonts w:ascii="Calibri" w:hAnsi="Calibri" w:cs="Calibri"/>
        </w:rPr>
        <w:t>Si la categoría no existe, establece un mensaje de error.</w:t>
      </w:r>
    </w:p>
    <w:p w14:paraId="5BFC392D" w14:textId="77777777" w:rsidR="00BA6132" w:rsidRPr="00BA6132" w:rsidRDefault="00BA6132" w:rsidP="00BA6132">
      <w:pPr>
        <w:ind w:left="1428"/>
      </w:pPr>
    </w:p>
    <w:p w14:paraId="778810A0" w14:textId="33FF130D" w:rsidR="00BA6132" w:rsidRPr="00BA6132" w:rsidRDefault="00BA6132" w:rsidP="00BA6132">
      <w:pPr>
        <w:pStyle w:val="Ttulo3"/>
        <w:rPr>
          <w:rFonts w:ascii="Calibri" w:hAnsi="Calibri" w:cs="Calibri"/>
          <w:sz w:val="24"/>
          <w:szCs w:val="24"/>
        </w:rPr>
      </w:pPr>
      <w:bookmarkStart w:id="46" w:name="_Toc187794210"/>
      <w:r w:rsidRPr="00BA6132">
        <w:rPr>
          <w:rFonts w:ascii="Calibri" w:hAnsi="Calibri" w:cs="Calibri"/>
          <w:sz w:val="24"/>
          <w:szCs w:val="24"/>
        </w:rPr>
        <w:t>PA_ELIMINAR_CATEGORIA</w:t>
      </w:r>
      <w:bookmarkEnd w:id="46"/>
    </w:p>
    <w:p w14:paraId="39F2C6F5"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Eliminar una categoría de la base de datos.</w:t>
      </w:r>
    </w:p>
    <w:p w14:paraId="31C77028"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B268F7D" w14:textId="77777777" w:rsidR="00BA6132" w:rsidRPr="00BA6132" w:rsidRDefault="00BA6132" w:rsidP="00BA6132">
      <w:pPr>
        <w:numPr>
          <w:ilvl w:val="0"/>
          <w:numId w:val="364"/>
        </w:numPr>
        <w:tabs>
          <w:tab w:val="clear" w:pos="720"/>
          <w:tab w:val="num" w:pos="1428"/>
        </w:tabs>
        <w:ind w:left="1428"/>
        <w:rPr>
          <w:rFonts w:ascii="Calibri" w:hAnsi="Calibri" w:cs="Calibri"/>
        </w:rPr>
      </w:pPr>
      <w:r w:rsidRPr="00BA6132">
        <w:rPr>
          <w:rFonts w:ascii="Calibri" w:hAnsi="Calibri" w:cs="Calibri"/>
        </w:rPr>
        <w:t>@Id_Categoria: ID de la categoría a eliminar.</w:t>
      </w:r>
    </w:p>
    <w:p w14:paraId="215B89E6"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4FC60E13"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7C16E0B7"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@Mensaje: Mensaje de resultado.</w:t>
      </w:r>
    </w:p>
    <w:p w14:paraId="14B7C950"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9B2CD37"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Inicializa los parámetros de salida.</w:t>
      </w:r>
    </w:p>
    <w:p w14:paraId="0B7797F1"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Verifica si la categoría está relacionada con algún producto.</w:t>
      </w:r>
    </w:p>
    <w:p w14:paraId="060CADAE"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Si la categoría no está relacionada con productos, la elimina.</w:t>
      </w:r>
    </w:p>
    <w:p w14:paraId="2F6F975F" w14:textId="77777777" w:rsidR="00BA6132" w:rsidRPr="00BA6132" w:rsidRDefault="00BA6132" w:rsidP="00BA6132">
      <w:pPr>
        <w:numPr>
          <w:ilvl w:val="0"/>
          <w:numId w:val="366"/>
        </w:numPr>
        <w:tabs>
          <w:tab w:val="clear" w:pos="720"/>
          <w:tab w:val="num" w:pos="1428"/>
        </w:tabs>
        <w:ind w:left="1428"/>
      </w:pPr>
      <w:r w:rsidRPr="00BA6132">
        <w:rPr>
          <w:rFonts w:ascii="Calibri" w:hAnsi="Calibri" w:cs="Calibri"/>
        </w:rPr>
        <w:t>Si la categoría está relacionada con productos, establece un mensaje de error.</w:t>
      </w:r>
    </w:p>
    <w:p w14:paraId="557DF50B" w14:textId="77777777" w:rsidR="00370808" w:rsidRDefault="00370808" w:rsidP="00271548"/>
    <w:p w14:paraId="5D78964B" w14:textId="756295AC" w:rsidR="004F6238" w:rsidRPr="00C34037" w:rsidRDefault="004F6238" w:rsidP="00C34037">
      <w:pPr>
        <w:pStyle w:val="Ttulo3"/>
        <w:rPr>
          <w:rFonts w:ascii="Calibri" w:hAnsi="Calibri" w:cs="Calibri"/>
          <w:sz w:val="24"/>
          <w:szCs w:val="24"/>
        </w:rPr>
      </w:pPr>
      <w:bookmarkStart w:id="47" w:name="_Toc187794211"/>
      <w:r w:rsidRPr="00C34037">
        <w:rPr>
          <w:rFonts w:ascii="Calibri" w:hAnsi="Calibri" w:cs="Calibri"/>
          <w:sz w:val="24"/>
          <w:szCs w:val="24"/>
        </w:rPr>
        <w:t>PA_REGISTRAR_PRODUCTO</w:t>
      </w:r>
      <w:bookmarkEnd w:id="47"/>
    </w:p>
    <w:p w14:paraId="762AA737" w14:textId="77777777" w:rsidR="004F6238" w:rsidRPr="004F6238" w:rsidRDefault="004F6238" w:rsidP="004F6238">
      <w:pPr>
        <w:ind w:left="708"/>
        <w:jc w:val="both"/>
        <w:rPr>
          <w:rFonts w:ascii="Calibri" w:hAnsi="Calibri" w:cs="Calibri"/>
        </w:rPr>
      </w:pPr>
      <w:r w:rsidRPr="004F6238">
        <w:rPr>
          <w:rFonts w:ascii="Calibri" w:hAnsi="Calibri" w:cs="Calibri"/>
          <w:b/>
          <w:bCs/>
        </w:rPr>
        <w:t>Propósito:</w:t>
      </w:r>
      <w:r w:rsidRPr="004F6238">
        <w:rPr>
          <w:rFonts w:ascii="Calibri" w:hAnsi="Calibri" w:cs="Calibri"/>
        </w:rPr>
        <w:t> Registrar un nuevo producto en la base de datos.</w:t>
      </w:r>
    </w:p>
    <w:p w14:paraId="5D5DDF5E"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entrada:</w:t>
      </w:r>
    </w:p>
    <w:p w14:paraId="754EF2AF"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@Codigo: Código único del producto.</w:t>
      </w:r>
    </w:p>
    <w:p w14:paraId="70C12619"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@Nombre_Producto: Nombre del producto.</w:t>
      </w:r>
    </w:p>
    <w:p w14:paraId="3CDF771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@Descripcion: Descripción del producto.</w:t>
      </w:r>
    </w:p>
    <w:p w14:paraId="63E9218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@Id_Categoria: ID de la categoría a la que pertenece el producto.</w:t>
      </w:r>
    </w:p>
    <w:p w14:paraId="01B8D06E"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@Id_Unidad_Medida: ID de la unidad de medida del producto.</w:t>
      </w:r>
    </w:p>
    <w:p w14:paraId="2A20B3E6"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@Pais_Origen: País de origen del producto.</w:t>
      </w:r>
    </w:p>
    <w:p w14:paraId="43A25147"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@Estado: Estado del producto (activo/inactivo).</w:t>
      </w:r>
    </w:p>
    <w:p w14:paraId="4514EFA7"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salida:</w:t>
      </w:r>
    </w:p>
    <w:p w14:paraId="4F3AB1DC"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@Resultado: ID del producto registrado.</w:t>
      </w:r>
    </w:p>
    <w:p w14:paraId="19C616BF"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5F635E59" w14:textId="77777777" w:rsidR="004F6238" w:rsidRPr="004F6238" w:rsidRDefault="004F6238" w:rsidP="004F6238">
      <w:pPr>
        <w:ind w:left="708"/>
        <w:jc w:val="both"/>
        <w:rPr>
          <w:rFonts w:ascii="Calibri" w:hAnsi="Calibri" w:cs="Calibri"/>
        </w:rPr>
      </w:pPr>
      <w:r w:rsidRPr="004F6238">
        <w:rPr>
          <w:rFonts w:ascii="Calibri" w:hAnsi="Calibri" w:cs="Calibri"/>
          <w:b/>
          <w:bCs/>
        </w:rPr>
        <w:t>Lógica:</w:t>
      </w:r>
    </w:p>
    <w:p w14:paraId="022768AF"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3CE7A7B7"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Verifica si el código del producto ya existe en la tabla PRODUCTO.</w:t>
      </w:r>
    </w:p>
    <w:p w14:paraId="1E19DC6B"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Si el código no existe, inserta el nuevo producto y obtiene el ID generado.</w:t>
      </w:r>
    </w:p>
    <w:p w14:paraId="1347EDD7" w14:textId="31BC4354" w:rsidR="00281EA3" w:rsidRDefault="004F6238" w:rsidP="00281EA3">
      <w:pPr>
        <w:numPr>
          <w:ilvl w:val="0"/>
          <w:numId w:val="369"/>
        </w:numPr>
        <w:tabs>
          <w:tab w:val="clear" w:pos="720"/>
          <w:tab w:val="num" w:pos="1428"/>
        </w:tabs>
        <w:ind w:left="1428"/>
        <w:jc w:val="both"/>
      </w:pPr>
      <w:r w:rsidRPr="004F6238">
        <w:rPr>
          <w:rFonts w:ascii="Calibri" w:hAnsi="Calibri" w:cs="Calibri"/>
        </w:rPr>
        <w:t>Si el código ya existe, establece un mensaje de error.</w:t>
      </w:r>
    </w:p>
    <w:p w14:paraId="4087C802" w14:textId="77777777" w:rsidR="00281EA3" w:rsidRPr="004F6238" w:rsidRDefault="00281EA3" w:rsidP="00281EA3">
      <w:pPr>
        <w:ind w:left="1428"/>
        <w:jc w:val="both"/>
      </w:pPr>
    </w:p>
    <w:p w14:paraId="1A3FA110" w14:textId="44243CB0" w:rsidR="004F6238" w:rsidRPr="00281EA3" w:rsidRDefault="004F6238" w:rsidP="00281EA3">
      <w:pPr>
        <w:pStyle w:val="Ttulo3"/>
        <w:rPr>
          <w:rFonts w:ascii="Calibri" w:hAnsi="Calibri" w:cs="Calibri"/>
          <w:sz w:val="24"/>
          <w:szCs w:val="24"/>
        </w:rPr>
      </w:pPr>
      <w:bookmarkStart w:id="48" w:name="_Toc187794212"/>
      <w:r w:rsidRPr="00281EA3">
        <w:rPr>
          <w:rFonts w:ascii="Calibri" w:hAnsi="Calibri" w:cs="Calibri"/>
          <w:sz w:val="24"/>
          <w:szCs w:val="24"/>
        </w:rPr>
        <w:t>PA_EDITAR_PRODUCTO</w:t>
      </w:r>
      <w:bookmarkEnd w:id="48"/>
    </w:p>
    <w:p w14:paraId="16129611" w14:textId="77777777" w:rsidR="004F6238" w:rsidRPr="004F6238" w:rsidRDefault="004F6238" w:rsidP="00281EA3">
      <w:pPr>
        <w:ind w:left="708"/>
        <w:rPr>
          <w:rFonts w:ascii="Calibri" w:hAnsi="Calibri" w:cs="Calibri"/>
        </w:rPr>
      </w:pPr>
      <w:r w:rsidRPr="004F6238">
        <w:rPr>
          <w:rFonts w:ascii="Calibri" w:hAnsi="Calibri" w:cs="Calibri"/>
          <w:b/>
          <w:bCs/>
        </w:rPr>
        <w:t>Propósito:</w:t>
      </w:r>
      <w:r w:rsidRPr="004F6238">
        <w:rPr>
          <w:rFonts w:ascii="Calibri" w:hAnsi="Calibri" w:cs="Calibri"/>
        </w:rPr>
        <w:t> Editar la información de un producto existente.</w:t>
      </w:r>
    </w:p>
    <w:p w14:paraId="6213C6F1" w14:textId="77777777" w:rsidR="004F6238" w:rsidRPr="004F6238" w:rsidRDefault="004F6238" w:rsidP="00281EA3">
      <w:pPr>
        <w:ind w:left="708"/>
        <w:rPr>
          <w:rFonts w:ascii="Calibri" w:hAnsi="Calibri" w:cs="Calibri"/>
        </w:rPr>
      </w:pPr>
      <w:r w:rsidRPr="004F6238">
        <w:rPr>
          <w:rFonts w:ascii="Calibri" w:hAnsi="Calibri" w:cs="Calibri"/>
          <w:b/>
          <w:bCs/>
        </w:rPr>
        <w:t>Parámetros de entrada:</w:t>
      </w:r>
    </w:p>
    <w:p w14:paraId="2BC3F14E"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@Id_Producto: ID del producto a editar.</w:t>
      </w:r>
    </w:p>
    <w:p w14:paraId="170D0A7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@Codigo: Nuevo código del producto.</w:t>
      </w:r>
    </w:p>
    <w:p w14:paraId="6A56410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@Nombre_Producto: Nuevo nombre del producto.</w:t>
      </w:r>
    </w:p>
    <w:p w14:paraId="0A08A6CC"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@Descripcion: Nueva descripción del producto.</w:t>
      </w:r>
    </w:p>
    <w:p w14:paraId="08F39503"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@Id_Categoria: Nuevo ID de la categoría del producto.</w:t>
      </w:r>
    </w:p>
    <w:p w14:paraId="03A850B6"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@Id_Unidad_Medida: Nuevo ID de la unidad de medida del producto.</w:t>
      </w:r>
    </w:p>
    <w:p w14:paraId="6B2D079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lastRenderedPageBreak/>
        <w:t>@Pais_Origen: Nuevo país de origen del producto.</w:t>
      </w:r>
    </w:p>
    <w:p w14:paraId="39884162"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@Estado: Nuevo estado del producto (activo/inactivo).</w:t>
      </w:r>
    </w:p>
    <w:p w14:paraId="3B41223F" w14:textId="77777777" w:rsidR="004F6238" w:rsidRPr="004F6238" w:rsidRDefault="004F6238" w:rsidP="00281EA3">
      <w:pPr>
        <w:ind w:left="708"/>
        <w:rPr>
          <w:rFonts w:ascii="Calibri" w:hAnsi="Calibri" w:cs="Calibri"/>
        </w:rPr>
      </w:pPr>
      <w:r w:rsidRPr="004F6238">
        <w:rPr>
          <w:rFonts w:ascii="Calibri" w:hAnsi="Calibri" w:cs="Calibri"/>
          <w:b/>
          <w:bCs/>
        </w:rPr>
        <w:t>Parámetros de salida:</w:t>
      </w:r>
    </w:p>
    <w:p w14:paraId="4CCB95F7"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@Resultado: Indicador de éxito (1) o fracaso (0).</w:t>
      </w:r>
    </w:p>
    <w:p w14:paraId="3944FEB8"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@Mensaje: Mensaje de resultado.</w:t>
      </w:r>
    </w:p>
    <w:p w14:paraId="26ECB874" w14:textId="77777777" w:rsidR="004F6238" w:rsidRPr="004F6238" w:rsidRDefault="004F6238" w:rsidP="00281EA3">
      <w:pPr>
        <w:ind w:left="708"/>
        <w:rPr>
          <w:rFonts w:ascii="Calibri" w:hAnsi="Calibri" w:cs="Calibri"/>
        </w:rPr>
      </w:pPr>
      <w:r w:rsidRPr="004F6238">
        <w:rPr>
          <w:rFonts w:ascii="Calibri" w:hAnsi="Calibri" w:cs="Calibri"/>
          <w:b/>
          <w:bCs/>
        </w:rPr>
        <w:t>Lógica:</w:t>
      </w:r>
    </w:p>
    <w:p w14:paraId="626D0B49"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Inicializa los parámetros de salida.</w:t>
      </w:r>
    </w:p>
    <w:p w14:paraId="0C56E4D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Verifica si el nuevo código ya está en uso por otro producto.</w:t>
      </w:r>
    </w:p>
    <w:p w14:paraId="7C9690A1"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está en uso, establece un mensaje de error.</w:t>
      </w:r>
    </w:p>
    <w:p w14:paraId="37375FF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no está en uso, actualiza la información del producto.</w:t>
      </w:r>
    </w:p>
    <w:p w14:paraId="626A04CF" w14:textId="77777777" w:rsidR="004F6238" w:rsidRPr="00281EA3" w:rsidRDefault="004F6238" w:rsidP="00281EA3">
      <w:pPr>
        <w:numPr>
          <w:ilvl w:val="0"/>
          <w:numId w:val="372"/>
        </w:numPr>
        <w:tabs>
          <w:tab w:val="clear" w:pos="720"/>
          <w:tab w:val="num" w:pos="1428"/>
        </w:tabs>
        <w:ind w:left="1428"/>
      </w:pPr>
      <w:r w:rsidRPr="004F6238">
        <w:rPr>
          <w:rFonts w:ascii="Calibri" w:hAnsi="Calibri" w:cs="Calibri"/>
        </w:rPr>
        <w:t>Si la actualización es exitosa, establece el indicador de éxito.</w:t>
      </w:r>
    </w:p>
    <w:p w14:paraId="6B5BF24C" w14:textId="77777777" w:rsidR="00281EA3" w:rsidRPr="004F6238" w:rsidRDefault="00281EA3" w:rsidP="00281EA3">
      <w:pPr>
        <w:ind w:left="1428"/>
      </w:pPr>
    </w:p>
    <w:p w14:paraId="1847773B" w14:textId="4B1AEC8F" w:rsidR="004F6238" w:rsidRPr="00281EA3" w:rsidRDefault="004F6238" w:rsidP="00281EA3">
      <w:pPr>
        <w:pStyle w:val="Ttulo3"/>
        <w:rPr>
          <w:rFonts w:ascii="Calibri" w:hAnsi="Calibri" w:cs="Calibri"/>
          <w:sz w:val="24"/>
          <w:szCs w:val="24"/>
        </w:rPr>
      </w:pPr>
      <w:bookmarkStart w:id="49" w:name="_Toc187794213"/>
      <w:r w:rsidRPr="00281EA3">
        <w:rPr>
          <w:rFonts w:ascii="Calibri" w:hAnsi="Calibri" w:cs="Calibri"/>
          <w:sz w:val="24"/>
          <w:szCs w:val="24"/>
        </w:rPr>
        <w:t>PA_ELIMINAR_PRODUCTO</w:t>
      </w:r>
      <w:bookmarkEnd w:id="49"/>
    </w:p>
    <w:p w14:paraId="08B5D9D8" w14:textId="77777777" w:rsidR="004F6238" w:rsidRPr="004F6238" w:rsidRDefault="004F6238" w:rsidP="00281EA3">
      <w:pPr>
        <w:ind w:left="708"/>
        <w:jc w:val="both"/>
        <w:rPr>
          <w:rFonts w:ascii="Calibri" w:hAnsi="Calibri" w:cs="Calibri"/>
        </w:rPr>
      </w:pPr>
      <w:r w:rsidRPr="004F6238">
        <w:rPr>
          <w:rFonts w:ascii="Calibri" w:hAnsi="Calibri" w:cs="Calibri"/>
          <w:b/>
          <w:bCs/>
        </w:rPr>
        <w:t>Propósito:</w:t>
      </w:r>
      <w:r w:rsidRPr="004F6238">
        <w:rPr>
          <w:rFonts w:ascii="Calibri" w:hAnsi="Calibri" w:cs="Calibri"/>
        </w:rPr>
        <w:t> Eliminar un producto de la base de datos.</w:t>
      </w:r>
    </w:p>
    <w:p w14:paraId="4372EAEA"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entrada:</w:t>
      </w:r>
    </w:p>
    <w:p w14:paraId="2AAAFCBC" w14:textId="77777777" w:rsidR="004F6238" w:rsidRPr="004F6238" w:rsidRDefault="004F6238" w:rsidP="00281EA3">
      <w:pPr>
        <w:numPr>
          <w:ilvl w:val="0"/>
          <w:numId w:val="373"/>
        </w:numPr>
        <w:tabs>
          <w:tab w:val="clear" w:pos="720"/>
          <w:tab w:val="num" w:pos="1428"/>
        </w:tabs>
        <w:ind w:left="1428"/>
        <w:jc w:val="both"/>
        <w:rPr>
          <w:rFonts w:ascii="Calibri" w:hAnsi="Calibri" w:cs="Calibri"/>
        </w:rPr>
      </w:pPr>
      <w:r w:rsidRPr="004F6238">
        <w:rPr>
          <w:rFonts w:ascii="Calibri" w:hAnsi="Calibri" w:cs="Calibri"/>
        </w:rPr>
        <w:t>@Id_Producto: ID del producto a eliminar.</w:t>
      </w:r>
    </w:p>
    <w:p w14:paraId="7CAE7715"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salida:</w:t>
      </w:r>
    </w:p>
    <w:p w14:paraId="4C1B6913"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@Respuesta: Indicador de éxito (1) o fracaso (0).</w:t>
      </w:r>
    </w:p>
    <w:p w14:paraId="529ACEE6"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180034F5" w14:textId="77777777" w:rsidR="004F6238" w:rsidRPr="004F6238" w:rsidRDefault="004F6238" w:rsidP="00281EA3">
      <w:pPr>
        <w:ind w:left="708"/>
        <w:jc w:val="both"/>
        <w:rPr>
          <w:rFonts w:ascii="Calibri" w:hAnsi="Calibri" w:cs="Calibri"/>
        </w:rPr>
      </w:pPr>
      <w:r w:rsidRPr="004F6238">
        <w:rPr>
          <w:rFonts w:ascii="Calibri" w:hAnsi="Calibri" w:cs="Calibri"/>
          <w:b/>
          <w:bCs/>
        </w:rPr>
        <w:t>Lógica:</w:t>
      </w:r>
    </w:p>
    <w:p w14:paraId="5AFC67F4"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202CEA6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compra.</w:t>
      </w:r>
    </w:p>
    <w:p w14:paraId="76289D45"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venta.</w:t>
      </w:r>
    </w:p>
    <w:p w14:paraId="0F2660F2"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el inventario.</w:t>
      </w:r>
    </w:p>
    <w:p w14:paraId="4E61E79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oferta.</w:t>
      </w:r>
    </w:p>
    <w:p w14:paraId="1CFDCD11"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Si el producto no está relacionado con compras, ventas, inventario u ofertas, lo elimina.</w:t>
      </w:r>
    </w:p>
    <w:p w14:paraId="0E40C1CC" w14:textId="4BACDFEB" w:rsidR="00D019AD" w:rsidRPr="00281EA3" w:rsidRDefault="004F6238" w:rsidP="00271548">
      <w:pPr>
        <w:numPr>
          <w:ilvl w:val="0"/>
          <w:numId w:val="375"/>
        </w:numPr>
        <w:tabs>
          <w:tab w:val="clear" w:pos="720"/>
          <w:tab w:val="num" w:pos="1428"/>
        </w:tabs>
        <w:ind w:left="1428"/>
        <w:jc w:val="both"/>
      </w:pPr>
      <w:r w:rsidRPr="004F6238">
        <w:rPr>
          <w:rFonts w:ascii="Calibri" w:hAnsi="Calibri" w:cs="Calibri"/>
        </w:rPr>
        <w:t>Si el producto está relacionado con alguna de estas entidades, establece un mensaje de error.</w:t>
      </w:r>
    </w:p>
    <w:p w14:paraId="0A6C4D6C" w14:textId="77777777" w:rsidR="00281EA3" w:rsidRDefault="00281EA3" w:rsidP="00281EA3">
      <w:pPr>
        <w:ind w:left="1428"/>
        <w:jc w:val="both"/>
      </w:pPr>
    </w:p>
    <w:p w14:paraId="3F46F559" w14:textId="77777777" w:rsidR="00281EA3" w:rsidRPr="00281EA3" w:rsidRDefault="00281EA3" w:rsidP="00281EA3">
      <w:pPr>
        <w:pStyle w:val="Ttulo3"/>
        <w:rPr>
          <w:rFonts w:ascii="Calibri" w:hAnsi="Calibri" w:cs="Calibri"/>
          <w:sz w:val="24"/>
          <w:szCs w:val="24"/>
        </w:rPr>
      </w:pPr>
      <w:bookmarkStart w:id="50" w:name="_Toc187794214"/>
      <w:r w:rsidRPr="00281EA3">
        <w:rPr>
          <w:rFonts w:ascii="Calibri" w:hAnsi="Calibri" w:cs="Calibri"/>
          <w:sz w:val="24"/>
          <w:szCs w:val="24"/>
        </w:rPr>
        <w:t>PA_REGISTRAR_UNIDAD_MEDIDA</w:t>
      </w:r>
      <w:bookmarkEnd w:id="50"/>
    </w:p>
    <w:p w14:paraId="203F3FE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Registrar una nueva unidad de medida en la base de datos.</w:t>
      </w:r>
    </w:p>
    <w:p w14:paraId="35847D2E"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36C320E2"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@Codigo: Código único de la unidad de medida.</w:t>
      </w:r>
    </w:p>
    <w:p w14:paraId="76D14967"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@Descripcion: Descripción de la unidad de medida.</w:t>
      </w:r>
    </w:p>
    <w:p w14:paraId="55F9E350"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@Simbolo: Símbolo de la unidad de medida.</w:t>
      </w:r>
    </w:p>
    <w:p w14:paraId="6E92474E"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@Estado: Estado de la unidad de medida (activo/inactivo).</w:t>
      </w:r>
    </w:p>
    <w:p w14:paraId="7CC673F8"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5BDC04"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@Resultado: ID de la unidad de medida registrada.</w:t>
      </w:r>
    </w:p>
    <w:p w14:paraId="33146716"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0C38478"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57BDC263"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25D74528"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Verifica si el código de la unidad de medida ya existe en la tabla UNIDAD_MEDIDA.</w:t>
      </w:r>
    </w:p>
    <w:p w14:paraId="4E84C64E"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Si el código no existe, inserta la nueva unidad de medida y obtiene el ID generado.</w:t>
      </w:r>
    </w:p>
    <w:p w14:paraId="2B30304D" w14:textId="76A5FBF4" w:rsidR="00281EA3" w:rsidRPr="00281EA3" w:rsidRDefault="00281EA3" w:rsidP="00281EA3">
      <w:pPr>
        <w:numPr>
          <w:ilvl w:val="0"/>
          <w:numId w:val="378"/>
        </w:numPr>
        <w:tabs>
          <w:tab w:val="clear" w:pos="720"/>
          <w:tab w:val="num" w:pos="1428"/>
        </w:tabs>
        <w:ind w:left="1428"/>
        <w:jc w:val="both"/>
      </w:pPr>
      <w:r w:rsidRPr="00281EA3">
        <w:rPr>
          <w:rFonts w:ascii="Calibri" w:hAnsi="Calibri" w:cs="Calibri"/>
        </w:rPr>
        <w:t>Si el código ya existe, establece un mensaje de error.</w:t>
      </w:r>
    </w:p>
    <w:p w14:paraId="1919C17E" w14:textId="0C20C9C8" w:rsidR="00281EA3" w:rsidRPr="00281EA3" w:rsidRDefault="00281EA3" w:rsidP="00281EA3">
      <w:pPr>
        <w:pStyle w:val="Ttulo3"/>
        <w:rPr>
          <w:rFonts w:ascii="Calibri" w:hAnsi="Calibri" w:cs="Calibri"/>
          <w:sz w:val="24"/>
          <w:szCs w:val="24"/>
        </w:rPr>
      </w:pPr>
      <w:bookmarkStart w:id="51" w:name="_Toc187794215"/>
      <w:r w:rsidRPr="00281EA3">
        <w:rPr>
          <w:rFonts w:ascii="Calibri" w:hAnsi="Calibri" w:cs="Calibri"/>
          <w:sz w:val="24"/>
          <w:szCs w:val="24"/>
        </w:rPr>
        <w:lastRenderedPageBreak/>
        <w:t>PA_EDITAR_UNIDAD_MEDIDA</w:t>
      </w:r>
      <w:bookmarkEnd w:id="51"/>
    </w:p>
    <w:p w14:paraId="7AE2638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Editar la información de una unidad de medida existente.</w:t>
      </w:r>
    </w:p>
    <w:p w14:paraId="5A125591"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0C6975D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editar.</w:t>
      </w:r>
    </w:p>
    <w:p w14:paraId="44D99A1C"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@Codigo: Nuevo código de la unidad de medida.</w:t>
      </w:r>
    </w:p>
    <w:p w14:paraId="6AF9ED13"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@Descripcion: Nueva descripción de la unidad de medida.</w:t>
      </w:r>
    </w:p>
    <w:p w14:paraId="1108E7FE"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@Simbolo: Nuevo símbolo de la unidad de medida.</w:t>
      </w:r>
    </w:p>
    <w:p w14:paraId="1DB8B8F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@Estado: Nuevo estado de la unidad de medida (activo/inactivo).</w:t>
      </w:r>
    </w:p>
    <w:p w14:paraId="529BBBD5"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3B81C2C1"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7C1940EC"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6FDCA3A1"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7E7E481A"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4DA10DF2"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Verifica si el nuevo código ya está en uso por otra unidad de medida.</w:t>
      </w:r>
    </w:p>
    <w:p w14:paraId="36A0EA89"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está en uso, establece un mensaje de error.</w:t>
      </w:r>
    </w:p>
    <w:p w14:paraId="565259A4"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no está en uso, actualiza la información de la unidad de medida.</w:t>
      </w:r>
    </w:p>
    <w:p w14:paraId="3045DA8C" w14:textId="77777777" w:rsidR="00281EA3" w:rsidRPr="00281EA3" w:rsidRDefault="00281EA3" w:rsidP="00281EA3">
      <w:pPr>
        <w:numPr>
          <w:ilvl w:val="0"/>
          <w:numId w:val="381"/>
        </w:numPr>
        <w:tabs>
          <w:tab w:val="clear" w:pos="720"/>
          <w:tab w:val="num" w:pos="1428"/>
        </w:tabs>
        <w:ind w:left="1428"/>
        <w:jc w:val="both"/>
      </w:pPr>
      <w:r w:rsidRPr="00281EA3">
        <w:rPr>
          <w:rFonts w:ascii="Calibri" w:hAnsi="Calibri" w:cs="Calibri"/>
        </w:rPr>
        <w:t>Si la actualización es exitosa, establece el indicador de éxito y un mensaje de confirmación.</w:t>
      </w:r>
    </w:p>
    <w:p w14:paraId="1F073B14" w14:textId="77777777" w:rsidR="00281EA3" w:rsidRPr="00281EA3" w:rsidRDefault="00281EA3" w:rsidP="00281EA3">
      <w:pPr>
        <w:ind w:left="1428"/>
      </w:pPr>
    </w:p>
    <w:p w14:paraId="02DDEAE7" w14:textId="48A89801" w:rsidR="00281EA3" w:rsidRPr="00281EA3" w:rsidRDefault="00281EA3" w:rsidP="00281EA3">
      <w:pPr>
        <w:pStyle w:val="Ttulo3"/>
        <w:rPr>
          <w:rFonts w:ascii="Calibri" w:hAnsi="Calibri" w:cs="Calibri"/>
          <w:sz w:val="24"/>
          <w:szCs w:val="24"/>
        </w:rPr>
      </w:pPr>
      <w:bookmarkStart w:id="52" w:name="_Toc187794216"/>
      <w:r w:rsidRPr="00281EA3">
        <w:rPr>
          <w:rFonts w:ascii="Calibri" w:hAnsi="Calibri" w:cs="Calibri"/>
          <w:sz w:val="24"/>
          <w:szCs w:val="24"/>
        </w:rPr>
        <w:t>PA_ELIMINAR_UNIDAD_MEDIDA</w:t>
      </w:r>
      <w:bookmarkEnd w:id="52"/>
    </w:p>
    <w:p w14:paraId="168962A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Eliminar una unidad de medida de la base de datos.</w:t>
      </w:r>
    </w:p>
    <w:p w14:paraId="2F9B80F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7BB010DF" w14:textId="77777777" w:rsidR="00281EA3" w:rsidRPr="00281EA3" w:rsidRDefault="00281EA3" w:rsidP="00281EA3">
      <w:pPr>
        <w:numPr>
          <w:ilvl w:val="0"/>
          <w:numId w:val="382"/>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eliminar.</w:t>
      </w:r>
    </w:p>
    <w:p w14:paraId="2C84263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BBA2F0"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0D66B48C"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8290CCB"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19DC88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3C6CD4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Verifica si la unidad de medida está asociada a algún producto.</w:t>
      </w:r>
    </w:p>
    <w:p w14:paraId="36209847"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unidad de medida no está asociada a productos, la elimina.</w:t>
      </w:r>
    </w:p>
    <w:p w14:paraId="1B7E9F9B"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eliminación es exitosa, establece el indicador de éxito y un mensaje de confirmación.</w:t>
      </w:r>
    </w:p>
    <w:p w14:paraId="63BDBF8B" w14:textId="77777777" w:rsidR="00281EA3" w:rsidRPr="0049351B" w:rsidRDefault="00281EA3" w:rsidP="00281EA3">
      <w:pPr>
        <w:numPr>
          <w:ilvl w:val="0"/>
          <w:numId w:val="384"/>
        </w:numPr>
        <w:tabs>
          <w:tab w:val="clear" w:pos="720"/>
          <w:tab w:val="num" w:pos="1428"/>
        </w:tabs>
        <w:ind w:left="1428"/>
        <w:jc w:val="both"/>
      </w:pPr>
      <w:r w:rsidRPr="00281EA3">
        <w:rPr>
          <w:rFonts w:ascii="Calibri" w:hAnsi="Calibri" w:cs="Calibri"/>
        </w:rPr>
        <w:t>Si la unidad de medida está asociada a productos, establece un mensaje de error.</w:t>
      </w:r>
    </w:p>
    <w:p w14:paraId="292480A0" w14:textId="77777777" w:rsidR="0049351B" w:rsidRDefault="0049351B" w:rsidP="0049351B">
      <w:pPr>
        <w:jc w:val="both"/>
        <w:rPr>
          <w:rFonts w:ascii="Calibri" w:hAnsi="Calibri" w:cs="Calibri"/>
        </w:rPr>
      </w:pPr>
    </w:p>
    <w:p w14:paraId="5BD58D12" w14:textId="77777777" w:rsidR="0049351B" w:rsidRDefault="0049351B" w:rsidP="0049351B">
      <w:pPr>
        <w:jc w:val="both"/>
        <w:rPr>
          <w:rFonts w:ascii="Calibri" w:hAnsi="Calibri" w:cs="Calibri"/>
        </w:rPr>
      </w:pPr>
    </w:p>
    <w:p w14:paraId="38CBE3B1" w14:textId="77777777" w:rsidR="0049351B" w:rsidRDefault="0049351B" w:rsidP="0049351B">
      <w:pPr>
        <w:jc w:val="both"/>
        <w:rPr>
          <w:rFonts w:ascii="Calibri" w:hAnsi="Calibri" w:cs="Calibri"/>
        </w:rPr>
      </w:pPr>
    </w:p>
    <w:p w14:paraId="49E24D8E" w14:textId="77777777" w:rsidR="0049351B" w:rsidRDefault="0049351B" w:rsidP="0049351B">
      <w:pPr>
        <w:jc w:val="both"/>
        <w:rPr>
          <w:rFonts w:ascii="Calibri" w:hAnsi="Calibri" w:cs="Calibri"/>
        </w:rPr>
      </w:pPr>
    </w:p>
    <w:p w14:paraId="106C3F2D" w14:textId="77777777" w:rsidR="0049351B" w:rsidRDefault="0049351B" w:rsidP="0049351B">
      <w:pPr>
        <w:jc w:val="both"/>
        <w:rPr>
          <w:rFonts w:ascii="Calibri" w:hAnsi="Calibri" w:cs="Calibri"/>
        </w:rPr>
      </w:pPr>
    </w:p>
    <w:p w14:paraId="256EA9B9" w14:textId="77777777" w:rsidR="0049351B" w:rsidRDefault="0049351B" w:rsidP="0049351B">
      <w:pPr>
        <w:jc w:val="both"/>
        <w:rPr>
          <w:rFonts w:ascii="Calibri" w:hAnsi="Calibri" w:cs="Calibri"/>
        </w:rPr>
      </w:pPr>
    </w:p>
    <w:p w14:paraId="278E6C5A" w14:textId="77777777" w:rsidR="0049351B" w:rsidRDefault="0049351B" w:rsidP="0049351B">
      <w:pPr>
        <w:jc w:val="both"/>
        <w:rPr>
          <w:rFonts w:ascii="Calibri" w:hAnsi="Calibri" w:cs="Calibri"/>
        </w:rPr>
      </w:pPr>
    </w:p>
    <w:p w14:paraId="1FE0DEAD" w14:textId="77777777" w:rsidR="0049351B" w:rsidRDefault="0049351B" w:rsidP="0049351B">
      <w:pPr>
        <w:jc w:val="both"/>
        <w:rPr>
          <w:rFonts w:ascii="Calibri" w:hAnsi="Calibri" w:cs="Calibri"/>
        </w:rPr>
      </w:pPr>
    </w:p>
    <w:p w14:paraId="6269A368" w14:textId="77777777" w:rsidR="0049351B" w:rsidRDefault="0049351B" w:rsidP="0049351B">
      <w:pPr>
        <w:jc w:val="both"/>
        <w:rPr>
          <w:rFonts w:ascii="Calibri" w:hAnsi="Calibri" w:cs="Calibri"/>
        </w:rPr>
      </w:pPr>
    </w:p>
    <w:p w14:paraId="101D86B1" w14:textId="77777777" w:rsidR="0049351B" w:rsidRDefault="0049351B" w:rsidP="0049351B">
      <w:pPr>
        <w:jc w:val="both"/>
        <w:rPr>
          <w:rFonts w:ascii="Calibri" w:hAnsi="Calibri" w:cs="Calibri"/>
        </w:rPr>
      </w:pPr>
    </w:p>
    <w:p w14:paraId="36F41ADD" w14:textId="77777777" w:rsidR="0049351B" w:rsidRDefault="0049351B" w:rsidP="0049351B">
      <w:pPr>
        <w:jc w:val="both"/>
        <w:rPr>
          <w:rFonts w:ascii="Calibri" w:hAnsi="Calibri" w:cs="Calibri"/>
        </w:rPr>
      </w:pPr>
    </w:p>
    <w:p w14:paraId="0FB167D6" w14:textId="77777777" w:rsidR="0049351B" w:rsidRDefault="0049351B" w:rsidP="0049351B">
      <w:pPr>
        <w:jc w:val="both"/>
        <w:rPr>
          <w:rFonts w:ascii="Calibri" w:hAnsi="Calibri" w:cs="Calibri"/>
        </w:rPr>
      </w:pPr>
    </w:p>
    <w:p w14:paraId="197B74CF" w14:textId="77777777" w:rsidR="0049351B" w:rsidRDefault="0049351B" w:rsidP="0049351B">
      <w:pPr>
        <w:jc w:val="both"/>
        <w:rPr>
          <w:rFonts w:ascii="Calibri" w:hAnsi="Calibri" w:cs="Calibri"/>
        </w:rPr>
      </w:pPr>
    </w:p>
    <w:p w14:paraId="249C4C80" w14:textId="77777777" w:rsidR="0049351B" w:rsidRPr="0049351B" w:rsidRDefault="0049351B" w:rsidP="0049351B">
      <w:pPr>
        <w:pStyle w:val="Ttulo3"/>
        <w:rPr>
          <w:rFonts w:ascii="Calibri" w:hAnsi="Calibri" w:cs="Calibri"/>
          <w:sz w:val="24"/>
          <w:szCs w:val="24"/>
        </w:rPr>
      </w:pPr>
      <w:bookmarkStart w:id="53" w:name="_Toc187794217"/>
      <w:r w:rsidRPr="0049351B">
        <w:rPr>
          <w:rFonts w:ascii="Calibri" w:hAnsi="Calibri" w:cs="Calibri"/>
          <w:sz w:val="24"/>
          <w:szCs w:val="24"/>
        </w:rPr>
        <w:lastRenderedPageBreak/>
        <w:t>PA_REGISTRAR_PRODUCTO_INVENTARIO</w:t>
      </w:r>
      <w:bookmarkEnd w:id="53"/>
    </w:p>
    <w:p w14:paraId="1B2F88FE"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Registrar un nuevo producto en el inventario.</w:t>
      </w:r>
    </w:p>
    <w:p w14:paraId="09A73E7C"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7014D616"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@Id_Producto: ID del producto.</w:t>
      </w:r>
    </w:p>
    <w:p w14:paraId="6A660F4A"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@Id_Zona: ID de la zona de almacenamiento.</w:t>
      </w:r>
    </w:p>
    <w:p w14:paraId="6865691D"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@Cantidad: Cantidad del producto a registrar.</w:t>
      </w:r>
    </w:p>
    <w:p w14:paraId="157E7892"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2FE43642" w14:textId="77777777" w:rsidR="0049351B" w:rsidRPr="0049351B" w:rsidRDefault="0049351B" w:rsidP="0049351B">
      <w:pPr>
        <w:numPr>
          <w:ilvl w:val="0"/>
          <w:numId w:val="485"/>
        </w:numPr>
        <w:tabs>
          <w:tab w:val="clear" w:pos="720"/>
          <w:tab w:val="num" w:pos="1428"/>
        </w:tabs>
        <w:ind w:left="1428"/>
        <w:jc w:val="both"/>
        <w:rPr>
          <w:rFonts w:ascii="Calibri" w:hAnsi="Calibri" w:cs="Calibri"/>
        </w:rPr>
      </w:pPr>
      <w:r w:rsidRPr="0049351B">
        <w:rPr>
          <w:rFonts w:ascii="Calibri" w:hAnsi="Calibri" w:cs="Calibri"/>
        </w:rPr>
        <w:t>@Resultado: Indicador de éxito (ID del registro) o fracaso (0).</w:t>
      </w:r>
    </w:p>
    <w:p w14:paraId="610244D0" w14:textId="77777777" w:rsidR="0049351B" w:rsidRPr="0049351B" w:rsidRDefault="0049351B" w:rsidP="0049351B">
      <w:pPr>
        <w:numPr>
          <w:ilvl w:val="0"/>
          <w:numId w:val="485"/>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2F16BA4D"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15F5F48A"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Inicializa los parámetros de salida.</w:t>
      </w:r>
    </w:p>
    <w:p w14:paraId="17B32070"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el producto ya está registrado en el inventario.</w:t>
      </w:r>
    </w:p>
    <w:p w14:paraId="4DF0150B"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el producto ya está registrado, establece un mensaje de error y termina.</w:t>
      </w:r>
    </w:p>
    <w:p w14:paraId="0E643538"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Obtiene la cantidad comprada del producto desde la tabla DETALLE_COMPRA.</w:t>
      </w:r>
    </w:p>
    <w:p w14:paraId="355A603D"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Obtiene la capacidad total de la zona de almacenamiento desde la tabla ZONA_ALMACEN.</w:t>
      </w:r>
    </w:p>
    <w:p w14:paraId="672AD528"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la cantidad ingresada excede la cantidad comprada del producto.</w:t>
      </w:r>
    </w:p>
    <w:p w14:paraId="714046EE"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la cantidad ingresada excede el espacio disponible en la zona.</w:t>
      </w:r>
    </w:p>
    <w:p w14:paraId="49EE0BC6"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las validaciones son exitosas, inicia una transacción.</w:t>
      </w:r>
    </w:p>
    <w:p w14:paraId="4C4699C0"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Inserta el producto en la tabla INVENTARIO y actualiza el espacio disponible en la tabla ZONA_ALMACEN.</w:t>
      </w:r>
    </w:p>
    <w:p w14:paraId="4B852707"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la transacción es exitosa, establece el ID del registro en @Resultado y un mensaje de éxito.</w:t>
      </w:r>
    </w:p>
    <w:p w14:paraId="4E370DEF"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29B12D1C" w14:textId="77777777" w:rsidR="0049351B" w:rsidRDefault="0049351B" w:rsidP="0049351B">
      <w:pPr>
        <w:jc w:val="both"/>
        <w:rPr>
          <w:rFonts w:ascii="Calibri" w:hAnsi="Calibri" w:cs="Calibri"/>
        </w:rPr>
      </w:pPr>
    </w:p>
    <w:p w14:paraId="347CC91A" w14:textId="77777777" w:rsidR="0049351B" w:rsidRPr="0049351B" w:rsidRDefault="0049351B" w:rsidP="0049351B">
      <w:pPr>
        <w:pStyle w:val="Ttulo3"/>
        <w:rPr>
          <w:rFonts w:ascii="Calibri" w:hAnsi="Calibri" w:cs="Calibri"/>
          <w:sz w:val="24"/>
          <w:szCs w:val="24"/>
        </w:rPr>
      </w:pPr>
      <w:bookmarkStart w:id="54" w:name="_Toc187794218"/>
      <w:r w:rsidRPr="0049351B">
        <w:rPr>
          <w:rFonts w:ascii="Calibri" w:hAnsi="Calibri" w:cs="Calibri"/>
          <w:sz w:val="24"/>
          <w:szCs w:val="24"/>
        </w:rPr>
        <w:t>PA_EDITAR_PRODUCTO_INVENTARIO</w:t>
      </w:r>
      <w:bookmarkEnd w:id="54"/>
    </w:p>
    <w:p w14:paraId="323BC483"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Editar la información de un producto en el inventario.</w:t>
      </w:r>
    </w:p>
    <w:p w14:paraId="39EE95CE"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10F5CCDE"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@Id_Inventario: ID del registro en el inventario.</w:t>
      </w:r>
    </w:p>
    <w:p w14:paraId="40C109A2"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@Id_Producto: Nuevo ID del producto.</w:t>
      </w:r>
    </w:p>
    <w:p w14:paraId="489B7367"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@Id_Zona: Nueva ID de la zona de almacenamiento.</w:t>
      </w:r>
    </w:p>
    <w:p w14:paraId="0EA7114F"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@Cantidad: Nueva cantidad del producto.</w:t>
      </w:r>
    </w:p>
    <w:p w14:paraId="3A4FC3D7"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2118D52A" w14:textId="77777777" w:rsidR="0049351B" w:rsidRPr="0049351B" w:rsidRDefault="0049351B" w:rsidP="0049351B">
      <w:pPr>
        <w:numPr>
          <w:ilvl w:val="0"/>
          <w:numId w:val="488"/>
        </w:numPr>
        <w:tabs>
          <w:tab w:val="clear" w:pos="720"/>
          <w:tab w:val="num" w:pos="1428"/>
        </w:tabs>
        <w:ind w:left="1428"/>
        <w:jc w:val="both"/>
        <w:rPr>
          <w:rFonts w:ascii="Calibri" w:hAnsi="Calibri" w:cs="Calibri"/>
        </w:rPr>
      </w:pPr>
      <w:r w:rsidRPr="0049351B">
        <w:rPr>
          <w:rFonts w:ascii="Calibri" w:hAnsi="Calibri" w:cs="Calibri"/>
        </w:rPr>
        <w:t>@Resultado: Indicador de éxito (1) o fracaso (0).</w:t>
      </w:r>
    </w:p>
    <w:p w14:paraId="50B67FBA" w14:textId="77777777" w:rsidR="0049351B" w:rsidRPr="0049351B" w:rsidRDefault="0049351B" w:rsidP="0049351B">
      <w:pPr>
        <w:numPr>
          <w:ilvl w:val="0"/>
          <w:numId w:val="488"/>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044EE9C0"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626A22C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Inicializa los parámetros de salida.</w:t>
      </w:r>
    </w:p>
    <w:p w14:paraId="1CC5C0D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Inicia una transacción.</w:t>
      </w:r>
    </w:p>
    <w:p w14:paraId="698455BE"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Obtiene la cantidad actual y la zona anterior del registro en el inventario.</w:t>
      </w:r>
    </w:p>
    <w:p w14:paraId="14DA3F1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Calcula la diferencia de cantidad entre la nueva y la actual.</w:t>
      </w:r>
    </w:p>
    <w:p w14:paraId="13B3A390"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zona cambia, actualiza la capacidad de la zona anterior y verifica si hay espacio suficiente en la nueva zona.</w:t>
      </w:r>
    </w:p>
    <w:p w14:paraId="6D9679FE"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zona no cambia, ajusta la diferencia de cantidad en la misma zona.</w:t>
      </w:r>
    </w:p>
    <w:p w14:paraId="40D2E555"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Actualiza la información del producto en la tabla INVENTARIO.</w:t>
      </w:r>
    </w:p>
    <w:p w14:paraId="75B4C29F"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transacción es exitosa, establece un mensaje de éxito.</w:t>
      </w:r>
    </w:p>
    <w:p w14:paraId="329B3850"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lastRenderedPageBreak/>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50E8278E" w14:textId="77777777" w:rsidR="0049351B" w:rsidRDefault="0049351B" w:rsidP="0049351B">
      <w:pPr>
        <w:jc w:val="both"/>
        <w:rPr>
          <w:rFonts w:ascii="Calibri" w:hAnsi="Calibri" w:cs="Calibri"/>
        </w:rPr>
      </w:pPr>
    </w:p>
    <w:p w14:paraId="474968CC" w14:textId="77777777" w:rsidR="0049351B" w:rsidRPr="0049351B" w:rsidRDefault="0049351B" w:rsidP="0049351B">
      <w:pPr>
        <w:pStyle w:val="Ttulo3"/>
        <w:rPr>
          <w:rFonts w:ascii="Calibri" w:hAnsi="Calibri" w:cs="Calibri"/>
          <w:sz w:val="24"/>
          <w:szCs w:val="24"/>
        </w:rPr>
      </w:pPr>
      <w:bookmarkStart w:id="55" w:name="_Toc187794219"/>
      <w:r w:rsidRPr="0049351B">
        <w:rPr>
          <w:rFonts w:ascii="Calibri" w:hAnsi="Calibri" w:cs="Calibri"/>
          <w:sz w:val="24"/>
          <w:szCs w:val="24"/>
        </w:rPr>
        <w:t>PA_ELIMINAR_PRODUCTO_INVENTARIO</w:t>
      </w:r>
      <w:bookmarkEnd w:id="55"/>
    </w:p>
    <w:p w14:paraId="66463C6A"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Eliminar un producto del inventario.</w:t>
      </w:r>
    </w:p>
    <w:p w14:paraId="2F889456"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25AF7B50" w14:textId="77777777" w:rsidR="0049351B" w:rsidRPr="0049351B" w:rsidRDefault="0049351B" w:rsidP="0049351B">
      <w:pPr>
        <w:numPr>
          <w:ilvl w:val="0"/>
          <w:numId w:val="490"/>
        </w:numPr>
        <w:tabs>
          <w:tab w:val="clear" w:pos="720"/>
          <w:tab w:val="num" w:pos="1428"/>
        </w:tabs>
        <w:ind w:left="1428"/>
        <w:jc w:val="both"/>
        <w:rPr>
          <w:rFonts w:ascii="Calibri" w:hAnsi="Calibri" w:cs="Calibri"/>
        </w:rPr>
      </w:pPr>
      <w:r w:rsidRPr="0049351B">
        <w:rPr>
          <w:rFonts w:ascii="Calibri" w:hAnsi="Calibri" w:cs="Calibri"/>
        </w:rPr>
        <w:t>@Id_Inventario: ID del registro en el inventario.</w:t>
      </w:r>
    </w:p>
    <w:p w14:paraId="581A7E42"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0B6A8DC9" w14:textId="77777777" w:rsidR="0049351B" w:rsidRPr="0049351B" w:rsidRDefault="0049351B" w:rsidP="0049351B">
      <w:pPr>
        <w:numPr>
          <w:ilvl w:val="0"/>
          <w:numId w:val="491"/>
        </w:numPr>
        <w:tabs>
          <w:tab w:val="clear" w:pos="720"/>
          <w:tab w:val="num" w:pos="1428"/>
        </w:tabs>
        <w:ind w:left="1428"/>
        <w:jc w:val="both"/>
        <w:rPr>
          <w:rFonts w:ascii="Calibri" w:hAnsi="Calibri" w:cs="Calibri"/>
        </w:rPr>
      </w:pPr>
      <w:r w:rsidRPr="0049351B">
        <w:rPr>
          <w:rFonts w:ascii="Calibri" w:hAnsi="Calibri" w:cs="Calibri"/>
        </w:rPr>
        <w:t>@Resultado: Indicador de éxito (1) o fracaso (0).</w:t>
      </w:r>
    </w:p>
    <w:p w14:paraId="11CE0967" w14:textId="77777777" w:rsidR="0049351B" w:rsidRPr="0049351B" w:rsidRDefault="0049351B" w:rsidP="0049351B">
      <w:pPr>
        <w:numPr>
          <w:ilvl w:val="0"/>
          <w:numId w:val="491"/>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284B5C6E"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6E25C1A6"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Inicia una transacción.</w:t>
      </w:r>
    </w:p>
    <w:p w14:paraId="3982E767"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Obtiene la información de la zona y la cantidad asociadas al registro en el inventario.</w:t>
      </w:r>
    </w:p>
    <w:p w14:paraId="6DF43C0C"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Elimina el producto del inventario.</w:t>
      </w:r>
    </w:p>
    <w:p w14:paraId="4DB08C33"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se elimina una fila, actualiza la capacidad disponible en la zona correspondiente.</w:t>
      </w:r>
    </w:p>
    <w:p w14:paraId="08FF537A"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la transacción es exitosa, establece un mensaje de éxito.</w:t>
      </w:r>
    </w:p>
    <w:p w14:paraId="463225B8"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no se elimina ninguna fila, establece un mensaje de error.</w:t>
      </w:r>
    </w:p>
    <w:p w14:paraId="67ACA0C9" w14:textId="468B350C" w:rsidR="00D019AD" w:rsidRDefault="0049351B" w:rsidP="00271548">
      <w:pPr>
        <w:numPr>
          <w:ilvl w:val="0"/>
          <w:numId w:val="492"/>
        </w:numPr>
        <w:tabs>
          <w:tab w:val="clear" w:pos="720"/>
          <w:tab w:val="num" w:pos="1428"/>
        </w:tabs>
        <w:ind w:left="1428"/>
        <w:jc w:val="both"/>
        <w:rPr>
          <w:rFonts w:ascii="Calibri" w:hAnsi="Calibri" w:cs="Calibri"/>
        </w:rPr>
      </w:pPr>
      <w:r w:rsidRPr="0049351B">
        <w:rPr>
          <w:rFonts w:ascii="Calibri" w:hAnsi="Calibri" w:cs="Calibri"/>
        </w:rPr>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52BFE6F2" w14:textId="77777777" w:rsidR="0049351B" w:rsidRPr="0049351B" w:rsidRDefault="0049351B" w:rsidP="0049351B">
      <w:pPr>
        <w:ind w:left="1428"/>
        <w:jc w:val="both"/>
        <w:rPr>
          <w:rFonts w:ascii="Calibri" w:hAnsi="Calibri" w:cs="Calibri"/>
        </w:rPr>
      </w:pPr>
    </w:p>
    <w:p w14:paraId="22F4822D" w14:textId="77777777" w:rsidR="007D108F" w:rsidRPr="007D108F" w:rsidRDefault="007D108F" w:rsidP="007D108F">
      <w:pPr>
        <w:pStyle w:val="Ttulo3"/>
        <w:rPr>
          <w:rFonts w:ascii="Calibri" w:hAnsi="Calibri" w:cs="Calibri"/>
          <w:sz w:val="24"/>
          <w:szCs w:val="24"/>
        </w:rPr>
      </w:pPr>
      <w:r w:rsidRPr="007D108F">
        <w:rPr>
          <w:rFonts w:ascii="Calibri" w:hAnsi="Calibri" w:cs="Calibri"/>
          <w:sz w:val="24"/>
          <w:szCs w:val="24"/>
        </w:rPr>
        <w:t> </w:t>
      </w:r>
      <w:bookmarkStart w:id="56" w:name="_Toc187794220"/>
      <w:r w:rsidRPr="007D108F">
        <w:rPr>
          <w:rFonts w:ascii="Calibri" w:hAnsi="Calibri" w:cs="Calibri"/>
          <w:sz w:val="24"/>
          <w:szCs w:val="24"/>
        </w:rPr>
        <w:t>PA_REGISTRAR_CLIENTE</w:t>
      </w:r>
      <w:bookmarkEnd w:id="56"/>
    </w:p>
    <w:p w14:paraId="1932AD2D" w14:textId="77777777" w:rsidR="007D108F" w:rsidRPr="007D108F" w:rsidRDefault="007D108F" w:rsidP="007D108F">
      <w:pPr>
        <w:ind w:left="708"/>
        <w:jc w:val="both"/>
        <w:rPr>
          <w:rFonts w:ascii="Calibri" w:hAnsi="Calibri" w:cs="Calibri"/>
        </w:rPr>
      </w:pPr>
      <w:r w:rsidRPr="007D108F">
        <w:rPr>
          <w:rFonts w:ascii="Calibri" w:hAnsi="Calibri" w:cs="Calibri"/>
          <w:b/>
          <w:bCs/>
        </w:rPr>
        <w:t>Propósito:</w:t>
      </w:r>
      <w:r w:rsidRPr="007D108F">
        <w:rPr>
          <w:rFonts w:ascii="Calibri" w:hAnsi="Calibri" w:cs="Calibri"/>
        </w:rPr>
        <w:t> Registrar un nuevo cliente en la base de datos.</w:t>
      </w:r>
    </w:p>
    <w:p w14:paraId="482A587F"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entrada:</w:t>
      </w:r>
    </w:p>
    <w:p w14:paraId="1B91EAB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@Codigo: Código único del cliente.</w:t>
      </w:r>
    </w:p>
    <w:p w14:paraId="47E690A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@Nombre_Cliente: Nombre del cliente.</w:t>
      </w:r>
    </w:p>
    <w:p w14:paraId="734726A9"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@Apellido_Cliente: Apellido del cliente.</w:t>
      </w:r>
    </w:p>
    <w:p w14:paraId="0BA307C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@Cedula: Cédula del cliente.</w:t>
      </w:r>
    </w:p>
    <w:p w14:paraId="086D0906"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@Telefono: Teléfono del cliente.</w:t>
      </w:r>
    </w:p>
    <w:p w14:paraId="59FFEE77"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@Correo_Electronico: Correo electrónico del cliente.</w:t>
      </w:r>
    </w:p>
    <w:p w14:paraId="4A6C296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@Estado: Estado del cliente (activo/inactivo).</w:t>
      </w:r>
    </w:p>
    <w:p w14:paraId="327DADB6"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salida:</w:t>
      </w:r>
    </w:p>
    <w:p w14:paraId="1A7DEFAB"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t>@Resultado: ID del cliente registrado.</w:t>
      </w:r>
    </w:p>
    <w:p w14:paraId="6C6030B6"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41399BCC" w14:textId="77777777" w:rsidR="007D108F" w:rsidRPr="007D108F" w:rsidRDefault="007D108F" w:rsidP="007D108F">
      <w:pPr>
        <w:ind w:left="708"/>
        <w:jc w:val="both"/>
        <w:rPr>
          <w:rFonts w:ascii="Calibri" w:hAnsi="Calibri" w:cs="Calibri"/>
        </w:rPr>
      </w:pPr>
      <w:r w:rsidRPr="007D108F">
        <w:rPr>
          <w:rFonts w:ascii="Calibri" w:hAnsi="Calibri" w:cs="Calibri"/>
          <w:b/>
          <w:bCs/>
        </w:rPr>
        <w:t>Lógica:</w:t>
      </w:r>
    </w:p>
    <w:p w14:paraId="5A1AA751"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B91AFD5"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Verifica si el código del cliente ya existe en la tabla CLIENTE.</w:t>
      </w:r>
    </w:p>
    <w:p w14:paraId="2F135D50"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el código no existe, verifica si la cédula ya existe.</w:t>
      </w:r>
    </w:p>
    <w:p w14:paraId="14EFA539"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no existe, inserta el nuevo cliente y obtiene el ID generado.</w:t>
      </w:r>
    </w:p>
    <w:p w14:paraId="48A24968"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ya existe, establece un mensaje de error.</w:t>
      </w:r>
    </w:p>
    <w:p w14:paraId="14E7027C" w14:textId="77777777" w:rsidR="007D108F" w:rsidRPr="007D108F" w:rsidRDefault="007D108F" w:rsidP="007D108F">
      <w:pPr>
        <w:numPr>
          <w:ilvl w:val="0"/>
          <w:numId w:val="387"/>
        </w:numPr>
        <w:tabs>
          <w:tab w:val="clear" w:pos="720"/>
          <w:tab w:val="num" w:pos="1428"/>
        </w:tabs>
        <w:ind w:left="1428"/>
        <w:jc w:val="both"/>
      </w:pPr>
      <w:r w:rsidRPr="007D108F">
        <w:rPr>
          <w:rFonts w:ascii="Calibri" w:hAnsi="Calibri" w:cs="Calibri"/>
        </w:rPr>
        <w:t>Si el código ya existe, establece un mensaje de error.</w:t>
      </w:r>
    </w:p>
    <w:p w14:paraId="6293DCEB" w14:textId="77777777" w:rsidR="007D108F" w:rsidRDefault="007D108F" w:rsidP="007D108F">
      <w:pPr>
        <w:ind w:left="1428"/>
        <w:jc w:val="both"/>
      </w:pPr>
    </w:p>
    <w:p w14:paraId="06D430C3" w14:textId="77777777" w:rsidR="0049351B" w:rsidRDefault="0049351B" w:rsidP="007D108F">
      <w:pPr>
        <w:ind w:left="1428"/>
        <w:jc w:val="both"/>
      </w:pPr>
    </w:p>
    <w:p w14:paraId="0662813B" w14:textId="77777777" w:rsidR="0049351B" w:rsidRDefault="0049351B" w:rsidP="007D108F">
      <w:pPr>
        <w:ind w:left="1428"/>
        <w:jc w:val="both"/>
      </w:pPr>
    </w:p>
    <w:p w14:paraId="44251C00" w14:textId="77777777" w:rsidR="0049351B" w:rsidRPr="007D108F" w:rsidRDefault="0049351B" w:rsidP="007D108F">
      <w:pPr>
        <w:ind w:left="1428"/>
        <w:jc w:val="both"/>
      </w:pPr>
    </w:p>
    <w:p w14:paraId="7D571181" w14:textId="76A24836" w:rsidR="007D108F" w:rsidRPr="007D108F" w:rsidRDefault="007D108F" w:rsidP="007D108F">
      <w:pPr>
        <w:pStyle w:val="Ttulo3"/>
        <w:rPr>
          <w:rFonts w:ascii="Calibri" w:hAnsi="Calibri" w:cs="Calibri"/>
          <w:sz w:val="24"/>
          <w:szCs w:val="24"/>
        </w:rPr>
      </w:pPr>
      <w:bookmarkStart w:id="57" w:name="_Toc187794221"/>
      <w:r w:rsidRPr="007D108F">
        <w:rPr>
          <w:rFonts w:ascii="Calibri" w:hAnsi="Calibri" w:cs="Calibri"/>
          <w:sz w:val="24"/>
          <w:szCs w:val="24"/>
        </w:rPr>
        <w:lastRenderedPageBreak/>
        <w:t>PA_EDITAR_CLIENTE</w:t>
      </w:r>
      <w:bookmarkEnd w:id="57"/>
    </w:p>
    <w:p w14:paraId="1047867D"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cliente existente.</w:t>
      </w:r>
    </w:p>
    <w:p w14:paraId="22FF305F"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32EF608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@Id_Cliente: ID del cliente a editar.</w:t>
      </w:r>
    </w:p>
    <w:p w14:paraId="24565DA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@Codigo: Nuevo código del cliente.</w:t>
      </w:r>
    </w:p>
    <w:p w14:paraId="205498C1"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@Nombre_Cliente: Nuevo nombre del cliente.</w:t>
      </w:r>
    </w:p>
    <w:p w14:paraId="6874F4F5"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@Apellido_Cliente: Nuevo apellido del cliente.</w:t>
      </w:r>
    </w:p>
    <w:p w14:paraId="69E65AD4"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@Cedula: Nueva cédula del cliente.</w:t>
      </w:r>
    </w:p>
    <w:p w14:paraId="4537729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@Telefono: Nuevo teléfono del cliente.</w:t>
      </w:r>
    </w:p>
    <w:p w14:paraId="7B333908"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@Correo_Electronico: Nuevo correo electrónico del cliente.</w:t>
      </w:r>
    </w:p>
    <w:p w14:paraId="771FDA9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@Estado: Nuevo estado del cliente (activo/inactivo).</w:t>
      </w:r>
    </w:p>
    <w:p w14:paraId="1C12E333"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1BA2E27D"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52D78969"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@Mensaje: Mensaje de resultado.</w:t>
      </w:r>
    </w:p>
    <w:p w14:paraId="31BF5D3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15688358"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Inicializa los parámetros de salida.</w:t>
      </w:r>
    </w:p>
    <w:p w14:paraId="65837173"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Verifica si el nuevo código ya está en uso por otro cliente.</w:t>
      </w:r>
    </w:p>
    <w:p w14:paraId="7EA4489A"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7F82378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cliente.</w:t>
      </w:r>
    </w:p>
    <w:p w14:paraId="41981792"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02CD0F7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cliente.</w:t>
      </w:r>
    </w:p>
    <w:p w14:paraId="0FD5F589" w14:textId="77777777" w:rsidR="007D108F" w:rsidRPr="007D108F" w:rsidRDefault="007D108F" w:rsidP="007D108F">
      <w:pPr>
        <w:numPr>
          <w:ilvl w:val="0"/>
          <w:numId w:val="390"/>
        </w:numPr>
        <w:tabs>
          <w:tab w:val="clear" w:pos="720"/>
          <w:tab w:val="num" w:pos="1428"/>
        </w:tabs>
        <w:ind w:left="1428"/>
      </w:pPr>
      <w:r w:rsidRPr="007D108F">
        <w:rPr>
          <w:rFonts w:ascii="Calibri" w:hAnsi="Calibri" w:cs="Calibri"/>
        </w:rPr>
        <w:t>Si la actualización es exitosa, establece un mensaje de confirmación.</w:t>
      </w:r>
    </w:p>
    <w:p w14:paraId="45CAFA6C" w14:textId="77777777" w:rsidR="007D108F" w:rsidRPr="007D108F" w:rsidRDefault="007D108F" w:rsidP="007D108F">
      <w:pPr>
        <w:ind w:left="1428"/>
      </w:pPr>
    </w:p>
    <w:p w14:paraId="1E3944F1" w14:textId="577EFD65" w:rsidR="007D108F" w:rsidRPr="007D108F" w:rsidRDefault="007D108F" w:rsidP="007D108F">
      <w:pPr>
        <w:pStyle w:val="Ttulo3"/>
        <w:rPr>
          <w:rFonts w:ascii="Calibri" w:hAnsi="Calibri" w:cs="Calibri"/>
          <w:sz w:val="24"/>
          <w:szCs w:val="24"/>
        </w:rPr>
      </w:pPr>
      <w:bookmarkStart w:id="58" w:name="_Toc187794222"/>
      <w:r w:rsidRPr="007D108F">
        <w:rPr>
          <w:rFonts w:ascii="Calibri" w:hAnsi="Calibri" w:cs="Calibri"/>
          <w:sz w:val="24"/>
          <w:szCs w:val="24"/>
        </w:rPr>
        <w:t>PA_ELIMINAR_CLIENTE</w:t>
      </w:r>
      <w:bookmarkEnd w:id="58"/>
    </w:p>
    <w:p w14:paraId="16169690" w14:textId="77777777" w:rsidR="007D108F" w:rsidRPr="007D108F" w:rsidRDefault="007D108F" w:rsidP="007D108F">
      <w:pPr>
        <w:jc w:val="both"/>
        <w:rPr>
          <w:rFonts w:ascii="Calibri" w:hAnsi="Calibri" w:cs="Calibri"/>
        </w:rPr>
      </w:pPr>
      <w:r w:rsidRPr="007D108F">
        <w:rPr>
          <w:rFonts w:ascii="Calibri" w:hAnsi="Calibri" w:cs="Calibri"/>
          <w:b/>
          <w:bCs/>
        </w:rPr>
        <w:t>Propósito:</w:t>
      </w:r>
      <w:r w:rsidRPr="007D108F">
        <w:rPr>
          <w:rFonts w:ascii="Calibri" w:hAnsi="Calibri" w:cs="Calibri"/>
        </w:rPr>
        <w:t> Eliminar un cliente de la base de datos.</w:t>
      </w:r>
    </w:p>
    <w:p w14:paraId="7B9AD0F3" w14:textId="77777777" w:rsidR="007D108F" w:rsidRPr="007D108F" w:rsidRDefault="007D108F" w:rsidP="007D108F">
      <w:pPr>
        <w:jc w:val="both"/>
        <w:rPr>
          <w:rFonts w:ascii="Calibri" w:hAnsi="Calibri" w:cs="Calibri"/>
        </w:rPr>
      </w:pPr>
      <w:r w:rsidRPr="007D108F">
        <w:rPr>
          <w:rFonts w:ascii="Calibri" w:hAnsi="Calibri" w:cs="Calibri"/>
          <w:b/>
          <w:bCs/>
        </w:rPr>
        <w:t>Parámetros de entrada:</w:t>
      </w:r>
    </w:p>
    <w:p w14:paraId="7D4EF4C8" w14:textId="77777777" w:rsidR="007D108F" w:rsidRPr="007D108F" w:rsidRDefault="007D108F" w:rsidP="007D108F">
      <w:pPr>
        <w:numPr>
          <w:ilvl w:val="0"/>
          <w:numId w:val="391"/>
        </w:numPr>
        <w:jc w:val="both"/>
        <w:rPr>
          <w:rFonts w:ascii="Calibri" w:hAnsi="Calibri" w:cs="Calibri"/>
        </w:rPr>
      </w:pPr>
      <w:r w:rsidRPr="007D108F">
        <w:rPr>
          <w:rFonts w:ascii="Calibri" w:hAnsi="Calibri" w:cs="Calibri"/>
        </w:rPr>
        <w:t>@Id_Cliente: ID del cliente a eliminar.</w:t>
      </w:r>
    </w:p>
    <w:p w14:paraId="59119C42" w14:textId="77777777" w:rsidR="007D108F" w:rsidRPr="007D108F" w:rsidRDefault="007D108F" w:rsidP="007D108F">
      <w:pPr>
        <w:jc w:val="both"/>
        <w:rPr>
          <w:rFonts w:ascii="Calibri" w:hAnsi="Calibri" w:cs="Calibri"/>
        </w:rPr>
      </w:pPr>
      <w:r w:rsidRPr="007D108F">
        <w:rPr>
          <w:rFonts w:ascii="Calibri" w:hAnsi="Calibri" w:cs="Calibri"/>
          <w:b/>
          <w:bCs/>
        </w:rPr>
        <w:t>Parámetros de salida:</w:t>
      </w:r>
    </w:p>
    <w:p w14:paraId="13A476B5"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@Resultado: Indicador de éxito (1) o fracaso (0).</w:t>
      </w:r>
    </w:p>
    <w:p w14:paraId="276AB25B"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@Mensaje: Mensaje de resultado.</w:t>
      </w:r>
    </w:p>
    <w:p w14:paraId="4349142A" w14:textId="77777777" w:rsidR="007D108F" w:rsidRPr="007D108F" w:rsidRDefault="007D108F" w:rsidP="007D108F">
      <w:pPr>
        <w:jc w:val="both"/>
        <w:rPr>
          <w:rFonts w:ascii="Calibri" w:hAnsi="Calibri" w:cs="Calibri"/>
        </w:rPr>
      </w:pPr>
      <w:r w:rsidRPr="007D108F">
        <w:rPr>
          <w:rFonts w:ascii="Calibri" w:hAnsi="Calibri" w:cs="Calibri"/>
          <w:b/>
          <w:bCs/>
        </w:rPr>
        <w:t>Lógica:</w:t>
      </w:r>
    </w:p>
    <w:p w14:paraId="6597778E"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Inicializa los parámetros de salida.</w:t>
      </w:r>
    </w:p>
    <w:p w14:paraId="7ED27CCA"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Elimina el cliente con el ID especificado.</w:t>
      </w:r>
    </w:p>
    <w:p w14:paraId="6C0A5B66"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Si la eliminación es exitosa, establece un mensaje de confirmación.</w:t>
      </w:r>
    </w:p>
    <w:p w14:paraId="6461485F"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Si no se encuentra el cliente con el ID especificado, establece un mensaje de error.</w:t>
      </w:r>
    </w:p>
    <w:p w14:paraId="18AFE322" w14:textId="77777777" w:rsidR="00D019AD" w:rsidRDefault="00D019AD" w:rsidP="007D108F">
      <w:pPr>
        <w:jc w:val="both"/>
        <w:rPr>
          <w:rFonts w:ascii="Calibri" w:hAnsi="Calibri" w:cs="Calibri"/>
        </w:rPr>
      </w:pPr>
    </w:p>
    <w:p w14:paraId="4DCC8CBD" w14:textId="77777777" w:rsidR="0049351B" w:rsidRDefault="0049351B" w:rsidP="007D108F">
      <w:pPr>
        <w:jc w:val="both"/>
        <w:rPr>
          <w:rFonts w:ascii="Calibri" w:hAnsi="Calibri" w:cs="Calibri"/>
        </w:rPr>
      </w:pPr>
    </w:p>
    <w:p w14:paraId="66D4D49F" w14:textId="77777777" w:rsidR="0049351B" w:rsidRDefault="0049351B" w:rsidP="007D108F">
      <w:pPr>
        <w:jc w:val="both"/>
        <w:rPr>
          <w:rFonts w:ascii="Calibri" w:hAnsi="Calibri" w:cs="Calibri"/>
        </w:rPr>
      </w:pPr>
    </w:p>
    <w:p w14:paraId="02EC6597" w14:textId="77777777" w:rsidR="0049351B" w:rsidRDefault="0049351B" w:rsidP="007D108F">
      <w:pPr>
        <w:jc w:val="both"/>
        <w:rPr>
          <w:rFonts w:ascii="Calibri" w:hAnsi="Calibri" w:cs="Calibri"/>
        </w:rPr>
      </w:pPr>
    </w:p>
    <w:p w14:paraId="1F2B9C85" w14:textId="77777777" w:rsidR="0049351B" w:rsidRDefault="0049351B" w:rsidP="007D108F">
      <w:pPr>
        <w:jc w:val="both"/>
        <w:rPr>
          <w:rFonts w:ascii="Calibri" w:hAnsi="Calibri" w:cs="Calibri"/>
        </w:rPr>
      </w:pPr>
    </w:p>
    <w:p w14:paraId="2F1B3264" w14:textId="77777777" w:rsidR="0049351B" w:rsidRDefault="0049351B" w:rsidP="007D108F">
      <w:pPr>
        <w:jc w:val="both"/>
        <w:rPr>
          <w:rFonts w:ascii="Calibri" w:hAnsi="Calibri" w:cs="Calibri"/>
        </w:rPr>
      </w:pPr>
    </w:p>
    <w:p w14:paraId="57EF9E36" w14:textId="77777777" w:rsidR="0049351B" w:rsidRDefault="0049351B" w:rsidP="007D108F">
      <w:pPr>
        <w:jc w:val="both"/>
        <w:rPr>
          <w:rFonts w:ascii="Calibri" w:hAnsi="Calibri" w:cs="Calibri"/>
        </w:rPr>
      </w:pPr>
    </w:p>
    <w:p w14:paraId="0426B7C6" w14:textId="77777777" w:rsidR="0049351B" w:rsidRDefault="0049351B" w:rsidP="007D108F">
      <w:pPr>
        <w:jc w:val="both"/>
        <w:rPr>
          <w:rFonts w:ascii="Calibri" w:hAnsi="Calibri" w:cs="Calibri"/>
        </w:rPr>
      </w:pPr>
    </w:p>
    <w:p w14:paraId="2ED09109" w14:textId="77777777" w:rsidR="0049351B" w:rsidRDefault="0049351B" w:rsidP="007D108F">
      <w:pPr>
        <w:jc w:val="both"/>
        <w:rPr>
          <w:rFonts w:ascii="Calibri" w:hAnsi="Calibri" w:cs="Calibri"/>
        </w:rPr>
      </w:pPr>
    </w:p>
    <w:p w14:paraId="3E25BA46" w14:textId="77777777" w:rsidR="0049351B" w:rsidRPr="007D108F" w:rsidRDefault="0049351B" w:rsidP="007D108F">
      <w:pPr>
        <w:jc w:val="both"/>
        <w:rPr>
          <w:rFonts w:ascii="Calibri" w:hAnsi="Calibri" w:cs="Calibri"/>
        </w:rPr>
      </w:pPr>
    </w:p>
    <w:p w14:paraId="44899F38" w14:textId="77777777" w:rsidR="007D108F" w:rsidRPr="007D108F" w:rsidRDefault="007D108F" w:rsidP="007D108F">
      <w:pPr>
        <w:pStyle w:val="Ttulo3"/>
        <w:rPr>
          <w:rFonts w:ascii="Calibri" w:hAnsi="Calibri" w:cs="Calibri"/>
          <w:sz w:val="24"/>
          <w:szCs w:val="24"/>
        </w:rPr>
      </w:pPr>
      <w:bookmarkStart w:id="59" w:name="_Toc187794223"/>
      <w:r w:rsidRPr="007D108F">
        <w:rPr>
          <w:rFonts w:ascii="Calibri" w:hAnsi="Calibri" w:cs="Calibri"/>
          <w:sz w:val="24"/>
          <w:szCs w:val="24"/>
        </w:rPr>
        <w:lastRenderedPageBreak/>
        <w:t>PA_REGISTRAR_PROVEEDOR</w:t>
      </w:r>
      <w:bookmarkEnd w:id="59"/>
    </w:p>
    <w:p w14:paraId="6EADF3B1"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Registrar un nuevo proveedor en la base de datos.</w:t>
      </w:r>
    </w:p>
    <w:p w14:paraId="226AD107"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76E1B99B"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@Codigo: Código único del proveedor.</w:t>
      </w:r>
    </w:p>
    <w:p w14:paraId="4C9A54C3"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@Nombres_Proveedor: Nombres del proveedor.</w:t>
      </w:r>
    </w:p>
    <w:p w14:paraId="57B29494"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@Apellidos_Proveedor: Apellidos del proveedor.</w:t>
      </w:r>
    </w:p>
    <w:p w14:paraId="78FAE680"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@Cedula: Cédula del proveedor.</w:t>
      </w:r>
    </w:p>
    <w:p w14:paraId="4C69BC8D"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@Telefono: Teléfono del proveedor.</w:t>
      </w:r>
    </w:p>
    <w:p w14:paraId="0F735766"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@Correo_Electronico: Correo electrónico del proveedor.</w:t>
      </w:r>
    </w:p>
    <w:p w14:paraId="56ECA64A"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@Estado: Estado del proveedor (activo/inactivo).</w:t>
      </w:r>
    </w:p>
    <w:p w14:paraId="4FB4549A"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541E6B1D"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@Resultado: ID del proveedor registrado.</w:t>
      </w:r>
    </w:p>
    <w:p w14:paraId="2E002934"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@Mensaje: Mensaje de resultado.</w:t>
      </w:r>
    </w:p>
    <w:p w14:paraId="5739786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52CD9A7B"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Inicializa los parámetros de salida.</w:t>
      </w:r>
    </w:p>
    <w:p w14:paraId="34AC32F5"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Verifica si el código del proveedor ya existe en la tabla PROVEEDOR.</w:t>
      </w:r>
    </w:p>
    <w:p w14:paraId="4D2BA56A"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el código no existe, verifica si la cédula ya existe.</w:t>
      </w:r>
    </w:p>
    <w:p w14:paraId="1E75A721"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no existe, inserta el nuevo proveedor y obtiene el ID generado.</w:t>
      </w:r>
    </w:p>
    <w:p w14:paraId="22996BBD"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ya existe, establece un mensaje de error.</w:t>
      </w:r>
    </w:p>
    <w:p w14:paraId="72C707D3" w14:textId="77777777" w:rsidR="007D108F" w:rsidRPr="007D108F" w:rsidRDefault="007D108F" w:rsidP="007D108F">
      <w:pPr>
        <w:numPr>
          <w:ilvl w:val="0"/>
          <w:numId w:val="396"/>
        </w:numPr>
        <w:tabs>
          <w:tab w:val="clear" w:pos="720"/>
          <w:tab w:val="num" w:pos="1428"/>
        </w:tabs>
        <w:ind w:left="1428"/>
      </w:pPr>
      <w:r w:rsidRPr="007D108F">
        <w:rPr>
          <w:rFonts w:ascii="Calibri" w:hAnsi="Calibri" w:cs="Calibri"/>
        </w:rPr>
        <w:t>Si el código ya existe, establece un mensaje de error.</w:t>
      </w:r>
    </w:p>
    <w:p w14:paraId="0924C7B0" w14:textId="77777777" w:rsidR="007D108F" w:rsidRPr="007D108F" w:rsidRDefault="007D108F" w:rsidP="007D108F">
      <w:pPr>
        <w:ind w:left="1428"/>
      </w:pPr>
    </w:p>
    <w:p w14:paraId="58842582" w14:textId="032FF39E" w:rsidR="007D108F" w:rsidRPr="007D108F" w:rsidRDefault="007D108F" w:rsidP="007D108F">
      <w:pPr>
        <w:pStyle w:val="Ttulo3"/>
        <w:rPr>
          <w:rFonts w:ascii="Calibri" w:hAnsi="Calibri" w:cs="Calibri"/>
          <w:sz w:val="24"/>
          <w:szCs w:val="24"/>
        </w:rPr>
      </w:pPr>
      <w:bookmarkStart w:id="60" w:name="_Toc187794224"/>
      <w:r w:rsidRPr="007D108F">
        <w:rPr>
          <w:rFonts w:ascii="Calibri" w:hAnsi="Calibri" w:cs="Calibri"/>
          <w:sz w:val="24"/>
          <w:szCs w:val="24"/>
        </w:rPr>
        <w:t>PA_EDITAR_PROVEEDOR</w:t>
      </w:r>
      <w:bookmarkEnd w:id="60"/>
    </w:p>
    <w:p w14:paraId="609FCFCE"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proveedor existente.</w:t>
      </w:r>
    </w:p>
    <w:p w14:paraId="6DF3FB08"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43F26302"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@Id_Proveedor: ID del proveedor a editar.</w:t>
      </w:r>
    </w:p>
    <w:p w14:paraId="44CD1C5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@Codigo: Nuevo código del proveedor.</w:t>
      </w:r>
    </w:p>
    <w:p w14:paraId="0BC6176C"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@Nombres_Proveedor: Nuevos nombres del proveedor.</w:t>
      </w:r>
    </w:p>
    <w:p w14:paraId="497D3278"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@Apellidos_Proveedor: Nuevos apellidos del proveedor.</w:t>
      </w:r>
    </w:p>
    <w:p w14:paraId="63061430"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@Cedula: Nueva cédula del proveedor.</w:t>
      </w:r>
    </w:p>
    <w:p w14:paraId="7B41532B"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@Telefono: Nuevo teléfono del proveedor.</w:t>
      </w:r>
    </w:p>
    <w:p w14:paraId="1420A1B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@Correo_Electronico: Nuevo correo electrónico del proveedor.</w:t>
      </w:r>
    </w:p>
    <w:p w14:paraId="42E9B916"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@Estado: Nuevo estado del proveedor (activo/inactivo).</w:t>
      </w:r>
    </w:p>
    <w:p w14:paraId="1B6E4A46"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71242BA1"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13AAB547"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@Mensaje: Mensaje de resultado.</w:t>
      </w:r>
    </w:p>
    <w:p w14:paraId="16F92CF4"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703E3D0B"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Inicializa los parámetros de salida.</w:t>
      </w:r>
    </w:p>
    <w:p w14:paraId="1EB8B5E0"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Verifica si el nuevo código ya está en uso por otro proveedor.</w:t>
      </w:r>
    </w:p>
    <w:p w14:paraId="2F2614FD"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62FFF3BE"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proveedor.</w:t>
      </w:r>
    </w:p>
    <w:p w14:paraId="1036A4F5"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1B62F1D2"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proveedor.</w:t>
      </w:r>
    </w:p>
    <w:p w14:paraId="3DE3BC36" w14:textId="77777777" w:rsidR="007D108F" w:rsidRDefault="007D108F" w:rsidP="007D108F">
      <w:pPr>
        <w:numPr>
          <w:ilvl w:val="0"/>
          <w:numId w:val="399"/>
        </w:numPr>
        <w:tabs>
          <w:tab w:val="clear" w:pos="720"/>
          <w:tab w:val="num" w:pos="1428"/>
        </w:tabs>
        <w:ind w:left="1428"/>
      </w:pPr>
      <w:r w:rsidRPr="007D108F">
        <w:rPr>
          <w:rFonts w:ascii="Calibri" w:hAnsi="Calibri" w:cs="Calibri"/>
        </w:rPr>
        <w:t>Si la actualización es exitosa, establece un mensaje de confirmación.</w:t>
      </w:r>
    </w:p>
    <w:p w14:paraId="10D1D824" w14:textId="77777777" w:rsidR="007D108F" w:rsidRPr="007D108F" w:rsidRDefault="007D108F" w:rsidP="007D108F">
      <w:pPr>
        <w:ind w:left="720"/>
      </w:pPr>
    </w:p>
    <w:p w14:paraId="64B842ED" w14:textId="798EA2C1" w:rsidR="007D108F" w:rsidRPr="00E46F21" w:rsidRDefault="007D108F" w:rsidP="00E46F21">
      <w:pPr>
        <w:pStyle w:val="Ttulo3"/>
        <w:rPr>
          <w:rFonts w:ascii="Calibri" w:hAnsi="Calibri" w:cs="Calibri"/>
          <w:sz w:val="24"/>
          <w:szCs w:val="24"/>
        </w:rPr>
      </w:pPr>
      <w:bookmarkStart w:id="61" w:name="_Toc187794225"/>
      <w:r w:rsidRPr="00E46F21">
        <w:rPr>
          <w:rFonts w:ascii="Calibri" w:hAnsi="Calibri" w:cs="Calibri"/>
          <w:sz w:val="24"/>
          <w:szCs w:val="24"/>
        </w:rPr>
        <w:lastRenderedPageBreak/>
        <w:t>PA_ELIMINAR_PROVEEDOR</w:t>
      </w:r>
      <w:bookmarkEnd w:id="61"/>
    </w:p>
    <w:p w14:paraId="0BEC59BD" w14:textId="77777777" w:rsidR="007D108F" w:rsidRPr="007D108F" w:rsidRDefault="007D108F" w:rsidP="00B65DA8">
      <w:pPr>
        <w:ind w:left="708"/>
        <w:jc w:val="both"/>
        <w:rPr>
          <w:rFonts w:ascii="Calibri" w:hAnsi="Calibri" w:cs="Calibri"/>
        </w:rPr>
      </w:pPr>
      <w:r w:rsidRPr="007D108F">
        <w:rPr>
          <w:rFonts w:ascii="Calibri" w:hAnsi="Calibri" w:cs="Calibri"/>
          <w:b/>
          <w:bCs/>
        </w:rPr>
        <w:t>Propósito:</w:t>
      </w:r>
      <w:r w:rsidRPr="007D108F">
        <w:rPr>
          <w:rFonts w:ascii="Calibri" w:hAnsi="Calibri" w:cs="Calibri"/>
        </w:rPr>
        <w:t> Eliminar un proveedor de la base de datos.</w:t>
      </w:r>
    </w:p>
    <w:p w14:paraId="053B60C2"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entrada:</w:t>
      </w:r>
    </w:p>
    <w:p w14:paraId="51FBB5B0" w14:textId="77777777" w:rsidR="007D108F" w:rsidRPr="007D108F" w:rsidRDefault="007D108F" w:rsidP="00B65DA8">
      <w:pPr>
        <w:numPr>
          <w:ilvl w:val="0"/>
          <w:numId w:val="400"/>
        </w:numPr>
        <w:tabs>
          <w:tab w:val="clear" w:pos="720"/>
          <w:tab w:val="num" w:pos="1428"/>
        </w:tabs>
        <w:ind w:left="1428"/>
        <w:jc w:val="both"/>
        <w:rPr>
          <w:rFonts w:ascii="Calibri" w:hAnsi="Calibri" w:cs="Calibri"/>
        </w:rPr>
      </w:pPr>
      <w:r w:rsidRPr="007D108F">
        <w:rPr>
          <w:rFonts w:ascii="Calibri" w:hAnsi="Calibri" w:cs="Calibri"/>
        </w:rPr>
        <w:t>@Id_Proveedor: ID del proveedor a eliminar.</w:t>
      </w:r>
    </w:p>
    <w:p w14:paraId="4075F828"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salida:</w:t>
      </w:r>
    </w:p>
    <w:p w14:paraId="08BDDA7F"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@Resultado: Indicador de éxito (1) o fracaso (0).</w:t>
      </w:r>
    </w:p>
    <w:p w14:paraId="7673E3F2"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56FCA264" w14:textId="77777777" w:rsidR="007D108F" w:rsidRPr="007D108F" w:rsidRDefault="007D108F" w:rsidP="00B65DA8">
      <w:pPr>
        <w:ind w:left="708"/>
        <w:jc w:val="both"/>
        <w:rPr>
          <w:rFonts w:ascii="Calibri" w:hAnsi="Calibri" w:cs="Calibri"/>
        </w:rPr>
      </w:pPr>
      <w:r w:rsidRPr="007D108F">
        <w:rPr>
          <w:rFonts w:ascii="Calibri" w:hAnsi="Calibri" w:cs="Calibri"/>
          <w:b/>
          <w:bCs/>
        </w:rPr>
        <w:t>Lógica:</w:t>
      </w:r>
    </w:p>
    <w:p w14:paraId="34EEAA53"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308FD6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Verifica si el proveedor está relacionado con alguna compra.</w:t>
      </w:r>
    </w:p>
    <w:p w14:paraId="4AED5A2A"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el proveedor no está relacionado con compras, lo elimina.</w:t>
      </w:r>
    </w:p>
    <w:p w14:paraId="0EA8D4A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la eliminación es exitosa, establece un mensaje de confirmación.</w:t>
      </w:r>
    </w:p>
    <w:p w14:paraId="2F0DE9D6" w14:textId="364D8AA8" w:rsidR="00D019AD" w:rsidRDefault="007D108F" w:rsidP="00B65DA8">
      <w:pPr>
        <w:numPr>
          <w:ilvl w:val="0"/>
          <w:numId w:val="402"/>
        </w:numPr>
        <w:tabs>
          <w:tab w:val="clear" w:pos="720"/>
          <w:tab w:val="num" w:pos="1428"/>
        </w:tabs>
        <w:ind w:left="1428"/>
        <w:jc w:val="both"/>
      </w:pPr>
      <w:r w:rsidRPr="007D108F">
        <w:rPr>
          <w:rFonts w:ascii="Calibri" w:hAnsi="Calibri" w:cs="Calibri"/>
        </w:rPr>
        <w:t>Si el proveedor está relacionado con compras, establece un mensaje de error.</w:t>
      </w:r>
    </w:p>
    <w:p w14:paraId="2F39C47D" w14:textId="77777777" w:rsidR="00D019AD" w:rsidRDefault="00D019AD" w:rsidP="00271548"/>
    <w:p w14:paraId="7B568352" w14:textId="77777777" w:rsidR="00B65DA8" w:rsidRPr="00B65DA8" w:rsidRDefault="00B65DA8" w:rsidP="00B65DA8">
      <w:pPr>
        <w:pStyle w:val="Ttulo3"/>
        <w:rPr>
          <w:rFonts w:ascii="Calibri" w:hAnsi="Calibri" w:cs="Calibri"/>
          <w:sz w:val="24"/>
          <w:szCs w:val="24"/>
        </w:rPr>
      </w:pPr>
      <w:bookmarkStart w:id="62" w:name="_Toc187794226"/>
      <w:r w:rsidRPr="00B65DA8">
        <w:rPr>
          <w:rFonts w:ascii="Calibri" w:hAnsi="Calibri" w:cs="Calibri"/>
          <w:sz w:val="24"/>
          <w:szCs w:val="24"/>
        </w:rPr>
        <w:t>PA_REGISTRAR_COMPRA</w:t>
      </w:r>
      <w:bookmarkEnd w:id="62"/>
    </w:p>
    <w:p w14:paraId="40F8C81E"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compra en la base de datos.</w:t>
      </w:r>
    </w:p>
    <w:p w14:paraId="2321ECF5"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678C4679"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@Id_Usuario: ID del usuario que realiza la compra.</w:t>
      </w:r>
    </w:p>
    <w:p w14:paraId="0B78772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@Id_Proveedor: ID del proveedor.</w:t>
      </w:r>
    </w:p>
    <w:p w14:paraId="277F31C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@Id_Transportista: ID del transportista.</w:t>
      </w:r>
    </w:p>
    <w:p w14:paraId="55A4DA9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@Tipo_Documento: Tipo de documento de la compra.</w:t>
      </w:r>
    </w:p>
    <w:p w14:paraId="306270AE"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@Numero_Documento: Número del documento de la compra.</w:t>
      </w:r>
    </w:p>
    <w:p w14:paraId="4B8981ED"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@Monto_Total: Monto total de la compra.</w:t>
      </w:r>
    </w:p>
    <w:p w14:paraId="754A3C3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@Detalle_Compra: Tabla de detalles de la compra (tipo </w:t>
      </w:r>
      <w:proofErr w:type="spellStart"/>
      <w:r w:rsidRPr="00B65DA8">
        <w:rPr>
          <w:rFonts w:ascii="Calibri" w:hAnsi="Calibri" w:cs="Calibri"/>
        </w:rPr>
        <w:t>EDetalle_Compra</w:t>
      </w:r>
      <w:proofErr w:type="spellEnd"/>
      <w:r w:rsidRPr="00B65DA8">
        <w:rPr>
          <w:rFonts w:ascii="Calibri" w:hAnsi="Calibri" w:cs="Calibri"/>
        </w:rPr>
        <w:t>).</w:t>
      </w:r>
    </w:p>
    <w:p w14:paraId="3BF4B8A9"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65D0B87"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2A90159B"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7499B3CC"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479386C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01A763A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 una transacción.</w:t>
      </w:r>
    </w:p>
    <w:p w14:paraId="0DA7D1B2"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la compra en la tabla COMPRA y obtiene el ID generado.</w:t>
      </w:r>
    </w:p>
    <w:p w14:paraId="7A245814"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los detalles de la compra en la tabla DETALLE_COMPRA utilizando los datos de la tabla @Detalle_Compra.</w:t>
      </w:r>
    </w:p>
    <w:p w14:paraId="5F53E85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el stock, precio de compra y precio de venta de los productos en la tabla PRODUCTO.</w:t>
      </w:r>
    </w:p>
    <w:p w14:paraId="3106525D"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5A92890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42A0E508" w14:textId="77777777" w:rsidR="00B65DA8" w:rsidRPr="00B65DA8" w:rsidRDefault="00B65DA8" w:rsidP="00B65DA8">
      <w:pPr>
        <w:numPr>
          <w:ilvl w:val="0"/>
          <w:numId w:val="405"/>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75A2B94D" w14:textId="77777777" w:rsidR="00B65DA8" w:rsidRDefault="00B65DA8" w:rsidP="00B65DA8">
      <w:pPr>
        <w:rPr>
          <w:rFonts w:ascii="Calibri" w:hAnsi="Calibri" w:cs="Calibri"/>
        </w:rPr>
      </w:pPr>
    </w:p>
    <w:p w14:paraId="1B25D1E0" w14:textId="77777777" w:rsidR="00B65DA8" w:rsidRDefault="00B65DA8" w:rsidP="00B65DA8">
      <w:pPr>
        <w:rPr>
          <w:rFonts w:ascii="Calibri" w:hAnsi="Calibri" w:cs="Calibri"/>
        </w:rPr>
      </w:pPr>
    </w:p>
    <w:p w14:paraId="0850D8FC" w14:textId="77777777" w:rsidR="00B65DA8" w:rsidRDefault="00B65DA8" w:rsidP="00B65DA8">
      <w:pPr>
        <w:rPr>
          <w:rFonts w:ascii="Calibri" w:hAnsi="Calibri" w:cs="Calibri"/>
        </w:rPr>
      </w:pPr>
    </w:p>
    <w:p w14:paraId="24E156CF" w14:textId="77777777" w:rsidR="0049351B" w:rsidRDefault="0049351B" w:rsidP="00B65DA8">
      <w:pPr>
        <w:rPr>
          <w:rFonts w:ascii="Calibri" w:hAnsi="Calibri" w:cs="Calibri"/>
        </w:rPr>
      </w:pPr>
    </w:p>
    <w:p w14:paraId="32A76A54" w14:textId="77777777" w:rsidR="0049351B" w:rsidRDefault="0049351B" w:rsidP="00B65DA8">
      <w:pPr>
        <w:rPr>
          <w:rFonts w:ascii="Calibri" w:hAnsi="Calibri" w:cs="Calibri"/>
        </w:rPr>
      </w:pPr>
    </w:p>
    <w:p w14:paraId="5B31F181" w14:textId="77777777" w:rsidR="00B65DA8" w:rsidRPr="00B65DA8" w:rsidRDefault="00B65DA8" w:rsidP="00B65DA8"/>
    <w:p w14:paraId="317F42EB" w14:textId="0AC7C0EC" w:rsidR="00B65DA8" w:rsidRPr="00B65DA8" w:rsidRDefault="00B65DA8" w:rsidP="00B65DA8">
      <w:pPr>
        <w:pStyle w:val="Ttulo3"/>
        <w:rPr>
          <w:rFonts w:ascii="Calibri" w:hAnsi="Calibri" w:cs="Calibri"/>
          <w:sz w:val="24"/>
          <w:szCs w:val="24"/>
        </w:rPr>
      </w:pPr>
      <w:bookmarkStart w:id="63" w:name="_Toc187794227"/>
      <w:r w:rsidRPr="00B65DA8">
        <w:rPr>
          <w:rFonts w:ascii="Calibri" w:hAnsi="Calibri" w:cs="Calibri"/>
          <w:sz w:val="24"/>
          <w:szCs w:val="24"/>
        </w:rPr>
        <w:lastRenderedPageBreak/>
        <w:t>PA_REGISTRAR_VENTA</w:t>
      </w:r>
      <w:bookmarkEnd w:id="63"/>
    </w:p>
    <w:p w14:paraId="7A36F12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venta en la base de datos.</w:t>
      </w:r>
    </w:p>
    <w:p w14:paraId="28CD954C"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1E54678"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@Id_Usuario: ID del usuario que realiza la venta.</w:t>
      </w:r>
    </w:p>
    <w:p w14:paraId="03CD5CD6"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@Tipo_Documento: Tipo de documento de la venta.</w:t>
      </w:r>
    </w:p>
    <w:p w14:paraId="786F3F4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@Numero_Documento: Número del documento de la venta.</w:t>
      </w:r>
    </w:p>
    <w:p w14:paraId="5EDC6AB3"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@Id_Cliente: ID del cliente.</w:t>
      </w:r>
    </w:p>
    <w:p w14:paraId="48F64D70"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@Monto_Pago: Monto del pago realizado.</w:t>
      </w:r>
    </w:p>
    <w:p w14:paraId="2C05978F"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@Monto_Cambio: Monto del cambio devuelto.</w:t>
      </w:r>
    </w:p>
    <w:p w14:paraId="6D940291"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@Monto_Total: Monto total de la venta.</w:t>
      </w:r>
    </w:p>
    <w:p w14:paraId="623368AA"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@Descuento: Descuento aplicado a la venta.</w:t>
      </w:r>
    </w:p>
    <w:p w14:paraId="6943227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@Detalle_Venta: Tabla de detalles de la venta (tipo </w:t>
      </w:r>
      <w:proofErr w:type="spellStart"/>
      <w:r w:rsidRPr="00B65DA8">
        <w:rPr>
          <w:rFonts w:ascii="Calibri" w:hAnsi="Calibri" w:cs="Calibri"/>
        </w:rPr>
        <w:t>EDetalle_Venta</w:t>
      </w:r>
      <w:proofErr w:type="spellEnd"/>
      <w:r w:rsidRPr="00B65DA8">
        <w:rPr>
          <w:rFonts w:ascii="Calibri" w:hAnsi="Calibri" w:cs="Calibri"/>
        </w:rPr>
        <w:t>).</w:t>
      </w:r>
    </w:p>
    <w:p w14:paraId="4F8F025B"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C5A3AF2"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6C94203E"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09A5CB8F"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387EE91E"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77C1F84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 una transacción.</w:t>
      </w:r>
    </w:p>
    <w:p w14:paraId="675E36C5"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la venta en la tabla VENTA y obtiene el ID generado.</w:t>
      </w:r>
    </w:p>
    <w:p w14:paraId="24681D5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los detalles de la venta en la tabla DETALLE_VENTA utilizando los datos de la tabla @Detalle_Venta.</w:t>
      </w:r>
    </w:p>
    <w:p w14:paraId="4939D95C"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4B5480F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03E3E504" w14:textId="77777777" w:rsidR="00B65DA8" w:rsidRPr="00B65DA8" w:rsidRDefault="00B65DA8" w:rsidP="00B65DA8">
      <w:pPr>
        <w:numPr>
          <w:ilvl w:val="0"/>
          <w:numId w:val="408"/>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58D56BCC" w14:textId="5003F7E6" w:rsidR="00B65DA8" w:rsidRPr="00B65DA8" w:rsidRDefault="00B65DA8" w:rsidP="00B65DA8">
      <w:pPr>
        <w:pStyle w:val="Ttulo3"/>
        <w:rPr>
          <w:rFonts w:ascii="Calibri" w:hAnsi="Calibri" w:cs="Calibri"/>
          <w:sz w:val="24"/>
          <w:szCs w:val="24"/>
        </w:rPr>
      </w:pPr>
      <w:bookmarkStart w:id="64" w:name="_Toc187794228"/>
      <w:proofErr w:type="spellStart"/>
      <w:r w:rsidRPr="00B65DA8">
        <w:rPr>
          <w:rFonts w:ascii="Calibri" w:hAnsi="Calibri" w:cs="Calibri"/>
          <w:sz w:val="24"/>
          <w:szCs w:val="24"/>
        </w:rPr>
        <w:t>EDetalle_Compra</w:t>
      </w:r>
      <w:proofErr w:type="spellEnd"/>
      <w:r w:rsidRPr="00B65DA8">
        <w:rPr>
          <w:rFonts w:ascii="Calibri" w:hAnsi="Calibri" w:cs="Calibri"/>
          <w:sz w:val="24"/>
          <w:szCs w:val="24"/>
        </w:rPr>
        <w:t> y </w:t>
      </w:r>
      <w:proofErr w:type="spellStart"/>
      <w:r w:rsidRPr="00B65DA8">
        <w:rPr>
          <w:rFonts w:ascii="Calibri" w:hAnsi="Calibri" w:cs="Calibri"/>
          <w:sz w:val="24"/>
          <w:szCs w:val="24"/>
        </w:rPr>
        <w:t>EDetalle_Venta</w:t>
      </w:r>
      <w:bookmarkEnd w:id="64"/>
      <w:proofErr w:type="spellEnd"/>
    </w:p>
    <w:p w14:paraId="0E95446F"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Definir tipos de tabla para los detalles de compra y venta.</w:t>
      </w:r>
    </w:p>
    <w:p w14:paraId="0F6F0934"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EDetalle_Compra</w:t>
      </w:r>
      <w:proofErr w:type="spellEnd"/>
      <w:r w:rsidRPr="00B65DA8">
        <w:rPr>
          <w:rFonts w:ascii="Calibri" w:hAnsi="Calibri" w:cs="Calibri"/>
          <w:b/>
          <w:bCs/>
        </w:rPr>
        <w:t>:</w:t>
      </w:r>
    </w:p>
    <w:p w14:paraId="31C0D02E"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Id_Producto</w:t>
      </w:r>
      <w:proofErr w:type="spellEnd"/>
      <w:r w:rsidRPr="00B65DA8">
        <w:rPr>
          <w:rFonts w:ascii="Calibri" w:hAnsi="Calibri" w:cs="Calibri"/>
        </w:rPr>
        <w:t>: ID del producto.</w:t>
      </w:r>
    </w:p>
    <w:p w14:paraId="4CFF48B5"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Precio_Compra</w:t>
      </w:r>
      <w:proofErr w:type="spellEnd"/>
      <w:r w:rsidRPr="00B65DA8">
        <w:rPr>
          <w:rFonts w:ascii="Calibri" w:hAnsi="Calibri" w:cs="Calibri"/>
        </w:rPr>
        <w:t>: Precio de compra del producto.</w:t>
      </w:r>
    </w:p>
    <w:p w14:paraId="789512FB"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Precio_Venta</w:t>
      </w:r>
      <w:proofErr w:type="spellEnd"/>
      <w:r w:rsidRPr="00B65DA8">
        <w:rPr>
          <w:rFonts w:ascii="Calibri" w:hAnsi="Calibri" w:cs="Calibri"/>
        </w:rPr>
        <w:t>: Precio de venta del producto.</w:t>
      </w:r>
    </w:p>
    <w:p w14:paraId="0A060F1D" w14:textId="77777777" w:rsidR="00B65DA8" w:rsidRPr="00B65DA8" w:rsidRDefault="00B65DA8" w:rsidP="00B65DA8">
      <w:pPr>
        <w:numPr>
          <w:ilvl w:val="0"/>
          <w:numId w:val="409"/>
        </w:numPr>
        <w:tabs>
          <w:tab w:val="clear" w:pos="720"/>
          <w:tab w:val="num" w:pos="1428"/>
        </w:tabs>
        <w:ind w:left="1428"/>
        <w:rPr>
          <w:rFonts w:ascii="Calibri" w:hAnsi="Calibri" w:cs="Calibri"/>
        </w:rPr>
      </w:pPr>
      <w:r w:rsidRPr="00B65DA8">
        <w:rPr>
          <w:rFonts w:ascii="Calibri" w:hAnsi="Calibri" w:cs="Calibri"/>
        </w:rPr>
        <w:t>Cantidad: Cantidad de productos comprados.</w:t>
      </w:r>
    </w:p>
    <w:p w14:paraId="257E7C9D"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Monto_Total</w:t>
      </w:r>
      <w:proofErr w:type="spellEnd"/>
      <w:r w:rsidRPr="00B65DA8">
        <w:rPr>
          <w:rFonts w:ascii="Calibri" w:hAnsi="Calibri" w:cs="Calibri"/>
        </w:rPr>
        <w:t>: Monto total de la compra.</w:t>
      </w:r>
    </w:p>
    <w:p w14:paraId="007F6BE8"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EDetalle_Venta</w:t>
      </w:r>
      <w:proofErr w:type="spellEnd"/>
      <w:r w:rsidRPr="00B65DA8">
        <w:rPr>
          <w:rFonts w:ascii="Calibri" w:hAnsi="Calibri" w:cs="Calibri"/>
          <w:b/>
          <w:bCs/>
        </w:rPr>
        <w:t>:</w:t>
      </w:r>
    </w:p>
    <w:p w14:paraId="335B40BB"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IdProducto</w:t>
      </w:r>
      <w:proofErr w:type="spellEnd"/>
      <w:r w:rsidRPr="00B65DA8">
        <w:rPr>
          <w:rFonts w:ascii="Calibri" w:hAnsi="Calibri" w:cs="Calibri"/>
        </w:rPr>
        <w:t>: ID del producto.</w:t>
      </w:r>
    </w:p>
    <w:p w14:paraId="4ECF082C"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PrecioVenta</w:t>
      </w:r>
      <w:proofErr w:type="spellEnd"/>
      <w:r w:rsidRPr="00B65DA8">
        <w:rPr>
          <w:rFonts w:ascii="Calibri" w:hAnsi="Calibri" w:cs="Calibri"/>
        </w:rPr>
        <w:t>: Precio de venta del producto.</w:t>
      </w:r>
    </w:p>
    <w:p w14:paraId="777954D6" w14:textId="77777777" w:rsidR="00B65DA8" w:rsidRPr="00B65DA8" w:rsidRDefault="00B65DA8" w:rsidP="00B65DA8">
      <w:pPr>
        <w:numPr>
          <w:ilvl w:val="0"/>
          <w:numId w:val="410"/>
        </w:numPr>
        <w:tabs>
          <w:tab w:val="clear" w:pos="720"/>
          <w:tab w:val="num" w:pos="1428"/>
        </w:tabs>
        <w:ind w:left="1428"/>
        <w:rPr>
          <w:rFonts w:ascii="Calibri" w:hAnsi="Calibri" w:cs="Calibri"/>
        </w:rPr>
      </w:pPr>
      <w:r w:rsidRPr="00B65DA8">
        <w:rPr>
          <w:rFonts w:ascii="Calibri" w:hAnsi="Calibri" w:cs="Calibri"/>
        </w:rPr>
        <w:t>Cantidad: Cantidad de productos vendidos.</w:t>
      </w:r>
    </w:p>
    <w:p w14:paraId="04B89DF7"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SubTotal</w:t>
      </w:r>
      <w:proofErr w:type="spellEnd"/>
      <w:r w:rsidRPr="00B65DA8">
        <w:rPr>
          <w:rFonts w:ascii="Calibri" w:hAnsi="Calibri" w:cs="Calibri"/>
        </w:rPr>
        <w:t>: Subtotal de la venta.</w:t>
      </w:r>
    </w:p>
    <w:p w14:paraId="3990C8E6" w14:textId="77777777" w:rsidR="00B65DA8" w:rsidRPr="00B65DA8" w:rsidRDefault="00B65DA8" w:rsidP="00B65DA8">
      <w:pPr>
        <w:numPr>
          <w:ilvl w:val="0"/>
          <w:numId w:val="410"/>
        </w:numPr>
        <w:tabs>
          <w:tab w:val="clear" w:pos="720"/>
          <w:tab w:val="num" w:pos="1428"/>
        </w:tabs>
        <w:ind w:left="1428"/>
      </w:pPr>
      <w:r w:rsidRPr="00B65DA8">
        <w:rPr>
          <w:rFonts w:ascii="Calibri" w:hAnsi="Calibri" w:cs="Calibri"/>
        </w:rPr>
        <w:t>Descuento: Descuento aplicado a la venta.</w:t>
      </w:r>
    </w:p>
    <w:p w14:paraId="1A665D50" w14:textId="77777777" w:rsidR="00D019AD" w:rsidRDefault="00D019AD" w:rsidP="00271548"/>
    <w:p w14:paraId="51B0E1B8" w14:textId="77777777" w:rsidR="00D019AD" w:rsidRDefault="00D019AD" w:rsidP="00271548"/>
    <w:p w14:paraId="150F2B64" w14:textId="77777777" w:rsidR="00D019AD" w:rsidRDefault="00D019AD" w:rsidP="00271548"/>
    <w:p w14:paraId="77608CD5" w14:textId="77777777" w:rsidR="00B65DA8" w:rsidRDefault="00B65DA8" w:rsidP="00271548"/>
    <w:p w14:paraId="17CEBB80" w14:textId="77777777" w:rsidR="00B65DA8" w:rsidRDefault="00B65DA8" w:rsidP="00271548"/>
    <w:p w14:paraId="0B894A96" w14:textId="77777777" w:rsidR="00B65DA8" w:rsidRDefault="00B65DA8" w:rsidP="00271548"/>
    <w:p w14:paraId="4F3FB856" w14:textId="77777777" w:rsidR="00B65DA8" w:rsidRDefault="00B65DA8" w:rsidP="00271548"/>
    <w:p w14:paraId="5564FF61" w14:textId="77777777" w:rsidR="00B65DA8" w:rsidRPr="00B65DA8" w:rsidRDefault="00B65DA8" w:rsidP="00B65DA8">
      <w:pPr>
        <w:pStyle w:val="Ttulo3"/>
        <w:rPr>
          <w:rFonts w:ascii="Calibri" w:hAnsi="Calibri" w:cs="Calibri"/>
          <w:sz w:val="24"/>
          <w:szCs w:val="24"/>
        </w:rPr>
      </w:pPr>
      <w:bookmarkStart w:id="65" w:name="_Toc187794229"/>
      <w:r w:rsidRPr="00B65DA8">
        <w:rPr>
          <w:rFonts w:ascii="Calibri" w:hAnsi="Calibri" w:cs="Calibri"/>
          <w:sz w:val="24"/>
          <w:szCs w:val="24"/>
        </w:rPr>
        <w:lastRenderedPageBreak/>
        <w:t>PA_REPORTE_COMPRA</w:t>
      </w:r>
      <w:bookmarkEnd w:id="65"/>
    </w:p>
    <w:p w14:paraId="1EA6060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Generar un reporte de compras en la base de datos basado en un rango de fechas, proveedor y transportista.</w:t>
      </w:r>
    </w:p>
    <w:p w14:paraId="62412A87"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90978E5"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7B6FF30E"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10CC68AF"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@Id_Proveedor: ID del proveedor (0 para todos los proveedores).</w:t>
      </w:r>
    </w:p>
    <w:p w14:paraId="0CD8BA26"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@Id_Transportista: ID del transportista (0 para todos los transportistas).</w:t>
      </w:r>
    </w:p>
    <w:p w14:paraId="7169FC99"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0A0C6DA6"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19D73AB8"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Realiza una consulta SELECT para obtener los detalles de las compras dentro del rango de fechas especificado.</w:t>
      </w:r>
    </w:p>
    <w:p w14:paraId="70F46E45"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La consulta incluye información de las tablas COMPRA, USUARIO, PROVEEDOR, TRANSPORTISTA, DETALLE_COMPRA, PRODUCTO y CATEGORIA.</w:t>
      </w:r>
    </w:p>
    <w:p w14:paraId="6C374D91"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Filtra las compras por el rango de fechas (@Fecha_Inicio y @Fecha_Fin).</w:t>
      </w:r>
    </w:p>
    <w:p w14:paraId="20A7A14C" w14:textId="77777777" w:rsidR="00B65DA8" w:rsidRDefault="00B65DA8" w:rsidP="00B65DA8">
      <w:pPr>
        <w:numPr>
          <w:ilvl w:val="0"/>
          <w:numId w:val="412"/>
        </w:numPr>
        <w:tabs>
          <w:tab w:val="clear" w:pos="720"/>
          <w:tab w:val="num" w:pos="1428"/>
        </w:tabs>
        <w:ind w:left="1428"/>
        <w:jc w:val="both"/>
      </w:pPr>
      <w:r w:rsidRPr="00B65DA8">
        <w:rPr>
          <w:rFonts w:ascii="Calibri" w:hAnsi="Calibri" w:cs="Calibri"/>
        </w:rPr>
        <w:t>Filtra las compras por el ID del proveedor y el ID del transportista, si se especifican (si @Id_Proveedor o @Id_Transportista son 0, no se aplica el filtro).</w:t>
      </w:r>
    </w:p>
    <w:p w14:paraId="71993CF7" w14:textId="77777777" w:rsidR="00B65DA8" w:rsidRPr="00B65DA8" w:rsidRDefault="00B65DA8" w:rsidP="00B65DA8">
      <w:pPr>
        <w:ind w:left="720"/>
      </w:pPr>
    </w:p>
    <w:p w14:paraId="59E3B08E" w14:textId="3C1FA1BE" w:rsidR="00B65DA8" w:rsidRPr="00B65DA8" w:rsidRDefault="00B65DA8" w:rsidP="00B65DA8">
      <w:pPr>
        <w:pStyle w:val="Ttulo3"/>
        <w:rPr>
          <w:rFonts w:ascii="Calibri" w:hAnsi="Calibri" w:cs="Calibri"/>
          <w:sz w:val="24"/>
          <w:szCs w:val="24"/>
        </w:rPr>
      </w:pPr>
      <w:bookmarkStart w:id="66" w:name="_Toc187794230"/>
      <w:r w:rsidRPr="00B65DA8">
        <w:rPr>
          <w:rFonts w:ascii="Calibri" w:hAnsi="Calibri" w:cs="Calibri"/>
          <w:sz w:val="24"/>
          <w:szCs w:val="24"/>
        </w:rPr>
        <w:t>PA_REPORTE_VENTA</w:t>
      </w:r>
      <w:bookmarkEnd w:id="66"/>
    </w:p>
    <w:p w14:paraId="0EF93086"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Generar un reporte de ventas en la base de datos basado en un rango de fechas.</w:t>
      </w:r>
    </w:p>
    <w:p w14:paraId="08C73E9A" w14:textId="77777777" w:rsidR="00B65DA8" w:rsidRPr="00B65DA8" w:rsidRDefault="00B65DA8" w:rsidP="00B65DA8">
      <w:pPr>
        <w:ind w:left="708"/>
        <w:rPr>
          <w:rFonts w:ascii="Calibri" w:hAnsi="Calibri" w:cs="Calibri"/>
        </w:rPr>
      </w:pPr>
      <w:r w:rsidRPr="00B65DA8">
        <w:rPr>
          <w:rFonts w:ascii="Calibri" w:hAnsi="Calibri" w:cs="Calibri"/>
          <w:b/>
          <w:bCs/>
        </w:rPr>
        <w:t>Parámetros de entrada:</w:t>
      </w:r>
    </w:p>
    <w:p w14:paraId="5EB95D14"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0834BEE1"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6A8B85D1" w14:textId="77777777" w:rsidR="00B65DA8" w:rsidRPr="00B65DA8" w:rsidRDefault="00B65DA8" w:rsidP="00B65DA8">
      <w:pPr>
        <w:ind w:left="708"/>
        <w:rPr>
          <w:rFonts w:ascii="Calibri" w:hAnsi="Calibri" w:cs="Calibri"/>
        </w:rPr>
      </w:pPr>
      <w:r w:rsidRPr="00B65DA8">
        <w:rPr>
          <w:rFonts w:ascii="Calibri" w:hAnsi="Calibri" w:cs="Calibri"/>
          <w:b/>
          <w:bCs/>
        </w:rPr>
        <w:t>Lógica:</w:t>
      </w:r>
    </w:p>
    <w:p w14:paraId="05999917"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7092CBFD"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Realiza una consulta SELECT para obtener los detalles de las ventas dentro del rango de fechas especificado.</w:t>
      </w:r>
    </w:p>
    <w:p w14:paraId="4AA8916F"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La consulta incluye información de las tablas VENTA, USUARIO, DETALLE_VENTA, PRODUCTO, CATEGORIA y CLIENTE.</w:t>
      </w:r>
    </w:p>
    <w:p w14:paraId="3FE03826" w14:textId="77777777" w:rsidR="00B65DA8" w:rsidRPr="00B65DA8" w:rsidRDefault="00B65DA8" w:rsidP="00B65DA8">
      <w:pPr>
        <w:numPr>
          <w:ilvl w:val="0"/>
          <w:numId w:val="414"/>
        </w:numPr>
        <w:tabs>
          <w:tab w:val="clear" w:pos="720"/>
          <w:tab w:val="num" w:pos="1428"/>
        </w:tabs>
        <w:ind w:left="1428"/>
      </w:pPr>
      <w:r w:rsidRPr="00B65DA8">
        <w:rPr>
          <w:rFonts w:ascii="Calibri" w:hAnsi="Calibri" w:cs="Calibri"/>
        </w:rPr>
        <w:t>Filtra las ventas por el rango de fechas (@fecha_Inicio y @fecha_Fin).</w:t>
      </w:r>
    </w:p>
    <w:p w14:paraId="50FB1C70" w14:textId="77777777" w:rsidR="00B65DA8" w:rsidRDefault="00B65DA8" w:rsidP="00271548"/>
    <w:p w14:paraId="632813B0" w14:textId="77777777" w:rsidR="00BB55B5" w:rsidRDefault="00BB55B5" w:rsidP="00271548"/>
    <w:p w14:paraId="6B3E22DB" w14:textId="77777777" w:rsidR="00BB55B5" w:rsidRDefault="00BB55B5" w:rsidP="00271548"/>
    <w:p w14:paraId="35C68B79" w14:textId="77777777" w:rsidR="00BB55B5" w:rsidRDefault="00BB55B5" w:rsidP="00271548"/>
    <w:p w14:paraId="0D3FC32E" w14:textId="77777777" w:rsidR="00BB55B5" w:rsidRDefault="00BB55B5" w:rsidP="00271548"/>
    <w:p w14:paraId="4F060A6A" w14:textId="77777777" w:rsidR="00BB55B5" w:rsidRDefault="00BB55B5" w:rsidP="00271548"/>
    <w:p w14:paraId="2EBAB7B4" w14:textId="77777777" w:rsidR="00BB55B5" w:rsidRDefault="00BB55B5" w:rsidP="00271548"/>
    <w:p w14:paraId="74D61C21" w14:textId="77777777" w:rsidR="00BB55B5" w:rsidRDefault="00BB55B5" w:rsidP="00271548"/>
    <w:p w14:paraId="4A870F6A" w14:textId="77777777" w:rsidR="00BB55B5" w:rsidRDefault="00BB55B5" w:rsidP="00271548"/>
    <w:p w14:paraId="268FB87A" w14:textId="77777777" w:rsidR="00BB55B5" w:rsidRDefault="00BB55B5" w:rsidP="00271548"/>
    <w:p w14:paraId="3A21567A" w14:textId="77777777" w:rsidR="00BB55B5" w:rsidRDefault="00BB55B5" w:rsidP="00271548"/>
    <w:p w14:paraId="7FD0CE49" w14:textId="77777777" w:rsidR="00BB55B5" w:rsidRDefault="00BB55B5" w:rsidP="00271548"/>
    <w:p w14:paraId="36293174" w14:textId="77777777" w:rsidR="00BB55B5" w:rsidRDefault="00BB55B5" w:rsidP="00271548"/>
    <w:p w14:paraId="701B3ADD" w14:textId="77777777" w:rsidR="00BB55B5" w:rsidRDefault="00BB55B5" w:rsidP="00271548"/>
    <w:p w14:paraId="349BCA5E" w14:textId="77777777" w:rsidR="00BB55B5" w:rsidRDefault="00BB55B5" w:rsidP="00271548"/>
    <w:p w14:paraId="2D7D4FF0" w14:textId="77777777" w:rsidR="00BB55B5" w:rsidRPr="00BB55B5" w:rsidRDefault="00BB55B5" w:rsidP="00BB55B5">
      <w:pPr>
        <w:pStyle w:val="Ttulo3"/>
        <w:rPr>
          <w:rFonts w:ascii="Calibri" w:hAnsi="Calibri" w:cs="Calibri"/>
          <w:sz w:val="24"/>
          <w:szCs w:val="24"/>
        </w:rPr>
      </w:pPr>
      <w:bookmarkStart w:id="67" w:name="_Toc187794231"/>
      <w:r w:rsidRPr="00BB55B5">
        <w:rPr>
          <w:rFonts w:ascii="Calibri" w:hAnsi="Calibri" w:cs="Calibri"/>
          <w:sz w:val="24"/>
          <w:szCs w:val="24"/>
        </w:rPr>
        <w:lastRenderedPageBreak/>
        <w:t>PA_REGISTRAR_OFERTA</w:t>
      </w:r>
      <w:bookmarkEnd w:id="67"/>
    </w:p>
    <w:p w14:paraId="3B70841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Registrar una nueva oferta en la base de datos.</w:t>
      </w:r>
    </w:p>
    <w:p w14:paraId="6688B215"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2524CB43"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@Codigo: Código único de la oferta.</w:t>
      </w:r>
    </w:p>
    <w:p w14:paraId="0F9697F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@Nombre_Oferta: Nombre de la oferta.</w:t>
      </w:r>
    </w:p>
    <w:p w14:paraId="1F4FC0C9"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@Id_Producto: ID del producto asociado a la oferta.</w:t>
      </w:r>
    </w:p>
    <w:p w14:paraId="51A39664"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@Descripcion: Descripción de la oferta.</w:t>
      </w:r>
    </w:p>
    <w:p w14:paraId="0BCD5D16"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@Fecha_Inicio: Fecha de inicio de la oferta.</w:t>
      </w:r>
    </w:p>
    <w:p w14:paraId="6078D7E7"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@Fecha_Fin: Fecha de fin de la oferta.</w:t>
      </w:r>
    </w:p>
    <w:p w14:paraId="16FF9AA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@Descuento: Descuento aplicado en la oferta.</w:t>
      </w:r>
    </w:p>
    <w:p w14:paraId="66DBC09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@Estado: Estado de la oferta (activo/inactivo).</w:t>
      </w:r>
    </w:p>
    <w:p w14:paraId="17776FB7"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C058EAE"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@Resultado: ID de la oferta registrada.</w:t>
      </w:r>
    </w:p>
    <w:p w14:paraId="5C3F82D3"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0B8ABBC9"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452CD68"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579F023F"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Verifica si el código de la oferta ya existe en la tabla OFERTA.</w:t>
      </w:r>
    </w:p>
    <w:p w14:paraId="0A260135"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Si el código no existe, inserta la nueva oferta y obtiene el ID generado.</w:t>
      </w:r>
    </w:p>
    <w:p w14:paraId="6F090B51" w14:textId="77777777" w:rsidR="00BB55B5" w:rsidRDefault="00BB55B5" w:rsidP="00BB55B5">
      <w:pPr>
        <w:numPr>
          <w:ilvl w:val="0"/>
          <w:numId w:val="417"/>
        </w:numPr>
        <w:tabs>
          <w:tab w:val="clear" w:pos="720"/>
          <w:tab w:val="num" w:pos="1428"/>
        </w:tabs>
        <w:ind w:left="1428"/>
        <w:jc w:val="both"/>
      </w:pPr>
      <w:r w:rsidRPr="00BB55B5">
        <w:rPr>
          <w:rFonts w:ascii="Calibri" w:hAnsi="Calibri" w:cs="Calibri"/>
        </w:rPr>
        <w:t>Si el código ya existe, establece un mensaje de error.</w:t>
      </w:r>
    </w:p>
    <w:p w14:paraId="3A23A9D1" w14:textId="77777777" w:rsidR="00BB55B5" w:rsidRPr="00BB55B5" w:rsidRDefault="00BB55B5" w:rsidP="00BB55B5">
      <w:pPr>
        <w:ind w:left="720"/>
      </w:pPr>
    </w:p>
    <w:p w14:paraId="4904240D" w14:textId="58259D2F" w:rsidR="00BB55B5" w:rsidRPr="00BB55B5" w:rsidRDefault="00BB55B5" w:rsidP="00BB55B5">
      <w:pPr>
        <w:pStyle w:val="Ttulo3"/>
        <w:rPr>
          <w:rFonts w:ascii="Calibri" w:hAnsi="Calibri" w:cs="Calibri"/>
          <w:sz w:val="24"/>
          <w:szCs w:val="24"/>
        </w:rPr>
      </w:pPr>
      <w:bookmarkStart w:id="68" w:name="_Toc187794232"/>
      <w:r w:rsidRPr="00BB55B5">
        <w:rPr>
          <w:rFonts w:ascii="Calibri" w:hAnsi="Calibri" w:cs="Calibri"/>
          <w:sz w:val="24"/>
          <w:szCs w:val="24"/>
        </w:rPr>
        <w:t>PA_EDITAR_OFERTA</w:t>
      </w:r>
      <w:bookmarkEnd w:id="68"/>
    </w:p>
    <w:p w14:paraId="3EE7E9D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Editar la información de una oferta existente.</w:t>
      </w:r>
    </w:p>
    <w:p w14:paraId="620335F2"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3039786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@Id_Oferta: ID de la oferta a editar.</w:t>
      </w:r>
    </w:p>
    <w:p w14:paraId="27CBF78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@Codigo: Nuevo código de la oferta.</w:t>
      </w:r>
    </w:p>
    <w:p w14:paraId="56E4E604"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@Nombre_Oferta: Nuevo nombre de la oferta.</w:t>
      </w:r>
    </w:p>
    <w:p w14:paraId="265902B8"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@Id_Producto: Nuevo ID del producto asociado a la oferta.</w:t>
      </w:r>
    </w:p>
    <w:p w14:paraId="3FCA0976"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@Descripcion: Nueva descripción de la oferta.</w:t>
      </w:r>
    </w:p>
    <w:p w14:paraId="44D9CBA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@Fecha_Inicio: Nueva fecha de inicio de la oferta.</w:t>
      </w:r>
    </w:p>
    <w:p w14:paraId="7267CDEA"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@Fecha_Fin: Nueva fecha de fin de la oferta.</w:t>
      </w:r>
    </w:p>
    <w:p w14:paraId="135385F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@Descuento: Nuevo descuento aplicado en la oferta.</w:t>
      </w:r>
    </w:p>
    <w:p w14:paraId="064632D0"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@Estado: Nuevo estado de la oferta (activo/inactivo).</w:t>
      </w:r>
    </w:p>
    <w:p w14:paraId="4E181B3F"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0DDA16E2"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02AC8B29"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30635A12"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E832487"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381D4488"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Verifica si el nuevo código ya está en uso por otra oferta.</w:t>
      </w:r>
    </w:p>
    <w:p w14:paraId="55DAE80D"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está en uso, establece un mensaje de error.</w:t>
      </w:r>
    </w:p>
    <w:p w14:paraId="4A0521F9"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no está en uso, actualiza la información de la oferta.</w:t>
      </w:r>
    </w:p>
    <w:p w14:paraId="41F532D6" w14:textId="77777777" w:rsidR="00BB55B5" w:rsidRDefault="00BB55B5" w:rsidP="00BB55B5">
      <w:pPr>
        <w:numPr>
          <w:ilvl w:val="0"/>
          <w:numId w:val="420"/>
        </w:numPr>
        <w:tabs>
          <w:tab w:val="clear" w:pos="720"/>
          <w:tab w:val="num" w:pos="1428"/>
        </w:tabs>
        <w:ind w:left="1428"/>
        <w:jc w:val="both"/>
      </w:pPr>
      <w:r w:rsidRPr="00BB55B5">
        <w:rPr>
          <w:rFonts w:ascii="Calibri" w:hAnsi="Calibri" w:cs="Calibri"/>
        </w:rPr>
        <w:t>Si la actualización es exitosa, establece el indicador de éxito y un mensaje de confirmación.</w:t>
      </w:r>
    </w:p>
    <w:p w14:paraId="473C5A09" w14:textId="77777777" w:rsidR="00BB55B5" w:rsidRDefault="00BB55B5" w:rsidP="00BB55B5">
      <w:pPr>
        <w:ind w:left="720"/>
      </w:pPr>
    </w:p>
    <w:p w14:paraId="308013BD" w14:textId="77777777" w:rsidR="00BB55B5" w:rsidRDefault="00BB55B5" w:rsidP="00BB55B5">
      <w:pPr>
        <w:ind w:left="720"/>
      </w:pPr>
    </w:p>
    <w:p w14:paraId="624788CB" w14:textId="77777777" w:rsidR="00BB55B5" w:rsidRDefault="00BB55B5" w:rsidP="00BB55B5">
      <w:pPr>
        <w:ind w:left="720"/>
      </w:pPr>
    </w:p>
    <w:p w14:paraId="213E0ED5" w14:textId="77777777" w:rsidR="00BB55B5" w:rsidRPr="00BB55B5" w:rsidRDefault="00BB55B5" w:rsidP="00BB55B5">
      <w:pPr>
        <w:ind w:left="720"/>
      </w:pPr>
    </w:p>
    <w:p w14:paraId="76AC0C5D" w14:textId="4573A47D" w:rsidR="00BB55B5" w:rsidRPr="00BB55B5" w:rsidRDefault="00BB55B5" w:rsidP="00BB55B5">
      <w:pPr>
        <w:pStyle w:val="Ttulo3"/>
        <w:rPr>
          <w:rFonts w:ascii="Calibri" w:hAnsi="Calibri" w:cs="Calibri"/>
          <w:sz w:val="24"/>
          <w:szCs w:val="24"/>
        </w:rPr>
      </w:pPr>
      <w:bookmarkStart w:id="69" w:name="_Toc187794233"/>
      <w:r w:rsidRPr="00BB55B5">
        <w:rPr>
          <w:rFonts w:ascii="Calibri" w:hAnsi="Calibri" w:cs="Calibri"/>
          <w:sz w:val="24"/>
          <w:szCs w:val="24"/>
        </w:rPr>
        <w:lastRenderedPageBreak/>
        <w:t>PA_ELIMINAR_OFERTA</w:t>
      </w:r>
      <w:bookmarkEnd w:id="69"/>
    </w:p>
    <w:p w14:paraId="416336B5"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Eliminar una oferta de la base de datos.</w:t>
      </w:r>
    </w:p>
    <w:p w14:paraId="16369F63"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488D6671" w14:textId="77777777" w:rsidR="00BB55B5" w:rsidRPr="00BB55B5" w:rsidRDefault="00BB55B5" w:rsidP="00BB55B5">
      <w:pPr>
        <w:numPr>
          <w:ilvl w:val="0"/>
          <w:numId w:val="421"/>
        </w:numPr>
        <w:tabs>
          <w:tab w:val="clear" w:pos="720"/>
          <w:tab w:val="num" w:pos="1428"/>
        </w:tabs>
        <w:ind w:left="1428"/>
        <w:jc w:val="both"/>
        <w:rPr>
          <w:rFonts w:ascii="Calibri" w:hAnsi="Calibri" w:cs="Calibri"/>
        </w:rPr>
      </w:pPr>
      <w:r w:rsidRPr="00BB55B5">
        <w:rPr>
          <w:rFonts w:ascii="Calibri" w:hAnsi="Calibri" w:cs="Calibri"/>
        </w:rPr>
        <w:t>@Id_Oferta: ID de la oferta a eliminar.</w:t>
      </w:r>
    </w:p>
    <w:p w14:paraId="739FCFD8"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4F586A8"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6A3BB82A"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10151AFF"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14B96628"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2790C4E1"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Elimina la oferta con el ID especificado.</w:t>
      </w:r>
    </w:p>
    <w:p w14:paraId="77DDB5FD"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Si la eliminación es exitosa, establece el indicador de éxito y un mensaje de confirmación.</w:t>
      </w:r>
    </w:p>
    <w:p w14:paraId="0F9BAB57" w14:textId="77777777" w:rsidR="00BB55B5" w:rsidRPr="00BB55B5" w:rsidRDefault="00BB55B5" w:rsidP="00BB55B5">
      <w:pPr>
        <w:numPr>
          <w:ilvl w:val="0"/>
          <w:numId w:val="423"/>
        </w:numPr>
        <w:tabs>
          <w:tab w:val="clear" w:pos="720"/>
          <w:tab w:val="num" w:pos="1428"/>
        </w:tabs>
        <w:ind w:left="1428"/>
        <w:jc w:val="both"/>
      </w:pPr>
      <w:r w:rsidRPr="00BB55B5">
        <w:rPr>
          <w:rFonts w:ascii="Calibri" w:hAnsi="Calibri" w:cs="Calibri"/>
        </w:rPr>
        <w:t>Si no se encuentra la oferta con el ID especificado, establece un mensaje de error.</w:t>
      </w:r>
    </w:p>
    <w:p w14:paraId="597B7CCE" w14:textId="77777777" w:rsidR="00BB55B5" w:rsidRDefault="00BB55B5" w:rsidP="00271548"/>
    <w:p w14:paraId="4A7CC7BC" w14:textId="77777777" w:rsidR="00B6050E" w:rsidRPr="00B6050E" w:rsidRDefault="00B6050E" w:rsidP="00B6050E">
      <w:pPr>
        <w:pStyle w:val="Ttulo3"/>
        <w:rPr>
          <w:rFonts w:ascii="Calibri" w:hAnsi="Calibri" w:cs="Calibri"/>
          <w:sz w:val="24"/>
          <w:szCs w:val="24"/>
        </w:rPr>
      </w:pPr>
      <w:bookmarkStart w:id="70" w:name="_Toc187794234"/>
      <w:r w:rsidRPr="00B6050E">
        <w:rPr>
          <w:rFonts w:ascii="Calibri" w:hAnsi="Calibri" w:cs="Calibri"/>
          <w:sz w:val="24"/>
          <w:szCs w:val="24"/>
        </w:rPr>
        <w:t>PA_REGISTRAR_SUCURSAL</w:t>
      </w:r>
      <w:bookmarkEnd w:id="70"/>
    </w:p>
    <w:p w14:paraId="3007484C" w14:textId="77777777" w:rsidR="00B6050E" w:rsidRPr="00B6050E" w:rsidRDefault="00B6050E" w:rsidP="00B6050E">
      <w:pPr>
        <w:ind w:left="708"/>
        <w:rPr>
          <w:rFonts w:ascii="Calibri" w:hAnsi="Calibri" w:cs="Calibri"/>
        </w:rPr>
      </w:pPr>
      <w:r w:rsidRPr="00B6050E">
        <w:rPr>
          <w:rFonts w:ascii="Calibri" w:hAnsi="Calibri" w:cs="Calibri"/>
          <w:b/>
          <w:bCs/>
        </w:rPr>
        <w:t>Propósito:</w:t>
      </w:r>
      <w:r w:rsidRPr="00B6050E">
        <w:rPr>
          <w:rFonts w:ascii="Calibri" w:hAnsi="Calibri" w:cs="Calibri"/>
        </w:rPr>
        <w:t> Registrar una nueva sucursal en la base de datos.</w:t>
      </w:r>
    </w:p>
    <w:p w14:paraId="226D4CA6" w14:textId="77777777" w:rsidR="00B6050E" w:rsidRPr="00B6050E" w:rsidRDefault="00B6050E" w:rsidP="00B6050E">
      <w:pPr>
        <w:ind w:left="708"/>
        <w:rPr>
          <w:rFonts w:ascii="Calibri" w:hAnsi="Calibri" w:cs="Calibri"/>
        </w:rPr>
      </w:pPr>
      <w:r w:rsidRPr="00B6050E">
        <w:rPr>
          <w:rFonts w:ascii="Calibri" w:hAnsi="Calibri" w:cs="Calibri"/>
          <w:b/>
          <w:bCs/>
        </w:rPr>
        <w:t>Parámetros de entrada:</w:t>
      </w:r>
    </w:p>
    <w:p w14:paraId="56224941"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@Codigo: Código único de la sucursal.</w:t>
      </w:r>
    </w:p>
    <w:p w14:paraId="7C61315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@Nombre_Sucursal: Nombre de la sucursal.</w:t>
      </w:r>
    </w:p>
    <w:p w14:paraId="37AF5BB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@Direccion_Sucursal: Dirección de la sucursal.</w:t>
      </w:r>
    </w:p>
    <w:p w14:paraId="5D5EEF85"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@Latitud_Sucursal: Latitud de la ubicación de la sucursal.</w:t>
      </w:r>
    </w:p>
    <w:p w14:paraId="1E17B25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@Longitud_Sucursal: Longitud de la ubicación de la sucursal.</w:t>
      </w:r>
    </w:p>
    <w:p w14:paraId="0E20573F"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@Ciudad_Sucursal: Ciudad donde se encuentra la sucursal.</w:t>
      </w:r>
    </w:p>
    <w:p w14:paraId="09BFB78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@Estado: Estado de la sucursal (activo/inactivo).</w:t>
      </w:r>
    </w:p>
    <w:p w14:paraId="1AEF520A" w14:textId="77777777" w:rsidR="00B6050E" w:rsidRPr="00B6050E" w:rsidRDefault="00B6050E" w:rsidP="00B6050E">
      <w:pPr>
        <w:ind w:left="708"/>
        <w:rPr>
          <w:rFonts w:ascii="Calibri" w:hAnsi="Calibri" w:cs="Calibri"/>
        </w:rPr>
      </w:pPr>
      <w:r w:rsidRPr="00B6050E">
        <w:rPr>
          <w:rFonts w:ascii="Calibri" w:hAnsi="Calibri" w:cs="Calibri"/>
          <w:b/>
          <w:bCs/>
        </w:rPr>
        <w:t>Parámetros de salida:</w:t>
      </w:r>
    </w:p>
    <w:p w14:paraId="6A2B075F"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@Resultado: ID de la sucursal registrada.</w:t>
      </w:r>
    </w:p>
    <w:p w14:paraId="0FC6BB21"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@Mensaje: Mensaje de resultado.</w:t>
      </w:r>
    </w:p>
    <w:p w14:paraId="56059EE1" w14:textId="77777777" w:rsidR="00B6050E" w:rsidRPr="00B6050E" w:rsidRDefault="00B6050E" w:rsidP="00B6050E">
      <w:pPr>
        <w:ind w:left="708"/>
        <w:rPr>
          <w:rFonts w:ascii="Calibri" w:hAnsi="Calibri" w:cs="Calibri"/>
        </w:rPr>
      </w:pPr>
      <w:r w:rsidRPr="00B6050E">
        <w:rPr>
          <w:rFonts w:ascii="Calibri" w:hAnsi="Calibri" w:cs="Calibri"/>
          <w:b/>
          <w:bCs/>
        </w:rPr>
        <w:t>Lógica:</w:t>
      </w:r>
    </w:p>
    <w:p w14:paraId="30ACF8E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Inicializa el parámetro de salida @Resultado a 0.</w:t>
      </w:r>
    </w:p>
    <w:p w14:paraId="76D6781B"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Verifica si el código de la sucursal ya existe en la tabla SUCURSAL.</w:t>
      </w:r>
    </w:p>
    <w:p w14:paraId="1CCAA61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Si el código no existe, inserta la nueva sucursal y obtiene el ID generado.</w:t>
      </w:r>
    </w:p>
    <w:p w14:paraId="25535538" w14:textId="77777777" w:rsidR="00B6050E" w:rsidRPr="00B6050E" w:rsidRDefault="00B6050E" w:rsidP="00B6050E">
      <w:pPr>
        <w:numPr>
          <w:ilvl w:val="0"/>
          <w:numId w:val="426"/>
        </w:numPr>
        <w:tabs>
          <w:tab w:val="clear" w:pos="720"/>
          <w:tab w:val="num" w:pos="1428"/>
        </w:tabs>
        <w:ind w:left="1428"/>
      </w:pPr>
      <w:r w:rsidRPr="00B6050E">
        <w:rPr>
          <w:rFonts w:ascii="Calibri" w:hAnsi="Calibri" w:cs="Calibri"/>
        </w:rPr>
        <w:t>Si el código ya existe, establece un mensaje de error.</w:t>
      </w:r>
    </w:p>
    <w:p w14:paraId="4A35266F" w14:textId="77777777" w:rsidR="00B6050E" w:rsidRPr="00B6050E" w:rsidRDefault="00B6050E" w:rsidP="00B6050E">
      <w:pPr>
        <w:ind w:left="1428"/>
      </w:pPr>
    </w:p>
    <w:p w14:paraId="08F8FF0B" w14:textId="77C0294F" w:rsidR="00B6050E" w:rsidRPr="00B6050E" w:rsidRDefault="00B6050E" w:rsidP="00B6050E">
      <w:pPr>
        <w:pStyle w:val="Ttulo3"/>
        <w:rPr>
          <w:rFonts w:ascii="Calibri" w:hAnsi="Calibri" w:cs="Calibri"/>
          <w:sz w:val="24"/>
          <w:szCs w:val="24"/>
        </w:rPr>
      </w:pPr>
      <w:bookmarkStart w:id="71" w:name="_Toc187794235"/>
      <w:r w:rsidRPr="00B6050E">
        <w:rPr>
          <w:rFonts w:ascii="Calibri" w:hAnsi="Calibri" w:cs="Calibri"/>
          <w:sz w:val="24"/>
          <w:szCs w:val="24"/>
        </w:rPr>
        <w:t>PA_EDITAR_SUCURSAL</w:t>
      </w:r>
      <w:bookmarkEnd w:id="71"/>
    </w:p>
    <w:p w14:paraId="535CF73A"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una sucursal existente.</w:t>
      </w:r>
    </w:p>
    <w:p w14:paraId="308548A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442288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@Id_Sucursal: ID de la sucursal a editar.</w:t>
      </w:r>
    </w:p>
    <w:p w14:paraId="7919C3C4"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@Codigo: Nuevo código de la sucursal.</w:t>
      </w:r>
    </w:p>
    <w:p w14:paraId="6C7838A7"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@Nombre_Sucursal: Nuevo nombre de la sucursal.</w:t>
      </w:r>
    </w:p>
    <w:p w14:paraId="5B2241A6"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@Direccion_Sucursal: Nueva dirección de la sucursal.</w:t>
      </w:r>
    </w:p>
    <w:p w14:paraId="4C3D5532"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@Latitud_Sucursal: Nueva latitud de la ubicación de la sucursal.</w:t>
      </w:r>
    </w:p>
    <w:p w14:paraId="67FA3B7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@Longitud_Sucursal: Nueva longitud de la ubicación de la sucursal.</w:t>
      </w:r>
    </w:p>
    <w:p w14:paraId="05C888C5"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@Ciudad_Sucursal: Nueva ciudad de la sucursal.</w:t>
      </w:r>
    </w:p>
    <w:p w14:paraId="7933B20C"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@Estado: Nuevo estado de la sucursal (activo/inactivo).</w:t>
      </w:r>
    </w:p>
    <w:p w14:paraId="4F42774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43E802C4"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lastRenderedPageBreak/>
        <w:t>@Resultado: Indicador de éxito (1) o fracaso (0).</w:t>
      </w:r>
    </w:p>
    <w:p w14:paraId="36BEF6B7"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70B9854"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2DFC426"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0D74ECC1"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otra sucursal.</w:t>
      </w:r>
    </w:p>
    <w:p w14:paraId="59AB60D5"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1EAEB87A"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no está en uso, actualiza la información de la sucursal.</w:t>
      </w:r>
    </w:p>
    <w:p w14:paraId="2FE7E5C8" w14:textId="77777777" w:rsidR="00B6050E" w:rsidRPr="00B6050E" w:rsidRDefault="00B6050E" w:rsidP="00B6050E">
      <w:pPr>
        <w:numPr>
          <w:ilvl w:val="0"/>
          <w:numId w:val="429"/>
        </w:numPr>
        <w:tabs>
          <w:tab w:val="clear" w:pos="720"/>
          <w:tab w:val="num" w:pos="1428"/>
        </w:tabs>
        <w:ind w:left="1428"/>
        <w:jc w:val="both"/>
      </w:pPr>
      <w:r w:rsidRPr="00B6050E">
        <w:rPr>
          <w:rFonts w:ascii="Calibri" w:hAnsi="Calibri" w:cs="Calibri"/>
        </w:rPr>
        <w:t>Si la actualización es exitosa, establece el indicador de éxito y un mensaje de confirmación.</w:t>
      </w:r>
    </w:p>
    <w:p w14:paraId="28F378F6" w14:textId="77777777" w:rsidR="00B6050E" w:rsidRDefault="00B6050E" w:rsidP="00B6050E"/>
    <w:p w14:paraId="6E66EBBE" w14:textId="0A3EDEBC" w:rsidR="00B6050E" w:rsidRPr="00B6050E" w:rsidRDefault="00B6050E" w:rsidP="00B6050E">
      <w:pPr>
        <w:pStyle w:val="Ttulo3"/>
        <w:rPr>
          <w:rFonts w:ascii="Calibri" w:hAnsi="Calibri" w:cs="Calibri"/>
          <w:sz w:val="24"/>
          <w:szCs w:val="24"/>
        </w:rPr>
      </w:pPr>
      <w:bookmarkStart w:id="72" w:name="_Toc187794236"/>
      <w:r w:rsidRPr="00B6050E">
        <w:rPr>
          <w:rFonts w:ascii="Calibri" w:hAnsi="Calibri" w:cs="Calibri"/>
          <w:sz w:val="24"/>
          <w:szCs w:val="24"/>
        </w:rPr>
        <w:t>PA_ELIMINAR_SUCURSAL</w:t>
      </w:r>
      <w:bookmarkEnd w:id="72"/>
    </w:p>
    <w:p w14:paraId="7D6EB9CD"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una sucursal de la base de datos.</w:t>
      </w:r>
    </w:p>
    <w:p w14:paraId="1BDAEF53"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391C14C0" w14:textId="77777777" w:rsidR="00B6050E" w:rsidRPr="00B6050E" w:rsidRDefault="00B6050E" w:rsidP="00B6050E">
      <w:pPr>
        <w:numPr>
          <w:ilvl w:val="0"/>
          <w:numId w:val="430"/>
        </w:numPr>
        <w:tabs>
          <w:tab w:val="clear" w:pos="720"/>
          <w:tab w:val="num" w:pos="1428"/>
        </w:tabs>
        <w:ind w:left="1428"/>
        <w:jc w:val="both"/>
        <w:rPr>
          <w:rFonts w:ascii="Calibri" w:hAnsi="Calibri" w:cs="Calibri"/>
        </w:rPr>
      </w:pPr>
      <w:r w:rsidRPr="00B6050E">
        <w:rPr>
          <w:rFonts w:ascii="Calibri" w:hAnsi="Calibri" w:cs="Calibri"/>
        </w:rPr>
        <w:t>@Id_Sucursal: ID de la sucursal a eliminar.</w:t>
      </w:r>
    </w:p>
    <w:p w14:paraId="0554DC2D"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238F5655"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4CEFC642"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2595A17A"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9471"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2C2BAC10"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Elimina la sucursal con el ID especificado.</w:t>
      </w:r>
    </w:p>
    <w:p w14:paraId="2274A2C7"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6F957246" w14:textId="77777777" w:rsidR="00B6050E" w:rsidRPr="00B6050E" w:rsidRDefault="00B6050E" w:rsidP="00B6050E">
      <w:pPr>
        <w:numPr>
          <w:ilvl w:val="0"/>
          <w:numId w:val="432"/>
        </w:numPr>
        <w:tabs>
          <w:tab w:val="clear" w:pos="720"/>
          <w:tab w:val="num" w:pos="1428"/>
        </w:tabs>
        <w:ind w:left="1428"/>
        <w:jc w:val="both"/>
      </w:pPr>
      <w:r w:rsidRPr="00B6050E">
        <w:rPr>
          <w:rFonts w:ascii="Calibri" w:hAnsi="Calibri" w:cs="Calibri"/>
        </w:rPr>
        <w:t>Si no se encuentra la sucursal con el ID especificado, establece un mensaje de error.</w:t>
      </w:r>
    </w:p>
    <w:p w14:paraId="2F79A35B" w14:textId="77777777" w:rsidR="00D019AD" w:rsidRDefault="00D019AD" w:rsidP="00271548"/>
    <w:p w14:paraId="09366862" w14:textId="77777777" w:rsidR="00B6050E" w:rsidRPr="00B6050E" w:rsidRDefault="00B6050E" w:rsidP="00B6050E">
      <w:pPr>
        <w:pStyle w:val="Ttulo3"/>
        <w:rPr>
          <w:rFonts w:ascii="Calibri" w:hAnsi="Calibri" w:cs="Calibri"/>
          <w:sz w:val="24"/>
          <w:szCs w:val="24"/>
        </w:rPr>
      </w:pPr>
      <w:bookmarkStart w:id="73" w:name="_Toc187794237"/>
      <w:r w:rsidRPr="00B6050E">
        <w:rPr>
          <w:rFonts w:ascii="Calibri" w:hAnsi="Calibri" w:cs="Calibri"/>
          <w:sz w:val="24"/>
          <w:szCs w:val="24"/>
        </w:rPr>
        <w:t>PA_REGISTRAR_TRANSPORTISTA</w:t>
      </w:r>
      <w:bookmarkEnd w:id="73"/>
    </w:p>
    <w:p w14:paraId="074F3D83"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Registrar un nuevo transportista en la base de datos.</w:t>
      </w:r>
    </w:p>
    <w:p w14:paraId="05F79021"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560E4AF"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@Codigo: Código único del transportista.</w:t>
      </w:r>
    </w:p>
    <w:p w14:paraId="7131C4DE"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@Nombres: Nombres del transportista.</w:t>
      </w:r>
    </w:p>
    <w:p w14:paraId="1D5A7ACD"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@Apellidos: Apellidos del transportista.</w:t>
      </w:r>
    </w:p>
    <w:p w14:paraId="3325D195"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@Cedula: Cédula del transportista.</w:t>
      </w:r>
    </w:p>
    <w:p w14:paraId="4CE60311"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@Telefono: Teléfono del transportista.</w:t>
      </w:r>
    </w:p>
    <w:p w14:paraId="2F107706"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@Correo_Electronico: Correo electrónico del transportista.</w:t>
      </w:r>
    </w:p>
    <w:p w14:paraId="25B2DE79"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@Imagen: Imagen del transportista (opcional).</w:t>
      </w:r>
    </w:p>
    <w:p w14:paraId="5A0D91C3"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@Estado: Estado del transportista (activo/inactivo).</w:t>
      </w:r>
    </w:p>
    <w:p w14:paraId="559DBC75"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1F53AD72"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@Resultado: ID del transportista registrado.</w:t>
      </w:r>
    </w:p>
    <w:p w14:paraId="6831B931"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69A7147"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DF8A0E2"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4640F41D"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Verifica si el código del transportista ya existe en la tabla TRANSPORTISTA.</w:t>
      </w:r>
    </w:p>
    <w:p w14:paraId="44E1D9A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el código no existe, verifica si la cédula ya existe.</w:t>
      </w:r>
    </w:p>
    <w:p w14:paraId="27686CD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no existe, inserta el nuevo transportista y obtiene el ID generado.</w:t>
      </w:r>
    </w:p>
    <w:p w14:paraId="6C24F170"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ya existe, establece un mensaje de error.</w:t>
      </w:r>
    </w:p>
    <w:p w14:paraId="604F3465" w14:textId="77777777" w:rsidR="00B6050E" w:rsidRPr="00B6050E" w:rsidRDefault="00B6050E" w:rsidP="00B6050E">
      <w:pPr>
        <w:numPr>
          <w:ilvl w:val="0"/>
          <w:numId w:val="435"/>
        </w:numPr>
        <w:tabs>
          <w:tab w:val="clear" w:pos="720"/>
          <w:tab w:val="num" w:pos="1428"/>
        </w:tabs>
        <w:ind w:left="1428"/>
        <w:jc w:val="both"/>
      </w:pPr>
      <w:r w:rsidRPr="00B6050E">
        <w:rPr>
          <w:rFonts w:ascii="Calibri" w:hAnsi="Calibri" w:cs="Calibri"/>
        </w:rPr>
        <w:t>Si el código ya existe, establece un mensaje de error.</w:t>
      </w:r>
    </w:p>
    <w:p w14:paraId="5999F74F" w14:textId="19619E7C" w:rsidR="00B6050E" w:rsidRPr="00B6050E" w:rsidRDefault="00B6050E" w:rsidP="00B6050E">
      <w:pPr>
        <w:pStyle w:val="Ttulo3"/>
        <w:rPr>
          <w:rFonts w:ascii="Calibri" w:hAnsi="Calibri" w:cs="Calibri"/>
          <w:sz w:val="24"/>
          <w:szCs w:val="24"/>
        </w:rPr>
      </w:pPr>
      <w:bookmarkStart w:id="74" w:name="_Toc187794238"/>
      <w:r w:rsidRPr="00B6050E">
        <w:rPr>
          <w:rFonts w:ascii="Calibri" w:hAnsi="Calibri" w:cs="Calibri"/>
          <w:sz w:val="24"/>
          <w:szCs w:val="24"/>
        </w:rPr>
        <w:lastRenderedPageBreak/>
        <w:t>PA_EDITAR_TRANSPORTISTA</w:t>
      </w:r>
      <w:bookmarkEnd w:id="74"/>
    </w:p>
    <w:p w14:paraId="02B16BC4"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 transportista existente.</w:t>
      </w:r>
    </w:p>
    <w:p w14:paraId="6B7FFE6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28501BE7"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@Id_Transportista: ID del transportista a editar.</w:t>
      </w:r>
    </w:p>
    <w:p w14:paraId="244B2CFC"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@Codigo: Nuevo código del transportista.</w:t>
      </w:r>
    </w:p>
    <w:p w14:paraId="73097EA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@Nombres: Nuevos nombres del transportista.</w:t>
      </w:r>
    </w:p>
    <w:p w14:paraId="4E4C0ACE"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@Apellidos: Nuevos apellidos del transportista.</w:t>
      </w:r>
    </w:p>
    <w:p w14:paraId="564767B6"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@Cedula: Nueva cédula del transportista.</w:t>
      </w:r>
    </w:p>
    <w:p w14:paraId="0C629A0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@Telefono: Nuevo teléfono del transportista.</w:t>
      </w:r>
    </w:p>
    <w:p w14:paraId="3DBB70AF"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@Correo_Electronico: Nuevo correo electrónico del transportista.</w:t>
      </w:r>
    </w:p>
    <w:p w14:paraId="5ADEAC4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@Imagen: Nueva imagen del transportista (opcional).</w:t>
      </w:r>
    </w:p>
    <w:p w14:paraId="2B83532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@Estado: Nuevo estado del transportista (activo/inactivo).</w:t>
      </w:r>
    </w:p>
    <w:p w14:paraId="68196CE2"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32730E04"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02ED8939"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6DB5F40B"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4DDE"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219848F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otro transportista.</w:t>
      </w:r>
    </w:p>
    <w:p w14:paraId="6A3312C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446526BA"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no está en uso, verifica si la nueva cédula ya está en uso por otro transportista.</w:t>
      </w:r>
    </w:p>
    <w:p w14:paraId="778B88C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está en uso, establece un mensaje de error.</w:t>
      </w:r>
    </w:p>
    <w:p w14:paraId="3F0A567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no está en uso, actualiza la información del transportista.</w:t>
      </w:r>
    </w:p>
    <w:p w14:paraId="0AA4D55A" w14:textId="77777777" w:rsidR="00B6050E" w:rsidRPr="00B6050E" w:rsidRDefault="00B6050E" w:rsidP="00B6050E">
      <w:pPr>
        <w:numPr>
          <w:ilvl w:val="0"/>
          <w:numId w:val="438"/>
        </w:numPr>
        <w:tabs>
          <w:tab w:val="clear" w:pos="720"/>
          <w:tab w:val="num" w:pos="1428"/>
        </w:tabs>
        <w:ind w:left="1428"/>
        <w:jc w:val="both"/>
      </w:pPr>
      <w:r w:rsidRPr="00B6050E">
        <w:rPr>
          <w:rFonts w:ascii="Calibri" w:hAnsi="Calibri" w:cs="Calibri"/>
        </w:rPr>
        <w:t>Si la actualización es exitosa, establece un mensaje de confirmación.</w:t>
      </w:r>
    </w:p>
    <w:p w14:paraId="695FA32D" w14:textId="77777777" w:rsidR="00B6050E" w:rsidRPr="00B6050E" w:rsidRDefault="00B6050E" w:rsidP="00B6050E">
      <w:pPr>
        <w:ind w:left="1428"/>
        <w:jc w:val="both"/>
      </w:pPr>
    </w:p>
    <w:p w14:paraId="70998C4C" w14:textId="6F59E3B8" w:rsidR="00B6050E" w:rsidRPr="00B6050E" w:rsidRDefault="00B6050E" w:rsidP="00B6050E">
      <w:pPr>
        <w:pStyle w:val="Ttulo3"/>
        <w:rPr>
          <w:rFonts w:ascii="Calibri" w:hAnsi="Calibri" w:cs="Calibri"/>
          <w:sz w:val="24"/>
          <w:szCs w:val="24"/>
        </w:rPr>
      </w:pPr>
      <w:bookmarkStart w:id="75" w:name="_Toc187794239"/>
      <w:r w:rsidRPr="00B6050E">
        <w:rPr>
          <w:rFonts w:ascii="Calibri" w:hAnsi="Calibri" w:cs="Calibri"/>
          <w:sz w:val="24"/>
          <w:szCs w:val="24"/>
        </w:rPr>
        <w:t>PA_ELIMINAR_TRANSPORTISTA</w:t>
      </w:r>
      <w:bookmarkEnd w:id="75"/>
    </w:p>
    <w:p w14:paraId="4DA83F10"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 transportista de la base de datos.</w:t>
      </w:r>
    </w:p>
    <w:p w14:paraId="4A88219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637DF426" w14:textId="77777777" w:rsidR="00B6050E" w:rsidRPr="00B6050E" w:rsidRDefault="00B6050E" w:rsidP="00B6050E">
      <w:pPr>
        <w:numPr>
          <w:ilvl w:val="0"/>
          <w:numId w:val="439"/>
        </w:numPr>
        <w:tabs>
          <w:tab w:val="clear" w:pos="720"/>
          <w:tab w:val="num" w:pos="1428"/>
        </w:tabs>
        <w:ind w:left="1428"/>
        <w:jc w:val="both"/>
        <w:rPr>
          <w:rFonts w:ascii="Calibri" w:hAnsi="Calibri" w:cs="Calibri"/>
        </w:rPr>
      </w:pPr>
      <w:r w:rsidRPr="00B6050E">
        <w:rPr>
          <w:rFonts w:ascii="Calibri" w:hAnsi="Calibri" w:cs="Calibri"/>
        </w:rPr>
        <w:t>@Id_Transportista: ID del transportista a eliminar.</w:t>
      </w:r>
    </w:p>
    <w:p w14:paraId="720C4286"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5B60FE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32FE03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5C6C4A9"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45736C2C"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7809B99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Elimina el transportista con el ID especificado.</w:t>
      </w:r>
    </w:p>
    <w:p w14:paraId="2821950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2B5EBF74"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no se encuentra el transportista con el ID especificado, establece un mensaje de error.</w:t>
      </w:r>
    </w:p>
    <w:p w14:paraId="12451948" w14:textId="77777777" w:rsidR="00D019AD" w:rsidRDefault="00D019AD" w:rsidP="00271548"/>
    <w:p w14:paraId="07BF5B81" w14:textId="77777777" w:rsidR="00E57984" w:rsidRDefault="00E57984" w:rsidP="00271548"/>
    <w:p w14:paraId="7651C22C" w14:textId="77777777" w:rsidR="00E57984" w:rsidRDefault="00E57984" w:rsidP="00271548"/>
    <w:p w14:paraId="596FD5B8" w14:textId="77777777" w:rsidR="00E57984" w:rsidRDefault="00E57984" w:rsidP="00271548"/>
    <w:p w14:paraId="2E6BD30C" w14:textId="77777777" w:rsidR="00E57984" w:rsidRDefault="00E57984" w:rsidP="00271548"/>
    <w:p w14:paraId="14C2A2FD" w14:textId="77777777" w:rsidR="00E57984" w:rsidRDefault="00E57984" w:rsidP="00271548"/>
    <w:p w14:paraId="5EAA8671" w14:textId="77777777" w:rsidR="00E57984" w:rsidRDefault="00E57984" w:rsidP="00271548"/>
    <w:p w14:paraId="17A9B109" w14:textId="77777777" w:rsidR="00E57984" w:rsidRPr="00E57984" w:rsidRDefault="00E57984" w:rsidP="00E57984">
      <w:pPr>
        <w:pStyle w:val="Ttulo3"/>
        <w:rPr>
          <w:rFonts w:ascii="Calibri" w:hAnsi="Calibri" w:cs="Calibri"/>
          <w:sz w:val="24"/>
          <w:szCs w:val="24"/>
        </w:rPr>
      </w:pPr>
      <w:bookmarkStart w:id="76" w:name="_Toc187794240"/>
      <w:r w:rsidRPr="00E57984">
        <w:rPr>
          <w:rFonts w:ascii="Calibri" w:hAnsi="Calibri" w:cs="Calibri"/>
          <w:sz w:val="24"/>
          <w:szCs w:val="24"/>
        </w:rPr>
        <w:lastRenderedPageBreak/>
        <w:t>PA_EDITAR_NEGOCIO</w:t>
      </w:r>
      <w:bookmarkEnd w:id="76"/>
    </w:p>
    <w:p w14:paraId="63F965F5" w14:textId="77777777" w:rsidR="00E57984" w:rsidRPr="00E57984" w:rsidRDefault="00E57984" w:rsidP="00E57984">
      <w:pPr>
        <w:ind w:left="708"/>
        <w:rPr>
          <w:rFonts w:ascii="Calibri" w:hAnsi="Calibri" w:cs="Calibri"/>
        </w:rPr>
      </w:pPr>
      <w:r w:rsidRPr="00E57984">
        <w:rPr>
          <w:rFonts w:ascii="Calibri" w:hAnsi="Calibri" w:cs="Calibri"/>
          <w:b/>
          <w:bCs/>
        </w:rPr>
        <w:t>Propósito:</w:t>
      </w:r>
      <w:r w:rsidRPr="00E57984">
        <w:rPr>
          <w:rFonts w:ascii="Calibri" w:hAnsi="Calibri" w:cs="Calibri"/>
        </w:rPr>
        <w:t> Editar la información de un negocio existente en la base de datos.</w:t>
      </w:r>
    </w:p>
    <w:p w14:paraId="71C950FA" w14:textId="77777777" w:rsidR="00E57984" w:rsidRPr="00E57984" w:rsidRDefault="00E57984" w:rsidP="00E57984">
      <w:pPr>
        <w:ind w:left="708"/>
        <w:rPr>
          <w:rFonts w:ascii="Calibri" w:hAnsi="Calibri" w:cs="Calibri"/>
        </w:rPr>
      </w:pPr>
      <w:r w:rsidRPr="00E57984">
        <w:rPr>
          <w:rFonts w:ascii="Calibri" w:hAnsi="Calibri" w:cs="Calibri"/>
          <w:b/>
          <w:bCs/>
        </w:rPr>
        <w:t>Parámetros de entrada:</w:t>
      </w:r>
    </w:p>
    <w:p w14:paraId="53347304"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@Id_Negocio: ID del negocio a editar.</w:t>
      </w:r>
    </w:p>
    <w:p w14:paraId="1E2D4562"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@Nombre: Nuevo nombre del negocio.</w:t>
      </w:r>
    </w:p>
    <w:p w14:paraId="49CB8DC7"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@Telefono: Nuevo teléfono del negocio.</w:t>
      </w:r>
    </w:p>
    <w:p w14:paraId="210AE895"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@Ruc: Nuevo RUC (Registro Único de Contribuyentes) del negocio.</w:t>
      </w:r>
    </w:p>
    <w:p w14:paraId="3A895513"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@Direccion: Nueva dirección del negocio.</w:t>
      </w:r>
    </w:p>
    <w:p w14:paraId="4191958A"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@Correo_Electronico: Nuevo correo electrónico del negocio.</w:t>
      </w:r>
    </w:p>
    <w:p w14:paraId="0922AE98" w14:textId="77777777" w:rsidR="00E57984" w:rsidRPr="00E57984" w:rsidRDefault="00E57984" w:rsidP="00E57984">
      <w:pPr>
        <w:ind w:left="708"/>
        <w:rPr>
          <w:rFonts w:ascii="Calibri" w:hAnsi="Calibri" w:cs="Calibri"/>
        </w:rPr>
      </w:pPr>
      <w:r w:rsidRPr="00E57984">
        <w:rPr>
          <w:rFonts w:ascii="Calibri" w:hAnsi="Calibri" w:cs="Calibri"/>
          <w:b/>
          <w:bCs/>
        </w:rPr>
        <w:t>Parámetros de salida:</w:t>
      </w:r>
    </w:p>
    <w:p w14:paraId="1290C06F"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@Resultado: Indicador de éxito (1) o fracaso (0).</w:t>
      </w:r>
    </w:p>
    <w:p w14:paraId="5633132D"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@Mensaje: Mensaje de resultado.</w:t>
      </w:r>
    </w:p>
    <w:p w14:paraId="00738FAD" w14:textId="77777777" w:rsidR="00E57984" w:rsidRPr="00E57984" w:rsidRDefault="00E57984" w:rsidP="00E57984">
      <w:pPr>
        <w:ind w:left="708"/>
        <w:rPr>
          <w:rFonts w:ascii="Calibri" w:hAnsi="Calibri" w:cs="Calibri"/>
        </w:rPr>
      </w:pPr>
      <w:r w:rsidRPr="00E57984">
        <w:rPr>
          <w:rFonts w:ascii="Calibri" w:hAnsi="Calibri" w:cs="Calibri"/>
          <w:b/>
          <w:bCs/>
        </w:rPr>
        <w:t>Lógica:</w:t>
      </w:r>
    </w:p>
    <w:p w14:paraId="6C5B89A8"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Inicializa los parámetros de salida @Resultado a 1 y @Mensaje a una cadena vacía.</w:t>
      </w:r>
    </w:p>
    <w:p w14:paraId="0EBCD983"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Realiza una actualización (UPDATE) en la tabla NEGOCIO para modificar los campos NOMBRE, TELEFONO, RUC, DIRECCION y CORREO_ELECTRONICO del negocio con el ID_NEGOCIO especificado.</w:t>
      </w:r>
    </w:p>
    <w:p w14:paraId="7DF12FC2"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Establece el mensaje de salida @Mensaje a "La información del negocio fue actualizada exitosamente."</w:t>
      </w:r>
    </w:p>
    <w:p w14:paraId="2F9C73F8" w14:textId="77777777" w:rsidR="00D019AD" w:rsidRDefault="00D019AD" w:rsidP="00271548"/>
    <w:p w14:paraId="54E4D224" w14:textId="77777777" w:rsidR="00986F8E" w:rsidRDefault="00986F8E" w:rsidP="00271548"/>
    <w:p w14:paraId="6C190122" w14:textId="77777777" w:rsidR="00986F8E" w:rsidRDefault="00986F8E" w:rsidP="00271548"/>
    <w:p w14:paraId="4E5CAA44" w14:textId="77777777" w:rsidR="00986F8E" w:rsidRDefault="00986F8E" w:rsidP="00271548"/>
    <w:p w14:paraId="12007340" w14:textId="77777777" w:rsidR="00986F8E" w:rsidRDefault="00986F8E" w:rsidP="00271548"/>
    <w:p w14:paraId="18A927A6" w14:textId="77777777" w:rsidR="00986F8E" w:rsidRDefault="00986F8E" w:rsidP="00271548"/>
    <w:p w14:paraId="2978A4E4" w14:textId="77777777" w:rsidR="00986F8E" w:rsidRDefault="00986F8E" w:rsidP="00271548"/>
    <w:p w14:paraId="31A6AFD6" w14:textId="77777777" w:rsidR="00986F8E" w:rsidRDefault="00986F8E" w:rsidP="00271548"/>
    <w:p w14:paraId="7C00E6DC" w14:textId="77777777" w:rsidR="00986F8E" w:rsidRDefault="00986F8E" w:rsidP="00271548"/>
    <w:p w14:paraId="53DDE19C" w14:textId="77777777" w:rsidR="00986F8E" w:rsidRDefault="00986F8E" w:rsidP="00271548"/>
    <w:p w14:paraId="652F9A28" w14:textId="77777777" w:rsidR="00986F8E" w:rsidRDefault="00986F8E" w:rsidP="00271548"/>
    <w:p w14:paraId="6A9805B1" w14:textId="77777777" w:rsidR="00986F8E" w:rsidRDefault="00986F8E" w:rsidP="00271548"/>
    <w:p w14:paraId="674B9124" w14:textId="77777777" w:rsidR="00986F8E" w:rsidRDefault="00986F8E" w:rsidP="00271548"/>
    <w:p w14:paraId="503493B6" w14:textId="77777777" w:rsidR="00986F8E" w:rsidRDefault="00986F8E" w:rsidP="00271548"/>
    <w:p w14:paraId="21A06CF3" w14:textId="77777777" w:rsidR="00986F8E" w:rsidRDefault="00986F8E" w:rsidP="00271548"/>
    <w:p w14:paraId="79679241" w14:textId="77777777" w:rsidR="00986F8E" w:rsidRDefault="00986F8E" w:rsidP="00271548"/>
    <w:p w14:paraId="734B175A" w14:textId="77777777" w:rsidR="00986F8E" w:rsidRDefault="00986F8E" w:rsidP="00271548"/>
    <w:p w14:paraId="485F7197" w14:textId="77777777" w:rsidR="00986F8E" w:rsidRDefault="00986F8E" w:rsidP="00271548"/>
    <w:p w14:paraId="2EBA19FB" w14:textId="77777777" w:rsidR="00986F8E" w:rsidRDefault="00986F8E" w:rsidP="00271548"/>
    <w:p w14:paraId="62797A86" w14:textId="77777777" w:rsidR="00986F8E" w:rsidRDefault="00986F8E" w:rsidP="00271548"/>
    <w:p w14:paraId="66EEF070" w14:textId="77777777" w:rsidR="00986F8E" w:rsidRDefault="00986F8E" w:rsidP="00271548"/>
    <w:p w14:paraId="06547E1A" w14:textId="77777777" w:rsidR="00986F8E" w:rsidRDefault="00986F8E" w:rsidP="00271548"/>
    <w:p w14:paraId="0EBF1F4C" w14:textId="77777777" w:rsidR="00986F8E" w:rsidRDefault="00986F8E" w:rsidP="00271548"/>
    <w:p w14:paraId="726B01EE" w14:textId="77777777" w:rsidR="00986F8E" w:rsidRDefault="00986F8E" w:rsidP="00271548"/>
    <w:p w14:paraId="2EBE45B4" w14:textId="77777777" w:rsidR="00986F8E" w:rsidRDefault="00986F8E" w:rsidP="00271548"/>
    <w:p w14:paraId="6CDAA0AD" w14:textId="77777777" w:rsidR="00986F8E" w:rsidRDefault="00986F8E" w:rsidP="00271548"/>
    <w:p w14:paraId="38100EC8" w14:textId="10BB2545" w:rsidR="00090922" w:rsidRDefault="00D019AD" w:rsidP="00D019AD">
      <w:pPr>
        <w:pStyle w:val="Ttulo2"/>
        <w:rPr>
          <w:rFonts w:ascii="Calibri" w:hAnsi="Calibri" w:cs="Calibri"/>
          <w:i w:val="0"/>
          <w:iCs w:val="0"/>
          <w:sz w:val="24"/>
          <w:szCs w:val="24"/>
        </w:rPr>
      </w:pPr>
      <w:bookmarkStart w:id="77" w:name="_Toc187794241"/>
      <w:r w:rsidRPr="009F0985">
        <w:rPr>
          <w:rFonts w:ascii="Calibri" w:hAnsi="Calibri" w:cs="Calibri"/>
          <w:i w:val="0"/>
          <w:iCs w:val="0"/>
          <w:sz w:val="24"/>
          <w:szCs w:val="24"/>
        </w:rPr>
        <w:lastRenderedPageBreak/>
        <w:t xml:space="preserve">Configuración </w:t>
      </w:r>
      <w:r w:rsidR="0000402D">
        <w:rPr>
          <w:rFonts w:ascii="Calibri" w:hAnsi="Calibri" w:cs="Calibri"/>
          <w:i w:val="0"/>
          <w:iCs w:val="0"/>
          <w:sz w:val="24"/>
          <w:szCs w:val="24"/>
        </w:rPr>
        <w:t>de</w:t>
      </w:r>
      <w:r w:rsidR="00090922">
        <w:rPr>
          <w:rFonts w:ascii="Calibri" w:hAnsi="Calibri" w:cs="Calibri"/>
          <w:i w:val="0"/>
          <w:iCs w:val="0"/>
          <w:sz w:val="24"/>
          <w:szCs w:val="24"/>
        </w:rPr>
        <w:t xml:space="preserve"> la cadena de Conexión de la Base de datos</w:t>
      </w:r>
      <w:bookmarkEnd w:id="77"/>
    </w:p>
    <w:p w14:paraId="11236657" w14:textId="5D1621F3" w:rsidR="00D019AD" w:rsidRPr="007B2090" w:rsidRDefault="00D019AD" w:rsidP="007B2090">
      <w:pPr>
        <w:pStyle w:val="Ttulo3"/>
        <w:rPr>
          <w:rFonts w:ascii="Calibri" w:hAnsi="Calibri" w:cs="Calibri"/>
          <w:sz w:val="24"/>
          <w:szCs w:val="24"/>
        </w:rPr>
      </w:pPr>
      <w:bookmarkStart w:id="78" w:name="_Toc187794242"/>
      <w:r w:rsidRPr="007B2090">
        <w:rPr>
          <w:rFonts w:ascii="Calibri" w:hAnsi="Calibri" w:cs="Calibri"/>
          <w:sz w:val="24"/>
          <w:szCs w:val="24"/>
        </w:rPr>
        <w:t xml:space="preserve">Conexión </w:t>
      </w:r>
      <w:r w:rsidR="00732575" w:rsidRPr="007B2090">
        <w:rPr>
          <w:rFonts w:ascii="Calibri" w:hAnsi="Calibri" w:cs="Calibri"/>
          <w:sz w:val="24"/>
          <w:szCs w:val="24"/>
        </w:rPr>
        <w:t>en el</w:t>
      </w:r>
      <w:r w:rsidRPr="007B2090">
        <w:rPr>
          <w:rFonts w:ascii="Calibri" w:hAnsi="Calibri" w:cs="Calibri"/>
          <w:sz w:val="24"/>
          <w:szCs w:val="24"/>
        </w:rPr>
        <w:t xml:space="preserve"> </w:t>
      </w:r>
      <w:proofErr w:type="spellStart"/>
      <w:r w:rsidRPr="007B2090">
        <w:rPr>
          <w:rFonts w:ascii="Calibri" w:hAnsi="Calibri" w:cs="Calibri"/>
          <w:sz w:val="24"/>
          <w:szCs w:val="24"/>
        </w:rPr>
        <w:t>app.config</w:t>
      </w:r>
      <w:bookmarkEnd w:id="78"/>
      <w:proofErr w:type="spellEnd"/>
    </w:p>
    <w:p w14:paraId="1619D413" w14:textId="77777777" w:rsidR="00D019AD" w:rsidRPr="007B2090" w:rsidRDefault="00D019AD" w:rsidP="00D019AD">
      <w:pPr>
        <w:rPr>
          <w:rFonts w:ascii="Calibri" w:hAnsi="Calibri" w:cs="Calibri"/>
        </w:rPr>
      </w:pPr>
      <w:r w:rsidRPr="007B2090">
        <w:rPr>
          <w:rFonts w:ascii="Calibri" w:hAnsi="Calibri" w:cs="Calibri"/>
        </w:rPr>
        <w:t>En el archivo </w:t>
      </w:r>
      <w:proofErr w:type="spellStart"/>
      <w:r w:rsidRPr="007B2090">
        <w:rPr>
          <w:rFonts w:ascii="Calibri" w:hAnsi="Calibri" w:cs="Calibri"/>
        </w:rPr>
        <w:t>app.config</w:t>
      </w:r>
      <w:proofErr w:type="spellEnd"/>
      <w:r w:rsidRPr="007B2090">
        <w:rPr>
          <w:rFonts w:ascii="Calibri" w:hAnsi="Calibri" w:cs="Calibri"/>
        </w:rPr>
        <w:t> del proyecto, se ha agregado una sección específica para configurar la conexión a la base de datos. Esta sección se llama &lt;</w:t>
      </w:r>
      <w:proofErr w:type="spellStart"/>
      <w:r w:rsidRPr="007B2090">
        <w:rPr>
          <w:rFonts w:ascii="Calibri" w:hAnsi="Calibri" w:cs="Calibri"/>
        </w:rPr>
        <w:t>connectionStrings</w:t>
      </w:r>
      <w:proofErr w:type="spellEnd"/>
      <w:r w:rsidRPr="007B2090">
        <w:rPr>
          <w:rFonts w:ascii="Calibri" w:hAnsi="Calibri" w:cs="Calibri"/>
        </w:rPr>
        <w:t>&gt; y contiene la información necesaria para establecer la conexión con la base de datos.</w:t>
      </w:r>
    </w:p>
    <w:p w14:paraId="77E9A6C7" w14:textId="77777777" w:rsidR="00D019AD" w:rsidRPr="007B2090" w:rsidRDefault="00D019AD" w:rsidP="00D019AD">
      <w:pPr>
        <w:rPr>
          <w:rFonts w:ascii="Calibri" w:hAnsi="Calibri" w:cs="Calibri"/>
        </w:rPr>
      </w:pPr>
    </w:p>
    <w:p w14:paraId="59B0243E" w14:textId="77777777" w:rsidR="00D019AD" w:rsidRPr="007B2090" w:rsidRDefault="00D019AD" w:rsidP="00D019AD">
      <w:pPr>
        <w:rPr>
          <w:rFonts w:ascii="Calibri" w:hAnsi="Calibri" w:cs="Calibri"/>
        </w:rPr>
      </w:pPr>
      <w:r w:rsidRPr="007B2090">
        <w:rPr>
          <w:rFonts w:ascii="Calibri" w:hAnsi="Calibri" w:cs="Calibri"/>
        </w:rPr>
        <w:t>Esta configuración incluye:</w:t>
      </w:r>
    </w:p>
    <w:p w14:paraId="556B336B" w14:textId="77777777" w:rsidR="00D019AD" w:rsidRPr="007B2090" w:rsidRDefault="00D019AD" w:rsidP="00D019AD">
      <w:pPr>
        <w:numPr>
          <w:ilvl w:val="0"/>
          <w:numId w:val="178"/>
        </w:numPr>
        <w:rPr>
          <w:rFonts w:ascii="Calibri" w:hAnsi="Calibri" w:cs="Calibri"/>
        </w:rPr>
      </w:pPr>
      <w:proofErr w:type="spellStart"/>
      <w:r w:rsidRPr="007B2090">
        <w:rPr>
          <w:rFonts w:ascii="Calibri" w:hAnsi="Calibri" w:cs="Calibri"/>
        </w:rPr>
        <w:t>name</w:t>
      </w:r>
      <w:proofErr w:type="spellEnd"/>
      <w:r w:rsidRPr="007B2090">
        <w:rPr>
          <w:rFonts w:ascii="Calibri" w:hAnsi="Calibri" w:cs="Calibri"/>
        </w:rPr>
        <w:t>: El nombre identificador de la cadena de conexión ("</w:t>
      </w:r>
      <w:proofErr w:type="spellStart"/>
      <w:r w:rsidRPr="007B2090">
        <w:rPr>
          <w:rFonts w:ascii="Calibri" w:hAnsi="Calibri" w:cs="Calibri"/>
        </w:rPr>
        <w:t>ConexionBD</w:t>
      </w:r>
      <w:proofErr w:type="spellEnd"/>
      <w:r w:rsidRPr="007B2090">
        <w:rPr>
          <w:rFonts w:ascii="Calibri" w:hAnsi="Calibri" w:cs="Calibri"/>
        </w:rPr>
        <w:t>").</w:t>
      </w:r>
    </w:p>
    <w:p w14:paraId="0CA061FF" w14:textId="77777777" w:rsidR="00D019AD" w:rsidRPr="007B2090" w:rsidRDefault="00D019AD" w:rsidP="00D019AD">
      <w:pPr>
        <w:numPr>
          <w:ilvl w:val="0"/>
          <w:numId w:val="178"/>
        </w:numPr>
        <w:rPr>
          <w:rFonts w:ascii="Calibri" w:hAnsi="Calibri" w:cs="Calibri"/>
        </w:rPr>
      </w:pPr>
      <w:proofErr w:type="spellStart"/>
      <w:r w:rsidRPr="007B2090">
        <w:rPr>
          <w:rFonts w:ascii="Calibri" w:hAnsi="Calibri" w:cs="Calibri"/>
        </w:rPr>
        <w:t>connectionString</w:t>
      </w:r>
      <w:proofErr w:type="spellEnd"/>
      <w:r w:rsidRPr="007B2090">
        <w:rPr>
          <w:rFonts w:ascii="Calibri" w:hAnsi="Calibri" w:cs="Calibri"/>
        </w:rPr>
        <w:t>: La cadena que especifica los detalles de la conexión, como el servidor, la base de datos y el método de autenticación.</w:t>
      </w:r>
    </w:p>
    <w:p w14:paraId="7FDC2A1B" w14:textId="77777777" w:rsidR="00D019AD" w:rsidRPr="007B2090" w:rsidRDefault="00D019AD" w:rsidP="00D019AD">
      <w:pPr>
        <w:numPr>
          <w:ilvl w:val="0"/>
          <w:numId w:val="178"/>
        </w:numPr>
        <w:rPr>
          <w:rFonts w:ascii="Calibri" w:hAnsi="Calibri" w:cs="Calibri"/>
        </w:rPr>
      </w:pPr>
      <w:proofErr w:type="spellStart"/>
      <w:r w:rsidRPr="007B2090">
        <w:rPr>
          <w:rFonts w:ascii="Calibri" w:hAnsi="Calibri" w:cs="Calibri"/>
        </w:rPr>
        <w:t>providerName</w:t>
      </w:r>
      <w:proofErr w:type="spellEnd"/>
      <w:r w:rsidRPr="007B2090">
        <w:rPr>
          <w:rFonts w:ascii="Calibri" w:hAnsi="Calibri" w:cs="Calibri"/>
        </w:rPr>
        <w:t>: El proveedor utilizado para la conexión (en este caso, SQL Server).</w:t>
      </w:r>
    </w:p>
    <w:p w14:paraId="686B7C39" w14:textId="77777777" w:rsidR="00D019AD" w:rsidRPr="007B2090" w:rsidRDefault="00D019AD" w:rsidP="00D019AD">
      <w:pPr>
        <w:rPr>
          <w:rFonts w:ascii="Calibri" w:hAnsi="Calibri" w:cs="Calibri"/>
        </w:rPr>
      </w:pPr>
    </w:p>
    <w:p w14:paraId="4F51197E" w14:textId="77777777" w:rsidR="00D019AD" w:rsidRPr="007B2090" w:rsidRDefault="00D019AD" w:rsidP="00130258">
      <w:pPr>
        <w:pStyle w:val="Ttulo3"/>
        <w:rPr>
          <w:rFonts w:ascii="Calibri" w:hAnsi="Calibri" w:cs="Calibri"/>
          <w:i/>
          <w:iCs/>
          <w:sz w:val="24"/>
          <w:szCs w:val="24"/>
        </w:rPr>
      </w:pPr>
      <w:bookmarkStart w:id="79" w:name="_Toc187794243"/>
      <w:r w:rsidRPr="007B2090">
        <w:rPr>
          <w:rFonts w:ascii="Calibri" w:hAnsi="Calibri" w:cs="Calibri"/>
          <w:sz w:val="24"/>
          <w:szCs w:val="24"/>
        </w:rPr>
        <w:t>Implementación en el Código</w:t>
      </w:r>
      <w:bookmarkEnd w:id="79"/>
    </w:p>
    <w:p w14:paraId="5D9F3474" w14:textId="77777777" w:rsidR="00455533" w:rsidRPr="00455533" w:rsidRDefault="00455533" w:rsidP="00455533">
      <w:pPr>
        <w:rPr>
          <w:rFonts w:ascii="Calibri" w:hAnsi="Calibri" w:cs="Calibri"/>
        </w:rPr>
      </w:pPr>
      <w:r w:rsidRPr="00455533">
        <w:rPr>
          <w:rFonts w:ascii="Calibri" w:hAnsi="Calibri" w:cs="Calibri"/>
        </w:rPr>
        <w:t xml:space="preserve">Se ha creado una clase llamada </w:t>
      </w:r>
      <w:proofErr w:type="spellStart"/>
      <w:r w:rsidRPr="00455533">
        <w:rPr>
          <w:rFonts w:ascii="Calibri" w:hAnsi="Calibri" w:cs="Calibri"/>
        </w:rPr>
        <w:t>Conexion</w:t>
      </w:r>
      <w:proofErr w:type="spellEnd"/>
      <w:r w:rsidRPr="00455533">
        <w:rPr>
          <w:rFonts w:ascii="Calibri" w:hAnsi="Calibri" w:cs="Calibri"/>
        </w:rPr>
        <w:t xml:space="preserve"> dentro del </w:t>
      </w:r>
      <w:proofErr w:type="spellStart"/>
      <w:r w:rsidRPr="00455533">
        <w:rPr>
          <w:rFonts w:ascii="Calibri" w:hAnsi="Calibri" w:cs="Calibri"/>
        </w:rPr>
        <w:t>namespace</w:t>
      </w:r>
      <w:proofErr w:type="spellEnd"/>
      <w:r w:rsidRPr="00455533">
        <w:rPr>
          <w:rFonts w:ascii="Calibri" w:hAnsi="Calibri" w:cs="Calibri"/>
        </w:rPr>
        <w:t xml:space="preserve"> Datos, que contiene un método llamado </w:t>
      </w:r>
      <w:proofErr w:type="spellStart"/>
      <w:r w:rsidRPr="00455533">
        <w:rPr>
          <w:rFonts w:ascii="Calibri" w:hAnsi="Calibri" w:cs="Calibri"/>
        </w:rPr>
        <w:t>ConexionBD</w:t>
      </w:r>
      <w:proofErr w:type="spellEnd"/>
      <w:r w:rsidRPr="00455533">
        <w:rPr>
          <w:rFonts w:ascii="Calibri" w:hAnsi="Calibri" w:cs="Calibri"/>
        </w:rPr>
        <w:t>() encargado de establecer la conexión con la base de datos. Este método permite dos configuraciones según las necesidades del desarrollador:</w:t>
      </w:r>
    </w:p>
    <w:p w14:paraId="3FAC2646" w14:textId="77777777" w:rsidR="00455533" w:rsidRPr="00455533" w:rsidRDefault="00455533" w:rsidP="00455533">
      <w:pPr>
        <w:numPr>
          <w:ilvl w:val="0"/>
          <w:numId w:val="493"/>
        </w:numPr>
        <w:rPr>
          <w:rFonts w:ascii="Calibri" w:hAnsi="Calibri" w:cs="Calibri"/>
        </w:rPr>
      </w:pPr>
      <w:r w:rsidRPr="00455533">
        <w:rPr>
          <w:rFonts w:ascii="Calibri" w:hAnsi="Calibri" w:cs="Calibri"/>
          <w:b/>
          <w:bCs/>
        </w:rPr>
        <w:t>Conexión para Entornos de Producción (</w:t>
      </w:r>
      <w:proofErr w:type="spellStart"/>
      <w:r w:rsidRPr="00455533">
        <w:rPr>
          <w:rFonts w:ascii="Calibri" w:hAnsi="Calibri" w:cs="Calibri"/>
          <w:b/>
          <w:bCs/>
        </w:rPr>
        <w:t>app.config</w:t>
      </w:r>
      <w:proofErr w:type="spellEnd"/>
      <w:r w:rsidRPr="00455533">
        <w:rPr>
          <w:rFonts w:ascii="Calibri" w:hAnsi="Calibri" w:cs="Calibri"/>
          <w:b/>
          <w:bCs/>
        </w:rPr>
        <w:t>):</w:t>
      </w:r>
    </w:p>
    <w:p w14:paraId="4A4526FE" w14:textId="77777777" w:rsidR="00455533" w:rsidRPr="00455533" w:rsidRDefault="00455533" w:rsidP="00455533">
      <w:pPr>
        <w:numPr>
          <w:ilvl w:val="1"/>
          <w:numId w:val="495"/>
        </w:numPr>
        <w:rPr>
          <w:rFonts w:ascii="Calibri" w:hAnsi="Calibri" w:cs="Calibri"/>
        </w:rPr>
      </w:pPr>
      <w:r w:rsidRPr="00455533">
        <w:rPr>
          <w:rFonts w:ascii="Calibri" w:hAnsi="Calibri" w:cs="Calibri"/>
        </w:rPr>
        <w:t xml:space="preserve">El método lee la cadena de conexión configurada en el archivo </w:t>
      </w:r>
      <w:proofErr w:type="spellStart"/>
      <w:r w:rsidRPr="00455533">
        <w:rPr>
          <w:rFonts w:ascii="Calibri" w:hAnsi="Calibri" w:cs="Calibri"/>
        </w:rPr>
        <w:t>app.config</w:t>
      </w:r>
      <w:proofErr w:type="spellEnd"/>
      <w:r w:rsidRPr="00455533">
        <w:rPr>
          <w:rFonts w:ascii="Calibri" w:hAnsi="Calibri" w:cs="Calibri"/>
        </w:rPr>
        <w:t>.</w:t>
      </w:r>
    </w:p>
    <w:p w14:paraId="59F5B6C3" w14:textId="77777777" w:rsidR="00455533" w:rsidRDefault="00455533" w:rsidP="00455533">
      <w:pPr>
        <w:numPr>
          <w:ilvl w:val="1"/>
          <w:numId w:val="495"/>
        </w:numPr>
        <w:rPr>
          <w:rFonts w:ascii="Calibri" w:hAnsi="Calibri" w:cs="Calibri"/>
        </w:rPr>
      </w:pPr>
      <w:r w:rsidRPr="00455533">
        <w:rPr>
          <w:rFonts w:ascii="Calibri" w:hAnsi="Calibri" w:cs="Calibri"/>
        </w:rPr>
        <w:t>Esta configuración es ideal para entornos de producción o desarrollo cuando no se realizan pruebas unitarias.</w:t>
      </w:r>
    </w:p>
    <w:p w14:paraId="44CABA07" w14:textId="77777777" w:rsidR="00455533" w:rsidRPr="00455533" w:rsidRDefault="00455533" w:rsidP="00455533">
      <w:pPr>
        <w:ind w:left="1440"/>
        <w:rPr>
          <w:rFonts w:ascii="Calibri" w:hAnsi="Calibri" w:cs="Calibri"/>
        </w:rPr>
      </w:pPr>
    </w:p>
    <w:p w14:paraId="42714489" w14:textId="77777777" w:rsidR="00455533" w:rsidRPr="00455533" w:rsidRDefault="00455533" w:rsidP="00455533">
      <w:pPr>
        <w:numPr>
          <w:ilvl w:val="0"/>
          <w:numId w:val="493"/>
        </w:numPr>
        <w:rPr>
          <w:rFonts w:ascii="Calibri" w:hAnsi="Calibri" w:cs="Calibri"/>
        </w:rPr>
      </w:pPr>
      <w:r w:rsidRPr="00455533">
        <w:rPr>
          <w:rFonts w:ascii="Calibri" w:hAnsi="Calibri" w:cs="Calibri"/>
          <w:b/>
          <w:bCs/>
        </w:rPr>
        <w:t>Conexión para Pruebas Unitarias (Manual):</w:t>
      </w:r>
    </w:p>
    <w:p w14:paraId="0E5F129D" w14:textId="77777777" w:rsidR="00455533" w:rsidRDefault="00455533" w:rsidP="00455533">
      <w:pPr>
        <w:numPr>
          <w:ilvl w:val="1"/>
          <w:numId w:val="496"/>
        </w:numPr>
        <w:rPr>
          <w:rFonts w:ascii="Calibri" w:hAnsi="Calibri" w:cs="Calibri"/>
        </w:rPr>
      </w:pPr>
      <w:r w:rsidRPr="00455533">
        <w:rPr>
          <w:rFonts w:ascii="Calibri" w:hAnsi="Calibri" w:cs="Calibri"/>
        </w:rPr>
        <w:t>Para los casos de pruebas unitarias o escenarios específicos, el método permite usar una cadena de conexión manual definida directamente en el código.</w:t>
      </w:r>
    </w:p>
    <w:p w14:paraId="03D7FE1B" w14:textId="77777777" w:rsidR="00455533" w:rsidRPr="00455533" w:rsidRDefault="00455533" w:rsidP="00455533">
      <w:pPr>
        <w:ind w:left="1440"/>
        <w:rPr>
          <w:rFonts w:ascii="Calibri" w:hAnsi="Calibri" w:cs="Calibri"/>
        </w:rPr>
      </w:pPr>
    </w:p>
    <w:p w14:paraId="7059D884" w14:textId="77777777" w:rsidR="00455533" w:rsidRPr="00455533" w:rsidRDefault="00455533" w:rsidP="00455533">
      <w:pPr>
        <w:rPr>
          <w:rFonts w:ascii="Calibri" w:hAnsi="Calibri" w:cs="Calibri"/>
        </w:rPr>
      </w:pPr>
      <w:r w:rsidRPr="00455533">
        <w:rPr>
          <w:rFonts w:ascii="Calibri" w:hAnsi="Calibri" w:cs="Calibri"/>
        </w:rPr>
        <w:t>El método realiza las siguientes acciones:</w:t>
      </w:r>
    </w:p>
    <w:p w14:paraId="41D424BB" w14:textId="77777777" w:rsidR="00455533" w:rsidRPr="00455533" w:rsidRDefault="00455533" w:rsidP="00455533">
      <w:pPr>
        <w:numPr>
          <w:ilvl w:val="0"/>
          <w:numId w:val="494"/>
        </w:numPr>
        <w:rPr>
          <w:rFonts w:ascii="Calibri" w:hAnsi="Calibri" w:cs="Calibri"/>
        </w:rPr>
      </w:pPr>
      <w:r w:rsidRPr="00455533">
        <w:rPr>
          <w:rFonts w:ascii="Calibri" w:hAnsi="Calibri" w:cs="Calibri"/>
        </w:rPr>
        <w:t>Si el usuario indica que desea realizar pruebas, usa una cadena de conexión manual.</w:t>
      </w:r>
    </w:p>
    <w:p w14:paraId="0291FF9E" w14:textId="77777777" w:rsidR="00455533" w:rsidRPr="00455533" w:rsidRDefault="00455533" w:rsidP="00455533">
      <w:pPr>
        <w:numPr>
          <w:ilvl w:val="0"/>
          <w:numId w:val="494"/>
        </w:numPr>
        <w:rPr>
          <w:rFonts w:ascii="Calibri" w:hAnsi="Calibri" w:cs="Calibri"/>
        </w:rPr>
      </w:pPr>
      <w:r w:rsidRPr="00455533">
        <w:rPr>
          <w:rFonts w:ascii="Calibri" w:hAnsi="Calibri" w:cs="Calibri"/>
        </w:rPr>
        <w:t xml:space="preserve">Si no, utiliza la cadena configurada en el archivo </w:t>
      </w:r>
      <w:proofErr w:type="spellStart"/>
      <w:r w:rsidRPr="00455533">
        <w:rPr>
          <w:rFonts w:ascii="Calibri" w:hAnsi="Calibri" w:cs="Calibri"/>
        </w:rPr>
        <w:t>app.config</w:t>
      </w:r>
      <w:proofErr w:type="spellEnd"/>
      <w:r w:rsidRPr="00455533">
        <w:rPr>
          <w:rFonts w:ascii="Calibri" w:hAnsi="Calibri" w:cs="Calibri"/>
        </w:rPr>
        <w:t>.</w:t>
      </w:r>
    </w:p>
    <w:p w14:paraId="3607F02B" w14:textId="77777777" w:rsidR="00455533" w:rsidRPr="00455533" w:rsidRDefault="00455533" w:rsidP="00455533">
      <w:pPr>
        <w:numPr>
          <w:ilvl w:val="0"/>
          <w:numId w:val="494"/>
        </w:numPr>
        <w:rPr>
          <w:rFonts w:ascii="Calibri" w:hAnsi="Calibri" w:cs="Calibri"/>
        </w:rPr>
      </w:pPr>
      <w:r w:rsidRPr="00455533">
        <w:rPr>
          <w:rFonts w:ascii="Calibri" w:hAnsi="Calibri" w:cs="Calibri"/>
        </w:rPr>
        <w:t xml:space="preserve">Crea una nueva instancia de </w:t>
      </w:r>
      <w:proofErr w:type="spellStart"/>
      <w:r w:rsidRPr="00455533">
        <w:rPr>
          <w:rFonts w:ascii="Calibri" w:hAnsi="Calibri" w:cs="Calibri"/>
        </w:rPr>
        <w:t>SqlConnection</w:t>
      </w:r>
      <w:proofErr w:type="spellEnd"/>
      <w:r w:rsidRPr="00455533">
        <w:rPr>
          <w:rFonts w:ascii="Calibri" w:hAnsi="Calibri" w:cs="Calibri"/>
        </w:rPr>
        <w:t xml:space="preserve"> con la cadena correspondiente.</w:t>
      </w:r>
    </w:p>
    <w:p w14:paraId="69957C0F" w14:textId="77777777" w:rsidR="00455533" w:rsidRPr="00455533" w:rsidRDefault="00455533" w:rsidP="00455533">
      <w:pPr>
        <w:numPr>
          <w:ilvl w:val="0"/>
          <w:numId w:val="494"/>
        </w:numPr>
        <w:rPr>
          <w:rFonts w:ascii="Calibri" w:hAnsi="Calibri" w:cs="Calibri"/>
        </w:rPr>
      </w:pPr>
      <w:r w:rsidRPr="00455533">
        <w:rPr>
          <w:rFonts w:ascii="Calibri" w:hAnsi="Calibri" w:cs="Calibri"/>
        </w:rPr>
        <w:t>Intenta abrir la conexión.</w:t>
      </w:r>
    </w:p>
    <w:p w14:paraId="26C54582" w14:textId="77777777" w:rsidR="00455533" w:rsidRPr="00455533" w:rsidRDefault="00455533" w:rsidP="00455533">
      <w:pPr>
        <w:numPr>
          <w:ilvl w:val="0"/>
          <w:numId w:val="494"/>
        </w:numPr>
        <w:rPr>
          <w:rFonts w:ascii="Calibri" w:hAnsi="Calibri" w:cs="Calibri"/>
        </w:rPr>
      </w:pPr>
      <w:r w:rsidRPr="00455533">
        <w:rPr>
          <w:rFonts w:ascii="Calibri" w:hAnsi="Calibri" w:cs="Calibri"/>
        </w:rPr>
        <w:t>Si ocurre algún error, captura la excepción, la registra y la lanza nuevamente.</w:t>
      </w:r>
    </w:p>
    <w:p w14:paraId="790861F1" w14:textId="77777777" w:rsidR="00455533" w:rsidRPr="00455533" w:rsidRDefault="00455533" w:rsidP="00455533">
      <w:pPr>
        <w:numPr>
          <w:ilvl w:val="0"/>
          <w:numId w:val="494"/>
        </w:numPr>
        <w:rPr>
          <w:rFonts w:ascii="Calibri" w:hAnsi="Calibri" w:cs="Calibri"/>
        </w:rPr>
      </w:pPr>
      <w:r w:rsidRPr="00455533">
        <w:rPr>
          <w:rFonts w:ascii="Calibri" w:hAnsi="Calibri" w:cs="Calibri"/>
        </w:rPr>
        <w:t>Devuelve la conexión abierta.</w:t>
      </w:r>
    </w:p>
    <w:p w14:paraId="7AD1CF77" w14:textId="77777777" w:rsidR="00D019AD" w:rsidRPr="007B2090" w:rsidRDefault="00D019AD" w:rsidP="00D019AD">
      <w:pPr>
        <w:rPr>
          <w:rFonts w:ascii="Calibri" w:hAnsi="Calibri" w:cs="Calibri"/>
        </w:rPr>
      </w:pPr>
    </w:p>
    <w:p w14:paraId="0213C0C2" w14:textId="77777777" w:rsidR="00370808" w:rsidRPr="007B2090" w:rsidRDefault="00370808" w:rsidP="00271548">
      <w:pPr>
        <w:rPr>
          <w:rFonts w:ascii="Calibri" w:hAnsi="Calibri" w:cs="Calibri"/>
        </w:rPr>
      </w:pPr>
    </w:p>
    <w:p w14:paraId="7240832A" w14:textId="04E78290" w:rsidR="00D019AD" w:rsidRPr="007B2090" w:rsidRDefault="00D019AD" w:rsidP="00D019AD">
      <w:pPr>
        <w:rPr>
          <w:rFonts w:ascii="Calibri" w:hAnsi="Calibri" w:cs="Calibri"/>
        </w:rPr>
      </w:pPr>
      <w:r w:rsidRPr="007B2090">
        <w:rPr>
          <w:rFonts w:ascii="Calibri" w:hAnsi="Calibri" w:cs="Calibri"/>
        </w:rPr>
        <w:t>Además, para conocer las herramientas utilizadas y la instalación del programa, por favor, lee los siguientes documentos:</w:t>
      </w:r>
    </w:p>
    <w:p w14:paraId="2FF4DD71" w14:textId="4F7EBF03" w:rsidR="00D019AD" w:rsidRPr="007B2090" w:rsidRDefault="00D20A24" w:rsidP="00D019AD">
      <w:pPr>
        <w:numPr>
          <w:ilvl w:val="0"/>
          <w:numId w:val="179"/>
        </w:numPr>
        <w:rPr>
          <w:rFonts w:ascii="Calibri" w:hAnsi="Calibri" w:cs="Calibri"/>
        </w:rPr>
      </w:pPr>
      <w:hyperlink r:id="rId14" w:history="1">
        <w:r w:rsidR="00D019AD" w:rsidRPr="00D20A24">
          <w:rPr>
            <w:rStyle w:val="Hipervnculo"/>
            <w:rFonts w:ascii="Calibri" w:hAnsi="Calibri" w:cs="Calibri"/>
          </w:rPr>
          <w:t xml:space="preserve">DOCUMENTO DE </w:t>
        </w:r>
        <w:r w:rsidRPr="00D20A24">
          <w:rPr>
            <w:rStyle w:val="Hipervnculo"/>
            <w:rFonts w:ascii="Calibri" w:hAnsi="Calibri" w:cs="Calibri"/>
          </w:rPr>
          <w:t>INSTALACIÓN DEL SOFTWARE</w:t>
        </w:r>
      </w:hyperlink>
    </w:p>
    <w:p w14:paraId="79C09901" w14:textId="2D978FD1" w:rsidR="00370808" w:rsidRPr="007B2090" w:rsidRDefault="00D20A24" w:rsidP="00271548">
      <w:pPr>
        <w:numPr>
          <w:ilvl w:val="0"/>
          <w:numId w:val="179"/>
        </w:numPr>
        <w:rPr>
          <w:rFonts w:ascii="Calibri" w:hAnsi="Calibri" w:cs="Calibri"/>
        </w:rPr>
      </w:pPr>
      <w:hyperlink r:id="rId15" w:history="1">
        <w:r w:rsidR="00D019AD" w:rsidRPr="00D20A24">
          <w:rPr>
            <w:rStyle w:val="Hipervnculo"/>
            <w:rFonts w:ascii="Calibri" w:hAnsi="Calibri" w:cs="Calibri"/>
          </w:rPr>
          <w:t>DOCUMENTO DE ALCANCE</w:t>
        </w:r>
      </w:hyperlink>
    </w:p>
    <w:p w14:paraId="386C2C55" w14:textId="77777777" w:rsidR="00370808" w:rsidRDefault="00370808" w:rsidP="00271548">
      <w:pPr>
        <w:pStyle w:val="Ttulo2"/>
        <w:rPr>
          <w:rFonts w:asciiTheme="minorHAnsi" w:hAnsiTheme="minorHAnsi" w:cstheme="minorHAnsi"/>
          <w:i w:val="0"/>
          <w:iCs w:val="0"/>
          <w:sz w:val="24"/>
          <w:szCs w:val="24"/>
        </w:rPr>
        <w:sectPr w:rsidR="00370808">
          <w:headerReference w:type="default" r:id="rId16"/>
          <w:footerReference w:type="default" r:id="rId17"/>
          <w:pgSz w:w="11906" w:h="16838"/>
          <w:pgMar w:top="1440" w:right="1134" w:bottom="1440" w:left="1134" w:header="720" w:footer="720" w:gutter="0"/>
          <w:cols w:space="720"/>
          <w:docGrid w:linePitch="600" w:charSpace="32768"/>
        </w:sectPr>
      </w:pPr>
    </w:p>
    <w:p w14:paraId="20B8EA09" w14:textId="77777777" w:rsidR="00370808" w:rsidRDefault="00370808" w:rsidP="00370808"/>
    <w:p w14:paraId="22220E2E" w14:textId="39C6F52F" w:rsidR="00271548" w:rsidRDefault="00271548" w:rsidP="00370808">
      <w:pPr>
        <w:pStyle w:val="Ttulo2"/>
        <w:jc w:val="center"/>
        <w:rPr>
          <w:rFonts w:asciiTheme="minorHAnsi" w:hAnsiTheme="minorHAnsi" w:cstheme="minorHAnsi"/>
          <w:i w:val="0"/>
          <w:iCs w:val="0"/>
          <w:sz w:val="24"/>
          <w:szCs w:val="24"/>
        </w:rPr>
      </w:pPr>
      <w:bookmarkStart w:id="80" w:name="_Toc187794244"/>
      <w:r w:rsidRPr="00271548">
        <w:rPr>
          <w:rFonts w:asciiTheme="minorHAnsi" w:hAnsiTheme="minorHAnsi" w:cstheme="minorHAnsi"/>
          <w:i w:val="0"/>
          <w:iCs w:val="0"/>
          <w:sz w:val="24"/>
          <w:szCs w:val="24"/>
        </w:rPr>
        <w:t>Diagrama modelo relacional</w:t>
      </w:r>
      <w:bookmarkEnd w:id="2"/>
      <w:bookmarkEnd w:id="80"/>
    </w:p>
    <w:p w14:paraId="6F44CF0D" w14:textId="38EF149C" w:rsidR="00DC424D" w:rsidRDefault="00DC424D" w:rsidP="00DC424D">
      <w:pPr>
        <w:rPr>
          <w:rFonts w:asciiTheme="minorHAnsi" w:hAnsiTheme="minorHAnsi" w:cstheme="minorHAnsi"/>
          <w:b/>
          <w:bCs/>
        </w:rPr>
      </w:pPr>
    </w:p>
    <w:p w14:paraId="4315FED4" w14:textId="149A61DF" w:rsidR="00DC424D" w:rsidRDefault="00745B8C" w:rsidP="00DC424D">
      <w:pPr>
        <w:jc w:val="center"/>
        <w:rPr>
          <w:iCs/>
        </w:rPr>
      </w:pPr>
      <w:r w:rsidRPr="00745B8C">
        <w:rPr>
          <w:iCs/>
          <w:noProof/>
        </w:rPr>
        <w:drawing>
          <wp:anchor distT="0" distB="0" distL="114300" distR="114300" simplePos="0" relativeHeight="251658240" behindDoc="0" locked="0" layoutInCell="1" allowOverlap="1" wp14:anchorId="01A97378" wp14:editId="116BA7E7">
            <wp:simplePos x="0" y="0"/>
            <wp:positionH relativeFrom="column">
              <wp:posOffset>0</wp:posOffset>
            </wp:positionH>
            <wp:positionV relativeFrom="paragraph">
              <wp:posOffset>3810</wp:posOffset>
            </wp:positionV>
            <wp:extent cx="8863330" cy="4457065"/>
            <wp:effectExtent l="0" t="0" r="0" b="635"/>
            <wp:wrapNone/>
            <wp:docPr id="115176857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8578" name="Imagen 1"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14:sizeRelH relativeFrom="page">
              <wp14:pctWidth>0</wp14:pctWidth>
            </wp14:sizeRelH>
            <wp14:sizeRelV relativeFrom="page">
              <wp14:pctHeight>0</wp14:pctHeight>
            </wp14:sizeRelV>
          </wp:anchor>
        </w:drawing>
      </w:r>
    </w:p>
    <w:p w14:paraId="7AD43CB4" w14:textId="77777777" w:rsidR="00DB29C9" w:rsidRPr="00DB29C9" w:rsidRDefault="00DB29C9" w:rsidP="00DB29C9"/>
    <w:p w14:paraId="4B4C3873" w14:textId="77777777" w:rsidR="00DB29C9" w:rsidRPr="00DB29C9" w:rsidRDefault="00DB29C9" w:rsidP="00DB29C9"/>
    <w:p w14:paraId="19882AC1" w14:textId="77777777" w:rsidR="00DB29C9" w:rsidRPr="00DB29C9" w:rsidRDefault="00DB29C9" w:rsidP="00DB29C9"/>
    <w:p w14:paraId="0F571493" w14:textId="77777777" w:rsidR="00DB29C9" w:rsidRPr="00DB29C9" w:rsidRDefault="00DB29C9" w:rsidP="00DB29C9"/>
    <w:p w14:paraId="609063A4" w14:textId="77777777" w:rsidR="00DB29C9" w:rsidRPr="00DB29C9" w:rsidRDefault="00DB29C9" w:rsidP="00DB29C9"/>
    <w:p w14:paraId="4E918072" w14:textId="77777777" w:rsidR="00DB29C9" w:rsidRPr="00DB29C9" w:rsidRDefault="00DB29C9" w:rsidP="00DB29C9"/>
    <w:p w14:paraId="03C8EFCC" w14:textId="77777777" w:rsidR="00DB29C9" w:rsidRPr="00DB29C9" w:rsidRDefault="00DB29C9" w:rsidP="00DB29C9"/>
    <w:p w14:paraId="062AFCDE" w14:textId="77777777" w:rsidR="00DB29C9" w:rsidRPr="00DB29C9" w:rsidRDefault="00DB29C9" w:rsidP="00DB29C9"/>
    <w:p w14:paraId="68490FCD" w14:textId="77777777" w:rsidR="00DB29C9" w:rsidRPr="00DB29C9" w:rsidRDefault="00DB29C9" w:rsidP="00DB29C9"/>
    <w:p w14:paraId="74FCF4BD" w14:textId="77777777" w:rsidR="00DB29C9" w:rsidRPr="00DB29C9" w:rsidRDefault="00DB29C9" w:rsidP="00DB29C9"/>
    <w:p w14:paraId="414A778C" w14:textId="77777777" w:rsidR="00DB29C9" w:rsidRPr="00DB29C9" w:rsidRDefault="00DB29C9" w:rsidP="00DB29C9"/>
    <w:p w14:paraId="0358AAE6" w14:textId="77777777" w:rsidR="00DB29C9" w:rsidRPr="00DB29C9" w:rsidRDefault="00DB29C9" w:rsidP="00DB29C9"/>
    <w:p w14:paraId="69BA662B" w14:textId="77777777" w:rsidR="00DB29C9" w:rsidRPr="00DB29C9" w:rsidRDefault="00DB29C9" w:rsidP="00DB29C9"/>
    <w:p w14:paraId="0C0FB155" w14:textId="77777777" w:rsidR="00DB29C9" w:rsidRPr="00DB29C9" w:rsidRDefault="00DB29C9" w:rsidP="00DB29C9"/>
    <w:p w14:paraId="5672E3AE" w14:textId="77777777" w:rsidR="00DB29C9" w:rsidRPr="00DB29C9" w:rsidRDefault="00DB29C9" w:rsidP="00DB29C9"/>
    <w:p w14:paraId="4DC49D0D" w14:textId="77777777" w:rsidR="00DB29C9" w:rsidRPr="00DB29C9" w:rsidRDefault="00DB29C9" w:rsidP="00DB29C9"/>
    <w:p w14:paraId="7B3E108D" w14:textId="77777777" w:rsidR="00DB29C9" w:rsidRPr="00DB29C9" w:rsidRDefault="00DB29C9" w:rsidP="00DB29C9"/>
    <w:p w14:paraId="0C97B87C" w14:textId="77777777" w:rsidR="00DB29C9" w:rsidRPr="00DB29C9" w:rsidRDefault="00DB29C9" w:rsidP="00DB29C9"/>
    <w:p w14:paraId="4BA37E21" w14:textId="77777777" w:rsidR="00DB29C9" w:rsidRPr="00DB29C9" w:rsidRDefault="00DB29C9" w:rsidP="00DB29C9"/>
    <w:p w14:paraId="317EFD47" w14:textId="77777777" w:rsidR="00DB29C9" w:rsidRPr="00DB29C9" w:rsidRDefault="00DB29C9" w:rsidP="00DB29C9"/>
    <w:p w14:paraId="5034C0F6" w14:textId="77777777" w:rsidR="00DB29C9" w:rsidRPr="00DB29C9" w:rsidRDefault="00DB29C9" w:rsidP="00DB29C9"/>
    <w:p w14:paraId="0A9B255B" w14:textId="77777777" w:rsidR="00DB29C9" w:rsidRPr="00DB29C9" w:rsidRDefault="00DB29C9" w:rsidP="00DB29C9"/>
    <w:p w14:paraId="58EA7E29" w14:textId="77777777" w:rsidR="00DB29C9" w:rsidRPr="00DB29C9" w:rsidRDefault="00DB29C9" w:rsidP="00DB29C9"/>
    <w:p w14:paraId="3505A50A" w14:textId="77777777" w:rsidR="00DB29C9" w:rsidRPr="00DB29C9" w:rsidRDefault="00DB29C9" w:rsidP="00DB29C9"/>
    <w:p w14:paraId="7375478C" w14:textId="77777777" w:rsidR="00DB29C9" w:rsidRDefault="00DB29C9" w:rsidP="00DB29C9">
      <w:pPr>
        <w:rPr>
          <w:iCs/>
        </w:rPr>
      </w:pPr>
    </w:p>
    <w:p w14:paraId="340449C6" w14:textId="238EEE00" w:rsidR="00DB29C9" w:rsidRDefault="00DB29C9" w:rsidP="00DB29C9">
      <w:pPr>
        <w:tabs>
          <w:tab w:val="left" w:pos="10944"/>
        </w:tabs>
      </w:pPr>
      <w:r>
        <w:tab/>
      </w:r>
    </w:p>
    <w:p w14:paraId="54739C89" w14:textId="77777777" w:rsidR="00DB29C9" w:rsidRDefault="00DB29C9" w:rsidP="00DB29C9">
      <w:pPr>
        <w:tabs>
          <w:tab w:val="left" w:pos="10944"/>
        </w:tabs>
      </w:pPr>
    </w:p>
    <w:p w14:paraId="12333D63" w14:textId="77777777" w:rsidR="00DB29C9" w:rsidRDefault="00DB29C9" w:rsidP="00DB29C9">
      <w:pPr>
        <w:tabs>
          <w:tab w:val="left" w:pos="10944"/>
        </w:tabs>
        <w:sectPr w:rsidR="00DB29C9" w:rsidSect="00370808">
          <w:pgSz w:w="16838" w:h="11906" w:orient="landscape"/>
          <w:pgMar w:top="1134" w:right="1440" w:bottom="1134" w:left="1440" w:header="720" w:footer="720" w:gutter="0"/>
          <w:cols w:space="720"/>
          <w:docGrid w:linePitch="600" w:charSpace="32768"/>
        </w:sectPr>
      </w:pPr>
    </w:p>
    <w:p w14:paraId="13EC2DAF" w14:textId="5DDE492C" w:rsidR="009F0985" w:rsidRPr="009849E7" w:rsidRDefault="00DB29C9" w:rsidP="00AE5D95">
      <w:pPr>
        <w:pStyle w:val="Ttulo1"/>
        <w:rPr>
          <w:rFonts w:ascii="Calibri" w:hAnsi="Calibri" w:cs="Calibri"/>
          <w:sz w:val="24"/>
          <w:szCs w:val="24"/>
        </w:rPr>
      </w:pPr>
      <w:bookmarkStart w:id="81" w:name="_Toc187794245"/>
      <w:r w:rsidRPr="009849E7">
        <w:rPr>
          <w:rFonts w:ascii="Calibri" w:hAnsi="Calibri" w:cs="Calibri"/>
          <w:sz w:val="24"/>
          <w:szCs w:val="24"/>
        </w:rPr>
        <w:lastRenderedPageBreak/>
        <w:t>Diseño de reportes y pantallas</w:t>
      </w:r>
      <w:bookmarkEnd w:id="81"/>
    </w:p>
    <w:p w14:paraId="24EBF579" w14:textId="458A7FCB" w:rsidR="00AE5D95" w:rsidRPr="00AE5D95" w:rsidRDefault="00AE5D95" w:rsidP="00B11BE5">
      <w:pPr>
        <w:jc w:val="both"/>
        <w:rPr>
          <w:rFonts w:ascii="Calibri" w:hAnsi="Calibri" w:cs="Calibri"/>
        </w:rPr>
      </w:pPr>
      <w:r w:rsidRPr="009849E7">
        <w:rPr>
          <w:rFonts w:ascii="Calibri" w:hAnsi="Calibri" w:cs="Calibri"/>
        </w:rPr>
        <w:t>El</w:t>
      </w:r>
      <w:r w:rsidRPr="00AE5D95">
        <w:rPr>
          <w:rFonts w:ascii="Calibri" w:hAnsi="Calibri" w:cs="Calibri"/>
        </w:rPr>
        <w:t xml:space="preserve"> sistema </w:t>
      </w:r>
      <w:r w:rsidRPr="009849E7">
        <w:rPr>
          <w:rFonts w:ascii="Calibri" w:hAnsi="Calibri" w:cs="Calibri"/>
        </w:rPr>
        <w:t xml:space="preserve">de ventas para el supermercado </w:t>
      </w:r>
      <w:r w:rsidRPr="00AE5D95">
        <w:rPr>
          <w:rFonts w:ascii="Calibri" w:hAnsi="Calibri" w:cs="Calibri"/>
        </w:rPr>
        <w:t>cuenta con dos reportes principales:</w:t>
      </w:r>
    </w:p>
    <w:p w14:paraId="0B34FC33"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Compras Realizadas</w:t>
      </w:r>
    </w:p>
    <w:p w14:paraId="0ABBF0D2"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Ventas Realizadas</w:t>
      </w:r>
    </w:p>
    <w:p w14:paraId="649EB133" w14:textId="3E751F44" w:rsidR="0000526C" w:rsidRDefault="00AE5D95" w:rsidP="00B11BE5">
      <w:pPr>
        <w:jc w:val="both"/>
        <w:rPr>
          <w:rFonts w:ascii="Calibri" w:hAnsi="Calibri" w:cs="Calibri"/>
        </w:rPr>
      </w:pPr>
      <w:r w:rsidRPr="00AE5D95">
        <w:rPr>
          <w:rFonts w:ascii="Calibri" w:hAnsi="Calibri" w:cs="Calibri"/>
        </w:rPr>
        <w:t>Ambos reportes se generan para un rango de fechas específico, definido por una fecha de inicio y una fecha final.</w:t>
      </w:r>
    </w:p>
    <w:p w14:paraId="355B5D40" w14:textId="2A920275" w:rsidR="0000526C" w:rsidRPr="0000526C" w:rsidRDefault="0000526C" w:rsidP="0000526C">
      <w:pPr>
        <w:pStyle w:val="Ttulo2"/>
        <w:jc w:val="center"/>
        <w:rPr>
          <w:rFonts w:ascii="Calibri" w:hAnsi="Calibri" w:cs="Calibri"/>
          <w:i w:val="0"/>
          <w:iCs w:val="0"/>
          <w:sz w:val="24"/>
          <w:szCs w:val="24"/>
        </w:rPr>
      </w:pPr>
      <w:bookmarkStart w:id="82" w:name="_Toc187794246"/>
      <w:r w:rsidRPr="0000526C">
        <w:rPr>
          <w:rFonts w:ascii="Calibri" w:hAnsi="Calibri" w:cs="Calibri"/>
          <w:i w:val="0"/>
          <w:iCs w:val="0"/>
          <w:sz w:val="24"/>
          <w:szCs w:val="24"/>
        </w:rPr>
        <w:t>Diseño de reportes</w:t>
      </w:r>
      <w:bookmarkEnd w:id="82"/>
    </w:p>
    <w:p w14:paraId="696BD211" w14:textId="5421484D" w:rsidR="008D2231" w:rsidRPr="009849E7" w:rsidRDefault="008D2231" w:rsidP="008D2231">
      <w:pPr>
        <w:pStyle w:val="Ttulo3"/>
        <w:rPr>
          <w:rFonts w:ascii="Calibri" w:hAnsi="Calibri" w:cs="Calibri"/>
          <w:sz w:val="24"/>
          <w:szCs w:val="24"/>
        </w:rPr>
      </w:pPr>
      <w:bookmarkStart w:id="83" w:name="_Toc187794247"/>
      <w:r w:rsidRPr="009849E7">
        <w:rPr>
          <w:rFonts w:ascii="Calibri" w:hAnsi="Calibri" w:cs="Calibri"/>
          <w:sz w:val="24"/>
          <w:szCs w:val="24"/>
        </w:rPr>
        <w:t>Reporte de Compras realizadas</w:t>
      </w:r>
      <w:bookmarkEnd w:id="83"/>
    </w:p>
    <w:p w14:paraId="4A61AB3E" w14:textId="77777777" w:rsidR="008D2231" w:rsidRPr="009849E7" w:rsidRDefault="008D2231" w:rsidP="009F0985">
      <w:pPr>
        <w:rPr>
          <w:rFonts w:ascii="Calibri" w:hAnsi="Calibri" w:cs="Calibri"/>
        </w:rPr>
      </w:pPr>
    </w:p>
    <w:p w14:paraId="1A88AD2A" w14:textId="2D282353" w:rsidR="00AE5D95" w:rsidRPr="00B11BE5" w:rsidRDefault="007C2139" w:rsidP="007C2139">
      <w:pPr>
        <w:rPr>
          <w:rFonts w:ascii="Calibri" w:hAnsi="Calibri" w:cs="Calibri"/>
          <w:b/>
          <w:bCs/>
        </w:rPr>
      </w:pPr>
      <w:r w:rsidRPr="007C2139">
        <w:rPr>
          <w:rFonts w:ascii="Calibri" w:hAnsi="Calibri" w:cs="Calibri"/>
          <w:b/>
          <w:bCs/>
        </w:rPr>
        <w:t>Objetivo</w:t>
      </w:r>
      <w:r w:rsidR="00B11BE5">
        <w:rPr>
          <w:rFonts w:ascii="Calibri" w:hAnsi="Calibri" w:cs="Calibri"/>
          <w:b/>
          <w:bCs/>
        </w:rPr>
        <w:t xml:space="preserve">: </w:t>
      </w:r>
      <w:r w:rsidRPr="007C2139">
        <w:rPr>
          <w:rFonts w:ascii="Calibri" w:hAnsi="Calibri" w:cs="Calibri"/>
        </w:rPr>
        <w:t>Este reporte proporciona un resumen detallado de todas las compras realizadas dentro del rango de fechas seleccionado.</w:t>
      </w:r>
    </w:p>
    <w:p w14:paraId="77ED4847" w14:textId="77777777" w:rsidR="00AE5D95" w:rsidRPr="007C2139" w:rsidRDefault="00AE5D95" w:rsidP="007C2139">
      <w:pPr>
        <w:rPr>
          <w:rFonts w:ascii="Calibri" w:hAnsi="Calibri" w:cs="Calibri"/>
        </w:rPr>
      </w:pPr>
    </w:p>
    <w:p w14:paraId="3E565BE6" w14:textId="77777777" w:rsidR="007C2139" w:rsidRPr="007C2139" w:rsidRDefault="007C2139" w:rsidP="007C2139">
      <w:pPr>
        <w:rPr>
          <w:rFonts w:ascii="Calibri" w:hAnsi="Calibri" w:cs="Calibri"/>
          <w:b/>
          <w:bCs/>
        </w:rPr>
      </w:pPr>
      <w:r w:rsidRPr="007C2139">
        <w:rPr>
          <w:rFonts w:ascii="Calibri" w:hAnsi="Calibri" w:cs="Calibri"/>
          <w:b/>
          <w:bCs/>
        </w:rPr>
        <w:t>Estructura:</w:t>
      </w:r>
    </w:p>
    <w:p w14:paraId="121050BD" w14:textId="77777777" w:rsidR="007C2139" w:rsidRPr="007C2139" w:rsidRDefault="007C2139" w:rsidP="007C2139">
      <w:pPr>
        <w:rPr>
          <w:rFonts w:ascii="Calibri" w:hAnsi="Calibri" w:cs="Calibri"/>
        </w:rPr>
      </w:pPr>
      <w:r w:rsidRPr="007C2139">
        <w:rPr>
          <w:rFonts w:ascii="Calibri" w:hAnsi="Calibri" w:cs="Calibri"/>
        </w:rPr>
        <w:t>El reporte incluye las siguientes columnas:</w:t>
      </w:r>
    </w:p>
    <w:p w14:paraId="16F60F65"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FechaRegistro</w:t>
      </w:r>
      <w:proofErr w:type="spellEnd"/>
    </w:p>
    <w:p w14:paraId="78B95A06"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TipoDocumento</w:t>
      </w:r>
      <w:proofErr w:type="spellEnd"/>
    </w:p>
    <w:p w14:paraId="79BF8B31"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NumeroDocumento</w:t>
      </w:r>
      <w:proofErr w:type="spellEnd"/>
    </w:p>
    <w:p w14:paraId="444BD01C"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MontoTotal</w:t>
      </w:r>
      <w:proofErr w:type="spellEnd"/>
    </w:p>
    <w:p w14:paraId="2B7B9F02"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UsuarioRegistro</w:t>
      </w:r>
      <w:proofErr w:type="spellEnd"/>
    </w:p>
    <w:p w14:paraId="408FEB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DocumentoProveedor</w:t>
      </w:r>
      <w:proofErr w:type="spellEnd"/>
    </w:p>
    <w:p w14:paraId="6C4DCDDA"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NombreProveedor</w:t>
      </w:r>
      <w:proofErr w:type="spellEnd"/>
    </w:p>
    <w:p w14:paraId="7FDF27C4"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DocumentoTransportista</w:t>
      </w:r>
      <w:proofErr w:type="spellEnd"/>
    </w:p>
    <w:p w14:paraId="2F0588E9"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NombreTransportista</w:t>
      </w:r>
      <w:proofErr w:type="spellEnd"/>
    </w:p>
    <w:p w14:paraId="02620C1E"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CodigoProducto</w:t>
      </w:r>
      <w:proofErr w:type="spellEnd"/>
    </w:p>
    <w:p w14:paraId="06779A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NombreProducto</w:t>
      </w:r>
      <w:proofErr w:type="spellEnd"/>
    </w:p>
    <w:p w14:paraId="35725578"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Categoria</w:t>
      </w:r>
      <w:proofErr w:type="spellEnd"/>
    </w:p>
    <w:p w14:paraId="7E45B96B"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PrecioCompra</w:t>
      </w:r>
      <w:proofErr w:type="spellEnd"/>
    </w:p>
    <w:p w14:paraId="53E730CF"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PrecioVenta</w:t>
      </w:r>
      <w:proofErr w:type="spellEnd"/>
    </w:p>
    <w:p w14:paraId="6748679D" w14:textId="77777777" w:rsidR="007C2139" w:rsidRPr="007C2139" w:rsidRDefault="007C2139" w:rsidP="007C2139">
      <w:pPr>
        <w:numPr>
          <w:ilvl w:val="0"/>
          <w:numId w:val="181"/>
        </w:numPr>
        <w:rPr>
          <w:rFonts w:ascii="Calibri" w:hAnsi="Calibri" w:cs="Calibri"/>
        </w:rPr>
      </w:pPr>
      <w:r w:rsidRPr="007C2139">
        <w:rPr>
          <w:rFonts w:ascii="Calibri" w:hAnsi="Calibri" w:cs="Calibri"/>
        </w:rPr>
        <w:t>Cantidad</w:t>
      </w:r>
    </w:p>
    <w:p w14:paraId="5FBBD9E2" w14:textId="77777777" w:rsidR="007C2139" w:rsidRPr="009849E7" w:rsidRDefault="007C2139" w:rsidP="007C2139">
      <w:pPr>
        <w:numPr>
          <w:ilvl w:val="0"/>
          <w:numId w:val="181"/>
        </w:numPr>
        <w:rPr>
          <w:rFonts w:ascii="Calibri" w:hAnsi="Calibri" w:cs="Calibri"/>
        </w:rPr>
      </w:pPr>
      <w:proofErr w:type="spellStart"/>
      <w:r w:rsidRPr="007C2139">
        <w:rPr>
          <w:rFonts w:ascii="Calibri" w:hAnsi="Calibri" w:cs="Calibri"/>
        </w:rPr>
        <w:t>SubTotal</w:t>
      </w:r>
      <w:proofErr w:type="spellEnd"/>
    </w:p>
    <w:p w14:paraId="03515452" w14:textId="77777777" w:rsidR="00AE5D95" w:rsidRPr="007C2139" w:rsidRDefault="00AE5D95" w:rsidP="00AE5D95">
      <w:pPr>
        <w:ind w:left="720"/>
        <w:rPr>
          <w:rFonts w:ascii="Calibri" w:hAnsi="Calibri" w:cs="Calibri"/>
        </w:rPr>
      </w:pPr>
    </w:p>
    <w:p w14:paraId="44A2A9DD" w14:textId="77777777" w:rsidR="007C2139" w:rsidRPr="007C2139" w:rsidRDefault="007C2139" w:rsidP="007C2139">
      <w:pPr>
        <w:rPr>
          <w:rFonts w:ascii="Calibri" w:hAnsi="Calibri" w:cs="Calibri"/>
          <w:b/>
          <w:bCs/>
        </w:rPr>
      </w:pPr>
      <w:r w:rsidRPr="007C2139">
        <w:rPr>
          <w:rFonts w:ascii="Calibri" w:hAnsi="Calibri" w:cs="Calibri"/>
          <w:b/>
          <w:bCs/>
        </w:rPr>
        <w:t>Filtros y Parámetros:</w:t>
      </w:r>
    </w:p>
    <w:p w14:paraId="2F5B594E" w14:textId="77777777" w:rsidR="007C2139" w:rsidRPr="007C2139" w:rsidRDefault="007C2139" w:rsidP="007C2139">
      <w:pPr>
        <w:rPr>
          <w:rFonts w:ascii="Calibri" w:hAnsi="Calibri" w:cs="Calibri"/>
        </w:rPr>
      </w:pPr>
      <w:r w:rsidRPr="007C2139">
        <w:rPr>
          <w:rFonts w:ascii="Calibri" w:hAnsi="Calibri" w:cs="Calibri"/>
        </w:rPr>
        <w:t>El reporte permite filtrar por:</w:t>
      </w:r>
    </w:p>
    <w:p w14:paraId="5E7DCCE4" w14:textId="77777777" w:rsidR="007C2139" w:rsidRPr="007C2139" w:rsidRDefault="007C2139" w:rsidP="007C2139">
      <w:pPr>
        <w:numPr>
          <w:ilvl w:val="0"/>
          <w:numId w:val="182"/>
        </w:numPr>
        <w:rPr>
          <w:rFonts w:ascii="Calibri" w:hAnsi="Calibri" w:cs="Calibri"/>
        </w:rPr>
      </w:pPr>
      <w:r w:rsidRPr="007C2139">
        <w:rPr>
          <w:rFonts w:ascii="Calibri" w:hAnsi="Calibri" w:cs="Calibri"/>
        </w:rPr>
        <w:t>Proveedor (incluyendo la opción de seleccionar "Todos")</w:t>
      </w:r>
    </w:p>
    <w:p w14:paraId="1B2A3294" w14:textId="77777777" w:rsidR="007C2139" w:rsidRPr="007C2139" w:rsidRDefault="007C2139" w:rsidP="007C2139">
      <w:pPr>
        <w:numPr>
          <w:ilvl w:val="0"/>
          <w:numId w:val="182"/>
        </w:numPr>
        <w:rPr>
          <w:rFonts w:ascii="Calibri" w:hAnsi="Calibri" w:cs="Calibri"/>
        </w:rPr>
      </w:pPr>
      <w:r w:rsidRPr="007C2139">
        <w:rPr>
          <w:rFonts w:ascii="Calibri" w:hAnsi="Calibri" w:cs="Calibri"/>
        </w:rPr>
        <w:t>Transportista (incluyendo la opción de seleccionar "Todos")</w:t>
      </w:r>
    </w:p>
    <w:p w14:paraId="6E584E00" w14:textId="1C88A687" w:rsidR="007C2139" w:rsidRPr="009849E7" w:rsidRDefault="007C2139" w:rsidP="007C2139">
      <w:pPr>
        <w:rPr>
          <w:rFonts w:ascii="Calibri" w:hAnsi="Calibri" w:cs="Calibri"/>
        </w:rPr>
      </w:pPr>
      <w:r w:rsidRPr="007C2139">
        <w:rPr>
          <w:rFonts w:ascii="Calibri" w:hAnsi="Calibri" w:cs="Calibri"/>
          <w:b/>
          <w:bCs/>
        </w:rPr>
        <w:t>Formatos de Salida:</w:t>
      </w:r>
      <w:r w:rsidR="00AE5D95" w:rsidRPr="009849E7">
        <w:rPr>
          <w:rFonts w:ascii="Calibri" w:hAnsi="Calibri" w:cs="Calibri"/>
          <w:b/>
          <w:bCs/>
        </w:rPr>
        <w:t xml:space="preserve"> </w:t>
      </w:r>
      <w:r w:rsidRPr="007C2139">
        <w:rPr>
          <w:rFonts w:ascii="Calibri" w:hAnsi="Calibri" w:cs="Calibri"/>
        </w:rPr>
        <w:t>El reporte se puede visualizar en pantalla y exportar a Excel (.xlsx).</w:t>
      </w:r>
    </w:p>
    <w:p w14:paraId="5E44FECA" w14:textId="77777777" w:rsidR="0088497A" w:rsidRDefault="0088497A" w:rsidP="007C2139"/>
    <w:p w14:paraId="558F72F0" w14:textId="77777777" w:rsidR="0088497A" w:rsidRDefault="0088497A" w:rsidP="007C2139"/>
    <w:p w14:paraId="611844FE" w14:textId="77777777" w:rsidR="0088497A" w:rsidRDefault="0088497A" w:rsidP="007C2139"/>
    <w:p w14:paraId="70E629AA" w14:textId="77777777" w:rsidR="0088497A" w:rsidRDefault="0088497A" w:rsidP="007C2139"/>
    <w:p w14:paraId="55FA56AA" w14:textId="77777777" w:rsidR="0088497A" w:rsidRDefault="0088497A" w:rsidP="007C2139"/>
    <w:p w14:paraId="1B7BCAA5" w14:textId="77777777" w:rsidR="0088497A" w:rsidRDefault="0088497A" w:rsidP="007C2139">
      <w:pPr>
        <w:rPr>
          <w:b/>
          <w:bCs/>
        </w:rPr>
        <w:sectPr w:rsidR="0088497A" w:rsidSect="00DB29C9">
          <w:pgSz w:w="11906" w:h="16838"/>
          <w:pgMar w:top="1440" w:right="1134" w:bottom="1440" w:left="1134" w:header="720" w:footer="720" w:gutter="0"/>
          <w:cols w:space="720"/>
          <w:docGrid w:linePitch="600" w:charSpace="32768"/>
        </w:sectPr>
      </w:pPr>
    </w:p>
    <w:p w14:paraId="13216DBF" w14:textId="77777777" w:rsidR="0088497A" w:rsidRPr="00AE5D95" w:rsidRDefault="0088497A" w:rsidP="007C2139">
      <w:pPr>
        <w:rPr>
          <w:b/>
          <w:bCs/>
        </w:rPr>
      </w:pPr>
    </w:p>
    <w:p w14:paraId="0C961015" w14:textId="27DBD001" w:rsidR="0088497A" w:rsidRPr="00685BC7" w:rsidRDefault="003F531D" w:rsidP="00685BC7">
      <w:pPr>
        <w:pStyle w:val="Ttulo4"/>
        <w:jc w:val="center"/>
        <w:rPr>
          <w:rFonts w:ascii="Calibri" w:hAnsi="Calibri" w:cs="Calibri"/>
          <w:i/>
          <w:iCs/>
        </w:rPr>
      </w:pPr>
      <w:bookmarkStart w:id="84" w:name="_Toc187008762"/>
      <w:bookmarkStart w:id="85" w:name="_Toc187794248"/>
      <w:r>
        <w:rPr>
          <w:rFonts w:ascii="Calibri" w:hAnsi="Calibri" w:cs="Calibri"/>
        </w:rPr>
        <w:t>Diseño de la ventana</w:t>
      </w:r>
      <w:r w:rsidR="0088497A" w:rsidRPr="00685BC7">
        <w:rPr>
          <w:rFonts w:ascii="Calibri" w:hAnsi="Calibri" w:cs="Calibri"/>
        </w:rPr>
        <w:t xml:space="preserve"> Reportes Compra</w:t>
      </w:r>
      <w:bookmarkEnd w:id="84"/>
      <w:r w:rsidR="00562302">
        <w:rPr>
          <w:rFonts w:ascii="Calibri" w:hAnsi="Calibri" w:cs="Calibri"/>
        </w:rPr>
        <w:t>s</w:t>
      </w:r>
      <w:bookmarkEnd w:id="85"/>
    </w:p>
    <w:p w14:paraId="7DF6928D" w14:textId="49CABF38" w:rsidR="00AE5D95" w:rsidRDefault="00AE5D95" w:rsidP="007C2139"/>
    <w:p w14:paraId="6724B6D3" w14:textId="7C462432" w:rsidR="00AE5D95" w:rsidRDefault="00AE5D95" w:rsidP="007C2139"/>
    <w:p w14:paraId="75E61ED2" w14:textId="02169533" w:rsidR="00AE5D95" w:rsidRDefault="0088497A" w:rsidP="007C2139">
      <w:r>
        <w:rPr>
          <w:noProof/>
        </w:rPr>
        <w:drawing>
          <wp:anchor distT="0" distB="0" distL="114300" distR="114300" simplePos="0" relativeHeight="251672576" behindDoc="0" locked="0" layoutInCell="1" allowOverlap="1" wp14:anchorId="3816C0ED" wp14:editId="4B53F053">
            <wp:simplePos x="0" y="0"/>
            <wp:positionH relativeFrom="margin">
              <wp:posOffset>-274320</wp:posOffset>
            </wp:positionH>
            <wp:positionV relativeFrom="margin">
              <wp:posOffset>695960</wp:posOffset>
            </wp:positionV>
            <wp:extent cx="9612630" cy="3771900"/>
            <wp:effectExtent l="0" t="0" r="7620" b="0"/>
            <wp:wrapNone/>
            <wp:docPr id="105078094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4371" r="1272"/>
                    <a:stretch/>
                  </pic:blipFill>
                  <pic:spPr bwMode="auto">
                    <a:xfrm>
                      <a:off x="0" y="0"/>
                      <a:ext cx="961263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27B955" w14:textId="77777777" w:rsidR="00AE5D95" w:rsidRDefault="00AE5D95" w:rsidP="007C2139"/>
    <w:p w14:paraId="2DE9DC13" w14:textId="77777777" w:rsidR="00AE5D95" w:rsidRDefault="00AE5D95" w:rsidP="007C2139"/>
    <w:p w14:paraId="17DD840A" w14:textId="77777777" w:rsidR="00AE5D95" w:rsidRDefault="00AE5D95" w:rsidP="007C2139"/>
    <w:p w14:paraId="51D544AF" w14:textId="77777777" w:rsidR="00AE5D95" w:rsidRDefault="00AE5D95" w:rsidP="007C2139"/>
    <w:p w14:paraId="34990140" w14:textId="77777777" w:rsidR="00AE5D95" w:rsidRDefault="00AE5D95" w:rsidP="007C2139"/>
    <w:p w14:paraId="4632AD2B" w14:textId="77777777" w:rsidR="00AE5D95" w:rsidRPr="007C2139" w:rsidRDefault="00AE5D95" w:rsidP="007C2139"/>
    <w:p w14:paraId="55AAD315" w14:textId="77777777" w:rsidR="008D2231" w:rsidRDefault="008D2231" w:rsidP="009F0985"/>
    <w:p w14:paraId="24FCA1F4" w14:textId="77777777" w:rsidR="0088497A" w:rsidRDefault="0088497A" w:rsidP="009F0985"/>
    <w:p w14:paraId="7BC1857A" w14:textId="77777777" w:rsidR="0088497A" w:rsidRDefault="0088497A" w:rsidP="009F0985"/>
    <w:p w14:paraId="33664443" w14:textId="77777777" w:rsidR="0088497A" w:rsidRDefault="0088497A" w:rsidP="009F0985"/>
    <w:p w14:paraId="4EE1A87D" w14:textId="77777777" w:rsidR="0088497A" w:rsidRDefault="0088497A" w:rsidP="009F0985"/>
    <w:p w14:paraId="4C482FA1" w14:textId="77777777" w:rsidR="0088497A" w:rsidRDefault="0088497A" w:rsidP="009F0985"/>
    <w:p w14:paraId="02C2498E" w14:textId="77777777" w:rsidR="0088497A" w:rsidRDefault="0088497A" w:rsidP="009F0985"/>
    <w:p w14:paraId="5CF2B119" w14:textId="77777777" w:rsidR="0088497A" w:rsidRDefault="0088497A" w:rsidP="009F0985"/>
    <w:p w14:paraId="27F12101" w14:textId="77777777" w:rsidR="0088497A" w:rsidRDefault="0088497A" w:rsidP="009F0985"/>
    <w:p w14:paraId="00DAEC97" w14:textId="77777777" w:rsidR="0088497A" w:rsidRDefault="0088497A" w:rsidP="009F0985"/>
    <w:p w14:paraId="183B6CE6" w14:textId="77777777" w:rsidR="0088497A" w:rsidRDefault="0088497A" w:rsidP="009F0985"/>
    <w:p w14:paraId="415A9D84" w14:textId="77777777" w:rsidR="0088497A" w:rsidRDefault="0088497A" w:rsidP="009F0985"/>
    <w:p w14:paraId="4AAE013F" w14:textId="77777777" w:rsidR="0088497A" w:rsidRDefault="0088497A" w:rsidP="009F0985"/>
    <w:p w14:paraId="4883A124" w14:textId="77777777" w:rsidR="0088497A" w:rsidRDefault="0088497A" w:rsidP="009F0985"/>
    <w:p w14:paraId="26F311F5" w14:textId="77777777" w:rsidR="0088497A" w:rsidRDefault="0088497A" w:rsidP="009F0985"/>
    <w:p w14:paraId="5A57F212" w14:textId="77777777" w:rsidR="0088497A" w:rsidRDefault="0088497A" w:rsidP="009F0985"/>
    <w:p w14:paraId="19A75064" w14:textId="77777777" w:rsidR="0088497A" w:rsidRDefault="0088497A" w:rsidP="009F0985"/>
    <w:p w14:paraId="24D805C0" w14:textId="77777777" w:rsidR="0088497A" w:rsidRDefault="0088497A" w:rsidP="009F0985"/>
    <w:p w14:paraId="40F2D39C" w14:textId="77777777" w:rsidR="00FF6F0E" w:rsidRDefault="00FF6F0E" w:rsidP="009F0985">
      <w:pPr>
        <w:sectPr w:rsidR="00FF6F0E" w:rsidSect="0088497A">
          <w:pgSz w:w="16838" w:h="11906" w:orient="landscape"/>
          <w:pgMar w:top="1134" w:right="1440" w:bottom="1134" w:left="1440" w:header="720" w:footer="720" w:gutter="0"/>
          <w:cols w:space="720"/>
          <w:docGrid w:linePitch="600" w:charSpace="32768"/>
        </w:sectPr>
      </w:pPr>
    </w:p>
    <w:p w14:paraId="6C2B34A2" w14:textId="77777777" w:rsidR="0088497A" w:rsidRDefault="0088497A" w:rsidP="009F0985"/>
    <w:p w14:paraId="5A62BF73" w14:textId="77777777" w:rsidR="00FF6F0E" w:rsidRPr="00FF6F0E" w:rsidRDefault="00FF6F0E" w:rsidP="00FF6F0E">
      <w:pPr>
        <w:rPr>
          <w:rFonts w:ascii="Calibri" w:hAnsi="Calibri" w:cs="Calibri"/>
          <w:b/>
          <w:bCs/>
        </w:rPr>
      </w:pPr>
      <w:r w:rsidRPr="00FF6F0E">
        <w:rPr>
          <w:rFonts w:ascii="Calibri" w:hAnsi="Calibri" w:cs="Calibri"/>
          <w:b/>
          <w:bCs/>
        </w:rPr>
        <w:t>Descripción General:</w:t>
      </w:r>
    </w:p>
    <w:p w14:paraId="7EFBE470" w14:textId="2077995F" w:rsidR="00FF6F0E" w:rsidRPr="00FF6F0E" w:rsidRDefault="00FF6F0E" w:rsidP="00FF6F0E">
      <w:pPr>
        <w:rPr>
          <w:rFonts w:ascii="Calibri" w:hAnsi="Calibri" w:cs="Calibri"/>
        </w:rPr>
      </w:pPr>
      <w:r w:rsidRPr="00FF6F0E">
        <w:rPr>
          <w:rFonts w:ascii="Calibri" w:hAnsi="Calibri" w:cs="Calibri"/>
        </w:rPr>
        <w:t>Esta pantalla permite al usuario generar y visualizar los reportes de compras.</w:t>
      </w:r>
    </w:p>
    <w:p w14:paraId="65C19F07" w14:textId="77777777" w:rsidR="00FF6F0E" w:rsidRPr="00FF6F0E" w:rsidRDefault="00FF6F0E" w:rsidP="00FF6F0E">
      <w:pPr>
        <w:rPr>
          <w:rFonts w:ascii="Calibri" w:hAnsi="Calibri" w:cs="Calibri"/>
        </w:rPr>
      </w:pPr>
    </w:p>
    <w:p w14:paraId="4CAC8C35" w14:textId="77777777" w:rsidR="00FF6F0E" w:rsidRPr="00FF6F0E" w:rsidRDefault="00FF6F0E" w:rsidP="00FF6F0E">
      <w:pPr>
        <w:rPr>
          <w:rFonts w:ascii="Calibri" w:hAnsi="Calibri" w:cs="Calibri"/>
          <w:b/>
          <w:bCs/>
        </w:rPr>
      </w:pPr>
      <w:r w:rsidRPr="00FF6F0E">
        <w:rPr>
          <w:rFonts w:ascii="Calibri" w:hAnsi="Calibri" w:cs="Calibri"/>
          <w:b/>
          <w:bCs/>
        </w:rPr>
        <w:t>Elementos Clave:</w:t>
      </w:r>
    </w:p>
    <w:p w14:paraId="128BA5BF" w14:textId="77777777" w:rsidR="00FF6F0E" w:rsidRPr="00FF6F0E" w:rsidRDefault="00FF6F0E" w:rsidP="00FF6F0E">
      <w:pPr>
        <w:numPr>
          <w:ilvl w:val="0"/>
          <w:numId w:val="185"/>
        </w:numPr>
        <w:rPr>
          <w:rFonts w:ascii="Calibri" w:hAnsi="Calibri" w:cs="Calibri"/>
        </w:rPr>
      </w:pPr>
      <w:r w:rsidRPr="00FF6F0E">
        <w:rPr>
          <w:rFonts w:ascii="Calibri" w:hAnsi="Calibri" w:cs="Calibri"/>
        </w:rPr>
        <w:t>Campos para seleccionar el rango de fechas (Fecha Inicio y Fecha Fin).</w:t>
      </w:r>
    </w:p>
    <w:p w14:paraId="126257B9"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proveedor (con opción "Todos").</w:t>
      </w:r>
    </w:p>
    <w:p w14:paraId="61CC04AF"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transportista (con opción "Todos").</w:t>
      </w:r>
    </w:p>
    <w:p w14:paraId="6ADC9B6B" w14:textId="77777777" w:rsidR="00FF6F0E" w:rsidRPr="00FF6F0E" w:rsidRDefault="00FF6F0E" w:rsidP="00FF6F0E">
      <w:pPr>
        <w:numPr>
          <w:ilvl w:val="0"/>
          <w:numId w:val="185"/>
        </w:numPr>
        <w:rPr>
          <w:rFonts w:ascii="Calibri" w:hAnsi="Calibri" w:cs="Calibri"/>
        </w:rPr>
      </w:pPr>
      <w:r w:rsidRPr="00FF6F0E">
        <w:rPr>
          <w:rFonts w:ascii="Calibri" w:hAnsi="Calibri" w:cs="Calibri"/>
        </w:rPr>
        <w:t>Botón "Buscar" para generar el reporte.</w:t>
      </w:r>
    </w:p>
    <w:p w14:paraId="2C433CA7" w14:textId="77777777" w:rsidR="00FF6F0E" w:rsidRPr="00FF6F0E" w:rsidRDefault="00FF6F0E" w:rsidP="00FF6F0E">
      <w:pPr>
        <w:numPr>
          <w:ilvl w:val="0"/>
          <w:numId w:val="185"/>
        </w:numPr>
        <w:rPr>
          <w:rFonts w:ascii="Calibri" w:hAnsi="Calibri" w:cs="Calibri"/>
        </w:rPr>
      </w:pPr>
      <w:r w:rsidRPr="00FF6F0E">
        <w:rPr>
          <w:rFonts w:ascii="Calibri" w:hAnsi="Calibri" w:cs="Calibri"/>
        </w:rPr>
        <w:t>Tabla (</w:t>
      </w:r>
      <w:proofErr w:type="spellStart"/>
      <w:r w:rsidRPr="00FF6F0E">
        <w:rPr>
          <w:rFonts w:ascii="Calibri" w:hAnsi="Calibri" w:cs="Calibri"/>
        </w:rPr>
        <w:t>DataGridView</w:t>
      </w:r>
      <w:proofErr w:type="spellEnd"/>
      <w:r w:rsidRPr="00FF6F0E">
        <w:rPr>
          <w:rFonts w:ascii="Calibri" w:hAnsi="Calibri" w:cs="Calibri"/>
        </w:rPr>
        <w:t>) para visualizar los resultados del reporte.</w:t>
      </w:r>
    </w:p>
    <w:p w14:paraId="2A7A91FC" w14:textId="77777777" w:rsidR="00FF6F0E" w:rsidRPr="00FF6F0E" w:rsidRDefault="00FF6F0E" w:rsidP="00FF6F0E">
      <w:pPr>
        <w:numPr>
          <w:ilvl w:val="0"/>
          <w:numId w:val="185"/>
        </w:numPr>
        <w:rPr>
          <w:rFonts w:ascii="Calibri" w:hAnsi="Calibri" w:cs="Calibri"/>
        </w:rPr>
      </w:pPr>
      <w:r w:rsidRPr="00FF6F0E">
        <w:rPr>
          <w:rFonts w:ascii="Calibri" w:hAnsi="Calibri" w:cs="Calibri"/>
        </w:rPr>
        <w:t>Botones adicionales:</w:t>
      </w:r>
    </w:p>
    <w:p w14:paraId="3B3F36AE" w14:textId="77777777" w:rsidR="00FF6F0E" w:rsidRPr="00FF6F0E" w:rsidRDefault="00FF6F0E" w:rsidP="00FF6F0E">
      <w:pPr>
        <w:numPr>
          <w:ilvl w:val="1"/>
          <w:numId w:val="185"/>
        </w:numPr>
        <w:rPr>
          <w:rFonts w:ascii="Calibri" w:hAnsi="Calibri" w:cs="Calibri"/>
        </w:rPr>
      </w:pPr>
      <w:r w:rsidRPr="00FF6F0E">
        <w:rPr>
          <w:rFonts w:ascii="Calibri" w:hAnsi="Calibri" w:cs="Calibri"/>
        </w:rPr>
        <w:t>"Generar Excel" para exportar el reporte a formato Excel.</w:t>
      </w:r>
    </w:p>
    <w:p w14:paraId="03218BA7" w14:textId="77777777" w:rsidR="00FF6F0E" w:rsidRPr="00FF6F0E" w:rsidRDefault="00FF6F0E" w:rsidP="00FF6F0E">
      <w:pPr>
        <w:numPr>
          <w:ilvl w:val="1"/>
          <w:numId w:val="185"/>
        </w:numPr>
        <w:rPr>
          <w:rFonts w:ascii="Calibri" w:hAnsi="Calibri" w:cs="Calibri"/>
        </w:rPr>
      </w:pPr>
      <w:r w:rsidRPr="00FF6F0E">
        <w:rPr>
          <w:rFonts w:ascii="Calibri" w:hAnsi="Calibri" w:cs="Calibri"/>
        </w:rPr>
        <w:t>"Limpiar" para resetear la búsqueda.</w:t>
      </w:r>
    </w:p>
    <w:p w14:paraId="38F7425C" w14:textId="77777777" w:rsidR="00FF6F0E" w:rsidRPr="00FF6F0E" w:rsidRDefault="00FF6F0E" w:rsidP="00FF6F0E">
      <w:pPr>
        <w:numPr>
          <w:ilvl w:val="1"/>
          <w:numId w:val="185"/>
        </w:numPr>
        <w:rPr>
          <w:rFonts w:ascii="Calibri" w:hAnsi="Calibri" w:cs="Calibri"/>
        </w:rPr>
      </w:pPr>
      <w:r w:rsidRPr="00FF6F0E">
        <w:rPr>
          <w:rFonts w:ascii="Calibri" w:hAnsi="Calibri" w:cs="Calibri"/>
        </w:rPr>
        <w:t>"Buscar" en la tabla para filtrar los resultados visibles.</w:t>
      </w:r>
    </w:p>
    <w:p w14:paraId="7AE1CC7A" w14:textId="77777777" w:rsidR="00FF6F0E" w:rsidRPr="00FF6F0E" w:rsidRDefault="00FF6F0E" w:rsidP="00FF6F0E">
      <w:pPr>
        <w:ind w:left="1440"/>
        <w:rPr>
          <w:rFonts w:ascii="Calibri" w:hAnsi="Calibri" w:cs="Calibri"/>
        </w:rPr>
      </w:pPr>
    </w:p>
    <w:p w14:paraId="00B9A236" w14:textId="77777777" w:rsidR="00FF6F0E" w:rsidRPr="00FF6F0E" w:rsidRDefault="00FF6F0E" w:rsidP="00FF6F0E">
      <w:pPr>
        <w:rPr>
          <w:rFonts w:ascii="Calibri" w:hAnsi="Calibri" w:cs="Calibri"/>
          <w:b/>
          <w:bCs/>
        </w:rPr>
      </w:pPr>
      <w:r w:rsidRPr="00FF6F0E">
        <w:rPr>
          <w:rFonts w:ascii="Calibri" w:hAnsi="Calibri" w:cs="Calibri"/>
          <w:b/>
          <w:bCs/>
        </w:rPr>
        <w:t>Funcionalidades:</w:t>
      </w:r>
    </w:p>
    <w:p w14:paraId="6C90B37A" w14:textId="77777777" w:rsidR="00FF6F0E" w:rsidRPr="00FF6F0E" w:rsidRDefault="00FF6F0E" w:rsidP="00FF6F0E">
      <w:pPr>
        <w:numPr>
          <w:ilvl w:val="0"/>
          <w:numId w:val="186"/>
        </w:numPr>
        <w:rPr>
          <w:rFonts w:ascii="Calibri" w:hAnsi="Calibri" w:cs="Calibri"/>
        </w:rPr>
      </w:pPr>
      <w:r w:rsidRPr="00FF6F0E">
        <w:rPr>
          <w:rFonts w:ascii="Calibri" w:hAnsi="Calibri" w:cs="Calibri"/>
        </w:rPr>
        <w:t>Generación dinámica de reportes basados en los filtros seleccionados.</w:t>
      </w:r>
    </w:p>
    <w:p w14:paraId="06424291" w14:textId="77777777" w:rsidR="00FF6F0E" w:rsidRPr="00FF6F0E" w:rsidRDefault="00FF6F0E" w:rsidP="00FF6F0E">
      <w:pPr>
        <w:numPr>
          <w:ilvl w:val="0"/>
          <w:numId w:val="186"/>
        </w:numPr>
        <w:rPr>
          <w:rFonts w:ascii="Calibri" w:hAnsi="Calibri" w:cs="Calibri"/>
        </w:rPr>
      </w:pPr>
      <w:r w:rsidRPr="00FF6F0E">
        <w:rPr>
          <w:rFonts w:ascii="Calibri" w:hAnsi="Calibri" w:cs="Calibri"/>
        </w:rPr>
        <w:t>Visualización detallada de los datos en una tabla.</w:t>
      </w:r>
    </w:p>
    <w:p w14:paraId="37005B44" w14:textId="77777777" w:rsidR="00FF6F0E" w:rsidRPr="00FF6F0E" w:rsidRDefault="00FF6F0E" w:rsidP="00FF6F0E">
      <w:pPr>
        <w:numPr>
          <w:ilvl w:val="0"/>
          <w:numId w:val="186"/>
        </w:numPr>
        <w:rPr>
          <w:rFonts w:ascii="Calibri" w:hAnsi="Calibri" w:cs="Calibri"/>
        </w:rPr>
      </w:pPr>
      <w:r w:rsidRPr="00FF6F0E">
        <w:rPr>
          <w:rFonts w:ascii="Calibri" w:hAnsi="Calibri" w:cs="Calibri"/>
        </w:rPr>
        <w:t>Filtro adicional en la tabla para buscar información específica.</w:t>
      </w:r>
    </w:p>
    <w:p w14:paraId="23BA0816" w14:textId="77777777" w:rsidR="00FF6F0E" w:rsidRPr="00FF6F0E" w:rsidRDefault="00FF6F0E" w:rsidP="00FF6F0E">
      <w:pPr>
        <w:numPr>
          <w:ilvl w:val="0"/>
          <w:numId w:val="186"/>
        </w:numPr>
        <w:rPr>
          <w:rFonts w:ascii="Calibri" w:hAnsi="Calibri" w:cs="Calibri"/>
        </w:rPr>
      </w:pPr>
      <w:r w:rsidRPr="00FF6F0E">
        <w:rPr>
          <w:rFonts w:ascii="Calibri" w:hAnsi="Calibri" w:cs="Calibri"/>
        </w:rPr>
        <w:t>Exportación a Excel para análisis posterior o presentaciones.</w:t>
      </w:r>
    </w:p>
    <w:p w14:paraId="41628700" w14:textId="77777777" w:rsidR="0088497A" w:rsidRDefault="0088497A" w:rsidP="009F0985"/>
    <w:p w14:paraId="25934973" w14:textId="77777777" w:rsidR="0088497A" w:rsidRDefault="0088497A" w:rsidP="009F0985"/>
    <w:p w14:paraId="265366FE" w14:textId="77777777" w:rsidR="0088497A" w:rsidRDefault="0088497A" w:rsidP="009F0985"/>
    <w:p w14:paraId="7380A84C" w14:textId="77777777" w:rsidR="0088497A" w:rsidRDefault="0088497A" w:rsidP="009F0985"/>
    <w:p w14:paraId="2CBBA341" w14:textId="77777777" w:rsidR="0088497A" w:rsidRDefault="0088497A" w:rsidP="009F0985"/>
    <w:p w14:paraId="1FF26942" w14:textId="77777777" w:rsidR="0088497A" w:rsidRDefault="0088497A" w:rsidP="009F0985"/>
    <w:p w14:paraId="311D5CFD" w14:textId="77777777" w:rsidR="0088497A" w:rsidRDefault="0088497A" w:rsidP="009F0985"/>
    <w:p w14:paraId="29468A73" w14:textId="77777777" w:rsidR="0088497A" w:rsidRDefault="0088497A" w:rsidP="009F0985"/>
    <w:p w14:paraId="36C0A56D" w14:textId="77777777" w:rsidR="0088497A" w:rsidRDefault="0088497A" w:rsidP="009F0985"/>
    <w:p w14:paraId="040488E1" w14:textId="77777777" w:rsidR="0088497A" w:rsidRDefault="0088497A" w:rsidP="009F0985"/>
    <w:p w14:paraId="5EB34450" w14:textId="77777777" w:rsidR="0088497A" w:rsidRDefault="0088497A" w:rsidP="009F0985"/>
    <w:p w14:paraId="79EE9E53" w14:textId="77777777" w:rsidR="009849E7" w:rsidRDefault="009849E7" w:rsidP="009F0985"/>
    <w:p w14:paraId="02F27311" w14:textId="77777777" w:rsidR="009849E7" w:rsidRDefault="009849E7" w:rsidP="009F0985"/>
    <w:p w14:paraId="51834CDD" w14:textId="77777777" w:rsidR="009849E7" w:rsidRDefault="009849E7" w:rsidP="009F0985"/>
    <w:p w14:paraId="733A051A" w14:textId="77777777" w:rsidR="009849E7" w:rsidRDefault="009849E7" w:rsidP="009F0985"/>
    <w:p w14:paraId="790D6C80" w14:textId="77777777" w:rsidR="009849E7" w:rsidRDefault="009849E7" w:rsidP="009F0985"/>
    <w:p w14:paraId="43CFFA46" w14:textId="77777777" w:rsidR="009849E7" w:rsidRDefault="009849E7" w:rsidP="009F0985"/>
    <w:p w14:paraId="3A81206B" w14:textId="77777777" w:rsidR="009849E7" w:rsidRDefault="009849E7" w:rsidP="009F0985"/>
    <w:p w14:paraId="61C436D5" w14:textId="77777777" w:rsidR="009849E7" w:rsidRDefault="009849E7" w:rsidP="009F0985"/>
    <w:p w14:paraId="0988C140" w14:textId="77777777" w:rsidR="009849E7" w:rsidRDefault="009849E7" w:rsidP="009F0985"/>
    <w:p w14:paraId="34536E26" w14:textId="77777777" w:rsidR="009849E7" w:rsidRDefault="009849E7" w:rsidP="009F0985"/>
    <w:p w14:paraId="6D16B855" w14:textId="77777777" w:rsidR="009849E7" w:rsidRDefault="009849E7" w:rsidP="009F0985"/>
    <w:p w14:paraId="7803F0F2" w14:textId="77777777" w:rsidR="009849E7" w:rsidRDefault="009849E7" w:rsidP="009F0985"/>
    <w:p w14:paraId="7CEC705F" w14:textId="77777777" w:rsidR="009849E7" w:rsidRDefault="009849E7" w:rsidP="009F0985"/>
    <w:p w14:paraId="33C494BE" w14:textId="77777777" w:rsidR="009849E7" w:rsidRDefault="009849E7" w:rsidP="009F0985"/>
    <w:p w14:paraId="3D8B0084" w14:textId="77777777" w:rsidR="0088497A" w:rsidRDefault="0088497A" w:rsidP="009F0985"/>
    <w:p w14:paraId="141DA442" w14:textId="77777777" w:rsidR="0088497A" w:rsidRDefault="0088497A" w:rsidP="009F0985"/>
    <w:p w14:paraId="17A5692D" w14:textId="77777777" w:rsidR="0088497A" w:rsidRDefault="0088497A" w:rsidP="009F0985"/>
    <w:p w14:paraId="1D5BBF05" w14:textId="6D08B971" w:rsidR="008D2231" w:rsidRDefault="008D2231" w:rsidP="008D2231">
      <w:pPr>
        <w:pStyle w:val="Ttulo3"/>
        <w:rPr>
          <w:rFonts w:ascii="Calibri" w:hAnsi="Calibri" w:cs="Calibri"/>
          <w:sz w:val="24"/>
          <w:szCs w:val="24"/>
        </w:rPr>
      </w:pPr>
      <w:bookmarkStart w:id="86" w:name="_Toc187794249"/>
      <w:r w:rsidRPr="008D2231">
        <w:rPr>
          <w:rFonts w:ascii="Calibri" w:hAnsi="Calibri" w:cs="Calibri"/>
          <w:sz w:val="24"/>
          <w:szCs w:val="24"/>
        </w:rPr>
        <w:lastRenderedPageBreak/>
        <w:t>Reporte de Ventas realizadas</w:t>
      </w:r>
      <w:bookmarkEnd w:id="86"/>
      <w:r w:rsidRPr="008D2231">
        <w:rPr>
          <w:rFonts w:ascii="Calibri" w:hAnsi="Calibri" w:cs="Calibri"/>
          <w:sz w:val="24"/>
          <w:szCs w:val="24"/>
        </w:rPr>
        <w:t xml:space="preserve"> </w:t>
      </w:r>
    </w:p>
    <w:p w14:paraId="57695F40" w14:textId="77777777" w:rsidR="00AE5D95" w:rsidRPr="00AE5D95" w:rsidRDefault="00AE5D95" w:rsidP="00AE5D95"/>
    <w:p w14:paraId="65C6E5D3" w14:textId="2B9BBF9C" w:rsidR="00AE5D95" w:rsidRDefault="00AE5D95" w:rsidP="00AE5D95">
      <w:pPr>
        <w:rPr>
          <w:rFonts w:ascii="Calibri" w:hAnsi="Calibri" w:cs="Calibri"/>
        </w:rPr>
      </w:pPr>
      <w:r w:rsidRPr="00AE5D95">
        <w:rPr>
          <w:rFonts w:ascii="Calibri" w:hAnsi="Calibri" w:cs="Calibri"/>
          <w:b/>
          <w:bCs/>
        </w:rPr>
        <w:t>Objetivo</w:t>
      </w:r>
      <w:r w:rsidR="00B11BE5">
        <w:rPr>
          <w:rFonts w:ascii="Calibri" w:hAnsi="Calibri" w:cs="Calibri"/>
          <w:b/>
          <w:bCs/>
        </w:rPr>
        <w:t xml:space="preserve">: </w:t>
      </w:r>
      <w:r w:rsidRPr="00AE5D95">
        <w:rPr>
          <w:rFonts w:ascii="Calibri" w:hAnsi="Calibri" w:cs="Calibri"/>
        </w:rPr>
        <w:t>Este reporte proporciona un resumen detallado de todas las ventas realizadas dentro del rango de fechas seleccionado.</w:t>
      </w:r>
    </w:p>
    <w:p w14:paraId="10CFEC2C" w14:textId="77777777" w:rsidR="00B11BE5" w:rsidRPr="00B11BE5" w:rsidRDefault="00B11BE5" w:rsidP="00AE5D95">
      <w:pPr>
        <w:rPr>
          <w:rFonts w:ascii="Calibri" w:hAnsi="Calibri" w:cs="Calibri"/>
          <w:b/>
          <w:bCs/>
        </w:rPr>
      </w:pPr>
    </w:p>
    <w:p w14:paraId="1A6BCAFD" w14:textId="77777777" w:rsidR="00AE5D95" w:rsidRPr="00AE5D95" w:rsidRDefault="00AE5D95" w:rsidP="00AE5D95">
      <w:pPr>
        <w:rPr>
          <w:rFonts w:ascii="Calibri" w:hAnsi="Calibri" w:cs="Calibri"/>
          <w:b/>
          <w:bCs/>
        </w:rPr>
      </w:pPr>
      <w:r w:rsidRPr="00AE5D95">
        <w:rPr>
          <w:rFonts w:ascii="Calibri" w:hAnsi="Calibri" w:cs="Calibri"/>
          <w:b/>
          <w:bCs/>
        </w:rPr>
        <w:t>Estructura:</w:t>
      </w:r>
    </w:p>
    <w:p w14:paraId="3456FEA3" w14:textId="77777777" w:rsidR="00AE5D95" w:rsidRPr="00AE5D95" w:rsidRDefault="00AE5D95" w:rsidP="00AE5D95">
      <w:pPr>
        <w:rPr>
          <w:rFonts w:ascii="Calibri" w:hAnsi="Calibri" w:cs="Calibri"/>
        </w:rPr>
      </w:pPr>
      <w:r w:rsidRPr="00AE5D95">
        <w:rPr>
          <w:rFonts w:ascii="Calibri" w:hAnsi="Calibri" w:cs="Calibri"/>
        </w:rPr>
        <w:t>El reporte incluye las siguientes columnas:</w:t>
      </w:r>
    </w:p>
    <w:p w14:paraId="08738BE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FechaRegistro</w:t>
      </w:r>
      <w:proofErr w:type="spellEnd"/>
    </w:p>
    <w:p w14:paraId="53CC05B2"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TipoDocumento</w:t>
      </w:r>
      <w:proofErr w:type="spellEnd"/>
    </w:p>
    <w:p w14:paraId="55036E8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NumeroDocumento</w:t>
      </w:r>
      <w:proofErr w:type="spellEnd"/>
    </w:p>
    <w:p w14:paraId="7FB339D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MontoTotal</w:t>
      </w:r>
      <w:proofErr w:type="spellEnd"/>
    </w:p>
    <w:p w14:paraId="19BE7A98"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UsuarioRegistro</w:t>
      </w:r>
      <w:proofErr w:type="spellEnd"/>
    </w:p>
    <w:p w14:paraId="3B71E75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CedulaCliente</w:t>
      </w:r>
      <w:proofErr w:type="spellEnd"/>
    </w:p>
    <w:p w14:paraId="1BC5EC4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NombreCliente</w:t>
      </w:r>
      <w:proofErr w:type="spellEnd"/>
    </w:p>
    <w:p w14:paraId="1306EF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CodigoProducto</w:t>
      </w:r>
      <w:proofErr w:type="spellEnd"/>
    </w:p>
    <w:p w14:paraId="0C26D34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NombreProducto</w:t>
      </w:r>
      <w:proofErr w:type="spellEnd"/>
    </w:p>
    <w:p w14:paraId="4883896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Categoria</w:t>
      </w:r>
      <w:proofErr w:type="spellEnd"/>
    </w:p>
    <w:p w14:paraId="793A387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PrecioVenta</w:t>
      </w:r>
      <w:proofErr w:type="spellEnd"/>
    </w:p>
    <w:p w14:paraId="4995DC9D" w14:textId="77777777" w:rsidR="00AE5D95" w:rsidRPr="00AE5D95" w:rsidRDefault="00AE5D95" w:rsidP="00AE5D95">
      <w:pPr>
        <w:numPr>
          <w:ilvl w:val="0"/>
          <w:numId w:val="184"/>
        </w:numPr>
        <w:rPr>
          <w:rFonts w:ascii="Calibri" w:hAnsi="Calibri" w:cs="Calibri"/>
        </w:rPr>
      </w:pPr>
      <w:r w:rsidRPr="00AE5D95">
        <w:rPr>
          <w:rFonts w:ascii="Calibri" w:hAnsi="Calibri" w:cs="Calibri"/>
        </w:rPr>
        <w:t>Cantidad</w:t>
      </w:r>
    </w:p>
    <w:p w14:paraId="153D5E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SubTotal</w:t>
      </w:r>
      <w:proofErr w:type="spellEnd"/>
    </w:p>
    <w:p w14:paraId="6E672044" w14:textId="77777777" w:rsidR="00AE5D95" w:rsidRPr="00AE5D95" w:rsidRDefault="00AE5D95" w:rsidP="00AE5D95">
      <w:pPr>
        <w:numPr>
          <w:ilvl w:val="0"/>
          <w:numId w:val="184"/>
        </w:numPr>
        <w:rPr>
          <w:rFonts w:ascii="Calibri" w:hAnsi="Calibri" w:cs="Calibri"/>
        </w:rPr>
      </w:pPr>
      <w:r w:rsidRPr="00AE5D95">
        <w:rPr>
          <w:rFonts w:ascii="Calibri" w:hAnsi="Calibri" w:cs="Calibri"/>
        </w:rPr>
        <w:t>Descuento</w:t>
      </w:r>
    </w:p>
    <w:p w14:paraId="12014C50" w14:textId="249FD89F" w:rsidR="00AE5D95" w:rsidRPr="00AE5D95" w:rsidRDefault="00AE5D95" w:rsidP="00AE5D95">
      <w:pPr>
        <w:rPr>
          <w:rFonts w:ascii="Calibri" w:hAnsi="Calibri" w:cs="Calibri"/>
          <w:b/>
          <w:bCs/>
        </w:rPr>
      </w:pPr>
      <w:r w:rsidRPr="00AE5D95">
        <w:rPr>
          <w:rFonts w:ascii="Calibri" w:hAnsi="Calibri" w:cs="Calibri"/>
          <w:b/>
          <w:bCs/>
        </w:rPr>
        <w:t>Filtros y Parámetros:</w:t>
      </w:r>
      <w:r w:rsidRPr="0012205D">
        <w:rPr>
          <w:rFonts w:ascii="Calibri" w:hAnsi="Calibri" w:cs="Calibri"/>
          <w:b/>
          <w:bCs/>
        </w:rPr>
        <w:t xml:space="preserve"> </w:t>
      </w:r>
      <w:r w:rsidRPr="00AE5D95">
        <w:rPr>
          <w:rFonts w:ascii="Calibri" w:hAnsi="Calibri" w:cs="Calibri"/>
        </w:rPr>
        <w:t>El reporte permite filtrar por rango de fechas.</w:t>
      </w:r>
    </w:p>
    <w:p w14:paraId="69293E00" w14:textId="1523C4CC" w:rsidR="00AE5D95" w:rsidRPr="00AE5D95" w:rsidRDefault="00AE5D95" w:rsidP="00AE5D95">
      <w:pPr>
        <w:rPr>
          <w:rFonts w:ascii="Calibri" w:hAnsi="Calibri" w:cs="Calibri"/>
          <w:b/>
          <w:bCs/>
        </w:rPr>
      </w:pPr>
      <w:r w:rsidRPr="00AE5D95">
        <w:rPr>
          <w:rFonts w:ascii="Calibri" w:hAnsi="Calibri" w:cs="Calibri"/>
          <w:b/>
          <w:bCs/>
        </w:rPr>
        <w:t>Formatos de Salida:</w:t>
      </w:r>
      <w:r w:rsidRPr="0012205D">
        <w:rPr>
          <w:rFonts w:ascii="Calibri" w:hAnsi="Calibri" w:cs="Calibri"/>
          <w:b/>
          <w:bCs/>
        </w:rPr>
        <w:t xml:space="preserve"> </w:t>
      </w:r>
      <w:r w:rsidRPr="00AE5D95">
        <w:rPr>
          <w:rFonts w:ascii="Calibri" w:hAnsi="Calibri" w:cs="Calibri"/>
        </w:rPr>
        <w:t>El reporte se puede visualizar en pantalla y exportar a Excel (.xlsx).</w:t>
      </w:r>
    </w:p>
    <w:p w14:paraId="68249BC7" w14:textId="77777777" w:rsidR="00AE5D95" w:rsidRDefault="00AE5D95" w:rsidP="00AE5D95"/>
    <w:p w14:paraId="5E6DE07A" w14:textId="77777777" w:rsidR="009849E7" w:rsidRDefault="009849E7" w:rsidP="00AE5D95"/>
    <w:p w14:paraId="7AC4E604" w14:textId="77777777" w:rsidR="009849E7" w:rsidRDefault="009849E7" w:rsidP="00AE5D95"/>
    <w:p w14:paraId="4E2AE143" w14:textId="77777777" w:rsidR="009849E7" w:rsidRDefault="009849E7" w:rsidP="00AE5D95"/>
    <w:p w14:paraId="3DD940D5" w14:textId="77777777" w:rsidR="009849E7" w:rsidRDefault="009849E7" w:rsidP="00AE5D95"/>
    <w:p w14:paraId="5455BC69" w14:textId="77777777" w:rsidR="009849E7" w:rsidRDefault="009849E7" w:rsidP="00AE5D95"/>
    <w:p w14:paraId="4BEA4689" w14:textId="77777777" w:rsidR="009849E7" w:rsidRDefault="009849E7" w:rsidP="00AE5D95">
      <w:pPr>
        <w:sectPr w:rsidR="009849E7" w:rsidSect="00FF6F0E">
          <w:pgSz w:w="11906" w:h="16838"/>
          <w:pgMar w:top="1440" w:right="1134" w:bottom="1440" w:left="1134" w:header="720" w:footer="720" w:gutter="0"/>
          <w:cols w:space="720"/>
          <w:docGrid w:linePitch="600" w:charSpace="32768"/>
        </w:sectPr>
      </w:pPr>
    </w:p>
    <w:p w14:paraId="60FA7E7A" w14:textId="77777777" w:rsidR="009849E7" w:rsidRPr="009849E7" w:rsidRDefault="009849E7" w:rsidP="009849E7"/>
    <w:p w14:paraId="39C756D4" w14:textId="0D0F5EFC" w:rsidR="009849E7" w:rsidRPr="002F1412" w:rsidRDefault="002F1412" w:rsidP="002F1412">
      <w:pPr>
        <w:pStyle w:val="Ttulo4"/>
        <w:jc w:val="center"/>
        <w:rPr>
          <w:rFonts w:ascii="Calibri" w:hAnsi="Calibri" w:cs="Calibri"/>
        </w:rPr>
      </w:pPr>
      <w:bookmarkStart w:id="87" w:name="_Toc186290169"/>
      <w:bookmarkStart w:id="88" w:name="_Toc186476333"/>
      <w:bookmarkStart w:id="89" w:name="_Toc186813345"/>
      <w:bookmarkStart w:id="90" w:name="_Toc187008768"/>
      <w:bookmarkStart w:id="91" w:name="_Toc187794250"/>
      <w:r>
        <w:rPr>
          <w:rFonts w:ascii="Calibri" w:hAnsi="Calibri" w:cs="Calibri"/>
        </w:rPr>
        <w:t>Diseño de la ventana</w:t>
      </w:r>
      <w:r w:rsidR="009849E7" w:rsidRPr="002F1412">
        <w:rPr>
          <w:rFonts w:ascii="Calibri" w:hAnsi="Calibri" w:cs="Calibri"/>
        </w:rPr>
        <w:t xml:space="preserve"> Reportes Ventas</w:t>
      </w:r>
      <w:bookmarkEnd w:id="87"/>
      <w:bookmarkEnd w:id="88"/>
      <w:bookmarkEnd w:id="89"/>
      <w:bookmarkEnd w:id="90"/>
      <w:bookmarkEnd w:id="91"/>
    </w:p>
    <w:p w14:paraId="2A40DD25" w14:textId="2F5AE313" w:rsidR="009849E7" w:rsidRPr="009849E7" w:rsidRDefault="009849E7" w:rsidP="009849E7">
      <w:pPr>
        <w:tabs>
          <w:tab w:val="left" w:pos="6264"/>
        </w:tabs>
      </w:pPr>
    </w:p>
    <w:p w14:paraId="1DBE3EA2" w14:textId="77777777" w:rsidR="009849E7" w:rsidRPr="009849E7" w:rsidRDefault="009849E7" w:rsidP="009849E7"/>
    <w:p w14:paraId="085DDEF0" w14:textId="77777777" w:rsidR="009849E7" w:rsidRPr="009849E7" w:rsidRDefault="009849E7" w:rsidP="009849E7"/>
    <w:p w14:paraId="340E4DED" w14:textId="77777777" w:rsidR="009849E7" w:rsidRDefault="009849E7" w:rsidP="009849E7"/>
    <w:p w14:paraId="06E6D1EE" w14:textId="36C63FB8" w:rsidR="009849E7" w:rsidRDefault="009849E7" w:rsidP="003729BB">
      <w:pPr>
        <w:tabs>
          <w:tab w:val="left" w:pos="6060"/>
          <w:tab w:val="left" w:pos="8124"/>
        </w:tabs>
      </w:pPr>
      <w:r>
        <w:tab/>
      </w:r>
      <w:r>
        <w:rPr>
          <w:noProof/>
        </w:rPr>
        <w:drawing>
          <wp:anchor distT="0" distB="0" distL="114300" distR="114300" simplePos="0" relativeHeight="251674624" behindDoc="0" locked="0" layoutInCell="1" allowOverlap="1" wp14:anchorId="672DB2C2" wp14:editId="70B6EEA5">
            <wp:simplePos x="0" y="0"/>
            <wp:positionH relativeFrom="margin">
              <wp:align>center</wp:align>
            </wp:positionH>
            <wp:positionV relativeFrom="margin">
              <wp:align>center</wp:align>
            </wp:positionV>
            <wp:extent cx="9090025" cy="3581400"/>
            <wp:effectExtent l="0" t="0" r="0" b="0"/>
            <wp:wrapSquare wrapText="bothSides"/>
            <wp:docPr id="837317354"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7354" name="Imagen 93" descr="Interfaz de usuario gráfica, Aplicación, Word&#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29" r="3756"/>
                    <a:stretch/>
                  </pic:blipFill>
                  <pic:spPr bwMode="auto">
                    <a:xfrm>
                      <a:off x="0" y="0"/>
                      <a:ext cx="909002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9BB">
        <w:tab/>
      </w:r>
    </w:p>
    <w:p w14:paraId="55C13880" w14:textId="77777777" w:rsidR="003729BB" w:rsidRDefault="003729BB" w:rsidP="003729BB">
      <w:pPr>
        <w:tabs>
          <w:tab w:val="left" w:pos="6060"/>
          <w:tab w:val="left" w:pos="8124"/>
        </w:tabs>
      </w:pPr>
    </w:p>
    <w:p w14:paraId="78CEC8B9" w14:textId="77777777" w:rsidR="003729BB" w:rsidRDefault="003729BB" w:rsidP="003729BB">
      <w:pPr>
        <w:tabs>
          <w:tab w:val="left" w:pos="6060"/>
          <w:tab w:val="left" w:pos="8124"/>
        </w:tabs>
      </w:pPr>
    </w:p>
    <w:p w14:paraId="41524007" w14:textId="77777777" w:rsidR="003729BB" w:rsidRDefault="003729BB" w:rsidP="003729BB">
      <w:pPr>
        <w:tabs>
          <w:tab w:val="left" w:pos="6060"/>
          <w:tab w:val="left" w:pos="8124"/>
        </w:tabs>
      </w:pPr>
    </w:p>
    <w:p w14:paraId="3B2F0F9F" w14:textId="77777777" w:rsidR="003729BB" w:rsidRDefault="003729BB" w:rsidP="003729BB">
      <w:pPr>
        <w:tabs>
          <w:tab w:val="left" w:pos="6060"/>
          <w:tab w:val="left" w:pos="8124"/>
        </w:tabs>
        <w:sectPr w:rsidR="003729BB" w:rsidSect="009849E7">
          <w:pgSz w:w="16838" w:h="11906" w:orient="landscape"/>
          <w:pgMar w:top="1134" w:right="1440" w:bottom="1134" w:left="1440" w:header="720" w:footer="720" w:gutter="0"/>
          <w:cols w:space="720"/>
          <w:docGrid w:linePitch="600" w:charSpace="32768"/>
        </w:sectPr>
      </w:pPr>
    </w:p>
    <w:p w14:paraId="5497F06C" w14:textId="77777777" w:rsidR="00430350" w:rsidRDefault="00430350" w:rsidP="00430350">
      <w:pPr>
        <w:tabs>
          <w:tab w:val="left" w:pos="6060"/>
          <w:tab w:val="left" w:pos="8124"/>
        </w:tabs>
        <w:rPr>
          <w:rFonts w:ascii="Calibri" w:hAnsi="Calibri" w:cs="Calibri"/>
          <w:b/>
          <w:bCs/>
        </w:rPr>
      </w:pPr>
    </w:p>
    <w:p w14:paraId="368F3F5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Descripción General:</w:t>
      </w:r>
    </w:p>
    <w:p w14:paraId="307E1CB0" w14:textId="77777777" w:rsidR="00562302" w:rsidRDefault="00562302" w:rsidP="00562302">
      <w:pPr>
        <w:tabs>
          <w:tab w:val="left" w:pos="6060"/>
          <w:tab w:val="left" w:pos="8124"/>
        </w:tabs>
        <w:rPr>
          <w:rFonts w:ascii="Calibri" w:hAnsi="Calibri" w:cs="Calibri"/>
        </w:rPr>
      </w:pPr>
      <w:r w:rsidRPr="00430350">
        <w:rPr>
          <w:rFonts w:ascii="Calibri" w:hAnsi="Calibri" w:cs="Calibri"/>
        </w:rPr>
        <w:t>Esta pantalla permite al usuario generar y visualizar los reportes de ventas.</w:t>
      </w:r>
    </w:p>
    <w:p w14:paraId="711F603B" w14:textId="77777777" w:rsidR="00562302" w:rsidRPr="00430350" w:rsidRDefault="00562302" w:rsidP="00562302">
      <w:pPr>
        <w:tabs>
          <w:tab w:val="left" w:pos="6060"/>
          <w:tab w:val="left" w:pos="8124"/>
        </w:tabs>
        <w:rPr>
          <w:rFonts w:ascii="Calibri" w:hAnsi="Calibri" w:cs="Calibri"/>
        </w:rPr>
      </w:pPr>
    </w:p>
    <w:p w14:paraId="5BBB9E8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Elementos Clave:</w:t>
      </w:r>
    </w:p>
    <w:p w14:paraId="47BDC536"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Campos para seleccionar el rango de fechas (Fecha Inicio y Fecha Fin).</w:t>
      </w:r>
    </w:p>
    <w:p w14:paraId="5643817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Botón "Buscar" para generar el reporte.</w:t>
      </w:r>
    </w:p>
    <w:p w14:paraId="76CB35D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Tabla (</w:t>
      </w:r>
      <w:proofErr w:type="spellStart"/>
      <w:r w:rsidRPr="00430350">
        <w:rPr>
          <w:rFonts w:ascii="Calibri" w:hAnsi="Calibri" w:cs="Calibri"/>
        </w:rPr>
        <w:t>DataGridView</w:t>
      </w:r>
      <w:proofErr w:type="spellEnd"/>
      <w:r w:rsidRPr="00430350">
        <w:rPr>
          <w:rFonts w:ascii="Calibri" w:hAnsi="Calibri" w:cs="Calibri"/>
        </w:rPr>
        <w:t>) para visualizar los resultados del reporte.</w:t>
      </w:r>
    </w:p>
    <w:p w14:paraId="6CDDFB28" w14:textId="77777777" w:rsidR="00562302" w:rsidRPr="00430350" w:rsidRDefault="00562302" w:rsidP="00562302">
      <w:pPr>
        <w:numPr>
          <w:ilvl w:val="0"/>
          <w:numId w:val="187"/>
        </w:numPr>
        <w:tabs>
          <w:tab w:val="left" w:pos="6060"/>
          <w:tab w:val="left" w:pos="8124"/>
        </w:tabs>
        <w:rPr>
          <w:rFonts w:ascii="Calibri" w:hAnsi="Calibri" w:cs="Calibri"/>
        </w:rPr>
      </w:pPr>
      <w:proofErr w:type="spellStart"/>
      <w:r w:rsidRPr="00430350">
        <w:rPr>
          <w:rFonts w:ascii="Calibri" w:hAnsi="Calibri" w:cs="Calibri"/>
        </w:rPr>
        <w:t>Combobox</w:t>
      </w:r>
      <w:proofErr w:type="spellEnd"/>
      <w:r w:rsidRPr="00430350">
        <w:rPr>
          <w:rFonts w:ascii="Calibri" w:hAnsi="Calibri" w:cs="Calibri"/>
        </w:rPr>
        <w:t xml:space="preserve"> para seleccionar la columna por la cual filtrar los resultados.</w:t>
      </w:r>
    </w:p>
    <w:p w14:paraId="1AF91D40"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 de texto para ingresar el criterio de búsqueda.</w:t>
      </w:r>
    </w:p>
    <w:p w14:paraId="61E3F37E"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Botones adicionales:</w:t>
      </w:r>
    </w:p>
    <w:p w14:paraId="0101216A" w14:textId="77777777" w:rsidR="00562302" w:rsidRPr="00430350"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"Generar Excel" para exportar el reporte a formato Excel.</w:t>
      </w:r>
    </w:p>
    <w:p w14:paraId="236B7D8E" w14:textId="77777777" w:rsidR="00562302"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"Limpiar" para resetear la búsqueda.</w:t>
      </w:r>
    </w:p>
    <w:p w14:paraId="6DBC8434" w14:textId="77777777" w:rsidR="00562302" w:rsidRPr="00430350" w:rsidRDefault="00562302" w:rsidP="00562302">
      <w:pPr>
        <w:tabs>
          <w:tab w:val="left" w:pos="6060"/>
          <w:tab w:val="left" w:pos="8124"/>
        </w:tabs>
        <w:ind w:left="1440"/>
        <w:rPr>
          <w:rFonts w:ascii="Calibri" w:hAnsi="Calibri" w:cs="Calibri"/>
        </w:rPr>
      </w:pPr>
    </w:p>
    <w:p w14:paraId="7428BF81"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Funcionalidades:</w:t>
      </w:r>
    </w:p>
    <w:p w14:paraId="5A479CCA"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Generación dinámica de reportes basados en el rango de fechas seleccionado.</w:t>
      </w:r>
    </w:p>
    <w:p w14:paraId="0856E500"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Visualización detallada de los datos en una tabla.</w:t>
      </w:r>
    </w:p>
    <w:p w14:paraId="089BEEE5"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Filtro adicional en la tabla para buscar información específica.</w:t>
      </w:r>
    </w:p>
    <w:p w14:paraId="61287C04"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Exportación a Excel para análisis posterior o presentaciones.</w:t>
      </w:r>
    </w:p>
    <w:p w14:paraId="2D587BB9" w14:textId="77777777" w:rsidR="00562302" w:rsidRDefault="00562302" w:rsidP="00430350">
      <w:pPr>
        <w:tabs>
          <w:tab w:val="left" w:pos="6060"/>
          <w:tab w:val="left" w:pos="8124"/>
        </w:tabs>
        <w:rPr>
          <w:rFonts w:ascii="Calibri" w:hAnsi="Calibri" w:cs="Calibri"/>
          <w:b/>
          <w:bCs/>
        </w:rPr>
      </w:pPr>
    </w:p>
    <w:p w14:paraId="42F7E593" w14:textId="77777777" w:rsidR="003729BB" w:rsidRDefault="003729BB" w:rsidP="003729BB">
      <w:pPr>
        <w:tabs>
          <w:tab w:val="left" w:pos="6060"/>
          <w:tab w:val="left" w:pos="8124"/>
        </w:tabs>
      </w:pPr>
    </w:p>
    <w:p w14:paraId="6E071D32" w14:textId="77777777" w:rsidR="003235D1" w:rsidRPr="003235D1" w:rsidRDefault="003235D1" w:rsidP="003235D1"/>
    <w:p w14:paraId="43AF8DED" w14:textId="77777777" w:rsidR="003235D1" w:rsidRPr="003235D1" w:rsidRDefault="003235D1" w:rsidP="003235D1"/>
    <w:p w14:paraId="1D6DDC21" w14:textId="77777777" w:rsidR="003235D1" w:rsidRPr="003235D1" w:rsidRDefault="003235D1" w:rsidP="003235D1"/>
    <w:p w14:paraId="6A1DAF1D" w14:textId="77777777" w:rsidR="003235D1" w:rsidRPr="003235D1" w:rsidRDefault="003235D1" w:rsidP="003235D1"/>
    <w:p w14:paraId="501BA26D" w14:textId="77777777" w:rsidR="003235D1" w:rsidRPr="003235D1" w:rsidRDefault="003235D1" w:rsidP="003235D1"/>
    <w:p w14:paraId="7559AFB5" w14:textId="77777777" w:rsidR="003235D1" w:rsidRPr="003235D1" w:rsidRDefault="003235D1" w:rsidP="003235D1"/>
    <w:p w14:paraId="57EDD379" w14:textId="77777777" w:rsidR="003235D1" w:rsidRPr="003235D1" w:rsidRDefault="003235D1" w:rsidP="003235D1"/>
    <w:p w14:paraId="198C6528" w14:textId="77777777" w:rsidR="003235D1" w:rsidRPr="003235D1" w:rsidRDefault="003235D1" w:rsidP="003235D1"/>
    <w:p w14:paraId="48B3EE07" w14:textId="77777777" w:rsidR="003235D1" w:rsidRPr="003235D1" w:rsidRDefault="003235D1" w:rsidP="003235D1"/>
    <w:p w14:paraId="7C819632" w14:textId="77777777" w:rsidR="003235D1" w:rsidRPr="003235D1" w:rsidRDefault="003235D1" w:rsidP="003235D1"/>
    <w:p w14:paraId="504AFB86" w14:textId="77777777" w:rsidR="003235D1" w:rsidRPr="003235D1" w:rsidRDefault="003235D1" w:rsidP="003235D1"/>
    <w:p w14:paraId="04686B31" w14:textId="77777777" w:rsidR="003235D1" w:rsidRPr="003235D1" w:rsidRDefault="003235D1" w:rsidP="003235D1"/>
    <w:p w14:paraId="4BEB63C0" w14:textId="77777777" w:rsidR="003235D1" w:rsidRPr="003235D1" w:rsidRDefault="003235D1" w:rsidP="003235D1"/>
    <w:p w14:paraId="68E083B9" w14:textId="77777777" w:rsidR="003235D1" w:rsidRPr="003235D1" w:rsidRDefault="003235D1" w:rsidP="003235D1"/>
    <w:p w14:paraId="56A4289F" w14:textId="77777777" w:rsidR="003235D1" w:rsidRPr="003235D1" w:rsidRDefault="003235D1" w:rsidP="003235D1"/>
    <w:p w14:paraId="7CB22288" w14:textId="77777777" w:rsidR="003235D1" w:rsidRPr="003235D1" w:rsidRDefault="003235D1" w:rsidP="003235D1"/>
    <w:p w14:paraId="33BDE020" w14:textId="77777777" w:rsidR="003235D1" w:rsidRPr="003235D1" w:rsidRDefault="003235D1" w:rsidP="003235D1"/>
    <w:p w14:paraId="7E075190" w14:textId="77777777" w:rsidR="003235D1" w:rsidRPr="003235D1" w:rsidRDefault="003235D1" w:rsidP="003235D1"/>
    <w:p w14:paraId="609EA902" w14:textId="77777777" w:rsidR="003235D1" w:rsidRPr="003235D1" w:rsidRDefault="003235D1" w:rsidP="003235D1"/>
    <w:p w14:paraId="7BC4EA3D" w14:textId="77777777" w:rsidR="003235D1" w:rsidRPr="003235D1" w:rsidRDefault="003235D1" w:rsidP="003235D1"/>
    <w:p w14:paraId="5CEA716A" w14:textId="77777777" w:rsidR="003235D1" w:rsidRDefault="003235D1" w:rsidP="003235D1"/>
    <w:p w14:paraId="12C0F82F" w14:textId="0FFDF127" w:rsidR="003235D1" w:rsidRDefault="003235D1" w:rsidP="003235D1">
      <w:pPr>
        <w:tabs>
          <w:tab w:val="left" w:pos="7380"/>
        </w:tabs>
      </w:pPr>
      <w:r>
        <w:tab/>
      </w:r>
    </w:p>
    <w:p w14:paraId="0B5FF1C5" w14:textId="77777777" w:rsidR="003235D1" w:rsidRDefault="003235D1" w:rsidP="003235D1">
      <w:pPr>
        <w:tabs>
          <w:tab w:val="left" w:pos="7380"/>
        </w:tabs>
      </w:pPr>
    </w:p>
    <w:p w14:paraId="510DDACE" w14:textId="77777777" w:rsidR="003235D1" w:rsidRDefault="003235D1" w:rsidP="003235D1">
      <w:pPr>
        <w:tabs>
          <w:tab w:val="left" w:pos="7380"/>
        </w:tabs>
      </w:pPr>
    </w:p>
    <w:p w14:paraId="7AFCC296" w14:textId="77777777" w:rsidR="003235D1" w:rsidRDefault="003235D1" w:rsidP="003235D1">
      <w:pPr>
        <w:tabs>
          <w:tab w:val="left" w:pos="7380"/>
        </w:tabs>
      </w:pPr>
    </w:p>
    <w:p w14:paraId="2325F5D0" w14:textId="77777777" w:rsidR="003235D1" w:rsidRDefault="003235D1" w:rsidP="003235D1">
      <w:pPr>
        <w:tabs>
          <w:tab w:val="left" w:pos="7380"/>
        </w:tabs>
      </w:pPr>
    </w:p>
    <w:p w14:paraId="68677E8D" w14:textId="77777777" w:rsidR="003235D1" w:rsidRDefault="003235D1" w:rsidP="003235D1">
      <w:pPr>
        <w:tabs>
          <w:tab w:val="left" w:pos="7380"/>
        </w:tabs>
      </w:pPr>
    </w:p>
    <w:p w14:paraId="2EB29822" w14:textId="77777777" w:rsidR="003235D1" w:rsidRDefault="003235D1" w:rsidP="003235D1">
      <w:pPr>
        <w:tabs>
          <w:tab w:val="left" w:pos="7380"/>
        </w:tabs>
      </w:pPr>
    </w:p>
    <w:p w14:paraId="02B7E7DD" w14:textId="6BCB24C2" w:rsidR="003235D1" w:rsidRDefault="003235D1" w:rsidP="003235D1">
      <w:pPr>
        <w:pStyle w:val="Ttulo2"/>
        <w:rPr>
          <w:rFonts w:ascii="Calibri" w:hAnsi="Calibri" w:cs="Calibri"/>
          <w:i w:val="0"/>
          <w:iCs w:val="0"/>
          <w:sz w:val="24"/>
          <w:szCs w:val="24"/>
        </w:rPr>
      </w:pPr>
      <w:bookmarkStart w:id="92" w:name="_Toc187794251"/>
      <w:r w:rsidRPr="003235D1">
        <w:rPr>
          <w:rFonts w:ascii="Calibri" w:hAnsi="Calibri" w:cs="Calibri"/>
          <w:i w:val="0"/>
          <w:iCs w:val="0"/>
          <w:sz w:val="24"/>
          <w:szCs w:val="24"/>
        </w:rPr>
        <w:lastRenderedPageBreak/>
        <w:t>Diseño de pantallas</w:t>
      </w:r>
      <w:bookmarkEnd w:id="92"/>
    </w:p>
    <w:p w14:paraId="28605DC7" w14:textId="77777777" w:rsidR="0044596B" w:rsidRPr="0044596B" w:rsidRDefault="0044596B" w:rsidP="0044596B">
      <w:pPr>
        <w:rPr>
          <w:rFonts w:ascii="Calibri" w:hAnsi="Calibri" w:cs="Calibri"/>
        </w:rPr>
      </w:pPr>
      <w:r w:rsidRPr="0044596B">
        <w:rPr>
          <w:rFonts w:ascii="Calibri" w:hAnsi="Calibri" w:cs="Calibri"/>
        </w:rPr>
        <w:t>El sistema cuenta con varias pantallas principales que facilitan la interacción del usuario con la aplicación. Estas pantallas están diseñadas para ser intuitivas y eficientes, permitiendo al usuario realizar diversas tareas relacionadas con la gestión de compras y ventas.</w:t>
      </w:r>
    </w:p>
    <w:p w14:paraId="7A59FDCB" w14:textId="77777777" w:rsidR="0044596B" w:rsidRPr="0044596B" w:rsidRDefault="0044596B" w:rsidP="0044596B">
      <w:pPr>
        <w:rPr>
          <w:rFonts w:ascii="Calibri" w:hAnsi="Calibri" w:cs="Calibri"/>
        </w:rPr>
      </w:pPr>
    </w:p>
    <w:p w14:paraId="13FA5FA1" w14:textId="77777777" w:rsidR="0044596B" w:rsidRPr="0044596B" w:rsidRDefault="0044596B" w:rsidP="0044596B">
      <w:pPr>
        <w:rPr>
          <w:rFonts w:ascii="Calibri" w:hAnsi="Calibri" w:cs="Calibri"/>
        </w:rPr>
      </w:pPr>
      <w:r w:rsidRPr="0044596B">
        <w:rPr>
          <w:rFonts w:ascii="Calibri" w:hAnsi="Calibri" w:cs="Calibri"/>
        </w:rPr>
        <w:t>Para el sistema de ventas, hemos clasificado las pantallas de la siguiente manera:</w:t>
      </w:r>
    </w:p>
    <w:p w14:paraId="5D06551B" w14:textId="751B5069" w:rsidR="0006308C" w:rsidRPr="0044596B" w:rsidRDefault="0006308C" w:rsidP="0006308C">
      <w:pPr>
        <w:rPr>
          <w:rFonts w:ascii="Calibri" w:hAnsi="Calibri" w:cs="Calibri"/>
          <w:noProof/>
        </w:rPr>
      </w:pPr>
    </w:p>
    <w:p w14:paraId="390C93DB" w14:textId="77777777" w:rsidR="00807A23" w:rsidRPr="00807A23" w:rsidRDefault="00807A23" w:rsidP="00807A23">
      <w:pPr>
        <w:numPr>
          <w:ilvl w:val="0"/>
          <w:numId w:val="198"/>
        </w:numPr>
        <w:rPr>
          <w:rFonts w:ascii="Calibri" w:hAnsi="Calibri" w:cs="Calibri"/>
          <w:noProof/>
        </w:rPr>
      </w:pPr>
      <w:r w:rsidRPr="00807A23">
        <w:rPr>
          <w:rFonts w:ascii="Calibri" w:hAnsi="Calibri" w:cs="Calibri"/>
          <w:noProof/>
        </w:rPr>
        <w:t>Pantalla de Inicio</w:t>
      </w:r>
    </w:p>
    <w:p w14:paraId="3290FB8C"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Login</w:t>
      </w:r>
    </w:p>
    <w:p w14:paraId="7F0EEC2B"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Recuperar Clave</w:t>
      </w:r>
    </w:p>
    <w:p w14:paraId="7A87244E" w14:textId="08F53DCC" w:rsidR="00807A23" w:rsidRDefault="00807A23" w:rsidP="00807A23">
      <w:pPr>
        <w:numPr>
          <w:ilvl w:val="1"/>
          <w:numId w:val="198"/>
        </w:numPr>
        <w:rPr>
          <w:rFonts w:ascii="Calibri" w:hAnsi="Calibri" w:cs="Calibri"/>
          <w:noProof/>
        </w:rPr>
      </w:pPr>
      <w:r w:rsidRPr="00807A23">
        <w:rPr>
          <w:rFonts w:ascii="Calibri" w:hAnsi="Calibri" w:cs="Calibri"/>
          <w:noProof/>
        </w:rPr>
        <w:t xml:space="preserve">Pantalla Menu </w:t>
      </w:r>
    </w:p>
    <w:p w14:paraId="5847A0A0" w14:textId="77777777" w:rsidR="0044596B" w:rsidRPr="00807A23" w:rsidRDefault="0044596B" w:rsidP="0044596B">
      <w:pPr>
        <w:ind w:left="1440"/>
        <w:rPr>
          <w:rFonts w:ascii="Calibri" w:hAnsi="Calibri" w:cs="Calibri"/>
          <w:noProof/>
        </w:rPr>
      </w:pPr>
    </w:p>
    <w:p w14:paraId="2D88B9C0" w14:textId="77777777" w:rsidR="00807A23" w:rsidRPr="00807A23" w:rsidRDefault="00807A23" w:rsidP="00807A23">
      <w:pPr>
        <w:numPr>
          <w:ilvl w:val="0"/>
          <w:numId w:val="199"/>
        </w:numPr>
        <w:rPr>
          <w:rFonts w:ascii="Calibri" w:hAnsi="Calibri" w:cs="Calibri"/>
          <w:noProof/>
        </w:rPr>
      </w:pPr>
      <w:r w:rsidRPr="00807A23">
        <w:rPr>
          <w:rFonts w:ascii="Calibri" w:hAnsi="Calibri" w:cs="Calibri"/>
          <w:noProof/>
        </w:rPr>
        <w:t>Pantalla de Gestión</w:t>
      </w:r>
    </w:p>
    <w:p w14:paraId="714AC680"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Producto</w:t>
      </w:r>
    </w:p>
    <w:p w14:paraId="5CAE0ED7"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Categoria</w:t>
      </w:r>
    </w:p>
    <w:p w14:paraId="1C7C2F24"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Unidad de Medida</w:t>
      </w:r>
    </w:p>
    <w:p w14:paraId="6329342B"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Inventario</w:t>
      </w:r>
    </w:p>
    <w:p w14:paraId="3EC34963" w14:textId="77777777" w:rsidR="00807A23" w:rsidRDefault="00807A23" w:rsidP="00807A23">
      <w:pPr>
        <w:numPr>
          <w:ilvl w:val="1"/>
          <w:numId w:val="199"/>
        </w:numPr>
        <w:rPr>
          <w:rFonts w:ascii="Calibri" w:hAnsi="Calibri" w:cs="Calibri"/>
          <w:noProof/>
        </w:rPr>
      </w:pPr>
      <w:r w:rsidRPr="00807A23">
        <w:rPr>
          <w:rFonts w:ascii="Calibri" w:hAnsi="Calibri" w:cs="Calibri"/>
          <w:noProof/>
        </w:rPr>
        <w:t>Pantalla de Oferta</w:t>
      </w:r>
    </w:p>
    <w:p w14:paraId="00411C68" w14:textId="77777777" w:rsidR="0044596B" w:rsidRPr="00807A23" w:rsidRDefault="0044596B" w:rsidP="0044596B">
      <w:pPr>
        <w:ind w:left="1440"/>
        <w:rPr>
          <w:rFonts w:ascii="Calibri" w:hAnsi="Calibri" w:cs="Calibri"/>
          <w:noProof/>
        </w:rPr>
      </w:pPr>
    </w:p>
    <w:p w14:paraId="64E326CA" w14:textId="77777777" w:rsidR="00807A23" w:rsidRPr="00807A23" w:rsidRDefault="00807A23" w:rsidP="00807A23">
      <w:pPr>
        <w:numPr>
          <w:ilvl w:val="0"/>
          <w:numId w:val="200"/>
        </w:numPr>
        <w:rPr>
          <w:rFonts w:ascii="Calibri" w:hAnsi="Calibri" w:cs="Calibri"/>
          <w:noProof/>
        </w:rPr>
      </w:pPr>
      <w:r w:rsidRPr="00807A23">
        <w:rPr>
          <w:rFonts w:ascii="Calibri" w:hAnsi="Calibri" w:cs="Calibri"/>
          <w:noProof/>
        </w:rPr>
        <w:t>Pantalla de Consulta</w:t>
      </w:r>
    </w:p>
    <w:p w14:paraId="79540CB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Usuario</w:t>
      </w:r>
    </w:p>
    <w:p w14:paraId="2877BF1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Proveedor</w:t>
      </w:r>
    </w:p>
    <w:p w14:paraId="14E99DDC"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Transportista</w:t>
      </w:r>
    </w:p>
    <w:p w14:paraId="6159BA9D"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Cliente</w:t>
      </w:r>
    </w:p>
    <w:p w14:paraId="4A5913FE" w14:textId="3D180BDA" w:rsidR="00807A23" w:rsidRDefault="00807A23" w:rsidP="00807A23">
      <w:pPr>
        <w:numPr>
          <w:ilvl w:val="1"/>
          <w:numId w:val="200"/>
        </w:numPr>
        <w:rPr>
          <w:rFonts w:ascii="Calibri" w:hAnsi="Calibri" w:cs="Calibri"/>
          <w:noProof/>
        </w:rPr>
      </w:pPr>
      <w:r w:rsidRPr="00807A23">
        <w:rPr>
          <w:rFonts w:ascii="Calibri" w:hAnsi="Calibri" w:cs="Calibri"/>
          <w:noProof/>
        </w:rPr>
        <w:t xml:space="preserve">Pantalla </w:t>
      </w:r>
      <w:r w:rsidR="00FC7061">
        <w:rPr>
          <w:rFonts w:ascii="Calibri" w:hAnsi="Calibri" w:cs="Calibri"/>
          <w:noProof/>
        </w:rPr>
        <w:t xml:space="preserve">de </w:t>
      </w:r>
      <w:r w:rsidRPr="00807A23">
        <w:rPr>
          <w:rFonts w:ascii="Calibri" w:hAnsi="Calibri" w:cs="Calibri"/>
          <w:noProof/>
        </w:rPr>
        <w:t>Sucursal</w:t>
      </w:r>
    </w:p>
    <w:p w14:paraId="4FECF76D" w14:textId="77777777" w:rsidR="0044596B" w:rsidRPr="00807A23" w:rsidRDefault="0044596B" w:rsidP="0044596B">
      <w:pPr>
        <w:ind w:left="1440"/>
        <w:rPr>
          <w:rFonts w:ascii="Calibri" w:hAnsi="Calibri" w:cs="Calibri"/>
          <w:noProof/>
        </w:rPr>
      </w:pPr>
    </w:p>
    <w:p w14:paraId="5660D3E2" w14:textId="77777777" w:rsidR="00807A23" w:rsidRPr="00807A23" w:rsidRDefault="00807A23" w:rsidP="00807A23">
      <w:pPr>
        <w:numPr>
          <w:ilvl w:val="0"/>
          <w:numId w:val="201"/>
        </w:numPr>
        <w:rPr>
          <w:rFonts w:ascii="Calibri" w:hAnsi="Calibri" w:cs="Calibri"/>
          <w:noProof/>
        </w:rPr>
      </w:pPr>
      <w:r w:rsidRPr="00807A23">
        <w:rPr>
          <w:rFonts w:ascii="Calibri" w:hAnsi="Calibri" w:cs="Calibri"/>
          <w:noProof/>
        </w:rPr>
        <w:t>Pantallas Transaccionales</w:t>
      </w:r>
    </w:p>
    <w:p w14:paraId="5BAD726C"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Compra</w:t>
      </w:r>
    </w:p>
    <w:p w14:paraId="280B739A"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Detalle Compra</w:t>
      </w:r>
    </w:p>
    <w:p w14:paraId="5A5E90AB" w14:textId="5BC0BF31"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Venta</w:t>
      </w:r>
    </w:p>
    <w:p w14:paraId="78E0D306" w14:textId="77777777" w:rsidR="00807A23" w:rsidRDefault="00807A23" w:rsidP="00807A23">
      <w:pPr>
        <w:numPr>
          <w:ilvl w:val="1"/>
          <w:numId w:val="201"/>
        </w:numPr>
        <w:rPr>
          <w:rFonts w:ascii="Calibri" w:hAnsi="Calibri" w:cs="Calibri"/>
          <w:noProof/>
        </w:rPr>
      </w:pPr>
      <w:r w:rsidRPr="00807A23">
        <w:rPr>
          <w:rFonts w:ascii="Calibri" w:hAnsi="Calibri" w:cs="Calibri"/>
          <w:noProof/>
        </w:rPr>
        <w:t>Pantalla Detalle Venta</w:t>
      </w:r>
    </w:p>
    <w:p w14:paraId="46261BD8" w14:textId="77777777" w:rsidR="0044596B" w:rsidRPr="00807A23" w:rsidRDefault="0044596B" w:rsidP="0044596B">
      <w:pPr>
        <w:ind w:left="1440"/>
        <w:rPr>
          <w:rFonts w:ascii="Calibri" w:hAnsi="Calibri" w:cs="Calibri"/>
          <w:noProof/>
        </w:rPr>
      </w:pPr>
    </w:p>
    <w:p w14:paraId="640C8464" w14:textId="77777777" w:rsidR="00807A23" w:rsidRPr="00807A23" w:rsidRDefault="00807A23" w:rsidP="00807A23">
      <w:pPr>
        <w:numPr>
          <w:ilvl w:val="0"/>
          <w:numId w:val="202"/>
        </w:numPr>
        <w:rPr>
          <w:rFonts w:ascii="Calibri" w:hAnsi="Calibri" w:cs="Calibri"/>
          <w:noProof/>
        </w:rPr>
      </w:pPr>
      <w:r w:rsidRPr="00807A23">
        <w:rPr>
          <w:rFonts w:ascii="Calibri" w:hAnsi="Calibri" w:cs="Calibri"/>
          <w:noProof/>
        </w:rPr>
        <w:t>Pantalla de Configuracion</w:t>
      </w:r>
    </w:p>
    <w:p w14:paraId="4F3FC9DE" w14:textId="77777777" w:rsidR="00807A23" w:rsidRPr="00807A23" w:rsidRDefault="00807A23" w:rsidP="00807A23">
      <w:pPr>
        <w:numPr>
          <w:ilvl w:val="1"/>
          <w:numId w:val="202"/>
        </w:numPr>
        <w:rPr>
          <w:rFonts w:ascii="Calibri" w:hAnsi="Calibri" w:cs="Calibri"/>
          <w:noProof/>
        </w:rPr>
      </w:pPr>
      <w:r w:rsidRPr="00807A23">
        <w:rPr>
          <w:rFonts w:ascii="Calibri" w:hAnsi="Calibri" w:cs="Calibri"/>
          <w:noProof/>
        </w:rPr>
        <w:t>Pantalla Informacion Negocio</w:t>
      </w:r>
    </w:p>
    <w:p w14:paraId="5D3025CF" w14:textId="77777777" w:rsidR="00807A23" w:rsidRDefault="00807A23" w:rsidP="00807A23">
      <w:pPr>
        <w:numPr>
          <w:ilvl w:val="1"/>
          <w:numId w:val="202"/>
        </w:numPr>
        <w:rPr>
          <w:rFonts w:ascii="Calibri" w:hAnsi="Calibri" w:cs="Calibri"/>
          <w:noProof/>
        </w:rPr>
      </w:pPr>
      <w:r w:rsidRPr="00807A23">
        <w:rPr>
          <w:rFonts w:ascii="Calibri" w:hAnsi="Calibri" w:cs="Calibri"/>
          <w:noProof/>
        </w:rPr>
        <w:t>Pantalla Informacion Programa</w:t>
      </w:r>
    </w:p>
    <w:p w14:paraId="0926909A" w14:textId="77777777" w:rsidR="0044596B" w:rsidRPr="00807A23" w:rsidRDefault="0044596B" w:rsidP="0044596B">
      <w:pPr>
        <w:ind w:left="1440"/>
        <w:rPr>
          <w:rFonts w:ascii="Calibri" w:hAnsi="Calibri" w:cs="Calibri"/>
          <w:noProof/>
        </w:rPr>
      </w:pPr>
    </w:p>
    <w:p w14:paraId="1B276013" w14:textId="77777777" w:rsidR="00807A23" w:rsidRDefault="00807A23" w:rsidP="00807A23">
      <w:pPr>
        <w:numPr>
          <w:ilvl w:val="0"/>
          <w:numId w:val="203"/>
        </w:numPr>
        <w:rPr>
          <w:rFonts w:ascii="Calibri" w:hAnsi="Calibri" w:cs="Calibri"/>
          <w:noProof/>
        </w:rPr>
      </w:pPr>
      <w:r w:rsidRPr="00807A23">
        <w:rPr>
          <w:rFonts w:ascii="Calibri" w:hAnsi="Calibri" w:cs="Calibri"/>
          <w:noProof/>
        </w:rPr>
        <w:t>Pantallas de Informes y Analítica</w:t>
      </w:r>
    </w:p>
    <w:p w14:paraId="24A1B360"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Compra</w:t>
      </w:r>
    </w:p>
    <w:p w14:paraId="6A6B2F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Grafica Compra</w:t>
      </w:r>
    </w:p>
    <w:p w14:paraId="2D03B8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Venta</w:t>
      </w:r>
    </w:p>
    <w:p w14:paraId="02C3504D" w14:textId="77777777" w:rsidR="00D70D01" w:rsidRDefault="00D70D01" w:rsidP="00D70D01">
      <w:pPr>
        <w:numPr>
          <w:ilvl w:val="1"/>
          <w:numId w:val="203"/>
        </w:numPr>
        <w:rPr>
          <w:rFonts w:ascii="Calibri" w:hAnsi="Calibri" w:cs="Calibri"/>
          <w:noProof/>
        </w:rPr>
      </w:pPr>
      <w:r w:rsidRPr="00807A23">
        <w:rPr>
          <w:rFonts w:ascii="Calibri" w:hAnsi="Calibri" w:cs="Calibri"/>
          <w:noProof/>
        </w:rPr>
        <w:t>Pantalla Grafica Venta</w:t>
      </w:r>
    </w:p>
    <w:p w14:paraId="4D658757" w14:textId="77777777" w:rsidR="00D70D01" w:rsidRDefault="00D70D01" w:rsidP="00D70D01">
      <w:pPr>
        <w:ind w:left="720"/>
        <w:rPr>
          <w:rFonts w:ascii="Calibri" w:hAnsi="Calibri" w:cs="Calibri"/>
          <w:noProof/>
        </w:rPr>
      </w:pPr>
    </w:p>
    <w:p w14:paraId="59332BCB" w14:textId="1E1F4A52" w:rsidR="00D70D01" w:rsidRPr="00807A23" w:rsidRDefault="00D70D01" w:rsidP="00807A23">
      <w:pPr>
        <w:numPr>
          <w:ilvl w:val="0"/>
          <w:numId w:val="203"/>
        </w:numPr>
        <w:rPr>
          <w:rFonts w:ascii="Calibri" w:hAnsi="Calibri" w:cs="Calibri"/>
          <w:noProof/>
        </w:rPr>
      </w:pPr>
      <w:r>
        <w:rPr>
          <w:rFonts w:ascii="Calibri" w:hAnsi="Calibri" w:cs="Calibri"/>
          <w:noProof/>
        </w:rPr>
        <w:t>Pantallas Modales</w:t>
      </w:r>
    </w:p>
    <w:p w14:paraId="509D85A1" w14:textId="2902276E"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Producto</w:t>
      </w:r>
    </w:p>
    <w:p w14:paraId="461C4B54" w14:textId="6FAEC9A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Proveedor</w:t>
      </w:r>
    </w:p>
    <w:p w14:paraId="4682A730" w14:textId="529C40E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Transportista</w:t>
      </w:r>
    </w:p>
    <w:p w14:paraId="23A51FC5" w14:textId="0348C0FD" w:rsidR="00992EB9" w:rsidRPr="00D70D01" w:rsidRDefault="00807A23" w:rsidP="0006308C">
      <w:pPr>
        <w:numPr>
          <w:ilvl w:val="1"/>
          <w:numId w:val="203"/>
        </w:numPr>
        <w:rPr>
          <w:rFonts w:ascii="Calibri" w:hAnsi="Calibri" w:cs="Calibri"/>
          <w:noProof/>
        </w:rPr>
      </w:pPr>
      <w:r w:rsidRPr="00807A23">
        <w:rPr>
          <w:rFonts w:ascii="Calibri" w:hAnsi="Calibri" w:cs="Calibri"/>
          <w:noProof/>
        </w:rPr>
        <w:t>Pantalla</w:t>
      </w:r>
      <w:r w:rsidR="00D70D01">
        <w:rPr>
          <w:rFonts w:ascii="Calibri" w:hAnsi="Calibri" w:cs="Calibri"/>
          <w:noProof/>
        </w:rPr>
        <w:t xml:space="preserve"> Modal Cliente</w:t>
      </w:r>
    </w:p>
    <w:p w14:paraId="5AB21ABD" w14:textId="766C3328" w:rsidR="00F26727" w:rsidRPr="00992EB9" w:rsidRDefault="00992EB9" w:rsidP="00992EB9">
      <w:pPr>
        <w:pStyle w:val="Ttulo3"/>
        <w:rPr>
          <w:rFonts w:ascii="Calibri" w:hAnsi="Calibri" w:cs="Calibri"/>
          <w:sz w:val="24"/>
          <w:szCs w:val="24"/>
        </w:rPr>
      </w:pPr>
      <w:bookmarkStart w:id="93" w:name="_Toc187794252"/>
      <w:r w:rsidRPr="00A6464C">
        <w:rPr>
          <w:rFonts w:ascii="Calibri" w:hAnsi="Calibri" w:cs="Calibri"/>
          <w:sz w:val="24"/>
          <w:szCs w:val="24"/>
        </w:rPr>
        <w:lastRenderedPageBreak/>
        <w:t>Pantalla de Inicio</w:t>
      </w:r>
      <w:bookmarkEnd w:id="93"/>
    </w:p>
    <w:p w14:paraId="3342D105" w14:textId="2C1B7440" w:rsidR="00F26727" w:rsidRPr="00F26727" w:rsidRDefault="00F26727" w:rsidP="00F26727">
      <w:pPr>
        <w:pStyle w:val="Ttulo4"/>
        <w:jc w:val="center"/>
        <w:rPr>
          <w:rFonts w:ascii="Calibri" w:hAnsi="Calibri" w:cs="Calibri"/>
        </w:rPr>
      </w:pPr>
      <w:bookmarkStart w:id="94" w:name="_Toc187794253"/>
      <w:r w:rsidRPr="00F26727">
        <w:rPr>
          <w:rFonts w:ascii="Calibri" w:hAnsi="Calibri" w:cs="Calibri"/>
        </w:rPr>
        <w:t xml:space="preserve">Diseño de la ventana </w:t>
      </w:r>
      <w:proofErr w:type="spellStart"/>
      <w:r w:rsidR="00F30402" w:rsidRPr="00F26727">
        <w:rPr>
          <w:rFonts w:ascii="Calibri" w:hAnsi="Calibri" w:cs="Calibri"/>
        </w:rPr>
        <w:t>Login</w:t>
      </w:r>
      <w:bookmarkEnd w:id="94"/>
      <w:proofErr w:type="spellEnd"/>
    </w:p>
    <w:p w14:paraId="114A3743" w14:textId="2FF36BCF" w:rsidR="00B25521" w:rsidRDefault="00807A23" w:rsidP="00C706CD">
      <w:r>
        <w:rPr>
          <w:noProof/>
        </w:rPr>
        <w:drawing>
          <wp:anchor distT="0" distB="0" distL="114300" distR="114300" simplePos="0" relativeHeight="251676672" behindDoc="0" locked="0" layoutInCell="1" allowOverlap="1" wp14:anchorId="6CDBE73B" wp14:editId="1E42EFC6">
            <wp:simplePos x="0" y="0"/>
            <wp:positionH relativeFrom="margin">
              <wp:align>center</wp:align>
            </wp:positionH>
            <wp:positionV relativeFrom="margin">
              <wp:posOffset>617220</wp:posOffset>
            </wp:positionV>
            <wp:extent cx="5566410" cy="3025140"/>
            <wp:effectExtent l="0" t="0" r="0" b="3810"/>
            <wp:wrapNone/>
            <wp:docPr id="758626580"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6580" name="Imagen 277" descr="Diagra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4455" t="3083" r="3633" b="4031"/>
                    <a:stretch/>
                  </pic:blipFill>
                  <pic:spPr bwMode="auto">
                    <a:xfrm>
                      <a:off x="0" y="0"/>
                      <a:ext cx="5566410" cy="302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E55C7" w14:textId="72C379E2" w:rsidR="00B25521" w:rsidRDefault="00B25521" w:rsidP="00C706CD"/>
    <w:p w14:paraId="4F4F38CE" w14:textId="3F8F42DD" w:rsidR="00B25521" w:rsidRDefault="00B25521" w:rsidP="00C706CD"/>
    <w:p w14:paraId="03C64D49" w14:textId="77777777" w:rsidR="00B25521" w:rsidRDefault="00B25521" w:rsidP="00C706CD"/>
    <w:p w14:paraId="47B73B17" w14:textId="504E05FE" w:rsidR="00B25521" w:rsidRDefault="00B25521" w:rsidP="00C706CD"/>
    <w:p w14:paraId="75F09C1E" w14:textId="77777777" w:rsidR="00B25521" w:rsidRDefault="00B25521" w:rsidP="00C706CD"/>
    <w:p w14:paraId="28D287FD" w14:textId="77777777" w:rsidR="00B25521" w:rsidRDefault="00B25521" w:rsidP="00C706CD"/>
    <w:p w14:paraId="34284B1C" w14:textId="672E33B6" w:rsidR="00B25521" w:rsidRDefault="00B25521" w:rsidP="00C706CD"/>
    <w:p w14:paraId="2158D4A2" w14:textId="77777777" w:rsidR="00B25521" w:rsidRDefault="00B25521" w:rsidP="00C706CD"/>
    <w:p w14:paraId="6650B261" w14:textId="77777777" w:rsidR="00B25521" w:rsidRDefault="00B25521" w:rsidP="00C706CD"/>
    <w:p w14:paraId="409C2ED6" w14:textId="73655D4D" w:rsidR="00B25521" w:rsidRDefault="00B25521" w:rsidP="00C706CD"/>
    <w:p w14:paraId="7F5449A7" w14:textId="43ADCB9E" w:rsidR="00B25521" w:rsidRDefault="00B25521" w:rsidP="00C706CD"/>
    <w:p w14:paraId="452030C4" w14:textId="7CD6A9F3" w:rsidR="00B25521" w:rsidRDefault="00B25521" w:rsidP="00C706CD"/>
    <w:p w14:paraId="14AE1DE8" w14:textId="77777777" w:rsidR="00B25521" w:rsidRDefault="00B25521" w:rsidP="00C706CD"/>
    <w:p w14:paraId="759F7C92" w14:textId="3667B467" w:rsidR="00B25521" w:rsidRDefault="00B25521" w:rsidP="00C706CD"/>
    <w:p w14:paraId="4198AD83" w14:textId="7A33A104" w:rsidR="00B25521" w:rsidRDefault="00B25521" w:rsidP="00C706CD"/>
    <w:p w14:paraId="122F9AE0" w14:textId="7471CF86" w:rsidR="00B25521" w:rsidRDefault="00B25521" w:rsidP="00C706CD"/>
    <w:p w14:paraId="2A90A198" w14:textId="5BD55DB1" w:rsidR="00B25521" w:rsidRDefault="00B25521" w:rsidP="00C706CD"/>
    <w:p w14:paraId="27B70490" w14:textId="76E7272D" w:rsidR="00C706CD" w:rsidRDefault="00C706CD" w:rsidP="00C706CD"/>
    <w:p w14:paraId="658B2CA0" w14:textId="79AE4962" w:rsidR="00B25521" w:rsidRPr="0039362C" w:rsidRDefault="00B25521" w:rsidP="009A01A4">
      <w:pPr>
        <w:jc w:val="both"/>
        <w:rPr>
          <w:rFonts w:ascii="Calibri" w:hAnsi="Calibri" w:cs="Calibri"/>
          <w:b/>
          <w:bCs/>
        </w:rPr>
      </w:pPr>
      <w:r w:rsidRPr="00B25521">
        <w:rPr>
          <w:rFonts w:ascii="Calibri" w:hAnsi="Calibri" w:cs="Calibri"/>
          <w:b/>
          <w:bCs/>
        </w:rPr>
        <w:t>Descripción General:</w:t>
      </w:r>
      <w:r w:rsidR="0039362C">
        <w:rPr>
          <w:rFonts w:ascii="Calibri" w:hAnsi="Calibri" w:cs="Calibri"/>
          <w:b/>
          <w:bCs/>
        </w:rPr>
        <w:t xml:space="preserve"> </w:t>
      </w:r>
      <w:r w:rsidRPr="00B25521">
        <w:rPr>
          <w:rFonts w:ascii="Calibri" w:hAnsi="Calibri" w:cs="Calibri"/>
        </w:rPr>
        <w:t>Esta pantalla es el punto de entrada principal para los usuarios del sistema de ventas del supermercado. Permite la autenticación de los empleados antes de acceder a las funcionalidades principales.</w:t>
      </w:r>
    </w:p>
    <w:p w14:paraId="6EF8E7FC" w14:textId="70B8421C" w:rsidR="00B25521" w:rsidRPr="00B25521" w:rsidRDefault="00B25521" w:rsidP="009A01A4">
      <w:pPr>
        <w:jc w:val="both"/>
        <w:rPr>
          <w:rFonts w:ascii="Calibri" w:hAnsi="Calibri" w:cs="Calibri"/>
        </w:rPr>
      </w:pPr>
    </w:p>
    <w:p w14:paraId="273BEBB0" w14:textId="77777777" w:rsidR="00B25521" w:rsidRPr="00B25521" w:rsidRDefault="00B25521" w:rsidP="009A01A4">
      <w:pPr>
        <w:jc w:val="both"/>
        <w:rPr>
          <w:rFonts w:ascii="Calibri" w:hAnsi="Calibri" w:cs="Calibri"/>
          <w:b/>
          <w:bCs/>
        </w:rPr>
      </w:pPr>
      <w:r w:rsidRPr="00B25521">
        <w:rPr>
          <w:rFonts w:ascii="Calibri" w:hAnsi="Calibri" w:cs="Calibri"/>
          <w:b/>
          <w:bCs/>
        </w:rPr>
        <w:t>Elementos Clave:</w:t>
      </w:r>
    </w:p>
    <w:p w14:paraId="40CD988D"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el código de usuario</w:t>
      </w:r>
    </w:p>
    <w:p w14:paraId="2A623C5B" w14:textId="2B0C8CDF"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la</w:t>
      </w:r>
      <w:r w:rsidR="00F26727" w:rsidRPr="00395E10">
        <w:rPr>
          <w:rFonts w:ascii="Calibri" w:hAnsi="Calibri" w:cs="Calibri"/>
        </w:rPr>
        <w:t xml:space="preserve"> clave</w:t>
      </w:r>
    </w:p>
    <w:p w14:paraId="15B22E73"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mostrar/ocultar la contraseña</w:t>
      </w:r>
    </w:p>
    <w:p w14:paraId="6FACBEE0"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iniciar sesión</w:t>
      </w:r>
    </w:p>
    <w:p w14:paraId="5123940E"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Enlace para recuperar la contraseña olvidada</w:t>
      </w:r>
    </w:p>
    <w:p w14:paraId="5CF3C084"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salir de la aplicación</w:t>
      </w:r>
    </w:p>
    <w:p w14:paraId="0E2D6338" w14:textId="77777777" w:rsidR="00B25521" w:rsidRPr="00395E10" w:rsidRDefault="00B25521" w:rsidP="009A01A4">
      <w:pPr>
        <w:numPr>
          <w:ilvl w:val="0"/>
          <w:numId w:val="189"/>
        </w:numPr>
        <w:jc w:val="both"/>
        <w:rPr>
          <w:rFonts w:ascii="Calibri" w:hAnsi="Calibri" w:cs="Calibri"/>
        </w:rPr>
      </w:pPr>
      <w:r w:rsidRPr="00B25521">
        <w:rPr>
          <w:rFonts w:ascii="Calibri" w:hAnsi="Calibri" w:cs="Calibri"/>
        </w:rPr>
        <w:t>Mostrador de hora actual</w:t>
      </w:r>
    </w:p>
    <w:p w14:paraId="3E2F3F6B" w14:textId="77777777" w:rsidR="00B25521" w:rsidRPr="00B25521" w:rsidRDefault="00B25521" w:rsidP="009A01A4">
      <w:pPr>
        <w:ind w:left="720"/>
        <w:jc w:val="both"/>
        <w:rPr>
          <w:rFonts w:ascii="Calibri" w:hAnsi="Calibri" w:cs="Calibri"/>
        </w:rPr>
      </w:pPr>
    </w:p>
    <w:p w14:paraId="7E4417F5" w14:textId="77777777" w:rsidR="00B25521" w:rsidRPr="00B25521" w:rsidRDefault="00B25521" w:rsidP="009A01A4">
      <w:pPr>
        <w:jc w:val="both"/>
        <w:rPr>
          <w:rFonts w:ascii="Calibri" w:hAnsi="Calibri" w:cs="Calibri"/>
          <w:b/>
          <w:bCs/>
        </w:rPr>
      </w:pPr>
      <w:r w:rsidRPr="00B25521">
        <w:rPr>
          <w:rFonts w:ascii="Calibri" w:hAnsi="Calibri" w:cs="Calibri"/>
          <w:b/>
          <w:bCs/>
        </w:rPr>
        <w:t>Funcionalidades:</w:t>
      </w:r>
    </w:p>
    <w:p w14:paraId="15581030" w14:textId="20A24041" w:rsidR="00B25521" w:rsidRPr="00B25521" w:rsidRDefault="00B25521" w:rsidP="009A01A4">
      <w:pPr>
        <w:numPr>
          <w:ilvl w:val="0"/>
          <w:numId w:val="190"/>
        </w:numPr>
        <w:jc w:val="both"/>
        <w:rPr>
          <w:rFonts w:ascii="Calibri" w:hAnsi="Calibri" w:cs="Calibri"/>
        </w:rPr>
      </w:pPr>
      <w:r w:rsidRPr="00B25521">
        <w:rPr>
          <w:rFonts w:ascii="Calibri" w:hAnsi="Calibri" w:cs="Calibri"/>
        </w:rPr>
        <w:t>Autenticación de usuarios mediante código y c</w:t>
      </w:r>
      <w:r w:rsidR="00F26727" w:rsidRPr="00395E10">
        <w:rPr>
          <w:rFonts w:ascii="Calibri" w:hAnsi="Calibri" w:cs="Calibri"/>
        </w:rPr>
        <w:t>lave</w:t>
      </w:r>
    </w:p>
    <w:p w14:paraId="6E71B06A"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Visualización de la hora actual</w:t>
      </w:r>
    </w:p>
    <w:p w14:paraId="1A89CE71"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Opción para mostrar/ocultar la contraseña durante el ingreso</w:t>
      </w:r>
    </w:p>
    <w:p w14:paraId="33C18950"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Enlace a la función de recuperación de contraseña</w:t>
      </w:r>
    </w:p>
    <w:p w14:paraId="22BD87BF" w14:textId="77777777" w:rsidR="00B25521" w:rsidRPr="00395E10" w:rsidRDefault="00B25521" w:rsidP="009A01A4">
      <w:pPr>
        <w:numPr>
          <w:ilvl w:val="0"/>
          <w:numId w:val="190"/>
        </w:numPr>
        <w:jc w:val="both"/>
        <w:rPr>
          <w:rFonts w:ascii="Calibri" w:hAnsi="Calibri" w:cs="Calibri"/>
        </w:rPr>
      </w:pPr>
      <w:r w:rsidRPr="00B25521">
        <w:rPr>
          <w:rFonts w:ascii="Calibri" w:hAnsi="Calibri" w:cs="Calibri"/>
        </w:rPr>
        <w:t>Posibilidad de salir de la aplicación desde esta pantalla</w:t>
      </w:r>
    </w:p>
    <w:p w14:paraId="5DC3A784" w14:textId="77777777" w:rsidR="00395E10" w:rsidRPr="00B25521" w:rsidRDefault="00395E10" w:rsidP="009A01A4">
      <w:pPr>
        <w:ind w:left="720"/>
        <w:jc w:val="both"/>
        <w:rPr>
          <w:rFonts w:ascii="Calibri" w:hAnsi="Calibri" w:cs="Calibri"/>
        </w:rPr>
      </w:pPr>
    </w:p>
    <w:p w14:paraId="5C0D8161" w14:textId="77777777" w:rsidR="00B25521" w:rsidRPr="00B25521" w:rsidRDefault="00B25521" w:rsidP="009A01A4">
      <w:pPr>
        <w:jc w:val="both"/>
        <w:rPr>
          <w:rFonts w:ascii="Calibri" w:hAnsi="Calibri" w:cs="Calibri"/>
          <w:b/>
          <w:bCs/>
        </w:rPr>
      </w:pPr>
      <w:r w:rsidRPr="00B25521">
        <w:rPr>
          <w:rFonts w:ascii="Calibri" w:hAnsi="Calibri" w:cs="Calibri"/>
          <w:b/>
          <w:bCs/>
        </w:rPr>
        <w:t>Consideraciones de Diseño:</w:t>
      </w:r>
    </w:p>
    <w:p w14:paraId="0D293BA9"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La pantalla sigue un diseño minimalista y centrado, enfocado en la tarea principal de autenticación.</w:t>
      </w:r>
    </w:p>
    <w:p w14:paraId="01E27892"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Se utiliza un esquema de colores coherente con la marca del supermercado.</w:t>
      </w:r>
    </w:p>
    <w:p w14:paraId="68383907" w14:textId="1F54CC3F" w:rsidR="00B25521" w:rsidRPr="00B25521" w:rsidRDefault="00B25521" w:rsidP="009A01A4">
      <w:pPr>
        <w:numPr>
          <w:ilvl w:val="0"/>
          <w:numId w:val="191"/>
        </w:numPr>
        <w:jc w:val="both"/>
        <w:rPr>
          <w:rFonts w:ascii="Calibri" w:hAnsi="Calibri" w:cs="Calibri"/>
        </w:rPr>
      </w:pPr>
      <w:r w:rsidRPr="00B25521">
        <w:rPr>
          <w:rFonts w:ascii="Calibri" w:hAnsi="Calibri" w:cs="Calibri"/>
        </w:rPr>
        <w:t>Los campos de entrada son grandes y fáciles de leer.</w:t>
      </w:r>
    </w:p>
    <w:p w14:paraId="4FF0A007"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El botón de iniciar sesión es prominente y fácil de identificar.</w:t>
      </w:r>
    </w:p>
    <w:p w14:paraId="51BAC381" w14:textId="77777777" w:rsidR="00B25521" w:rsidRDefault="00B25521" w:rsidP="00C706CD"/>
    <w:p w14:paraId="62D9BF9E" w14:textId="2408ACDE" w:rsidR="00395E10" w:rsidRPr="00F26727" w:rsidRDefault="00395E10" w:rsidP="00395E10">
      <w:pPr>
        <w:pStyle w:val="Ttulo4"/>
        <w:jc w:val="center"/>
        <w:rPr>
          <w:rFonts w:ascii="Calibri" w:hAnsi="Calibri" w:cs="Calibri"/>
        </w:rPr>
      </w:pPr>
      <w:bookmarkStart w:id="95" w:name="_Toc187794254"/>
      <w:r w:rsidRPr="00F26727">
        <w:rPr>
          <w:rFonts w:ascii="Calibri" w:hAnsi="Calibri" w:cs="Calibri"/>
        </w:rPr>
        <w:t xml:space="preserve">Diseño de la ventana </w:t>
      </w:r>
      <w:r>
        <w:rPr>
          <w:rFonts w:ascii="Calibri" w:hAnsi="Calibri" w:cs="Calibri"/>
        </w:rPr>
        <w:t>Recuperar Clave</w:t>
      </w:r>
      <w:bookmarkEnd w:id="95"/>
    </w:p>
    <w:p w14:paraId="125EC1BF" w14:textId="7BDC7B17" w:rsidR="00395E10" w:rsidRDefault="007C7A74" w:rsidP="00C706CD">
      <w:r>
        <w:rPr>
          <w:noProof/>
        </w:rPr>
        <w:drawing>
          <wp:anchor distT="0" distB="0" distL="114300" distR="114300" simplePos="0" relativeHeight="251678720" behindDoc="0" locked="0" layoutInCell="1" allowOverlap="1" wp14:anchorId="17849198" wp14:editId="6525BBD0">
            <wp:simplePos x="0" y="0"/>
            <wp:positionH relativeFrom="margin">
              <wp:align>center</wp:align>
            </wp:positionH>
            <wp:positionV relativeFrom="margin">
              <wp:posOffset>528320</wp:posOffset>
            </wp:positionV>
            <wp:extent cx="4938601" cy="2788920"/>
            <wp:effectExtent l="0" t="0" r="0" b="0"/>
            <wp:wrapNone/>
            <wp:docPr id="53829137" name="Imagen 2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137" name="Imagen 276"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967" t="3705" r="4405" b="3493"/>
                    <a:stretch/>
                  </pic:blipFill>
                  <pic:spPr bwMode="auto">
                    <a:xfrm>
                      <a:off x="0" y="0"/>
                      <a:ext cx="4938601"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69630F" w14:textId="2E6D7D31" w:rsidR="00170AE3" w:rsidRDefault="00170AE3" w:rsidP="00170AE3"/>
    <w:p w14:paraId="071AF7D7" w14:textId="77777777" w:rsidR="0006308C" w:rsidRDefault="0006308C" w:rsidP="00170AE3"/>
    <w:p w14:paraId="698A430F" w14:textId="22F9FD96" w:rsidR="0006308C" w:rsidRPr="00170AE3" w:rsidRDefault="0006308C" w:rsidP="00170AE3"/>
    <w:p w14:paraId="4590818D" w14:textId="77777777" w:rsidR="00170AE3" w:rsidRPr="00170AE3" w:rsidRDefault="00170AE3" w:rsidP="00170AE3"/>
    <w:p w14:paraId="0E980CC6" w14:textId="3FD384DE" w:rsidR="00170AE3" w:rsidRPr="00170AE3" w:rsidRDefault="00170AE3" w:rsidP="00170AE3"/>
    <w:p w14:paraId="6C4E882B" w14:textId="77777777" w:rsidR="00170AE3" w:rsidRPr="00170AE3" w:rsidRDefault="00170AE3" w:rsidP="00170AE3"/>
    <w:p w14:paraId="4E6418CC" w14:textId="77777777" w:rsidR="00170AE3" w:rsidRPr="00170AE3" w:rsidRDefault="00170AE3" w:rsidP="00170AE3"/>
    <w:p w14:paraId="47C8C032" w14:textId="77777777" w:rsidR="00170AE3" w:rsidRPr="00170AE3" w:rsidRDefault="00170AE3" w:rsidP="00170AE3"/>
    <w:p w14:paraId="4B41149E" w14:textId="77777777" w:rsidR="00170AE3" w:rsidRPr="00170AE3" w:rsidRDefault="00170AE3" w:rsidP="00170AE3"/>
    <w:p w14:paraId="7283A658" w14:textId="77777777" w:rsidR="00170AE3" w:rsidRPr="00170AE3" w:rsidRDefault="00170AE3" w:rsidP="00170AE3"/>
    <w:p w14:paraId="4B62F293" w14:textId="77777777" w:rsidR="00170AE3" w:rsidRDefault="00170AE3" w:rsidP="00170AE3"/>
    <w:p w14:paraId="56B281E9" w14:textId="77777777" w:rsidR="0006308C" w:rsidRPr="00170AE3" w:rsidRDefault="0006308C" w:rsidP="00170AE3"/>
    <w:p w14:paraId="729297E3" w14:textId="77777777" w:rsidR="00170AE3" w:rsidRDefault="00170AE3" w:rsidP="00170AE3"/>
    <w:p w14:paraId="1F5BBF73" w14:textId="77777777" w:rsidR="0006308C" w:rsidRDefault="0006308C" w:rsidP="00170AE3"/>
    <w:p w14:paraId="31569C05" w14:textId="77777777" w:rsidR="0006308C" w:rsidRPr="00170AE3" w:rsidRDefault="0006308C" w:rsidP="00170AE3"/>
    <w:p w14:paraId="4B752B51" w14:textId="77777777" w:rsidR="00170AE3" w:rsidRPr="00170AE3" w:rsidRDefault="00170AE3" w:rsidP="00170AE3"/>
    <w:p w14:paraId="7F939CD7" w14:textId="77777777" w:rsidR="00170AE3" w:rsidRDefault="00170AE3" w:rsidP="00170AE3"/>
    <w:p w14:paraId="75EC1A21" w14:textId="11A9CCF4" w:rsidR="0039362C" w:rsidRPr="009A01A4" w:rsidRDefault="0039362C" w:rsidP="009A01A4">
      <w:pPr>
        <w:jc w:val="both"/>
        <w:rPr>
          <w:rFonts w:ascii="Calibri" w:hAnsi="Calibri" w:cs="Calibri"/>
        </w:rPr>
      </w:pPr>
      <w:r w:rsidRPr="0039362C">
        <w:rPr>
          <w:rFonts w:ascii="Calibri" w:hAnsi="Calibri" w:cs="Calibri"/>
          <w:b/>
          <w:bCs/>
        </w:rPr>
        <w:t>Descripción General:</w:t>
      </w:r>
      <w:r w:rsidRPr="009A01A4">
        <w:rPr>
          <w:rFonts w:ascii="Calibri" w:hAnsi="Calibri" w:cs="Calibri"/>
        </w:rPr>
        <w:t xml:space="preserve"> </w:t>
      </w:r>
      <w:r w:rsidRPr="0039362C">
        <w:rPr>
          <w:rFonts w:ascii="Calibri" w:hAnsi="Calibri" w:cs="Calibri"/>
        </w:rPr>
        <w:t>Esta pantalla auxiliar permite a los usuarios recuperar su contraseña olvidada, mejorando la experiencia del usuario y reduciendo la necesidad de intervención del departamento de TI.</w:t>
      </w:r>
    </w:p>
    <w:p w14:paraId="3D912751" w14:textId="77777777" w:rsidR="0039362C" w:rsidRPr="0039362C" w:rsidRDefault="0039362C" w:rsidP="009A01A4">
      <w:pPr>
        <w:jc w:val="both"/>
        <w:rPr>
          <w:rFonts w:ascii="Calibri" w:hAnsi="Calibri" w:cs="Calibri"/>
        </w:rPr>
      </w:pPr>
    </w:p>
    <w:p w14:paraId="7DB34AA3" w14:textId="77777777" w:rsidR="0039362C" w:rsidRPr="0039362C" w:rsidRDefault="0039362C" w:rsidP="009A01A4">
      <w:pPr>
        <w:jc w:val="both"/>
        <w:rPr>
          <w:rFonts w:ascii="Calibri" w:hAnsi="Calibri" w:cs="Calibri"/>
          <w:b/>
          <w:bCs/>
        </w:rPr>
      </w:pPr>
      <w:r w:rsidRPr="0039362C">
        <w:rPr>
          <w:rFonts w:ascii="Calibri" w:hAnsi="Calibri" w:cs="Calibri"/>
          <w:b/>
          <w:bCs/>
        </w:rPr>
        <w:t>Elementos Clave:</w:t>
      </w:r>
    </w:p>
    <w:p w14:paraId="624349B9"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Campo para ingresar el correo electrónico asociado a la cuenta</w:t>
      </w:r>
    </w:p>
    <w:p w14:paraId="4A701772"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Botón para enviar instrucciones de recuperación</w:t>
      </w:r>
    </w:p>
    <w:p w14:paraId="49405711" w14:textId="77777777" w:rsidR="0039362C" w:rsidRPr="009A01A4" w:rsidRDefault="0039362C" w:rsidP="009A01A4">
      <w:pPr>
        <w:numPr>
          <w:ilvl w:val="0"/>
          <w:numId w:val="195"/>
        </w:numPr>
        <w:jc w:val="both"/>
        <w:rPr>
          <w:rFonts w:ascii="Calibri" w:hAnsi="Calibri" w:cs="Calibri"/>
        </w:rPr>
      </w:pPr>
      <w:r w:rsidRPr="0039362C">
        <w:rPr>
          <w:rFonts w:ascii="Calibri" w:hAnsi="Calibri" w:cs="Calibri"/>
        </w:rPr>
        <w:t xml:space="preserve">Botón para regresar a la pantalla de </w:t>
      </w:r>
      <w:proofErr w:type="spellStart"/>
      <w:r w:rsidRPr="0039362C">
        <w:rPr>
          <w:rFonts w:ascii="Calibri" w:hAnsi="Calibri" w:cs="Calibri"/>
        </w:rPr>
        <w:t>login</w:t>
      </w:r>
      <w:proofErr w:type="spellEnd"/>
    </w:p>
    <w:p w14:paraId="40E07CDE" w14:textId="77777777" w:rsidR="0039362C" w:rsidRPr="0039362C" w:rsidRDefault="0039362C" w:rsidP="009A01A4">
      <w:pPr>
        <w:ind w:left="720"/>
        <w:jc w:val="both"/>
        <w:rPr>
          <w:rFonts w:ascii="Calibri" w:hAnsi="Calibri" w:cs="Calibri"/>
        </w:rPr>
      </w:pPr>
    </w:p>
    <w:p w14:paraId="4458FB2C" w14:textId="77777777" w:rsidR="0039362C" w:rsidRPr="0039362C" w:rsidRDefault="0039362C" w:rsidP="009A01A4">
      <w:pPr>
        <w:jc w:val="both"/>
        <w:rPr>
          <w:rFonts w:ascii="Calibri" w:hAnsi="Calibri" w:cs="Calibri"/>
          <w:b/>
          <w:bCs/>
        </w:rPr>
      </w:pPr>
      <w:r w:rsidRPr="0039362C">
        <w:rPr>
          <w:rFonts w:ascii="Calibri" w:hAnsi="Calibri" w:cs="Calibri"/>
          <w:b/>
          <w:bCs/>
        </w:rPr>
        <w:t>Funcionalidades:</w:t>
      </w:r>
    </w:p>
    <w:p w14:paraId="24A89237" w14:textId="77777777" w:rsidR="0039362C" w:rsidRPr="0039362C" w:rsidRDefault="0039362C" w:rsidP="009A01A4">
      <w:pPr>
        <w:numPr>
          <w:ilvl w:val="0"/>
          <w:numId w:val="196"/>
        </w:numPr>
        <w:jc w:val="both"/>
        <w:rPr>
          <w:rFonts w:ascii="Calibri" w:hAnsi="Calibri" w:cs="Calibri"/>
        </w:rPr>
      </w:pPr>
      <w:r w:rsidRPr="0039362C">
        <w:rPr>
          <w:rFonts w:ascii="Calibri" w:hAnsi="Calibri" w:cs="Calibri"/>
        </w:rPr>
        <w:t>Envío de instrucciones de recuperación al correo electrónico del usuario</w:t>
      </w:r>
    </w:p>
    <w:p w14:paraId="71FE098A" w14:textId="77777777" w:rsidR="0039362C" w:rsidRPr="009A01A4" w:rsidRDefault="0039362C" w:rsidP="009A01A4">
      <w:pPr>
        <w:numPr>
          <w:ilvl w:val="0"/>
          <w:numId w:val="196"/>
        </w:numPr>
        <w:jc w:val="both"/>
        <w:rPr>
          <w:rFonts w:ascii="Calibri" w:hAnsi="Calibri" w:cs="Calibri"/>
        </w:rPr>
      </w:pPr>
      <w:r w:rsidRPr="0039362C">
        <w:rPr>
          <w:rFonts w:ascii="Calibri" w:hAnsi="Calibri" w:cs="Calibri"/>
        </w:rPr>
        <w:t xml:space="preserve">Posibilidad de regresar directamente a la pantalla de </w:t>
      </w:r>
      <w:proofErr w:type="spellStart"/>
      <w:r w:rsidRPr="0039362C">
        <w:rPr>
          <w:rFonts w:ascii="Calibri" w:hAnsi="Calibri" w:cs="Calibri"/>
        </w:rPr>
        <w:t>login</w:t>
      </w:r>
      <w:proofErr w:type="spellEnd"/>
    </w:p>
    <w:p w14:paraId="052457F0" w14:textId="77777777" w:rsidR="0039362C" w:rsidRPr="0039362C" w:rsidRDefault="0039362C" w:rsidP="009A01A4">
      <w:pPr>
        <w:ind w:left="720"/>
        <w:jc w:val="both"/>
        <w:rPr>
          <w:rFonts w:ascii="Calibri" w:hAnsi="Calibri" w:cs="Calibri"/>
        </w:rPr>
      </w:pPr>
    </w:p>
    <w:p w14:paraId="39C0F0DD" w14:textId="77777777" w:rsidR="0039362C" w:rsidRPr="0039362C" w:rsidRDefault="0039362C" w:rsidP="009A01A4">
      <w:pPr>
        <w:jc w:val="both"/>
        <w:rPr>
          <w:rFonts w:ascii="Calibri" w:hAnsi="Calibri" w:cs="Calibri"/>
          <w:b/>
          <w:bCs/>
        </w:rPr>
      </w:pPr>
      <w:r w:rsidRPr="0039362C">
        <w:rPr>
          <w:rFonts w:ascii="Calibri" w:hAnsi="Calibri" w:cs="Calibri"/>
          <w:b/>
          <w:bCs/>
        </w:rPr>
        <w:t>Consideraciones de Diseño:</w:t>
      </w:r>
    </w:p>
    <w:p w14:paraId="39E52055"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La pantalla mantiene el estilo visual coherente con la pantalla de </w:t>
      </w:r>
      <w:proofErr w:type="spellStart"/>
      <w:r w:rsidRPr="0039362C">
        <w:rPr>
          <w:rFonts w:ascii="Calibri" w:hAnsi="Calibri" w:cs="Calibri"/>
        </w:rPr>
        <w:t>login</w:t>
      </w:r>
      <w:proofErr w:type="spellEnd"/>
      <w:r w:rsidRPr="0039362C">
        <w:rPr>
          <w:rFonts w:ascii="Calibri" w:hAnsi="Calibri" w:cs="Calibri"/>
        </w:rPr>
        <w:t>.</w:t>
      </w:r>
    </w:p>
    <w:p w14:paraId="261632C0"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El proceso es simple y requiere solo una pieza de información del usuario.</w:t>
      </w:r>
    </w:p>
    <w:p w14:paraId="3CA5A95F"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Se proporciona una opción clara para regresar al </w:t>
      </w:r>
      <w:proofErr w:type="spellStart"/>
      <w:r w:rsidRPr="0039362C">
        <w:rPr>
          <w:rFonts w:ascii="Calibri" w:hAnsi="Calibri" w:cs="Calibri"/>
        </w:rPr>
        <w:t>login</w:t>
      </w:r>
      <w:proofErr w:type="spellEnd"/>
      <w:r w:rsidRPr="0039362C">
        <w:rPr>
          <w:rFonts w:ascii="Calibri" w:hAnsi="Calibri" w:cs="Calibri"/>
        </w:rPr>
        <w:t xml:space="preserve"> si el usuario cambia de opinión.</w:t>
      </w:r>
    </w:p>
    <w:p w14:paraId="37C834F7" w14:textId="77777777" w:rsidR="00170AE3" w:rsidRDefault="00170AE3" w:rsidP="00170AE3">
      <w:pPr>
        <w:ind w:firstLine="708"/>
      </w:pPr>
    </w:p>
    <w:p w14:paraId="338A12FB" w14:textId="77777777" w:rsidR="009A01A4" w:rsidRPr="009A01A4" w:rsidRDefault="009A01A4" w:rsidP="009A01A4"/>
    <w:p w14:paraId="4E157C7B" w14:textId="77777777" w:rsidR="009A01A4" w:rsidRPr="009A01A4" w:rsidRDefault="009A01A4" w:rsidP="009A01A4"/>
    <w:p w14:paraId="4B7874C1" w14:textId="77777777" w:rsidR="009A01A4" w:rsidRPr="009A01A4" w:rsidRDefault="009A01A4" w:rsidP="009A01A4"/>
    <w:p w14:paraId="681AE414" w14:textId="77777777" w:rsidR="009A01A4" w:rsidRPr="009A01A4" w:rsidRDefault="009A01A4" w:rsidP="009A01A4"/>
    <w:p w14:paraId="7F37426E" w14:textId="77777777" w:rsidR="009A01A4" w:rsidRDefault="009A01A4" w:rsidP="009A01A4"/>
    <w:p w14:paraId="433F448E" w14:textId="6D35E4EF" w:rsidR="009A01A4" w:rsidRDefault="009A01A4" w:rsidP="009A01A4">
      <w:pPr>
        <w:tabs>
          <w:tab w:val="left" w:pos="5460"/>
        </w:tabs>
      </w:pPr>
      <w:r>
        <w:tab/>
      </w:r>
    </w:p>
    <w:p w14:paraId="5BED37E6" w14:textId="77777777" w:rsidR="009A01A4" w:rsidRDefault="009A01A4" w:rsidP="009A01A4">
      <w:pPr>
        <w:tabs>
          <w:tab w:val="left" w:pos="5460"/>
        </w:tabs>
      </w:pPr>
    </w:p>
    <w:p w14:paraId="589AF6F5" w14:textId="77777777" w:rsidR="009A01A4" w:rsidRDefault="009A01A4" w:rsidP="009A01A4">
      <w:pPr>
        <w:tabs>
          <w:tab w:val="left" w:pos="5460"/>
        </w:tabs>
      </w:pPr>
    </w:p>
    <w:p w14:paraId="5D86A73B" w14:textId="77777777" w:rsidR="009A01A4" w:rsidRDefault="009A01A4" w:rsidP="009A01A4">
      <w:pPr>
        <w:tabs>
          <w:tab w:val="left" w:pos="5460"/>
        </w:tabs>
      </w:pPr>
    </w:p>
    <w:p w14:paraId="1D118648" w14:textId="77777777" w:rsidR="009A01A4" w:rsidRDefault="009A01A4" w:rsidP="009A01A4">
      <w:pPr>
        <w:tabs>
          <w:tab w:val="left" w:pos="5460"/>
        </w:tabs>
      </w:pPr>
    </w:p>
    <w:p w14:paraId="5AA11501" w14:textId="77777777" w:rsidR="009A01A4" w:rsidRDefault="009A01A4" w:rsidP="009A01A4">
      <w:pPr>
        <w:pStyle w:val="Ttulo4"/>
        <w:jc w:val="center"/>
        <w:rPr>
          <w:rFonts w:ascii="Calibri" w:hAnsi="Calibri" w:cs="Calibri"/>
        </w:rPr>
        <w:sectPr w:rsidR="009A01A4" w:rsidSect="003729BB">
          <w:pgSz w:w="11906" w:h="16838"/>
          <w:pgMar w:top="1440" w:right="1134" w:bottom="1440" w:left="1134" w:header="720" w:footer="720" w:gutter="0"/>
          <w:cols w:space="720"/>
          <w:docGrid w:linePitch="600" w:charSpace="32768"/>
        </w:sectPr>
      </w:pPr>
    </w:p>
    <w:p w14:paraId="73F9C405" w14:textId="49F97D3B" w:rsidR="009A01A4" w:rsidRPr="00F26727" w:rsidRDefault="009A01A4" w:rsidP="009A01A4">
      <w:pPr>
        <w:pStyle w:val="Ttulo4"/>
        <w:jc w:val="center"/>
        <w:rPr>
          <w:rFonts w:ascii="Calibri" w:hAnsi="Calibri" w:cs="Calibri"/>
        </w:rPr>
      </w:pPr>
      <w:bookmarkStart w:id="96" w:name="_Toc187794255"/>
      <w:r w:rsidRPr="00F26727">
        <w:rPr>
          <w:rFonts w:ascii="Calibri" w:hAnsi="Calibri" w:cs="Calibri"/>
        </w:rPr>
        <w:lastRenderedPageBreak/>
        <w:t xml:space="preserve">Diseño de la ventana </w:t>
      </w:r>
      <w:r>
        <w:rPr>
          <w:rFonts w:ascii="Calibri" w:hAnsi="Calibri" w:cs="Calibri"/>
        </w:rPr>
        <w:t>Menú</w:t>
      </w:r>
      <w:bookmarkEnd w:id="96"/>
    </w:p>
    <w:p w14:paraId="2FE8299D" w14:textId="70AFA865" w:rsidR="009A01A4" w:rsidRDefault="009A01A4" w:rsidP="009A01A4">
      <w:pPr>
        <w:tabs>
          <w:tab w:val="left" w:pos="5460"/>
        </w:tabs>
      </w:pPr>
      <w:r>
        <w:rPr>
          <w:noProof/>
        </w:rPr>
        <w:drawing>
          <wp:anchor distT="0" distB="0" distL="114300" distR="114300" simplePos="0" relativeHeight="251680768" behindDoc="0" locked="0" layoutInCell="1" allowOverlap="1" wp14:anchorId="1DDC0D26" wp14:editId="112B1289">
            <wp:simplePos x="1120140" y="1615440"/>
            <wp:positionH relativeFrom="margin">
              <wp:align>center</wp:align>
            </wp:positionH>
            <wp:positionV relativeFrom="margin">
              <wp:align>center</wp:align>
            </wp:positionV>
            <wp:extent cx="8788844" cy="3825240"/>
            <wp:effectExtent l="0" t="0" r="0" b="3810"/>
            <wp:wrapSquare wrapText="bothSides"/>
            <wp:docPr id="6160991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176" name="Imagen 3"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4730" t="4413" r="5001" b="3911"/>
                    <a:stretch/>
                  </pic:blipFill>
                  <pic:spPr bwMode="auto">
                    <a:xfrm>
                      <a:off x="0" y="0"/>
                      <a:ext cx="8788844" cy="382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A7DB0" w14:textId="77777777" w:rsidR="009A01A4" w:rsidRPr="009A01A4" w:rsidRDefault="009A01A4" w:rsidP="009A01A4"/>
    <w:p w14:paraId="0065EFF2" w14:textId="77777777" w:rsidR="009A01A4" w:rsidRPr="009A01A4" w:rsidRDefault="009A01A4" w:rsidP="009A01A4"/>
    <w:p w14:paraId="2295554E" w14:textId="77777777" w:rsidR="009A01A4" w:rsidRPr="009A01A4" w:rsidRDefault="009A01A4" w:rsidP="009A01A4"/>
    <w:p w14:paraId="68245E68" w14:textId="77777777" w:rsidR="009A01A4" w:rsidRDefault="009A01A4" w:rsidP="009A01A4">
      <w:pPr>
        <w:jc w:val="center"/>
      </w:pPr>
    </w:p>
    <w:p w14:paraId="657CB81E" w14:textId="77777777" w:rsidR="009A01A4" w:rsidRDefault="009A01A4" w:rsidP="009A01A4">
      <w:pPr>
        <w:jc w:val="center"/>
      </w:pPr>
    </w:p>
    <w:p w14:paraId="0FA0BBF3" w14:textId="77777777" w:rsidR="009A01A4" w:rsidRDefault="009A01A4" w:rsidP="009A01A4">
      <w:pPr>
        <w:jc w:val="center"/>
      </w:pPr>
    </w:p>
    <w:p w14:paraId="3A631BDB" w14:textId="77777777" w:rsidR="009A01A4" w:rsidRDefault="009A01A4" w:rsidP="009A01A4">
      <w:pPr>
        <w:jc w:val="center"/>
      </w:pPr>
    </w:p>
    <w:p w14:paraId="7819E95B" w14:textId="77777777" w:rsidR="009A01A4" w:rsidRDefault="009A01A4" w:rsidP="009A01A4">
      <w:pPr>
        <w:jc w:val="center"/>
        <w:sectPr w:rsidR="009A01A4" w:rsidSect="009A01A4">
          <w:pgSz w:w="16838" w:h="11906" w:orient="landscape"/>
          <w:pgMar w:top="1134" w:right="1440" w:bottom="1134" w:left="1440" w:header="720" w:footer="720" w:gutter="0"/>
          <w:cols w:space="720"/>
          <w:docGrid w:linePitch="600" w:charSpace="32768"/>
        </w:sectPr>
      </w:pPr>
    </w:p>
    <w:p w14:paraId="0F261991" w14:textId="43AF7657" w:rsidR="0012205D" w:rsidRDefault="0012205D" w:rsidP="0012205D">
      <w:pPr>
        <w:jc w:val="both"/>
        <w:rPr>
          <w:rFonts w:ascii="Calibri" w:hAnsi="Calibri" w:cs="Calibri"/>
        </w:rPr>
      </w:pPr>
      <w:r w:rsidRPr="0012205D">
        <w:rPr>
          <w:rFonts w:ascii="Calibri" w:hAnsi="Calibri" w:cs="Calibri"/>
          <w:b/>
          <w:bCs/>
        </w:rPr>
        <w:lastRenderedPageBreak/>
        <w:t>Descripción General:</w:t>
      </w:r>
      <w:r>
        <w:rPr>
          <w:rFonts w:ascii="Calibri" w:hAnsi="Calibri" w:cs="Calibri"/>
        </w:rPr>
        <w:t xml:space="preserve"> </w:t>
      </w:r>
      <w:r w:rsidRPr="0012205D">
        <w:rPr>
          <w:rFonts w:ascii="Calibri" w:hAnsi="Calibri" w:cs="Calibri"/>
        </w:rPr>
        <w:t xml:space="preserve">Esta pantalla actúa como el menú principal del sistema, proporcionando acceso a todas las funcionalidades disponibles para el usuario </w:t>
      </w:r>
      <w:proofErr w:type="spellStart"/>
      <w:r w:rsidRPr="0012205D">
        <w:rPr>
          <w:rFonts w:ascii="Calibri" w:hAnsi="Calibri" w:cs="Calibri"/>
        </w:rPr>
        <w:t>logueado</w:t>
      </w:r>
      <w:proofErr w:type="spellEnd"/>
      <w:r w:rsidRPr="0012205D">
        <w:rPr>
          <w:rFonts w:ascii="Calibri" w:hAnsi="Calibri" w:cs="Calibri"/>
        </w:rPr>
        <w:t>. Sirve como punto central de navegación y control de acceso basado en permisos.</w:t>
      </w:r>
    </w:p>
    <w:p w14:paraId="02869632" w14:textId="77777777" w:rsidR="0012205D" w:rsidRPr="0012205D" w:rsidRDefault="0012205D" w:rsidP="0012205D">
      <w:pPr>
        <w:jc w:val="both"/>
        <w:rPr>
          <w:rFonts w:ascii="Calibri" w:hAnsi="Calibri" w:cs="Calibri"/>
        </w:rPr>
      </w:pPr>
    </w:p>
    <w:p w14:paraId="5B8B7CE3" w14:textId="77777777" w:rsidR="0012205D" w:rsidRPr="0012205D" w:rsidRDefault="0012205D" w:rsidP="0012205D">
      <w:pPr>
        <w:jc w:val="both"/>
        <w:rPr>
          <w:rFonts w:ascii="Calibri" w:hAnsi="Calibri" w:cs="Calibri"/>
          <w:b/>
          <w:bCs/>
        </w:rPr>
      </w:pPr>
      <w:r w:rsidRPr="0012205D">
        <w:rPr>
          <w:rFonts w:ascii="Calibri" w:hAnsi="Calibri" w:cs="Calibri"/>
          <w:b/>
          <w:bCs/>
        </w:rPr>
        <w:t>Elementos Clave:</w:t>
      </w:r>
    </w:p>
    <w:p w14:paraId="1142EBA8"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Menú principal con opciones organizadas jerárquicamente</w:t>
      </w:r>
    </w:p>
    <w:p w14:paraId="4F5741AE"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Panel de contenido para mostrar formularios secundarios</w:t>
      </w:r>
    </w:p>
    <w:p w14:paraId="617F8C2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 xml:space="preserve">Etiqueta mostrando el nombre completo del usuario </w:t>
      </w:r>
      <w:proofErr w:type="spellStart"/>
      <w:r w:rsidRPr="0012205D">
        <w:rPr>
          <w:rFonts w:ascii="Calibri" w:hAnsi="Calibri" w:cs="Calibri"/>
        </w:rPr>
        <w:t>logueado</w:t>
      </w:r>
      <w:proofErr w:type="spellEnd"/>
    </w:p>
    <w:p w14:paraId="753062C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Mostrador de fecha y hora actual</w:t>
      </w:r>
    </w:p>
    <w:p w14:paraId="5C4A1F05" w14:textId="77777777" w:rsidR="0012205D" w:rsidRDefault="0012205D" w:rsidP="0012205D">
      <w:pPr>
        <w:numPr>
          <w:ilvl w:val="0"/>
          <w:numId w:val="204"/>
        </w:numPr>
        <w:jc w:val="both"/>
        <w:rPr>
          <w:rFonts w:ascii="Calibri" w:hAnsi="Calibri" w:cs="Calibri"/>
        </w:rPr>
      </w:pPr>
      <w:r w:rsidRPr="0012205D">
        <w:rPr>
          <w:rFonts w:ascii="Calibri" w:hAnsi="Calibri" w:cs="Calibri"/>
        </w:rPr>
        <w:t>Botón para salir del sistema</w:t>
      </w:r>
    </w:p>
    <w:p w14:paraId="33533671" w14:textId="77777777" w:rsidR="0012205D" w:rsidRPr="0012205D" w:rsidRDefault="0012205D" w:rsidP="0012205D">
      <w:pPr>
        <w:ind w:left="720"/>
        <w:jc w:val="both"/>
        <w:rPr>
          <w:rFonts w:ascii="Calibri" w:hAnsi="Calibri" w:cs="Calibri"/>
        </w:rPr>
      </w:pPr>
    </w:p>
    <w:p w14:paraId="2294DB9C" w14:textId="77777777" w:rsidR="0012205D" w:rsidRPr="0012205D" w:rsidRDefault="0012205D" w:rsidP="0012205D">
      <w:pPr>
        <w:jc w:val="both"/>
        <w:rPr>
          <w:rFonts w:ascii="Calibri" w:hAnsi="Calibri" w:cs="Calibri"/>
          <w:b/>
          <w:bCs/>
        </w:rPr>
      </w:pPr>
      <w:r w:rsidRPr="0012205D">
        <w:rPr>
          <w:rFonts w:ascii="Calibri" w:hAnsi="Calibri" w:cs="Calibri"/>
          <w:b/>
          <w:bCs/>
        </w:rPr>
        <w:t>Funcionalidades:</w:t>
      </w:r>
    </w:p>
    <w:p w14:paraId="43B9AC84"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Navegación entre diferentes módulos del sistema</w:t>
      </w:r>
    </w:p>
    <w:p w14:paraId="451C0A50"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Control de acceso basado en permisos de usuario</w:t>
      </w:r>
    </w:p>
    <w:p w14:paraId="5FC4680B"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Visualización dinámica de formularios secundarios dentro del panel principal</w:t>
      </w:r>
    </w:p>
    <w:p w14:paraId="0CD844B1"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Mostrador en tiempo real de fecha y hora</w:t>
      </w:r>
    </w:p>
    <w:p w14:paraId="5FCFF3D8" w14:textId="77777777" w:rsidR="0012205D" w:rsidRDefault="0012205D" w:rsidP="0012205D">
      <w:pPr>
        <w:numPr>
          <w:ilvl w:val="0"/>
          <w:numId w:val="205"/>
        </w:numPr>
        <w:jc w:val="both"/>
        <w:rPr>
          <w:rFonts w:ascii="Calibri" w:hAnsi="Calibri" w:cs="Calibri"/>
        </w:rPr>
      </w:pPr>
      <w:r w:rsidRPr="0012205D">
        <w:rPr>
          <w:rFonts w:ascii="Calibri" w:hAnsi="Calibri" w:cs="Calibri"/>
        </w:rPr>
        <w:t>Opción para cerrar sesión o salir completamente del sistema</w:t>
      </w:r>
    </w:p>
    <w:p w14:paraId="665F6E50" w14:textId="77777777" w:rsidR="0012205D" w:rsidRPr="0012205D" w:rsidRDefault="0012205D" w:rsidP="0012205D">
      <w:pPr>
        <w:ind w:left="720"/>
        <w:jc w:val="both"/>
        <w:rPr>
          <w:rFonts w:ascii="Calibri" w:hAnsi="Calibri" w:cs="Calibri"/>
        </w:rPr>
      </w:pPr>
    </w:p>
    <w:p w14:paraId="47CA927D" w14:textId="77777777" w:rsidR="0012205D" w:rsidRPr="0012205D" w:rsidRDefault="0012205D" w:rsidP="0012205D">
      <w:pPr>
        <w:jc w:val="both"/>
        <w:rPr>
          <w:rFonts w:ascii="Calibri" w:hAnsi="Calibri" w:cs="Calibri"/>
          <w:b/>
          <w:bCs/>
        </w:rPr>
      </w:pPr>
      <w:r w:rsidRPr="0012205D">
        <w:rPr>
          <w:rFonts w:ascii="Calibri" w:hAnsi="Calibri" w:cs="Calibri"/>
          <w:b/>
          <w:bCs/>
        </w:rPr>
        <w:t>Consideraciones de Diseño:</w:t>
      </w:r>
    </w:p>
    <w:p w14:paraId="4162AA44" w14:textId="77777777" w:rsidR="0012205D" w:rsidRPr="0012205D" w:rsidRDefault="0012205D" w:rsidP="0012205D">
      <w:pPr>
        <w:numPr>
          <w:ilvl w:val="0"/>
          <w:numId w:val="206"/>
        </w:numPr>
        <w:jc w:val="both"/>
        <w:rPr>
          <w:rFonts w:ascii="Calibri" w:hAnsi="Calibri" w:cs="Calibri"/>
        </w:rPr>
      </w:pPr>
      <w:r w:rsidRPr="0012205D">
        <w:rPr>
          <w:rFonts w:ascii="Calibri" w:hAnsi="Calibri" w:cs="Calibri"/>
        </w:rPr>
        <w:t>Organización Jerárquica: El menú está estructurado de manera jerárquica para facilitar el acceso rápido a las diferentes funcionalidades del sistema.</w:t>
      </w:r>
    </w:p>
    <w:p w14:paraId="012AB8EA" w14:textId="77777777" w:rsidR="0012205D" w:rsidRPr="0012205D" w:rsidRDefault="0012205D" w:rsidP="0012205D">
      <w:pPr>
        <w:numPr>
          <w:ilvl w:val="0"/>
          <w:numId w:val="207"/>
        </w:numPr>
        <w:jc w:val="both"/>
        <w:rPr>
          <w:rFonts w:ascii="Calibri" w:hAnsi="Calibri" w:cs="Calibri"/>
        </w:rPr>
      </w:pPr>
      <w:r w:rsidRPr="0012205D">
        <w:rPr>
          <w:rFonts w:ascii="Calibri" w:hAnsi="Calibri" w:cs="Calibri"/>
        </w:rPr>
        <w:t>Control de Acceso: Se implementa un sistema de permisos dinámicos, donde los elementos del menú se ocultan o muestran según los derechos del usuario actual.</w:t>
      </w:r>
    </w:p>
    <w:p w14:paraId="5F04A40D" w14:textId="77777777" w:rsidR="0012205D" w:rsidRPr="0012205D" w:rsidRDefault="0012205D" w:rsidP="0012205D">
      <w:pPr>
        <w:numPr>
          <w:ilvl w:val="0"/>
          <w:numId w:val="208"/>
        </w:numPr>
        <w:jc w:val="both"/>
        <w:rPr>
          <w:rFonts w:ascii="Calibri" w:hAnsi="Calibri" w:cs="Calibri"/>
        </w:rPr>
      </w:pPr>
      <w:r w:rsidRPr="0012205D">
        <w:rPr>
          <w:rFonts w:ascii="Calibri" w:hAnsi="Calibri" w:cs="Calibri"/>
        </w:rPr>
        <w:t>Contenedor Dinámico: El panel central utiliza una técnica de contenedores para mostrar diferentes formularios sin necesidad de abrir ventanas separadas, mejorando la eficiencia y reduciendo la complejidad visual.</w:t>
      </w:r>
    </w:p>
    <w:p w14:paraId="501665A8" w14:textId="77777777" w:rsidR="0012205D" w:rsidRPr="0012205D" w:rsidRDefault="0012205D" w:rsidP="0012205D">
      <w:pPr>
        <w:numPr>
          <w:ilvl w:val="0"/>
          <w:numId w:val="209"/>
        </w:numPr>
        <w:jc w:val="both"/>
        <w:rPr>
          <w:rFonts w:ascii="Calibri" w:hAnsi="Calibri" w:cs="Calibri"/>
        </w:rPr>
      </w:pPr>
      <w:r w:rsidRPr="0012205D">
        <w:rPr>
          <w:rFonts w:ascii="Calibri" w:hAnsi="Calibri" w:cs="Calibri"/>
        </w:rPr>
        <w:t xml:space="preserve">Información Contextual: Se muestra el nombre completo del usuario </w:t>
      </w:r>
      <w:proofErr w:type="spellStart"/>
      <w:r w:rsidRPr="0012205D">
        <w:rPr>
          <w:rFonts w:ascii="Calibri" w:hAnsi="Calibri" w:cs="Calibri"/>
        </w:rPr>
        <w:t>logueado</w:t>
      </w:r>
      <w:proofErr w:type="spellEnd"/>
      <w:r w:rsidRPr="0012205D">
        <w:rPr>
          <w:rFonts w:ascii="Calibri" w:hAnsi="Calibri" w:cs="Calibri"/>
        </w:rPr>
        <w:t>, proporcionando contexto sobre la sesión activa.</w:t>
      </w:r>
    </w:p>
    <w:p w14:paraId="0646C8A8" w14:textId="77777777" w:rsidR="0012205D" w:rsidRPr="0012205D" w:rsidRDefault="0012205D" w:rsidP="0012205D">
      <w:pPr>
        <w:numPr>
          <w:ilvl w:val="0"/>
          <w:numId w:val="210"/>
        </w:numPr>
        <w:jc w:val="both"/>
        <w:rPr>
          <w:rFonts w:ascii="Calibri" w:hAnsi="Calibri" w:cs="Calibri"/>
        </w:rPr>
      </w:pPr>
      <w:r w:rsidRPr="0012205D">
        <w:rPr>
          <w:rFonts w:ascii="Calibri" w:hAnsi="Calibri" w:cs="Calibri"/>
        </w:rPr>
        <w:t>Elementos de Tiempo Real: La pantalla incluye un mostrador de fecha y hora actualizado constantemente, lo cual puede ser útil para operaciones sensibles al tiempo.</w:t>
      </w:r>
    </w:p>
    <w:p w14:paraId="648C9AB6" w14:textId="77777777" w:rsidR="0012205D" w:rsidRPr="0012205D" w:rsidRDefault="0012205D" w:rsidP="0012205D">
      <w:pPr>
        <w:numPr>
          <w:ilvl w:val="0"/>
          <w:numId w:val="211"/>
        </w:numPr>
        <w:jc w:val="both"/>
        <w:rPr>
          <w:rFonts w:ascii="Calibri" w:hAnsi="Calibri" w:cs="Calibri"/>
        </w:rPr>
      </w:pPr>
      <w:r w:rsidRPr="0012205D">
        <w:rPr>
          <w:rFonts w:ascii="Calibri" w:hAnsi="Calibri" w:cs="Calibri"/>
        </w:rPr>
        <w:t>Opción de Salida Segura: Se proporciona una opción explícita para salir del sistema, con una confirmación adicional para evitar salidas accidentales.</w:t>
      </w:r>
    </w:p>
    <w:p w14:paraId="0118357A" w14:textId="77777777" w:rsidR="0012205D" w:rsidRPr="0012205D" w:rsidRDefault="0012205D" w:rsidP="0012205D">
      <w:pPr>
        <w:numPr>
          <w:ilvl w:val="0"/>
          <w:numId w:val="212"/>
        </w:numPr>
        <w:jc w:val="both"/>
        <w:rPr>
          <w:rFonts w:ascii="Calibri" w:hAnsi="Calibri" w:cs="Calibri"/>
        </w:rPr>
      </w:pPr>
      <w:r w:rsidRPr="0012205D">
        <w:rPr>
          <w:rFonts w:ascii="Calibri" w:hAnsi="Calibri" w:cs="Calibri"/>
        </w:rPr>
        <w:t>Flexibilidad: La estructura permite fácilmente agregar o modificar opciones de menú sin alterar significativamente la interfaz principal.</w:t>
      </w:r>
    </w:p>
    <w:p w14:paraId="68254020" w14:textId="77777777" w:rsidR="009A01A4" w:rsidRPr="009A01A4" w:rsidRDefault="009A01A4" w:rsidP="009A01A4">
      <w:pPr>
        <w:jc w:val="center"/>
      </w:pPr>
    </w:p>
    <w:p w14:paraId="71563359" w14:textId="77777777" w:rsidR="009A01A4" w:rsidRPr="009A01A4" w:rsidRDefault="009A01A4" w:rsidP="009A01A4"/>
    <w:p w14:paraId="073F1FCD" w14:textId="77777777" w:rsidR="009A01A4" w:rsidRPr="009A01A4" w:rsidRDefault="009A01A4" w:rsidP="009A01A4"/>
    <w:p w14:paraId="5970793F" w14:textId="77777777" w:rsidR="009A01A4" w:rsidRPr="009A01A4" w:rsidRDefault="009A01A4" w:rsidP="009A01A4"/>
    <w:p w14:paraId="4D965513" w14:textId="77777777" w:rsidR="009A01A4" w:rsidRPr="009A01A4" w:rsidRDefault="009A01A4" w:rsidP="009A01A4"/>
    <w:p w14:paraId="17A54B1A" w14:textId="77777777" w:rsidR="009A01A4" w:rsidRPr="009A01A4" w:rsidRDefault="009A01A4" w:rsidP="009A01A4"/>
    <w:p w14:paraId="77DC88A6" w14:textId="77777777" w:rsidR="009A01A4" w:rsidRPr="009A01A4" w:rsidRDefault="009A01A4" w:rsidP="009A01A4"/>
    <w:p w14:paraId="7B699847" w14:textId="77777777" w:rsidR="009A01A4" w:rsidRPr="009A01A4" w:rsidRDefault="009A01A4" w:rsidP="009A01A4"/>
    <w:p w14:paraId="38523501" w14:textId="77777777" w:rsidR="009A01A4" w:rsidRPr="009A01A4" w:rsidRDefault="009A01A4" w:rsidP="009A01A4"/>
    <w:p w14:paraId="4D838737" w14:textId="77777777" w:rsidR="009A01A4" w:rsidRPr="009A01A4" w:rsidRDefault="009A01A4" w:rsidP="009A01A4"/>
    <w:p w14:paraId="42A88A0A" w14:textId="77777777" w:rsidR="009A01A4" w:rsidRPr="009A01A4" w:rsidRDefault="009A01A4" w:rsidP="009A01A4"/>
    <w:p w14:paraId="4AF8402C" w14:textId="77777777" w:rsidR="009A01A4" w:rsidRPr="009A01A4" w:rsidRDefault="009A01A4" w:rsidP="009A01A4"/>
    <w:p w14:paraId="2480D956" w14:textId="77777777" w:rsidR="005A2936" w:rsidRDefault="005A2936" w:rsidP="009A01A4">
      <w:pPr>
        <w:sectPr w:rsidR="005A2936" w:rsidSect="009A01A4">
          <w:pgSz w:w="11906" w:h="16838"/>
          <w:pgMar w:top="1440" w:right="1134" w:bottom="1440" w:left="1134" w:header="720" w:footer="720" w:gutter="0"/>
          <w:cols w:space="720"/>
          <w:docGrid w:linePitch="600" w:charSpace="32768"/>
        </w:sectPr>
      </w:pPr>
    </w:p>
    <w:p w14:paraId="33D3443A" w14:textId="168884D8" w:rsidR="009A01A4" w:rsidRPr="00A5049C" w:rsidRDefault="005A2936" w:rsidP="00A5049C">
      <w:pPr>
        <w:pStyle w:val="Ttulo3"/>
        <w:rPr>
          <w:rFonts w:ascii="Calibri" w:hAnsi="Calibri" w:cs="Calibri"/>
        </w:rPr>
      </w:pPr>
      <w:bookmarkStart w:id="97" w:name="_Toc187794256"/>
      <w:r w:rsidRPr="005A2936">
        <w:rPr>
          <w:rFonts w:ascii="Calibri" w:hAnsi="Calibri" w:cs="Calibri"/>
          <w:sz w:val="24"/>
          <w:szCs w:val="24"/>
        </w:rPr>
        <w:lastRenderedPageBreak/>
        <w:t>Pantalla de Gestión</w:t>
      </w:r>
      <w:bookmarkEnd w:id="97"/>
      <w:r w:rsidRPr="005A2936">
        <w:rPr>
          <w:rFonts w:ascii="Calibri" w:hAnsi="Calibri" w:cs="Calibri"/>
          <w:sz w:val="24"/>
          <w:szCs w:val="24"/>
        </w:rPr>
        <w:t xml:space="preserve"> </w:t>
      </w:r>
    </w:p>
    <w:p w14:paraId="7C990CAF" w14:textId="7790B41E" w:rsidR="00A5049C" w:rsidRPr="00F26727" w:rsidRDefault="00A5049C" w:rsidP="00A5049C">
      <w:pPr>
        <w:pStyle w:val="Ttulo4"/>
        <w:jc w:val="center"/>
        <w:rPr>
          <w:rFonts w:ascii="Calibri" w:hAnsi="Calibri" w:cs="Calibri"/>
        </w:rPr>
      </w:pPr>
      <w:bookmarkStart w:id="98" w:name="_Toc187794257"/>
      <w:r w:rsidRPr="00F26727">
        <w:rPr>
          <w:rFonts w:ascii="Calibri" w:hAnsi="Calibri" w:cs="Calibri"/>
        </w:rPr>
        <w:t>Diseño de la ventan</w:t>
      </w:r>
      <w:r>
        <w:rPr>
          <w:rFonts w:ascii="Calibri" w:hAnsi="Calibri" w:cs="Calibri"/>
        </w:rPr>
        <w:t>a Producto</w:t>
      </w:r>
      <w:bookmarkEnd w:id="98"/>
    </w:p>
    <w:p w14:paraId="0803DFCE" w14:textId="77777777" w:rsidR="009A01A4" w:rsidRPr="009A01A4" w:rsidRDefault="009A01A4" w:rsidP="009A01A4"/>
    <w:p w14:paraId="4DA82DCC" w14:textId="77777777" w:rsidR="003A5321" w:rsidRDefault="003A5321" w:rsidP="009A01A4"/>
    <w:p w14:paraId="1F4EA4C6" w14:textId="77777777" w:rsidR="003A5321" w:rsidRDefault="003A5321" w:rsidP="009A01A4"/>
    <w:p w14:paraId="450E7BB3" w14:textId="1EE4806E" w:rsidR="003A5321" w:rsidRDefault="003A5321" w:rsidP="009A01A4">
      <w:r>
        <w:rPr>
          <w:noProof/>
        </w:rPr>
        <w:drawing>
          <wp:anchor distT="0" distB="0" distL="114300" distR="114300" simplePos="0" relativeHeight="251682816" behindDoc="0" locked="0" layoutInCell="1" allowOverlap="1" wp14:anchorId="4F49D1C6" wp14:editId="7576E4FC">
            <wp:simplePos x="1249680" y="2133600"/>
            <wp:positionH relativeFrom="margin">
              <wp:align>center</wp:align>
            </wp:positionH>
            <wp:positionV relativeFrom="margin">
              <wp:align>center</wp:align>
            </wp:positionV>
            <wp:extent cx="8153400" cy="3695700"/>
            <wp:effectExtent l="0" t="0" r="0" b="0"/>
            <wp:wrapSquare wrapText="bothSides"/>
            <wp:docPr id="11325246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40" r="3970" b="2854"/>
                    <a:stretch/>
                  </pic:blipFill>
                  <pic:spPr bwMode="auto">
                    <a:xfrm>
                      <a:off x="0" y="0"/>
                      <a:ext cx="8153400"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BAA09" w14:textId="77777777" w:rsidR="003A5321" w:rsidRDefault="003A5321" w:rsidP="009A01A4"/>
    <w:p w14:paraId="0C3091B9" w14:textId="462E1E11" w:rsidR="003A5321" w:rsidRDefault="003A5321" w:rsidP="009A01A4"/>
    <w:p w14:paraId="16912ECA" w14:textId="77777777" w:rsidR="003A5321" w:rsidRDefault="003A5321" w:rsidP="009A01A4"/>
    <w:p w14:paraId="1658BF65" w14:textId="77777777" w:rsidR="003A5321" w:rsidRDefault="003A5321" w:rsidP="009A01A4"/>
    <w:p w14:paraId="29068863" w14:textId="77777777" w:rsidR="003A5321" w:rsidRDefault="003A5321" w:rsidP="009A01A4"/>
    <w:p w14:paraId="0F727A62" w14:textId="6677D99E" w:rsidR="003A5321" w:rsidRDefault="003A5321" w:rsidP="009A01A4"/>
    <w:p w14:paraId="31A27B2D" w14:textId="77777777" w:rsidR="003A5321" w:rsidRDefault="003A5321" w:rsidP="009A01A4"/>
    <w:p w14:paraId="0C9C88AE" w14:textId="435E9F86" w:rsidR="003A5321" w:rsidRDefault="003A5321" w:rsidP="009A01A4"/>
    <w:p w14:paraId="2BAD480E" w14:textId="77777777" w:rsidR="003A5321" w:rsidRDefault="003A5321" w:rsidP="009A01A4"/>
    <w:p w14:paraId="177DD642" w14:textId="73F37E67" w:rsidR="003A5321" w:rsidRDefault="003A5321" w:rsidP="009A01A4"/>
    <w:p w14:paraId="4FA4D385" w14:textId="77777777" w:rsidR="003A5321" w:rsidRDefault="003A5321" w:rsidP="009A01A4"/>
    <w:p w14:paraId="785DA8E4" w14:textId="77777777" w:rsidR="003A5321" w:rsidRDefault="003A5321" w:rsidP="009A01A4"/>
    <w:p w14:paraId="787FEA12" w14:textId="5326DD32" w:rsidR="003A5321" w:rsidRDefault="003A5321" w:rsidP="009A01A4"/>
    <w:p w14:paraId="6579DA5A" w14:textId="77777777" w:rsidR="003A5321" w:rsidRDefault="003A5321" w:rsidP="009A01A4"/>
    <w:p w14:paraId="2A53250C" w14:textId="77777777" w:rsidR="003A5321" w:rsidRDefault="003A5321" w:rsidP="009A01A4"/>
    <w:p w14:paraId="539E3CF8" w14:textId="559B53BA" w:rsidR="003A5321" w:rsidRDefault="003A5321" w:rsidP="009A01A4"/>
    <w:p w14:paraId="24FB0525" w14:textId="77777777" w:rsidR="003A5321" w:rsidRDefault="003A5321" w:rsidP="009A01A4"/>
    <w:p w14:paraId="427AFA9B" w14:textId="77777777" w:rsidR="003A5321" w:rsidRDefault="003A5321" w:rsidP="009A01A4"/>
    <w:p w14:paraId="5329A9CA" w14:textId="77777777" w:rsidR="003A5321" w:rsidRDefault="003A5321" w:rsidP="009A01A4"/>
    <w:p w14:paraId="05E29B3B" w14:textId="4E663653" w:rsidR="003A5321" w:rsidRDefault="003A5321" w:rsidP="009A01A4"/>
    <w:p w14:paraId="32DCD695" w14:textId="77777777" w:rsidR="003A5321" w:rsidRDefault="003A5321" w:rsidP="009A01A4"/>
    <w:p w14:paraId="4EE78A5B" w14:textId="77777777" w:rsidR="003A5321" w:rsidRDefault="003A5321" w:rsidP="009A01A4"/>
    <w:p w14:paraId="3FE04CD4" w14:textId="77777777" w:rsidR="003A5321" w:rsidRDefault="003A5321" w:rsidP="009A01A4"/>
    <w:p w14:paraId="09B05C08" w14:textId="77777777" w:rsidR="003A5321" w:rsidRDefault="003A5321" w:rsidP="009A01A4"/>
    <w:p w14:paraId="528615CB" w14:textId="77777777" w:rsidR="003A5321" w:rsidRDefault="003A5321" w:rsidP="009A01A4">
      <w:pPr>
        <w:sectPr w:rsidR="003A5321" w:rsidSect="005A2936">
          <w:pgSz w:w="16838" w:h="11906" w:orient="landscape"/>
          <w:pgMar w:top="1134" w:right="1440" w:bottom="1134" w:left="1440" w:header="720" w:footer="720" w:gutter="0"/>
          <w:cols w:space="720"/>
          <w:docGrid w:linePitch="600" w:charSpace="32768"/>
        </w:sectPr>
      </w:pPr>
    </w:p>
    <w:p w14:paraId="11826598" w14:textId="47018324" w:rsidR="003A5321" w:rsidRDefault="003A5321" w:rsidP="003A5321">
      <w:pPr>
        <w:jc w:val="both"/>
        <w:rPr>
          <w:rFonts w:ascii="Calibri" w:hAnsi="Calibri" w:cs="Calibri"/>
        </w:rPr>
      </w:pPr>
      <w:r w:rsidRPr="003A5321">
        <w:rPr>
          <w:rFonts w:ascii="Calibri" w:hAnsi="Calibri" w:cs="Calibri"/>
          <w:b/>
          <w:bCs/>
        </w:rPr>
        <w:lastRenderedPageBreak/>
        <w:t>Descripción General:</w:t>
      </w:r>
      <w:r w:rsidRPr="003A5321">
        <w:rPr>
          <w:rFonts w:ascii="Calibri" w:hAnsi="Calibri" w:cs="Calibri"/>
        </w:rPr>
        <w:t xml:space="preserve"> Esta pantalla permite gestionar los productos del sistema, incluyendo operaciones como agregar, modificar y eliminar productos. Proporciona una interfaz completa para visualizar, filtrar y exportar información de productos.</w:t>
      </w:r>
    </w:p>
    <w:p w14:paraId="0D4F1237" w14:textId="77777777" w:rsidR="003A5321" w:rsidRPr="003A5321" w:rsidRDefault="003A5321" w:rsidP="003A5321">
      <w:pPr>
        <w:jc w:val="both"/>
        <w:rPr>
          <w:rFonts w:ascii="Calibri" w:hAnsi="Calibri" w:cs="Calibri"/>
        </w:rPr>
      </w:pPr>
    </w:p>
    <w:p w14:paraId="52803309" w14:textId="77777777" w:rsidR="003A5321" w:rsidRPr="003A5321" w:rsidRDefault="003A5321" w:rsidP="003A5321">
      <w:pPr>
        <w:jc w:val="both"/>
        <w:rPr>
          <w:rFonts w:ascii="Calibri" w:hAnsi="Calibri" w:cs="Calibri"/>
          <w:b/>
          <w:bCs/>
        </w:rPr>
      </w:pPr>
      <w:r w:rsidRPr="003A5321">
        <w:rPr>
          <w:rFonts w:ascii="Calibri" w:hAnsi="Calibri" w:cs="Calibri"/>
          <w:b/>
          <w:bCs/>
        </w:rPr>
        <w:t>Elementos Clave:</w:t>
      </w:r>
    </w:p>
    <w:p w14:paraId="1B32D0AA" w14:textId="39757A97" w:rsidR="003A5321" w:rsidRPr="003A5321" w:rsidRDefault="00B45A74" w:rsidP="003A5321">
      <w:pPr>
        <w:numPr>
          <w:ilvl w:val="0"/>
          <w:numId w:val="213"/>
        </w:numPr>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productos</w:t>
      </w:r>
    </w:p>
    <w:p w14:paraId="077BCEEC"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Campos de texto para ingresar/editar detalles del producto</w:t>
      </w:r>
    </w:p>
    <w:p w14:paraId="33BDD9F3" w14:textId="77777777" w:rsidR="003A5321" w:rsidRPr="003A5321" w:rsidRDefault="003A5321" w:rsidP="003A5321">
      <w:pPr>
        <w:numPr>
          <w:ilvl w:val="0"/>
          <w:numId w:val="213"/>
        </w:numPr>
        <w:jc w:val="both"/>
        <w:rPr>
          <w:rFonts w:ascii="Calibri" w:hAnsi="Calibri" w:cs="Calibri"/>
        </w:rPr>
      </w:pPr>
      <w:proofErr w:type="spellStart"/>
      <w:r w:rsidRPr="003A5321">
        <w:rPr>
          <w:rFonts w:ascii="Calibri" w:hAnsi="Calibri" w:cs="Calibri"/>
        </w:rPr>
        <w:t>ComboBoxes</w:t>
      </w:r>
      <w:proofErr w:type="spellEnd"/>
      <w:r w:rsidRPr="003A5321">
        <w:rPr>
          <w:rFonts w:ascii="Calibri" w:hAnsi="Calibri" w:cs="Calibri"/>
        </w:rPr>
        <w:t xml:space="preserve"> para seleccionar categoría, unidad de medida y estado</w:t>
      </w:r>
    </w:p>
    <w:p w14:paraId="155F0B2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Botones para acciones CRUD (Crear, Leer, Actualizar, Eliminar)</w:t>
      </w:r>
    </w:p>
    <w:p w14:paraId="7A3CBD9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 de búsqueda y filtro</w:t>
      </w:r>
    </w:p>
    <w:p w14:paraId="07437BC5" w14:textId="77777777" w:rsidR="003A5321" w:rsidRDefault="003A5321" w:rsidP="003A5321">
      <w:pPr>
        <w:numPr>
          <w:ilvl w:val="0"/>
          <w:numId w:val="213"/>
        </w:numPr>
        <w:jc w:val="both"/>
        <w:rPr>
          <w:rFonts w:ascii="Calibri" w:hAnsi="Calibri" w:cs="Calibri"/>
        </w:rPr>
      </w:pPr>
      <w:r w:rsidRPr="003A5321">
        <w:rPr>
          <w:rFonts w:ascii="Calibri" w:hAnsi="Calibri" w:cs="Calibri"/>
        </w:rPr>
        <w:t>Opción para exportar a Excel</w:t>
      </w:r>
    </w:p>
    <w:p w14:paraId="4F496464" w14:textId="77777777" w:rsidR="003A5321" w:rsidRPr="003A5321" w:rsidRDefault="003A5321" w:rsidP="003A5321">
      <w:pPr>
        <w:ind w:left="720"/>
        <w:jc w:val="both"/>
        <w:rPr>
          <w:rFonts w:ascii="Calibri" w:hAnsi="Calibri" w:cs="Calibri"/>
        </w:rPr>
      </w:pPr>
    </w:p>
    <w:p w14:paraId="42EFE38C" w14:textId="77777777" w:rsidR="003A5321" w:rsidRPr="003A5321" w:rsidRDefault="003A5321" w:rsidP="003A5321">
      <w:pPr>
        <w:jc w:val="both"/>
        <w:rPr>
          <w:rFonts w:ascii="Calibri" w:hAnsi="Calibri" w:cs="Calibri"/>
          <w:b/>
          <w:bCs/>
        </w:rPr>
      </w:pPr>
      <w:r w:rsidRPr="003A5321">
        <w:rPr>
          <w:rFonts w:ascii="Calibri" w:hAnsi="Calibri" w:cs="Calibri"/>
          <w:b/>
          <w:bCs/>
        </w:rPr>
        <w:t>Funcionalidades:</w:t>
      </w:r>
    </w:p>
    <w:p w14:paraId="07F9476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Listar productos existentes en una tabla interactiva</w:t>
      </w:r>
    </w:p>
    <w:p w14:paraId="01360B13"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Agregar nuevos productos al sistema</w:t>
      </w:r>
    </w:p>
    <w:p w14:paraId="11538FA7"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Modificar información de productos existentes</w:t>
      </w:r>
    </w:p>
    <w:p w14:paraId="4DBAB28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Eliminar productos del sistema</w:t>
      </w:r>
    </w:p>
    <w:p w14:paraId="0E60384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Filtrar productos por diferentes criterios</w:t>
      </w:r>
    </w:p>
    <w:p w14:paraId="1C5CD42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Exportar lista de productos a archivo Excel</w:t>
      </w:r>
    </w:p>
    <w:p w14:paraId="30442234"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Generar códigos automáticos para los productos</w:t>
      </w:r>
    </w:p>
    <w:p w14:paraId="40E101A7" w14:textId="77777777" w:rsidR="003A5321" w:rsidRDefault="003A5321" w:rsidP="003A5321">
      <w:pPr>
        <w:numPr>
          <w:ilvl w:val="0"/>
          <w:numId w:val="214"/>
        </w:numPr>
        <w:jc w:val="both"/>
        <w:rPr>
          <w:rFonts w:ascii="Calibri" w:hAnsi="Calibri" w:cs="Calibri"/>
        </w:rPr>
      </w:pPr>
      <w:r w:rsidRPr="003A5321">
        <w:rPr>
          <w:rFonts w:ascii="Calibri" w:hAnsi="Calibri" w:cs="Calibri"/>
        </w:rPr>
        <w:t>Validación de campos obligatorios antes de guardar cambios</w:t>
      </w:r>
    </w:p>
    <w:p w14:paraId="217BA464" w14:textId="77777777" w:rsidR="003A5321" w:rsidRPr="003A5321" w:rsidRDefault="003A5321" w:rsidP="003A5321">
      <w:pPr>
        <w:ind w:left="720"/>
        <w:jc w:val="both"/>
        <w:rPr>
          <w:rFonts w:ascii="Calibri" w:hAnsi="Calibri" w:cs="Calibri"/>
        </w:rPr>
      </w:pPr>
    </w:p>
    <w:p w14:paraId="13093891" w14:textId="77777777" w:rsidR="003A5321" w:rsidRPr="003A5321" w:rsidRDefault="003A5321" w:rsidP="003A5321">
      <w:pPr>
        <w:jc w:val="both"/>
        <w:rPr>
          <w:rFonts w:ascii="Calibri" w:hAnsi="Calibri" w:cs="Calibri"/>
          <w:b/>
          <w:bCs/>
        </w:rPr>
      </w:pPr>
      <w:r w:rsidRPr="003A5321">
        <w:rPr>
          <w:rFonts w:ascii="Calibri" w:hAnsi="Calibri" w:cs="Calibri"/>
          <w:b/>
          <w:bCs/>
        </w:rPr>
        <w:t>Consideraciones de Diseño:</w:t>
      </w:r>
    </w:p>
    <w:p w14:paraId="63CBBE6F" w14:textId="77777777" w:rsidR="003A5321" w:rsidRPr="003A5321" w:rsidRDefault="003A5321" w:rsidP="003A5321">
      <w:pPr>
        <w:numPr>
          <w:ilvl w:val="0"/>
          <w:numId w:val="215"/>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55852A" w14:textId="77777777" w:rsidR="003A5321" w:rsidRPr="003A5321" w:rsidRDefault="003A5321" w:rsidP="003A5321">
      <w:pPr>
        <w:numPr>
          <w:ilvl w:val="0"/>
          <w:numId w:val="216"/>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5DE251C1" w14:textId="77777777" w:rsidR="003A5321" w:rsidRPr="003A5321" w:rsidRDefault="003A5321" w:rsidP="003A5321">
      <w:pPr>
        <w:numPr>
          <w:ilvl w:val="0"/>
          <w:numId w:val="217"/>
        </w:numPr>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Dinámicos: Los </w:t>
      </w:r>
      <w:proofErr w:type="spellStart"/>
      <w:r w:rsidRPr="003A5321">
        <w:rPr>
          <w:rFonts w:ascii="Calibri" w:hAnsi="Calibri" w:cs="Calibri"/>
        </w:rPr>
        <w:t>combobox</w:t>
      </w:r>
      <w:proofErr w:type="spellEnd"/>
      <w:r w:rsidRPr="003A5321">
        <w:rPr>
          <w:rFonts w:ascii="Calibri" w:hAnsi="Calibri" w:cs="Calibri"/>
        </w:rPr>
        <w:t xml:space="preserve"> para categoría y unidad de medida se cargan dinámicamente desde la base de datos, permitiendo mantener la consistencia de datos.</w:t>
      </w:r>
    </w:p>
    <w:p w14:paraId="4E674D7A" w14:textId="77777777" w:rsidR="003A5321" w:rsidRPr="003A5321" w:rsidRDefault="003A5321" w:rsidP="003A5321">
      <w:pPr>
        <w:numPr>
          <w:ilvl w:val="0"/>
          <w:numId w:val="218"/>
        </w:numPr>
        <w:jc w:val="both"/>
        <w:rPr>
          <w:rFonts w:ascii="Calibri" w:hAnsi="Calibri" w:cs="Calibri"/>
        </w:rPr>
      </w:pPr>
      <w:r w:rsidRPr="003A5321">
        <w:rPr>
          <w:rFonts w:ascii="Calibri" w:hAnsi="Calibri" w:cs="Calibri"/>
        </w:rPr>
        <w:t>Generación Automática de Código: Se implementa un método para generar códigos de producto automáticamente, evitando duplicados y simplificando el proceso de ingreso.</w:t>
      </w:r>
    </w:p>
    <w:p w14:paraId="6C141E87" w14:textId="77777777" w:rsidR="003A5321" w:rsidRPr="003A5321" w:rsidRDefault="003A5321" w:rsidP="003A5321">
      <w:pPr>
        <w:numPr>
          <w:ilvl w:val="0"/>
          <w:numId w:val="219"/>
        </w:numPr>
        <w:jc w:val="both"/>
        <w:rPr>
          <w:rFonts w:ascii="Calibri" w:hAnsi="Calibri" w:cs="Calibri"/>
        </w:rPr>
      </w:pPr>
      <w:r w:rsidRPr="003A5321">
        <w:rPr>
          <w:rFonts w:ascii="Calibri" w:hAnsi="Calibri" w:cs="Calibri"/>
        </w:rPr>
        <w:t>Funcionalidad de Búsqueda Avanzada: Permite filtrar productos por diferentes columnas, mejorando la eficiencia al buscar información específica.</w:t>
      </w:r>
    </w:p>
    <w:p w14:paraId="5AE41FBF" w14:textId="77777777" w:rsidR="003A5321" w:rsidRPr="003A5321" w:rsidRDefault="003A5321" w:rsidP="003A5321">
      <w:pPr>
        <w:numPr>
          <w:ilvl w:val="0"/>
          <w:numId w:val="220"/>
        </w:numPr>
        <w:jc w:val="both"/>
        <w:rPr>
          <w:rFonts w:ascii="Calibri" w:hAnsi="Calibri" w:cs="Calibri"/>
        </w:rPr>
      </w:pPr>
      <w:r w:rsidRPr="003A5321">
        <w:rPr>
          <w:rFonts w:ascii="Calibri" w:hAnsi="Calibri" w:cs="Calibri"/>
        </w:rPr>
        <w:t>Exportación a Excel: Incluye la opción de exportar la lista de productos a Excel, facilitando la generación de reportes y análisis externos.</w:t>
      </w:r>
    </w:p>
    <w:p w14:paraId="7CA2C237" w14:textId="77777777" w:rsidR="003A5321" w:rsidRPr="003A5321" w:rsidRDefault="003A5321" w:rsidP="003A5321">
      <w:pPr>
        <w:numPr>
          <w:ilvl w:val="0"/>
          <w:numId w:val="221"/>
        </w:numPr>
        <w:jc w:val="both"/>
        <w:rPr>
          <w:rFonts w:ascii="Calibri" w:hAnsi="Calibri" w:cs="Calibri"/>
        </w:rPr>
      </w:pPr>
      <w:r w:rsidRPr="003A5321">
        <w:rPr>
          <w:rFonts w:ascii="Calibri" w:hAnsi="Calibri" w:cs="Calibri"/>
        </w:rPr>
        <w:t xml:space="preserve">Manejo de Estados: Utiliza un </w:t>
      </w:r>
      <w:proofErr w:type="spellStart"/>
      <w:r w:rsidRPr="003A5321">
        <w:rPr>
          <w:rFonts w:ascii="Calibri" w:hAnsi="Calibri" w:cs="Calibri"/>
        </w:rPr>
        <w:t>combobox</w:t>
      </w:r>
      <w:proofErr w:type="spellEnd"/>
      <w:r w:rsidRPr="003A5321">
        <w:rPr>
          <w:rFonts w:ascii="Calibri" w:hAnsi="Calibri" w:cs="Calibri"/>
        </w:rPr>
        <w:t xml:space="preserve"> para manejar el estado del producto (activo/no activo), permitiendo una fácil desactivación temporal de productos.</w:t>
      </w:r>
    </w:p>
    <w:p w14:paraId="0B01C466" w14:textId="77777777" w:rsidR="003A5321" w:rsidRPr="003A5321" w:rsidRDefault="003A5321" w:rsidP="003A5321">
      <w:pPr>
        <w:numPr>
          <w:ilvl w:val="0"/>
          <w:numId w:val="222"/>
        </w:numPr>
        <w:jc w:val="both"/>
        <w:rPr>
          <w:rFonts w:ascii="Calibri" w:hAnsi="Calibri" w:cs="Calibri"/>
        </w:rPr>
      </w:pPr>
      <w:r w:rsidRPr="003A5321">
        <w:rPr>
          <w:rFonts w:ascii="Calibri" w:hAnsi="Calibri" w:cs="Calibri"/>
        </w:rPr>
        <w:t>Interfaz Responsiva: La tabla de productos utiliza colores condicionales para representar el estado de los productos, mejorando la visualización y comprensión rápida de datos.</w:t>
      </w:r>
    </w:p>
    <w:p w14:paraId="5DD83FD0" w14:textId="77777777" w:rsidR="003A5321" w:rsidRPr="003A5321" w:rsidRDefault="003A5321" w:rsidP="003A5321">
      <w:pPr>
        <w:numPr>
          <w:ilvl w:val="0"/>
          <w:numId w:val="223"/>
        </w:numPr>
        <w:jc w:val="both"/>
        <w:rPr>
          <w:rFonts w:ascii="Calibri" w:hAnsi="Calibri" w:cs="Calibri"/>
        </w:rPr>
      </w:pPr>
      <w:r w:rsidRPr="003A5321">
        <w:rPr>
          <w:rFonts w:ascii="Calibri" w:hAnsi="Calibri" w:cs="Calibri"/>
        </w:rPr>
        <w:t>Seguridad: Implementa una confirmación antes de eliminar un producto, previniendo eliminaciones accidentales.</w:t>
      </w:r>
    </w:p>
    <w:p w14:paraId="7C090FEB" w14:textId="594CC836" w:rsidR="009A01A4" w:rsidRDefault="009A01A4" w:rsidP="009A01A4"/>
    <w:p w14:paraId="7FB7D7DB" w14:textId="77777777" w:rsidR="003A5321" w:rsidRDefault="003A5321" w:rsidP="009A01A4"/>
    <w:p w14:paraId="31D9674F" w14:textId="77777777" w:rsidR="003A5321" w:rsidRDefault="003A5321" w:rsidP="009A01A4"/>
    <w:p w14:paraId="1A52762E" w14:textId="77777777" w:rsidR="003A5321" w:rsidRDefault="003A5321" w:rsidP="009A01A4"/>
    <w:p w14:paraId="7045999B" w14:textId="77777777" w:rsidR="003A5321" w:rsidRDefault="003A5321" w:rsidP="009A01A4"/>
    <w:p w14:paraId="2E1D64EC" w14:textId="77777777" w:rsidR="003A5321" w:rsidRDefault="003A5321" w:rsidP="003A5321">
      <w:pPr>
        <w:pStyle w:val="Ttulo4"/>
        <w:jc w:val="center"/>
        <w:rPr>
          <w:rFonts w:ascii="Calibri" w:hAnsi="Calibri" w:cs="Calibri"/>
        </w:rPr>
        <w:sectPr w:rsidR="003A5321" w:rsidSect="003A5321">
          <w:pgSz w:w="11906" w:h="16838"/>
          <w:pgMar w:top="1440" w:right="1134" w:bottom="1440" w:left="1134" w:header="720" w:footer="720" w:gutter="0"/>
          <w:cols w:space="720"/>
          <w:docGrid w:linePitch="600" w:charSpace="32768"/>
        </w:sectPr>
      </w:pPr>
    </w:p>
    <w:p w14:paraId="38919C14" w14:textId="086BE42E" w:rsidR="003A5321" w:rsidRPr="00F26727" w:rsidRDefault="003A5321" w:rsidP="003A5321">
      <w:pPr>
        <w:pStyle w:val="Ttulo4"/>
        <w:jc w:val="center"/>
        <w:rPr>
          <w:rFonts w:ascii="Calibri" w:hAnsi="Calibri" w:cs="Calibri"/>
        </w:rPr>
      </w:pPr>
      <w:bookmarkStart w:id="99" w:name="_Toc187794258"/>
      <w:r w:rsidRPr="00F26727">
        <w:rPr>
          <w:rFonts w:ascii="Calibri" w:hAnsi="Calibri" w:cs="Calibri"/>
        </w:rPr>
        <w:lastRenderedPageBreak/>
        <w:t>Diseño de la ventan</w:t>
      </w:r>
      <w:r>
        <w:rPr>
          <w:rFonts w:ascii="Calibri" w:hAnsi="Calibri" w:cs="Calibri"/>
        </w:rPr>
        <w:t>a Categoría</w:t>
      </w:r>
      <w:bookmarkEnd w:id="99"/>
      <w:r>
        <w:rPr>
          <w:rFonts w:ascii="Calibri" w:hAnsi="Calibri" w:cs="Calibri"/>
        </w:rPr>
        <w:t xml:space="preserve"> </w:t>
      </w:r>
    </w:p>
    <w:p w14:paraId="061B3660" w14:textId="7CE2A8D5" w:rsidR="003A5321" w:rsidRDefault="003A5321" w:rsidP="009A01A4">
      <w:r>
        <w:rPr>
          <w:noProof/>
        </w:rPr>
        <w:drawing>
          <wp:anchor distT="0" distB="0" distL="114300" distR="114300" simplePos="0" relativeHeight="251684864" behindDoc="0" locked="0" layoutInCell="1" allowOverlap="1" wp14:anchorId="1E73DCF5" wp14:editId="2B81B93C">
            <wp:simplePos x="0" y="0"/>
            <wp:positionH relativeFrom="margin">
              <wp:align>center</wp:align>
            </wp:positionH>
            <wp:positionV relativeFrom="margin">
              <wp:align>center</wp:align>
            </wp:positionV>
            <wp:extent cx="8138160" cy="3798570"/>
            <wp:effectExtent l="0" t="0" r="0" b="0"/>
            <wp:wrapNone/>
            <wp:docPr id="9708937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471" r="3711"/>
                    <a:stretch/>
                  </pic:blipFill>
                  <pic:spPr bwMode="auto">
                    <a:xfrm>
                      <a:off x="0" y="0"/>
                      <a:ext cx="8138160" cy="379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D3F9E" w14:textId="77777777" w:rsidR="003A5321" w:rsidRPr="003A5321" w:rsidRDefault="003A5321" w:rsidP="003A5321"/>
    <w:p w14:paraId="7B18D932" w14:textId="77777777" w:rsidR="003A5321" w:rsidRPr="003A5321" w:rsidRDefault="003A5321" w:rsidP="003A5321"/>
    <w:p w14:paraId="6043228D" w14:textId="77777777" w:rsidR="003A5321" w:rsidRPr="003A5321" w:rsidRDefault="003A5321" w:rsidP="003A5321"/>
    <w:p w14:paraId="07562E83" w14:textId="77777777" w:rsidR="003A5321" w:rsidRPr="003A5321" w:rsidRDefault="003A5321" w:rsidP="003A5321"/>
    <w:p w14:paraId="791D450C" w14:textId="77777777" w:rsidR="003A5321" w:rsidRPr="003A5321" w:rsidRDefault="003A5321" w:rsidP="003A5321"/>
    <w:p w14:paraId="51FE6051" w14:textId="77777777" w:rsidR="003A5321" w:rsidRPr="003A5321" w:rsidRDefault="003A5321" w:rsidP="003A5321"/>
    <w:p w14:paraId="75E51049" w14:textId="77777777" w:rsidR="003A5321" w:rsidRPr="003A5321" w:rsidRDefault="003A5321" w:rsidP="003A5321"/>
    <w:p w14:paraId="1E8BC64D" w14:textId="77777777" w:rsidR="003A5321" w:rsidRPr="003A5321" w:rsidRDefault="003A5321" w:rsidP="003A5321"/>
    <w:p w14:paraId="74A71845" w14:textId="77777777" w:rsidR="003A5321" w:rsidRPr="003A5321" w:rsidRDefault="003A5321" w:rsidP="003A5321"/>
    <w:p w14:paraId="46BE8C4B" w14:textId="77777777" w:rsidR="003A5321" w:rsidRPr="003A5321" w:rsidRDefault="003A5321" w:rsidP="003A5321"/>
    <w:p w14:paraId="34CD722C" w14:textId="77777777" w:rsidR="003A5321" w:rsidRPr="003A5321" w:rsidRDefault="003A5321" w:rsidP="003A5321"/>
    <w:p w14:paraId="0255F808" w14:textId="77777777" w:rsidR="003A5321" w:rsidRPr="003A5321" w:rsidRDefault="003A5321" w:rsidP="003A5321"/>
    <w:p w14:paraId="520C87FF" w14:textId="77777777" w:rsidR="003A5321" w:rsidRPr="003A5321" w:rsidRDefault="003A5321" w:rsidP="003A5321"/>
    <w:p w14:paraId="7433F882" w14:textId="77777777" w:rsidR="003A5321" w:rsidRPr="003A5321" w:rsidRDefault="003A5321" w:rsidP="003A5321"/>
    <w:p w14:paraId="6A5F7CB9" w14:textId="77777777" w:rsidR="003A5321" w:rsidRPr="003A5321" w:rsidRDefault="003A5321" w:rsidP="003A5321"/>
    <w:p w14:paraId="0AE80A12" w14:textId="77777777" w:rsidR="003A5321" w:rsidRPr="003A5321" w:rsidRDefault="003A5321" w:rsidP="003A5321"/>
    <w:p w14:paraId="1049BCE2" w14:textId="77777777" w:rsidR="003A5321" w:rsidRPr="003A5321" w:rsidRDefault="003A5321" w:rsidP="003A5321"/>
    <w:p w14:paraId="65357D8E" w14:textId="77777777" w:rsidR="003A5321" w:rsidRPr="003A5321" w:rsidRDefault="003A5321" w:rsidP="003A5321"/>
    <w:p w14:paraId="423220EC" w14:textId="77777777" w:rsidR="003A5321" w:rsidRPr="003A5321" w:rsidRDefault="003A5321" w:rsidP="003A5321"/>
    <w:p w14:paraId="7BC3D6FD" w14:textId="77777777" w:rsidR="003A5321" w:rsidRPr="003A5321" w:rsidRDefault="003A5321" w:rsidP="003A5321"/>
    <w:p w14:paraId="7701B2CC" w14:textId="77777777" w:rsidR="003A5321" w:rsidRPr="003A5321" w:rsidRDefault="003A5321" w:rsidP="003A5321"/>
    <w:p w14:paraId="6E0A5565" w14:textId="77777777" w:rsidR="003A5321" w:rsidRPr="003A5321" w:rsidRDefault="003A5321" w:rsidP="003A5321"/>
    <w:p w14:paraId="0FB68388" w14:textId="77777777" w:rsidR="003A5321" w:rsidRPr="003A5321" w:rsidRDefault="003A5321" w:rsidP="003A5321"/>
    <w:p w14:paraId="303A79C4" w14:textId="77777777" w:rsidR="003A5321" w:rsidRPr="003A5321" w:rsidRDefault="003A5321" w:rsidP="003A5321"/>
    <w:p w14:paraId="0EC885C8" w14:textId="77777777" w:rsidR="003A5321" w:rsidRPr="003A5321" w:rsidRDefault="003A5321" w:rsidP="003A5321"/>
    <w:p w14:paraId="323CD62F" w14:textId="77777777" w:rsidR="003A5321" w:rsidRDefault="003A5321" w:rsidP="003A5321"/>
    <w:p w14:paraId="6B349A7B" w14:textId="5C1740BE" w:rsidR="003A5321" w:rsidRDefault="003A5321" w:rsidP="003A5321">
      <w:pPr>
        <w:tabs>
          <w:tab w:val="left" w:pos="10224"/>
        </w:tabs>
      </w:pPr>
      <w:r>
        <w:tab/>
      </w:r>
    </w:p>
    <w:p w14:paraId="531A82C0" w14:textId="77777777" w:rsidR="003A5321" w:rsidRDefault="003A5321" w:rsidP="003A5321">
      <w:pPr>
        <w:tabs>
          <w:tab w:val="left" w:pos="10224"/>
        </w:tabs>
      </w:pPr>
    </w:p>
    <w:p w14:paraId="78558B21" w14:textId="77777777" w:rsidR="003A5321" w:rsidRDefault="003A5321" w:rsidP="003A5321">
      <w:pPr>
        <w:tabs>
          <w:tab w:val="left" w:pos="10224"/>
        </w:tabs>
      </w:pPr>
    </w:p>
    <w:p w14:paraId="703A6E8C" w14:textId="77777777" w:rsidR="003A5321" w:rsidRDefault="003A5321" w:rsidP="003A5321">
      <w:pPr>
        <w:tabs>
          <w:tab w:val="left" w:pos="10224"/>
        </w:tabs>
      </w:pPr>
    </w:p>
    <w:p w14:paraId="58B52B95" w14:textId="77777777" w:rsidR="003A5321" w:rsidRDefault="003A5321" w:rsidP="003A5321">
      <w:pPr>
        <w:tabs>
          <w:tab w:val="left" w:pos="10224"/>
        </w:tabs>
        <w:sectPr w:rsidR="003A5321" w:rsidSect="003A5321">
          <w:pgSz w:w="16838" w:h="11906" w:orient="landscape"/>
          <w:pgMar w:top="1134" w:right="1440" w:bottom="1134" w:left="1440" w:header="720" w:footer="720" w:gutter="0"/>
          <w:cols w:space="720"/>
          <w:docGrid w:linePitch="600" w:charSpace="32768"/>
        </w:sectPr>
      </w:pPr>
    </w:p>
    <w:p w14:paraId="51358306" w14:textId="559790D7" w:rsidR="003A5321" w:rsidRDefault="003A5321" w:rsidP="003A5321">
      <w:pPr>
        <w:tabs>
          <w:tab w:val="left" w:pos="10224"/>
        </w:tabs>
        <w:jc w:val="both"/>
        <w:rPr>
          <w:rFonts w:ascii="Calibri" w:hAnsi="Calibri" w:cs="Calibri"/>
        </w:rPr>
      </w:pPr>
      <w:r w:rsidRPr="003A5321">
        <w:rPr>
          <w:rFonts w:ascii="Calibri" w:hAnsi="Calibri" w:cs="Calibri"/>
          <w:b/>
          <w:bCs/>
        </w:rPr>
        <w:lastRenderedPageBreak/>
        <w:t>Descripción General:</w:t>
      </w:r>
      <w:r>
        <w:rPr>
          <w:rFonts w:ascii="Calibri" w:hAnsi="Calibri" w:cs="Calibri"/>
        </w:rPr>
        <w:t xml:space="preserve"> </w:t>
      </w:r>
      <w:r w:rsidRPr="003A5321">
        <w:rPr>
          <w:rFonts w:ascii="Calibri" w:hAnsi="Calibri" w:cs="Calibri"/>
        </w:rPr>
        <w:t>Esta pantalla permite gestionar las categorías del sistema, permitiendo agregar, modificar y eliminar categorías. Ofrece una interfaz para visualizar, filtrar y editar información de categorías existentes.</w:t>
      </w:r>
    </w:p>
    <w:p w14:paraId="37D5EB03" w14:textId="77777777" w:rsidR="003A5321" w:rsidRPr="003A5321" w:rsidRDefault="003A5321" w:rsidP="003A5321">
      <w:pPr>
        <w:tabs>
          <w:tab w:val="left" w:pos="10224"/>
        </w:tabs>
        <w:jc w:val="both"/>
        <w:rPr>
          <w:rFonts w:ascii="Calibri" w:hAnsi="Calibri" w:cs="Calibri"/>
        </w:rPr>
      </w:pPr>
    </w:p>
    <w:p w14:paraId="0CF05AB2"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Elementos Clave:</w:t>
      </w:r>
    </w:p>
    <w:p w14:paraId="7BD40626" w14:textId="076FBC8A" w:rsidR="003A5321" w:rsidRPr="003A5321" w:rsidRDefault="00B45A74" w:rsidP="003A5321">
      <w:pPr>
        <w:numPr>
          <w:ilvl w:val="0"/>
          <w:numId w:val="224"/>
        </w:numPr>
        <w:tabs>
          <w:tab w:val="left" w:pos="10224"/>
        </w:tabs>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categorías</w:t>
      </w:r>
    </w:p>
    <w:p w14:paraId="0FFCD572"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Campos de texto para ingresar/editar detalles de la categoría</w:t>
      </w:r>
    </w:p>
    <w:p w14:paraId="719530C8"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ComboBox para seleccionar el estado de la categoría</w:t>
      </w:r>
    </w:p>
    <w:p w14:paraId="037D559B"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Botones para acciones CRUD (Crear, Leer, Actualizar, Eliminar)</w:t>
      </w:r>
    </w:p>
    <w:p w14:paraId="7A49D2FA"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 de búsqueda y filtro</w:t>
      </w:r>
    </w:p>
    <w:p w14:paraId="7D2FBF72" w14:textId="77777777" w:rsid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Opción para generar códigos automáticos</w:t>
      </w:r>
    </w:p>
    <w:p w14:paraId="036E1361" w14:textId="77777777" w:rsidR="003A5321" w:rsidRPr="003A5321" w:rsidRDefault="003A5321" w:rsidP="003A5321">
      <w:pPr>
        <w:tabs>
          <w:tab w:val="left" w:pos="10224"/>
        </w:tabs>
        <w:ind w:left="720"/>
        <w:jc w:val="both"/>
        <w:rPr>
          <w:rFonts w:ascii="Calibri" w:hAnsi="Calibri" w:cs="Calibri"/>
        </w:rPr>
      </w:pPr>
    </w:p>
    <w:p w14:paraId="2BD077B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Funcionalidades:</w:t>
      </w:r>
    </w:p>
    <w:p w14:paraId="778D98B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Listar categorías existentes en una tabla interactiva</w:t>
      </w:r>
    </w:p>
    <w:p w14:paraId="0E27D01D"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Agregar nuevas categorías al sistema</w:t>
      </w:r>
    </w:p>
    <w:p w14:paraId="2867AE4C"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Modificar información de categorías existentes</w:t>
      </w:r>
    </w:p>
    <w:p w14:paraId="2C965135"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Eliminar categorías del sistema</w:t>
      </w:r>
    </w:p>
    <w:p w14:paraId="1DB62F8E"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Filtrar categorías por diferentes criterios</w:t>
      </w:r>
    </w:p>
    <w:p w14:paraId="714B112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Generar códigos automáticos para las categorías</w:t>
      </w:r>
    </w:p>
    <w:p w14:paraId="67DD282E" w14:textId="77777777" w:rsid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Validación de campos obligatorios antes de guardar cambios</w:t>
      </w:r>
    </w:p>
    <w:p w14:paraId="1EC8536B" w14:textId="77777777" w:rsidR="003A5321" w:rsidRPr="003A5321" w:rsidRDefault="003A5321" w:rsidP="003A5321">
      <w:pPr>
        <w:tabs>
          <w:tab w:val="left" w:pos="10224"/>
        </w:tabs>
        <w:ind w:left="720"/>
        <w:jc w:val="both"/>
        <w:rPr>
          <w:rFonts w:ascii="Calibri" w:hAnsi="Calibri" w:cs="Calibri"/>
        </w:rPr>
      </w:pPr>
    </w:p>
    <w:p w14:paraId="2A5B5D0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Consideraciones de Diseño:</w:t>
      </w:r>
    </w:p>
    <w:p w14:paraId="0E0CBA1A" w14:textId="77777777" w:rsidR="003A5321" w:rsidRPr="003A5321" w:rsidRDefault="003A5321" w:rsidP="003A5321">
      <w:pPr>
        <w:numPr>
          <w:ilvl w:val="0"/>
          <w:numId w:val="226"/>
        </w:numPr>
        <w:tabs>
          <w:tab w:val="left" w:pos="10224"/>
        </w:tabs>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94C21C8" w14:textId="77777777" w:rsidR="003A5321" w:rsidRPr="003A5321" w:rsidRDefault="003A5321" w:rsidP="003A5321">
      <w:pPr>
        <w:numPr>
          <w:ilvl w:val="0"/>
          <w:numId w:val="227"/>
        </w:numPr>
        <w:tabs>
          <w:tab w:val="left" w:pos="10224"/>
        </w:tabs>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una categoría.</w:t>
      </w:r>
    </w:p>
    <w:p w14:paraId="18B8C130" w14:textId="77777777" w:rsidR="003A5321" w:rsidRPr="003A5321" w:rsidRDefault="003A5321" w:rsidP="003A5321">
      <w:pPr>
        <w:numPr>
          <w:ilvl w:val="0"/>
          <w:numId w:val="228"/>
        </w:numPr>
        <w:tabs>
          <w:tab w:val="left" w:pos="10224"/>
        </w:tabs>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 El </w:t>
      </w:r>
      <w:proofErr w:type="spellStart"/>
      <w:r w:rsidRPr="003A5321">
        <w:rPr>
          <w:rFonts w:ascii="Calibri" w:hAnsi="Calibri" w:cs="Calibri"/>
        </w:rPr>
        <w:t>combobox</w:t>
      </w:r>
      <w:proofErr w:type="spellEnd"/>
      <w:r w:rsidRPr="003A5321">
        <w:rPr>
          <w:rFonts w:ascii="Calibri" w:hAnsi="Calibri" w:cs="Calibri"/>
        </w:rPr>
        <w:t xml:space="preserve"> para el estado se carga con opciones predefinidas (activo/no activo), facilitando la selección rápida.</w:t>
      </w:r>
    </w:p>
    <w:p w14:paraId="02D80584" w14:textId="77777777" w:rsidR="003A5321" w:rsidRPr="003A5321" w:rsidRDefault="003A5321" w:rsidP="003A5321">
      <w:pPr>
        <w:numPr>
          <w:ilvl w:val="0"/>
          <w:numId w:val="229"/>
        </w:numPr>
        <w:tabs>
          <w:tab w:val="left" w:pos="10224"/>
        </w:tabs>
        <w:jc w:val="both"/>
        <w:rPr>
          <w:rFonts w:ascii="Calibri" w:hAnsi="Calibri" w:cs="Calibri"/>
        </w:rPr>
      </w:pPr>
      <w:r w:rsidRPr="003A5321">
        <w:rPr>
          <w:rFonts w:ascii="Calibri" w:hAnsi="Calibri" w:cs="Calibri"/>
        </w:rPr>
        <w:t>Generación Automática de Código: Se implementa un método para generar códigos de categoría automáticamente, evitando duplicados y simplificando el proceso de ingreso.</w:t>
      </w:r>
    </w:p>
    <w:p w14:paraId="34583979" w14:textId="77777777" w:rsidR="003A5321" w:rsidRPr="003A5321" w:rsidRDefault="003A5321" w:rsidP="003A5321">
      <w:pPr>
        <w:numPr>
          <w:ilvl w:val="0"/>
          <w:numId w:val="230"/>
        </w:numPr>
        <w:tabs>
          <w:tab w:val="left" w:pos="10224"/>
        </w:tabs>
        <w:jc w:val="both"/>
        <w:rPr>
          <w:rFonts w:ascii="Calibri" w:hAnsi="Calibri" w:cs="Calibri"/>
        </w:rPr>
      </w:pPr>
      <w:r w:rsidRPr="003A5321">
        <w:rPr>
          <w:rFonts w:ascii="Calibri" w:hAnsi="Calibri" w:cs="Calibri"/>
        </w:rPr>
        <w:t>Funcionalidad de Búsqueda Avanzada: Permite filtrar categorías por diferentes columnas, mejorando la eficiencia al buscar información específica.</w:t>
      </w:r>
    </w:p>
    <w:p w14:paraId="37A1AA5B" w14:textId="77777777" w:rsidR="003A5321" w:rsidRPr="003A5321" w:rsidRDefault="003A5321" w:rsidP="003A5321">
      <w:pPr>
        <w:numPr>
          <w:ilvl w:val="0"/>
          <w:numId w:val="231"/>
        </w:numPr>
        <w:tabs>
          <w:tab w:val="left" w:pos="10224"/>
        </w:tabs>
        <w:jc w:val="both"/>
        <w:rPr>
          <w:rFonts w:ascii="Calibri" w:hAnsi="Calibri" w:cs="Calibri"/>
        </w:rPr>
      </w:pPr>
      <w:proofErr w:type="spellStart"/>
      <w:r w:rsidRPr="003A5321">
        <w:rPr>
          <w:rFonts w:ascii="Calibri" w:hAnsi="Calibri" w:cs="Calibri"/>
        </w:rPr>
        <w:t>Colorización</w:t>
      </w:r>
      <w:proofErr w:type="spellEnd"/>
      <w:r w:rsidRPr="003A5321">
        <w:rPr>
          <w:rFonts w:ascii="Calibri" w:hAnsi="Calibri" w:cs="Calibri"/>
        </w:rPr>
        <w:t xml:space="preserve"> de Estado: Utiliza colores condicionales para representar el estado de las categorías en la tabla, mejorando la visualización y comprensión rápida de datos.</w:t>
      </w:r>
    </w:p>
    <w:p w14:paraId="501135E8" w14:textId="77777777" w:rsidR="003A5321" w:rsidRPr="003A5321" w:rsidRDefault="003A5321" w:rsidP="003A5321">
      <w:pPr>
        <w:numPr>
          <w:ilvl w:val="0"/>
          <w:numId w:val="232"/>
        </w:numPr>
        <w:tabs>
          <w:tab w:val="left" w:pos="10224"/>
        </w:tabs>
        <w:jc w:val="both"/>
        <w:rPr>
          <w:rFonts w:ascii="Calibri" w:hAnsi="Calibri" w:cs="Calibri"/>
        </w:rPr>
      </w:pPr>
      <w:r w:rsidRPr="003A5321">
        <w:rPr>
          <w:rFonts w:ascii="Calibri" w:hAnsi="Calibri" w:cs="Calibri"/>
        </w:rPr>
        <w:t>Seguridad: Implementa una confirmación antes de eliminar una categoría, previniendo eliminaciones accidentales.</w:t>
      </w:r>
    </w:p>
    <w:p w14:paraId="3F4DDEBF" w14:textId="77777777" w:rsidR="003A5321" w:rsidRPr="003A5321" w:rsidRDefault="003A5321" w:rsidP="003A5321">
      <w:pPr>
        <w:numPr>
          <w:ilvl w:val="0"/>
          <w:numId w:val="233"/>
        </w:numPr>
        <w:tabs>
          <w:tab w:val="left" w:pos="10224"/>
        </w:tabs>
        <w:jc w:val="both"/>
        <w:rPr>
          <w:rFonts w:ascii="Calibri" w:hAnsi="Calibri" w:cs="Calibri"/>
        </w:rPr>
      </w:pPr>
      <w:r w:rsidRPr="003A5321">
        <w:rPr>
          <w:rFonts w:ascii="Calibri" w:hAnsi="Calibri" w:cs="Calibri"/>
        </w:rPr>
        <w:t>Manejo de Selección: Incluye una columna adicional como botón para seleccionar rápidamente una categoría específica en la tabla.</w:t>
      </w:r>
    </w:p>
    <w:p w14:paraId="504A97FA" w14:textId="77777777" w:rsidR="003A5321" w:rsidRDefault="003A5321" w:rsidP="003A5321">
      <w:pPr>
        <w:tabs>
          <w:tab w:val="left" w:pos="10224"/>
        </w:tabs>
      </w:pPr>
    </w:p>
    <w:p w14:paraId="217EFEF8" w14:textId="77777777" w:rsidR="009B52AC" w:rsidRDefault="009B52AC" w:rsidP="003A5321">
      <w:pPr>
        <w:tabs>
          <w:tab w:val="left" w:pos="10224"/>
        </w:tabs>
      </w:pPr>
    </w:p>
    <w:p w14:paraId="782EB152" w14:textId="77777777" w:rsidR="009B52AC" w:rsidRDefault="009B52AC" w:rsidP="003A5321">
      <w:pPr>
        <w:tabs>
          <w:tab w:val="left" w:pos="10224"/>
        </w:tabs>
      </w:pPr>
    </w:p>
    <w:p w14:paraId="196E95EF" w14:textId="77777777" w:rsidR="009B52AC" w:rsidRDefault="009B52AC" w:rsidP="003A5321">
      <w:pPr>
        <w:tabs>
          <w:tab w:val="left" w:pos="10224"/>
        </w:tabs>
      </w:pPr>
    </w:p>
    <w:p w14:paraId="7AB07844" w14:textId="77777777" w:rsidR="009B52AC" w:rsidRDefault="009B52AC" w:rsidP="003A5321">
      <w:pPr>
        <w:tabs>
          <w:tab w:val="left" w:pos="10224"/>
        </w:tabs>
      </w:pPr>
    </w:p>
    <w:p w14:paraId="05E88061" w14:textId="77777777" w:rsidR="009B52AC" w:rsidRDefault="009B52AC" w:rsidP="003A5321">
      <w:pPr>
        <w:tabs>
          <w:tab w:val="left" w:pos="10224"/>
        </w:tabs>
      </w:pPr>
    </w:p>
    <w:p w14:paraId="47F6362E" w14:textId="77777777" w:rsidR="009B52AC" w:rsidRDefault="009B52AC" w:rsidP="003A5321">
      <w:pPr>
        <w:tabs>
          <w:tab w:val="left" w:pos="10224"/>
        </w:tabs>
      </w:pPr>
    </w:p>
    <w:p w14:paraId="6F90C051" w14:textId="77777777" w:rsidR="009B52AC" w:rsidRDefault="009B52AC" w:rsidP="003A5321">
      <w:pPr>
        <w:tabs>
          <w:tab w:val="left" w:pos="10224"/>
        </w:tabs>
      </w:pPr>
    </w:p>
    <w:p w14:paraId="6019C046" w14:textId="77777777" w:rsidR="009B52AC" w:rsidRDefault="009B52AC" w:rsidP="003A5321">
      <w:pPr>
        <w:tabs>
          <w:tab w:val="left" w:pos="10224"/>
        </w:tabs>
      </w:pPr>
    </w:p>
    <w:p w14:paraId="207C235A" w14:textId="77777777" w:rsidR="009B52AC" w:rsidRDefault="009B52AC" w:rsidP="003A5321">
      <w:pPr>
        <w:tabs>
          <w:tab w:val="left" w:pos="10224"/>
        </w:tabs>
      </w:pPr>
    </w:p>
    <w:p w14:paraId="53AAF49A" w14:textId="77777777" w:rsidR="009B52AC" w:rsidRDefault="009B52AC" w:rsidP="003A5321">
      <w:pPr>
        <w:tabs>
          <w:tab w:val="left" w:pos="10224"/>
        </w:tabs>
        <w:sectPr w:rsidR="009B52AC" w:rsidSect="003A5321">
          <w:pgSz w:w="11906" w:h="16838"/>
          <w:pgMar w:top="1440" w:right="1134" w:bottom="1440" w:left="1134" w:header="720" w:footer="720" w:gutter="0"/>
          <w:cols w:space="720"/>
          <w:docGrid w:linePitch="600" w:charSpace="32768"/>
        </w:sectPr>
      </w:pPr>
    </w:p>
    <w:p w14:paraId="41A967D6" w14:textId="55ACBAEA" w:rsidR="009B52AC" w:rsidRPr="00F26727" w:rsidRDefault="009B52AC" w:rsidP="009B52AC">
      <w:pPr>
        <w:pStyle w:val="Ttulo4"/>
        <w:jc w:val="center"/>
        <w:rPr>
          <w:rFonts w:ascii="Calibri" w:hAnsi="Calibri" w:cs="Calibri"/>
        </w:rPr>
      </w:pPr>
      <w:bookmarkStart w:id="100" w:name="_Toc187794259"/>
      <w:r w:rsidRPr="00F26727">
        <w:rPr>
          <w:rFonts w:ascii="Calibri" w:hAnsi="Calibri" w:cs="Calibri"/>
        </w:rPr>
        <w:lastRenderedPageBreak/>
        <w:t>Diseño de la ventan</w:t>
      </w:r>
      <w:r>
        <w:rPr>
          <w:rFonts w:ascii="Calibri" w:hAnsi="Calibri" w:cs="Calibri"/>
        </w:rPr>
        <w:t>a Unidad de Medida</w:t>
      </w:r>
      <w:bookmarkEnd w:id="100"/>
    </w:p>
    <w:p w14:paraId="1ED9888F" w14:textId="07DD0CA2" w:rsidR="009B52AC" w:rsidRDefault="00B97B07" w:rsidP="003A5321">
      <w:pPr>
        <w:tabs>
          <w:tab w:val="left" w:pos="10224"/>
        </w:tabs>
      </w:pPr>
      <w:r>
        <w:rPr>
          <w:noProof/>
        </w:rPr>
        <w:drawing>
          <wp:anchor distT="0" distB="0" distL="114300" distR="114300" simplePos="0" relativeHeight="251686912" behindDoc="0" locked="0" layoutInCell="1" allowOverlap="1" wp14:anchorId="463A4C96" wp14:editId="58246F15">
            <wp:simplePos x="914400" y="1219200"/>
            <wp:positionH relativeFrom="margin">
              <wp:align>center</wp:align>
            </wp:positionH>
            <wp:positionV relativeFrom="margin">
              <wp:align>center</wp:align>
            </wp:positionV>
            <wp:extent cx="8054340" cy="3723005"/>
            <wp:effectExtent l="0" t="0" r="3810" b="0"/>
            <wp:wrapSquare wrapText="bothSides"/>
            <wp:docPr id="1094853704" name="Imagen 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3704" name="Imagen 8" descr="Interfaz de usuario gráfica, Diagram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471" r="4656"/>
                    <a:stretch/>
                  </pic:blipFill>
                  <pic:spPr bwMode="auto">
                    <a:xfrm>
                      <a:off x="0" y="0"/>
                      <a:ext cx="8054340" cy="372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E020F" w14:textId="77777777" w:rsidR="00B97B07" w:rsidRPr="00B97B07" w:rsidRDefault="00B97B07" w:rsidP="00B97B07"/>
    <w:p w14:paraId="2845F933" w14:textId="77777777" w:rsidR="00B97B07" w:rsidRPr="00B97B07" w:rsidRDefault="00B97B07" w:rsidP="00B97B07"/>
    <w:p w14:paraId="08994AC2" w14:textId="77777777" w:rsidR="00B97B07" w:rsidRPr="00B97B07" w:rsidRDefault="00B97B07" w:rsidP="00B97B07"/>
    <w:p w14:paraId="4FB2C0A3" w14:textId="77777777" w:rsidR="00B97B07" w:rsidRPr="00B97B07" w:rsidRDefault="00B97B07" w:rsidP="00B97B07"/>
    <w:p w14:paraId="4DE2D73D" w14:textId="77777777" w:rsidR="00B97B07" w:rsidRPr="00B97B07" w:rsidRDefault="00B97B07" w:rsidP="00B97B07"/>
    <w:p w14:paraId="3C7D3EBA" w14:textId="77777777" w:rsidR="00B97B07" w:rsidRPr="00B97B07" w:rsidRDefault="00B97B07" w:rsidP="00B97B07"/>
    <w:p w14:paraId="3B4B72E3" w14:textId="77777777" w:rsidR="00B97B07" w:rsidRPr="00B97B07" w:rsidRDefault="00B97B07" w:rsidP="00B97B07"/>
    <w:p w14:paraId="3DCA7D68" w14:textId="77777777" w:rsidR="00B97B07" w:rsidRPr="00B97B07" w:rsidRDefault="00B97B07" w:rsidP="00B97B07"/>
    <w:p w14:paraId="72CD96B5" w14:textId="77777777" w:rsidR="00B97B07" w:rsidRPr="00B97B07" w:rsidRDefault="00B97B07" w:rsidP="00B97B07"/>
    <w:p w14:paraId="3F17F953" w14:textId="77777777" w:rsidR="00B97B07" w:rsidRPr="00B97B07" w:rsidRDefault="00B97B07" w:rsidP="00B97B07"/>
    <w:p w14:paraId="381C453B" w14:textId="77777777" w:rsidR="00B97B07" w:rsidRPr="00B97B07" w:rsidRDefault="00B97B07" w:rsidP="00B97B07"/>
    <w:p w14:paraId="10D7FAD3" w14:textId="77777777" w:rsidR="00B97B07" w:rsidRPr="00B97B07" w:rsidRDefault="00B97B07" w:rsidP="00B97B07"/>
    <w:p w14:paraId="3FCACB30" w14:textId="77777777" w:rsidR="00B97B07" w:rsidRPr="00B97B07" w:rsidRDefault="00B97B07" w:rsidP="00B97B07"/>
    <w:p w14:paraId="2F4D69A1" w14:textId="77777777" w:rsidR="00B97B07" w:rsidRPr="00B97B07" w:rsidRDefault="00B97B07" w:rsidP="00B97B07"/>
    <w:p w14:paraId="13082CB0" w14:textId="77777777" w:rsidR="00B97B07" w:rsidRPr="00B97B07" w:rsidRDefault="00B97B07" w:rsidP="00B97B07"/>
    <w:p w14:paraId="11F053BA" w14:textId="77777777" w:rsidR="00B97B07" w:rsidRPr="00B97B07" w:rsidRDefault="00B97B07" w:rsidP="00B97B07"/>
    <w:p w14:paraId="70EEF500" w14:textId="77777777" w:rsidR="00B97B07" w:rsidRPr="00B97B07" w:rsidRDefault="00B97B07" w:rsidP="00B97B07"/>
    <w:p w14:paraId="3BA3B85D" w14:textId="77777777" w:rsidR="00B97B07" w:rsidRPr="00B97B07" w:rsidRDefault="00B97B07" w:rsidP="00B97B07"/>
    <w:p w14:paraId="67027557" w14:textId="77777777" w:rsidR="00B97B07" w:rsidRPr="00B97B07" w:rsidRDefault="00B97B07" w:rsidP="00B97B07"/>
    <w:p w14:paraId="49DF000E" w14:textId="77777777" w:rsidR="00B97B07" w:rsidRPr="00B97B07" w:rsidRDefault="00B97B07" w:rsidP="00B97B07"/>
    <w:p w14:paraId="4DB7BC34" w14:textId="77777777" w:rsidR="00B97B07" w:rsidRPr="00B97B07" w:rsidRDefault="00B97B07" w:rsidP="00B97B07"/>
    <w:p w14:paraId="73A149FD" w14:textId="77777777" w:rsidR="00B97B07" w:rsidRPr="00B97B07" w:rsidRDefault="00B97B07" w:rsidP="00B97B07"/>
    <w:p w14:paraId="5B4FC5D6" w14:textId="77777777" w:rsidR="00B97B07" w:rsidRPr="00B97B07" w:rsidRDefault="00B97B07" w:rsidP="00B97B07"/>
    <w:p w14:paraId="3643D37C" w14:textId="77777777" w:rsidR="00B97B07" w:rsidRPr="00B97B07" w:rsidRDefault="00B97B07" w:rsidP="00B97B07"/>
    <w:p w14:paraId="376BFFE0" w14:textId="77777777" w:rsidR="00B97B07" w:rsidRPr="00B97B07" w:rsidRDefault="00B97B07" w:rsidP="00B97B07"/>
    <w:p w14:paraId="5DE25129" w14:textId="77777777" w:rsidR="00B97B07" w:rsidRDefault="00B97B07" w:rsidP="00B97B07"/>
    <w:p w14:paraId="016998A2" w14:textId="4B112AC2" w:rsidR="00B97B07" w:rsidRDefault="00B97B07" w:rsidP="00B97B07">
      <w:pPr>
        <w:tabs>
          <w:tab w:val="left" w:pos="7824"/>
        </w:tabs>
      </w:pPr>
      <w:r>
        <w:tab/>
      </w:r>
    </w:p>
    <w:p w14:paraId="27615956" w14:textId="77777777" w:rsidR="00B97B07" w:rsidRDefault="00B97B07" w:rsidP="00B97B07">
      <w:pPr>
        <w:tabs>
          <w:tab w:val="left" w:pos="7824"/>
        </w:tabs>
      </w:pPr>
    </w:p>
    <w:p w14:paraId="73C16226" w14:textId="77777777" w:rsidR="00B97B07" w:rsidRDefault="00B97B07" w:rsidP="00B97B07">
      <w:pPr>
        <w:tabs>
          <w:tab w:val="left" w:pos="7824"/>
        </w:tabs>
      </w:pPr>
    </w:p>
    <w:p w14:paraId="79466A94" w14:textId="77777777" w:rsidR="00B97B07" w:rsidRDefault="00B97B07" w:rsidP="00B97B07">
      <w:pPr>
        <w:tabs>
          <w:tab w:val="left" w:pos="7824"/>
        </w:tabs>
      </w:pPr>
    </w:p>
    <w:p w14:paraId="5D0F4502" w14:textId="77777777" w:rsidR="00B97B07" w:rsidRDefault="00B97B07" w:rsidP="00B97B07">
      <w:pPr>
        <w:tabs>
          <w:tab w:val="left" w:pos="7824"/>
        </w:tabs>
        <w:sectPr w:rsidR="00B97B07" w:rsidSect="009B52AC">
          <w:pgSz w:w="16838" w:h="11906" w:orient="landscape"/>
          <w:pgMar w:top="1134" w:right="1440" w:bottom="1134" w:left="1440" w:header="720" w:footer="720" w:gutter="0"/>
          <w:cols w:space="720"/>
          <w:docGrid w:linePitch="600" w:charSpace="32768"/>
        </w:sectPr>
      </w:pPr>
    </w:p>
    <w:p w14:paraId="65F364A1" w14:textId="46A0493D" w:rsidR="00B97B07" w:rsidRPr="00B97B07" w:rsidRDefault="00B97B07" w:rsidP="00B97B0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las unidades de medida del sistema, permitiendo agregar, modificar y eliminar unidades de medida. Ofrece una interfaz para visualizar, filtrar y editar información de unidades de medida existentes.</w:t>
      </w:r>
    </w:p>
    <w:p w14:paraId="6FC564F7" w14:textId="77777777" w:rsidR="00B97B07" w:rsidRPr="00B97B07" w:rsidRDefault="00B97B07" w:rsidP="00B97B07">
      <w:pPr>
        <w:tabs>
          <w:tab w:val="left" w:pos="7824"/>
        </w:tabs>
        <w:jc w:val="both"/>
        <w:rPr>
          <w:rFonts w:ascii="Calibri" w:hAnsi="Calibri" w:cs="Calibri"/>
        </w:rPr>
      </w:pPr>
    </w:p>
    <w:p w14:paraId="456860E9"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Elementos Clave:</w:t>
      </w:r>
    </w:p>
    <w:p w14:paraId="505A9E1D" w14:textId="3E602D8A" w:rsidR="00B97B07" w:rsidRPr="00B97B07" w:rsidRDefault="00B45A74" w:rsidP="00B97B07">
      <w:pPr>
        <w:numPr>
          <w:ilvl w:val="0"/>
          <w:numId w:val="234"/>
        </w:numPr>
        <w:tabs>
          <w:tab w:val="left" w:pos="7824"/>
        </w:tabs>
        <w:jc w:val="both"/>
        <w:rPr>
          <w:rFonts w:ascii="Calibri" w:hAnsi="Calibri" w:cs="Calibri"/>
        </w:rPr>
      </w:pPr>
      <w:r>
        <w:rPr>
          <w:rFonts w:ascii="Calibri" w:hAnsi="Calibri" w:cs="Calibri"/>
        </w:rPr>
        <w:t>Tabla</w:t>
      </w:r>
      <w:r w:rsidR="00B97B07" w:rsidRPr="00B97B07">
        <w:rPr>
          <w:rFonts w:ascii="Calibri" w:hAnsi="Calibri" w:cs="Calibri"/>
        </w:rPr>
        <w:t xml:space="preserve"> para mostrar lista de unidades de medida</w:t>
      </w:r>
    </w:p>
    <w:p w14:paraId="3F70A5B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 la unidad de medida</w:t>
      </w:r>
    </w:p>
    <w:p w14:paraId="5F92158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ComboBox para seleccionar el estado de la unidad de medida</w:t>
      </w:r>
    </w:p>
    <w:p w14:paraId="0250B0CA"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6C9AF991"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06514C2"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7D618E66" w14:textId="77777777" w:rsidR="00B97B07" w:rsidRPr="00B97B07" w:rsidRDefault="00B97B07" w:rsidP="00B97B07">
      <w:pPr>
        <w:tabs>
          <w:tab w:val="left" w:pos="7824"/>
        </w:tabs>
        <w:ind w:left="720"/>
        <w:jc w:val="both"/>
        <w:rPr>
          <w:rFonts w:ascii="Calibri" w:hAnsi="Calibri" w:cs="Calibri"/>
        </w:rPr>
      </w:pPr>
    </w:p>
    <w:p w14:paraId="10DA223B"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Funcionalidades:</w:t>
      </w:r>
    </w:p>
    <w:p w14:paraId="1B5FFD6A"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Listar unidades de medida existentes en una tabla interactiva</w:t>
      </w:r>
    </w:p>
    <w:p w14:paraId="4C898607"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Agregar nuevas unidades de medida al sistema</w:t>
      </w:r>
    </w:p>
    <w:p w14:paraId="52E78F10"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Modificar información de unidades de medida existentes</w:t>
      </w:r>
    </w:p>
    <w:p w14:paraId="18682E75"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Eliminar unidades de medida del sistema</w:t>
      </w:r>
    </w:p>
    <w:p w14:paraId="6FCB0994"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Filtrar unidades de medida por diferentes criterios</w:t>
      </w:r>
    </w:p>
    <w:p w14:paraId="5B3B731E"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Generar códigos automáticos para las unidades de medida</w:t>
      </w:r>
    </w:p>
    <w:p w14:paraId="12BC2596"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Validación de campos obligatorios antes de guardar cambios</w:t>
      </w:r>
    </w:p>
    <w:p w14:paraId="0FC479B0" w14:textId="77777777" w:rsidR="00B97B07" w:rsidRPr="00B97B07" w:rsidRDefault="00B97B07" w:rsidP="00B97B07">
      <w:pPr>
        <w:tabs>
          <w:tab w:val="left" w:pos="7824"/>
        </w:tabs>
        <w:ind w:left="720"/>
        <w:jc w:val="both"/>
        <w:rPr>
          <w:rFonts w:ascii="Calibri" w:hAnsi="Calibri" w:cs="Calibri"/>
        </w:rPr>
      </w:pPr>
    </w:p>
    <w:p w14:paraId="56FA9D3E"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Consideraciones de Diseño:</w:t>
      </w:r>
    </w:p>
    <w:p w14:paraId="676F44BD" w14:textId="77777777" w:rsidR="00B97B07" w:rsidRPr="00B97B07" w:rsidRDefault="00B97B07" w:rsidP="00B97B07">
      <w:pPr>
        <w:numPr>
          <w:ilvl w:val="0"/>
          <w:numId w:val="236"/>
        </w:numPr>
        <w:tabs>
          <w:tab w:val="left" w:pos="7824"/>
        </w:tabs>
        <w:jc w:val="both"/>
        <w:rPr>
          <w:rFonts w:ascii="Calibri" w:hAnsi="Calibri" w:cs="Calibri"/>
        </w:rPr>
      </w:pPr>
      <w:r w:rsidRPr="00B97B07">
        <w:rPr>
          <w:rFonts w:ascii="Calibri" w:hAnsi="Calibri" w:cs="Calibri"/>
        </w:rPr>
        <w:t>Interfaz Intuitiva: La pantalla está diseñada para ser fácil de usar, con botones claros para cada acción principal y campos etiquetados para la entrada de datos.</w:t>
      </w:r>
    </w:p>
    <w:p w14:paraId="32ACF21C" w14:textId="77777777" w:rsidR="00B97B07" w:rsidRPr="00B97B07" w:rsidRDefault="00B97B07" w:rsidP="00B97B07">
      <w:pPr>
        <w:numPr>
          <w:ilvl w:val="0"/>
          <w:numId w:val="237"/>
        </w:numPr>
        <w:tabs>
          <w:tab w:val="left" w:pos="7824"/>
        </w:tabs>
        <w:jc w:val="both"/>
        <w:rPr>
          <w:rFonts w:ascii="Calibri" w:hAnsi="Calibri" w:cs="Calibri"/>
        </w:rPr>
      </w:pPr>
      <w:r w:rsidRPr="00B97B07">
        <w:rPr>
          <w:rFonts w:ascii="Calibri" w:hAnsi="Calibri" w:cs="Calibri"/>
        </w:rPr>
        <w:t>Validación de Datos: Se implementan controles para asegurar que los campos obligatorios sean llenados antes de permitir la creación o modificación de una unidad de medida.</w:t>
      </w:r>
    </w:p>
    <w:p w14:paraId="2FD0E1C8" w14:textId="77777777" w:rsidR="00B97B07" w:rsidRPr="00B97B07" w:rsidRDefault="00B97B07" w:rsidP="00B97B07">
      <w:pPr>
        <w:numPr>
          <w:ilvl w:val="0"/>
          <w:numId w:val="238"/>
        </w:numPr>
        <w:tabs>
          <w:tab w:val="left" w:pos="7824"/>
        </w:tabs>
        <w:jc w:val="both"/>
        <w:rPr>
          <w:rFonts w:ascii="Calibri" w:hAnsi="Calibri" w:cs="Calibri"/>
        </w:rPr>
      </w:pPr>
      <w:r w:rsidRPr="00B97B07">
        <w:rPr>
          <w:rFonts w:ascii="Calibri" w:hAnsi="Calibri" w:cs="Calibri"/>
        </w:rPr>
        <w:t xml:space="preserve">Manejo de </w:t>
      </w:r>
      <w:proofErr w:type="spellStart"/>
      <w:r w:rsidRPr="00B97B07">
        <w:rPr>
          <w:rFonts w:ascii="Calibri" w:hAnsi="Calibri" w:cs="Calibri"/>
        </w:rPr>
        <w:t>Combobox</w:t>
      </w:r>
      <w:proofErr w:type="spellEnd"/>
      <w:r w:rsidRPr="00B97B07">
        <w:rPr>
          <w:rFonts w:ascii="Calibri" w:hAnsi="Calibri" w:cs="Calibri"/>
        </w:rPr>
        <w:t xml:space="preserve"> Dinámico: El </w:t>
      </w:r>
      <w:proofErr w:type="spellStart"/>
      <w:r w:rsidRPr="00B97B07">
        <w:rPr>
          <w:rFonts w:ascii="Calibri" w:hAnsi="Calibri" w:cs="Calibri"/>
        </w:rPr>
        <w:t>combobox</w:t>
      </w:r>
      <w:proofErr w:type="spellEnd"/>
      <w:r w:rsidRPr="00B97B07">
        <w:rPr>
          <w:rFonts w:ascii="Calibri" w:hAnsi="Calibri" w:cs="Calibri"/>
        </w:rPr>
        <w:t xml:space="preserve"> para el estado se carga con opciones predefinidas (activo/no activo), facilitando la selección rápida.</w:t>
      </w:r>
    </w:p>
    <w:p w14:paraId="7B7285AD" w14:textId="77777777" w:rsidR="00B97B07" w:rsidRPr="00B97B07" w:rsidRDefault="00B97B07" w:rsidP="00B97B07">
      <w:pPr>
        <w:numPr>
          <w:ilvl w:val="0"/>
          <w:numId w:val="239"/>
        </w:numPr>
        <w:tabs>
          <w:tab w:val="left" w:pos="7824"/>
        </w:tabs>
        <w:jc w:val="both"/>
        <w:rPr>
          <w:rFonts w:ascii="Calibri" w:hAnsi="Calibri" w:cs="Calibri"/>
        </w:rPr>
      </w:pPr>
      <w:r w:rsidRPr="00B97B07">
        <w:rPr>
          <w:rFonts w:ascii="Calibri" w:hAnsi="Calibri" w:cs="Calibri"/>
        </w:rPr>
        <w:t>Generación Automática de Código: Se implementa un método para generar códigos de unidad de medida automáticamente, evitando duplicados y simplificando el proceso de ingreso.</w:t>
      </w:r>
    </w:p>
    <w:p w14:paraId="737F3DBF" w14:textId="77777777" w:rsidR="00B97B07" w:rsidRPr="00B97B07" w:rsidRDefault="00B97B07" w:rsidP="00B97B07">
      <w:pPr>
        <w:numPr>
          <w:ilvl w:val="0"/>
          <w:numId w:val="240"/>
        </w:numPr>
        <w:tabs>
          <w:tab w:val="left" w:pos="7824"/>
        </w:tabs>
        <w:jc w:val="both"/>
        <w:rPr>
          <w:rFonts w:ascii="Calibri" w:hAnsi="Calibri" w:cs="Calibri"/>
        </w:rPr>
      </w:pPr>
      <w:r w:rsidRPr="00B97B07">
        <w:rPr>
          <w:rFonts w:ascii="Calibri" w:hAnsi="Calibri" w:cs="Calibri"/>
        </w:rPr>
        <w:t>Funcionalidad de Búsqueda Avanzada: Permite filtrar unidades de medida por diferentes columnas, mejorando la eficiencia al buscar información específica.</w:t>
      </w:r>
    </w:p>
    <w:p w14:paraId="7370CAFC" w14:textId="77777777" w:rsidR="00B97B07" w:rsidRPr="00B97B07" w:rsidRDefault="00B97B07" w:rsidP="00B97B07">
      <w:pPr>
        <w:numPr>
          <w:ilvl w:val="0"/>
          <w:numId w:val="241"/>
        </w:numPr>
        <w:tabs>
          <w:tab w:val="left" w:pos="7824"/>
        </w:tabs>
        <w:jc w:val="both"/>
        <w:rPr>
          <w:rFonts w:ascii="Calibri" w:hAnsi="Calibri" w:cs="Calibri"/>
        </w:rPr>
      </w:pPr>
      <w:proofErr w:type="spellStart"/>
      <w:r w:rsidRPr="00B97B07">
        <w:rPr>
          <w:rFonts w:ascii="Calibri" w:hAnsi="Calibri" w:cs="Calibri"/>
        </w:rPr>
        <w:t>Colorización</w:t>
      </w:r>
      <w:proofErr w:type="spellEnd"/>
      <w:r w:rsidRPr="00B97B07">
        <w:rPr>
          <w:rFonts w:ascii="Calibri" w:hAnsi="Calibri" w:cs="Calibri"/>
        </w:rPr>
        <w:t xml:space="preserve"> de Estado: Utiliza colores condicionales para representar el estado de las unidades de medida en la tabla, mejorando la visualización y comprensión rápida de datos.</w:t>
      </w:r>
    </w:p>
    <w:p w14:paraId="49281677" w14:textId="77777777" w:rsidR="00B97B07" w:rsidRPr="00B97B07" w:rsidRDefault="00B97B07" w:rsidP="00B97B07">
      <w:pPr>
        <w:numPr>
          <w:ilvl w:val="0"/>
          <w:numId w:val="242"/>
        </w:numPr>
        <w:tabs>
          <w:tab w:val="left" w:pos="7824"/>
        </w:tabs>
        <w:jc w:val="both"/>
        <w:rPr>
          <w:rFonts w:ascii="Calibri" w:hAnsi="Calibri" w:cs="Calibri"/>
        </w:rPr>
      </w:pPr>
      <w:r w:rsidRPr="00B97B07">
        <w:rPr>
          <w:rFonts w:ascii="Calibri" w:hAnsi="Calibri" w:cs="Calibri"/>
        </w:rPr>
        <w:t>Seguridad: Implementa una confirmación antes de eliminar una unidad de medida, previniendo eliminaciones accidentales.</w:t>
      </w:r>
    </w:p>
    <w:p w14:paraId="21F2A2E2" w14:textId="77777777" w:rsidR="00B97B07" w:rsidRPr="00B97B07" w:rsidRDefault="00B97B07" w:rsidP="00B97B07">
      <w:pPr>
        <w:numPr>
          <w:ilvl w:val="0"/>
          <w:numId w:val="243"/>
        </w:numPr>
        <w:tabs>
          <w:tab w:val="left" w:pos="7824"/>
        </w:tabs>
        <w:jc w:val="both"/>
        <w:rPr>
          <w:rFonts w:ascii="Calibri" w:hAnsi="Calibri" w:cs="Calibri"/>
        </w:rPr>
      </w:pPr>
      <w:r w:rsidRPr="00B97B07">
        <w:rPr>
          <w:rFonts w:ascii="Calibri" w:hAnsi="Calibri" w:cs="Calibri"/>
        </w:rPr>
        <w:t>Manejo de Selección: Incluye una columna adicional como botón para seleccionar rápidamente una unidad de medida específica en la tabla.</w:t>
      </w:r>
    </w:p>
    <w:p w14:paraId="7AF3263F" w14:textId="77777777" w:rsidR="00B97B07" w:rsidRDefault="00B97B07" w:rsidP="00B97B07">
      <w:pPr>
        <w:tabs>
          <w:tab w:val="left" w:pos="7824"/>
        </w:tabs>
        <w:jc w:val="both"/>
        <w:rPr>
          <w:rFonts w:ascii="Calibri" w:hAnsi="Calibri" w:cs="Calibri"/>
        </w:rPr>
      </w:pPr>
    </w:p>
    <w:p w14:paraId="4134AE1F" w14:textId="77777777" w:rsidR="00B97B07" w:rsidRDefault="00B97B07" w:rsidP="00B97B07">
      <w:pPr>
        <w:tabs>
          <w:tab w:val="left" w:pos="7824"/>
        </w:tabs>
        <w:jc w:val="both"/>
        <w:rPr>
          <w:rFonts w:ascii="Calibri" w:hAnsi="Calibri" w:cs="Calibri"/>
        </w:rPr>
      </w:pPr>
    </w:p>
    <w:p w14:paraId="7157E0C8" w14:textId="77777777" w:rsidR="00B97B07" w:rsidRDefault="00B97B07" w:rsidP="00B97B07">
      <w:pPr>
        <w:tabs>
          <w:tab w:val="left" w:pos="7824"/>
        </w:tabs>
        <w:jc w:val="both"/>
        <w:rPr>
          <w:rFonts w:ascii="Calibri" w:hAnsi="Calibri" w:cs="Calibri"/>
        </w:rPr>
      </w:pPr>
    </w:p>
    <w:p w14:paraId="544A17AC" w14:textId="77777777" w:rsidR="00B97B07" w:rsidRDefault="00B97B07" w:rsidP="00B97B07">
      <w:pPr>
        <w:tabs>
          <w:tab w:val="left" w:pos="7824"/>
        </w:tabs>
        <w:jc w:val="both"/>
        <w:rPr>
          <w:rFonts w:ascii="Calibri" w:hAnsi="Calibri" w:cs="Calibri"/>
        </w:rPr>
      </w:pPr>
    </w:p>
    <w:p w14:paraId="3EE00720" w14:textId="77777777" w:rsidR="00B97B07" w:rsidRDefault="00B97B07" w:rsidP="00B97B07">
      <w:pPr>
        <w:tabs>
          <w:tab w:val="left" w:pos="7824"/>
        </w:tabs>
        <w:jc w:val="both"/>
        <w:rPr>
          <w:rFonts w:ascii="Calibri" w:hAnsi="Calibri" w:cs="Calibri"/>
        </w:rPr>
      </w:pPr>
    </w:p>
    <w:p w14:paraId="0AB17B6F" w14:textId="77777777" w:rsidR="00B97B07" w:rsidRDefault="00B97B07" w:rsidP="00B97B07">
      <w:pPr>
        <w:tabs>
          <w:tab w:val="left" w:pos="7824"/>
        </w:tabs>
        <w:jc w:val="both"/>
        <w:rPr>
          <w:rFonts w:ascii="Calibri" w:hAnsi="Calibri" w:cs="Calibri"/>
        </w:rPr>
      </w:pPr>
    </w:p>
    <w:p w14:paraId="00272ED5" w14:textId="77777777" w:rsidR="00B97B07" w:rsidRDefault="00B97B07" w:rsidP="00B97B07">
      <w:pPr>
        <w:tabs>
          <w:tab w:val="left" w:pos="7824"/>
        </w:tabs>
        <w:jc w:val="both"/>
        <w:rPr>
          <w:rFonts w:ascii="Calibri" w:hAnsi="Calibri" w:cs="Calibri"/>
        </w:rPr>
      </w:pPr>
    </w:p>
    <w:p w14:paraId="5A0FF11C" w14:textId="77777777" w:rsidR="00B97B07" w:rsidRDefault="00B97B07" w:rsidP="00B97B07">
      <w:pPr>
        <w:tabs>
          <w:tab w:val="left" w:pos="7824"/>
        </w:tabs>
        <w:jc w:val="both"/>
        <w:rPr>
          <w:rFonts w:ascii="Calibri" w:hAnsi="Calibri" w:cs="Calibri"/>
        </w:rPr>
        <w:sectPr w:rsidR="00B97B07" w:rsidSect="00B97B07">
          <w:pgSz w:w="11906" w:h="16838"/>
          <w:pgMar w:top="1440" w:right="1134" w:bottom="1440" w:left="1134" w:header="720" w:footer="720" w:gutter="0"/>
          <w:cols w:space="720"/>
          <w:docGrid w:linePitch="600" w:charSpace="32768"/>
        </w:sectPr>
      </w:pPr>
    </w:p>
    <w:p w14:paraId="794950FB" w14:textId="1E6AA53D" w:rsidR="00B97B07" w:rsidRPr="00B97B07" w:rsidRDefault="00B97B07" w:rsidP="00407E50">
      <w:pPr>
        <w:pStyle w:val="Ttulo4"/>
        <w:numPr>
          <w:ilvl w:val="0"/>
          <w:numId w:val="0"/>
        </w:numPr>
        <w:jc w:val="center"/>
        <w:rPr>
          <w:rFonts w:ascii="Calibri" w:hAnsi="Calibri" w:cs="Calibri"/>
        </w:rPr>
      </w:pPr>
      <w:bookmarkStart w:id="101" w:name="_Toc187794260"/>
      <w:r w:rsidRPr="00F26727">
        <w:rPr>
          <w:rFonts w:ascii="Calibri" w:hAnsi="Calibri" w:cs="Calibri"/>
        </w:rPr>
        <w:lastRenderedPageBreak/>
        <w:t>Diseño de la ventan</w:t>
      </w:r>
      <w:r>
        <w:rPr>
          <w:rFonts w:ascii="Calibri" w:hAnsi="Calibri" w:cs="Calibri"/>
        </w:rPr>
        <w:t xml:space="preserve">a </w:t>
      </w:r>
      <w:r w:rsidR="00F2301A">
        <w:rPr>
          <w:rFonts w:ascii="Calibri" w:hAnsi="Calibri" w:cs="Calibri"/>
        </w:rPr>
        <w:t>Inventar</w:t>
      </w:r>
      <w:r w:rsidR="00B671FB">
        <w:rPr>
          <w:noProof/>
        </w:rPr>
        <w:drawing>
          <wp:anchor distT="0" distB="0" distL="114300" distR="114300" simplePos="0" relativeHeight="251727872" behindDoc="0" locked="0" layoutInCell="1" allowOverlap="1" wp14:anchorId="74E820E8" wp14:editId="3CB264C3">
            <wp:simplePos x="0" y="0"/>
            <wp:positionH relativeFrom="margin">
              <wp:align>center</wp:align>
            </wp:positionH>
            <wp:positionV relativeFrom="margin">
              <wp:align>center</wp:align>
            </wp:positionV>
            <wp:extent cx="8275320" cy="3648075"/>
            <wp:effectExtent l="0" t="0" r="0" b="9525"/>
            <wp:wrapSquare wrapText="bothSides"/>
            <wp:docPr id="13424502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39" r="3195"/>
                    <a:stretch/>
                  </pic:blipFill>
                  <pic:spPr bwMode="auto">
                    <a:xfrm>
                      <a:off x="0" y="0"/>
                      <a:ext cx="8275320" cy="364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E50">
        <w:rPr>
          <w:rFonts w:ascii="Calibri" w:hAnsi="Calibri" w:cs="Calibri"/>
        </w:rPr>
        <w:t>io</w:t>
      </w:r>
      <w:bookmarkEnd w:id="101"/>
    </w:p>
    <w:p w14:paraId="0BD3D079" w14:textId="77777777" w:rsidR="00B97B07" w:rsidRPr="00B97B07" w:rsidRDefault="00B97B07" w:rsidP="00B97B07">
      <w:pPr>
        <w:rPr>
          <w:rFonts w:ascii="Calibri" w:hAnsi="Calibri" w:cs="Calibri"/>
        </w:rPr>
      </w:pPr>
    </w:p>
    <w:p w14:paraId="66061FE1" w14:textId="77777777" w:rsidR="00B97B07" w:rsidRPr="00B97B07" w:rsidRDefault="00B97B07" w:rsidP="00B97B07">
      <w:pPr>
        <w:rPr>
          <w:rFonts w:ascii="Calibri" w:hAnsi="Calibri" w:cs="Calibri"/>
        </w:rPr>
      </w:pPr>
    </w:p>
    <w:p w14:paraId="262DD8F7" w14:textId="77777777" w:rsidR="00B97B07" w:rsidRPr="00B97B07" w:rsidRDefault="00B97B07" w:rsidP="00B97B07">
      <w:pPr>
        <w:rPr>
          <w:rFonts w:ascii="Calibri" w:hAnsi="Calibri" w:cs="Calibri"/>
        </w:rPr>
      </w:pPr>
    </w:p>
    <w:p w14:paraId="596B62EA" w14:textId="77777777" w:rsidR="00B97B07" w:rsidRPr="00B97B07" w:rsidRDefault="00B97B07" w:rsidP="00B97B07">
      <w:pPr>
        <w:rPr>
          <w:rFonts w:ascii="Calibri" w:hAnsi="Calibri" w:cs="Calibri"/>
        </w:rPr>
      </w:pPr>
    </w:p>
    <w:p w14:paraId="341D9D71" w14:textId="77777777" w:rsidR="00B97B07" w:rsidRPr="00B97B07" w:rsidRDefault="00B97B07" w:rsidP="00B97B07">
      <w:pPr>
        <w:rPr>
          <w:rFonts w:ascii="Calibri" w:hAnsi="Calibri" w:cs="Calibri"/>
        </w:rPr>
      </w:pPr>
    </w:p>
    <w:p w14:paraId="4CA60051" w14:textId="77777777" w:rsidR="00B97B07" w:rsidRPr="00B97B07" w:rsidRDefault="00B97B07" w:rsidP="00B97B07">
      <w:pPr>
        <w:rPr>
          <w:rFonts w:ascii="Calibri" w:hAnsi="Calibri" w:cs="Calibri"/>
        </w:rPr>
      </w:pPr>
    </w:p>
    <w:p w14:paraId="67259351" w14:textId="77777777" w:rsidR="00B97B07" w:rsidRPr="00B97B07" w:rsidRDefault="00B97B07" w:rsidP="00B97B07">
      <w:pPr>
        <w:rPr>
          <w:rFonts w:ascii="Calibri" w:hAnsi="Calibri" w:cs="Calibri"/>
        </w:rPr>
      </w:pPr>
    </w:p>
    <w:p w14:paraId="158B93A5" w14:textId="77777777" w:rsidR="00B97B07" w:rsidRPr="00B97B07" w:rsidRDefault="00B97B07" w:rsidP="00B97B07">
      <w:pPr>
        <w:rPr>
          <w:rFonts w:ascii="Calibri" w:hAnsi="Calibri" w:cs="Calibri"/>
        </w:rPr>
      </w:pPr>
    </w:p>
    <w:p w14:paraId="698C04E3" w14:textId="77777777" w:rsidR="00B97B07" w:rsidRPr="00B97B07" w:rsidRDefault="00B97B07" w:rsidP="00B97B07">
      <w:pPr>
        <w:rPr>
          <w:rFonts w:ascii="Calibri" w:hAnsi="Calibri" w:cs="Calibri"/>
        </w:rPr>
      </w:pPr>
    </w:p>
    <w:p w14:paraId="632567F8" w14:textId="77127726" w:rsidR="00B97B07" w:rsidRDefault="00B97B07" w:rsidP="00B97B07">
      <w:pPr>
        <w:tabs>
          <w:tab w:val="left" w:pos="10860"/>
        </w:tabs>
        <w:rPr>
          <w:rFonts w:ascii="Calibri" w:hAnsi="Calibri" w:cs="Calibri"/>
        </w:rPr>
        <w:sectPr w:rsidR="00B97B07" w:rsidSect="00B97B07">
          <w:pgSz w:w="16838" w:h="11906" w:orient="landscape"/>
          <w:pgMar w:top="1134" w:right="1440" w:bottom="1134" w:left="1440" w:header="720" w:footer="720" w:gutter="0"/>
          <w:cols w:space="720"/>
          <w:docGrid w:linePitch="600" w:charSpace="32768"/>
        </w:sectPr>
      </w:pPr>
    </w:p>
    <w:p w14:paraId="4EDF560C" w14:textId="1AF9C959" w:rsidR="00551DD7" w:rsidRDefault="005D457F" w:rsidP="005D457F">
      <w:pPr>
        <w:jc w:val="both"/>
        <w:rPr>
          <w:rFonts w:ascii="Calibri" w:hAnsi="Calibri" w:cs="Calibri"/>
        </w:rPr>
      </w:pPr>
      <w:r w:rsidRPr="005D457F">
        <w:rPr>
          <w:rFonts w:ascii="Calibri" w:hAnsi="Calibri" w:cs="Calibri"/>
          <w:b/>
          <w:bCs/>
        </w:rPr>
        <w:lastRenderedPageBreak/>
        <w:t>Descripción General:</w:t>
      </w:r>
      <w:r>
        <w:rPr>
          <w:rFonts w:ascii="Calibri" w:hAnsi="Calibri" w:cs="Calibri"/>
          <w:b/>
          <w:bCs/>
        </w:rPr>
        <w:t xml:space="preserve"> </w:t>
      </w:r>
      <w:r w:rsidRPr="00B97B07">
        <w:rPr>
          <w:rFonts w:ascii="Calibri" w:hAnsi="Calibri" w:cs="Calibri"/>
        </w:rPr>
        <w:t>Esta pantalla permite gestionar</w:t>
      </w:r>
      <w:r w:rsidRPr="005D457F">
        <w:t xml:space="preserve"> </w:t>
      </w:r>
      <w:r w:rsidRPr="005D457F">
        <w:rPr>
          <w:rFonts w:ascii="Calibri" w:hAnsi="Calibri" w:cs="Calibri"/>
        </w:rPr>
        <w:t>el inventario de productos</w:t>
      </w:r>
      <w:r>
        <w:rPr>
          <w:rFonts w:ascii="Calibri" w:hAnsi="Calibri" w:cs="Calibri"/>
        </w:rPr>
        <w:t xml:space="preserve"> del supermercado. Además, </w:t>
      </w:r>
      <w:r w:rsidRPr="003A5321">
        <w:rPr>
          <w:rFonts w:ascii="Calibri" w:hAnsi="Calibri" w:cs="Calibri"/>
        </w:rPr>
        <w:t>incluyendo operaciones como agregar, modificar y eliminar productos. Proporciona una interfaz completa para visualizar, filtrar y exportar información de productos.</w:t>
      </w:r>
    </w:p>
    <w:p w14:paraId="1BCEAEE8" w14:textId="77777777" w:rsidR="00551DD7" w:rsidRDefault="00551DD7" w:rsidP="00B97B07">
      <w:pPr>
        <w:tabs>
          <w:tab w:val="left" w:pos="10860"/>
        </w:tabs>
        <w:rPr>
          <w:rFonts w:ascii="Calibri" w:hAnsi="Calibri" w:cs="Calibri"/>
        </w:rPr>
      </w:pPr>
    </w:p>
    <w:p w14:paraId="3958C896" w14:textId="77777777" w:rsidR="00407E50" w:rsidRPr="00407E50" w:rsidRDefault="00407E50" w:rsidP="005D457F">
      <w:pPr>
        <w:tabs>
          <w:tab w:val="left" w:pos="10860"/>
        </w:tabs>
        <w:jc w:val="both"/>
        <w:rPr>
          <w:rFonts w:ascii="Calibri" w:hAnsi="Calibri" w:cs="Calibri"/>
          <w:b/>
          <w:bCs/>
        </w:rPr>
      </w:pPr>
      <w:r w:rsidRPr="00407E50">
        <w:rPr>
          <w:rFonts w:ascii="Calibri" w:hAnsi="Calibri" w:cs="Calibri"/>
          <w:b/>
          <w:bCs/>
        </w:rPr>
        <w:t>Elementos Clave</w:t>
      </w:r>
    </w:p>
    <w:p w14:paraId="1E13F358" w14:textId="0D9A2C89"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Una</w:t>
      </w:r>
      <w:r w:rsidRPr="00407E50">
        <w:rPr>
          <w:rFonts w:ascii="Calibri" w:hAnsi="Calibri" w:cs="Calibri"/>
        </w:rPr>
        <w:t xml:space="preserve"> tabla que muestra todos los productos en el inventario.</w:t>
      </w:r>
    </w:p>
    <w:p w14:paraId="7E6B2A11" w14:textId="56EBD7B6" w:rsidR="00407E50" w:rsidRPr="00407E50" w:rsidRDefault="00407E50" w:rsidP="005D457F">
      <w:pPr>
        <w:numPr>
          <w:ilvl w:val="0"/>
          <w:numId w:val="470"/>
        </w:numPr>
        <w:tabs>
          <w:tab w:val="left" w:pos="10860"/>
        </w:tabs>
        <w:jc w:val="both"/>
        <w:rPr>
          <w:rFonts w:ascii="Calibri" w:hAnsi="Calibri" w:cs="Calibri"/>
        </w:rPr>
      </w:pPr>
      <w:proofErr w:type="spellStart"/>
      <w:r w:rsidRPr="00407E50">
        <w:rPr>
          <w:rFonts w:ascii="Calibri" w:hAnsi="Calibri" w:cs="Calibri"/>
        </w:rPr>
        <w:t>ComboBoxes</w:t>
      </w:r>
      <w:proofErr w:type="spellEnd"/>
      <w:r w:rsidRPr="005D457F">
        <w:rPr>
          <w:rFonts w:ascii="Calibri" w:hAnsi="Calibri" w:cs="Calibri"/>
        </w:rPr>
        <w:t xml:space="preserve"> p</w:t>
      </w:r>
      <w:r w:rsidRPr="00407E50">
        <w:rPr>
          <w:rFonts w:ascii="Calibri" w:hAnsi="Calibri" w:cs="Calibri"/>
        </w:rPr>
        <w:t>ara seleccionar productos y zonas de almacenamiento.</w:t>
      </w:r>
    </w:p>
    <w:p w14:paraId="7039C9BB" w14:textId="676564BA"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Caja de texto p</w:t>
      </w:r>
      <w:r w:rsidRPr="00407E50">
        <w:rPr>
          <w:rFonts w:ascii="Calibri" w:hAnsi="Calibri" w:cs="Calibri"/>
        </w:rPr>
        <w:t>ara ingresar</w:t>
      </w:r>
      <w:r w:rsidRPr="005D457F">
        <w:rPr>
          <w:rFonts w:ascii="Calibri" w:hAnsi="Calibri" w:cs="Calibri"/>
        </w:rPr>
        <w:t xml:space="preserve"> el stock del producto</w:t>
      </w:r>
      <w:r w:rsidRPr="00407E50">
        <w:rPr>
          <w:rFonts w:ascii="Calibri" w:hAnsi="Calibri" w:cs="Calibri"/>
        </w:rPr>
        <w:t>.</w:t>
      </w:r>
    </w:p>
    <w:p w14:paraId="73FCF900" w14:textId="77777777" w:rsidR="00407E50" w:rsidRPr="00407E50" w:rsidRDefault="00407E50" w:rsidP="005D457F">
      <w:pPr>
        <w:numPr>
          <w:ilvl w:val="0"/>
          <w:numId w:val="470"/>
        </w:numPr>
        <w:tabs>
          <w:tab w:val="left" w:pos="10860"/>
        </w:tabs>
        <w:jc w:val="both"/>
        <w:rPr>
          <w:rFonts w:ascii="Calibri" w:hAnsi="Calibri" w:cs="Calibri"/>
        </w:rPr>
      </w:pPr>
      <w:r w:rsidRPr="00407E50">
        <w:rPr>
          <w:rFonts w:ascii="Calibri" w:hAnsi="Calibri" w:cs="Calibri"/>
        </w:rPr>
        <w:t>Botones: Para realizar acciones como agregar, modificar, eliminar y limpiar.</w:t>
      </w:r>
    </w:p>
    <w:p w14:paraId="4AE96EC2" w14:textId="6698D4BE"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Barra</w:t>
      </w:r>
      <w:r w:rsidR="005D457F" w:rsidRPr="005D457F">
        <w:rPr>
          <w:rFonts w:ascii="Calibri" w:hAnsi="Calibri" w:cs="Calibri"/>
        </w:rPr>
        <w:t xml:space="preserve"> deslizante</w:t>
      </w:r>
      <w:r w:rsidRPr="005D457F">
        <w:rPr>
          <w:rFonts w:ascii="Calibri" w:hAnsi="Calibri" w:cs="Calibri"/>
        </w:rPr>
        <w:t xml:space="preserve"> p</w:t>
      </w:r>
      <w:r w:rsidRPr="00407E50">
        <w:rPr>
          <w:rFonts w:ascii="Calibri" w:hAnsi="Calibri" w:cs="Calibri"/>
        </w:rPr>
        <w:t>ara controlar la cantidad de productos.</w:t>
      </w:r>
    </w:p>
    <w:p w14:paraId="784AE8C2" w14:textId="57E01C0D" w:rsidR="00407E50" w:rsidRPr="005D457F" w:rsidRDefault="00407E50" w:rsidP="005D457F">
      <w:pPr>
        <w:numPr>
          <w:ilvl w:val="0"/>
          <w:numId w:val="470"/>
        </w:numPr>
        <w:tabs>
          <w:tab w:val="left" w:pos="10860"/>
        </w:tabs>
        <w:jc w:val="both"/>
        <w:rPr>
          <w:rFonts w:ascii="Calibri" w:hAnsi="Calibri" w:cs="Calibri"/>
        </w:rPr>
      </w:pPr>
      <w:r w:rsidRPr="005D457F">
        <w:rPr>
          <w:rFonts w:ascii="Calibri" w:hAnsi="Calibri" w:cs="Calibri"/>
        </w:rPr>
        <w:t xml:space="preserve">Una etiqueta para </w:t>
      </w:r>
      <w:r w:rsidRPr="00407E50">
        <w:rPr>
          <w:rFonts w:ascii="Calibri" w:hAnsi="Calibri" w:cs="Calibri"/>
        </w:rPr>
        <w:t>mostrar información adicional como el stock disponible.</w:t>
      </w:r>
    </w:p>
    <w:p w14:paraId="68D167F9" w14:textId="77777777" w:rsidR="00407E50" w:rsidRPr="00407E50" w:rsidRDefault="00407E50" w:rsidP="005D457F">
      <w:pPr>
        <w:tabs>
          <w:tab w:val="left" w:pos="10860"/>
        </w:tabs>
        <w:ind w:left="720"/>
        <w:jc w:val="both"/>
        <w:rPr>
          <w:rFonts w:ascii="Calibri" w:hAnsi="Calibri" w:cs="Calibri"/>
        </w:rPr>
      </w:pPr>
    </w:p>
    <w:p w14:paraId="6CD043F9" w14:textId="77777777" w:rsidR="00407E50" w:rsidRPr="00407E50" w:rsidRDefault="00407E50" w:rsidP="005D457F">
      <w:pPr>
        <w:tabs>
          <w:tab w:val="left" w:pos="10860"/>
        </w:tabs>
        <w:jc w:val="both"/>
        <w:rPr>
          <w:rFonts w:ascii="Calibri" w:hAnsi="Calibri" w:cs="Calibri"/>
          <w:b/>
          <w:bCs/>
        </w:rPr>
      </w:pPr>
      <w:r w:rsidRPr="00407E50">
        <w:rPr>
          <w:rFonts w:ascii="Calibri" w:hAnsi="Calibri" w:cs="Calibri"/>
          <w:b/>
          <w:bCs/>
        </w:rPr>
        <w:t>Funcionalidades</w:t>
      </w:r>
    </w:p>
    <w:p w14:paraId="0CCC9E12"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Listado de Productos: Muestra todos los productos en el inventario.</w:t>
      </w:r>
    </w:p>
    <w:p w14:paraId="20D8E0B2"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Búsqueda Avanzada: Permite filtrar productos por diferentes criterios.</w:t>
      </w:r>
    </w:p>
    <w:p w14:paraId="3B30E36F"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Gestión de Stock: Actualiza y muestra el stock disponible de los productos.</w:t>
      </w:r>
    </w:p>
    <w:p w14:paraId="5D91D9D6"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Agregación de Productos: Permite agregar nuevos productos al inventario.</w:t>
      </w:r>
    </w:p>
    <w:p w14:paraId="3F5ECFA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Modificación de Productos: Edita los detalles de los productos existentes.</w:t>
      </w:r>
    </w:p>
    <w:p w14:paraId="3350ABCF"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Eliminación de Productos: Remueve productos del inventario.</w:t>
      </w:r>
    </w:p>
    <w:p w14:paraId="38DBE6E3"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Exportación a Excel: Genera un reporte en formato Excel de los productos en el inventario.</w:t>
      </w:r>
    </w:p>
    <w:p w14:paraId="67355F4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Control de Cantidad: Utiliza una barra deslizante para ajustar la cantidad de productos.</w:t>
      </w:r>
    </w:p>
    <w:p w14:paraId="0594948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Validación de Datos: Verifica la disponibilidad de productos antes de realizar operaciones.</w:t>
      </w:r>
    </w:p>
    <w:p w14:paraId="3012332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Coloración de Filas: Aplica colores a las filas basadas en la zona de almacenamiento.</w:t>
      </w:r>
    </w:p>
    <w:p w14:paraId="41953D71" w14:textId="77777777" w:rsidR="00551DD7" w:rsidRPr="005D457F" w:rsidRDefault="00551DD7" w:rsidP="005D457F">
      <w:pPr>
        <w:tabs>
          <w:tab w:val="left" w:pos="10860"/>
        </w:tabs>
        <w:jc w:val="both"/>
        <w:rPr>
          <w:rFonts w:ascii="Calibri" w:hAnsi="Calibri" w:cs="Calibri"/>
        </w:rPr>
      </w:pPr>
    </w:p>
    <w:p w14:paraId="1FE01DFB" w14:textId="77777777" w:rsidR="005D457F" w:rsidRPr="005D457F" w:rsidRDefault="005D457F" w:rsidP="005D457F">
      <w:pPr>
        <w:tabs>
          <w:tab w:val="left" w:pos="10860"/>
        </w:tabs>
        <w:jc w:val="both"/>
        <w:rPr>
          <w:rFonts w:ascii="Calibri" w:hAnsi="Calibri" w:cs="Calibri"/>
          <w:b/>
          <w:bCs/>
        </w:rPr>
      </w:pPr>
      <w:r w:rsidRPr="005D457F">
        <w:rPr>
          <w:rFonts w:ascii="Calibri" w:hAnsi="Calibri" w:cs="Calibri"/>
          <w:b/>
          <w:bCs/>
        </w:rPr>
        <w:t>Consideraciones de Diseño</w:t>
      </w:r>
    </w:p>
    <w:p w14:paraId="17EE690E" w14:textId="77777777" w:rsidR="005D457F" w:rsidRPr="005D457F" w:rsidRDefault="005D457F" w:rsidP="005D457F">
      <w:pPr>
        <w:pStyle w:val="Prrafodelista"/>
        <w:numPr>
          <w:ilvl w:val="0"/>
          <w:numId w:val="482"/>
        </w:numPr>
        <w:tabs>
          <w:tab w:val="left" w:pos="10860"/>
        </w:tabs>
        <w:jc w:val="both"/>
        <w:rPr>
          <w:rFonts w:ascii="Calibri" w:hAnsi="Calibri" w:cs="Calibri"/>
        </w:rPr>
      </w:pPr>
      <w:r w:rsidRPr="005D457F">
        <w:rPr>
          <w:rFonts w:ascii="Calibri" w:hAnsi="Calibri" w:cs="Calibri"/>
        </w:rPr>
        <w:t>Reutilización de Componentes: Usa controles personalizados como el botón de visto en la columna de selección.</w:t>
      </w:r>
    </w:p>
    <w:p w14:paraId="4818209F" w14:textId="7A6D6025" w:rsidR="005D457F" w:rsidRPr="005D457F" w:rsidRDefault="005D457F" w:rsidP="005D457F">
      <w:pPr>
        <w:pStyle w:val="Prrafodelista"/>
        <w:numPr>
          <w:ilvl w:val="0"/>
          <w:numId w:val="482"/>
        </w:numPr>
        <w:jc w:val="both"/>
        <w:rPr>
          <w:rFonts w:ascii="Calibri" w:hAnsi="Calibri" w:cs="Calibri"/>
          <w:lang w:eastAsia="ar-SA"/>
        </w:rPr>
      </w:pPr>
      <w:r w:rsidRPr="005D457F">
        <w:rPr>
          <w:rFonts w:ascii="Calibri" w:hAnsi="Calibri" w:cs="Calibri"/>
          <w:lang w:eastAsia="ar-SA"/>
        </w:rPr>
        <w:t>Interfaz Intuitiva: La pantalla está diseñada para ser fácil de usar, con botones claros para cada acción principal y campos etiquetados para la entrada de datos.</w:t>
      </w:r>
    </w:p>
    <w:p w14:paraId="60A84369" w14:textId="77777777" w:rsidR="005D457F" w:rsidRPr="005D457F" w:rsidRDefault="005D457F" w:rsidP="005D457F">
      <w:pPr>
        <w:pStyle w:val="Prrafodelista"/>
        <w:numPr>
          <w:ilvl w:val="0"/>
          <w:numId w:val="482"/>
        </w:numPr>
        <w:jc w:val="both"/>
        <w:rPr>
          <w:rFonts w:ascii="Calibri" w:hAnsi="Calibri" w:cs="Calibri"/>
        </w:rPr>
      </w:pPr>
      <w:r w:rsidRPr="005D457F">
        <w:rPr>
          <w:rFonts w:ascii="Calibri" w:hAnsi="Calibri" w:cs="Calibri"/>
        </w:rPr>
        <w:t>Seguridad: Implementa mensajes de confirmación antes de realizar acciones críticas como la eliminación de productos.</w:t>
      </w:r>
    </w:p>
    <w:p w14:paraId="024EAF99" w14:textId="632CDA79" w:rsidR="005D457F" w:rsidRPr="005D457F" w:rsidRDefault="005D457F" w:rsidP="005D457F">
      <w:pPr>
        <w:pStyle w:val="Prrafodelista"/>
        <w:numPr>
          <w:ilvl w:val="0"/>
          <w:numId w:val="482"/>
        </w:numPr>
        <w:jc w:val="both"/>
        <w:rPr>
          <w:rFonts w:ascii="Calibri" w:hAnsi="Calibri" w:cs="Calibri"/>
          <w:lang w:eastAsia="es-EC"/>
        </w:rPr>
      </w:pPr>
      <w:proofErr w:type="spellStart"/>
      <w:r w:rsidRPr="005D457F">
        <w:rPr>
          <w:rFonts w:ascii="Calibri" w:hAnsi="Calibri" w:cs="Calibri"/>
          <w:lang w:eastAsia="es-EC"/>
        </w:rPr>
        <w:t>Feedback</w:t>
      </w:r>
      <w:proofErr w:type="spellEnd"/>
      <w:r w:rsidRPr="005D457F">
        <w:rPr>
          <w:rFonts w:ascii="Calibri" w:hAnsi="Calibri" w:cs="Calibri"/>
          <w:lang w:eastAsia="es-EC"/>
        </w:rPr>
        <w:t xml:space="preserve"> Visual: La celda de la tabla que muestra la zona de almacenamiento cambia de color según la zona de almacenamiento, proporcionando un </w:t>
      </w:r>
      <w:proofErr w:type="spellStart"/>
      <w:r w:rsidRPr="005D457F">
        <w:rPr>
          <w:rFonts w:ascii="Calibri" w:hAnsi="Calibri" w:cs="Calibri"/>
          <w:lang w:eastAsia="es-EC"/>
        </w:rPr>
        <w:t>feedback</w:t>
      </w:r>
      <w:proofErr w:type="spellEnd"/>
      <w:r w:rsidRPr="005D457F">
        <w:rPr>
          <w:rFonts w:ascii="Calibri" w:hAnsi="Calibri" w:cs="Calibri"/>
          <w:lang w:eastAsia="es-EC"/>
        </w:rPr>
        <w:t xml:space="preserve"> visual claro sobre la ubicación del producto en el inventario.</w:t>
      </w:r>
    </w:p>
    <w:p w14:paraId="2BC2353E" w14:textId="1A4EE240" w:rsidR="005D457F" w:rsidRPr="005D457F" w:rsidRDefault="005D457F" w:rsidP="005D457F">
      <w:pPr>
        <w:tabs>
          <w:tab w:val="left" w:pos="10860"/>
        </w:tabs>
        <w:ind w:left="720"/>
        <w:rPr>
          <w:rFonts w:ascii="Calibri" w:hAnsi="Calibri" w:cs="Calibri"/>
        </w:rPr>
      </w:pPr>
    </w:p>
    <w:p w14:paraId="0E769A0F" w14:textId="77777777" w:rsidR="00551DD7" w:rsidRDefault="00551DD7" w:rsidP="00B97B07">
      <w:pPr>
        <w:tabs>
          <w:tab w:val="left" w:pos="10860"/>
        </w:tabs>
        <w:rPr>
          <w:rFonts w:ascii="Calibri" w:hAnsi="Calibri" w:cs="Calibri"/>
        </w:rPr>
      </w:pPr>
    </w:p>
    <w:p w14:paraId="0F30DEF0" w14:textId="77777777" w:rsidR="00551DD7" w:rsidRDefault="00551DD7" w:rsidP="00B97B07">
      <w:pPr>
        <w:tabs>
          <w:tab w:val="left" w:pos="10860"/>
        </w:tabs>
        <w:rPr>
          <w:rFonts w:ascii="Calibri" w:hAnsi="Calibri" w:cs="Calibri"/>
        </w:rPr>
      </w:pPr>
    </w:p>
    <w:p w14:paraId="59684F03" w14:textId="77777777" w:rsidR="00551DD7" w:rsidRDefault="00551DD7" w:rsidP="00B97B07">
      <w:pPr>
        <w:tabs>
          <w:tab w:val="left" w:pos="10860"/>
        </w:tabs>
        <w:rPr>
          <w:rFonts w:ascii="Calibri" w:hAnsi="Calibri" w:cs="Calibri"/>
        </w:rPr>
      </w:pPr>
    </w:p>
    <w:p w14:paraId="1268B264" w14:textId="77777777" w:rsidR="00551DD7" w:rsidRDefault="00551DD7" w:rsidP="00B97B07">
      <w:pPr>
        <w:tabs>
          <w:tab w:val="left" w:pos="10860"/>
        </w:tabs>
        <w:rPr>
          <w:rFonts w:ascii="Calibri" w:hAnsi="Calibri" w:cs="Calibri"/>
        </w:rPr>
      </w:pPr>
    </w:p>
    <w:p w14:paraId="1CC99169" w14:textId="77777777" w:rsidR="00551DD7" w:rsidRDefault="00551DD7" w:rsidP="00B97B07">
      <w:pPr>
        <w:tabs>
          <w:tab w:val="left" w:pos="10860"/>
        </w:tabs>
        <w:rPr>
          <w:rFonts w:ascii="Calibri" w:hAnsi="Calibri" w:cs="Calibri"/>
        </w:rPr>
      </w:pPr>
    </w:p>
    <w:p w14:paraId="458519F8" w14:textId="77777777" w:rsidR="00551DD7" w:rsidRDefault="00551DD7" w:rsidP="00B97B07">
      <w:pPr>
        <w:tabs>
          <w:tab w:val="left" w:pos="10860"/>
        </w:tabs>
        <w:rPr>
          <w:rFonts w:ascii="Calibri" w:hAnsi="Calibri" w:cs="Calibri"/>
        </w:rPr>
      </w:pPr>
    </w:p>
    <w:p w14:paraId="64741F27" w14:textId="77777777" w:rsidR="00551DD7" w:rsidRDefault="00551DD7" w:rsidP="00B97B07">
      <w:pPr>
        <w:tabs>
          <w:tab w:val="left" w:pos="10860"/>
        </w:tabs>
        <w:rPr>
          <w:rFonts w:ascii="Calibri" w:hAnsi="Calibri" w:cs="Calibri"/>
        </w:rPr>
        <w:sectPr w:rsidR="00551DD7" w:rsidSect="00B97B07">
          <w:pgSz w:w="11906" w:h="16838"/>
          <w:pgMar w:top="1440" w:right="1134" w:bottom="1440" w:left="1134" w:header="720" w:footer="720" w:gutter="0"/>
          <w:cols w:space="720"/>
          <w:docGrid w:linePitch="600" w:charSpace="32768"/>
        </w:sectPr>
      </w:pPr>
    </w:p>
    <w:p w14:paraId="55DBF861" w14:textId="12555A1F" w:rsidR="00551DD7" w:rsidRDefault="00551DD7" w:rsidP="00551DD7">
      <w:pPr>
        <w:pStyle w:val="Ttulo4"/>
        <w:jc w:val="center"/>
        <w:rPr>
          <w:rFonts w:ascii="Calibri" w:hAnsi="Calibri" w:cs="Calibri"/>
        </w:rPr>
      </w:pPr>
      <w:bookmarkStart w:id="102" w:name="_Toc187794261"/>
      <w:r w:rsidRPr="00F26727">
        <w:rPr>
          <w:rFonts w:ascii="Calibri" w:hAnsi="Calibri" w:cs="Calibri"/>
        </w:rPr>
        <w:lastRenderedPageBreak/>
        <w:t>Diseño de la ventan</w:t>
      </w:r>
      <w:r>
        <w:rPr>
          <w:rFonts w:ascii="Calibri" w:hAnsi="Calibri" w:cs="Calibri"/>
        </w:rPr>
        <w:t>a Oferta</w:t>
      </w:r>
      <w:bookmarkEnd w:id="102"/>
    </w:p>
    <w:p w14:paraId="60C6FF5D" w14:textId="77777777" w:rsidR="00551DD7" w:rsidRDefault="00551DD7" w:rsidP="00551DD7"/>
    <w:p w14:paraId="1667BA17" w14:textId="245ACEE9" w:rsidR="00551DD7" w:rsidRPr="00551DD7" w:rsidRDefault="00551DD7" w:rsidP="00551DD7">
      <w:r>
        <w:rPr>
          <w:noProof/>
        </w:rPr>
        <w:drawing>
          <wp:anchor distT="0" distB="0" distL="114300" distR="114300" simplePos="0" relativeHeight="251688960" behindDoc="0" locked="0" layoutInCell="1" allowOverlap="1" wp14:anchorId="4AC09038" wp14:editId="2BE976CD">
            <wp:simplePos x="914400" y="1569720"/>
            <wp:positionH relativeFrom="margin">
              <wp:align>center</wp:align>
            </wp:positionH>
            <wp:positionV relativeFrom="margin">
              <wp:align>center</wp:align>
            </wp:positionV>
            <wp:extent cx="8138160" cy="3829685"/>
            <wp:effectExtent l="0" t="0" r="0" b="0"/>
            <wp:wrapNone/>
            <wp:docPr id="3410111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119" name="Imagen 3" descr="Interfaz de usuario gráfic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82" r="4399"/>
                    <a:stretch/>
                  </pic:blipFill>
                  <pic:spPr bwMode="auto">
                    <a:xfrm>
                      <a:off x="0" y="0"/>
                      <a:ext cx="8138160" cy="382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65552" w14:textId="77777777" w:rsidR="00551DD7" w:rsidRDefault="00551DD7" w:rsidP="00B97B07">
      <w:pPr>
        <w:tabs>
          <w:tab w:val="left" w:pos="10860"/>
        </w:tabs>
        <w:rPr>
          <w:rFonts w:ascii="Calibri" w:hAnsi="Calibri" w:cs="Calibri"/>
        </w:rPr>
      </w:pPr>
    </w:p>
    <w:p w14:paraId="4F962ABC" w14:textId="77777777" w:rsidR="00BA5C78" w:rsidRPr="00BA5C78" w:rsidRDefault="00BA5C78" w:rsidP="00BA5C78">
      <w:pPr>
        <w:rPr>
          <w:rFonts w:ascii="Calibri" w:hAnsi="Calibri" w:cs="Calibri"/>
        </w:rPr>
      </w:pPr>
    </w:p>
    <w:p w14:paraId="3E4DA954" w14:textId="77777777" w:rsidR="00BA5C78" w:rsidRPr="00BA5C78" w:rsidRDefault="00BA5C78" w:rsidP="00BA5C78">
      <w:pPr>
        <w:rPr>
          <w:rFonts w:ascii="Calibri" w:hAnsi="Calibri" w:cs="Calibri"/>
        </w:rPr>
      </w:pPr>
    </w:p>
    <w:p w14:paraId="120FF1B9" w14:textId="77777777" w:rsidR="00BA5C78" w:rsidRPr="00BA5C78" w:rsidRDefault="00BA5C78" w:rsidP="00BA5C78">
      <w:pPr>
        <w:rPr>
          <w:rFonts w:ascii="Calibri" w:hAnsi="Calibri" w:cs="Calibri"/>
        </w:rPr>
      </w:pPr>
    </w:p>
    <w:p w14:paraId="3F1834AA" w14:textId="77777777" w:rsidR="00BA5C78" w:rsidRPr="00BA5C78" w:rsidRDefault="00BA5C78" w:rsidP="00BA5C78">
      <w:pPr>
        <w:rPr>
          <w:rFonts w:ascii="Calibri" w:hAnsi="Calibri" w:cs="Calibri"/>
        </w:rPr>
      </w:pPr>
    </w:p>
    <w:p w14:paraId="5B8D6859" w14:textId="77777777" w:rsidR="00BA5C78" w:rsidRPr="00BA5C78" w:rsidRDefault="00BA5C78" w:rsidP="00BA5C78">
      <w:pPr>
        <w:rPr>
          <w:rFonts w:ascii="Calibri" w:hAnsi="Calibri" w:cs="Calibri"/>
        </w:rPr>
      </w:pPr>
    </w:p>
    <w:p w14:paraId="3A87B37D" w14:textId="77777777" w:rsidR="00BA5C78" w:rsidRPr="00BA5C78" w:rsidRDefault="00BA5C78" w:rsidP="00BA5C78">
      <w:pPr>
        <w:rPr>
          <w:rFonts w:ascii="Calibri" w:hAnsi="Calibri" w:cs="Calibri"/>
        </w:rPr>
      </w:pPr>
    </w:p>
    <w:p w14:paraId="544C4CD9" w14:textId="77777777" w:rsidR="00BA5C78" w:rsidRPr="00BA5C78" w:rsidRDefault="00BA5C78" w:rsidP="00BA5C78">
      <w:pPr>
        <w:rPr>
          <w:rFonts w:ascii="Calibri" w:hAnsi="Calibri" w:cs="Calibri"/>
        </w:rPr>
      </w:pPr>
    </w:p>
    <w:p w14:paraId="6DCD6A57" w14:textId="77777777" w:rsidR="00BA5C78" w:rsidRPr="00BA5C78" w:rsidRDefault="00BA5C78" w:rsidP="00BA5C78">
      <w:pPr>
        <w:rPr>
          <w:rFonts w:ascii="Calibri" w:hAnsi="Calibri" w:cs="Calibri"/>
        </w:rPr>
      </w:pPr>
    </w:p>
    <w:p w14:paraId="40EF3F12" w14:textId="77777777" w:rsidR="00BA5C78" w:rsidRPr="00BA5C78" w:rsidRDefault="00BA5C78" w:rsidP="00BA5C78">
      <w:pPr>
        <w:rPr>
          <w:rFonts w:ascii="Calibri" w:hAnsi="Calibri" w:cs="Calibri"/>
        </w:rPr>
      </w:pPr>
    </w:p>
    <w:p w14:paraId="5ECD57EC" w14:textId="77777777" w:rsidR="00BA5C78" w:rsidRPr="00BA5C78" w:rsidRDefault="00BA5C78" w:rsidP="00BA5C78">
      <w:pPr>
        <w:rPr>
          <w:rFonts w:ascii="Calibri" w:hAnsi="Calibri" w:cs="Calibri"/>
        </w:rPr>
      </w:pPr>
    </w:p>
    <w:p w14:paraId="197272F8" w14:textId="77777777" w:rsidR="00BA5C78" w:rsidRPr="00BA5C78" w:rsidRDefault="00BA5C78" w:rsidP="00BA5C78">
      <w:pPr>
        <w:rPr>
          <w:rFonts w:ascii="Calibri" w:hAnsi="Calibri" w:cs="Calibri"/>
        </w:rPr>
      </w:pPr>
    </w:p>
    <w:p w14:paraId="6A3BBBE6" w14:textId="77777777" w:rsidR="00BA5C78" w:rsidRPr="00BA5C78" w:rsidRDefault="00BA5C78" w:rsidP="00BA5C78">
      <w:pPr>
        <w:rPr>
          <w:rFonts w:ascii="Calibri" w:hAnsi="Calibri" w:cs="Calibri"/>
        </w:rPr>
      </w:pPr>
    </w:p>
    <w:p w14:paraId="0B10144B" w14:textId="77777777" w:rsidR="00BA5C78" w:rsidRPr="00BA5C78" w:rsidRDefault="00BA5C78" w:rsidP="00BA5C78">
      <w:pPr>
        <w:rPr>
          <w:rFonts w:ascii="Calibri" w:hAnsi="Calibri" w:cs="Calibri"/>
        </w:rPr>
      </w:pPr>
    </w:p>
    <w:p w14:paraId="7CDE17DB" w14:textId="77777777" w:rsidR="00BA5C78" w:rsidRPr="00BA5C78" w:rsidRDefault="00BA5C78" w:rsidP="00BA5C78">
      <w:pPr>
        <w:rPr>
          <w:rFonts w:ascii="Calibri" w:hAnsi="Calibri" w:cs="Calibri"/>
        </w:rPr>
      </w:pPr>
    </w:p>
    <w:p w14:paraId="716CA64E" w14:textId="77777777" w:rsidR="00BA5C78" w:rsidRPr="00BA5C78" w:rsidRDefault="00BA5C78" w:rsidP="00BA5C78">
      <w:pPr>
        <w:rPr>
          <w:rFonts w:ascii="Calibri" w:hAnsi="Calibri" w:cs="Calibri"/>
        </w:rPr>
      </w:pPr>
    </w:p>
    <w:p w14:paraId="3C6C0200" w14:textId="77777777" w:rsidR="00BA5C78" w:rsidRPr="00BA5C78" w:rsidRDefault="00BA5C78" w:rsidP="00BA5C78">
      <w:pPr>
        <w:rPr>
          <w:rFonts w:ascii="Calibri" w:hAnsi="Calibri" w:cs="Calibri"/>
        </w:rPr>
      </w:pPr>
    </w:p>
    <w:p w14:paraId="030AB425" w14:textId="77777777" w:rsidR="00BA5C78" w:rsidRPr="00BA5C78" w:rsidRDefault="00BA5C78" w:rsidP="00BA5C78">
      <w:pPr>
        <w:rPr>
          <w:rFonts w:ascii="Calibri" w:hAnsi="Calibri" w:cs="Calibri"/>
        </w:rPr>
      </w:pPr>
    </w:p>
    <w:p w14:paraId="3B0DF188" w14:textId="77777777" w:rsidR="00BA5C78" w:rsidRPr="00BA5C78" w:rsidRDefault="00BA5C78" w:rsidP="00BA5C78">
      <w:pPr>
        <w:rPr>
          <w:rFonts w:ascii="Calibri" w:hAnsi="Calibri" w:cs="Calibri"/>
        </w:rPr>
      </w:pPr>
    </w:p>
    <w:p w14:paraId="5A9963C7" w14:textId="77777777" w:rsidR="00BA5C78" w:rsidRPr="00BA5C78" w:rsidRDefault="00BA5C78" w:rsidP="00BA5C78">
      <w:pPr>
        <w:rPr>
          <w:rFonts w:ascii="Calibri" w:hAnsi="Calibri" w:cs="Calibri"/>
        </w:rPr>
      </w:pPr>
    </w:p>
    <w:p w14:paraId="0C41454B" w14:textId="77777777" w:rsidR="00BA5C78" w:rsidRPr="00BA5C78" w:rsidRDefault="00BA5C78" w:rsidP="00BA5C78">
      <w:pPr>
        <w:rPr>
          <w:rFonts w:ascii="Calibri" w:hAnsi="Calibri" w:cs="Calibri"/>
        </w:rPr>
      </w:pPr>
    </w:p>
    <w:p w14:paraId="4DBBA493" w14:textId="77777777" w:rsidR="00BA5C78" w:rsidRPr="00BA5C78" w:rsidRDefault="00BA5C78" w:rsidP="00BA5C78">
      <w:pPr>
        <w:rPr>
          <w:rFonts w:ascii="Calibri" w:hAnsi="Calibri" w:cs="Calibri"/>
        </w:rPr>
      </w:pPr>
    </w:p>
    <w:p w14:paraId="0E9E5392" w14:textId="77777777" w:rsidR="00BA5C78" w:rsidRPr="00BA5C78" w:rsidRDefault="00BA5C78" w:rsidP="00BA5C78">
      <w:pPr>
        <w:rPr>
          <w:rFonts w:ascii="Calibri" w:hAnsi="Calibri" w:cs="Calibri"/>
        </w:rPr>
      </w:pPr>
    </w:p>
    <w:p w14:paraId="6688C2BB" w14:textId="77777777" w:rsidR="00BA5C78" w:rsidRPr="00BA5C78" w:rsidRDefault="00BA5C78" w:rsidP="00BA5C78">
      <w:pPr>
        <w:rPr>
          <w:rFonts w:ascii="Calibri" w:hAnsi="Calibri" w:cs="Calibri"/>
        </w:rPr>
      </w:pPr>
    </w:p>
    <w:p w14:paraId="43AEB076" w14:textId="77777777" w:rsidR="00BA5C78" w:rsidRDefault="00BA5C78" w:rsidP="00BA5C78">
      <w:pPr>
        <w:jc w:val="center"/>
        <w:rPr>
          <w:rFonts w:ascii="Calibri" w:hAnsi="Calibri" w:cs="Calibri"/>
        </w:rPr>
      </w:pPr>
    </w:p>
    <w:p w14:paraId="676561FF" w14:textId="77777777" w:rsidR="00BA5C78" w:rsidRDefault="00BA5C78" w:rsidP="00BA5C78">
      <w:pPr>
        <w:jc w:val="center"/>
        <w:rPr>
          <w:rFonts w:ascii="Calibri" w:hAnsi="Calibri" w:cs="Calibri"/>
        </w:rPr>
      </w:pPr>
    </w:p>
    <w:p w14:paraId="798C789B" w14:textId="77777777" w:rsidR="00BA5C78" w:rsidRDefault="00BA5C78" w:rsidP="00BA5C78">
      <w:pPr>
        <w:jc w:val="center"/>
        <w:rPr>
          <w:rFonts w:ascii="Calibri" w:hAnsi="Calibri" w:cs="Calibri"/>
        </w:rPr>
      </w:pPr>
    </w:p>
    <w:p w14:paraId="7F2B2471" w14:textId="77777777" w:rsidR="00BA5C78" w:rsidRDefault="00BA5C78" w:rsidP="00BA5C78">
      <w:pPr>
        <w:jc w:val="center"/>
        <w:rPr>
          <w:rFonts w:ascii="Calibri" w:hAnsi="Calibri" w:cs="Calibri"/>
        </w:rPr>
        <w:sectPr w:rsidR="00BA5C78" w:rsidSect="00551DD7">
          <w:pgSz w:w="16838" w:h="11906" w:orient="landscape"/>
          <w:pgMar w:top="1134" w:right="1440" w:bottom="1134" w:left="1440" w:header="720" w:footer="720" w:gutter="0"/>
          <w:cols w:space="720"/>
          <w:docGrid w:linePitch="600" w:charSpace="32768"/>
        </w:sectPr>
      </w:pPr>
    </w:p>
    <w:p w14:paraId="01D1052C" w14:textId="3CCFB73D" w:rsidR="009A2CEE" w:rsidRDefault="009A2CEE" w:rsidP="009A2CEE">
      <w:pPr>
        <w:jc w:val="both"/>
        <w:rPr>
          <w:rFonts w:ascii="Calibri" w:hAnsi="Calibri" w:cs="Calibri"/>
        </w:rPr>
      </w:pPr>
      <w:r w:rsidRPr="009A2CEE">
        <w:rPr>
          <w:rFonts w:ascii="Calibri" w:hAnsi="Calibri" w:cs="Calibri"/>
          <w:b/>
          <w:bCs/>
        </w:rPr>
        <w:lastRenderedPageBreak/>
        <w:t>Descripción General:</w:t>
      </w:r>
      <w:r>
        <w:rPr>
          <w:rFonts w:ascii="Calibri" w:hAnsi="Calibri" w:cs="Calibri"/>
        </w:rPr>
        <w:t xml:space="preserve"> </w:t>
      </w:r>
      <w:r w:rsidRPr="009A2CEE">
        <w:rPr>
          <w:rFonts w:ascii="Calibri" w:hAnsi="Calibri" w:cs="Calibri"/>
        </w:rPr>
        <w:t>Esta pantalla permite gestionar las ofertas del sistema, permitiendo agregar, modificar y eliminar ofertas. Ofrece una interfaz para visualizar, filtrar y editar información de ofertas existentes.</w:t>
      </w:r>
    </w:p>
    <w:p w14:paraId="54FBC8AF" w14:textId="77777777" w:rsidR="009A2CEE" w:rsidRPr="009A2CEE" w:rsidRDefault="009A2CEE" w:rsidP="009A2CEE">
      <w:pPr>
        <w:jc w:val="both"/>
        <w:rPr>
          <w:rFonts w:ascii="Calibri" w:hAnsi="Calibri" w:cs="Calibri"/>
        </w:rPr>
      </w:pPr>
    </w:p>
    <w:p w14:paraId="4AC0175D" w14:textId="77777777" w:rsidR="009A2CEE" w:rsidRPr="009A2CEE" w:rsidRDefault="009A2CEE" w:rsidP="009A2CEE">
      <w:pPr>
        <w:jc w:val="both"/>
        <w:rPr>
          <w:rFonts w:ascii="Calibri" w:hAnsi="Calibri" w:cs="Calibri"/>
          <w:b/>
          <w:bCs/>
        </w:rPr>
      </w:pPr>
      <w:r w:rsidRPr="009A2CEE">
        <w:rPr>
          <w:rFonts w:ascii="Calibri" w:hAnsi="Calibri" w:cs="Calibri"/>
          <w:b/>
          <w:bCs/>
        </w:rPr>
        <w:t>Elementos Clave:</w:t>
      </w:r>
    </w:p>
    <w:p w14:paraId="464D3556" w14:textId="50478DA5" w:rsidR="009A2CEE" w:rsidRPr="009A2CEE" w:rsidRDefault="00B45A74" w:rsidP="009A2CEE">
      <w:pPr>
        <w:numPr>
          <w:ilvl w:val="0"/>
          <w:numId w:val="244"/>
        </w:numPr>
        <w:jc w:val="both"/>
        <w:rPr>
          <w:rFonts w:ascii="Calibri" w:hAnsi="Calibri" w:cs="Calibri"/>
        </w:rPr>
      </w:pPr>
      <w:r>
        <w:rPr>
          <w:rFonts w:ascii="Calibri" w:hAnsi="Calibri" w:cs="Calibri"/>
        </w:rPr>
        <w:t>Tabla</w:t>
      </w:r>
      <w:r w:rsidR="009A2CEE" w:rsidRPr="009A2CEE">
        <w:rPr>
          <w:rFonts w:ascii="Calibri" w:hAnsi="Calibri" w:cs="Calibri"/>
        </w:rPr>
        <w:t xml:space="preserve"> para mostrar lista de ofertas</w:t>
      </w:r>
    </w:p>
    <w:p w14:paraId="1B03F9F6"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Campos de texto para ingresar/editar detalles de la oferta</w:t>
      </w:r>
    </w:p>
    <w:p w14:paraId="0299246B"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ComboBox para seleccionar el producto y el estado de la oferta</w:t>
      </w:r>
    </w:p>
    <w:p w14:paraId="4816CC60"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Botones para acciones CRUD (Crear, Leer, Actualizar, Eliminar)</w:t>
      </w:r>
    </w:p>
    <w:p w14:paraId="2DAB5EDD"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 de búsqueda y filtro</w:t>
      </w:r>
    </w:p>
    <w:p w14:paraId="2263028D" w14:textId="77777777" w:rsidR="009A2CEE" w:rsidRDefault="009A2CEE" w:rsidP="009A2CEE">
      <w:pPr>
        <w:numPr>
          <w:ilvl w:val="0"/>
          <w:numId w:val="244"/>
        </w:numPr>
        <w:jc w:val="both"/>
        <w:rPr>
          <w:rFonts w:ascii="Calibri" w:hAnsi="Calibri" w:cs="Calibri"/>
        </w:rPr>
      </w:pPr>
      <w:r w:rsidRPr="009A2CEE">
        <w:rPr>
          <w:rFonts w:ascii="Calibri" w:hAnsi="Calibri" w:cs="Calibri"/>
        </w:rPr>
        <w:t>Opción para generar códigos automáticos</w:t>
      </w:r>
    </w:p>
    <w:p w14:paraId="1ADA3346" w14:textId="77777777" w:rsidR="009A2CEE" w:rsidRPr="009A2CEE" w:rsidRDefault="009A2CEE" w:rsidP="009A2CEE">
      <w:pPr>
        <w:ind w:left="720"/>
        <w:jc w:val="both"/>
        <w:rPr>
          <w:rFonts w:ascii="Calibri" w:hAnsi="Calibri" w:cs="Calibri"/>
        </w:rPr>
      </w:pPr>
    </w:p>
    <w:p w14:paraId="4B65B2E3" w14:textId="77777777" w:rsidR="009A2CEE" w:rsidRPr="009A2CEE" w:rsidRDefault="009A2CEE" w:rsidP="009A2CEE">
      <w:pPr>
        <w:jc w:val="both"/>
        <w:rPr>
          <w:rFonts w:ascii="Calibri" w:hAnsi="Calibri" w:cs="Calibri"/>
          <w:b/>
          <w:bCs/>
        </w:rPr>
      </w:pPr>
      <w:r w:rsidRPr="009A2CEE">
        <w:rPr>
          <w:rFonts w:ascii="Calibri" w:hAnsi="Calibri" w:cs="Calibri"/>
          <w:b/>
          <w:bCs/>
        </w:rPr>
        <w:t>Funcionalidades:</w:t>
      </w:r>
    </w:p>
    <w:p w14:paraId="178C9C3D"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Listar ofertas existentes en una tabla interactiva</w:t>
      </w:r>
    </w:p>
    <w:p w14:paraId="0852879C"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Agregar nuevas ofertas al sistema</w:t>
      </w:r>
    </w:p>
    <w:p w14:paraId="61292F0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Modificar información de ofertas existentes</w:t>
      </w:r>
    </w:p>
    <w:p w14:paraId="03FE2B10"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Eliminar ofertas del sistema</w:t>
      </w:r>
    </w:p>
    <w:p w14:paraId="48C6C08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Filtrar ofertas por diferentes criterios</w:t>
      </w:r>
    </w:p>
    <w:p w14:paraId="0BD4F255"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Generar códigos automáticos para las ofertas</w:t>
      </w:r>
    </w:p>
    <w:p w14:paraId="036160F4" w14:textId="77777777" w:rsidR="009A2CEE" w:rsidRDefault="009A2CEE" w:rsidP="009A2CEE">
      <w:pPr>
        <w:numPr>
          <w:ilvl w:val="0"/>
          <w:numId w:val="245"/>
        </w:numPr>
        <w:jc w:val="both"/>
        <w:rPr>
          <w:rFonts w:ascii="Calibri" w:hAnsi="Calibri" w:cs="Calibri"/>
        </w:rPr>
      </w:pPr>
      <w:r w:rsidRPr="009A2CEE">
        <w:rPr>
          <w:rFonts w:ascii="Calibri" w:hAnsi="Calibri" w:cs="Calibri"/>
        </w:rPr>
        <w:t>Validación de campos obligatorios antes de guardar cambios</w:t>
      </w:r>
    </w:p>
    <w:p w14:paraId="222A3D9D" w14:textId="77777777" w:rsidR="009A2CEE" w:rsidRPr="009A2CEE" w:rsidRDefault="009A2CEE" w:rsidP="009A2CEE">
      <w:pPr>
        <w:ind w:left="720"/>
        <w:jc w:val="both"/>
        <w:rPr>
          <w:rFonts w:ascii="Calibri" w:hAnsi="Calibri" w:cs="Calibri"/>
        </w:rPr>
      </w:pPr>
    </w:p>
    <w:p w14:paraId="49D11B59" w14:textId="77777777" w:rsidR="009A2CEE" w:rsidRPr="009A2CEE" w:rsidRDefault="009A2CEE" w:rsidP="009A2CEE">
      <w:pPr>
        <w:jc w:val="both"/>
        <w:rPr>
          <w:rFonts w:ascii="Calibri" w:hAnsi="Calibri" w:cs="Calibri"/>
          <w:b/>
          <w:bCs/>
        </w:rPr>
      </w:pPr>
      <w:r w:rsidRPr="009A2CEE">
        <w:rPr>
          <w:rFonts w:ascii="Calibri" w:hAnsi="Calibri" w:cs="Calibri"/>
          <w:b/>
          <w:bCs/>
        </w:rPr>
        <w:t>Consideraciones de Diseño:</w:t>
      </w:r>
    </w:p>
    <w:p w14:paraId="761313B3" w14:textId="77777777" w:rsidR="009A2CEE" w:rsidRPr="009A2CEE" w:rsidRDefault="009A2CEE" w:rsidP="009A2CEE">
      <w:pPr>
        <w:numPr>
          <w:ilvl w:val="0"/>
          <w:numId w:val="246"/>
        </w:numPr>
        <w:jc w:val="both"/>
        <w:rPr>
          <w:rFonts w:ascii="Calibri" w:hAnsi="Calibri" w:cs="Calibri"/>
        </w:rPr>
      </w:pPr>
      <w:bookmarkStart w:id="103" w:name="_Hlk187441234"/>
      <w:r w:rsidRPr="009A2CEE">
        <w:rPr>
          <w:rFonts w:ascii="Calibri" w:hAnsi="Calibri" w:cs="Calibri"/>
        </w:rPr>
        <w:t>Interfaz Intuitiva: La pantalla está diseñada para ser fácil de usar, con botones claros para cada acción principal y campos etiquetados para la entrada de datos.</w:t>
      </w:r>
    </w:p>
    <w:bookmarkEnd w:id="103"/>
    <w:p w14:paraId="54E7A938" w14:textId="77777777" w:rsidR="009A2CEE" w:rsidRPr="009A2CEE" w:rsidRDefault="009A2CEE" w:rsidP="009A2CEE">
      <w:pPr>
        <w:numPr>
          <w:ilvl w:val="0"/>
          <w:numId w:val="247"/>
        </w:numPr>
        <w:jc w:val="both"/>
        <w:rPr>
          <w:rFonts w:ascii="Calibri" w:hAnsi="Calibri" w:cs="Calibri"/>
        </w:rPr>
      </w:pPr>
      <w:r w:rsidRPr="009A2CEE">
        <w:rPr>
          <w:rFonts w:ascii="Calibri" w:hAnsi="Calibri" w:cs="Calibri"/>
        </w:rPr>
        <w:t>Validación de Datos: Se implementan controles para asegurar que los campos obligatorios sean llenados antes de permitir la creación o modificación de una oferta.</w:t>
      </w:r>
    </w:p>
    <w:p w14:paraId="5653B876" w14:textId="77777777" w:rsidR="009A2CEE" w:rsidRPr="009A2CEE" w:rsidRDefault="009A2CEE" w:rsidP="009A2CEE">
      <w:pPr>
        <w:numPr>
          <w:ilvl w:val="0"/>
          <w:numId w:val="248"/>
        </w:numPr>
        <w:jc w:val="both"/>
        <w:rPr>
          <w:rFonts w:ascii="Calibri" w:hAnsi="Calibri" w:cs="Calibri"/>
        </w:rPr>
      </w:pPr>
      <w:r w:rsidRPr="009A2CEE">
        <w:rPr>
          <w:rFonts w:ascii="Calibri" w:hAnsi="Calibri" w:cs="Calibri"/>
        </w:rPr>
        <w:t xml:space="preserve">Manejo de </w:t>
      </w:r>
      <w:proofErr w:type="spellStart"/>
      <w:r w:rsidRPr="009A2CEE">
        <w:rPr>
          <w:rFonts w:ascii="Calibri" w:hAnsi="Calibri" w:cs="Calibri"/>
        </w:rPr>
        <w:t>Combobox</w:t>
      </w:r>
      <w:proofErr w:type="spellEnd"/>
      <w:r w:rsidRPr="009A2CEE">
        <w:rPr>
          <w:rFonts w:ascii="Calibri" w:hAnsi="Calibri" w:cs="Calibri"/>
        </w:rPr>
        <w:t xml:space="preserve"> Dinámico: Los </w:t>
      </w:r>
      <w:proofErr w:type="spellStart"/>
      <w:r w:rsidRPr="009A2CEE">
        <w:rPr>
          <w:rFonts w:ascii="Calibri" w:hAnsi="Calibri" w:cs="Calibri"/>
        </w:rPr>
        <w:t>comboboxes</w:t>
      </w:r>
      <w:proofErr w:type="spellEnd"/>
      <w:r w:rsidRPr="009A2CEE">
        <w:rPr>
          <w:rFonts w:ascii="Calibri" w:hAnsi="Calibri" w:cs="Calibri"/>
        </w:rPr>
        <w:t xml:space="preserve"> para el producto y el estado se cargan con opciones predefinidas, facilitando la selección rápida.</w:t>
      </w:r>
    </w:p>
    <w:p w14:paraId="64D86F04" w14:textId="77777777" w:rsidR="009A2CEE" w:rsidRPr="009A2CEE" w:rsidRDefault="009A2CEE" w:rsidP="009A2CEE">
      <w:pPr>
        <w:numPr>
          <w:ilvl w:val="0"/>
          <w:numId w:val="249"/>
        </w:numPr>
        <w:jc w:val="both"/>
        <w:rPr>
          <w:rFonts w:ascii="Calibri" w:hAnsi="Calibri" w:cs="Calibri"/>
        </w:rPr>
      </w:pPr>
      <w:r w:rsidRPr="009A2CEE">
        <w:rPr>
          <w:rFonts w:ascii="Calibri" w:hAnsi="Calibri" w:cs="Calibri"/>
        </w:rPr>
        <w:t>Generación Automática de Código: Se implementa un método para generar códigos de oferta automáticamente, evitando duplicados y simplificando el proceso de ingreso.</w:t>
      </w:r>
    </w:p>
    <w:p w14:paraId="5E27D8B9" w14:textId="77777777" w:rsidR="009A2CEE" w:rsidRPr="009A2CEE" w:rsidRDefault="009A2CEE" w:rsidP="009A2CEE">
      <w:pPr>
        <w:numPr>
          <w:ilvl w:val="0"/>
          <w:numId w:val="250"/>
        </w:numPr>
        <w:jc w:val="both"/>
        <w:rPr>
          <w:rFonts w:ascii="Calibri" w:hAnsi="Calibri" w:cs="Calibri"/>
        </w:rPr>
      </w:pPr>
      <w:r w:rsidRPr="009A2CEE">
        <w:rPr>
          <w:rFonts w:ascii="Calibri" w:hAnsi="Calibri" w:cs="Calibri"/>
        </w:rPr>
        <w:t>Funcionalidad de Búsqueda Avanzada: Permite filtrar ofertas por diferentes columnas, mejorando la eficiencia al buscar información específica.</w:t>
      </w:r>
    </w:p>
    <w:p w14:paraId="39B21D1B" w14:textId="77777777" w:rsidR="009A2CEE" w:rsidRPr="009A2CEE" w:rsidRDefault="009A2CEE" w:rsidP="009A2CEE">
      <w:pPr>
        <w:numPr>
          <w:ilvl w:val="0"/>
          <w:numId w:val="251"/>
        </w:numPr>
        <w:jc w:val="both"/>
        <w:rPr>
          <w:rFonts w:ascii="Calibri" w:hAnsi="Calibri" w:cs="Calibri"/>
        </w:rPr>
      </w:pPr>
      <w:proofErr w:type="spellStart"/>
      <w:r w:rsidRPr="009A2CEE">
        <w:rPr>
          <w:rFonts w:ascii="Calibri" w:hAnsi="Calibri" w:cs="Calibri"/>
        </w:rPr>
        <w:t>Colorización</w:t>
      </w:r>
      <w:proofErr w:type="spellEnd"/>
      <w:r w:rsidRPr="009A2CEE">
        <w:rPr>
          <w:rFonts w:ascii="Calibri" w:hAnsi="Calibri" w:cs="Calibri"/>
        </w:rPr>
        <w:t xml:space="preserve"> de Estado: Utiliza colores condicionales para representar el estado de las ofertas en la tabla, mejorando la visualización y comprensión rápida de datos.</w:t>
      </w:r>
    </w:p>
    <w:p w14:paraId="01135DDE" w14:textId="77777777" w:rsidR="009A2CEE" w:rsidRPr="009A2CEE" w:rsidRDefault="009A2CEE" w:rsidP="009A2CEE">
      <w:pPr>
        <w:numPr>
          <w:ilvl w:val="0"/>
          <w:numId w:val="252"/>
        </w:numPr>
        <w:jc w:val="both"/>
        <w:rPr>
          <w:rFonts w:ascii="Calibri" w:hAnsi="Calibri" w:cs="Calibri"/>
        </w:rPr>
      </w:pPr>
      <w:r w:rsidRPr="009A2CEE">
        <w:rPr>
          <w:rFonts w:ascii="Calibri" w:hAnsi="Calibri" w:cs="Calibri"/>
        </w:rPr>
        <w:t>Seguridad: Implementa una confirmación antes de eliminar una oferta, previniendo eliminaciones accidentales.</w:t>
      </w:r>
    </w:p>
    <w:p w14:paraId="5F04C4F2" w14:textId="77777777" w:rsidR="009A2CEE" w:rsidRPr="009A2CEE" w:rsidRDefault="009A2CEE" w:rsidP="009A2CEE">
      <w:pPr>
        <w:numPr>
          <w:ilvl w:val="0"/>
          <w:numId w:val="253"/>
        </w:numPr>
        <w:jc w:val="both"/>
        <w:rPr>
          <w:rFonts w:ascii="Calibri" w:hAnsi="Calibri" w:cs="Calibri"/>
        </w:rPr>
      </w:pPr>
      <w:r w:rsidRPr="009A2CEE">
        <w:rPr>
          <w:rFonts w:ascii="Calibri" w:hAnsi="Calibri" w:cs="Calibri"/>
        </w:rPr>
        <w:t>Manejo de Selección: Incluye una columna adicional como botón para seleccionar rápidamente una oferta específica en la tabla.</w:t>
      </w:r>
    </w:p>
    <w:p w14:paraId="550453B4" w14:textId="77777777" w:rsidR="009A2CEE" w:rsidRPr="009A2CEE" w:rsidRDefault="009A2CEE" w:rsidP="009A2CEE">
      <w:pPr>
        <w:numPr>
          <w:ilvl w:val="0"/>
          <w:numId w:val="254"/>
        </w:numPr>
        <w:jc w:val="both"/>
        <w:rPr>
          <w:rFonts w:ascii="Calibri" w:hAnsi="Calibri" w:cs="Calibri"/>
        </w:rPr>
      </w:pPr>
      <w:r w:rsidRPr="009A2CEE">
        <w:rPr>
          <w:rFonts w:ascii="Calibri" w:hAnsi="Calibri" w:cs="Calibri"/>
        </w:rPr>
        <w:t>Validación de Producto Activo: Verifica si el producto seleccionado está activo antes de proceder con la operación.</w:t>
      </w:r>
    </w:p>
    <w:p w14:paraId="220BF2E4" w14:textId="77777777" w:rsidR="009A2CEE" w:rsidRPr="009A2CEE" w:rsidRDefault="009A2CEE" w:rsidP="009A2CEE">
      <w:pPr>
        <w:numPr>
          <w:ilvl w:val="0"/>
          <w:numId w:val="255"/>
        </w:numPr>
        <w:jc w:val="both"/>
        <w:rPr>
          <w:rFonts w:ascii="Calibri" w:hAnsi="Calibri" w:cs="Calibri"/>
        </w:rPr>
      </w:pPr>
      <w:r w:rsidRPr="009A2CEE">
        <w:rPr>
          <w:rFonts w:ascii="Calibri" w:hAnsi="Calibri" w:cs="Calibri"/>
        </w:rPr>
        <w:t>Gestión de Fechas: Utiliza controles de fecha personalizados para manejar fechas de inicio y fin de la oferta.</w:t>
      </w:r>
    </w:p>
    <w:p w14:paraId="0434F86D" w14:textId="77777777" w:rsidR="00BA5C78" w:rsidRDefault="00BA5C78" w:rsidP="009A2CEE">
      <w:pPr>
        <w:jc w:val="both"/>
        <w:rPr>
          <w:rFonts w:ascii="Calibri" w:hAnsi="Calibri" w:cs="Calibri"/>
        </w:rPr>
      </w:pPr>
    </w:p>
    <w:p w14:paraId="5663C769" w14:textId="77777777" w:rsidR="000F7384" w:rsidRDefault="000F7384" w:rsidP="009A2CEE">
      <w:pPr>
        <w:jc w:val="both"/>
        <w:rPr>
          <w:rFonts w:ascii="Calibri" w:hAnsi="Calibri" w:cs="Calibri"/>
        </w:rPr>
      </w:pPr>
    </w:p>
    <w:p w14:paraId="2BA421D2" w14:textId="77777777" w:rsidR="000F7384" w:rsidRDefault="000F7384" w:rsidP="009A2CEE">
      <w:pPr>
        <w:jc w:val="both"/>
        <w:rPr>
          <w:rFonts w:ascii="Calibri" w:hAnsi="Calibri" w:cs="Calibri"/>
        </w:rPr>
      </w:pPr>
    </w:p>
    <w:p w14:paraId="1CDA7EF0" w14:textId="77777777" w:rsidR="000F7384" w:rsidRDefault="000F7384" w:rsidP="009A2CEE">
      <w:pPr>
        <w:jc w:val="both"/>
        <w:rPr>
          <w:rFonts w:ascii="Calibri" w:hAnsi="Calibri" w:cs="Calibri"/>
        </w:rPr>
      </w:pPr>
    </w:p>
    <w:p w14:paraId="427C8895" w14:textId="77777777" w:rsidR="000F7384" w:rsidRDefault="000F7384" w:rsidP="009A2CEE">
      <w:pPr>
        <w:jc w:val="both"/>
        <w:rPr>
          <w:rFonts w:ascii="Calibri" w:hAnsi="Calibri" w:cs="Calibri"/>
        </w:rPr>
        <w:sectPr w:rsidR="000F7384" w:rsidSect="00BA5C78">
          <w:pgSz w:w="11906" w:h="16838"/>
          <w:pgMar w:top="1440" w:right="1134" w:bottom="1440" w:left="1134" w:header="720" w:footer="720" w:gutter="0"/>
          <w:cols w:space="720"/>
          <w:docGrid w:linePitch="600" w:charSpace="32768"/>
        </w:sectPr>
      </w:pPr>
    </w:p>
    <w:p w14:paraId="3E909F1C" w14:textId="3D5D150B" w:rsidR="000F7384" w:rsidRPr="00992EB9" w:rsidRDefault="000F7384" w:rsidP="000F7384">
      <w:pPr>
        <w:pStyle w:val="Ttulo3"/>
        <w:rPr>
          <w:rFonts w:ascii="Calibri" w:hAnsi="Calibri" w:cs="Calibri"/>
          <w:sz w:val="24"/>
          <w:szCs w:val="24"/>
        </w:rPr>
      </w:pPr>
      <w:bookmarkStart w:id="104" w:name="_Toc187794262"/>
      <w:r w:rsidRPr="00A6464C">
        <w:rPr>
          <w:rFonts w:ascii="Calibri" w:hAnsi="Calibri" w:cs="Calibri"/>
          <w:sz w:val="24"/>
          <w:szCs w:val="24"/>
        </w:rPr>
        <w:lastRenderedPageBreak/>
        <w:t xml:space="preserve">Pantalla de </w:t>
      </w:r>
      <w:r>
        <w:rPr>
          <w:rFonts w:ascii="Calibri" w:hAnsi="Calibri" w:cs="Calibri"/>
          <w:sz w:val="24"/>
          <w:szCs w:val="24"/>
        </w:rPr>
        <w:t>Consulta</w:t>
      </w:r>
      <w:bookmarkEnd w:id="104"/>
    </w:p>
    <w:p w14:paraId="0EC26B0D" w14:textId="32646D88" w:rsidR="006B5898" w:rsidRDefault="006B5898" w:rsidP="006B5898">
      <w:pPr>
        <w:pStyle w:val="Ttulo4"/>
        <w:jc w:val="center"/>
        <w:rPr>
          <w:rFonts w:ascii="Calibri" w:hAnsi="Calibri" w:cs="Calibri"/>
        </w:rPr>
      </w:pPr>
      <w:bookmarkStart w:id="105" w:name="_Toc187794263"/>
      <w:r w:rsidRPr="00F26727">
        <w:rPr>
          <w:rFonts w:ascii="Calibri" w:hAnsi="Calibri" w:cs="Calibri"/>
        </w:rPr>
        <w:t>Diseño de la ventan</w:t>
      </w:r>
      <w:r>
        <w:rPr>
          <w:rFonts w:ascii="Calibri" w:hAnsi="Calibri" w:cs="Calibri"/>
        </w:rPr>
        <w:t>a Usuario</w:t>
      </w:r>
      <w:bookmarkEnd w:id="105"/>
    </w:p>
    <w:p w14:paraId="6E68B88A" w14:textId="77777777" w:rsidR="000F7384" w:rsidRDefault="000F7384" w:rsidP="009A2CEE">
      <w:pPr>
        <w:jc w:val="both"/>
        <w:rPr>
          <w:rFonts w:ascii="Calibri" w:hAnsi="Calibri" w:cs="Calibri"/>
        </w:rPr>
      </w:pPr>
    </w:p>
    <w:p w14:paraId="6FEFF1DC" w14:textId="77777777" w:rsidR="007B2119" w:rsidRDefault="007B2119" w:rsidP="009A2CEE">
      <w:pPr>
        <w:jc w:val="both"/>
        <w:rPr>
          <w:rFonts w:ascii="Calibri" w:hAnsi="Calibri" w:cs="Calibri"/>
        </w:rPr>
      </w:pPr>
    </w:p>
    <w:p w14:paraId="219E9423" w14:textId="77777777" w:rsidR="007B2119" w:rsidRDefault="007B2119" w:rsidP="009A2CEE">
      <w:pPr>
        <w:jc w:val="both"/>
        <w:rPr>
          <w:rFonts w:ascii="Calibri" w:hAnsi="Calibri" w:cs="Calibri"/>
        </w:rPr>
      </w:pPr>
    </w:p>
    <w:p w14:paraId="0261C3E9" w14:textId="77777777" w:rsidR="007B2119" w:rsidRDefault="007B2119" w:rsidP="009A2CEE">
      <w:pPr>
        <w:jc w:val="both"/>
        <w:rPr>
          <w:rFonts w:ascii="Calibri" w:hAnsi="Calibri" w:cs="Calibri"/>
        </w:rPr>
      </w:pPr>
    </w:p>
    <w:p w14:paraId="40606038" w14:textId="1B5043C0" w:rsidR="007B2119" w:rsidRDefault="00175312" w:rsidP="009A2CEE">
      <w:pPr>
        <w:jc w:val="both"/>
        <w:rPr>
          <w:rFonts w:ascii="Calibri" w:hAnsi="Calibri" w:cs="Calibri"/>
        </w:rPr>
      </w:pPr>
      <w:r>
        <w:rPr>
          <w:noProof/>
        </w:rPr>
        <w:drawing>
          <wp:anchor distT="0" distB="0" distL="114300" distR="114300" simplePos="0" relativeHeight="251693056" behindDoc="0" locked="0" layoutInCell="1" allowOverlap="1" wp14:anchorId="7143E6B4" wp14:editId="543AD980">
            <wp:simplePos x="0" y="0"/>
            <wp:positionH relativeFrom="margin">
              <wp:align>center</wp:align>
            </wp:positionH>
            <wp:positionV relativeFrom="margin">
              <wp:align>center</wp:align>
            </wp:positionV>
            <wp:extent cx="8092440" cy="3924300"/>
            <wp:effectExtent l="0" t="0" r="3810" b="0"/>
            <wp:wrapSquare wrapText="bothSides"/>
            <wp:docPr id="78101555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5552" name="Imagen 5" descr="Interfaz de usuario gráfica&#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43" t="3441" r="4055" b="3305"/>
                    <a:stretch/>
                  </pic:blipFill>
                  <pic:spPr bwMode="auto">
                    <a:xfrm>
                      <a:off x="0" y="0"/>
                      <a:ext cx="8092440"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B5A14" w14:textId="77777777" w:rsidR="00E24830" w:rsidRPr="00E24830" w:rsidRDefault="00E24830" w:rsidP="00E24830">
      <w:pPr>
        <w:rPr>
          <w:rFonts w:ascii="Calibri" w:hAnsi="Calibri" w:cs="Calibri"/>
        </w:rPr>
      </w:pPr>
    </w:p>
    <w:p w14:paraId="1D30881B" w14:textId="77777777" w:rsidR="00E24830" w:rsidRPr="00E24830" w:rsidRDefault="00E24830" w:rsidP="00E24830">
      <w:pPr>
        <w:rPr>
          <w:rFonts w:ascii="Calibri" w:hAnsi="Calibri" w:cs="Calibri"/>
        </w:rPr>
      </w:pPr>
    </w:p>
    <w:p w14:paraId="26CFED40" w14:textId="77777777" w:rsidR="00E24830" w:rsidRPr="00E24830" w:rsidRDefault="00E24830" w:rsidP="00E24830">
      <w:pPr>
        <w:rPr>
          <w:rFonts w:ascii="Calibri" w:hAnsi="Calibri" w:cs="Calibri"/>
        </w:rPr>
      </w:pPr>
    </w:p>
    <w:p w14:paraId="12156A1D" w14:textId="77777777" w:rsidR="00E24830" w:rsidRPr="00E24830" w:rsidRDefault="00E24830" w:rsidP="00E24830">
      <w:pPr>
        <w:rPr>
          <w:rFonts w:ascii="Calibri" w:hAnsi="Calibri" w:cs="Calibri"/>
        </w:rPr>
      </w:pPr>
    </w:p>
    <w:p w14:paraId="0FDC7D7B" w14:textId="77777777" w:rsidR="00E24830" w:rsidRPr="00E24830" w:rsidRDefault="00E24830" w:rsidP="00E24830">
      <w:pPr>
        <w:rPr>
          <w:rFonts w:ascii="Calibri" w:hAnsi="Calibri" w:cs="Calibri"/>
        </w:rPr>
      </w:pPr>
    </w:p>
    <w:p w14:paraId="153CC567" w14:textId="77777777" w:rsidR="00E24830" w:rsidRPr="00E24830" w:rsidRDefault="00E24830" w:rsidP="00E24830">
      <w:pPr>
        <w:rPr>
          <w:rFonts w:ascii="Calibri" w:hAnsi="Calibri" w:cs="Calibri"/>
        </w:rPr>
      </w:pPr>
    </w:p>
    <w:p w14:paraId="29D424C0" w14:textId="77777777" w:rsidR="00E24830" w:rsidRPr="00E24830" w:rsidRDefault="00E24830" w:rsidP="00E24830">
      <w:pPr>
        <w:rPr>
          <w:rFonts w:ascii="Calibri" w:hAnsi="Calibri" w:cs="Calibri"/>
        </w:rPr>
      </w:pPr>
    </w:p>
    <w:p w14:paraId="74299144" w14:textId="77777777" w:rsidR="00E24830" w:rsidRPr="00E24830" w:rsidRDefault="00E24830" w:rsidP="00E24830">
      <w:pPr>
        <w:rPr>
          <w:rFonts w:ascii="Calibri" w:hAnsi="Calibri" w:cs="Calibri"/>
        </w:rPr>
      </w:pPr>
    </w:p>
    <w:p w14:paraId="7352AE4E" w14:textId="77777777" w:rsidR="00E24830" w:rsidRPr="00E24830" w:rsidRDefault="00E24830" w:rsidP="00E24830">
      <w:pPr>
        <w:rPr>
          <w:rFonts w:ascii="Calibri" w:hAnsi="Calibri" w:cs="Calibri"/>
        </w:rPr>
      </w:pPr>
    </w:p>
    <w:p w14:paraId="03162ADA" w14:textId="77777777" w:rsidR="00E24830" w:rsidRPr="00E24830" w:rsidRDefault="00E24830" w:rsidP="00E24830">
      <w:pPr>
        <w:rPr>
          <w:rFonts w:ascii="Calibri" w:hAnsi="Calibri" w:cs="Calibri"/>
        </w:rPr>
      </w:pPr>
    </w:p>
    <w:p w14:paraId="5754C8C5" w14:textId="77777777" w:rsidR="00E24830" w:rsidRPr="00E24830" w:rsidRDefault="00E24830" w:rsidP="00E24830">
      <w:pPr>
        <w:rPr>
          <w:rFonts w:ascii="Calibri" w:hAnsi="Calibri" w:cs="Calibri"/>
        </w:rPr>
      </w:pPr>
    </w:p>
    <w:p w14:paraId="23B42360" w14:textId="77777777" w:rsidR="00E24830" w:rsidRPr="00E24830" w:rsidRDefault="00E24830" w:rsidP="00E24830">
      <w:pPr>
        <w:rPr>
          <w:rFonts w:ascii="Calibri" w:hAnsi="Calibri" w:cs="Calibri"/>
        </w:rPr>
      </w:pPr>
    </w:p>
    <w:p w14:paraId="205E5A9F" w14:textId="77777777" w:rsidR="00E24830" w:rsidRPr="00E24830" w:rsidRDefault="00E24830" w:rsidP="00E24830">
      <w:pPr>
        <w:rPr>
          <w:rFonts w:ascii="Calibri" w:hAnsi="Calibri" w:cs="Calibri"/>
        </w:rPr>
      </w:pPr>
    </w:p>
    <w:p w14:paraId="20A2F484" w14:textId="77777777" w:rsidR="00E24830" w:rsidRPr="00E24830" w:rsidRDefault="00E24830" w:rsidP="00E24830">
      <w:pPr>
        <w:rPr>
          <w:rFonts w:ascii="Calibri" w:hAnsi="Calibri" w:cs="Calibri"/>
        </w:rPr>
      </w:pPr>
    </w:p>
    <w:p w14:paraId="474396F4" w14:textId="77777777" w:rsidR="00E24830" w:rsidRPr="00E24830" w:rsidRDefault="00E24830" w:rsidP="00E24830">
      <w:pPr>
        <w:rPr>
          <w:rFonts w:ascii="Calibri" w:hAnsi="Calibri" w:cs="Calibri"/>
        </w:rPr>
      </w:pPr>
    </w:p>
    <w:p w14:paraId="1610832F" w14:textId="77777777" w:rsidR="00E24830" w:rsidRPr="00E24830" w:rsidRDefault="00E24830" w:rsidP="00E24830">
      <w:pPr>
        <w:rPr>
          <w:rFonts w:ascii="Calibri" w:hAnsi="Calibri" w:cs="Calibri"/>
        </w:rPr>
      </w:pPr>
    </w:p>
    <w:p w14:paraId="2429661D" w14:textId="77777777" w:rsidR="00E24830" w:rsidRPr="00E24830" w:rsidRDefault="00E24830" w:rsidP="00E24830">
      <w:pPr>
        <w:rPr>
          <w:rFonts w:ascii="Calibri" w:hAnsi="Calibri" w:cs="Calibri"/>
        </w:rPr>
      </w:pPr>
    </w:p>
    <w:p w14:paraId="0C5BF723" w14:textId="77777777" w:rsidR="00E24830" w:rsidRPr="00E24830" w:rsidRDefault="00E24830" w:rsidP="00E24830">
      <w:pPr>
        <w:rPr>
          <w:rFonts w:ascii="Calibri" w:hAnsi="Calibri" w:cs="Calibri"/>
        </w:rPr>
      </w:pPr>
    </w:p>
    <w:p w14:paraId="7DDE396B" w14:textId="77777777" w:rsidR="00E24830" w:rsidRPr="00E24830" w:rsidRDefault="00E24830" w:rsidP="00E24830">
      <w:pPr>
        <w:rPr>
          <w:rFonts w:ascii="Calibri" w:hAnsi="Calibri" w:cs="Calibri"/>
        </w:rPr>
      </w:pPr>
    </w:p>
    <w:p w14:paraId="2B73D3D4" w14:textId="77777777" w:rsidR="00E24830" w:rsidRPr="00E24830" w:rsidRDefault="00E24830" w:rsidP="00E24830">
      <w:pPr>
        <w:rPr>
          <w:rFonts w:ascii="Calibri" w:hAnsi="Calibri" w:cs="Calibri"/>
        </w:rPr>
      </w:pPr>
    </w:p>
    <w:p w14:paraId="240AFCB6" w14:textId="57CEA169" w:rsidR="00E24830" w:rsidRDefault="00E24830" w:rsidP="00E24830">
      <w:pPr>
        <w:tabs>
          <w:tab w:val="left" w:pos="7908"/>
        </w:tabs>
        <w:rPr>
          <w:rFonts w:ascii="Calibri" w:hAnsi="Calibri" w:cs="Calibri"/>
        </w:rPr>
      </w:pPr>
      <w:r>
        <w:rPr>
          <w:rFonts w:ascii="Calibri" w:hAnsi="Calibri" w:cs="Calibri"/>
        </w:rPr>
        <w:tab/>
      </w:r>
    </w:p>
    <w:p w14:paraId="51E5A709" w14:textId="77777777" w:rsidR="00E24830" w:rsidRDefault="00E24830" w:rsidP="00E24830">
      <w:pPr>
        <w:tabs>
          <w:tab w:val="left" w:pos="7908"/>
        </w:tabs>
        <w:rPr>
          <w:rFonts w:ascii="Calibri" w:hAnsi="Calibri" w:cs="Calibri"/>
        </w:rPr>
      </w:pPr>
    </w:p>
    <w:p w14:paraId="399DCB4D" w14:textId="77777777" w:rsidR="00E24830" w:rsidRDefault="00E24830" w:rsidP="00E24830">
      <w:pPr>
        <w:tabs>
          <w:tab w:val="left" w:pos="7908"/>
        </w:tabs>
        <w:rPr>
          <w:rFonts w:ascii="Calibri" w:hAnsi="Calibri" w:cs="Calibri"/>
        </w:rPr>
        <w:sectPr w:rsidR="00E24830" w:rsidSect="000F7384">
          <w:pgSz w:w="16838" w:h="11906" w:orient="landscape"/>
          <w:pgMar w:top="1134" w:right="1440" w:bottom="1134" w:left="1440" w:header="720" w:footer="720" w:gutter="0"/>
          <w:cols w:space="720"/>
          <w:docGrid w:linePitch="600" w:charSpace="32768"/>
        </w:sectPr>
      </w:pPr>
    </w:p>
    <w:p w14:paraId="47689316" w14:textId="5FF91C21" w:rsidR="00DE36C7" w:rsidRPr="00B97B07" w:rsidRDefault="00DE36C7" w:rsidP="00DE36C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usuarios </w:t>
      </w:r>
      <w:r w:rsidRPr="00B97B07">
        <w:rPr>
          <w:rFonts w:ascii="Calibri" w:hAnsi="Calibri" w:cs="Calibri"/>
        </w:rPr>
        <w:t>del sistema, permitiendo agregar, modificar y eliminar</w:t>
      </w:r>
      <w:r w:rsidR="00436B50">
        <w:rPr>
          <w:rFonts w:ascii="Calibri" w:hAnsi="Calibri" w:cs="Calibri"/>
        </w:rPr>
        <w:t xml:space="preserve"> usuarios</w:t>
      </w:r>
      <w:r w:rsidRPr="00B97B07">
        <w:rPr>
          <w:rFonts w:ascii="Calibri" w:hAnsi="Calibri" w:cs="Calibri"/>
        </w:rPr>
        <w:t xml:space="preserve">. Ofrece una interfaz para visualizar, filtrar y editar información de </w:t>
      </w:r>
      <w:r w:rsidR="00436B50">
        <w:rPr>
          <w:rFonts w:ascii="Calibri" w:hAnsi="Calibri" w:cs="Calibri"/>
        </w:rPr>
        <w:t>usuarios</w:t>
      </w:r>
      <w:r w:rsidRPr="00B97B07">
        <w:rPr>
          <w:rFonts w:ascii="Calibri" w:hAnsi="Calibri" w:cs="Calibri"/>
        </w:rPr>
        <w:t xml:space="preserve"> existentes.</w:t>
      </w:r>
    </w:p>
    <w:p w14:paraId="11DF9B72" w14:textId="77777777" w:rsidR="00DE36C7" w:rsidRPr="00B97B07" w:rsidRDefault="00DE36C7" w:rsidP="00DE36C7">
      <w:pPr>
        <w:tabs>
          <w:tab w:val="left" w:pos="7824"/>
        </w:tabs>
        <w:jc w:val="both"/>
        <w:rPr>
          <w:rFonts w:ascii="Calibri" w:hAnsi="Calibri" w:cs="Calibri"/>
        </w:rPr>
      </w:pPr>
    </w:p>
    <w:p w14:paraId="4A5B1FD5"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Elementos Clave:</w:t>
      </w:r>
    </w:p>
    <w:p w14:paraId="24E109CB" w14:textId="642A8F92" w:rsidR="00DE36C7" w:rsidRPr="00B97B07" w:rsidRDefault="00B45A74" w:rsidP="00DE36C7">
      <w:pPr>
        <w:numPr>
          <w:ilvl w:val="0"/>
          <w:numId w:val="234"/>
        </w:numPr>
        <w:tabs>
          <w:tab w:val="left" w:pos="7824"/>
        </w:tabs>
        <w:jc w:val="both"/>
        <w:rPr>
          <w:rFonts w:ascii="Calibri" w:hAnsi="Calibri" w:cs="Calibri"/>
        </w:rPr>
      </w:pPr>
      <w:r>
        <w:rPr>
          <w:rFonts w:ascii="Calibri" w:hAnsi="Calibri" w:cs="Calibri"/>
        </w:rPr>
        <w:t>Tabla</w:t>
      </w:r>
      <w:r w:rsidR="00DE36C7" w:rsidRPr="00B97B07">
        <w:rPr>
          <w:rFonts w:ascii="Calibri" w:hAnsi="Calibri" w:cs="Calibri"/>
        </w:rPr>
        <w:t xml:space="preserve"> para mostrar lista de </w:t>
      </w:r>
      <w:r w:rsidR="00DE36C7">
        <w:rPr>
          <w:rFonts w:ascii="Calibri" w:hAnsi="Calibri" w:cs="Calibri"/>
        </w:rPr>
        <w:t>los usuarios</w:t>
      </w:r>
    </w:p>
    <w:p w14:paraId="68417B4C" w14:textId="7829CFEB" w:rsidR="00DE36C7" w:rsidRDefault="00DE36C7" w:rsidP="00DE36C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w:t>
      </w:r>
      <w:r>
        <w:rPr>
          <w:rFonts w:ascii="Calibri" w:hAnsi="Calibri" w:cs="Calibri"/>
        </w:rPr>
        <w:t>l usuario</w:t>
      </w:r>
    </w:p>
    <w:p w14:paraId="16E1B4B6" w14:textId="618B13C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 xml:space="preserve">ComboBox para seleccionar el </w:t>
      </w:r>
      <w:r>
        <w:rPr>
          <w:rFonts w:ascii="Calibri" w:hAnsi="Calibri" w:cs="Calibri"/>
        </w:rPr>
        <w:t>rol del usuario</w:t>
      </w:r>
    </w:p>
    <w:p w14:paraId="3324088C" w14:textId="4176C4E5"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usuario</w:t>
      </w:r>
    </w:p>
    <w:p w14:paraId="0868B8F5"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348C372B"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022D2DE3"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1A4618F6" w14:textId="77777777" w:rsidR="00DE36C7" w:rsidRPr="00B97B07" w:rsidRDefault="00DE36C7" w:rsidP="00DE36C7">
      <w:pPr>
        <w:tabs>
          <w:tab w:val="left" w:pos="7824"/>
        </w:tabs>
        <w:ind w:left="720"/>
        <w:jc w:val="both"/>
        <w:rPr>
          <w:rFonts w:ascii="Calibri" w:hAnsi="Calibri" w:cs="Calibri"/>
        </w:rPr>
      </w:pPr>
    </w:p>
    <w:p w14:paraId="0E385164"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Funcionalidades:</w:t>
      </w:r>
    </w:p>
    <w:p w14:paraId="21972067" w14:textId="6056A2DE"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Listar </w:t>
      </w:r>
      <w:r>
        <w:rPr>
          <w:rFonts w:ascii="Calibri" w:hAnsi="Calibri" w:cs="Calibri"/>
        </w:rPr>
        <w:t xml:space="preserve">usuarios </w:t>
      </w:r>
      <w:r w:rsidRPr="00B97B07">
        <w:rPr>
          <w:rFonts w:ascii="Calibri" w:hAnsi="Calibri" w:cs="Calibri"/>
        </w:rPr>
        <w:t>existentes en una tabla interactiva</w:t>
      </w:r>
    </w:p>
    <w:p w14:paraId="3DC2D64D" w14:textId="24B61FB1"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Agregar nuev</w:t>
      </w:r>
      <w:r>
        <w:rPr>
          <w:rFonts w:ascii="Calibri" w:hAnsi="Calibri" w:cs="Calibri"/>
        </w:rPr>
        <w:t xml:space="preserve">os usuarios </w:t>
      </w:r>
      <w:r w:rsidRPr="00B97B07">
        <w:rPr>
          <w:rFonts w:ascii="Calibri" w:hAnsi="Calibri" w:cs="Calibri"/>
        </w:rPr>
        <w:t>al sistema</w:t>
      </w:r>
    </w:p>
    <w:p w14:paraId="76A41B5D" w14:textId="27E02E92"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Modificar información de </w:t>
      </w:r>
      <w:r>
        <w:rPr>
          <w:rFonts w:ascii="Calibri" w:hAnsi="Calibri" w:cs="Calibri"/>
        </w:rPr>
        <w:t xml:space="preserve">los usuarios </w:t>
      </w:r>
      <w:r w:rsidRPr="00B97B07">
        <w:rPr>
          <w:rFonts w:ascii="Calibri" w:hAnsi="Calibri" w:cs="Calibri"/>
        </w:rPr>
        <w:t>existentes</w:t>
      </w:r>
    </w:p>
    <w:p w14:paraId="10BAC55C" w14:textId="79A209D3"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Eliminar </w:t>
      </w:r>
      <w:r>
        <w:rPr>
          <w:rFonts w:ascii="Calibri" w:hAnsi="Calibri" w:cs="Calibri"/>
        </w:rPr>
        <w:t xml:space="preserve">usuarios </w:t>
      </w:r>
      <w:r w:rsidRPr="00B97B07">
        <w:rPr>
          <w:rFonts w:ascii="Calibri" w:hAnsi="Calibri" w:cs="Calibri"/>
        </w:rPr>
        <w:t>del sistema</w:t>
      </w:r>
    </w:p>
    <w:p w14:paraId="68321696" w14:textId="5C3B4778"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Filtrar </w:t>
      </w:r>
      <w:r>
        <w:rPr>
          <w:rFonts w:ascii="Calibri" w:hAnsi="Calibri" w:cs="Calibri"/>
        </w:rPr>
        <w:t xml:space="preserve">usuarios </w:t>
      </w:r>
      <w:r w:rsidRPr="00B97B07">
        <w:rPr>
          <w:rFonts w:ascii="Calibri" w:hAnsi="Calibri" w:cs="Calibri"/>
        </w:rPr>
        <w:t>por diferentes criterios</w:t>
      </w:r>
    </w:p>
    <w:p w14:paraId="64997339" w14:textId="1E254740"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Generar códigos automáticos para l</w:t>
      </w:r>
      <w:r>
        <w:rPr>
          <w:rFonts w:ascii="Calibri" w:hAnsi="Calibri" w:cs="Calibri"/>
        </w:rPr>
        <w:t>os usuarios</w:t>
      </w:r>
    </w:p>
    <w:p w14:paraId="4044ABCD" w14:textId="0A30A4E3" w:rsidR="00DE36C7" w:rsidRPr="00DE36C7" w:rsidRDefault="00DE36C7" w:rsidP="00DE36C7">
      <w:pPr>
        <w:numPr>
          <w:ilvl w:val="0"/>
          <w:numId w:val="281"/>
        </w:numPr>
        <w:tabs>
          <w:tab w:val="left" w:pos="7824"/>
        </w:tabs>
        <w:jc w:val="both"/>
        <w:rPr>
          <w:rFonts w:ascii="Calibri" w:hAnsi="Calibri" w:cs="Calibri"/>
        </w:rPr>
      </w:pPr>
      <w:r w:rsidRPr="00B97B07">
        <w:rPr>
          <w:rFonts w:ascii="Calibri" w:hAnsi="Calibri" w:cs="Calibri"/>
        </w:rPr>
        <w:t>Validación de campos obligatorios antes de guardar cambios</w:t>
      </w:r>
    </w:p>
    <w:p w14:paraId="21E0C815" w14:textId="77777777" w:rsidR="00DE36C7" w:rsidRDefault="00DE36C7" w:rsidP="00DE36C7">
      <w:pPr>
        <w:tabs>
          <w:tab w:val="left" w:pos="7908"/>
        </w:tabs>
        <w:rPr>
          <w:rFonts w:ascii="Calibri" w:hAnsi="Calibri" w:cs="Calibri"/>
        </w:rPr>
      </w:pPr>
    </w:p>
    <w:p w14:paraId="42497F95" w14:textId="751E2E3D" w:rsidR="00DE36C7" w:rsidRPr="00DE36C7" w:rsidRDefault="00DE36C7" w:rsidP="00DE36C7">
      <w:pPr>
        <w:tabs>
          <w:tab w:val="left" w:pos="7908"/>
        </w:tabs>
        <w:rPr>
          <w:rFonts w:ascii="Calibri" w:hAnsi="Calibri" w:cs="Calibri"/>
          <w:b/>
          <w:bCs/>
        </w:rPr>
      </w:pPr>
      <w:r w:rsidRPr="00DE36C7">
        <w:rPr>
          <w:rFonts w:ascii="Calibri" w:hAnsi="Calibri" w:cs="Calibri"/>
          <w:b/>
          <w:bCs/>
        </w:rPr>
        <w:t>Consideraciones de Diseño</w:t>
      </w:r>
    </w:p>
    <w:p w14:paraId="18B051C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3F3EAA5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119002AD" w14:textId="77777777" w:rsidR="00DE36C7" w:rsidRPr="00636B0E" w:rsidRDefault="00DE36C7" w:rsidP="00636B0E">
      <w:pPr>
        <w:pStyle w:val="Prrafodelista"/>
        <w:numPr>
          <w:ilvl w:val="0"/>
          <w:numId w:val="287"/>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usuarios.</w:t>
      </w:r>
    </w:p>
    <w:p w14:paraId="5CC37239"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5101EA9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Automatización: Se genera un código automático para nuevos usuarios.</w:t>
      </w:r>
    </w:p>
    <w:p w14:paraId="5190B22A"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El sistema permite agregar, modificar y eliminar múltiples usuarios.</w:t>
      </w:r>
    </w:p>
    <w:p w14:paraId="370FC7E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Seguridad: Se solicita confirmación antes de eliminar un usuario.</w:t>
      </w:r>
    </w:p>
    <w:p w14:paraId="7374D02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Información Adicional: Se muestra información relevante sobre el usuario mientras se busca en la tabla.</w:t>
      </w:r>
    </w:p>
    <w:p w14:paraId="6362E6FF"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de Filtros: Se permite filtrar la lista de usuarios por diferentes columnas.</w:t>
      </w:r>
    </w:p>
    <w:p w14:paraId="6444BBB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Manejo de Selección: Se implementa un botón de selección para ver detalles de un usuario específico.</w:t>
      </w:r>
    </w:p>
    <w:p w14:paraId="7CD41070" w14:textId="0DDF56AC" w:rsidR="00E24830" w:rsidRDefault="00E24830" w:rsidP="00E24830">
      <w:pPr>
        <w:tabs>
          <w:tab w:val="left" w:pos="7908"/>
        </w:tabs>
        <w:rPr>
          <w:rFonts w:ascii="Calibri" w:hAnsi="Calibri" w:cs="Calibri"/>
        </w:rPr>
      </w:pPr>
    </w:p>
    <w:p w14:paraId="211DA8C9" w14:textId="77777777" w:rsidR="007B2473" w:rsidRDefault="007B2473" w:rsidP="00E24830">
      <w:pPr>
        <w:tabs>
          <w:tab w:val="left" w:pos="7908"/>
        </w:tabs>
        <w:rPr>
          <w:rFonts w:ascii="Calibri" w:hAnsi="Calibri" w:cs="Calibri"/>
        </w:rPr>
      </w:pPr>
    </w:p>
    <w:p w14:paraId="12D7840D" w14:textId="77777777" w:rsidR="007B2473" w:rsidRDefault="007B2473" w:rsidP="00E24830">
      <w:pPr>
        <w:tabs>
          <w:tab w:val="left" w:pos="7908"/>
        </w:tabs>
        <w:rPr>
          <w:rFonts w:ascii="Calibri" w:hAnsi="Calibri" w:cs="Calibri"/>
        </w:rPr>
      </w:pPr>
    </w:p>
    <w:p w14:paraId="02D48440" w14:textId="77777777" w:rsidR="007B2473" w:rsidRDefault="007B2473" w:rsidP="00E24830">
      <w:pPr>
        <w:tabs>
          <w:tab w:val="left" w:pos="7908"/>
        </w:tabs>
        <w:rPr>
          <w:rFonts w:ascii="Calibri" w:hAnsi="Calibri" w:cs="Calibri"/>
        </w:rPr>
      </w:pPr>
    </w:p>
    <w:p w14:paraId="5C452EF7" w14:textId="77777777" w:rsidR="007B2473" w:rsidRDefault="007B2473" w:rsidP="00E24830">
      <w:pPr>
        <w:tabs>
          <w:tab w:val="left" w:pos="7908"/>
        </w:tabs>
        <w:rPr>
          <w:rFonts w:ascii="Calibri" w:hAnsi="Calibri" w:cs="Calibri"/>
        </w:rPr>
      </w:pPr>
    </w:p>
    <w:p w14:paraId="3E6E4A82" w14:textId="77777777" w:rsidR="007B2473" w:rsidRDefault="007B2473" w:rsidP="00E24830">
      <w:pPr>
        <w:tabs>
          <w:tab w:val="left" w:pos="7908"/>
        </w:tabs>
        <w:rPr>
          <w:rFonts w:ascii="Calibri" w:hAnsi="Calibri" w:cs="Calibri"/>
        </w:rPr>
      </w:pPr>
    </w:p>
    <w:p w14:paraId="37316852" w14:textId="77777777" w:rsidR="007B2473" w:rsidRDefault="007B2473" w:rsidP="00E24830">
      <w:pPr>
        <w:tabs>
          <w:tab w:val="left" w:pos="7908"/>
        </w:tabs>
        <w:rPr>
          <w:rFonts w:ascii="Calibri" w:hAnsi="Calibri" w:cs="Calibri"/>
        </w:rPr>
        <w:sectPr w:rsidR="007B2473" w:rsidSect="00E24830">
          <w:pgSz w:w="11906" w:h="16838"/>
          <w:pgMar w:top="1440" w:right="1134" w:bottom="1440" w:left="1134" w:header="720" w:footer="720" w:gutter="0"/>
          <w:cols w:space="720"/>
          <w:docGrid w:linePitch="600" w:charSpace="32768"/>
        </w:sectPr>
      </w:pPr>
    </w:p>
    <w:p w14:paraId="62EA4FA3" w14:textId="36C0CFC6" w:rsidR="004726A0" w:rsidRDefault="004726A0" w:rsidP="004726A0">
      <w:pPr>
        <w:pStyle w:val="Ttulo4"/>
        <w:jc w:val="center"/>
        <w:rPr>
          <w:rFonts w:ascii="Calibri" w:hAnsi="Calibri" w:cs="Calibri"/>
        </w:rPr>
      </w:pPr>
      <w:bookmarkStart w:id="106" w:name="_Toc187794264"/>
      <w:r w:rsidRPr="00F26727">
        <w:rPr>
          <w:rFonts w:ascii="Calibri" w:hAnsi="Calibri" w:cs="Calibri"/>
        </w:rPr>
        <w:lastRenderedPageBreak/>
        <w:t>Diseño de la ventan</w:t>
      </w:r>
      <w:r>
        <w:rPr>
          <w:rFonts w:ascii="Calibri" w:hAnsi="Calibri" w:cs="Calibri"/>
        </w:rPr>
        <w:t>a Proveedor</w:t>
      </w:r>
      <w:bookmarkEnd w:id="106"/>
    </w:p>
    <w:p w14:paraId="772BF3EF" w14:textId="77777777" w:rsidR="007B2119" w:rsidRDefault="007B2119" w:rsidP="009A2CEE">
      <w:pPr>
        <w:jc w:val="both"/>
        <w:rPr>
          <w:rFonts w:ascii="Calibri" w:hAnsi="Calibri" w:cs="Calibri"/>
        </w:rPr>
      </w:pPr>
    </w:p>
    <w:p w14:paraId="1A39F1F5" w14:textId="77777777" w:rsidR="004726A0" w:rsidRDefault="004726A0" w:rsidP="009A2CEE">
      <w:pPr>
        <w:jc w:val="both"/>
        <w:rPr>
          <w:rFonts w:ascii="Calibri" w:hAnsi="Calibri" w:cs="Calibri"/>
        </w:rPr>
      </w:pPr>
    </w:p>
    <w:p w14:paraId="005C4E4C" w14:textId="77777777" w:rsidR="004726A0" w:rsidRDefault="004726A0" w:rsidP="009A2CEE">
      <w:pPr>
        <w:jc w:val="both"/>
        <w:rPr>
          <w:rFonts w:ascii="Calibri" w:hAnsi="Calibri" w:cs="Calibri"/>
        </w:rPr>
      </w:pPr>
    </w:p>
    <w:p w14:paraId="2715CD7C" w14:textId="77777777" w:rsidR="004726A0" w:rsidRDefault="004726A0" w:rsidP="009A2CEE">
      <w:pPr>
        <w:jc w:val="both"/>
        <w:rPr>
          <w:rFonts w:ascii="Calibri" w:hAnsi="Calibri" w:cs="Calibri"/>
        </w:rPr>
      </w:pPr>
    </w:p>
    <w:p w14:paraId="59E39277" w14:textId="3F0B8F71" w:rsidR="004726A0" w:rsidRDefault="004726A0" w:rsidP="009A2CEE">
      <w:pPr>
        <w:jc w:val="both"/>
        <w:rPr>
          <w:rFonts w:ascii="Calibri" w:hAnsi="Calibri" w:cs="Calibri"/>
        </w:rPr>
      </w:pPr>
      <w:r>
        <w:rPr>
          <w:noProof/>
        </w:rPr>
        <w:drawing>
          <wp:anchor distT="0" distB="0" distL="114300" distR="114300" simplePos="0" relativeHeight="251695104" behindDoc="0" locked="0" layoutInCell="1" allowOverlap="1" wp14:anchorId="398ABBE4" wp14:editId="05BFEF29">
            <wp:simplePos x="914400" y="2148840"/>
            <wp:positionH relativeFrom="margin">
              <wp:align>center</wp:align>
            </wp:positionH>
            <wp:positionV relativeFrom="margin">
              <wp:align>center</wp:align>
            </wp:positionV>
            <wp:extent cx="8130540" cy="3870325"/>
            <wp:effectExtent l="0" t="0" r="3810" b="0"/>
            <wp:wrapSquare wrapText="bothSides"/>
            <wp:docPr id="512605207"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5207" name="Imagen 4" descr="Interfaz de usuario gráfica&#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85" r="3883"/>
                    <a:stretch/>
                  </pic:blipFill>
                  <pic:spPr bwMode="auto">
                    <a:xfrm>
                      <a:off x="0" y="0"/>
                      <a:ext cx="8130540" cy="387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A1FDE" w14:textId="77777777" w:rsidR="004726A0" w:rsidRDefault="004726A0" w:rsidP="009A2CEE">
      <w:pPr>
        <w:jc w:val="both"/>
        <w:rPr>
          <w:rFonts w:ascii="Calibri" w:hAnsi="Calibri" w:cs="Calibri"/>
        </w:rPr>
      </w:pPr>
    </w:p>
    <w:p w14:paraId="335850B2" w14:textId="77777777" w:rsidR="004726A0" w:rsidRDefault="004726A0" w:rsidP="009A2CEE">
      <w:pPr>
        <w:jc w:val="both"/>
        <w:rPr>
          <w:rFonts w:ascii="Calibri" w:hAnsi="Calibri" w:cs="Calibri"/>
        </w:rPr>
      </w:pPr>
    </w:p>
    <w:p w14:paraId="07B5BC56" w14:textId="77777777" w:rsidR="004726A0" w:rsidRDefault="004726A0" w:rsidP="009A2CEE">
      <w:pPr>
        <w:jc w:val="both"/>
        <w:rPr>
          <w:rFonts w:ascii="Calibri" w:hAnsi="Calibri" w:cs="Calibri"/>
        </w:rPr>
      </w:pPr>
    </w:p>
    <w:p w14:paraId="3BCA4ED0" w14:textId="77777777" w:rsidR="004726A0" w:rsidRDefault="004726A0" w:rsidP="009A2CEE">
      <w:pPr>
        <w:jc w:val="both"/>
        <w:rPr>
          <w:rFonts w:ascii="Calibri" w:hAnsi="Calibri" w:cs="Calibri"/>
        </w:rPr>
      </w:pPr>
    </w:p>
    <w:p w14:paraId="7F87EFA4" w14:textId="77777777" w:rsidR="004726A0" w:rsidRDefault="004726A0" w:rsidP="009A2CEE">
      <w:pPr>
        <w:jc w:val="both"/>
        <w:rPr>
          <w:rFonts w:ascii="Calibri" w:hAnsi="Calibri" w:cs="Calibri"/>
        </w:rPr>
      </w:pPr>
    </w:p>
    <w:p w14:paraId="5AF60B36" w14:textId="77777777" w:rsidR="004726A0" w:rsidRDefault="004726A0" w:rsidP="009A2CEE">
      <w:pPr>
        <w:jc w:val="both"/>
        <w:rPr>
          <w:rFonts w:ascii="Calibri" w:hAnsi="Calibri" w:cs="Calibri"/>
        </w:rPr>
      </w:pPr>
    </w:p>
    <w:p w14:paraId="5506DC14" w14:textId="77777777" w:rsidR="004726A0" w:rsidRDefault="004726A0" w:rsidP="009A2CEE">
      <w:pPr>
        <w:jc w:val="both"/>
        <w:rPr>
          <w:rFonts w:ascii="Calibri" w:hAnsi="Calibri" w:cs="Calibri"/>
        </w:rPr>
      </w:pPr>
    </w:p>
    <w:p w14:paraId="42727BFD" w14:textId="77777777" w:rsidR="004726A0" w:rsidRDefault="004726A0" w:rsidP="009A2CEE">
      <w:pPr>
        <w:jc w:val="both"/>
        <w:rPr>
          <w:rFonts w:ascii="Calibri" w:hAnsi="Calibri" w:cs="Calibri"/>
        </w:rPr>
      </w:pPr>
    </w:p>
    <w:p w14:paraId="7919111F" w14:textId="77777777" w:rsidR="004726A0" w:rsidRDefault="004726A0" w:rsidP="009A2CEE">
      <w:pPr>
        <w:jc w:val="both"/>
        <w:rPr>
          <w:rFonts w:ascii="Calibri" w:hAnsi="Calibri" w:cs="Calibri"/>
        </w:rPr>
      </w:pPr>
    </w:p>
    <w:p w14:paraId="55CD9F21" w14:textId="77777777" w:rsidR="004726A0" w:rsidRDefault="004726A0" w:rsidP="009A2CEE">
      <w:pPr>
        <w:jc w:val="both"/>
        <w:rPr>
          <w:rFonts w:ascii="Calibri" w:hAnsi="Calibri" w:cs="Calibri"/>
        </w:rPr>
      </w:pPr>
    </w:p>
    <w:p w14:paraId="6496F5CB" w14:textId="77777777" w:rsidR="004726A0" w:rsidRDefault="004726A0" w:rsidP="009A2CEE">
      <w:pPr>
        <w:jc w:val="both"/>
        <w:rPr>
          <w:rFonts w:ascii="Calibri" w:hAnsi="Calibri" w:cs="Calibri"/>
        </w:rPr>
      </w:pPr>
    </w:p>
    <w:p w14:paraId="241B19A2" w14:textId="77777777" w:rsidR="004726A0" w:rsidRDefault="004726A0" w:rsidP="009A2CEE">
      <w:pPr>
        <w:jc w:val="both"/>
        <w:rPr>
          <w:rFonts w:ascii="Calibri" w:hAnsi="Calibri" w:cs="Calibri"/>
        </w:rPr>
      </w:pPr>
    </w:p>
    <w:p w14:paraId="789621B5" w14:textId="77777777" w:rsidR="004726A0" w:rsidRDefault="004726A0" w:rsidP="009A2CEE">
      <w:pPr>
        <w:jc w:val="both"/>
        <w:rPr>
          <w:rFonts w:ascii="Calibri" w:hAnsi="Calibri" w:cs="Calibri"/>
        </w:rPr>
      </w:pPr>
    </w:p>
    <w:p w14:paraId="0F9BE057" w14:textId="77777777" w:rsidR="004726A0" w:rsidRDefault="004726A0" w:rsidP="009A2CEE">
      <w:pPr>
        <w:jc w:val="both"/>
        <w:rPr>
          <w:rFonts w:ascii="Calibri" w:hAnsi="Calibri" w:cs="Calibri"/>
        </w:rPr>
      </w:pPr>
    </w:p>
    <w:p w14:paraId="3AB9261F" w14:textId="77777777" w:rsidR="004726A0" w:rsidRDefault="004726A0" w:rsidP="009A2CEE">
      <w:pPr>
        <w:jc w:val="both"/>
        <w:rPr>
          <w:rFonts w:ascii="Calibri" w:hAnsi="Calibri" w:cs="Calibri"/>
        </w:rPr>
      </w:pPr>
    </w:p>
    <w:p w14:paraId="2EAD1BE3" w14:textId="77777777" w:rsidR="004726A0" w:rsidRDefault="004726A0" w:rsidP="009A2CEE">
      <w:pPr>
        <w:jc w:val="both"/>
        <w:rPr>
          <w:rFonts w:ascii="Calibri" w:hAnsi="Calibri" w:cs="Calibri"/>
        </w:rPr>
      </w:pPr>
    </w:p>
    <w:p w14:paraId="06936A88" w14:textId="77777777" w:rsidR="004726A0" w:rsidRDefault="004726A0" w:rsidP="009A2CEE">
      <w:pPr>
        <w:jc w:val="both"/>
        <w:rPr>
          <w:rFonts w:ascii="Calibri" w:hAnsi="Calibri" w:cs="Calibri"/>
        </w:rPr>
      </w:pPr>
    </w:p>
    <w:p w14:paraId="7378F5CA" w14:textId="77777777" w:rsidR="004726A0" w:rsidRDefault="004726A0" w:rsidP="009A2CEE">
      <w:pPr>
        <w:jc w:val="both"/>
        <w:rPr>
          <w:rFonts w:ascii="Calibri" w:hAnsi="Calibri" w:cs="Calibri"/>
        </w:rPr>
      </w:pPr>
    </w:p>
    <w:p w14:paraId="25ED5185" w14:textId="77777777" w:rsidR="004726A0" w:rsidRDefault="004726A0" w:rsidP="009A2CEE">
      <w:pPr>
        <w:jc w:val="both"/>
        <w:rPr>
          <w:rFonts w:ascii="Calibri" w:hAnsi="Calibri" w:cs="Calibri"/>
        </w:rPr>
      </w:pPr>
    </w:p>
    <w:p w14:paraId="3BF5E8ED" w14:textId="77777777" w:rsidR="004726A0" w:rsidRDefault="004726A0" w:rsidP="009A2CEE">
      <w:pPr>
        <w:jc w:val="both"/>
        <w:rPr>
          <w:rFonts w:ascii="Calibri" w:hAnsi="Calibri" w:cs="Calibri"/>
        </w:rPr>
      </w:pPr>
    </w:p>
    <w:p w14:paraId="61843E83" w14:textId="77777777" w:rsidR="004726A0" w:rsidRDefault="004726A0" w:rsidP="009A2CEE">
      <w:pPr>
        <w:jc w:val="both"/>
        <w:rPr>
          <w:rFonts w:ascii="Calibri" w:hAnsi="Calibri" w:cs="Calibri"/>
        </w:rPr>
      </w:pPr>
    </w:p>
    <w:p w14:paraId="4D81B0C2" w14:textId="77777777" w:rsidR="00436B50" w:rsidRDefault="00436B50" w:rsidP="009A2CEE">
      <w:pPr>
        <w:jc w:val="both"/>
        <w:rPr>
          <w:rFonts w:ascii="Calibri" w:hAnsi="Calibri" w:cs="Calibri"/>
        </w:rPr>
      </w:pPr>
    </w:p>
    <w:p w14:paraId="1A6714E3" w14:textId="77777777" w:rsidR="00436B50" w:rsidRDefault="00436B50" w:rsidP="009A2CEE">
      <w:pPr>
        <w:jc w:val="both"/>
        <w:rPr>
          <w:rFonts w:ascii="Calibri" w:hAnsi="Calibri" w:cs="Calibri"/>
        </w:rPr>
      </w:pPr>
    </w:p>
    <w:p w14:paraId="2D75E229" w14:textId="77777777" w:rsidR="00436B50" w:rsidRDefault="00436B50" w:rsidP="009A2CEE">
      <w:pPr>
        <w:jc w:val="both"/>
        <w:rPr>
          <w:rFonts w:ascii="Calibri" w:hAnsi="Calibri" w:cs="Calibri"/>
        </w:rPr>
      </w:pPr>
    </w:p>
    <w:p w14:paraId="11830B37" w14:textId="77777777" w:rsidR="00436B50" w:rsidRDefault="00436B50" w:rsidP="009A2CEE">
      <w:pPr>
        <w:jc w:val="both"/>
        <w:rPr>
          <w:rFonts w:ascii="Calibri" w:hAnsi="Calibri" w:cs="Calibri"/>
        </w:rPr>
        <w:sectPr w:rsidR="00436B50" w:rsidSect="007B2473">
          <w:pgSz w:w="16838" w:h="11906" w:orient="landscape"/>
          <w:pgMar w:top="1134" w:right="1440" w:bottom="1134" w:left="1440" w:header="720" w:footer="720" w:gutter="0"/>
          <w:cols w:space="720"/>
          <w:docGrid w:linePitch="600" w:charSpace="32768"/>
        </w:sectPr>
      </w:pPr>
    </w:p>
    <w:p w14:paraId="5B518C2C" w14:textId="4D600F28" w:rsidR="00436B50" w:rsidRPr="00B97B07" w:rsidRDefault="00436B50" w:rsidP="00436B50">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sidR="000501CB">
        <w:rPr>
          <w:rFonts w:ascii="Calibri" w:hAnsi="Calibri" w:cs="Calibri"/>
        </w:rPr>
        <w:t xml:space="preserve">os proveedores </w:t>
      </w:r>
      <w:r w:rsidRPr="00B97B07">
        <w:rPr>
          <w:rFonts w:ascii="Calibri" w:hAnsi="Calibri" w:cs="Calibri"/>
        </w:rPr>
        <w:t>del sistema, permitiendo agregar, modificar y eliminar</w:t>
      </w:r>
      <w:r>
        <w:rPr>
          <w:rFonts w:ascii="Calibri" w:hAnsi="Calibri" w:cs="Calibri"/>
        </w:rPr>
        <w:t xml:space="preserve"> </w:t>
      </w:r>
      <w:r w:rsidR="000501CB">
        <w:rPr>
          <w:rFonts w:ascii="Calibri" w:hAnsi="Calibri" w:cs="Calibri"/>
        </w:rPr>
        <w:t>proveedores</w:t>
      </w:r>
      <w:r w:rsidRPr="00B97B07">
        <w:rPr>
          <w:rFonts w:ascii="Calibri" w:hAnsi="Calibri" w:cs="Calibri"/>
        </w:rPr>
        <w:t xml:space="preserve">. Ofrece una interfaz para visualizar, filtrar y editar información de </w:t>
      </w:r>
      <w:r w:rsidR="000501CB">
        <w:rPr>
          <w:rFonts w:ascii="Calibri" w:hAnsi="Calibri" w:cs="Calibri"/>
        </w:rPr>
        <w:t xml:space="preserve">proveedores </w:t>
      </w:r>
      <w:r w:rsidRPr="00B97B07">
        <w:rPr>
          <w:rFonts w:ascii="Calibri" w:hAnsi="Calibri" w:cs="Calibri"/>
        </w:rPr>
        <w:t>existentes.</w:t>
      </w:r>
    </w:p>
    <w:p w14:paraId="627B66C6" w14:textId="77777777" w:rsidR="00436B50" w:rsidRPr="00B97B07" w:rsidRDefault="00436B50" w:rsidP="00436B50">
      <w:pPr>
        <w:tabs>
          <w:tab w:val="left" w:pos="7824"/>
        </w:tabs>
        <w:jc w:val="both"/>
        <w:rPr>
          <w:rFonts w:ascii="Calibri" w:hAnsi="Calibri" w:cs="Calibri"/>
        </w:rPr>
      </w:pPr>
    </w:p>
    <w:p w14:paraId="33229E43"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Elementos Clave:</w:t>
      </w:r>
    </w:p>
    <w:p w14:paraId="521E2C22" w14:textId="6BEA7AC1" w:rsidR="00436B50" w:rsidRPr="00B97B07" w:rsidRDefault="00B45A74" w:rsidP="00436B50">
      <w:pPr>
        <w:numPr>
          <w:ilvl w:val="0"/>
          <w:numId w:val="234"/>
        </w:numPr>
        <w:tabs>
          <w:tab w:val="left" w:pos="7824"/>
        </w:tabs>
        <w:jc w:val="both"/>
        <w:rPr>
          <w:rFonts w:ascii="Calibri" w:hAnsi="Calibri" w:cs="Calibri"/>
        </w:rPr>
      </w:pPr>
      <w:r>
        <w:rPr>
          <w:rFonts w:ascii="Calibri" w:hAnsi="Calibri" w:cs="Calibri"/>
        </w:rPr>
        <w:t>Tabla</w:t>
      </w:r>
      <w:r w:rsidR="00436B50" w:rsidRPr="00B97B07">
        <w:rPr>
          <w:rFonts w:ascii="Calibri" w:hAnsi="Calibri" w:cs="Calibri"/>
        </w:rPr>
        <w:t xml:space="preserve"> para mostrar lista de </w:t>
      </w:r>
      <w:r w:rsidR="00436B50">
        <w:rPr>
          <w:rFonts w:ascii="Calibri" w:hAnsi="Calibri" w:cs="Calibri"/>
        </w:rPr>
        <w:t>l</w:t>
      </w:r>
      <w:r w:rsidR="000501CB">
        <w:rPr>
          <w:rFonts w:ascii="Calibri" w:hAnsi="Calibri" w:cs="Calibri"/>
        </w:rPr>
        <w:t>os proveedores</w:t>
      </w:r>
      <w:r w:rsidR="00F36831">
        <w:rPr>
          <w:rFonts w:ascii="Calibri" w:hAnsi="Calibri" w:cs="Calibri"/>
        </w:rPr>
        <w:t xml:space="preserve"> </w:t>
      </w:r>
    </w:p>
    <w:p w14:paraId="6A8FEC3D" w14:textId="284838DB" w:rsidR="00436B50" w:rsidRDefault="00436B50" w:rsidP="00436B50">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sidR="00F36831">
        <w:rPr>
          <w:rFonts w:ascii="Calibri" w:hAnsi="Calibri" w:cs="Calibri"/>
        </w:rPr>
        <w:t>e l</w:t>
      </w:r>
      <w:r w:rsidR="000501CB">
        <w:rPr>
          <w:rFonts w:ascii="Calibri" w:hAnsi="Calibri" w:cs="Calibri"/>
        </w:rPr>
        <w:t>os proveedores</w:t>
      </w:r>
    </w:p>
    <w:p w14:paraId="3C18FD31" w14:textId="1EE03DF5"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sidR="00F36831">
        <w:rPr>
          <w:rFonts w:ascii="Calibri" w:hAnsi="Calibri" w:cs="Calibri"/>
        </w:rPr>
        <w:t xml:space="preserve"> l</w:t>
      </w:r>
      <w:r w:rsidR="000501CB">
        <w:rPr>
          <w:rFonts w:ascii="Calibri" w:hAnsi="Calibri" w:cs="Calibri"/>
        </w:rPr>
        <w:t>os proveedores</w:t>
      </w:r>
    </w:p>
    <w:p w14:paraId="25B6054A"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52F59C1B"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372A8CD"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50C29704" w14:textId="77777777" w:rsidR="00436B50" w:rsidRPr="00B97B07" w:rsidRDefault="00436B50" w:rsidP="00436B50">
      <w:pPr>
        <w:tabs>
          <w:tab w:val="left" w:pos="7824"/>
        </w:tabs>
        <w:ind w:left="720"/>
        <w:jc w:val="both"/>
        <w:rPr>
          <w:rFonts w:ascii="Calibri" w:hAnsi="Calibri" w:cs="Calibri"/>
        </w:rPr>
      </w:pPr>
    </w:p>
    <w:p w14:paraId="5428466C"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Funcionalidades:</w:t>
      </w:r>
    </w:p>
    <w:p w14:paraId="28229280" w14:textId="71BC3FC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Listar </w:t>
      </w:r>
      <w:r w:rsidR="000501CB">
        <w:rPr>
          <w:rFonts w:ascii="Calibri" w:hAnsi="Calibri" w:cs="Calibri"/>
        </w:rPr>
        <w:t>proveedores</w:t>
      </w:r>
      <w:r w:rsidRPr="00436B50">
        <w:rPr>
          <w:rFonts w:ascii="Calibri" w:hAnsi="Calibri" w:cs="Calibri"/>
        </w:rPr>
        <w:t xml:space="preserve"> existentes en una tabla interactiva</w:t>
      </w:r>
    </w:p>
    <w:p w14:paraId="515AF63D" w14:textId="3DE551A2"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Agregar nuev</w:t>
      </w:r>
      <w:r w:rsidR="000501CB">
        <w:rPr>
          <w:rFonts w:ascii="Calibri" w:hAnsi="Calibri" w:cs="Calibri"/>
        </w:rPr>
        <w:t>os proveedores</w:t>
      </w:r>
      <w:r w:rsidRPr="00436B50">
        <w:rPr>
          <w:rFonts w:ascii="Calibri" w:hAnsi="Calibri" w:cs="Calibri"/>
        </w:rPr>
        <w:t xml:space="preserve"> al sistema</w:t>
      </w:r>
    </w:p>
    <w:p w14:paraId="29A575C7" w14:textId="73FD3180"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Modificar información de l</w:t>
      </w:r>
      <w:r w:rsidR="000501CB">
        <w:rPr>
          <w:rFonts w:ascii="Calibri" w:hAnsi="Calibri" w:cs="Calibri"/>
        </w:rPr>
        <w:t>os proveedores</w:t>
      </w:r>
      <w:r w:rsidRPr="00436B50">
        <w:rPr>
          <w:rFonts w:ascii="Calibri" w:hAnsi="Calibri" w:cs="Calibri"/>
        </w:rPr>
        <w:t xml:space="preserve"> existentes</w:t>
      </w:r>
    </w:p>
    <w:p w14:paraId="4BA4112F" w14:textId="2B018D6E"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Eliminar </w:t>
      </w:r>
      <w:r w:rsidR="000501CB">
        <w:rPr>
          <w:rFonts w:ascii="Calibri" w:hAnsi="Calibri" w:cs="Calibri"/>
        </w:rPr>
        <w:t>proveedores</w:t>
      </w:r>
      <w:r w:rsidRPr="00436B50">
        <w:rPr>
          <w:rFonts w:ascii="Calibri" w:hAnsi="Calibri" w:cs="Calibri"/>
        </w:rPr>
        <w:t xml:space="preserve"> del sistema</w:t>
      </w:r>
    </w:p>
    <w:p w14:paraId="70341342" w14:textId="052BA7B1"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Filtrar </w:t>
      </w:r>
      <w:r w:rsidR="000501CB">
        <w:rPr>
          <w:rFonts w:ascii="Calibri" w:hAnsi="Calibri" w:cs="Calibri"/>
        </w:rPr>
        <w:t>proveedores</w:t>
      </w:r>
      <w:r w:rsidRPr="00436B50">
        <w:rPr>
          <w:rFonts w:ascii="Calibri" w:hAnsi="Calibri" w:cs="Calibri"/>
        </w:rPr>
        <w:t xml:space="preserve"> por diferentes criterios</w:t>
      </w:r>
    </w:p>
    <w:p w14:paraId="18D3CD5B" w14:textId="5663215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Generar códigos automáticos para l</w:t>
      </w:r>
      <w:r w:rsidR="000501CB">
        <w:rPr>
          <w:rFonts w:ascii="Calibri" w:hAnsi="Calibri" w:cs="Calibri"/>
        </w:rPr>
        <w:t>os proveedores</w:t>
      </w:r>
    </w:p>
    <w:p w14:paraId="1079D1A3" w14:textId="77777777"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Validación de campos obligatorios antes de guardar cambios</w:t>
      </w:r>
    </w:p>
    <w:p w14:paraId="2C6C08D2" w14:textId="77777777" w:rsidR="00436B50" w:rsidRDefault="00436B50" w:rsidP="00436B50">
      <w:pPr>
        <w:tabs>
          <w:tab w:val="left" w:pos="7908"/>
        </w:tabs>
        <w:rPr>
          <w:rFonts w:ascii="Calibri" w:hAnsi="Calibri" w:cs="Calibri"/>
        </w:rPr>
      </w:pPr>
    </w:p>
    <w:p w14:paraId="479B3961" w14:textId="77777777" w:rsidR="00436B50" w:rsidRPr="00DE36C7" w:rsidRDefault="00436B50" w:rsidP="00436B50">
      <w:pPr>
        <w:tabs>
          <w:tab w:val="left" w:pos="7908"/>
        </w:tabs>
        <w:rPr>
          <w:rFonts w:ascii="Calibri" w:hAnsi="Calibri" w:cs="Calibri"/>
          <w:b/>
          <w:bCs/>
        </w:rPr>
      </w:pPr>
      <w:r w:rsidRPr="00DE36C7">
        <w:rPr>
          <w:rFonts w:ascii="Calibri" w:hAnsi="Calibri" w:cs="Calibri"/>
          <w:b/>
          <w:bCs/>
        </w:rPr>
        <w:t>Consideraciones de Diseño</w:t>
      </w:r>
    </w:p>
    <w:p w14:paraId="28F516F5"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D7E6AE0"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55D70437" w14:textId="4E4DDC93" w:rsidR="00436B50" w:rsidRPr="00DE36C7" w:rsidRDefault="00436B50" w:rsidP="00436B50">
      <w:pPr>
        <w:numPr>
          <w:ilvl w:val="0"/>
          <w:numId w:val="283"/>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sidR="00F36831">
        <w:rPr>
          <w:rFonts w:ascii="Calibri" w:hAnsi="Calibri" w:cs="Calibri"/>
        </w:rPr>
        <w:t>l</w:t>
      </w:r>
      <w:r w:rsidR="000501CB">
        <w:rPr>
          <w:rFonts w:ascii="Calibri" w:hAnsi="Calibri" w:cs="Calibri"/>
        </w:rPr>
        <w:t>os proveedores</w:t>
      </w:r>
      <w:r w:rsidRPr="00DE36C7">
        <w:rPr>
          <w:rFonts w:ascii="Calibri" w:hAnsi="Calibri" w:cs="Calibri"/>
        </w:rPr>
        <w:t>.</w:t>
      </w:r>
    </w:p>
    <w:p w14:paraId="34C9A0F3"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630647E" w14:textId="0643673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Automatización: Se genera un código automático para nuev</w:t>
      </w:r>
      <w:r w:rsidR="000501CB">
        <w:rPr>
          <w:rFonts w:ascii="Calibri" w:hAnsi="Calibri" w:cs="Calibri"/>
        </w:rPr>
        <w:t>o</w:t>
      </w:r>
      <w:r w:rsidR="00F36831">
        <w:rPr>
          <w:rFonts w:ascii="Calibri" w:hAnsi="Calibri" w:cs="Calibri"/>
        </w:rPr>
        <w:t>s</w:t>
      </w:r>
      <w:r w:rsidR="000501CB">
        <w:rPr>
          <w:rFonts w:ascii="Calibri" w:hAnsi="Calibri" w:cs="Calibri"/>
        </w:rPr>
        <w:t xml:space="preserve"> proveedores</w:t>
      </w:r>
      <w:r w:rsidRPr="00DE36C7">
        <w:rPr>
          <w:rFonts w:ascii="Calibri" w:hAnsi="Calibri" w:cs="Calibri"/>
        </w:rPr>
        <w:t>.</w:t>
      </w:r>
    </w:p>
    <w:p w14:paraId="798C03EC" w14:textId="2661125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sidR="000501CB">
        <w:rPr>
          <w:rFonts w:ascii="Calibri" w:hAnsi="Calibri" w:cs="Calibri"/>
        </w:rPr>
        <w:t>proveedores</w:t>
      </w:r>
      <w:r w:rsidRPr="00DE36C7">
        <w:rPr>
          <w:rFonts w:ascii="Calibri" w:hAnsi="Calibri" w:cs="Calibri"/>
        </w:rPr>
        <w:t>.</w:t>
      </w:r>
    </w:p>
    <w:p w14:paraId="0B7F5FE3" w14:textId="721C7372"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Seguridad: Se solicita confirmación antes de eliminar un</w:t>
      </w:r>
      <w:r w:rsidR="000501CB">
        <w:rPr>
          <w:rFonts w:ascii="Calibri" w:hAnsi="Calibri" w:cs="Calibri"/>
        </w:rPr>
        <w:t xml:space="preserve"> proveedor</w:t>
      </w:r>
      <w:r w:rsidRPr="00DE36C7">
        <w:rPr>
          <w:rFonts w:ascii="Calibri" w:hAnsi="Calibri" w:cs="Calibri"/>
        </w:rPr>
        <w:t>.</w:t>
      </w:r>
    </w:p>
    <w:p w14:paraId="308E315A" w14:textId="5C9C5EF0"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Información Adicional: Se muestra información relevante sobre </w:t>
      </w:r>
      <w:r w:rsidR="000501CB">
        <w:rPr>
          <w:rFonts w:ascii="Calibri" w:hAnsi="Calibri" w:cs="Calibri"/>
        </w:rPr>
        <w:t>el proveedor</w:t>
      </w:r>
      <w:r w:rsidRPr="00DE36C7">
        <w:rPr>
          <w:rFonts w:ascii="Calibri" w:hAnsi="Calibri" w:cs="Calibri"/>
        </w:rPr>
        <w:t xml:space="preserve"> mientras se busca en la tabla.</w:t>
      </w:r>
    </w:p>
    <w:p w14:paraId="5A0811C6" w14:textId="3F4DAE0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de Filtros: Se permite filtrar la lista de </w:t>
      </w:r>
      <w:r w:rsidR="000501CB">
        <w:rPr>
          <w:rFonts w:ascii="Calibri" w:hAnsi="Calibri" w:cs="Calibri"/>
        </w:rPr>
        <w:t>proveedores</w:t>
      </w:r>
      <w:r w:rsidRPr="00DE36C7">
        <w:rPr>
          <w:rFonts w:ascii="Calibri" w:hAnsi="Calibri" w:cs="Calibri"/>
        </w:rPr>
        <w:t xml:space="preserve"> por diferentes columnas.</w:t>
      </w:r>
    </w:p>
    <w:p w14:paraId="029ECF18" w14:textId="71B7BFCE"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Manejo de Selección: Se implementa un botón de selección para ver detalles de un</w:t>
      </w:r>
      <w:r w:rsidR="000501CB">
        <w:rPr>
          <w:rFonts w:ascii="Calibri" w:hAnsi="Calibri" w:cs="Calibri"/>
        </w:rPr>
        <w:t xml:space="preserve"> proveedor</w:t>
      </w:r>
      <w:r w:rsidRPr="00DE36C7">
        <w:rPr>
          <w:rFonts w:ascii="Calibri" w:hAnsi="Calibri" w:cs="Calibri"/>
        </w:rPr>
        <w:t xml:space="preserve"> específic</w:t>
      </w:r>
      <w:r w:rsidR="00F36831">
        <w:rPr>
          <w:rFonts w:ascii="Calibri" w:hAnsi="Calibri" w:cs="Calibri"/>
        </w:rPr>
        <w:t>a</w:t>
      </w:r>
      <w:r w:rsidRPr="00DE36C7">
        <w:rPr>
          <w:rFonts w:ascii="Calibri" w:hAnsi="Calibri" w:cs="Calibri"/>
        </w:rPr>
        <w:t>.</w:t>
      </w:r>
    </w:p>
    <w:p w14:paraId="217B905B" w14:textId="77777777" w:rsidR="00436B50" w:rsidRDefault="00436B50" w:rsidP="00436B50">
      <w:pPr>
        <w:tabs>
          <w:tab w:val="left" w:pos="7908"/>
        </w:tabs>
        <w:rPr>
          <w:rFonts w:ascii="Calibri" w:hAnsi="Calibri" w:cs="Calibri"/>
        </w:rPr>
      </w:pPr>
    </w:p>
    <w:p w14:paraId="18544B2E" w14:textId="77777777" w:rsidR="00436B50" w:rsidRDefault="00436B50" w:rsidP="009A2CEE">
      <w:pPr>
        <w:jc w:val="both"/>
        <w:rPr>
          <w:rFonts w:ascii="Calibri" w:hAnsi="Calibri" w:cs="Calibri"/>
        </w:rPr>
      </w:pPr>
    </w:p>
    <w:p w14:paraId="27CB3605" w14:textId="77777777" w:rsidR="00436B50" w:rsidRDefault="00436B50" w:rsidP="009A2CEE">
      <w:pPr>
        <w:jc w:val="both"/>
        <w:rPr>
          <w:rFonts w:ascii="Calibri" w:hAnsi="Calibri" w:cs="Calibri"/>
        </w:rPr>
      </w:pPr>
    </w:p>
    <w:p w14:paraId="016C0E66" w14:textId="77777777" w:rsidR="00436B50" w:rsidRDefault="00436B50" w:rsidP="009A2CEE">
      <w:pPr>
        <w:jc w:val="both"/>
        <w:rPr>
          <w:rFonts w:ascii="Calibri" w:hAnsi="Calibri" w:cs="Calibri"/>
        </w:rPr>
      </w:pPr>
    </w:p>
    <w:p w14:paraId="72E37170" w14:textId="77777777" w:rsidR="00436B50" w:rsidRDefault="00436B50" w:rsidP="009A2CEE">
      <w:pPr>
        <w:jc w:val="both"/>
        <w:rPr>
          <w:rFonts w:ascii="Calibri" w:hAnsi="Calibri" w:cs="Calibri"/>
        </w:rPr>
      </w:pPr>
    </w:p>
    <w:p w14:paraId="4C8246C4" w14:textId="77777777" w:rsidR="00436B50" w:rsidRDefault="00436B50" w:rsidP="009A2CEE">
      <w:pPr>
        <w:jc w:val="both"/>
        <w:rPr>
          <w:rFonts w:ascii="Calibri" w:hAnsi="Calibri" w:cs="Calibri"/>
        </w:rPr>
      </w:pPr>
    </w:p>
    <w:p w14:paraId="38B53874" w14:textId="77777777" w:rsidR="00436B50" w:rsidRDefault="00436B50" w:rsidP="009A2CEE">
      <w:pPr>
        <w:jc w:val="both"/>
        <w:rPr>
          <w:rFonts w:ascii="Calibri" w:hAnsi="Calibri" w:cs="Calibri"/>
        </w:rPr>
      </w:pPr>
    </w:p>
    <w:p w14:paraId="07B3D6D6" w14:textId="77777777" w:rsidR="00436B50" w:rsidRDefault="00436B50" w:rsidP="009A2CEE">
      <w:pPr>
        <w:jc w:val="both"/>
        <w:rPr>
          <w:rFonts w:ascii="Calibri" w:hAnsi="Calibri" w:cs="Calibri"/>
        </w:rPr>
      </w:pPr>
    </w:p>
    <w:p w14:paraId="1CF853CD" w14:textId="77777777" w:rsidR="00436B50" w:rsidRDefault="00436B50" w:rsidP="009A2CEE">
      <w:pPr>
        <w:jc w:val="both"/>
        <w:rPr>
          <w:rFonts w:ascii="Calibri" w:hAnsi="Calibri" w:cs="Calibri"/>
        </w:rPr>
      </w:pPr>
    </w:p>
    <w:p w14:paraId="173F0BD2" w14:textId="77777777" w:rsidR="000501CB" w:rsidRDefault="000501CB" w:rsidP="009A2CEE">
      <w:pPr>
        <w:jc w:val="both"/>
        <w:rPr>
          <w:rFonts w:ascii="Calibri" w:hAnsi="Calibri" w:cs="Calibri"/>
        </w:rPr>
        <w:sectPr w:rsidR="000501CB" w:rsidSect="00436B50">
          <w:pgSz w:w="11906" w:h="16838"/>
          <w:pgMar w:top="1440" w:right="1134" w:bottom="1440" w:left="1134" w:header="720" w:footer="720" w:gutter="0"/>
          <w:cols w:space="720"/>
          <w:docGrid w:linePitch="600" w:charSpace="32768"/>
        </w:sectPr>
      </w:pPr>
    </w:p>
    <w:p w14:paraId="2B2D8D23" w14:textId="6E8E0E6F" w:rsidR="000501CB" w:rsidRDefault="000501CB" w:rsidP="000501CB">
      <w:pPr>
        <w:pStyle w:val="Ttulo4"/>
        <w:jc w:val="center"/>
        <w:rPr>
          <w:rFonts w:ascii="Calibri" w:hAnsi="Calibri" w:cs="Calibri"/>
        </w:rPr>
      </w:pPr>
      <w:bookmarkStart w:id="107" w:name="_Toc187794265"/>
      <w:r w:rsidRPr="00F26727">
        <w:rPr>
          <w:rFonts w:ascii="Calibri" w:hAnsi="Calibri" w:cs="Calibri"/>
        </w:rPr>
        <w:lastRenderedPageBreak/>
        <w:t>Diseño de la ventan</w:t>
      </w:r>
      <w:r>
        <w:rPr>
          <w:rFonts w:ascii="Calibri" w:hAnsi="Calibri" w:cs="Calibri"/>
        </w:rPr>
        <w:t>a Transportista</w:t>
      </w:r>
      <w:bookmarkEnd w:id="107"/>
    </w:p>
    <w:p w14:paraId="12AC191C" w14:textId="77777777" w:rsidR="000501CB" w:rsidRDefault="000501CB" w:rsidP="009A2CEE">
      <w:pPr>
        <w:jc w:val="both"/>
        <w:rPr>
          <w:rFonts w:ascii="Calibri" w:hAnsi="Calibri" w:cs="Calibri"/>
        </w:rPr>
      </w:pPr>
    </w:p>
    <w:p w14:paraId="5245B3AE" w14:textId="77777777" w:rsidR="000501CB" w:rsidRDefault="000501CB" w:rsidP="009A2CEE">
      <w:pPr>
        <w:jc w:val="both"/>
        <w:rPr>
          <w:rFonts w:ascii="Calibri" w:hAnsi="Calibri" w:cs="Calibri"/>
        </w:rPr>
      </w:pPr>
    </w:p>
    <w:p w14:paraId="5CDC4A64" w14:textId="77777777" w:rsidR="000501CB" w:rsidRDefault="000501CB" w:rsidP="009A2CEE">
      <w:pPr>
        <w:jc w:val="both"/>
        <w:rPr>
          <w:rFonts w:ascii="Calibri" w:hAnsi="Calibri" w:cs="Calibri"/>
        </w:rPr>
      </w:pPr>
    </w:p>
    <w:p w14:paraId="57EDD6E5" w14:textId="77777777" w:rsidR="000501CB" w:rsidRDefault="000501CB" w:rsidP="009A2CEE">
      <w:pPr>
        <w:jc w:val="both"/>
        <w:rPr>
          <w:rFonts w:ascii="Calibri" w:hAnsi="Calibri" w:cs="Calibri"/>
        </w:rPr>
      </w:pPr>
    </w:p>
    <w:p w14:paraId="483C1355" w14:textId="77777777" w:rsidR="000501CB" w:rsidRDefault="000501CB" w:rsidP="009A2CEE">
      <w:pPr>
        <w:jc w:val="both"/>
        <w:rPr>
          <w:rFonts w:ascii="Calibri" w:hAnsi="Calibri" w:cs="Calibri"/>
        </w:rPr>
      </w:pPr>
    </w:p>
    <w:p w14:paraId="00DAEBA3" w14:textId="77777777" w:rsidR="000501CB" w:rsidRDefault="000501CB" w:rsidP="009A2CEE">
      <w:pPr>
        <w:jc w:val="both"/>
        <w:rPr>
          <w:rFonts w:ascii="Calibri" w:hAnsi="Calibri" w:cs="Calibri"/>
        </w:rPr>
      </w:pPr>
    </w:p>
    <w:p w14:paraId="19DF8553" w14:textId="3B398EC1" w:rsidR="000501CB" w:rsidRDefault="000501CB" w:rsidP="009A2CEE">
      <w:pPr>
        <w:jc w:val="both"/>
        <w:rPr>
          <w:rFonts w:ascii="Calibri" w:hAnsi="Calibri" w:cs="Calibri"/>
        </w:rPr>
      </w:pPr>
      <w:r>
        <w:rPr>
          <w:noProof/>
        </w:rPr>
        <w:drawing>
          <wp:anchor distT="0" distB="0" distL="114300" distR="114300" simplePos="0" relativeHeight="251697152" behindDoc="0" locked="0" layoutInCell="1" allowOverlap="1" wp14:anchorId="2A26470D" wp14:editId="72E7CF75">
            <wp:simplePos x="0" y="0"/>
            <wp:positionH relativeFrom="margin">
              <wp:align>center</wp:align>
            </wp:positionH>
            <wp:positionV relativeFrom="margin">
              <wp:align>center</wp:align>
            </wp:positionV>
            <wp:extent cx="8183880" cy="3660140"/>
            <wp:effectExtent l="0" t="0" r="7620" b="0"/>
            <wp:wrapSquare wrapText="bothSides"/>
            <wp:docPr id="1673961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12" r="3453"/>
                    <a:stretch/>
                  </pic:blipFill>
                  <pic:spPr bwMode="auto">
                    <a:xfrm>
                      <a:off x="0" y="0"/>
                      <a:ext cx="8183880"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9BE0D" w14:textId="77777777" w:rsidR="000501CB" w:rsidRDefault="000501CB" w:rsidP="009A2CEE">
      <w:pPr>
        <w:jc w:val="both"/>
        <w:rPr>
          <w:rFonts w:ascii="Calibri" w:hAnsi="Calibri" w:cs="Calibri"/>
        </w:rPr>
      </w:pPr>
    </w:p>
    <w:p w14:paraId="50032E60" w14:textId="77777777" w:rsidR="000501CB" w:rsidRDefault="000501CB" w:rsidP="009A2CEE">
      <w:pPr>
        <w:jc w:val="both"/>
        <w:rPr>
          <w:rFonts w:ascii="Calibri" w:hAnsi="Calibri" w:cs="Calibri"/>
        </w:rPr>
      </w:pPr>
    </w:p>
    <w:p w14:paraId="5ACCA0FF" w14:textId="77777777" w:rsidR="000501CB" w:rsidRDefault="000501CB" w:rsidP="009A2CEE">
      <w:pPr>
        <w:jc w:val="both"/>
        <w:rPr>
          <w:rFonts w:ascii="Calibri" w:hAnsi="Calibri" w:cs="Calibri"/>
        </w:rPr>
        <w:sectPr w:rsidR="000501CB" w:rsidSect="000501CB">
          <w:pgSz w:w="16838" w:h="11906" w:orient="landscape"/>
          <w:pgMar w:top="1134" w:right="1440" w:bottom="1134" w:left="1440" w:header="720" w:footer="720" w:gutter="0"/>
          <w:cols w:space="720"/>
          <w:docGrid w:linePitch="600" w:charSpace="32768"/>
        </w:sectPr>
      </w:pPr>
    </w:p>
    <w:p w14:paraId="5C70E142" w14:textId="08015A0E" w:rsidR="000501CB" w:rsidRPr="00B97B07" w:rsidRDefault="000501CB" w:rsidP="000501CB">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transportistas </w:t>
      </w:r>
      <w:r w:rsidRPr="00B97B07">
        <w:rPr>
          <w:rFonts w:ascii="Calibri" w:hAnsi="Calibri" w:cs="Calibri"/>
        </w:rPr>
        <w:t>del sistema, permitiendo agregar, modificar y eliminar</w:t>
      </w:r>
      <w:r>
        <w:rPr>
          <w:rFonts w:ascii="Calibri" w:hAnsi="Calibri" w:cs="Calibri"/>
        </w:rPr>
        <w:t xml:space="preserve"> transportistas</w:t>
      </w:r>
      <w:r w:rsidRPr="00B97B07">
        <w:rPr>
          <w:rFonts w:ascii="Calibri" w:hAnsi="Calibri" w:cs="Calibri"/>
        </w:rPr>
        <w:t xml:space="preserve">. Ofrece una interfaz para visualizar, filtrar y editar información de </w:t>
      </w:r>
      <w:r>
        <w:rPr>
          <w:rFonts w:ascii="Calibri" w:hAnsi="Calibri" w:cs="Calibri"/>
        </w:rPr>
        <w:t xml:space="preserve">transportistas </w:t>
      </w:r>
      <w:r w:rsidRPr="00B97B07">
        <w:rPr>
          <w:rFonts w:ascii="Calibri" w:hAnsi="Calibri" w:cs="Calibri"/>
        </w:rPr>
        <w:t>existentes.</w:t>
      </w:r>
    </w:p>
    <w:p w14:paraId="717E976F" w14:textId="77777777" w:rsidR="000501CB" w:rsidRPr="00B97B07" w:rsidRDefault="000501CB" w:rsidP="000501CB">
      <w:pPr>
        <w:tabs>
          <w:tab w:val="left" w:pos="7824"/>
        </w:tabs>
        <w:jc w:val="both"/>
        <w:rPr>
          <w:rFonts w:ascii="Calibri" w:hAnsi="Calibri" w:cs="Calibri"/>
        </w:rPr>
      </w:pPr>
    </w:p>
    <w:p w14:paraId="20848433"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Elementos Clave:</w:t>
      </w:r>
    </w:p>
    <w:p w14:paraId="16D04A35" w14:textId="71B99E0B" w:rsidR="000501CB" w:rsidRPr="00B97B07" w:rsidRDefault="003E7DB8" w:rsidP="000501CB">
      <w:pPr>
        <w:numPr>
          <w:ilvl w:val="0"/>
          <w:numId w:val="234"/>
        </w:numPr>
        <w:tabs>
          <w:tab w:val="left" w:pos="7824"/>
        </w:tabs>
        <w:jc w:val="both"/>
        <w:rPr>
          <w:rFonts w:ascii="Calibri" w:hAnsi="Calibri" w:cs="Calibri"/>
        </w:rPr>
      </w:pPr>
      <w:r>
        <w:rPr>
          <w:rFonts w:ascii="Calibri" w:hAnsi="Calibri" w:cs="Calibri"/>
        </w:rPr>
        <w:t>Tabla</w:t>
      </w:r>
      <w:r w:rsidR="000501CB" w:rsidRPr="00B97B07">
        <w:rPr>
          <w:rFonts w:ascii="Calibri" w:hAnsi="Calibri" w:cs="Calibri"/>
        </w:rPr>
        <w:t xml:space="preserve"> para mostrar lista de </w:t>
      </w:r>
      <w:r w:rsidR="000501CB">
        <w:rPr>
          <w:rFonts w:ascii="Calibri" w:hAnsi="Calibri" w:cs="Calibri"/>
        </w:rPr>
        <w:t>los transportistas</w:t>
      </w:r>
    </w:p>
    <w:p w14:paraId="4FBB9723" w14:textId="073619DF" w:rsidR="000501CB" w:rsidRDefault="000501CB" w:rsidP="000501CB">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transportista</w:t>
      </w:r>
    </w:p>
    <w:p w14:paraId="6AA20948" w14:textId="50AEA636"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transportista</w:t>
      </w:r>
    </w:p>
    <w:p w14:paraId="654AFAC0"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088291A9"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41AC82E"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627E40A2" w14:textId="77777777" w:rsidR="000501CB" w:rsidRPr="00B97B07" w:rsidRDefault="000501CB" w:rsidP="000501CB">
      <w:pPr>
        <w:tabs>
          <w:tab w:val="left" w:pos="7824"/>
        </w:tabs>
        <w:ind w:left="720"/>
        <w:jc w:val="both"/>
        <w:rPr>
          <w:rFonts w:ascii="Calibri" w:hAnsi="Calibri" w:cs="Calibri"/>
        </w:rPr>
      </w:pPr>
    </w:p>
    <w:p w14:paraId="20828256"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Funcionalidades:</w:t>
      </w:r>
    </w:p>
    <w:p w14:paraId="49CEDDE8" w14:textId="67D163EF"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Listar </w:t>
      </w:r>
      <w:r>
        <w:rPr>
          <w:rFonts w:ascii="Calibri" w:hAnsi="Calibri" w:cs="Calibri"/>
        </w:rPr>
        <w:t>transportistas</w:t>
      </w:r>
      <w:r w:rsidRPr="000501CB">
        <w:rPr>
          <w:rFonts w:ascii="Calibri" w:hAnsi="Calibri" w:cs="Calibri"/>
        </w:rPr>
        <w:t xml:space="preserve"> existentes en una tabla interactiva</w:t>
      </w:r>
    </w:p>
    <w:p w14:paraId="2023DDC2" w14:textId="2006757D"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Agregar nuev</w:t>
      </w:r>
      <w:r>
        <w:rPr>
          <w:rFonts w:ascii="Calibri" w:hAnsi="Calibri" w:cs="Calibri"/>
        </w:rPr>
        <w:t>os transportistas</w:t>
      </w:r>
      <w:r w:rsidRPr="000501CB">
        <w:rPr>
          <w:rFonts w:ascii="Calibri" w:hAnsi="Calibri" w:cs="Calibri"/>
        </w:rPr>
        <w:t xml:space="preserve"> al sistema</w:t>
      </w:r>
    </w:p>
    <w:p w14:paraId="1AFF121A" w14:textId="4B2FC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Modificar información de l</w:t>
      </w:r>
      <w:r>
        <w:rPr>
          <w:rFonts w:ascii="Calibri" w:hAnsi="Calibri" w:cs="Calibri"/>
        </w:rPr>
        <w:t xml:space="preserve">os transportistas </w:t>
      </w:r>
      <w:r w:rsidRPr="000501CB">
        <w:rPr>
          <w:rFonts w:ascii="Calibri" w:hAnsi="Calibri" w:cs="Calibri"/>
        </w:rPr>
        <w:t>existentes</w:t>
      </w:r>
    </w:p>
    <w:p w14:paraId="466632E1" w14:textId="7ED234C8"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Eliminar </w:t>
      </w:r>
      <w:r>
        <w:rPr>
          <w:rFonts w:ascii="Calibri" w:hAnsi="Calibri" w:cs="Calibri"/>
        </w:rPr>
        <w:t>transportistas</w:t>
      </w:r>
      <w:r w:rsidRPr="000501CB">
        <w:rPr>
          <w:rFonts w:ascii="Calibri" w:hAnsi="Calibri" w:cs="Calibri"/>
        </w:rPr>
        <w:t xml:space="preserve"> del sistema</w:t>
      </w:r>
    </w:p>
    <w:p w14:paraId="59BACDDC" w14:textId="43E65DB1"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Filtrar </w:t>
      </w:r>
      <w:r w:rsidR="00636B0E">
        <w:rPr>
          <w:rFonts w:ascii="Calibri" w:hAnsi="Calibri" w:cs="Calibri"/>
        </w:rPr>
        <w:t>transportistas</w:t>
      </w:r>
      <w:r w:rsidRPr="000501CB">
        <w:rPr>
          <w:rFonts w:ascii="Calibri" w:hAnsi="Calibri" w:cs="Calibri"/>
        </w:rPr>
        <w:t xml:space="preserve"> por diferentes criterios</w:t>
      </w:r>
    </w:p>
    <w:p w14:paraId="6E784EE1" w14:textId="1D838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Generar códigos automáticos para l</w:t>
      </w:r>
      <w:r>
        <w:rPr>
          <w:rFonts w:ascii="Calibri" w:hAnsi="Calibri" w:cs="Calibri"/>
        </w:rPr>
        <w:t xml:space="preserve">os transportistas </w:t>
      </w:r>
    </w:p>
    <w:p w14:paraId="18770567" w14:textId="77777777"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Validación de campos obligatorios antes de guardar cambios</w:t>
      </w:r>
    </w:p>
    <w:p w14:paraId="2916F70B" w14:textId="77777777" w:rsidR="000501CB" w:rsidRDefault="000501CB" w:rsidP="000501CB">
      <w:pPr>
        <w:tabs>
          <w:tab w:val="left" w:pos="7908"/>
        </w:tabs>
        <w:rPr>
          <w:rFonts w:ascii="Calibri" w:hAnsi="Calibri" w:cs="Calibri"/>
        </w:rPr>
      </w:pPr>
    </w:p>
    <w:p w14:paraId="7110246E" w14:textId="77777777" w:rsidR="000501CB" w:rsidRPr="00DE36C7" w:rsidRDefault="000501CB" w:rsidP="000501CB">
      <w:pPr>
        <w:tabs>
          <w:tab w:val="left" w:pos="7908"/>
        </w:tabs>
        <w:rPr>
          <w:rFonts w:ascii="Calibri" w:hAnsi="Calibri" w:cs="Calibri"/>
          <w:b/>
          <w:bCs/>
        </w:rPr>
      </w:pPr>
      <w:r w:rsidRPr="00DE36C7">
        <w:rPr>
          <w:rFonts w:ascii="Calibri" w:hAnsi="Calibri" w:cs="Calibri"/>
          <w:b/>
          <w:bCs/>
        </w:rPr>
        <w:t>Consideraciones de Diseño</w:t>
      </w:r>
    </w:p>
    <w:p w14:paraId="13527C16"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E6F0FAA"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65B8C505" w14:textId="3DC11029" w:rsidR="000501CB" w:rsidRPr="00DE36C7" w:rsidRDefault="000501CB" w:rsidP="000501CB">
      <w:pPr>
        <w:numPr>
          <w:ilvl w:val="0"/>
          <w:numId w:val="285"/>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Pr>
          <w:rFonts w:ascii="Calibri" w:hAnsi="Calibri" w:cs="Calibri"/>
        </w:rPr>
        <w:t>los transportistas</w:t>
      </w:r>
      <w:r w:rsidRPr="00DE36C7">
        <w:rPr>
          <w:rFonts w:ascii="Calibri" w:hAnsi="Calibri" w:cs="Calibri"/>
        </w:rPr>
        <w:t>.</w:t>
      </w:r>
    </w:p>
    <w:p w14:paraId="7C6B4FF7"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BE7C04D" w14:textId="16DBF2E3"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Automatización: Se genera un código automático para nuev</w:t>
      </w:r>
      <w:r>
        <w:rPr>
          <w:rFonts w:ascii="Calibri" w:hAnsi="Calibri" w:cs="Calibri"/>
        </w:rPr>
        <w:t>os transportistas</w:t>
      </w:r>
      <w:r w:rsidRPr="00DE36C7">
        <w:rPr>
          <w:rFonts w:ascii="Calibri" w:hAnsi="Calibri" w:cs="Calibri"/>
        </w:rPr>
        <w:t>.</w:t>
      </w:r>
    </w:p>
    <w:p w14:paraId="44C91055" w14:textId="61379446"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Pr>
          <w:rFonts w:ascii="Calibri" w:hAnsi="Calibri" w:cs="Calibri"/>
        </w:rPr>
        <w:t>transportistas</w:t>
      </w:r>
      <w:r w:rsidRPr="00DE36C7">
        <w:rPr>
          <w:rFonts w:ascii="Calibri" w:hAnsi="Calibri" w:cs="Calibri"/>
        </w:rPr>
        <w:t>.</w:t>
      </w:r>
    </w:p>
    <w:p w14:paraId="708455DB" w14:textId="6E57C52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Seguridad: Se solicita confirmación antes de eliminar un</w:t>
      </w:r>
      <w:r>
        <w:rPr>
          <w:rFonts w:ascii="Calibri" w:hAnsi="Calibri" w:cs="Calibri"/>
        </w:rPr>
        <w:t xml:space="preserve"> transportista</w:t>
      </w:r>
      <w:r w:rsidRPr="00DE36C7">
        <w:rPr>
          <w:rFonts w:ascii="Calibri" w:hAnsi="Calibri" w:cs="Calibri"/>
        </w:rPr>
        <w:t>.</w:t>
      </w:r>
    </w:p>
    <w:p w14:paraId="1FDEAF9E" w14:textId="32F0BE0F"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Información Adicional: Se muestra información relevante sobre </w:t>
      </w:r>
      <w:r>
        <w:rPr>
          <w:rFonts w:ascii="Calibri" w:hAnsi="Calibri" w:cs="Calibri"/>
        </w:rPr>
        <w:t>el transportista</w:t>
      </w:r>
      <w:r w:rsidRPr="00DE36C7">
        <w:rPr>
          <w:rFonts w:ascii="Calibri" w:hAnsi="Calibri" w:cs="Calibri"/>
        </w:rPr>
        <w:t xml:space="preserve"> mientras se busca en la tabla.</w:t>
      </w:r>
    </w:p>
    <w:p w14:paraId="3D03FA05" w14:textId="06B2F50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de Filtros: Se permite filtrar la lista de </w:t>
      </w:r>
      <w:r>
        <w:rPr>
          <w:rFonts w:ascii="Calibri" w:hAnsi="Calibri" w:cs="Calibri"/>
        </w:rPr>
        <w:t>transportistas</w:t>
      </w:r>
      <w:r w:rsidRPr="00DE36C7">
        <w:rPr>
          <w:rFonts w:ascii="Calibri" w:hAnsi="Calibri" w:cs="Calibri"/>
        </w:rPr>
        <w:t xml:space="preserve"> por diferentes columnas.</w:t>
      </w:r>
    </w:p>
    <w:p w14:paraId="5C9B5F71" w14:textId="161ECB9D"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Manejo de Selección: Se implementa un botón de selección para ver detalles de un</w:t>
      </w:r>
      <w:r>
        <w:rPr>
          <w:rFonts w:ascii="Calibri" w:hAnsi="Calibri" w:cs="Calibri"/>
        </w:rPr>
        <w:t xml:space="preserve"> transportista</w:t>
      </w:r>
      <w:r w:rsidRPr="00DE36C7">
        <w:rPr>
          <w:rFonts w:ascii="Calibri" w:hAnsi="Calibri" w:cs="Calibri"/>
        </w:rPr>
        <w:t xml:space="preserve"> específic</w:t>
      </w:r>
      <w:r>
        <w:rPr>
          <w:rFonts w:ascii="Calibri" w:hAnsi="Calibri" w:cs="Calibri"/>
        </w:rPr>
        <w:t>o</w:t>
      </w:r>
      <w:r w:rsidRPr="00DE36C7">
        <w:rPr>
          <w:rFonts w:ascii="Calibri" w:hAnsi="Calibri" w:cs="Calibri"/>
        </w:rPr>
        <w:t>.</w:t>
      </w:r>
    </w:p>
    <w:p w14:paraId="0881F145" w14:textId="77777777" w:rsidR="000501CB" w:rsidRDefault="000501CB" w:rsidP="009A2CEE">
      <w:pPr>
        <w:jc w:val="both"/>
        <w:rPr>
          <w:rFonts w:ascii="Calibri" w:hAnsi="Calibri" w:cs="Calibri"/>
        </w:rPr>
      </w:pPr>
    </w:p>
    <w:p w14:paraId="4BB88C9B" w14:textId="77777777" w:rsidR="000501CB" w:rsidRDefault="000501CB" w:rsidP="009A2CEE">
      <w:pPr>
        <w:jc w:val="both"/>
        <w:rPr>
          <w:rFonts w:ascii="Calibri" w:hAnsi="Calibri" w:cs="Calibri"/>
        </w:rPr>
      </w:pPr>
    </w:p>
    <w:p w14:paraId="78E3796C" w14:textId="77777777" w:rsidR="000501CB" w:rsidRDefault="000501CB" w:rsidP="009A2CEE">
      <w:pPr>
        <w:jc w:val="both"/>
        <w:rPr>
          <w:rFonts w:ascii="Calibri" w:hAnsi="Calibri" w:cs="Calibri"/>
        </w:rPr>
      </w:pPr>
    </w:p>
    <w:p w14:paraId="6B394A04" w14:textId="77777777" w:rsidR="000501CB" w:rsidRDefault="000501CB" w:rsidP="009A2CEE">
      <w:pPr>
        <w:jc w:val="both"/>
        <w:rPr>
          <w:rFonts w:ascii="Calibri" w:hAnsi="Calibri" w:cs="Calibri"/>
        </w:rPr>
      </w:pPr>
    </w:p>
    <w:p w14:paraId="233926EC" w14:textId="77777777" w:rsidR="000501CB" w:rsidRDefault="000501CB" w:rsidP="009A2CEE">
      <w:pPr>
        <w:jc w:val="both"/>
        <w:rPr>
          <w:rFonts w:ascii="Calibri" w:hAnsi="Calibri" w:cs="Calibri"/>
        </w:rPr>
      </w:pPr>
    </w:p>
    <w:p w14:paraId="565ECE57" w14:textId="77777777" w:rsidR="000501CB" w:rsidRDefault="000501CB" w:rsidP="009A2CEE">
      <w:pPr>
        <w:jc w:val="both"/>
        <w:rPr>
          <w:rFonts w:ascii="Calibri" w:hAnsi="Calibri" w:cs="Calibri"/>
        </w:rPr>
      </w:pPr>
    </w:p>
    <w:p w14:paraId="4ECDD8C8" w14:textId="77777777" w:rsidR="000501CB" w:rsidRDefault="000501CB" w:rsidP="009A2CEE">
      <w:pPr>
        <w:jc w:val="both"/>
        <w:rPr>
          <w:rFonts w:ascii="Calibri" w:hAnsi="Calibri" w:cs="Calibri"/>
        </w:rPr>
      </w:pPr>
    </w:p>
    <w:p w14:paraId="52FF722E" w14:textId="77777777" w:rsidR="000501CB" w:rsidRDefault="000501CB" w:rsidP="009A2CEE">
      <w:pPr>
        <w:jc w:val="both"/>
        <w:rPr>
          <w:rFonts w:ascii="Calibri" w:hAnsi="Calibri" w:cs="Calibri"/>
        </w:rPr>
      </w:pPr>
    </w:p>
    <w:p w14:paraId="3286B501" w14:textId="77777777" w:rsidR="000501CB" w:rsidRDefault="000501CB" w:rsidP="009A2CEE">
      <w:pPr>
        <w:jc w:val="both"/>
        <w:rPr>
          <w:rFonts w:ascii="Calibri" w:hAnsi="Calibri" w:cs="Calibri"/>
        </w:rPr>
      </w:pPr>
    </w:p>
    <w:p w14:paraId="1E28E4C5" w14:textId="77777777" w:rsidR="00636B0E" w:rsidRDefault="00636B0E" w:rsidP="009A2CEE">
      <w:pPr>
        <w:jc w:val="both"/>
        <w:rPr>
          <w:rFonts w:ascii="Calibri" w:hAnsi="Calibri" w:cs="Calibri"/>
        </w:rPr>
        <w:sectPr w:rsidR="00636B0E" w:rsidSect="000501CB">
          <w:pgSz w:w="11906" w:h="16838"/>
          <w:pgMar w:top="1440" w:right="1134" w:bottom="1440" w:left="1134" w:header="720" w:footer="720" w:gutter="0"/>
          <w:cols w:space="720"/>
          <w:docGrid w:linePitch="600" w:charSpace="32768"/>
        </w:sectPr>
      </w:pPr>
    </w:p>
    <w:p w14:paraId="3A807731" w14:textId="40607006" w:rsidR="00636B0E" w:rsidRDefault="00636B0E" w:rsidP="00636B0E">
      <w:pPr>
        <w:pStyle w:val="Ttulo4"/>
        <w:jc w:val="center"/>
        <w:rPr>
          <w:rFonts w:ascii="Calibri" w:hAnsi="Calibri" w:cs="Calibri"/>
        </w:rPr>
      </w:pPr>
      <w:bookmarkStart w:id="108" w:name="_Toc187794266"/>
      <w:r w:rsidRPr="00F26727">
        <w:rPr>
          <w:rFonts w:ascii="Calibri" w:hAnsi="Calibri" w:cs="Calibri"/>
        </w:rPr>
        <w:lastRenderedPageBreak/>
        <w:t>Diseño de la ventan</w:t>
      </w:r>
      <w:r>
        <w:rPr>
          <w:rFonts w:ascii="Calibri" w:hAnsi="Calibri" w:cs="Calibri"/>
        </w:rPr>
        <w:t>a Cliente</w:t>
      </w:r>
      <w:bookmarkEnd w:id="108"/>
    </w:p>
    <w:p w14:paraId="0466F9C5" w14:textId="77777777" w:rsidR="000501CB" w:rsidRDefault="000501CB" w:rsidP="009A2CEE">
      <w:pPr>
        <w:jc w:val="both"/>
        <w:rPr>
          <w:rFonts w:ascii="Calibri" w:hAnsi="Calibri" w:cs="Calibri"/>
        </w:rPr>
      </w:pPr>
    </w:p>
    <w:p w14:paraId="7E087EFE" w14:textId="77777777" w:rsidR="000501CB" w:rsidRDefault="000501CB" w:rsidP="009A2CEE">
      <w:pPr>
        <w:jc w:val="both"/>
        <w:rPr>
          <w:rFonts w:ascii="Calibri" w:hAnsi="Calibri" w:cs="Calibri"/>
        </w:rPr>
      </w:pPr>
    </w:p>
    <w:p w14:paraId="58056A58" w14:textId="77777777" w:rsidR="00636B0E" w:rsidRDefault="00636B0E" w:rsidP="009A2CEE">
      <w:pPr>
        <w:jc w:val="both"/>
        <w:rPr>
          <w:rFonts w:ascii="Calibri" w:hAnsi="Calibri" w:cs="Calibri"/>
        </w:rPr>
      </w:pPr>
    </w:p>
    <w:p w14:paraId="0395E912" w14:textId="77777777" w:rsidR="00636B0E" w:rsidRDefault="00636B0E" w:rsidP="009A2CEE">
      <w:pPr>
        <w:jc w:val="both"/>
        <w:rPr>
          <w:rFonts w:ascii="Calibri" w:hAnsi="Calibri" w:cs="Calibri"/>
        </w:rPr>
      </w:pPr>
    </w:p>
    <w:p w14:paraId="0F8AB2B8" w14:textId="001754EE" w:rsidR="00636B0E" w:rsidRDefault="00636B0E" w:rsidP="009A2CEE">
      <w:pPr>
        <w:jc w:val="both"/>
        <w:rPr>
          <w:rFonts w:ascii="Calibri" w:hAnsi="Calibri" w:cs="Calibri"/>
        </w:rPr>
      </w:pPr>
      <w:r>
        <w:rPr>
          <w:noProof/>
        </w:rPr>
        <w:drawing>
          <wp:anchor distT="0" distB="0" distL="114300" distR="114300" simplePos="0" relativeHeight="251699200" behindDoc="0" locked="0" layoutInCell="1" allowOverlap="1" wp14:anchorId="038CEA6C" wp14:editId="19E43647">
            <wp:simplePos x="0" y="0"/>
            <wp:positionH relativeFrom="margin">
              <wp:align>center</wp:align>
            </wp:positionH>
            <wp:positionV relativeFrom="margin">
              <wp:align>center</wp:align>
            </wp:positionV>
            <wp:extent cx="8199120" cy="3838575"/>
            <wp:effectExtent l="0" t="0" r="0" b="9525"/>
            <wp:wrapSquare wrapText="bothSides"/>
            <wp:docPr id="591715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83" r="3711"/>
                    <a:stretch/>
                  </pic:blipFill>
                  <pic:spPr bwMode="auto">
                    <a:xfrm>
                      <a:off x="0" y="0"/>
                      <a:ext cx="8199120" cy="383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04761" w14:textId="77777777" w:rsidR="00636B0E" w:rsidRDefault="00636B0E" w:rsidP="009A2CEE">
      <w:pPr>
        <w:jc w:val="both"/>
        <w:rPr>
          <w:rFonts w:ascii="Calibri" w:hAnsi="Calibri" w:cs="Calibri"/>
        </w:rPr>
      </w:pPr>
    </w:p>
    <w:p w14:paraId="788165C5" w14:textId="77777777" w:rsidR="00636B0E" w:rsidRDefault="00636B0E" w:rsidP="009A2CEE">
      <w:pPr>
        <w:jc w:val="both"/>
        <w:rPr>
          <w:rFonts w:ascii="Calibri" w:hAnsi="Calibri" w:cs="Calibri"/>
        </w:rPr>
      </w:pPr>
    </w:p>
    <w:p w14:paraId="49A3AAE5" w14:textId="64955F58" w:rsidR="00636B0E" w:rsidRDefault="00636B0E" w:rsidP="009A2CEE">
      <w:pPr>
        <w:jc w:val="both"/>
        <w:rPr>
          <w:rFonts w:ascii="Calibri" w:hAnsi="Calibri" w:cs="Calibri"/>
        </w:rPr>
      </w:pPr>
    </w:p>
    <w:p w14:paraId="0579735E" w14:textId="77777777" w:rsidR="00636B0E" w:rsidRDefault="00636B0E" w:rsidP="009A2CEE">
      <w:pPr>
        <w:jc w:val="both"/>
        <w:rPr>
          <w:rFonts w:ascii="Calibri" w:hAnsi="Calibri" w:cs="Calibri"/>
        </w:rPr>
        <w:sectPr w:rsidR="00636B0E" w:rsidSect="00636B0E">
          <w:pgSz w:w="16838" w:h="11906" w:orient="landscape"/>
          <w:pgMar w:top="1134" w:right="1440" w:bottom="1134" w:left="1440" w:header="720" w:footer="720" w:gutter="0"/>
          <w:cols w:space="720"/>
          <w:docGrid w:linePitch="600" w:charSpace="32768"/>
        </w:sectPr>
      </w:pPr>
    </w:p>
    <w:p w14:paraId="319F6586" w14:textId="79CAFDA7" w:rsidR="00636B0E" w:rsidRPr="00B97B07" w:rsidRDefault="00636B0E" w:rsidP="00636B0E">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clientes </w:t>
      </w:r>
      <w:r w:rsidRPr="00B97B07">
        <w:rPr>
          <w:rFonts w:ascii="Calibri" w:hAnsi="Calibri" w:cs="Calibri"/>
        </w:rPr>
        <w:t>del sistema, permitiendo agregar, modificar y eliminar</w:t>
      </w:r>
      <w:r>
        <w:rPr>
          <w:rFonts w:ascii="Calibri" w:hAnsi="Calibri" w:cs="Calibri"/>
        </w:rPr>
        <w:t xml:space="preserve"> clientes</w:t>
      </w:r>
      <w:r w:rsidRPr="00B97B07">
        <w:rPr>
          <w:rFonts w:ascii="Calibri" w:hAnsi="Calibri" w:cs="Calibri"/>
        </w:rPr>
        <w:t xml:space="preserve">. Ofrece una interfaz para visualizar, filtrar y editar información de </w:t>
      </w:r>
      <w:r>
        <w:rPr>
          <w:rFonts w:ascii="Calibri" w:hAnsi="Calibri" w:cs="Calibri"/>
        </w:rPr>
        <w:t xml:space="preserve">clientes </w:t>
      </w:r>
      <w:r w:rsidRPr="00B97B07">
        <w:rPr>
          <w:rFonts w:ascii="Calibri" w:hAnsi="Calibri" w:cs="Calibri"/>
        </w:rPr>
        <w:t>existentes.</w:t>
      </w:r>
    </w:p>
    <w:p w14:paraId="4B069D7F" w14:textId="77777777" w:rsidR="00636B0E" w:rsidRPr="00B97B07" w:rsidRDefault="00636B0E" w:rsidP="00636B0E">
      <w:pPr>
        <w:tabs>
          <w:tab w:val="left" w:pos="7824"/>
        </w:tabs>
        <w:jc w:val="both"/>
        <w:rPr>
          <w:rFonts w:ascii="Calibri" w:hAnsi="Calibri" w:cs="Calibri"/>
        </w:rPr>
      </w:pPr>
    </w:p>
    <w:p w14:paraId="57D4E67B"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Elementos Clave:</w:t>
      </w:r>
    </w:p>
    <w:p w14:paraId="1D9AD241" w14:textId="7F67FE66" w:rsidR="00636B0E" w:rsidRPr="00B97B07" w:rsidRDefault="003E7DB8" w:rsidP="00636B0E">
      <w:pPr>
        <w:numPr>
          <w:ilvl w:val="0"/>
          <w:numId w:val="234"/>
        </w:numPr>
        <w:tabs>
          <w:tab w:val="left" w:pos="7824"/>
        </w:tabs>
        <w:jc w:val="both"/>
        <w:rPr>
          <w:rFonts w:ascii="Calibri" w:hAnsi="Calibri" w:cs="Calibri"/>
        </w:rPr>
      </w:pPr>
      <w:r>
        <w:rPr>
          <w:rFonts w:ascii="Calibri" w:hAnsi="Calibri" w:cs="Calibri"/>
        </w:rPr>
        <w:t>Tabla</w:t>
      </w:r>
      <w:r w:rsidR="00636B0E" w:rsidRPr="00B97B07">
        <w:rPr>
          <w:rFonts w:ascii="Calibri" w:hAnsi="Calibri" w:cs="Calibri"/>
        </w:rPr>
        <w:t xml:space="preserve"> para mostrar lista de </w:t>
      </w:r>
      <w:r w:rsidR="00636B0E">
        <w:rPr>
          <w:rFonts w:ascii="Calibri" w:hAnsi="Calibri" w:cs="Calibri"/>
        </w:rPr>
        <w:t>los clientes</w:t>
      </w:r>
    </w:p>
    <w:p w14:paraId="5780CBB9" w14:textId="535DC5FC" w:rsidR="00636B0E" w:rsidRDefault="00636B0E" w:rsidP="00636B0E">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cliente</w:t>
      </w:r>
    </w:p>
    <w:p w14:paraId="03145652" w14:textId="7C267C80"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cliente</w:t>
      </w:r>
    </w:p>
    <w:p w14:paraId="3E4040A9"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41FD6811"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18E2865"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35B08AD3" w14:textId="77777777" w:rsidR="00636B0E" w:rsidRPr="00B97B07" w:rsidRDefault="00636B0E" w:rsidP="00636B0E">
      <w:pPr>
        <w:tabs>
          <w:tab w:val="left" w:pos="7824"/>
        </w:tabs>
        <w:ind w:left="720"/>
        <w:jc w:val="both"/>
        <w:rPr>
          <w:rFonts w:ascii="Calibri" w:hAnsi="Calibri" w:cs="Calibri"/>
        </w:rPr>
      </w:pPr>
    </w:p>
    <w:p w14:paraId="50CA9C37"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Funcionalidades:</w:t>
      </w:r>
    </w:p>
    <w:p w14:paraId="07D7C279" w14:textId="2D18E9AB"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clientes</w:t>
      </w:r>
      <w:r w:rsidRPr="00636B0E">
        <w:rPr>
          <w:rFonts w:ascii="Calibri" w:hAnsi="Calibri" w:cs="Calibri"/>
        </w:rPr>
        <w:t xml:space="preserve"> existentes en una tabla interactiva</w:t>
      </w:r>
    </w:p>
    <w:p w14:paraId="7B4C6349" w14:textId="0346896D"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Agregar nuevos </w:t>
      </w:r>
      <w:r>
        <w:rPr>
          <w:rFonts w:ascii="Calibri" w:hAnsi="Calibri" w:cs="Calibri"/>
        </w:rPr>
        <w:t>clientes</w:t>
      </w:r>
      <w:r w:rsidRPr="00636B0E">
        <w:rPr>
          <w:rFonts w:ascii="Calibri" w:hAnsi="Calibri" w:cs="Calibri"/>
        </w:rPr>
        <w:t xml:space="preserve"> al sistema</w:t>
      </w:r>
    </w:p>
    <w:p w14:paraId="3C89E4BA" w14:textId="40C6629E"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Modificar información de los </w:t>
      </w:r>
      <w:r>
        <w:rPr>
          <w:rFonts w:ascii="Calibri" w:hAnsi="Calibri" w:cs="Calibri"/>
        </w:rPr>
        <w:t xml:space="preserve">clientes </w:t>
      </w:r>
      <w:r w:rsidRPr="00636B0E">
        <w:rPr>
          <w:rFonts w:ascii="Calibri" w:hAnsi="Calibri" w:cs="Calibri"/>
        </w:rPr>
        <w:t>existentes</w:t>
      </w:r>
    </w:p>
    <w:p w14:paraId="11187B21" w14:textId="67DB7408"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clientes </w:t>
      </w:r>
      <w:r w:rsidRPr="00636B0E">
        <w:rPr>
          <w:rFonts w:ascii="Calibri" w:hAnsi="Calibri" w:cs="Calibri"/>
        </w:rPr>
        <w:t>del sistema</w:t>
      </w:r>
    </w:p>
    <w:p w14:paraId="7338665E" w14:textId="1856DE10"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Filtrar </w:t>
      </w:r>
      <w:r>
        <w:rPr>
          <w:rFonts w:ascii="Calibri" w:hAnsi="Calibri" w:cs="Calibri"/>
        </w:rPr>
        <w:t>clientes</w:t>
      </w:r>
      <w:r w:rsidRPr="00636B0E">
        <w:rPr>
          <w:rFonts w:ascii="Calibri" w:hAnsi="Calibri" w:cs="Calibri"/>
        </w:rPr>
        <w:t xml:space="preserve"> por diferentes criterios</w:t>
      </w:r>
    </w:p>
    <w:p w14:paraId="55BC2BFE"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Generar códigos automáticos para los transportistas </w:t>
      </w:r>
    </w:p>
    <w:p w14:paraId="2EF09541"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Validación de campos obligatorios antes de guardar cambios</w:t>
      </w:r>
    </w:p>
    <w:p w14:paraId="5E9A9A41" w14:textId="77777777" w:rsidR="00636B0E" w:rsidRDefault="00636B0E" w:rsidP="00636B0E">
      <w:pPr>
        <w:tabs>
          <w:tab w:val="left" w:pos="7908"/>
        </w:tabs>
        <w:rPr>
          <w:rFonts w:ascii="Calibri" w:hAnsi="Calibri" w:cs="Calibri"/>
        </w:rPr>
      </w:pPr>
    </w:p>
    <w:p w14:paraId="6C1C9FEE" w14:textId="77777777" w:rsidR="00636B0E" w:rsidRPr="00DE36C7" w:rsidRDefault="00636B0E" w:rsidP="00636B0E">
      <w:pPr>
        <w:tabs>
          <w:tab w:val="left" w:pos="7908"/>
        </w:tabs>
        <w:rPr>
          <w:rFonts w:ascii="Calibri" w:hAnsi="Calibri" w:cs="Calibri"/>
          <w:b/>
          <w:bCs/>
        </w:rPr>
      </w:pPr>
      <w:r w:rsidRPr="00DE36C7">
        <w:rPr>
          <w:rFonts w:ascii="Calibri" w:hAnsi="Calibri" w:cs="Calibri"/>
          <w:b/>
          <w:bCs/>
        </w:rPr>
        <w:t>Consideraciones de Diseño</w:t>
      </w:r>
    </w:p>
    <w:p w14:paraId="21305204"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55C7344D"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562E4770" w14:textId="1F97B2A0" w:rsidR="00636B0E" w:rsidRPr="00636B0E" w:rsidRDefault="00636B0E" w:rsidP="00636B0E">
      <w:pPr>
        <w:pStyle w:val="Prrafodelista"/>
        <w:numPr>
          <w:ilvl w:val="0"/>
          <w:numId w:val="289"/>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los </w:t>
      </w:r>
      <w:r w:rsidR="00212839">
        <w:rPr>
          <w:rFonts w:ascii="Calibri" w:hAnsi="Calibri" w:cs="Calibri"/>
        </w:rPr>
        <w:t>clientes</w:t>
      </w:r>
      <w:r w:rsidRPr="00636B0E">
        <w:rPr>
          <w:rFonts w:ascii="Calibri" w:hAnsi="Calibri" w:cs="Calibri"/>
        </w:rPr>
        <w:t>.</w:t>
      </w:r>
    </w:p>
    <w:p w14:paraId="487768E1"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27FF6DBC" w14:textId="2ACE2271"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Automatización: Se genera un código automático para nuevos </w:t>
      </w:r>
      <w:r w:rsidR="00212839">
        <w:rPr>
          <w:rFonts w:ascii="Calibri" w:hAnsi="Calibri" w:cs="Calibri"/>
        </w:rPr>
        <w:t>clientes</w:t>
      </w:r>
      <w:r w:rsidRPr="00636B0E">
        <w:rPr>
          <w:rFonts w:ascii="Calibri" w:hAnsi="Calibri" w:cs="Calibri"/>
        </w:rPr>
        <w:t>.</w:t>
      </w:r>
    </w:p>
    <w:p w14:paraId="0D2191A7" w14:textId="53532F5A"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El sistema permite agregar, modificar y eliminar múltiples </w:t>
      </w:r>
      <w:r w:rsidR="00212839">
        <w:rPr>
          <w:rFonts w:ascii="Calibri" w:hAnsi="Calibri" w:cs="Calibri"/>
        </w:rPr>
        <w:t>clientes</w:t>
      </w:r>
      <w:r w:rsidRPr="00636B0E">
        <w:rPr>
          <w:rFonts w:ascii="Calibri" w:hAnsi="Calibri" w:cs="Calibri"/>
        </w:rPr>
        <w:t>.</w:t>
      </w:r>
    </w:p>
    <w:p w14:paraId="5BDD6AAA" w14:textId="446AB3A5"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Seguridad: Se solicita confirmación antes de eliminar un </w:t>
      </w:r>
      <w:r w:rsidR="00212839">
        <w:rPr>
          <w:rFonts w:ascii="Calibri" w:hAnsi="Calibri" w:cs="Calibri"/>
        </w:rPr>
        <w:t>cliente</w:t>
      </w:r>
      <w:r w:rsidRPr="00636B0E">
        <w:rPr>
          <w:rFonts w:ascii="Calibri" w:hAnsi="Calibri" w:cs="Calibri"/>
        </w:rPr>
        <w:t>.</w:t>
      </w:r>
    </w:p>
    <w:p w14:paraId="5851E209" w14:textId="048BAC43"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Información Adicional: Se muestra información relevante sobre el </w:t>
      </w:r>
      <w:r w:rsidR="00212839">
        <w:rPr>
          <w:rFonts w:ascii="Calibri" w:hAnsi="Calibri" w:cs="Calibri"/>
        </w:rPr>
        <w:t xml:space="preserve">cliente </w:t>
      </w:r>
      <w:r w:rsidRPr="00636B0E">
        <w:rPr>
          <w:rFonts w:ascii="Calibri" w:hAnsi="Calibri" w:cs="Calibri"/>
        </w:rPr>
        <w:t>mientras se busca en la tabla.</w:t>
      </w:r>
    </w:p>
    <w:p w14:paraId="58594AC9" w14:textId="3CC64FB2"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de Filtros: Se permite filtrar la lista de </w:t>
      </w:r>
      <w:r w:rsidR="00212839">
        <w:rPr>
          <w:rFonts w:ascii="Calibri" w:hAnsi="Calibri" w:cs="Calibri"/>
        </w:rPr>
        <w:t xml:space="preserve">clientes </w:t>
      </w:r>
      <w:r w:rsidRPr="00636B0E">
        <w:rPr>
          <w:rFonts w:ascii="Calibri" w:hAnsi="Calibri" w:cs="Calibri"/>
        </w:rPr>
        <w:t>por diferentes columnas.</w:t>
      </w:r>
    </w:p>
    <w:p w14:paraId="7496E0DA" w14:textId="19871B3F"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Manejo de Selección: Se implementa un botón de selección para ver detalles de un </w:t>
      </w:r>
      <w:r w:rsidR="00212839">
        <w:rPr>
          <w:rFonts w:ascii="Calibri" w:hAnsi="Calibri" w:cs="Calibri"/>
        </w:rPr>
        <w:t xml:space="preserve">cliente </w:t>
      </w:r>
      <w:r w:rsidRPr="00636B0E">
        <w:rPr>
          <w:rFonts w:ascii="Calibri" w:hAnsi="Calibri" w:cs="Calibri"/>
        </w:rPr>
        <w:t>específico.</w:t>
      </w:r>
    </w:p>
    <w:p w14:paraId="76280E00" w14:textId="33D61FAC" w:rsidR="00636B0E" w:rsidRDefault="00636B0E" w:rsidP="009A2CEE">
      <w:pPr>
        <w:jc w:val="both"/>
        <w:rPr>
          <w:rFonts w:ascii="Calibri" w:hAnsi="Calibri" w:cs="Calibri"/>
        </w:rPr>
      </w:pPr>
    </w:p>
    <w:p w14:paraId="24775328" w14:textId="77777777" w:rsidR="00636B0E" w:rsidRDefault="00636B0E" w:rsidP="009A2CEE">
      <w:pPr>
        <w:jc w:val="both"/>
        <w:rPr>
          <w:rFonts w:ascii="Calibri" w:hAnsi="Calibri" w:cs="Calibri"/>
        </w:rPr>
      </w:pPr>
    </w:p>
    <w:p w14:paraId="6200C7F1" w14:textId="75810B92" w:rsidR="00636B0E" w:rsidRDefault="00636B0E" w:rsidP="009A2CEE">
      <w:pPr>
        <w:jc w:val="both"/>
        <w:rPr>
          <w:rFonts w:ascii="Calibri" w:hAnsi="Calibri" w:cs="Calibri"/>
        </w:rPr>
      </w:pPr>
    </w:p>
    <w:p w14:paraId="443B4CC5" w14:textId="77777777" w:rsidR="00636B0E" w:rsidRDefault="00636B0E" w:rsidP="009A2CEE">
      <w:pPr>
        <w:jc w:val="both"/>
        <w:rPr>
          <w:rFonts w:ascii="Calibri" w:hAnsi="Calibri" w:cs="Calibri"/>
        </w:rPr>
      </w:pPr>
    </w:p>
    <w:p w14:paraId="500F246B" w14:textId="57C1E264" w:rsidR="00636B0E" w:rsidRDefault="00636B0E" w:rsidP="009A2CEE">
      <w:pPr>
        <w:jc w:val="both"/>
        <w:rPr>
          <w:rFonts w:ascii="Calibri" w:hAnsi="Calibri" w:cs="Calibri"/>
        </w:rPr>
      </w:pPr>
    </w:p>
    <w:p w14:paraId="270D8EBC" w14:textId="71104484" w:rsidR="00636B0E" w:rsidRDefault="00636B0E" w:rsidP="009A2CEE">
      <w:pPr>
        <w:jc w:val="both"/>
        <w:rPr>
          <w:rFonts w:ascii="Calibri" w:hAnsi="Calibri" w:cs="Calibri"/>
        </w:rPr>
      </w:pPr>
    </w:p>
    <w:p w14:paraId="2ABCDA64" w14:textId="77777777" w:rsidR="00636B0E" w:rsidRDefault="00636B0E" w:rsidP="009A2CEE">
      <w:pPr>
        <w:jc w:val="both"/>
        <w:rPr>
          <w:rFonts w:ascii="Calibri" w:hAnsi="Calibri" w:cs="Calibri"/>
        </w:rPr>
      </w:pPr>
    </w:p>
    <w:p w14:paraId="36A8F13E" w14:textId="77777777" w:rsidR="00636B0E" w:rsidRDefault="00636B0E" w:rsidP="009A2CEE">
      <w:pPr>
        <w:jc w:val="both"/>
        <w:rPr>
          <w:rFonts w:ascii="Calibri" w:hAnsi="Calibri" w:cs="Calibri"/>
        </w:rPr>
      </w:pPr>
    </w:p>
    <w:p w14:paraId="0CC006D0" w14:textId="77777777" w:rsidR="00307246" w:rsidRDefault="00307246" w:rsidP="009A2CEE">
      <w:pPr>
        <w:jc w:val="both"/>
        <w:rPr>
          <w:rFonts w:ascii="Calibri" w:hAnsi="Calibri" w:cs="Calibri"/>
        </w:rPr>
        <w:sectPr w:rsidR="00307246" w:rsidSect="00636B0E">
          <w:pgSz w:w="11906" w:h="16838"/>
          <w:pgMar w:top="1440" w:right="1134" w:bottom="1440" w:left="1134" w:header="720" w:footer="720" w:gutter="0"/>
          <w:cols w:space="720"/>
          <w:docGrid w:linePitch="600" w:charSpace="32768"/>
        </w:sectPr>
      </w:pPr>
    </w:p>
    <w:p w14:paraId="2D1D417B" w14:textId="7AA664CE" w:rsidR="00307246" w:rsidRDefault="00307246" w:rsidP="00307246">
      <w:pPr>
        <w:pStyle w:val="Ttulo4"/>
        <w:numPr>
          <w:ilvl w:val="0"/>
          <w:numId w:val="0"/>
        </w:numPr>
        <w:jc w:val="center"/>
        <w:rPr>
          <w:rFonts w:ascii="Calibri" w:hAnsi="Calibri" w:cs="Calibri"/>
        </w:rPr>
      </w:pPr>
      <w:bookmarkStart w:id="109" w:name="_Toc187794267"/>
      <w:r w:rsidRPr="00F26727">
        <w:rPr>
          <w:rFonts w:ascii="Calibri" w:hAnsi="Calibri" w:cs="Calibri"/>
        </w:rPr>
        <w:lastRenderedPageBreak/>
        <w:t>Diseño de la ventan</w:t>
      </w:r>
      <w:r>
        <w:rPr>
          <w:rFonts w:ascii="Calibri" w:hAnsi="Calibri" w:cs="Calibri"/>
        </w:rPr>
        <w:t>a Sucursal</w:t>
      </w:r>
      <w:bookmarkEnd w:id="109"/>
    </w:p>
    <w:p w14:paraId="4EF03EB8" w14:textId="77777777" w:rsidR="000501CB" w:rsidRDefault="000501CB" w:rsidP="009A2CEE">
      <w:pPr>
        <w:jc w:val="both"/>
        <w:rPr>
          <w:rFonts w:ascii="Calibri" w:hAnsi="Calibri" w:cs="Calibri"/>
        </w:rPr>
      </w:pPr>
    </w:p>
    <w:p w14:paraId="13EE8D9E" w14:textId="77777777" w:rsidR="000501CB" w:rsidRDefault="000501CB" w:rsidP="009A2CEE">
      <w:pPr>
        <w:jc w:val="both"/>
        <w:rPr>
          <w:rFonts w:ascii="Calibri" w:hAnsi="Calibri" w:cs="Calibri"/>
        </w:rPr>
      </w:pPr>
    </w:p>
    <w:p w14:paraId="42E806C0" w14:textId="77777777" w:rsidR="00307246" w:rsidRDefault="00307246" w:rsidP="009A2CEE">
      <w:pPr>
        <w:jc w:val="both"/>
        <w:rPr>
          <w:rFonts w:ascii="Calibri" w:hAnsi="Calibri" w:cs="Calibri"/>
        </w:rPr>
      </w:pPr>
    </w:p>
    <w:p w14:paraId="77DB2FFA" w14:textId="77777777" w:rsidR="00307246" w:rsidRDefault="00307246" w:rsidP="009A2CEE">
      <w:pPr>
        <w:jc w:val="both"/>
        <w:rPr>
          <w:rFonts w:ascii="Calibri" w:hAnsi="Calibri" w:cs="Calibri"/>
        </w:rPr>
      </w:pPr>
    </w:p>
    <w:p w14:paraId="7875F2E3" w14:textId="15EE4D36" w:rsidR="00307246" w:rsidRDefault="00307246" w:rsidP="009A2CEE">
      <w:pPr>
        <w:jc w:val="both"/>
        <w:rPr>
          <w:rFonts w:ascii="Calibri" w:hAnsi="Calibri" w:cs="Calibri"/>
        </w:rPr>
      </w:pPr>
      <w:r>
        <w:rPr>
          <w:noProof/>
        </w:rPr>
        <w:drawing>
          <wp:anchor distT="0" distB="0" distL="114300" distR="114300" simplePos="0" relativeHeight="251701248" behindDoc="0" locked="0" layoutInCell="1" allowOverlap="1" wp14:anchorId="7214D360" wp14:editId="5574F126">
            <wp:simplePos x="914400" y="2148840"/>
            <wp:positionH relativeFrom="margin">
              <wp:align>center</wp:align>
            </wp:positionH>
            <wp:positionV relativeFrom="margin">
              <wp:align>center</wp:align>
            </wp:positionV>
            <wp:extent cx="8145780" cy="3839845"/>
            <wp:effectExtent l="0" t="0" r="7620" b="8255"/>
            <wp:wrapSquare wrapText="bothSides"/>
            <wp:docPr id="2132188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26" r="3970"/>
                    <a:stretch/>
                  </pic:blipFill>
                  <pic:spPr bwMode="auto">
                    <a:xfrm>
                      <a:off x="0" y="0"/>
                      <a:ext cx="8145780" cy="383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4ACCD" w14:textId="77777777" w:rsidR="00307246" w:rsidRDefault="00307246" w:rsidP="009A2CEE">
      <w:pPr>
        <w:jc w:val="both"/>
        <w:rPr>
          <w:rFonts w:ascii="Calibri" w:hAnsi="Calibri" w:cs="Calibri"/>
        </w:rPr>
      </w:pPr>
    </w:p>
    <w:p w14:paraId="33EF06EF" w14:textId="77777777" w:rsidR="00307246" w:rsidRDefault="00307246" w:rsidP="009A2CEE">
      <w:pPr>
        <w:jc w:val="both"/>
        <w:rPr>
          <w:rFonts w:ascii="Calibri" w:hAnsi="Calibri" w:cs="Calibri"/>
        </w:rPr>
      </w:pPr>
    </w:p>
    <w:p w14:paraId="6C18AFB7" w14:textId="77777777" w:rsidR="00307246" w:rsidRDefault="00307246" w:rsidP="009A2CEE">
      <w:pPr>
        <w:jc w:val="both"/>
        <w:rPr>
          <w:rFonts w:ascii="Calibri" w:hAnsi="Calibri" w:cs="Calibri"/>
        </w:rPr>
      </w:pPr>
    </w:p>
    <w:p w14:paraId="1DD2639B" w14:textId="77777777" w:rsidR="00307246" w:rsidRDefault="00307246" w:rsidP="009A2CEE">
      <w:pPr>
        <w:jc w:val="both"/>
        <w:rPr>
          <w:rFonts w:ascii="Calibri" w:hAnsi="Calibri" w:cs="Calibri"/>
        </w:rPr>
      </w:pPr>
    </w:p>
    <w:p w14:paraId="6922485E" w14:textId="77777777" w:rsidR="00307246" w:rsidRDefault="00307246" w:rsidP="009A2CEE">
      <w:pPr>
        <w:jc w:val="both"/>
        <w:rPr>
          <w:rFonts w:ascii="Calibri" w:hAnsi="Calibri" w:cs="Calibri"/>
        </w:rPr>
      </w:pPr>
    </w:p>
    <w:p w14:paraId="093157EF" w14:textId="77777777" w:rsidR="00307246" w:rsidRDefault="00307246" w:rsidP="009A2CEE">
      <w:pPr>
        <w:jc w:val="both"/>
        <w:rPr>
          <w:rFonts w:ascii="Calibri" w:hAnsi="Calibri" w:cs="Calibri"/>
        </w:rPr>
      </w:pPr>
    </w:p>
    <w:p w14:paraId="40539B99" w14:textId="77777777" w:rsidR="00307246" w:rsidRDefault="00307246" w:rsidP="009A2CEE">
      <w:pPr>
        <w:jc w:val="both"/>
        <w:rPr>
          <w:rFonts w:ascii="Calibri" w:hAnsi="Calibri" w:cs="Calibri"/>
        </w:rPr>
      </w:pPr>
    </w:p>
    <w:p w14:paraId="2604E70E" w14:textId="77777777" w:rsidR="00307246" w:rsidRDefault="00307246" w:rsidP="009A2CEE">
      <w:pPr>
        <w:jc w:val="both"/>
        <w:rPr>
          <w:rFonts w:ascii="Calibri" w:hAnsi="Calibri" w:cs="Calibri"/>
        </w:rPr>
      </w:pPr>
    </w:p>
    <w:p w14:paraId="77874EEF" w14:textId="77777777" w:rsidR="00307246" w:rsidRDefault="00307246" w:rsidP="009A2CEE">
      <w:pPr>
        <w:jc w:val="both"/>
        <w:rPr>
          <w:rFonts w:ascii="Calibri" w:hAnsi="Calibri" w:cs="Calibri"/>
        </w:rPr>
      </w:pPr>
    </w:p>
    <w:p w14:paraId="27468FE3" w14:textId="77777777" w:rsidR="00307246" w:rsidRDefault="00307246" w:rsidP="009A2CEE">
      <w:pPr>
        <w:jc w:val="both"/>
        <w:rPr>
          <w:rFonts w:ascii="Calibri" w:hAnsi="Calibri" w:cs="Calibri"/>
        </w:rPr>
      </w:pPr>
    </w:p>
    <w:p w14:paraId="09EACA1D" w14:textId="77777777" w:rsidR="00307246" w:rsidRDefault="00307246" w:rsidP="009A2CEE">
      <w:pPr>
        <w:jc w:val="both"/>
        <w:rPr>
          <w:rFonts w:ascii="Calibri" w:hAnsi="Calibri" w:cs="Calibri"/>
        </w:rPr>
      </w:pPr>
    </w:p>
    <w:p w14:paraId="4EF71575" w14:textId="77777777" w:rsidR="00307246" w:rsidRDefault="00307246" w:rsidP="009A2CEE">
      <w:pPr>
        <w:jc w:val="both"/>
        <w:rPr>
          <w:rFonts w:ascii="Calibri" w:hAnsi="Calibri" w:cs="Calibri"/>
        </w:rPr>
      </w:pPr>
    </w:p>
    <w:p w14:paraId="108B91FA" w14:textId="77777777" w:rsidR="00307246" w:rsidRDefault="00307246" w:rsidP="009A2CEE">
      <w:pPr>
        <w:jc w:val="both"/>
        <w:rPr>
          <w:rFonts w:ascii="Calibri" w:hAnsi="Calibri" w:cs="Calibri"/>
        </w:rPr>
      </w:pPr>
    </w:p>
    <w:p w14:paraId="247198D2" w14:textId="77777777" w:rsidR="00307246" w:rsidRDefault="00307246" w:rsidP="009A2CEE">
      <w:pPr>
        <w:jc w:val="both"/>
        <w:rPr>
          <w:rFonts w:ascii="Calibri" w:hAnsi="Calibri" w:cs="Calibri"/>
        </w:rPr>
      </w:pPr>
    </w:p>
    <w:p w14:paraId="6B7322B3" w14:textId="77777777" w:rsidR="00307246" w:rsidRDefault="00307246" w:rsidP="009A2CEE">
      <w:pPr>
        <w:jc w:val="both"/>
        <w:rPr>
          <w:rFonts w:ascii="Calibri" w:hAnsi="Calibri" w:cs="Calibri"/>
        </w:rPr>
      </w:pPr>
    </w:p>
    <w:p w14:paraId="1B98D69E" w14:textId="77777777" w:rsidR="00307246" w:rsidRDefault="00307246" w:rsidP="009A2CEE">
      <w:pPr>
        <w:jc w:val="both"/>
        <w:rPr>
          <w:rFonts w:ascii="Calibri" w:hAnsi="Calibri" w:cs="Calibri"/>
        </w:rPr>
      </w:pPr>
    </w:p>
    <w:p w14:paraId="09751F9C" w14:textId="77777777" w:rsidR="00307246" w:rsidRDefault="00307246" w:rsidP="009A2CEE">
      <w:pPr>
        <w:jc w:val="both"/>
        <w:rPr>
          <w:rFonts w:ascii="Calibri" w:hAnsi="Calibri" w:cs="Calibri"/>
        </w:rPr>
      </w:pPr>
    </w:p>
    <w:p w14:paraId="58D5B4C7" w14:textId="77777777" w:rsidR="00307246" w:rsidRDefault="00307246" w:rsidP="009A2CEE">
      <w:pPr>
        <w:jc w:val="both"/>
        <w:rPr>
          <w:rFonts w:ascii="Calibri" w:hAnsi="Calibri" w:cs="Calibri"/>
        </w:rPr>
      </w:pPr>
    </w:p>
    <w:p w14:paraId="2066FE6C" w14:textId="77777777" w:rsidR="00307246" w:rsidRDefault="00307246" w:rsidP="009A2CEE">
      <w:pPr>
        <w:jc w:val="both"/>
        <w:rPr>
          <w:rFonts w:ascii="Calibri" w:hAnsi="Calibri" w:cs="Calibri"/>
        </w:rPr>
      </w:pPr>
    </w:p>
    <w:p w14:paraId="6E1A30EE" w14:textId="77777777" w:rsidR="00307246" w:rsidRDefault="00307246" w:rsidP="009A2CEE">
      <w:pPr>
        <w:jc w:val="both"/>
        <w:rPr>
          <w:rFonts w:ascii="Calibri" w:hAnsi="Calibri" w:cs="Calibri"/>
        </w:rPr>
      </w:pPr>
    </w:p>
    <w:p w14:paraId="4D5D7104" w14:textId="77777777" w:rsidR="00307246" w:rsidRDefault="00307246" w:rsidP="009A2CEE">
      <w:pPr>
        <w:jc w:val="both"/>
        <w:rPr>
          <w:rFonts w:ascii="Calibri" w:hAnsi="Calibri" w:cs="Calibri"/>
        </w:rPr>
      </w:pPr>
    </w:p>
    <w:p w14:paraId="780B4C96" w14:textId="77777777" w:rsidR="00307246" w:rsidRDefault="00307246" w:rsidP="009A2CEE">
      <w:pPr>
        <w:jc w:val="both"/>
        <w:rPr>
          <w:rFonts w:ascii="Calibri" w:hAnsi="Calibri" w:cs="Calibri"/>
        </w:rPr>
      </w:pPr>
    </w:p>
    <w:p w14:paraId="0771F8CB" w14:textId="77777777" w:rsidR="00307246" w:rsidRDefault="00307246" w:rsidP="009A2CEE">
      <w:pPr>
        <w:jc w:val="both"/>
        <w:rPr>
          <w:rFonts w:ascii="Calibri" w:hAnsi="Calibri" w:cs="Calibri"/>
        </w:rPr>
      </w:pPr>
    </w:p>
    <w:p w14:paraId="65DBECA5" w14:textId="77777777" w:rsidR="00307246" w:rsidRDefault="00307246" w:rsidP="009A2CEE">
      <w:pPr>
        <w:jc w:val="both"/>
        <w:rPr>
          <w:rFonts w:ascii="Calibri" w:hAnsi="Calibri" w:cs="Calibri"/>
        </w:rPr>
      </w:pPr>
    </w:p>
    <w:p w14:paraId="30A5C960" w14:textId="77777777" w:rsidR="00307246" w:rsidRDefault="00307246" w:rsidP="009A2CEE">
      <w:pPr>
        <w:jc w:val="both"/>
        <w:rPr>
          <w:rFonts w:ascii="Calibri" w:hAnsi="Calibri" w:cs="Calibri"/>
        </w:rPr>
        <w:sectPr w:rsidR="00307246" w:rsidSect="00307246">
          <w:pgSz w:w="16838" w:h="11906" w:orient="landscape"/>
          <w:pgMar w:top="1134" w:right="1440" w:bottom="1134" w:left="1440" w:header="720" w:footer="720" w:gutter="0"/>
          <w:cols w:space="720"/>
          <w:docGrid w:linePitch="600" w:charSpace="32768"/>
        </w:sectPr>
      </w:pPr>
    </w:p>
    <w:p w14:paraId="77A2D0E9" w14:textId="2BCDE9B1" w:rsidR="00307246" w:rsidRPr="00B97B07" w:rsidRDefault="00307246" w:rsidP="00307246">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as sucursales </w:t>
      </w:r>
      <w:r w:rsidRPr="00B97B07">
        <w:rPr>
          <w:rFonts w:ascii="Calibri" w:hAnsi="Calibri" w:cs="Calibri"/>
        </w:rPr>
        <w:t>del sistema, permitiendo agregar, modificar y eliminar</w:t>
      </w:r>
      <w:r>
        <w:rPr>
          <w:rFonts w:ascii="Calibri" w:hAnsi="Calibri" w:cs="Calibri"/>
        </w:rPr>
        <w:t xml:space="preserve"> sucursales</w:t>
      </w:r>
      <w:r w:rsidRPr="00B97B07">
        <w:rPr>
          <w:rFonts w:ascii="Calibri" w:hAnsi="Calibri" w:cs="Calibri"/>
        </w:rPr>
        <w:t xml:space="preserve">. Ofrece una interfaz para visualizar, filtrar y editar información de </w:t>
      </w:r>
      <w:r>
        <w:rPr>
          <w:rFonts w:ascii="Calibri" w:hAnsi="Calibri" w:cs="Calibri"/>
        </w:rPr>
        <w:t xml:space="preserve">sucursales </w:t>
      </w:r>
      <w:r w:rsidRPr="00B97B07">
        <w:rPr>
          <w:rFonts w:ascii="Calibri" w:hAnsi="Calibri" w:cs="Calibri"/>
        </w:rPr>
        <w:t>existentes.</w:t>
      </w:r>
    </w:p>
    <w:p w14:paraId="3C3565B8" w14:textId="77777777" w:rsidR="00307246" w:rsidRPr="00B97B07" w:rsidRDefault="00307246" w:rsidP="00307246">
      <w:pPr>
        <w:tabs>
          <w:tab w:val="left" w:pos="7824"/>
        </w:tabs>
        <w:jc w:val="both"/>
        <w:rPr>
          <w:rFonts w:ascii="Calibri" w:hAnsi="Calibri" w:cs="Calibri"/>
        </w:rPr>
      </w:pPr>
    </w:p>
    <w:p w14:paraId="678C0D0C"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Elementos Clave:</w:t>
      </w:r>
    </w:p>
    <w:p w14:paraId="02DD70F6" w14:textId="4CE16E81" w:rsidR="00307246" w:rsidRDefault="003E7DB8" w:rsidP="00307246">
      <w:pPr>
        <w:numPr>
          <w:ilvl w:val="0"/>
          <w:numId w:val="234"/>
        </w:numPr>
        <w:tabs>
          <w:tab w:val="left" w:pos="7824"/>
        </w:tabs>
        <w:jc w:val="both"/>
        <w:rPr>
          <w:rFonts w:ascii="Calibri" w:hAnsi="Calibri" w:cs="Calibri"/>
        </w:rPr>
      </w:pPr>
      <w:r>
        <w:rPr>
          <w:rFonts w:ascii="Calibri" w:hAnsi="Calibri" w:cs="Calibri"/>
        </w:rPr>
        <w:t>Tabla</w:t>
      </w:r>
      <w:r w:rsidR="00307246" w:rsidRPr="00B97B07">
        <w:rPr>
          <w:rFonts w:ascii="Calibri" w:hAnsi="Calibri" w:cs="Calibri"/>
        </w:rPr>
        <w:t xml:space="preserve"> para mostrar lista de </w:t>
      </w:r>
      <w:r w:rsidR="00307246">
        <w:rPr>
          <w:rFonts w:ascii="Calibri" w:hAnsi="Calibri" w:cs="Calibri"/>
        </w:rPr>
        <w:t>las sucursales</w:t>
      </w:r>
    </w:p>
    <w:p w14:paraId="22258E07" w14:textId="4D0C95FC" w:rsidR="00307246" w:rsidRPr="00307246" w:rsidRDefault="00307246" w:rsidP="00307246">
      <w:pPr>
        <w:pStyle w:val="Prrafodelista"/>
        <w:numPr>
          <w:ilvl w:val="0"/>
          <w:numId w:val="234"/>
        </w:numPr>
        <w:rPr>
          <w:rFonts w:ascii="Calibri" w:hAnsi="Calibri" w:cs="Calibri"/>
          <w:lang w:eastAsia="ar-SA"/>
        </w:rPr>
      </w:pPr>
      <w:r w:rsidRPr="00307246">
        <w:rPr>
          <w:rFonts w:ascii="Calibri" w:hAnsi="Calibri" w:cs="Calibri"/>
          <w:lang w:eastAsia="ar-SA"/>
        </w:rPr>
        <w:t>Mapa utilizando GMap.NET para visualización geográfica.</w:t>
      </w:r>
    </w:p>
    <w:p w14:paraId="04433A8E" w14:textId="1213D17D" w:rsidR="00307246" w:rsidRDefault="00307246" w:rsidP="00307246">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 la sucursal</w:t>
      </w:r>
    </w:p>
    <w:p w14:paraId="2229FB02" w14:textId="3333813B"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 xml:space="preserve"> la sucursal</w:t>
      </w:r>
    </w:p>
    <w:p w14:paraId="3F8F46A5"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76960B1B"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75350730"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0E61AA5C" w14:textId="77777777" w:rsidR="00307246" w:rsidRPr="00B97B07" w:rsidRDefault="00307246" w:rsidP="00307246">
      <w:pPr>
        <w:tabs>
          <w:tab w:val="left" w:pos="7824"/>
        </w:tabs>
        <w:ind w:left="720"/>
        <w:jc w:val="both"/>
        <w:rPr>
          <w:rFonts w:ascii="Calibri" w:hAnsi="Calibri" w:cs="Calibri"/>
        </w:rPr>
      </w:pPr>
    </w:p>
    <w:p w14:paraId="53D150E1"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Funcionalidades:</w:t>
      </w:r>
    </w:p>
    <w:p w14:paraId="2018B031" w14:textId="76DA1B59"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sucursales</w:t>
      </w:r>
      <w:r w:rsidRPr="00636B0E">
        <w:rPr>
          <w:rFonts w:ascii="Calibri" w:hAnsi="Calibri" w:cs="Calibri"/>
        </w:rPr>
        <w:t xml:space="preserve"> existentes en una tabla interactiva</w:t>
      </w:r>
    </w:p>
    <w:p w14:paraId="6E2C0337" w14:textId="3D655F83"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Agregar nuev</w:t>
      </w:r>
      <w:r>
        <w:rPr>
          <w:rFonts w:ascii="Calibri" w:hAnsi="Calibri" w:cs="Calibri"/>
        </w:rPr>
        <w:t>as sucursales</w:t>
      </w:r>
      <w:r w:rsidRPr="00636B0E">
        <w:rPr>
          <w:rFonts w:ascii="Calibri" w:hAnsi="Calibri" w:cs="Calibri"/>
        </w:rPr>
        <w:t xml:space="preserve"> al sistema</w:t>
      </w:r>
    </w:p>
    <w:p w14:paraId="298456C2" w14:textId="615CD2A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Modificar información de l</w:t>
      </w:r>
      <w:r>
        <w:rPr>
          <w:rFonts w:ascii="Calibri" w:hAnsi="Calibri" w:cs="Calibri"/>
        </w:rPr>
        <w:t>a</w:t>
      </w:r>
      <w:r w:rsidR="00F0633A">
        <w:rPr>
          <w:rFonts w:ascii="Calibri" w:hAnsi="Calibri" w:cs="Calibri"/>
        </w:rPr>
        <w:t>s</w:t>
      </w:r>
      <w:r>
        <w:rPr>
          <w:rFonts w:ascii="Calibri" w:hAnsi="Calibri" w:cs="Calibri"/>
        </w:rPr>
        <w:t xml:space="preserve"> sucursales </w:t>
      </w:r>
      <w:r w:rsidRPr="00636B0E">
        <w:rPr>
          <w:rFonts w:ascii="Calibri" w:hAnsi="Calibri" w:cs="Calibri"/>
        </w:rPr>
        <w:t>existentes</w:t>
      </w:r>
    </w:p>
    <w:p w14:paraId="55011B07" w14:textId="3FD789E5"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sucursales </w:t>
      </w:r>
      <w:r w:rsidRPr="00636B0E">
        <w:rPr>
          <w:rFonts w:ascii="Calibri" w:hAnsi="Calibri" w:cs="Calibri"/>
        </w:rPr>
        <w:t>del sistema</w:t>
      </w:r>
    </w:p>
    <w:p w14:paraId="2676D17B" w14:textId="276E470C"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Filtrar </w:t>
      </w:r>
      <w:r w:rsidR="00F0633A">
        <w:rPr>
          <w:rFonts w:ascii="Calibri" w:hAnsi="Calibri" w:cs="Calibri"/>
        </w:rPr>
        <w:t>sucursales</w:t>
      </w:r>
      <w:r w:rsidRPr="00636B0E">
        <w:rPr>
          <w:rFonts w:ascii="Calibri" w:hAnsi="Calibri" w:cs="Calibri"/>
        </w:rPr>
        <w:t xml:space="preserve"> por diferentes criterios</w:t>
      </w:r>
    </w:p>
    <w:p w14:paraId="374F31C7" w14:textId="7429006A"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Generar códigos automáticos para l</w:t>
      </w:r>
      <w:r w:rsidR="00F0633A">
        <w:rPr>
          <w:rFonts w:ascii="Calibri" w:hAnsi="Calibri" w:cs="Calibri"/>
        </w:rPr>
        <w:t>as sucursales</w:t>
      </w:r>
    </w:p>
    <w:p w14:paraId="74356DD1" w14:textId="7777777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Validación de campos obligatorios antes de guardar cambios</w:t>
      </w:r>
    </w:p>
    <w:p w14:paraId="40C2D28D" w14:textId="77777777" w:rsidR="00307246" w:rsidRDefault="00307246" w:rsidP="00307246">
      <w:pPr>
        <w:tabs>
          <w:tab w:val="left" w:pos="7908"/>
        </w:tabs>
        <w:rPr>
          <w:rFonts w:ascii="Calibri" w:hAnsi="Calibri" w:cs="Calibri"/>
        </w:rPr>
      </w:pPr>
    </w:p>
    <w:p w14:paraId="0D144D28" w14:textId="77777777" w:rsidR="00307246" w:rsidRPr="00DE36C7" w:rsidRDefault="00307246" w:rsidP="00307246">
      <w:pPr>
        <w:tabs>
          <w:tab w:val="left" w:pos="7908"/>
        </w:tabs>
        <w:rPr>
          <w:rFonts w:ascii="Calibri" w:hAnsi="Calibri" w:cs="Calibri"/>
          <w:b/>
          <w:bCs/>
        </w:rPr>
      </w:pPr>
      <w:r w:rsidRPr="00DE36C7">
        <w:rPr>
          <w:rFonts w:ascii="Calibri" w:hAnsi="Calibri" w:cs="Calibri"/>
          <w:b/>
          <w:bCs/>
        </w:rPr>
        <w:t>Consideraciones de Diseño</w:t>
      </w:r>
    </w:p>
    <w:p w14:paraId="5EE0BA84"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Interfaz Usable: La interfaz está diseñada para ser intuitiva, con campos descriptivos y botones claros para cada función principal.</w:t>
      </w:r>
    </w:p>
    <w:p w14:paraId="6E6042A0"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Validación de Entradas: Se implementan controles de entrada para garantizar que los campos obligatorios sean llenados correctamente.</w:t>
      </w:r>
    </w:p>
    <w:p w14:paraId="7DE8EACF" w14:textId="77777777" w:rsidR="00307246" w:rsidRPr="00307246" w:rsidRDefault="00307246" w:rsidP="00307246">
      <w:pPr>
        <w:pStyle w:val="Prrafodelista"/>
        <w:numPr>
          <w:ilvl w:val="0"/>
          <w:numId w:val="291"/>
        </w:numPr>
        <w:tabs>
          <w:tab w:val="left" w:pos="7908"/>
        </w:tabs>
        <w:rPr>
          <w:rFonts w:ascii="Calibri" w:hAnsi="Calibri" w:cs="Calibri"/>
        </w:rPr>
      </w:pPr>
      <w:proofErr w:type="spellStart"/>
      <w:r w:rsidRPr="00307246">
        <w:rPr>
          <w:rFonts w:ascii="Calibri" w:hAnsi="Calibri" w:cs="Calibri"/>
        </w:rPr>
        <w:t>Colorización</w:t>
      </w:r>
      <w:proofErr w:type="spellEnd"/>
      <w:r w:rsidRPr="00307246">
        <w:rPr>
          <w:rFonts w:ascii="Calibri" w:hAnsi="Calibri" w:cs="Calibri"/>
        </w:rPr>
        <w:t xml:space="preserve"> Visual: Se aplica </w:t>
      </w:r>
      <w:proofErr w:type="spellStart"/>
      <w:r w:rsidRPr="00307246">
        <w:rPr>
          <w:rFonts w:ascii="Calibri" w:hAnsi="Calibri" w:cs="Calibri"/>
        </w:rPr>
        <w:t>colorización</w:t>
      </w:r>
      <w:proofErr w:type="spellEnd"/>
      <w:r w:rsidRPr="00307246">
        <w:rPr>
          <w:rFonts w:ascii="Calibri" w:hAnsi="Calibri" w:cs="Calibri"/>
        </w:rPr>
        <w:t xml:space="preserve"> condicional a las celdas de estado en la tabla de los clientes.</w:t>
      </w:r>
    </w:p>
    <w:p w14:paraId="6B84FC9C"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Personalización de Teclado: Se limita el input de caracteres especiales en los campos de texto.</w:t>
      </w:r>
    </w:p>
    <w:p w14:paraId="67DBDEC9" w14:textId="6E9EB2F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Automatización: Se genera un código automático para nuev</w:t>
      </w:r>
      <w:r w:rsidR="00F0633A">
        <w:rPr>
          <w:rFonts w:ascii="Calibri" w:hAnsi="Calibri" w:cs="Calibri"/>
        </w:rPr>
        <w:t>as sucursales</w:t>
      </w:r>
      <w:r w:rsidRPr="00307246">
        <w:rPr>
          <w:rFonts w:ascii="Calibri" w:hAnsi="Calibri" w:cs="Calibri"/>
        </w:rPr>
        <w:t>.</w:t>
      </w:r>
    </w:p>
    <w:p w14:paraId="78FEB76F" w14:textId="63194270"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El sistema permite agregar, modificar y eliminar múltiples </w:t>
      </w:r>
      <w:r w:rsidR="00F0633A">
        <w:rPr>
          <w:rFonts w:ascii="Calibri" w:hAnsi="Calibri" w:cs="Calibri"/>
        </w:rPr>
        <w:t>sucursales</w:t>
      </w:r>
      <w:r w:rsidRPr="00307246">
        <w:rPr>
          <w:rFonts w:ascii="Calibri" w:hAnsi="Calibri" w:cs="Calibri"/>
        </w:rPr>
        <w:t>.</w:t>
      </w:r>
    </w:p>
    <w:p w14:paraId="5ED0052C" w14:textId="6D3313FF"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Seguridad: Se solicita confirmación antes de eliminar un</w:t>
      </w:r>
      <w:r w:rsidR="00F0633A">
        <w:rPr>
          <w:rFonts w:ascii="Calibri" w:hAnsi="Calibri" w:cs="Calibri"/>
        </w:rPr>
        <w:t>a sucursal</w:t>
      </w:r>
      <w:r w:rsidRPr="00307246">
        <w:rPr>
          <w:rFonts w:ascii="Calibri" w:hAnsi="Calibri" w:cs="Calibri"/>
        </w:rPr>
        <w:t>.</w:t>
      </w:r>
    </w:p>
    <w:p w14:paraId="6D635FE5" w14:textId="502C872C"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Información Adicional: Se muestra información relevante sobre </w:t>
      </w:r>
      <w:r w:rsidR="00F0633A">
        <w:rPr>
          <w:rFonts w:ascii="Calibri" w:hAnsi="Calibri" w:cs="Calibri"/>
        </w:rPr>
        <w:t>la sucursal</w:t>
      </w:r>
      <w:r w:rsidRPr="00307246">
        <w:rPr>
          <w:rFonts w:ascii="Calibri" w:hAnsi="Calibri" w:cs="Calibri"/>
        </w:rPr>
        <w:t xml:space="preserve"> mientras se busca en la tabla.</w:t>
      </w:r>
    </w:p>
    <w:p w14:paraId="1862B826" w14:textId="32D0C99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de Filtros: Se permite filtrar la lista de </w:t>
      </w:r>
      <w:r w:rsidR="00F0633A">
        <w:rPr>
          <w:rFonts w:ascii="Calibri" w:hAnsi="Calibri" w:cs="Calibri"/>
        </w:rPr>
        <w:t>sucursales</w:t>
      </w:r>
      <w:r w:rsidRPr="00307246">
        <w:rPr>
          <w:rFonts w:ascii="Calibri" w:hAnsi="Calibri" w:cs="Calibri"/>
        </w:rPr>
        <w:t xml:space="preserve"> por diferentes columnas.</w:t>
      </w:r>
    </w:p>
    <w:p w14:paraId="1E3F4945" w14:textId="68C530C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Manejo de Selección: Se implementa un botón de selección para ver detalles de un</w:t>
      </w:r>
      <w:r w:rsidR="00F0633A">
        <w:rPr>
          <w:rFonts w:ascii="Calibri" w:hAnsi="Calibri" w:cs="Calibri"/>
        </w:rPr>
        <w:t>a sucursal</w:t>
      </w:r>
      <w:r w:rsidRPr="00307246">
        <w:rPr>
          <w:rFonts w:ascii="Calibri" w:hAnsi="Calibri" w:cs="Calibri"/>
        </w:rPr>
        <w:t xml:space="preserve"> específic</w:t>
      </w:r>
      <w:r w:rsidR="00F0633A">
        <w:rPr>
          <w:rFonts w:ascii="Calibri" w:hAnsi="Calibri" w:cs="Calibri"/>
        </w:rPr>
        <w:t>a</w:t>
      </w:r>
      <w:r w:rsidRPr="00307246">
        <w:rPr>
          <w:rFonts w:ascii="Calibri" w:hAnsi="Calibri" w:cs="Calibri"/>
        </w:rPr>
        <w:t>.</w:t>
      </w:r>
    </w:p>
    <w:p w14:paraId="5F609AE3" w14:textId="77777777" w:rsidR="00436B50" w:rsidRDefault="00436B50" w:rsidP="009A2CEE">
      <w:pPr>
        <w:jc w:val="both"/>
        <w:rPr>
          <w:rFonts w:ascii="Calibri" w:hAnsi="Calibri" w:cs="Calibri"/>
        </w:rPr>
      </w:pPr>
    </w:p>
    <w:p w14:paraId="0E94C45C" w14:textId="77777777" w:rsidR="00436B50" w:rsidRDefault="00436B50" w:rsidP="009A2CEE">
      <w:pPr>
        <w:jc w:val="both"/>
        <w:rPr>
          <w:rFonts w:ascii="Calibri" w:hAnsi="Calibri" w:cs="Calibri"/>
        </w:rPr>
      </w:pPr>
    </w:p>
    <w:p w14:paraId="661CD4B3" w14:textId="77777777" w:rsidR="00436B50" w:rsidRDefault="00436B50" w:rsidP="009A2CEE">
      <w:pPr>
        <w:jc w:val="both"/>
        <w:rPr>
          <w:rFonts w:ascii="Calibri" w:hAnsi="Calibri" w:cs="Calibri"/>
        </w:rPr>
      </w:pPr>
    </w:p>
    <w:p w14:paraId="7E99370E" w14:textId="77777777" w:rsidR="00436B50" w:rsidRDefault="00436B50" w:rsidP="009A2CEE">
      <w:pPr>
        <w:jc w:val="both"/>
        <w:rPr>
          <w:rFonts w:ascii="Calibri" w:hAnsi="Calibri" w:cs="Calibri"/>
        </w:rPr>
      </w:pPr>
    </w:p>
    <w:p w14:paraId="6FEC454F" w14:textId="77777777" w:rsidR="00F0633A" w:rsidRDefault="00F0633A" w:rsidP="009A2CEE">
      <w:pPr>
        <w:jc w:val="both"/>
        <w:rPr>
          <w:rFonts w:ascii="Calibri" w:hAnsi="Calibri" w:cs="Calibri"/>
        </w:rPr>
        <w:sectPr w:rsidR="00F0633A" w:rsidSect="00307246">
          <w:pgSz w:w="11906" w:h="16838"/>
          <w:pgMar w:top="1440" w:right="1134" w:bottom="1440" w:left="1134" w:header="720" w:footer="720" w:gutter="0"/>
          <w:cols w:space="720"/>
          <w:docGrid w:linePitch="600" w:charSpace="32768"/>
        </w:sectPr>
      </w:pPr>
    </w:p>
    <w:p w14:paraId="6B1AED0B" w14:textId="5A36B62C" w:rsidR="00F0633A" w:rsidRPr="00992EB9" w:rsidRDefault="00F0633A" w:rsidP="00F0633A">
      <w:pPr>
        <w:pStyle w:val="Ttulo3"/>
        <w:rPr>
          <w:rFonts w:ascii="Calibri" w:hAnsi="Calibri" w:cs="Calibri"/>
          <w:sz w:val="24"/>
          <w:szCs w:val="24"/>
        </w:rPr>
      </w:pPr>
      <w:bookmarkStart w:id="110" w:name="_Toc187794268"/>
      <w:r w:rsidRPr="00A6464C">
        <w:rPr>
          <w:rFonts w:ascii="Calibri" w:hAnsi="Calibri" w:cs="Calibri"/>
          <w:sz w:val="24"/>
          <w:szCs w:val="24"/>
        </w:rPr>
        <w:lastRenderedPageBreak/>
        <w:t xml:space="preserve">Pantalla </w:t>
      </w:r>
      <w:r>
        <w:rPr>
          <w:rFonts w:ascii="Calibri" w:hAnsi="Calibri" w:cs="Calibri"/>
          <w:sz w:val="24"/>
          <w:szCs w:val="24"/>
        </w:rPr>
        <w:t>Transaccionales</w:t>
      </w:r>
      <w:bookmarkEnd w:id="110"/>
    </w:p>
    <w:p w14:paraId="351788DD" w14:textId="77777777" w:rsidR="004726A0" w:rsidRDefault="004726A0" w:rsidP="009A2CEE">
      <w:pPr>
        <w:jc w:val="both"/>
        <w:rPr>
          <w:rFonts w:ascii="Calibri" w:hAnsi="Calibri" w:cs="Calibri"/>
        </w:rPr>
      </w:pPr>
    </w:p>
    <w:p w14:paraId="6F384B0A" w14:textId="430A2954" w:rsidR="007B2119" w:rsidRDefault="007B2119" w:rsidP="00F0633A">
      <w:pPr>
        <w:pStyle w:val="Ttulo4"/>
        <w:numPr>
          <w:ilvl w:val="0"/>
          <w:numId w:val="0"/>
        </w:numPr>
        <w:ind w:left="1148"/>
        <w:jc w:val="center"/>
        <w:rPr>
          <w:rFonts w:ascii="Calibri" w:hAnsi="Calibri" w:cs="Calibri"/>
        </w:rPr>
      </w:pPr>
      <w:bookmarkStart w:id="111" w:name="_Toc187794269"/>
      <w:r w:rsidRPr="00F26727">
        <w:rPr>
          <w:rFonts w:ascii="Calibri" w:hAnsi="Calibri" w:cs="Calibri"/>
        </w:rPr>
        <w:t>Diseño de la ventan</w:t>
      </w:r>
      <w:r>
        <w:rPr>
          <w:rFonts w:ascii="Calibri" w:hAnsi="Calibri" w:cs="Calibri"/>
        </w:rPr>
        <w:t>a Compra</w:t>
      </w:r>
      <w:bookmarkEnd w:id="111"/>
    </w:p>
    <w:p w14:paraId="21824FDF" w14:textId="77777777" w:rsidR="007B2119" w:rsidRPr="007B2119" w:rsidRDefault="007B2119" w:rsidP="007B2119">
      <w:pPr>
        <w:rPr>
          <w:rFonts w:ascii="Calibri" w:hAnsi="Calibri" w:cs="Calibri"/>
        </w:rPr>
      </w:pPr>
    </w:p>
    <w:p w14:paraId="4B2AB539" w14:textId="77777777" w:rsidR="007B2119" w:rsidRPr="007B2119" w:rsidRDefault="007B2119" w:rsidP="007B2119">
      <w:pPr>
        <w:rPr>
          <w:rFonts w:ascii="Calibri" w:hAnsi="Calibri" w:cs="Calibri"/>
        </w:rPr>
      </w:pPr>
    </w:p>
    <w:p w14:paraId="380D44D5" w14:textId="77777777" w:rsidR="007B2119" w:rsidRPr="007B2119" w:rsidRDefault="007B2119" w:rsidP="007B2119">
      <w:pPr>
        <w:rPr>
          <w:rFonts w:ascii="Calibri" w:hAnsi="Calibri" w:cs="Calibri"/>
        </w:rPr>
      </w:pPr>
    </w:p>
    <w:p w14:paraId="3B2A5283" w14:textId="49736EC8" w:rsidR="00BC3D62" w:rsidRPr="00BC3D62" w:rsidRDefault="00055449" w:rsidP="00055449">
      <w:pPr>
        <w:rPr>
          <w:rFonts w:ascii="Calibri" w:hAnsi="Calibri" w:cs="Calibri"/>
        </w:rPr>
      </w:pPr>
      <w:r>
        <w:rPr>
          <w:noProof/>
        </w:rPr>
        <w:drawing>
          <wp:anchor distT="0" distB="0" distL="114300" distR="114300" simplePos="0" relativeHeight="251718656" behindDoc="0" locked="0" layoutInCell="1" allowOverlap="1" wp14:anchorId="78363282" wp14:editId="1CA5F438">
            <wp:simplePos x="0" y="0"/>
            <wp:positionH relativeFrom="margin">
              <wp:align>center</wp:align>
            </wp:positionH>
            <wp:positionV relativeFrom="margin">
              <wp:align>center</wp:align>
            </wp:positionV>
            <wp:extent cx="8229600" cy="3691890"/>
            <wp:effectExtent l="0" t="0" r="0" b="3810"/>
            <wp:wrapNone/>
            <wp:docPr id="398163314"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3314" name="Imagen 5" descr="Interfaz de usuario gráfica, Aplicación, Word&#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126" r="3023"/>
                    <a:stretch/>
                  </pic:blipFill>
                  <pic:spPr bwMode="auto">
                    <a:xfrm>
                      <a:off x="0" y="0"/>
                      <a:ext cx="8229600" cy="369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AA50B" w14:textId="77777777" w:rsidR="00BC3D62" w:rsidRPr="00BC3D62" w:rsidRDefault="00BC3D62" w:rsidP="00BC3D62">
      <w:pPr>
        <w:rPr>
          <w:rFonts w:ascii="Calibri" w:hAnsi="Calibri" w:cs="Calibri"/>
        </w:rPr>
      </w:pPr>
    </w:p>
    <w:p w14:paraId="62E97A86" w14:textId="77777777" w:rsidR="00BC3D62" w:rsidRPr="00BC3D62" w:rsidRDefault="00BC3D62" w:rsidP="00BC3D62">
      <w:pPr>
        <w:rPr>
          <w:rFonts w:ascii="Calibri" w:hAnsi="Calibri" w:cs="Calibri"/>
        </w:rPr>
      </w:pPr>
    </w:p>
    <w:p w14:paraId="6CF564A0" w14:textId="77777777" w:rsidR="00BC3D62" w:rsidRPr="00BC3D62" w:rsidRDefault="00BC3D62" w:rsidP="00BC3D62">
      <w:pPr>
        <w:rPr>
          <w:rFonts w:ascii="Calibri" w:hAnsi="Calibri" w:cs="Calibri"/>
        </w:rPr>
      </w:pPr>
    </w:p>
    <w:p w14:paraId="464F3344" w14:textId="77777777" w:rsidR="00BC3D62" w:rsidRPr="00BC3D62" w:rsidRDefault="00BC3D62" w:rsidP="00BC3D62">
      <w:pPr>
        <w:rPr>
          <w:rFonts w:ascii="Calibri" w:hAnsi="Calibri" w:cs="Calibri"/>
        </w:rPr>
      </w:pPr>
    </w:p>
    <w:p w14:paraId="1AAF5231" w14:textId="77777777" w:rsidR="00BC3D62" w:rsidRPr="00BC3D62" w:rsidRDefault="00BC3D62" w:rsidP="00BC3D62">
      <w:pPr>
        <w:rPr>
          <w:rFonts w:ascii="Calibri" w:hAnsi="Calibri" w:cs="Calibri"/>
        </w:rPr>
      </w:pPr>
    </w:p>
    <w:p w14:paraId="7F9F8F04" w14:textId="77777777" w:rsidR="00BC3D62" w:rsidRPr="00BC3D62" w:rsidRDefault="00BC3D62" w:rsidP="00BC3D62">
      <w:pPr>
        <w:rPr>
          <w:rFonts w:ascii="Calibri" w:hAnsi="Calibri" w:cs="Calibri"/>
        </w:rPr>
      </w:pPr>
    </w:p>
    <w:p w14:paraId="26F16BFB" w14:textId="77777777" w:rsidR="00BC3D62" w:rsidRPr="00BC3D62" w:rsidRDefault="00BC3D62" w:rsidP="00BC3D62">
      <w:pPr>
        <w:rPr>
          <w:rFonts w:ascii="Calibri" w:hAnsi="Calibri" w:cs="Calibri"/>
        </w:rPr>
      </w:pPr>
    </w:p>
    <w:p w14:paraId="1E9615FC" w14:textId="77777777" w:rsidR="00BC3D62" w:rsidRPr="00BC3D62" w:rsidRDefault="00BC3D62" w:rsidP="00BC3D62">
      <w:pPr>
        <w:rPr>
          <w:rFonts w:ascii="Calibri" w:hAnsi="Calibri" w:cs="Calibri"/>
        </w:rPr>
      </w:pPr>
    </w:p>
    <w:p w14:paraId="76F14983" w14:textId="77777777" w:rsidR="00BC3D62" w:rsidRPr="00BC3D62" w:rsidRDefault="00BC3D62" w:rsidP="00BC3D62">
      <w:pPr>
        <w:rPr>
          <w:rFonts w:ascii="Calibri" w:hAnsi="Calibri" w:cs="Calibri"/>
        </w:rPr>
      </w:pPr>
    </w:p>
    <w:p w14:paraId="49B09D99" w14:textId="77777777" w:rsidR="00BC3D62" w:rsidRPr="00BC3D62" w:rsidRDefault="00BC3D62" w:rsidP="00BC3D62">
      <w:pPr>
        <w:rPr>
          <w:rFonts w:ascii="Calibri" w:hAnsi="Calibri" w:cs="Calibri"/>
        </w:rPr>
      </w:pPr>
    </w:p>
    <w:p w14:paraId="2A6E2312" w14:textId="77777777" w:rsidR="00BC3D62" w:rsidRDefault="00BC3D62" w:rsidP="00BC3D62">
      <w:pPr>
        <w:rPr>
          <w:rFonts w:ascii="Calibri" w:hAnsi="Calibri" w:cs="Calibri"/>
        </w:rPr>
      </w:pPr>
    </w:p>
    <w:p w14:paraId="78F13367" w14:textId="584DEF5A" w:rsidR="00BC3D62" w:rsidRDefault="00BC3D62" w:rsidP="00BC3D62">
      <w:pPr>
        <w:tabs>
          <w:tab w:val="left" w:pos="7764"/>
        </w:tabs>
        <w:rPr>
          <w:rFonts w:ascii="Calibri" w:hAnsi="Calibri" w:cs="Calibri"/>
        </w:rPr>
      </w:pPr>
      <w:r>
        <w:rPr>
          <w:rFonts w:ascii="Calibri" w:hAnsi="Calibri" w:cs="Calibri"/>
        </w:rPr>
        <w:tab/>
      </w:r>
    </w:p>
    <w:p w14:paraId="7329745D" w14:textId="77777777" w:rsidR="00BC3D62" w:rsidRDefault="00BC3D62" w:rsidP="00BC3D62">
      <w:pPr>
        <w:tabs>
          <w:tab w:val="left" w:pos="7764"/>
        </w:tabs>
        <w:rPr>
          <w:rFonts w:ascii="Calibri" w:hAnsi="Calibri" w:cs="Calibri"/>
        </w:rPr>
        <w:sectPr w:rsidR="00BC3D62" w:rsidSect="00F0633A">
          <w:pgSz w:w="16838" w:h="11906" w:orient="landscape"/>
          <w:pgMar w:top="1134" w:right="1440" w:bottom="1134" w:left="1440" w:header="720" w:footer="720" w:gutter="0"/>
          <w:cols w:space="720"/>
          <w:docGrid w:linePitch="600" w:charSpace="32768"/>
        </w:sectPr>
      </w:pPr>
    </w:p>
    <w:p w14:paraId="4CAA4B9F" w14:textId="743D3AF5" w:rsidR="00BC3D62" w:rsidRDefault="00BC3D62" w:rsidP="00CE159F">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00DE36C7" w:rsidRPr="00B97B07">
        <w:rPr>
          <w:rFonts w:ascii="Calibri" w:hAnsi="Calibri" w:cs="Calibri"/>
        </w:rPr>
        <w:t xml:space="preserve">Esta pantalla </w:t>
      </w:r>
      <w:r w:rsidR="00B74162">
        <w:rPr>
          <w:rFonts w:ascii="Calibri" w:hAnsi="Calibri" w:cs="Calibri"/>
        </w:rPr>
        <w:t>con</w:t>
      </w:r>
      <w:r w:rsidR="00343B7C">
        <w:rPr>
          <w:rFonts w:ascii="Calibri" w:hAnsi="Calibri" w:cs="Calibri"/>
        </w:rPr>
        <w:t xml:space="preserve">tiene un </w:t>
      </w:r>
      <w:r w:rsidR="00343B7C" w:rsidRPr="00343B7C">
        <w:rPr>
          <w:rFonts w:ascii="Calibri" w:hAnsi="Calibri" w:cs="Calibri"/>
        </w:rPr>
        <w:t>formulario para gestionar compras en un sistema de inventario. Esta forma permite a los usuarios realizar compras, buscar productos y proveedores, y registrar detalles de la transacción.</w:t>
      </w:r>
    </w:p>
    <w:p w14:paraId="72D72531" w14:textId="77777777" w:rsidR="00BC3D62" w:rsidRDefault="00BC3D62" w:rsidP="00CE159F">
      <w:pPr>
        <w:tabs>
          <w:tab w:val="left" w:pos="7764"/>
        </w:tabs>
        <w:jc w:val="both"/>
        <w:rPr>
          <w:rFonts w:ascii="Calibri" w:hAnsi="Calibri" w:cs="Calibri"/>
        </w:rPr>
      </w:pPr>
    </w:p>
    <w:p w14:paraId="6C2D39C7"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Elementos Clave</w:t>
      </w:r>
    </w:p>
    <w:p w14:paraId="1E0E81A7" w14:textId="72E6F72A"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ComboBox para seleccionar el tipo de documento (Boleta o Factura).</w:t>
      </w:r>
    </w:p>
    <w:p w14:paraId="61A89EAF" w14:textId="1343DE6A" w:rsidR="00FC7061"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proveedor</w:t>
      </w:r>
      <w:r w:rsidR="00FC7061">
        <w:rPr>
          <w:rFonts w:ascii="Calibri" w:hAnsi="Calibri" w:cs="Calibri"/>
        </w:rPr>
        <w:t>.</w:t>
      </w:r>
    </w:p>
    <w:p w14:paraId="55041328" w14:textId="01A31619"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producto y sus precios.</w:t>
      </w:r>
    </w:p>
    <w:p w14:paraId="185FB7CE" w14:textId="2DB848DF"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transportista.</w:t>
      </w:r>
    </w:p>
    <w:p w14:paraId="2B1B1E3F" w14:textId="488C4A13" w:rsidR="00BC3D62" w:rsidRPr="00BC3D62" w:rsidRDefault="003E7DB8" w:rsidP="00CE159F">
      <w:pPr>
        <w:numPr>
          <w:ilvl w:val="0"/>
          <w:numId w:val="267"/>
        </w:numPr>
        <w:tabs>
          <w:tab w:val="left" w:pos="7764"/>
        </w:tabs>
        <w:jc w:val="both"/>
        <w:rPr>
          <w:rFonts w:ascii="Calibri" w:hAnsi="Calibri" w:cs="Calibri"/>
        </w:rPr>
      </w:pPr>
      <w:r>
        <w:rPr>
          <w:rFonts w:ascii="Calibri" w:hAnsi="Calibri" w:cs="Calibri"/>
        </w:rPr>
        <w:t>Tabla</w:t>
      </w:r>
      <w:r w:rsidR="00BC3D62" w:rsidRPr="00BC3D62">
        <w:rPr>
          <w:rFonts w:ascii="Calibri" w:hAnsi="Calibri" w:cs="Calibri"/>
        </w:rPr>
        <w:t xml:space="preserve"> para mostrar los detalles de la compra.</w:t>
      </w:r>
    </w:p>
    <w:p w14:paraId="4A642A82" w14:textId="69B0B79C"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Control numérico para ingresar la cantidad de productos.</w:t>
      </w:r>
    </w:p>
    <w:p w14:paraId="06D9E897" w14:textId="77777777" w:rsidR="00BC3D62" w:rsidRDefault="00BC3D62" w:rsidP="00CE159F">
      <w:pPr>
        <w:tabs>
          <w:tab w:val="left" w:pos="7764"/>
        </w:tabs>
        <w:jc w:val="both"/>
        <w:rPr>
          <w:rFonts w:ascii="Calibri" w:hAnsi="Calibri" w:cs="Calibri"/>
        </w:rPr>
      </w:pPr>
    </w:p>
    <w:p w14:paraId="6F827508" w14:textId="27306686"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Funcionalidades</w:t>
      </w:r>
    </w:p>
    <w:p w14:paraId="7AD09A54"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Buscar y seleccionar proveedores, productos y transportistas.</w:t>
      </w:r>
    </w:p>
    <w:p w14:paraId="2FBD946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Agregar productos a la tabla de compras.</w:t>
      </w:r>
    </w:p>
    <w:p w14:paraId="16F3386B"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Calcular el total de la compra.</w:t>
      </w:r>
    </w:p>
    <w:p w14:paraId="0BC82429"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Registrar la compra con detalles en la base de datos.</w:t>
      </w:r>
    </w:p>
    <w:p w14:paraId="181FF0B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Eliminar productos de la tabla de compras.</w:t>
      </w:r>
    </w:p>
    <w:p w14:paraId="1C6282AF"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Validar entradas de datos (formato de números y validación de campos obligatorios).</w:t>
      </w:r>
    </w:p>
    <w:p w14:paraId="0A3C4420"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Generar número correlativo automático para el documento de compra.</w:t>
      </w:r>
    </w:p>
    <w:p w14:paraId="450E3D37" w14:textId="77777777" w:rsid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Copiar el número de compra al portapapeles.</w:t>
      </w:r>
    </w:p>
    <w:p w14:paraId="19BC178A" w14:textId="126C11B5" w:rsidR="007F6425" w:rsidRDefault="007F6425" w:rsidP="007F6425">
      <w:pPr>
        <w:numPr>
          <w:ilvl w:val="0"/>
          <w:numId w:val="256"/>
        </w:numPr>
        <w:tabs>
          <w:tab w:val="left" w:pos="7764"/>
        </w:tabs>
        <w:jc w:val="both"/>
        <w:rPr>
          <w:rFonts w:ascii="Calibri" w:hAnsi="Calibri" w:cs="Calibri"/>
        </w:rPr>
      </w:pPr>
      <w:r>
        <w:rPr>
          <w:rFonts w:ascii="Calibri" w:hAnsi="Calibri" w:cs="Calibri"/>
        </w:rPr>
        <w:t>Sumar</w:t>
      </w:r>
      <w:r w:rsidRPr="001E2914">
        <w:rPr>
          <w:rFonts w:ascii="Calibri" w:hAnsi="Calibri" w:cs="Calibri"/>
        </w:rPr>
        <w:t xml:space="preserve"> el stock de los productos </w:t>
      </w:r>
      <w:r>
        <w:rPr>
          <w:rFonts w:ascii="Calibri" w:hAnsi="Calibri" w:cs="Calibri"/>
        </w:rPr>
        <w:t>comprados</w:t>
      </w:r>
      <w:r w:rsidRPr="001E2914">
        <w:rPr>
          <w:rFonts w:ascii="Calibri" w:hAnsi="Calibri" w:cs="Calibri"/>
        </w:rPr>
        <w:t>.</w:t>
      </w:r>
    </w:p>
    <w:p w14:paraId="2D9E78C1" w14:textId="766166B6" w:rsidR="00055449" w:rsidRPr="00055449" w:rsidRDefault="00055449" w:rsidP="00055449">
      <w:pPr>
        <w:numPr>
          <w:ilvl w:val="0"/>
          <w:numId w:val="256"/>
        </w:numPr>
        <w:tabs>
          <w:tab w:val="left" w:pos="7764"/>
        </w:tabs>
        <w:jc w:val="both"/>
        <w:rPr>
          <w:rFonts w:ascii="Calibri" w:hAnsi="Calibri" w:cs="Calibri"/>
        </w:rPr>
      </w:pPr>
      <w:r>
        <w:rPr>
          <w:rFonts w:ascii="Calibri" w:hAnsi="Calibri" w:cs="Calibri"/>
        </w:rPr>
        <w:t>Limpiar los campos de texto.</w:t>
      </w:r>
    </w:p>
    <w:p w14:paraId="55DFBEF0" w14:textId="77777777" w:rsidR="00BC3D62" w:rsidRPr="00BC3D62" w:rsidRDefault="00BC3D62" w:rsidP="00CE159F">
      <w:pPr>
        <w:tabs>
          <w:tab w:val="left" w:pos="7764"/>
        </w:tabs>
        <w:ind w:left="720"/>
        <w:jc w:val="both"/>
        <w:rPr>
          <w:rFonts w:ascii="Calibri" w:hAnsi="Calibri" w:cs="Calibri"/>
        </w:rPr>
      </w:pPr>
    </w:p>
    <w:p w14:paraId="4E4F4CA8"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Consideraciones de Diseño</w:t>
      </w:r>
    </w:p>
    <w:p w14:paraId="533CB587"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B0CD67B"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168D0FBE" w14:textId="219D2A66" w:rsidR="00BC3D62" w:rsidRPr="00BC3D62" w:rsidRDefault="00FC7061" w:rsidP="00991DEE">
      <w:pPr>
        <w:numPr>
          <w:ilvl w:val="0"/>
          <w:numId w:val="316"/>
        </w:numPr>
        <w:tabs>
          <w:tab w:val="left" w:pos="7764"/>
        </w:tabs>
        <w:jc w:val="both"/>
        <w:rPr>
          <w:rFonts w:ascii="Calibri" w:hAnsi="Calibri" w:cs="Calibri"/>
        </w:rPr>
      </w:pPr>
      <w:r w:rsidRPr="00BC3D62">
        <w:rPr>
          <w:rFonts w:ascii="Calibri" w:hAnsi="Calibri" w:cs="Calibri"/>
        </w:rPr>
        <w:t>Búsqueda</w:t>
      </w:r>
      <w:r w:rsidR="00BC3D62" w:rsidRPr="00BC3D62">
        <w:rPr>
          <w:rFonts w:ascii="Calibri" w:hAnsi="Calibri" w:cs="Calibri"/>
        </w:rPr>
        <w:t xml:space="preserve"> Asistida: Se utiliza una ventana modal para buscar proveedores, productos y transportistas, mejorando la experiencia del usuario.</w:t>
      </w:r>
    </w:p>
    <w:p w14:paraId="3CA1A472" w14:textId="77777777" w:rsidR="00BC3D62" w:rsidRPr="00BC3D62" w:rsidRDefault="00BC3D62" w:rsidP="00991DEE">
      <w:pPr>
        <w:numPr>
          <w:ilvl w:val="0"/>
          <w:numId w:val="316"/>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202E7AA3"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32239529"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Automatización: Se genera un número correlativo automático para el documento de compra.</w:t>
      </w:r>
    </w:p>
    <w:p w14:paraId="1A1E067C" w14:textId="4B15D7F9"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Flexibilidad: El sistema permite agregar múltiples productos a la compra y calcular el total automáticamente</w:t>
      </w:r>
      <w:r w:rsidR="00991DEE">
        <w:rPr>
          <w:rFonts w:ascii="Calibri" w:hAnsi="Calibri" w:cs="Calibri"/>
        </w:rPr>
        <w:t xml:space="preserve"> </w:t>
      </w:r>
      <w:r w:rsidR="00991DEE" w:rsidRPr="007F6425">
        <w:rPr>
          <w:rFonts w:ascii="Calibri" w:hAnsi="Calibri" w:cs="Calibri"/>
        </w:rPr>
        <w:t>a medida que se añaden o eliminan productos.</w:t>
      </w:r>
    </w:p>
    <w:p w14:paraId="0CEB8C8E" w14:textId="77777777" w:rsid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Seguridad: Se verifica la existencia del producto antes de agregarlo a la compra.</w:t>
      </w:r>
    </w:p>
    <w:p w14:paraId="543B1BCC" w14:textId="0FC4202B" w:rsidR="00991DEE" w:rsidRPr="00991DEE" w:rsidRDefault="00991DEE" w:rsidP="00991DEE">
      <w:pPr>
        <w:numPr>
          <w:ilvl w:val="0"/>
          <w:numId w:val="316"/>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143E2E13" w14:textId="77777777" w:rsidR="00343B7C" w:rsidRDefault="00343B7C" w:rsidP="00CE159F">
      <w:pPr>
        <w:tabs>
          <w:tab w:val="left" w:pos="7764"/>
        </w:tabs>
        <w:jc w:val="both"/>
        <w:rPr>
          <w:rFonts w:ascii="Calibri" w:hAnsi="Calibri" w:cs="Calibri"/>
        </w:rPr>
      </w:pPr>
    </w:p>
    <w:p w14:paraId="5D4E750A" w14:textId="77777777" w:rsidR="00343B7C" w:rsidRDefault="00343B7C" w:rsidP="00CE159F">
      <w:pPr>
        <w:tabs>
          <w:tab w:val="left" w:pos="7764"/>
        </w:tabs>
        <w:jc w:val="both"/>
        <w:rPr>
          <w:rFonts w:ascii="Calibri" w:hAnsi="Calibri" w:cs="Calibri"/>
        </w:rPr>
      </w:pPr>
    </w:p>
    <w:p w14:paraId="72D8AF84" w14:textId="77777777" w:rsidR="00343B7C" w:rsidRDefault="00343B7C" w:rsidP="00CE159F">
      <w:pPr>
        <w:tabs>
          <w:tab w:val="left" w:pos="7764"/>
        </w:tabs>
        <w:jc w:val="both"/>
        <w:rPr>
          <w:rFonts w:ascii="Calibri" w:hAnsi="Calibri" w:cs="Calibri"/>
        </w:rPr>
        <w:sectPr w:rsidR="00343B7C" w:rsidSect="00CE159F">
          <w:pgSz w:w="11906" w:h="16838"/>
          <w:pgMar w:top="1440" w:right="1134" w:bottom="1440" w:left="1134" w:header="720" w:footer="720" w:gutter="0"/>
          <w:cols w:space="720"/>
          <w:docGrid w:linePitch="600" w:charSpace="32768"/>
        </w:sectPr>
      </w:pPr>
    </w:p>
    <w:p w14:paraId="7CE6C162" w14:textId="7105A202" w:rsidR="00343B7C" w:rsidRDefault="00343B7C" w:rsidP="00343B7C">
      <w:pPr>
        <w:pStyle w:val="Ttulo4"/>
        <w:numPr>
          <w:ilvl w:val="0"/>
          <w:numId w:val="0"/>
        </w:numPr>
        <w:ind w:left="1148"/>
        <w:jc w:val="center"/>
        <w:rPr>
          <w:rFonts w:ascii="Calibri" w:hAnsi="Calibri" w:cs="Calibri"/>
        </w:rPr>
      </w:pPr>
      <w:bookmarkStart w:id="112" w:name="_Toc187794270"/>
      <w:r w:rsidRPr="00F26727">
        <w:rPr>
          <w:rFonts w:ascii="Calibri" w:hAnsi="Calibri" w:cs="Calibri"/>
        </w:rPr>
        <w:lastRenderedPageBreak/>
        <w:t>Diseño de la ventan</w:t>
      </w:r>
      <w:r>
        <w:rPr>
          <w:rFonts w:ascii="Calibri" w:hAnsi="Calibri" w:cs="Calibri"/>
        </w:rPr>
        <w:t>a Detalle Compra</w:t>
      </w:r>
      <w:bookmarkEnd w:id="112"/>
    </w:p>
    <w:p w14:paraId="0B12FF4C" w14:textId="1DD8CF24" w:rsidR="00343B7C" w:rsidRDefault="00343B7C" w:rsidP="00CE159F">
      <w:pPr>
        <w:tabs>
          <w:tab w:val="left" w:pos="7764"/>
        </w:tabs>
        <w:jc w:val="both"/>
        <w:rPr>
          <w:rFonts w:ascii="Calibri" w:hAnsi="Calibri" w:cs="Calibri"/>
        </w:rPr>
      </w:pPr>
    </w:p>
    <w:p w14:paraId="144552E0" w14:textId="77777777" w:rsidR="00343B7C" w:rsidRPr="00343B7C" w:rsidRDefault="00343B7C" w:rsidP="00343B7C">
      <w:pPr>
        <w:rPr>
          <w:rFonts w:ascii="Calibri" w:hAnsi="Calibri" w:cs="Calibri"/>
        </w:rPr>
      </w:pPr>
    </w:p>
    <w:p w14:paraId="058BFE37" w14:textId="29B84EBC" w:rsidR="00343B7C" w:rsidRPr="00343B7C" w:rsidRDefault="001420FE" w:rsidP="00343B7C">
      <w:pPr>
        <w:rPr>
          <w:rFonts w:ascii="Calibri" w:hAnsi="Calibri" w:cs="Calibri"/>
        </w:rPr>
      </w:pPr>
      <w:r>
        <w:rPr>
          <w:noProof/>
        </w:rPr>
        <w:drawing>
          <wp:anchor distT="0" distB="0" distL="114300" distR="114300" simplePos="0" relativeHeight="251712512" behindDoc="0" locked="0" layoutInCell="1" allowOverlap="1" wp14:anchorId="1310BBBC" wp14:editId="0067CFFA">
            <wp:simplePos x="0" y="0"/>
            <wp:positionH relativeFrom="margin">
              <wp:posOffset>335280</wp:posOffset>
            </wp:positionH>
            <wp:positionV relativeFrom="margin">
              <wp:posOffset>1000760</wp:posOffset>
            </wp:positionV>
            <wp:extent cx="8214360" cy="3710305"/>
            <wp:effectExtent l="0" t="0" r="0" b="4445"/>
            <wp:wrapSquare wrapText="bothSides"/>
            <wp:docPr id="190229304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3043" name="Imagen 3" descr="Interfaz de usuario gráfica, Aplicación, Word&#10;&#10;Descripción generada automá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784" r="3539"/>
                    <a:stretch/>
                  </pic:blipFill>
                  <pic:spPr bwMode="auto">
                    <a:xfrm>
                      <a:off x="0" y="0"/>
                      <a:ext cx="8214360" cy="371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E8F2C" w14:textId="77777777" w:rsidR="00343B7C" w:rsidRPr="00343B7C" w:rsidRDefault="00343B7C" w:rsidP="00343B7C">
      <w:pPr>
        <w:rPr>
          <w:rFonts w:ascii="Calibri" w:hAnsi="Calibri" w:cs="Calibri"/>
        </w:rPr>
      </w:pPr>
    </w:p>
    <w:p w14:paraId="3D39C021" w14:textId="77777777" w:rsidR="00343B7C" w:rsidRPr="00343B7C" w:rsidRDefault="00343B7C" w:rsidP="00343B7C">
      <w:pPr>
        <w:rPr>
          <w:rFonts w:ascii="Calibri" w:hAnsi="Calibri" w:cs="Calibri"/>
        </w:rPr>
      </w:pPr>
    </w:p>
    <w:p w14:paraId="0A58B021" w14:textId="77777777" w:rsidR="00343B7C" w:rsidRPr="00343B7C" w:rsidRDefault="00343B7C" w:rsidP="00343B7C">
      <w:pPr>
        <w:rPr>
          <w:rFonts w:ascii="Calibri" w:hAnsi="Calibri" w:cs="Calibri"/>
        </w:rPr>
      </w:pPr>
    </w:p>
    <w:p w14:paraId="1C7D79D0" w14:textId="77777777" w:rsidR="00343B7C" w:rsidRPr="00343B7C" w:rsidRDefault="00343B7C" w:rsidP="00343B7C">
      <w:pPr>
        <w:rPr>
          <w:rFonts w:ascii="Calibri" w:hAnsi="Calibri" w:cs="Calibri"/>
        </w:rPr>
      </w:pPr>
    </w:p>
    <w:p w14:paraId="6F39872E" w14:textId="1EB15086" w:rsidR="00343B7C" w:rsidRDefault="00343B7C" w:rsidP="00343B7C">
      <w:pPr>
        <w:tabs>
          <w:tab w:val="left" w:pos="10416"/>
        </w:tabs>
        <w:rPr>
          <w:rFonts w:ascii="Calibri" w:hAnsi="Calibri" w:cs="Calibri"/>
        </w:rPr>
        <w:sectPr w:rsidR="00343B7C" w:rsidSect="00343B7C">
          <w:pgSz w:w="16838" w:h="11906" w:orient="landscape"/>
          <w:pgMar w:top="1134" w:right="1440" w:bottom="1134" w:left="1440" w:header="720" w:footer="720" w:gutter="0"/>
          <w:cols w:space="720"/>
          <w:docGrid w:linePitch="600" w:charSpace="32768"/>
        </w:sectPr>
      </w:pPr>
      <w:r>
        <w:rPr>
          <w:rFonts w:ascii="Calibri" w:hAnsi="Calibri" w:cs="Calibri"/>
        </w:rPr>
        <w:tab/>
      </w:r>
    </w:p>
    <w:p w14:paraId="2D4FBA56" w14:textId="3F41EA48" w:rsidR="000267A5" w:rsidRDefault="000267A5" w:rsidP="007969A8">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 con</w:t>
      </w:r>
      <w:r>
        <w:rPr>
          <w:rFonts w:ascii="Calibri" w:hAnsi="Calibri" w:cs="Calibri"/>
        </w:rPr>
        <w:t xml:space="preserve">tiene un </w:t>
      </w:r>
      <w:r w:rsidRPr="000267A5">
        <w:rPr>
          <w:rFonts w:ascii="Calibri" w:hAnsi="Calibri" w:cs="Calibri"/>
        </w:rPr>
        <w:t>formulario para visualizar los detalles de una compra específica en un sistema de gestión de inventario. Esta forma permite a los usuarios buscar y visualizar información detallada de una compra, incluyendo los productos adquiridos, proveedores, transportistas y otros datos relevantes.</w:t>
      </w:r>
    </w:p>
    <w:p w14:paraId="6A1FB289" w14:textId="77777777" w:rsidR="000267A5" w:rsidRPr="000267A5" w:rsidRDefault="000267A5" w:rsidP="007969A8">
      <w:pPr>
        <w:tabs>
          <w:tab w:val="left" w:pos="10416"/>
        </w:tabs>
        <w:jc w:val="both"/>
        <w:rPr>
          <w:rFonts w:ascii="Calibri" w:hAnsi="Calibri" w:cs="Calibri"/>
        </w:rPr>
      </w:pPr>
    </w:p>
    <w:p w14:paraId="66AC4F27" w14:textId="77777777" w:rsidR="000267A5" w:rsidRDefault="000267A5" w:rsidP="007969A8">
      <w:pPr>
        <w:tabs>
          <w:tab w:val="left" w:pos="10416"/>
        </w:tabs>
        <w:jc w:val="both"/>
        <w:rPr>
          <w:rFonts w:ascii="Calibri" w:hAnsi="Calibri" w:cs="Calibri"/>
          <w:b/>
          <w:bCs/>
        </w:rPr>
      </w:pPr>
      <w:r w:rsidRPr="000267A5">
        <w:rPr>
          <w:rFonts w:ascii="Calibri" w:hAnsi="Calibri" w:cs="Calibri"/>
          <w:b/>
          <w:bCs/>
        </w:rPr>
        <w:t>Elementos Clave</w:t>
      </w:r>
    </w:p>
    <w:p w14:paraId="663CB8DB" w14:textId="7C13B387"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ingresar el número de código de la compra.</w:t>
      </w:r>
    </w:p>
    <w:p w14:paraId="428C8A37" w14:textId="40FB3004"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buscar la compra correspondiente al código ingresado.</w:t>
      </w:r>
    </w:p>
    <w:p w14:paraId="249F45F6" w14:textId="6117043D"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Campos</w:t>
      </w:r>
      <w:r w:rsidRPr="000267A5">
        <w:rPr>
          <w:rFonts w:ascii="Calibri" w:hAnsi="Calibri" w:cs="Calibri"/>
        </w:rPr>
        <w:t xml:space="preserve"> para mostrar información general de la compra</w:t>
      </w:r>
      <w:r>
        <w:rPr>
          <w:rFonts w:ascii="Calibri" w:hAnsi="Calibri" w:cs="Calibri"/>
        </w:rPr>
        <w:t xml:space="preserve"> como</w:t>
      </w:r>
      <w:r w:rsidR="003E7DB8">
        <w:rPr>
          <w:rFonts w:ascii="Calibri" w:hAnsi="Calibri" w:cs="Calibri"/>
        </w:rPr>
        <w:t>:</w:t>
      </w:r>
      <w:r>
        <w:rPr>
          <w:rFonts w:ascii="Calibri" w:hAnsi="Calibri" w:cs="Calibri"/>
        </w:rPr>
        <w:t xml:space="preserve"> Fecha compra, Tipo de documento, Nombre completo del usuario, </w:t>
      </w:r>
      <w:r w:rsidR="00964D45">
        <w:rPr>
          <w:rFonts w:ascii="Calibri" w:hAnsi="Calibri" w:cs="Calibri"/>
        </w:rPr>
        <w:t>cédula</w:t>
      </w:r>
      <w:r>
        <w:rPr>
          <w:rFonts w:ascii="Calibri" w:hAnsi="Calibri" w:cs="Calibri"/>
        </w:rPr>
        <w:t xml:space="preserve"> del proveedor, nombres del proveedor, c</w:t>
      </w:r>
      <w:r w:rsidR="00964D45">
        <w:rPr>
          <w:rFonts w:ascii="Calibri" w:hAnsi="Calibri" w:cs="Calibri"/>
        </w:rPr>
        <w:t>édula</w:t>
      </w:r>
      <w:r>
        <w:rPr>
          <w:rFonts w:ascii="Calibri" w:hAnsi="Calibri" w:cs="Calibri"/>
        </w:rPr>
        <w:t xml:space="preserve"> del transportista, nombres del transportista</w:t>
      </w:r>
      <w:r w:rsidRPr="000267A5">
        <w:rPr>
          <w:rFonts w:ascii="Calibri" w:hAnsi="Calibri" w:cs="Calibri"/>
        </w:rPr>
        <w:t>.</w:t>
      </w:r>
    </w:p>
    <w:p w14:paraId="0D4BAA03" w14:textId="486D198E" w:rsidR="000267A5" w:rsidRPr="000267A5" w:rsidRDefault="003E7DB8" w:rsidP="007969A8">
      <w:pPr>
        <w:numPr>
          <w:ilvl w:val="0"/>
          <w:numId w:val="292"/>
        </w:numPr>
        <w:tabs>
          <w:tab w:val="left" w:pos="10416"/>
        </w:tabs>
        <w:jc w:val="both"/>
        <w:rPr>
          <w:rFonts w:ascii="Calibri" w:hAnsi="Calibri" w:cs="Calibri"/>
        </w:rPr>
      </w:pPr>
      <w:r>
        <w:rPr>
          <w:rFonts w:ascii="Calibri" w:hAnsi="Calibri" w:cs="Calibri"/>
        </w:rPr>
        <w:t>Tabla</w:t>
      </w:r>
      <w:r w:rsidR="000267A5" w:rsidRPr="000267A5">
        <w:rPr>
          <w:rFonts w:ascii="Calibri" w:hAnsi="Calibri" w:cs="Calibri"/>
        </w:rPr>
        <w:t xml:space="preserve"> para mostrar los detalles de los productos comprados.</w:t>
      </w:r>
    </w:p>
    <w:p w14:paraId="2AC5FF0C" w14:textId="1424E603"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mostrar el monto total de la compra.</w:t>
      </w:r>
    </w:p>
    <w:p w14:paraId="08D62D8E" w14:textId="46464DC6"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limpiar todos los campos.</w:t>
      </w:r>
    </w:p>
    <w:p w14:paraId="1B9E4AEC" w14:textId="79A9E9A7" w:rsid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generar un reporte PDF de la compra.</w:t>
      </w:r>
    </w:p>
    <w:p w14:paraId="4A7BAF9B" w14:textId="77777777" w:rsidR="000267A5" w:rsidRPr="000267A5" w:rsidRDefault="000267A5" w:rsidP="007969A8">
      <w:pPr>
        <w:tabs>
          <w:tab w:val="left" w:pos="10416"/>
        </w:tabs>
        <w:ind w:left="720"/>
        <w:jc w:val="both"/>
        <w:rPr>
          <w:rFonts w:ascii="Calibri" w:hAnsi="Calibri" w:cs="Calibri"/>
        </w:rPr>
      </w:pPr>
    </w:p>
    <w:p w14:paraId="22AD0B44" w14:textId="77777777" w:rsidR="000267A5" w:rsidRPr="000267A5" w:rsidRDefault="000267A5" w:rsidP="007969A8">
      <w:pPr>
        <w:tabs>
          <w:tab w:val="left" w:pos="10416"/>
        </w:tabs>
        <w:jc w:val="both"/>
        <w:rPr>
          <w:rFonts w:ascii="Calibri" w:hAnsi="Calibri" w:cs="Calibri"/>
          <w:b/>
          <w:bCs/>
        </w:rPr>
      </w:pPr>
      <w:r w:rsidRPr="000267A5">
        <w:rPr>
          <w:rFonts w:ascii="Calibri" w:hAnsi="Calibri" w:cs="Calibri"/>
          <w:b/>
          <w:bCs/>
        </w:rPr>
        <w:t>Funcionalidades</w:t>
      </w:r>
    </w:p>
    <w:p w14:paraId="6395E6C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Buscar y visualizar detalles de una compra específica utilizando su código.</w:t>
      </w:r>
    </w:p>
    <w:p w14:paraId="08C3272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información general de la compra, incluyendo fecha, tipo de documento, usuario que realizó la compra, proveedor y transportista.</w:t>
      </w:r>
    </w:p>
    <w:p w14:paraId="41C2BCB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Visualizar los detalles de los productos comprados, incluyendo nombre, precio, cantidad y subtotal.</w:t>
      </w:r>
    </w:p>
    <w:p w14:paraId="66CFA53B"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el monto total de la compra.</w:t>
      </w:r>
    </w:p>
    <w:p w14:paraId="4702AAF7"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Limpiar todos los campos para buscar una nueva compra.</w:t>
      </w:r>
    </w:p>
    <w:p w14:paraId="4C659A19"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Generar un reporte PDF de la compra, incluyendo información del negocio y detalles de la transacción.</w:t>
      </w:r>
    </w:p>
    <w:p w14:paraId="70D59F2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Validar la entrada del código de compra para asegurar que solo se ingresen números.</w:t>
      </w:r>
    </w:p>
    <w:p w14:paraId="0D536D6B" w14:textId="77777777" w:rsidR="000267A5" w:rsidRDefault="000267A5" w:rsidP="007969A8">
      <w:pPr>
        <w:tabs>
          <w:tab w:val="left" w:pos="10416"/>
        </w:tabs>
        <w:jc w:val="both"/>
        <w:rPr>
          <w:rFonts w:ascii="Calibri" w:hAnsi="Calibri" w:cs="Calibri"/>
          <w:b/>
          <w:bCs/>
        </w:rPr>
      </w:pPr>
    </w:p>
    <w:p w14:paraId="4A4CB669" w14:textId="77777777" w:rsidR="005B3889" w:rsidRPr="005B3889" w:rsidRDefault="005B3889" w:rsidP="007969A8">
      <w:pPr>
        <w:tabs>
          <w:tab w:val="left" w:pos="10416"/>
        </w:tabs>
        <w:jc w:val="both"/>
        <w:rPr>
          <w:rFonts w:ascii="Calibri" w:hAnsi="Calibri" w:cs="Calibri"/>
          <w:b/>
          <w:bCs/>
        </w:rPr>
      </w:pPr>
      <w:r w:rsidRPr="005B3889">
        <w:rPr>
          <w:rFonts w:ascii="Calibri" w:hAnsi="Calibri" w:cs="Calibri"/>
          <w:b/>
          <w:bCs/>
        </w:rPr>
        <w:t>Consideraciones de Diseño</w:t>
      </w:r>
    </w:p>
    <w:p w14:paraId="7BFEA9A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Interfaz Intuitiva: La interfaz está diseñada para ser fácil de usar, con campos descriptivos y botones claros para cada función principal.</w:t>
      </w:r>
    </w:p>
    <w:p w14:paraId="73BEEE10"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Visualización Detallada: Se proporciona una vista completa de la compra, incluyendo información general y detalles de los productos.</w:t>
      </w:r>
    </w:p>
    <w:p w14:paraId="7EBFD4D1"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Flexibilidad de Búsqueda: Permite buscar una compra específica utilizando su código único.</w:t>
      </w:r>
    </w:p>
    <w:p w14:paraId="607E6A7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Validación de Entradas: Se implementa una validación para asegurar que el código de compra solo contenga números.</w:t>
      </w:r>
    </w:p>
    <w:p w14:paraId="6CC6DDF9"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Capacidad de Limpieza: Incluye una función para limpiar todos los campos, facilitando la búsqueda de nuevas compras.</w:t>
      </w:r>
    </w:p>
    <w:p w14:paraId="243E80A3"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Uso de Recursos Embebidos: Utiliza recursos embebidos (como plantillas HTML) para generar el reporte PDF, lo que mejora la consistencia y facilidad de mantenimiento.</w:t>
      </w:r>
    </w:p>
    <w:p w14:paraId="394E9EBE" w14:textId="77777777" w:rsidR="007969A8" w:rsidRPr="007969A8" w:rsidRDefault="007969A8" w:rsidP="007969A8">
      <w:pPr>
        <w:pStyle w:val="Prrafodelista"/>
        <w:numPr>
          <w:ilvl w:val="0"/>
          <w:numId w:val="302"/>
        </w:numPr>
        <w:tabs>
          <w:tab w:val="left" w:pos="10416"/>
        </w:tabs>
        <w:jc w:val="both"/>
        <w:rPr>
          <w:rFonts w:ascii="Calibri" w:hAnsi="Calibri" w:cs="Calibri"/>
        </w:rPr>
      </w:pPr>
      <w:r w:rsidRPr="007969A8">
        <w:rPr>
          <w:rFonts w:ascii="Calibri" w:hAnsi="Calibri" w:cs="Calibri"/>
        </w:rPr>
        <w:t>Generación de Reportes: Ofrece la capacidad de generar un reporte PDF profesional, incluyendo el logo del negocio y formato personalizado.</w:t>
      </w:r>
    </w:p>
    <w:p w14:paraId="36E99039" w14:textId="77777777" w:rsidR="007969A8" w:rsidRPr="005B3889" w:rsidRDefault="007969A8" w:rsidP="007969A8">
      <w:pPr>
        <w:tabs>
          <w:tab w:val="left" w:pos="10416"/>
        </w:tabs>
        <w:ind w:left="720"/>
        <w:rPr>
          <w:rFonts w:ascii="Calibri" w:hAnsi="Calibri" w:cs="Calibri"/>
        </w:rPr>
      </w:pPr>
    </w:p>
    <w:p w14:paraId="058E61E8" w14:textId="77777777" w:rsidR="005B3889" w:rsidRPr="000267A5" w:rsidRDefault="005B3889" w:rsidP="000267A5">
      <w:pPr>
        <w:tabs>
          <w:tab w:val="left" w:pos="10416"/>
        </w:tabs>
        <w:rPr>
          <w:rFonts w:ascii="Calibri" w:hAnsi="Calibri" w:cs="Calibri"/>
          <w:b/>
          <w:bCs/>
        </w:rPr>
      </w:pPr>
    </w:p>
    <w:p w14:paraId="06E7371A" w14:textId="77777777" w:rsidR="00343B7C" w:rsidRDefault="00343B7C" w:rsidP="00343B7C">
      <w:pPr>
        <w:tabs>
          <w:tab w:val="left" w:pos="10416"/>
        </w:tabs>
        <w:rPr>
          <w:rFonts w:ascii="Calibri" w:hAnsi="Calibri" w:cs="Calibri"/>
        </w:rPr>
      </w:pPr>
    </w:p>
    <w:p w14:paraId="7BC3E0AD" w14:textId="77777777" w:rsidR="007969A8" w:rsidRDefault="007969A8" w:rsidP="00343B7C">
      <w:pPr>
        <w:tabs>
          <w:tab w:val="left" w:pos="10416"/>
        </w:tabs>
        <w:rPr>
          <w:rFonts w:ascii="Calibri" w:hAnsi="Calibri" w:cs="Calibri"/>
        </w:rPr>
      </w:pPr>
    </w:p>
    <w:p w14:paraId="27160E49" w14:textId="77777777" w:rsidR="007969A8" w:rsidRDefault="007969A8" w:rsidP="00343B7C">
      <w:pPr>
        <w:tabs>
          <w:tab w:val="left" w:pos="10416"/>
        </w:tabs>
        <w:rPr>
          <w:rFonts w:ascii="Calibri" w:hAnsi="Calibri" w:cs="Calibri"/>
        </w:rPr>
      </w:pPr>
    </w:p>
    <w:p w14:paraId="2711638C" w14:textId="77777777" w:rsidR="007969A8" w:rsidRDefault="007969A8" w:rsidP="00343B7C">
      <w:pPr>
        <w:tabs>
          <w:tab w:val="left" w:pos="10416"/>
        </w:tabs>
        <w:rPr>
          <w:rFonts w:ascii="Calibri" w:hAnsi="Calibri" w:cs="Calibri"/>
        </w:rPr>
        <w:sectPr w:rsidR="007969A8" w:rsidSect="00343B7C">
          <w:pgSz w:w="11906" w:h="16838"/>
          <w:pgMar w:top="1440" w:right="1134" w:bottom="1440" w:left="1134" w:header="720" w:footer="720" w:gutter="0"/>
          <w:cols w:space="720"/>
          <w:docGrid w:linePitch="600" w:charSpace="32768"/>
        </w:sectPr>
      </w:pPr>
    </w:p>
    <w:p w14:paraId="5809CD57" w14:textId="4B075569" w:rsidR="007969A8" w:rsidRDefault="007969A8" w:rsidP="007969A8">
      <w:pPr>
        <w:pStyle w:val="Ttulo4"/>
        <w:numPr>
          <w:ilvl w:val="0"/>
          <w:numId w:val="0"/>
        </w:numPr>
        <w:ind w:left="1148"/>
        <w:jc w:val="center"/>
        <w:rPr>
          <w:rFonts w:ascii="Calibri" w:hAnsi="Calibri" w:cs="Calibri"/>
        </w:rPr>
      </w:pPr>
      <w:bookmarkStart w:id="113" w:name="_Toc187794271"/>
      <w:r w:rsidRPr="00F26727">
        <w:rPr>
          <w:rFonts w:ascii="Calibri" w:hAnsi="Calibri" w:cs="Calibri"/>
        </w:rPr>
        <w:lastRenderedPageBreak/>
        <w:t>Diseño de la ventan</w:t>
      </w:r>
      <w:r>
        <w:rPr>
          <w:rFonts w:ascii="Calibri" w:hAnsi="Calibri" w:cs="Calibri"/>
        </w:rPr>
        <w:t>a Venta</w:t>
      </w:r>
      <w:bookmarkEnd w:id="113"/>
    </w:p>
    <w:p w14:paraId="60689462" w14:textId="13BBFCBA" w:rsidR="007969A8" w:rsidRDefault="001356E5" w:rsidP="00343B7C">
      <w:pPr>
        <w:tabs>
          <w:tab w:val="left" w:pos="10416"/>
        </w:tabs>
        <w:rPr>
          <w:rFonts w:ascii="Calibri" w:hAnsi="Calibri" w:cs="Calibri"/>
        </w:rPr>
      </w:pPr>
      <w:r>
        <w:rPr>
          <w:noProof/>
        </w:rPr>
        <w:drawing>
          <wp:anchor distT="0" distB="0" distL="114300" distR="114300" simplePos="0" relativeHeight="251716608" behindDoc="0" locked="0" layoutInCell="1" allowOverlap="1" wp14:anchorId="4262434E" wp14:editId="58F069AC">
            <wp:simplePos x="914400" y="1219200"/>
            <wp:positionH relativeFrom="margin">
              <wp:align>center</wp:align>
            </wp:positionH>
            <wp:positionV relativeFrom="margin">
              <wp:align>center</wp:align>
            </wp:positionV>
            <wp:extent cx="8153400" cy="3714750"/>
            <wp:effectExtent l="0" t="0" r="0" b="0"/>
            <wp:wrapNone/>
            <wp:docPr id="9981174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98" r="3711"/>
                    <a:stretch/>
                  </pic:blipFill>
                  <pic:spPr bwMode="auto">
                    <a:xfrm>
                      <a:off x="0" y="0"/>
                      <a:ext cx="8153400" cy="3714750"/>
                    </a:xfrm>
                    <a:prstGeom prst="rect">
                      <a:avLst/>
                    </a:prstGeom>
                    <a:noFill/>
                    <a:ln>
                      <a:noFill/>
                    </a:ln>
                    <a:extLst>
                      <a:ext uri="{53640926-AAD7-44D8-BBD7-CCE9431645EC}">
                        <a14:shadowObscured xmlns:a14="http://schemas.microsoft.com/office/drawing/2010/main"/>
                      </a:ext>
                    </a:extLst>
                  </pic:spPr>
                </pic:pic>
              </a:graphicData>
            </a:graphic>
          </wp:anchor>
        </w:drawing>
      </w:r>
    </w:p>
    <w:p w14:paraId="2CA82912" w14:textId="77777777" w:rsidR="007969A8" w:rsidRPr="007969A8" w:rsidRDefault="007969A8" w:rsidP="007969A8">
      <w:pPr>
        <w:rPr>
          <w:rFonts w:ascii="Calibri" w:hAnsi="Calibri" w:cs="Calibri"/>
        </w:rPr>
      </w:pPr>
    </w:p>
    <w:p w14:paraId="083311D1" w14:textId="77777777" w:rsidR="007969A8" w:rsidRPr="007969A8" w:rsidRDefault="007969A8" w:rsidP="007969A8">
      <w:pPr>
        <w:rPr>
          <w:rFonts w:ascii="Calibri" w:hAnsi="Calibri" w:cs="Calibri"/>
        </w:rPr>
      </w:pPr>
    </w:p>
    <w:p w14:paraId="544CB8CC" w14:textId="77777777" w:rsidR="007969A8" w:rsidRPr="007969A8" w:rsidRDefault="007969A8" w:rsidP="007969A8">
      <w:pPr>
        <w:rPr>
          <w:rFonts w:ascii="Calibri" w:hAnsi="Calibri" w:cs="Calibri"/>
        </w:rPr>
      </w:pPr>
    </w:p>
    <w:p w14:paraId="0A157A1F" w14:textId="77777777" w:rsidR="007969A8" w:rsidRPr="007969A8" w:rsidRDefault="007969A8" w:rsidP="007969A8">
      <w:pPr>
        <w:rPr>
          <w:rFonts w:ascii="Calibri" w:hAnsi="Calibri" w:cs="Calibri"/>
        </w:rPr>
      </w:pPr>
    </w:p>
    <w:p w14:paraId="518B8E47" w14:textId="77777777" w:rsidR="007969A8" w:rsidRPr="007969A8" w:rsidRDefault="007969A8" w:rsidP="007969A8">
      <w:pPr>
        <w:rPr>
          <w:rFonts w:ascii="Calibri" w:hAnsi="Calibri" w:cs="Calibri"/>
        </w:rPr>
      </w:pPr>
    </w:p>
    <w:p w14:paraId="6FAF7F01" w14:textId="77777777" w:rsidR="007969A8" w:rsidRPr="007969A8" w:rsidRDefault="007969A8" w:rsidP="007969A8">
      <w:pPr>
        <w:rPr>
          <w:rFonts w:ascii="Calibri" w:hAnsi="Calibri" w:cs="Calibri"/>
        </w:rPr>
      </w:pPr>
    </w:p>
    <w:p w14:paraId="62972E64" w14:textId="77777777" w:rsidR="007969A8" w:rsidRPr="007969A8" w:rsidRDefault="007969A8" w:rsidP="007969A8">
      <w:pPr>
        <w:rPr>
          <w:rFonts w:ascii="Calibri" w:hAnsi="Calibri" w:cs="Calibri"/>
        </w:rPr>
      </w:pPr>
    </w:p>
    <w:p w14:paraId="6EF32FE7" w14:textId="77777777" w:rsidR="007969A8" w:rsidRPr="007969A8" w:rsidRDefault="007969A8" w:rsidP="007969A8">
      <w:pPr>
        <w:rPr>
          <w:rFonts w:ascii="Calibri" w:hAnsi="Calibri" w:cs="Calibri"/>
        </w:rPr>
      </w:pPr>
    </w:p>
    <w:p w14:paraId="3FE2D892" w14:textId="77777777" w:rsidR="007969A8" w:rsidRPr="007969A8" w:rsidRDefault="007969A8" w:rsidP="007969A8">
      <w:pPr>
        <w:rPr>
          <w:rFonts w:ascii="Calibri" w:hAnsi="Calibri" w:cs="Calibri"/>
        </w:rPr>
      </w:pPr>
    </w:p>
    <w:p w14:paraId="674F7DAE" w14:textId="77777777" w:rsidR="007969A8" w:rsidRPr="007969A8" w:rsidRDefault="007969A8" w:rsidP="007969A8">
      <w:pPr>
        <w:rPr>
          <w:rFonts w:ascii="Calibri" w:hAnsi="Calibri" w:cs="Calibri"/>
        </w:rPr>
      </w:pPr>
    </w:p>
    <w:p w14:paraId="536E5037" w14:textId="77777777" w:rsidR="007969A8" w:rsidRPr="007969A8" w:rsidRDefault="007969A8" w:rsidP="007969A8">
      <w:pPr>
        <w:rPr>
          <w:rFonts w:ascii="Calibri" w:hAnsi="Calibri" w:cs="Calibri"/>
        </w:rPr>
      </w:pPr>
    </w:p>
    <w:p w14:paraId="37B86045" w14:textId="77777777" w:rsidR="007969A8" w:rsidRPr="007969A8" w:rsidRDefault="007969A8" w:rsidP="007969A8">
      <w:pPr>
        <w:rPr>
          <w:rFonts w:ascii="Calibri" w:hAnsi="Calibri" w:cs="Calibri"/>
        </w:rPr>
      </w:pPr>
    </w:p>
    <w:p w14:paraId="613A3325" w14:textId="77777777" w:rsidR="007969A8" w:rsidRPr="007969A8" w:rsidRDefault="007969A8" w:rsidP="007969A8">
      <w:pPr>
        <w:rPr>
          <w:rFonts w:ascii="Calibri" w:hAnsi="Calibri" w:cs="Calibri"/>
        </w:rPr>
      </w:pPr>
    </w:p>
    <w:p w14:paraId="06CCDB74" w14:textId="77777777" w:rsidR="007969A8" w:rsidRPr="007969A8" w:rsidRDefault="007969A8" w:rsidP="007969A8">
      <w:pPr>
        <w:rPr>
          <w:rFonts w:ascii="Calibri" w:hAnsi="Calibri" w:cs="Calibri"/>
        </w:rPr>
      </w:pPr>
    </w:p>
    <w:p w14:paraId="65B15354" w14:textId="77777777" w:rsidR="007969A8" w:rsidRPr="007969A8" w:rsidRDefault="007969A8" w:rsidP="007969A8">
      <w:pPr>
        <w:rPr>
          <w:rFonts w:ascii="Calibri" w:hAnsi="Calibri" w:cs="Calibri"/>
        </w:rPr>
      </w:pPr>
    </w:p>
    <w:p w14:paraId="6AA44247" w14:textId="77777777" w:rsidR="007969A8" w:rsidRPr="007969A8" w:rsidRDefault="007969A8" w:rsidP="007969A8">
      <w:pPr>
        <w:rPr>
          <w:rFonts w:ascii="Calibri" w:hAnsi="Calibri" w:cs="Calibri"/>
        </w:rPr>
      </w:pPr>
    </w:p>
    <w:p w14:paraId="319EDD77" w14:textId="77777777" w:rsidR="007969A8" w:rsidRPr="007969A8" w:rsidRDefault="007969A8" w:rsidP="007969A8">
      <w:pPr>
        <w:rPr>
          <w:rFonts w:ascii="Calibri" w:hAnsi="Calibri" w:cs="Calibri"/>
        </w:rPr>
      </w:pPr>
    </w:p>
    <w:p w14:paraId="25921686" w14:textId="77777777" w:rsidR="007969A8" w:rsidRPr="007969A8" w:rsidRDefault="007969A8" w:rsidP="007969A8">
      <w:pPr>
        <w:rPr>
          <w:rFonts w:ascii="Calibri" w:hAnsi="Calibri" w:cs="Calibri"/>
        </w:rPr>
      </w:pPr>
    </w:p>
    <w:p w14:paraId="191DECE0" w14:textId="77777777" w:rsidR="007969A8" w:rsidRPr="007969A8" w:rsidRDefault="007969A8" w:rsidP="007969A8">
      <w:pPr>
        <w:rPr>
          <w:rFonts w:ascii="Calibri" w:hAnsi="Calibri" w:cs="Calibri"/>
        </w:rPr>
      </w:pPr>
    </w:p>
    <w:p w14:paraId="4038558D" w14:textId="77777777" w:rsidR="007969A8" w:rsidRPr="007969A8" w:rsidRDefault="007969A8" w:rsidP="007969A8">
      <w:pPr>
        <w:rPr>
          <w:rFonts w:ascii="Calibri" w:hAnsi="Calibri" w:cs="Calibri"/>
        </w:rPr>
      </w:pPr>
    </w:p>
    <w:p w14:paraId="718DCD7F" w14:textId="77777777" w:rsidR="007969A8" w:rsidRPr="007969A8" w:rsidRDefault="007969A8" w:rsidP="007969A8">
      <w:pPr>
        <w:rPr>
          <w:rFonts w:ascii="Calibri" w:hAnsi="Calibri" w:cs="Calibri"/>
        </w:rPr>
      </w:pPr>
    </w:p>
    <w:p w14:paraId="01094A76" w14:textId="77777777" w:rsidR="007969A8" w:rsidRPr="007969A8" w:rsidRDefault="007969A8" w:rsidP="007969A8">
      <w:pPr>
        <w:rPr>
          <w:rFonts w:ascii="Calibri" w:hAnsi="Calibri" w:cs="Calibri"/>
        </w:rPr>
      </w:pPr>
    </w:p>
    <w:p w14:paraId="5AD047CD" w14:textId="77777777" w:rsidR="007969A8" w:rsidRPr="007969A8" w:rsidRDefault="007969A8" w:rsidP="007969A8">
      <w:pPr>
        <w:rPr>
          <w:rFonts w:ascii="Calibri" w:hAnsi="Calibri" w:cs="Calibri"/>
        </w:rPr>
      </w:pPr>
    </w:p>
    <w:p w14:paraId="011AA33B" w14:textId="77777777" w:rsidR="007969A8" w:rsidRPr="007969A8" w:rsidRDefault="007969A8" w:rsidP="007969A8">
      <w:pPr>
        <w:rPr>
          <w:rFonts w:ascii="Calibri" w:hAnsi="Calibri" w:cs="Calibri"/>
        </w:rPr>
      </w:pPr>
    </w:p>
    <w:p w14:paraId="4BE7C07D" w14:textId="14D0485D" w:rsidR="007969A8" w:rsidRDefault="007969A8" w:rsidP="007969A8">
      <w:pPr>
        <w:tabs>
          <w:tab w:val="left" w:pos="11184"/>
        </w:tabs>
        <w:rPr>
          <w:rFonts w:ascii="Calibri" w:hAnsi="Calibri" w:cs="Calibri"/>
        </w:rPr>
      </w:pPr>
      <w:r>
        <w:rPr>
          <w:rFonts w:ascii="Calibri" w:hAnsi="Calibri" w:cs="Calibri"/>
        </w:rPr>
        <w:tab/>
      </w:r>
    </w:p>
    <w:p w14:paraId="3FC896EE" w14:textId="77777777" w:rsidR="007969A8" w:rsidRDefault="007969A8" w:rsidP="007969A8">
      <w:pPr>
        <w:tabs>
          <w:tab w:val="left" w:pos="11184"/>
        </w:tabs>
        <w:rPr>
          <w:rFonts w:ascii="Calibri" w:hAnsi="Calibri" w:cs="Calibri"/>
        </w:rPr>
      </w:pPr>
    </w:p>
    <w:p w14:paraId="44A5F47B" w14:textId="77777777" w:rsidR="007969A8" w:rsidRDefault="007969A8" w:rsidP="007969A8">
      <w:pPr>
        <w:tabs>
          <w:tab w:val="left" w:pos="11184"/>
        </w:tabs>
        <w:rPr>
          <w:rFonts w:ascii="Calibri" w:hAnsi="Calibri" w:cs="Calibri"/>
        </w:rPr>
      </w:pPr>
    </w:p>
    <w:p w14:paraId="11BE40EF" w14:textId="77777777" w:rsidR="007969A8" w:rsidRDefault="007969A8" w:rsidP="007969A8">
      <w:pPr>
        <w:tabs>
          <w:tab w:val="left" w:pos="11184"/>
        </w:tabs>
        <w:rPr>
          <w:rFonts w:ascii="Calibri" w:hAnsi="Calibri" w:cs="Calibri"/>
        </w:rPr>
      </w:pPr>
    </w:p>
    <w:p w14:paraId="4C889328" w14:textId="77777777" w:rsidR="007969A8" w:rsidRDefault="007969A8" w:rsidP="007969A8">
      <w:pPr>
        <w:tabs>
          <w:tab w:val="left" w:pos="11184"/>
        </w:tabs>
        <w:rPr>
          <w:rFonts w:ascii="Calibri" w:hAnsi="Calibri" w:cs="Calibri"/>
        </w:rPr>
        <w:sectPr w:rsidR="007969A8" w:rsidSect="007969A8">
          <w:pgSz w:w="16838" w:h="11906" w:orient="landscape"/>
          <w:pgMar w:top="1134" w:right="1440" w:bottom="1134" w:left="1440" w:header="720" w:footer="720" w:gutter="0"/>
          <w:cols w:space="720"/>
          <w:docGrid w:linePitch="600" w:charSpace="32768"/>
        </w:sectPr>
      </w:pPr>
    </w:p>
    <w:p w14:paraId="2DF41871" w14:textId="147C224E" w:rsidR="007969A8" w:rsidRDefault="007969A8" w:rsidP="007969A8">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Pr="00B97B07">
        <w:rPr>
          <w:rFonts w:ascii="Calibri" w:hAnsi="Calibri" w:cs="Calibri"/>
        </w:rPr>
        <w:t xml:space="preserve">Esta pantalla </w:t>
      </w:r>
      <w:r w:rsidR="00F53ED1">
        <w:rPr>
          <w:rFonts w:ascii="Calibri" w:hAnsi="Calibri" w:cs="Calibri"/>
        </w:rPr>
        <w:t>con</w:t>
      </w:r>
      <w:r>
        <w:rPr>
          <w:rFonts w:ascii="Calibri" w:hAnsi="Calibri" w:cs="Calibri"/>
        </w:rPr>
        <w:t xml:space="preserve">tiene un </w:t>
      </w:r>
      <w:r w:rsidRPr="007969A8">
        <w:rPr>
          <w:rFonts w:ascii="Calibri" w:hAnsi="Calibri" w:cs="Calibri"/>
        </w:rPr>
        <w:t>formulario para realizar ventas en un sistema de gestión de inventario.</w:t>
      </w:r>
      <w:r>
        <w:rPr>
          <w:rFonts w:ascii="Calibri" w:hAnsi="Calibri" w:cs="Calibri"/>
        </w:rPr>
        <w:t xml:space="preserve"> </w:t>
      </w:r>
      <w:r w:rsidRPr="007969A8">
        <w:rPr>
          <w:rFonts w:ascii="Calibri" w:hAnsi="Calibri" w:cs="Calibri"/>
        </w:rPr>
        <w:t>Esta forma permite a los usuarios registrar ventas, incluyendo la selección de clientes, productos, ofertas, y el proceso de pago. También maneja la generación de documentos de venta y el cálculo de totales y cambios.</w:t>
      </w:r>
    </w:p>
    <w:p w14:paraId="085A7A73" w14:textId="77777777" w:rsidR="007969A8" w:rsidRDefault="007969A8" w:rsidP="007969A8">
      <w:pPr>
        <w:tabs>
          <w:tab w:val="left" w:pos="7764"/>
        </w:tabs>
        <w:jc w:val="both"/>
        <w:rPr>
          <w:rFonts w:ascii="Calibri" w:hAnsi="Calibri" w:cs="Calibri"/>
        </w:rPr>
      </w:pPr>
    </w:p>
    <w:p w14:paraId="121847A0"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Elementos Clave</w:t>
      </w:r>
    </w:p>
    <w:p w14:paraId="4880814B"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ComboBox para seleccionar el tipo de documento (Boleta o Factura).</w:t>
      </w:r>
    </w:p>
    <w:p w14:paraId="04ECEE9F"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proveedor.</w:t>
      </w:r>
    </w:p>
    <w:p w14:paraId="108AEB1C"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producto y sus precios.</w:t>
      </w:r>
    </w:p>
    <w:p w14:paraId="3C6A3E21"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transportista.</w:t>
      </w:r>
    </w:p>
    <w:p w14:paraId="52DE513A"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Tabla para mostrar los detalles de la compra.</w:t>
      </w:r>
    </w:p>
    <w:p w14:paraId="35DF04B9"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Control numérico para ingresar la cantidad de productos.</w:t>
      </w:r>
    </w:p>
    <w:p w14:paraId="47C50134" w14:textId="77777777" w:rsidR="007969A8" w:rsidRDefault="007969A8" w:rsidP="007969A8">
      <w:pPr>
        <w:tabs>
          <w:tab w:val="left" w:pos="7764"/>
        </w:tabs>
        <w:jc w:val="both"/>
        <w:rPr>
          <w:rFonts w:ascii="Calibri" w:hAnsi="Calibri" w:cs="Calibri"/>
        </w:rPr>
      </w:pPr>
    </w:p>
    <w:p w14:paraId="6BCBF31E"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Funcionalidades</w:t>
      </w:r>
    </w:p>
    <w:p w14:paraId="1128D52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clientes para la venta.</w:t>
      </w:r>
    </w:p>
    <w:p w14:paraId="6685164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productos para agregar a la venta.</w:t>
      </w:r>
    </w:p>
    <w:p w14:paraId="1AB4599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Aplicar ofertas a los productos seleccionados.</w:t>
      </w:r>
    </w:p>
    <w:p w14:paraId="13DEC23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Agregar productos a la venta, calculando subtotales y descuentos.</w:t>
      </w:r>
    </w:p>
    <w:p w14:paraId="63CE6EB5" w14:textId="6EFB77B2"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 xml:space="preserve">Eliminar </w:t>
      </w:r>
      <w:r w:rsidR="007F6425" w:rsidRPr="00BC3D62">
        <w:rPr>
          <w:rFonts w:ascii="Calibri" w:hAnsi="Calibri" w:cs="Calibri"/>
        </w:rPr>
        <w:t xml:space="preserve">productos de la tabla de </w:t>
      </w:r>
      <w:r w:rsidR="007F6425">
        <w:rPr>
          <w:rFonts w:ascii="Calibri" w:hAnsi="Calibri" w:cs="Calibri"/>
        </w:rPr>
        <w:t>ventas</w:t>
      </w:r>
      <w:r w:rsidR="007F6425" w:rsidRPr="00BC3D62">
        <w:rPr>
          <w:rFonts w:ascii="Calibri" w:hAnsi="Calibri" w:cs="Calibri"/>
        </w:rPr>
        <w:t>.</w:t>
      </w:r>
    </w:p>
    <w:p w14:paraId="0179F9B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Calcular el total de la venta y el monto a pagar.</w:t>
      </w:r>
    </w:p>
    <w:p w14:paraId="3F6D7A6F"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Manejar el proceso de pago y calcular el cambio.</w:t>
      </w:r>
    </w:p>
    <w:p w14:paraId="65FEBA75"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Registrar la venta completa en el sistema.</w:t>
      </w:r>
    </w:p>
    <w:p w14:paraId="78440067"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Generar un número de documento único para la venta.</w:t>
      </w:r>
    </w:p>
    <w:p w14:paraId="63D070D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Permitir copiar el número de venta al portapapeles.</w:t>
      </w:r>
    </w:p>
    <w:p w14:paraId="4E84F670"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Validar entradas de datos para asegurar la integridad de la información.</w:t>
      </w:r>
    </w:p>
    <w:p w14:paraId="5DEF11D5" w14:textId="77777777" w:rsid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Restar el stock de los productos vendidos.</w:t>
      </w:r>
    </w:p>
    <w:p w14:paraId="1F003A96" w14:textId="5197EB36" w:rsidR="00656379" w:rsidRPr="001E2914" w:rsidRDefault="00656379" w:rsidP="001E2914">
      <w:pPr>
        <w:numPr>
          <w:ilvl w:val="0"/>
          <w:numId w:val="303"/>
        </w:numPr>
        <w:tabs>
          <w:tab w:val="left" w:pos="7764"/>
        </w:tabs>
        <w:jc w:val="both"/>
        <w:rPr>
          <w:rFonts w:ascii="Calibri" w:hAnsi="Calibri" w:cs="Calibri"/>
        </w:rPr>
      </w:pPr>
      <w:r>
        <w:rPr>
          <w:rFonts w:ascii="Calibri" w:hAnsi="Calibri" w:cs="Calibri"/>
        </w:rPr>
        <w:t>Limpiar los campos de texto.</w:t>
      </w:r>
    </w:p>
    <w:p w14:paraId="2B012088" w14:textId="77777777" w:rsidR="007969A8" w:rsidRPr="00BC3D62" w:rsidRDefault="007969A8" w:rsidP="007969A8">
      <w:pPr>
        <w:tabs>
          <w:tab w:val="left" w:pos="7764"/>
        </w:tabs>
        <w:ind w:left="720"/>
        <w:jc w:val="both"/>
        <w:rPr>
          <w:rFonts w:ascii="Calibri" w:hAnsi="Calibri" w:cs="Calibri"/>
        </w:rPr>
      </w:pPr>
    </w:p>
    <w:p w14:paraId="347636CC" w14:textId="20D14768" w:rsidR="007F6425" w:rsidRPr="007F6425" w:rsidRDefault="007969A8" w:rsidP="007F6425">
      <w:pPr>
        <w:tabs>
          <w:tab w:val="left" w:pos="7764"/>
        </w:tabs>
        <w:jc w:val="both"/>
        <w:rPr>
          <w:rFonts w:ascii="Calibri" w:hAnsi="Calibri" w:cs="Calibri"/>
          <w:b/>
          <w:bCs/>
        </w:rPr>
      </w:pPr>
      <w:r w:rsidRPr="00BC3D62">
        <w:rPr>
          <w:rFonts w:ascii="Calibri" w:hAnsi="Calibri" w:cs="Calibri"/>
          <w:b/>
          <w:bCs/>
        </w:rPr>
        <w:t>Consideraciones de Diseño</w:t>
      </w:r>
    </w:p>
    <w:p w14:paraId="1BF62184" w14:textId="7F69110B"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210B547" w14:textId="1426157A" w:rsidR="00991DEE" w:rsidRPr="007F6425" w:rsidRDefault="00991DEE" w:rsidP="00991DEE">
      <w:pPr>
        <w:numPr>
          <w:ilvl w:val="0"/>
          <w:numId w:val="315"/>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2F7800FB" w14:textId="142A6FBA" w:rsidR="007F6425"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Búsqueda Asistida</w:t>
      </w:r>
      <w:r w:rsidR="007F6425" w:rsidRPr="007F6425">
        <w:rPr>
          <w:rFonts w:ascii="Calibri" w:hAnsi="Calibri" w:cs="Calibri"/>
        </w:rPr>
        <w:t xml:space="preserve">: </w:t>
      </w:r>
      <w:r w:rsidRPr="00BC3D62">
        <w:rPr>
          <w:rFonts w:ascii="Calibri" w:hAnsi="Calibri" w:cs="Calibri"/>
        </w:rPr>
        <w:t xml:space="preserve">Se utiliza una ventana modal para buscar </w:t>
      </w:r>
      <w:r>
        <w:rPr>
          <w:rFonts w:ascii="Calibri" w:hAnsi="Calibri" w:cs="Calibri"/>
        </w:rPr>
        <w:t>clientes</w:t>
      </w:r>
      <w:r w:rsidRPr="00BC3D62">
        <w:rPr>
          <w:rFonts w:ascii="Calibri" w:hAnsi="Calibri" w:cs="Calibri"/>
        </w:rPr>
        <w:t xml:space="preserve">, productos y </w:t>
      </w:r>
      <w:r>
        <w:rPr>
          <w:rFonts w:ascii="Calibri" w:hAnsi="Calibri" w:cs="Calibri"/>
        </w:rPr>
        <w:t>ofertas</w:t>
      </w:r>
      <w:r w:rsidRPr="00BC3D62">
        <w:rPr>
          <w:rFonts w:ascii="Calibri" w:hAnsi="Calibri" w:cs="Calibri"/>
        </w:rPr>
        <w:t>, mejorando la experiencia del usuario.</w:t>
      </w:r>
    </w:p>
    <w:p w14:paraId="29CA5A1A" w14:textId="1B8AFFAC" w:rsidR="007F6425" w:rsidRDefault="00991DEE" w:rsidP="00991DEE">
      <w:pPr>
        <w:numPr>
          <w:ilvl w:val="0"/>
          <w:numId w:val="315"/>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0E13A362" w14:textId="327FA46F"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5A0169BA" w14:textId="369D45E6"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 xml:space="preserve">Automatización: Se genera un número correlativo automático para el documento de </w:t>
      </w:r>
      <w:r>
        <w:rPr>
          <w:rFonts w:ascii="Calibri" w:hAnsi="Calibri" w:cs="Calibri"/>
        </w:rPr>
        <w:t>venta</w:t>
      </w:r>
      <w:r w:rsidRPr="00BC3D62">
        <w:rPr>
          <w:rFonts w:ascii="Calibri" w:hAnsi="Calibri" w:cs="Calibri"/>
        </w:rPr>
        <w:t>.</w:t>
      </w:r>
    </w:p>
    <w:p w14:paraId="6985A3A3" w14:textId="6F24E070" w:rsidR="00991DEE"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 xml:space="preserve">Flexibilidad: El sistema permite agregar múltiples productos a la </w:t>
      </w:r>
      <w:r>
        <w:rPr>
          <w:rFonts w:ascii="Calibri" w:hAnsi="Calibri" w:cs="Calibri"/>
        </w:rPr>
        <w:t>venta</w:t>
      </w:r>
      <w:r w:rsidRPr="00BC3D62">
        <w:rPr>
          <w:rFonts w:ascii="Calibri" w:hAnsi="Calibri" w:cs="Calibri"/>
        </w:rPr>
        <w:t xml:space="preserve"> y calcular el total automáticamente</w:t>
      </w:r>
      <w:r>
        <w:rPr>
          <w:rFonts w:ascii="Calibri" w:hAnsi="Calibri" w:cs="Calibri"/>
        </w:rPr>
        <w:t xml:space="preserve"> </w:t>
      </w:r>
      <w:r w:rsidRPr="007F6425">
        <w:rPr>
          <w:rFonts w:ascii="Calibri" w:hAnsi="Calibri" w:cs="Calibri"/>
        </w:rPr>
        <w:t>a medida que se añaden o eliminan productos.</w:t>
      </w:r>
    </w:p>
    <w:p w14:paraId="3CFF5073"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4A21CC36"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Manejo de Pago Completo: Incluye cálculo de cambio y manejo de diferentes formas de pago.</w:t>
      </w:r>
    </w:p>
    <w:p w14:paraId="402BE039" w14:textId="77777777" w:rsidR="00991DEE" w:rsidRDefault="00991DEE" w:rsidP="007969A8">
      <w:pPr>
        <w:tabs>
          <w:tab w:val="left" w:pos="11184"/>
        </w:tabs>
        <w:jc w:val="both"/>
        <w:rPr>
          <w:rFonts w:ascii="Calibri" w:hAnsi="Calibri" w:cs="Calibri"/>
        </w:rPr>
        <w:sectPr w:rsidR="00991DEE" w:rsidSect="007969A8">
          <w:pgSz w:w="11906" w:h="16838"/>
          <w:pgMar w:top="1440" w:right="1134" w:bottom="1440" w:left="1134" w:header="720" w:footer="720" w:gutter="0"/>
          <w:cols w:space="720"/>
          <w:docGrid w:linePitch="600" w:charSpace="32768"/>
        </w:sectPr>
      </w:pPr>
    </w:p>
    <w:p w14:paraId="0606A826" w14:textId="593F4C4D" w:rsidR="007F6425" w:rsidRDefault="007F6425" w:rsidP="007F6425">
      <w:pPr>
        <w:pStyle w:val="Ttulo4"/>
        <w:numPr>
          <w:ilvl w:val="0"/>
          <w:numId w:val="0"/>
        </w:numPr>
        <w:ind w:left="1148"/>
        <w:jc w:val="center"/>
        <w:rPr>
          <w:rFonts w:ascii="Calibri" w:hAnsi="Calibri" w:cs="Calibri"/>
        </w:rPr>
      </w:pPr>
      <w:bookmarkStart w:id="114" w:name="_Toc187794272"/>
      <w:r w:rsidRPr="00F26727">
        <w:rPr>
          <w:rFonts w:ascii="Calibri" w:hAnsi="Calibri" w:cs="Calibri"/>
        </w:rPr>
        <w:lastRenderedPageBreak/>
        <w:t>Diseño de la ventan</w:t>
      </w:r>
      <w:r>
        <w:rPr>
          <w:rFonts w:ascii="Calibri" w:hAnsi="Calibri" w:cs="Calibri"/>
        </w:rPr>
        <w:t>a Detalle Venta</w:t>
      </w:r>
      <w:bookmarkEnd w:id="114"/>
    </w:p>
    <w:p w14:paraId="51D3FC72" w14:textId="5C38D851" w:rsidR="007969A8" w:rsidRDefault="007969A8" w:rsidP="007969A8">
      <w:pPr>
        <w:tabs>
          <w:tab w:val="left" w:pos="11184"/>
        </w:tabs>
        <w:jc w:val="both"/>
        <w:rPr>
          <w:rFonts w:ascii="Calibri" w:hAnsi="Calibri" w:cs="Calibri"/>
        </w:rPr>
      </w:pPr>
    </w:p>
    <w:p w14:paraId="1FAD262E" w14:textId="77777777" w:rsidR="007F6425" w:rsidRPr="007F6425" w:rsidRDefault="007F6425" w:rsidP="007F6425">
      <w:pPr>
        <w:rPr>
          <w:rFonts w:ascii="Calibri" w:hAnsi="Calibri" w:cs="Calibri"/>
        </w:rPr>
      </w:pPr>
    </w:p>
    <w:p w14:paraId="69809D10" w14:textId="1F058BA1" w:rsidR="007F6425" w:rsidRPr="007F6425" w:rsidRDefault="007F6425" w:rsidP="007F6425">
      <w:pPr>
        <w:rPr>
          <w:rFonts w:ascii="Calibri" w:hAnsi="Calibri" w:cs="Calibri"/>
        </w:rPr>
      </w:pPr>
    </w:p>
    <w:p w14:paraId="21DF49F8" w14:textId="32CA5104" w:rsidR="007F6425" w:rsidRPr="007F6425" w:rsidRDefault="000F0A7A" w:rsidP="007F6425">
      <w:pPr>
        <w:rPr>
          <w:rFonts w:ascii="Calibri" w:hAnsi="Calibri" w:cs="Calibri"/>
        </w:rPr>
      </w:pPr>
      <w:r>
        <w:rPr>
          <w:noProof/>
        </w:rPr>
        <w:drawing>
          <wp:anchor distT="0" distB="0" distL="114300" distR="114300" simplePos="0" relativeHeight="251713536" behindDoc="0" locked="0" layoutInCell="1" allowOverlap="1" wp14:anchorId="09D18DAB" wp14:editId="1D3B37EB">
            <wp:simplePos x="0" y="0"/>
            <wp:positionH relativeFrom="margin">
              <wp:align>center</wp:align>
            </wp:positionH>
            <wp:positionV relativeFrom="margin">
              <wp:align>center</wp:align>
            </wp:positionV>
            <wp:extent cx="8214360" cy="3604260"/>
            <wp:effectExtent l="0" t="0" r="0" b="0"/>
            <wp:wrapSquare wrapText="bothSides"/>
            <wp:docPr id="72910117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1173" name="Imagen 4" descr="Interfaz de usuario gráfica, Aplicación, Word&#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13" r="3110" b="4106"/>
                    <a:stretch/>
                  </pic:blipFill>
                  <pic:spPr bwMode="auto">
                    <a:xfrm>
                      <a:off x="0" y="0"/>
                      <a:ext cx="8214360" cy="360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651F1" w14:textId="336FCE4C" w:rsidR="007F6425" w:rsidRPr="007F6425" w:rsidRDefault="007F6425" w:rsidP="007F6425">
      <w:pPr>
        <w:rPr>
          <w:rFonts w:ascii="Calibri" w:hAnsi="Calibri" w:cs="Calibri"/>
        </w:rPr>
      </w:pPr>
    </w:p>
    <w:p w14:paraId="04A216B5" w14:textId="77777777" w:rsidR="007F6425" w:rsidRPr="007F6425" w:rsidRDefault="007F6425" w:rsidP="007F6425">
      <w:pPr>
        <w:rPr>
          <w:rFonts w:ascii="Calibri" w:hAnsi="Calibri" w:cs="Calibri"/>
        </w:rPr>
      </w:pPr>
    </w:p>
    <w:p w14:paraId="1C23B64B" w14:textId="77777777" w:rsidR="007F6425" w:rsidRPr="007F6425" w:rsidRDefault="007F6425" w:rsidP="007F6425">
      <w:pPr>
        <w:rPr>
          <w:rFonts w:ascii="Calibri" w:hAnsi="Calibri" w:cs="Calibri"/>
        </w:rPr>
      </w:pPr>
    </w:p>
    <w:p w14:paraId="34FFCC7A" w14:textId="03703177" w:rsidR="007F6425" w:rsidRDefault="007F6425" w:rsidP="007F6425">
      <w:pPr>
        <w:tabs>
          <w:tab w:val="left" w:pos="13020"/>
        </w:tabs>
        <w:rPr>
          <w:rFonts w:ascii="Calibri" w:hAnsi="Calibri" w:cs="Calibri"/>
        </w:rPr>
      </w:pPr>
    </w:p>
    <w:p w14:paraId="3DF2E74D" w14:textId="77777777" w:rsidR="007F6425" w:rsidRDefault="007F6425" w:rsidP="007F6425">
      <w:pPr>
        <w:tabs>
          <w:tab w:val="left" w:pos="13020"/>
        </w:tabs>
        <w:rPr>
          <w:rFonts w:ascii="Calibri" w:hAnsi="Calibri" w:cs="Calibri"/>
        </w:rPr>
      </w:pPr>
    </w:p>
    <w:p w14:paraId="6997B98B" w14:textId="77777777" w:rsidR="007F6425" w:rsidRDefault="007F6425" w:rsidP="007F6425">
      <w:pPr>
        <w:tabs>
          <w:tab w:val="left" w:pos="13020"/>
        </w:tabs>
        <w:rPr>
          <w:rFonts w:ascii="Calibri" w:hAnsi="Calibri" w:cs="Calibri"/>
        </w:rPr>
        <w:sectPr w:rsidR="007F6425" w:rsidSect="007F6425">
          <w:pgSz w:w="16838" w:h="11906" w:orient="landscape"/>
          <w:pgMar w:top="1134" w:right="1440" w:bottom="1134" w:left="1440" w:header="720" w:footer="720" w:gutter="0"/>
          <w:cols w:space="720"/>
          <w:docGrid w:linePitch="600" w:charSpace="32768"/>
        </w:sectPr>
      </w:pPr>
    </w:p>
    <w:p w14:paraId="30258CC0" w14:textId="3EA00969" w:rsidR="007D5E5D" w:rsidRDefault="007D5E5D" w:rsidP="007D5E5D">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w:t>
      </w:r>
      <w:r w:rsidRPr="000267A5">
        <w:rPr>
          <w:rFonts w:ascii="Calibri" w:hAnsi="Calibri" w:cs="Calibri"/>
        </w:rPr>
        <w:t xml:space="preserve"> </w:t>
      </w:r>
      <w:r w:rsidR="00F53ED1">
        <w:rPr>
          <w:rFonts w:ascii="Calibri" w:hAnsi="Calibri" w:cs="Calibri"/>
        </w:rPr>
        <w:t>con</w:t>
      </w:r>
      <w:r>
        <w:rPr>
          <w:rFonts w:ascii="Calibri" w:hAnsi="Calibri" w:cs="Calibri"/>
        </w:rPr>
        <w:t xml:space="preserve">tiene un </w:t>
      </w:r>
      <w:r w:rsidRPr="000267A5">
        <w:rPr>
          <w:rFonts w:ascii="Calibri" w:hAnsi="Calibri" w:cs="Calibri"/>
        </w:rPr>
        <w:t xml:space="preserve">formulario para visualizar los detalles de una </w:t>
      </w:r>
      <w:r w:rsidR="00232F6E">
        <w:rPr>
          <w:rFonts w:ascii="Calibri" w:hAnsi="Calibri" w:cs="Calibri"/>
        </w:rPr>
        <w:t>venta</w:t>
      </w:r>
      <w:r w:rsidRPr="000267A5">
        <w:rPr>
          <w:rFonts w:ascii="Calibri" w:hAnsi="Calibri" w:cs="Calibri"/>
        </w:rPr>
        <w:t xml:space="preserve"> específica en un sistema de gestión de inventario. Esta forma permite a los usuarios buscar y visualizar información detallada de una </w:t>
      </w:r>
      <w:r w:rsidR="00232F6E">
        <w:rPr>
          <w:rFonts w:ascii="Calibri" w:hAnsi="Calibri" w:cs="Calibri"/>
        </w:rPr>
        <w:t>venta</w:t>
      </w:r>
      <w:r w:rsidRPr="000267A5">
        <w:rPr>
          <w:rFonts w:ascii="Calibri" w:hAnsi="Calibri" w:cs="Calibri"/>
        </w:rPr>
        <w:t xml:space="preserve">, incluyendo los productos adquiridos, </w:t>
      </w:r>
      <w:r w:rsidR="00232F6E">
        <w:rPr>
          <w:rFonts w:ascii="Calibri" w:hAnsi="Calibri" w:cs="Calibri"/>
        </w:rPr>
        <w:t>clientes</w:t>
      </w:r>
      <w:r w:rsidRPr="000267A5">
        <w:rPr>
          <w:rFonts w:ascii="Calibri" w:hAnsi="Calibri" w:cs="Calibri"/>
        </w:rPr>
        <w:t xml:space="preserve">, </w:t>
      </w:r>
      <w:r w:rsidR="00232F6E">
        <w:rPr>
          <w:rFonts w:ascii="Calibri" w:hAnsi="Calibri" w:cs="Calibri"/>
        </w:rPr>
        <w:t>ofertas</w:t>
      </w:r>
      <w:r w:rsidRPr="000267A5">
        <w:rPr>
          <w:rFonts w:ascii="Calibri" w:hAnsi="Calibri" w:cs="Calibri"/>
        </w:rPr>
        <w:t xml:space="preserve"> y otros datos relevantes.</w:t>
      </w:r>
    </w:p>
    <w:p w14:paraId="2B957CA4" w14:textId="77777777" w:rsidR="007D5E5D" w:rsidRPr="000267A5" w:rsidRDefault="007D5E5D" w:rsidP="007D5E5D">
      <w:pPr>
        <w:tabs>
          <w:tab w:val="left" w:pos="10416"/>
        </w:tabs>
        <w:jc w:val="both"/>
        <w:rPr>
          <w:rFonts w:ascii="Calibri" w:hAnsi="Calibri" w:cs="Calibri"/>
        </w:rPr>
      </w:pPr>
    </w:p>
    <w:p w14:paraId="20DB5FB8" w14:textId="77777777" w:rsidR="007D5E5D" w:rsidRDefault="007D5E5D" w:rsidP="007D5E5D">
      <w:pPr>
        <w:tabs>
          <w:tab w:val="left" w:pos="10416"/>
        </w:tabs>
        <w:jc w:val="both"/>
        <w:rPr>
          <w:rFonts w:ascii="Calibri" w:hAnsi="Calibri" w:cs="Calibri"/>
          <w:b/>
          <w:bCs/>
        </w:rPr>
      </w:pPr>
      <w:r w:rsidRPr="000267A5">
        <w:rPr>
          <w:rFonts w:ascii="Calibri" w:hAnsi="Calibri" w:cs="Calibri"/>
          <w:b/>
          <w:bCs/>
        </w:rPr>
        <w:t>Elementos Clave</w:t>
      </w:r>
    </w:p>
    <w:p w14:paraId="1AF3DBE7" w14:textId="34D3C8A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 para ingresar el número de código de la </w:t>
      </w:r>
      <w:r w:rsidR="00232F6E">
        <w:rPr>
          <w:rFonts w:ascii="Calibri" w:hAnsi="Calibri" w:cs="Calibri"/>
        </w:rPr>
        <w:t>venta</w:t>
      </w:r>
      <w:r w:rsidRPr="007D5E5D">
        <w:rPr>
          <w:rFonts w:ascii="Calibri" w:hAnsi="Calibri" w:cs="Calibri"/>
        </w:rPr>
        <w:t>.</w:t>
      </w:r>
    </w:p>
    <w:p w14:paraId="18480064" w14:textId="39A47405"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buscar la </w:t>
      </w:r>
      <w:r w:rsidR="00232F6E">
        <w:rPr>
          <w:rFonts w:ascii="Calibri" w:hAnsi="Calibri" w:cs="Calibri"/>
        </w:rPr>
        <w:t>venta</w:t>
      </w:r>
      <w:r w:rsidRPr="007D5E5D">
        <w:rPr>
          <w:rFonts w:ascii="Calibri" w:hAnsi="Calibri" w:cs="Calibri"/>
        </w:rPr>
        <w:t xml:space="preserve"> correspondiente al código ingresado.</w:t>
      </w:r>
    </w:p>
    <w:p w14:paraId="1D43BD25" w14:textId="3801A67F"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Campos para mostrar información general de la </w:t>
      </w:r>
      <w:r w:rsidR="00232F6E">
        <w:rPr>
          <w:rFonts w:ascii="Calibri" w:hAnsi="Calibri" w:cs="Calibri"/>
        </w:rPr>
        <w:t>venta</w:t>
      </w:r>
      <w:r w:rsidRPr="007D5E5D">
        <w:rPr>
          <w:rFonts w:ascii="Calibri" w:hAnsi="Calibri" w:cs="Calibri"/>
        </w:rPr>
        <w:t xml:space="preserve"> como: Fecha compra, Tipo de documento, Nombre completo del usuario, </w:t>
      </w:r>
      <w:r w:rsidR="00964D45">
        <w:rPr>
          <w:rFonts w:ascii="Calibri" w:hAnsi="Calibri" w:cs="Calibri"/>
        </w:rPr>
        <w:t>cédula del cliente</w:t>
      </w:r>
      <w:r w:rsidRPr="007D5E5D">
        <w:rPr>
          <w:rFonts w:ascii="Calibri" w:hAnsi="Calibri" w:cs="Calibri"/>
        </w:rPr>
        <w:t xml:space="preserve">, nombres del </w:t>
      </w:r>
      <w:r w:rsidR="00964D45">
        <w:rPr>
          <w:rFonts w:ascii="Calibri" w:hAnsi="Calibri" w:cs="Calibri"/>
        </w:rPr>
        <w:t>cliente</w:t>
      </w:r>
      <w:r w:rsidRPr="007D5E5D">
        <w:rPr>
          <w:rFonts w:ascii="Calibri" w:hAnsi="Calibri" w:cs="Calibri"/>
        </w:rPr>
        <w:t>, código del transportista, nombres del transportista.</w:t>
      </w:r>
    </w:p>
    <w:p w14:paraId="4ABBEC7D" w14:textId="126B295D"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Tabla para mostrar los detalles de los productos </w:t>
      </w:r>
      <w:r w:rsidR="00232F6E">
        <w:rPr>
          <w:rFonts w:ascii="Calibri" w:hAnsi="Calibri" w:cs="Calibri"/>
        </w:rPr>
        <w:t>vendidos</w:t>
      </w:r>
      <w:r w:rsidRPr="007D5E5D">
        <w:rPr>
          <w:rFonts w:ascii="Calibri" w:hAnsi="Calibri" w:cs="Calibri"/>
        </w:rPr>
        <w:t>.</w:t>
      </w:r>
    </w:p>
    <w:p w14:paraId="266C4C28" w14:textId="75471724"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Campo para mostrar el monto total</w:t>
      </w:r>
      <w:r w:rsidR="00760031">
        <w:rPr>
          <w:rFonts w:ascii="Calibri" w:hAnsi="Calibri" w:cs="Calibri"/>
        </w:rPr>
        <w:t xml:space="preserve"> de la venta, descuento, monto pago y monto cambio</w:t>
      </w:r>
      <w:r w:rsidRPr="007D5E5D">
        <w:rPr>
          <w:rFonts w:ascii="Calibri" w:hAnsi="Calibri" w:cs="Calibri"/>
        </w:rPr>
        <w:t>.</w:t>
      </w:r>
    </w:p>
    <w:p w14:paraId="23B25EB8" w14:textId="7777777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Botón para limpiar todos los campos.</w:t>
      </w:r>
    </w:p>
    <w:p w14:paraId="0CE87790" w14:textId="67BEFAF9"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generar un reporte PDF de la </w:t>
      </w:r>
      <w:r w:rsidR="00232F6E">
        <w:rPr>
          <w:rFonts w:ascii="Calibri" w:hAnsi="Calibri" w:cs="Calibri"/>
        </w:rPr>
        <w:t>venta</w:t>
      </w:r>
      <w:r w:rsidRPr="007D5E5D">
        <w:rPr>
          <w:rFonts w:ascii="Calibri" w:hAnsi="Calibri" w:cs="Calibri"/>
        </w:rPr>
        <w:t>.</w:t>
      </w:r>
    </w:p>
    <w:p w14:paraId="4D3F8410" w14:textId="77777777" w:rsidR="007D5E5D" w:rsidRPr="000267A5" w:rsidRDefault="007D5E5D" w:rsidP="007D5E5D">
      <w:pPr>
        <w:tabs>
          <w:tab w:val="left" w:pos="10416"/>
        </w:tabs>
        <w:ind w:left="720"/>
        <w:jc w:val="both"/>
        <w:rPr>
          <w:rFonts w:ascii="Calibri" w:hAnsi="Calibri" w:cs="Calibri"/>
        </w:rPr>
      </w:pPr>
    </w:p>
    <w:p w14:paraId="18BA2EDC" w14:textId="77777777" w:rsidR="007D5E5D" w:rsidRPr="000267A5" w:rsidRDefault="007D5E5D" w:rsidP="007D5E5D">
      <w:pPr>
        <w:tabs>
          <w:tab w:val="left" w:pos="10416"/>
        </w:tabs>
        <w:jc w:val="both"/>
        <w:rPr>
          <w:rFonts w:ascii="Calibri" w:hAnsi="Calibri" w:cs="Calibri"/>
          <w:b/>
          <w:bCs/>
        </w:rPr>
      </w:pPr>
      <w:r w:rsidRPr="000267A5">
        <w:rPr>
          <w:rFonts w:ascii="Calibri" w:hAnsi="Calibri" w:cs="Calibri"/>
          <w:b/>
          <w:bCs/>
        </w:rPr>
        <w:t>Funcionalidades</w:t>
      </w:r>
    </w:p>
    <w:p w14:paraId="39A4679E"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Buscar y visualizar detalles de una compra específica utilizando su código.</w:t>
      </w:r>
    </w:p>
    <w:p w14:paraId="7327ECFD" w14:textId="71C7779B"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información general de la compra, incluyendo fecha, tipo de documento, usuario que realizó la compra</w:t>
      </w:r>
      <w:r w:rsidR="00760031">
        <w:rPr>
          <w:rFonts w:ascii="Calibri" w:hAnsi="Calibri" w:cs="Calibri"/>
        </w:rPr>
        <w:t xml:space="preserve"> y cliente</w:t>
      </w:r>
      <w:r w:rsidRPr="007D5E5D">
        <w:rPr>
          <w:rFonts w:ascii="Calibri" w:hAnsi="Calibri" w:cs="Calibri"/>
        </w:rPr>
        <w:t>.</w:t>
      </w:r>
    </w:p>
    <w:p w14:paraId="5DBBA8E2" w14:textId="6763BFF9"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 xml:space="preserve">Visualizar los detalles de los productos </w:t>
      </w:r>
      <w:r w:rsidR="00760031">
        <w:rPr>
          <w:rFonts w:ascii="Calibri" w:hAnsi="Calibri" w:cs="Calibri"/>
        </w:rPr>
        <w:t>vendidos</w:t>
      </w:r>
      <w:r w:rsidRPr="007D5E5D">
        <w:rPr>
          <w:rFonts w:ascii="Calibri" w:hAnsi="Calibri" w:cs="Calibri"/>
        </w:rPr>
        <w:t>, incluyendo nombre, precio, cantidad y subtotal.</w:t>
      </w:r>
    </w:p>
    <w:p w14:paraId="034AD36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el monto total de la compra.</w:t>
      </w:r>
    </w:p>
    <w:p w14:paraId="689DB099"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Limpiar todos los campos para buscar una nueva compra.</w:t>
      </w:r>
    </w:p>
    <w:p w14:paraId="048CB9A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Generar un reporte PDF de la compra, incluyendo información del negocio y detalles de la transacción.</w:t>
      </w:r>
    </w:p>
    <w:p w14:paraId="25BBCF08"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Validar la entrada del código de compra para asegurar que solo se ingresen números.</w:t>
      </w:r>
    </w:p>
    <w:p w14:paraId="31022DB0" w14:textId="77777777" w:rsidR="007D5E5D" w:rsidRDefault="007D5E5D" w:rsidP="007D5E5D">
      <w:pPr>
        <w:tabs>
          <w:tab w:val="left" w:pos="10416"/>
        </w:tabs>
        <w:jc w:val="both"/>
        <w:rPr>
          <w:rFonts w:ascii="Calibri" w:hAnsi="Calibri" w:cs="Calibri"/>
          <w:b/>
          <w:bCs/>
        </w:rPr>
      </w:pPr>
    </w:p>
    <w:p w14:paraId="3B9F933A" w14:textId="77777777" w:rsidR="007D5E5D" w:rsidRPr="005B3889" w:rsidRDefault="007D5E5D" w:rsidP="007D5E5D">
      <w:pPr>
        <w:tabs>
          <w:tab w:val="left" w:pos="10416"/>
        </w:tabs>
        <w:jc w:val="both"/>
        <w:rPr>
          <w:rFonts w:ascii="Calibri" w:hAnsi="Calibri" w:cs="Calibri"/>
          <w:b/>
          <w:bCs/>
        </w:rPr>
      </w:pPr>
      <w:r w:rsidRPr="005B3889">
        <w:rPr>
          <w:rFonts w:ascii="Calibri" w:hAnsi="Calibri" w:cs="Calibri"/>
          <w:b/>
          <w:bCs/>
        </w:rPr>
        <w:t>Consideraciones de Diseño</w:t>
      </w:r>
    </w:p>
    <w:p w14:paraId="73DFED30"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Interfaz Intuitiva: La interfaz está diseñada para ser fácil de usar, con campos descriptivos y botones claros para cada función principal.</w:t>
      </w:r>
    </w:p>
    <w:p w14:paraId="709B3176" w14:textId="513DD18B"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Visualización Detallada: Se proporciona una vista completa de la</w:t>
      </w:r>
      <w:r w:rsidR="00232F6E">
        <w:rPr>
          <w:rFonts w:ascii="Calibri" w:hAnsi="Calibri" w:cs="Calibri"/>
        </w:rPr>
        <w:t xml:space="preserve"> venta</w:t>
      </w:r>
      <w:r w:rsidRPr="007D5E5D">
        <w:rPr>
          <w:rFonts w:ascii="Calibri" w:hAnsi="Calibri" w:cs="Calibri"/>
        </w:rPr>
        <w:t>, incluyendo información general y detalles de los productos.</w:t>
      </w:r>
    </w:p>
    <w:p w14:paraId="0CC572C8" w14:textId="20684863"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Flexibilidad de Búsqueda: Permite buscar una </w:t>
      </w:r>
      <w:r w:rsidR="00232F6E">
        <w:rPr>
          <w:rFonts w:ascii="Calibri" w:hAnsi="Calibri" w:cs="Calibri"/>
        </w:rPr>
        <w:t>venta</w:t>
      </w:r>
      <w:r w:rsidRPr="007D5E5D">
        <w:rPr>
          <w:rFonts w:ascii="Calibri" w:hAnsi="Calibri" w:cs="Calibri"/>
        </w:rPr>
        <w:t xml:space="preserve"> específica utilizando su código único.</w:t>
      </w:r>
    </w:p>
    <w:p w14:paraId="0DD12053" w14:textId="12850D2E"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Validación de Entradas: Se implementa una validación para asegurar que el código de</w:t>
      </w:r>
      <w:r w:rsidR="00232F6E">
        <w:rPr>
          <w:rFonts w:ascii="Calibri" w:hAnsi="Calibri" w:cs="Calibri"/>
        </w:rPr>
        <w:t xml:space="preserve"> venta</w:t>
      </w:r>
      <w:r w:rsidRPr="007D5E5D">
        <w:rPr>
          <w:rFonts w:ascii="Calibri" w:hAnsi="Calibri" w:cs="Calibri"/>
        </w:rPr>
        <w:t xml:space="preserve"> solo contenga números.</w:t>
      </w:r>
    </w:p>
    <w:p w14:paraId="2AD1D670" w14:textId="3FB301F2"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Capacidad de Limpieza: Incluye una función para limpiar todos los campos, facilitando la búsqueda de nuevas </w:t>
      </w:r>
      <w:r w:rsidR="00232F6E">
        <w:rPr>
          <w:rFonts w:ascii="Calibri" w:hAnsi="Calibri" w:cs="Calibri"/>
        </w:rPr>
        <w:t>ventas</w:t>
      </w:r>
      <w:r w:rsidRPr="007D5E5D">
        <w:rPr>
          <w:rFonts w:ascii="Calibri" w:hAnsi="Calibri" w:cs="Calibri"/>
        </w:rPr>
        <w:t>.</w:t>
      </w:r>
    </w:p>
    <w:p w14:paraId="4F1C48B3"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Uso de Recursos Embebidos: Utiliza recursos embebidos (como plantillas HTML) para generar el reporte PDF, lo que mejora la consistencia y facilidad de mantenimiento.</w:t>
      </w:r>
    </w:p>
    <w:p w14:paraId="0B1DD5D8"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Generación de Reportes: Ofrece la capacidad de generar un reporte PDF profesional, incluyendo el logo del negocio y formato personalizado.</w:t>
      </w:r>
    </w:p>
    <w:p w14:paraId="12A178A4" w14:textId="77777777" w:rsidR="007D5E5D" w:rsidRPr="005B3889" w:rsidRDefault="007D5E5D" w:rsidP="007D5E5D">
      <w:pPr>
        <w:tabs>
          <w:tab w:val="left" w:pos="10416"/>
        </w:tabs>
        <w:ind w:left="720"/>
        <w:rPr>
          <w:rFonts w:ascii="Calibri" w:hAnsi="Calibri" w:cs="Calibri"/>
        </w:rPr>
      </w:pPr>
    </w:p>
    <w:p w14:paraId="626F7992" w14:textId="77777777" w:rsidR="007F6425" w:rsidRDefault="007F6425" w:rsidP="007F6425">
      <w:pPr>
        <w:tabs>
          <w:tab w:val="left" w:pos="13020"/>
        </w:tabs>
        <w:rPr>
          <w:rFonts w:ascii="Calibri" w:hAnsi="Calibri" w:cs="Calibri"/>
        </w:rPr>
      </w:pPr>
    </w:p>
    <w:p w14:paraId="6C6DD2F1" w14:textId="77777777" w:rsidR="00346F50" w:rsidRDefault="00346F50" w:rsidP="007F6425">
      <w:pPr>
        <w:tabs>
          <w:tab w:val="left" w:pos="13020"/>
        </w:tabs>
        <w:rPr>
          <w:rFonts w:ascii="Calibri" w:hAnsi="Calibri" w:cs="Calibri"/>
        </w:rPr>
      </w:pPr>
    </w:p>
    <w:p w14:paraId="2942D811" w14:textId="77777777" w:rsidR="00346F50" w:rsidRDefault="00346F50" w:rsidP="007F6425">
      <w:pPr>
        <w:tabs>
          <w:tab w:val="left" w:pos="13020"/>
        </w:tabs>
        <w:rPr>
          <w:rFonts w:ascii="Calibri" w:hAnsi="Calibri" w:cs="Calibri"/>
        </w:rPr>
      </w:pPr>
    </w:p>
    <w:p w14:paraId="1F47366E" w14:textId="77777777" w:rsidR="00346F50" w:rsidRDefault="00346F50" w:rsidP="007F6425">
      <w:pPr>
        <w:tabs>
          <w:tab w:val="left" w:pos="13020"/>
        </w:tabs>
        <w:rPr>
          <w:rFonts w:ascii="Calibri" w:hAnsi="Calibri" w:cs="Calibri"/>
        </w:rPr>
      </w:pPr>
    </w:p>
    <w:p w14:paraId="1631ADD6" w14:textId="77777777" w:rsidR="00346F50" w:rsidRDefault="00346F50" w:rsidP="007F6425">
      <w:pPr>
        <w:tabs>
          <w:tab w:val="left" w:pos="13020"/>
        </w:tabs>
        <w:rPr>
          <w:rFonts w:ascii="Calibri" w:hAnsi="Calibri" w:cs="Calibri"/>
        </w:rPr>
        <w:sectPr w:rsidR="00346F50" w:rsidSect="007F6425">
          <w:pgSz w:w="11906" w:h="16838"/>
          <w:pgMar w:top="1440" w:right="1134" w:bottom="1440" w:left="1134" w:header="720" w:footer="720" w:gutter="0"/>
          <w:cols w:space="720"/>
          <w:docGrid w:linePitch="600" w:charSpace="32768"/>
        </w:sectPr>
      </w:pPr>
    </w:p>
    <w:p w14:paraId="1B33F73B" w14:textId="0ACE07D8" w:rsidR="00346F50" w:rsidRPr="00992EB9" w:rsidRDefault="00346F50" w:rsidP="00346F50">
      <w:pPr>
        <w:pStyle w:val="Ttulo3"/>
        <w:rPr>
          <w:rFonts w:ascii="Calibri" w:hAnsi="Calibri" w:cs="Calibri"/>
          <w:sz w:val="24"/>
          <w:szCs w:val="24"/>
        </w:rPr>
      </w:pPr>
      <w:bookmarkStart w:id="115" w:name="_Toc187794273"/>
      <w:r w:rsidRPr="00A6464C">
        <w:rPr>
          <w:rFonts w:ascii="Calibri" w:hAnsi="Calibri" w:cs="Calibri"/>
          <w:sz w:val="24"/>
          <w:szCs w:val="24"/>
        </w:rPr>
        <w:lastRenderedPageBreak/>
        <w:t xml:space="preserve">Pantalla </w:t>
      </w:r>
      <w:r>
        <w:rPr>
          <w:rFonts w:ascii="Calibri" w:hAnsi="Calibri" w:cs="Calibri"/>
          <w:sz w:val="24"/>
          <w:szCs w:val="24"/>
        </w:rPr>
        <w:t>de Configuración</w:t>
      </w:r>
      <w:bookmarkEnd w:id="115"/>
    </w:p>
    <w:p w14:paraId="33A05D23" w14:textId="77777777" w:rsidR="00346F50" w:rsidRDefault="00346F50" w:rsidP="00346F50">
      <w:pPr>
        <w:jc w:val="both"/>
        <w:rPr>
          <w:rFonts w:ascii="Calibri" w:hAnsi="Calibri" w:cs="Calibri"/>
        </w:rPr>
      </w:pPr>
    </w:p>
    <w:p w14:paraId="2A21E53A" w14:textId="6B32E218" w:rsidR="00346F50" w:rsidRDefault="007768A8" w:rsidP="00346F50">
      <w:pPr>
        <w:pStyle w:val="Ttulo4"/>
        <w:numPr>
          <w:ilvl w:val="0"/>
          <w:numId w:val="0"/>
        </w:numPr>
        <w:ind w:left="1148"/>
        <w:jc w:val="center"/>
        <w:rPr>
          <w:rFonts w:ascii="Calibri" w:hAnsi="Calibri" w:cs="Calibri"/>
        </w:rPr>
      </w:pPr>
      <w:bookmarkStart w:id="116" w:name="_Toc187794274"/>
      <w:r>
        <w:rPr>
          <w:noProof/>
        </w:rPr>
        <w:drawing>
          <wp:anchor distT="0" distB="0" distL="114300" distR="114300" simplePos="0" relativeHeight="251709440" behindDoc="0" locked="0" layoutInCell="1" allowOverlap="1" wp14:anchorId="6B800033" wp14:editId="20F78F22">
            <wp:simplePos x="0" y="0"/>
            <wp:positionH relativeFrom="margin">
              <wp:align>center</wp:align>
            </wp:positionH>
            <wp:positionV relativeFrom="margin">
              <wp:posOffset>994410</wp:posOffset>
            </wp:positionV>
            <wp:extent cx="8290560" cy="4211320"/>
            <wp:effectExtent l="0" t="0" r="0" b="0"/>
            <wp:wrapSquare wrapText="bothSides"/>
            <wp:docPr id="71356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3" r="2679"/>
                    <a:stretch/>
                  </pic:blipFill>
                  <pic:spPr bwMode="auto">
                    <a:xfrm>
                      <a:off x="0" y="0"/>
                      <a:ext cx="8290560" cy="421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6F50" w:rsidRPr="00F26727">
        <w:rPr>
          <w:rFonts w:ascii="Calibri" w:hAnsi="Calibri" w:cs="Calibri"/>
        </w:rPr>
        <w:t>Diseño de la ventan</w:t>
      </w:r>
      <w:r w:rsidR="00346F50">
        <w:rPr>
          <w:rFonts w:ascii="Calibri" w:hAnsi="Calibri" w:cs="Calibri"/>
        </w:rPr>
        <w:t>a Información Negocio</w:t>
      </w:r>
      <w:bookmarkEnd w:id="116"/>
    </w:p>
    <w:p w14:paraId="37BAD95E" w14:textId="1C9069AD" w:rsidR="00346F50" w:rsidRDefault="00346F50" w:rsidP="007F6425">
      <w:pPr>
        <w:tabs>
          <w:tab w:val="left" w:pos="13020"/>
        </w:tabs>
        <w:rPr>
          <w:rFonts w:ascii="Calibri" w:hAnsi="Calibri" w:cs="Calibri"/>
        </w:rPr>
      </w:pPr>
    </w:p>
    <w:p w14:paraId="065EEE3F" w14:textId="77777777" w:rsidR="00F53ED1" w:rsidRDefault="00F53ED1" w:rsidP="007F6425">
      <w:pPr>
        <w:tabs>
          <w:tab w:val="left" w:pos="13020"/>
        </w:tabs>
        <w:rPr>
          <w:rFonts w:ascii="Calibri" w:hAnsi="Calibri" w:cs="Calibri"/>
        </w:rPr>
      </w:pPr>
    </w:p>
    <w:p w14:paraId="012284EE" w14:textId="77777777" w:rsidR="00F53ED1" w:rsidRDefault="00F53ED1" w:rsidP="007F6425">
      <w:pPr>
        <w:tabs>
          <w:tab w:val="left" w:pos="13020"/>
        </w:tabs>
        <w:rPr>
          <w:rFonts w:ascii="Calibri" w:hAnsi="Calibri" w:cs="Calibri"/>
        </w:rPr>
        <w:sectPr w:rsidR="00F53ED1" w:rsidSect="00346F50">
          <w:pgSz w:w="16838" w:h="11906" w:orient="landscape"/>
          <w:pgMar w:top="1134" w:right="1440" w:bottom="1134" w:left="1440" w:header="720" w:footer="720" w:gutter="0"/>
          <w:cols w:space="720"/>
          <w:docGrid w:linePitch="600" w:charSpace="32768"/>
        </w:sectPr>
      </w:pPr>
    </w:p>
    <w:p w14:paraId="3ABA98F9" w14:textId="33F3052F" w:rsidR="00F53ED1" w:rsidRDefault="00F53ED1" w:rsidP="001C7FE5">
      <w:pPr>
        <w:tabs>
          <w:tab w:val="left" w:pos="13020"/>
        </w:tabs>
        <w:jc w:val="both"/>
        <w:rPr>
          <w:rFonts w:ascii="Calibri" w:hAnsi="Calibri" w:cs="Calibri"/>
        </w:rPr>
      </w:pPr>
      <w:r w:rsidRPr="00F53ED1">
        <w:rPr>
          <w:rFonts w:ascii="Calibri" w:hAnsi="Calibri" w:cs="Calibri"/>
          <w:b/>
          <w:bCs/>
        </w:rPr>
        <w:lastRenderedPageBreak/>
        <w:t>Descripción General</w:t>
      </w:r>
      <w:r>
        <w:rPr>
          <w:rFonts w:ascii="Calibri" w:hAnsi="Calibri" w:cs="Calibri"/>
          <w:b/>
          <w:bCs/>
        </w:rPr>
        <w:t xml:space="preserve">: </w:t>
      </w:r>
      <w:r w:rsidRPr="00F53ED1">
        <w:rPr>
          <w:rFonts w:ascii="Calibri" w:hAnsi="Calibri" w:cs="Calibri"/>
        </w:rPr>
        <w:t xml:space="preserve">La </w:t>
      </w:r>
      <w:r>
        <w:rPr>
          <w:rFonts w:ascii="Calibri" w:hAnsi="Calibri" w:cs="Calibri"/>
        </w:rPr>
        <w:t xml:space="preserve">pantalla permite gestionar </w:t>
      </w:r>
      <w:r w:rsidRPr="00F53ED1">
        <w:rPr>
          <w:rFonts w:ascii="Calibri" w:hAnsi="Calibri" w:cs="Calibri"/>
        </w:rPr>
        <w:t>la información del negocio en un sistema de gestión empresarial. Esta forma permite a los administradores ver los detalles actuales del negocio y realizar modificaciones cuando sea necesario.</w:t>
      </w:r>
    </w:p>
    <w:p w14:paraId="115B4E53" w14:textId="77777777" w:rsidR="00B74162" w:rsidRDefault="00B74162" w:rsidP="001C7FE5">
      <w:pPr>
        <w:tabs>
          <w:tab w:val="left" w:pos="13020"/>
        </w:tabs>
        <w:jc w:val="both"/>
        <w:rPr>
          <w:rFonts w:ascii="Calibri" w:hAnsi="Calibri" w:cs="Calibri"/>
        </w:rPr>
      </w:pPr>
    </w:p>
    <w:p w14:paraId="09EF5A6A"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Elementos Clave</w:t>
      </w:r>
    </w:p>
    <w:p w14:paraId="597D1274" w14:textId="7CB3E72A" w:rsidR="00B74162" w:rsidRPr="00B74162" w:rsidRDefault="00B74162" w:rsidP="001C7FE5">
      <w:pPr>
        <w:numPr>
          <w:ilvl w:val="0"/>
          <w:numId w:val="322"/>
        </w:numPr>
        <w:tabs>
          <w:tab w:val="left" w:pos="13020"/>
        </w:tabs>
        <w:jc w:val="both"/>
        <w:rPr>
          <w:rFonts w:ascii="Calibri" w:hAnsi="Calibri" w:cs="Calibri"/>
        </w:rPr>
      </w:pPr>
      <w:r>
        <w:rPr>
          <w:rFonts w:ascii="Calibri" w:hAnsi="Calibri" w:cs="Calibri"/>
        </w:rPr>
        <w:t>Campos</w:t>
      </w:r>
      <w:r w:rsidRPr="00B74162">
        <w:rPr>
          <w:rFonts w:ascii="Calibri" w:hAnsi="Calibri" w:cs="Calibri"/>
        </w:rPr>
        <w:t xml:space="preserve"> para mostrar y editar la información del negocio.</w:t>
      </w:r>
    </w:p>
    <w:p w14:paraId="2E39CB27" w14:textId="680592C1"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cargar una nueva imagen del logo del negocio.</w:t>
      </w:r>
    </w:p>
    <w:p w14:paraId="6AAD7C6C" w14:textId="07117E43"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guardar los cambios realizados en la información del negocio.</w:t>
      </w:r>
    </w:p>
    <w:p w14:paraId="1C8318CC" w14:textId="77777777" w:rsidR="00B74162" w:rsidRDefault="00B74162" w:rsidP="001C7FE5">
      <w:pPr>
        <w:tabs>
          <w:tab w:val="left" w:pos="13020"/>
        </w:tabs>
        <w:jc w:val="both"/>
        <w:rPr>
          <w:rFonts w:ascii="Calibri" w:hAnsi="Calibri" w:cs="Calibri"/>
        </w:rPr>
      </w:pPr>
    </w:p>
    <w:p w14:paraId="7A99CB99"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Funcionalidades</w:t>
      </w:r>
    </w:p>
    <w:p w14:paraId="7924A523"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Mostrar la información actual del negocio al cargar la ventana.</w:t>
      </w:r>
    </w:p>
    <w:p w14:paraId="0DE039F6"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Visualizar el logo del negocio.</w:t>
      </w:r>
    </w:p>
    <w:p w14:paraId="6E1C4AC9"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Cargar una nueva imagen para el logo del negocio.</w:t>
      </w:r>
    </w:p>
    <w:p w14:paraId="4E6DF89B"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Editar los campos de información del negocio (nombre, teléfono, RUC, dirección, correo electrónico).</w:t>
      </w:r>
    </w:p>
    <w:p w14:paraId="6BE72840"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Guardar los cambios realizados en la información del negocio.</w:t>
      </w:r>
    </w:p>
    <w:p w14:paraId="1E000634"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Conversión de bytes a imagen para mostrar y manipular el logo del negocio.</w:t>
      </w:r>
    </w:p>
    <w:p w14:paraId="7C2C193A" w14:textId="77777777" w:rsidR="00B74162" w:rsidRDefault="00B74162" w:rsidP="001C7FE5">
      <w:pPr>
        <w:tabs>
          <w:tab w:val="left" w:pos="13020"/>
        </w:tabs>
        <w:jc w:val="both"/>
        <w:rPr>
          <w:rFonts w:ascii="Calibri" w:hAnsi="Calibri" w:cs="Calibri"/>
          <w:b/>
          <w:bCs/>
        </w:rPr>
      </w:pPr>
    </w:p>
    <w:p w14:paraId="2AC28CE4"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Consideraciones de Diseño</w:t>
      </w:r>
    </w:p>
    <w:p w14:paraId="63E5164E" w14:textId="77777777" w:rsidR="00B74162" w:rsidRPr="00F53ED1" w:rsidRDefault="00B74162" w:rsidP="001C7FE5">
      <w:pPr>
        <w:tabs>
          <w:tab w:val="left" w:pos="13020"/>
        </w:tabs>
        <w:jc w:val="both"/>
        <w:rPr>
          <w:rFonts w:ascii="Calibri" w:hAnsi="Calibri" w:cs="Calibri"/>
          <w:b/>
          <w:bCs/>
        </w:rPr>
      </w:pPr>
    </w:p>
    <w:p w14:paraId="51E35D4E"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7F58DF"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77688E28" w14:textId="77777777" w:rsidR="00F53ED1" w:rsidRDefault="00F53ED1" w:rsidP="007F6425">
      <w:pPr>
        <w:tabs>
          <w:tab w:val="left" w:pos="13020"/>
        </w:tabs>
        <w:rPr>
          <w:rFonts w:ascii="Calibri" w:hAnsi="Calibri" w:cs="Calibri"/>
        </w:rPr>
      </w:pPr>
    </w:p>
    <w:p w14:paraId="66E8711E" w14:textId="77777777" w:rsidR="001C7FE5" w:rsidRDefault="001C7FE5" w:rsidP="007F6425">
      <w:pPr>
        <w:tabs>
          <w:tab w:val="left" w:pos="13020"/>
        </w:tabs>
        <w:rPr>
          <w:rFonts w:ascii="Calibri" w:hAnsi="Calibri" w:cs="Calibri"/>
        </w:rPr>
      </w:pPr>
    </w:p>
    <w:p w14:paraId="3D1A36D0" w14:textId="77777777" w:rsidR="001C7FE5" w:rsidRDefault="001C7FE5" w:rsidP="007F6425">
      <w:pPr>
        <w:tabs>
          <w:tab w:val="left" w:pos="13020"/>
        </w:tabs>
        <w:rPr>
          <w:rFonts w:ascii="Calibri" w:hAnsi="Calibri" w:cs="Calibri"/>
        </w:rPr>
      </w:pPr>
    </w:p>
    <w:p w14:paraId="1E398FE3" w14:textId="77777777" w:rsidR="001C7FE5" w:rsidRDefault="001C7FE5" w:rsidP="007F6425">
      <w:pPr>
        <w:tabs>
          <w:tab w:val="left" w:pos="13020"/>
        </w:tabs>
        <w:rPr>
          <w:rFonts w:ascii="Calibri" w:hAnsi="Calibri" w:cs="Calibri"/>
        </w:rPr>
      </w:pPr>
    </w:p>
    <w:p w14:paraId="596D3F4D" w14:textId="77777777" w:rsidR="001C7FE5" w:rsidRDefault="001C7FE5" w:rsidP="007F6425">
      <w:pPr>
        <w:tabs>
          <w:tab w:val="left" w:pos="13020"/>
        </w:tabs>
        <w:rPr>
          <w:rFonts w:ascii="Calibri" w:hAnsi="Calibri" w:cs="Calibri"/>
        </w:rPr>
      </w:pPr>
    </w:p>
    <w:p w14:paraId="7405C892" w14:textId="77777777" w:rsidR="001C7FE5" w:rsidRDefault="001C7FE5" w:rsidP="007F6425">
      <w:pPr>
        <w:tabs>
          <w:tab w:val="left" w:pos="13020"/>
        </w:tabs>
        <w:rPr>
          <w:rFonts w:ascii="Calibri" w:hAnsi="Calibri" w:cs="Calibri"/>
        </w:rPr>
      </w:pPr>
    </w:p>
    <w:p w14:paraId="3A7F1414" w14:textId="77777777" w:rsidR="001C7FE5" w:rsidRDefault="001C7FE5" w:rsidP="007F6425">
      <w:pPr>
        <w:tabs>
          <w:tab w:val="left" w:pos="13020"/>
        </w:tabs>
        <w:rPr>
          <w:rFonts w:ascii="Calibri" w:hAnsi="Calibri" w:cs="Calibri"/>
        </w:rPr>
      </w:pPr>
    </w:p>
    <w:p w14:paraId="76CCB862" w14:textId="77777777" w:rsidR="001C7FE5" w:rsidRDefault="001C7FE5" w:rsidP="007F6425">
      <w:pPr>
        <w:tabs>
          <w:tab w:val="left" w:pos="13020"/>
        </w:tabs>
        <w:rPr>
          <w:rFonts w:ascii="Calibri" w:hAnsi="Calibri" w:cs="Calibri"/>
        </w:rPr>
      </w:pPr>
    </w:p>
    <w:p w14:paraId="3EA40B61" w14:textId="77777777" w:rsidR="001C7FE5" w:rsidRDefault="001C7FE5" w:rsidP="007F6425">
      <w:pPr>
        <w:tabs>
          <w:tab w:val="left" w:pos="13020"/>
        </w:tabs>
        <w:rPr>
          <w:rFonts w:ascii="Calibri" w:hAnsi="Calibri" w:cs="Calibri"/>
        </w:rPr>
      </w:pPr>
    </w:p>
    <w:p w14:paraId="04920B97" w14:textId="77777777" w:rsidR="001C7FE5" w:rsidRDefault="001C7FE5" w:rsidP="007F6425">
      <w:pPr>
        <w:tabs>
          <w:tab w:val="left" w:pos="13020"/>
        </w:tabs>
        <w:rPr>
          <w:rFonts w:ascii="Calibri" w:hAnsi="Calibri" w:cs="Calibri"/>
        </w:rPr>
      </w:pPr>
    </w:p>
    <w:p w14:paraId="507634FA" w14:textId="77777777" w:rsidR="001C7FE5" w:rsidRDefault="001C7FE5" w:rsidP="007F6425">
      <w:pPr>
        <w:tabs>
          <w:tab w:val="left" w:pos="13020"/>
        </w:tabs>
        <w:rPr>
          <w:rFonts w:ascii="Calibri" w:hAnsi="Calibri" w:cs="Calibri"/>
        </w:rPr>
      </w:pPr>
    </w:p>
    <w:p w14:paraId="320A02DC" w14:textId="77777777" w:rsidR="001C7FE5" w:rsidRDefault="001C7FE5" w:rsidP="007F6425">
      <w:pPr>
        <w:tabs>
          <w:tab w:val="left" w:pos="13020"/>
        </w:tabs>
        <w:rPr>
          <w:rFonts w:ascii="Calibri" w:hAnsi="Calibri" w:cs="Calibri"/>
        </w:rPr>
      </w:pPr>
    </w:p>
    <w:p w14:paraId="723354A2" w14:textId="77777777" w:rsidR="001C7FE5" w:rsidRDefault="001C7FE5" w:rsidP="007F6425">
      <w:pPr>
        <w:tabs>
          <w:tab w:val="left" w:pos="13020"/>
        </w:tabs>
        <w:rPr>
          <w:rFonts w:ascii="Calibri" w:hAnsi="Calibri" w:cs="Calibri"/>
        </w:rPr>
      </w:pPr>
    </w:p>
    <w:p w14:paraId="37025D0C" w14:textId="77777777" w:rsidR="001C7FE5" w:rsidRDefault="001C7FE5" w:rsidP="007F6425">
      <w:pPr>
        <w:tabs>
          <w:tab w:val="left" w:pos="13020"/>
        </w:tabs>
        <w:rPr>
          <w:rFonts w:ascii="Calibri" w:hAnsi="Calibri" w:cs="Calibri"/>
        </w:rPr>
      </w:pPr>
    </w:p>
    <w:p w14:paraId="6CE27C77" w14:textId="77777777" w:rsidR="001C7FE5" w:rsidRDefault="001C7FE5" w:rsidP="007F6425">
      <w:pPr>
        <w:tabs>
          <w:tab w:val="left" w:pos="13020"/>
        </w:tabs>
        <w:rPr>
          <w:rFonts w:ascii="Calibri" w:hAnsi="Calibri" w:cs="Calibri"/>
        </w:rPr>
      </w:pPr>
    </w:p>
    <w:p w14:paraId="40487154" w14:textId="77777777" w:rsidR="001C7FE5" w:rsidRDefault="001C7FE5" w:rsidP="007F6425">
      <w:pPr>
        <w:tabs>
          <w:tab w:val="left" w:pos="13020"/>
        </w:tabs>
        <w:rPr>
          <w:rFonts w:ascii="Calibri" w:hAnsi="Calibri" w:cs="Calibri"/>
        </w:rPr>
      </w:pPr>
    </w:p>
    <w:p w14:paraId="7F7C2440" w14:textId="77777777" w:rsidR="001C7FE5" w:rsidRDefault="001C7FE5" w:rsidP="007F6425">
      <w:pPr>
        <w:tabs>
          <w:tab w:val="left" w:pos="13020"/>
        </w:tabs>
        <w:rPr>
          <w:rFonts w:ascii="Calibri" w:hAnsi="Calibri" w:cs="Calibri"/>
        </w:rPr>
      </w:pPr>
    </w:p>
    <w:p w14:paraId="66C97E78" w14:textId="77777777" w:rsidR="001C7FE5" w:rsidRDefault="001C7FE5" w:rsidP="007F6425">
      <w:pPr>
        <w:tabs>
          <w:tab w:val="left" w:pos="13020"/>
        </w:tabs>
        <w:rPr>
          <w:rFonts w:ascii="Calibri" w:hAnsi="Calibri" w:cs="Calibri"/>
        </w:rPr>
      </w:pPr>
    </w:p>
    <w:p w14:paraId="0667269B" w14:textId="77777777" w:rsidR="001C7FE5" w:rsidRDefault="001C7FE5" w:rsidP="007F6425">
      <w:pPr>
        <w:tabs>
          <w:tab w:val="left" w:pos="13020"/>
        </w:tabs>
        <w:rPr>
          <w:rFonts w:ascii="Calibri" w:hAnsi="Calibri" w:cs="Calibri"/>
        </w:rPr>
      </w:pPr>
    </w:p>
    <w:p w14:paraId="536B4B76" w14:textId="77777777" w:rsidR="001C7FE5" w:rsidRDefault="001C7FE5" w:rsidP="007F6425">
      <w:pPr>
        <w:tabs>
          <w:tab w:val="left" w:pos="13020"/>
        </w:tabs>
        <w:rPr>
          <w:rFonts w:ascii="Calibri" w:hAnsi="Calibri" w:cs="Calibri"/>
        </w:rPr>
      </w:pPr>
    </w:p>
    <w:p w14:paraId="26B06C13" w14:textId="77777777" w:rsidR="001C7FE5" w:rsidRDefault="001C7FE5" w:rsidP="007F6425">
      <w:pPr>
        <w:tabs>
          <w:tab w:val="left" w:pos="13020"/>
        </w:tabs>
        <w:rPr>
          <w:rFonts w:ascii="Calibri" w:hAnsi="Calibri" w:cs="Calibri"/>
        </w:rPr>
      </w:pPr>
    </w:p>
    <w:p w14:paraId="7875A199" w14:textId="77777777" w:rsidR="001C7FE5" w:rsidRDefault="001C7FE5" w:rsidP="007F6425">
      <w:pPr>
        <w:tabs>
          <w:tab w:val="left" w:pos="13020"/>
        </w:tabs>
        <w:rPr>
          <w:rFonts w:ascii="Calibri" w:hAnsi="Calibri" w:cs="Calibri"/>
        </w:rPr>
      </w:pPr>
    </w:p>
    <w:p w14:paraId="5620240A" w14:textId="77777777" w:rsidR="001C7FE5" w:rsidRDefault="001C7FE5" w:rsidP="007F6425">
      <w:pPr>
        <w:tabs>
          <w:tab w:val="left" w:pos="13020"/>
        </w:tabs>
        <w:rPr>
          <w:rFonts w:ascii="Calibri" w:hAnsi="Calibri" w:cs="Calibri"/>
        </w:rPr>
      </w:pPr>
    </w:p>
    <w:p w14:paraId="064F7726" w14:textId="77777777" w:rsidR="001C7FE5" w:rsidRDefault="001C7FE5" w:rsidP="007F6425">
      <w:pPr>
        <w:tabs>
          <w:tab w:val="left" w:pos="13020"/>
        </w:tabs>
        <w:rPr>
          <w:rFonts w:ascii="Calibri" w:hAnsi="Calibri" w:cs="Calibri"/>
        </w:rPr>
        <w:sectPr w:rsidR="001C7FE5" w:rsidSect="00F53ED1">
          <w:pgSz w:w="11906" w:h="16838"/>
          <w:pgMar w:top="1440" w:right="1134" w:bottom="1440" w:left="1134" w:header="720" w:footer="720" w:gutter="0"/>
          <w:cols w:space="720"/>
          <w:docGrid w:linePitch="600" w:charSpace="32768"/>
        </w:sectPr>
      </w:pPr>
    </w:p>
    <w:p w14:paraId="23F3DDD2" w14:textId="745DDD04" w:rsidR="001C7FE5" w:rsidRDefault="001C7FE5" w:rsidP="001C7FE5">
      <w:pPr>
        <w:pStyle w:val="Ttulo4"/>
        <w:numPr>
          <w:ilvl w:val="0"/>
          <w:numId w:val="0"/>
        </w:numPr>
        <w:ind w:left="1148"/>
        <w:jc w:val="center"/>
        <w:rPr>
          <w:rFonts w:ascii="Calibri" w:hAnsi="Calibri" w:cs="Calibri"/>
        </w:rPr>
      </w:pPr>
      <w:bookmarkStart w:id="117" w:name="_Toc187794275"/>
      <w:r w:rsidRPr="00F26727">
        <w:rPr>
          <w:rFonts w:ascii="Calibri" w:hAnsi="Calibri" w:cs="Calibri"/>
        </w:rPr>
        <w:lastRenderedPageBreak/>
        <w:t>Diseño de la ventan</w:t>
      </w:r>
      <w:r>
        <w:rPr>
          <w:rFonts w:ascii="Calibri" w:hAnsi="Calibri" w:cs="Calibri"/>
        </w:rPr>
        <w:t>a Información Programa</w:t>
      </w:r>
      <w:bookmarkEnd w:id="117"/>
    </w:p>
    <w:p w14:paraId="54D60039" w14:textId="77777777" w:rsidR="001C7FE5" w:rsidRDefault="001C7FE5" w:rsidP="001C7FE5"/>
    <w:p w14:paraId="399F96B4" w14:textId="1E2C95D4" w:rsidR="001C7FE5" w:rsidRPr="001C7FE5" w:rsidRDefault="00390147" w:rsidP="001C7FE5">
      <w:r>
        <w:rPr>
          <w:noProof/>
        </w:rPr>
        <w:drawing>
          <wp:anchor distT="0" distB="0" distL="114300" distR="114300" simplePos="0" relativeHeight="251711488" behindDoc="0" locked="0" layoutInCell="1" allowOverlap="1" wp14:anchorId="2F7CAD46" wp14:editId="7B5903E6">
            <wp:simplePos x="914400" y="1394460"/>
            <wp:positionH relativeFrom="margin">
              <wp:align>center</wp:align>
            </wp:positionH>
            <wp:positionV relativeFrom="margin">
              <wp:align>center</wp:align>
            </wp:positionV>
            <wp:extent cx="8244840" cy="4239260"/>
            <wp:effectExtent l="0" t="0" r="3810" b="8890"/>
            <wp:wrapNone/>
            <wp:docPr id="1326003118"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3118" name="Imagen 3" descr="Interfaz de usuario gráfic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299" r="2680"/>
                    <a:stretch/>
                  </pic:blipFill>
                  <pic:spPr bwMode="auto">
                    <a:xfrm>
                      <a:off x="0" y="0"/>
                      <a:ext cx="8244840" cy="423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A5944" w14:textId="77777777" w:rsidR="001C7FE5" w:rsidRDefault="001C7FE5" w:rsidP="007F6425">
      <w:pPr>
        <w:tabs>
          <w:tab w:val="left" w:pos="13020"/>
        </w:tabs>
        <w:rPr>
          <w:rFonts w:ascii="Calibri" w:hAnsi="Calibri" w:cs="Calibri"/>
        </w:rPr>
      </w:pPr>
    </w:p>
    <w:p w14:paraId="7DD4F302" w14:textId="77777777" w:rsidR="001C7FE5" w:rsidRPr="001C7FE5" w:rsidRDefault="001C7FE5" w:rsidP="001C7FE5">
      <w:pPr>
        <w:rPr>
          <w:rFonts w:ascii="Calibri" w:hAnsi="Calibri" w:cs="Calibri"/>
        </w:rPr>
      </w:pPr>
    </w:p>
    <w:p w14:paraId="37A7D17D" w14:textId="77777777" w:rsidR="001C7FE5" w:rsidRPr="001C7FE5" w:rsidRDefault="001C7FE5" w:rsidP="001C7FE5">
      <w:pPr>
        <w:rPr>
          <w:rFonts w:ascii="Calibri" w:hAnsi="Calibri" w:cs="Calibri"/>
        </w:rPr>
      </w:pPr>
    </w:p>
    <w:p w14:paraId="2C3F289D" w14:textId="77777777" w:rsidR="001C7FE5" w:rsidRPr="001C7FE5" w:rsidRDefault="001C7FE5" w:rsidP="001C7FE5">
      <w:pPr>
        <w:rPr>
          <w:rFonts w:ascii="Calibri" w:hAnsi="Calibri" w:cs="Calibri"/>
        </w:rPr>
      </w:pPr>
    </w:p>
    <w:p w14:paraId="121FFDEE" w14:textId="77777777" w:rsidR="001C7FE5" w:rsidRPr="001C7FE5" w:rsidRDefault="001C7FE5" w:rsidP="001C7FE5">
      <w:pPr>
        <w:rPr>
          <w:rFonts w:ascii="Calibri" w:hAnsi="Calibri" w:cs="Calibri"/>
        </w:rPr>
      </w:pPr>
    </w:p>
    <w:p w14:paraId="49540A5F" w14:textId="77777777" w:rsidR="001C7FE5" w:rsidRPr="001C7FE5" w:rsidRDefault="001C7FE5" w:rsidP="001C7FE5">
      <w:pPr>
        <w:rPr>
          <w:rFonts w:ascii="Calibri" w:hAnsi="Calibri" w:cs="Calibri"/>
        </w:rPr>
      </w:pPr>
    </w:p>
    <w:p w14:paraId="0DCCA3C9" w14:textId="77777777" w:rsidR="001C7FE5" w:rsidRPr="001C7FE5" w:rsidRDefault="001C7FE5" w:rsidP="001C7FE5">
      <w:pPr>
        <w:rPr>
          <w:rFonts w:ascii="Calibri" w:hAnsi="Calibri" w:cs="Calibri"/>
        </w:rPr>
      </w:pPr>
    </w:p>
    <w:p w14:paraId="5AF16969" w14:textId="77777777" w:rsidR="001C7FE5" w:rsidRPr="001C7FE5" w:rsidRDefault="001C7FE5" w:rsidP="001C7FE5">
      <w:pPr>
        <w:rPr>
          <w:rFonts w:ascii="Calibri" w:hAnsi="Calibri" w:cs="Calibri"/>
        </w:rPr>
      </w:pPr>
    </w:p>
    <w:p w14:paraId="3057F274" w14:textId="77777777" w:rsidR="001C7FE5" w:rsidRPr="001C7FE5" w:rsidRDefault="001C7FE5" w:rsidP="001C7FE5">
      <w:pPr>
        <w:rPr>
          <w:rFonts w:ascii="Calibri" w:hAnsi="Calibri" w:cs="Calibri"/>
        </w:rPr>
      </w:pPr>
    </w:p>
    <w:p w14:paraId="639854FD" w14:textId="77777777" w:rsidR="001C7FE5" w:rsidRPr="001C7FE5" w:rsidRDefault="001C7FE5" w:rsidP="001C7FE5">
      <w:pPr>
        <w:rPr>
          <w:rFonts w:ascii="Calibri" w:hAnsi="Calibri" w:cs="Calibri"/>
        </w:rPr>
      </w:pPr>
    </w:p>
    <w:p w14:paraId="5FB66289" w14:textId="77777777" w:rsidR="001C7FE5" w:rsidRPr="001C7FE5" w:rsidRDefault="001C7FE5" w:rsidP="001C7FE5">
      <w:pPr>
        <w:rPr>
          <w:rFonts w:ascii="Calibri" w:hAnsi="Calibri" w:cs="Calibri"/>
        </w:rPr>
      </w:pPr>
    </w:p>
    <w:p w14:paraId="54C46684" w14:textId="77777777" w:rsidR="001C7FE5" w:rsidRPr="001C7FE5" w:rsidRDefault="001C7FE5" w:rsidP="001C7FE5">
      <w:pPr>
        <w:rPr>
          <w:rFonts w:ascii="Calibri" w:hAnsi="Calibri" w:cs="Calibri"/>
        </w:rPr>
      </w:pPr>
    </w:p>
    <w:p w14:paraId="77173D46" w14:textId="77777777" w:rsidR="001C7FE5" w:rsidRPr="001C7FE5" w:rsidRDefault="001C7FE5" w:rsidP="001C7FE5">
      <w:pPr>
        <w:rPr>
          <w:rFonts w:ascii="Calibri" w:hAnsi="Calibri" w:cs="Calibri"/>
        </w:rPr>
      </w:pPr>
    </w:p>
    <w:p w14:paraId="1C07A0A7" w14:textId="77777777" w:rsidR="001C7FE5" w:rsidRPr="001C7FE5" w:rsidRDefault="001C7FE5" w:rsidP="001C7FE5">
      <w:pPr>
        <w:rPr>
          <w:rFonts w:ascii="Calibri" w:hAnsi="Calibri" w:cs="Calibri"/>
        </w:rPr>
      </w:pPr>
    </w:p>
    <w:p w14:paraId="15CFDFFC" w14:textId="77777777" w:rsidR="001C7FE5" w:rsidRPr="001C7FE5" w:rsidRDefault="001C7FE5" w:rsidP="001C7FE5">
      <w:pPr>
        <w:rPr>
          <w:rFonts w:ascii="Calibri" w:hAnsi="Calibri" w:cs="Calibri"/>
        </w:rPr>
      </w:pPr>
    </w:p>
    <w:p w14:paraId="7552EDEA" w14:textId="77777777" w:rsidR="001C7FE5" w:rsidRPr="001C7FE5" w:rsidRDefault="001C7FE5" w:rsidP="001C7FE5">
      <w:pPr>
        <w:rPr>
          <w:rFonts w:ascii="Calibri" w:hAnsi="Calibri" w:cs="Calibri"/>
        </w:rPr>
      </w:pPr>
    </w:p>
    <w:p w14:paraId="46E9F997" w14:textId="77777777" w:rsidR="001C7FE5" w:rsidRPr="001C7FE5" w:rsidRDefault="001C7FE5" w:rsidP="001C7FE5">
      <w:pPr>
        <w:rPr>
          <w:rFonts w:ascii="Calibri" w:hAnsi="Calibri" w:cs="Calibri"/>
        </w:rPr>
      </w:pPr>
    </w:p>
    <w:p w14:paraId="6C9C323D" w14:textId="77777777" w:rsidR="001C7FE5" w:rsidRPr="001C7FE5" w:rsidRDefault="001C7FE5" w:rsidP="001C7FE5">
      <w:pPr>
        <w:rPr>
          <w:rFonts w:ascii="Calibri" w:hAnsi="Calibri" w:cs="Calibri"/>
        </w:rPr>
      </w:pPr>
    </w:p>
    <w:p w14:paraId="1F8CC8CF" w14:textId="77777777" w:rsidR="001C7FE5" w:rsidRPr="001C7FE5" w:rsidRDefault="001C7FE5" w:rsidP="001C7FE5">
      <w:pPr>
        <w:rPr>
          <w:rFonts w:ascii="Calibri" w:hAnsi="Calibri" w:cs="Calibri"/>
        </w:rPr>
      </w:pPr>
    </w:p>
    <w:p w14:paraId="6835943A" w14:textId="77777777" w:rsidR="001C7FE5" w:rsidRPr="001C7FE5" w:rsidRDefault="001C7FE5" w:rsidP="001C7FE5">
      <w:pPr>
        <w:rPr>
          <w:rFonts w:ascii="Calibri" w:hAnsi="Calibri" w:cs="Calibri"/>
        </w:rPr>
      </w:pPr>
    </w:p>
    <w:p w14:paraId="75CA9927" w14:textId="77777777" w:rsidR="001C7FE5" w:rsidRPr="001C7FE5" w:rsidRDefault="001C7FE5" w:rsidP="001C7FE5">
      <w:pPr>
        <w:rPr>
          <w:rFonts w:ascii="Calibri" w:hAnsi="Calibri" w:cs="Calibri"/>
        </w:rPr>
      </w:pPr>
    </w:p>
    <w:p w14:paraId="703647D9" w14:textId="77777777" w:rsidR="001C7FE5" w:rsidRPr="001C7FE5" w:rsidRDefault="001C7FE5" w:rsidP="001C7FE5">
      <w:pPr>
        <w:rPr>
          <w:rFonts w:ascii="Calibri" w:hAnsi="Calibri" w:cs="Calibri"/>
        </w:rPr>
      </w:pPr>
    </w:p>
    <w:p w14:paraId="5E02ED31" w14:textId="77777777" w:rsidR="001C7FE5" w:rsidRPr="001C7FE5" w:rsidRDefault="001C7FE5" w:rsidP="001C7FE5">
      <w:pPr>
        <w:rPr>
          <w:rFonts w:ascii="Calibri" w:hAnsi="Calibri" w:cs="Calibri"/>
        </w:rPr>
      </w:pPr>
    </w:p>
    <w:p w14:paraId="41EB8EDD" w14:textId="77777777" w:rsidR="001C7FE5" w:rsidRPr="001C7FE5" w:rsidRDefault="001C7FE5" w:rsidP="001C7FE5">
      <w:pPr>
        <w:rPr>
          <w:rFonts w:ascii="Calibri" w:hAnsi="Calibri" w:cs="Calibri"/>
        </w:rPr>
      </w:pPr>
    </w:p>
    <w:p w14:paraId="6A3D6935" w14:textId="50FA0778" w:rsidR="001C7FE5" w:rsidRDefault="001C7FE5" w:rsidP="001C7FE5">
      <w:pPr>
        <w:tabs>
          <w:tab w:val="left" w:pos="12348"/>
        </w:tabs>
        <w:rPr>
          <w:rFonts w:ascii="Calibri" w:hAnsi="Calibri" w:cs="Calibri"/>
        </w:rPr>
      </w:pPr>
      <w:r>
        <w:rPr>
          <w:rFonts w:ascii="Calibri" w:hAnsi="Calibri" w:cs="Calibri"/>
        </w:rPr>
        <w:tab/>
      </w:r>
    </w:p>
    <w:p w14:paraId="700CD59A" w14:textId="77777777" w:rsidR="001C7FE5" w:rsidRDefault="001C7FE5" w:rsidP="001C7FE5">
      <w:pPr>
        <w:tabs>
          <w:tab w:val="left" w:pos="12348"/>
        </w:tabs>
        <w:rPr>
          <w:rFonts w:ascii="Calibri" w:hAnsi="Calibri" w:cs="Calibri"/>
        </w:rPr>
      </w:pPr>
    </w:p>
    <w:p w14:paraId="2F01756B" w14:textId="77777777" w:rsidR="001C7FE5" w:rsidRDefault="001C7FE5" w:rsidP="001C7FE5">
      <w:pPr>
        <w:tabs>
          <w:tab w:val="left" w:pos="12348"/>
        </w:tabs>
        <w:rPr>
          <w:rFonts w:ascii="Calibri" w:hAnsi="Calibri" w:cs="Calibri"/>
        </w:rPr>
      </w:pPr>
    </w:p>
    <w:p w14:paraId="7EA30761" w14:textId="77777777" w:rsidR="001C7FE5" w:rsidRDefault="001C7FE5" w:rsidP="001C7FE5">
      <w:pPr>
        <w:tabs>
          <w:tab w:val="left" w:pos="12348"/>
        </w:tabs>
        <w:rPr>
          <w:rFonts w:ascii="Calibri" w:hAnsi="Calibri" w:cs="Calibri"/>
        </w:rPr>
        <w:sectPr w:rsidR="001C7FE5" w:rsidSect="001C7FE5">
          <w:pgSz w:w="16838" w:h="11906" w:orient="landscape"/>
          <w:pgMar w:top="1134" w:right="1440" w:bottom="1134" w:left="1440" w:header="720" w:footer="720" w:gutter="0"/>
          <w:cols w:space="720"/>
          <w:docGrid w:linePitch="600" w:charSpace="32768"/>
        </w:sectPr>
      </w:pPr>
    </w:p>
    <w:p w14:paraId="4EC6CC92" w14:textId="18AD18A0" w:rsidR="001C7FE5" w:rsidRDefault="001C7FE5" w:rsidP="00A331F8">
      <w:pPr>
        <w:tabs>
          <w:tab w:val="left" w:pos="12348"/>
        </w:tabs>
        <w:jc w:val="both"/>
        <w:rPr>
          <w:rFonts w:ascii="Calibri" w:hAnsi="Calibri" w:cs="Calibri"/>
        </w:rPr>
      </w:pPr>
      <w:r w:rsidRPr="001C7FE5">
        <w:rPr>
          <w:rFonts w:ascii="Calibri" w:hAnsi="Calibri" w:cs="Calibri"/>
          <w:b/>
          <w:bCs/>
        </w:rPr>
        <w:lastRenderedPageBreak/>
        <w:t>Descripción General:</w:t>
      </w:r>
      <w:r>
        <w:rPr>
          <w:rFonts w:ascii="Calibri" w:hAnsi="Calibri" w:cs="Calibri"/>
        </w:rPr>
        <w:t xml:space="preserve"> Esta pantalla</w:t>
      </w:r>
      <w:r w:rsidRPr="001C7FE5">
        <w:rPr>
          <w:rFonts w:ascii="Calibri" w:hAnsi="Calibri" w:cs="Calibri"/>
        </w:rPr>
        <w:t xml:space="preserve"> muestra información sobre el programa actual y proporciona un enlace a los proyectos relacionados en GitHub. Esta forma es típicamente utilizada para dar créditos, mostrar licencias o proporcionar información adicional sobre la aplicación.</w:t>
      </w:r>
    </w:p>
    <w:p w14:paraId="24EF5901" w14:textId="77777777" w:rsidR="001C7FE5" w:rsidRPr="001C7FE5" w:rsidRDefault="001C7FE5" w:rsidP="00A331F8">
      <w:pPr>
        <w:tabs>
          <w:tab w:val="left" w:pos="12348"/>
        </w:tabs>
        <w:jc w:val="both"/>
        <w:rPr>
          <w:rFonts w:ascii="Calibri" w:hAnsi="Calibri" w:cs="Calibri"/>
        </w:rPr>
      </w:pPr>
    </w:p>
    <w:p w14:paraId="3BA2E1BE" w14:textId="77777777" w:rsidR="001C7FE5" w:rsidRPr="001C7FE5" w:rsidRDefault="001C7FE5" w:rsidP="00A331F8">
      <w:pPr>
        <w:tabs>
          <w:tab w:val="left" w:pos="12348"/>
        </w:tabs>
        <w:jc w:val="both"/>
        <w:rPr>
          <w:rFonts w:ascii="Calibri" w:hAnsi="Calibri" w:cs="Calibri"/>
          <w:b/>
          <w:bCs/>
        </w:rPr>
      </w:pPr>
      <w:r w:rsidRPr="001C7FE5">
        <w:rPr>
          <w:rFonts w:ascii="Calibri" w:hAnsi="Calibri" w:cs="Calibri"/>
          <w:b/>
          <w:bCs/>
        </w:rPr>
        <w:t>Elementos Clave</w:t>
      </w:r>
    </w:p>
    <w:p w14:paraId="72BB14A8" w14:textId="69E581AD" w:rsidR="001C7FE5" w:rsidRDefault="00611B85" w:rsidP="00A331F8">
      <w:pPr>
        <w:numPr>
          <w:ilvl w:val="0"/>
          <w:numId w:val="325"/>
        </w:numPr>
        <w:tabs>
          <w:tab w:val="left" w:pos="12348"/>
        </w:tabs>
        <w:jc w:val="both"/>
        <w:rPr>
          <w:rFonts w:ascii="Calibri" w:hAnsi="Calibri" w:cs="Calibri"/>
        </w:rPr>
      </w:pPr>
      <w:r w:rsidRPr="001C7FE5">
        <w:rPr>
          <w:rFonts w:ascii="Calibri" w:hAnsi="Calibri" w:cs="Calibri"/>
        </w:rPr>
        <w:t>Enlace</w:t>
      </w:r>
      <w:r w:rsidR="001C7FE5" w:rsidRPr="001C7FE5">
        <w:rPr>
          <w:rFonts w:ascii="Calibri" w:hAnsi="Calibri" w:cs="Calibri"/>
        </w:rPr>
        <w:t xml:space="preserve"> que contiene el enlace </w:t>
      </w:r>
      <w:r w:rsidR="001C7FE5">
        <w:rPr>
          <w:rFonts w:ascii="Calibri" w:hAnsi="Calibri" w:cs="Calibri"/>
        </w:rPr>
        <w:t>la documentación del</w:t>
      </w:r>
      <w:r w:rsidR="001C7FE5" w:rsidRPr="001C7FE5">
        <w:rPr>
          <w:rFonts w:ascii="Calibri" w:hAnsi="Calibri" w:cs="Calibri"/>
        </w:rPr>
        <w:t xml:space="preserve"> proyecto de GitHub.</w:t>
      </w:r>
    </w:p>
    <w:p w14:paraId="7B5F3218" w14:textId="77777777" w:rsidR="00611B85" w:rsidRDefault="00611B85" w:rsidP="00A331F8">
      <w:pPr>
        <w:tabs>
          <w:tab w:val="left" w:pos="12348"/>
        </w:tabs>
        <w:jc w:val="both"/>
        <w:rPr>
          <w:rFonts w:ascii="Calibri" w:hAnsi="Calibri" w:cs="Calibri"/>
        </w:rPr>
      </w:pPr>
    </w:p>
    <w:p w14:paraId="789EBE71" w14:textId="77777777" w:rsidR="00611B85" w:rsidRPr="00611B85" w:rsidRDefault="00611B85" w:rsidP="00A331F8">
      <w:pPr>
        <w:tabs>
          <w:tab w:val="left" w:pos="12348"/>
        </w:tabs>
        <w:jc w:val="both"/>
        <w:rPr>
          <w:rFonts w:ascii="Calibri" w:hAnsi="Calibri" w:cs="Calibri"/>
          <w:b/>
          <w:bCs/>
        </w:rPr>
      </w:pPr>
      <w:r w:rsidRPr="00611B85">
        <w:rPr>
          <w:rFonts w:ascii="Calibri" w:hAnsi="Calibri" w:cs="Calibri"/>
          <w:b/>
          <w:bCs/>
        </w:rPr>
        <w:t>Funcionalidades</w:t>
      </w:r>
    </w:p>
    <w:p w14:paraId="7CFCFE64"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Mostrar información general sobre el programa.</w:t>
      </w:r>
    </w:p>
    <w:p w14:paraId="10B84096" w14:textId="0643CA51"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 xml:space="preserve">Proporcionar un enlace </w:t>
      </w:r>
      <w:r w:rsidR="00A331F8" w:rsidRPr="00611B85">
        <w:rPr>
          <w:rFonts w:ascii="Calibri" w:hAnsi="Calibri" w:cs="Calibri"/>
        </w:rPr>
        <w:t>ciclable</w:t>
      </w:r>
      <w:r w:rsidRPr="00611B85">
        <w:rPr>
          <w:rFonts w:ascii="Calibri" w:hAnsi="Calibri" w:cs="Calibri"/>
        </w:rPr>
        <w:t xml:space="preserve"> a los proyectos de GitHub.</w:t>
      </w:r>
    </w:p>
    <w:p w14:paraId="07927085"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Abrir el enlace en el navegador predeterminado del sistema cuando se hace clic en él.</w:t>
      </w:r>
    </w:p>
    <w:p w14:paraId="17F3505F"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Manejar posibles errores al intentar abrir el enlace.</w:t>
      </w:r>
    </w:p>
    <w:p w14:paraId="5BA33BB8" w14:textId="77777777" w:rsidR="00611B85" w:rsidRPr="001C7FE5" w:rsidRDefault="00611B85" w:rsidP="00A331F8">
      <w:pPr>
        <w:tabs>
          <w:tab w:val="left" w:pos="12348"/>
        </w:tabs>
        <w:jc w:val="both"/>
        <w:rPr>
          <w:rFonts w:ascii="Calibri" w:hAnsi="Calibri" w:cs="Calibri"/>
        </w:rPr>
      </w:pPr>
    </w:p>
    <w:p w14:paraId="72D400D5" w14:textId="77777777" w:rsidR="00A331F8" w:rsidRPr="00A331F8" w:rsidRDefault="00A331F8" w:rsidP="00A331F8">
      <w:pPr>
        <w:tabs>
          <w:tab w:val="left" w:pos="12348"/>
        </w:tabs>
        <w:jc w:val="both"/>
        <w:rPr>
          <w:rFonts w:ascii="Calibri" w:hAnsi="Calibri" w:cs="Calibri"/>
          <w:b/>
          <w:bCs/>
        </w:rPr>
      </w:pPr>
      <w:r w:rsidRPr="00A331F8">
        <w:rPr>
          <w:rFonts w:ascii="Calibri" w:hAnsi="Calibri" w:cs="Calibri"/>
          <w:b/>
          <w:bCs/>
        </w:rPr>
        <w:t>Consideraciones de Diseño</w:t>
      </w:r>
    </w:p>
    <w:p w14:paraId="4A30EA15" w14:textId="77777777"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Minimalismo: La clase tiene un propósito específico y limitado, enfocándose principalmente en mostrar información y proporcionar un enlace.</w:t>
      </w:r>
    </w:p>
    <w:p w14:paraId="39581C50" w14:textId="216A3DB9"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 xml:space="preserve">anejo de Enlaces: Implementa la funcionalidad para abrir </w:t>
      </w:r>
      <w:proofErr w:type="spellStart"/>
      <w:r w:rsidRPr="00A331F8">
        <w:rPr>
          <w:rFonts w:ascii="Calibri" w:hAnsi="Calibri" w:cs="Calibri"/>
        </w:rPr>
        <w:t>URLs</w:t>
      </w:r>
      <w:proofErr w:type="spellEnd"/>
      <w:r w:rsidRPr="00A331F8">
        <w:rPr>
          <w:rFonts w:ascii="Calibri" w:hAnsi="Calibri" w:cs="Calibri"/>
        </w:rPr>
        <w:t xml:space="preserve"> externas directamente desde la aplicación.</w:t>
      </w:r>
    </w:p>
    <w:p w14:paraId="691C0245" w14:textId="509404BE" w:rsidR="00A331F8" w:rsidRPr="00A331F8" w:rsidRDefault="00A331F8" w:rsidP="00A331F8">
      <w:pPr>
        <w:pStyle w:val="Prrafodelista"/>
        <w:numPr>
          <w:ilvl w:val="0"/>
          <w:numId w:val="327"/>
        </w:numPr>
        <w:jc w:val="both"/>
        <w:rPr>
          <w:rFonts w:ascii="Calibri" w:hAnsi="Calibri" w:cs="Calibri"/>
          <w:lang w:eastAsia="ar-SA"/>
        </w:rPr>
      </w:pPr>
      <w:r w:rsidRPr="00A331F8">
        <w:rPr>
          <w:rFonts w:ascii="Calibri" w:hAnsi="Calibri" w:cs="Calibri"/>
          <w:lang w:eastAsia="ar-SA"/>
        </w:rPr>
        <w:t>Enfoque en la Usabilidad: Al hacer que el enlace sea ciclable, se facilita la navegación para los usuarios interesados en explorar más sobre el desarrollo del software.</w:t>
      </w:r>
    </w:p>
    <w:p w14:paraId="7BDEB42A" w14:textId="77777777" w:rsidR="00A331F8" w:rsidRDefault="00A331F8" w:rsidP="00A331F8">
      <w:pPr>
        <w:tabs>
          <w:tab w:val="left" w:pos="12348"/>
        </w:tabs>
        <w:ind w:left="720"/>
        <w:rPr>
          <w:rFonts w:ascii="Calibri" w:hAnsi="Calibri" w:cs="Calibri"/>
        </w:rPr>
      </w:pPr>
    </w:p>
    <w:p w14:paraId="04313B51" w14:textId="77777777" w:rsidR="00B40261" w:rsidRDefault="00B40261" w:rsidP="00A331F8">
      <w:pPr>
        <w:tabs>
          <w:tab w:val="left" w:pos="12348"/>
        </w:tabs>
        <w:ind w:left="720"/>
        <w:rPr>
          <w:rFonts w:ascii="Calibri" w:hAnsi="Calibri" w:cs="Calibri"/>
        </w:rPr>
      </w:pPr>
    </w:p>
    <w:p w14:paraId="4B4C3F4C" w14:textId="77777777" w:rsidR="00B40261" w:rsidRDefault="00B40261" w:rsidP="00A331F8">
      <w:pPr>
        <w:tabs>
          <w:tab w:val="left" w:pos="12348"/>
        </w:tabs>
        <w:ind w:left="720"/>
        <w:rPr>
          <w:rFonts w:ascii="Calibri" w:hAnsi="Calibri" w:cs="Calibri"/>
        </w:rPr>
      </w:pPr>
    </w:p>
    <w:p w14:paraId="75DC3323" w14:textId="77777777" w:rsidR="00B40261" w:rsidRDefault="00B40261" w:rsidP="00A331F8">
      <w:pPr>
        <w:tabs>
          <w:tab w:val="left" w:pos="12348"/>
        </w:tabs>
        <w:ind w:left="720"/>
        <w:rPr>
          <w:rFonts w:ascii="Calibri" w:hAnsi="Calibri" w:cs="Calibri"/>
        </w:rPr>
      </w:pPr>
    </w:p>
    <w:p w14:paraId="4CEBED00" w14:textId="77777777" w:rsidR="00B40261" w:rsidRDefault="00B40261" w:rsidP="00A331F8">
      <w:pPr>
        <w:tabs>
          <w:tab w:val="left" w:pos="12348"/>
        </w:tabs>
        <w:ind w:left="720"/>
        <w:rPr>
          <w:rFonts w:ascii="Calibri" w:hAnsi="Calibri" w:cs="Calibri"/>
        </w:rPr>
      </w:pPr>
    </w:p>
    <w:p w14:paraId="3C6C5D7A" w14:textId="77777777" w:rsidR="00B40261" w:rsidRDefault="00B40261" w:rsidP="00A331F8">
      <w:pPr>
        <w:tabs>
          <w:tab w:val="left" w:pos="12348"/>
        </w:tabs>
        <w:ind w:left="720"/>
        <w:rPr>
          <w:rFonts w:ascii="Calibri" w:hAnsi="Calibri" w:cs="Calibri"/>
        </w:rPr>
      </w:pPr>
    </w:p>
    <w:p w14:paraId="696E7297" w14:textId="77777777" w:rsidR="00B40261" w:rsidRDefault="00B40261" w:rsidP="00A331F8">
      <w:pPr>
        <w:tabs>
          <w:tab w:val="left" w:pos="12348"/>
        </w:tabs>
        <w:ind w:left="720"/>
        <w:rPr>
          <w:rFonts w:ascii="Calibri" w:hAnsi="Calibri" w:cs="Calibri"/>
        </w:rPr>
      </w:pPr>
    </w:p>
    <w:p w14:paraId="1E021011" w14:textId="77777777" w:rsidR="00B40261" w:rsidRDefault="00B40261" w:rsidP="00A331F8">
      <w:pPr>
        <w:tabs>
          <w:tab w:val="left" w:pos="12348"/>
        </w:tabs>
        <w:ind w:left="720"/>
        <w:rPr>
          <w:rFonts w:ascii="Calibri" w:hAnsi="Calibri" w:cs="Calibri"/>
        </w:rPr>
      </w:pPr>
    </w:p>
    <w:p w14:paraId="3B77C8CF" w14:textId="77777777" w:rsidR="00B40261" w:rsidRDefault="00B40261" w:rsidP="00A331F8">
      <w:pPr>
        <w:tabs>
          <w:tab w:val="left" w:pos="12348"/>
        </w:tabs>
        <w:ind w:left="720"/>
        <w:rPr>
          <w:rFonts w:ascii="Calibri" w:hAnsi="Calibri" w:cs="Calibri"/>
        </w:rPr>
      </w:pPr>
    </w:p>
    <w:p w14:paraId="568FA800" w14:textId="77777777" w:rsidR="00B40261" w:rsidRDefault="00B40261" w:rsidP="00A331F8">
      <w:pPr>
        <w:tabs>
          <w:tab w:val="left" w:pos="12348"/>
        </w:tabs>
        <w:ind w:left="720"/>
        <w:rPr>
          <w:rFonts w:ascii="Calibri" w:hAnsi="Calibri" w:cs="Calibri"/>
        </w:rPr>
      </w:pPr>
    </w:p>
    <w:p w14:paraId="3598BE80" w14:textId="77777777" w:rsidR="00B40261" w:rsidRDefault="00B40261" w:rsidP="00A331F8">
      <w:pPr>
        <w:tabs>
          <w:tab w:val="left" w:pos="12348"/>
        </w:tabs>
        <w:ind w:left="720"/>
        <w:rPr>
          <w:rFonts w:ascii="Calibri" w:hAnsi="Calibri" w:cs="Calibri"/>
        </w:rPr>
      </w:pPr>
    </w:p>
    <w:p w14:paraId="52C6A9C7" w14:textId="77777777" w:rsidR="00B40261" w:rsidRDefault="00B40261" w:rsidP="00A331F8">
      <w:pPr>
        <w:tabs>
          <w:tab w:val="left" w:pos="12348"/>
        </w:tabs>
        <w:ind w:left="720"/>
        <w:rPr>
          <w:rFonts w:ascii="Calibri" w:hAnsi="Calibri" w:cs="Calibri"/>
        </w:rPr>
      </w:pPr>
    </w:p>
    <w:p w14:paraId="0D75A710" w14:textId="77777777" w:rsidR="00B40261" w:rsidRDefault="00B40261" w:rsidP="00A331F8">
      <w:pPr>
        <w:tabs>
          <w:tab w:val="left" w:pos="12348"/>
        </w:tabs>
        <w:ind w:left="720"/>
        <w:rPr>
          <w:rFonts w:ascii="Calibri" w:hAnsi="Calibri" w:cs="Calibri"/>
        </w:rPr>
      </w:pPr>
    </w:p>
    <w:p w14:paraId="35BB481F" w14:textId="77777777" w:rsidR="00B40261" w:rsidRDefault="00B40261" w:rsidP="00A331F8">
      <w:pPr>
        <w:tabs>
          <w:tab w:val="left" w:pos="12348"/>
        </w:tabs>
        <w:ind w:left="720"/>
        <w:rPr>
          <w:rFonts w:ascii="Calibri" w:hAnsi="Calibri" w:cs="Calibri"/>
        </w:rPr>
      </w:pPr>
    </w:p>
    <w:p w14:paraId="35906115" w14:textId="77777777" w:rsidR="00B40261" w:rsidRDefault="00B40261" w:rsidP="00A331F8">
      <w:pPr>
        <w:tabs>
          <w:tab w:val="left" w:pos="12348"/>
        </w:tabs>
        <w:ind w:left="720"/>
        <w:rPr>
          <w:rFonts w:ascii="Calibri" w:hAnsi="Calibri" w:cs="Calibri"/>
        </w:rPr>
      </w:pPr>
    </w:p>
    <w:p w14:paraId="55851078" w14:textId="77777777" w:rsidR="00B40261" w:rsidRDefault="00B40261" w:rsidP="00A331F8">
      <w:pPr>
        <w:tabs>
          <w:tab w:val="left" w:pos="12348"/>
        </w:tabs>
        <w:ind w:left="720"/>
        <w:rPr>
          <w:rFonts w:ascii="Calibri" w:hAnsi="Calibri" w:cs="Calibri"/>
        </w:rPr>
      </w:pPr>
    </w:p>
    <w:p w14:paraId="5F2C3779" w14:textId="77777777" w:rsidR="00B40261" w:rsidRDefault="00B40261" w:rsidP="00A331F8">
      <w:pPr>
        <w:tabs>
          <w:tab w:val="left" w:pos="12348"/>
        </w:tabs>
        <w:ind w:left="720"/>
        <w:rPr>
          <w:rFonts w:ascii="Calibri" w:hAnsi="Calibri" w:cs="Calibri"/>
        </w:rPr>
      </w:pPr>
    </w:p>
    <w:p w14:paraId="770935E1" w14:textId="77777777" w:rsidR="00B40261" w:rsidRDefault="00B40261" w:rsidP="00A331F8">
      <w:pPr>
        <w:tabs>
          <w:tab w:val="left" w:pos="12348"/>
        </w:tabs>
        <w:ind w:left="720"/>
        <w:rPr>
          <w:rFonts w:ascii="Calibri" w:hAnsi="Calibri" w:cs="Calibri"/>
        </w:rPr>
      </w:pPr>
    </w:p>
    <w:p w14:paraId="384A4051" w14:textId="77777777" w:rsidR="00B40261" w:rsidRDefault="00B40261" w:rsidP="00A331F8">
      <w:pPr>
        <w:tabs>
          <w:tab w:val="left" w:pos="12348"/>
        </w:tabs>
        <w:ind w:left="720"/>
        <w:rPr>
          <w:rFonts w:ascii="Calibri" w:hAnsi="Calibri" w:cs="Calibri"/>
        </w:rPr>
      </w:pPr>
    </w:p>
    <w:p w14:paraId="68A4B525" w14:textId="77777777" w:rsidR="00B40261" w:rsidRDefault="00B40261" w:rsidP="00A331F8">
      <w:pPr>
        <w:tabs>
          <w:tab w:val="left" w:pos="12348"/>
        </w:tabs>
        <w:ind w:left="720"/>
        <w:rPr>
          <w:rFonts w:ascii="Calibri" w:hAnsi="Calibri" w:cs="Calibri"/>
        </w:rPr>
      </w:pPr>
    </w:p>
    <w:p w14:paraId="7DA85C6E" w14:textId="77777777" w:rsidR="00B40261" w:rsidRDefault="00B40261" w:rsidP="00A331F8">
      <w:pPr>
        <w:tabs>
          <w:tab w:val="left" w:pos="12348"/>
        </w:tabs>
        <w:ind w:left="720"/>
        <w:rPr>
          <w:rFonts w:ascii="Calibri" w:hAnsi="Calibri" w:cs="Calibri"/>
        </w:rPr>
      </w:pPr>
    </w:p>
    <w:p w14:paraId="6FEE322D" w14:textId="77777777" w:rsidR="00B40261" w:rsidRDefault="00B40261" w:rsidP="00A331F8">
      <w:pPr>
        <w:tabs>
          <w:tab w:val="left" w:pos="12348"/>
        </w:tabs>
        <w:ind w:left="720"/>
        <w:rPr>
          <w:rFonts w:ascii="Calibri" w:hAnsi="Calibri" w:cs="Calibri"/>
        </w:rPr>
      </w:pPr>
    </w:p>
    <w:p w14:paraId="671001F8" w14:textId="77777777" w:rsidR="00B40261" w:rsidRDefault="00B40261" w:rsidP="00A331F8">
      <w:pPr>
        <w:tabs>
          <w:tab w:val="left" w:pos="12348"/>
        </w:tabs>
        <w:ind w:left="720"/>
        <w:rPr>
          <w:rFonts w:ascii="Calibri" w:hAnsi="Calibri" w:cs="Calibri"/>
        </w:rPr>
      </w:pPr>
    </w:p>
    <w:p w14:paraId="680C751A" w14:textId="77777777" w:rsidR="00B40261" w:rsidRDefault="00B40261" w:rsidP="00A331F8">
      <w:pPr>
        <w:tabs>
          <w:tab w:val="left" w:pos="12348"/>
        </w:tabs>
        <w:ind w:left="720"/>
        <w:rPr>
          <w:rFonts w:ascii="Calibri" w:hAnsi="Calibri" w:cs="Calibri"/>
        </w:rPr>
      </w:pPr>
    </w:p>
    <w:p w14:paraId="1D53AF50" w14:textId="77777777" w:rsidR="00B40261" w:rsidRDefault="00B40261" w:rsidP="00A331F8">
      <w:pPr>
        <w:tabs>
          <w:tab w:val="left" w:pos="12348"/>
        </w:tabs>
        <w:ind w:left="720"/>
        <w:rPr>
          <w:rFonts w:ascii="Calibri" w:hAnsi="Calibri" w:cs="Calibri"/>
        </w:rPr>
      </w:pPr>
    </w:p>
    <w:p w14:paraId="7EE142A0" w14:textId="77777777" w:rsidR="00B40261" w:rsidRDefault="00B40261" w:rsidP="00A331F8">
      <w:pPr>
        <w:tabs>
          <w:tab w:val="left" w:pos="12348"/>
        </w:tabs>
        <w:ind w:left="720"/>
        <w:rPr>
          <w:rFonts w:ascii="Calibri" w:hAnsi="Calibri" w:cs="Calibri"/>
        </w:rPr>
      </w:pPr>
    </w:p>
    <w:p w14:paraId="208E3D01" w14:textId="77777777" w:rsidR="00B40261" w:rsidRDefault="00B40261" w:rsidP="00A331F8">
      <w:pPr>
        <w:tabs>
          <w:tab w:val="left" w:pos="12348"/>
        </w:tabs>
        <w:ind w:left="720"/>
        <w:rPr>
          <w:rFonts w:ascii="Calibri" w:hAnsi="Calibri" w:cs="Calibri"/>
        </w:rPr>
      </w:pPr>
    </w:p>
    <w:p w14:paraId="38E88540" w14:textId="77777777" w:rsidR="00B40261" w:rsidRDefault="00B40261" w:rsidP="00A331F8">
      <w:pPr>
        <w:tabs>
          <w:tab w:val="left" w:pos="12348"/>
        </w:tabs>
        <w:ind w:left="720"/>
        <w:rPr>
          <w:rFonts w:ascii="Calibri" w:hAnsi="Calibri" w:cs="Calibri"/>
        </w:rPr>
        <w:sectPr w:rsidR="00B40261" w:rsidSect="001C7FE5">
          <w:pgSz w:w="11906" w:h="16838"/>
          <w:pgMar w:top="1440" w:right="1134" w:bottom="1440" w:left="1134" w:header="720" w:footer="720" w:gutter="0"/>
          <w:cols w:space="720"/>
          <w:docGrid w:linePitch="600" w:charSpace="32768"/>
        </w:sectPr>
      </w:pPr>
    </w:p>
    <w:p w14:paraId="7C5E86B9" w14:textId="31D7B8C0" w:rsidR="00B40261" w:rsidRPr="00992EB9" w:rsidRDefault="00B40261" w:rsidP="00B40261">
      <w:pPr>
        <w:pStyle w:val="Ttulo3"/>
        <w:rPr>
          <w:rFonts w:ascii="Calibri" w:hAnsi="Calibri" w:cs="Calibri"/>
          <w:sz w:val="24"/>
          <w:szCs w:val="24"/>
        </w:rPr>
      </w:pPr>
      <w:bookmarkStart w:id="118" w:name="_Toc187794276"/>
      <w:r w:rsidRPr="00A6464C">
        <w:rPr>
          <w:rFonts w:ascii="Calibri" w:hAnsi="Calibri" w:cs="Calibri"/>
          <w:sz w:val="24"/>
          <w:szCs w:val="24"/>
        </w:rPr>
        <w:lastRenderedPageBreak/>
        <w:t>Pantalla de I</w:t>
      </w:r>
      <w:r>
        <w:rPr>
          <w:rFonts w:ascii="Calibri" w:hAnsi="Calibri" w:cs="Calibri"/>
          <w:sz w:val="24"/>
          <w:szCs w:val="24"/>
        </w:rPr>
        <w:t>nforme y Analítica</w:t>
      </w:r>
      <w:bookmarkEnd w:id="118"/>
      <w:r>
        <w:rPr>
          <w:rFonts w:ascii="Calibri" w:hAnsi="Calibri" w:cs="Calibri"/>
          <w:sz w:val="24"/>
          <w:szCs w:val="24"/>
        </w:rPr>
        <w:t xml:space="preserve"> </w:t>
      </w:r>
    </w:p>
    <w:p w14:paraId="6F9C030E" w14:textId="604F7FF7" w:rsidR="00B40261" w:rsidRPr="00A331F8" w:rsidRDefault="00B40261" w:rsidP="00A331F8">
      <w:pPr>
        <w:tabs>
          <w:tab w:val="left" w:pos="12348"/>
        </w:tabs>
        <w:ind w:left="720"/>
        <w:rPr>
          <w:rFonts w:ascii="Calibri" w:hAnsi="Calibri" w:cs="Calibri"/>
        </w:rPr>
      </w:pPr>
    </w:p>
    <w:p w14:paraId="24447AB7" w14:textId="265D04C8" w:rsidR="00352481" w:rsidRDefault="00352481" w:rsidP="00352481">
      <w:pPr>
        <w:pStyle w:val="Ttulo4"/>
        <w:numPr>
          <w:ilvl w:val="0"/>
          <w:numId w:val="0"/>
        </w:numPr>
        <w:ind w:left="1148"/>
        <w:jc w:val="center"/>
        <w:rPr>
          <w:rFonts w:ascii="Calibri" w:hAnsi="Calibri" w:cs="Calibri"/>
        </w:rPr>
      </w:pPr>
      <w:bookmarkStart w:id="119" w:name="_Toc187794277"/>
      <w:r w:rsidRPr="00F26727">
        <w:rPr>
          <w:rFonts w:ascii="Calibri" w:hAnsi="Calibri" w:cs="Calibri"/>
        </w:rPr>
        <w:t>Diseño de la ventan</w:t>
      </w:r>
      <w:r>
        <w:rPr>
          <w:rFonts w:ascii="Calibri" w:hAnsi="Calibri" w:cs="Calibri"/>
        </w:rPr>
        <w:t>a Graficas Compras</w:t>
      </w:r>
      <w:bookmarkEnd w:id="119"/>
    </w:p>
    <w:p w14:paraId="05112AC9" w14:textId="604B86B8" w:rsidR="001C7FE5" w:rsidRDefault="001C7FE5" w:rsidP="001C7FE5">
      <w:pPr>
        <w:tabs>
          <w:tab w:val="left" w:pos="12348"/>
        </w:tabs>
        <w:rPr>
          <w:rFonts w:ascii="Calibri" w:hAnsi="Calibri" w:cs="Calibri"/>
        </w:rPr>
      </w:pPr>
    </w:p>
    <w:p w14:paraId="10639BF7" w14:textId="7E0F600F" w:rsidR="005E5027" w:rsidRDefault="00352481" w:rsidP="005E5027">
      <w:pPr>
        <w:tabs>
          <w:tab w:val="left" w:pos="9156"/>
        </w:tabs>
        <w:rPr>
          <w:rFonts w:ascii="Calibri" w:hAnsi="Calibri" w:cs="Calibri"/>
        </w:rPr>
      </w:pPr>
      <w:r>
        <w:rPr>
          <w:noProof/>
        </w:rPr>
        <w:drawing>
          <wp:anchor distT="0" distB="0" distL="114300" distR="114300" simplePos="0" relativeHeight="251719680" behindDoc="0" locked="0" layoutInCell="1" allowOverlap="1" wp14:anchorId="61DAB49B" wp14:editId="39F15BBC">
            <wp:simplePos x="0" y="0"/>
            <wp:positionH relativeFrom="margin">
              <wp:align>center</wp:align>
            </wp:positionH>
            <wp:positionV relativeFrom="margin">
              <wp:posOffset>1038860</wp:posOffset>
            </wp:positionV>
            <wp:extent cx="8244840" cy="4222750"/>
            <wp:effectExtent l="0" t="0" r="3810" b="6350"/>
            <wp:wrapNone/>
            <wp:docPr id="1809217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385" r="2593"/>
                    <a:stretch/>
                  </pic:blipFill>
                  <pic:spPr bwMode="auto">
                    <a:xfrm>
                      <a:off x="0" y="0"/>
                      <a:ext cx="8244840" cy="422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27">
        <w:rPr>
          <w:rFonts w:ascii="Calibri" w:hAnsi="Calibri" w:cs="Calibri"/>
        </w:rPr>
        <w:tab/>
      </w:r>
    </w:p>
    <w:p w14:paraId="20F02468" w14:textId="77777777" w:rsidR="005E5027" w:rsidRDefault="005E5027" w:rsidP="005E5027">
      <w:pPr>
        <w:tabs>
          <w:tab w:val="left" w:pos="9156"/>
        </w:tabs>
        <w:rPr>
          <w:rFonts w:ascii="Calibri" w:hAnsi="Calibri" w:cs="Calibri"/>
        </w:rPr>
        <w:sectPr w:rsidR="005E5027" w:rsidSect="00B40261">
          <w:pgSz w:w="16838" w:h="11906" w:orient="landscape"/>
          <w:pgMar w:top="1134" w:right="1440" w:bottom="1134" w:left="1440" w:header="720" w:footer="720" w:gutter="0"/>
          <w:cols w:space="720"/>
          <w:docGrid w:linePitch="600" w:charSpace="32768"/>
        </w:sectPr>
      </w:pPr>
    </w:p>
    <w:p w14:paraId="30F85321" w14:textId="1136FBBA" w:rsidR="00947DF2" w:rsidRDefault="00947DF2"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w:t>
      </w:r>
      <w:r w:rsidR="00C2582B">
        <w:rPr>
          <w:rFonts w:ascii="Calibri" w:hAnsi="Calibri" w:cs="Calibri"/>
        </w:rPr>
        <w:t>ta</w:t>
      </w:r>
      <w:r>
        <w:rPr>
          <w:rFonts w:ascii="Calibri" w:hAnsi="Calibri" w:cs="Calibri"/>
        </w:rPr>
        <w:t xml:space="preserve"> pantalla </w:t>
      </w:r>
      <w:r w:rsidRPr="00947DF2">
        <w:rPr>
          <w:rFonts w:ascii="Calibri" w:hAnsi="Calibri" w:cs="Calibri"/>
        </w:rPr>
        <w:t>muestra una gráfica de compras y permite exportarla a un archivo PDF. Esta forma es parte de un sistema de gestión de inventario y compras, proporcionando visualizaciones de datos importantes para análisis y reportes.</w:t>
      </w:r>
    </w:p>
    <w:p w14:paraId="69F8541E" w14:textId="77777777" w:rsidR="00947DF2" w:rsidRPr="00947DF2" w:rsidRDefault="00947DF2" w:rsidP="00C2582B">
      <w:pPr>
        <w:tabs>
          <w:tab w:val="left" w:pos="9156"/>
        </w:tabs>
        <w:jc w:val="both"/>
        <w:rPr>
          <w:rFonts w:ascii="Calibri" w:hAnsi="Calibri" w:cs="Calibri"/>
        </w:rPr>
      </w:pPr>
    </w:p>
    <w:p w14:paraId="0D245611"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Elementos Clave</w:t>
      </w:r>
    </w:p>
    <w:p w14:paraId="46067C14" w14:textId="5A539802"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Control de gráfica para mostrar los datos de compras.</w:t>
      </w:r>
    </w:p>
    <w:p w14:paraId="01D2E40F" w14:textId="731A1764"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cargar los datos de compras y generar la gráfica.</w:t>
      </w:r>
    </w:p>
    <w:p w14:paraId="1283D04B" w14:textId="71A0D8D7" w:rsid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exportar la gráfica a un archivo PDF.</w:t>
      </w:r>
    </w:p>
    <w:p w14:paraId="413C3333" w14:textId="77777777" w:rsidR="00947DF2" w:rsidRPr="00947DF2" w:rsidRDefault="00947DF2" w:rsidP="00C2582B">
      <w:pPr>
        <w:tabs>
          <w:tab w:val="left" w:pos="9156"/>
        </w:tabs>
        <w:ind w:left="720"/>
        <w:jc w:val="both"/>
        <w:rPr>
          <w:rFonts w:ascii="Calibri" w:hAnsi="Calibri" w:cs="Calibri"/>
        </w:rPr>
      </w:pPr>
    </w:p>
    <w:p w14:paraId="65DA939B"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Funcionalidades</w:t>
      </w:r>
    </w:p>
    <w:p w14:paraId="0D5D814C"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Cargar datos de compras desde la base de datos y generar una gráfica.</w:t>
      </w:r>
    </w:p>
    <w:p w14:paraId="5735E7DF"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Mostrar la gráfica de compras en la interfaz de usuario.</w:t>
      </w:r>
    </w:p>
    <w:p w14:paraId="4A0D36BE"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Exportar la gráfica a un archivo PDF personalizado.</w:t>
      </w:r>
    </w:p>
    <w:p w14:paraId="77FA03F7"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Incluir información del negocio (logotipo, nombre, contacto) en el PDF generado.</w:t>
      </w:r>
    </w:p>
    <w:p w14:paraId="4D771EFA"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Permitir al usuario elegir la ubicación de guardado del archivo PDF.</w:t>
      </w:r>
    </w:p>
    <w:p w14:paraId="6DEC4D96"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Manejar errores y mostrar mensajes de confirmación o error según corresponda.</w:t>
      </w:r>
    </w:p>
    <w:p w14:paraId="2CC5E78C" w14:textId="77777777" w:rsidR="005E5027" w:rsidRDefault="005E5027" w:rsidP="00C2582B">
      <w:pPr>
        <w:tabs>
          <w:tab w:val="left" w:pos="9156"/>
        </w:tabs>
        <w:jc w:val="both"/>
        <w:rPr>
          <w:rFonts w:ascii="Calibri" w:hAnsi="Calibri" w:cs="Calibri"/>
        </w:rPr>
      </w:pPr>
    </w:p>
    <w:p w14:paraId="32A2CF30"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2AF327F3" w14:textId="77777777" w:rsidR="00C2582B" w:rsidRPr="00C2582B" w:rsidRDefault="00C2582B" w:rsidP="00C2582B">
      <w:pPr>
        <w:pStyle w:val="Prrafodelista"/>
        <w:numPr>
          <w:ilvl w:val="0"/>
          <w:numId w:val="344"/>
        </w:numPr>
        <w:tabs>
          <w:tab w:val="left" w:pos="9156"/>
        </w:tabs>
        <w:jc w:val="both"/>
        <w:rPr>
          <w:rFonts w:ascii="Calibri" w:hAnsi="Calibri" w:cs="Calibri"/>
        </w:rPr>
      </w:pPr>
      <w:r w:rsidRPr="00C2582B">
        <w:rPr>
          <w:rFonts w:ascii="Calibri" w:hAnsi="Calibri" w:cs="Calibri"/>
        </w:rPr>
        <w:t>Visualización de Datos: Utiliza una gráfica para representar los datos de compras de manera intuitiva y fácil de analizar.</w:t>
      </w:r>
    </w:p>
    <w:p w14:paraId="4D506201"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6C1E03B3"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5680DE9D" w14:textId="76F65FF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 de archivos</w:t>
      </w:r>
      <w:r w:rsidRPr="00C2582B">
        <w:rPr>
          <w:rFonts w:ascii="Calibri" w:hAnsi="Calibri" w:cs="Calibri"/>
        </w:rPr>
        <w:t> para permitir al usuario elegir dónde guardar el archivo PDF.</w:t>
      </w:r>
    </w:p>
    <w:p w14:paraId="111C5754"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074EDFAD"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0BD08012" w14:textId="77777777" w:rsidR="00C2582B" w:rsidRPr="00C2582B" w:rsidRDefault="00C2582B" w:rsidP="00C2582B">
      <w:pPr>
        <w:numPr>
          <w:ilvl w:val="0"/>
          <w:numId w:val="331"/>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6E09789B"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155EA427" w14:textId="77777777" w:rsidR="005E5027" w:rsidRDefault="005E5027" w:rsidP="005E5027">
      <w:pPr>
        <w:tabs>
          <w:tab w:val="left" w:pos="9156"/>
        </w:tabs>
        <w:rPr>
          <w:rFonts w:ascii="Calibri" w:hAnsi="Calibri" w:cs="Calibri"/>
        </w:rPr>
      </w:pPr>
    </w:p>
    <w:p w14:paraId="3778E57D" w14:textId="77777777" w:rsidR="005E5027" w:rsidRDefault="005E5027" w:rsidP="005E5027">
      <w:pPr>
        <w:tabs>
          <w:tab w:val="left" w:pos="9156"/>
        </w:tabs>
        <w:rPr>
          <w:rFonts w:ascii="Calibri" w:hAnsi="Calibri" w:cs="Calibri"/>
        </w:rPr>
      </w:pPr>
    </w:p>
    <w:p w14:paraId="79090016" w14:textId="77777777" w:rsidR="005E5027" w:rsidRDefault="005E5027" w:rsidP="005E5027">
      <w:pPr>
        <w:tabs>
          <w:tab w:val="left" w:pos="9156"/>
        </w:tabs>
        <w:rPr>
          <w:rFonts w:ascii="Calibri" w:hAnsi="Calibri" w:cs="Calibri"/>
        </w:rPr>
      </w:pPr>
    </w:p>
    <w:p w14:paraId="06C67E05" w14:textId="77777777" w:rsidR="005E5027" w:rsidRDefault="005E5027" w:rsidP="005E5027">
      <w:pPr>
        <w:tabs>
          <w:tab w:val="left" w:pos="9156"/>
        </w:tabs>
        <w:rPr>
          <w:rFonts w:ascii="Calibri" w:hAnsi="Calibri" w:cs="Calibri"/>
        </w:rPr>
      </w:pPr>
    </w:p>
    <w:p w14:paraId="4E1F5614" w14:textId="77777777" w:rsidR="005E5027" w:rsidRDefault="005E5027" w:rsidP="005E5027">
      <w:pPr>
        <w:tabs>
          <w:tab w:val="left" w:pos="9156"/>
        </w:tabs>
        <w:rPr>
          <w:rFonts w:ascii="Calibri" w:hAnsi="Calibri" w:cs="Calibri"/>
        </w:rPr>
      </w:pPr>
    </w:p>
    <w:p w14:paraId="6FF877C2" w14:textId="77777777" w:rsidR="005E5027" w:rsidRDefault="005E5027" w:rsidP="005E5027">
      <w:pPr>
        <w:tabs>
          <w:tab w:val="left" w:pos="9156"/>
        </w:tabs>
        <w:rPr>
          <w:rFonts w:ascii="Calibri" w:hAnsi="Calibri" w:cs="Calibri"/>
        </w:rPr>
      </w:pPr>
    </w:p>
    <w:p w14:paraId="59F50A93" w14:textId="77777777" w:rsidR="005E5027" w:rsidRDefault="005E5027" w:rsidP="005E5027">
      <w:pPr>
        <w:tabs>
          <w:tab w:val="left" w:pos="9156"/>
        </w:tabs>
        <w:rPr>
          <w:rFonts w:ascii="Calibri" w:hAnsi="Calibri" w:cs="Calibri"/>
        </w:rPr>
      </w:pPr>
    </w:p>
    <w:p w14:paraId="6267CE2F" w14:textId="77777777" w:rsidR="00947DF2" w:rsidRDefault="00947DF2" w:rsidP="005E5027">
      <w:pPr>
        <w:tabs>
          <w:tab w:val="left" w:pos="9156"/>
        </w:tabs>
        <w:rPr>
          <w:rFonts w:ascii="Calibri" w:hAnsi="Calibri" w:cs="Calibri"/>
        </w:rPr>
        <w:sectPr w:rsidR="00947DF2" w:rsidSect="005E5027">
          <w:pgSz w:w="11906" w:h="16838"/>
          <w:pgMar w:top="1440" w:right="1134" w:bottom="1440" w:left="1134" w:header="720" w:footer="720" w:gutter="0"/>
          <w:cols w:space="720"/>
          <w:docGrid w:linePitch="600" w:charSpace="32768"/>
        </w:sectPr>
      </w:pPr>
    </w:p>
    <w:p w14:paraId="6F77DF49" w14:textId="0C58BB5A" w:rsidR="00947DF2" w:rsidRDefault="00947DF2" w:rsidP="00947DF2">
      <w:pPr>
        <w:pStyle w:val="Ttulo4"/>
        <w:numPr>
          <w:ilvl w:val="0"/>
          <w:numId w:val="0"/>
        </w:numPr>
        <w:ind w:left="1148"/>
        <w:jc w:val="center"/>
        <w:rPr>
          <w:rFonts w:ascii="Calibri" w:hAnsi="Calibri" w:cs="Calibri"/>
        </w:rPr>
      </w:pPr>
      <w:bookmarkStart w:id="120" w:name="_Toc187794278"/>
      <w:r w:rsidRPr="00F26727">
        <w:rPr>
          <w:rFonts w:ascii="Calibri" w:hAnsi="Calibri" w:cs="Calibri"/>
        </w:rPr>
        <w:lastRenderedPageBreak/>
        <w:t>Diseño de la ventan</w:t>
      </w:r>
      <w:r>
        <w:rPr>
          <w:rFonts w:ascii="Calibri" w:hAnsi="Calibri" w:cs="Calibri"/>
        </w:rPr>
        <w:t>a Graficas Ventas</w:t>
      </w:r>
      <w:bookmarkEnd w:id="120"/>
    </w:p>
    <w:p w14:paraId="285E201D" w14:textId="28BE317D" w:rsidR="005E5027" w:rsidRDefault="005E5027" w:rsidP="005E5027">
      <w:pPr>
        <w:tabs>
          <w:tab w:val="left" w:pos="9156"/>
        </w:tabs>
        <w:rPr>
          <w:rFonts w:ascii="Calibri" w:hAnsi="Calibri" w:cs="Calibri"/>
        </w:rPr>
      </w:pPr>
      <w:r>
        <w:rPr>
          <w:noProof/>
        </w:rPr>
        <w:drawing>
          <wp:anchor distT="0" distB="0" distL="114300" distR="114300" simplePos="0" relativeHeight="251721728" behindDoc="0" locked="0" layoutInCell="1" allowOverlap="1" wp14:anchorId="0AC0FBE8" wp14:editId="73F9319D">
            <wp:simplePos x="0" y="0"/>
            <wp:positionH relativeFrom="margin">
              <wp:posOffset>403860</wp:posOffset>
            </wp:positionH>
            <wp:positionV relativeFrom="margin">
              <wp:posOffset>533400</wp:posOffset>
            </wp:positionV>
            <wp:extent cx="8214360" cy="4120515"/>
            <wp:effectExtent l="0" t="0" r="0" b="0"/>
            <wp:wrapSquare wrapText="bothSides"/>
            <wp:docPr id="1482789236"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236" name="Imagen 7" descr="Gráfico&#10;&#10;Descripción generada automá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56" r="2765"/>
                    <a:stretch/>
                  </pic:blipFill>
                  <pic:spPr bwMode="auto">
                    <a:xfrm>
                      <a:off x="0" y="0"/>
                      <a:ext cx="8214360" cy="4120515"/>
                    </a:xfrm>
                    <a:prstGeom prst="rect">
                      <a:avLst/>
                    </a:prstGeom>
                    <a:noFill/>
                    <a:ln>
                      <a:noFill/>
                    </a:ln>
                    <a:extLst>
                      <a:ext uri="{53640926-AAD7-44D8-BBD7-CCE9431645EC}">
                        <a14:shadowObscured xmlns:a14="http://schemas.microsoft.com/office/drawing/2010/main"/>
                      </a:ext>
                    </a:extLst>
                  </pic:spPr>
                </pic:pic>
              </a:graphicData>
            </a:graphic>
          </wp:anchor>
        </w:drawing>
      </w:r>
    </w:p>
    <w:p w14:paraId="1F564731" w14:textId="77777777" w:rsidR="00C2582B" w:rsidRPr="00C2582B" w:rsidRDefault="00C2582B" w:rsidP="00C2582B">
      <w:pPr>
        <w:rPr>
          <w:rFonts w:ascii="Calibri" w:hAnsi="Calibri" w:cs="Calibri"/>
        </w:rPr>
      </w:pPr>
    </w:p>
    <w:p w14:paraId="3504271B" w14:textId="77777777" w:rsidR="00C2582B" w:rsidRPr="00C2582B" w:rsidRDefault="00C2582B" w:rsidP="00C2582B">
      <w:pPr>
        <w:rPr>
          <w:rFonts w:ascii="Calibri" w:hAnsi="Calibri" w:cs="Calibri"/>
        </w:rPr>
      </w:pPr>
    </w:p>
    <w:p w14:paraId="3D265889" w14:textId="77777777" w:rsidR="00C2582B" w:rsidRPr="00C2582B" w:rsidRDefault="00C2582B" w:rsidP="00C2582B">
      <w:pPr>
        <w:rPr>
          <w:rFonts w:ascii="Calibri" w:hAnsi="Calibri" w:cs="Calibri"/>
        </w:rPr>
      </w:pPr>
    </w:p>
    <w:p w14:paraId="6597FD83" w14:textId="77777777" w:rsidR="00C2582B" w:rsidRPr="00C2582B" w:rsidRDefault="00C2582B" w:rsidP="00C2582B">
      <w:pPr>
        <w:rPr>
          <w:rFonts w:ascii="Calibri" w:hAnsi="Calibri" w:cs="Calibri"/>
        </w:rPr>
      </w:pPr>
    </w:p>
    <w:p w14:paraId="0A07C210" w14:textId="77777777" w:rsidR="00C2582B" w:rsidRPr="00C2582B" w:rsidRDefault="00C2582B" w:rsidP="00C2582B">
      <w:pPr>
        <w:rPr>
          <w:rFonts w:ascii="Calibri" w:hAnsi="Calibri" w:cs="Calibri"/>
        </w:rPr>
      </w:pPr>
    </w:p>
    <w:p w14:paraId="080553C1" w14:textId="77777777" w:rsidR="00C2582B" w:rsidRPr="00C2582B" w:rsidRDefault="00C2582B" w:rsidP="00C2582B">
      <w:pPr>
        <w:rPr>
          <w:rFonts w:ascii="Calibri" w:hAnsi="Calibri" w:cs="Calibri"/>
        </w:rPr>
      </w:pPr>
    </w:p>
    <w:p w14:paraId="4DB347A4" w14:textId="77777777" w:rsidR="00C2582B" w:rsidRPr="00C2582B" w:rsidRDefault="00C2582B" w:rsidP="00C2582B">
      <w:pPr>
        <w:rPr>
          <w:rFonts w:ascii="Calibri" w:hAnsi="Calibri" w:cs="Calibri"/>
        </w:rPr>
      </w:pPr>
    </w:p>
    <w:p w14:paraId="5B78D965" w14:textId="77777777" w:rsidR="00C2582B" w:rsidRPr="00C2582B" w:rsidRDefault="00C2582B" w:rsidP="00C2582B">
      <w:pPr>
        <w:rPr>
          <w:rFonts w:ascii="Calibri" w:hAnsi="Calibri" w:cs="Calibri"/>
        </w:rPr>
      </w:pPr>
    </w:p>
    <w:p w14:paraId="10B932D1" w14:textId="77777777" w:rsidR="00C2582B" w:rsidRPr="00C2582B" w:rsidRDefault="00C2582B" w:rsidP="00C2582B">
      <w:pPr>
        <w:rPr>
          <w:rFonts w:ascii="Calibri" w:hAnsi="Calibri" w:cs="Calibri"/>
        </w:rPr>
      </w:pPr>
    </w:p>
    <w:p w14:paraId="2E693A3A" w14:textId="77777777" w:rsidR="00C2582B" w:rsidRPr="00C2582B" w:rsidRDefault="00C2582B" w:rsidP="00C2582B">
      <w:pPr>
        <w:rPr>
          <w:rFonts w:ascii="Calibri" w:hAnsi="Calibri" w:cs="Calibri"/>
        </w:rPr>
      </w:pPr>
    </w:p>
    <w:p w14:paraId="0815492B" w14:textId="77777777" w:rsidR="00C2582B" w:rsidRPr="00C2582B" w:rsidRDefault="00C2582B" w:rsidP="00C2582B">
      <w:pPr>
        <w:rPr>
          <w:rFonts w:ascii="Calibri" w:hAnsi="Calibri" w:cs="Calibri"/>
        </w:rPr>
      </w:pPr>
    </w:p>
    <w:p w14:paraId="50B0C0A6" w14:textId="77777777" w:rsidR="00C2582B" w:rsidRPr="00C2582B" w:rsidRDefault="00C2582B" w:rsidP="00C2582B">
      <w:pPr>
        <w:rPr>
          <w:rFonts w:ascii="Calibri" w:hAnsi="Calibri" w:cs="Calibri"/>
        </w:rPr>
      </w:pPr>
    </w:p>
    <w:p w14:paraId="299EF27A" w14:textId="77777777" w:rsidR="00C2582B" w:rsidRPr="00C2582B" w:rsidRDefault="00C2582B" w:rsidP="00C2582B">
      <w:pPr>
        <w:rPr>
          <w:rFonts w:ascii="Calibri" w:hAnsi="Calibri" w:cs="Calibri"/>
        </w:rPr>
      </w:pPr>
    </w:p>
    <w:p w14:paraId="27A2610D" w14:textId="77777777" w:rsidR="00C2582B" w:rsidRPr="00C2582B" w:rsidRDefault="00C2582B" w:rsidP="00C2582B">
      <w:pPr>
        <w:rPr>
          <w:rFonts w:ascii="Calibri" w:hAnsi="Calibri" w:cs="Calibri"/>
        </w:rPr>
      </w:pPr>
    </w:p>
    <w:p w14:paraId="010269B2" w14:textId="77777777" w:rsidR="00C2582B" w:rsidRPr="00C2582B" w:rsidRDefault="00C2582B" w:rsidP="00C2582B">
      <w:pPr>
        <w:rPr>
          <w:rFonts w:ascii="Calibri" w:hAnsi="Calibri" w:cs="Calibri"/>
        </w:rPr>
      </w:pPr>
    </w:p>
    <w:p w14:paraId="398B0D71" w14:textId="77777777" w:rsidR="00C2582B" w:rsidRPr="00C2582B" w:rsidRDefault="00C2582B" w:rsidP="00C2582B">
      <w:pPr>
        <w:rPr>
          <w:rFonts w:ascii="Calibri" w:hAnsi="Calibri" w:cs="Calibri"/>
        </w:rPr>
      </w:pPr>
    </w:p>
    <w:p w14:paraId="6A8AF898" w14:textId="77777777" w:rsidR="00C2582B" w:rsidRPr="00C2582B" w:rsidRDefault="00C2582B" w:rsidP="00C2582B">
      <w:pPr>
        <w:rPr>
          <w:rFonts w:ascii="Calibri" w:hAnsi="Calibri" w:cs="Calibri"/>
        </w:rPr>
      </w:pPr>
    </w:p>
    <w:p w14:paraId="0A77167A" w14:textId="77777777" w:rsidR="00C2582B" w:rsidRPr="00C2582B" w:rsidRDefault="00C2582B" w:rsidP="00C2582B">
      <w:pPr>
        <w:rPr>
          <w:rFonts w:ascii="Calibri" w:hAnsi="Calibri" w:cs="Calibri"/>
        </w:rPr>
      </w:pPr>
    </w:p>
    <w:p w14:paraId="1B61594D" w14:textId="77777777" w:rsidR="00C2582B" w:rsidRPr="00C2582B" w:rsidRDefault="00C2582B" w:rsidP="00C2582B">
      <w:pPr>
        <w:rPr>
          <w:rFonts w:ascii="Calibri" w:hAnsi="Calibri" w:cs="Calibri"/>
        </w:rPr>
      </w:pPr>
    </w:p>
    <w:p w14:paraId="53853BC6" w14:textId="77777777" w:rsidR="00C2582B" w:rsidRPr="00C2582B" w:rsidRDefault="00C2582B" w:rsidP="00C2582B">
      <w:pPr>
        <w:rPr>
          <w:rFonts w:ascii="Calibri" w:hAnsi="Calibri" w:cs="Calibri"/>
        </w:rPr>
      </w:pPr>
    </w:p>
    <w:p w14:paraId="3E8506B4" w14:textId="77777777" w:rsidR="00C2582B" w:rsidRPr="00C2582B" w:rsidRDefault="00C2582B" w:rsidP="00C2582B">
      <w:pPr>
        <w:rPr>
          <w:rFonts w:ascii="Calibri" w:hAnsi="Calibri" w:cs="Calibri"/>
        </w:rPr>
      </w:pPr>
    </w:p>
    <w:p w14:paraId="267A34B9" w14:textId="77777777" w:rsidR="00C2582B" w:rsidRPr="00C2582B" w:rsidRDefault="00C2582B" w:rsidP="00C2582B">
      <w:pPr>
        <w:rPr>
          <w:rFonts w:ascii="Calibri" w:hAnsi="Calibri" w:cs="Calibri"/>
        </w:rPr>
      </w:pPr>
    </w:p>
    <w:p w14:paraId="33EFF2D7" w14:textId="77777777" w:rsidR="00C2582B" w:rsidRPr="00C2582B" w:rsidRDefault="00C2582B" w:rsidP="00C2582B">
      <w:pPr>
        <w:rPr>
          <w:rFonts w:ascii="Calibri" w:hAnsi="Calibri" w:cs="Calibri"/>
        </w:rPr>
      </w:pPr>
    </w:p>
    <w:p w14:paraId="262DE433" w14:textId="77777777" w:rsidR="00C2582B" w:rsidRPr="00C2582B" w:rsidRDefault="00C2582B" w:rsidP="00C2582B">
      <w:pPr>
        <w:rPr>
          <w:rFonts w:ascii="Calibri" w:hAnsi="Calibri" w:cs="Calibri"/>
        </w:rPr>
      </w:pPr>
    </w:p>
    <w:p w14:paraId="71B127EF" w14:textId="3455E360" w:rsidR="00C2582B" w:rsidRDefault="00C2582B" w:rsidP="00C2582B">
      <w:pPr>
        <w:tabs>
          <w:tab w:val="left" w:pos="7548"/>
        </w:tabs>
        <w:rPr>
          <w:rFonts w:ascii="Calibri" w:hAnsi="Calibri" w:cs="Calibri"/>
        </w:rPr>
      </w:pPr>
      <w:r>
        <w:rPr>
          <w:rFonts w:ascii="Calibri" w:hAnsi="Calibri" w:cs="Calibri"/>
        </w:rPr>
        <w:tab/>
      </w:r>
    </w:p>
    <w:p w14:paraId="5C294315" w14:textId="77777777" w:rsidR="00C2582B" w:rsidRDefault="00C2582B" w:rsidP="00C2582B">
      <w:pPr>
        <w:tabs>
          <w:tab w:val="left" w:pos="7548"/>
        </w:tabs>
        <w:rPr>
          <w:rFonts w:ascii="Calibri" w:hAnsi="Calibri" w:cs="Calibri"/>
        </w:rPr>
      </w:pPr>
    </w:p>
    <w:p w14:paraId="2131B96C" w14:textId="77777777" w:rsidR="00C2582B" w:rsidRDefault="00C2582B" w:rsidP="00C2582B">
      <w:pPr>
        <w:tabs>
          <w:tab w:val="left" w:pos="7548"/>
        </w:tabs>
        <w:rPr>
          <w:rFonts w:ascii="Calibri" w:hAnsi="Calibri" w:cs="Calibri"/>
        </w:rPr>
      </w:pPr>
    </w:p>
    <w:p w14:paraId="0BC2E7EE" w14:textId="77777777" w:rsidR="00C2582B" w:rsidRDefault="00C2582B" w:rsidP="00C2582B">
      <w:pPr>
        <w:tabs>
          <w:tab w:val="left" w:pos="7548"/>
        </w:tabs>
        <w:rPr>
          <w:rFonts w:ascii="Calibri" w:hAnsi="Calibri" w:cs="Calibri"/>
        </w:rPr>
      </w:pPr>
    </w:p>
    <w:p w14:paraId="226284C7" w14:textId="77777777" w:rsidR="00C2582B" w:rsidRDefault="00C2582B" w:rsidP="00C2582B">
      <w:pPr>
        <w:tabs>
          <w:tab w:val="left" w:pos="7548"/>
        </w:tabs>
        <w:rPr>
          <w:rFonts w:ascii="Calibri" w:hAnsi="Calibri" w:cs="Calibri"/>
        </w:rPr>
        <w:sectPr w:rsidR="00C2582B" w:rsidSect="00947DF2">
          <w:pgSz w:w="16838" w:h="11906" w:orient="landscape"/>
          <w:pgMar w:top="1134" w:right="1440" w:bottom="1134" w:left="1440" w:header="720" w:footer="720" w:gutter="0"/>
          <w:cols w:space="720"/>
          <w:docGrid w:linePitch="600" w:charSpace="32768"/>
        </w:sectPr>
      </w:pPr>
    </w:p>
    <w:p w14:paraId="388C7A5E" w14:textId="3E35BA2B" w:rsidR="00C2582B" w:rsidRDefault="00C2582B"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Esta pantalla </w:t>
      </w:r>
      <w:r w:rsidRPr="00947DF2">
        <w:rPr>
          <w:rFonts w:ascii="Calibri" w:hAnsi="Calibri" w:cs="Calibri"/>
        </w:rPr>
        <w:t xml:space="preserve">muestra una gráfica de </w:t>
      </w:r>
      <w:r>
        <w:rPr>
          <w:rFonts w:ascii="Calibri" w:hAnsi="Calibri" w:cs="Calibri"/>
        </w:rPr>
        <w:t>ventas</w:t>
      </w:r>
      <w:r w:rsidRPr="00947DF2">
        <w:rPr>
          <w:rFonts w:ascii="Calibri" w:hAnsi="Calibri" w:cs="Calibri"/>
        </w:rPr>
        <w:t xml:space="preserve"> y permite exportarla a un archivo PDF. Esta forma es parte de un sistema de gestión de inventario y </w:t>
      </w:r>
      <w:r>
        <w:rPr>
          <w:rFonts w:ascii="Calibri" w:hAnsi="Calibri" w:cs="Calibri"/>
        </w:rPr>
        <w:t>venta</w:t>
      </w:r>
      <w:r w:rsidRPr="00947DF2">
        <w:rPr>
          <w:rFonts w:ascii="Calibri" w:hAnsi="Calibri" w:cs="Calibri"/>
        </w:rPr>
        <w:t>s, proporcionando visualizaciones de datos importantes para análisis y reportes.</w:t>
      </w:r>
    </w:p>
    <w:p w14:paraId="003F4B35" w14:textId="77777777" w:rsidR="00C2582B" w:rsidRPr="00947DF2" w:rsidRDefault="00C2582B" w:rsidP="00C2582B">
      <w:pPr>
        <w:tabs>
          <w:tab w:val="left" w:pos="9156"/>
        </w:tabs>
        <w:jc w:val="both"/>
        <w:rPr>
          <w:rFonts w:ascii="Calibri" w:hAnsi="Calibri" w:cs="Calibri"/>
        </w:rPr>
      </w:pPr>
    </w:p>
    <w:p w14:paraId="1734E8AD"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Elementos Clave</w:t>
      </w:r>
    </w:p>
    <w:p w14:paraId="63CF0612" w14:textId="2A44AF8A"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Control de gráfica para mostrar los datos de </w:t>
      </w:r>
      <w:r>
        <w:rPr>
          <w:rFonts w:ascii="Calibri" w:hAnsi="Calibri" w:cs="Calibri"/>
        </w:rPr>
        <w:t>vent</w:t>
      </w:r>
      <w:r w:rsidRPr="00C2582B">
        <w:rPr>
          <w:rFonts w:ascii="Calibri" w:hAnsi="Calibri" w:cs="Calibri"/>
        </w:rPr>
        <w:t>as.</w:t>
      </w:r>
    </w:p>
    <w:p w14:paraId="1828C4DA" w14:textId="34BA1DC2"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Botón para cargar los datos de </w:t>
      </w:r>
      <w:r>
        <w:rPr>
          <w:rFonts w:ascii="Calibri" w:hAnsi="Calibri" w:cs="Calibri"/>
        </w:rPr>
        <w:t xml:space="preserve">ventas </w:t>
      </w:r>
      <w:r w:rsidRPr="00C2582B">
        <w:rPr>
          <w:rFonts w:ascii="Calibri" w:hAnsi="Calibri" w:cs="Calibri"/>
        </w:rPr>
        <w:t>y generar la gráfica.</w:t>
      </w:r>
    </w:p>
    <w:p w14:paraId="6F14A2DA" w14:textId="77777777"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Botón para exportar la gráfica a un archivo PDF.</w:t>
      </w:r>
    </w:p>
    <w:p w14:paraId="05B8863A" w14:textId="77777777" w:rsidR="00C2582B" w:rsidRPr="00947DF2" w:rsidRDefault="00C2582B" w:rsidP="00C2582B">
      <w:pPr>
        <w:tabs>
          <w:tab w:val="left" w:pos="9156"/>
        </w:tabs>
        <w:ind w:left="720"/>
        <w:jc w:val="both"/>
        <w:rPr>
          <w:rFonts w:ascii="Calibri" w:hAnsi="Calibri" w:cs="Calibri"/>
        </w:rPr>
      </w:pPr>
    </w:p>
    <w:p w14:paraId="13020A75"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Funcionalidades</w:t>
      </w:r>
    </w:p>
    <w:p w14:paraId="5057E47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Cargar datos de compras desde la base de datos y generar una gráfica.</w:t>
      </w:r>
    </w:p>
    <w:p w14:paraId="56E5CC9A" w14:textId="33697346"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 xml:space="preserve">Mostrar la gráfica de </w:t>
      </w:r>
      <w:r>
        <w:rPr>
          <w:rFonts w:ascii="Calibri" w:hAnsi="Calibri" w:cs="Calibri"/>
        </w:rPr>
        <w:t>ventas</w:t>
      </w:r>
      <w:r w:rsidRPr="00C2582B">
        <w:rPr>
          <w:rFonts w:ascii="Calibri" w:hAnsi="Calibri" w:cs="Calibri"/>
        </w:rPr>
        <w:t xml:space="preserve"> en la interfaz de usuario.</w:t>
      </w:r>
    </w:p>
    <w:p w14:paraId="48E7226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Exportar la gráfica a un archivo PDF personalizado.</w:t>
      </w:r>
    </w:p>
    <w:p w14:paraId="6620EB24"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Incluir información del negocio (logotipo, nombre, contacto) en el PDF generado.</w:t>
      </w:r>
    </w:p>
    <w:p w14:paraId="17E9B6B9"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Permitir al usuario elegir la ubicación de guardado del archivo PDF.</w:t>
      </w:r>
    </w:p>
    <w:p w14:paraId="7C13873C"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Manejar errores y mostrar mensajes de confirmación o error según corresponda.</w:t>
      </w:r>
    </w:p>
    <w:p w14:paraId="1437F333" w14:textId="77777777" w:rsidR="00C2582B" w:rsidRDefault="00C2582B" w:rsidP="00C2582B">
      <w:pPr>
        <w:tabs>
          <w:tab w:val="left" w:pos="9156"/>
        </w:tabs>
        <w:jc w:val="both"/>
        <w:rPr>
          <w:rFonts w:ascii="Calibri" w:hAnsi="Calibri" w:cs="Calibri"/>
        </w:rPr>
      </w:pPr>
    </w:p>
    <w:p w14:paraId="41799C4E"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716E3FB0" w14:textId="74613764"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 xml:space="preserve">Visualización de Datos: Utiliza una gráfica para representar los datos de </w:t>
      </w:r>
      <w:r>
        <w:rPr>
          <w:rFonts w:ascii="Calibri" w:hAnsi="Calibri" w:cs="Calibri"/>
        </w:rPr>
        <w:t>ventas</w:t>
      </w:r>
      <w:r w:rsidRPr="00C2582B">
        <w:rPr>
          <w:rFonts w:ascii="Calibri" w:hAnsi="Calibri" w:cs="Calibri"/>
        </w:rPr>
        <w:t xml:space="preserve"> de manera intuitiva y fácil de analizar.</w:t>
      </w:r>
    </w:p>
    <w:p w14:paraId="2D8E3D99"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44DDD765"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0D9D1C1B" w14:textId="180B8FA9"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explorador de archivos</w:t>
      </w:r>
      <w:r w:rsidRPr="00C2582B">
        <w:rPr>
          <w:rFonts w:ascii="Calibri" w:hAnsi="Calibri" w:cs="Calibri"/>
        </w:rPr>
        <w:t> para permitir al usuario elegir dónde guardar el archivo PDF.</w:t>
      </w:r>
    </w:p>
    <w:p w14:paraId="5F4BE630"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7DCAA9FB"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62E80DA0" w14:textId="77777777" w:rsidR="00C2582B" w:rsidRPr="00C2582B" w:rsidRDefault="00C2582B" w:rsidP="00C2582B">
      <w:pPr>
        <w:numPr>
          <w:ilvl w:val="0"/>
          <w:numId w:val="348"/>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7B5F8E4F"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44C706F3" w14:textId="77777777" w:rsidR="00C2582B" w:rsidRDefault="00C2582B" w:rsidP="00C2582B">
      <w:pPr>
        <w:tabs>
          <w:tab w:val="left" w:pos="7548"/>
        </w:tabs>
        <w:rPr>
          <w:rFonts w:ascii="Calibri" w:hAnsi="Calibri" w:cs="Calibri"/>
        </w:rPr>
      </w:pPr>
    </w:p>
    <w:p w14:paraId="03C64B6A" w14:textId="77777777" w:rsidR="00EA020D" w:rsidRDefault="00EA020D" w:rsidP="00C2582B">
      <w:pPr>
        <w:tabs>
          <w:tab w:val="left" w:pos="7548"/>
        </w:tabs>
        <w:rPr>
          <w:rFonts w:ascii="Calibri" w:hAnsi="Calibri" w:cs="Calibri"/>
        </w:rPr>
      </w:pPr>
    </w:p>
    <w:p w14:paraId="0269A8BE" w14:textId="77777777" w:rsidR="00EA020D" w:rsidRDefault="00EA020D" w:rsidP="00C2582B">
      <w:pPr>
        <w:tabs>
          <w:tab w:val="left" w:pos="7548"/>
        </w:tabs>
        <w:rPr>
          <w:rFonts w:ascii="Calibri" w:hAnsi="Calibri" w:cs="Calibri"/>
        </w:rPr>
      </w:pPr>
    </w:p>
    <w:p w14:paraId="52E7AC31" w14:textId="77777777" w:rsidR="00EA020D" w:rsidRDefault="00EA020D" w:rsidP="00C2582B">
      <w:pPr>
        <w:tabs>
          <w:tab w:val="left" w:pos="7548"/>
        </w:tabs>
        <w:rPr>
          <w:rFonts w:ascii="Calibri" w:hAnsi="Calibri" w:cs="Calibri"/>
        </w:rPr>
      </w:pPr>
    </w:p>
    <w:p w14:paraId="68104DD3" w14:textId="77777777" w:rsidR="00EA020D" w:rsidRDefault="00EA020D" w:rsidP="00C2582B">
      <w:pPr>
        <w:tabs>
          <w:tab w:val="left" w:pos="7548"/>
        </w:tabs>
        <w:rPr>
          <w:rFonts w:ascii="Calibri" w:hAnsi="Calibri" w:cs="Calibri"/>
        </w:rPr>
      </w:pPr>
    </w:p>
    <w:p w14:paraId="46B9898E" w14:textId="77777777" w:rsidR="00EA020D" w:rsidRDefault="00EA020D" w:rsidP="00C2582B">
      <w:pPr>
        <w:tabs>
          <w:tab w:val="left" w:pos="7548"/>
        </w:tabs>
        <w:rPr>
          <w:rFonts w:ascii="Calibri" w:hAnsi="Calibri" w:cs="Calibri"/>
        </w:rPr>
      </w:pPr>
    </w:p>
    <w:p w14:paraId="401556F3" w14:textId="77777777" w:rsidR="00EA020D" w:rsidRDefault="00EA020D" w:rsidP="00C2582B">
      <w:pPr>
        <w:tabs>
          <w:tab w:val="left" w:pos="7548"/>
        </w:tabs>
        <w:rPr>
          <w:rFonts w:ascii="Calibri" w:hAnsi="Calibri" w:cs="Calibri"/>
        </w:rPr>
      </w:pPr>
    </w:p>
    <w:p w14:paraId="0983D119" w14:textId="77777777" w:rsidR="00EA020D" w:rsidRDefault="00EA020D" w:rsidP="00C2582B">
      <w:pPr>
        <w:tabs>
          <w:tab w:val="left" w:pos="7548"/>
        </w:tabs>
        <w:rPr>
          <w:rFonts w:ascii="Calibri" w:hAnsi="Calibri" w:cs="Calibri"/>
        </w:rPr>
      </w:pPr>
    </w:p>
    <w:p w14:paraId="18D3EE22" w14:textId="77777777" w:rsidR="00EA020D" w:rsidRDefault="00EA020D" w:rsidP="00C2582B">
      <w:pPr>
        <w:tabs>
          <w:tab w:val="left" w:pos="7548"/>
        </w:tabs>
        <w:rPr>
          <w:rFonts w:ascii="Calibri" w:hAnsi="Calibri" w:cs="Calibri"/>
        </w:rPr>
      </w:pPr>
    </w:p>
    <w:p w14:paraId="1F08EF59" w14:textId="77777777" w:rsidR="00EA020D" w:rsidRDefault="00EA020D" w:rsidP="00C2582B">
      <w:pPr>
        <w:tabs>
          <w:tab w:val="left" w:pos="7548"/>
        </w:tabs>
        <w:rPr>
          <w:rFonts w:ascii="Calibri" w:hAnsi="Calibri" w:cs="Calibri"/>
        </w:rPr>
      </w:pPr>
    </w:p>
    <w:p w14:paraId="1D0B2DB8" w14:textId="77777777" w:rsidR="00EA020D" w:rsidRDefault="00EA020D" w:rsidP="00C2582B">
      <w:pPr>
        <w:tabs>
          <w:tab w:val="left" w:pos="7548"/>
        </w:tabs>
        <w:rPr>
          <w:rFonts w:ascii="Calibri" w:hAnsi="Calibri" w:cs="Calibri"/>
        </w:rPr>
      </w:pPr>
    </w:p>
    <w:p w14:paraId="18EF06FC" w14:textId="77777777" w:rsidR="00EA020D" w:rsidRDefault="00EA020D" w:rsidP="00C2582B">
      <w:pPr>
        <w:tabs>
          <w:tab w:val="left" w:pos="7548"/>
        </w:tabs>
        <w:rPr>
          <w:rFonts w:ascii="Calibri" w:hAnsi="Calibri" w:cs="Calibri"/>
        </w:rPr>
      </w:pPr>
    </w:p>
    <w:p w14:paraId="7E99CF2F" w14:textId="77777777" w:rsidR="00EA020D" w:rsidRDefault="00EA020D" w:rsidP="00C2582B">
      <w:pPr>
        <w:tabs>
          <w:tab w:val="left" w:pos="7548"/>
        </w:tabs>
        <w:rPr>
          <w:rFonts w:ascii="Calibri" w:hAnsi="Calibri" w:cs="Calibri"/>
        </w:rPr>
      </w:pPr>
    </w:p>
    <w:p w14:paraId="03123998" w14:textId="77777777" w:rsidR="00EA020D" w:rsidRDefault="00EA020D" w:rsidP="00C2582B">
      <w:pPr>
        <w:tabs>
          <w:tab w:val="left" w:pos="7548"/>
        </w:tabs>
        <w:rPr>
          <w:rFonts w:ascii="Calibri" w:hAnsi="Calibri" w:cs="Calibri"/>
        </w:rPr>
        <w:sectPr w:rsidR="00EA020D" w:rsidSect="00C2582B">
          <w:pgSz w:w="11906" w:h="16838"/>
          <w:pgMar w:top="1440" w:right="1134" w:bottom="1440" w:left="1134" w:header="720" w:footer="720" w:gutter="0"/>
          <w:cols w:space="720"/>
          <w:docGrid w:linePitch="600" w:charSpace="32768"/>
        </w:sectPr>
      </w:pPr>
    </w:p>
    <w:p w14:paraId="72DBF0C4" w14:textId="03B76370" w:rsidR="00EA020D" w:rsidRPr="00992EB9" w:rsidRDefault="00EA020D" w:rsidP="00EA020D">
      <w:pPr>
        <w:pStyle w:val="Ttulo3"/>
        <w:rPr>
          <w:rFonts w:ascii="Calibri" w:hAnsi="Calibri" w:cs="Calibri"/>
          <w:sz w:val="24"/>
          <w:szCs w:val="24"/>
        </w:rPr>
      </w:pPr>
      <w:bookmarkStart w:id="121" w:name="_Toc187794279"/>
      <w:r w:rsidRPr="00A6464C">
        <w:rPr>
          <w:rFonts w:ascii="Calibri" w:hAnsi="Calibri" w:cs="Calibri"/>
          <w:sz w:val="24"/>
          <w:szCs w:val="24"/>
        </w:rPr>
        <w:lastRenderedPageBreak/>
        <w:t xml:space="preserve">Pantalla </w:t>
      </w:r>
      <w:r>
        <w:rPr>
          <w:rFonts w:ascii="Calibri" w:hAnsi="Calibri" w:cs="Calibri"/>
          <w:sz w:val="24"/>
          <w:szCs w:val="24"/>
        </w:rPr>
        <w:t>Modales</w:t>
      </w:r>
      <w:bookmarkEnd w:id="121"/>
    </w:p>
    <w:p w14:paraId="7AB094A6" w14:textId="77777777" w:rsidR="00EA020D" w:rsidRPr="00A331F8" w:rsidRDefault="00EA020D" w:rsidP="00EA020D">
      <w:pPr>
        <w:tabs>
          <w:tab w:val="left" w:pos="12348"/>
        </w:tabs>
        <w:ind w:left="720"/>
        <w:rPr>
          <w:rFonts w:ascii="Calibri" w:hAnsi="Calibri" w:cs="Calibri"/>
        </w:rPr>
      </w:pPr>
    </w:p>
    <w:p w14:paraId="63439179" w14:textId="73E708E0" w:rsidR="00EA020D" w:rsidRDefault="00EA020D" w:rsidP="00EA020D">
      <w:pPr>
        <w:pStyle w:val="Ttulo4"/>
        <w:numPr>
          <w:ilvl w:val="0"/>
          <w:numId w:val="0"/>
        </w:numPr>
        <w:ind w:left="1148"/>
        <w:jc w:val="center"/>
        <w:rPr>
          <w:rFonts w:ascii="Calibri" w:hAnsi="Calibri" w:cs="Calibri"/>
        </w:rPr>
      </w:pPr>
      <w:bookmarkStart w:id="122" w:name="_Toc187794280"/>
      <w:r w:rsidRPr="00F26727">
        <w:rPr>
          <w:rFonts w:ascii="Calibri" w:hAnsi="Calibri" w:cs="Calibri"/>
        </w:rPr>
        <w:t>Diseño de la ventan</w:t>
      </w:r>
      <w:r>
        <w:rPr>
          <w:rFonts w:ascii="Calibri" w:hAnsi="Calibri" w:cs="Calibri"/>
        </w:rPr>
        <w:t>a Modal Productos</w:t>
      </w:r>
      <w:bookmarkEnd w:id="122"/>
    </w:p>
    <w:p w14:paraId="520ACAC8" w14:textId="365FDF1C" w:rsidR="00EA020D" w:rsidRDefault="00B61F61" w:rsidP="00C2582B">
      <w:pPr>
        <w:tabs>
          <w:tab w:val="left" w:pos="7548"/>
        </w:tabs>
        <w:rPr>
          <w:rFonts w:ascii="Calibri" w:hAnsi="Calibri" w:cs="Calibri"/>
        </w:rPr>
      </w:pPr>
      <w:r>
        <w:rPr>
          <w:noProof/>
        </w:rPr>
        <w:drawing>
          <wp:anchor distT="0" distB="0" distL="114300" distR="114300" simplePos="0" relativeHeight="251722752" behindDoc="0" locked="0" layoutInCell="1" allowOverlap="1" wp14:anchorId="230CFF76" wp14:editId="6AE5E5A3">
            <wp:simplePos x="914400" y="1783080"/>
            <wp:positionH relativeFrom="margin">
              <wp:align>center</wp:align>
            </wp:positionH>
            <wp:positionV relativeFrom="margin">
              <wp:align>center</wp:align>
            </wp:positionV>
            <wp:extent cx="6583680" cy="3947160"/>
            <wp:effectExtent l="0" t="0" r="7620" b="0"/>
            <wp:wrapSquare wrapText="bothSides"/>
            <wp:docPr id="20098920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8368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7BAD2" w14:textId="77777777" w:rsidR="00B61F61" w:rsidRPr="00B61F61" w:rsidRDefault="00B61F61" w:rsidP="00B61F61">
      <w:pPr>
        <w:rPr>
          <w:rFonts w:ascii="Calibri" w:hAnsi="Calibri" w:cs="Calibri"/>
        </w:rPr>
      </w:pPr>
    </w:p>
    <w:p w14:paraId="55895A56" w14:textId="77777777" w:rsidR="00B61F61" w:rsidRPr="00B61F61" w:rsidRDefault="00B61F61" w:rsidP="00B61F61">
      <w:pPr>
        <w:rPr>
          <w:rFonts w:ascii="Calibri" w:hAnsi="Calibri" w:cs="Calibri"/>
        </w:rPr>
      </w:pPr>
    </w:p>
    <w:p w14:paraId="7B796D88" w14:textId="77777777" w:rsidR="00B61F61" w:rsidRPr="00B61F61" w:rsidRDefault="00B61F61" w:rsidP="00B61F61">
      <w:pPr>
        <w:rPr>
          <w:rFonts w:ascii="Calibri" w:hAnsi="Calibri" w:cs="Calibri"/>
        </w:rPr>
      </w:pPr>
    </w:p>
    <w:p w14:paraId="5399F9F1" w14:textId="77777777" w:rsidR="00B61F61" w:rsidRPr="00B61F61" w:rsidRDefault="00B61F61" w:rsidP="00B61F61">
      <w:pPr>
        <w:rPr>
          <w:rFonts w:ascii="Calibri" w:hAnsi="Calibri" w:cs="Calibri"/>
        </w:rPr>
      </w:pPr>
    </w:p>
    <w:p w14:paraId="57E18EA8" w14:textId="77777777" w:rsidR="00B61F61" w:rsidRPr="00B61F61" w:rsidRDefault="00B61F61" w:rsidP="00B61F61">
      <w:pPr>
        <w:rPr>
          <w:rFonts w:ascii="Calibri" w:hAnsi="Calibri" w:cs="Calibri"/>
        </w:rPr>
      </w:pPr>
    </w:p>
    <w:p w14:paraId="13FC3242" w14:textId="77777777" w:rsidR="00B61F61" w:rsidRPr="00B61F61" w:rsidRDefault="00B61F61" w:rsidP="00B61F61">
      <w:pPr>
        <w:rPr>
          <w:rFonts w:ascii="Calibri" w:hAnsi="Calibri" w:cs="Calibri"/>
        </w:rPr>
      </w:pPr>
    </w:p>
    <w:p w14:paraId="7C4E6BF3" w14:textId="77777777" w:rsidR="00B61F61" w:rsidRPr="00B61F61" w:rsidRDefault="00B61F61" w:rsidP="00B61F61">
      <w:pPr>
        <w:rPr>
          <w:rFonts w:ascii="Calibri" w:hAnsi="Calibri" w:cs="Calibri"/>
        </w:rPr>
      </w:pPr>
    </w:p>
    <w:p w14:paraId="267698D0" w14:textId="77777777" w:rsidR="00B61F61" w:rsidRPr="00B61F61" w:rsidRDefault="00B61F61" w:rsidP="00B61F61">
      <w:pPr>
        <w:rPr>
          <w:rFonts w:ascii="Calibri" w:hAnsi="Calibri" w:cs="Calibri"/>
        </w:rPr>
      </w:pPr>
    </w:p>
    <w:p w14:paraId="29B226AC" w14:textId="77777777" w:rsidR="00B61F61" w:rsidRPr="00B61F61" w:rsidRDefault="00B61F61" w:rsidP="00B61F61">
      <w:pPr>
        <w:rPr>
          <w:rFonts w:ascii="Calibri" w:hAnsi="Calibri" w:cs="Calibri"/>
        </w:rPr>
      </w:pPr>
    </w:p>
    <w:p w14:paraId="4F3FA9CD" w14:textId="77777777" w:rsidR="00B61F61" w:rsidRPr="00B61F61" w:rsidRDefault="00B61F61" w:rsidP="00B61F61">
      <w:pPr>
        <w:rPr>
          <w:rFonts w:ascii="Calibri" w:hAnsi="Calibri" w:cs="Calibri"/>
        </w:rPr>
      </w:pPr>
    </w:p>
    <w:p w14:paraId="40E3AF09" w14:textId="77777777" w:rsidR="00B61F61" w:rsidRPr="00B61F61" w:rsidRDefault="00B61F61" w:rsidP="00B61F61">
      <w:pPr>
        <w:rPr>
          <w:rFonts w:ascii="Calibri" w:hAnsi="Calibri" w:cs="Calibri"/>
        </w:rPr>
      </w:pPr>
    </w:p>
    <w:p w14:paraId="2904B7DA" w14:textId="77777777" w:rsidR="00B61F61" w:rsidRPr="00B61F61" w:rsidRDefault="00B61F61" w:rsidP="00B61F61">
      <w:pPr>
        <w:rPr>
          <w:rFonts w:ascii="Calibri" w:hAnsi="Calibri" w:cs="Calibri"/>
        </w:rPr>
      </w:pPr>
    </w:p>
    <w:p w14:paraId="71AED2C5" w14:textId="77777777" w:rsidR="00B61F61" w:rsidRPr="00B61F61" w:rsidRDefault="00B61F61" w:rsidP="00B61F61">
      <w:pPr>
        <w:rPr>
          <w:rFonts w:ascii="Calibri" w:hAnsi="Calibri" w:cs="Calibri"/>
        </w:rPr>
      </w:pPr>
    </w:p>
    <w:p w14:paraId="4B14C566" w14:textId="77777777" w:rsidR="00B61F61" w:rsidRPr="00B61F61" w:rsidRDefault="00B61F61" w:rsidP="00B61F61">
      <w:pPr>
        <w:rPr>
          <w:rFonts w:ascii="Calibri" w:hAnsi="Calibri" w:cs="Calibri"/>
        </w:rPr>
      </w:pPr>
    </w:p>
    <w:p w14:paraId="65B4840B" w14:textId="77777777" w:rsidR="00B61F61" w:rsidRPr="00B61F61" w:rsidRDefault="00B61F61" w:rsidP="00B61F61">
      <w:pPr>
        <w:rPr>
          <w:rFonts w:ascii="Calibri" w:hAnsi="Calibri" w:cs="Calibri"/>
        </w:rPr>
      </w:pPr>
    </w:p>
    <w:p w14:paraId="3360A012" w14:textId="77777777" w:rsidR="00B61F61" w:rsidRPr="00B61F61" w:rsidRDefault="00B61F61" w:rsidP="00B61F61">
      <w:pPr>
        <w:rPr>
          <w:rFonts w:ascii="Calibri" w:hAnsi="Calibri" w:cs="Calibri"/>
        </w:rPr>
      </w:pPr>
    </w:p>
    <w:p w14:paraId="480BBF00" w14:textId="77777777" w:rsidR="00B61F61" w:rsidRPr="00B61F61" w:rsidRDefault="00B61F61" w:rsidP="00B61F61">
      <w:pPr>
        <w:rPr>
          <w:rFonts w:ascii="Calibri" w:hAnsi="Calibri" w:cs="Calibri"/>
        </w:rPr>
      </w:pPr>
    </w:p>
    <w:p w14:paraId="16F342A4" w14:textId="77777777" w:rsidR="00B61F61" w:rsidRPr="00B61F61" w:rsidRDefault="00B61F61" w:rsidP="00B61F61">
      <w:pPr>
        <w:rPr>
          <w:rFonts w:ascii="Calibri" w:hAnsi="Calibri" w:cs="Calibri"/>
        </w:rPr>
      </w:pPr>
    </w:p>
    <w:p w14:paraId="5B60C1CF" w14:textId="77777777" w:rsidR="00B61F61" w:rsidRPr="00B61F61" w:rsidRDefault="00B61F61" w:rsidP="00B61F61">
      <w:pPr>
        <w:rPr>
          <w:rFonts w:ascii="Calibri" w:hAnsi="Calibri" w:cs="Calibri"/>
        </w:rPr>
      </w:pPr>
    </w:p>
    <w:p w14:paraId="29D1DA34" w14:textId="77777777" w:rsidR="00B61F61" w:rsidRPr="00B61F61" w:rsidRDefault="00B61F61" w:rsidP="00B61F61">
      <w:pPr>
        <w:rPr>
          <w:rFonts w:ascii="Calibri" w:hAnsi="Calibri" w:cs="Calibri"/>
        </w:rPr>
      </w:pPr>
    </w:p>
    <w:p w14:paraId="68527CA9" w14:textId="77777777" w:rsidR="00B61F61" w:rsidRPr="00B61F61" w:rsidRDefault="00B61F61" w:rsidP="00B61F61">
      <w:pPr>
        <w:rPr>
          <w:rFonts w:ascii="Calibri" w:hAnsi="Calibri" w:cs="Calibri"/>
        </w:rPr>
      </w:pPr>
    </w:p>
    <w:p w14:paraId="7769E804" w14:textId="77777777" w:rsidR="00B61F61" w:rsidRPr="00B61F61" w:rsidRDefault="00B61F61" w:rsidP="00B61F61">
      <w:pPr>
        <w:rPr>
          <w:rFonts w:ascii="Calibri" w:hAnsi="Calibri" w:cs="Calibri"/>
        </w:rPr>
      </w:pPr>
    </w:p>
    <w:p w14:paraId="7A872674" w14:textId="77777777" w:rsidR="00B61F61" w:rsidRPr="00B61F61" w:rsidRDefault="00B61F61" w:rsidP="00B61F61">
      <w:pPr>
        <w:rPr>
          <w:rFonts w:ascii="Calibri" w:hAnsi="Calibri" w:cs="Calibri"/>
        </w:rPr>
      </w:pPr>
    </w:p>
    <w:p w14:paraId="4AA9EADC" w14:textId="77777777" w:rsidR="00B61F61" w:rsidRDefault="00B61F61" w:rsidP="00B61F61">
      <w:pPr>
        <w:rPr>
          <w:rFonts w:ascii="Calibri" w:hAnsi="Calibri" w:cs="Calibri"/>
        </w:rPr>
      </w:pPr>
    </w:p>
    <w:p w14:paraId="6EA0D5C7" w14:textId="2B3621AA" w:rsidR="00B61F61" w:rsidRDefault="00B61F61" w:rsidP="00B61F61">
      <w:pPr>
        <w:tabs>
          <w:tab w:val="left" w:pos="10620"/>
        </w:tabs>
        <w:rPr>
          <w:rFonts w:ascii="Calibri" w:hAnsi="Calibri" w:cs="Calibri"/>
        </w:rPr>
      </w:pPr>
      <w:r>
        <w:rPr>
          <w:rFonts w:ascii="Calibri" w:hAnsi="Calibri" w:cs="Calibri"/>
        </w:rPr>
        <w:tab/>
      </w:r>
    </w:p>
    <w:p w14:paraId="49784EB6" w14:textId="77777777" w:rsidR="00B61F61" w:rsidRDefault="00B61F61" w:rsidP="00B61F61">
      <w:pPr>
        <w:tabs>
          <w:tab w:val="left" w:pos="10620"/>
        </w:tabs>
        <w:rPr>
          <w:rFonts w:ascii="Calibri" w:hAnsi="Calibri" w:cs="Calibri"/>
        </w:rPr>
        <w:sectPr w:rsidR="00B61F61" w:rsidSect="00EA020D">
          <w:pgSz w:w="16838" w:h="11906" w:orient="landscape"/>
          <w:pgMar w:top="1134" w:right="1440" w:bottom="1134" w:left="1440" w:header="720" w:footer="720" w:gutter="0"/>
          <w:cols w:space="720"/>
          <w:docGrid w:linePitch="600" w:charSpace="32768"/>
        </w:sectPr>
      </w:pPr>
    </w:p>
    <w:p w14:paraId="7AE4E745" w14:textId="6500CBC7" w:rsidR="00B61F61" w:rsidRDefault="00B61F61" w:rsidP="00B61F61">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productos y permite su búsqueda y selección. Esta forma es típicamente utilizada en sistemas de gestión de inventario para ayudar a los usuarios a encontrar y seleccionar productos rápidamente.</w:t>
      </w:r>
    </w:p>
    <w:p w14:paraId="27C3E716" w14:textId="77777777" w:rsidR="00B61F61" w:rsidRPr="00B61F61" w:rsidRDefault="00B61F61" w:rsidP="00B61F61">
      <w:pPr>
        <w:tabs>
          <w:tab w:val="left" w:pos="10620"/>
        </w:tabs>
        <w:jc w:val="both"/>
        <w:rPr>
          <w:rFonts w:ascii="Calibri" w:hAnsi="Calibri" w:cs="Calibri"/>
        </w:rPr>
      </w:pPr>
    </w:p>
    <w:p w14:paraId="3A893096"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Elementos Clave</w:t>
      </w:r>
    </w:p>
    <w:p w14:paraId="3C19C156" w14:textId="538FAAA7"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productos.</w:t>
      </w:r>
    </w:p>
    <w:p w14:paraId="431AC7B9" w14:textId="4E790A50"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756CE8FC" w14:textId="62B075B8"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E32F126" w14:textId="3C4F5CD3"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Botón para iniciar la búsqueda de productos.</w:t>
      </w:r>
    </w:p>
    <w:p w14:paraId="054E964F" w14:textId="77777777" w:rsidR="00B61F61" w:rsidRPr="00B61F61" w:rsidRDefault="00B61F61" w:rsidP="00B61F61">
      <w:pPr>
        <w:tabs>
          <w:tab w:val="left" w:pos="10620"/>
        </w:tabs>
        <w:ind w:left="720"/>
        <w:jc w:val="both"/>
        <w:rPr>
          <w:rFonts w:ascii="Calibri" w:hAnsi="Calibri" w:cs="Calibri"/>
        </w:rPr>
      </w:pPr>
    </w:p>
    <w:p w14:paraId="2430AF84"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Funcionalidades</w:t>
      </w:r>
    </w:p>
    <w:p w14:paraId="7ACA1E3C"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una lista completa de productos existentes en la base de datos.</w:t>
      </w:r>
    </w:p>
    <w:p w14:paraId="36F6E859"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búsqueda de productos por diferentes criterios (código, nombre, categoría, etc.).</w:t>
      </w:r>
    </w:p>
    <w:p w14:paraId="393C5E3F"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Filtrar la lista de productos en tiempo real según el criterio de búsqueda seleccionado.</w:t>
      </w:r>
    </w:p>
    <w:p w14:paraId="5BF86E67"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información detallada de cada producto en la tabla.</w:t>
      </w:r>
    </w:p>
    <w:p w14:paraId="64B04540"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selección de un producto haciendo doble clic en él.</w:t>
      </w:r>
    </w:p>
    <w:p w14:paraId="595D8E4D"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Formatear visualmente la columna de estado de los productos (activo/no activo).</w:t>
      </w:r>
    </w:p>
    <w:p w14:paraId="28B52C7C" w14:textId="77777777" w:rsidR="00B61F61" w:rsidRDefault="00B61F61" w:rsidP="00B61F61">
      <w:pPr>
        <w:tabs>
          <w:tab w:val="left" w:pos="10620"/>
        </w:tabs>
        <w:jc w:val="both"/>
        <w:rPr>
          <w:rFonts w:ascii="Calibri" w:hAnsi="Calibri" w:cs="Calibri"/>
        </w:rPr>
      </w:pPr>
    </w:p>
    <w:p w14:paraId="5314BA7B"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Consideraciones de Diseño</w:t>
      </w:r>
    </w:p>
    <w:p w14:paraId="5D42D68D" w14:textId="77777777" w:rsidR="00B61F61" w:rsidRPr="00B61F61" w:rsidRDefault="00B61F61" w:rsidP="00B61F61">
      <w:pPr>
        <w:numPr>
          <w:ilvl w:val="0"/>
          <w:numId w:val="450"/>
        </w:numPr>
        <w:tabs>
          <w:tab w:val="left" w:pos="10620"/>
        </w:tabs>
        <w:jc w:val="both"/>
        <w:rPr>
          <w:rFonts w:ascii="Calibri" w:hAnsi="Calibri" w:cs="Calibri"/>
        </w:rPr>
      </w:pPr>
      <w:r w:rsidRPr="00B61F61">
        <w:rPr>
          <w:rFonts w:ascii="Calibri" w:hAnsi="Calibri" w:cs="Calibri"/>
        </w:rPr>
        <w:t>Flexibilidad en la Búsqueda: Permite al usuario elegir por qué columna desea filtrar los resultados, aumentando la utilidad de la búsqueda.</w:t>
      </w:r>
    </w:p>
    <w:p w14:paraId="682DBF34" w14:textId="77777777" w:rsidR="00B61F61" w:rsidRPr="00B61F61" w:rsidRDefault="00B61F61" w:rsidP="00B61F61">
      <w:pPr>
        <w:numPr>
          <w:ilvl w:val="0"/>
          <w:numId w:val="451"/>
        </w:numPr>
        <w:tabs>
          <w:tab w:val="left" w:pos="10620"/>
        </w:tabs>
        <w:jc w:val="both"/>
        <w:rPr>
          <w:rFonts w:ascii="Calibri" w:hAnsi="Calibri" w:cs="Calibri"/>
        </w:rPr>
      </w:pPr>
      <w:r w:rsidRPr="00B61F61">
        <w:rPr>
          <w:rFonts w:ascii="Calibri" w:hAnsi="Calibri" w:cs="Calibri"/>
        </w:rPr>
        <w:t xml:space="preserve">Interfaz Intuitiva: Utiliza componentes estándar como </w:t>
      </w:r>
      <w:proofErr w:type="spellStart"/>
      <w:r w:rsidRPr="00B61F61">
        <w:rPr>
          <w:rFonts w:ascii="Calibri" w:hAnsi="Calibri" w:cs="Calibri"/>
        </w:rPr>
        <w:t>DataGridView</w:t>
      </w:r>
      <w:proofErr w:type="spellEnd"/>
      <w:r w:rsidRPr="00B61F61">
        <w:rPr>
          <w:rFonts w:ascii="Calibri" w:hAnsi="Calibri" w:cs="Calibri"/>
        </w:rPr>
        <w:t xml:space="preserve">, ComboBox y </w:t>
      </w:r>
      <w:proofErr w:type="spellStart"/>
      <w:r w:rsidRPr="00B61F61">
        <w:rPr>
          <w:rFonts w:ascii="Calibri" w:hAnsi="Calibri" w:cs="Calibri"/>
        </w:rPr>
        <w:t>TextBox</w:t>
      </w:r>
      <w:proofErr w:type="spellEnd"/>
      <w:r w:rsidRPr="00B61F61">
        <w:rPr>
          <w:rFonts w:ascii="Calibri" w:hAnsi="Calibri" w:cs="Calibri"/>
        </w:rPr>
        <w:t xml:space="preserve"> para crear una interfaz familiar para los usuarios.</w:t>
      </w:r>
    </w:p>
    <w:p w14:paraId="3E0D21E1" w14:textId="77777777" w:rsidR="00B61F61" w:rsidRDefault="00B61F61" w:rsidP="00B61F61">
      <w:pPr>
        <w:numPr>
          <w:ilvl w:val="0"/>
          <w:numId w:val="452"/>
        </w:numPr>
        <w:tabs>
          <w:tab w:val="left" w:pos="10620"/>
        </w:tabs>
        <w:jc w:val="both"/>
        <w:rPr>
          <w:rFonts w:ascii="Calibri" w:hAnsi="Calibri" w:cs="Calibri"/>
        </w:rPr>
      </w:pPr>
      <w:r w:rsidRPr="00B61F61">
        <w:rPr>
          <w:rFonts w:ascii="Calibri" w:hAnsi="Calibri" w:cs="Calibri"/>
        </w:rPr>
        <w:t>Visualización Mejorada: Formatea la columna de estado usando colores para una rápida identificación visual.</w:t>
      </w:r>
    </w:p>
    <w:p w14:paraId="26FA8352"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Coloreado Condicionado: Aplica colores significativos (verde para activo, rojo para no activo) para una rápida comprensión visual del estado de los productos.</w:t>
      </w:r>
    </w:p>
    <w:p w14:paraId="5AFC80CC"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Inicialización Automática: Carga la lista de productos y configura el ComboBox al cargar la ventana, asegurando que esté listo para usar inmediatamente.</w:t>
      </w:r>
    </w:p>
    <w:p w14:paraId="27609E42" w14:textId="77777777" w:rsidR="00B61F61" w:rsidRPr="00B61F61" w:rsidRDefault="00B61F61" w:rsidP="00B61F61">
      <w:pPr>
        <w:tabs>
          <w:tab w:val="left" w:pos="10620"/>
        </w:tabs>
        <w:ind w:left="720"/>
        <w:rPr>
          <w:rFonts w:ascii="Calibri" w:hAnsi="Calibri" w:cs="Calibri"/>
        </w:rPr>
      </w:pPr>
    </w:p>
    <w:p w14:paraId="26F402BC" w14:textId="77777777" w:rsidR="00B61F61" w:rsidRDefault="00B61F61" w:rsidP="00B61F61">
      <w:pPr>
        <w:tabs>
          <w:tab w:val="left" w:pos="10620"/>
        </w:tabs>
        <w:rPr>
          <w:rFonts w:ascii="Calibri" w:hAnsi="Calibri" w:cs="Calibri"/>
        </w:rPr>
      </w:pPr>
    </w:p>
    <w:p w14:paraId="52DC48FC" w14:textId="77777777" w:rsidR="00B61F61" w:rsidRPr="00B61F61" w:rsidRDefault="00B61F61" w:rsidP="00B61F61">
      <w:pPr>
        <w:rPr>
          <w:rFonts w:ascii="Calibri" w:hAnsi="Calibri" w:cs="Calibri"/>
        </w:rPr>
      </w:pPr>
    </w:p>
    <w:p w14:paraId="671D21D1" w14:textId="77777777" w:rsidR="00B61F61" w:rsidRPr="00B61F61" w:rsidRDefault="00B61F61" w:rsidP="00B61F61">
      <w:pPr>
        <w:rPr>
          <w:rFonts w:ascii="Calibri" w:hAnsi="Calibri" w:cs="Calibri"/>
        </w:rPr>
      </w:pPr>
    </w:p>
    <w:p w14:paraId="225D3024" w14:textId="77777777" w:rsidR="00B61F61" w:rsidRPr="00B61F61" w:rsidRDefault="00B61F61" w:rsidP="00B61F61">
      <w:pPr>
        <w:rPr>
          <w:rFonts w:ascii="Calibri" w:hAnsi="Calibri" w:cs="Calibri"/>
        </w:rPr>
      </w:pPr>
    </w:p>
    <w:p w14:paraId="38BCD74D" w14:textId="77777777" w:rsidR="00B61F61" w:rsidRPr="00B61F61" w:rsidRDefault="00B61F61" w:rsidP="00B61F61">
      <w:pPr>
        <w:rPr>
          <w:rFonts w:ascii="Calibri" w:hAnsi="Calibri" w:cs="Calibri"/>
        </w:rPr>
      </w:pPr>
    </w:p>
    <w:p w14:paraId="701BD5DB" w14:textId="77777777" w:rsidR="00B61F61" w:rsidRPr="00B61F61" w:rsidRDefault="00B61F61" w:rsidP="00B61F61">
      <w:pPr>
        <w:rPr>
          <w:rFonts w:ascii="Calibri" w:hAnsi="Calibri" w:cs="Calibri"/>
        </w:rPr>
      </w:pPr>
    </w:p>
    <w:p w14:paraId="41D1188A" w14:textId="77777777" w:rsidR="00B61F61" w:rsidRPr="00B61F61" w:rsidRDefault="00B61F61" w:rsidP="00B61F61">
      <w:pPr>
        <w:rPr>
          <w:rFonts w:ascii="Calibri" w:hAnsi="Calibri" w:cs="Calibri"/>
        </w:rPr>
      </w:pPr>
    </w:p>
    <w:p w14:paraId="6481C2CD" w14:textId="77777777" w:rsidR="00B61F61" w:rsidRPr="00B61F61" w:rsidRDefault="00B61F61" w:rsidP="00B61F61">
      <w:pPr>
        <w:rPr>
          <w:rFonts w:ascii="Calibri" w:hAnsi="Calibri" w:cs="Calibri"/>
        </w:rPr>
      </w:pPr>
    </w:p>
    <w:p w14:paraId="6604A71C" w14:textId="77777777" w:rsidR="00B61F61" w:rsidRPr="00B61F61" w:rsidRDefault="00B61F61" w:rsidP="00B61F61">
      <w:pPr>
        <w:rPr>
          <w:rFonts w:ascii="Calibri" w:hAnsi="Calibri" w:cs="Calibri"/>
        </w:rPr>
      </w:pPr>
    </w:p>
    <w:p w14:paraId="1F9BBED8" w14:textId="77777777" w:rsidR="00B61F61" w:rsidRPr="00B61F61" w:rsidRDefault="00B61F61" w:rsidP="00B61F61">
      <w:pPr>
        <w:rPr>
          <w:rFonts w:ascii="Calibri" w:hAnsi="Calibri" w:cs="Calibri"/>
        </w:rPr>
      </w:pPr>
    </w:p>
    <w:p w14:paraId="3A006C73" w14:textId="77777777" w:rsidR="00B61F61" w:rsidRPr="00B61F61" w:rsidRDefault="00B61F61" w:rsidP="00B61F61">
      <w:pPr>
        <w:rPr>
          <w:rFonts w:ascii="Calibri" w:hAnsi="Calibri" w:cs="Calibri"/>
        </w:rPr>
      </w:pPr>
    </w:p>
    <w:p w14:paraId="57ABC9D0" w14:textId="77777777" w:rsidR="00B61F61" w:rsidRPr="00B61F61" w:rsidRDefault="00B61F61" w:rsidP="00B61F61">
      <w:pPr>
        <w:rPr>
          <w:rFonts w:ascii="Calibri" w:hAnsi="Calibri" w:cs="Calibri"/>
        </w:rPr>
      </w:pPr>
    </w:p>
    <w:p w14:paraId="271D350D" w14:textId="77777777" w:rsidR="00B61F61" w:rsidRPr="00B61F61" w:rsidRDefault="00B61F61" w:rsidP="00B61F61">
      <w:pPr>
        <w:rPr>
          <w:rFonts w:ascii="Calibri" w:hAnsi="Calibri" w:cs="Calibri"/>
        </w:rPr>
      </w:pPr>
    </w:p>
    <w:p w14:paraId="716A2F89" w14:textId="77777777" w:rsidR="00B61F61" w:rsidRDefault="00B61F61" w:rsidP="00B61F61">
      <w:pPr>
        <w:rPr>
          <w:rFonts w:ascii="Calibri" w:hAnsi="Calibri" w:cs="Calibri"/>
        </w:rPr>
      </w:pPr>
    </w:p>
    <w:p w14:paraId="70FAE588" w14:textId="644481E6" w:rsidR="00B61F61" w:rsidRDefault="00B61F61" w:rsidP="00B61F61">
      <w:pPr>
        <w:tabs>
          <w:tab w:val="left" w:pos="8040"/>
        </w:tabs>
        <w:rPr>
          <w:rFonts w:ascii="Calibri" w:hAnsi="Calibri" w:cs="Calibri"/>
        </w:rPr>
      </w:pPr>
      <w:r>
        <w:rPr>
          <w:rFonts w:ascii="Calibri" w:hAnsi="Calibri" w:cs="Calibri"/>
        </w:rPr>
        <w:tab/>
      </w:r>
    </w:p>
    <w:p w14:paraId="0EF697BE" w14:textId="77777777" w:rsidR="00B61F61" w:rsidRDefault="00B61F61" w:rsidP="00B61F61">
      <w:pPr>
        <w:tabs>
          <w:tab w:val="left" w:pos="8040"/>
        </w:tabs>
        <w:rPr>
          <w:rFonts w:ascii="Calibri" w:hAnsi="Calibri" w:cs="Calibri"/>
        </w:rPr>
      </w:pPr>
    </w:p>
    <w:p w14:paraId="3D75F74A" w14:textId="77777777" w:rsidR="00B61F61" w:rsidRDefault="00B61F61" w:rsidP="00B61F61">
      <w:pPr>
        <w:tabs>
          <w:tab w:val="left" w:pos="8040"/>
        </w:tabs>
        <w:rPr>
          <w:rFonts w:ascii="Calibri" w:hAnsi="Calibri" w:cs="Calibri"/>
        </w:rPr>
        <w:sectPr w:rsidR="00B61F61" w:rsidSect="00B61F61">
          <w:pgSz w:w="11906" w:h="16838"/>
          <w:pgMar w:top="1440" w:right="1134" w:bottom="1440" w:left="1134" w:header="720" w:footer="720" w:gutter="0"/>
          <w:cols w:space="720"/>
          <w:docGrid w:linePitch="600" w:charSpace="32768"/>
        </w:sectPr>
      </w:pPr>
    </w:p>
    <w:p w14:paraId="719CB709" w14:textId="37817319" w:rsidR="00B61F61" w:rsidRDefault="00B61F61" w:rsidP="00B61F61">
      <w:pPr>
        <w:pStyle w:val="Ttulo4"/>
        <w:numPr>
          <w:ilvl w:val="0"/>
          <w:numId w:val="0"/>
        </w:numPr>
        <w:ind w:left="1148"/>
        <w:jc w:val="center"/>
        <w:rPr>
          <w:rFonts w:ascii="Calibri" w:hAnsi="Calibri" w:cs="Calibri"/>
        </w:rPr>
      </w:pPr>
      <w:bookmarkStart w:id="123" w:name="_Toc187794281"/>
      <w:r w:rsidRPr="00F26727">
        <w:rPr>
          <w:rFonts w:ascii="Calibri" w:hAnsi="Calibri" w:cs="Calibri"/>
        </w:rPr>
        <w:lastRenderedPageBreak/>
        <w:t>Diseño de la ventan</w:t>
      </w:r>
      <w:r>
        <w:rPr>
          <w:rFonts w:ascii="Calibri" w:hAnsi="Calibri" w:cs="Calibri"/>
        </w:rPr>
        <w:t>a Modal Proveedores</w:t>
      </w:r>
      <w:bookmarkEnd w:id="123"/>
    </w:p>
    <w:p w14:paraId="7E215EE7" w14:textId="77777777" w:rsidR="005A4CCC" w:rsidRDefault="005A4CCC" w:rsidP="005A4CCC"/>
    <w:p w14:paraId="586DB663" w14:textId="2C41FB27" w:rsidR="005A4CCC" w:rsidRPr="005A4CCC" w:rsidRDefault="005A4CCC" w:rsidP="005A4CCC">
      <w:r>
        <w:rPr>
          <w:noProof/>
        </w:rPr>
        <w:drawing>
          <wp:anchor distT="0" distB="0" distL="114300" distR="114300" simplePos="0" relativeHeight="251723776" behindDoc="0" locked="0" layoutInCell="1" allowOverlap="1" wp14:anchorId="3D871890" wp14:editId="64EC439A">
            <wp:simplePos x="914400" y="1394460"/>
            <wp:positionH relativeFrom="margin">
              <wp:align>center</wp:align>
            </wp:positionH>
            <wp:positionV relativeFrom="margin">
              <wp:align>center</wp:align>
            </wp:positionV>
            <wp:extent cx="6477000" cy="3992880"/>
            <wp:effectExtent l="0" t="0" r="0" b="7620"/>
            <wp:wrapSquare wrapText="bothSides"/>
            <wp:docPr id="74067417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4173" name="Imagen 5" descr="Interfaz de usuario gráfica,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128C6" w14:textId="77777777" w:rsidR="00B61F61" w:rsidRDefault="00B61F61" w:rsidP="00B61F61">
      <w:pPr>
        <w:tabs>
          <w:tab w:val="left" w:pos="8040"/>
        </w:tabs>
        <w:rPr>
          <w:rFonts w:ascii="Calibri" w:hAnsi="Calibri" w:cs="Calibri"/>
        </w:rPr>
      </w:pPr>
    </w:p>
    <w:p w14:paraId="27906546" w14:textId="77777777" w:rsidR="005A4CCC" w:rsidRPr="005A4CCC" w:rsidRDefault="005A4CCC" w:rsidP="005A4CCC">
      <w:pPr>
        <w:rPr>
          <w:rFonts w:ascii="Calibri" w:hAnsi="Calibri" w:cs="Calibri"/>
        </w:rPr>
      </w:pPr>
    </w:p>
    <w:p w14:paraId="6C137746" w14:textId="77777777" w:rsidR="005A4CCC" w:rsidRPr="005A4CCC" w:rsidRDefault="005A4CCC" w:rsidP="005A4CCC">
      <w:pPr>
        <w:rPr>
          <w:rFonts w:ascii="Calibri" w:hAnsi="Calibri" w:cs="Calibri"/>
        </w:rPr>
      </w:pPr>
    </w:p>
    <w:p w14:paraId="725EF098" w14:textId="77777777" w:rsidR="005A4CCC" w:rsidRPr="005A4CCC" w:rsidRDefault="005A4CCC" w:rsidP="005A4CCC">
      <w:pPr>
        <w:rPr>
          <w:rFonts w:ascii="Calibri" w:hAnsi="Calibri" w:cs="Calibri"/>
        </w:rPr>
      </w:pPr>
    </w:p>
    <w:p w14:paraId="3B5AD0CE" w14:textId="77777777" w:rsidR="005A4CCC" w:rsidRPr="005A4CCC" w:rsidRDefault="005A4CCC" w:rsidP="005A4CCC">
      <w:pPr>
        <w:rPr>
          <w:rFonts w:ascii="Calibri" w:hAnsi="Calibri" w:cs="Calibri"/>
        </w:rPr>
      </w:pPr>
    </w:p>
    <w:p w14:paraId="4D3E8622" w14:textId="77777777" w:rsidR="005A4CCC" w:rsidRPr="005A4CCC" w:rsidRDefault="005A4CCC" w:rsidP="005A4CCC">
      <w:pPr>
        <w:rPr>
          <w:rFonts w:ascii="Calibri" w:hAnsi="Calibri" w:cs="Calibri"/>
        </w:rPr>
      </w:pPr>
    </w:p>
    <w:p w14:paraId="619EBF96" w14:textId="77777777" w:rsidR="005A4CCC" w:rsidRPr="005A4CCC" w:rsidRDefault="005A4CCC" w:rsidP="005A4CCC">
      <w:pPr>
        <w:rPr>
          <w:rFonts w:ascii="Calibri" w:hAnsi="Calibri" w:cs="Calibri"/>
        </w:rPr>
      </w:pPr>
    </w:p>
    <w:p w14:paraId="111EF1C2" w14:textId="77777777" w:rsidR="005A4CCC" w:rsidRPr="005A4CCC" w:rsidRDefault="005A4CCC" w:rsidP="005A4CCC">
      <w:pPr>
        <w:rPr>
          <w:rFonts w:ascii="Calibri" w:hAnsi="Calibri" w:cs="Calibri"/>
        </w:rPr>
      </w:pPr>
    </w:p>
    <w:p w14:paraId="461BDD92" w14:textId="77777777" w:rsidR="005A4CCC" w:rsidRPr="005A4CCC" w:rsidRDefault="005A4CCC" w:rsidP="005A4CCC">
      <w:pPr>
        <w:rPr>
          <w:rFonts w:ascii="Calibri" w:hAnsi="Calibri" w:cs="Calibri"/>
        </w:rPr>
      </w:pPr>
    </w:p>
    <w:p w14:paraId="1DF6317C" w14:textId="77777777" w:rsidR="005A4CCC" w:rsidRPr="005A4CCC" w:rsidRDefault="005A4CCC" w:rsidP="005A4CCC">
      <w:pPr>
        <w:rPr>
          <w:rFonts w:ascii="Calibri" w:hAnsi="Calibri" w:cs="Calibri"/>
        </w:rPr>
      </w:pPr>
    </w:p>
    <w:p w14:paraId="729EBC3A" w14:textId="77777777" w:rsidR="005A4CCC" w:rsidRPr="005A4CCC" w:rsidRDefault="005A4CCC" w:rsidP="005A4CCC">
      <w:pPr>
        <w:rPr>
          <w:rFonts w:ascii="Calibri" w:hAnsi="Calibri" w:cs="Calibri"/>
        </w:rPr>
      </w:pPr>
    </w:p>
    <w:p w14:paraId="1C3C48BC" w14:textId="77777777" w:rsidR="005A4CCC" w:rsidRPr="005A4CCC" w:rsidRDefault="005A4CCC" w:rsidP="005A4CCC">
      <w:pPr>
        <w:rPr>
          <w:rFonts w:ascii="Calibri" w:hAnsi="Calibri" w:cs="Calibri"/>
        </w:rPr>
      </w:pPr>
    </w:p>
    <w:p w14:paraId="6E242DE7" w14:textId="77777777" w:rsidR="005A4CCC" w:rsidRPr="005A4CCC" w:rsidRDefault="005A4CCC" w:rsidP="005A4CCC">
      <w:pPr>
        <w:rPr>
          <w:rFonts w:ascii="Calibri" w:hAnsi="Calibri" w:cs="Calibri"/>
        </w:rPr>
      </w:pPr>
    </w:p>
    <w:p w14:paraId="4BF43A27" w14:textId="77777777" w:rsidR="005A4CCC" w:rsidRPr="005A4CCC" w:rsidRDefault="005A4CCC" w:rsidP="005A4CCC">
      <w:pPr>
        <w:rPr>
          <w:rFonts w:ascii="Calibri" w:hAnsi="Calibri" w:cs="Calibri"/>
        </w:rPr>
      </w:pPr>
    </w:p>
    <w:p w14:paraId="7121B803" w14:textId="77777777" w:rsidR="005A4CCC" w:rsidRPr="005A4CCC" w:rsidRDefault="005A4CCC" w:rsidP="005A4CCC">
      <w:pPr>
        <w:rPr>
          <w:rFonts w:ascii="Calibri" w:hAnsi="Calibri" w:cs="Calibri"/>
        </w:rPr>
      </w:pPr>
    </w:p>
    <w:p w14:paraId="6ED148D1" w14:textId="77777777" w:rsidR="005A4CCC" w:rsidRPr="005A4CCC" w:rsidRDefault="005A4CCC" w:rsidP="005A4CCC">
      <w:pPr>
        <w:rPr>
          <w:rFonts w:ascii="Calibri" w:hAnsi="Calibri" w:cs="Calibri"/>
        </w:rPr>
      </w:pPr>
    </w:p>
    <w:p w14:paraId="4A163E37" w14:textId="77777777" w:rsidR="005A4CCC" w:rsidRPr="005A4CCC" w:rsidRDefault="005A4CCC" w:rsidP="005A4CCC">
      <w:pPr>
        <w:rPr>
          <w:rFonts w:ascii="Calibri" w:hAnsi="Calibri" w:cs="Calibri"/>
        </w:rPr>
      </w:pPr>
    </w:p>
    <w:p w14:paraId="6E6ABCB7" w14:textId="77777777" w:rsidR="005A4CCC" w:rsidRPr="005A4CCC" w:rsidRDefault="005A4CCC" w:rsidP="005A4CCC">
      <w:pPr>
        <w:rPr>
          <w:rFonts w:ascii="Calibri" w:hAnsi="Calibri" w:cs="Calibri"/>
        </w:rPr>
      </w:pPr>
    </w:p>
    <w:p w14:paraId="38A943A7" w14:textId="77777777" w:rsidR="005A4CCC" w:rsidRPr="005A4CCC" w:rsidRDefault="005A4CCC" w:rsidP="005A4CCC">
      <w:pPr>
        <w:rPr>
          <w:rFonts w:ascii="Calibri" w:hAnsi="Calibri" w:cs="Calibri"/>
        </w:rPr>
      </w:pPr>
    </w:p>
    <w:p w14:paraId="07A4A639" w14:textId="77777777" w:rsidR="005A4CCC" w:rsidRPr="005A4CCC" w:rsidRDefault="005A4CCC" w:rsidP="005A4CCC">
      <w:pPr>
        <w:rPr>
          <w:rFonts w:ascii="Calibri" w:hAnsi="Calibri" w:cs="Calibri"/>
        </w:rPr>
      </w:pPr>
    </w:p>
    <w:p w14:paraId="7F7AF3C6" w14:textId="77777777" w:rsidR="005A4CCC" w:rsidRPr="005A4CCC" w:rsidRDefault="005A4CCC" w:rsidP="005A4CCC">
      <w:pPr>
        <w:rPr>
          <w:rFonts w:ascii="Calibri" w:hAnsi="Calibri" w:cs="Calibri"/>
        </w:rPr>
      </w:pPr>
    </w:p>
    <w:p w14:paraId="75D13623" w14:textId="77777777" w:rsidR="005A4CCC" w:rsidRPr="005A4CCC" w:rsidRDefault="005A4CCC" w:rsidP="005A4CCC">
      <w:pPr>
        <w:rPr>
          <w:rFonts w:ascii="Calibri" w:hAnsi="Calibri" w:cs="Calibri"/>
        </w:rPr>
      </w:pPr>
    </w:p>
    <w:p w14:paraId="651AA138" w14:textId="77777777" w:rsidR="005A4CCC" w:rsidRDefault="005A4CCC" w:rsidP="005A4CCC">
      <w:pPr>
        <w:rPr>
          <w:rFonts w:ascii="Calibri" w:hAnsi="Calibri" w:cs="Calibri"/>
        </w:rPr>
      </w:pPr>
    </w:p>
    <w:p w14:paraId="44BEB4FC" w14:textId="63320488" w:rsidR="005A4CCC" w:rsidRDefault="005A4CCC" w:rsidP="005A4CCC">
      <w:pPr>
        <w:tabs>
          <w:tab w:val="left" w:pos="12396"/>
        </w:tabs>
        <w:rPr>
          <w:rFonts w:ascii="Calibri" w:hAnsi="Calibri" w:cs="Calibri"/>
        </w:rPr>
      </w:pPr>
      <w:r>
        <w:rPr>
          <w:rFonts w:ascii="Calibri" w:hAnsi="Calibri" w:cs="Calibri"/>
        </w:rPr>
        <w:tab/>
      </w:r>
    </w:p>
    <w:p w14:paraId="32881A03" w14:textId="77777777" w:rsidR="005A4CCC" w:rsidRDefault="005A4CCC" w:rsidP="005A4CCC">
      <w:pPr>
        <w:tabs>
          <w:tab w:val="left" w:pos="12396"/>
        </w:tabs>
        <w:rPr>
          <w:rFonts w:ascii="Calibri" w:hAnsi="Calibri" w:cs="Calibri"/>
        </w:rPr>
      </w:pPr>
    </w:p>
    <w:p w14:paraId="76F99B04" w14:textId="77777777" w:rsidR="005A4CCC" w:rsidRDefault="005A4CCC" w:rsidP="005A4CCC">
      <w:pPr>
        <w:tabs>
          <w:tab w:val="left" w:pos="12396"/>
        </w:tabs>
        <w:rPr>
          <w:rFonts w:ascii="Calibri" w:hAnsi="Calibri" w:cs="Calibri"/>
        </w:rPr>
      </w:pPr>
    </w:p>
    <w:p w14:paraId="4AAC2167" w14:textId="77777777" w:rsidR="005A4CCC" w:rsidRDefault="005A4CCC" w:rsidP="005A4CCC">
      <w:pPr>
        <w:tabs>
          <w:tab w:val="left" w:pos="12396"/>
        </w:tabs>
        <w:rPr>
          <w:rFonts w:ascii="Calibri" w:hAnsi="Calibri" w:cs="Calibri"/>
        </w:rPr>
      </w:pPr>
    </w:p>
    <w:p w14:paraId="54EC55FB" w14:textId="77777777" w:rsidR="005A4CCC" w:rsidRDefault="005A4CCC" w:rsidP="005A4CCC">
      <w:pPr>
        <w:tabs>
          <w:tab w:val="left" w:pos="12396"/>
        </w:tabs>
        <w:rPr>
          <w:rFonts w:ascii="Calibri" w:hAnsi="Calibri" w:cs="Calibri"/>
        </w:rPr>
        <w:sectPr w:rsidR="005A4CCC" w:rsidSect="00B61F61">
          <w:pgSz w:w="16838" w:h="11906" w:orient="landscape"/>
          <w:pgMar w:top="1134" w:right="1440" w:bottom="1134" w:left="1440" w:header="720" w:footer="720" w:gutter="0"/>
          <w:cols w:space="720"/>
          <w:docGrid w:linePitch="600" w:charSpace="32768"/>
        </w:sectPr>
      </w:pPr>
    </w:p>
    <w:p w14:paraId="5B9C7C02" w14:textId="224AE08A" w:rsidR="005A4CCC" w:rsidRDefault="005A4CCC" w:rsidP="005A4CCC">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w:t>
      </w:r>
      <w:r>
        <w:rPr>
          <w:rFonts w:ascii="Calibri" w:hAnsi="Calibri" w:cs="Calibri"/>
        </w:rPr>
        <w:t>veedores</w:t>
      </w:r>
      <w:r w:rsidRPr="00B61F61">
        <w:rPr>
          <w:rFonts w:ascii="Calibri" w:hAnsi="Calibri" w:cs="Calibri"/>
        </w:rPr>
        <w:t xml:space="preserve"> y permite su búsqueda y selección. Esta forma es típicamente utilizada en sistemas de gestión de inventario para ayudar a los usuarios a encontrar y seleccionar pro</w:t>
      </w:r>
      <w:r>
        <w:rPr>
          <w:rFonts w:ascii="Calibri" w:hAnsi="Calibri" w:cs="Calibri"/>
        </w:rPr>
        <w:t>veedores</w:t>
      </w:r>
      <w:r w:rsidRPr="00B61F61">
        <w:rPr>
          <w:rFonts w:ascii="Calibri" w:hAnsi="Calibri" w:cs="Calibri"/>
        </w:rPr>
        <w:t xml:space="preserve"> rápidamente.</w:t>
      </w:r>
    </w:p>
    <w:p w14:paraId="1D4E4A9F" w14:textId="77777777" w:rsidR="005A4CCC" w:rsidRPr="00B61F61" w:rsidRDefault="005A4CCC" w:rsidP="005A4CCC">
      <w:pPr>
        <w:tabs>
          <w:tab w:val="left" w:pos="10620"/>
        </w:tabs>
        <w:jc w:val="both"/>
        <w:rPr>
          <w:rFonts w:ascii="Calibri" w:hAnsi="Calibri" w:cs="Calibri"/>
        </w:rPr>
      </w:pPr>
    </w:p>
    <w:p w14:paraId="5F916CD5"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Elementos Clave</w:t>
      </w:r>
    </w:p>
    <w:p w14:paraId="6909149F" w14:textId="0C37F1CF"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w:t>
      </w:r>
      <w:r>
        <w:rPr>
          <w:rFonts w:ascii="Calibri" w:hAnsi="Calibri" w:cs="Calibri"/>
        </w:rPr>
        <w:t>veedores</w:t>
      </w:r>
      <w:r w:rsidRPr="00B61F61">
        <w:rPr>
          <w:rFonts w:ascii="Calibri" w:hAnsi="Calibri" w:cs="Calibri"/>
        </w:rPr>
        <w:t>.</w:t>
      </w:r>
    </w:p>
    <w:p w14:paraId="1C691186" w14:textId="77777777"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5D1FB87" w14:textId="77777777"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3AB2635" w14:textId="083D7F2C"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Botón para iniciar la búsqueda de pro</w:t>
      </w:r>
      <w:r>
        <w:rPr>
          <w:rFonts w:ascii="Calibri" w:hAnsi="Calibri" w:cs="Calibri"/>
        </w:rPr>
        <w:t>veedores</w:t>
      </w:r>
      <w:r w:rsidRPr="00B61F61">
        <w:rPr>
          <w:rFonts w:ascii="Calibri" w:hAnsi="Calibri" w:cs="Calibri"/>
        </w:rPr>
        <w:t>.</w:t>
      </w:r>
    </w:p>
    <w:p w14:paraId="37E5B9FD" w14:textId="77777777" w:rsidR="005A4CCC" w:rsidRPr="00B61F61" w:rsidRDefault="005A4CCC" w:rsidP="005A4CCC">
      <w:pPr>
        <w:tabs>
          <w:tab w:val="left" w:pos="10620"/>
        </w:tabs>
        <w:ind w:left="720"/>
        <w:jc w:val="both"/>
        <w:rPr>
          <w:rFonts w:ascii="Calibri" w:hAnsi="Calibri" w:cs="Calibri"/>
        </w:rPr>
      </w:pPr>
    </w:p>
    <w:p w14:paraId="031CE69F"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Funcionalidades</w:t>
      </w:r>
    </w:p>
    <w:p w14:paraId="06C80EB9" w14:textId="71333102"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una lista completa de pro</w:t>
      </w:r>
      <w:r>
        <w:rPr>
          <w:rFonts w:ascii="Calibri" w:hAnsi="Calibri" w:cs="Calibri"/>
        </w:rPr>
        <w:t>veedores</w:t>
      </w:r>
      <w:r w:rsidRPr="00B61F61">
        <w:rPr>
          <w:rFonts w:ascii="Calibri" w:hAnsi="Calibri" w:cs="Calibri"/>
        </w:rPr>
        <w:t xml:space="preserve"> existentes en la base de datos.</w:t>
      </w:r>
    </w:p>
    <w:p w14:paraId="43E98216" w14:textId="0A9764A7"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búsqueda de pro</w:t>
      </w:r>
      <w:r w:rsidR="002E1210">
        <w:rPr>
          <w:rFonts w:ascii="Calibri" w:hAnsi="Calibri" w:cs="Calibri"/>
        </w:rPr>
        <w:t>veedores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70305D46" w14:textId="3DC856CD"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Filtrar la lista de pro</w:t>
      </w:r>
      <w:r w:rsidR="009172B6">
        <w:rPr>
          <w:rFonts w:ascii="Calibri" w:hAnsi="Calibri" w:cs="Calibri"/>
        </w:rPr>
        <w:t>veedores</w:t>
      </w:r>
      <w:r w:rsidRPr="00B61F61">
        <w:rPr>
          <w:rFonts w:ascii="Calibri" w:hAnsi="Calibri" w:cs="Calibri"/>
        </w:rPr>
        <w:t xml:space="preserve"> en tiempo real según el criterio de búsqueda seleccionado.</w:t>
      </w:r>
    </w:p>
    <w:p w14:paraId="0A772871" w14:textId="1D07AD88"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información detallada de cada pro</w:t>
      </w:r>
      <w:r w:rsidR="009172B6">
        <w:rPr>
          <w:rFonts w:ascii="Calibri" w:hAnsi="Calibri" w:cs="Calibri"/>
        </w:rPr>
        <w:t>veedor</w:t>
      </w:r>
      <w:r w:rsidRPr="00B61F61">
        <w:rPr>
          <w:rFonts w:ascii="Calibri" w:hAnsi="Calibri" w:cs="Calibri"/>
        </w:rPr>
        <w:t xml:space="preserve"> en la tabla.</w:t>
      </w:r>
    </w:p>
    <w:p w14:paraId="18571AA5" w14:textId="1076D441"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selección de un pr</w:t>
      </w:r>
      <w:r w:rsidR="009172B6">
        <w:rPr>
          <w:rFonts w:ascii="Calibri" w:hAnsi="Calibri" w:cs="Calibri"/>
        </w:rPr>
        <w:t xml:space="preserve">oveedor </w:t>
      </w:r>
      <w:r w:rsidRPr="00B61F61">
        <w:rPr>
          <w:rFonts w:ascii="Calibri" w:hAnsi="Calibri" w:cs="Calibri"/>
        </w:rPr>
        <w:t>haciendo doble clic en él.</w:t>
      </w:r>
    </w:p>
    <w:p w14:paraId="60A5EA21" w14:textId="5FFBEB8A"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Formatear visualmente la columna de estado de los pro</w:t>
      </w:r>
      <w:r w:rsidR="009172B6">
        <w:rPr>
          <w:rFonts w:ascii="Calibri" w:hAnsi="Calibri" w:cs="Calibri"/>
        </w:rPr>
        <w:t>veedore</w:t>
      </w:r>
      <w:r w:rsidRPr="00B61F61">
        <w:rPr>
          <w:rFonts w:ascii="Calibri" w:hAnsi="Calibri" w:cs="Calibri"/>
        </w:rPr>
        <w:t>s (activo/no activo).</w:t>
      </w:r>
    </w:p>
    <w:p w14:paraId="0F2D1D41" w14:textId="77777777" w:rsidR="005A4CCC" w:rsidRDefault="005A4CCC" w:rsidP="005A4CCC">
      <w:pPr>
        <w:tabs>
          <w:tab w:val="left" w:pos="10620"/>
        </w:tabs>
        <w:jc w:val="both"/>
        <w:rPr>
          <w:rFonts w:ascii="Calibri" w:hAnsi="Calibri" w:cs="Calibri"/>
        </w:rPr>
      </w:pPr>
    </w:p>
    <w:p w14:paraId="50C7FDAF" w14:textId="77777777" w:rsidR="005A4CCC" w:rsidRDefault="005A4CCC" w:rsidP="005A4CCC">
      <w:pPr>
        <w:tabs>
          <w:tab w:val="left" w:pos="10620"/>
        </w:tabs>
        <w:jc w:val="both"/>
        <w:rPr>
          <w:rFonts w:ascii="Calibri" w:hAnsi="Calibri" w:cs="Calibri"/>
          <w:b/>
          <w:bCs/>
        </w:rPr>
      </w:pPr>
      <w:r w:rsidRPr="00B61F61">
        <w:rPr>
          <w:rFonts w:ascii="Calibri" w:hAnsi="Calibri" w:cs="Calibri"/>
          <w:b/>
          <w:bCs/>
        </w:rPr>
        <w:t>Consideraciones de Diseño</w:t>
      </w:r>
    </w:p>
    <w:p w14:paraId="724AE57D"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3E52D59C"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0AD99C6A"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595240B5"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 proveedores.</w:t>
      </w:r>
    </w:p>
    <w:p w14:paraId="4389546B"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Inicialización Automática: Carga la lista de proveedores y configura el ComboBox al cargar la ventana, asegurando que esté listo para usar inmediatamente.</w:t>
      </w:r>
    </w:p>
    <w:p w14:paraId="3EC6F8FD" w14:textId="77777777" w:rsidR="009E3742" w:rsidRPr="00B61F61" w:rsidRDefault="009E3742" w:rsidP="005A4CCC">
      <w:pPr>
        <w:tabs>
          <w:tab w:val="left" w:pos="10620"/>
        </w:tabs>
        <w:jc w:val="both"/>
        <w:rPr>
          <w:rFonts w:ascii="Calibri" w:hAnsi="Calibri" w:cs="Calibri"/>
          <w:b/>
          <w:bCs/>
        </w:rPr>
      </w:pPr>
    </w:p>
    <w:p w14:paraId="7951DF31" w14:textId="77777777" w:rsidR="005A4CCC" w:rsidRDefault="005A4CCC" w:rsidP="005A4CCC">
      <w:pPr>
        <w:tabs>
          <w:tab w:val="left" w:pos="12396"/>
        </w:tabs>
        <w:rPr>
          <w:rFonts w:ascii="Calibri" w:hAnsi="Calibri" w:cs="Calibri"/>
        </w:rPr>
      </w:pPr>
    </w:p>
    <w:p w14:paraId="4F863271" w14:textId="77777777" w:rsidR="009172B6" w:rsidRPr="009172B6" w:rsidRDefault="009172B6" w:rsidP="009172B6">
      <w:pPr>
        <w:rPr>
          <w:rFonts w:ascii="Calibri" w:hAnsi="Calibri" w:cs="Calibri"/>
        </w:rPr>
      </w:pPr>
    </w:p>
    <w:p w14:paraId="300F3C7D" w14:textId="77777777" w:rsidR="009172B6" w:rsidRPr="009172B6" w:rsidRDefault="009172B6" w:rsidP="009172B6">
      <w:pPr>
        <w:rPr>
          <w:rFonts w:ascii="Calibri" w:hAnsi="Calibri" w:cs="Calibri"/>
        </w:rPr>
      </w:pPr>
    </w:p>
    <w:p w14:paraId="609FD795" w14:textId="77777777" w:rsidR="009172B6" w:rsidRPr="009172B6" w:rsidRDefault="009172B6" w:rsidP="009172B6">
      <w:pPr>
        <w:rPr>
          <w:rFonts w:ascii="Calibri" w:hAnsi="Calibri" w:cs="Calibri"/>
        </w:rPr>
      </w:pPr>
    </w:p>
    <w:p w14:paraId="7940D3FC" w14:textId="77777777" w:rsidR="009172B6" w:rsidRPr="009172B6" w:rsidRDefault="009172B6" w:rsidP="009172B6">
      <w:pPr>
        <w:rPr>
          <w:rFonts w:ascii="Calibri" w:hAnsi="Calibri" w:cs="Calibri"/>
        </w:rPr>
      </w:pPr>
    </w:p>
    <w:p w14:paraId="018CA143" w14:textId="77777777" w:rsidR="009172B6" w:rsidRPr="009172B6" w:rsidRDefault="009172B6" w:rsidP="009172B6">
      <w:pPr>
        <w:rPr>
          <w:rFonts w:ascii="Calibri" w:hAnsi="Calibri" w:cs="Calibri"/>
        </w:rPr>
      </w:pPr>
    </w:p>
    <w:p w14:paraId="798DEF13" w14:textId="77777777" w:rsidR="009172B6" w:rsidRPr="009172B6" w:rsidRDefault="009172B6" w:rsidP="009172B6">
      <w:pPr>
        <w:rPr>
          <w:rFonts w:ascii="Calibri" w:hAnsi="Calibri" w:cs="Calibri"/>
        </w:rPr>
      </w:pPr>
    </w:p>
    <w:p w14:paraId="51C32DEC" w14:textId="77777777" w:rsidR="009172B6" w:rsidRPr="009172B6" w:rsidRDefault="009172B6" w:rsidP="009172B6">
      <w:pPr>
        <w:rPr>
          <w:rFonts w:ascii="Calibri" w:hAnsi="Calibri" w:cs="Calibri"/>
        </w:rPr>
      </w:pPr>
    </w:p>
    <w:p w14:paraId="031CB400" w14:textId="77777777" w:rsidR="009172B6" w:rsidRPr="009172B6" w:rsidRDefault="009172B6" w:rsidP="009172B6">
      <w:pPr>
        <w:rPr>
          <w:rFonts w:ascii="Calibri" w:hAnsi="Calibri" w:cs="Calibri"/>
        </w:rPr>
      </w:pPr>
    </w:p>
    <w:p w14:paraId="3CBBF786" w14:textId="77777777" w:rsidR="009172B6" w:rsidRPr="009172B6" w:rsidRDefault="009172B6" w:rsidP="009172B6">
      <w:pPr>
        <w:rPr>
          <w:rFonts w:ascii="Calibri" w:hAnsi="Calibri" w:cs="Calibri"/>
        </w:rPr>
      </w:pPr>
    </w:p>
    <w:p w14:paraId="18E7D325" w14:textId="77777777" w:rsidR="009172B6" w:rsidRPr="009172B6" w:rsidRDefault="009172B6" w:rsidP="009172B6">
      <w:pPr>
        <w:rPr>
          <w:rFonts w:ascii="Calibri" w:hAnsi="Calibri" w:cs="Calibri"/>
        </w:rPr>
      </w:pPr>
    </w:p>
    <w:p w14:paraId="48C1AF2E" w14:textId="77777777" w:rsidR="009172B6" w:rsidRPr="009172B6" w:rsidRDefault="009172B6" w:rsidP="009172B6">
      <w:pPr>
        <w:rPr>
          <w:rFonts w:ascii="Calibri" w:hAnsi="Calibri" w:cs="Calibri"/>
        </w:rPr>
      </w:pPr>
    </w:p>
    <w:p w14:paraId="0E93A23A" w14:textId="77777777" w:rsidR="009172B6" w:rsidRPr="009172B6" w:rsidRDefault="009172B6" w:rsidP="009172B6">
      <w:pPr>
        <w:rPr>
          <w:rFonts w:ascii="Calibri" w:hAnsi="Calibri" w:cs="Calibri"/>
        </w:rPr>
      </w:pPr>
    </w:p>
    <w:p w14:paraId="6CD057B4" w14:textId="77777777" w:rsidR="009172B6" w:rsidRPr="009172B6" w:rsidRDefault="009172B6" w:rsidP="009172B6">
      <w:pPr>
        <w:rPr>
          <w:rFonts w:ascii="Calibri" w:hAnsi="Calibri" w:cs="Calibri"/>
        </w:rPr>
      </w:pPr>
    </w:p>
    <w:p w14:paraId="386F5556" w14:textId="77777777" w:rsidR="009172B6" w:rsidRDefault="009172B6" w:rsidP="009E3742">
      <w:pPr>
        <w:rPr>
          <w:rFonts w:ascii="Calibri" w:hAnsi="Calibri" w:cs="Calibri"/>
        </w:rPr>
      </w:pPr>
    </w:p>
    <w:p w14:paraId="33409AF0" w14:textId="77777777" w:rsidR="009172B6" w:rsidRDefault="009172B6" w:rsidP="009172B6">
      <w:pPr>
        <w:jc w:val="center"/>
        <w:rPr>
          <w:rFonts w:ascii="Calibri" w:hAnsi="Calibri" w:cs="Calibri"/>
        </w:rPr>
        <w:sectPr w:rsidR="009172B6" w:rsidSect="005A4CCC">
          <w:pgSz w:w="11906" w:h="16838"/>
          <w:pgMar w:top="1440" w:right="1134" w:bottom="1440" w:left="1134" w:header="720" w:footer="720" w:gutter="0"/>
          <w:cols w:space="720"/>
          <w:docGrid w:linePitch="600" w:charSpace="32768"/>
        </w:sectPr>
      </w:pPr>
    </w:p>
    <w:p w14:paraId="309BF6FB" w14:textId="78795191" w:rsidR="009172B6" w:rsidRDefault="009172B6" w:rsidP="009172B6">
      <w:pPr>
        <w:pStyle w:val="Ttulo4"/>
        <w:numPr>
          <w:ilvl w:val="0"/>
          <w:numId w:val="0"/>
        </w:numPr>
        <w:ind w:left="1148"/>
        <w:jc w:val="center"/>
        <w:rPr>
          <w:rFonts w:ascii="Calibri" w:hAnsi="Calibri" w:cs="Calibri"/>
        </w:rPr>
      </w:pPr>
      <w:bookmarkStart w:id="124" w:name="_Toc187794282"/>
      <w:r w:rsidRPr="00F26727">
        <w:rPr>
          <w:rFonts w:ascii="Calibri" w:hAnsi="Calibri" w:cs="Calibri"/>
        </w:rPr>
        <w:lastRenderedPageBreak/>
        <w:t>Diseño de la ventan</w:t>
      </w:r>
      <w:r>
        <w:rPr>
          <w:rFonts w:ascii="Calibri" w:hAnsi="Calibri" w:cs="Calibri"/>
        </w:rPr>
        <w:t>a Modal Transport</w:t>
      </w:r>
      <w:r w:rsidR="00C12CA6">
        <w:rPr>
          <w:rFonts w:ascii="Calibri" w:hAnsi="Calibri" w:cs="Calibri"/>
        </w:rPr>
        <w:t>istas</w:t>
      </w:r>
      <w:bookmarkEnd w:id="124"/>
    </w:p>
    <w:p w14:paraId="3057CC2D" w14:textId="2F47C84F" w:rsidR="009172B6" w:rsidRDefault="009172B6" w:rsidP="009172B6">
      <w:pPr>
        <w:jc w:val="center"/>
        <w:rPr>
          <w:rFonts w:ascii="Calibri" w:hAnsi="Calibri" w:cs="Calibri"/>
        </w:rPr>
      </w:pPr>
      <w:r>
        <w:rPr>
          <w:noProof/>
        </w:rPr>
        <w:drawing>
          <wp:anchor distT="0" distB="0" distL="114300" distR="114300" simplePos="0" relativeHeight="251724800" behindDoc="0" locked="0" layoutInCell="1" allowOverlap="1" wp14:anchorId="242A14BF" wp14:editId="3897BA0C">
            <wp:simplePos x="2125980" y="944880"/>
            <wp:positionH relativeFrom="margin">
              <wp:align>center</wp:align>
            </wp:positionH>
            <wp:positionV relativeFrom="margin">
              <wp:align>center</wp:align>
            </wp:positionV>
            <wp:extent cx="6446520" cy="3970020"/>
            <wp:effectExtent l="0" t="0" r="0" b="0"/>
            <wp:wrapSquare wrapText="bothSides"/>
            <wp:docPr id="38207855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8551" name="Imagen 6"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652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CE563" w14:textId="77777777" w:rsidR="009172B6" w:rsidRPr="009172B6" w:rsidRDefault="009172B6" w:rsidP="009172B6">
      <w:pPr>
        <w:rPr>
          <w:rFonts w:ascii="Calibri" w:hAnsi="Calibri" w:cs="Calibri"/>
        </w:rPr>
      </w:pPr>
    </w:p>
    <w:p w14:paraId="58CF92FB" w14:textId="77777777" w:rsidR="009172B6" w:rsidRPr="009172B6" w:rsidRDefault="009172B6" w:rsidP="009172B6">
      <w:pPr>
        <w:rPr>
          <w:rFonts w:ascii="Calibri" w:hAnsi="Calibri" w:cs="Calibri"/>
        </w:rPr>
      </w:pPr>
    </w:p>
    <w:p w14:paraId="62FB8766" w14:textId="77777777" w:rsidR="009172B6" w:rsidRPr="009172B6" w:rsidRDefault="009172B6" w:rsidP="009172B6">
      <w:pPr>
        <w:rPr>
          <w:rFonts w:ascii="Calibri" w:hAnsi="Calibri" w:cs="Calibri"/>
        </w:rPr>
      </w:pPr>
    </w:p>
    <w:p w14:paraId="494D05CE" w14:textId="77777777" w:rsidR="009172B6" w:rsidRPr="009172B6" w:rsidRDefault="009172B6" w:rsidP="009172B6">
      <w:pPr>
        <w:rPr>
          <w:rFonts w:ascii="Calibri" w:hAnsi="Calibri" w:cs="Calibri"/>
        </w:rPr>
      </w:pPr>
    </w:p>
    <w:p w14:paraId="1D00FDD5" w14:textId="77777777" w:rsidR="009172B6" w:rsidRPr="009172B6" w:rsidRDefault="009172B6" w:rsidP="009172B6">
      <w:pPr>
        <w:rPr>
          <w:rFonts w:ascii="Calibri" w:hAnsi="Calibri" w:cs="Calibri"/>
        </w:rPr>
      </w:pPr>
    </w:p>
    <w:p w14:paraId="5EE7DCE6" w14:textId="77777777" w:rsidR="009172B6" w:rsidRPr="009172B6" w:rsidRDefault="009172B6" w:rsidP="009172B6">
      <w:pPr>
        <w:rPr>
          <w:rFonts w:ascii="Calibri" w:hAnsi="Calibri" w:cs="Calibri"/>
        </w:rPr>
      </w:pPr>
    </w:p>
    <w:p w14:paraId="5A33F60C" w14:textId="77777777" w:rsidR="009172B6" w:rsidRPr="009172B6" w:rsidRDefault="009172B6" w:rsidP="009172B6">
      <w:pPr>
        <w:rPr>
          <w:rFonts w:ascii="Calibri" w:hAnsi="Calibri" w:cs="Calibri"/>
        </w:rPr>
      </w:pPr>
    </w:p>
    <w:p w14:paraId="575DA1DA" w14:textId="77777777" w:rsidR="009172B6" w:rsidRPr="009172B6" w:rsidRDefault="009172B6" w:rsidP="009172B6">
      <w:pPr>
        <w:rPr>
          <w:rFonts w:ascii="Calibri" w:hAnsi="Calibri" w:cs="Calibri"/>
        </w:rPr>
      </w:pPr>
    </w:p>
    <w:p w14:paraId="1279B32C" w14:textId="77777777" w:rsidR="009172B6" w:rsidRPr="009172B6" w:rsidRDefault="009172B6" w:rsidP="009172B6">
      <w:pPr>
        <w:rPr>
          <w:rFonts w:ascii="Calibri" w:hAnsi="Calibri" w:cs="Calibri"/>
        </w:rPr>
      </w:pPr>
    </w:p>
    <w:p w14:paraId="34D7D779" w14:textId="77777777" w:rsidR="009172B6" w:rsidRPr="009172B6" w:rsidRDefault="009172B6" w:rsidP="009172B6">
      <w:pPr>
        <w:rPr>
          <w:rFonts w:ascii="Calibri" w:hAnsi="Calibri" w:cs="Calibri"/>
        </w:rPr>
      </w:pPr>
    </w:p>
    <w:p w14:paraId="4D54B3A1" w14:textId="77777777" w:rsidR="009172B6" w:rsidRPr="009172B6" w:rsidRDefault="009172B6" w:rsidP="009172B6">
      <w:pPr>
        <w:rPr>
          <w:rFonts w:ascii="Calibri" w:hAnsi="Calibri" w:cs="Calibri"/>
        </w:rPr>
      </w:pPr>
    </w:p>
    <w:p w14:paraId="4037D19A" w14:textId="77777777" w:rsidR="009172B6" w:rsidRPr="009172B6" w:rsidRDefault="009172B6" w:rsidP="009172B6">
      <w:pPr>
        <w:rPr>
          <w:rFonts w:ascii="Calibri" w:hAnsi="Calibri" w:cs="Calibri"/>
        </w:rPr>
      </w:pPr>
    </w:p>
    <w:p w14:paraId="5E40CEC6" w14:textId="77777777" w:rsidR="009172B6" w:rsidRPr="009172B6" w:rsidRDefault="009172B6" w:rsidP="009172B6">
      <w:pPr>
        <w:rPr>
          <w:rFonts w:ascii="Calibri" w:hAnsi="Calibri" w:cs="Calibri"/>
        </w:rPr>
      </w:pPr>
    </w:p>
    <w:p w14:paraId="56E1C8C0" w14:textId="77777777" w:rsidR="009172B6" w:rsidRPr="009172B6" w:rsidRDefault="009172B6" w:rsidP="009172B6">
      <w:pPr>
        <w:rPr>
          <w:rFonts w:ascii="Calibri" w:hAnsi="Calibri" w:cs="Calibri"/>
        </w:rPr>
      </w:pPr>
    </w:p>
    <w:p w14:paraId="49AA1C6B" w14:textId="77777777" w:rsidR="009172B6" w:rsidRPr="009172B6" w:rsidRDefault="009172B6" w:rsidP="009172B6">
      <w:pPr>
        <w:rPr>
          <w:rFonts w:ascii="Calibri" w:hAnsi="Calibri" w:cs="Calibri"/>
        </w:rPr>
      </w:pPr>
    </w:p>
    <w:p w14:paraId="123CCD76" w14:textId="77777777" w:rsidR="009172B6" w:rsidRPr="009172B6" w:rsidRDefault="009172B6" w:rsidP="009172B6">
      <w:pPr>
        <w:rPr>
          <w:rFonts w:ascii="Calibri" w:hAnsi="Calibri" w:cs="Calibri"/>
        </w:rPr>
      </w:pPr>
    </w:p>
    <w:p w14:paraId="208907D9" w14:textId="77777777" w:rsidR="009172B6" w:rsidRPr="009172B6" w:rsidRDefault="009172B6" w:rsidP="009172B6">
      <w:pPr>
        <w:rPr>
          <w:rFonts w:ascii="Calibri" w:hAnsi="Calibri" w:cs="Calibri"/>
        </w:rPr>
      </w:pPr>
    </w:p>
    <w:p w14:paraId="2385921C" w14:textId="77777777" w:rsidR="009172B6" w:rsidRPr="009172B6" w:rsidRDefault="009172B6" w:rsidP="009172B6">
      <w:pPr>
        <w:rPr>
          <w:rFonts w:ascii="Calibri" w:hAnsi="Calibri" w:cs="Calibri"/>
        </w:rPr>
      </w:pPr>
    </w:p>
    <w:p w14:paraId="632F6B1C" w14:textId="77777777" w:rsidR="009172B6" w:rsidRPr="009172B6" w:rsidRDefault="009172B6" w:rsidP="009172B6">
      <w:pPr>
        <w:rPr>
          <w:rFonts w:ascii="Calibri" w:hAnsi="Calibri" w:cs="Calibri"/>
        </w:rPr>
      </w:pPr>
    </w:p>
    <w:p w14:paraId="32264266" w14:textId="77777777" w:rsidR="009172B6" w:rsidRPr="009172B6" w:rsidRDefault="009172B6" w:rsidP="009172B6">
      <w:pPr>
        <w:rPr>
          <w:rFonts w:ascii="Calibri" w:hAnsi="Calibri" w:cs="Calibri"/>
        </w:rPr>
      </w:pPr>
    </w:p>
    <w:p w14:paraId="7A09FEF8" w14:textId="77777777" w:rsidR="009172B6" w:rsidRPr="009172B6" w:rsidRDefault="009172B6" w:rsidP="009172B6">
      <w:pPr>
        <w:rPr>
          <w:rFonts w:ascii="Calibri" w:hAnsi="Calibri" w:cs="Calibri"/>
        </w:rPr>
      </w:pPr>
    </w:p>
    <w:p w14:paraId="22A13442" w14:textId="77777777" w:rsidR="009172B6" w:rsidRPr="009172B6" w:rsidRDefault="009172B6" w:rsidP="009172B6">
      <w:pPr>
        <w:rPr>
          <w:rFonts w:ascii="Calibri" w:hAnsi="Calibri" w:cs="Calibri"/>
        </w:rPr>
      </w:pPr>
    </w:p>
    <w:p w14:paraId="5216A4BC" w14:textId="77777777" w:rsidR="009172B6" w:rsidRPr="009172B6" w:rsidRDefault="009172B6" w:rsidP="009172B6">
      <w:pPr>
        <w:rPr>
          <w:rFonts w:ascii="Calibri" w:hAnsi="Calibri" w:cs="Calibri"/>
        </w:rPr>
      </w:pPr>
    </w:p>
    <w:p w14:paraId="192AA632" w14:textId="77777777" w:rsidR="009172B6" w:rsidRPr="009172B6" w:rsidRDefault="009172B6" w:rsidP="009172B6">
      <w:pPr>
        <w:rPr>
          <w:rFonts w:ascii="Calibri" w:hAnsi="Calibri" w:cs="Calibri"/>
        </w:rPr>
      </w:pPr>
    </w:p>
    <w:p w14:paraId="0D12E27E" w14:textId="77777777" w:rsidR="009172B6" w:rsidRDefault="009172B6" w:rsidP="009172B6">
      <w:pPr>
        <w:rPr>
          <w:rFonts w:ascii="Calibri" w:hAnsi="Calibri" w:cs="Calibri"/>
        </w:rPr>
      </w:pPr>
    </w:p>
    <w:p w14:paraId="762D5502" w14:textId="77777777" w:rsidR="009172B6" w:rsidRDefault="009172B6" w:rsidP="009172B6">
      <w:pPr>
        <w:rPr>
          <w:rFonts w:ascii="Calibri" w:hAnsi="Calibri" w:cs="Calibri"/>
        </w:rPr>
      </w:pPr>
    </w:p>
    <w:p w14:paraId="13A8E097" w14:textId="77777777" w:rsidR="009172B6" w:rsidRDefault="009172B6" w:rsidP="009172B6">
      <w:pPr>
        <w:rPr>
          <w:rFonts w:ascii="Calibri" w:hAnsi="Calibri" w:cs="Calibri"/>
        </w:rPr>
      </w:pPr>
    </w:p>
    <w:p w14:paraId="75F3E94B" w14:textId="77777777" w:rsidR="009172B6" w:rsidRDefault="009172B6" w:rsidP="009172B6">
      <w:pPr>
        <w:rPr>
          <w:rFonts w:ascii="Calibri" w:hAnsi="Calibri" w:cs="Calibri"/>
        </w:rPr>
      </w:pPr>
    </w:p>
    <w:p w14:paraId="2BCA25D2" w14:textId="77777777" w:rsidR="009172B6" w:rsidRDefault="009172B6" w:rsidP="009172B6">
      <w:pPr>
        <w:rPr>
          <w:rFonts w:ascii="Calibri" w:hAnsi="Calibri" w:cs="Calibri"/>
        </w:rPr>
        <w:sectPr w:rsidR="009172B6" w:rsidSect="009172B6">
          <w:pgSz w:w="16838" w:h="11906" w:orient="landscape"/>
          <w:pgMar w:top="1134" w:right="1440" w:bottom="1134" w:left="1440" w:header="720" w:footer="720" w:gutter="0"/>
          <w:cols w:space="720"/>
          <w:docGrid w:linePitch="600" w:charSpace="32768"/>
        </w:sectPr>
      </w:pPr>
    </w:p>
    <w:p w14:paraId="0519ADDA" w14:textId="71530F5D" w:rsidR="009172B6" w:rsidRDefault="009172B6" w:rsidP="009172B6">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sidR="002E1210">
        <w:rPr>
          <w:rFonts w:ascii="Calibri" w:hAnsi="Calibri" w:cs="Calibri"/>
        </w:rPr>
        <w:t>transportista</w:t>
      </w:r>
      <w:r w:rsidR="00FE052F">
        <w:rPr>
          <w:rFonts w:ascii="Calibri" w:hAnsi="Calibri" w:cs="Calibri"/>
        </w:rPr>
        <w:t>s</w:t>
      </w:r>
      <w:r w:rsidR="002E1210">
        <w:rPr>
          <w:rFonts w:ascii="Calibri" w:hAnsi="Calibri" w:cs="Calibri"/>
        </w:rPr>
        <w:t xml:space="preserve"> </w:t>
      </w:r>
      <w:r w:rsidRPr="00B61F61">
        <w:rPr>
          <w:rFonts w:ascii="Calibri" w:hAnsi="Calibri" w:cs="Calibri"/>
        </w:rPr>
        <w:t xml:space="preserve">y permite su búsqueda y selección. Esta forma es típicamente utilizada en sistemas de gestión de inventario para ayudar a los usuarios a encontrar y seleccionar </w:t>
      </w:r>
      <w:r w:rsidR="002E1210">
        <w:rPr>
          <w:rFonts w:ascii="Calibri" w:hAnsi="Calibri" w:cs="Calibri"/>
        </w:rPr>
        <w:t>transportista</w:t>
      </w:r>
      <w:r w:rsidR="00FE052F">
        <w:rPr>
          <w:rFonts w:ascii="Calibri" w:hAnsi="Calibri" w:cs="Calibri"/>
        </w:rPr>
        <w:t>s</w:t>
      </w:r>
      <w:r w:rsidRPr="00B61F61">
        <w:rPr>
          <w:rFonts w:ascii="Calibri" w:hAnsi="Calibri" w:cs="Calibri"/>
        </w:rPr>
        <w:t xml:space="preserve"> rápidamente.</w:t>
      </w:r>
    </w:p>
    <w:p w14:paraId="452F3F64" w14:textId="77777777" w:rsidR="009172B6" w:rsidRPr="00B61F61" w:rsidRDefault="009172B6" w:rsidP="009172B6">
      <w:pPr>
        <w:tabs>
          <w:tab w:val="left" w:pos="10620"/>
        </w:tabs>
        <w:jc w:val="both"/>
        <w:rPr>
          <w:rFonts w:ascii="Calibri" w:hAnsi="Calibri" w:cs="Calibri"/>
        </w:rPr>
      </w:pPr>
    </w:p>
    <w:p w14:paraId="409FA5D6"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Elementos Clave</w:t>
      </w:r>
    </w:p>
    <w:p w14:paraId="47A9D9A9" w14:textId="707A198F"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sidR="002E1210">
        <w:rPr>
          <w:rFonts w:ascii="Calibri" w:hAnsi="Calibri" w:cs="Calibri"/>
        </w:rPr>
        <w:t>transportistas</w:t>
      </w:r>
      <w:r w:rsidRPr="00B61F61">
        <w:rPr>
          <w:rFonts w:ascii="Calibri" w:hAnsi="Calibri" w:cs="Calibri"/>
        </w:rPr>
        <w:t>.</w:t>
      </w:r>
    </w:p>
    <w:p w14:paraId="5A0FF6D8" w14:textId="77777777"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317D9D21" w14:textId="77777777"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3B01BA9A" w14:textId="4966AE8A"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 xml:space="preserve">Botón para iniciar la búsqueda de </w:t>
      </w:r>
      <w:r w:rsidR="002E1210">
        <w:rPr>
          <w:rFonts w:ascii="Calibri" w:hAnsi="Calibri" w:cs="Calibri"/>
        </w:rPr>
        <w:t>transportistas</w:t>
      </w:r>
      <w:r w:rsidRPr="00B61F61">
        <w:rPr>
          <w:rFonts w:ascii="Calibri" w:hAnsi="Calibri" w:cs="Calibri"/>
        </w:rPr>
        <w:t>.</w:t>
      </w:r>
    </w:p>
    <w:p w14:paraId="4C6087F3" w14:textId="77777777" w:rsidR="009172B6" w:rsidRPr="00B61F61" w:rsidRDefault="009172B6" w:rsidP="009172B6">
      <w:pPr>
        <w:tabs>
          <w:tab w:val="left" w:pos="10620"/>
        </w:tabs>
        <w:ind w:left="720"/>
        <w:jc w:val="both"/>
        <w:rPr>
          <w:rFonts w:ascii="Calibri" w:hAnsi="Calibri" w:cs="Calibri"/>
        </w:rPr>
      </w:pPr>
    </w:p>
    <w:p w14:paraId="2E4C6599"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Funcionalidades</w:t>
      </w:r>
    </w:p>
    <w:p w14:paraId="43E25CC6" w14:textId="1E0964C8"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una lista completa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existentes en la base de datos.</w:t>
      </w:r>
    </w:p>
    <w:p w14:paraId="5E0DE8A0" w14:textId="557CBBA9"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búsqueda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por diferentes criterios (c</w:t>
      </w:r>
      <w:r>
        <w:rPr>
          <w:rFonts w:ascii="Calibri" w:hAnsi="Calibri" w:cs="Calibri"/>
        </w:rPr>
        <w:t>édula</w:t>
      </w:r>
      <w:r w:rsidRPr="00B61F61">
        <w:rPr>
          <w:rFonts w:ascii="Calibri" w:hAnsi="Calibri" w:cs="Calibri"/>
        </w:rPr>
        <w:t>, nombre, etc.).</w:t>
      </w:r>
    </w:p>
    <w:p w14:paraId="56A23404" w14:textId="15E7451E"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Filtrar la lista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en tiempo real según el criterio de búsqueda seleccionado.</w:t>
      </w:r>
    </w:p>
    <w:p w14:paraId="27B25AE4" w14:textId="392A2367"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información detallada de </w:t>
      </w:r>
      <w:r w:rsidR="00FE052F" w:rsidRPr="00B61F61">
        <w:rPr>
          <w:rFonts w:ascii="Calibri" w:hAnsi="Calibri" w:cs="Calibri"/>
        </w:rPr>
        <w:t xml:space="preserve">cada </w:t>
      </w:r>
      <w:r w:rsidR="00FE052F">
        <w:rPr>
          <w:rFonts w:ascii="Calibri" w:hAnsi="Calibri" w:cs="Calibri"/>
        </w:rPr>
        <w:t xml:space="preserve">transportista </w:t>
      </w:r>
      <w:r w:rsidRPr="00B61F61">
        <w:rPr>
          <w:rFonts w:ascii="Calibri" w:hAnsi="Calibri" w:cs="Calibri"/>
        </w:rPr>
        <w:t>en la tabla.</w:t>
      </w:r>
    </w:p>
    <w:p w14:paraId="0055A3B7" w14:textId="4A697893"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selección de un </w:t>
      </w:r>
      <w:r w:rsidR="00FE052F">
        <w:rPr>
          <w:rFonts w:ascii="Calibri" w:hAnsi="Calibri" w:cs="Calibri"/>
        </w:rPr>
        <w:t>transportista</w:t>
      </w:r>
      <w:r>
        <w:rPr>
          <w:rFonts w:ascii="Calibri" w:hAnsi="Calibri" w:cs="Calibri"/>
        </w:rPr>
        <w:t xml:space="preserve"> </w:t>
      </w:r>
      <w:r w:rsidRPr="00B61F61">
        <w:rPr>
          <w:rFonts w:ascii="Calibri" w:hAnsi="Calibri" w:cs="Calibri"/>
        </w:rPr>
        <w:t>haciendo doble clic en él.</w:t>
      </w:r>
    </w:p>
    <w:p w14:paraId="70765082" w14:textId="5225B3D4"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(activo/no activo).</w:t>
      </w:r>
    </w:p>
    <w:p w14:paraId="1F153007" w14:textId="77777777" w:rsidR="009172B6" w:rsidRDefault="009172B6" w:rsidP="009172B6">
      <w:pPr>
        <w:tabs>
          <w:tab w:val="left" w:pos="10620"/>
        </w:tabs>
        <w:jc w:val="both"/>
        <w:rPr>
          <w:rFonts w:ascii="Calibri" w:hAnsi="Calibri" w:cs="Calibri"/>
        </w:rPr>
      </w:pPr>
    </w:p>
    <w:p w14:paraId="0AE04C1F"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Consideraciones de Diseño</w:t>
      </w:r>
    </w:p>
    <w:p w14:paraId="59D4F0FD"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592E0EC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56FA8FB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65690127" w14:textId="6FF2A06C"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 xml:space="preserve">Coloreado Condicionado: Aplica colores significativos (verde para activo, rojo para no activo) para una rápida comprensión visual del estado de los </w:t>
      </w:r>
      <w:r w:rsidR="00301052">
        <w:rPr>
          <w:rFonts w:ascii="Calibri" w:hAnsi="Calibri" w:cs="Calibri"/>
        </w:rPr>
        <w:t>transportista</w:t>
      </w:r>
      <w:r w:rsidRPr="009E3742">
        <w:rPr>
          <w:rFonts w:ascii="Calibri" w:hAnsi="Calibri" w:cs="Calibri"/>
        </w:rPr>
        <w:t>s.</w:t>
      </w:r>
    </w:p>
    <w:p w14:paraId="085E178D" w14:textId="19C5499E"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Inicialización Automática: Carga la lista de</w:t>
      </w:r>
      <w:r w:rsidR="009E3742">
        <w:rPr>
          <w:rFonts w:ascii="Calibri" w:hAnsi="Calibri" w:cs="Calibri"/>
        </w:rPr>
        <w:t xml:space="preserve"> transportistas</w:t>
      </w:r>
      <w:r w:rsidRPr="009E3742">
        <w:rPr>
          <w:rFonts w:ascii="Calibri" w:hAnsi="Calibri" w:cs="Calibri"/>
        </w:rPr>
        <w:t xml:space="preserve"> y configura el ComboBox al cargar la ventana, asegurando que esté listo para usar inmediatamente.</w:t>
      </w:r>
    </w:p>
    <w:p w14:paraId="0EB0B2DB" w14:textId="77777777" w:rsidR="009172B6" w:rsidRDefault="009172B6" w:rsidP="009172B6">
      <w:pPr>
        <w:rPr>
          <w:rFonts w:ascii="Calibri" w:hAnsi="Calibri" w:cs="Calibri"/>
        </w:rPr>
      </w:pPr>
    </w:p>
    <w:p w14:paraId="78EB2D39" w14:textId="77777777" w:rsidR="00F80077" w:rsidRPr="00F80077" w:rsidRDefault="00F80077" w:rsidP="00F80077">
      <w:pPr>
        <w:rPr>
          <w:rFonts w:ascii="Calibri" w:hAnsi="Calibri" w:cs="Calibri"/>
        </w:rPr>
      </w:pPr>
    </w:p>
    <w:p w14:paraId="453C3766" w14:textId="77777777" w:rsidR="00F80077" w:rsidRPr="00F80077" w:rsidRDefault="00F80077" w:rsidP="00F80077">
      <w:pPr>
        <w:rPr>
          <w:rFonts w:ascii="Calibri" w:hAnsi="Calibri" w:cs="Calibri"/>
        </w:rPr>
      </w:pPr>
    </w:p>
    <w:p w14:paraId="7B1C2E72" w14:textId="77777777" w:rsidR="00F80077" w:rsidRPr="00F80077" w:rsidRDefault="00F80077" w:rsidP="00F80077">
      <w:pPr>
        <w:rPr>
          <w:rFonts w:ascii="Calibri" w:hAnsi="Calibri" w:cs="Calibri"/>
        </w:rPr>
      </w:pPr>
    </w:p>
    <w:p w14:paraId="360F7518" w14:textId="77777777" w:rsidR="00F80077" w:rsidRPr="00F80077" w:rsidRDefault="00F80077" w:rsidP="00F80077">
      <w:pPr>
        <w:rPr>
          <w:rFonts w:ascii="Calibri" w:hAnsi="Calibri" w:cs="Calibri"/>
        </w:rPr>
      </w:pPr>
    </w:p>
    <w:p w14:paraId="058914C7" w14:textId="77777777" w:rsidR="00F80077" w:rsidRPr="00F80077" w:rsidRDefault="00F80077" w:rsidP="00F80077">
      <w:pPr>
        <w:rPr>
          <w:rFonts w:ascii="Calibri" w:hAnsi="Calibri" w:cs="Calibri"/>
        </w:rPr>
      </w:pPr>
    </w:p>
    <w:p w14:paraId="41A29D88" w14:textId="77777777" w:rsidR="00F80077" w:rsidRPr="00F80077" w:rsidRDefault="00F80077" w:rsidP="00F80077">
      <w:pPr>
        <w:rPr>
          <w:rFonts w:ascii="Calibri" w:hAnsi="Calibri" w:cs="Calibri"/>
        </w:rPr>
      </w:pPr>
    </w:p>
    <w:p w14:paraId="1EDCF26C" w14:textId="77777777" w:rsidR="00F80077" w:rsidRPr="00F80077" w:rsidRDefault="00F80077" w:rsidP="00F80077">
      <w:pPr>
        <w:rPr>
          <w:rFonts w:ascii="Calibri" w:hAnsi="Calibri" w:cs="Calibri"/>
        </w:rPr>
      </w:pPr>
    </w:p>
    <w:p w14:paraId="2980CF52" w14:textId="77777777" w:rsidR="00F80077" w:rsidRPr="00F80077" w:rsidRDefault="00F80077" w:rsidP="00F80077">
      <w:pPr>
        <w:rPr>
          <w:rFonts w:ascii="Calibri" w:hAnsi="Calibri" w:cs="Calibri"/>
        </w:rPr>
      </w:pPr>
    </w:p>
    <w:p w14:paraId="4CADC456" w14:textId="77777777" w:rsidR="00F80077" w:rsidRPr="00F80077" w:rsidRDefault="00F80077" w:rsidP="00F80077">
      <w:pPr>
        <w:rPr>
          <w:rFonts w:ascii="Calibri" w:hAnsi="Calibri" w:cs="Calibri"/>
        </w:rPr>
      </w:pPr>
    </w:p>
    <w:p w14:paraId="7E24D51C" w14:textId="77777777" w:rsidR="00F80077" w:rsidRPr="00F80077" w:rsidRDefault="00F80077" w:rsidP="00F80077">
      <w:pPr>
        <w:rPr>
          <w:rFonts w:ascii="Calibri" w:hAnsi="Calibri" w:cs="Calibri"/>
        </w:rPr>
      </w:pPr>
    </w:p>
    <w:p w14:paraId="24AD9EBA" w14:textId="77777777" w:rsidR="00F80077" w:rsidRPr="00F80077" w:rsidRDefault="00F80077" w:rsidP="00F80077">
      <w:pPr>
        <w:rPr>
          <w:rFonts w:ascii="Calibri" w:hAnsi="Calibri" w:cs="Calibri"/>
        </w:rPr>
      </w:pPr>
    </w:p>
    <w:p w14:paraId="5EE2017F" w14:textId="77777777" w:rsidR="00F80077" w:rsidRPr="00F80077" w:rsidRDefault="00F80077" w:rsidP="00F80077">
      <w:pPr>
        <w:rPr>
          <w:rFonts w:ascii="Calibri" w:hAnsi="Calibri" w:cs="Calibri"/>
        </w:rPr>
      </w:pPr>
    </w:p>
    <w:p w14:paraId="4F39767E" w14:textId="77777777" w:rsidR="00F80077" w:rsidRPr="00F80077" w:rsidRDefault="00F80077" w:rsidP="00F80077">
      <w:pPr>
        <w:rPr>
          <w:rFonts w:ascii="Calibri" w:hAnsi="Calibri" w:cs="Calibri"/>
        </w:rPr>
      </w:pPr>
    </w:p>
    <w:p w14:paraId="58636E48" w14:textId="77777777" w:rsidR="00F80077" w:rsidRPr="00F80077" w:rsidRDefault="00F80077" w:rsidP="00F80077">
      <w:pPr>
        <w:rPr>
          <w:rFonts w:ascii="Calibri" w:hAnsi="Calibri" w:cs="Calibri"/>
        </w:rPr>
      </w:pPr>
    </w:p>
    <w:p w14:paraId="549904F0" w14:textId="77777777" w:rsidR="00F80077" w:rsidRDefault="00F80077" w:rsidP="00F80077">
      <w:pPr>
        <w:rPr>
          <w:rFonts w:ascii="Calibri" w:hAnsi="Calibri" w:cs="Calibri"/>
        </w:rPr>
      </w:pPr>
    </w:p>
    <w:p w14:paraId="1CCAD97E" w14:textId="2D066801" w:rsidR="00F80077" w:rsidRDefault="00F80077" w:rsidP="00F80077">
      <w:pPr>
        <w:tabs>
          <w:tab w:val="left" w:pos="3552"/>
        </w:tabs>
        <w:rPr>
          <w:rFonts w:ascii="Calibri" w:hAnsi="Calibri" w:cs="Calibri"/>
        </w:rPr>
      </w:pPr>
      <w:r>
        <w:rPr>
          <w:rFonts w:ascii="Calibri" w:hAnsi="Calibri" w:cs="Calibri"/>
        </w:rPr>
        <w:tab/>
      </w:r>
    </w:p>
    <w:p w14:paraId="6A1DE8C4" w14:textId="77777777" w:rsidR="00F80077" w:rsidRDefault="00F80077" w:rsidP="00F80077">
      <w:pPr>
        <w:tabs>
          <w:tab w:val="left" w:pos="3552"/>
        </w:tabs>
        <w:rPr>
          <w:rFonts w:ascii="Calibri" w:hAnsi="Calibri" w:cs="Calibri"/>
        </w:rPr>
        <w:sectPr w:rsidR="00F80077" w:rsidSect="009172B6">
          <w:pgSz w:w="11906" w:h="16838"/>
          <w:pgMar w:top="1440" w:right="1134" w:bottom="1440" w:left="1134" w:header="720" w:footer="720" w:gutter="0"/>
          <w:cols w:space="720"/>
          <w:docGrid w:linePitch="600" w:charSpace="32768"/>
        </w:sectPr>
      </w:pPr>
    </w:p>
    <w:p w14:paraId="11D5B53B" w14:textId="6B1E8236" w:rsidR="00F80077" w:rsidRDefault="00F80077" w:rsidP="00F80077">
      <w:pPr>
        <w:pStyle w:val="Ttulo4"/>
        <w:numPr>
          <w:ilvl w:val="0"/>
          <w:numId w:val="0"/>
        </w:numPr>
        <w:ind w:left="1148"/>
        <w:jc w:val="center"/>
        <w:rPr>
          <w:rFonts w:ascii="Calibri" w:hAnsi="Calibri" w:cs="Calibri"/>
        </w:rPr>
      </w:pPr>
      <w:bookmarkStart w:id="125" w:name="_Toc187794283"/>
      <w:r w:rsidRPr="00F26727">
        <w:rPr>
          <w:rFonts w:ascii="Calibri" w:hAnsi="Calibri" w:cs="Calibri"/>
        </w:rPr>
        <w:lastRenderedPageBreak/>
        <w:t>Diseño de la ventan</w:t>
      </w:r>
      <w:r>
        <w:rPr>
          <w:rFonts w:ascii="Calibri" w:hAnsi="Calibri" w:cs="Calibri"/>
        </w:rPr>
        <w:t>a Modal Clientes</w:t>
      </w:r>
      <w:bookmarkEnd w:id="125"/>
    </w:p>
    <w:p w14:paraId="05CED068" w14:textId="2BA0F2CF" w:rsidR="00F80077" w:rsidRDefault="00F80077" w:rsidP="00F80077">
      <w:pPr>
        <w:tabs>
          <w:tab w:val="left" w:pos="3552"/>
        </w:tabs>
        <w:rPr>
          <w:rFonts w:ascii="Calibri" w:hAnsi="Calibri" w:cs="Calibri"/>
        </w:rPr>
      </w:pPr>
      <w:r>
        <w:rPr>
          <w:noProof/>
        </w:rPr>
        <w:drawing>
          <wp:anchor distT="0" distB="0" distL="114300" distR="114300" simplePos="0" relativeHeight="251725824" behindDoc="0" locked="0" layoutInCell="1" allowOverlap="1" wp14:anchorId="132FE716" wp14:editId="69635936">
            <wp:simplePos x="914400" y="944880"/>
            <wp:positionH relativeFrom="margin">
              <wp:align>center</wp:align>
            </wp:positionH>
            <wp:positionV relativeFrom="margin">
              <wp:align>center</wp:align>
            </wp:positionV>
            <wp:extent cx="6126480" cy="3992880"/>
            <wp:effectExtent l="0" t="0" r="7620" b="7620"/>
            <wp:wrapSquare wrapText="bothSides"/>
            <wp:docPr id="2038953199"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3199" name="Imagen 7" descr="Interfaz de usuario gráfica, Aplicación, 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0473A" w14:textId="77777777" w:rsidR="00FE052F" w:rsidRPr="00FE052F" w:rsidRDefault="00FE052F" w:rsidP="00FE052F">
      <w:pPr>
        <w:rPr>
          <w:rFonts w:ascii="Calibri" w:hAnsi="Calibri" w:cs="Calibri"/>
        </w:rPr>
      </w:pPr>
    </w:p>
    <w:p w14:paraId="64E6283C" w14:textId="77777777" w:rsidR="00FE052F" w:rsidRPr="00FE052F" w:rsidRDefault="00FE052F" w:rsidP="00FE052F">
      <w:pPr>
        <w:rPr>
          <w:rFonts w:ascii="Calibri" w:hAnsi="Calibri" w:cs="Calibri"/>
        </w:rPr>
      </w:pPr>
    </w:p>
    <w:p w14:paraId="2EFC0234" w14:textId="77777777" w:rsidR="00FE052F" w:rsidRPr="00FE052F" w:rsidRDefault="00FE052F" w:rsidP="00FE052F">
      <w:pPr>
        <w:rPr>
          <w:rFonts w:ascii="Calibri" w:hAnsi="Calibri" w:cs="Calibri"/>
        </w:rPr>
      </w:pPr>
    </w:p>
    <w:p w14:paraId="6F751354" w14:textId="77777777" w:rsidR="00FE052F" w:rsidRPr="00FE052F" w:rsidRDefault="00FE052F" w:rsidP="00FE052F">
      <w:pPr>
        <w:rPr>
          <w:rFonts w:ascii="Calibri" w:hAnsi="Calibri" w:cs="Calibri"/>
        </w:rPr>
      </w:pPr>
    </w:p>
    <w:p w14:paraId="5EDE8B43" w14:textId="77777777" w:rsidR="00FE052F" w:rsidRPr="00FE052F" w:rsidRDefault="00FE052F" w:rsidP="00FE052F">
      <w:pPr>
        <w:rPr>
          <w:rFonts w:ascii="Calibri" w:hAnsi="Calibri" w:cs="Calibri"/>
        </w:rPr>
      </w:pPr>
    </w:p>
    <w:p w14:paraId="57F55D9B" w14:textId="77777777" w:rsidR="00FE052F" w:rsidRPr="00FE052F" w:rsidRDefault="00FE052F" w:rsidP="00FE052F">
      <w:pPr>
        <w:rPr>
          <w:rFonts w:ascii="Calibri" w:hAnsi="Calibri" w:cs="Calibri"/>
        </w:rPr>
      </w:pPr>
    </w:p>
    <w:p w14:paraId="69C8543C" w14:textId="77777777" w:rsidR="00FE052F" w:rsidRPr="00FE052F" w:rsidRDefault="00FE052F" w:rsidP="00FE052F">
      <w:pPr>
        <w:rPr>
          <w:rFonts w:ascii="Calibri" w:hAnsi="Calibri" w:cs="Calibri"/>
        </w:rPr>
      </w:pPr>
    </w:p>
    <w:p w14:paraId="52D030EB" w14:textId="77777777" w:rsidR="00FE052F" w:rsidRPr="00FE052F" w:rsidRDefault="00FE052F" w:rsidP="00FE052F">
      <w:pPr>
        <w:rPr>
          <w:rFonts w:ascii="Calibri" w:hAnsi="Calibri" w:cs="Calibri"/>
        </w:rPr>
      </w:pPr>
    </w:p>
    <w:p w14:paraId="26898B35" w14:textId="77777777" w:rsidR="00FE052F" w:rsidRPr="00FE052F" w:rsidRDefault="00FE052F" w:rsidP="00FE052F">
      <w:pPr>
        <w:rPr>
          <w:rFonts w:ascii="Calibri" w:hAnsi="Calibri" w:cs="Calibri"/>
        </w:rPr>
      </w:pPr>
    </w:p>
    <w:p w14:paraId="050509F4" w14:textId="77777777" w:rsidR="00FE052F" w:rsidRPr="00FE052F" w:rsidRDefault="00FE052F" w:rsidP="00FE052F">
      <w:pPr>
        <w:rPr>
          <w:rFonts w:ascii="Calibri" w:hAnsi="Calibri" w:cs="Calibri"/>
        </w:rPr>
      </w:pPr>
    </w:p>
    <w:p w14:paraId="2C5A4D8E" w14:textId="77777777" w:rsidR="00FE052F" w:rsidRPr="00FE052F" w:rsidRDefault="00FE052F" w:rsidP="00FE052F">
      <w:pPr>
        <w:rPr>
          <w:rFonts w:ascii="Calibri" w:hAnsi="Calibri" w:cs="Calibri"/>
        </w:rPr>
      </w:pPr>
    </w:p>
    <w:p w14:paraId="744BC5C1" w14:textId="77777777" w:rsidR="00FE052F" w:rsidRPr="00FE052F" w:rsidRDefault="00FE052F" w:rsidP="00FE052F">
      <w:pPr>
        <w:rPr>
          <w:rFonts w:ascii="Calibri" w:hAnsi="Calibri" w:cs="Calibri"/>
        </w:rPr>
      </w:pPr>
    </w:p>
    <w:p w14:paraId="6CF4220D" w14:textId="77777777" w:rsidR="00FE052F" w:rsidRPr="00FE052F" w:rsidRDefault="00FE052F" w:rsidP="00FE052F">
      <w:pPr>
        <w:rPr>
          <w:rFonts w:ascii="Calibri" w:hAnsi="Calibri" w:cs="Calibri"/>
        </w:rPr>
      </w:pPr>
    </w:p>
    <w:p w14:paraId="4AD4F9FD" w14:textId="77777777" w:rsidR="00FE052F" w:rsidRPr="00FE052F" w:rsidRDefault="00FE052F" w:rsidP="00FE052F">
      <w:pPr>
        <w:rPr>
          <w:rFonts w:ascii="Calibri" w:hAnsi="Calibri" w:cs="Calibri"/>
        </w:rPr>
      </w:pPr>
    </w:p>
    <w:p w14:paraId="4BE3550A" w14:textId="77777777" w:rsidR="00FE052F" w:rsidRPr="00FE052F" w:rsidRDefault="00FE052F" w:rsidP="00FE052F">
      <w:pPr>
        <w:rPr>
          <w:rFonts w:ascii="Calibri" w:hAnsi="Calibri" w:cs="Calibri"/>
        </w:rPr>
      </w:pPr>
    </w:p>
    <w:p w14:paraId="673740B6" w14:textId="77777777" w:rsidR="00FE052F" w:rsidRPr="00FE052F" w:rsidRDefault="00FE052F" w:rsidP="00FE052F">
      <w:pPr>
        <w:rPr>
          <w:rFonts w:ascii="Calibri" w:hAnsi="Calibri" w:cs="Calibri"/>
        </w:rPr>
      </w:pPr>
    </w:p>
    <w:p w14:paraId="0735CFAC" w14:textId="77777777" w:rsidR="00FE052F" w:rsidRPr="00FE052F" w:rsidRDefault="00FE052F" w:rsidP="00FE052F">
      <w:pPr>
        <w:rPr>
          <w:rFonts w:ascii="Calibri" w:hAnsi="Calibri" w:cs="Calibri"/>
        </w:rPr>
      </w:pPr>
    </w:p>
    <w:p w14:paraId="0308E179" w14:textId="77777777" w:rsidR="00FE052F" w:rsidRPr="00FE052F" w:rsidRDefault="00FE052F" w:rsidP="00FE052F">
      <w:pPr>
        <w:rPr>
          <w:rFonts w:ascii="Calibri" w:hAnsi="Calibri" w:cs="Calibri"/>
        </w:rPr>
      </w:pPr>
    </w:p>
    <w:p w14:paraId="583DFB69" w14:textId="77777777" w:rsidR="00FE052F" w:rsidRPr="00FE052F" w:rsidRDefault="00FE052F" w:rsidP="00FE052F">
      <w:pPr>
        <w:rPr>
          <w:rFonts w:ascii="Calibri" w:hAnsi="Calibri" w:cs="Calibri"/>
        </w:rPr>
      </w:pPr>
    </w:p>
    <w:p w14:paraId="0532301D" w14:textId="77777777" w:rsidR="00FE052F" w:rsidRPr="00FE052F" w:rsidRDefault="00FE052F" w:rsidP="00FE052F">
      <w:pPr>
        <w:rPr>
          <w:rFonts w:ascii="Calibri" w:hAnsi="Calibri" w:cs="Calibri"/>
        </w:rPr>
      </w:pPr>
    </w:p>
    <w:p w14:paraId="68828068" w14:textId="77777777" w:rsidR="00FE052F" w:rsidRPr="00FE052F" w:rsidRDefault="00FE052F" w:rsidP="00FE052F">
      <w:pPr>
        <w:rPr>
          <w:rFonts w:ascii="Calibri" w:hAnsi="Calibri" w:cs="Calibri"/>
        </w:rPr>
      </w:pPr>
    </w:p>
    <w:p w14:paraId="1997F6FF" w14:textId="77777777" w:rsidR="00FE052F" w:rsidRPr="00FE052F" w:rsidRDefault="00FE052F" w:rsidP="00FE052F">
      <w:pPr>
        <w:rPr>
          <w:rFonts w:ascii="Calibri" w:hAnsi="Calibri" w:cs="Calibri"/>
        </w:rPr>
      </w:pPr>
    </w:p>
    <w:p w14:paraId="61DDA84E" w14:textId="77777777" w:rsidR="00FE052F" w:rsidRPr="00FE052F" w:rsidRDefault="00FE052F" w:rsidP="00FE052F">
      <w:pPr>
        <w:rPr>
          <w:rFonts w:ascii="Calibri" w:hAnsi="Calibri" w:cs="Calibri"/>
        </w:rPr>
      </w:pPr>
    </w:p>
    <w:p w14:paraId="6C9E8D9A" w14:textId="77777777" w:rsidR="00FE052F" w:rsidRPr="00FE052F" w:rsidRDefault="00FE052F" w:rsidP="00FE052F">
      <w:pPr>
        <w:rPr>
          <w:rFonts w:ascii="Calibri" w:hAnsi="Calibri" w:cs="Calibri"/>
        </w:rPr>
      </w:pPr>
    </w:p>
    <w:p w14:paraId="59DE5205" w14:textId="77777777" w:rsidR="00FE052F" w:rsidRPr="00FE052F" w:rsidRDefault="00FE052F" w:rsidP="00FE052F">
      <w:pPr>
        <w:rPr>
          <w:rFonts w:ascii="Calibri" w:hAnsi="Calibri" w:cs="Calibri"/>
        </w:rPr>
      </w:pPr>
    </w:p>
    <w:p w14:paraId="53E7D593" w14:textId="77777777" w:rsidR="00FE052F" w:rsidRDefault="00FE052F" w:rsidP="00FE052F">
      <w:pPr>
        <w:rPr>
          <w:rFonts w:ascii="Calibri" w:hAnsi="Calibri" w:cs="Calibri"/>
        </w:rPr>
      </w:pPr>
    </w:p>
    <w:p w14:paraId="17BFBE16" w14:textId="31EC1A4D" w:rsidR="00FE052F" w:rsidRDefault="00FE052F" w:rsidP="00FE052F">
      <w:pPr>
        <w:tabs>
          <w:tab w:val="left" w:pos="10464"/>
        </w:tabs>
        <w:rPr>
          <w:rFonts w:ascii="Calibri" w:hAnsi="Calibri" w:cs="Calibri"/>
        </w:rPr>
      </w:pPr>
      <w:r>
        <w:rPr>
          <w:rFonts w:ascii="Calibri" w:hAnsi="Calibri" w:cs="Calibri"/>
        </w:rPr>
        <w:tab/>
      </w:r>
    </w:p>
    <w:p w14:paraId="752D6DB2" w14:textId="77777777" w:rsidR="00FE052F" w:rsidRDefault="00FE052F" w:rsidP="00FE052F">
      <w:pPr>
        <w:tabs>
          <w:tab w:val="left" w:pos="10464"/>
        </w:tabs>
        <w:rPr>
          <w:rFonts w:ascii="Calibri" w:hAnsi="Calibri" w:cs="Calibri"/>
        </w:rPr>
      </w:pPr>
    </w:p>
    <w:p w14:paraId="37838CE8" w14:textId="77777777" w:rsidR="00FE052F" w:rsidRDefault="00FE052F" w:rsidP="00FE052F">
      <w:pPr>
        <w:tabs>
          <w:tab w:val="left" w:pos="10464"/>
        </w:tabs>
        <w:rPr>
          <w:rFonts w:ascii="Calibri" w:hAnsi="Calibri" w:cs="Calibri"/>
        </w:rPr>
        <w:sectPr w:rsidR="00FE052F" w:rsidSect="00F80077">
          <w:pgSz w:w="16838" w:h="11906" w:orient="landscape"/>
          <w:pgMar w:top="1134" w:right="1440" w:bottom="1134" w:left="1440" w:header="720" w:footer="720" w:gutter="0"/>
          <w:cols w:space="720"/>
          <w:docGrid w:linePitch="600" w:charSpace="32768"/>
        </w:sectPr>
      </w:pPr>
    </w:p>
    <w:p w14:paraId="4CC16F8E" w14:textId="7168EE19" w:rsidR="00FE052F" w:rsidRDefault="00FE052F" w:rsidP="00FE052F">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clientes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clientes</w:t>
      </w:r>
      <w:r w:rsidRPr="00B61F61">
        <w:rPr>
          <w:rFonts w:ascii="Calibri" w:hAnsi="Calibri" w:cs="Calibri"/>
        </w:rPr>
        <w:t xml:space="preserve"> rápidamente.</w:t>
      </w:r>
    </w:p>
    <w:p w14:paraId="33E17B2B" w14:textId="77777777" w:rsidR="00FE052F" w:rsidRPr="00B61F61" w:rsidRDefault="00FE052F" w:rsidP="00FE052F">
      <w:pPr>
        <w:tabs>
          <w:tab w:val="left" w:pos="10620"/>
        </w:tabs>
        <w:jc w:val="both"/>
        <w:rPr>
          <w:rFonts w:ascii="Calibri" w:hAnsi="Calibri" w:cs="Calibri"/>
        </w:rPr>
      </w:pPr>
    </w:p>
    <w:p w14:paraId="6C3EFFA1"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Elementos Clave</w:t>
      </w:r>
    </w:p>
    <w:p w14:paraId="47E1A99E" w14:textId="590FC9D3"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clientes</w:t>
      </w:r>
      <w:r w:rsidRPr="00B61F61">
        <w:rPr>
          <w:rFonts w:ascii="Calibri" w:hAnsi="Calibri" w:cs="Calibri"/>
        </w:rPr>
        <w:t>.</w:t>
      </w:r>
    </w:p>
    <w:p w14:paraId="3734DC0E" w14:textId="77777777"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1EACDC5" w14:textId="77777777"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27E4B963" w14:textId="5A1A50E9"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0CA8D500" w14:textId="77777777" w:rsidR="00FE052F" w:rsidRPr="00B61F61" w:rsidRDefault="00FE052F" w:rsidP="00FE052F">
      <w:pPr>
        <w:tabs>
          <w:tab w:val="left" w:pos="10620"/>
        </w:tabs>
        <w:ind w:left="720"/>
        <w:jc w:val="both"/>
        <w:rPr>
          <w:rFonts w:ascii="Calibri" w:hAnsi="Calibri" w:cs="Calibri"/>
        </w:rPr>
      </w:pPr>
    </w:p>
    <w:p w14:paraId="440016C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Funcionalidades</w:t>
      </w:r>
    </w:p>
    <w:p w14:paraId="527779FB" w14:textId="6214A5B6"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clientes</w:t>
      </w:r>
      <w:r w:rsidRPr="00B61F61">
        <w:rPr>
          <w:rFonts w:ascii="Calibri" w:hAnsi="Calibri" w:cs="Calibri"/>
        </w:rPr>
        <w:t xml:space="preserve"> existentes en la base de datos.</w:t>
      </w:r>
    </w:p>
    <w:p w14:paraId="4C8F8546" w14:textId="67339744"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clientes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38F8A845" w14:textId="0482E6B3"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clientes</w:t>
      </w:r>
      <w:r w:rsidRPr="00B61F61">
        <w:rPr>
          <w:rFonts w:ascii="Calibri" w:hAnsi="Calibri" w:cs="Calibri"/>
        </w:rPr>
        <w:t xml:space="preserve"> en tiempo real según el criterio de búsqueda seleccionado.</w:t>
      </w:r>
    </w:p>
    <w:p w14:paraId="365C30BD" w14:textId="424A0B12"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cliente </w:t>
      </w:r>
      <w:r w:rsidRPr="00B61F61">
        <w:rPr>
          <w:rFonts w:ascii="Calibri" w:hAnsi="Calibri" w:cs="Calibri"/>
        </w:rPr>
        <w:t>en la tabla.</w:t>
      </w:r>
    </w:p>
    <w:p w14:paraId="09C69C0E" w14:textId="23C4515A"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Permitir la selección de un</w:t>
      </w:r>
      <w:r>
        <w:rPr>
          <w:rFonts w:ascii="Calibri" w:hAnsi="Calibri" w:cs="Calibri"/>
        </w:rPr>
        <w:t xml:space="preserve"> cliente </w:t>
      </w:r>
      <w:r w:rsidRPr="00B61F61">
        <w:rPr>
          <w:rFonts w:ascii="Calibri" w:hAnsi="Calibri" w:cs="Calibri"/>
        </w:rPr>
        <w:t>haciendo doble clic en él.</w:t>
      </w:r>
    </w:p>
    <w:p w14:paraId="235D6CF3" w14:textId="391D14BD"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BF3356">
        <w:rPr>
          <w:rFonts w:ascii="Calibri" w:hAnsi="Calibri" w:cs="Calibri"/>
        </w:rPr>
        <w:t>cliente</w:t>
      </w:r>
      <w:r>
        <w:rPr>
          <w:rFonts w:ascii="Calibri" w:hAnsi="Calibri" w:cs="Calibri"/>
        </w:rPr>
        <w:t>s</w:t>
      </w:r>
      <w:r w:rsidRPr="00B61F61">
        <w:rPr>
          <w:rFonts w:ascii="Calibri" w:hAnsi="Calibri" w:cs="Calibri"/>
        </w:rPr>
        <w:t xml:space="preserve"> (activo/no activo).</w:t>
      </w:r>
    </w:p>
    <w:p w14:paraId="1B0868E3" w14:textId="77777777" w:rsidR="00FE052F" w:rsidRDefault="00FE052F" w:rsidP="00FE052F">
      <w:pPr>
        <w:tabs>
          <w:tab w:val="left" w:pos="10620"/>
        </w:tabs>
        <w:jc w:val="both"/>
        <w:rPr>
          <w:rFonts w:ascii="Calibri" w:hAnsi="Calibri" w:cs="Calibri"/>
        </w:rPr>
      </w:pPr>
    </w:p>
    <w:p w14:paraId="2CAC86F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Consideraciones de Diseño</w:t>
      </w:r>
    </w:p>
    <w:p w14:paraId="71C34610"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6B63CFD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6F28767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7E54AE14" w14:textId="566D4D3B"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w:t>
      </w:r>
      <w:r w:rsidR="00301052">
        <w:rPr>
          <w:rFonts w:ascii="Calibri" w:hAnsi="Calibri" w:cs="Calibri"/>
        </w:rPr>
        <w:t xml:space="preserve"> clientes</w:t>
      </w:r>
      <w:r w:rsidRPr="009E3742">
        <w:rPr>
          <w:rFonts w:ascii="Calibri" w:hAnsi="Calibri" w:cs="Calibri"/>
        </w:rPr>
        <w:t>.</w:t>
      </w:r>
    </w:p>
    <w:p w14:paraId="11A73E2A" w14:textId="0AC1524E"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Inicialización Automática: Carga la lista de</w:t>
      </w:r>
      <w:r w:rsidR="0052545F">
        <w:rPr>
          <w:rFonts w:ascii="Calibri" w:hAnsi="Calibri" w:cs="Calibri"/>
        </w:rPr>
        <w:t xml:space="preserve"> clientes</w:t>
      </w:r>
      <w:r w:rsidRPr="009E3742">
        <w:rPr>
          <w:rFonts w:ascii="Calibri" w:hAnsi="Calibri" w:cs="Calibri"/>
        </w:rPr>
        <w:t xml:space="preserve"> y configura el ComboBox al cargar la ventana, asegurando que esté listo para usar inmediatamente.</w:t>
      </w:r>
    </w:p>
    <w:p w14:paraId="58087F56" w14:textId="77777777" w:rsidR="00FE052F" w:rsidRDefault="00FE052F" w:rsidP="00FE052F">
      <w:pPr>
        <w:rPr>
          <w:rFonts w:ascii="Calibri" w:hAnsi="Calibri" w:cs="Calibri"/>
        </w:rPr>
      </w:pPr>
    </w:p>
    <w:p w14:paraId="35E1EE66" w14:textId="77777777" w:rsidR="00FE052F" w:rsidRDefault="00FE052F" w:rsidP="00FE052F">
      <w:pPr>
        <w:tabs>
          <w:tab w:val="left" w:pos="10464"/>
        </w:tabs>
        <w:rPr>
          <w:rFonts w:ascii="Calibri" w:hAnsi="Calibri" w:cs="Calibri"/>
        </w:rPr>
      </w:pPr>
    </w:p>
    <w:p w14:paraId="59966EE2" w14:textId="77777777" w:rsidR="00C12CA6" w:rsidRPr="00C12CA6" w:rsidRDefault="00C12CA6" w:rsidP="00C12CA6">
      <w:pPr>
        <w:rPr>
          <w:rFonts w:ascii="Calibri" w:hAnsi="Calibri" w:cs="Calibri"/>
        </w:rPr>
      </w:pPr>
    </w:p>
    <w:p w14:paraId="6599C635" w14:textId="77777777" w:rsidR="00C12CA6" w:rsidRPr="00C12CA6" w:rsidRDefault="00C12CA6" w:rsidP="00C12CA6">
      <w:pPr>
        <w:rPr>
          <w:rFonts w:ascii="Calibri" w:hAnsi="Calibri" w:cs="Calibri"/>
        </w:rPr>
      </w:pPr>
    </w:p>
    <w:p w14:paraId="12E92E82" w14:textId="77777777" w:rsidR="00C12CA6" w:rsidRPr="00C12CA6" w:rsidRDefault="00C12CA6" w:rsidP="00C12CA6">
      <w:pPr>
        <w:rPr>
          <w:rFonts w:ascii="Calibri" w:hAnsi="Calibri" w:cs="Calibri"/>
        </w:rPr>
      </w:pPr>
    </w:p>
    <w:p w14:paraId="10EB05B8" w14:textId="77777777" w:rsidR="00C12CA6" w:rsidRPr="00C12CA6" w:rsidRDefault="00C12CA6" w:rsidP="00C12CA6">
      <w:pPr>
        <w:rPr>
          <w:rFonts w:ascii="Calibri" w:hAnsi="Calibri" w:cs="Calibri"/>
        </w:rPr>
      </w:pPr>
    </w:p>
    <w:p w14:paraId="78F4BADB" w14:textId="77777777" w:rsidR="00C12CA6" w:rsidRPr="00C12CA6" w:rsidRDefault="00C12CA6" w:rsidP="00C12CA6">
      <w:pPr>
        <w:rPr>
          <w:rFonts w:ascii="Calibri" w:hAnsi="Calibri" w:cs="Calibri"/>
        </w:rPr>
      </w:pPr>
    </w:p>
    <w:p w14:paraId="313C1962" w14:textId="77777777" w:rsidR="00C12CA6" w:rsidRPr="00C12CA6" w:rsidRDefault="00C12CA6" w:rsidP="00C12CA6">
      <w:pPr>
        <w:rPr>
          <w:rFonts w:ascii="Calibri" w:hAnsi="Calibri" w:cs="Calibri"/>
        </w:rPr>
      </w:pPr>
    </w:p>
    <w:p w14:paraId="37BA4AFE" w14:textId="77777777" w:rsidR="00C12CA6" w:rsidRPr="00C12CA6" w:rsidRDefault="00C12CA6" w:rsidP="00C12CA6">
      <w:pPr>
        <w:rPr>
          <w:rFonts w:ascii="Calibri" w:hAnsi="Calibri" w:cs="Calibri"/>
        </w:rPr>
      </w:pPr>
    </w:p>
    <w:p w14:paraId="0883451F" w14:textId="77777777" w:rsidR="00C12CA6" w:rsidRPr="00C12CA6" w:rsidRDefault="00C12CA6" w:rsidP="00C12CA6">
      <w:pPr>
        <w:rPr>
          <w:rFonts w:ascii="Calibri" w:hAnsi="Calibri" w:cs="Calibri"/>
        </w:rPr>
      </w:pPr>
    </w:p>
    <w:p w14:paraId="15970B36" w14:textId="77777777" w:rsidR="00C12CA6" w:rsidRPr="00C12CA6" w:rsidRDefault="00C12CA6" w:rsidP="00C12CA6">
      <w:pPr>
        <w:rPr>
          <w:rFonts w:ascii="Calibri" w:hAnsi="Calibri" w:cs="Calibri"/>
        </w:rPr>
      </w:pPr>
    </w:p>
    <w:p w14:paraId="33333F6E" w14:textId="77777777" w:rsidR="00C12CA6" w:rsidRPr="00C12CA6" w:rsidRDefault="00C12CA6" w:rsidP="00C12CA6">
      <w:pPr>
        <w:rPr>
          <w:rFonts w:ascii="Calibri" w:hAnsi="Calibri" w:cs="Calibri"/>
        </w:rPr>
      </w:pPr>
    </w:p>
    <w:p w14:paraId="5945013D" w14:textId="77777777" w:rsidR="00C12CA6" w:rsidRPr="00C12CA6" w:rsidRDefault="00C12CA6" w:rsidP="00C12CA6">
      <w:pPr>
        <w:rPr>
          <w:rFonts w:ascii="Calibri" w:hAnsi="Calibri" w:cs="Calibri"/>
        </w:rPr>
      </w:pPr>
    </w:p>
    <w:p w14:paraId="7F04B105" w14:textId="77777777" w:rsidR="00C12CA6" w:rsidRPr="00C12CA6" w:rsidRDefault="00C12CA6" w:rsidP="00C12CA6">
      <w:pPr>
        <w:rPr>
          <w:rFonts w:ascii="Calibri" w:hAnsi="Calibri" w:cs="Calibri"/>
        </w:rPr>
      </w:pPr>
    </w:p>
    <w:p w14:paraId="39D9EB49" w14:textId="77777777" w:rsidR="00C12CA6" w:rsidRDefault="00C12CA6" w:rsidP="00C12CA6">
      <w:pPr>
        <w:rPr>
          <w:rFonts w:ascii="Calibri" w:hAnsi="Calibri" w:cs="Calibri"/>
        </w:rPr>
      </w:pPr>
    </w:p>
    <w:p w14:paraId="1DB28757" w14:textId="64FEC861" w:rsidR="00C12CA6" w:rsidRDefault="00C12CA6" w:rsidP="00C12CA6">
      <w:pPr>
        <w:tabs>
          <w:tab w:val="left" w:pos="2772"/>
        </w:tabs>
        <w:rPr>
          <w:rFonts w:ascii="Calibri" w:hAnsi="Calibri" w:cs="Calibri"/>
        </w:rPr>
      </w:pPr>
      <w:r>
        <w:rPr>
          <w:rFonts w:ascii="Calibri" w:hAnsi="Calibri" w:cs="Calibri"/>
        </w:rPr>
        <w:tab/>
      </w:r>
    </w:p>
    <w:p w14:paraId="255BCDED" w14:textId="77777777" w:rsidR="00C12CA6" w:rsidRDefault="00C12CA6" w:rsidP="00C12CA6">
      <w:pPr>
        <w:tabs>
          <w:tab w:val="left" w:pos="2772"/>
        </w:tabs>
        <w:rPr>
          <w:rFonts w:ascii="Calibri" w:hAnsi="Calibri" w:cs="Calibri"/>
        </w:rPr>
      </w:pPr>
    </w:p>
    <w:p w14:paraId="2681A2EB" w14:textId="77777777" w:rsidR="00C12CA6" w:rsidRDefault="00C12CA6" w:rsidP="00C12CA6">
      <w:pPr>
        <w:tabs>
          <w:tab w:val="left" w:pos="2772"/>
        </w:tabs>
        <w:rPr>
          <w:rFonts w:ascii="Calibri" w:hAnsi="Calibri" w:cs="Calibri"/>
        </w:rPr>
        <w:sectPr w:rsidR="00C12CA6" w:rsidSect="00FE052F">
          <w:pgSz w:w="11906" w:h="16838"/>
          <w:pgMar w:top="1440" w:right="1134" w:bottom="1440" w:left="1134" w:header="720" w:footer="720" w:gutter="0"/>
          <w:cols w:space="720"/>
          <w:docGrid w:linePitch="600" w:charSpace="32768"/>
        </w:sectPr>
      </w:pPr>
    </w:p>
    <w:p w14:paraId="05B3361E" w14:textId="6C749E54" w:rsidR="00C12CA6" w:rsidRDefault="00C12CA6" w:rsidP="00C12CA6">
      <w:pPr>
        <w:pStyle w:val="Ttulo4"/>
        <w:numPr>
          <w:ilvl w:val="0"/>
          <w:numId w:val="0"/>
        </w:numPr>
        <w:ind w:left="1148"/>
        <w:jc w:val="center"/>
        <w:rPr>
          <w:rFonts w:ascii="Calibri" w:hAnsi="Calibri" w:cs="Calibri"/>
        </w:rPr>
      </w:pPr>
      <w:bookmarkStart w:id="126" w:name="_Toc187794284"/>
      <w:r w:rsidRPr="00F26727">
        <w:rPr>
          <w:rFonts w:ascii="Calibri" w:hAnsi="Calibri" w:cs="Calibri"/>
        </w:rPr>
        <w:lastRenderedPageBreak/>
        <w:t>Diseño de la ventan</w:t>
      </w:r>
      <w:r>
        <w:rPr>
          <w:rFonts w:ascii="Calibri" w:hAnsi="Calibri" w:cs="Calibri"/>
        </w:rPr>
        <w:t>a Modal Ofertas</w:t>
      </w:r>
      <w:bookmarkEnd w:id="126"/>
    </w:p>
    <w:p w14:paraId="36797852" w14:textId="35FF14DE" w:rsidR="00C12CA6" w:rsidRDefault="00C12CA6" w:rsidP="00C12CA6">
      <w:pPr>
        <w:tabs>
          <w:tab w:val="left" w:pos="2772"/>
        </w:tabs>
        <w:rPr>
          <w:rFonts w:ascii="Calibri" w:hAnsi="Calibri" w:cs="Calibri"/>
        </w:rPr>
      </w:pPr>
      <w:r>
        <w:rPr>
          <w:noProof/>
        </w:rPr>
        <w:drawing>
          <wp:anchor distT="0" distB="0" distL="114300" distR="114300" simplePos="0" relativeHeight="251726848" behindDoc="0" locked="0" layoutInCell="1" allowOverlap="1" wp14:anchorId="1725DFD0" wp14:editId="49D76497">
            <wp:simplePos x="914400" y="944880"/>
            <wp:positionH relativeFrom="margin">
              <wp:align>center</wp:align>
            </wp:positionH>
            <wp:positionV relativeFrom="margin">
              <wp:align>center</wp:align>
            </wp:positionV>
            <wp:extent cx="6477000" cy="3947160"/>
            <wp:effectExtent l="0" t="0" r="0" b="0"/>
            <wp:wrapSquare wrapText="bothSides"/>
            <wp:docPr id="687921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E56D6" w14:textId="77777777" w:rsidR="00547505" w:rsidRPr="00547505" w:rsidRDefault="00547505" w:rsidP="00547505">
      <w:pPr>
        <w:rPr>
          <w:rFonts w:ascii="Calibri" w:hAnsi="Calibri" w:cs="Calibri"/>
        </w:rPr>
      </w:pPr>
    </w:p>
    <w:p w14:paraId="501D17ED" w14:textId="77777777" w:rsidR="00547505" w:rsidRPr="00547505" w:rsidRDefault="00547505" w:rsidP="00547505">
      <w:pPr>
        <w:rPr>
          <w:rFonts w:ascii="Calibri" w:hAnsi="Calibri" w:cs="Calibri"/>
        </w:rPr>
      </w:pPr>
    </w:p>
    <w:p w14:paraId="32B6289F" w14:textId="77777777" w:rsidR="00547505" w:rsidRPr="00547505" w:rsidRDefault="00547505" w:rsidP="00547505">
      <w:pPr>
        <w:rPr>
          <w:rFonts w:ascii="Calibri" w:hAnsi="Calibri" w:cs="Calibri"/>
        </w:rPr>
      </w:pPr>
    </w:p>
    <w:p w14:paraId="0A708C20" w14:textId="77777777" w:rsidR="00547505" w:rsidRPr="00547505" w:rsidRDefault="00547505" w:rsidP="00547505">
      <w:pPr>
        <w:rPr>
          <w:rFonts w:ascii="Calibri" w:hAnsi="Calibri" w:cs="Calibri"/>
        </w:rPr>
      </w:pPr>
    </w:p>
    <w:p w14:paraId="47CEBCCE" w14:textId="77777777" w:rsidR="00547505" w:rsidRPr="00547505" w:rsidRDefault="00547505" w:rsidP="00547505">
      <w:pPr>
        <w:rPr>
          <w:rFonts w:ascii="Calibri" w:hAnsi="Calibri" w:cs="Calibri"/>
        </w:rPr>
      </w:pPr>
    </w:p>
    <w:p w14:paraId="3EEBE1B5" w14:textId="77777777" w:rsidR="00547505" w:rsidRPr="00547505" w:rsidRDefault="00547505" w:rsidP="00547505">
      <w:pPr>
        <w:rPr>
          <w:rFonts w:ascii="Calibri" w:hAnsi="Calibri" w:cs="Calibri"/>
        </w:rPr>
      </w:pPr>
    </w:p>
    <w:p w14:paraId="53123556" w14:textId="77777777" w:rsidR="00547505" w:rsidRPr="00547505" w:rsidRDefault="00547505" w:rsidP="00547505">
      <w:pPr>
        <w:rPr>
          <w:rFonts w:ascii="Calibri" w:hAnsi="Calibri" w:cs="Calibri"/>
        </w:rPr>
      </w:pPr>
    </w:p>
    <w:p w14:paraId="7EEF0EBD" w14:textId="77777777" w:rsidR="00547505" w:rsidRPr="00547505" w:rsidRDefault="00547505" w:rsidP="00547505">
      <w:pPr>
        <w:rPr>
          <w:rFonts w:ascii="Calibri" w:hAnsi="Calibri" w:cs="Calibri"/>
        </w:rPr>
      </w:pPr>
    </w:p>
    <w:p w14:paraId="363C22D3" w14:textId="77777777" w:rsidR="00547505" w:rsidRPr="00547505" w:rsidRDefault="00547505" w:rsidP="00547505">
      <w:pPr>
        <w:rPr>
          <w:rFonts w:ascii="Calibri" w:hAnsi="Calibri" w:cs="Calibri"/>
        </w:rPr>
      </w:pPr>
    </w:p>
    <w:p w14:paraId="69D5BB0F" w14:textId="77777777" w:rsidR="00547505" w:rsidRPr="00547505" w:rsidRDefault="00547505" w:rsidP="00547505">
      <w:pPr>
        <w:rPr>
          <w:rFonts w:ascii="Calibri" w:hAnsi="Calibri" w:cs="Calibri"/>
        </w:rPr>
      </w:pPr>
    </w:p>
    <w:p w14:paraId="198A09A1" w14:textId="77777777" w:rsidR="00547505" w:rsidRPr="00547505" w:rsidRDefault="00547505" w:rsidP="00547505">
      <w:pPr>
        <w:rPr>
          <w:rFonts w:ascii="Calibri" w:hAnsi="Calibri" w:cs="Calibri"/>
        </w:rPr>
      </w:pPr>
    </w:p>
    <w:p w14:paraId="1FAD8215" w14:textId="77777777" w:rsidR="00547505" w:rsidRPr="00547505" w:rsidRDefault="00547505" w:rsidP="00547505">
      <w:pPr>
        <w:rPr>
          <w:rFonts w:ascii="Calibri" w:hAnsi="Calibri" w:cs="Calibri"/>
        </w:rPr>
      </w:pPr>
    </w:p>
    <w:p w14:paraId="4040A45A" w14:textId="77777777" w:rsidR="00547505" w:rsidRPr="00547505" w:rsidRDefault="00547505" w:rsidP="00547505">
      <w:pPr>
        <w:rPr>
          <w:rFonts w:ascii="Calibri" w:hAnsi="Calibri" w:cs="Calibri"/>
        </w:rPr>
      </w:pPr>
    </w:p>
    <w:p w14:paraId="639C0354" w14:textId="77777777" w:rsidR="00547505" w:rsidRPr="00547505" w:rsidRDefault="00547505" w:rsidP="00547505">
      <w:pPr>
        <w:rPr>
          <w:rFonts w:ascii="Calibri" w:hAnsi="Calibri" w:cs="Calibri"/>
        </w:rPr>
      </w:pPr>
    </w:p>
    <w:p w14:paraId="5DC9BBE8" w14:textId="77777777" w:rsidR="00547505" w:rsidRPr="00547505" w:rsidRDefault="00547505" w:rsidP="00547505">
      <w:pPr>
        <w:rPr>
          <w:rFonts w:ascii="Calibri" w:hAnsi="Calibri" w:cs="Calibri"/>
        </w:rPr>
      </w:pPr>
    </w:p>
    <w:p w14:paraId="259DA06B" w14:textId="77777777" w:rsidR="00547505" w:rsidRPr="00547505" w:rsidRDefault="00547505" w:rsidP="00547505">
      <w:pPr>
        <w:rPr>
          <w:rFonts w:ascii="Calibri" w:hAnsi="Calibri" w:cs="Calibri"/>
        </w:rPr>
      </w:pPr>
    </w:p>
    <w:p w14:paraId="00E4CD8B" w14:textId="77777777" w:rsidR="00547505" w:rsidRPr="00547505" w:rsidRDefault="00547505" w:rsidP="00547505">
      <w:pPr>
        <w:rPr>
          <w:rFonts w:ascii="Calibri" w:hAnsi="Calibri" w:cs="Calibri"/>
        </w:rPr>
      </w:pPr>
    </w:p>
    <w:p w14:paraId="0034BB7B" w14:textId="77777777" w:rsidR="00547505" w:rsidRPr="00547505" w:rsidRDefault="00547505" w:rsidP="00547505">
      <w:pPr>
        <w:rPr>
          <w:rFonts w:ascii="Calibri" w:hAnsi="Calibri" w:cs="Calibri"/>
        </w:rPr>
      </w:pPr>
    </w:p>
    <w:p w14:paraId="32DB2CF0" w14:textId="77777777" w:rsidR="00547505" w:rsidRPr="00547505" w:rsidRDefault="00547505" w:rsidP="00547505">
      <w:pPr>
        <w:rPr>
          <w:rFonts w:ascii="Calibri" w:hAnsi="Calibri" w:cs="Calibri"/>
        </w:rPr>
      </w:pPr>
    </w:p>
    <w:p w14:paraId="49DFE114" w14:textId="77777777" w:rsidR="00547505" w:rsidRPr="00547505" w:rsidRDefault="00547505" w:rsidP="00547505">
      <w:pPr>
        <w:rPr>
          <w:rFonts w:ascii="Calibri" w:hAnsi="Calibri" w:cs="Calibri"/>
        </w:rPr>
      </w:pPr>
    </w:p>
    <w:p w14:paraId="714B1E42" w14:textId="77777777" w:rsidR="00547505" w:rsidRPr="00547505" w:rsidRDefault="00547505" w:rsidP="00547505">
      <w:pPr>
        <w:rPr>
          <w:rFonts w:ascii="Calibri" w:hAnsi="Calibri" w:cs="Calibri"/>
        </w:rPr>
      </w:pPr>
    </w:p>
    <w:p w14:paraId="20A577C2" w14:textId="77777777" w:rsidR="00547505" w:rsidRPr="00547505" w:rsidRDefault="00547505" w:rsidP="00547505">
      <w:pPr>
        <w:rPr>
          <w:rFonts w:ascii="Calibri" w:hAnsi="Calibri" w:cs="Calibri"/>
        </w:rPr>
      </w:pPr>
    </w:p>
    <w:p w14:paraId="4155B752" w14:textId="77777777" w:rsidR="00547505" w:rsidRPr="00547505" w:rsidRDefault="00547505" w:rsidP="00547505">
      <w:pPr>
        <w:rPr>
          <w:rFonts w:ascii="Calibri" w:hAnsi="Calibri" w:cs="Calibri"/>
        </w:rPr>
      </w:pPr>
    </w:p>
    <w:p w14:paraId="4B0E819A" w14:textId="77777777" w:rsidR="00547505" w:rsidRPr="00547505" w:rsidRDefault="00547505" w:rsidP="00547505">
      <w:pPr>
        <w:rPr>
          <w:rFonts w:ascii="Calibri" w:hAnsi="Calibri" w:cs="Calibri"/>
        </w:rPr>
      </w:pPr>
    </w:p>
    <w:p w14:paraId="2E0C3DF2" w14:textId="77777777" w:rsidR="00547505" w:rsidRPr="00547505" w:rsidRDefault="00547505" w:rsidP="00547505">
      <w:pPr>
        <w:rPr>
          <w:rFonts w:ascii="Calibri" w:hAnsi="Calibri" w:cs="Calibri"/>
        </w:rPr>
      </w:pPr>
    </w:p>
    <w:p w14:paraId="761FF7E2" w14:textId="77777777" w:rsidR="00547505" w:rsidRDefault="00547505" w:rsidP="00547505">
      <w:pPr>
        <w:rPr>
          <w:rFonts w:ascii="Calibri" w:hAnsi="Calibri" w:cs="Calibri"/>
        </w:rPr>
      </w:pPr>
    </w:p>
    <w:p w14:paraId="0F56903B" w14:textId="06E7D871" w:rsidR="00547505" w:rsidRDefault="00547505" w:rsidP="00547505">
      <w:pPr>
        <w:tabs>
          <w:tab w:val="left" w:pos="11856"/>
        </w:tabs>
        <w:rPr>
          <w:rFonts w:ascii="Calibri" w:hAnsi="Calibri" w:cs="Calibri"/>
        </w:rPr>
      </w:pPr>
      <w:r>
        <w:rPr>
          <w:rFonts w:ascii="Calibri" w:hAnsi="Calibri" w:cs="Calibri"/>
        </w:rPr>
        <w:tab/>
      </w:r>
    </w:p>
    <w:p w14:paraId="1840CC6D" w14:textId="77777777" w:rsidR="00547505" w:rsidRDefault="00547505" w:rsidP="00547505">
      <w:pPr>
        <w:tabs>
          <w:tab w:val="left" w:pos="11856"/>
        </w:tabs>
        <w:rPr>
          <w:rFonts w:ascii="Calibri" w:hAnsi="Calibri" w:cs="Calibri"/>
        </w:rPr>
      </w:pPr>
    </w:p>
    <w:p w14:paraId="24F41ACD" w14:textId="77777777" w:rsidR="00547505" w:rsidRDefault="00547505" w:rsidP="00547505">
      <w:pPr>
        <w:tabs>
          <w:tab w:val="left" w:pos="11856"/>
        </w:tabs>
        <w:rPr>
          <w:rFonts w:ascii="Calibri" w:hAnsi="Calibri" w:cs="Calibri"/>
        </w:rPr>
        <w:sectPr w:rsidR="00547505" w:rsidSect="00C12CA6">
          <w:pgSz w:w="16838" w:h="11906" w:orient="landscape"/>
          <w:pgMar w:top="1134" w:right="1440" w:bottom="1134" w:left="1440" w:header="720" w:footer="720" w:gutter="0"/>
          <w:cols w:space="720"/>
          <w:docGrid w:linePitch="600" w:charSpace="32768"/>
        </w:sectPr>
      </w:pPr>
    </w:p>
    <w:p w14:paraId="15F6B872" w14:textId="30050975" w:rsidR="00547505" w:rsidRDefault="00547505" w:rsidP="00547505">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ofertas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ofertas</w:t>
      </w:r>
      <w:r w:rsidRPr="00B61F61">
        <w:rPr>
          <w:rFonts w:ascii="Calibri" w:hAnsi="Calibri" w:cs="Calibri"/>
        </w:rPr>
        <w:t xml:space="preserve"> rápidamente.</w:t>
      </w:r>
    </w:p>
    <w:p w14:paraId="350EABE8" w14:textId="77777777" w:rsidR="00547505" w:rsidRPr="00B61F61" w:rsidRDefault="00547505" w:rsidP="00547505">
      <w:pPr>
        <w:tabs>
          <w:tab w:val="left" w:pos="10620"/>
        </w:tabs>
        <w:jc w:val="both"/>
        <w:rPr>
          <w:rFonts w:ascii="Calibri" w:hAnsi="Calibri" w:cs="Calibri"/>
        </w:rPr>
      </w:pPr>
    </w:p>
    <w:p w14:paraId="0EE5A97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Elementos Clave</w:t>
      </w:r>
    </w:p>
    <w:p w14:paraId="1BA401D2" w14:textId="147BF8D3"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ofertas</w:t>
      </w:r>
      <w:r w:rsidRPr="00B61F61">
        <w:rPr>
          <w:rFonts w:ascii="Calibri" w:hAnsi="Calibri" w:cs="Calibri"/>
        </w:rPr>
        <w:t>.</w:t>
      </w:r>
    </w:p>
    <w:p w14:paraId="7DE68DDB"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10DD1016" w14:textId="77777777"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0BBEC37C"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305E14F6" w14:textId="77777777" w:rsidR="00547505" w:rsidRPr="00B61F61" w:rsidRDefault="00547505" w:rsidP="00547505">
      <w:pPr>
        <w:tabs>
          <w:tab w:val="left" w:pos="10620"/>
        </w:tabs>
        <w:ind w:left="720"/>
        <w:jc w:val="both"/>
        <w:rPr>
          <w:rFonts w:ascii="Calibri" w:hAnsi="Calibri" w:cs="Calibri"/>
        </w:rPr>
      </w:pPr>
    </w:p>
    <w:p w14:paraId="2456DB97"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Funcionalidades</w:t>
      </w:r>
    </w:p>
    <w:p w14:paraId="3332E881" w14:textId="5A8512F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ofertas</w:t>
      </w:r>
      <w:r w:rsidRPr="00B61F61">
        <w:rPr>
          <w:rFonts w:ascii="Calibri" w:hAnsi="Calibri" w:cs="Calibri"/>
        </w:rPr>
        <w:t xml:space="preserve"> existentes en la base de datos.</w:t>
      </w:r>
    </w:p>
    <w:p w14:paraId="430E5CA1" w14:textId="62EA339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ofertas</w:t>
      </w:r>
      <w:r w:rsidRPr="00B61F61">
        <w:rPr>
          <w:rFonts w:ascii="Calibri" w:hAnsi="Calibri" w:cs="Calibri"/>
        </w:rPr>
        <w:t xml:space="preserve"> por diferentes criterios (nombre,</w:t>
      </w:r>
      <w:r>
        <w:rPr>
          <w:rFonts w:ascii="Calibri" w:hAnsi="Calibri" w:cs="Calibri"/>
        </w:rPr>
        <w:t xml:space="preserve"> producto,</w:t>
      </w:r>
      <w:r w:rsidRPr="00B61F61">
        <w:rPr>
          <w:rFonts w:ascii="Calibri" w:hAnsi="Calibri" w:cs="Calibri"/>
        </w:rPr>
        <w:t xml:space="preserve"> </w:t>
      </w:r>
      <w:r>
        <w:rPr>
          <w:rFonts w:ascii="Calibri" w:hAnsi="Calibri" w:cs="Calibri"/>
        </w:rPr>
        <w:t xml:space="preserve">descuento, </w:t>
      </w:r>
      <w:r w:rsidRPr="00B61F61">
        <w:rPr>
          <w:rFonts w:ascii="Calibri" w:hAnsi="Calibri" w:cs="Calibri"/>
        </w:rPr>
        <w:t>etc.).</w:t>
      </w:r>
    </w:p>
    <w:p w14:paraId="19045612" w14:textId="659CD3C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ofertas</w:t>
      </w:r>
      <w:r w:rsidRPr="00B61F61">
        <w:rPr>
          <w:rFonts w:ascii="Calibri" w:hAnsi="Calibri" w:cs="Calibri"/>
        </w:rPr>
        <w:t xml:space="preserve"> en tiempo real según el criterio de búsqueda seleccionado.</w:t>
      </w:r>
    </w:p>
    <w:p w14:paraId="5666B240" w14:textId="2754C097"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w:t>
      </w:r>
      <w:r w:rsidR="00BF3356">
        <w:rPr>
          <w:rFonts w:ascii="Calibri" w:hAnsi="Calibri" w:cs="Calibri"/>
        </w:rPr>
        <w:t>oferta</w:t>
      </w:r>
      <w:r>
        <w:rPr>
          <w:rFonts w:ascii="Calibri" w:hAnsi="Calibri" w:cs="Calibri"/>
        </w:rPr>
        <w:t xml:space="preserve"> </w:t>
      </w:r>
      <w:r w:rsidRPr="00B61F61">
        <w:rPr>
          <w:rFonts w:ascii="Calibri" w:hAnsi="Calibri" w:cs="Calibri"/>
        </w:rPr>
        <w:t>en la tabla.</w:t>
      </w:r>
    </w:p>
    <w:p w14:paraId="3CD1268E" w14:textId="3D2FDBA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Permitir la selección de un</w:t>
      </w:r>
      <w:r w:rsidR="00BF3356">
        <w:rPr>
          <w:rFonts w:ascii="Calibri" w:hAnsi="Calibri" w:cs="Calibri"/>
        </w:rPr>
        <w:t>a oferta</w:t>
      </w:r>
      <w:r>
        <w:rPr>
          <w:rFonts w:ascii="Calibri" w:hAnsi="Calibri" w:cs="Calibri"/>
        </w:rPr>
        <w:t xml:space="preserve"> </w:t>
      </w:r>
      <w:r w:rsidRPr="00B61F61">
        <w:rPr>
          <w:rFonts w:ascii="Calibri" w:hAnsi="Calibri" w:cs="Calibri"/>
        </w:rPr>
        <w:t>haciendo doble clic en él.</w:t>
      </w:r>
    </w:p>
    <w:p w14:paraId="08411635" w14:textId="55DDC721" w:rsidR="00547505" w:rsidRPr="00BF3356" w:rsidRDefault="00547505" w:rsidP="00BF3356">
      <w:pPr>
        <w:numPr>
          <w:ilvl w:val="0"/>
          <w:numId w:val="468"/>
        </w:numPr>
        <w:tabs>
          <w:tab w:val="left" w:pos="10620"/>
        </w:tabs>
        <w:jc w:val="both"/>
        <w:rPr>
          <w:rFonts w:ascii="Calibri" w:hAnsi="Calibri" w:cs="Calibri"/>
        </w:rPr>
      </w:pPr>
      <w:r w:rsidRPr="00B61F61">
        <w:rPr>
          <w:rFonts w:ascii="Calibri" w:hAnsi="Calibri" w:cs="Calibri"/>
        </w:rPr>
        <w:t>Formatear visualmente la columna de estado de l</w:t>
      </w:r>
      <w:r w:rsidR="00BF3356">
        <w:rPr>
          <w:rFonts w:ascii="Calibri" w:hAnsi="Calibri" w:cs="Calibri"/>
        </w:rPr>
        <w:t>as ofertas</w:t>
      </w:r>
      <w:r w:rsidRPr="00B61F61">
        <w:rPr>
          <w:rFonts w:ascii="Calibri" w:hAnsi="Calibri" w:cs="Calibri"/>
        </w:rPr>
        <w:t xml:space="preserve"> (activo/no activo).</w:t>
      </w:r>
    </w:p>
    <w:p w14:paraId="43FDAA13" w14:textId="77777777" w:rsidR="00547505" w:rsidRDefault="00547505" w:rsidP="00547505">
      <w:pPr>
        <w:tabs>
          <w:tab w:val="left" w:pos="10620"/>
        </w:tabs>
        <w:jc w:val="both"/>
        <w:rPr>
          <w:rFonts w:ascii="Calibri" w:hAnsi="Calibri" w:cs="Calibri"/>
        </w:rPr>
      </w:pPr>
    </w:p>
    <w:p w14:paraId="757264E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Consideraciones de Diseño</w:t>
      </w:r>
    </w:p>
    <w:p w14:paraId="4096E9FC"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789B3532"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7554B865"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4E32F6FF" w14:textId="0D79ED09"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w:t>
      </w:r>
      <w:r w:rsidR="0052545F">
        <w:rPr>
          <w:rFonts w:ascii="Calibri" w:hAnsi="Calibri" w:cs="Calibri"/>
        </w:rPr>
        <w:t>as ofertas</w:t>
      </w:r>
      <w:r w:rsidRPr="009E3742">
        <w:rPr>
          <w:rFonts w:ascii="Calibri" w:hAnsi="Calibri" w:cs="Calibri"/>
        </w:rPr>
        <w:t>.</w:t>
      </w:r>
    </w:p>
    <w:p w14:paraId="143A7BAB" w14:textId="571B5DBD"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Inicialización Automática: Carga la lista de</w:t>
      </w:r>
      <w:r>
        <w:rPr>
          <w:rFonts w:ascii="Calibri" w:hAnsi="Calibri" w:cs="Calibri"/>
        </w:rPr>
        <w:t xml:space="preserve"> </w:t>
      </w:r>
      <w:r w:rsidR="0052545F">
        <w:rPr>
          <w:rFonts w:ascii="Calibri" w:hAnsi="Calibri" w:cs="Calibri"/>
        </w:rPr>
        <w:t>ofertas</w:t>
      </w:r>
      <w:r w:rsidRPr="009E3742">
        <w:rPr>
          <w:rFonts w:ascii="Calibri" w:hAnsi="Calibri" w:cs="Calibri"/>
        </w:rPr>
        <w:t xml:space="preserve"> y configura el ComboBox al cargar la ventana, asegurando que esté listo para usar inmediatamente.</w:t>
      </w:r>
    </w:p>
    <w:p w14:paraId="5B9602BE" w14:textId="77777777" w:rsidR="00547505" w:rsidRPr="00547505" w:rsidRDefault="00547505" w:rsidP="00547505">
      <w:pPr>
        <w:tabs>
          <w:tab w:val="left" w:pos="11856"/>
        </w:tabs>
        <w:rPr>
          <w:rFonts w:ascii="Calibri" w:hAnsi="Calibri" w:cs="Calibri"/>
        </w:rPr>
      </w:pPr>
    </w:p>
    <w:sectPr w:rsidR="00547505" w:rsidRPr="00547505" w:rsidSect="0054750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593E3" w14:textId="77777777" w:rsidR="00942B7F" w:rsidRDefault="00942B7F">
      <w:r>
        <w:separator/>
      </w:r>
    </w:p>
  </w:endnote>
  <w:endnote w:type="continuationSeparator" w:id="0">
    <w:p w14:paraId="46A0F03C" w14:textId="77777777" w:rsidR="00942B7F" w:rsidRDefault="00942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DAA2F" w14:textId="77777777" w:rsidR="00942B7F" w:rsidRDefault="00942B7F">
      <w:r>
        <w:separator/>
      </w:r>
    </w:p>
  </w:footnote>
  <w:footnote w:type="continuationSeparator" w:id="0">
    <w:p w14:paraId="0E84D8A1" w14:textId="77777777" w:rsidR="00942B7F" w:rsidRDefault="00942B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3F4CE5D6"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530907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6987">
      <w:rPr>
        <w:rFonts w:ascii="Calibri" w:hAnsi="Calibri"/>
        <w:sz w:val="20"/>
        <w:szCs w:val="20"/>
      </w:rPr>
      <w:t>S</w:t>
    </w:r>
    <w:r w:rsidR="000E2322">
      <w:rPr>
        <w:rFonts w:ascii="Calibri" w:hAnsi="Calibri"/>
        <w:sz w:val="20"/>
        <w:szCs w:val="20"/>
      </w:rPr>
      <w:t>istema de Ventas</w:t>
    </w:r>
    <w:r w:rsidR="00A3332F">
      <w:rPr>
        <w:rFonts w:ascii="Calibri" w:hAnsi="Calibri"/>
        <w:sz w:val="20"/>
        <w:szCs w:val="20"/>
      </w:rPr>
      <w:t xml:space="preserve">     </w:t>
    </w:r>
  </w:p>
  <w:p w14:paraId="234819D5" w14:textId="16E68311"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0E2322">
      <w:rPr>
        <w:rFonts w:ascii="Calibri" w:hAnsi="Calibri"/>
        <w:sz w:val="20"/>
        <w:szCs w:val="20"/>
      </w:rPr>
      <w:t>Ro</w:t>
    </w:r>
    <w:r w:rsidR="001576B0">
      <w:rPr>
        <w:rFonts w:ascii="Calibri" w:hAnsi="Calibri"/>
        <w:sz w:val="20"/>
        <w:szCs w:val="20"/>
      </w:rPr>
      <w:t>berto</w:t>
    </w:r>
    <w:r w:rsidR="000E2322">
      <w:rPr>
        <w:rFonts w:ascii="Calibri" w:hAnsi="Calibri"/>
        <w:sz w:val="20"/>
        <w:szCs w:val="20"/>
      </w:rPr>
      <w:t xml:space="preserve"> Pérez</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0B54153"/>
    <w:multiLevelType w:val="multilevel"/>
    <w:tmpl w:val="A4DA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86593"/>
    <w:multiLevelType w:val="multilevel"/>
    <w:tmpl w:val="ED54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9566F"/>
    <w:multiLevelType w:val="multilevel"/>
    <w:tmpl w:val="2BAE4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F3CD0"/>
    <w:multiLevelType w:val="multilevel"/>
    <w:tmpl w:val="562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132EF"/>
    <w:multiLevelType w:val="multilevel"/>
    <w:tmpl w:val="5014A4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031B4DE3"/>
    <w:multiLevelType w:val="multilevel"/>
    <w:tmpl w:val="A4142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63813"/>
    <w:multiLevelType w:val="hybridMultilevel"/>
    <w:tmpl w:val="EE54BDAA"/>
    <w:lvl w:ilvl="0" w:tplc="300A0001">
      <w:start w:val="1"/>
      <w:numFmt w:val="bullet"/>
      <w:lvlText w:val=""/>
      <w:lvlJc w:val="left"/>
      <w:pPr>
        <w:ind w:left="766" w:hanging="360"/>
      </w:pPr>
      <w:rPr>
        <w:rFonts w:ascii="Symbol" w:hAnsi="Symbol" w:hint="default"/>
      </w:rPr>
    </w:lvl>
    <w:lvl w:ilvl="1" w:tplc="300A0003" w:tentative="1">
      <w:start w:val="1"/>
      <w:numFmt w:val="bullet"/>
      <w:lvlText w:val="o"/>
      <w:lvlJc w:val="left"/>
      <w:pPr>
        <w:ind w:left="1486" w:hanging="360"/>
      </w:pPr>
      <w:rPr>
        <w:rFonts w:ascii="Courier New" w:hAnsi="Courier New" w:cs="Courier New" w:hint="default"/>
      </w:rPr>
    </w:lvl>
    <w:lvl w:ilvl="2" w:tplc="300A0005" w:tentative="1">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18" w15:restartNumberingAfterBreak="0">
    <w:nsid w:val="03840364"/>
    <w:multiLevelType w:val="multilevel"/>
    <w:tmpl w:val="853252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8A769B"/>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046E0D18"/>
    <w:multiLevelType w:val="multilevel"/>
    <w:tmpl w:val="0CEE76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 w15:restartNumberingAfterBreak="0">
    <w:nsid w:val="05233166"/>
    <w:multiLevelType w:val="hybridMultilevel"/>
    <w:tmpl w:val="8D70900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4" w15:restartNumberingAfterBreak="0">
    <w:nsid w:val="05345686"/>
    <w:multiLevelType w:val="multilevel"/>
    <w:tmpl w:val="4572B7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3C6CEE"/>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7044EC"/>
    <w:multiLevelType w:val="multilevel"/>
    <w:tmpl w:val="C04A6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28" w15:restartNumberingAfterBreak="0">
    <w:nsid w:val="06161FE8"/>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9" w15:restartNumberingAfterBreak="0">
    <w:nsid w:val="062A2AE9"/>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06C14FFE"/>
    <w:multiLevelType w:val="multilevel"/>
    <w:tmpl w:val="1D8E4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76E36C8"/>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07C002AC"/>
    <w:multiLevelType w:val="multilevel"/>
    <w:tmpl w:val="8044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C078AA"/>
    <w:multiLevelType w:val="multilevel"/>
    <w:tmpl w:val="CFF8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C12AEA"/>
    <w:multiLevelType w:val="multilevel"/>
    <w:tmpl w:val="3576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9A3926"/>
    <w:multiLevelType w:val="multilevel"/>
    <w:tmpl w:val="6CCC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065AF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151510"/>
    <w:multiLevelType w:val="multilevel"/>
    <w:tmpl w:val="92FA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05FA0"/>
    <w:multiLevelType w:val="multilevel"/>
    <w:tmpl w:val="9956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F6487C"/>
    <w:multiLevelType w:val="multilevel"/>
    <w:tmpl w:val="0FE6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173941"/>
    <w:multiLevelType w:val="hybridMultilevel"/>
    <w:tmpl w:val="6D4EA2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0A7D0412"/>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0AE63915"/>
    <w:multiLevelType w:val="multilevel"/>
    <w:tmpl w:val="28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003691"/>
    <w:multiLevelType w:val="hybridMultilevel"/>
    <w:tmpl w:val="19763AF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0C373FB8"/>
    <w:multiLevelType w:val="multilevel"/>
    <w:tmpl w:val="712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3909AD"/>
    <w:multiLevelType w:val="multilevel"/>
    <w:tmpl w:val="C736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C4D11B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A82F39"/>
    <w:multiLevelType w:val="multilevel"/>
    <w:tmpl w:val="CFEC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6E6FED"/>
    <w:multiLevelType w:val="multilevel"/>
    <w:tmpl w:val="6B680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7159F1"/>
    <w:multiLevelType w:val="multilevel"/>
    <w:tmpl w:val="94005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7451D7"/>
    <w:multiLevelType w:val="multilevel"/>
    <w:tmpl w:val="CF1844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907F6A"/>
    <w:multiLevelType w:val="multilevel"/>
    <w:tmpl w:val="B5EEF8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971672"/>
    <w:multiLevelType w:val="multilevel"/>
    <w:tmpl w:val="6A82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0DA80CD8"/>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0E033D64"/>
    <w:multiLevelType w:val="hybridMultilevel"/>
    <w:tmpl w:val="DC4E3998"/>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0E463DC6"/>
    <w:multiLevelType w:val="multilevel"/>
    <w:tmpl w:val="27265E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0EC1327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0F8F19FA"/>
    <w:multiLevelType w:val="multilevel"/>
    <w:tmpl w:val="87C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9C0439"/>
    <w:multiLevelType w:val="multilevel"/>
    <w:tmpl w:val="7950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9E4D53"/>
    <w:multiLevelType w:val="multilevel"/>
    <w:tmpl w:val="5806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D22237"/>
    <w:multiLevelType w:val="multilevel"/>
    <w:tmpl w:val="C6BE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EC7608"/>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0" w15:restartNumberingAfterBreak="0">
    <w:nsid w:val="0FFF6D1A"/>
    <w:multiLevelType w:val="hybridMultilevel"/>
    <w:tmpl w:val="7A2425E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71" w15:restartNumberingAfterBreak="0">
    <w:nsid w:val="10AC3F93"/>
    <w:multiLevelType w:val="multilevel"/>
    <w:tmpl w:val="5186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B06AF6"/>
    <w:multiLevelType w:val="multilevel"/>
    <w:tmpl w:val="606A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11824F77"/>
    <w:multiLevelType w:val="multilevel"/>
    <w:tmpl w:val="8C46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124519D4"/>
    <w:multiLevelType w:val="multilevel"/>
    <w:tmpl w:val="278EF07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24520BF"/>
    <w:multiLevelType w:val="multilevel"/>
    <w:tmpl w:val="F752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1" w15:restartNumberingAfterBreak="0">
    <w:nsid w:val="12C53D59"/>
    <w:multiLevelType w:val="multilevel"/>
    <w:tmpl w:val="787C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83" w15:restartNumberingAfterBreak="0">
    <w:nsid w:val="137813E0"/>
    <w:multiLevelType w:val="multilevel"/>
    <w:tmpl w:val="4F7E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FA0278"/>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4175EFC"/>
    <w:multiLevelType w:val="multilevel"/>
    <w:tmpl w:val="5A8C2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4E42232"/>
    <w:multiLevelType w:val="hybridMultilevel"/>
    <w:tmpl w:val="2AA8FB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15:restartNumberingAfterBreak="0">
    <w:nsid w:val="14E676D0"/>
    <w:multiLevelType w:val="multilevel"/>
    <w:tmpl w:val="97BA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A165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15592E5D"/>
    <w:multiLevelType w:val="multilevel"/>
    <w:tmpl w:val="E84C54C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58B206C"/>
    <w:multiLevelType w:val="multilevel"/>
    <w:tmpl w:val="2CFAC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5D4248A"/>
    <w:multiLevelType w:val="multilevel"/>
    <w:tmpl w:val="0C2C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16D06FA3"/>
    <w:multiLevelType w:val="multilevel"/>
    <w:tmpl w:val="205A9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17153A4D"/>
    <w:multiLevelType w:val="multilevel"/>
    <w:tmpl w:val="9A50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15:restartNumberingAfterBreak="0">
    <w:nsid w:val="17931711"/>
    <w:multiLevelType w:val="multilevel"/>
    <w:tmpl w:val="2DA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A84BAE"/>
    <w:multiLevelType w:val="multilevel"/>
    <w:tmpl w:val="2B1A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FA0A7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8A77D1F"/>
    <w:multiLevelType w:val="multilevel"/>
    <w:tmpl w:val="ACB0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BC11DF"/>
    <w:multiLevelType w:val="multilevel"/>
    <w:tmpl w:val="77A6BEA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E71C3F"/>
    <w:multiLevelType w:val="multilevel"/>
    <w:tmpl w:val="BCCA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8FE111D"/>
    <w:multiLevelType w:val="multilevel"/>
    <w:tmpl w:val="4CACDAB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9231A6B"/>
    <w:multiLevelType w:val="multilevel"/>
    <w:tmpl w:val="7D269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8" w15:restartNumberingAfterBreak="0">
    <w:nsid w:val="194772AD"/>
    <w:multiLevelType w:val="multilevel"/>
    <w:tmpl w:val="6490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477C33"/>
    <w:multiLevelType w:val="multilevel"/>
    <w:tmpl w:val="0E0C5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19DE7D2E"/>
    <w:multiLevelType w:val="multilevel"/>
    <w:tmpl w:val="32DA5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9E804C9"/>
    <w:multiLevelType w:val="multilevel"/>
    <w:tmpl w:val="7932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114"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1AB95A80"/>
    <w:multiLevelType w:val="multilevel"/>
    <w:tmpl w:val="4A8419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AED3DE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17" w15:restartNumberingAfterBreak="0">
    <w:nsid w:val="1B6D5342"/>
    <w:multiLevelType w:val="multilevel"/>
    <w:tmpl w:val="8F0E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A4195E"/>
    <w:multiLevelType w:val="multilevel"/>
    <w:tmpl w:val="CAF2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BD68B7"/>
    <w:multiLevelType w:val="multilevel"/>
    <w:tmpl w:val="EB38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BDA382E"/>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C1512D2"/>
    <w:multiLevelType w:val="multilevel"/>
    <w:tmpl w:val="91A4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2A33C8"/>
    <w:multiLevelType w:val="multilevel"/>
    <w:tmpl w:val="CE62310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D241D87"/>
    <w:multiLevelType w:val="multilevel"/>
    <w:tmpl w:val="F1DE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44673C"/>
    <w:multiLevelType w:val="multilevel"/>
    <w:tmpl w:val="782A4B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D9233A7"/>
    <w:multiLevelType w:val="multilevel"/>
    <w:tmpl w:val="7BE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9B69DB"/>
    <w:multiLevelType w:val="multilevel"/>
    <w:tmpl w:val="96469E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E8151A"/>
    <w:multiLevelType w:val="multilevel"/>
    <w:tmpl w:val="6354EA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DF9195D"/>
    <w:multiLevelType w:val="multilevel"/>
    <w:tmpl w:val="70CA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1FB05AEF"/>
    <w:multiLevelType w:val="multilevel"/>
    <w:tmpl w:val="845E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2" w15:restartNumberingAfterBreak="0">
    <w:nsid w:val="20A8069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0C14225"/>
    <w:multiLevelType w:val="multilevel"/>
    <w:tmpl w:val="A83C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0ED692A"/>
    <w:multiLevelType w:val="multilevel"/>
    <w:tmpl w:val="935E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12F3AEC"/>
    <w:multiLevelType w:val="multilevel"/>
    <w:tmpl w:val="848E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1B71EC2"/>
    <w:multiLevelType w:val="multilevel"/>
    <w:tmpl w:val="4AEA4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8" w15:restartNumberingAfterBreak="0">
    <w:nsid w:val="22EB54EE"/>
    <w:multiLevelType w:val="multilevel"/>
    <w:tmpl w:val="CF44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1"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2" w15:restartNumberingAfterBreak="0">
    <w:nsid w:val="244B0395"/>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4687416"/>
    <w:multiLevelType w:val="hybridMultilevel"/>
    <w:tmpl w:val="84D8C2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248A09F0"/>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4BE3D35"/>
    <w:multiLevelType w:val="multilevel"/>
    <w:tmpl w:val="A6EA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4E17794"/>
    <w:multiLevelType w:val="hybridMultilevel"/>
    <w:tmpl w:val="308E142A"/>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53A6858"/>
    <w:multiLevelType w:val="multilevel"/>
    <w:tmpl w:val="9D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5446B3E"/>
    <w:multiLevelType w:val="multilevel"/>
    <w:tmpl w:val="FF92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0" w15:restartNumberingAfterBreak="0">
    <w:nsid w:val="25B54136"/>
    <w:multiLevelType w:val="multilevel"/>
    <w:tmpl w:val="EEEEBF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5CD61F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5F31012"/>
    <w:multiLevelType w:val="multilevel"/>
    <w:tmpl w:val="5758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2B68ED"/>
    <w:multiLevelType w:val="multilevel"/>
    <w:tmpl w:val="50B8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5" w15:restartNumberingAfterBreak="0">
    <w:nsid w:val="264A3055"/>
    <w:multiLevelType w:val="multilevel"/>
    <w:tmpl w:val="CD08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157" w15:restartNumberingAfterBreak="0">
    <w:nsid w:val="268D25DB"/>
    <w:multiLevelType w:val="multilevel"/>
    <w:tmpl w:val="0EFEA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69B3216"/>
    <w:multiLevelType w:val="multilevel"/>
    <w:tmpl w:val="4A10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094514"/>
    <w:multiLevelType w:val="multilevel"/>
    <w:tmpl w:val="9AEE3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1" w15:restartNumberingAfterBreak="0">
    <w:nsid w:val="279D626C"/>
    <w:multiLevelType w:val="multilevel"/>
    <w:tmpl w:val="4D18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3" w15:restartNumberingAfterBreak="0">
    <w:nsid w:val="28700F4C"/>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5" w15:restartNumberingAfterBreak="0">
    <w:nsid w:val="28C01399"/>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8C13446"/>
    <w:multiLevelType w:val="multilevel"/>
    <w:tmpl w:val="5A56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902591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68"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9" w15:restartNumberingAfterBreak="0">
    <w:nsid w:val="294E3CE5"/>
    <w:multiLevelType w:val="hybridMultilevel"/>
    <w:tmpl w:val="D39C8A2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70" w15:restartNumberingAfterBreak="0">
    <w:nsid w:val="29734FB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AC7408C"/>
    <w:multiLevelType w:val="multilevel"/>
    <w:tmpl w:val="DE04E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ACF00E1"/>
    <w:multiLevelType w:val="multilevel"/>
    <w:tmpl w:val="C7D84DD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4"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5"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6" w15:restartNumberingAfterBreak="0">
    <w:nsid w:val="2BD82858"/>
    <w:multiLevelType w:val="multilevel"/>
    <w:tmpl w:val="CC66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FA4374"/>
    <w:multiLevelType w:val="multilevel"/>
    <w:tmpl w:val="0804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C39509B"/>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C5022D3"/>
    <w:multiLevelType w:val="multilevel"/>
    <w:tmpl w:val="80C0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5153FB"/>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2C6A16CA"/>
    <w:multiLevelType w:val="multilevel"/>
    <w:tmpl w:val="02606A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4"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6"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87"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8" w15:restartNumberingAfterBreak="0">
    <w:nsid w:val="2DF722E2"/>
    <w:multiLevelType w:val="multilevel"/>
    <w:tmpl w:val="DA22F8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90" w15:restartNumberingAfterBreak="0">
    <w:nsid w:val="2E3C7264"/>
    <w:multiLevelType w:val="multilevel"/>
    <w:tmpl w:val="4D4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E8D0113"/>
    <w:multiLevelType w:val="multilevel"/>
    <w:tmpl w:val="DA8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3" w15:restartNumberingAfterBreak="0">
    <w:nsid w:val="2F336242"/>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F9117FB"/>
    <w:multiLevelType w:val="multilevel"/>
    <w:tmpl w:val="479E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9E76BE"/>
    <w:multiLevelType w:val="multilevel"/>
    <w:tmpl w:val="6CCA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FBA2945"/>
    <w:multiLevelType w:val="multilevel"/>
    <w:tmpl w:val="D4D6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0417566"/>
    <w:multiLevelType w:val="multilevel"/>
    <w:tmpl w:val="4A120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0781EF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0805DFB"/>
    <w:multiLevelType w:val="multilevel"/>
    <w:tmpl w:val="7E4E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1F77AE7"/>
    <w:multiLevelType w:val="multilevel"/>
    <w:tmpl w:val="9FB200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1F96127"/>
    <w:multiLevelType w:val="multilevel"/>
    <w:tmpl w:val="D968F7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2047F66"/>
    <w:multiLevelType w:val="multilevel"/>
    <w:tmpl w:val="9618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4" w15:restartNumberingAfterBreak="0">
    <w:nsid w:val="32547173"/>
    <w:multiLevelType w:val="multilevel"/>
    <w:tmpl w:val="6CD82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3271579F"/>
    <w:multiLevelType w:val="multilevel"/>
    <w:tmpl w:val="4910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3021F3B"/>
    <w:multiLevelType w:val="multilevel"/>
    <w:tmpl w:val="C246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209"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0" w15:restartNumberingAfterBreak="0">
    <w:nsid w:val="33A57872"/>
    <w:multiLevelType w:val="multilevel"/>
    <w:tmpl w:val="E6B677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4474BC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2" w15:restartNumberingAfterBreak="0">
    <w:nsid w:val="346F467B"/>
    <w:multiLevelType w:val="multilevel"/>
    <w:tmpl w:val="2D825F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4B67AC6"/>
    <w:multiLevelType w:val="multilevel"/>
    <w:tmpl w:val="B2B8F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4F13D37"/>
    <w:multiLevelType w:val="multilevel"/>
    <w:tmpl w:val="4B6E4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51D489D"/>
    <w:multiLevelType w:val="multilevel"/>
    <w:tmpl w:val="FCEA4C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57A53F4"/>
    <w:multiLevelType w:val="multilevel"/>
    <w:tmpl w:val="2162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64D5AD8"/>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9" w15:restartNumberingAfterBreak="0">
    <w:nsid w:val="37377593"/>
    <w:multiLevelType w:val="multilevel"/>
    <w:tmpl w:val="AFF6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C24EB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222" w15:restartNumberingAfterBreak="0">
    <w:nsid w:val="38CB737E"/>
    <w:multiLevelType w:val="multilevel"/>
    <w:tmpl w:val="E94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8B4DCF"/>
    <w:multiLevelType w:val="hybridMultilevel"/>
    <w:tmpl w:val="7A1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4" w15:restartNumberingAfterBreak="0">
    <w:nsid w:val="39A240B5"/>
    <w:multiLevelType w:val="multilevel"/>
    <w:tmpl w:val="62E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A82502"/>
    <w:multiLevelType w:val="multilevel"/>
    <w:tmpl w:val="0CA69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BE5F55"/>
    <w:multiLevelType w:val="multilevel"/>
    <w:tmpl w:val="1BFC0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8" w15:restartNumberingAfterBreak="0">
    <w:nsid w:val="3A9B098A"/>
    <w:multiLevelType w:val="multilevel"/>
    <w:tmpl w:val="3182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EC1EB1"/>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1" w15:restartNumberingAfterBreak="0">
    <w:nsid w:val="3BCF40D8"/>
    <w:multiLevelType w:val="multilevel"/>
    <w:tmpl w:val="B18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D4129A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D5F1384"/>
    <w:multiLevelType w:val="multilevel"/>
    <w:tmpl w:val="D9D66A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D800FDE"/>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D9E1BB2"/>
    <w:multiLevelType w:val="hybridMultilevel"/>
    <w:tmpl w:val="72000D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6" w15:restartNumberingAfterBreak="0">
    <w:nsid w:val="3DE23CC9"/>
    <w:multiLevelType w:val="multilevel"/>
    <w:tmpl w:val="353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DE52C3D"/>
    <w:multiLevelType w:val="multilevel"/>
    <w:tmpl w:val="AE12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E405259"/>
    <w:multiLevelType w:val="multilevel"/>
    <w:tmpl w:val="B7608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0"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1" w15:restartNumberingAfterBreak="0">
    <w:nsid w:val="3F986DDF"/>
    <w:multiLevelType w:val="multilevel"/>
    <w:tmpl w:val="BA747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3"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4" w15:restartNumberingAfterBreak="0">
    <w:nsid w:val="404C5A4B"/>
    <w:multiLevelType w:val="multilevel"/>
    <w:tmpl w:val="6100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0583D3E"/>
    <w:multiLevelType w:val="multilevel"/>
    <w:tmpl w:val="482C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0C058C4"/>
    <w:multiLevelType w:val="multilevel"/>
    <w:tmpl w:val="3214A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8"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49"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50" w15:restartNumberingAfterBreak="0">
    <w:nsid w:val="41504B59"/>
    <w:multiLevelType w:val="hybridMultilevel"/>
    <w:tmpl w:val="6D5258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1" w15:restartNumberingAfterBreak="0">
    <w:nsid w:val="416448A7"/>
    <w:multiLevelType w:val="multilevel"/>
    <w:tmpl w:val="C87E0C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17B4E04"/>
    <w:multiLevelType w:val="multilevel"/>
    <w:tmpl w:val="8FD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2243279"/>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2253D9F"/>
    <w:multiLevelType w:val="hybridMultilevel"/>
    <w:tmpl w:val="F7589B8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5" w15:restartNumberingAfterBreak="0">
    <w:nsid w:val="424044BE"/>
    <w:multiLevelType w:val="multilevel"/>
    <w:tmpl w:val="E9E8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2451744"/>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35027CF"/>
    <w:multiLevelType w:val="multilevel"/>
    <w:tmpl w:val="BDD2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3537AD3"/>
    <w:multiLevelType w:val="multilevel"/>
    <w:tmpl w:val="7C2885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0" w15:restartNumberingAfterBreak="0">
    <w:nsid w:val="43FB250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3FE1EA1"/>
    <w:multiLevelType w:val="hybridMultilevel"/>
    <w:tmpl w:val="21A89DA4"/>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44314B12"/>
    <w:multiLevelType w:val="multilevel"/>
    <w:tmpl w:val="616CF0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43723CF"/>
    <w:multiLevelType w:val="multilevel"/>
    <w:tmpl w:val="FB56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43A2C31"/>
    <w:multiLevelType w:val="multilevel"/>
    <w:tmpl w:val="303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66" w15:restartNumberingAfterBreak="0">
    <w:nsid w:val="44B935B3"/>
    <w:multiLevelType w:val="multilevel"/>
    <w:tmpl w:val="978C41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4D723D9"/>
    <w:multiLevelType w:val="multilevel"/>
    <w:tmpl w:val="D57C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9" w15:restartNumberingAfterBreak="0">
    <w:nsid w:val="45616D31"/>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58831A9"/>
    <w:multiLevelType w:val="multilevel"/>
    <w:tmpl w:val="C0D2E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5BA2F63"/>
    <w:multiLevelType w:val="multilevel"/>
    <w:tmpl w:val="59B8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CA1542"/>
    <w:multiLevelType w:val="multilevel"/>
    <w:tmpl w:val="754A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63F1CEF"/>
    <w:multiLevelType w:val="hybridMultilevel"/>
    <w:tmpl w:val="6354217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275" w15:restartNumberingAfterBreak="0">
    <w:nsid w:val="46765839"/>
    <w:multiLevelType w:val="multilevel"/>
    <w:tmpl w:val="7A7AF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6806256"/>
    <w:multiLevelType w:val="multilevel"/>
    <w:tmpl w:val="A802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69513F6"/>
    <w:multiLevelType w:val="hybridMultilevel"/>
    <w:tmpl w:val="032E427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78" w15:restartNumberingAfterBreak="0">
    <w:nsid w:val="46CF2F3C"/>
    <w:multiLevelType w:val="multilevel"/>
    <w:tmpl w:val="909A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FF62D5"/>
    <w:multiLevelType w:val="multilevel"/>
    <w:tmpl w:val="ACDAC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7566FDD"/>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7571A77"/>
    <w:multiLevelType w:val="hybridMultilevel"/>
    <w:tmpl w:val="EFF8B5E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2"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3"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4" w15:restartNumberingAfterBreak="0">
    <w:nsid w:val="47F7103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8C74378"/>
    <w:multiLevelType w:val="multilevel"/>
    <w:tmpl w:val="31782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8E411CD"/>
    <w:multiLevelType w:val="multilevel"/>
    <w:tmpl w:val="54C204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8" w15:restartNumberingAfterBreak="0">
    <w:nsid w:val="4978445D"/>
    <w:multiLevelType w:val="multilevel"/>
    <w:tmpl w:val="AC0821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290"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91" w15:restartNumberingAfterBreak="0">
    <w:nsid w:val="49D125D7"/>
    <w:multiLevelType w:val="multilevel"/>
    <w:tmpl w:val="E79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A3D5DB2"/>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3" w15:restartNumberingAfterBreak="0">
    <w:nsid w:val="4A49146A"/>
    <w:multiLevelType w:val="multilevel"/>
    <w:tmpl w:val="85941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5" w15:restartNumberingAfterBreak="0">
    <w:nsid w:val="4A7F2654"/>
    <w:multiLevelType w:val="hybridMultilevel"/>
    <w:tmpl w:val="56FC7E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6" w15:restartNumberingAfterBreak="0">
    <w:nsid w:val="4A810E15"/>
    <w:multiLevelType w:val="multilevel"/>
    <w:tmpl w:val="FF9E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902AC3"/>
    <w:multiLevelType w:val="multilevel"/>
    <w:tmpl w:val="5456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B1A63D2"/>
    <w:multiLevelType w:val="multilevel"/>
    <w:tmpl w:val="592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0" w15:restartNumberingAfterBreak="0">
    <w:nsid w:val="4B5E0D1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B76223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BA37704"/>
    <w:multiLevelType w:val="multilevel"/>
    <w:tmpl w:val="640A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04"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5" w15:restartNumberingAfterBreak="0">
    <w:nsid w:val="4D075599"/>
    <w:multiLevelType w:val="multilevel"/>
    <w:tmpl w:val="43D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DD81FFF"/>
    <w:multiLevelType w:val="multilevel"/>
    <w:tmpl w:val="860E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08" w15:restartNumberingAfterBreak="0">
    <w:nsid w:val="4E0D1EDF"/>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E64125D"/>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E892E8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90224F"/>
    <w:multiLevelType w:val="multilevel"/>
    <w:tmpl w:val="E006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13" w15:restartNumberingAfterBreak="0">
    <w:nsid w:val="4FC21240"/>
    <w:multiLevelType w:val="multilevel"/>
    <w:tmpl w:val="8CC2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F11925"/>
    <w:multiLevelType w:val="multilevel"/>
    <w:tmpl w:val="B780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316"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17" w15:restartNumberingAfterBreak="0">
    <w:nsid w:val="50D546F8"/>
    <w:multiLevelType w:val="multilevel"/>
    <w:tmpl w:val="C58A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0ED69AF"/>
    <w:multiLevelType w:val="hybridMultilevel"/>
    <w:tmpl w:val="529C8198"/>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9" w15:restartNumberingAfterBreak="0">
    <w:nsid w:val="510D2A24"/>
    <w:multiLevelType w:val="multilevel"/>
    <w:tmpl w:val="B83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321" w15:restartNumberingAfterBreak="0">
    <w:nsid w:val="516E1FE2"/>
    <w:multiLevelType w:val="multilevel"/>
    <w:tmpl w:val="B7D4E5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1724A4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17371CF"/>
    <w:multiLevelType w:val="multilevel"/>
    <w:tmpl w:val="E740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1AF76B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5"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6" w15:restartNumberingAfterBreak="0">
    <w:nsid w:val="52204D03"/>
    <w:multiLevelType w:val="multilevel"/>
    <w:tmpl w:val="737006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22A6960"/>
    <w:multiLevelType w:val="multilevel"/>
    <w:tmpl w:val="C6BA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2AD7A32"/>
    <w:multiLevelType w:val="multilevel"/>
    <w:tmpl w:val="67A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F7026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34B2248"/>
    <w:multiLevelType w:val="multilevel"/>
    <w:tmpl w:val="CCD8208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32" w15:restartNumberingAfterBreak="0">
    <w:nsid w:val="544F1CF1"/>
    <w:multiLevelType w:val="multilevel"/>
    <w:tmpl w:val="EBF6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6" w15:restartNumberingAfterBreak="0">
    <w:nsid w:val="55630696"/>
    <w:multiLevelType w:val="multilevel"/>
    <w:tmpl w:val="A732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903657"/>
    <w:multiLevelType w:val="multilevel"/>
    <w:tmpl w:val="B756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5963512"/>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5CE7B49"/>
    <w:multiLevelType w:val="multilevel"/>
    <w:tmpl w:val="FE6034F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6165E7F"/>
    <w:multiLevelType w:val="multilevel"/>
    <w:tmpl w:val="087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437EC5"/>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6ED79C4"/>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4" w15:restartNumberingAfterBreak="0">
    <w:nsid w:val="57064F78"/>
    <w:multiLevelType w:val="hybridMultilevel"/>
    <w:tmpl w:val="0E4E0CE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45" w15:restartNumberingAfterBreak="0">
    <w:nsid w:val="57220782"/>
    <w:multiLevelType w:val="multilevel"/>
    <w:tmpl w:val="65F2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83B14A1"/>
    <w:multiLevelType w:val="multilevel"/>
    <w:tmpl w:val="531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8"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9" w15:restartNumberingAfterBreak="0">
    <w:nsid w:val="5860258A"/>
    <w:multiLevelType w:val="multilevel"/>
    <w:tmpl w:val="C5D03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877254D"/>
    <w:multiLevelType w:val="multilevel"/>
    <w:tmpl w:val="64826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8B969FF"/>
    <w:multiLevelType w:val="multilevel"/>
    <w:tmpl w:val="5E72A69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92A7213"/>
    <w:multiLevelType w:val="multilevel"/>
    <w:tmpl w:val="46467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9B53109"/>
    <w:multiLevelType w:val="hybridMultilevel"/>
    <w:tmpl w:val="B11037A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354"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5" w15:restartNumberingAfterBreak="0">
    <w:nsid w:val="5A3910A7"/>
    <w:multiLevelType w:val="multilevel"/>
    <w:tmpl w:val="2DA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5700C0"/>
    <w:multiLevelType w:val="multilevel"/>
    <w:tmpl w:val="0802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B842574"/>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BC84671"/>
    <w:multiLevelType w:val="multilevel"/>
    <w:tmpl w:val="26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60" w15:restartNumberingAfterBreak="0">
    <w:nsid w:val="5C1A12F8"/>
    <w:multiLevelType w:val="multilevel"/>
    <w:tmpl w:val="F5CAE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C4E55C2"/>
    <w:multiLevelType w:val="multilevel"/>
    <w:tmpl w:val="A8C07A36"/>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C7C3A4A"/>
    <w:multiLevelType w:val="multilevel"/>
    <w:tmpl w:val="B6B827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CA86165"/>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CCB2653"/>
    <w:multiLevelType w:val="multilevel"/>
    <w:tmpl w:val="01B6EA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366" w15:restartNumberingAfterBreak="0">
    <w:nsid w:val="5CD47925"/>
    <w:multiLevelType w:val="multilevel"/>
    <w:tmpl w:val="A06249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CE47180"/>
    <w:multiLevelType w:val="multilevel"/>
    <w:tmpl w:val="789E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D4C6600"/>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D76507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D776EA2"/>
    <w:multiLevelType w:val="multilevel"/>
    <w:tmpl w:val="137E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2" w15:restartNumberingAfterBreak="0">
    <w:nsid w:val="5DA7162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E146193"/>
    <w:multiLevelType w:val="multilevel"/>
    <w:tmpl w:val="3B521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E937810"/>
    <w:multiLevelType w:val="multilevel"/>
    <w:tmpl w:val="ABBE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EB76341"/>
    <w:multiLevelType w:val="multilevel"/>
    <w:tmpl w:val="FA56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ECF7F6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EE9556B"/>
    <w:multiLevelType w:val="multilevel"/>
    <w:tmpl w:val="539E41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9"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380"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1" w15:restartNumberingAfterBreak="0">
    <w:nsid w:val="60624A3C"/>
    <w:multiLevelType w:val="multilevel"/>
    <w:tmpl w:val="69FE9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089225E"/>
    <w:multiLevelType w:val="multilevel"/>
    <w:tmpl w:val="758C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08C3449"/>
    <w:multiLevelType w:val="multilevel"/>
    <w:tmpl w:val="39E4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0A1466E"/>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611B19C9"/>
    <w:multiLevelType w:val="multilevel"/>
    <w:tmpl w:val="CD666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18A3F42"/>
    <w:multiLevelType w:val="multilevel"/>
    <w:tmpl w:val="279AA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1984623"/>
    <w:multiLevelType w:val="multilevel"/>
    <w:tmpl w:val="C464BE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1BB1F45"/>
    <w:multiLevelType w:val="multilevel"/>
    <w:tmpl w:val="819C9C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2214A1D"/>
    <w:multiLevelType w:val="multilevel"/>
    <w:tmpl w:val="E252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2757EAF"/>
    <w:multiLevelType w:val="multilevel"/>
    <w:tmpl w:val="9F88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28C635C"/>
    <w:multiLevelType w:val="hybridMultilevel"/>
    <w:tmpl w:val="095ED5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2" w15:restartNumberingAfterBreak="0">
    <w:nsid w:val="62971492"/>
    <w:multiLevelType w:val="multilevel"/>
    <w:tmpl w:val="E6B67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2C61474"/>
    <w:multiLevelType w:val="multilevel"/>
    <w:tmpl w:val="BC38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EA7D95"/>
    <w:multiLevelType w:val="multilevel"/>
    <w:tmpl w:val="E6B677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2ED5D3D"/>
    <w:multiLevelType w:val="multilevel"/>
    <w:tmpl w:val="915C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31C6306"/>
    <w:multiLevelType w:val="multilevel"/>
    <w:tmpl w:val="51E054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43A5E88"/>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45567B8"/>
    <w:multiLevelType w:val="multilevel"/>
    <w:tmpl w:val="85686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4C81AF9"/>
    <w:multiLevelType w:val="multilevel"/>
    <w:tmpl w:val="021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514720C"/>
    <w:multiLevelType w:val="multilevel"/>
    <w:tmpl w:val="138E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57D466C"/>
    <w:multiLevelType w:val="multilevel"/>
    <w:tmpl w:val="E33CF3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5EF5F16"/>
    <w:multiLevelType w:val="multilevel"/>
    <w:tmpl w:val="30CC90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69360F2"/>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70B5A6B"/>
    <w:multiLevelType w:val="multilevel"/>
    <w:tmpl w:val="10F0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76605AC"/>
    <w:multiLevelType w:val="multilevel"/>
    <w:tmpl w:val="AA3C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7" w15:restartNumberingAfterBreak="0">
    <w:nsid w:val="685D76EF"/>
    <w:multiLevelType w:val="multilevel"/>
    <w:tmpl w:val="1A8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8B74DA"/>
    <w:multiLevelType w:val="multilevel"/>
    <w:tmpl w:val="234EE5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945534B"/>
    <w:multiLevelType w:val="multilevel"/>
    <w:tmpl w:val="3586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A4C45E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2" w15:restartNumberingAfterBreak="0">
    <w:nsid w:val="6A9764CC"/>
    <w:multiLevelType w:val="multilevel"/>
    <w:tmpl w:val="54DC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4" w15:restartNumberingAfterBreak="0">
    <w:nsid w:val="6AF16079"/>
    <w:multiLevelType w:val="multilevel"/>
    <w:tmpl w:val="8A4C1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B044CEC"/>
    <w:multiLevelType w:val="multilevel"/>
    <w:tmpl w:val="8D0CAC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B1C553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8" w15:restartNumberingAfterBreak="0">
    <w:nsid w:val="6B6E1B84"/>
    <w:multiLevelType w:val="multilevel"/>
    <w:tmpl w:val="7B5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B86473C"/>
    <w:multiLevelType w:val="multilevel"/>
    <w:tmpl w:val="156E76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BA96DB5"/>
    <w:multiLevelType w:val="multilevel"/>
    <w:tmpl w:val="1CE2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6BEB7287"/>
    <w:multiLevelType w:val="multilevel"/>
    <w:tmpl w:val="E59644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C247E02"/>
    <w:multiLevelType w:val="multilevel"/>
    <w:tmpl w:val="C16265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5"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6"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27" w15:restartNumberingAfterBreak="0">
    <w:nsid w:val="6DB46FC2"/>
    <w:multiLevelType w:val="multilevel"/>
    <w:tmpl w:val="4BA4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DE82224"/>
    <w:multiLevelType w:val="multilevel"/>
    <w:tmpl w:val="D99854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E184B6D"/>
    <w:multiLevelType w:val="multilevel"/>
    <w:tmpl w:val="8F62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2" w15:restartNumberingAfterBreak="0">
    <w:nsid w:val="6F960D6B"/>
    <w:multiLevelType w:val="multilevel"/>
    <w:tmpl w:val="E10E55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FB363E5"/>
    <w:multiLevelType w:val="hybridMultilevel"/>
    <w:tmpl w:val="06CAEC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4" w15:restartNumberingAfterBreak="0">
    <w:nsid w:val="6FEB631F"/>
    <w:multiLevelType w:val="multilevel"/>
    <w:tmpl w:val="E11A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08B5BCA"/>
    <w:multiLevelType w:val="multilevel"/>
    <w:tmpl w:val="55309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7" w15:restartNumberingAfterBreak="0">
    <w:nsid w:val="70C50EC5"/>
    <w:multiLevelType w:val="multilevel"/>
    <w:tmpl w:val="A184E4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39" w15:restartNumberingAfterBreak="0">
    <w:nsid w:val="712C71CF"/>
    <w:multiLevelType w:val="hybridMultilevel"/>
    <w:tmpl w:val="A0F0B86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40"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1" w15:restartNumberingAfterBreak="0">
    <w:nsid w:val="71F339D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3" w15:restartNumberingAfterBreak="0">
    <w:nsid w:val="726E317E"/>
    <w:multiLevelType w:val="multilevel"/>
    <w:tmpl w:val="CE68E2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28E0AE0"/>
    <w:multiLevelType w:val="multilevel"/>
    <w:tmpl w:val="C158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2BD7FDF"/>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2D2434E"/>
    <w:multiLevelType w:val="multilevel"/>
    <w:tmpl w:val="735648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73195291"/>
    <w:multiLevelType w:val="multilevel"/>
    <w:tmpl w:val="B058977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3402A0E"/>
    <w:multiLevelType w:val="multilevel"/>
    <w:tmpl w:val="3408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3670491"/>
    <w:multiLevelType w:val="multilevel"/>
    <w:tmpl w:val="9848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394338E"/>
    <w:multiLevelType w:val="multilevel"/>
    <w:tmpl w:val="37E6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3A7134A"/>
    <w:multiLevelType w:val="multilevel"/>
    <w:tmpl w:val="5C82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3" w15:restartNumberingAfterBreak="0">
    <w:nsid w:val="73E15D66"/>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3F13C5B"/>
    <w:multiLevelType w:val="multilevel"/>
    <w:tmpl w:val="567EA0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6" w15:restartNumberingAfterBreak="0">
    <w:nsid w:val="74566B79"/>
    <w:multiLevelType w:val="multilevel"/>
    <w:tmpl w:val="9954CB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48018B2"/>
    <w:multiLevelType w:val="multilevel"/>
    <w:tmpl w:val="46241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9"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0" w15:restartNumberingAfterBreak="0">
    <w:nsid w:val="74CE60D1"/>
    <w:multiLevelType w:val="multilevel"/>
    <w:tmpl w:val="1F1A9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52975B4"/>
    <w:multiLevelType w:val="multilevel"/>
    <w:tmpl w:val="96DC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4D4C89"/>
    <w:multiLevelType w:val="multilevel"/>
    <w:tmpl w:val="BC54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5995050"/>
    <w:multiLevelType w:val="multilevel"/>
    <w:tmpl w:val="8EA0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6445659"/>
    <w:multiLevelType w:val="multilevel"/>
    <w:tmpl w:val="A016F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6CC41C0"/>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7"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68" w15:restartNumberingAfterBreak="0">
    <w:nsid w:val="772062E6"/>
    <w:multiLevelType w:val="multilevel"/>
    <w:tmpl w:val="CCDE0F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B36AF4"/>
    <w:multiLevelType w:val="multilevel"/>
    <w:tmpl w:val="A6AE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7D32644"/>
    <w:multiLevelType w:val="multilevel"/>
    <w:tmpl w:val="715C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2" w15:restartNumberingAfterBreak="0">
    <w:nsid w:val="77E85FCF"/>
    <w:multiLevelType w:val="multilevel"/>
    <w:tmpl w:val="8024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4" w15:restartNumberingAfterBreak="0">
    <w:nsid w:val="787A3C18"/>
    <w:multiLevelType w:val="multilevel"/>
    <w:tmpl w:val="2D7E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B63E1E"/>
    <w:multiLevelType w:val="hybridMultilevel"/>
    <w:tmpl w:val="AA448CB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76" w15:restartNumberingAfterBreak="0">
    <w:nsid w:val="78E77992"/>
    <w:multiLevelType w:val="multilevel"/>
    <w:tmpl w:val="40EAA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1C74E5"/>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9615402"/>
    <w:multiLevelType w:val="multilevel"/>
    <w:tmpl w:val="4D3A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9AE612B"/>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9E81AE6"/>
    <w:multiLevelType w:val="multilevel"/>
    <w:tmpl w:val="F14A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A1E1E8E"/>
    <w:multiLevelType w:val="hybridMultilevel"/>
    <w:tmpl w:val="EB2456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3" w15:restartNumberingAfterBreak="0">
    <w:nsid w:val="7A973564"/>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84" w15:restartNumberingAfterBreak="0">
    <w:nsid w:val="7AC65ECC"/>
    <w:multiLevelType w:val="multilevel"/>
    <w:tmpl w:val="F172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6" w15:restartNumberingAfterBreak="0">
    <w:nsid w:val="7B467955"/>
    <w:multiLevelType w:val="multilevel"/>
    <w:tmpl w:val="EE6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B8917C4"/>
    <w:multiLevelType w:val="multilevel"/>
    <w:tmpl w:val="FE1AC6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BC913DB"/>
    <w:multiLevelType w:val="hybridMultilevel"/>
    <w:tmpl w:val="C79E7FA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9" w15:restartNumberingAfterBreak="0">
    <w:nsid w:val="7BF94099"/>
    <w:multiLevelType w:val="multilevel"/>
    <w:tmpl w:val="8D84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C2E4024"/>
    <w:multiLevelType w:val="multilevel"/>
    <w:tmpl w:val="C82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C38328D"/>
    <w:multiLevelType w:val="multilevel"/>
    <w:tmpl w:val="2D989D7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C3D7D4D"/>
    <w:multiLevelType w:val="multilevel"/>
    <w:tmpl w:val="70EA42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494" w15:restartNumberingAfterBreak="0">
    <w:nsid w:val="7C5F12A5"/>
    <w:multiLevelType w:val="multilevel"/>
    <w:tmpl w:val="CA3006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C8370BA"/>
    <w:multiLevelType w:val="multilevel"/>
    <w:tmpl w:val="A146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C8D723F"/>
    <w:multiLevelType w:val="multilevel"/>
    <w:tmpl w:val="7CBCC7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EDB5F4A"/>
    <w:multiLevelType w:val="multilevel"/>
    <w:tmpl w:val="C00638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EF5638B"/>
    <w:multiLevelType w:val="multilevel"/>
    <w:tmpl w:val="19A0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F0A7D81"/>
    <w:multiLevelType w:val="multilevel"/>
    <w:tmpl w:val="2A94D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1" w15:restartNumberingAfterBreak="0">
    <w:nsid w:val="7F5E0BF8"/>
    <w:multiLevelType w:val="multilevel"/>
    <w:tmpl w:val="D676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4856601">
    <w:abstractNumId w:val="0"/>
  </w:num>
  <w:num w:numId="2" w16cid:durableId="1931231597">
    <w:abstractNumId w:val="140"/>
  </w:num>
  <w:num w:numId="3" w16cid:durableId="919605616">
    <w:abstractNumId w:val="186"/>
  </w:num>
  <w:num w:numId="4" w16cid:durableId="1969623171">
    <w:abstractNumId w:val="208"/>
  </w:num>
  <w:num w:numId="5" w16cid:durableId="447819522">
    <w:abstractNumId w:val="110"/>
  </w:num>
  <w:num w:numId="6" w16cid:durableId="192233850">
    <w:abstractNumId w:val="27"/>
  </w:num>
  <w:num w:numId="7" w16cid:durableId="929890318">
    <w:abstractNumId w:val="156"/>
  </w:num>
  <w:num w:numId="8" w16cid:durableId="885488613">
    <w:abstractNumId w:val="430"/>
  </w:num>
  <w:num w:numId="9" w16cid:durableId="1670208110">
    <w:abstractNumId w:val="477"/>
  </w:num>
  <w:num w:numId="10" w16cid:durableId="832525826">
    <w:abstractNumId w:val="221"/>
  </w:num>
  <w:num w:numId="11" w16cid:durableId="1689018627">
    <w:abstractNumId w:val="289"/>
  </w:num>
  <w:num w:numId="12" w16cid:durableId="18090458">
    <w:abstractNumId w:val="315"/>
  </w:num>
  <w:num w:numId="13" w16cid:durableId="822963102">
    <w:abstractNumId w:val="365"/>
  </w:num>
  <w:num w:numId="14" w16cid:durableId="1445154736">
    <w:abstractNumId w:val="320"/>
  </w:num>
  <w:num w:numId="15" w16cid:durableId="1565414199">
    <w:abstractNumId w:val="268"/>
  </w:num>
  <w:num w:numId="16" w16cid:durableId="484395839">
    <w:abstractNumId w:val="417"/>
  </w:num>
  <w:num w:numId="17" w16cid:durableId="2113939200">
    <w:abstractNumId w:val="218"/>
  </w:num>
  <w:num w:numId="18" w16cid:durableId="1741518337">
    <w:abstractNumId w:val="247"/>
  </w:num>
  <w:num w:numId="19" w16cid:durableId="1664236399">
    <w:abstractNumId w:val="192"/>
  </w:num>
  <w:num w:numId="20" w16cid:durableId="1515345279">
    <w:abstractNumId w:val="175"/>
  </w:num>
  <w:num w:numId="21" w16cid:durableId="560599276">
    <w:abstractNumId w:val="7"/>
  </w:num>
  <w:num w:numId="22" w16cid:durableId="1597400778">
    <w:abstractNumId w:val="431"/>
  </w:num>
  <w:num w:numId="23" w16cid:durableId="405886150">
    <w:abstractNumId w:val="141"/>
  </w:num>
  <w:num w:numId="24" w16cid:durableId="2037733238">
    <w:abstractNumId w:val="45"/>
  </w:num>
  <w:num w:numId="25" w16cid:durableId="199053954">
    <w:abstractNumId w:val="440"/>
  </w:num>
  <w:num w:numId="26" w16cid:durableId="119105515">
    <w:abstractNumId w:val="282"/>
  </w:num>
  <w:num w:numId="27" w16cid:durableId="1703629398">
    <w:abstractNumId w:val="21"/>
  </w:num>
  <w:num w:numId="28" w16cid:durableId="1808010560">
    <w:abstractNumId w:val="348"/>
  </w:num>
  <w:num w:numId="29" w16cid:durableId="2128353198">
    <w:abstractNumId w:val="59"/>
  </w:num>
  <w:num w:numId="30" w16cid:durableId="308631753">
    <w:abstractNumId w:val="331"/>
  </w:num>
  <w:num w:numId="31" w16cid:durableId="1612781843">
    <w:abstractNumId w:val="107"/>
  </w:num>
  <w:num w:numId="32" w16cid:durableId="386998532">
    <w:abstractNumId w:val="325"/>
  </w:num>
  <w:num w:numId="33" w16cid:durableId="1063721644">
    <w:abstractNumId w:val="57"/>
  </w:num>
  <w:num w:numId="34" w16cid:durableId="1371950258">
    <w:abstractNumId w:val="80"/>
  </w:num>
  <w:num w:numId="35" w16cid:durableId="362637636">
    <w:abstractNumId w:val="94"/>
  </w:num>
  <w:num w:numId="36" w16cid:durableId="1608930268">
    <w:abstractNumId w:val="458"/>
  </w:num>
  <w:num w:numId="37" w16cid:durableId="1513762069">
    <w:abstractNumId w:val="92"/>
  </w:num>
  <w:num w:numId="38" w16cid:durableId="966012473">
    <w:abstractNumId w:val="114"/>
  </w:num>
  <w:num w:numId="39" w16cid:durableId="1914050308">
    <w:abstractNumId w:val="473"/>
  </w:num>
  <w:num w:numId="40" w16cid:durableId="936131868">
    <w:abstractNumId w:val="209"/>
  </w:num>
  <w:num w:numId="41" w16cid:durableId="737676742">
    <w:abstractNumId w:val="304"/>
  </w:num>
  <w:num w:numId="42" w16cid:durableId="574516315">
    <w:abstractNumId w:val="164"/>
  </w:num>
  <w:num w:numId="43" w16cid:durableId="1448813357">
    <w:abstractNumId w:val="205"/>
  </w:num>
  <w:num w:numId="44" w16cid:durableId="1582257212">
    <w:abstractNumId w:val="239"/>
  </w:num>
  <w:num w:numId="45" w16cid:durableId="1658067373">
    <w:abstractNumId w:val="168"/>
  </w:num>
  <w:num w:numId="46" w16cid:durableId="393168307">
    <w:abstractNumId w:val="174"/>
  </w:num>
  <w:num w:numId="47" w16cid:durableId="1007948037">
    <w:abstractNumId w:val="76"/>
  </w:num>
  <w:num w:numId="48" w16cid:durableId="1631746846">
    <w:abstractNumId w:val="40"/>
  </w:num>
  <w:num w:numId="49" w16cid:durableId="706178856">
    <w:abstractNumId w:val="189"/>
  </w:num>
  <w:num w:numId="50" w16cid:durableId="1651902447">
    <w:abstractNumId w:val="274"/>
  </w:num>
  <w:num w:numId="51" w16cid:durableId="1504394072">
    <w:abstractNumId w:val="312"/>
  </w:num>
  <w:num w:numId="52" w16cid:durableId="114255484">
    <w:abstractNumId w:val="113"/>
  </w:num>
  <w:num w:numId="53" w16cid:durableId="93870384">
    <w:abstractNumId w:val="131"/>
  </w:num>
  <w:num w:numId="54" w16cid:durableId="1192644515">
    <w:abstractNumId w:val="379"/>
  </w:num>
  <w:num w:numId="55" w16cid:durableId="1736971936">
    <w:abstractNumId w:val="467"/>
  </w:num>
  <w:num w:numId="56" w16cid:durableId="1501459501">
    <w:abstractNumId w:val="413"/>
  </w:num>
  <w:num w:numId="57" w16cid:durableId="1511217970">
    <w:abstractNumId w:val="22"/>
  </w:num>
  <w:num w:numId="58" w16cid:durableId="823201137">
    <w:abstractNumId w:val="359"/>
  </w:num>
  <w:num w:numId="59" w16cid:durableId="522784747">
    <w:abstractNumId w:val="303"/>
  </w:num>
  <w:num w:numId="60" w16cid:durableId="766772204">
    <w:abstractNumId w:val="137"/>
  </w:num>
  <w:num w:numId="61" w16cid:durableId="2067799582">
    <w:abstractNumId w:val="187"/>
  </w:num>
  <w:num w:numId="62" w16cid:durableId="58525625">
    <w:abstractNumId w:val="426"/>
  </w:num>
  <w:num w:numId="63" w16cid:durableId="310451993">
    <w:abstractNumId w:val="82"/>
  </w:num>
  <w:num w:numId="64" w16cid:durableId="1590501587">
    <w:abstractNumId w:val="316"/>
  </w:num>
  <w:num w:numId="65" w16cid:durableId="2026054791">
    <w:abstractNumId w:val="290"/>
  </w:num>
  <w:num w:numId="66" w16cid:durableId="147939204">
    <w:abstractNumId w:val="249"/>
  </w:num>
  <w:num w:numId="67" w16cid:durableId="165903613">
    <w:abstractNumId w:val="424"/>
  </w:num>
  <w:num w:numId="68" w16cid:durableId="940182125">
    <w:abstractNumId w:val="307"/>
  </w:num>
  <w:num w:numId="69" w16cid:durableId="401759710">
    <w:abstractNumId w:val="493"/>
  </w:num>
  <w:num w:numId="70" w16cid:durableId="177668483">
    <w:abstractNumId w:val="160"/>
  </w:num>
  <w:num w:numId="71" w16cid:durableId="1235705481">
    <w:abstractNumId w:val="436"/>
  </w:num>
  <w:num w:numId="72" w16cid:durableId="587538037">
    <w:abstractNumId w:val="173"/>
  </w:num>
  <w:num w:numId="73" w16cid:durableId="1007756888">
    <w:abstractNumId w:val="230"/>
  </w:num>
  <w:num w:numId="74" w16cid:durableId="649747694">
    <w:abstractNumId w:val="129"/>
  </w:num>
  <w:num w:numId="75" w16cid:durableId="1533884716">
    <w:abstractNumId w:val="500"/>
  </w:num>
  <w:num w:numId="76" w16cid:durableId="90711003">
    <w:abstractNumId w:val="240"/>
  </w:num>
  <w:num w:numId="77" w16cid:durableId="652490155">
    <w:abstractNumId w:val="203"/>
  </w:num>
  <w:num w:numId="78" w16cid:durableId="2023892665">
    <w:abstractNumId w:val="287"/>
  </w:num>
  <w:num w:numId="79" w16cid:durableId="1560483948">
    <w:abstractNumId w:val="162"/>
  </w:num>
  <w:num w:numId="80" w16cid:durableId="762411426">
    <w:abstractNumId w:val="63"/>
  </w:num>
  <w:num w:numId="81" w16cid:durableId="1520894307">
    <w:abstractNumId w:val="452"/>
  </w:num>
  <w:num w:numId="82" w16cid:durableId="1860699966">
    <w:abstractNumId w:val="42"/>
  </w:num>
  <w:num w:numId="83" w16cid:durableId="320231882">
    <w:abstractNumId w:val="455"/>
  </w:num>
  <w:num w:numId="84" w16cid:durableId="1727530415">
    <w:abstractNumId w:val="299"/>
  </w:num>
  <w:num w:numId="85" w16cid:durableId="2013026803">
    <w:abstractNumId w:val="61"/>
  </w:num>
  <w:num w:numId="86" w16cid:durableId="2051033309">
    <w:abstractNumId w:val="55"/>
  </w:num>
  <w:num w:numId="87" w16cid:durableId="1225750159">
    <w:abstractNumId w:val="95"/>
  </w:num>
  <w:num w:numId="88" w16cid:durableId="741299550">
    <w:abstractNumId w:val="183"/>
  </w:num>
  <w:num w:numId="89" w16cid:durableId="867527625">
    <w:abstractNumId w:val="283"/>
  </w:num>
  <w:num w:numId="90" w16cid:durableId="717096702">
    <w:abstractNumId w:val="466"/>
  </w:num>
  <w:num w:numId="91" w16cid:durableId="1260525443">
    <w:abstractNumId w:val="181"/>
  </w:num>
  <w:num w:numId="92" w16cid:durableId="1987204728">
    <w:abstractNumId w:val="485"/>
  </w:num>
  <w:num w:numId="93" w16cid:durableId="1187909595">
    <w:abstractNumId w:val="425"/>
  </w:num>
  <w:num w:numId="94" w16cid:durableId="1588491187">
    <w:abstractNumId w:val="406"/>
  </w:num>
  <w:num w:numId="95" w16cid:durableId="1680422039">
    <w:abstractNumId w:val="259"/>
  </w:num>
  <w:num w:numId="96" w16cid:durableId="1477869204">
    <w:abstractNumId w:val="343"/>
  </w:num>
  <w:num w:numId="97" w16cid:durableId="1638031666">
    <w:abstractNumId w:val="106"/>
  </w:num>
  <w:num w:numId="98" w16cid:durableId="1057704295">
    <w:abstractNumId w:val="242"/>
  </w:num>
  <w:num w:numId="99" w16cid:durableId="1558516726">
    <w:abstractNumId w:val="184"/>
  </w:num>
  <w:num w:numId="100" w16cid:durableId="1787962184">
    <w:abstractNumId w:val="411"/>
  </w:num>
  <w:num w:numId="101" w16cid:durableId="1260213787">
    <w:abstractNumId w:val="347"/>
  </w:num>
  <w:num w:numId="102" w16cid:durableId="196551641">
    <w:abstractNumId w:val="442"/>
  </w:num>
  <w:num w:numId="103" w16cid:durableId="1662543844">
    <w:abstractNumId w:val="333"/>
  </w:num>
  <w:num w:numId="104" w16cid:durableId="1882857999">
    <w:abstractNumId w:val="378"/>
  </w:num>
  <w:num w:numId="105" w16cid:durableId="301690696">
    <w:abstractNumId w:val="265"/>
  </w:num>
  <w:num w:numId="106" w16cid:durableId="1652371790">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243"/>
  </w:num>
  <w:num w:numId="108" w16cid:durableId="1237010852">
    <w:abstractNumId w:val="248"/>
  </w:num>
  <w:num w:numId="109" w16cid:durableId="2030330858">
    <w:abstractNumId w:val="421"/>
  </w:num>
  <w:num w:numId="110" w16cid:durableId="2019386887">
    <w:abstractNumId w:val="334"/>
  </w:num>
  <w:num w:numId="111" w16cid:durableId="1801072806">
    <w:abstractNumId w:val="139"/>
  </w:num>
  <w:num w:numId="112" w16cid:durableId="1024478329">
    <w:abstractNumId w:val="13"/>
  </w:num>
  <w:num w:numId="113" w16cid:durableId="1552228730">
    <w:abstractNumId w:val="14"/>
  </w:num>
  <w:num w:numId="114" w16cid:durableId="675302683">
    <w:abstractNumId w:val="154"/>
  </w:num>
  <w:num w:numId="115" w16cid:durableId="717050567">
    <w:abstractNumId w:val="438"/>
  </w:num>
  <w:num w:numId="116" w16cid:durableId="1107122685">
    <w:abstractNumId w:val="69"/>
  </w:num>
  <w:num w:numId="117" w16cid:durableId="869562204">
    <w:abstractNumId w:val="353"/>
  </w:num>
  <w:num w:numId="118" w16cid:durableId="1766536375">
    <w:abstractNumId w:val="17"/>
  </w:num>
  <w:num w:numId="119" w16cid:durableId="2069037708">
    <w:abstractNumId w:val="391"/>
  </w:num>
  <w:num w:numId="120" w16cid:durableId="1174149070">
    <w:abstractNumId w:val="15"/>
  </w:num>
  <w:num w:numId="121" w16cid:durableId="1336956613">
    <w:abstractNumId w:val="88"/>
  </w:num>
  <w:num w:numId="122" w16cid:durableId="1343629359">
    <w:abstractNumId w:val="292"/>
  </w:num>
  <w:num w:numId="123" w16cid:durableId="1681083397">
    <w:abstractNumId w:val="29"/>
  </w:num>
  <w:num w:numId="124" w16cid:durableId="610280606">
    <w:abstractNumId w:val="31"/>
  </w:num>
  <w:num w:numId="125" w16cid:durableId="119156269">
    <w:abstractNumId w:val="211"/>
  </w:num>
  <w:num w:numId="126" w16cid:durableId="322896700">
    <w:abstractNumId w:val="227"/>
  </w:num>
  <w:num w:numId="127" w16cid:durableId="236521112">
    <w:abstractNumId w:val="483"/>
  </w:num>
  <w:num w:numId="128" w16cid:durableId="1800830354">
    <w:abstractNumId w:val="116"/>
  </w:num>
  <w:num w:numId="129" w16cid:durableId="1885367479">
    <w:abstractNumId w:val="19"/>
  </w:num>
  <w:num w:numId="130" w16cid:durableId="1850095284">
    <w:abstractNumId w:val="324"/>
  </w:num>
  <w:num w:numId="131" w16cid:durableId="45766642">
    <w:abstractNumId w:val="167"/>
  </w:num>
  <w:num w:numId="132" w16cid:durableId="1955138286">
    <w:abstractNumId w:val="28"/>
  </w:num>
  <w:num w:numId="133" w16cid:durableId="40522674">
    <w:abstractNumId w:val="73"/>
  </w:num>
  <w:num w:numId="134" w16cid:durableId="1741517127">
    <w:abstractNumId w:val="77"/>
  </w:num>
  <w:num w:numId="135" w16cid:durableId="470559835">
    <w:abstractNumId w:val="371"/>
  </w:num>
  <w:num w:numId="136" w16cid:durableId="194585490">
    <w:abstractNumId w:val="354"/>
  </w:num>
  <w:num w:numId="137" w16cid:durableId="697967113">
    <w:abstractNumId w:val="380"/>
  </w:num>
  <w:num w:numId="138" w16cid:durableId="1452631654">
    <w:abstractNumId w:val="74"/>
  </w:num>
  <w:num w:numId="139" w16cid:durableId="1594169763">
    <w:abstractNumId w:val="185"/>
  </w:num>
  <w:num w:numId="140" w16cid:durableId="962077398">
    <w:abstractNumId w:val="149"/>
  </w:num>
  <w:num w:numId="141" w16cid:durableId="1579828793">
    <w:abstractNumId w:val="294"/>
  </w:num>
  <w:num w:numId="142" w16cid:durableId="486440103">
    <w:abstractNumId w:val="459"/>
  </w:num>
  <w:num w:numId="143" w16cid:durableId="82723479">
    <w:abstractNumId w:val="335"/>
  </w:num>
  <w:num w:numId="144" w16cid:durableId="1616788040">
    <w:abstractNumId w:val="97"/>
  </w:num>
  <w:num w:numId="145" w16cid:durableId="349840177">
    <w:abstractNumId w:val="223"/>
  </w:num>
  <w:num w:numId="146" w16cid:durableId="2088309245">
    <w:abstractNumId w:val="295"/>
  </w:num>
  <w:num w:numId="147" w16cid:durableId="1875119675">
    <w:abstractNumId w:val="58"/>
  </w:num>
  <w:num w:numId="148" w16cid:durableId="1242980596">
    <w:abstractNumId w:val="146"/>
  </w:num>
  <w:num w:numId="149" w16cid:durableId="853610506">
    <w:abstractNumId w:val="86"/>
  </w:num>
  <w:num w:numId="150" w16cid:durableId="1072393698">
    <w:abstractNumId w:val="250"/>
  </w:num>
  <w:num w:numId="151" w16cid:durableId="902832826">
    <w:abstractNumId w:val="461"/>
  </w:num>
  <w:num w:numId="152" w16cid:durableId="1426152682">
    <w:abstractNumId w:val="204"/>
  </w:num>
  <w:num w:numId="153" w16cid:durableId="981815254">
    <w:abstractNumId w:val="475"/>
  </w:num>
  <w:num w:numId="154" w16cid:durableId="1196697503">
    <w:abstractNumId w:val="277"/>
  </w:num>
  <w:num w:numId="155" w16cid:durableId="1310818016">
    <w:abstractNumId w:val="169"/>
  </w:num>
  <w:num w:numId="156" w16cid:durableId="504590839">
    <w:abstractNumId w:val="439"/>
  </w:num>
  <w:num w:numId="157" w16cid:durableId="575210829">
    <w:abstractNumId w:val="23"/>
  </w:num>
  <w:num w:numId="158" w16cid:durableId="198402369">
    <w:abstractNumId w:val="148"/>
  </w:num>
  <w:num w:numId="159" w16cid:durableId="2000310188">
    <w:abstractNumId w:val="451"/>
  </w:num>
  <w:num w:numId="160" w16cid:durableId="764571932">
    <w:abstractNumId w:val="32"/>
  </w:num>
  <w:num w:numId="161" w16cid:durableId="1246181941">
    <w:abstractNumId w:val="484"/>
  </w:num>
  <w:num w:numId="162" w16cid:durableId="1578637925">
    <w:abstractNumId w:val="296"/>
  </w:num>
  <w:num w:numId="163" w16cid:durableId="2010251501">
    <w:abstractNumId w:val="54"/>
  </w:num>
  <w:num w:numId="164" w16cid:durableId="1503083887">
    <w:abstractNumId w:val="336"/>
  </w:num>
  <w:num w:numId="165" w16cid:durableId="1842427136">
    <w:abstractNumId w:val="49"/>
  </w:num>
  <w:num w:numId="166" w16cid:durableId="819690559">
    <w:abstractNumId w:val="278"/>
  </w:num>
  <w:num w:numId="167" w16cid:durableId="490869845">
    <w:abstractNumId w:val="128"/>
  </w:num>
  <w:num w:numId="168" w16cid:durableId="1994526058">
    <w:abstractNumId w:val="153"/>
  </w:num>
  <w:num w:numId="169" w16cid:durableId="473835679">
    <w:abstractNumId w:val="332"/>
  </w:num>
  <w:num w:numId="170" w16cid:durableId="1130198632">
    <w:abstractNumId w:val="257"/>
  </w:num>
  <w:num w:numId="171" w16cid:durableId="1333869852">
    <w:abstractNumId w:val="70"/>
  </w:num>
  <w:num w:numId="172" w16cid:durableId="333411690">
    <w:abstractNumId w:val="143"/>
  </w:num>
  <w:num w:numId="173" w16cid:durableId="1344043818">
    <w:abstractNumId w:val="138"/>
  </w:num>
  <w:num w:numId="174" w16cid:durableId="415441179">
    <w:abstractNumId w:val="43"/>
  </w:num>
  <w:num w:numId="175" w16cid:durableId="517887348">
    <w:abstractNumId w:val="176"/>
  </w:num>
  <w:num w:numId="176" w16cid:durableId="449512855">
    <w:abstractNumId w:val="370"/>
  </w:num>
  <w:num w:numId="177" w16cid:durableId="1878660509">
    <w:abstractNumId w:val="123"/>
  </w:num>
  <w:num w:numId="178" w16cid:durableId="583682272">
    <w:abstractNumId w:val="356"/>
  </w:num>
  <w:num w:numId="179" w16cid:durableId="134568955">
    <w:abstractNumId w:val="196"/>
  </w:num>
  <w:num w:numId="180" w16cid:durableId="2133286387">
    <w:abstractNumId w:val="47"/>
  </w:num>
  <w:num w:numId="181" w16cid:durableId="349794544">
    <w:abstractNumId w:val="177"/>
  </w:num>
  <w:num w:numId="182" w16cid:durableId="302200883">
    <w:abstractNumId w:val="472"/>
  </w:num>
  <w:num w:numId="183" w16cid:durableId="1630933346">
    <w:abstractNumId w:val="10"/>
  </w:num>
  <w:num w:numId="184" w16cid:durableId="623002855">
    <w:abstractNumId w:val="270"/>
  </w:num>
  <w:num w:numId="185" w16cid:durableId="1493448437">
    <w:abstractNumId w:val="133"/>
  </w:num>
  <w:num w:numId="186" w16cid:durableId="199050774">
    <w:abstractNumId w:val="267"/>
  </w:num>
  <w:num w:numId="187" w16cid:durableId="1658269523">
    <w:abstractNumId w:val="412"/>
  </w:num>
  <w:num w:numId="188" w16cid:durableId="86536692">
    <w:abstractNumId w:val="305"/>
  </w:num>
  <w:num w:numId="189" w16cid:durableId="849639622">
    <w:abstractNumId w:val="490"/>
  </w:num>
  <w:num w:numId="190" w16cid:durableId="1737969930">
    <w:abstractNumId w:val="98"/>
  </w:num>
  <w:num w:numId="191" w16cid:durableId="1873608885">
    <w:abstractNumId w:val="389"/>
  </w:num>
  <w:num w:numId="192" w16cid:durableId="1962226794">
    <w:abstractNumId w:val="134"/>
  </w:num>
  <w:num w:numId="193" w16cid:durableId="895772858">
    <w:abstractNumId w:val="99"/>
  </w:num>
  <w:num w:numId="194" w16cid:durableId="1412309249">
    <w:abstractNumId w:val="244"/>
  </w:num>
  <w:num w:numId="195" w16cid:durableId="159202970">
    <w:abstractNumId w:val="434"/>
  </w:num>
  <w:num w:numId="196" w16cid:durableId="372388638">
    <w:abstractNumId w:val="498"/>
  </w:num>
  <w:num w:numId="197" w16cid:durableId="760102090">
    <w:abstractNumId w:val="224"/>
  </w:num>
  <w:num w:numId="198" w16cid:durableId="2124417708">
    <w:abstractNumId w:val="241"/>
  </w:num>
  <w:num w:numId="199" w16cid:durableId="1171486205">
    <w:abstractNumId w:val="351"/>
  </w:num>
  <w:num w:numId="200" w16cid:durableId="518079662">
    <w:abstractNumId w:val="89"/>
  </w:num>
  <w:num w:numId="201" w16cid:durableId="81419870">
    <w:abstractNumId w:val="491"/>
  </w:num>
  <w:num w:numId="202" w16cid:durableId="837113374">
    <w:abstractNumId w:val="330"/>
  </w:num>
  <w:num w:numId="203" w16cid:durableId="92819540">
    <w:abstractNumId w:val="104"/>
  </w:num>
  <w:num w:numId="204" w16cid:durableId="854226013">
    <w:abstractNumId w:val="33"/>
  </w:num>
  <w:num w:numId="205" w16cid:durableId="112988111">
    <w:abstractNumId w:val="225"/>
  </w:num>
  <w:num w:numId="206" w16cid:durableId="76555586">
    <w:abstractNumId w:val="297"/>
  </w:num>
  <w:num w:numId="207" w16cid:durableId="1407341028">
    <w:abstractNumId w:val="30"/>
  </w:num>
  <w:num w:numId="208" w16cid:durableId="1094474978">
    <w:abstractNumId w:val="362"/>
  </w:num>
  <w:num w:numId="209" w16cid:durableId="885871827">
    <w:abstractNumId w:val="233"/>
  </w:num>
  <w:num w:numId="210" w16cid:durableId="1058045103">
    <w:abstractNumId w:val="443"/>
  </w:num>
  <w:num w:numId="211" w16cid:durableId="1927768668">
    <w:abstractNumId w:val="188"/>
  </w:num>
  <w:num w:numId="212" w16cid:durableId="1511871283">
    <w:abstractNumId w:val="497"/>
  </w:num>
  <w:num w:numId="213" w16cid:durableId="341511383">
    <w:abstractNumId w:val="355"/>
  </w:num>
  <w:num w:numId="214" w16cid:durableId="1574125300">
    <w:abstractNumId w:val="352"/>
  </w:num>
  <w:num w:numId="215" w16cid:durableId="451870795">
    <w:abstractNumId w:val="329"/>
  </w:num>
  <w:num w:numId="216" w16cid:durableId="1496144373">
    <w:abstractNumId w:val="373"/>
  </w:num>
  <w:num w:numId="217" w16cid:durableId="7487958">
    <w:abstractNumId w:val="18"/>
  </w:num>
  <w:num w:numId="218" w16cid:durableId="343215027">
    <w:abstractNumId w:val="159"/>
  </w:num>
  <w:num w:numId="219" w16cid:durableId="924606347">
    <w:abstractNumId w:val="51"/>
  </w:num>
  <w:num w:numId="220" w16cid:durableId="1696729108">
    <w:abstractNumId w:val="419"/>
  </w:num>
  <w:num w:numId="221" w16cid:durableId="1278832802">
    <w:abstractNumId w:val="266"/>
  </w:num>
  <w:num w:numId="222" w16cid:durableId="1481385308">
    <w:abstractNumId w:val="401"/>
  </w:num>
  <w:num w:numId="223" w16cid:durableId="1077938944">
    <w:abstractNumId w:val="172"/>
  </w:num>
  <w:num w:numId="224" w16cid:durableId="1621566575">
    <w:abstractNumId w:val="302"/>
  </w:num>
  <w:num w:numId="225" w16cid:durableId="886255826">
    <w:abstractNumId w:val="469"/>
  </w:num>
  <w:num w:numId="226" w16cid:durableId="2083991195">
    <w:abstractNumId w:val="130"/>
  </w:num>
  <w:num w:numId="227" w16cid:durableId="200480885">
    <w:abstractNumId w:val="246"/>
  </w:num>
  <w:num w:numId="228" w16cid:durableId="1711228441">
    <w:abstractNumId w:val="396"/>
  </w:num>
  <w:num w:numId="229" w16cid:durableId="955940406">
    <w:abstractNumId w:val="414"/>
  </w:num>
  <w:num w:numId="230" w16cid:durableId="600650766">
    <w:abstractNumId w:val="415"/>
  </w:num>
  <w:num w:numId="231" w16cid:durableId="714811860">
    <w:abstractNumId w:val="457"/>
  </w:num>
  <w:num w:numId="232" w16cid:durableId="1315836633">
    <w:abstractNumId w:val="408"/>
  </w:num>
  <w:num w:numId="233" w16cid:durableId="150565890">
    <w:abstractNumId w:val="251"/>
  </w:num>
  <w:num w:numId="234" w16cid:durableId="1887402796">
    <w:abstractNumId w:val="345"/>
  </w:num>
  <w:num w:numId="235" w16cid:durableId="1195579739">
    <w:abstractNumId w:val="462"/>
  </w:num>
  <w:num w:numId="236" w16cid:durableId="1909655053">
    <w:abstractNumId w:val="317"/>
  </w:num>
  <w:num w:numId="237" w16cid:durableId="1373117290">
    <w:abstractNumId w:val="387"/>
  </w:num>
  <w:num w:numId="238" w16cid:durableId="1940864841">
    <w:abstractNumId w:val="377"/>
  </w:num>
  <w:num w:numId="239" w16cid:durableId="197859876">
    <w:abstractNumId w:val="456"/>
  </w:num>
  <w:num w:numId="240" w16cid:durableId="715201237">
    <w:abstractNumId w:val="12"/>
  </w:num>
  <w:num w:numId="241" w16cid:durableId="121113974">
    <w:abstractNumId w:val="454"/>
  </w:num>
  <w:num w:numId="242" w16cid:durableId="1147864684">
    <w:abstractNumId w:val="258"/>
  </w:num>
  <w:num w:numId="243" w16cid:durableId="1762337412">
    <w:abstractNumId w:val="402"/>
  </w:num>
  <w:num w:numId="244" w16cid:durableId="1505127113">
    <w:abstractNumId w:val="37"/>
  </w:num>
  <w:num w:numId="245" w16cid:durableId="842821194">
    <w:abstractNumId w:val="409"/>
  </w:num>
  <w:num w:numId="246" w16cid:durableId="1759251963">
    <w:abstractNumId w:val="228"/>
  </w:num>
  <w:num w:numId="247" w16cid:durableId="1506482297">
    <w:abstractNumId w:val="496"/>
  </w:num>
  <w:num w:numId="248" w16cid:durableId="1535464948">
    <w:abstractNumId w:val="90"/>
  </w:num>
  <w:num w:numId="249" w16cid:durableId="946425154">
    <w:abstractNumId w:val="321"/>
  </w:num>
  <w:num w:numId="250" w16cid:durableId="958343053">
    <w:abstractNumId w:val="279"/>
  </w:num>
  <w:num w:numId="251" w16cid:durableId="86661300">
    <w:abstractNumId w:val="464"/>
  </w:num>
  <w:num w:numId="252" w16cid:durableId="1929996273">
    <w:abstractNumId w:val="385"/>
  </w:num>
  <w:num w:numId="253" w16cid:durableId="1776631393">
    <w:abstractNumId w:val="24"/>
  </w:num>
  <w:num w:numId="254" w16cid:durableId="1401056509">
    <w:abstractNumId w:val="366"/>
  </w:num>
  <w:num w:numId="255" w16cid:durableId="1853908152">
    <w:abstractNumId w:val="432"/>
  </w:num>
  <w:num w:numId="256" w16cid:durableId="841317822">
    <w:abstractNumId w:val="16"/>
  </w:num>
  <w:num w:numId="257" w16cid:durableId="973215102">
    <w:abstractNumId w:val="35"/>
  </w:num>
  <w:num w:numId="258" w16cid:durableId="608124053">
    <w:abstractNumId w:val="349"/>
  </w:num>
  <w:num w:numId="259" w16cid:durableId="1310357272">
    <w:abstractNumId w:val="286"/>
  </w:num>
  <w:num w:numId="260" w16cid:durableId="1733962873">
    <w:abstractNumId w:val="126"/>
  </w:num>
  <w:num w:numId="261" w16cid:durableId="1330982265">
    <w:abstractNumId w:val="388"/>
  </w:num>
  <w:num w:numId="262" w16cid:durableId="1468667880">
    <w:abstractNumId w:val="364"/>
  </w:num>
  <w:num w:numId="263" w16cid:durableId="195654783">
    <w:abstractNumId w:val="215"/>
  </w:num>
  <w:num w:numId="264" w16cid:durableId="1267927579">
    <w:abstractNumId w:val="422"/>
  </w:num>
  <w:num w:numId="265" w16cid:durableId="733742920">
    <w:abstractNumId w:val="212"/>
  </w:num>
  <w:num w:numId="266" w16cid:durableId="2018535078">
    <w:abstractNumId w:val="499"/>
  </w:num>
  <w:num w:numId="267" w16cid:durableId="2113351691">
    <w:abstractNumId w:val="375"/>
  </w:num>
  <w:num w:numId="268" w16cid:durableId="1784154023">
    <w:abstractNumId w:val="105"/>
  </w:num>
  <w:num w:numId="269" w16cid:durableId="492994348">
    <w:abstractNumId w:val="306"/>
  </w:num>
  <w:num w:numId="270" w16cid:durableId="577400252">
    <w:abstractNumId w:val="390"/>
  </w:num>
  <w:num w:numId="271" w16cid:durableId="1179079257">
    <w:abstractNumId w:val="381"/>
  </w:num>
  <w:num w:numId="272" w16cid:durableId="917860643">
    <w:abstractNumId w:val="111"/>
  </w:num>
  <w:num w:numId="273" w16cid:durableId="1739593559">
    <w:abstractNumId w:val="53"/>
  </w:num>
  <w:num w:numId="274" w16cid:durableId="75787853">
    <w:abstractNumId w:val="476"/>
  </w:num>
  <w:num w:numId="275" w16cid:durableId="825823416">
    <w:abstractNumId w:val="428"/>
  </w:num>
  <w:num w:numId="276" w16cid:durableId="1865091887">
    <w:abstractNumId w:val="52"/>
  </w:num>
  <w:num w:numId="277" w16cid:durableId="1930887647">
    <w:abstractNumId w:val="435"/>
  </w:num>
  <w:num w:numId="278" w16cid:durableId="426122491">
    <w:abstractNumId w:val="200"/>
  </w:num>
  <w:num w:numId="279" w16cid:durableId="90320802">
    <w:abstractNumId w:val="468"/>
  </w:num>
  <w:num w:numId="280" w16cid:durableId="1580015185">
    <w:abstractNumId w:val="102"/>
  </w:num>
  <w:num w:numId="281" w16cid:durableId="1469277094">
    <w:abstractNumId w:val="397"/>
  </w:num>
  <w:num w:numId="282" w16cid:durableId="1938294872">
    <w:abstractNumId w:val="256"/>
  </w:num>
  <w:num w:numId="283" w16cid:durableId="2124378672">
    <w:abstractNumId w:val="453"/>
  </w:num>
  <w:num w:numId="284" w16cid:durableId="1860385327">
    <w:abstractNumId w:val="341"/>
  </w:num>
  <w:num w:numId="285" w16cid:durableId="1405955994">
    <w:abstractNumId w:val="368"/>
  </w:num>
  <w:num w:numId="286" w16cid:durableId="1557357025">
    <w:abstractNumId w:val="284"/>
  </w:num>
  <w:num w:numId="287" w16cid:durableId="1392339752">
    <w:abstractNumId w:val="229"/>
  </w:num>
  <w:num w:numId="288" w16cid:durableId="1018198145">
    <w:abstractNumId w:val="260"/>
  </w:num>
  <w:num w:numId="289" w16cid:durableId="424615801">
    <w:abstractNumId w:val="120"/>
  </w:num>
  <w:num w:numId="290" w16cid:durableId="1957904307">
    <w:abstractNumId w:val="403"/>
  </w:num>
  <w:num w:numId="291" w16cid:durableId="1307856949">
    <w:abstractNumId w:val="232"/>
  </w:num>
  <w:num w:numId="292" w16cid:durableId="905261410">
    <w:abstractNumId w:val="369"/>
  </w:num>
  <w:num w:numId="293" w16cid:durableId="2023625660">
    <w:abstractNumId w:val="376"/>
  </w:num>
  <w:num w:numId="294" w16cid:durableId="661783715">
    <w:abstractNumId w:val="220"/>
  </w:num>
  <w:num w:numId="295" w16cid:durableId="643706459">
    <w:abstractNumId w:val="363"/>
  </w:num>
  <w:num w:numId="296" w16cid:durableId="1986465875">
    <w:abstractNumId w:val="163"/>
  </w:num>
  <w:num w:numId="297" w16cid:durableId="132798096">
    <w:abstractNumId w:val="178"/>
  </w:num>
  <w:num w:numId="298" w16cid:durableId="1162165454">
    <w:abstractNumId w:val="25"/>
  </w:num>
  <w:num w:numId="299" w16cid:durableId="190341305">
    <w:abstractNumId w:val="357"/>
  </w:num>
  <w:num w:numId="300" w16cid:durableId="1630211196">
    <w:abstractNumId w:val="56"/>
  </w:num>
  <w:num w:numId="301" w16cid:durableId="141119507">
    <w:abstractNumId w:val="132"/>
  </w:num>
  <w:num w:numId="302" w16cid:durableId="230121358">
    <w:abstractNumId w:val="36"/>
  </w:num>
  <w:num w:numId="303" w16cid:durableId="292711497">
    <w:abstractNumId w:val="410"/>
  </w:num>
  <w:num w:numId="304" w16cid:durableId="2004969085">
    <w:abstractNumId w:val="62"/>
  </w:num>
  <w:num w:numId="305" w16cid:durableId="442925028">
    <w:abstractNumId w:val="100"/>
  </w:num>
  <w:num w:numId="306" w16cid:durableId="664213024">
    <w:abstractNumId w:val="338"/>
  </w:num>
  <w:num w:numId="307" w16cid:durableId="1923686051">
    <w:abstractNumId w:val="234"/>
  </w:num>
  <w:num w:numId="308" w16cid:durableId="768935671">
    <w:abstractNumId w:val="342"/>
  </w:num>
  <w:num w:numId="309" w16cid:durableId="891623762">
    <w:abstractNumId w:val="280"/>
  </w:num>
  <w:num w:numId="310" w16cid:durableId="1609387948">
    <w:abstractNumId w:val="445"/>
  </w:num>
  <w:num w:numId="311" w16cid:durableId="1846435385">
    <w:abstractNumId w:val="144"/>
  </w:num>
  <w:num w:numId="312" w16cid:durableId="1261136696">
    <w:abstractNumId w:val="392"/>
  </w:num>
  <w:num w:numId="313" w16cid:durableId="312106223">
    <w:abstractNumId w:val="394"/>
  </w:num>
  <w:num w:numId="314" w16cid:durableId="59642803">
    <w:abstractNumId w:val="210"/>
  </w:num>
  <w:num w:numId="315" w16cid:durableId="1025210944">
    <w:abstractNumId w:val="301"/>
  </w:num>
  <w:num w:numId="316" w16cid:durableId="638533395">
    <w:abstractNumId w:val="48"/>
  </w:num>
  <w:num w:numId="317" w16cid:durableId="1826626798">
    <w:abstractNumId w:val="68"/>
  </w:num>
  <w:num w:numId="318" w16cid:durableId="1835103331">
    <w:abstractNumId w:val="300"/>
  </w:num>
  <w:num w:numId="319" w16cid:durableId="1840266832">
    <w:abstractNumId w:val="310"/>
  </w:num>
  <w:num w:numId="320" w16cid:durableId="378669865">
    <w:abstractNumId w:val="372"/>
  </w:num>
  <w:num w:numId="321" w16cid:durableId="435951507">
    <w:abstractNumId w:val="253"/>
  </w:num>
  <w:num w:numId="322" w16cid:durableId="184250783">
    <w:abstractNumId w:val="151"/>
  </w:num>
  <w:num w:numId="323" w16cid:durableId="461193747">
    <w:abstractNumId w:val="142"/>
  </w:num>
  <w:num w:numId="324" w16cid:durableId="1624269822">
    <w:abstractNumId w:val="429"/>
  </w:num>
  <w:num w:numId="325" w16cid:durableId="1015573599">
    <w:abstractNumId w:val="384"/>
  </w:num>
  <w:num w:numId="326" w16cid:durableId="54477820">
    <w:abstractNumId w:val="308"/>
  </w:num>
  <w:num w:numId="327" w16cid:durableId="1057121895">
    <w:abstractNumId w:val="441"/>
  </w:num>
  <w:num w:numId="328" w16cid:durableId="1640961326">
    <w:abstractNumId w:val="26"/>
  </w:num>
  <w:num w:numId="329" w16cid:durableId="1067416981">
    <w:abstractNumId w:val="135"/>
  </w:num>
  <w:num w:numId="330" w16cid:durableId="287975972">
    <w:abstractNumId w:val="161"/>
  </w:num>
  <w:num w:numId="331" w16cid:durableId="1861964370">
    <w:abstractNumId w:val="480"/>
  </w:num>
  <w:num w:numId="332" w16cid:durableId="472874930">
    <w:abstractNumId w:val="423"/>
  </w:num>
  <w:num w:numId="333" w16cid:durableId="1931690885">
    <w:abstractNumId w:val="386"/>
  </w:num>
  <w:num w:numId="334" w16cid:durableId="1727878052">
    <w:abstractNumId w:val="201"/>
  </w:num>
  <w:num w:numId="335" w16cid:durableId="543568489">
    <w:abstractNumId w:val="494"/>
  </w:num>
  <w:num w:numId="336" w16cid:durableId="516702122">
    <w:abstractNumId w:val="446"/>
  </w:num>
  <w:num w:numId="337" w16cid:durableId="1920361009">
    <w:abstractNumId w:val="115"/>
  </w:num>
  <w:num w:numId="338" w16cid:durableId="2078047883">
    <w:abstractNumId w:val="326"/>
  </w:num>
  <w:num w:numId="339" w16cid:durableId="385372765">
    <w:abstractNumId w:val="492"/>
  </w:num>
  <w:num w:numId="340" w16cid:durableId="1946690489">
    <w:abstractNumId w:val="288"/>
  </w:num>
  <w:num w:numId="341" w16cid:durableId="1661107434">
    <w:abstractNumId w:val="262"/>
  </w:num>
  <w:num w:numId="342" w16cid:durableId="1135294057">
    <w:abstractNumId w:val="127"/>
  </w:num>
  <w:num w:numId="343" w16cid:durableId="448092629">
    <w:abstractNumId w:val="339"/>
  </w:num>
  <w:num w:numId="344" w16cid:durableId="1987972955">
    <w:abstractNumId w:val="489"/>
  </w:num>
  <w:num w:numId="345" w16cid:durableId="1257131636">
    <w:abstractNumId w:val="41"/>
  </w:num>
  <w:num w:numId="346" w16cid:durableId="1547987360">
    <w:abstractNumId w:val="217"/>
  </w:num>
  <w:num w:numId="347" w16cid:durableId="1014116726">
    <w:abstractNumId w:val="198"/>
  </w:num>
  <w:num w:numId="348" w16cid:durableId="1123423741">
    <w:abstractNumId w:val="193"/>
  </w:num>
  <w:num w:numId="349" w16cid:durableId="1384401990">
    <w:abstractNumId w:val="152"/>
  </w:num>
  <w:num w:numId="350" w16cid:durableId="1211458321">
    <w:abstractNumId w:val="319"/>
  </w:num>
  <w:num w:numId="351" w16cid:durableId="154614956">
    <w:abstractNumId w:val="322"/>
  </w:num>
  <w:num w:numId="352" w16cid:durableId="1900364037">
    <w:abstractNumId w:val="245"/>
  </w:num>
  <w:num w:numId="353" w16cid:durableId="1114792025">
    <w:abstractNumId w:val="191"/>
  </w:num>
  <w:num w:numId="354" w16cid:durableId="890729366">
    <w:abstractNumId w:val="478"/>
  </w:num>
  <w:num w:numId="355" w16cid:durableId="1724867214">
    <w:abstractNumId w:val="34"/>
  </w:num>
  <w:num w:numId="356" w16cid:durableId="1030178404">
    <w:abstractNumId w:val="237"/>
  </w:num>
  <w:num w:numId="357" w16cid:durableId="605697020">
    <w:abstractNumId w:val="170"/>
  </w:num>
  <w:num w:numId="358" w16cid:durableId="1612273822">
    <w:abstractNumId w:val="125"/>
  </w:num>
  <w:num w:numId="359" w16cid:durableId="1570387662">
    <w:abstractNumId w:val="404"/>
  </w:num>
  <w:num w:numId="360" w16cid:durableId="341510595">
    <w:abstractNumId w:val="180"/>
  </w:num>
  <w:num w:numId="361" w16cid:durableId="1350597918">
    <w:abstractNumId w:val="121"/>
  </w:num>
  <w:num w:numId="362" w16cid:durableId="1181819945">
    <w:abstractNumId w:val="207"/>
  </w:num>
  <w:num w:numId="363" w16cid:durableId="1982034708">
    <w:abstractNumId w:val="416"/>
  </w:num>
  <w:num w:numId="364" w16cid:durableId="1146164440">
    <w:abstractNumId w:val="112"/>
  </w:num>
  <w:num w:numId="365" w16cid:durableId="1765757535">
    <w:abstractNumId w:val="272"/>
  </w:num>
  <w:num w:numId="366" w16cid:durableId="1049375596">
    <w:abstractNumId w:val="269"/>
  </w:num>
  <w:num w:numId="367" w16cid:durableId="1409690965">
    <w:abstractNumId w:val="298"/>
  </w:num>
  <w:num w:numId="368" w16cid:durableId="2063014607">
    <w:abstractNumId w:val="374"/>
  </w:num>
  <w:num w:numId="369" w16cid:durableId="918057147">
    <w:abstractNumId w:val="136"/>
  </w:num>
  <w:num w:numId="370" w16cid:durableId="141046994">
    <w:abstractNumId w:val="39"/>
  </w:num>
  <w:num w:numId="371" w16cid:durableId="1728533852">
    <w:abstractNumId w:val="118"/>
  </w:num>
  <w:num w:numId="372" w16cid:durableId="1462382794">
    <w:abstractNumId w:val="444"/>
  </w:num>
  <w:num w:numId="373" w16cid:durableId="943343966">
    <w:abstractNumId w:val="463"/>
  </w:num>
  <w:num w:numId="374" w16cid:durableId="534347396">
    <w:abstractNumId w:val="358"/>
  </w:num>
  <w:num w:numId="375" w16cid:durableId="1505046233">
    <w:abstractNumId w:val="395"/>
  </w:num>
  <w:num w:numId="376" w16cid:durableId="78529341">
    <w:abstractNumId w:val="276"/>
  </w:num>
  <w:num w:numId="377" w16cid:durableId="1783260996">
    <w:abstractNumId w:val="313"/>
  </w:num>
  <w:num w:numId="378" w16cid:durableId="1390955538">
    <w:abstractNumId w:val="360"/>
  </w:num>
  <w:num w:numId="379" w16cid:durableId="109667648">
    <w:abstractNumId w:val="46"/>
  </w:num>
  <w:num w:numId="380" w16cid:durableId="381291150">
    <w:abstractNumId w:val="71"/>
  </w:num>
  <w:num w:numId="381" w16cid:durableId="1574391329">
    <w:abstractNumId w:val="79"/>
  </w:num>
  <w:num w:numId="382" w16cid:durableId="1625190937">
    <w:abstractNumId w:val="11"/>
  </w:num>
  <w:num w:numId="383" w16cid:durableId="1054933286">
    <w:abstractNumId w:val="407"/>
  </w:num>
  <w:num w:numId="384" w16cid:durableId="273639635">
    <w:abstractNumId w:val="275"/>
  </w:num>
  <w:num w:numId="385" w16cid:durableId="580068941">
    <w:abstractNumId w:val="155"/>
  </w:num>
  <w:num w:numId="386" w16cid:durableId="1287545709">
    <w:abstractNumId w:val="108"/>
  </w:num>
  <w:num w:numId="387" w16cid:durableId="1300303091">
    <w:abstractNumId w:val="81"/>
  </w:num>
  <w:num w:numId="388" w16cid:durableId="1942835442">
    <w:abstractNumId w:val="420"/>
  </w:num>
  <w:num w:numId="389" w16cid:durableId="1088035810">
    <w:abstractNumId w:val="87"/>
  </w:num>
  <w:num w:numId="390" w16cid:durableId="386996423">
    <w:abstractNumId w:val="350"/>
  </w:num>
  <w:num w:numId="391" w16cid:durableId="1250575914">
    <w:abstractNumId w:val="194"/>
  </w:num>
  <w:num w:numId="392" w16cid:durableId="2018069088">
    <w:abstractNumId w:val="448"/>
  </w:num>
  <w:num w:numId="393" w16cid:durableId="475802539">
    <w:abstractNumId w:val="85"/>
  </w:num>
  <w:num w:numId="394" w16cid:durableId="1425808449">
    <w:abstractNumId w:val="264"/>
  </w:num>
  <w:num w:numId="395" w16cid:durableId="253589637">
    <w:abstractNumId w:val="190"/>
  </w:num>
  <w:num w:numId="396" w16cid:durableId="2124113038">
    <w:abstractNumId w:val="271"/>
  </w:num>
  <w:num w:numId="397" w16cid:durableId="870460179">
    <w:abstractNumId w:val="340"/>
  </w:num>
  <w:num w:numId="398" w16cid:durableId="1702437970">
    <w:abstractNumId w:val="195"/>
  </w:num>
  <w:num w:numId="399" w16cid:durableId="595749530">
    <w:abstractNumId w:val="147"/>
  </w:num>
  <w:num w:numId="400" w16cid:durableId="896939750">
    <w:abstractNumId w:val="328"/>
  </w:num>
  <w:num w:numId="401" w16cid:durableId="753890799">
    <w:abstractNumId w:val="346"/>
  </w:num>
  <w:num w:numId="402" w16cid:durableId="241641630">
    <w:abstractNumId w:val="119"/>
  </w:num>
  <w:num w:numId="403" w16cid:durableId="382143386">
    <w:abstractNumId w:val="231"/>
  </w:num>
  <w:num w:numId="404" w16cid:durableId="478309224">
    <w:abstractNumId w:val="263"/>
  </w:num>
  <w:num w:numId="405" w16cid:durableId="493765499">
    <w:abstractNumId w:val="206"/>
  </w:num>
  <w:num w:numId="406" w16cid:durableId="828904558">
    <w:abstractNumId w:val="66"/>
  </w:num>
  <w:num w:numId="407" w16cid:durableId="327633716">
    <w:abstractNumId w:val="405"/>
  </w:num>
  <w:num w:numId="408" w16cid:durableId="1544053354">
    <w:abstractNumId w:val="238"/>
  </w:num>
  <w:num w:numId="409" w16cid:durableId="1407678842">
    <w:abstractNumId w:val="311"/>
  </w:num>
  <w:num w:numId="410" w16cid:durableId="1530602847">
    <w:abstractNumId w:val="83"/>
  </w:num>
  <w:num w:numId="411" w16cid:durableId="680133354">
    <w:abstractNumId w:val="323"/>
  </w:num>
  <w:num w:numId="412" w16cid:durableId="1601836692">
    <w:abstractNumId w:val="470"/>
  </w:num>
  <w:num w:numId="413" w16cid:durableId="1326518640">
    <w:abstractNumId w:val="382"/>
  </w:num>
  <w:num w:numId="414" w16cid:durableId="2114083222">
    <w:abstractNumId w:val="93"/>
  </w:num>
  <w:num w:numId="415" w16cid:durableId="1757509025">
    <w:abstractNumId w:val="38"/>
  </w:num>
  <w:num w:numId="416" w16cid:durableId="1673486038">
    <w:abstractNumId w:val="8"/>
  </w:num>
  <w:num w:numId="417" w16cid:durableId="420492923">
    <w:abstractNumId w:val="50"/>
  </w:num>
  <w:num w:numId="418" w16cid:durableId="1447234884">
    <w:abstractNumId w:val="337"/>
  </w:num>
  <w:num w:numId="419" w16cid:durableId="687875213">
    <w:abstractNumId w:val="91"/>
  </w:num>
  <w:num w:numId="420" w16cid:durableId="1868985321">
    <w:abstractNumId w:val="449"/>
  </w:num>
  <w:num w:numId="421" w16cid:durableId="2030570335">
    <w:abstractNumId w:val="486"/>
  </w:num>
  <w:num w:numId="422" w16cid:durableId="1058672518">
    <w:abstractNumId w:val="450"/>
  </w:num>
  <w:num w:numId="423" w16cid:durableId="2106800402">
    <w:abstractNumId w:val="214"/>
  </w:num>
  <w:num w:numId="424" w16cid:durableId="772552921">
    <w:abstractNumId w:val="501"/>
  </w:num>
  <w:num w:numId="425" w16cid:durableId="395319604">
    <w:abstractNumId w:val="64"/>
  </w:num>
  <w:num w:numId="426" w16cid:durableId="860583909">
    <w:abstractNumId w:val="145"/>
  </w:num>
  <w:num w:numId="427" w16cid:durableId="718356594">
    <w:abstractNumId w:val="393"/>
  </w:num>
  <w:num w:numId="428" w16cid:durableId="1225410458">
    <w:abstractNumId w:val="65"/>
  </w:num>
  <w:num w:numId="429" w16cid:durableId="1668244302">
    <w:abstractNumId w:val="216"/>
  </w:num>
  <w:num w:numId="430" w16cid:durableId="1267271667">
    <w:abstractNumId w:val="479"/>
  </w:num>
  <w:num w:numId="431" w16cid:durableId="1278368358">
    <w:abstractNumId w:val="101"/>
  </w:num>
  <w:num w:numId="432" w16cid:durableId="1985770638">
    <w:abstractNumId w:val="202"/>
  </w:num>
  <w:num w:numId="433" w16cid:durableId="748892207">
    <w:abstractNumId w:val="418"/>
  </w:num>
  <w:num w:numId="434" w16cid:durableId="733433361">
    <w:abstractNumId w:val="255"/>
  </w:num>
  <w:num w:numId="435" w16cid:durableId="1925724552">
    <w:abstractNumId w:val="109"/>
  </w:num>
  <w:num w:numId="436" w16cid:durableId="493568174">
    <w:abstractNumId w:val="383"/>
  </w:num>
  <w:num w:numId="437" w16cid:durableId="1790971751">
    <w:abstractNumId w:val="75"/>
  </w:num>
  <w:num w:numId="438" w16cid:durableId="1153135378">
    <w:abstractNumId w:val="72"/>
  </w:num>
  <w:num w:numId="439" w16cid:durableId="1635063273">
    <w:abstractNumId w:val="291"/>
  </w:num>
  <w:num w:numId="440" w16cid:durableId="1379427888">
    <w:abstractNumId w:val="219"/>
  </w:num>
  <w:num w:numId="441" w16cid:durableId="1457262326">
    <w:abstractNumId w:val="9"/>
  </w:num>
  <w:num w:numId="442" w16cid:durableId="1843660260">
    <w:abstractNumId w:val="427"/>
  </w:num>
  <w:num w:numId="443" w16cid:durableId="1115296497">
    <w:abstractNumId w:val="179"/>
  </w:num>
  <w:num w:numId="444" w16cid:durableId="288124187">
    <w:abstractNumId w:val="327"/>
  </w:num>
  <w:num w:numId="445" w16cid:durableId="655841297">
    <w:abstractNumId w:val="281"/>
  </w:num>
  <w:num w:numId="446" w16cid:durableId="37435955">
    <w:abstractNumId w:val="482"/>
  </w:num>
  <w:num w:numId="447" w16cid:durableId="1248996594">
    <w:abstractNumId w:val="433"/>
  </w:num>
  <w:num w:numId="448" w16cid:durableId="1941454126">
    <w:abstractNumId w:val="213"/>
  </w:num>
  <w:num w:numId="449" w16cid:durableId="1839542283">
    <w:abstractNumId w:val="67"/>
  </w:num>
  <w:num w:numId="450" w16cid:durableId="52775064">
    <w:abstractNumId w:val="96"/>
  </w:num>
  <w:num w:numId="451" w16cid:durableId="451629177">
    <w:abstractNumId w:val="150"/>
  </w:num>
  <w:num w:numId="452" w16cid:durableId="217857839">
    <w:abstractNumId w:val="460"/>
  </w:num>
  <w:num w:numId="453" w16cid:durableId="908928741">
    <w:abstractNumId w:val="487"/>
  </w:num>
  <w:num w:numId="454" w16cid:durableId="2079666620">
    <w:abstractNumId w:val="367"/>
  </w:num>
  <w:num w:numId="455" w16cid:durableId="542325581">
    <w:abstractNumId w:val="166"/>
  </w:num>
  <w:num w:numId="456" w16cid:durableId="143548387">
    <w:abstractNumId w:val="344"/>
  </w:num>
  <w:num w:numId="457" w16cid:durableId="2024164760">
    <w:abstractNumId w:val="157"/>
  </w:num>
  <w:num w:numId="458" w16cid:durableId="766733663">
    <w:abstractNumId w:val="197"/>
  </w:num>
  <w:num w:numId="459" w16cid:durableId="1187987890">
    <w:abstractNumId w:val="254"/>
  </w:num>
  <w:num w:numId="460" w16cid:durableId="1411804979">
    <w:abstractNumId w:val="318"/>
  </w:num>
  <w:num w:numId="461" w16cid:durableId="1450199634">
    <w:abstractNumId w:val="488"/>
  </w:num>
  <w:num w:numId="462" w16cid:durableId="146483642">
    <w:abstractNumId w:val="44"/>
  </w:num>
  <w:num w:numId="463" w16cid:durableId="1807510359">
    <w:abstractNumId w:val="235"/>
  </w:num>
  <w:num w:numId="464" w16cid:durableId="100729038">
    <w:abstractNumId w:val="399"/>
  </w:num>
  <w:num w:numId="465" w16cid:durableId="1665475717">
    <w:abstractNumId w:val="293"/>
  </w:num>
  <w:num w:numId="466" w16cid:durableId="874729951">
    <w:abstractNumId w:val="273"/>
  </w:num>
  <w:num w:numId="467" w16cid:durableId="1116413928">
    <w:abstractNumId w:val="199"/>
  </w:num>
  <w:num w:numId="468" w16cid:durableId="387799579">
    <w:abstractNumId w:val="481"/>
  </w:num>
  <w:num w:numId="469" w16cid:durableId="949701280">
    <w:abstractNumId w:val="261"/>
  </w:num>
  <w:num w:numId="470" w16cid:durableId="798259343">
    <w:abstractNumId w:val="285"/>
  </w:num>
  <w:num w:numId="471" w16cid:durableId="1973247350">
    <w:abstractNumId w:val="103"/>
  </w:num>
  <w:num w:numId="472" w16cid:durableId="1253004008">
    <w:abstractNumId w:val="495"/>
  </w:num>
  <w:num w:numId="473" w16cid:durableId="873036353">
    <w:abstractNumId w:val="437"/>
  </w:num>
  <w:num w:numId="474" w16cid:durableId="669522565">
    <w:abstractNumId w:val="226"/>
  </w:num>
  <w:num w:numId="475" w16cid:durableId="1249921434">
    <w:abstractNumId w:val="60"/>
  </w:num>
  <w:num w:numId="476" w16cid:durableId="1730377981">
    <w:abstractNumId w:val="398"/>
  </w:num>
  <w:num w:numId="477" w16cid:durableId="1609309971">
    <w:abstractNumId w:val="20"/>
  </w:num>
  <w:num w:numId="478" w16cid:durableId="287248828">
    <w:abstractNumId w:val="124"/>
  </w:num>
  <w:num w:numId="479" w16cid:durableId="700007920">
    <w:abstractNumId w:val="447"/>
  </w:num>
  <w:num w:numId="480" w16cid:durableId="1445610866">
    <w:abstractNumId w:val="78"/>
  </w:num>
  <w:num w:numId="481" w16cid:durableId="621620123">
    <w:abstractNumId w:val="182"/>
  </w:num>
  <w:num w:numId="482" w16cid:durableId="1990163735">
    <w:abstractNumId w:val="84"/>
  </w:num>
  <w:num w:numId="483" w16cid:durableId="1360592901">
    <w:abstractNumId w:val="117"/>
  </w:num>
  <w:num w:numId="484" w16cid:durableId="89082767">
    <w:abstractNumId w:val="158"/>
  </w:num>
  <w:num w:numId="485" w16cid:durableId="566694338">
    <w:abstractNumId w:val="474"/>
  </w:num>
  <w:num w:numId="486" w16cid:durableId="367685219">
    <w:abstractNumId w:val="465"/>
  </w:num>
  <w:num w:numId="487" w16cid:durableId="1356612383">
    <w:abstractNumId w:val="400"/>
  </w:num>
  <w:num w:numId="488" w16cid:durableId="1479880662">
    <w:abstractNumId w:val="252"/>
  </w:num>
  <w:num w:numId="489" w16cid:durableId="1011957441">
    <w:abstractNumId w:val="309"/>
  </w:num>
  <w:num w:numId="490" w16cid:durableId="1010572480">
    <w:abstractNumId w:val="236"/>
  </w:num>
  <w:num w:numId="491" w16cid:durableId="1407143528">
    <w:abstractNumId w:val="222"/>
  </w:num>
  <w:num w:numId="492" w16cid:durableId="446196064">
    <w:abstractNumId w:val="165"/>
  </w:num>
  <w:num w:numId="493" w16cid:durableId="471793865">
    <w:abstractNumId w:val="171"/>
  </w:num>
  <w:num w:numId="494" w16cid:durableId="1799103790">
    <w:abstractNumId w:val="314"/>
  </w:num>
  <w:num w:numId="495" w16cid:durableId="776604551">
    <w:abstractNumId w:val="122"/>
  </w:num>
  <w:num w:numId="496" w16cid:durableId="884754758">
    <w:abstractNumId w:val="36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0402D"/>
    <w:rsid w:val="0000526C"/>
    <w:rsid w:val="000113A2"/>
    <w:rsid w:val="00020850"/>
    <w:rsid w:val="00021766"/>
    <w:rsid w:val="00023CA9"/>
    <w:rsid w:val="000253DD"/>
    <w:rsid w:val="000267A5"/>
    <w:rsid w:val="00030173"/>
    <w:rsid w:val="00034F4F"/>
    <w:rsid w:val="00042945"/>
    <w:rsid w:val="00044498"/>
    <w:rsid w:val="000501CB"/>
    <w:rsid w:val="00050239"/>
    <w:rsid w:val="00052581"/>
    <w:rsid w:val="0005518A"/>
    <w:rsid w:val="00055449"/>
    <w:rsid w:val="00056F13"/>
    <w:rsid w:val="00061194"/>
    <w:rsid w:val="0006308C"/>
    <w:rsid w:val="00065C0B"/>
    <w:rsid w:val="00075630"/>
    <w:rsid w:val="00083C1B"/>
    <w:rsid w:val="00090922"/>
    <w:rsid w:val="000948B5"/>
    <w:rsid w:val="000A2611"/>
    <w:rsid w:val="000A3930"/>
    <w:rsid w:val="000A3FAC"/>
    <w:rsid w:val="000A702B"/>
    <w:rsid w:val="000B68D5"/>
    <w:rsid w:val="000B69A4"/>
    <w:rsid w:val="000C1570"/>
    <w:rsid w:val="000C5729"/>
    <w:rsid w:val="000D0354"/>
    <w:rsid w:val="000D0B34"/>
    <w:rsid w:val="000D4E97"/>
    <w:rsid w:val="000E2322"/>
    <w:rsid w:val="000E47A0"/>
    <w:rsid w:val="000E7B36"/>
    <w:rsid w:val="000F0A7A"/>
    <w:rsid w:val="000F2051"/>
    <w:rsid w:val="000F448D"/>
    <w:rsid w:val="000F5D74"/>
    <w:rsid w:val="000F7384"/>
    <w:rsid w:val="00100CDA"/>
    <w:rsid w:val="001049FD"/>
    <w:rsid w:val="0011024D"/>
    <w:rsid w:val="00114578"/>
    <w:rsid w:val="00121053"/>
    <w:rsid w:val="0012205D"/>
    <w:rsid w:val="00124F27"/>
    <w:rsid w:val="00125D5B"/>
    <w:rsid w:val="00130258"/>
    <w:rsid w:val="00134726"/>
    <w:rsid w:val="001356E5"/>
    <w:rsid w:val="00137C0C"/>
    <w:rsid w:val="001420FE"/>
    <w:rsid w:val="00143563"/>
    <w:rsid w:val="001460E2"/>
    <w:rsid w:val="001576B0"/>
    <w:rsid w:val="00157E70"/>
    <w:rsid w:val="00161C02"/>
    <w:rsid w:val="00170AE3"/>
    <w:rsid w:val="00172086"/>
    <w:rsid w:val="001728CD"/>
    <w:rsid w:val="00175312"/>
    <w:rsid w:val="00175AD8"/>
    <w:rsid w:val="0018484F"/>
    <w:rsid w:val="00185FB0"/>
    <w:rsid w:val="001905F6"/>
    <w:rsid w:val="00190649"/>
    <w:rsid w:val="001909AC"/>
    <w:rsid w:val="00191CB8"/>
    <w:rsid w:val="00193D75"/>
    <w:rsid w:val="00194FF2"/>
    <w:rsid w:val="00195EFA"/>
    <w:rsid w:val="00197749"/>
    <w:rsid w:val="001A236C"/>
    <w:rsid w:val="001A76E4"/>
    <w:rsid w:val="001A785C"/>
    <w:rsid w:val="001B00B3"/>
    <w:rsid w:val="001B17F5"/>
    <w:rsid w:val="001B32B6"/>
    <w:rsid w:val="001B6865"/>
    <w:rsid w:val="001C023A"/>
    <w:rsid w:val="001C3482"/>
    <w:rsid w:val="001C59F5"/>
    <w:rsid w:val="001C7D22"/>
    <w:rsid w:val="001C7FE5"/>
    <w:rsid w:val="001D4D2D"/>
    <w:rsid w:val="001E2593"/>
    <w:rsid w:val="001E2914"/>
    <w:rsid w:val="001E2C92"/>
    <w:rsid w:val="001E64B0"/>
    <w:rsid w:val="001E687E"/>
    <w:rsid w:val="001F0307"/>
    <w:rsid w:val="001F5FAC"/>
    <w:rsid w:val="0020452E"/>
    <w:rsid w:val="002127D8"/>
    <w:rsid w:val="00212839"/>
    <w:rsid w:val="00212D6F"/>
    <w:rsid w:val="002170A2"/>
    <w:rsid w:val="00221020"/>
    <w:rsid w:val="00221D72"/>
    <w:rsid w:val="00232F6E"/>
    <w:rsid w:val="00235003"/>
    <w:rsid w:val="00241806"/>
    <w:rsid w:val="002433EF"/>
    <w:rsid w:val="0024396E"/>
    <w:rsid w:val="002463F9"/>
    <w:rsid w:val="0025531C"/>
    <w:rsid w:val="00260C9E"/>
    <w:rsid w:val="0026246C"/>
    <w:rsid w:val="00263FB0"/>
    <w:rsid w:val="0026673C"/>
    <w:rsid w:val="00271548"/>
    <w:rsid w:val="0027290C"/>
    <w:rsid w:val="0027667A"/>
    <w:rsid w:val="00281AB7"/>
    <w:rsid w:val="00281EA3"/>
    <w:rsid w:val="00285943"/>
    <w:rsid w:val="00287FDD"/>
    <w:rsid w:val="002A15D9"/>
    <w:rsid w:val="002A76D8"/>
    <w:rsid w:val="002B27F7"/>
    <w:rsid w:val="002B57FD"/>
    <w:rsid w:val="002B5A0D"/>
    <w:rsid w:val="002B5F41"/>
    <w:rsid w:val="002C3DDA"/>
    <w:rsid w:val="002D2000"/>
    <w:rsid w:val="002D24C2"/>
    <w:rsid w:val="002D331E"/>
    <w:rsid w:val="002D4328"/>
    <w:rsid w:val="002D5D0C"/>
    <w:rsid w:val="002E1210"/>
    <w:rsid w:val="002E1B54"/>
    <w:rsid w:val="002E33CE"/>
    <w:rsid w:val="002E42BE"/>
    <w:rsid w:val="002E7E86"/>
    <w:rsid w:val="002F1412"/>
    <w:rsid w:val="0030023B"/>
    <w:rsid w:val="00301052"/>
    <w:rsid w:val="00307246"/>
    <w:rsid w:val="0030737E"/>
    <w:rsid w:val="003100C1"/>
    <w:rsid w:val="003117CA"/>
    <w:rsid w:val="00313315"/>
    <w:rsid w:val="003148CA"/>
    <w:rsid w:val="00322918"/>
    <w:rsid w:val="003235D1"/>
    <w:rsid w:val="00325137"/>
    <w:rsid w:val="00325A04"/>
    <w:rsid w:val="00331FF3"/>
    <w:rsid w:val="003431F0"/>
    <w:rsid w:val="00343B7C"/>
    <w:rsid w:val="00346F50"/>
    <w:rsid w:val="00350BBB"/>
    <w:rsid w:val="00351BA8"/>
    <w:rsid w:val="00352481"/>
    <w:rsid w:val="00355B31"/>
    <w:rsid w:val="0035600F"/>
    <w:rsid w:val="003568E9"/>
    <w:rsid w:val="00367B03"/>
    <w:rsid w:val="003703B4"/>
    <w:rsid w:val="00370808"/>
    <w:rsid w:val="00370B1F"/>
    <w:rsid w:val="00372876"/>
    <w:rsid w:val="003729BB"/>
    <w:rsid w:val="00375BFE"/>
    <w:rsid w:val="0037640B"/>
    <w:rsid w:val="003859FA"/>
    <w:rsid w:val="00390147"/>
    <w:rsid w:val="0039362C"/>
    <w:rsid w:val="00394113"/>
    <w:rsid w:val="00395E10"/>
    <w:rsid w:val="0039736F"/>
    <w:rsid w:val="003A065F"/>
    <w:rsid w:val="003A197A"/>
    <w:rsid w:val="003A294D"/>
    <w:rsid w:val="003A5321"/>
    <w:rsid w:val="003A680B"/>
    <w:rsid w:val="003C1D2A"/>
    <w:rsid w:val="003C35B2"/>
    <w:rsid w:val="003C470A"/>
    <w:rsid w:val="003C67BD"/>
    <w:rsid w:val="003D373E"/>
    <w:rsid w:val="003D4D44"/>
    <w:rsid w:val="003E1F66"/>
    <w:rsid w:val="003E3A30"/>
    <w:rsid w:val="003E7DB8"/>
    <w:rsid w:val="003F3B18"/>
    <w:rsid w:val="003F531D"/>
    <w:rsid w:val="00407E50"/>
    <w:rsid w:val="00410125"/>
    <w:rsid w:val="0041079E"/>
    <w:rsid w:val="00413241"/>
    <w:rsid w:val="0041711B"/>
    <w:rsid w:val="004254E7"/>
    <w:rsid w:val="00430350"/>
    <w:rsid w:val="0043682C"/>
    <w:rsid w:val="00436B50"/>
    <w:rsid w:val="00442AED"/>
    <w:rsid w:val="0044596B"/>
    <w:rsid w:val="004462F0"/>
    <w:rsid w:val="00446771"/>
    <w:rsid w:val="00453783"/>
    <w:rsid w:val="00455533"/>
    <w:rsid w:val="0045761B"/>
    <w:rsid w:val="00461920"/>
    <w:rsid w:val="0046318A"/>
    <w:rsid w:val="00464D05"/>
    <w:rsid w:val="004726A0"/>
    <w:rsid w:val="00472C32"/>
    <w:rsid w:val="00472D78"/>
    <w:rsid w:val="00472F8F"/>
    <w:rsid w:val="004751A9"/>
    <w:rsid w:val="004808C7"/>
    <w:rsid w:val="0048180C"/>
    <w:rsid w:val="00481B4B"/>
    <w:rsid w:val="0048219B"/>
    <w:rsid w:val="00486514"/>
    <w:rsid w:val="00486EDD"/>
    <w:rsid w:val="00490EFD"/>
    <w:rsid w:val="004920F9"/>
    <w:rsid w:val="00492D5D"/>
    <w:rsid w:val="00492E20"/>
    <w:rsid w:val="0049351B"/>
    <w:rsid w:val="0049363C"/>
    <w:rsid w:val="004A0265"/>
    <w:rsid w:val="004A0765"/>
    <w:rsid w:val="004A3DFC"/>
    <w:rsid w:val="004A4A0C"/>
    <w:rsid w:val="004A6234"/>
    <w:rsid w:val="004B5F01"/>
    <w:rsid w:val="004B6E42"/>
    <w:rsid w:val="004D4FB5"/>
    <w:rsid w:val="004D6588"/>
    <w:rsid w:val="004E4133"/>
    <w:rsid w:val="004E696B"/>
    <w:rsid w:val="004F103B"/>
    <w:rsid w:val="004F2E1D"/>
    <w:rsid w:val="004F6238"/>
    <w:rsid w:val="005072CF"/>
    <w:rsid w:val="005109F6"/>
    <w:rsid w:val="00514C7B"/>
    <w:rsid w:val="005167DF"/>
    <w:rsid w:val="00521ED9"/>
    <w:rsid w:val="00522DA5"/>
    <w:rsid w:val="00524AD6"/>
    <w:rsid w:val="00524CE3"/>
    <w:rsid w:val="0052545F"/>
    <w:rsid w:val="0053466E"/>
    <w:rsid w:val="00547505"/>
    <w:rsid w:val="00547DD9"/>
    <w:rsid w:val="00550C11"/>
    <w:rsid w:val="00551DD7"/>
    <w:rsid w:val="005521FC"/>
    <w:rsid w:val="00553AA5"/>
    <w:rsid w:val="0055490C"/>
    <w:rsid w:val="00555887"/>
    <w:rsid w:val="005605B9"/>
    <w:rsid w:val="00562302"/>
    <w:rsid w:val="00564123"/>
    <w:rsid w:val="00566A6C"/>
    <w:rsid w:val="00572A8E"/>
    <w:rsid w:val="005752FD"/>
    <w:rsid w:val="0058383C"/>
    <w:rsid w:val="00595934"/>
    <w:rsid w:val="00597881"/>
    <w:rsid w:val="005A2936"/>
    <w:rsid w:val="005A3F91"/>
    <w:rsid w:val="005A41F0"/>
    <w:rsid w:val="005A4CCC"/>
    <w:rsid w:val="005A5998"/>
    <w:rsid w:val="005A6EC3"/>
    <w:rsid w:val="005B10F9"/>
    <w:rsid w:val="005B1D30"/>
    <w:rsid w:val="005B248F"/>
    <w:rsid w:val="005B3889"/>
    <w:rsid w:val="005B780C"/>
    <w:rsid w:val="005C1208"/>
    <w:rsid w:val="005D0AF2"/>
    <w:rsid w:val="005D237E"/>
    <w:rsid w:val="005D457F"/>
    <w:rsid w:val="005D6382"/>
    <w:rsid w:val="005D654B"/>
    <w:rsid w:val="005E5027"/>
    <w:rsid w:val="005F247E"/>
    <w:rsid w:val="005F51E8"/>
    <w:rsid w:val="0060186C"/>
    <w:rsid w:val="00605082"/>
    <w:rsid w:val="00607DE9"/>
    <w:rsid w:val="00611B85"/>
    <w:rsid w:val="00615203"/>
    <w:rsid w:val="00615CAE"/>
    <w:rsid w:val="00623B1F"/>
    <w:rsid w:val="00625EA6"/>
    <w:rsid w:val="00627607"/>
    <w:rsid w:val="0063352F"/>
    <w:rsid w:val="00633C05"/>
    <w:rsid w:val="00634A05"/>
    <w:rsid w:val="00636B0E"/>
    <w:rsid w:val="00641AE6"/>
    <w:rsid w:val="0065565D"/>
    <w:rsid w:val="00656379"/>
    <w:rsid w:val="006600CB"/>
    <w:rsid w:val="006614E6"/>
    <w:rsid w:val="00663A4B"/>
    <w:rsid w:val="00665BE7"/>
    <w:rsid w:val="00670299"/>
    <w:rsid w:val="006733FB"/>
    <w:rsid w:val="00675ACA"/>
    <w:rsid w:val="0068191E"/>
    <w:rsid w:val="00681C7B"/>
    <w:rsid w:val="00684184"/>
    <w:rsid w:val="00685BC7"/>
    <w:rsid w:val="00690CF7"/>
    <w:rsid w:val="00692386"/>
    <w:rsid w:val="006A178A"/>
    <w:rsid w:val="006A1C9B"/>
    <w:rsid w:val="006B0D3D"/>
    <w:rsid w:val="006B57D0"/>
    <w:rsid w:val="006B5898"/>
    <w:rsid w:val="006C50A0"/>
    <w:rsid w:val="006D0E2F"/>
    <w:rsid w:val="006D2D2A"/>
    <w:rsid w:val="006D7FCE"/>
    <w:rsid w:val="006E0D3B"/>
    <w:rsid w:val="006E24AA"/>
    <w:rsid w:val="006E75C9"/>
    <w:rsid w:val="006F0EF3"/>
    <w:rsid w:val="006F12BE"/>
    <w:rsid w:val="006F1534"/>
    <w:rsid w:val="006F647B"/>
    <w:rsid w:val="00700CAE"/>
    <w:rsid w:val="00706E30"/>
    <w:rsid w:val="007074F8"/>
    <w:rsid w:val="00707A6A"/>
    <w:rsid w:val="00711681"/>
    <w:rsid w:val="0071297A"/>
    <w:rsid w:val="007137E1"/>
    <w:rsid w:val="00716272"/>
    <w:rsid w:val="00724916"/>
    <w:rsid w:val="00724AB8"/>
    <w:rsid w:val="00726D8C"/>
    <w:rsid w:val="00732575"/>
    <w:rsid w:val="00737F47"/>
    <w:rsid w:val="00742146"/>
    <w:rsid w:val="00744B5A"/>
    <w:rsid w:val="007458D9"/>
    <w:rsid w:val="00745B8C"/>
    <w:rsid w:val="007466D8"/>
    <w:rsid w:val="00752BF6"/>
    <w:rsid w:val="0075551F"/>
    <w:rsid w:val="00760031"/>
    <w:rsid w:val="00761756"/>
    <w:rsid w:val="00762058"/>
    <w:rsid w:val="007639DF"/>
    <w:rsid w:val="00765133"/>
    <w:rsid w:val="00772D0A"/>
    <w:rsid w:val="007754ED"/>
    <w:rsid w:val="00775F24"/>
    <w:rsid w:val="007768A8"/>
    <w:rsid w:val="00776B07"/>
    <w:rsid w:val="00776F79"/>
    <w:rsid w:val="00777F22"/>
    <w:rsid w:val="0078331F"/>
    <w:rsid w:val="007836D3"/>
    <w:rsid w:val="007854D7"/>
    <w:rsid w:val="007949FF"/>
    <w:rsid w:val="007969A8"/>
    <w:rsid w:val="007A0475"/>
    <w:rsid w:val="007A3999"/>
    <w:rsid w:val="007B2090"/>
    <w:rsid w:val="007B2119"/>
    <w:rsid w:val="007B2473"/>
    <w:rsid w:val="007B6759"/>
    <w:rsid w:val="007C2139"/>
    <w:rsid w:val="007C308A"/>
    <w:rsid w:val="007C35BB"/>
    <w:rsid w:val="007C7A74"/>
    <w:rsid w:val="007D045F"/>
    <w:rsid w:val="007D0A46"/>
    <w:rsid w:val="007D108F"/>
    <w:rsid w:val="007D4218"/>
    <w:rsid w:val="007D5E5D"/>
    <w:rsid w:val="007D67C1"/>
    <w:rsid w:val="007E2F16"/>
    <w:rsid w:val="007E724C"/>
    <w:rsid w:val="007E7869"/>
    <w:rsid w:val="007F1FAD"/>
    <w:rsid w:val="007F6425"/>
    <w:rsid w:val="0080174D"/>
    <w:rsid w:val="00801EEC"/>
    <w:rsid w:val="00806C7C"/>
    <w:rsid w:val="00807A23"/>
    <w:rsid w:val="00811044"/>
    <w:rsid w:val="008126AE"/>
    <w:rsid w:val="00815224"/>
    <w:rsid w:val="0081798B"/>
    <w:rsid w:val="00820B5B"/>
    <w:rsid w:val="00823BF5"/>
    <w:rsid w:val="00837034"/>
    <w:rsid w:val="0084277B"/>
    <w:rsid w:val="00850796"/>
    <w:rsid w:val="008549D5"/>
    <w:rsid w:val="00857C2C"/>
    <w:rsid w:val="0086425C"/>
    <w:rsid w:val="008678F7"/>
    <w:rsid w:val="008702AA"/>
    <w:rsid w:val="00871FC2"/>
    <w:rsid w:val="0087458B"/>
    <w:rsid w:val="008775C2"/>
    <w:rsid w:val="008810D6"/>
    <w:rsid w:val="0088178D"/>
    <w:rsid w:val="0088497A"/>
    <w:rsid w:val="008901CE"/>
    <w:rsid w:val="0089244E"/>
    <w:rsid w:val="008A3A31"/>
    <w:rsid w:val="008A7789"/>
    <w:rsid w:val="008B21FC"/>
    <w:rsid w:val="008B2B05"/>
    <w:rsid w:val="008B5472"/>
    <w:rsid w:val="008C664F"/>
    <w:rsid w:val="008D2231"/>
    <w:rsid w:val="008D36C6"/>
    <w:rsid w:val="008D3802"/>
    <w:rsid w:val="008D47FC"/>
    <w:rsid w:val="008D59F4"/>
    <w:rsid w:val="008D7F92"/>
    <w:rsid w:val="008E0310"/>
    <w:rsid w:val="008F1863"/>
    <w:rsid w:val="008F23AD"/>
    <w:rsid w:val="008F295B"/>
    <w:rsid w:val="008F5403"/>
    <w:rsid w:val="008F5420"/>
    <w:rsid w:val="00901985"/>
    <w:rsid w:val="009062D5"/>
    <w:rsid w:val="00907E18"/>
    <w:rsid w:val="0091042B"/>
    <w:rsid w:val="00911366"/>
    <w:rsid w:val="009172B6"/>
    <w:rsid w:val="00921653"/>
    <w:rsid w:val="009239D4"/>
    <w:rsid w:val="009309E4"/>
    <w:rsid w:val="009312B7"/>
    <w:rsid w:val="00933421"/>
    <w:rsid w:val="009344D1"/>
    <w:rsid w:val="00941300"/>
    <w:rsid w:val="00941B10"/>
    <w:rsid w:val="00942B7F"/>
    <w:rsid w:val="00943E22"/>
    <w:rsid w:val="00944810"/>
    <w:rsid w:val="00947DF2"/>
    <w:rsid w:val="009511FD"/>
    <w:rsid w:val="0096084F"/>
    <w:rsid w:val="00960BA3"/>
    <w:rsid w:val="00964D45"/>
    <w:rsid w:val="00966987"/>
    <w:rsid w:val="00975179"/>
    <w:rsid w:val="009805DE"/>
    <w:rsid w:val="009849E7"/>
    <w:rsid w:val="00986F8E"/>
    <w:rsid w:val="00991345"/>
    <w:rsid w:val="00991DEE"/>
    <w:rsid w:val="00992EB9"/>
    <w:rsid w:val="00997C75"/>
    <w:rsid w:val="009A01A4"/>
    <w:rsid w:val="009A0C90"/>
    <w:rsid w:val="009A2CEE"/>
    <w:rsid w:val="009A41D4"/>
    <w:rsid w:val="009B3FAB"/>
    <w:rsid w:val="009B43E9"/>
    <w:rsid w:val="009B52AC"/>
    <w:rsid w:val="009B5943"/>
    <w:rsid w:val="009B7255"/>
    <w:rsid w:val="009C5107"/>
    <w:rsid w:val="009D7A24"/>
    <w:rsid w:val="009E02F2"/>
    <w:rsid w:val="009E3742"/>
    <w:rsid w:val="009E4279"/>
    <w:rsid w:val="009E4D04"/>
    <w:rsid w:val="009E7CEB"/>
    <w:rsid w:val="009F052A"/>
    <w:rsid w:val="009F0985"/>
    <w:rsid w:val="00A02D22"/>
    <w:rsid w:val="00A1079C"/>
    <w:rsid w:val="00A13B24"/>
    <w:rsid w:val="00A152D8"/>
    <w:rsid w:val="00A160EC"/>
    <w:rsid w:val="00A16319"/>
    <w:rsid w:val="00A21857"/>
    <w:rsid w:val="00A2466D"/>
    <w:rsid w:val="00A30D94"/>
    <w:rsid w:val="00A31CBC"/>
    <w:rsid w:val="00A331F8"/>
    <w:rsid w:val="00A3332F"/>
    <w:rsid w:val="00A34C1C"/>
    <w:rsid w:val="00A35762"/>
    <w:rsid w:val="00A3765A"/>
    <w:rsid w:val="00A37C7C"/>
    <w:rsid w:val="00A4566E"/>
    <w:rsid w:val="00A46B24"/>
    <w:rsid w:val="00A5049C"/>
    <w:rsid w:val="00A5254B"/>
    <w:rsid w:val="00A6026E"/>
    <w:rsid w:val="00A6464C"/>
    <w:rsid w:val="00A67E86"/>
    <w:rsid w:val="00A7395E"/>
    <w:rsid w:val="00A76A29"/>
    <w:rsid w:val="00A778CF"/>
    <w:rsid w:val="00A90AED"/>
    <w:rsid w:val="00A91648"/>
    <w:rsid w:val="00A93802"/>
    <w:rsid w:val="00A951E7"/>
    <w:rsid w:val="00A95468"/>
    <w:rsid w:val="00A966C7"/>
    <w:rsid w:val="00A96743"/>
    <w:rsid w:val="00AA1927"/>
    <w:rsid w:val="00AA3823"/>
    <w:rsid w:val="00AA5F80"/>
    <w:rsid w:val="00AA6D93"/>
    <w:rsid w:val="00AA7836"/>
    <w:rsid w:val="00AA7A4E"/>
    <w:rsid w:val="00AC2269"/>
    <w:rsid w:val="00AD0217"/>
    <w:rsid w:val="00AD3AB1"/>
    <w:rsid w:val="00AD5C2D"/>
    <w:rsid w:val="00AD6B55"/>
    <w:rsid w:val="00AE389D"/>
    <w:rsid w:val="00AE45D3"/>
    <w:rsid w:val="00AE5D95"/>
    <w:rsid w:val="00AF0EA6"/>
    <w:rsid w:val="00AF491B"/>
    <w:rsid w:val="00AF54F7"/>
    <w:rsid w:val="00B02D89"/>
    <w:rsid w:val="00B02D9F"/>
    <w:rsid w:val="00B04F64"/>
    <w:rsid w:val="00B10BAB"/>
    <w:rsid w:val="00B10EF3"/>
    <w:rsid w:val="00B11347"/>
    <w:rsid w:val="00B11BE5"/>
    <w:rsid w:val="00B22E42"/>
    <w:rsid w:val="00B23BF3"/>
    <w:rsid w:val="00B23E8F"/>
    <w:rsid w:val="00B25521"/>
    <w:rsid w:val="00B31CF7"/>
    <w:rsid w:val="00B32584"/>
    <w:rsid w:val="00B338E6"/>
    <w:rsid w:val="00B40261"/>
    <w:rsid w:val="00B45A74"/>
    <w:rsid w:val="00B475DC"/>
    <w:rsid w:val="00B54997"/>
    <w:rsid w:val="00B6050E"/>
    <w:rsid w:val="00B6115E"/>
    <w:rsid w:val="00B61F61"/>
    <w:rsid w:val="00B62C8A"/>
    <w:rsid w:val="00B63350"/>
    <w:rsid w:val="00B64DC4"/>
    <w:rsid w:val="00B65DA8"/>
    <w:rsid w:val="00B671FB"/>
    <w:rsid w:val="00B67D50"/>
    <w:rsid w:val="00B709FB"/>
    <w:rsid w:val="00B73828"/>
    <w:rsid w:val="00B74162"/>
    <w:rsid w:val="00B75EFE"/>
    <w:rsid w:val="00B76E27"/>
    <w:rsid w:val="00B818C3"/>
    <w:rsid w:val="00B819E5"/>
    <w:rsid w:val="00B8229F"/>
    <w:rsid w:val="00B912A4"/>
    <w:rsid w:val="00B925E4"/>
    <w:rsid w:val="00B92C73"/>
    <w:rsid w:val="00B97721"/>
    <w:rsid w:val="00B97B07"/>
    <w:rsid w:val="00BA5089"/>
    <w:rsid w:val="00BA58CC"/>
    <w:rsid w:val="00BA5C78"/>
    <w:rsid w:val="00BA6132"/>
    <w:rsid w:val="00BB2430"/>
    <w:rsid w:val="00BB55B5"/>
    <w:rsid w:val="00BB62C0"/>
    <w:rsid w:val="00BC2ECB"/>
    <w:rsid w:val="00BC3D62"/>
    <w:rsid w:val="00BC3D7B"/>
    <w:rsid w:val="00BC51EF"/>
    <w:rsid w:val="00BD6371"/>
    <w:rsid w:val="00BE1F6F"/>
    <w:rsid w:val="00BE2D68"/>
    <w:rsid w:val="00BE570E"/>
    <w:rsid w:val="00BF0D7A"/>
    <w:rsid w:val="00BF134F"/>
    <w:rsid w:val="00BF3356"/>
    <w:rsid w:val="00BF7808"/>
    <w:rsid w:val="00BF7AD0"/>
    <w:rsid w:val="00C02D3D"/>
    <w:rsid w:val="00C03C50"/>
    <w:rsid w:val="00C0671A"/>
    <w:rsid w:val="00C07236"/>
    <w:rsid w:val="00C072E1"/>
    <w:rsid w:val="00C07B8A"/>
    <w:rsid w:val="00C12CA6"/>
    <w:rsid w:val="00C141AC"/>
    <w:rsid w:val="00C1423A"/>
    <w:rsid w:val="00C157DE"/>
    <w:rsid w:val="00C15EA2"/>
    <w:rsid w:val="00C173A9"/>
    <w:rsid w:val="00C2582B"/>
    <w:rsid w:val="00C25D31"/>
    <w:rsid w:val="00C27EC0"/>
    <w:rsid w:val="00C33FA8"/>
    <w:rsid w:val="00C34037"/>
    <w:rsid w:val="00C3580C"/>
    <w:rsid w:val="00C3799B"/>
    <w:rsid w:val="00C46282"/>
    <w:rsid w:val="00C46BA2"/>
    <w:rsid w:val="00C514B7"/>
    <w:rsid w:val="00C53970"/>
    <w:rsid w:val="00C60C95"/>
    <w:rsid w:val="00C62EF2"/>
    <w:rsid w:val="00C67250"/>
    <w:rsid w:val="00C706CD"/>
    <w:rsid w:val="00C71EF3"/>
    <w:rsid w:val="00C75AA5"/>
    <w:rsid w:val="00C75EB7"/>
    <w:rsid w:val="00C76B7C"/>
    <w:rsid w:val="00C87596"/>
    <w:rsid w:val="00C91966"/>
    <w:rsid w:val="00C91980"/>
    <w:rsid w:val="00C92599"/>
    <w:rsid w:val="00CA0EDD"/>
    <w:rsid w:val="00CA1E1F"/>
    <w:rsid w:val="00CB2710"/>
    <w:rsid w:val="00CB4966"/>
    <w:rsid w:val="00CC0373"/>
    <w:rsid w:val="00CC2018"/>
    <w:rsid w:val="00CD2220"/>
    <w:rsid w:val="00CD6147"/>
    <w:rsid w:val="00CD7D6B"/>
    <w:rsid w:val="00CE159F"/>
    <w:rsid w:val="00CE4F68"/>
    <w:rsid w:val="00CF26A2"/>
    <w:rsid w:val="00CF2B71"/>
    <w:rsid w:val="00CF4A45"/>
    <w:rsid w:val="00CF6119"/>
    <w:rsid w:val="00D002A2"/>
    <w:rsid w:val="00D00370"/>
    <w:rsid w:val="00D019AD"/>
    <w:rsid w:val="00D01F3D"/>
    <w:rsid w:val="00D0571F"/>
    <w:rsid w:val="00D069B7"/>
    <w:rsid w:val="00D10D17"/>
    <w:rsid w:val="00D2075A"/>
    <w:rsid w:val="00D20A24"/>
    <w:rsid w:val="00D3046E"/>
    <w:rsid w:val="00D30931"/>
    <w:rsid w:val="00D378D4"/>
    <w:rsid w:val="00D43CE9"/>
    <w:rsid w:val="00D4453C"/>
    <w:rsid w:val="00D54186"/>
    <w:rsid w:val="00D66BF6"/>
    <w:rsid w:val="00D70D01"/>
    <w:rsid w:val="00D76415"/>
    <w:rsid w:val="00D7776D"/>
    <w:rsid w:val="00D90679"/>
    <w:rsid w:val="00D91181"/>
    <w:rsid w:val="00D94B12"/>
    <w:rsid w:val="00DA27CB"/>
    <w:rsid w:val="00DA5434"/>
    <w:rsid w:val="00DB29C9"/>
    <w:rsid w:val="00DB709B"/>
    <w:rsid w:val="00DC21BF"/>
    <w:rsid w:val="00DC424D"/>
    <w:rsid w:val="00DC49BE"/>
    <w:rsid w:val="00DC53B4"/>
    <w:rsid w:val="00DC5EC8"/>
    <w:rsid w:val="00DD78AA"/>
    <w:rsid w:val="00DE2472"/>
    <w:rsid w:val="00DE2736"/>
    <w:rsid w:val="00DE36C7"/>
    <w:rsid w:val="00DE5EB2"/>
    <w:rsid w:val="00DE6738"/>
    <w:rsid w:val="00DE7E84"/>
    <w:rsid w:val="00DF0083"/>
    <w:rsid w:val="00DF0F79"/>
    <w:rsid w:val="00DF2C88"/>
    <w:rsid w:val="00DF6BA1"/>
    <w:rsid w:val="00DF70E5"/>
    <w:rsid w:val="00E043C5"/>
    <w:rsid w:val="00E07736"/>
    <w:rsid w:val="00E13BBB"/>
    <w:rsid w:val="00E16055"/>
    <w:rsid w:val="00E16C37"/>
    <w:rsid w:val="00E24830"/>
    <w:rsid w:val="00E328FA"/>
    <w:rsid w:val="00E3446B"/>
    <w:rsid w:val="00E35C5C"/>
    <w:rsid w:val="00E4055B"/>
    <w:rsid w:val="00E41218"/>
    <w:rsid w:val="00E41F22"/>
    <w:rsid w:val="00E449D7"/>
    <w:rsid w:val="00E46F21"/>
    <w:rsid w:val="00E547F9"/>
    <w:rsid w:val="00E57984"/>
    <w:rsid w:val="00E624D5"/>
    <w:rsid w:val="00E62B81"/>
    <w:rsid w:val="00E63BA5"/>
    <w:rsid w:val="00E65304"/>
    <w:rsid w:val="00E66091"/>
    <w:rsid w:val="00E70CBC"/>
    <w:rsid w:val="00E76C76"/>
    <w:rsid w:val="00E93922"/>
    <w:rsid w:val="00E9547F"/>
    <w:rsid w:val="00E961FF"/>
    <w:rsid w:val="00E96297"/>
    <w:rsid w:val="00EA020D"/>
    <w:rsid w:val="00EA3C5E"/>
    <w:rsid w:val="00EB0E87"/>
    <w:rsid w:val="00EB22D2"/>
    <w:rsid w:val="00EB4DAA"/>
    <w:rsid w:val="00EC0D75"/>
    <w:rsid w:val="00EC3435"/>
    <w:rsid w:val="00EC4201"/>
    <w:rsid w:val="00ED75C8"/>
    <w:rsid w:val="00EE09D3"/>
    <w:rsid w:val="00EE0CA5"/>
    <w:rsid w:val="00EF2F91"/>
    <w:rsid w:val="00EF35A7"/>
    <w:rsid w:val="00EF42CA"/>
    <w:rsid w:val="00F0633A"/>
    <w:rsid w:val="00F114F9"/>
    <w:rsid w:val="00F115BE"/>
    <w:rsid w:val="00F1278F"/>
    <w:rsid w:val="00F1282A"/>
    <w:rsid w:val="00F20B03"/>
    <w:rsid w:val="00F2301A"/>
    <w:rsid w:val="00F26727"/>
    <w:rsid w:val="00F30402"/>
    <w:rsid w:val="00F305B8"/>
    <w:rsid w:val="00F3137F"/>
    <w:rsid w:val="00F3192A"/>
    <w:rsid w:val="00F34BAF"/>
    <w:rsid w:val="00F36831"/>
    <w:rsid w:val="00F50DCD"/>
    <w:rsid w:val="00F516C2"/>
    <w:rsid w:val="00F53AEA"/>
    <w:rsid w:val="00F53ED1"/>
    <w:rsid w:val="00F55CA0"/>
    <w:rsid w:val="00F62930"/>
    <w:rsid w:val="00F70E9B"/>
    <w:rsid w:val="00F739B5"/>
    <w:rsid w:val="00F80077"/>
    <w:rsid w:val="00F8107B"/>
    <w:rsid w:val="00F858AD"/>
    <w:rsid w:val="00F92B64"/>
    <w:rsid w:val="00F945FF"/>
    <w:rsid w:val="00F94833"/>
    <w:rsid w:val="00FA059A"/>
    <w:rsid w:val="00FA27D7"/>
    <w:rsid w:val="00FA6DDD"/>
    <w:rsid w:val="00FB432E"/>
    <w:rsid w:val="00FB45BE"/>
    <w:rsid w:val="00FB7BFF"/>
    <w:rsid w:val="00FC257A"/>
    <w:rsid w:val="00FC7061"/>
    <w:rsid w:val="00FD3205"/>
    <w:rsid w:val="00FE052F"/>
    <w:rsid w:val="00FE1DE1"/>
    <w:rsid w:val="00FE543A"/>
    <w:rsid w:val="00FE6756"/>
    <w:rsid w:val="00FF028B"/>
    <w:rsid w:val="00FF04AF"/>
    <w:rsid w:val="00FF1101"/>
    <w:rsid w:val="00FF34EA"/>
    <w:rsid w:val="00FF57F0"/>
    <w:rsid w:val="00FF6F0E"/>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DEE"/>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uiPriority w:val="39"/>
    <w:pPr>
      <w:suppressLineNumbers w:val="0"/>
      <w:ind w:left="720"/>
    </w:pPr>
    <w:rPr>
      <w:rFonts w:ascii="Calibri" w:hAnsi="Calibri" w:cs="Times New Roman"/>
      <w:sz w:val="18"/>
      <w:szCs w:val="18"/>
    </w:rPr>
  </w:style>
  <w:style w:type="paragraph" w:styleId="TDC5">
    <w:name w:val="toc 5"/>
    <w:basedOn w:val="ndice"/>
    <w:uiPriority w:val="39"/>
    <w:pPr>
      <w:suppressLineNumbers w:val="0"/>
      <w:ind w:left="960"/>
    </w:pPr>
    <w:rPr>
      <w:rFonts w:ascii="Calibri" w:hAnsi="Calibri" w:cs="Times New Roman"/>
      <w:sz w:val="18"/>
      <w:szCs w:val="18"/>
    </w:rPr>
  </w:style>
  <w:style w:type="paragraph" w:styleId="TDC6">
    <w:name w:val="toc 6"/>
    <w:basedOn w:val="ndice"/>
    <w:uiPriority w:val="39"/>
    <w:pPr>
      <w:suppressLineNumbers w:val="0"/>
      <w:ind w:left="1200"/>
    </w:pPr>
    <w:rPr>
      <w:rFonts w:ascii="Calibri" w:hAnsi="Calibri" w:cs="Times New Roman"/>
      <w:sz w:val="18"/>
      <w:szCs w:val="18"/>
    </w:rPr>
  </w:style>
  <w:style w:type="paragraph" w:styleId="TDC7">
    <w:name w:val="toc 7"/>
    <w:basedOn w:val="ndice"/>
    <w:uiPriority w:val="39"/>
    <w:pPr>
      <w:suppressLineNumbers w:val="0"/>
      <w:ind w:left="1440"/>
    </w:pPr>
    <w:rPr>
      <w:rFonts w:ascii="Calibri" w:hAnsi="Calibri" w:cs="Times New Roman"/>
      <w:sz w:val="18"/>
      <w:szCs w:val="18"/>
    </w:rPr>
  </w:style>
  <w:style w:type="paragraph" w:styleId="TDC8">
    <w:name w:val="toc 8"/>
    <w:basedOn w:val="ndice"/>
    <w:uiPriority w:val="39"/>
    <w:pPr>
      <w:suppressLineNumbers w:val="0"/>
      <w:ind w:left="1680"/>
    </w:pPr>
    <w:rPr>
      <w:rFonts w:ascii="Calibri" w:hAnsi="Calibri" w:cs="Times New Roman"/>
      <w:sz w:val="18"/>
      <w:szCs w:val="18"/>
    </w:rPr>
  </w:style>
  <w:style w:type="paragraph" w:styleId="TDC9">
    <w:name w:val="toc 9"/>
    <w:basedOn w:val="ndice"/>
    <w:uiPriority w:val="39"/>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6A178A"/>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s-EC"/>
    </w:rPr>
  </w:style>
  <w:style w:type="character" w:styleId="Mencinsinresolver">
    <w:name w:val="Unresolved Mention"/>
    <w:basedOn w:val="Fuentedeprrafopredeter"/>
    <w:uiPriority w:val="99"/>
    <w:semiHidden/>
    <w:unhideWhenUsed/>
    <w:rsid w:val="00B6050E"/>
    <w:rPr>
      <w:color w:val="605E5C"/>
      <w:shd w:val="clear" w:color="auto" w:fill="E1DFDD"/>
    </w:rPr>
  </w:style>
  <w:style w:type="character" w:styleId="Textoennegrita">
    <w:name w:val="Strong"/>
    <w:basedOn w:val="Fuentedeprrafopredeter"/>
    <w:uiPriority w:val="22"/>
    <w:qFormat/>
    <w:rsid w:val="00B61F61"/>
    <w:rPr>
      <w:b/>
      <w:bCs/>
    </w:rPr>
  </w:style>
  <w:style w:type="character" w:styleId="CdigoHTML">
    <w:name w:val="HTML Code"/>
    <w:basedOn w:val="Fuentedeprrafopredeter"/>
    <w:uiPriority w:val="99"/>
    <w:semiHidden/>
    <w:unhideWhenUsed/>
    <w:rsid w:val="005D45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8694">
      <w:bodyDiv w:val="1"/>
      <w:marLeft w:val="0"/>
      <w:marRight w:val="0"/>
      <w:marTop w:val="0"/>
      <w:marBottom w:val="0"/>
      <w:divBdr>
        <w:top w:val="none" w:sz="0" w:space="0" w:color="auto"/>
        <w:left w:val="none" w:sz="0" w:space="0" w:color="auto"/>
        <w:bottom w:val="none" w:sz="0" w:space="0" w:color="auto"/>
        <w:right w:val="none" w:sz="0" w:space="0" w:color="auto"/>
      </w:divBdr>
    </w:div>
    <w:div w:id="34932800">
      <w:bodyDiv w:val="1"/>
      <w:marLeft w:val="0"/>
      <w:marRight w:val="0"/>
      <w:marTop w:val="0"/>
      <w:marBottom w:val="0"/>
      <w:divBdr>
        <w:top w:val="none" w:sz="0" w:space="0" w:color="auto"/>
        <w:left w:val="none" w:sz="0" w:space="0" w:color="auto"/>
        <w:bottom w:val="none" w:sz="0" w:space="0" w:color="auto"/>
        <w:right w:val="none" w:sz="0" w:space="0" w:color="auto"/>
      </w:divBdr>
      <w:divsChild>
        <w:div w:id="714044835">
          <w:marLeft w:val="0"/>
          <w:marRight w:val="0"/>
          <w:marTop w:val="0"/>
          <w:marBottom w:val="0"/>
          <w:divBdr>
            <w:top w:val="none" w:sz="0" w:space="0" w:color="auto"/>
            <w:left w:val="none" w:sz="0" w:space="0" w:color="auto"/>
            <w:bottom w:val="none" w:sz="0" w:space="0" w:color="auto"/>
            <w:right w:val="none" w:sz="0" w:space="0" w:color="auto"/>
          </w:divBdr>
        </w:div>
        <w:div w:id="610433862">
          <w:marLeft w:val="0"/>
          <w:marRight w:val="0"/>
          <w:marTop w:val="0"/>
          <w:marBottom w:val="0"/>
          <w:divBdr>
            <w:top w:val="none" w:sz="0" w:space="0" w:color="auto"/>
            <w:left w:val="none" w:sz="0" w:space="0" w:color="auto"/>
            <w:bottom w:val="none" w:sz="0" w:space="0" w:color="auto"/>
            <w:right w:val="none" w:sz="0" w:space="0" w:color="auto"/>
          </w:divBdr>
        </w:div>
        <w:div w:id="105514574">
          <w:marLeft w:val="0"/>
          <w:marRight w:val="0"/>
          <w:marTop w:val="0"/>
          <w:marBottom w:val="0"/>
          <w:divBdr>
            <w:top w:val="none" w:sz="0" w:space="0" w:color="auto"/>
            <w:left w:val="none" w:sz="0" w:space="0" w:color="auto"/>
            <w:bottom w:val="none" w:sz="0" w:space="0" w:color="auto"/>
            <w:right w:val="none" w:sz="0" w:space="0" w:color="auto"/>
          </w:divBdr>
        </w:div>
        <w:div w:id="1466964373">
          <w:marLeft w:val="0"/>
          <w:marRight w:val="0"/>
          <w:marTop w:val="0"/>
          <w:marBottom w:val="0"/>
          <w:divBdr>
            <w:top w:val="none" w:sz="0" w:space="0" w:color="auto"/>
            <w:left w:val="none" w:sz="0" w:space="0" w:color="auto"/>
            <w:bottom w:val="none" w:sz="0" w:space="0" w:color="auto"/>
            <w:right w:val="none" w:sz="0" w:space="0" w:color="auto"/>
          </w:divBdr>
        </w:div>
        <w:div w:id="1688866740">
          <w:marLeft w:val="0"/>
          <w:marRight w:val="0"/>
          <w:marTop w:val="0"/>
          <w:marBottom w:val="0"/>
          <w:divBdr>
            <w:top w:val="none" w:sz="0" w:space="0" w:color="auto"/>
            <w:left w:val="none" w:sz="0" w:space="0" w:color="auto"/>
            <w:bottom w:val="none" w:sz="0" w:space="0" w:color="auto"/>
            <w:right w:val="none" w:sz="0" w:space="0" w:color="auto"/>
          </w:divBdr>
        </w:div>
        <w:div w:id="909999400">
          <w:marLeft w:val="0"/>
          <w:marRight w:val="0"/>
          <w:marTop w:val="0"/>
          <w:marBottom w:val="0"/>
          <w:divBdr>
            <w:top w:val="none" w:sz="0" w:space="0" w:color="auto"/>
            <w:left w:val="none" w:sz="0" w:space="0" w:color="auto"/>
            <w:bottom w:val="none" w:sz="0" w:space="0" w:color="auto"/>
            <w:right w:val="none" w:sz="0" w:space="0" w:color="auto"/>
          </w:divBdr>
        </w:div>
        <w:div w:id="304772973">
          <w:marLeft w:val="0"/>
          <w:marRight w:val="0"/>
          <w:marTop w:val="0"/>
          <w:marBottom w:val="0"/>
          <w:divBdr>
            <w:top w:val="none" w:sz="0" w:space="0" w:color="auto"/>
            <w:left w:val="none" w:sz="0" w:space="0" w:color="auto"/>
            <w:bottom w:val="none" w:sz="0" w:space="0" w:color="auto"/>
            <w:right w:val="none" w:sz="0" w:space="0" w:color="auto"/>
          </w:divBdr>
        </w:div>
        <w:div w:id="1647321118">
          <w:marLeft w:val="0"/>
          <w:marRight w:val="0"/>
          <w:marTop w:val="0"/>
          <w:marBottom w:val="0"/>
          <w:divBdr>
            <w:top w:val="none" w:sz="0" w:space="0" w:color="auto"/>
            <w:left w:val="none" w:sz="0" w:space="0" w:color="auto"/>
            <w:bottom w:val="none" w:sz="0" w:space="0" w:color="auto"/>
            <w:right w:val="none" w:sz="0" w:space="0" w:color="auto"/>
          </w:divBdr>
        </w:div>
        <w:div w:id="1614088879">
          <w:marLeft w:val="0"/>
          <w:marRight w:val="0"/>
          <w:marTop w:val="0"/>
          <w:marBottom w:val="0"/>
          <w:divBdr>
            <w:top w:val="none" w:sz="0" w:space="0" w:color="auto"/>
            <w:left w:val="none" w:sz="0" w:space="0" w:color="auto"/>
            <w:bottom w:val="none" w:sz="0" w:space="0" w:color="auto"/>
            <w:right w:val="none" w:sz="0" w:space="0" w:color="auto"/>
          </w:divBdr>
        </w:div>
        <w:div w:id="781650625">
          <w:marLeft w:val="0"/>
          <w:marRight w:val="0"/>
          <w:marTop w:val="0"/>
          <w:marBottom w:val="0"/>
          <w:divBdr>
            <w:top w:val="none" w:sz="0" w:space="0" w:color="auto"/>
            <w:left w:val="none" w:sz="0" w:space="0" w:color="auto"/>
            <w:bottom w:val="none" w:sz="0" w:space="0" w:color="auto"/>
            <w:right w:val="none" w:sz="0" w:space="0" w:color="auto"/>
          </w:divBdr>
        </w:div>
        <w:div w:id="1402022281">
          <w:marLeft w:val="0"/>
          <w:marRight w:val="0"/>
          <w:marTop w:val="0"/>
          <w:marBottom w:val="0"/>
          <w:divBdr>
            <w:top w:val="none" w:sz="0" w:space="0" w:color="auto"/>
            <w:left w:val="none" w:sz="0" w:space="0" w:color="auto"/>
            <w:bottom w:val="none" w:sz="0" w:space="0" w:color="auto"/>
            <w:right w:val="none" w:sz="0" w:space="0" w:color="auto"/>
          </w:divBdr>
        </w:div>
      </w:divsChild>
    </w:div>
    <w:div w:id="51971887">
      <w:bodyDiv w:val="1"/>
      <w:marLeft w:val="0"/>
      <w:marRight w:val="0"/>
      <w:marTop w:val="0"/>
      <w:marBottom w:val="0"/>
      <w:divBdr>
        <w:top w:val="none" w:sz="0" w:space="0" w:color="auto"/>
        <w:left w:val="none" w:sz="0" w:space="0" w:color="auto"/>
        <w:bottom w:val="none" w:sz="0" w:space="0" w:color="auto"/>
        <w:right w:val="none" w:sz="0" w:space="0" w:color="auto"/>
      </w:divBdr>
    </w:div>
    <w:div w:id="141310594">
      <w:bodyDiv w:val="1"/>
      <w:marLeft w:val="0"/>
      <w:marRight w:val="0"/>
      <w:marTop w:val="0"/>
      <w:marBottom w:val="0"/>
      <w:divBdr>
        <w:top w:val="none" w:sz="0" w:space="0" w:color="auto"/>
        <w:left w:val="none" w:sz="0" w:space="0" w:color="auto"/>
        <w:bottom w:val="none" w:sz="0" w:space="0" w:color="auto"/>
        <w:right w:val="none" w:sz="0" w:space="0" w:color="auto"/>
      </w:divBdr>
    </w:div>
    <w:div w:id="143593736">
      <w:bodyDiv w:val="1"/>
      <w:marLeft w:val="0"/>
      <w:marRight w:val="0"/>
      <w:marTop w:val="0"/>
      <w:marBottom w:val="0"/>
      <w:divBdr>
        <w:top w:val="none" w:sz="0" w:space="0" w:color="auto"/>
        <w:left w:val="none" w:sz="0" w:space="0" w:color="auto"/>
        <w:bottom w:val="none" w:sz="0" w:space="0" w:color="auto"/>
        <w:right w:val="none" w:sz="0" w:space="0" w:color="auto"/>
      </w:divBdr>
    </w:div>
    <w:div w:id="146216524">
      <w:bodyDiv w:val="1"/>
      <w:marLeft w:val="0"/>
      <w:marRight w:val="0"/>
      <w:marTop w:val="0"/>
      <w:marBottom w:val="0"/>
      <w:divBdr>
        <w:top w:val="none" w:sz="0" w:space="0" w:color="auto"/>
        <w:left w:val="none" w:sz="0" w:space="0" w:color="auto"/>
        <w:bottom w:val="none" w:sz="0" w:space="0" w:color="auto"/>
        <w:right w:val="none" w:sz="0" w:space="0" w:color="auto"/>
      </w:divBdr>
    </w:div>
    <w:div w:id="146822633">
      <w:bodyDiv w:val="1"/>
      <w:marLeft w:val="0"/>
      <w:marRight w:val="0"/>
      <w:marTop w:val="0"/>
      <w:marBottom w:val="0"/>
      <w:divBdr>
        <w:top w:val="none" w:sz="0" w:space="0" w:color="auto"/>
        <w:left w:val="none" w:sz="0" w:space="0" w:color="auto"/>
        <w:bottom w:val="none" w:sz="0" w:space="0" w:color="auto"/>
        <w:right w:val="none" w:sz="0" w:space="0" w:color="auto"/>
      </w:divBdr>
    </w:div>
    <w:div w:id="147132102">
      <w:bodyDiv w:val="1"/>
      <w:marLeft w:val="0"/>
      <w:marRight w:val="0"/>
      <w:marTop w:val="0"/>
      <w:marBottom w:val="0"/>
      <w:divBdr>
        <w:top w:val="none" w:sz="0" w:space="0" w:color="auto"/>
        <w:left w:val="none" w:sz="0" w:space="0" w:color="auto"/>
        <w:bottom w:val="none" w:sz="0" w:space="0" w:color="auto"/>
        <w:right w:val="none" w:sz="0" w:space="0" w:color="auto"/>
      </w:divBdr>
      <w:divsChild>
        <w:div w:id="1124886713">
          <w:marLeft w:val="0"/>
          <w:marRight w:val="0"/>
          <w:marTop w:val="0"/>
          <w:marBottom w:val="0"/>
          <w:divBdr>
            <w:top w:val="none" w:sz="0" w:space="0" w:color="auto"/>
            <w:left w:val="none" w:sz="0" w:space="0" w:color="auto"/>
            <w:bottom w:val="none" w:sz="0" w:space="0" w:color="auto"/>
            <w:right w:val="none" w:sz="0" w:space="0" w:color="auto"/>
          </w:divBdr>
        </w:div>
        <w:div w:id="701396917">
          <w:marLeft w:val="0"/>
          <w:marRight w:val="0"/>
          <w:marTop w:val="0"/>
          <w:marBottom w:val="0"/>
          <w:divBdr>
            <w:top w:val="none" w:sz="0" w:space="0" w:color="auto"/>
            <w:left w:val="none" w:sz="0" w:space="0" w:color="auto"/>
            <w:bottom w:val="none" w:sz="0" w:space="0" w:color="auto"/>
            <w:right w:val="none" w:sz="0" w:space="0" w:color="auto"/>
          </w:divBdr>
        </w:div>
      </w:divsChild>
    </w:div>
    <w:div w:id="158663965">
      <w:bodyDiv w:val="1"/>
      <w:marLeft w:val="0"/>
      <w:marRight w:val="0"/>
      <w:marTop w:val="0"/>
      <w:marBottom w:val="0"/>
      <w:divBdr>
        <w:top w:val="none" w:sz="0" w:space="0" w:color="auto"/>
        <w:left w:val="none" w:sz="0" w:space="0" w:color="auto"/>
        <w:bottom w:val="none" w:sz="0" w:space="0" w:color="auto"/>
        <w:right w:val="none" w:sz="0" w:space="0" w:color="auto"/>
      </w:divBdr>
      <w:divsChild>
        <w:div w:id="1402361409">
          <w:marLeft w:val="0"/>
          <w:marRight w:val="0"/>
          <w:marTop w:val="0"/>
          <w:marBottom w:val="0"/>
          <w:divBdr>
            <w:top w:val="none" w:sz="0" w:space="0" w:color="auto"/>
            <w:left w:val="none" w:sz="0" w:space="0" w:color="auto"/>
            <w:bottom w:val="none" w:sz="0" w:space="0" w:color="auto"/>
            <w:right w:val="none" w:sz="0" w:space="0" w:color="auto"/>
          </w:divBdr>
        </w:div>
        <w:div w:id="2033603543">
          <w:marLeft w:val="0"/>
          <w:marRight w:val="0"/>
          <w:marTop w:val="0"/>
          <w:marBottom w:val="0"/>
          <w:divBdr>
            <w:top w:val="none" w:sz="0" w:space="0" w:color="auto"/>
            <w:left w:val="none" w:sz="0" w:space="0" w:color="auto"/>
            <w:bottom w:val="none" w:sz="0" w:space="0" w:color="auto"/>
            <w:right w:val="none" w:sz="0" w:space="0" w:color="auto"/>
          </w:divBdr>
        </w:div>
      </w:divsChild>
    </w:div>
    <w:div w:id="163203118">
      <w:bodyDiv w:val="1"/>
      <w:marLeft w:val="0"/>
      <w:marRight w:val="0"/>
      <w:marTop w:val="0"/>
      <w:marBottom w:val="0"/>
      <w:divBdr>
        <w:top w:val="none" w:sz="0" w:space="0" w:color="auto"/>
        <w:left w:val="none" w:sz="0" w:space="0" w:color="auto"/>
        <w:bottom w:val="none" w:sz="0" w:space="0" w:color="auto"/>
        <w:right w:val="none" w:sz="0" w:space="0" w:color="auto"/>
      </w:divBdr>
      <w:divsChild>
        <w:div w:id="369497537">
          <w:marLeft w:val="0"/>
          <w:marRight w:val="0"/>
          <w:marTop w:val="0"/>
          <w:marBottom w:val="0"/>
          <w:divBdr>
            <w:top w:val="none" w:sz="0" w:space="0" w:color="auto"/>
            <w:left w:val="none" w:sz="0" w:space="0" w:color="auto"/>
            <w:bottom w:val="none" w:sz="0" w:space="0" w:color="auto"/>
            <w:right w:val="none" w:sz="0" w:space="0" w:color="auto"/>
          </w:divBdr>
        </w:div>
        <w:div w:id="500700479">
          <w:marLeft w:val="0"/>
          <w:marRight w:val="0"/>
          <w:marTop w:val="0"/>
          <w:marBottom w:val="0"/>
          <w:divBdr>
            <w:top w:val="none" w:sz="0" w:space="0" w:color="auto"/>
            <w:left w:val="none" w:sz="0" w:space="0" w:color="auto"/>
            <w:bottom w:val="none" w:sz="0" w:space="0" w:color="auto"/>
            <w:right w:val="none" w:sz="0" w:space="0" w:color="auto"/>
          </w:divBdr>
        </w:div>
        <w:div w:id="1816600345">
          <w:marLeft w:val="0"/>
          <w:marRight w:val="0"/>
          <w:marTop w:val="0"/>
          <w:marBottom w:val="0"/>
          <w:divBdr>
            <w:top w:val="none" w:sz="0" w:space="0" w:color="auto"/>
            <w:left w:val="none" w:sz="0" w:space="0" w:color="auto"/>
            <w:bottom w:val="none" w:sz="0" w:space="0" w:color="auto"/>
            <w:right w:val="none" w:sz="0" w:space="0" w:color="auto"/>
          </w:divBdr>
        </w:div>
        <w:div w:id="453867858">
          <w:marLeft w:val="0"/>
          <w:marRight w:val="0"/>
          <w:marTop w:val="0"/>
          <w:marBottom w:val="0"/>
          <w:divBdr>
            <w:top w:val="none" w:sz="0" w:space="0" w:color="auto"/>
            <w:left w:val="none" w:sz="0" w:space="0" w:color="auto"/>
            <w:bottom w:val="none" w:sz="0" w:space="0" w:color="auto"/>
            <w:right w:val="none" w:sz="0" w:space="0" w:color="auto"/>
          </w:divBdr>
        </w:div>
        <w:div w:id="1055354357">
          <w:marLeft w:val="0"/>
          <w:marRight w:val="0"/>
          <w:marTop w:val="0"/>
          <w:marBottom w:val="0"/>
          <w:divBdr>
            <w:top w:val="none" w:sz="0" w:space="0" w:color="auto"/>
            <w:left w:val="none" w:sz="0" w:space="0" w:color="auto"/>
            <w:bottom w:val="none" w:sz="0" w:space="0" w:color="auto"/>
            <w:right w:val="none" w:sz="0" w:space="0" w:color="auto"/>
          </w:divBdr>
        </w:div>
        <w:div w:id="69430994">
          <w:marLeft w:val="0"/>
          <w:marRight w:val="0"/>
          <w:marTop w:val="0"/>
          <w:marBottom w:val="0"/>
          <w:divBdr>
            <w:top w:val="none" w:sz="0" w:space="0" w:color="auto"/>
            <w:left w:val="none" w:sz="0" w:space="0" w:color="auto"/>
            <w:bottom w:val="none" w:sz="0" w:space="0" w:color="auto"/>
            <w:right w:val="none" w:sz="0" w:space="0" w:color="auto"/>
          </w:divBdr>
        </w:div>
      </w:divsChild>
    </w:div>
    <w:div w:id="168258324">
      <w:bodyDiv w:val="1"/>
      <w:marLeft w:val="0"/>
      <w:marRight w:val="0"/>
      <w:marTop w:val="0"/>
      <w:marBottom w:val="0"/>
      <w:divBdr>
        <w:top w:val="none" w:sz="0" w:space="0" w:color="auto"/>
        <w:left w:val="none" w:sz="0" w:space="0" w:color="auto"/>
        <w:bottom w:val="none" w:sz="0" w:space="0" w:color="auto"/>
        <w:right w:val="none" w:sz="0" w:space="0" w:color="auto"/>
      </w:divBdr>
      <w:divsChild>
        <w:div w:id="4794294">
          <w:marLeft w:val="0"/>
          <w:marRight w:val="0"/>
          <w:marTop w:val="0"/>
          <w:marBottom w:val="0"/>
          <w:divBdr>
            <w:top w:val="none" w:sz="0" w:space="0" w:color="auto"/>
            <w:left w:val="none" w:sz="0" w:space="0" w:color="auto"/>
            <w:bottom w:val="none" w:sz="0" w:space="0" w:color="auto"/>
            <w:right w:val="none" w:sz="0" w:space="0" w:color="auto"/>
          </w:divBdr>
        </w:div>
        <w:div w:id="1411537539">
          <w:marLeft w:val="0"/>
          <w:marRight w:val="0"/>
          <w:marTop w:val="0"/>
          <w:marBottom w:val="0"/>
          <w:divBdr>
            <w:top w:val="none" w:sz="0" w:space="0" w:color="auto"/>
            <w:left w:val="none" w:sz="0" w:space="0" w:color="auto"/>
            <w:bottom w:val="none" w:sz="0" w:space="0" w:color="auto"/>
            <w:right w:val="none" w:sz="0" w:space="0" w:color="auto"/>
          </w:divBdr>
        </w:div>
        <w:div w:id="50420788">
          <w:marLeft w:val="0"/>
          <w:marRight w:val="0"/>
          <w:marTop w:val="0"/>
          <w:marBottom w:val="0"/>
          <w:divBdr>
            <w:top w:val="none" w:sz="0" w:space="0" w:color="auto"/>
            <w:left w:val="none" w:sz="0" w:space="0" w:color="auto"/>
            <w:bottom w:val="none" w:sz="0" w:space="0" w:color="auto"/>
            <w:right w:val="none" w:sz="0" w:space="0" w:color="auto"/>
          </w:divBdr>
        </w:div>
        <w:div w:id="543060393">
          <w:marLeft w:val="0"/>
          <w:marRight w:val="0"/>
          <w:marTop w:val="0"/>
          <w:marBottom w:val="0"/>
          <w:divBdr>
            <w:top w:val="none" w:sz="0" w:space="0" w:color="auto"/>
            <w:left w:val="none" w:sz="0" w:space="0" w:color="auto"/>
            <w:bottom w:val="none" w:sz="0" w:space="0" w:color="auto"/>
            <w:right w:val="none" w:sz="0" w:space="0" w:color="auto"/>
          </w:divBdr>
        </w:div>
        <w:div w:id="2035879203">
          <w:marLeft w:val="0"/>
          <w:marRight w:val="0"/>
          <w:marTop w:val="0"/>
          <w:marBottom w:val="0"/>
          <w:divBdr>
            <w:top w:val="none" w:sz="0" w:space="0" w:color="auto"/>
            <w:left w:val="none" w:sz="0" w:space="0" w:color="auto"/>
            <w:bottom w:val="none" w:sz="0" w:space="0" w:color="auto"/>
            <w:right w:val="none" w:sz="0" w:space="0" w:color="auto"/>
          </w:divBdr>
        </w:div>
        <w:div w:id="1391882877">
          <w:marLeft w:val="0"/>
          <w:marRight w:val="0"/>
          <w:marTop w:val="0"/>
          <w:marBottom w:val="0"/>
          <w:divBdr>
            <w:top w:val="none" w:sz="0" w:space="0" w:color="auto"/>
            <w:left w:val="none" w:sz="0" w:space="0" w:color="auto"/>
            <w:bottom w:val="none" w:sz="0" w:space="0" w:color="auto"/>
            <w:right w:val="none" w:sz="0" w:space="0" w:color="auto"/>
          </w:divBdr>
        </w:div>
        <w:div w:id="227427243">
          <w:marLeft w:val="0"/>
          <w:marRight w:val="0"/>
          <w:marTop w:val="0"/>
          <w:marBottom w:val="0"/>
          <w:divBdr>
            <w:top w:val="none" w:sz="0" w:space="0" w:color="auto"/>
            <w:left w:val="none" w:sz="0" w:space="0" w:color="auto"/>
            <w:bottom w:val="none" w:sz="0" w:space="0" w:color="auto"/>
            <w:right w:val="none" w:sz="0" w:space="0" w:color="auto"/>
          </w:divBdr>
        </w:div>
        <w:div w:id="1747409980">
          <w:marLeft w:val="0"/>
          <w:marRight w:val="0"/>
          <w:marTop w:val="0"/>
          <w:marBottom w:val="0"/>
          <w:divBdr>
            <w:top w:val="none" w:sz="0" w:space="0" w:color="auto"/>
            <w:left w:val="none" w:sz="0" w:space="0" w:color="auto"/>
            <w:bottom w:val="none" w:sz="0" w:space="0" w:color="auto"/>
            <w:right w:val="none" w:sz="0" w:space="0" w:color="auto"/>
          </w:divBdr>
        </w:div>
        <w:div w:id="2019455604">
          <w:marLeft w:val="0"/>
          <w:marRight w:val="0"/>
          <w:marTop w:val="0"/>
          <w:marBottom w:val="0"/>
          <w:divBdr>
            <w:top w:val="none" w:sz="0" w:space="0" w:color="auto"/>
            <w:left w:val="none" w:sz="0" w:space="0" w:color="auto"/>
            <w:bottom w:val="none" w:sz="0" w:space="0" w:color="auto"/>
            <w:right w:val="none" w:sz="0" w:space="0" w:color="auto"/>
          </w:divBdr>
        </w:div>
        <w:div w:id="1564637172">
          <w:marLeft w:val="0"/>
          <w:marRight w:val="0"/>
          <w:marTop w:val="0"/>
          <w:marBottom w:val="0"/>
          <w:divBdr>
            <w:top w:val="none" w:sz="0" w:space="0" w:color="auto"/>
            <w:left w:val="none" w:sz="0" w:space="0" w:color="auto"/>
            <w:bottom w:val="none" w:sz="0" w:space="0" w:color="auto"/>
            <w:right w:val="none" w:sz="0" w:space="0" w:color="auto"/>
          </w:divBdr>
        </w:div>
        <w:div w:id="238056417">
          <w:marLeft w:val="0"/>
          <w:marRight w:val="0"/>
          <w:marTop w:val="0"/>
          <w:marBottom w:val="0"/>
          <w:divBdr>
            <w:top w:val="none" w:sz="0" w:space="0" w:color="auto"/>
            <w:left w:val="none" w:sz="0" w:space="0" w:color="auto"/>
            <w:bottom w:val="none" w:sz="0" w:space="0" w:color="auto"/>
            <w:right w:val="none" w:sz="0" w:space="0" w:color="auto"/>
          </w:divBdr>
        </w:div>
        <w:div w:id="1415663365">
          <w:marLeft w:val="0"/>
          <w:marRight w:val="0"/>
          <w:marTop w:val="0"/>
          <w:marBottom w:val="0"/>
          <w:divBdr>
            <w:top w:val="none" w:sz="0" w:space="0" w:color="auto"/>
            <w:left w:val="none" w:sz="0" w:space="0" w:color="auto"/>
            <w:bottom w:val="none" w:sz="0" w:space="0" w:color="auto"/>
            <w:right w:val="none" w:sz="0" w:space="0" w:color="auto"/>
          </w:divBdr>
        </w:div>
        <w:div w:id="1710257073">
          <w:marLeft w:val="0"/>
          <w:marRight w:val="0"/>
          <w:marTop w:val="0"/>
          <w:marBottom w:val="0"/>
          <w:divBdr>
            <w:top w:val="none" w:sz="0" w:space="0" w:color="auto"/>
            <w:left w:val="none" w:sz="0" w:space="0" w:color="auto"/>
            <w:bottom w:val="none" w:sz="0" w:space="0" w:color="auto"/>
            <w:right w:val="none" w:sz="0" w:space="0" w:color="auto"/>
          </w:divBdr>
        </w:div>
        <w:div w:id="74401165">
          <w:marLeft w:val="0"/>
          <w:marRight w:val="0"/>
          <w:marTop w:val="0"/>
          <w:marBottom w:val="0"/>
          <w:divBdr>
            <w:top w:val="none" w:sz="0" w:space="0" w:color="auto"/>
            <w:left w:val="none" w:sz="0" w:space="0" w:color="auto"/>
            <w:bottom w:val="none" w:sz="0" w:space="0" w:color="auto"/>
            <w:right w:val="none" w:sz="0" w:space="0" w:color="auto"/>
          </w:divBdr>
        </w:div>
        <w:div w:id="503672757">
          <w:marLeft w:val="0"/>
          <w:marRight w:val="0"/>
          <w:marTop w:val="0"/>
          <w:marBottom w:val="0"/>
          <w:divBdr>
            <w:top w:val="none" w:sz="0" w:space="0" w:color="auto"/>
            <w:left w:val="none" w:sz="0" w:space="0" w:color="auto"/>
            <w:bottom w:val="none" w:sz="0" w:space="0" w:color="auto"/>
            <w:right w:val="none" w:sz="0" w:space="0" w:color="auto"/>
          </w:divBdr>
        </w:div>
      </w:divsChild>
    </w:div>
    <w:div w:id="168910806">
      <w:bodyDiv w:val="1"/>
      <w:marLeft w:val="0"/>
      <w:marRight w:val="0"/>
      <w:marTop w:val="0"/>
      <w:marBottom w:val="0"/>
      <w:divBdr>
        <w:top w:val="none" w:sz="0" w:space="0" w:color="auto"/>
        <w:left w:val="none" w:sz="0" w:space="0" w:color="auto"/>
        <w:bottom w:val="none" w:sz="0" w:space="0" w:color="auto"/>
        <w:right w:val="none" w:sz="0" w:space="0" w:color="auto"/>
      </w:divBdr>
    </w:div>
    <w:div w:id="170292041">
      <w:bodyDiv w:val="1"/>
      <w:marLeft w:val="0"/>
      <w:marRight w:val="0"/>
      <w:marTop w:val="0"/>
      <w:marBottom w:val="0"/>
      <w:divBdr>
        <w:top w:val="none" w:sz="0" w:space="0" w:color="auto"/>
        <w:left w:val="none" w:sz="0" w:space="0" w:color="auto"/>
        <w:bottom w:val="none" w:sz="0" w:space="0" w:color="auto"/>
        <w:right w:val="none" w:sz="0" w:space="0" w:color="auto"/>
      </w:divBdr>
      <w:divsChild>
        <w:div w:id="991103026">
          <w:marLeft w:val="0"/>
          <w:marRight w:val="0"/>
          <w:marTop w:val="0"/>
          <w:marBottom w:val="0"/>
          <w:divBdr>
            <w:top w:val="none" w:sz="0" w:space="0" w:color="auto"/>
            <w:left w:val="none" w:sz="0" w:space="0" w:color="auto"/>
            <w:bottom w:val="none" w:sz="0" w:space="0" w:color="auto"/>
            <w:right w:val="none" w:sz="0" w:space="0" w:color="auto"/>
          </w:divBdr>
        </w:div>
        <w:div w:id="1193150445">
          <w:marLeft w:val="0"/>
          <w:marRight w:val="0"/>
          <w:marTop w:val="0"/>
          <w:marBottom w:val="0"/>
          <w:divBdr>
            <w:top w:val="none" w:sz="0" w:space="0" w:color="auto"/>
            <w:left w:val="none" w:sz="0" w:space="0" w:color="auto"/>
            <w:bottom w:val="none" w:sz="0" w:space="0" w:color="auto"/>
            <w:right w:val="none" w:sz="0" w:space="0" w:color="auto"/>
          </w:divBdr>
        </w:div>
      </w:divsChild>
    </w:div>
    <w:div w:id="175996117">
      <w:bodyDiv w:val="1"/>
      <w:marLeft w:val="0"/>
      <w:marRight w:val="0"/>
      <w:marTop w:val="0"/>
      <w:marBottom w:val="0"/>
      <w:divBdr>
        <w:top w:val="none" w:sz="0" w:space="0" w:color="auto"/>
        <w:left w:val="none" w:sz="0" w:space="0" w:color="auto"/>
        <w:bottom w:val="none" w:sz="0" w:space="0" w:color="auto"/>
        <w:right w:val="none" w:sz="0" w:space="0" w:color="auto"/>
      </w:divBdr>
      <w:divsChild>
        <w:div w:id="2040544144">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18321444">
      <w:bodyDiv w:val="1"/>
      <w:marLeft w:val="0"/>
      <w:marRight w:val="0"/>
      <w:marTop w:val="0"/>
      <w:marBottom w:val="0"/>
      <w:divBdr>
        <w:top w:val="none" w:sz="0" w:space="0" w:color="auto"/>
        <w:left w:val="none" w:sz="0" w:space="0" w:color="auto"/>
        <w:bottom w:val="none" w:sz="0" w:space="0" w:color="auto"/>
        <w:right w:val="none" w:sz="0" w:space="0" w:color="auto"/>
      </w:divBdr>
      <w:divsChild>
        <w:div w:id="162281247">
          <w:marLeft w:val="0"/>
          <w:marRight w:val="0"/>
          <w:marTop w:val="0"/>
          <w:marBottom w:val="0"/>
          <w:divBdr>
            <w:top w:val="none" w:sz="0" w:space="0" w:color="auto"/>
            <w:left w:val="none" w:sz="0" w:space="0" w:color="auto"/>
            <w:bottom w:val="none" w:sz="0" w:space="0" w:color="auto"/>
            <w:right w:val="none" w:sz="0" w:space="0" w:color="auto"/>
          </w:divBdr>
        </w:div>
        <w:div w:id="460267329">
          <w:marLeft w:val="0"/>
          <w:marRight w:val="0"/>
          <w:marTop w:val="0"/>
          <w:marBottom w:val="0"/>
          <w:divBdr>
            <w:top w:val="none" w:sz="0" w:space="0" w:color="auto"/>
            <w:left w:val="none" w:sz="0" w:space="0" w:color="auto"/>
            <w:bottom w:val="none" w:sz="0" w:space="0" w:color="auto"/>
            <w:right w:val="none" w:sz="0" w:space="0" w:color="auto"/>
          </w:divBdr>
        </w:div>
      </w:divsChild>
    </w:div>
    <w:div w:id="220480046">
      <w:bodyDiv w:val="1"/>
      <w:marLeft w:val="0"/>
      <w:marRight w:val="0"/>
      <w:marTop w:val="0"/>
      <w:marBottom w:val="0"/>
      <w:divBdr>
        <w:top w:val="none" w:sz="0" w:space="0" w:color="auto"/>
        <w:left w:val="none" w:sz="0" w:space="0" w:color="auto"/>
        <w:bottom w:val="none" w:sz="0" w:space="0" w:color="auto"/>
        <w:right w:val="none" w:sz="0" w:space="0" w:color="auto"/>
      </w:divBdr>
    </w:div>
    <w:div w:id="246766329">
      <w:bodyDiv w:val="1"/>
      <w:marLeft w:val="0"/>
      <w:marRight w:val="0"/>
      <w:marTop w:val="0"/>
      <w:marBottom w:val="0"/>
      <w:divBdr>
        <w:top w:val="none" w:sz="0" w:space="0" w:color="auto"/>
        <w:left w:val="none" w:sz="0" w:space="0" w:color="auto"/>
        <w:bottom w:val="none" w:sz="0" w:space="0" w:color="auto"/>
        <w:right w:val="none" w:sz="0" w:space="0" w:color="auto"/>
      </w:divBdr>
    </w:div>
    <w:div w:id="277761209">
      <w:bodyDiv w:val="1"/>
      <w:marLeft w:val="0"/>
      <w:marRight w:val="0"/>
      <w:marTop w:val="0"/>
      <w:marBottom w:val="0"/>
      <w:divBdr>
        <w:top w:val="none" w:sz="0" w:space="0" w:color="auto"/>
        <w:left w:val="none" w:sz="0" w:space="0" w:color="auto"/>
        <w:bottom w:val="none" w:sz="0" w:space="0" w:color="auto"/>
        <w:right w:val="none" w:sz="0" w:space="0" w:color="auto"/>
      </w:divBdr>
      <w:divsChild>
        <w:div w:id="2025745224">
          <w:marLeft w:val="0"/>
          <w:marRight w:val="0"/>
          <w:marTop w:val="0"/>
          <w:marBottom w:val="0"/>
          <w:divBdr>
            <w:top w:val="none" w:sz="0" w:space="0" w:color="auto"/>
            <w:left w:val="none" w:sz="0" w:space="0" w:color="auto"/>
            <w:bottom w:val="none" w:sz="0" w:space="0" w:color="auto"/>
            <w:right w:val="none" w:sz="0" w:space="0" w:color="auto"/>
          </w:divBdr>
        </w:div>
        <w:div w:id="1620868449">
          <w:marLeft w:val="0"/>
          <w:marRight w:val="0"/>
          <w:marTop w:val="0"/>
          <w:marBottom w:val="0"/>
          <w:divBdr>
            <w:top w:val="none" w:sz="0" w:space="0" w:color="auto"/>
            <w:left w:val="none" w:sz="0" w:space="0" w:color="auto"/>
            <w:bottom w:val="none" w:sz="0" w:space="0" w:color="auto"/>
            <w:right w:val="none" w:sz="0" w:space="0" w:color="auto"/>
          </w:divBdr>
        </w:div>
        <w:div w:id="619651425">
          <w:marLeft w:val="0"/>
          <w:marRight w:val="0"/>
          <w:marTop w:val="0"/>
          <w:marBottom w:val="0"/>
          <w:divBdr>
            <w:top w:val="none" w:sz="0" w:space="0" w:color="auto"/>
            <w:left w:val="none" w:sz="0" w:space="0" w:color="auto"/>
            <w:bottom w:val="none" w:sz="0" w:space="0" w:color="auto"/>
            <w:right w:val="none" w:sz="0" w:space="0" w:color="auto"/>
          </w:divBdr>
        </w:div>
        <w:div w:id="1263222702">
          <w:marLeft w:val="0"/>
          <w:marRight w:val="0"/>
          <w:marTop w:val="0"/>
          <w:marBottom w:val="0"/>
          <w:divBdr>
            <w:top w:val="none" w:sz="0" w:space="0" w:color="auto"/>
            <w:left w:val="none" w:sz="0" w:space="0" w:color="auto"/>
            <w:bottom w:val="none" w:sz="0" w:space="0" w:color="auto"/>
            <w:right w:val="none" w:sz="0" w:space="0" w:color="auto"/>
          </w:divBdr>
        </w:div>
      </w:divsChild>
    </w:div>
    <w:div w:id="288627263">
      <w:bodyDiv w:val="1"/>
      <w:marLeft w:val="0"/>
      <w:marRight w:val="0"/>
      <w:marTop w:val="0"/>
      <w:marBottom w:val="0"/>
      <w:divBdr>
        <w:top w:val="none" w:sz="0" w:space="0" w:color="auto"/>
        <w:left w:val="none" w:sz="0" w:space="0" w:color="auto"/>
        <w:bottom w:val="none" w:sz="0" w:space="0" w:color="auto"/>
        <w:right w:val="none" w:sz="0" w:space="0" w:color="auto"/>
      </w:divBdr>
    </w:div>
    <w:div w:id="293293510">
      <w:bodyDiv w:val="1"/>
      <w:marLeft w:val="0"/>
      <w:marRight w:val="0"/>
      <w:marTop w:val="0"/>
      <w:marBottom w:val="0"/>
      <w:divBdr>
        <w:top w:val="none" w:sz="0" w:space="0" w:color="auto"/>
        <w:left w:val="none" w:sz="0" w:space="0" w:color="auto"/>
        <w:bottom w:val="none" w:sz="0" w:space="0" w:color="auto"/>
        <w:right w:val="none" w:sz="0" w:space="0" w:color="auto"/>
      </w:divBdr>
      <w:divsChild>
        <w:div w:id="1231697657">
          <w:marLeft w:val="0"/>
          <w:marRight w:val="0"/>
          <w:marTop w:val="0"/>
          <w:marBottom w:val="0"/>
          <w:divBdr>
            <w:top w:val="none" w:sz="0" w:space="0" w:color="auto"/>
            <w:left w:val="none" w:sz="0" w:space="0" w:color="auto"/>
            <w:bottom w:val="none" w:sz="0" w:space="0" w:color="auto"/>
            <w:right w:val="none" w:sz="0" w:space="0" w:color="auto"/>
          </w:divBdr>
        </w:div>
        <w:div w:id="2030793318">
          <w:marLeft w:val="0"/>
          <w:marRight w:val="0"/>
          <w:marTop w:val="0"/>
          <w:marBottom w:val="0"/>
          <w:divBdr>
            <w:top w:val="none" w:sz="0" w:space="0" w:color="auto"/>
            <w:left w:val="none" w:sz="0" w:space="0" w:color="auto"/>
            <w:bottom w:val="none" w:sz="0" w:space="0" w:color="auto"/>
            <w:right w:val="none" w:sz="0" w:space="0" w:color="auto"/>
          </w:divBdr>
        </w:div>
        <w:div w:id="1772312649">
          <w:marLeft w:val="0"/>
          <w:marRight w:val="0"/>
          <w:marTop w:val="0"/>
          <w:marBottom w:val="0"/>
          <w:divBdr>
            <w:top w:val="none" w:sz="0" w:space="0" w:color="auto"/>
            <w:left w:val="none" w:sz="0" w:space="0" w:color="auto"/>
            <w:bottom w:val="none" w:sz="0" w:space="0" w:color="auto"/>
            <w:right w:val="none" w:sz="0" w:space="0" w:color="auto"/>
          </w:divBdr>
        </w:div>
      </w:divsChild>
    </w:div>
    <w:div w:id="328872444">
      <w:bodyDiv w:val="1"/>
      <w:marLeft w:val="0"/>
      <w:marRight w:val="0"/>
      <w:marTop w:val="0"/>
      <w:marBottom w:val="0"/>
      <w:divBdr>
        <w:top w:val="none" w:sz="0" w:space="0" w:color="auto"/>
        <w:left w:val="none" w:sz="0" w:space="0" w:color="auto"/>
        <w:bottom w:val="none" w:sz="0" w:space="0" w:color="auto"/>
        <w:right w:val="none" w:sz="0" w:space="0" w:color="auto"/>
      </w:divBdr>
      <w:divsChild>
        <w:div w:id="148636121">
          <w:marLeft w:val="0"/>
          <w:marRight w:val="0"/>
          <w:marTop w:val="0"/>
          <w:marBottom w:val="0"/>
          <w:divBdr>
            <w:top w:val="none" w:sz="0" w:space="0" w:color="auto"/>
            <w:left w:val="none" w:sz="0" w:space="0" w:color="auto"/>
            <w:bottom w:val="none" w:sz="0" w:space="0" w:color="auto"/>
            <w:right w:val="none" w:sz="0" w:space="0" w:color="auto"/>
          </w:divBdr>
        </w:div>
        <w:div w:id="1502700004">
          <w:marLeft w:val="0"/>
          <w:marRight w:val="0"/>
          <w:marTop w:val="0"/>
          <w:marBottom w:val="0"/>
          <w:divBdr>
            <w:top w:val="none" w:sz="0" w:space="0" w:color="auto"/>
            <w:left w:val="none" w:sz="0" w:space="0" w:color="auto"/>
            <w:bottom w:val="none" w:sz="0" w:space="0" w:color="auto"/>
            <w:right w:val="none" w:sz="0" w:space="0" w:color="auto"/>
          </w:divBdr>
        </w:div>
      </w:divsChild>
    </w:div>
    <w:div w:id="331564055">
      <w:bodyDiv w:val="1"/>
      <w:marLeft w:val="0"/>
      <w:marRight w:val="0"/>
      <w:marTop w:val="0"/>
      <w:marBottom w:val="0"/>
      <w:divBdr>
        <w:top w:val="none" w:sz="0" w:space="0" w:color="auto"/>
        <w:left w:val="none" w:sz="0" w:space="0" w:color="auto"/>
        <w:bottom w:val="none" w:sz="0" w:space="0" w:color="auto"/>
        <w:right w:val="none" w:sz="0" w:space="0" w:color="auto"/>
      </w:divBdr>
      <w:divsChild>
        <w:div w:id="2035842457">
          <w:marLeft w:val="0"/>
          <w:marRight w:val="0"/>
          <w:marTop w:val="0"/>
          <w:marBottom w:val="0"/>
          <w:divBdr>
            <w:top w:val="none" w:sz="0" w:space="0" w:color="auto"/>
            <w:left w:val="none" w:sz="0" w:space="0" w:color="auto"/>
            <w:bottom w:val="none" w:sz="0" w:space="0" w:color="auto"/>
            <w:right w:val="none" w:sz="0" w:space="0" w:color="auto"/>
          </w:divBdr>
        </w:div>
        <w:div w:id="198397827">
          <w:marLeft w:val="0"/>
          <w:marRight w:val="0"/>
          <w:marTop w:val="0"/>
          <w:marBottom w:val="0"/>
          <w:divBdr>
            <w:top w:val="none" w:sz="0" w:space="0" w:color="auto"/>
            <w:left w:val="none" w:sz="0" w:space="0" w:color="auto"/>
            <w:bottom w:val="none" w:sz="0" w:space="0" w:color="auto"/>
            <w:right w:val="none" w:sz="0" w:space="0" w:color="auto"/>
          </w:divBdr>
        </w:div>
        <w:div w:id="1897662628">
          <w:marLeft w:val="0"/>
          <w:marRight w:val="0"/>
          <w:marTop w:val="0"/>
          <w:marBottom w:val="0"/>
          <w:divBdr>
            <w:top w:val="none" w:sz="0" w:space="0" w:color="auto"/>
            <w:left w:val="none" w:sz="0" w:space="0" w:color="auto"/>
            <w:bottom w:val="none" w:sz="0" w:space="0" w:color="auto"/>
            <w:right w:val="none" w:sz="0" w:space="0" w:color="auto"/>
          </w:divBdr>
        </w:div>
      </w:divsChild>
    </w:div>
    <w:div w:id="340085123">
      <w:bodyDiv w:val="1"/>
      <w:marLeft w:val="0"/>
      <w:marRight w:val="0"/>
      <w:marTop w:val="0"/>
      <w:marBottom w:val="0"/>
      <w:divBdr>
        <w:top w:val="none" w:sz="0" w:space="0" w:color="auto"/>
        <w:left w:val="none" w:sz="0" w:space="0" w:color="auto"/>
        <w:bottom w:val="none" w:sz="0" w:space="0" w:color="auto"/>
        <w:right w:val="none" w:sz="0" w:space="0" w:color="auto"/>
      </w:divBdr>
      <w:divsChild>
        <w:div w:id="431511939">
          <w:marLeft w:val="0"/>
          <w:marRight w:val="0"/>
          <w:marTop w:val="0"/>
          <w:marBottom w:val="0"/>
          <w:divBdr>
            <w:top w:val="none" w:sz="0" w:space="0" w:color="auto"/>
            <w:left w:val="none" w:sz="0" w:space="0" w:color="auto"/>
            <w:bottom w:val="none" w:sz="0" w:space="0" w:color="auto"/>
            <w:right w:val="none" w:sz="0" w:space="0" w:color="auto"/>
          </w:divBdr>
        </w:div>
        <w:div w:id="1465923069">
          <w:marLeft w:val="0"/>
          <w:marRight w:val="0"/>
          <w:marTop w:val="0"/>
          <w:marBottom w:val="0"/>
          <w:divBdr>
            <w:top w:val="none" w:sz="0" w:space="0" w:color="auto"/>
            <w:left w:val="none" w:sz="0" w:space="0" w:color="auto"/>
            <w:bottom w:val="none" w:sz="0" w:space="0" w:color="auto"/>
            <w:right w:val="none" w:sz="0" w:space="0" w:color="auto"/>
          </w:divBdr>
        </w:div>
        <w:div w:id="941228537">
          <w:marLeft w:val="0"/>
          <w:marRight w:val="0"/>
          <w:marTop w:val="0"/>
          <w:marBottom w:val="0"/>
          <w:divBdr>
            <w:top w:val="none" w:sz="0" w:space="0" w:color="auto"/>
            <w:left w:val="none" w:sz="0" w:space="0" w:color="auto"/>
            <w:bottom w:val="none" w:sz="0" w:space="0" w:color="auto"/>
            <w:right w:val="none" w:sz="0" w:space="0" w:color="auto"/>
          </w:divBdr>
        </w:div>
        <w:div w:id="1039206845">
          <w:marLeft w:val="0"/>
          <w:marRight w:val="0"/>
          <w:marTop w:val="0"/>
          <w:marBottom w:val="0"/>
          <w:divBdr>
            <w:top w:val="none" w:sz="0" w:space="0" w:color="auto"/>
            <w:left w:val="none" w:sz="0" w:space="0" w:color="auto"/>
            <w:bottom w:val="none" w:sz="0" w:space="0" w:color="auto"/>
            <w:right w:val="none" w:sz="0" w:space="0" w:color="auto"/>
          </w:divBdr>
        </w:div>
      </w:divsChild>
    </w:div>
    <w:div w:id="356465493">
      <w:bodyDiv w:val="1"/>
      <w:marLeft w:val="0"/>
      <w:marRight w:val="0"/>
      <w:marTop w:val="0"/>
      <w:marBottom w:val="0"/>
      <w:divBdr>
        <w:top w:val="none" w:sz="0" w:space="0" w:color="auto"/>
        <w:left w:val="none" w:sz="0" w:space="0" w:color="auto"/>
        <w:bottom w:val="none" w:sz="0" w:space="0" w:color="auto"/>
        <w:right w:val="none" w:sz="0" w:space="0" w:color="auto"/>
      </w:divBdr>
      <w:divsChild>
        <w:div w:id="469127459">
          <w:marLeft w:val="0"/>
          <w:marRight w:val="0"/>
          <w:marTop w:val="0"/>
          <w:marBottom w:val="0"/>
          <w:divBdr>
            <w:top w:val="none" w:sz="0" w:space="0" w:color="auto"/>
            <w:left w:val="none" w:sz="0" w:space="0" w:color="auto"/>
            <w:bottom w:val="none" w:sz="0" w:space="0" w:color="auto"/>
            <w:right w:val="none" w:sz="0" w:space="0" w:color="auto"/>
          </w:divBdr>
        </w:div>
        <w:div w:id="98989136">
          <w:marLeft w:val="0"/>
          <w:marRight w:val="0"/>
          <w:marTop w:val="0"/>
          <w:marBottom w:val="0"/>
          <w:divBdr>
            <w:top w:val="none" w:sz="0" w:space="0" w:color="auto"/>
            <w:left w:val="none" w:sz="0" w:space="0" w:color="auto"/>
            <w:bottom w:val="none" w:sz="0" w:space="0" w:color="auto"/>
            <w:right w:val="none" w:sz="0" w:space="0" w:color="auto"/>
          </w:divBdr>
        </w:div>
        <w:div w:id="624584872">
          <w:marLeft w:val="0"/>
          <w:marRight w:val="0"/>
          <w:marTop w:val="0"/>
          <w:marBottom w:val="0"/>
          <w:divBdr>
            <w:top w:val="none" w:sz="0" w:space="0" w:color="auto"/>
            <w:left w:val="none" w:sz="0" w:space="0" w:color="auto"/>
            <w:bottom w:val="none" w:sz="0" w:space="0" w:color="auto"/>
            <w:right w:val="none" w:sz="0" w:space="0" w:color="auto"/>
          </w:divBdr>
        </w:div>
        <w:div w:id="1638342221">
          <w:marLeft w:val="0"/>
          <w:marRight w:val="0"/>
          <w:marTop w:val="0"/>
          <w:marBottom w:val="0"/>
          <w:divBdr>
            <w:top w:val="none" w:sz="0" w:space="0" w:color="auto"/>
            <w:left w:val="none" w:sz="0" w:space="0" w:color="auto"/>
            <w:bottom w:val="none" w:sz="0" w:space="0" w:color="auto"/>
            <w:right w:val="none" w:sz="0" w:space="0" w:color="auto"/>
          </w:divBdr>
        </w:div>
        <w:div w:id="1391808890">
          <w:marLeft w:val="0"/>
          <w:marRight w:val="0"/>
          <w:marTop w:val="0"/>
          <w:marBottom w:val="0"/>
          <w:divBdr>
            <w:top w:val="none" w:sz="0" w:space="0" w:color="auto"/>
            <w:left w:val="none" w:sz="0" w:space="0" w:color="auto"/>
            <w:bottom w:val="none" w:sz="0" w:space="0" w:color="auto"/>
            <w:right w:val="none" w:sz="0" w:space="0" w:color="auto"/>
          </w:divBdr>
        </w:div>
        <w:div w:id="859046901">
          <w:marLeft w:val="0"/>
          <w:marRight w:val="0"/>
          <w:marTop w:val="0"/>
          <w:marBottom w:val="0"/>
          <w:divBdr>
            <w:top w:val="none" w:sz="0" w:space="0" w:color="auto"/>
            <w:left w:val="none" w:sz="0" w:space="0" w:color="auto"/>
            <w:bottom w:val="none" w:sz="0" w:space="0" w:color="auto"/>
            <w:right w:val="none" w:sz="0" w:space="0" w:color="auto"/>
          </w:divBdr>
        </w:div>
        <w:div w:id="1776827923">
          <w:marLeft w:val="0"/>
          <w:marRight w:val="0"/>
          <w:marTop w:val="0"/>
          <w:marBottom w:val="0"/>
          <w:divBdr>
            <w:top w:val="none" w:sz="0" w:space="0" w:color="auto"/>
            <w:left w:val="none" w:sz="0" w:space="0" w:color="auto"/>
            <w:bottom w:val="none" w:sz="0" w:space="0" w:color="auto"/>
            <w:right w:val="none" w:sz="0" w:space="0" w:color="auto"/>
          </w:divBdr>
        </w:div>
        <w:div w:id="972251144">
          <w:marLeft w:val="0"/>
          <w:marRight w:val="0"/>
          <w:marTop w:val="0"/>
          <w:marBottom w:val="0"/>
          <w:divBdr>
            <w:top w:val="none" w:sz="0" w:space="0" w:color="auto"/>
            <w:left w:val="none" w:sz="0" w:space="0" w:color="auto"/>
            <w:bottom w:val="none" w:sz="0" w:space="0" w:color="auto"/>
            <w:right w:val="none" w:sz="0" w:space="0" w:color="auto"/>
          </w:divBdr>
        </w:div>
        <w:div w:id="1166751775">
          <w:marLeft w:val="0"/>
          <w:marRight w:val="0"/>
          <w:marTop w:val="0"/>
          <w:marBottom w:val="0"/>
          <w:divBdr>
            <w:top w:val="none" w:sz="0" w:space="0" w:color="auto"/>
            <w:left w:val="none" w:sz="0" w:space="0" w:color="auto"/>
            <w:bottom w:val="none" w:sz="0" w:space="0" w:color="auto"/>
            <w:right w:val="none" w:sz="0" w:space="0" w:color="auto"/>
          </w:divBdr>
        </w:div>
        <w:div w:id="1592274087">
          <w:marLeft w:val="0"/>
          <w:marRight w:val="0"/>
          <w:marTop w:val="0"/>
          <w:marBottom w:val="0"/>
          <w:divBdr>
            <w:top w:val="none" w:sz="0" w:space="0" w:color="auto"/>
            <w:left w:val="none" w:sz="0" w:space="0" w:color="auto"/>
            <w:bottom w:val="none" w:sz="0" w:space="0" w:color="auto"/>
            <w:right w:val="none" w:sz="0" w:space="0" w:color="auto"/>
          </w:divBdr>
        </w:div>
      </w:divsChild>
    </w:div>
    <w:div w:id="387725902">
      <w:bodyDiv w:val="1"/>
      <w:marLeft w:val="0"/>
      <w:marRight w:val="0"/>
      <w:marTop w:val="0"/>
      <w:marBottom w:val="0"/>
      <w:divBdr>
        <w:top w:val="none" w:sz="0" w:space="0" w:color="auto"/>
        <w:left w:val="none" w:sz="0" w:space="0" w:color="auto"/>
        <w:bottom w:val="none" w:sz="0" w:space="0" w:color="auto"/>
        <w:right w:val="none" w:sz="0" w:space="0" w:color="auto"/>
      </w:divBdr>
      <w:divsChild>
        <w:div w:id="1906794643">
          <w:marLeft w:val="0"/>
          <w:marRight w:val="0"/>
          <w:marTop w:val="0"/>
          <w:marBottom w:val="0"/>
          <w:divBdr>
            <w:top w:val="none" w:sz="0" w:space="0" w:color="auto"/>
            <w:left w:val="none" w:sz="0" w:space="0" w:color="auto"/>
            <w:bottom w:val="none" w:sz="0" w:space="0" w:color="auto"/>
            <w:right w:val="none" w:sz="0" w:space="0" w:color="auto"/>
          </w:divBdr>
        </w:div>
        <w:div w:id="1366444266">
          <w:marLeft w:val="0"/>
          <w:marRight w:val="0"/>
          <w:marTop w:val="0"/>
          <w:marBottom w:val="0"/>
          <w:divBdr>
            <w:top w:val="none" w:sz="0" w:space="0" w:color="auto"/>
            <w:left w:val="none" w:sz="0" w:space="0" w:color="auto"/>
            <w:bottom w:val="none" w:sz="0" w:space="0" w:color="auto"/>
            <w:right w:val="none" w:sz="0" w:space="0" w:color="auto"/>
          </w:divBdr>
        </w:div>
        <w:div w:id="741411821">
          <w:marLeft w:val="0"/>
          <w:marRight w:val="0"/>
          <w:marTop w:val="0"/>
          <w:marBottom w:val="0"/>
          <w:divBdr>
            <w:top w:val="none" w:sz="0" w:space="0" w:color="auto"/>
            <w:left w:val="none" w:sz="0" w:space="0" w:color="auto"/>
            <w:bottom w:val="none" w:sz="0" w:space="0" w:color="auto"/>
            <w:right w:val="none" w:sz="0" w:space="0" w:color="auto"/>
          </w:divBdr>
        </w:div>
      </w:divsChild>
    </w:div>
    <w:div w:id="394819820">
      <w:bodyDiv w:val="1"/>
      <w:marLeft w:val="0"/>
      <w:marRight w:val="0"/>
      <w:marTop w:val="0"/>
      <w:marBottom w:val="0"/>
      <w:divBdr>
        <w:top w:val="none" w:sz="0" w:space="0" w:color="auto"/>
        <w:left w:val="none" w:sz="0" w:space="0" w:color="auto"/>
        <w:bottom w:val="none" w:sz="0" w:space="0" w:color="auto"/>
        <w:right w:val="none" w:sz="0" w:space="0" w:color="auto"/>
      </w:divBdr>
      <w:divsChild>
        <w:div w:id="1253972358">
          <w:marLeft w:val="0"/>
          <w:marRight w:val="0"/>
          <w:marTop w:val="0"/>
          <w:marBottom w:val="0"/>
          <w:divBdr>
            <w:top w:val="none" w:sz="0" w:space="0" w:color="auto"/>
            <w:left w:val="none" w:sz="0" w:space="0" w:color="auto"/>
            <w:bottom w:val="none" w:sz="0" w:space="0" w:color="auto"/>
            <w:right w:val="none" w:sz="0" w:space="0" w:color="auto"/>
          </w:divBdr>
        </w:div>
        <w:div w:id="1025984806">
          <w:marLeft w:val="0"/>
          <w:marRight w:val="0"/>
          <w:marTop w:val="0"/>
          <w:marBottom w:val="0"/>
          <w:divBdr>
            <w:top w:val="none" w:sz="0" w:space="0" w:color="auto"/>
            <w:left w:val="none" w:sz="0" w:space="0" w:color="auto"/>
            <w:bottom w:val="none" w:sz="0" w:space="0" w:color="auto"/>
            <w:right w:val="none" w:sz="0" w:space="0" w:color="auto"/>
          </w:divBdr>
        </w:div>
        <w:div w:id="2025276655">
          <w:marLeft w:val="0"/>
          <w:marRight w:val="0"/>
          <w:marTop w:val="0"/>
          <w:marBottom w:val="0"/>
          <w:divBdr>
            <w:top w:val="none" w:sz="0" w:space="0" w:color="auto"/>
            <w:left w:val="none" w:sz="0" w:space="0" w:color="auto"/>
            <w:bottom w:val="none" w:sz="0" w:space="0" w:color="auto"/>
            <w:right w:val="none" w:sz="0" w:space="0" w:color="auto"/>
          </w:divBdr>
        </w:div>
      </w:divsChild>
    </w:div>
    <w:div w:id="403189942">
      <w:bodyDiv w:val="1"/>
      <w:marLeft w:val="0"/>
      <w:marRight w:val="0"/>
      <w:marTop w:val="0"/>
      <w:marBottom w:val="0"/>
      <w:divBdr>
        <w:top w:val="none" w:sz="0" w:space="0" w:color="auto"/>
        <w:left w:val="none" w:sz="0" w:space="0" w:color="auto"/>
        <w:bottom w:val="none" w:sz="0" w:space="0" w:color="auto"/>
        <w:right w:val="none" w:sz="0" w:space="0" w:color="auto"/>
      </w:divBdr>
    </w:div>
    <w:div w:id="404569260">
      <w:bodyDiv w:val="1"/>
      <w:marLeft w:val="0"/>
      <w:marRight w:val="0"/>
      <w:marTop w:val="0"/>
      <w:marBottom w:val="0"/>
      <w:divBdr>
        <w:top w:val="none" w:sz="0" w:space="0" w:color="auto"/>
        <w:left w:val="none" w:sz="0" w:space="0" w:color="auto"/>
        <w:bottom w:val="none" w:sz="0" w:space="0" w:color="auto"/>
        <w:right w:val="none" w:sz="0" w:space="0" w:color="auto"/>
      </w:divBdr>
      <w:divsChild>
        <w:div w:id="1196890674">
          <w:marLeft w:val="0"/>
          <w:marRight w:val="0"/>
          <w:marTop w:val="0"/>
          <w:marBottom w:val="0"/>
          <w:divBdr>
            <w:top w:val="none" w:sz="0" w:space="0" w:color="auto"/>
            <w:left w:val="none" w:sz="0" w:space="0" w:color="auto"/>
            <w:bottom w:val="none" w:sz="0" w:space="0" w:color="auto"/>
            <w:right w:val="none" w:sz="0" w:space="0" w:color="auto"/>
          </w:divBdr>
        </w:div>
        <w:div w:id="1120143945">
          <w:marLeft w:val="0"/>
          <w:marRight w:val="0"/>
          <w:marTop w:val="0"/>
          <w:marBottom w:val="0"/>
          <w:divBdr>
            <w:top w:val="none" w:sz="0" w:space="0" w:color="auto"/>
            <w:left w:val="none" w:sz="0" w:space="0" w:color="auto"/>
            <w:bottom w:val="none" w:sz="0" w:space="0" w:color="auto"/>
            <w:right w:val="none" w:sz="0" w:space="0" w:color="auto"/>
          </w:divBdr>
        </w:div>
        <w:div w:id="964240336">
          <w:marLeft w:val="0"/>
          <w:marRight w:val="0"/>
          <w:marTop w:val="0"/>
          <w:marBottom w:val="0"/>
          <w:divBdr>
            <w:top w:val="none" w:sz="0" w:space="0" w:color="auto"/>
            <w:left w:val="none" w:sz="0" w:space="0" w:color="auto"/>
            <w:bottom w:val="none" w:sz="0" w:space="0" w:color="auto"/>
            <w:right w:val="none" w:sz="0" w:space="0" w:color="auto"/>
          </w:divBdr>
        </w:div>
        <w:div w:id="1198741017">
          <w:marLeft w:val="0"/>
          <w:marRight w:val="0"/>
          <w:marTop w:val="0"/>
          <w:marBottom w:val="0"/>
          <w:divBdr>
            <w:top w:val="none" w:sz="0" w:space="0" w:color="auto"/>
            <w:left w:val="none" w:sz="0" w:space="0" w:color="auto"/>
            <w:bottom w:val="none" w:sz="0" w:space="0" w:color="auto"/>
            <w:right w:val="none" w:sz="0" w:space="0" w:color="auto"/>
          </w:divBdr>
        </w:div>
      </w:divsChild>
    </w:div>
    <w:div w:id="406151731">
      <w:bodyDiv w:val="1"/>
      <w:marLeft w:val="0"/>
      <w:marRight w:val="0"/>
      <w:marTop w:val="0"/>
      <w:marBottom w:val="0"/>
      <w:divBdr>
        <w:top w:val="none" w:sz="0" w:space="0" w:color="auto"/>
        <w:left w:val="none" w:sz="0" w:space="0" w:color="auto"/>
        <w:bottom w:val="none" w:sz="0" w:space="0" w:color="auto"/>
        <w:right w:val="none" w:sz="0" w:space="0" w:color="auto"/>
      </w:divBdr>
    </w:div>
    <w:div w:id="425343237">
      <w:bodyDiv w:val="1"/>
      <w:marLeft w:val="0"/>
      <w:marRight w:val="0"/>
      <w:marTop w:val="0"/>
      <w:marBottom w:val="0"/>
      <w:divBdr>
        <w:top w:val="none" w:sz="0" w:space="0" w:color="auto"/>
        <w:left w:val="none" w:sz="0" w:space="0" w:color="auto"/>
        <w:bottom w:val="none" w:sz="0" w:space="0" w:color="auto"/>
        <w:right w:val="none" w:sz="0" w:space="0" w:color="auto"/>
      </w:divBdr>
      <w:divsChild>
        <w:div w:id="1914775249">
          <w:marLeft w:val="0"/>
          <w:marRight w:val="0"/>
          <w:marTop w:val="0"/>
          <w:marBottom w:val="0"/>
          <w:divBdr>
            <w:top w:val="none" w:sz="0" w:space="0" w:color="auto"/>
            <w:left w:val="none" w:sz="0" w:space="0" w:color="auto"/>
            <w:bottom w:val="none" w:sz="0" w:space="0" w:color="auto"/>
            <w:right w:val="none" w:sz="0" w:space="0" w:color="auto"/>
          </w:divBdr>
        </w:div>
        <w:div w:id="716047928">
          <w:marLeft w:val="0"/>
          <w:marRight w:val="0"/>
          <w:marTop w:val="0"/>
          <w:marBottom w:val="0"/>
          <w:divBdr>
            <w:top w:val="none" w:sz="0" w:space="0" w:color="auto"/>
            <w:left w:val="none" w:sz="0" w:space="0" w:color="auto"/>
            <w:bottom w:val="none" w:sz="0" w:space="0" w:color="auto"/>
            <w:right w:val="none" w:sz="0" w:space="0" w:color="auto"/>
          </w:divBdr>
        </w:div>
      </w:divsChild>
    </w:div>
    <w:div w:id="430206961">
      <w:bodyDiv w:val="1"/>
      <w:marLeft w:val="0"/>
      <w:marRight w:val="0"/>
      <w:marTop w:val="0"/>
      <w:marBottom w:val="0"/>
      <w:divBdr>
        <w:top w:val="none" w:sz="0" w:space="0" w:color="auto"/>
        <w:left w:val="none" w:sz="0" w:space="0" w:color="auto"/>
        <w:bottom w:val="none" w:sz="0" w:space="0" w:color="auto"/>
        <w:right w:val="none" w:sz="0" w:space="0" w:color="auto"/>
      </w:divBdr>
    </w:div>
    <w:div w:id="453058180">
      <w:bodyDiv w:val="1"/>
      <w:marLeft w:val="0"/>
      <w:marRight w:val="0"/>
      <w:marTop w:val="0"/>
      <w:marBottom w:val="0"/>
      <w:divBdr>
        <w:top w:val="none" w:sz="0" w:space="0" w:color="auto"/>
        <w:left w:val="none" w:sz="0" w:space="0" w:color="auto"/>
        <w:bottom w:val="none" w:sz="0" w:space="0" w:color="auto"/>
        <w:right w:val="none" w:sz="0" w:space="0" w:color="auto"/>
      </w:divBdr>
    </w:div>
    <w:div w:id="456409625">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84322562">
      <w:bodyDiv w:val="1"/>
      <w:marLeft w:val="0"/>
      <w:marRight w:val="0"/>
      <w:marTop w:val="0"/>
      <w:marBottom w:val="0"/>
      <w:divBdr>
        <w:top w:val="none" w:sz="0" w:space="0" w:color="auto"/>
        <w:left w:val="none" w:sz="0" w:space="0" w:color="auto"/>
        <w:bottom w:val="none" w:sz="0" w:space="0" w:color="auto"/>
        <w:right w:val="none" w:sz="0" w:space="0" w:color="auto"/>
      </w:divBdr>
    </w:div>
    <w:div w:id="491336385">
      <w:bodyDiv w:val="1"/>
      <w:marLeft w:val="0"/>
      <w:marRight w:val="0"/>
      <w:marTop w:val="0"/>
      <w:marBottom w:val="0"/>
      <w:divBdr>
        <w:top w:val="none" w:sz="0" w:space="0" w:color="auto"/>
        <w:left w:val="none" w:sz="0" w:space="0" w:color="auto"/>
        <w:bottom w:val="none" w:sz="0" w:space="0" w:color="auto"/>
        <w:right w:val="none" w:sz="0" w:space="0" w:color="auto"/>
      </w:divBdr>
      <w:divsChild>
        <w:div w:id="525559533">
          <w:marLeft w:val="0"/>
          <w:marRight w:val="0"/>
          <w:marTop w:val="0"/>
          <w:marBottom w:val="0"/>
          <w:divBdr>
            <w:top w:val="none" w:sz="0" w:space="0" w:color="auto"/>
            <w:left w:val="none" w:sz="0" w:space="0" w:color="auto"/>
            <w:bottom w:val="none" w:sz="0" w:space="0" w:color="auto"/>
            <w:right w:val="none" w:sz="0" w:space="0" w:color="auto"/>
          </w:divBdr>
        </w:div>
        <w:div w:id="121583797">
          <w:marLeft w:val="0"/>
          <w:marRight w:val="0"/>
          <w:marTop w:val="0"/>
          <w:marBottom w:val="0"/>
          <w:divBdr>
            <w:top w:val="none" w:sz="0" w:space="0" w:color="auto"/>
            <w:left w:val="none" w:sz="0" w:space="0" w:color="auto"/>
            <w:bottom w:val="none" w:sz="0" w:space="0" w:color="auto"/>
            <w:right w:val="none" w:sz="0" w:space="0" w:color="auto"/>
          </w:divBdr>
        </w:div>
      </w:divsChild>
    </w:div>
    <w:div w:id="491719764">
      <w:bodyDiv w:val="1"/>
      <w:marLeft w:val="0"/>
      <w:marRight w:val="0"/>
      <w:marTop w:val="0"/>
      <w:marBottom w:val="0"/>
      <w:divBdr>
        <w:top w:val="none" w:sz="0" w:space="0" w:color="auto"/>
        <w:left w:val="none" w:sz="0" w:space="0" w:color="auto"/>
        <w:bottom w:val="none" w:sz="0" w:space="0" w:color="auto"/>
        <w:right w:val="none" w:sz="0" w:space="0" w:color="auto"/>
      </w:divBdr>
    </w:div>
    <w:div w:id="492722934">
      <w:bodyDiv w:val="1"/>
      <w:marLeft w:val="0"/>
      <w:marRight w:val="0"/>
      <w:marTop w:val="0"/>
      <w:marBottom w:val="0"/>
      <w:divBdr>
        <w:top w:val="none" w:sz="0" w:space="0" w:color="auto"/>
        <w:left w:val="none" w:sz="0" w:space="0" w:color="auto"/>
        <w:bottom w:val="none" w:sz="0" w:space="0" w:color="auto"/>
        <w:right w:val="none" w:sz="0" w:space="0" w:color="auto"/>
      </w:divBdr>
      <w:divsChild>
        <w:div w:id="239368733">
          <w:marLeft w:val="0"/>
          <w:marRight w:val="0"/>
          <w:marTop w:val="0"/>
          <w:marBottom w:val="0"/>
          <w:divBdr>
            <w:top w:val="none" w:sz="0" w:space="0" w:color="auto"/>
            <w:left w:val="none" w:sz="0" w:space="0" w:color="auto"/>
            <w:bottom w:val="none" w:sz="0" w:space="0" w:color="auto"/>
            <w:right w:val="none" w:sz="0" w:space="0" w:color="auto"/>
          </w:divBdr>
        </w:div>
        <w:div w:id="1856186975">
          <w:marLeft w:val="0"/>
          <w:marRight w:val="0"/>
          <w:marTop w:val="0"/>
          <w:marBottom w:val="0"/>
          <w:divBdr>
            <w:top w:val="none" w:sz="0" w:space="0" w:color="auto"/>
            <w:left w:val="none" w:sz="0" w:space="0" w:color="auto"/>
            <w:bottom w:val="none" w:sz="0" w:space="0" w:color="auto"/>
            <w:right w:val="none" w:sz="0" w:space="0" w:color="auto"/>
          </w:divBdr>
        </w:div>
      </w:divsChild>
    </w:div>
    <w:div w:id="495804625">
      <w:bodyDiv w:val="1"/>
      <w:marLeft w:val="0"/>
      <w:marRight w:val="0"/>
      <w:marTop w:val="0"/>
      <w:marBottom w:val="0"/>
      <w:divBdr>
        <w:top w:val="none" w:sz="0" w:space="0" w:color="auto"/>
        <w:left w:val="none" w:sz="0" w:space="0" w:color="auto"/>
        <w:bottom w:val="none" w:sz="0" w:space="0" w:color="auto"/>
        <w:right w:val="none" w:sz="0" w:space="0" w:color="auto"/>
      </w:divBdr>
      <w:divsChild>
        <w:div w:id="546111550">
          <w:marLeft w:val="0"/>
          <w:marRight w:val="0"/>
          <w:marTop w:val="0"/>
          <w:marBottom w:val="0"/>
          <w:divBdr>
            <w:top w:val="none" w:sz="0" w:space="0" w:color="auto"/>
            <w:left w:val="none" w:sz="0" w:space="0" w:color="auto"/>
            <w:bottom w:val="none" w:sz="0" w:space="0" w:color="auto"/>
            <w:right w:val="none" w:sz="0" w:space="0" w:color="auto"/>
          </w:divBdr>
        </w:div>
        <w:div w:id="65495052">
          <w:marLeft w:val="0"/>
          <w:marRight w:val="0"/>
          <w:marTop w:val="0"/>
          <w:marBottom w:val="0"/>
          <w:divBdr>
            <w:top w:val="none" w:sz="0" w:space="0" w:color="auto"/>
            <w:left w:val="none" w:sz="0" w:space="0" w:color="auto"/>
            <w:bottom w:val="none" w:sz="0" w:space="0" w:color="auto"/>
            <w:right w:val="none" w:sz="0" w:space="0" w:color="auto"/>
          </w:divBdr>
        </w:div>
        <w:div w:id="118693497">
          <w:marLeft w:val="0"/>
          <w:marRight w:val="0"/>
          <w:marTop w:val="0"/>
          <w:marBottom w:val="0"/>
          <w:divBdr>
            <w:top w:val="none" w:sz="0" w:space="0" w:color="auto"/>
            <w:left w:val="none" w:sz="0" w:space="0" w:color="auto"/>
            <w:bottom w:val="none" w:sz="0" w:space="0" w:color="auto"/>
            <w:right w:val="none" w:sz="0" w:space="0" w:color="auto"/>
          </w:divBdr>
        </w:div>
        <w:div w:id="237178639">
          <w:marLeft w:val="0"/>
          <w:marRight w:val="0"/>
          <w:marTop w:val="0"/>
          <w:marBottom w:val="0"/>
          <w:divBdr>
            <w:top w:val="none" w:sz="0" w:space="0" w:color="auto"/>
            <w:left w:val="none" w:sz="0" w:space="0" w:color="auto"/>
            <w:bottom w:val="none" w:sz="0" w:space="0" w:color="auto"/>
            <w:right w:val="none" w:sz="0" w:space="0" w:color="auto"/>
          </w:divBdr>
        </w:div>
        <w:div w:id="1357193570">
          <w:marLeft w:val="0"/>
          <w:marRight w:val="0"/>
          <w:marTop w:val="0"/>
          <w:marBottom w:val="0"/>
          <w:divBdr>
            <w:top w:val="none" w:sz="0" w:space="0" w:color="auto"/>
            <w:left w:val="none" w:sz="0" w:space="0" w:color="auto"/>
            <w:bottom w:val="none" w:sz="0" w:space="0" w:color="auto"/>
            <w:right w:val="none" w:sz="0" w:space="0" w:color="auto"/>
          </w:divBdr>
        </w:div>
        <w:div w:id="1274749396">
          <w:marLeft w:val="0"/>
          <w:marRight w:val="0"/>
          <w:marTop w:val="0"/>
          <w:marBottom w:val="0"/>
          <w:divBdr>
            <w:top w:val="none" w:sz="0" w:space="0" w:color="auto"/>
            <w:left w:val="none" w:sz="0" w:space="0" w:color="auto"/>
            <w:bottom w:val="none" w:sz="0" w:space="0" w:color="auto"/>
            <w:right w:val="none" w:sz="0" w:space="0" w:color="auto"/>
          </w:divBdr>
        </w:div>
        <w:div w:id="428544397">
          <w:marLeft w:val="0"/>
          <w:marRight w:val="0"/>
          <w:marTop w:val="0"/>
          <w:marBottom w:val="0"/>
          <w:divBdr>
            <w:top w:val="none" w:sz="0" w:space="0" w:color="auto"/>
            <w:left w:val="none" w:sz="0" w:space="0" w:color="auto"/>
            <w:bottom w:val="none" w:sz="0" w:space="0" w:color="auto"/>
            <w:right w:val="none" w:sz="0" w:space="0" w:color="auto"/>
          </w:divBdr>
        </w:div>
        <w:div w:id="1104420194">
          <w:marLeft w:val="0"/>
          <w:marRight w:val="0"/>
          <w:marTop w:val="0"/>
          <w:marBottom w:val="0"/>
          <w:divBdr>
            <w:top w:val="none" w:sz="0" w:space="0" w:color="auto"/>
            <w:left w:val="none" w:sz="0" w:space="0" w:color="auto"/>
            <w:bottom w:val="none" w:sz="0" w:space="0" w:color="auto"/>
            <w:right w:val="none" w:sz="0" w:space="0" w:color="auto"/>
          </w:divBdr>
        </w:div>
        <w:div w:id="43454802">
          <w:marLeft w:val="0"/>
          <w:marRight w:val="0"/>
          <w:marTop w:val="0"/>
          <w:marBottom w:val="0"/>
          <w:divBdr>
            <w:top w:val="none" w:sz="0" w:space="0" w:color="auto"/>
            <w:left w:val="none" w:sz="0" w:space="0" w:color="auto"/>
            <w:bottom w:val="none" w:sz="0" w:space="0" w:color="auto"/>
            <w:right w:val="none" w:sz="0" w:space="0" w:color="auto"/>
          </w:divBdr>
        </w:div>
        <w:div w:id="442921014">
          <w:marLeft w:val="0"/>
          <w:marRight w:val="0"/>
          <w:marTop w:val="0"/>
          <w:marBottom w:val="0"/>
          <w:divBdr>
            <w:top w:val="none" w:sz="0" w:space="0" w:color="auto"/>
            <w:left w:val="none" w:sz="0" w:space="0" w:color="auto"/>
            <w:bottom w:val="none" w:sz="0" w:space="0" w:color="auto"/>
            <w:right w:val="none" w:sz="0" w:space="0" w:color="auto"/>
          </w:divBdr>
        </w:div>
        <w:div w:id="1597907117">
          <w:marLeft w:val="0"/>
          <w:marRight w:val="0"/>
          <w:marTop w:val="0"/>
          <w:marBottom w:val="0"/>
          <w:divBdr>
            <w:top w:val="none" w:sz="0" w:space="0" w:color="auto"/>
            <w:left w:val="none" w:sz="0" w:space="0" w:color="auto"/>
            <w:bottom w:val="none" w:sz="0" w:space="0" w:color="auto"/>
            <w:right w:val="none" w:sz="0" w:space="0" w:color="auto"/>
          </w:divBdr>
        </w:div>
        <w:div w:id="2025472821">
          <w:marLeft w:val="0"/>
          <w:marRight w:val="0"/>
          <w:marTop w:val="0"/>
          <w:marBottom w:val="0"/>
          <w:divBdr>
            <w:top w:val="none" w:sz="0" w:space="0" w:color="auto"/>
            <w:left w:val="none" w:sz="0" w:space="0" w:color="auto"/>
            <w:bottom w:val="none" w:sz="0" w:space="0" w:color="auto"/>
            <w:right w:val="none" w:sz="0" w:space="0" w:color="auto"/>
          </w:divBdr>
        </w:div>
        <w:div w:id="1207721855">
          <w:marLeft w:val="0"/>
          <w:marRight w:val="0"/>
          <w:marTop w:val="0"/>
          <w:marBottom w:val="0"/>
          <w:divBdr>
            <w:top w:val="none" w:sz="0" w:space="0" w:color="auto"/>
            <w:left w:val="none" w:sz="0" w:space="0" w:color="auto"/>
            <w:bottom w:val="none" w:sz="0" w:space="0" w:color="auto"/>
            <w:right w:val="none" w:sz="0" w:space="0" w:color="auto"/>
          </w:divBdr>
        </w:div>
      </w:divsChild>
    </w:div>
    <w:div w:id="495924092">
      <w:bodyDiv w:val="1"/>
      <w:marLeft w:val="0"/>
      <w:marRight w:val="0"/>
      <w:marTop w:val="0"/>
      <w:marBottom w:val="0"/>
      <w:divBdr>
        <w:top w:val="none" w:sz="0" w:space="0" w:color="auto"/>
        <w:left w:val="none" w:sz="0" w:space="0" w:color="auto"/>
        <w:bottom w:val="none" w:sz="0" w:space="0" w:color="auto"/>
        <w:right w:val="none" w:sz="0" w:space="0" w:color="auto"/>
      </w:divBdr>
      <w:divsChild>
        <w:div w:id="698090207">
          <w:marLeft w:val="0"/>
          <w:marRight w:val="0"/>
          <w:marTop w:val="0"/>
          <w:marBottom w:val="0"/>
          <w:divBdr>
            <w:top w:val="none" w:sz="0" w:space="0" w:color="auto"/>
            <w:left w:val="none" w:sz="0" w:space="0" w:color="auto"/>
            <w:bottom w:val="none" w:sz="0" w:space="0" w:color="auto"/>
            <w:right w:val="none" w:sz="0" w:space="0" w:color="auto"/>
          </w:divBdr>
        </w:div>
        <w:div w:id="994911782">
          <w:marLeft w:val="0"/>
          <w:marRight w:val="0"/>
          <w:marTop w:val="0"/>
          <w:marBottom w:val="0"/>
          <w:divBdr>
            <w:top w:val="none" w:sz="0" w:space="0" w:color="auto"/>
            <w:left w:val="none" w:sz="0" w:space="0" w:color="auto"/>
            <w:bottom w:val="none" w:sz="0" w:space="0" w:color="auto"/>
            <w:right w:val="none" w:sz="0" w:space="0" w:color="auto"/>
          </w:divBdr>
        </w:div>
      </w:divsChild>
    </w:div>
    <w:div w:id="516700480">
      <w:bodyDiv w:val="1"/>
      <w:marLeft w:val="0"/>
      <w:marRight w:val="0"/>
      <w:marTop w:val="0"/>
      <w:marBottom w:val="0"/>
      <w:divBdr>
        <w:top w:val="none" w:sz="0" w:space="0" w:color="auto"/>
        <w:left w:val="none" w:sz="0" w:space="0" w:color="auto"/>
        <w:bottom w:val="none" w:sz="0" w:space="0" w:color="auto"/>
        <w:right w:val="none" w:sz="0" w:space="0" w:color="auto"/>
      </w:divBdr>
      <w:divsChild>
        <w:div w:id="2065181987">
          <w:marLeft w:val="0"/>
          <w:marRight w:val="0"/>
          <w:marTop w:val="0"/>
          <w:marBottom w:val="0"/>
          <w:divBdr>
            <w:top w:val="none" w:sz="0" w:space="0" w:color="auto"/>
            <w:left w:val="none" w:sz="0" w:space="0" w:color="auto"/>
            <w:bottom w:val="none" w:sz="0" w:space="0" w:color="auto"/>
            <w:right w:val="none" w:sz="0" w:space="0" w:color="auto"/>
          </w:divBdr>
        </w:div>
        <w:div w:id="1445340914">
          <w:marLeft w:val="0"/>
          <w:marRight w:val="0"/>
          <w:marTop w:val="0"/>
          <w:marBottom w:val="0"/>
          <w:divBdr>
            <w:top w:val="none" w:sz="0" w:space="0" w:color="auto"/>
            <w:left w:val="none" w:sz="0" w:space="0" w:color="auto"/>
            <w:bottom w:val="none" w:sz="0" w:space="0" w:color="auto"/>
            <w:right w:val="none" w:sz="0" w:space="0" w:color="auto"/>
          </w:divBdr>
        </w:div>
      </w:divsChild>
    </w:div>
    <w:div w:id="517963467">
      <w:bodyDiv w:val="1"/>
      <w:marLeft w:val="0"/>
      <w:marRight w:val="0"/>
      <w:marTop w:val="0"/>
      <w:marBottom w:val="0"/>
      <w:divBdr>
        <w:top w:val="none" w:sz="0" w:space="0" w:color="auto"/>
        <w:left w:val="none" w:sz="0" w:space="0" w:color="auto"/>
        <w:bottom w:val="none" w:sz="0" w:space="0" w:color="auto"/>
        <w:right w:val="none" w:sz="0" w:space="0" w:color="auto"/>
      </w:divBdr>
    </w:div>
    <w:div w:id="528371566">
      <w:bodyDiv w:val="1"/>
      <w:marLeft w:val="0"/>
      <w:marRight w:val="0"/>
      <w:marTop w:val="0"/>
      <w:marBottom w:val="0"/>
      <w:divBdr>
        <w:top w:val="none" w:sz="0" w:space="0" w:color="auto"/>
        <w:left w:val="none" w:sz="0" w:space="0" w:color="auto"/>
        <w:bottom w:val="none" w:sz="0" w:space="0" w:color="auto"/>
        <w:right w:val="none" w:sz="0" w:space="0" w:color="auto"/>
      </w:divBdr>
    </w:div>
    <w:div w:id="543370723">
      <w:bodyDiv w:val="1"/>
      <w:marLeft w:val="0"/>
      <w:marRight w:val="0"/>
      <w:marTop w:val="0"/>
      <w:marBottom w:val="0"/>
      <w:divBdr>
        <w:top w:val="none" w:sz="0" w:space="0" w:color="auto"/>
        <w:left w:val="none" w:sz="0" w:space="0" w:color="auto"/>
        <w:bottom w:val="none" w:sz="0" w:space="0" w:color="auto"/>
        <w:right w:val="none" w:sz="0" w:space="0" w:color="auto"/>
      </w:divBdr>
    </w:div>
    <w:div w:id="545725548">
      <w:bodyDiv w:val="1"/>
      <w:marLeft w:val="0"/>
      <w:marRight w:val="0"/>
      <w:marTop w:val="0"/>
      <w:marBottom w:val="0"/>
      <w:divBdr>
        <w:top w:val="none" w:sz="0" w:space="0" w:color="auto"/>
        <w:left w:val="none" w:sz="0" w:space="0" w:color="auto"/>
        <w:bottom w:val="none" w:sz="0" w:space="0" w:color="auto"/>
        <w:right w:val="none" w:sz="0" w:space="0" w:color="auto"/>
      </w:divBdr>
      <w:divsChild>
        <w:div w:id="1789272595">
          <w:marLeft w:val="0"/>
          <w:marRight w:val="0"/>
          <w:marTop w:val="0"/>
          <w:marBottom w:val="0"/>
          <w:divBdr>
            <w:top w:val="none" w:sz="0" w:space="0" w:color="auto"/>
            <w:left w:val="none" w:sz="0" w:space="0" w:color="auto"/>
            <w:bottom w:val="none" w:sz="0" w:space="0" w:color="auto"/>
            <w:right w:val="none" w:sz="0" w:space="0" w:color="auto"/>
          </w:divBdr>
        </w:div>
        <w:div w:id="152140266">
          <w:marLeft w:val="0"/>
          <w:marRight w:val="0"/>
          <w:marTop w:val="0"/>
          <w:marBottom w:val="0"/>
          <w:divBdr>
            <w:top w:val="none" w:sz="0" w:space="0" w:color="auto"/>
            <w:left w:val="none" w:sz="0" w:space="0" w:color="auto"/>
            <w:bottom w:val="none" w:sz="0" w:space="0" w:color="auto"/>
            <w:right w:val="none" w:sz="0" w:space="0" w:color="auto"/>
          </w:divBdr>
        </w:div>
      </w:divsChild>
    </w:div>
    <w:div w:id="550578213">
      <w:bodyDiv w:val="1"/>
      <w:marLeft w:val="0"/>
      <w:marRight w:val="0"/>
      <w:marTop w:val="0"/>
      <w:marBottom w:val="0"/>
      <w:divBdr>
        <w:top w:val="none" w:sz="0" w:space="0" w:color="auto"/>
        <w:left w:val="none" w:sz="0" w:space="0" w:color="auto"/>
        <w:bottom w:val="none" w:sz="0" w:space="0" w:color="auto"/>
        <w:right w:val="none" w:sz="0" w:space="0" w:color="auto"/>
      </w:divBdr>
    </w:div>
    <w:div w:id="557478028">
      <w:bodyDiv w:val="1"/>
      <w:marLeft w:val="0"/>
      <w:marRight w:val="0"/>
      <w:marTop w:val="0"/>
      <w:marBottom w:val="0"/>
      <w:divBdr>
        <w:top w:val="none" w:sz="0" w:space="0" w:color="auto"/>
        <w:left w:val="none" w:sz="0" w:space="0" w:color="auto"/>
        <w:bottom w:val="none" w:sz="0" w:space="0" w:color="auto"/>
        <w:right w:val="none" w:sz="0" w:space="0" w:color="auto"/>
      </w:divBdr>
      <w:divsChild>
        <w:div w:id="22286306">
          <w:marLeft w:val="0"/>
          <w:marRight w:val="0"/>
          <w:marTop w:val="0"/>
          <w:marBottom w:val="0"/>
          <w:divBdr>
            <w:top w:val="none" w:sz="0" w:space="0" w:color="auto"/>
            <w:left w:val="none" w:sz="0" w:space="0" w:color="auto"/>
            <w:bottom w:val="none" w:sz="0" w:space="0" w:color="auto"/>
            <w:right w:val="none" w:sz="0" w:space="0" w:color="auto"/>
          </w:divBdr>
        </w:div>
        <w:div w:id="1614704831">
          <w:marLeft w:val="0"/>
          <w:marRight w:val="0"/>
          <w:marTop w:val="0"/>
          <w:marBottom w:val="0"/>
          <w:divBdr>
            <w:top w:val="none" w:sz="0" w:space="0" w:color="auto"/>
            <w:left w:val="none" w:sz="0" w:space="0" w:color="auto"/>
            <w:bottom w:val="none" w:sz="0" w:space="0" w:color="auto"/>
            <w:right w:val="none" w:sz="0" w:space="0" w:color="auto"/>
          </w:divBdr>
        </w:div>
        <w:div w:id="1192259217">
          <w:marLeft w:val="0"/>
          <w:marRight w:val="0"/>
          <w:marTop w:val="0"/>
          <w:marBottom w:val="0"/>
          <w:divBdr>
            <w:top w:val="none" w:sz="0" w:space="0" w:color="auto"/>
            <w:left w:val="none" w:sz="0" w:space="0" w:color="auto"/>
            <w:bottom w:val="none" w:sz="0" w:space="0" w:color="auto"/>
            <w:right w:val="none" w:sz="0" w:space="0" w:color="auto"/>
          </w:divBdr>
        </w:div>
        <w:div w:id="396783778">
          <w:marLeft w:val="0"/>
          <w:marRight w:val="0"/>
          <w:marTop w:val="0"/>
          <w:marBottom w:val="0"/>
          <w:divBdr>
            <w:top w:val="none" w:sz="0" w:space="0" w:color="auto"/>
            <w:left w:val="none" w:sz="0" w:space="0" w:color="auto"/>
            <w:bottom w:val="none" w:sz="0" w:space="0" w:color="auto"/>
            <w:right w:val="none" w:sz="0" w:space="0" w:color="auto"/>
          </w:divBdr>
        </w:div>
      </w:divsChild>
    </w:div>
    <w:div w:id="562451791">
      <w:bodyDiv w:val="1"/>
      <w:marLeft w:val="0"/>
      <w:marRight w:val="0"/>
      <w:marTop w:val="0"/>
      <w:marBottom w:val="0"/>
      <w:divBdr>
        <w:top w:val="none" w:sz="0" w:space="0" w:color="auto"/>
        <w:left w:val="none" w:sz="0" w:space="0" w:color="auto"/>
        <w:bottom w:val="none" w:sz="0" w:space="0" w:color="auto"/>
        <w:right w:val="none" w:sz="0" w:space="0" w:color="auto"/>
      </w:divBdr>
    </w:div>
    <w:div w:id="563300242">
      <w:bodyDiv w:val="1"/>
      <w:marLeft w:val="0"/>
      <w:marRight w:val="0"/>
      <w:marTop w:val="0"/>
      <w:marBottom w:val="0"/>
      <w:divBdr>
        <w:top w:val="none" w:sz="0" w:space="0" w:color="auto"/>
        <w:left w:val="none" w:sz="0" w:space="0" w:color="auto"/>
        <w:bottom w:val="none" w:sz="0" w:space="0" w:color="auto"/>
        <w:right w:val="none" w:sz="0" w:space="0" w:color="auto"/>
      </w:divBdr>
    </w:div>
    <w:div w:id="567568907">
      <w:bodyDiv w:val="1"/>
      <w:marLeft w:val="0"/>
      <w:marRight w:val="0"/>
      <w:marTop w:val="0"/>
      <w:marBottom w:val="0"/>
      <w:divBdr>
        <w:top w:val="none" w:sz="0" w:space="0" w:color="auto"/>
        <w:left w:val="none" w:sz="0" w:space="0" w:color="auto"/>
        <w:bottom w:val="none" w:sz="0" w:space="0" w:color="auto"/>
        <w:right w:val="none" w:sz="0" w:space="0" w:color="auto"/>
      </w:divBdr>
    </w:div>
    <w:div w:id="574626537">
      <w:bodyDiv w:val="1"/>
      <w:marLeft w:val="0"/>
      <w:marRight w:val="0"/>
      <w:marTop w:val="0"/>
      <w:marBottom w:val="0"/>
      <w:divBdr>
        <w:top w:val="none" w:sz="0" w:space="0" w:color="auto"/>
        <w:left w:val="none" w:sz="0" w:space="0" w:color="auto"/>
        <w:bottom w:val="none" w:sz="0" w:space="0" w:color="auto"/>
        <w:right w:val="none" w:sz="0" w:space="0" w:color="auto"/>
      </w:divBdr>
    </w:div>
    <w:div w:id="599334097">
      <w:bodyDiv w:val="1"/>
      <w:marLeft w:val="0"/>
      <w:marRight w:val="0"/>
      <w:marTop w:val="0"/>
      <w:marBottom w:val="0"/>
      <w:divBdr>
        <w:top w:val="none" w:sz="0" w:space="0" w:color="auto"/>
        <w:left w:val="none" w:sz="0" w:space="0" w:color="auto"/>
        <w:bottom w:val="none" w:sz="0" w:space="0" w:color="auto"/>
        <w:right w:val="none" w:sz="0" w:space="0" w:color="auto"/>
      </w:divBdr>
    </w:div>
    <w:div w:id="604848857">
      <w:bodyDiv w:val="1"/>
      <w:marLeft w:val="0"/>
      <w:marRight w:val="0"/>
      <w:marTop w:val="0"/>
      <w:marBottom w:val="0"/>
      <w:divBdr>
        <w:top w:val="none" w:sz="0" w:space="0" w:color="auto"/>
        <w:left w:val="none" w:sz="0" w:space="0" w:color="auto"/>
        <w:bottom w:val="none" w:sz="0" w:space="0" w:color="auto"/>
        <w:right w:val="none" w:sz="0" w:space="0" w:color="auto"/>
      </w:divBdr>
    </w:div>
    <w:div w:id="609359943">
      <w:bodyDiv w:val="1"/>
      <w:marLeft w:val="0"/>
      <w:marRight w:val="0"/>
      <w:marTop w:val="0"/>
      <w:marBottom w:val="0"/>
      <w:divBdr>
        <w:top w:val="none" w:sz="0" w:space="0" w:color="auto"/>
        <w:left w:val="none" w:sz="0" w:space="0" w:color="auto"/>
        <w:bottom w:val="none" w:sz="0" w:space="0" w:color="auto"/>
        <w:right w:val="none" w:sz="0" w:space="0" w:color="auto"/>
      </w:divBdr>
    </w:div>
    <w:div w:id="610933920">
      <w:bodyDiv w:val="1"/>
      <w:marLeft w:val="0"/>
      <w:marRight w:val="0"/>
      <w:marTop w:val="0"/>
      <w:marBottom w:val="0"/>
      <w:divBdr>
        <w:top w:val="none" w:sz="0" w:space="0" w:color="auto"/>
        <w:left w:val="none" w:sz="0" w:space="0" w:color="auto"/>
        <w:bottom w:val="none" w:sz="0" w:space="0" w:color="auto"/>
        <w:right w:val="none" w:sz="0" w:space="0" w:color="auto"/>
      </w:divBdr>
    </w:div>
    <w:div w:id="615791190">
      <w:bodyDiv w:val="1"/>
      <w:marLeft w:val="0"/>
      <w:marRight w:val="0"/>
      <w:marTop w:val="0"/>
      <w:marBottom w:val="0"/>
      <w:divBdr>
        <w:top w:val="none" w:sz="0" w:space="0" w:color="auto"/>
        <w:left w:val="none" w:sz="0" w:space="0" w:color="auto"/>
        <w:bottom w:val="none" w:sz="0" w:space="0" w:color="auto"/>
        <w:right w:val="none" w:sz="0" w:space="0" w:color="auto"/>
      </w:divBdr>
      <w:divsChild>
        <w:div w:id="1577205503">
          <w:marLeft w:val="0"/>
          <w:marRight w:val="0"/>
          <w:marTop w:val="0"/>
          <w:marBottom w:val="0"/>
          <w:divBdr>
            <w:top w:val="none" w:sz="0" w:space="0" w:color="auto"/>
            <w:left w:val="none" w:sz="0" w:space="0" w:color="auto"/>
            <w:bottom w:val="none" w:sz="0" w:space="0" w:color="auto"/>
            <w:right w:val="none" w:sz="0" w:space="0" w:color="auto"/>
          </w:divBdr>
        </w:div>
        <w:div w:id="1172374856">
          <w:marLeft w:val="0"/>
          <w:marRight w:val="0"/>
          <w:marTop w:val="0"/>
          <w:marBottom w:val="0"/>
          <w:divBdr>
            <w:top w:val="none" w:sz="0" w:space="0" w:color="auto"/>
            <w:left w:val="none" w:sz="0" w:space="0" w:color="auto"/>
            <w:bottom w:val="none" w:sz="0" w:space="0" w:color="auto"/>
            <w:right w:val="none" w:sz="0" w:space="0" w:color="auto"/>
          </w:divBdr>
        </w:div>
      </w:divsChild>
    </w:div>
    <w:div w:id="622157927">
      <w:bodyDiv w:val="1"/>
      <w:marLeft w:val="0"/>
      <w:marRight w:val="0"/>
      <w:marTop w:val="0"/>
      <w:marBottom w:val="0"/>
      <w:divBdr>
        <w:top w:val="none" w:sz="0" w:space="0" w:color="auto"/>
        <w:left w:val="none" w:sz="0" w:space="0" w:color="auto"/>
        <w:bottom w:val="none" w:sz="0" w:space="0" w:color="auto"/>
        <w:right w:val="none" w:sz="0" w:space="0" w:color="auto"/>
      </w:divBdr>
      <w:divsChild>
        <w:div w:id="1749500781">
          <w:marLeft w:val="0"/>
          <w:marRight w:val="0"/>
          <w:marTop w:val="0"/>
          <w:marBottom w:val="0"/>
          <w:divBdr>
            <w:top w:val="none" w:sz="0" w:space="0" w:color="auto"/>
            <w:left w:val="none" w:sz="0" w:space="0" w:color="auto"/>
            <w:bottom w:val="none" w:sz="0" w:space="0" w:color="auto"/>
            <w:right w:val="none" w:sz="0" w:space="0" w:color="auto"/>
          </w:divBdr>
        </w:div>
        <w:div w:id="1424103239">
          <w:marLeft w:val="0"/>
          <w:marRight w:val="0"/>
          <w:marTop w:val="0"/>
          <w:marBottom w:val="0"/>
          <w:divBdr>
            <w:top w:val="none" w:sz="0" w:space="0" w:color="auto"/>
            <w:left w:val="none" w:sz="0" w:space="0" w:color="auto"/>
            <w:bottom w:val="none" w:sz="0" w:space="0" w:color="auto"/>
            <w:right w:val="none" w:sz="0" w:space="0" w:color="auto"/>
          </w:divBdr>
        </w:div>
        <w:div w:id="443428750">
          <w:marLeft w:val="0"/>
          <w:marRight w:val="0"/>
          <w:marTop w:val="0"/>
          <w:marBottom w:val="0"/>
          <w:divBdr>
            <w:top w:val="none" w:sz="0" w:space="0" w:color="auto"/>
            <w:left w:val="none" w:sz="0" w:space="0" w:color="auto"/>
            <w:bottom w:val="none" w:sz="0" w:space="0" w:color="auto"/>
            <w:right w:val="none" w:sz="0" w:space="0" w:color="auto"/>
          </w:divBdr>
        </w:div>
        <w:div w:id="518786324">
          <w:marLeft w:val="0"/>
          <w:marRight w:val="0"/>
          <w:marTop w:val="0"/>
          <w:marBottom w:val="0"/>
          <w:divBdr>
            <w:top w:val="none" w:sz="0" w:space="0" w:color="auto"/>
            <w:left w:val="none" w:sz="0" w:space="0" w:color="auto"/>
            <w:bottom w:val="none" w:sz="0" w:space="0" w:color="auto"/>
            <w:right w:val="none" w:sz="0" w:space="0" w:color="auto"/>
          </w:divBdr>
        </w:div>
        <w:div w:id="854269927">
          <w:marLeft w:val="0"/>
          <w:marRight w:val="0"/>
          <w:marTop w:val="0"/>
          <w:marBottom w:val="0"/>
          <w:divBdr>
            <w:top w:val="none" w:sz="0" w:space="0" w:color="auto"/>
            <w:left w:val="none" w:sz="0" w:space="0" w:color="auto"/>
            <w:bottom w:val="none" w:sz="0" w:space="0" w:color="auto"/>
            <w:right w:val="none" w:sz="0" w:space="0" w:color="auto"/>
          </w:divBdr>
        </w:div>
        <w:div w:id="1717966784">
          <w:marLeft w:val="0"/>
          <w:marRight w:val="0"/>
          <w:marTop w:val="0"/>
          <w:marBottom w:val="0"/>
          <w:divBdr>
            <w:top w:val="none" w:sz="0" w:space="0" w:color="auto"/>
            <w:left w:val="none" w:sz="0" w:space="0" w:color="auto"/>
            <w:bottom w:val="none" w:sz="0" w:space="0" w:color="auto"/>
            <w:right w:val="none" w:sz="0" w:space="0" w:color="auto"/>
          </w:divBdr>
        </w:div>
      </w:divsChild>
    </w:div>
    <w:div w:id="651519214">
      <w:bodyDiv w:val="1"/>
      <w:marLeft w:val="0"/>
      <w:marRight w:val="0"/>
      <w:marTop w:val="0"/>
      <w:marBottom w:val="0"/>
      <w:divBdr>
        <w:top w:val="none" w:sz="0" w:space="0" w:color="auto"/>
        <w:left w:val="none" w:sz="0" w:space="0" w:color="auto"/>
        <w:bottom w:val="none" w:sz="0" w:space="0" w:color="auto"/>
        <w:right w:val="none" w:sz="0" w:space="0" w:color="auto"/>
      </w:divBdr>
    </w:div>
    <w:div w:id="653333644">
      <w:bodyDiv w:val="1"/>
      <w:marLeft w:val="0"/>
      <w:marRight w:val="0"/>
      <w:marTop w:val="0"/>
      <w:marBottom w:val="0"/>
      <w:divBdr>
        <w:top w:val="none" w:sz="0" w:space="0" w:color="auto"/>
        <w:left w:val="none" w:sz="0" w:space="0" w:color="auto"/>
        <w:bottom w:val="none" w:sz="0" w:space="0" w:color="auto"/>
        <w:right w:val="none" w:sz="0" w:space="0" w:color="auto"/>
      </w:divBdr>
      <w:divsChild>
        <w:div w:id="1984851338">
          <w:marLeft w:val="0"/>
          <w:marRight w:val="0"/>
          <w:marTop w:val="0"/>
          <w:marBottom w:val="0"/>
          <w:divBdr>
            <w:top w:val="none" w:sz="0" w:space="0" w:color="auto"/>
            <w:left w:val="none" w:sz="0" w:space="0" w:color="auto"/>
            <w:bottom w:val="none" w:sz="0" w:space="0" w:color="auto"/>
            <w:right w:val="none" w:sz="0" w:space="0" w:color="auto"/>
          </w:divBdr>
        </w:div>
        <w:div w:id="2109155212">
          <w:marLeft w:val="0"/>
          <w:marRight w:val="0"/>
          <w:marTop w:val="0"/>
          <w:marBottom w:val="0"/>
          <w:divBdr>
            <w:top w:val="none" w:sz="0" w:space="0" w:color="auto"/>
            <w:left w:val="none" w:sz="0" w:space="0" w:color="auto"/>
            <w:bottom w:val="none" w:sz="0" w:space="0" w:color="auto"/>
            <w:right w:val="none" w:sz="0" w:space="0" w:color="auto"/>
          </w:divBdr>
        </w:div>
      </w:divsChild>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687876185">
      <w:bodyDiv w:val="1"/>
      <w:marLeft w:val="0"/>
      <w:marRight w:val="0"/>
      <w:marTop w:val="0"/>
      <w:marBottom w:val="0"/>
      <w:divBdr>
        <w:top w:val="none" w:sz="0" w:space="0" w:color="auto"/>
        <w:left w:val="none" w:sz="0" w:space="0" w:color="auto"/>
        <w:bottom w:val="none" w:sz="0" w:space="0" w:color="auto"/>
        <w:right w:val="none" w:sz="0" w:space="0" w:color="auto"/>
      </w:divBdr>
      <w:divsChild>
        <w:div w:id="1859811960">
          <w:marLeft w:val="0"/>
          <w:marRight w:val="0"/>
          <w:marTop w:val="0"/>
          <w:marBottom w:val="0"/>
          <w:divBdr>
            <w:top w:val="none" w:sz="0" w:space="0" w:color="auto"/>
            <w:left w:val="none" w:sz="0" w:space="0" w:color="auto"/>
            <w:bottom w:val="none" w:sz="0" w:space="0" w:color="auto"/>
            <w:right w:val="none" w:sz="0" w:space="0" w:color="auto"/>
          </w:divBdr>
        </w:div>
        <w:div w:id="803735123">
          <w:marLeft w:val="0"/>
          <w:marRight w:val="0"/>
          <w:marTop w:val="0"/>
          <w:marBottom w:val="0"/>
          <w:divBdr>
            <w:top w:val="none" w:sz="0" w:space="0" w:color="auto"/>
            <w:left w:val="none" w:sz="0" w:space="0" w:color="auto"/>
            <w:bottom w:val="none" w:sz="0" w:space="0" w:color="auto"/>
            <w:right w:val="none" w:sz="0" w:space="0" w:color="auto"/>
          </w:divBdr>
        </w:div>
        <w:div w:id="693724918">
          <w:marLeft w:val="0"/>
          <w:marRight w:val="0"/>
          <w:marTop w:val="0"/>
          <w:marBottom w:val="0"/>
          <w:divBdr>
            <w:top w:val="none" w:sz="0" w:space="0" w:color="auto"/>
            <w:left w:val="none" w:sz="0" w:space="0" w:color="auto"/>
            <w:bottom w:val="none" w:sz="0" w:space="0" w:color="auto"/>
            <w:right w:val="none" w:sz="0" w:space="0" w:color="auto"/>
          </w:divBdr>
        </w:div>
        <w:div w:id="1141071180">
          <w:marLeft w:val="0"/>
          <w:marRight w:val="0"/>
          <w:marTop w:val="0"/>
          <w:marBottom w:val="0"/>
          <w:divBdr>
            <w:top w:val="none" w:sz="0" w:space="0" w:color="auto"/>
            <w:left w:val="none" w:sz="0" w:space="0" w:color="auto"/>
            <w:bottom w:val="none" w:sz="0" w:space="0" w:color="auto"/>
            <w:right w:val="none" w:sz="0" w:space="0" w:color="auto"/>
          </w:divBdr>
        </w:div>
        <w:div w:id="1665426127">
          <w:marLeft w:val="0"/>
          <w:marRight w:val="0"/>
          <w:marTop w:val="0"/>
          <w:marBottom w:val="0"/>
          <w:divBdr>
            <w:top w:val="none" w:sz="0" w:space="0" w:color="auto"/>
            <w:left w:val="none" w:sz="0" w:space="0" w:color="auto"/>
            <w:bottom w:val="none" w:sz="0" w:space="0" w:color="auto"/>
            <w:right w:val="none" w:sz="0" w:space="0" w:color="auto"/>
          </w:divBdr>
        </w:div>
        <w:div w:id="951741762">
          <w:marLeft w:val="0"/>
          <w:marRight w:val="0"/>
          <w:marTop w:val="0"/>
          <w:marBottom w:val="0"/>
          <w:divBdr>
            <w:top w:val="none" w:sz="0" w:space="0" w:color="auto"/>
            <w:left w:val="none" w:sz="0" w:space="0" w:color="auto"/>
            <w:bottom w:val="none" w:sz="0" w:space="0" w:color="auto"/>
            <w:right w:val="none" w:sz="0" w:space="0" w:color="auto"/>
          </w:divBdr>
        </w:div>
        <w:div w:id="1576089119">
          <w:marLeft w:val="0"/>
          <w:marRight w:val="0"/>
          <w:marTop w:val="0"/>
          <w:marBottom w:val="0"/>
          <w:divBdr>
            <w:top w:val="none" w:sz="0" w:space="0" w:color="auto"/>
            <w:left w:val="none" w:sz="0" w:space="0" w:color="auto"/>
            <w:bottom w:val="none" w:sz="0" w:space="0" w:color="auto"/>
            <w:right w:val="none" w:sz="0" w:space="0" w:color="auto"/>
          </w:divBdr>
        </w:div>
        <w:div w:id="687491860">
          <w:marLeft w:val="0"/>
          <w:marRight w:val="0"/>
          <w:marTop w:val="0"/>
          <w:marBottom w:val="0"/>
          <w:divBdr>
            <w:top w:val="none" w:sz="0" w:space="0" w:color="auto"/>
            <w:left w:val="none" w:sz="0" w:space="0" w:color="auto"/>
            <w:bottom w:val="none" w:sz="0" w:space="0" w:color="auto"/>
            <w:right w:val="none" w:sz="0" w:space="0" w:color="auto"/>
          </w:divBdr>
        </w:div>
        <w:div w:id="1285191323">
          <w:marLeft w:val="0"/>
          <w:marRight w:val="0"/>
          <w:marTop w:val="0"/>
          <w:marBottom w:val="0"/>
          <w:divBdr>
            <w:top w:val="none" w:sz="0" w:space="0" w:color="auto"/>
            <w:left w:val="none" w:sz="0" w:space="0" w:color="auto"/>
            <w:bottom w:val="none" w:sz="0" w:space="0" w:color="auto"/>
            <w:right w:val="none" w:sz="0" w:space="0" w:color="auto"/>
          </w:divBdr>
        </w:div>
        <w:div w:id="2102288330">
          <w:marLeft w:val="0"/>
          <w:marRight w:val="0"/>
          <w:marTop w:val="0"/>
          <w:marBottom w:val="0"/>
          <w:divBdr>
            <w:top w:val="none" w:sz="0" w:space="0" w:color="auto"/>
            <w:left w:val="none" w:sz="0" w:space="0" w:color="auto"/>
            <w:bottom w:val="none" w:sz="0" w:space="0" w:color="auto"/>
            <w:right w:val="none" w:sz="0" w:space="0" w:color="auto"/>
          </w:divBdr>
        </w:div>
        <w:div w:id="1310793515">
          <w:marLeft w:val="0"/>
          <w:marRight w:val="0"/>
          <w:marTop w:val="0"/>
          <w:marBottom w:val="0"/>
          <w:divBdr>
            <w:top w:val="none" w:sz="0" w:space="0" w:color="auto"/>
            <w:left w:val="none" w:sz="0" w:space="0" w:color="auto"/>
            <w:bottom w:val="none" w:sz="0" w:space="0" w:color="auto"/>
            <w:right w:val="none" w:sz="0" w:space="0" w:color="auto"/>
          </w:divBdr>
        </w:div>
        <w:div w:id="187178670">
          <w:marLeft w:val="0"/>
          <w:marRight w:val="0"/>
          <w:marTop w:val="0"/>
          <w:marBottom w:val="0"/>
          <w:divBdr>
            <w:top w:val="none" w:sz="0" w:space="0" w:color="auto"/>
            <w:left w:val="none" w:sz="0" w:space="0" w:color="auto"/>
            <w:bottom w:val="none" w:sz="0" w:space="0" w:color="auto"/>
            <w:right w:val="none" w:sz="0" w:space="0" w:color="auto"/>
          </w:divBdr>
        </w:div>
        <w:div w:id="1312323507">
          <w:marLeft w:val="0"/>
          <w:marRight w:val="0"/>
          <w:marTop w:val="0"/>
          <w:marBottom w:val="0"/>
          <w:divBdr>
            <w:top w:val="none" w:sz="0" w:space="0" w:color="auto"/>
            <w:left w:val="none" w:sz="0" w:space="0" w:color="auto"/>
            <w:bottom w:val="none" w:sz="0" w:space="0" w:color="auto"/>
            <w:right w:val="none" w:sz="0" w:space="0" w:color="auto"/>
          </w:divBdr>
        </w:div>
      </w:divsChild>
    </w:div>
    <w:div w:id="700672270">
      <w:bodyDiv w:val="1"/>
      <w:marLeft w:val="0"/>
      <w:marRight w:val="0"/>
      <w:marTop w:val="0"/>
      <w:marBottom w:val="0"/>
      <w:divBdr>
        <w:top w:val="none" w:sz="0" w:space="0" w:color="auto"/>
        <w:left w:val="none" w:sz="0" w:space="0" w:color="auto"/>
        <w:bottom w:val="none" w:sz="0" w:space="0" w:color="auto"/>
        <w:right w:val="none" w:sz="0" w:space="0" w:color="auto"/>
      </w:divBdr>
      <w:divsChild>
        <w:div w:id="231357954">
          <w:marLeft w:val="0"/>
          <w:marRight w:val="0"/>
          <w:marTop w:val="0"/>
          <w:marBottom w:val="0"/>
          <w:divBdr>
            <w:top w:val="none" w:sz="0" w:space="0" w:color="auto"/>
            <w:left w:val="none" w:sz="0" w:space="0" w:color="auto"/>
            <w:bottom w:val="none" w:sz="0" w:space="0" w:color="auto"/>
            <w:right w:val="none" w:sz="0" w:space="0" w:color="auto"/>
          </w:divBdr>
        </w:div>
        <w:div w:id="1062871160">
          <w:marLeft w:val="0"/>
          <w:marRight w:val="0"/>
          <w:marTop w:val="0"/>
          <w:marBottom w:val="0"/>
          <w:divBdr>
            <w:top w:val="none" w:sz="0" w:space="0" w:color="auto"/>
            <w:left w:val="none" w:sz="0" w:space="0" w:color="auto"/>
            <w:bottom w:val="none" w:sz="0" w:space="0" w:color="auto"/>
            <w:right w:val="none" w:sz="0" w:space="0" w:color="auto"/>
          </w:divBdr>
        </w:div>
      </w:divsChild>
    </w:div>
    <w:div w:id="704401673">
      <w:bodyDiv w:val="1"/>
      <w:marLeft w:val="0"/>
      <w:marRight w:val="0"/>
      <w:marTop w:val="0"/>
      <w:marBottom w:val="0"/>
      <w:divBdr>
        <w:top w:val="none" w:sz="0" w:space="0" w:color="auto"/>
        <w:left w:val="none" w:sz="0" w:space="0" w:color="auto"/>
        <w:bottom w:val="none" w:sz="0" w:space="0" w:color="auto"/>
        <w:right w:val="none" w:sz="0" w:space="0" w:color="auto"/>
      </w:divBdr>
      <w:divsChild>
        <w:div w:id="1061903997">
          <w:marLeft w:val="0"/>
          <w:marRight w:val="0"/>
          <w:marTop w:val="0"/>
          <w:marBottom w:val="0"/>
          <w:divBdr>
            <w:top w:val="none" w:sz="0" w:space="0" w:color="auto"/>
            <w:left w:val="none" w:sz="0" w:space="0" w:color="auto"/>
            <w:bottom w:val="none" w:sz="0" w:space="0" w:color="auto"/>
            <w:right w:val="none" w:sz="0" w:space="0" w:color="auto"/>
          </w:divBdr>
        </w:div>
        <w:div w:id="574583944">
          <w:marLeft w:val="0"/>
          <w:marRight w:val="0"/>
          <w:marTop w:val="0"/>
          <w:marBottom w:val="0"/>
          <w:divBdr>
            <w:top w:val="none" w:sz="0" w:space="0" w:color="auto"/>
            <w:left w:val="none" w:sz="0" w:space="0" w:color="auto"/>
            <w:bottom w:val="none" w:sz="0" w:space="0" w:color="auto"/>
            <w:right w:val="none" w:sz="0" w:space="0" w:color="auto"/>
          </w:divBdr>
        </w:div>
        <w:div w:id="127012131">
          <w:marLeft w:val="0"/>
          <w:marRight w:val="0"/>
          <w:marTop w:val="0"/>
          <w:marBottom w:val="0"/>
          <w:divBdr>
            <w:top w:val="none" w:sz="0" w:space="0" w:color="auto"/>
            <w:left w:val="none" w:sz="0" w:space="0" w:color="auto"/>
            <w:bottom w:val="none" w:sz="0" w:space="0" w:color="auto"/>
            <w:right w:val="none" w:sz="0" w:space="0" w:color="auto"/>
          </w:divBdr>
        </w:div>
        <w:div w:id="788083560">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15741852">
      <w:bodyDiv w:val="1"/>
      <w:marLeft w:val="0"/>
      <w:marRight w:val="0"/>
      <w:marTop w:val="0"/>
      <w:marBottom w:val="0"/>
      <w:divBdr>
        <w:top w:val="none" w:sz="0" w:space="0" w:color="auto"/>
        <w:left w:val="none" w:sz="0" w:space="0" w:color="auto"/>
        <w:bottom w:val="none" w:sz="0" w:space="0" w:color="auto"/>
        <w:right w:val="none" w:sz="0" w:space="0" w:color="auto"/>
      </w:divBdr>
    </w:div>
    <w:div w:id="755596354">
      <w:bodyDiv w:val="1"/>
      <w:marLeft w:val="0"/>
      <w:marRight w:val="0"/>
      <w:marTop w:val="0"/>
      <w:marBottom w:val="0"/>
      <w:divBdr>
        <w:top w:val="none" w:sz="0" w:space="0" w:color="auto"/>
        <w:left w:val="none" w:sz="0" w:space="0" w:color="auto"/>
        <w:bottom w:val="none" w:sz="0" w:space="0" w:color="auto"/>
        <w:right w:val="none" w:sz="0" w:space="0" w:color="auto"/>
      </w:divBdr>
    </w:div>
    <w:div w:id="758796057">
      <w:bodyDiv w:val="1"/>
      <w:marLeft w:val="0"/>
      <w:marRight w:val="0"/>
      <w:marTop w:val="0"/>
      <w:marBottom w:val="0"/>
      <w:divBdr>
        <w:top w:val="none" w:sz="0" w:space="0" w:color="auto"/>
        <w:left w:val="none" w:sz="0" w:space="0" w:color="auto"/>
        <w:bottom w:val="none" w:sz="0" w:space="0" w:color="auto"/>
        <w:right w:val="none" w:sz="0" w:space="0" w:color="auto"/>
      </w:divBdr>
      <w:divsChild>
        <w:div w:id="1478378137">
          <w:marLeft w:val="0"/>
          <w:marRight w:val="0"/>
          <w:marTop w:val="0"/>
          <w:marBottom w:val="0"/>
          <w:divBdr>
            <w:top w:val="none" w:sz="0" w:space="0" w:color="auto"/>
            <w:left w:val="none" w:sz="0" w:space="0" w:color="auto"/>
            <w:bottom w:val="none" w:sz="0" w:space="0" w:color="auto"/>
            <w:right w:val="none" w:sz="0" w:space="0" w:color="auto"/>
          </w:divBdr>
        </w:div>
        <w:div w:id="421611483">
          <w:marLeft w:val="0"/>
          <w:marRight w:val="0"/>
          <w:marTop w:val="0"/>
          <w:marBottom w:val="0"/>
          <w:divBdr>
            <w:top w:val="none" w:sz="0" w:space="0" w:color="auto"/>
            <w:left w:val="none" w:sz="0" w:space="0" w:color="auto"/>
            <w:bottom w:val="none" w:sz="0" w:space="0" w:color="auto"/>
            <w:right w:val="none" w:sz="0" w:space="0" w:color="auto"/>
          </w:divBdr>
        </w:div>
      </w:divsChild>
    </w:div>
    <w:div w:id="766535494">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76874831">
      <w:bodyDiv w:val="1"/>
      <w:marLeft w:val="0"/>
      <w:marRight w:val="0"/>
      <w:marTop w:val="0"/>
      <w:marBottom w:val="0"/>
      <w:divBdr>
        <w:top w:val="none" w:sz="0" w:space="0" w:color="auto"/>
        <w:left w:val="none" w:sz="0" w:space="0" w:color="auto"/>
        <w:bottom w:val="none" w:sz="0" w:space="0" w:color="auto"/>
        <w:right w:val="none" w:sz="0" w:space="0" w:color="auto"/>
      </w:divBdr>
      <w:divsChild>
        <w:div w:id="1114324419">
          <w:marLeft w:val="0"/>
          <w:marRight w:val="0"/>
          <w:marTop w:val="0"/>
          <w:marBottom w:val="0"/>
          <w:divBdr>
            <w:top w:val="none" w:sz="0" w:space="0" w:color="auto"/>
            <w:left w:val="none" w:sz="0" w:space="0" w:color="auto"/>
            <w:bottom w:val="none" w:sz="0" w:space="0" w:color="auto"/>
            <w:right w:val="none" w:sz="0" w:space="0" w:color="auto"/>
          </w:divBdr>
        </w:div>
        <w:div w:id="1777604042">
          <w:marLeft w:val="0"/>
          <w:marRight w:val="0"/>
          <w:marTop w:val="0"/>
          <w:marBottom w:val="0"/>
          <w:divBdr>
            <w:top w:val="none" w:sz="0" w:space="0" w:color="auto"/>
            <w:left w:val="none" w:sz="0" w:space="0" w:color="auto"/>
            <w:bottom w:val="none" w:sz="0" w:space="0" w:color="auto"/>
            <w:right w:val="none" w:sz="0" w:space="0" w:color="auto"/>
          </w:divBdr>
        </w:div>
        <w:div w:id="959533704">
          <w:marLeft w:val="0"/>
          <w:marRight w:val="0"/>
          <w:marTop w:val="0"/>
          <w:marBottom w:val="0"/>
          <w:divBdr>
            <w:top w:val="none" w:sz="0" w:space="0" w:color="auto"/>
            <w:left w:val="none" w:sz="0" w:space="0" w:color="auto"/>
            <w:bottom w:val="none" w:sz="0" w:space="0" w:color="auto"/>
            <w:right w:val="none" w:sz="0" w:space="0" w:color="auto"/>
          </w:divBdr>
        </w:div>
        <w:div w:id="1200783267">
          <w:marLeft w:val="0"/>
          <w:marRight w:val="0"/>
          <w:marTop w:val="0"/>
          <w:marBottom w:val="0"/>
          <w:divBdr>
            <w:top w:val="none" w:sz="0" w:space="0" w:color="auto"/>
            <w:left w:val="none" w:sz="0" w:space="0" w:color="auto"/>
            <w:bottom w:val="none" w:sz="0" w:space="0" w:color="auto"/>
            <w:right w:val="none" w:sz="0" w:space="0" w:color="auto"/>
          </w:divBdr>
        </w:div>
      </w:divsChild>
    </w:div>
    <w:div w:id="792795939">
      <w:bodyDiv w:val="1"/>
      <w:marLeft w:val="0"/>
      <w:marRight w:val="0"/>
      <w:marTop w:val="0"/>
      <w:marBottom w:val="0"/>
      <w:divBdr>
        <w:top w:val="none" w:sz="0" w:space="0" w:color="auto"/>
        <w:left w:val="none" w:sz="0" w:space="0" w:color="auto"/>
        <w:bottom w:val="none" w:sz="0" w:space="0" w:color="auto"/>
        <w:right w:val="none" w:sz="0" w:space="0" w:color="auto"/>
      </w:divBdr>
    </w:div>
    <w:div w:id="823476387">
      <w:bodyDiv w:val="1"/>
      <w:marLeft w:val="0"/>
      <w:marRight w:val="0"/>
      <w:marTop w:val="0"/>
      <w:marBottom w:val="0"/>
      <w:divBdr>
        <w:top w:val="none" w:sz="0" w:space="0" w:color="auto"/>
        <w:left w:val="none" w:sz="0" w:space="0" w:color="auto"/>
        <w:bottom w:val="none" w:sz="0" w:space="0" w:color="auto"/>
        <w:right w:val="none" w:sz="0" w:space="0" w:color="auto"/>
      </w:divBdr>
    </w:div>
    <w:div w:id="826626065">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50145035">
      <w:bodyDiv w:val="1"/>
      <w:marLeft w:val="0"/>
      <w:marRight w:val="0"/>
      <w:marTop w:val="0"/>
      <w:marBottom w:val="0"/>
      <w:divBdr>
        <w:top w:val="none" w:sz="0" w:space="0" w:color="auto"/>
        <w:left w:val="none" w:sz="0" w:space="0" w:color="auto"/>
        <w:bottom w:val="none" w:sz="0" w:space="0" w:color="auto"/>
        <w:right w:val="none" w:sz="0" w:space="0" w:color="auto"/>
      </w:divBdr>
      <w:divsChild>
        <w:div w:id="341902431">
          <w:marLeft w:val="0"/>
          <w:marRight w:val="0"/>
          <w:marTop w:val="0"/>
          <w:marBottom w:val="0"/>
          <w:divBdr>
            <w:top w:val="none" w:sz="0" w:space="0" w:color="auto"/>
            <w:left w:val="none" w:sz="0" w:space="0" w:color="auto"/>
            <w:bottom w:val="none" w:sz="0" w:space="0" w:color="auto"/>
            <w:right w:val="none" w:sz="0" w:space="0" w:color="auto"/>
          </w:divBdr>
        </w:div>
        <w:div w:id="1464732848">
          <w:marLeft w:val="0"/>
          <w:marRight w:val="0"/>
          <w:marTop w:val="0"/>
          <w:marBottom w:val="0"/>
          <w:divBdr>
            <w:top w:val="none" w:sz="0" w:space="0" w:color="auto"/>
            <w:left w:val="none" w:sz="0" w:space="0" w:color="auto"/>
            <w:bottom w:val="none" w:sz="0" w:space="0" w:color="auto"/>
            <w:right w:val="none" w:sz="0" w:space="0" w:color="auto"/>
          </w:divBdr>
        </w:div>
        <w:div w:id="764377182">
          <w:marLeft w:val="0"/>
          <w:marRight w:val="0"/>
          <w:marTop w:val="0"/>
          <w:marBottom w:val="0"/>
          <w:divBdr>
            <w:top w:val="none" w:sz="0" w:space="0" w:color="auto"/>
            <w:left w:val="none" w:sz="0" w:space="0" w:color="auto"/>
            <w:bottom w:val="none" w:sz="0" w:space="0" w:color="auto"/>
            <w:right w:val="none" w:sz="0" w:space="0" w:color="auto"/>
          </w:divBdr>
        </w:div>
        <w:div w:id="406341013">
          <w:marLeft w:val="0"/>
          <w:marRight w:val="0"/>
          <w:marTop w:val="0"/>
          <w:marBottom w:val="0"/>
          <w:divBdr>
            <w:top w:val="none" w:sz="0" w:space="0" w:color="auto"/>
            <w:left w:val="none" w:sz="0" w:space="0" w:color="auto"/>
            <w:bottom w:val="none" w:sz="0" w:space="0" w:color="auto"/>
            <w:right w:val="none" w:sz="0" w:space="0" w:color="auto"/>
          </w:divBdr>
        </w:div>
        <w:div w:id="442723753">
          <w:marLeft w:val="0"/>
          <w:marRight w:val="0"/>
          <w:marTop w:val="0"/>
          <w:marBottom w:val="0"/>
          <w:divBdr>
            <w:top w:val="none" w:sz="0" w:space="0" w:color="auto"/>
            <w:left w:val="none" w:sz="0" w:space="0" w:color="auto"/>
            <w:bottom w:val="none" w:sz="0" w:space="0" w:color="auto"/>
            <w:right w:val="none" w:sz="0" w:space="0" w:color="auto"/>
          </w:divBdr>
        </w:div>
        <w:div w:id="1126696188">
          <w:marLeft w:val="0"/>
          <w:marRight w:val="0"/>
          <w:marTop w:val="0"/>
          <w:marBottom w:val="0"/>
          <w:divBdr>
            <w:top w:val="none" w:sz="0" w:space="0" w:color="auto"/>
            <w:left w:val="none" w:sz="0" w:space="0" w:color="auto"/>
            <w:bottom w:val="none" w:sz="0" w:space="0" w:color="auto"/>
            <w:right w:val="none" w:sz="0" w:space="0" w:color="auto"/>
          </w:divBdr>
        </w:div>
      </w:divsChild>
    </w:div>
    <w:div w:id="879435601">
      <w:bodyDiv w:val="1"/>
      <w:marLeft w:val="0"/>
      <w:marRight w:val="0"/>
      <w:marTop w:val="0"/>
      <w:marBottom w:val="0"/>
      <w:divBdr>
        <w:top w:val="none" w:sz="0" w:space="0" w:color="auto"/>
        <w:left w:val="none" w:sz="0" w:space="0" w:color="auto"/>
        <w:bottom w:val="none" w:sz="0" w:space="0" w:color="auto"/>
        <w:right w:val="none" w:sz="0" w:space="0" w:color="auto"/>
      </w:divBdr>
      <w:divsChild>
        <w:div w:id="13700046">
          <w:marLeft w:val="0"/>
          <w:marRight w:val="0"/>
          <w:marTop w:val="0"/>
          <w:marBottom w:val="0"/>
          <w:divBdr>
            <w:top w:val="none" w:sz="0" w:space="0" w:color="auto"/>
            <w:left w:val="none" w:sz="0" w:space="0" w:color="auto"/>
            <w:bottom w:val="none" w:sz="0" w:space="0" w:color="auto"/>
            <w:right w:val="none" w:sz="0" w:space="0" w:color="auto"/>
          </w:divBdr>
        </w:div>
        <w:div w:id="735132612">
          <w:marLeft w:val="0"/>
          <w:marRight w:val="0"/>
          <w:marTop w:val="0"/>
          <w:marBottom w:val="0"/>
          <w:divBdr>
            <w:top w:val="none" w:sz="0" w:space="0" w:color="auto"/>
            <w:left w:val="none" w:sz="0" w:space="0" w:color="auto"/>
            <w:bottom w:val="none" w:sz="0" w:space="0" w:color="auto"/>
            <w:right w:val="none" w:sz="0" w:space="0" w:color="auto"/>
          </w:divBdr>
        </w:div>
        <w:div w:id="616720570">
          <w:marLeft w:val="0"/>
          <w:marRight w:val="0"/>
          <w:marTop w:val="0"/>
          <w:marBottom w:val="0"/>
          <w:divBdr>
            <w:top w:val="none" w:sz="0" w:space="0" w:color="auto"/>
            <w:left w:val="none" w:sz="0" w:space="0" w:color="auto"/>
            <w:bottom w:val="none" w:sz="0" w:space="0" w:color="auto"/>
            <w:right w:val="none" w:sz="0" w:space="0" w:color="auto"/>
          </w:divBdr>
        </w:div>
        <w:div w:id="571894146">
          <w:marLeft w:val="0"/>
          <w:marRight w:val="0"/>
          <w:marTop w:val="0"/>
          <w:marBottom w:val="0"/>
          <w:divBdr>
            <w:top w:val="none" w:sz="0" w:space="0" w:color="auto"/>
            <w:left w:val="none" w:sz="0" w:space="0" w:color="auto"/>
            <w:bottom w:val="none" w:sz="0" w:space="0" w:color="auto"/>
            <w:right w:val="none" w:sz="0" w:space="0" w:color="auto"/>
          </w:divBdr>
        </w:div>
        <w:div w:id="1247808778">
          <w:marLeft w:val="0"/>
          <w:marRight w:val="0"/>
          <w:marTop w:val="0"/>
          <w:marBottom w:val="0"/>
          <w:divBdr>
            <w:top w:val="none" w:sz="0" w:space="0" w:color="auto"/>
            <w:left w:val="none" w:sz="0" w:space="0" w:color="auto"/>
            <w:bottom w:val="none" w:sz="0" w:space="0" w:color="auto"/>
            <w:right w:val="none" w:sz="0" w:space="0" w:color="auto"/>
          </w:divBdr>
        </w:div>
        <w:div w:id="1134107034">
          <w:marLeft w:val="0"/>
          <w:marRight w:val="0"/>
          <w:marTop w:val="0"/>
          <w:marBottom w:val="0"/>
          <w:divBdr>
            <w:top w:val="none" w:sz="0" w:space="0" w:color="auto"/>
            <w:left w:val="none" w:sz="0" w:space="0" w:color="auto"/>
            <w:bottom w:val="none" w:sz="0" w:space="0" w:color="auto"/>
            <w:right w:val="none" w:sz="0" w:space="0" w:color="auto"/>
          </w:divBdr>
        </w:div>
        <w:div w:id="1270117143">
          <w:marLeft w:val="0"/>
          <w:marRight w:val="0"/>
          <w:marTop w:val="0"/>
          <w:marBottom w:val="0"/>
          <w:divBdr>
            <w:top w:val="none" w:sz="0" w:space="0" w:color="auto"/>
            <w:left w:val="none" w:sz="0" w:space="0" w:color="auto"/>
            <w:bottom w:val="none" w:sz="0" w:space="0" w:color="auto"/>
            <w:right w:val="none" w:sz="0" w:space="0" w:color="auto"/>
          </w:divBdr>
        </w:div>
        <w:div w:id="345135453">
          <w:marLeft w:val="0"/>
          <w:marRight w:val="0"/>
          <w:marTop w:val="0"/>
          <w:marBottom w:val="0"/>
          <w:divBdr>
            <w:top w:val="none" w:sz="0" w:space="0" w:color="auto"/>
            <w:left w:val="none" w:sz="0" w:space="0" w:color="auto"/>
            <w:bottom w:val="none" w:sz="0" w:space="0" w:color="auto"/>
            <w:right w:val="none" w:sz="0" w:space="0" w:color="auto"/>
          </w:divBdr>
        </w:div>
        <w:div w:id="1273317662">
          <w:marLeft w:val="0"/>
          <w:marRight w:val="0"/>
          <w:marTop w:val="0"/>
          <w:marBottom w:val="0"/>
          <w:divBdr>
            <w:top w:val="none" w:sz="0" w:space="0" w:color="auto"/>
            <w:left w:val="none" w:sz="0" w:space="0" w:color="auto"/>
            <w:bottom w:val="none" w:sz="0" w:space="0" w:color="auto"/>
            <w:right w:val="none" w:sz="0" w:space="0" w:color="auto"/>
          </w:divBdr>
        </w:div>
        <w:div w:id="1130976038">
          <w:marLeft w:val="0"/>
          <w:marRight w:val="0"/>
          <w:marTop w:val="0"/>
          <w:marBottom w:val="0"/>
          <w:divBdr>
            <w:top w:val="none" w:sz="0" w:space="0" w:color="auto"/>
            <w:left w:val="none" w:sz="0" w:space="0" w:color="auto"/>
            <w:bottom w:val="none" w:sz="0" w:space="0" w:color="auto"/>
            <w:right w:val="none" w:sz="0" w:space="0" w:color="auto"/>
          </w:divBdr>
        </w:div>
        <w:div w:id="115176988">
          <w:marLeft w:val="0"/>
          <w:marRight w:val="0"/>
          <w:marTop w:val="0"/>
          <w:marBottom w:val="0"/>
          <w:divBdr>
            <w:top w:val="none" w:sz="0" w:space="0" w:color="auto"/>
            <w:left w:val="none" w:sz="0" w:space="0" w:color="auto"/>
            <w:bottom w:val="none" w:sz="0" w:space="0" w:color="auto"/>
            <w:right w:val="none" w:sz="0" w:space="0" w:color="auto"/>
          </w:divBdr>
        </w:div>
      </w:divsChild>
    </w:div>
    <w:div w:id="882789325">
      <w:bodyDiv w:val="1"/>
      <w:marLeft w:val="0"/>
      <w:marRight w:val="0"/>
      <w:marTop w:val="0"/>
      <w:marBottom w:val="0"/>
      <w:divBdr>
        <w:top w:val="none" w:sz="0" w:space="0" w:color="auto"/>
        <w:left w:val="none" w:sz="0" w:space="0" w:color="auto"/>
        <w:bottom w:val="none" w:sz="0" w:space="0" w:color="auto"/>
        <w:right w:val="none" w:sz="0" w:space="0" w:color="auto"/>
      </w:divBdr>
      <w:divsChild>
        <w:div w:id="863636430">
          <w:marLeft w:val="0"/>
          <w:marRight w:val="0"/>
          <w:marTop w:val="0"/>
          <w:marBottom w:val="0"/>
          <w:divBdr>
            <w:top w:val="none" w:sz="0" w:space="0" w:color="auto"/>
            <w:left w:val="none" w:sz="0" w:space="0" w:color="auto"/>
            <w:bottom w:val="none" w:sz="0" w:space="0" w:color="auto"/>
            <w:right w:val="none" w:sz="0" w:space="0" w:color="auto"/>
          </w:divBdr>
        </w:div>
        <w:div w:id="1673218234">
          <w:marLeft w:val="0"/>
          <w:marRight w:val="0"/>
          <w:marTop w:val="0"/>
          <w:marBottom w:val="0"/>
          <w:divBdr>
            <w:top w:val="none" w:sz="0" w:space="0" w:color="auto"/>
            <w:left w:val="none" w:sz="0" w:space="0" w:color="auto"/>
            <w:bottom w:val="none" w:sz="0" w:space="0" w:color="auto"/>
            <w:right w:val="none" w:sz="0" w:space="0" w:color="auto"/>
          </w:divBdr>
        </w:div>
        <w:div w:id="925458463">
          <w:marLeft w:val="0"/>
          <w:marRight w:val="0"/>
          <w:marTop w:val="0"/>
          <w:marBottom w:val="0"/>
          <w:divBdr>
            <w:top w:val="none" w:sz="0" w:space="0" w:color="auto"/>
            <w:left w:val="none" w:sz="0" w:space="0" w:color="auto"/>
            <w:bottom w:val="none" w:sz="0" w:space="0" w:color="auto"/>
            <w:right w:val="none" w:sz="0" w:space="0" w:color="auto"/>
          </w:divBdr>
        </w:div>
        <w:div w:id="1155026035">
          <w:marLeft w:val="0"/>
          <w:marRight w:val="0"/>
          <w:marTop w:val="0"/>
          <w:marBottom w:val="0"/>
          <w:divBdr>
            <w:top w:val="none" w:sz="0" w:space="0" w:color="auto"/>
            <w:left w:val="none" w:sz="0" w:space="0" w:color="auto"/>
            <w:bottom w:val="none" w:sz="0" w:space="0" w:color="auto"/>
            <w:right w:val="none" w:sz="0" w:space="0" w:color="auto"/>
          </w:divBdr>
        </w:div>
        <w:div w:id="127164963">
          <w:marLeft w:val="0"/>
          <w:marRight w:val="0"/>
          <w:marTop w:val="0"/>
          <w:marBottom w:val="0"/>
          <w:divBdr>
            <w:top w:val="none" w:sz="0" w:space="0" w:color="auto"/>
            <w:left w:val="none" w:sz="0" w:space="0" w:color="auto"/>
            <w:bottom w:val="none" w:sz="0" w:space="0" w:color="auto"/>
            <w:right w:val="none" w:sz="0" w:space="0" w:color="auto"/>
          </w:divBdr>
        </w:div>
        <w:div w:id="1239244594">
          <w:marLeft w:val="0"/>
          <w:marRight w:val="0"/>
          <w:marTop w:val="0"/>
          <w:marBottom w:val="0"/>
          <w:divBdr>
            <w:top w:val="none" w:sz="0" w:space="0" w:color="auto"/>
            <w:left w:val="none" w:sz="0" w:space="0" w:color="auto"/>
            <w:bottom w:val="none" w:sz="0" w:space="0" w:color="auto"/>
            <w:right w:val="none" w:sz="0" w:space="0" w:color="auto"/>
          </w:divBdr>
        </w:div>
      </w:divsChild>
    </w:div>
    <w:div w:id="886262367">
      <w:bodyDiv w:val="1"/>
      <w:marLeft w:val="0"/>
      <w:marRight w:val="0"/>
      <w:marTop w:val="0"/>
      <w:marBottom w:val="0"/>
      <w:divBdr>
        <w:top w:val="none" w:sz="0" w:space="0" w:color="auto"/>
        <w:left w:val="none" w:sz="0" w:space="0" w:color="auto"/>
        <w:bottom w:val="none" w:sz="0" w:space="0" w:color="auto"/>
        <w:right w:val="none" w:sz="0" w:space="0" w:color="auto"/>
      </w:divBdr>
      <w:divsChild>
        <w:div w:id="1733963936">
          <w:marLeft w:val="0"/>
          <w:marRight w:val="0"/>
          <w:marTop w:val="0"/>
          <w:marBottom w:val="0"/>
          <w:divBdr>
            <w:top w:val="none" w:sz="0" w:space="0" w:color="auto"/>
            <w:left w:val="none" w:sz="0" w:space="0" w:color="auto"/>
            <w:bottom w:val="none" w:sz="0" w:space="0" w:color="auto"/>
            <w:right w:val="none" w:sz="0" w:space="0" w:color="auto"/>
          </w:divBdr>
        </w:div>
        <w:div w:id="35349299">
          <w:marLeft w:val="0"/>
          <w:marRight w:val="0"/>
          <w:marTop w:val="0"/>
          <w:marBottom w:val="0"/>
          <w:divBdr>
            <w:top w:val="none" w:sz="0" w:space="0" w:color="auto"/>
            <w:left w:val="none" w:sz="0" w:space="0" w:color="auto"/>
            <w:bottom w:val="none" w:sz="0" w:space="0" w:color="auto"/>
            <w:right w:val="none" w:sz="0" w:space="0" w:color="auto"/>
          </w:divBdr>
        </w:div>
        <w:div w:id="264651823">
          <w:marLeft w:val="0"/>
          <w:marRight w:val="0"/>
          <w:marTop w:val="0"/>
          <w:marBottom w:val="0"/>
          <w:divBdr>
            <w:top w:val="none" w:sz="0" w:space="0" w:color="auto"/>
            <w:left w:val="none" w:sz="0" w:space="0" w:color="auto"/>
            <w:bottom w:val="none" w:sz="0" w:space="0" w:color="auto"/>
            <w:right w:val="none" w:sz="0" w:space="0" w:color="auto"/>
          </w:divBdr>
        </w:div>
        <w:div w:id="1293559186">
          <w:marLeft w:val="0"/>
          <w:marRight w:val="0"/>
          <w:marTop w:val="0"/>
          <w:marBottom w:val="0"/>
          <w:divBdr>
            <w:top w:val="none" w:sz="0" w:space="0" w:color="auto"/>
            <w:left w:val="none" w:sz="0" w:space="0" w:color="auto"/>
            <w:bottom w:val="none" w:sz="0" w:space="0" w:color="auto"/>
            <w:right w:val="none" w:sz="0" w:space="0" w:color="auto"/>
          </w:divBdr>
        </w:div>
        <w:div w:id="1813015798">
          <w:marLeft w:val="0"/>
          <w:marRight w:val="0"/>
          <w:marTop w:val="0"/>
          <w:marBottom w:val="0"/>
          <w:divBdr>
            <w:top w:val="none" w:sz="0" w:space="0" w:color="auto"/>
            <w:left w:val="none" w:sz="0" w:space="0" w:color="auto"/>
            <w:bottom w:val="none" w:sz="0" w:space="0" w:color="auto"/>
            <w:right w:val="none" w:sz="0" w:space="0" w:color="auto"/>
          </w:divBdr>
        </w:div>
      </w:divsChild>
    </w:div>
    <w:div w:id="886646473">
      <w:bodyDiv w:val="1"/>
      <w:marLeft w:val="0"/>
      <w:marRight w:val="0"/>
      <w:marTop w:val="0"/>
      <w:marBottom w:val="0"/>
      <w:divBdr>
        <w:top w:val="none" w:sz="0" w:space="0" w:color="auto"/>
        <w:left w:val="none" w:sz="0" w:space="0" w:color="auto"/>
        <w:bottom w:val="none" w:sz="0" w:space="0" w:color="auto"/>
        <w:right w:val="none" w:sz="0" w:space="0" w:color="auto"/>
      </w:divBdr>
      <w:divsChild>
        <w:div w:id="1857115603">
          <w:marLeft w:val="0"/>
          <w:marRight w:val="0"/>
          <w:marTop w:val="0"/>
          <w:marBottom w:val="0"/>
          <w:divBdr>
            <w:top w:val="none" w:sz="0" w:space="0" w:color="auto"/>
            <w:left w:val="none" w:sz="0" w:space="0" w:color="auto"/>
            <w:bottom w:val="none" w:sz="0" w:space="0" w:color="auto"/>
            <w:right w:val="none" w:sz="0" w:space="0" w:color="auto"/>
          </w:divBdr>
        </w:div>
        <w:div w:id="392435107">
          <w:marLeft w:val="0"/>
          <w:marRight w:val="0"/>
          <w:marTop w:val="0"/>
          <w:marBottom w:val="0"/>
          <w:divBdr>
            <w:top w:val="none" w:sz="0" w:space="0" w:color="auto"/>
            <w:left w:val="none" w:sz="0" w:space="0" w:color="auto"/>
            <w:bottom w:val="none" w:sz="0" w:space="0" w:color="auto"/>
            <w:right w:val="none" w:sz="0" w:space="0" w:color="auto"/>
          </w:divBdr>
        </w:div>
        <w:div w:id="158617359">
          <w:marLeft w:val="0"/>
          <w:marRight w:val="0"/>
          <w:marTop w:val="0"/>
          <w:marBottom w:val="0"/>
          <w:divBdr>
            <w:top w:val="none" w:sz="0" w:space="0" w:color="auto"/>
            <w:left w:val="none" w:sz="0" w:space="0" w:color="auto"/>
            <w:bottom w:val="none" w:sz="0" w:space="0" w:color="auto"/>
            <w:right w:val="none" w:sz="0" w:space="0" w:color="auto"/>
          </w:divBdr>
        </w:div>
        <w:div w:id="1106778494">
          <w:marLeft w:val="0"/>
          <w:marRight w:val="0"/>
          <w:marTop w:val="0"/>
          <w:marBottom w:val="0"/>
          <w:divBdr>
            <w:top w:val="none" w:sz="0" w:space="0" w:color="auto"/>
            <w:left w:val="none" w:sz="0" w:space="0" w:color="auto"/>
            <w:bottom w:val="none" w:sz="0" w:space="0" w:color="auto"/>
            <w:right w:val="none" w:sz="0" w:space="0" w:color="auto"/>
          </w:divBdr>
        </w:div>
        <w:div w:id="97334250">
          <w:marLeft w:val="0"/>
          <w:marRight w:val="0"/>
          <w:marTop w:val="0"/>
          <w:marBottom w:val="0"/>
          <w:divBdr>
            <w:top w:val="none" w:sz="0" w:space="0" w:color="auto"/>
            <w:left w:val="none" w:sz="0" w:space="0" w:color="auto"/>
            <w:bottom w:val="none" w:sz="0" w:space="0" w:color="auto"/>
            <w:right w:val="none" w:sz="0" w:space="0" w:color="auto"/>
          </w:divBdr>
        </w:div>
        <w:div w:id="298809374">
          <w:marLeft w:val="0"/>
          <w:marRight w:val="0"/>
          <w:marTop w:val="0"/>
          <w:marBottom w:val="0"/>
          <w:divBdr>
            <w:top w:val="none" w:sz="0" w:space="0" w:color="auto"/>
            <w:left w:val="none" w:sz="0" w:space="0" w:color="auto"/>
            <w:bottom w:val="none" w:sz="0" w:space="0" w:color="auto"/>
            <w:right w:val="none" w:sz="0" w:space="0" w:color="auto"/>
          </w:divBdr>
        </w:div>
      </w:divsChild>
    </w:div>
    <w:div w:id="904754767">
      <w:bodyDiv w:val="1"/>
      <w:marLeft w:val="0"/>
      <w:marRight w:val="0"/>
      <w:marTop w:val="0"/>
      <w:marBottom w:val="0"/>
      <w:divBdr>
        <w:top w:val="none" w:sz="0" w:space="0" w:color="auto"/>
        <w:left w:val="none" w:sz="0" w:space="0" w:color="auto"/>
        <w:bottom w:val="none" w:sz="0" w:space="0" w:color="auto"/>
        <w:right w:val="none" w:sz="0" w:space="0" w:color="auto"/>
      </w:divBdr>
    </w:div>
    <w:div w:id="932123865">
      <w:bodyDiv w:val="1"/>
      <w:marLeft w:val="0"/>
      <w:marRight w:val="0"/>
      <w:marTop w:val="0"/>
      <w:marBottom w:val="0"/>
      <w:divBdr>
        <w:top w:val="none" w:sz="0" w:space="0" w:color="auto"/>
        <w:left w:val="none" w:sz="0" w:space="0" w:color="auto"/>
        <w:bottom w:val="none" w:sz="0" w:space="0" w:color="auto"/>
        <w:right w:val="none" w:sz="0" w:space="0" w:color="auto"/>
      </w:divBdr>
    </w:div>
    <w:div w:id="934754564">
      <w:bodyDiv w:val="1"/>
      <w:marLeft w:val="0"/>
      <w:marRight w:val="0"/>
      <w:marTop w:val="0"/>
      <w:marBottom w:val="0"/>
      <w:divBdr>
        <w:top w:val="none" w:sz="0" w:space="0" w:color="auto"/>
        <w:left w:val="none" w:sz="0" w:space="0" w:color="auto"/>
        <w:bottom w:val="none" w:sz="0" w:space="0" w:color="auto"/>
        <w:right w:val="none" w:sz="0" w:space="0" w:color="auto"/>
      </w:divBdr>
    </w:div>
    <w:div w:id="937492879">
      <w:bodyDiv w:val="1"/>
      <w:marLeft w:val="0"/>
      <w:marRight w:val="0"/>
      <w:marTop w:val="0"/>
      <w:marBottom w:val="0"/>
      <w:divBdr>
        <w:top w:val="none" w:sz="0" w:space="0" w:color="auto"/>
        <w:left w:val="none" w:sz="0" w:space="0" w:color="auto"/>
        <w:bottom w:val="none" w:sz="0" w:space="0" w:color="auto"/>
        <w:right w:val="none" w:sz="0" w:space="0" w:color="auto"/>
      </w:divBdr>
      <w:divsChild>
        <w:div w:id="10381273">
          <w:marLeft w:val="0"/>
          <w:marRight w:val="0"/>
          <w:marTop w:val="0"/>
          <w:marBottom w:val="0"/>
          <w:divBdr>
            <w:top w:val="none" w:sz="0" w:space="0" w:color="auto"/>
            <w:left w:val="none" w:sz="0" w:space="0" w:color="auto"/>
            <w:bottom w:val="none" w:sz="0" w:space="0" w:color="auto"/>
            <w:right w:val="none" w:sz="0" w:space="0" w:color="auto"/>
          </w:divBdr>
        </w:div>
        <w:div w:id="355429862">
          <w:marLeft w:val="0"/>
          <w:marRight w:val="0"/>
          <w:marTop w:val="0"/>
          <w:marBottom w:val="0"/>
          <w:divBdr>
            <w:top w:val="none" w:sz="0" w:space="0" w:color="auto"/>
            <w:left w:val="none" w:sz="0" w:space="0" w:color="auto"/>
            <w:bottom w:val="none" w:sz="0" w:space="0" w:color="auto"/>
            <w:right w:val="none" w:sz="0" w:space="0" w:color="auto"/>
          </w:divBdr>
        </w:div>
        <w:div w:id="1932618217">
          <w:marLeft w:val="0"/>
          <w:marRight w:val="0"/>
          <w:marTop w:val="0"/>
          <w:marBottom w:val="0"/>
          <w:divBdr>
            <w:top w:val="none" w:sz="0" w:space="0" w:color="auto"/>
            <w:left w:val="none" w:sz="0" w:space="0" w:color="auto"/>
            <w:bottom w:val="none" w:sz="0" w:space="0" w:color="auto"/>
            <w:right w:val="none" w:sz="0" w:space="0" w:color="auto"/>
          </w:divBdr>
        </w:div>
      </w:divsChild>
    </w:div>
    <w:div w:id="944536552">
      <w:bodyDiv w:val="1"/>
      <w:marLeft w:val="0"/>
      <w:marRight w:val="0"/>
      <w:marTop w:val="0"/>
      <w:marBottom w:val="0"/>
      <w:divBdr>
        <w:top w:val="none" w:sz="0" w:space="0" w:color="auto"/>
        <w:left w:val="none" w:sz="0" w:space="0" w:color="auto"/>
        <w:bottom w:val="none" w:sz="0" w:space="0" w:color="auto"/>
        <w:right w:val="none" w:sz="0" w:space="0" w:color="auto"/>
      </w:divBdr>
      <w:divsChild>
        <w:div w:id="251161595">
          <w:marLeft w:val="0"/>
          <w:marRight w:val="0"/>
          <w:marTop w:val="0"/>
          <w:marBottom w:val="0"/>
          <w:divBdr>
            <w:top w:val="none" w:sz="0" w:space="0" w:color="auto"/>
            <w:left w:val="none" w:sz="0" w:space="0" w:color="auto"/>
            <w:bottom w:val="none" w:sz="0" w:space="0" w:color="auto"/>
            <w:right w:val="none" w:sz="0" w:space="0" w:color="auto"/>
          </w:divBdr>
        </w:div>
        <w:div w:id="861161784">
          <w:marLeft w:val="0"/>
          <w:marRight w:val="0"/>
          <w:marTop w:val="0"/>
          <w:marBottom w:val="0"/>
          <w:divBdr>
            <w:top w:val="none" w:sz="0" w:space="0" w:color="auto"/>
            <w:left w:val="none" w:sz="0" w:space="0" w:color="auto"/>
            <w:bottom w:val="none" w:sz="0" w:space="0" w:color="auto"/>
            <w:right w:val="none" w:sz="0" w:space="0" w:color="auto"/>
          </w:divBdr>
        </w:div>
        <w:div w:id="996305996">
          <w:marLeft w:val="0"/>
          <w:marRight w:val="0"/>
          <w:marTop w:val="0"/>
          <w:marBottom w:val="0"/>
          <w:divBdr>
            <w:top w:val="none" w:sz="0" w:space="0" w:color="auto"/>
            <w:left w:val="none" w:sz="0" w:space="0" w:color="auto"/>
            <w:bottom w:val="none" w:sz="0" w:space="0" w:color="auto"/>
            <w:right w:val="none" w:sz="0" w:space="0" w:color="auto"/>
          </w:divBdr>
        </w:div>
        <w:div w:id="1513489136">
          <w:marLeft w:val="0"/>
          <w:marRight w:val="0"/>
          <w:marTop w:val="0"/>
          <w:marBottom w:val="0"/>
          <w:divBdr>
            <w:top w:val="none" w:sz="0" w:space="0" w:color="auto"/>
            <w:left w:val="none" w:sz="0" w:space="0" w:color="auto"/>
            <w:bottom w:val="none" w:sz="0" w:space="0" w:color="auto"/>
            <w:right w:val="none" w:sz="0" w:space="0" w:color="auto"/>
          </w:divBdr>
        </w:div>
        <w:div w:id="1045525627">
          <w:marLeft w:val="0"/>
          <w:marRight w:val="0"/>
          <w:marTop w:val="0"/>
          <w:marBottom w:val="0"/>
          <w:divBdr>
            <w:top w:val="none" w:sz="0" w:space="0" w:color="auto"/>
            <w:left w:val="none" w:sz="0" w:space="0" w:color="auto"/>
            <w:bottom w:val="none" w:sz="0" w:space="0" w:color="auto"/>
            <w:right w:val="none" w:sz="0" w:space="0" w:color="auto"/>
          </w:divBdr>
        </w:div>
      </w:divsChild>
    </w:div>
    <w:div w:id="94997136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8146238">
      <w:bodyDiv w:val="1"/>
      <w:marLeft w:val="0"/>
      <w:marRight w:val="0"/>
      <w:marTop w:val="0"/>
      <w:marBottom w:val="0"/>
      <w:divBdr>
        <w:top w:val="none" w:sz="0" w:space="0" w:color="auto"/>
        <w:left w:val="none" w:sz="0" w:space="0" w:color="auto"/>
        <w:bottom w:val="none" w:sz="0" w:space="0" w:color="auto"/>
        <w:right w:val="none" w:sz="0" w:space="0" w:color="auto"/>
      </w:divBdr>
      <w:divsChild>
        <w:div w:id="1913928938">
          <w:marLeft w:val="0"/>
          <w:marRight w:val="0"/>
          <w:marTop w:val="0"/>
          <w:marBottom w:val="0"/>
          <w:divBdr>
            <w:top w:val="none" w:sz="0" w:space="0" w:color="auto"/>
            <w:left w:val="none" w:sz="0" w:space="0" w:color="auto"/>
            <w:bottom w:val="none" w:sz="0" w:space="0" w:color="auto"/>
            <w:right w:val="none" w:sz="0" w:space="0" w:color="auto"/>
          </w:divBdr>
        </w:div>
        <w:div w:id="1707564985">
          <w:marLeft w:val="0"/>
          <w:marRight w:val="0"/>
          <w:marTop w:val="0"/>
          <w:marBottom w:val="0"/>
          <w:divBdr>
            <w:top w:val="none" w:sz="0" w:space="0" w:color="auto"/>
            <w:left w:val="none" w:sz="0" w:space="0" w:color="auto"/>
            <w:bottom w:val="none" w:sz="0" w:space="0" w:color="auto"/>
            <w:right w:val="none" w:sz="0" w:space="0" w:color="auto"/>
          </w:divBdr>
        </w:div>
        <w:div w:id="1573812327">
          <w:marLeft w:val="0"/>
          <w:marRight w:val="0"/>
          <w:marTop w:val="0"/>
          <w:marBottom w:val="0"/>
          <w:divBdr>
            <w:top w:val="none" w:sz="0" w:space="0" w:color="auto"/>
            <w:left w:val="none" w:sz="0" w:space="0" w:color="auto"/>
            <w:bottom w:val="none" w:sz="0" w:space="0" w:color="auto"/>
            <w:right w:val="none" w:sz="0" w:space="0" w:color="auto"/>
          </w:divBdr>
        </w:div>
        <w:div w:id="39981043">
          <w:marLeft w:val="0"/>
          <w:marRight w:val="0"/>
          <w:marTop w:val="0"/>
          <w:marBottom w:val="0"/>
          <w:divBdr>
            <w:top w:val="none" w:sz="0" w:space="0" w:color="auto"/>
            <w:left w:val="none" w:sz="0" w:space="0" w:color="auto"/>
            <w:bottom w:val="none" w:sz="0" w:space="0" w:color="auto"/>
            <w:right w:val="none" w:sz="0" w:space="0" w:color="auto"/>
          </w:divBdr>
        </w:div>
        <w:div w:id="400180263">
          <w:marLeft w:val="0"/>
          <w:marRight w:val="0"/>
          <w:marTop w:val="0"/>
          <w:marBottom w:val="0"/>
          <w:divBdr>
            <w:top w:val="none" w:sz="0" w:space="0" w:color="auto"/>
            <w:left w:val="none" w:sz="0" w:space="0" w:color="auto"/>
            <w:bottom w:val="none" w:sz="0" w:space="0" w:color="auto"/>
            <w:right w:val="none" w:sz="0" w:space="0" w:color="auto"/>
          </w:divBdr>
        </w:div>
        <w:div w:id="864632782">
          <w:marLeft w:val="0"/>
          <w:marRight w:val="0"/>
          <w:marTop w:val="0"/>
          <w:marBottom w:val="0"/>
          <w:divBdr>
            <w:top w:val="none" w:sz="0" w:space="0" w:color="auto"/>
            <w:left w:val="none" w:sz="0" w:space="0" w:color="auto"/>
            <w:bottom w:val="none" w:sz="0" w:space="0" w:color="auto"/>
            <w:right w:val="none" w:sz="0" w:space="0" w:color="auto"/>
          </w:divBdr>
        </w:div>
        <w:div w:id="663896697">
          <w:marLeft w:val="0"/>
          <w:marRight w:val="0"/>
          <w:marTop w:val="0"/>
          <w:marBottom w:val="0"/>
          <w:divBdr>
            <w:top w:val="none" w:sz="0" w:space="0" w:color="auto"/>
            <w:left w:val="none" w:sz="0" w:space="0" w:color="auto"/>
            <w:bottom w:val="none" w:sz="0" w:space="0" w:color="auto"/>
            <w:right w:val="none" w:sz="0" w:space="0" w:color="auto"/>
          </w:divBdr>
        </w:div>
        <w:div w:id="271934904">
          <w:marLeft w:val="0"/>
          <w:marRight w:val="0"/>
          <w:marTop w:val="0"/>
          <w:marBottom w:val="0"/>
          <w:divBdr>
            <w:top w:val="none" w:sz="0" w:space="0" w:color="auto"/>
            <w:left w:val="none" w:sz="0" w:space="0" w:color="auto"/>
            <w:bottom w:val="none" w:sz="0" w:space="0" w:color="auto"/>
            <w:right w:val="none" w:sz="0" w:space="0" w:color="auto"/>
          </w:divBdr>
        </w:div>
        <w:div w:id="1072308926">
          <w:marLeft w:val="0"/>
          <w:marRight w:val="0"/>
          <w:marTop w:val="0"/>
          <w:marBottom w:val="0"/>
          <w:divBdr>
            <w:top w:val="none" w:sz="0" w:space="0" w:color="auto"/>
            <w:left w:val="none" w:sz="0" w:space="0" w:color="auto"/>
            <w:bottom w:val="none" w:sz="0" w:space="0" w:color="auto"/>
            <w:right w:val="none" w:sz="0" w:space="0" w:color="auto"/>
          </w:divBdr>
        </w:div>
        <w:div w:id="1236814349">
          <w:marLeft w:val="0"/>
          <w:marRight w:val="0"/>
          <w:marTop w:val="0"/>
          <w:marBottom w:val="0"/>
          <w:divBdr>
            <w:top w:val="none" w:sz="0" w:space="0" w:color="auto"/>
            <w:left w:val="none" w:sz="0" w:space="0" w:color="auto"/>
            <w:bottom w:val="none" w:sz="0" w:space="0" w:color="auto"/>
            <w:right w:val="none" w:sz="0" w:space="0" w:color="auto"/>
          </w:divBdr>
        </w:div>
        <w:div w:id="1466117112">
          <w:marLeft w:val="0"/>
          <w:marRight w:val="0"/>
          <w:marTop w:val="0"/>
          <w:marBottom w:val="0"/>
          <w:divBdr>
            <w:top w:val="none" w:sz="0" w:space="0" w:color="auto"/>
            <w:left w:val="none" w:sz="0" w:space="0" w:color="auto"/>
            <w:bottom w:val="none" w:sz="0" w:space="0" w:color="auto"/>
            <w:right w:val="none" w:sz="0" w:space="0" w:color="auto"/>
          </w:divBdr>
        </w:div>
        <w:div w:id="1936396969">
          <w:marLeft w:val="0"/>
          <w:marRight w:val="0"/>
          <w:marTop w:val="0"/>
          <w:marBottom w:val="0"/>
          <w:divBdr>
            <w:top w:val="none" w:sz="0" w:space="0" w:color="auto"/>
            <w:left w:val="none" w:sz="0" w:space="0" w:color="auto"/>
            <w:bottom w:val="none" w:sz="0" w:space="0" w:color="auto"/>
            <w:right w:val="none" w:sz="0" w:space="0" w:color="auto"/>
          </w:divBdr>
        </w:div>
        <w:div w:id="723019638">
          <w:marLeft w:val="0"/>
          <w:marRight w:val="0"/>
          <w:marTop w:val="0"/>
          <w:marBottom w:val="0"/>
          <w:divBdr>
            <w:top w:val="none" w:sz="0" w:space="0" w:color="auto"/>
            <w:left w:val="none" w:sz="0" w:space="0" w:color="auto"/>
            <w:bottom w:val="none" w:sz="0" w:space="0" w:color="auto"/>
            <w:right w:val="none" w:sz="0" w:space="0" w:color="auto"/>
          </w:divBdr>
        </w:div>
      </w:divsChild>
    </w:div>
    <w:div w:id="987511989">
      <w:bodyDiv w:val="1"/>
      <w:marLeft w:val="0"/>
      <w:marRight w:val="0"/>
      <w:marTop w:val="0"/>
      <w:marBottom w:val="0"/>
      <w:divBdr>
        <w:top w:val="none" w:sz="0" w:space="0" w:color="auto"/>
        <w:left w:val="none" w:sz="0" w:space="0" w:color="auto"/>
        <w:bottom w:val="none" w:sz="0" w:space="0" w:color="auto"/>
        <w:right w:val="none" w:sz="0" w:space="0" w:color="auto"/>
      </w:divBdr>
    </w:div>
    <w:div w:id="1011680316">
      <w:bodyDiv w:val="1"/>
      <w:marLeft w:val="0"/>
      <w:marRight w:val="0"/>
      <w:marTop w:val="0"/>
      <w:marBottom w:val="0"/>
      <w:divBdr>
        <w:top w:val="none" w:sz="0" w:space="0" w:color="auto"/>
        <w:left w:val="none" w:sz="0" w:space="0" w:color="auto"/>
        <w:bottom w:val="none" w:sz="0" w:space="0" w:color="auto"/>
        <w:right w:val="none" w:sz="0" w:space="0" w:color="auto"/>
      </w:divBdr>
    </w:div>
    <w:div w:id="1015301619">
      <w:bodyDiv w:val="1"/>
      <w:marLeft w:val="0"/>
      <w:marRight w:val="0"/>
      <w:marTop w:val="0"/>
      <w:marBottom w:val="0"/>
      <w:divBdr>
        <w:top w:val="none" w:sz="0" w:space="0" w:color="auto"/>
        <w:left w:val="none" w:sz="0" w:space="0" w:color="auto"/>
        <w:bottom w:val="none" w:sz="0" w:space="0" w:color="auto"/>
        <w:right w:val="none" w:sz="0" w:space="0" w:color="auto"/>
      </w:divBdr>
      <w:divsChild>
        <w:div w:id="883522798">
          <w:marLeft w:val="0"/>
          <w:marRight w:val="0"/>
          <w:marTop w:val="0"/>
          <w:marBottom w:val="0"/>
          <w:divBdr>
            <w:top w:val="none" w:sz="0" w:space="0" w:color="auto"/>
            <w:left w:val="none" w:sz="0" w:space="0" w:color="auto"/>
            <w:bottom w:val="none" w:sz="0" w:space="0" w:color="auto"/>
            <w:right w:val="none" w:sz="0" w:space="0" w:color="auto"/>
          </w:divBdr>
        </w:div>
        <w:div w:id="114756337">
          <w:marLeft w:val="0"/>
          <w:marRight w:val="0"/>
          <w:marTop w:val="0"/>
          <w:marBottom w:val="0"/>
          <w:divBdr>
            <w:top w:val="none" w:sz="0" w:space="0" w:color="auto"/>
            <w:left w:val="none" w:sz="0" w:space="0" w:color="auto"/>
            <w:bottom w:val="none" w:sz="0" w:space="0" w:color="auto"/>
            <w:right w:val="none" w:sz="0" w:space="0" w:color="auto"/>
          </w:divBdr>
        </w:div>
      </w:divsChild>
    </w:div>
    <w:div w:id="1043939417">
      <w:bodyDiv w:val="1"/>
      <w:marLeft w:val="0"/>
      <w:marRight w:val="0"/>
      <w:marTop w:val="0"/>
      <w:marBottom w:val="0"/>
      <w:divBdr>
        <w:top w:val="none" w:sz="0" w:space="0" w:color="auto"/>
        <w:left w:val="none" w:sz="0" w:space="0" w:color="auto"/>
        <w:bottom w:val="none" w:sz="0" w:space="0" w:color="auto"/>
        <w:right w:val="none" w:sz="0" w:space="0" w:color="auto"/>
      </w:divBdr>
      <w:divsChild>
        <w:div w:id="2099209798">
          <w:marLeft w:val="0"/>
          <w:marRight w:val="0"/>
          <w:marTop w:val="0"/>
          <w:marBottom w:val="0"/>
          <w:divBdr>
            <w:top w:val="none" w:sz="0" w:space="0" w:color="auto"/>
            <w:left w:val="none" w:sz="0" w:space="0" w:color="auto"/>
            <w:bottom w:val="none" w:sz="0" w:space="0" w:color="auto"/>
            <w:right w:val="none" w:sz="0" w:space="0" w:color="auto"/>
          </w:divBdr>
          <w:divsChild>
            <w:div w:id="1730299872">
              <w:marLeft w:val="0"/>
              <w:marRight w:val="0"/>
              <w:marTop w:val="0"/>
              <w:marBottom w:val="0"/>
              <w:divBdr>
                <w:top w:val="none" w:sz="0" w:space="0" w:color="auto"/>
                <w:left w:val="none" w:sz="0" w:space="0" w:color="auto"/>
                <w:bottom w:val="none" w:sz="0" w:space="0" w:color="auto"/>
                <w:right w:val="none" w:sz="0" w:space="0" w:color="auto"/>
              </w:divBdr>
              <w:divsChild>
                <w:div w:id="2130780952">
                  <w:marLeft w:val="0"/>
                  <w:marRight w:val="0"/>
                  <w:marTop w:val="0"/>
                  <w:marBottom w:val="0"/>
                  <w:divBdr>
                    <w:top w:val="none" w:sz="0" w:space="0" w:color="auto"/>
                    <w:left w:val="none" w:sz="0" w:space="0" w:color="auto"/>
                    <w:bottom w:val="none" w:sz="0" w:space="0" w:color="auto"/>
                    <w:right w:val="none" w:sz="0" w:space="0" w:color="auto"/>
                  </w:divBdr>
                  <w:divsChild>
                    <w:div w:id="1901213683">
                      <w:marLeft w:val="0"/>
                      <w:marRight w:val="0"/>
                      <w:marTop w:val="0"/>
                      <w:marBottom w:val="0"/>
                      <w:divBdr>
                        <w:top w:val="none" w:sz="0" w:space="0" w:color="auto"/>
                        <w:left w:val="none" w:sz="0" w:space="0" w:color="auto"/>
                        <w:bottom w:val="none" w:sz="0" w:space="0" w:color="auto"/>
                        <w:right w:val="none" w:sz="0" w:space="0" w:color="auto"/>
                      </w:divBdr>
                      <w:divsChild>
                        <w:div w:id="2048405440">
                          <w:marLeft w:val="0"/>
                          <w:marRight w:val="0"/>
                          <w:marTop w:val="0"/>
                          <w:marBottom w:val="0"/>
                          <w:divBdr>
                            <w:top w:val="none" w:sz="0" w:space="0" w:color="auto"/>
                            <w:left w:val="none" w:sz="0" w:space="0" w:color="auto"/>
                            <w:bottom w:val="none" w:sz="0" w:space="0" w:color="auto"/>
                            <w:right w:val="none" w:sz="0" w:space="0" w:color="auto"/>
                          </w:divBdr>
                          <w:divsChild>
                            <w:div w:id="7292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31388">
      <w:bodyDiv w:val="1"/>
      <w:marLeft w:val="0"/>
      <w:marRight w:val="0"/>
      <w:marTop w:val="0"/>
      <w:marBottom w:val="0"/>
      <w:divBdr>
        <w:top w:val="none" w:sz="0" w:space="0" w:color="auto"/>
        <w:left w:val="none" w:sz="0" w:space="0" w:color="auto"/>
        <w:bottom w:val="none" w:sz="0" w:space="0" w:color="auto"/>
        <w:right w:val="none" w:sz="0" w:space="0" w:color="auto"/>
      </w:divBdr>
      <w:divsChild>
        <w:div w:id="388962498">
          <w:marLeft w:val="0"/>
          <w:marRight w:val="0"/>
          <w:marTop w:val="0"/>
          <w:marBottom w:val="0"/>
          <w:divBdr>
            <w:top w:val="none" w:sz="0" w:space="0" w:color="auto"/>
            <w:left w:val="none" w:sz="0" w:space="0" w:color="auto"/>
            <w:bottom w:val="none" w:sz="0" w:space="0" w:color="auto"/>
            <w:right w:val="none" w:sz="0" w:space="0" w:color="auto"/>
          </w:divBdr>
        </w:div>
        <w:div w:id="135414668">
          <w:marLeft w:val="0"/>
          <w:marRight w:val="0"/>
          <w:marTop w:val="0"/>
          <w:marBottom w:val="0"/>
          <w:divBdr>
            <w:top w:val="none" w:sz="0" w:space="0" w:color="auto"/>
            <w:left w:val="none" w:sz="0" w:space="0" w:color="auto"/>
            <w:bottom w:val="none" w:sz="0" w:space="0" w:color="auto"/>
            <w:right w:val="none" w:sz="0" w:space="0" w:color="auto"/>
          </w:divBdr>
        </w:div>
        <w:div w:id="2001544924">
          <w:marLeft w:val="0"/>
          <w:marRight w:val="0"/>
          <w:marTop w:val="0"/>
          <w:marBottom w:val="0"/>
          <w:divBdr>
            <w:top w:val="none" w:sz="0" w:space="0" w:color="auto"/>
            <w:left w:val="none" w:sz="0" w:space="0" w:color="auto"/>
            <w:bottom w:val="none" w:sz="0" w:space="0" w:color="auto"/>
            <w:right w:val="none" w:sz="0" w:space="0" w:color="auto"/>
          </w:divBdr>
        </w:div>
        <w:div w:id="1399476973">
          <w:marLeft w:val="0"/>
          <w:marRight w:val="0"/>
          <w:marTop w:val="0"/>
          <w:marBottom w:val="0"/>
          <w:divBdr>
            <w:top w:val="none" w:sz="0" w:space="0" w:color="auto"/>
            <w:left w:val="none" w:sz="0" w:space="0" w:color="auto"/>
            <w:bottom w:val="none" w:sz="0" w:space="0" w:color="auto"/>
            <w:right w:val="none" w:sz="0" w:space="0" w:color="auto"/>
          </w:divBdr>
        </w:div>
        <w:div w:id="1896695458">
          <w:marLeft w:val="0"/>
          <w:marRight w:val="0"/>
          <w:marTop w:val="0"/>
          <w:marBottom w:val="0"/>
          <w:divBdr>
            <w:top w:val="none" w:sz="0" w:space="0" w:color="auto"/>
            <w:left w:val="none" w:sz="0" w:space="0" w:color="auto"/>
            <w:bottom w:val="none" w:sz="0" w:space="0" w:color="auto"/>
            <w:right w:val="none" w:sz="0" w:space="0" w:color="auto"/>
          </w:divBdr>
        </w:div>
        <w:div w:id="523860370">
          <w:marLeft w:val="0"/>
          <w:marRight w:val="0"/>
          <w:marTop w:val="0"/>
          <w:marBottom w:val="0"/>
          <w:divBdr>
            <w:top w:val="none" w:sz="0" w:space="0" w:color="auto"/>
            <w:left w:val="none" w:sz="0" w:space="0" w:color="auto"/>
            <w:bottom w:val="none" w:sz="0" w:space="0" w:color="auto"/>
            <w:right w:val="none" w:sz="0" w:space="0" w:color="auto"/>
          </w:divBdr>
        </w:div>
        <w:div w:id="124466560">
          <w:marLeft w:val="0"/>
          <w:marRight w:val="0"/>
          <w:marTop w:val="0"/>
          <w:marBottom w:val="0"/>
          <w:divBdr>
            <w:top w:val="none" w:sz="0" w:space="0" w:color="auto"/>
            <w:left w:val="none" w:sz="0" w:space="0" w:color="auto"/>
            <w:bottom w:val="none" w:sz="0" w:space="0" w:color="auto"/>
            <w:right w:val="none" w:sz="0" w:space="0" w:color="auto"/>
          </w:divBdr>
        </w:div>
        <w:div w:id="8147483">
          <w:marLeft w:val="0"/>
          <w:marRight w:val="0"/>
          <w:marTop w:val="0"/>
          <w:marBottom w:val="0"/>
          <w:divBdr>
            <w:top w:val="none" w:sz="0" w:space="0" w:color="auto"/>
            <w:left w:val="none" w:sz="0" w:space="0" w:color="auto"/>
            <w:bottom w:val="none" w:sz="0" w:space="0" w:color="auto"/>
            <w:right w:val="none" w:sz="0" w:space="0" w:color="auto"/>
          </w:divBdr>
        </w:div>
        <w:div w:id="233275112">
          <w:marLeft w:val="0"/>
          <w:marRight w:val="0"/>
          <w:marTop w:val="0"/>
          <w:marBottom w:val="0"/>
          <w:divBdr>
            <w:top w:val="none" w:sz="0" w:space="0" w:color="auto"/>
            <w:left w:val="none" w:sz="0" w:space="0" w:color="auto"/>
            <w:bottom w:val="none" w:sz="0" w:space="0" w:color="auto"/>
            <w:right w:val="none" w:sz="0" w:space="0" w:color="auto"/>
          </w:divBdr>
        </w:div>
        <w:div w:id="310988962">
          <w:marLeft w:val="0"/>
          <w:marRight w:val="0"/>
          <w:marTop w:val="0"/>
          <w:marBottom w:val="0"/>
          <w:divBdr>
            <w:top w:val="none" w:sz="0" w:space="0" w:color="auto"/>
            <w:left w:val="none" w:sz="0" w:space="0" w:color="auto"/>
            <w:bottom w:val="none" w:sz="0" w:space="0" w:color="auto"/>
            <w:right w:val="none" w:sz="0" w:space="0" w:color="auto"/>
          </w:divBdr>
        </w:div>
        <w:div w:id="1386487371">
          <w:marLeft w:val="0"/>
          <w:marRight w:val="0"/>
          <w:marTop w:val="0"/>
          <w:marBottom w:val="0"/>
          <w:divBdr>
            <w:top w:val="none" w:sz="0" w:space="0" w:color="auto"/>
            <w:left w:val="none" w:sz="0" w:space="0" w:color="auto"/>
            <w:bottom w:val="none" w:sz="0" w:space="0" w:color="auto"/>
            <w:right w:val="none" w:sz="0" w:space="0" w:color="auto"/>
          </w:divBdr>
        </w:div>
      </w:divsChild>
    </w:div>
    <w:div w:id="1050764455">
      <w:bodyDiv w:val="1"/>
      <w:marLeft w:val="0"/>
      <w:marRight w:val="0"/>
      <w:marTop w:val="0"/>
      <w:marBottom w:val="0"/>
      <w:divBdr>
        <w:top w:val="none" w:sz="0" w:space="0" w:color="auto"/>
        <w:left w:val="none" w:sz="0" w:space="0" w:color="auto"/>
        <w:bottom w:val="none" w:sz="0" w:space="0" w:color="auto"/>
        <w:right w:val="none" w:sz="0" w:space="0" w:color="auto"/>
      </w:divBdr>
      <w:divsChild>
        <w:div w:id="1777599561">
          <w:marLeft w:val="0"/>
          <w:marRight w:val="0"/>
          <w:marTop w:val="0"/>
          <w:marBottom w:val="0"/>
          <w:divBdr>
            <w:top w:val="none" w:sz="0" w:space="0" w:color="auto"/>
            <w:left w:val="none" w:sz="0" w:space="0" w:color="auto"/>
            <w:bottom w:val="none" w:sz="0" w:space="0" w:color="auto"/>
            <w:right w:val="none" w:sz="0" w:space="0" w:color="auto"/>
          </w:divBdr>
        </w:div>
        <w:div w:id="1551302741">
          <w:marLeft w:val="0"/>
          <w:marRight w:val="0"/>
          <w:marTop w:val="0"/>
          <w:marBottom w:val="0"/>
          <w:divBdr>
            <w:top w:val="none" w:sz="0" w:space="0" w:color="auto"/>
            <w:left w:val="none" w:sz="0" w:space="0" w:color="auto"/>
            <w:bottom w:val="none" w:sz="0" w:space="0" w:color="auto"/>
            <w:right w:val="none" w:sz="0" w:space="0" w:color="auto"/>
          </w:divBdr>
        </w:div>
      </w:divsChild>
    </w:div>
    <w:div w:id="1054087976">
      <w:bodyDiv w:val="1"/>
      <w:marLeft w:val="0"/>
      <w:marRight w:val="0"/>
      <w:marTop w:val="0"/>
      <w:marBottom w:val="0"/>
      <w:divBdr>
        <w:top w:val="none" w:sz="0" w:space="0" w:color="auto"/>
        <w:left w:val="none" w:sz="0" w:space="0" w:color="auto"/>
        <w:bottom w:val="none" w:sz="0" w:space="0" w:color="auto"/>
        <w:right w:val="none" w:sz="0" w:space="0" w:color="auto"/>
      </w:divBdr>
      <w:divsChild>
        <w:div w:id="1726484699">
          <w:marLeft w:val="0"/>
          <w:marRight w:val="0"/>
          <w:marTop w:val="0"/>
          <w:marBottom w:val="0"/>
          <w:divBdr>
            <w:top w:val="none" w:sz="0" w:space="0" w:color="auto"/>
            <w:left w:val="none" w:sz="0" w:space="0" w:color="auto"/>
            <w:bottom w:val="none" w:sz="0" w:space="0" w:color="auto"/>
            <w:right w:val="none" w:sz="0" w:space="0" w:color="auto"/>
          </w:divBdr>
        </w:div>
        <w:div w:id="886071251">
          <w:marLeft w:val="0"/>
          <w:marRight w:val="0"/>
          <w:marTop w:val="0"/>
          <w:marBottom w:val="0"/>
          <w:divBdr>
            <w:top w:val="none" w:sz="0" w:space="0" w:color="auto"/>
            <w:left w:val="none" w:sz="0" w:space="0" w:color="auto"/>
            <w:bottom w:val="none" w:sz="0" w:space="0" w:color="auto"/>
            <w:right w:val="none" w:sz="0" w:space="0" w:color="auto"/>
          </w:divBdr>
        </w:div>
      </w:divsChild>
    </w:div>
    <w:div w:id="1061754999">
      <w:bodyDiv w:val="1"/>
      <w:marLeft w:val="0"/>
      <w:marRight w:val="0"/>
      <w:marTop w:val="0"/>
      <w:marBottom w:val="0"/>
      <w:divBdr>
        <w:top w:val="none" w:sz="0" w:space="0" w:color="auto"/>
        <w:left w:val="none" w:sz="0" w:space="0" w:color="auto"/>
        <w:bottom w:val="none" w:sz="0" w:space="0" w:color="auto"/>
        <w:right w:val="none" w:sz="0" w:space="0" w:color="auto"/>
      </w:divBdr>
    </w:div>
    <w:div w:id="1093016310">
      <w:bodyDiv w:val="1"/>
      <w:marLeft w:val="0"/>
      <w:marRight w:val="0"/>
      <w:marTop w:val="0"/>
      <w:marBottom w:val="0"/>
      <w:divBdr>
        <w:top w:val="none" w:sz="0" w:space="0" w:color="auto"/>
        <w:left w:val="none" w:sz="0" w:space="0" w:color="auto"/>
        <w:bottom w:val="none" w:sz="0" w:space="0" w:color="auto"/>
        <w:right w:val="none" w:sz="0" w:space="0" w:color="auto"/>
      </w:divBdr>
      <w:divsChild>
        <w:div w:id="1052733154">
          <w:marLeft w:val="0"/>
          <w:marRight w:val="0"/>
          <w:marTop w:val="0"/>
          <w:marBottom w:val="0"/>
          <w:divBdr>
            <w:top w:val="none" w:sz="0" w:space="0" w:color="auto"/>
            <w:left w:val="none" w:sz="0" w:space="0" w:color="auto"/>
            <w:bottom w:val="none" w:sz="0" w:space="0" w:color="auto"/>
            <w:right w:val="none" w:sz="0" w:space="0" w:color="auto"/>
          </w:divBdr>
        </w:div>
        <w:div w:id="41175022">
          <w:marLeft w:val="0"/>
          <w:marRight w:val="0"/>
          <w:marTop w:val="0"/>
          <w:marBottom w:val="0"/>
          <w:divBdr>
            <w:top w:val="none" w:sz="0" w:space="0" w:color="auto"/>
            <w:left w:val="none" w:sz="0" w:space="0" w:color="auto"/>
            <w:bottom w:val="none" w:sz="0" w:space="0" w:color="auto"/>
            <w:right w:val="none" w:sz="0" w:space="0" w:color="auto"/>
          </w:divBdr>
        </w:div>
        <w:div w:id="265893006">
          <w:marLeft w:val="0"/>
          <w:marRight w:val="0"/>
          <w:marTop w:val="0"/>
          <w:marBottom w:val="0"/>
          <w:divBdr>
            <w:top w:val="none" w:sz="0" w:space="0" w:color="auto"/>
            <w:left w:val="none" w:sz="0" w:space="0" w:color="auto"/>
            <w:bottom w:val="none" w:sz="0" w:space="0" w:color="auto"/>
            <w:right w:val="none" w:sz="0" w:space="0" w:color="auto"/>
          </w:divBdr>
        </w:div>
      </w:divsChild>
    </w:div>
    <w:div w:id="1094785515">
      <w:bodyDiv w:val="1"/>
      <w:marLeft w:val="0"/>
      <w:marRight w:val="0"/>
      <w:marTop w:val="0"/>
      <w:marBottom w:val="0"/>
      <w:divBdr>
        <w:top w:val="none" w:sz="0" w:space="0" w:color="auto"/>
        <w:left w:val="none" w:sz="0" w:space="0" w:color="auto"/>
        <w:bottom w:val="none" w:sz="0" w:space="0" w:color="auto"/>
        <w:right w:val="none" w:sz="0" w:space="0" w:color="auto"/>
      </w:divBdr>
    </w:div>
    <w:div w:id="1100829742">
      <w:bodyDiv w:val="1"/>
      <w:marLeft w:val="0"/>
      <w:marRight w:val="0"/>
      <w:marTop w:val="0"/>
      <w:marBottom w:val="0"/>
      <w:divBdr>
        <w:top w:val="none" w:sz="0" w:space="0" w:color="auto"/>
        <w:left w:val="none" w:sz="0" w:space="0" w:color="auto"/>
        <w:bottom w:val="none" w:sz="0" w:space="0" w:color="auto"/>
        <w:right w:val="none" w:sz="0" w:space="0" w:color="auto"/>
      </w:divBdr>
    </w:div>
    <w:div w:id="1131482340">
      <w:bodyDiv w:val="1"/>
      <w:marLeft w:val="0"/>
      <w:marRight w:val="0"/>
      <w:marTop w:val="0"/>
      <w:marBottom w:val="0"/>
      <w:divBdr>
        <w:top w:val="none" w:sz="0" w:space="0" w:color="auto"/>
        <w:left w:val="none" w:sz="0" w:space="0" w:color="auto"/>
        <w:bottom w:val="none" w:sz="0" w:space="0" w:color="auto"/>
        <w:right w:val="none" w:sz="0" w:space="0" w:color="auto"/>
      </w:divBdr>
    </w:div>
    <w:div w:id="1158379338">
      <w:bodyDiv w:val="1"/>
      <w:marLeft w:val="0"/>
      <w:marRight w:val="0"/>
      <w:marTop w:val="0"/>
      <w:marBottom w:val="0"/>
      <w:divBdr>
        <w:top w:val="none" w:sz="0" w:space="0" w:color="auto"/>
        <w:left w:val="none" w:sz="0" w:space="0" w:color="auto"/>
        <w:bottom w:val="none" w:sz="0" w:space="0" w:color="auto"/>
        <w:right w:val="none" w:sz="0" w:space="0" w:color="auto"/>
      </w:divBdr>
      <w:divsChild>
        <w:div w:id="94526053">
          <w:marLeft w:val="0"/>
          <w:marRight w:val="0"/>
          <w:marTop w:val="0"/>
          <w:marBottom w:val="0"/>
          <w:divBdr>
            <w:top w:val="none" w:sz="0" w:space="0" w:color="auto"/>
            <w:left w:val="none" w:sz="0" w:space="0" w:color="auto"/>
            <w:bottom w:val="none" w:sz="0" w:space="0" w:color="auto"/>
            <w:right w:val="none" w:sz="0" w:space="0" w:color="auto"/>
          </w:divBdr>
        </w:div>
        <w:div w:id="66198457">
          <w:marLeft w:val="0"/>
          <w:marRight w:val="0"/>
          <w:marTop w:val="0"/>
          <w:marBottom w:val="0"/>
          <w:divBdr>
            <w:top w:val="none" w:sz="0" w:space="0" w:color="auto"/>
            <w:left w:val="none" w:sz="0" w:space="0" w:color="auto"/>
            <w:bottom w:val="none" w:sz="0" w:space="0" w:color="auto"/>
            <w:right w:val="none" w:sz="0" w:space="0" w:color="auto"/>
          </w:divBdr>
        </w:div>
        <w:div w:id="873231097">
          <w:marLeft w:val="0"/>
          <w:marRight w:val="0"/>
          <w:marTop w:val="0"/>
          <w:marBottom w:val="0"/>
          <w:divBdr>
            <w:top w:val="none" w:sz="0" w:space="0" w:color="auto"/>
            <w:left w:val="none" w:sz="0" w:space="0" w:color="auto"/>
            <w:bottom w:val="none" w:sz="0" w:space="0" w:color="auto"/>
            <w:right w:val="none" w:sz="0" w:space="0" w:color="auto"/>
          </w:divBdr>
        </w:div>
        <w:div w:id="1117287280">
          <w:marLeft w:val="0"/>
          <w:marRight w:val="0"/>
          <w:marTop w:val="0"/>
          <w:marBottom w:val="0"/>
          <w:divBdr>
            <w:top w:val="none" w:sz="0" w:space="0" w:color="auto"/>
            <w:left w:val="none" w:sz="0" w:space="0" w:color="auto"/>
            <w:bottom w:val="none" w:sz="0" w:space="0" w:color="auto"/>
            <w:right w:val="none" w:sz="0" w:space="0" w:color="auto"/>
          </w:divBdr>
        </w:div>
      </w:divsChild>
    </w:div>
    <w:div w:id="1174607439">
      <w:bodyDiv w:val="1"/>
      <w:marLeft w:val="0"/>
      <w:marRight w:val="0"/>
      <w:marTop w:val="0"/>
      <w:marBottom w:val="0"/>
      <w:divBdr>
        <w:top w:val="none" w:sz="0" w:space="0" w:color="auto"/>
        <w:left w:val="none" w:sz="0" w:space="0" w:color="auto"/>
        <w:bottom w:val="none" w:sz="0" w:space="0" w:color="auto"/>
        <w:right w:val="none" w:sz="0" w:space="0" w:color="auto"/>
      </w:divBdr>
    </w:div>
    <w:div w:id="1184171856">
      <w:bodyDiv w:val="1"/>
      <w:marLeft w:val="0"/>
      <w:marRight w:val="0"/>
      <w:marTop w:val="0"/>
      <w:marBottom w:val="0"/>
      <w:divBdr>
        <w:top w:val="none" w:sz="0" w:space="0" w:color="auto"/>
        <w:left w:val="none" w:sz="0" w:space="0" w:color="auto"/>
        <w:bottom w:val="none" w:sz="0" w:space="0" w:color="auto"/>
        <w:right w:val="none" w:sz="0" w:space="0" w:color="auto"/>
      </w:divBdr>
      <w:divsChild>
        <w:div w:id="906646760">
          <w:marLeft w:val="0"/>
          <w:marRight w:val="0"/>
          <w:marTop w:val="0"/>
          <w:marBottom w:val="0"/>
          <w:divBdr>
            <w:top w:val="none" w:sz="0" w:space="0" w:color="auto"/>
            <w:left w:val="none" w:sz="0" w:space="0" w:color="auto"/>
            <w:bottom w:val="none" w:sz="0" w:space="0" w:color="auto"/>
            <w:right w:val="none" w:sz="0" w:space="0" w:color="auto"/>
          </w:divBdr>
        </w:div>
        <w:div w:id="1711685918">
          <w:marLeft w:val="0"/>
          <w:marRight w:val="0"/>
          <w:marTop w:val="0"/>
          <w:marBottom w:val="0"/>
          <w:divBdr>
            <w:top w:val="none" w:sz="0" w:space="0" w:color="auto"/>
            <w:left w:val="none" w:sz="0" w:space="0" w:color="auto"/>
            <w:bottom w:val="none" w:sz="0" w:space="0" w:color="auto"/>
            <w:right w:val="none" w:sz="0" w:space="0" w:color="auto"/>
          </w:divBdr>
        </w:div>
      </w:divsChild>
    </w:div>
    <w:div w:id="1196235679">
      <w:bodyDiv w:val="1"/>
      <w:marLeft w:val="0"/>
      <w:marRight w:val="0"/>
      <w:marTop w:val="0"/>
      <w:marBottom w:val="0"/>
      <w:divBdr>
        <w:top w:val="none" w:sz="0" w:space="0" w:color="auto"/>
        <w:left w:val="none" w:sz="0" w:space="0" w:color="auto"/>
        <w:bottom w:val="none" w:sz="0" w:space="0" w:color="auto"/>
        <w:right w:val="none" w:sz="0" w:space="0" w:color="auto"/>
      </w:divBdr>
    </w:div>
    <w:div w:id="1200972392">
      <w:bodyDiv w:val="1"/>
      <w:marLeft w:val="0"/>
      <w:marRight w:val="0"/>
      <w:marTop w:val="0"/>
      <w:marBottom w:val="0"/>
      <w:divBdr>
        <w:top w:val="none" w:sz="0" w:space="0" w:color="auto"/>
        <w:left w:val="none" w:sz="0" w:space="0" w:color="auto"/>
        <w:bottom w:val="none" w:sz="0" w:space="0" w:color="auto"/>
        <w:right w:val="none" w:sz="0" w:space="0" w:color="auto"/>
      </w:divBdr>
    </w:div>
    <w:div w:id="1218854769">
      <w:bodyDiv w:val="1"/>
      <w:marLeft w:val="0"/>
      <w:marRight w:val="0"/>
      <w:marTop w:val="0"/>
      <w:marBottom w:val="0"/>
      <w:divBdr>
        <w:top w:val="none" w:sz="0" w:space="0" w:color="auto"/>
        <w:left w:val="none" w:sz="0" w:space="0" w:color="auto"/>
        <w:bottom w:val="none" w:sz="0" w:space="0" w:color="auto"/>
        <w:right w:val="none" w:sz="0" w:space="0" w:color="auto"/>
      </w:divBdr>
    </w:div>
    <w:div w:id="12209003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557">
          <w:marLeft w:val="0"/>
          <w:marRight w:val="0"/>
          <w:marTop w:val="0"/>
          <w:marBottom w:val="0"/>
          <w:divBdr>
            <w:top w:val="none" w:sz="0" w:space="0" w:color="auto"/>
            <w:left w:val="none" w:sz="0" w:space="0" w:color="auto"/>
            <w:bottom w:val="none" w:sz="0" w:space="0" w:color="auto"/>
            <w:right w:val="none" w:sz="0" w:space="0" w:color="auto"/>
          </w:divBdr>
        </w:div>
        <w:div w:id="139808016">
          <w:marLeft w:val="0"/>
          <w:marRight w:val="0"/>
          <w:marTop w:val="0"/>
          <w:marBottom w:val="0"/>
          <w:divBdr>
            <w:top w:val="none" w:sz="0" w:space="0" w:color="auto"/>
            <w:left w:val="none" w:sz="0" w:space="0" w:color="auto"/>
            <w:bottom w:val="none" w:sz="0" w:space="0" w:color="auto"/>
            <w:right w:val="none" w:sz="0" w:space="0" w:color="auto"/>
          </w:divBdr>
        </w:div>
        <w:div w:id="659162854">
          <w:marLeft w:val="0"/>
          <w:marRight w:val="0"/>
          <w:marTop w:val="0"/>
          <w:marBottom w:val="0"/>
          <w:divBdr>
            <w:top w:val="none" w:sz="0" w:space="0" w:color="auto"/>
            <w:left w:val="none" w:sz="0" w:space="0" w:color="auto"/>
            <w:bottom w:val="none" w:sz="0" w:space="0" w:color="auto"/>
            <w:right w:val="none" w:sz="0" w:space="0" w:color="auto"/>
          </w:divBdr>
        </w:div>
        <w:div w:id="773406278">
          <w:marLeft w:val="0"/>
          <w:marRight w:val="0"/>
          <w:marTop w:val="0"/>
          <w:marBottom w:val="0"/>
          <w:divBdr>
            <w:top w:val="none" w:sz="0" w:space="0" w:color="auto"/>
            <w:left w:val="none" w:sz="0" w:space="0" w:color="auto"/>
            <w:bottom w:val="none" w:sz="0" w:space="0" w:color="auto"/>
            <w:right w:val="none" w:sz="0" w:space="0" w:color="auto"/>
          </w:divBdr>
        </w:div>
        <w:div w:id="2026395756">
          <w:marLeft w:val="0"/>
          <w:marRight w:val="0"/>
          <w:marTop w:val="0"/>
          <w:marBottom w:val="0"/>
          <w:divBdr>
            <w:top w:val="none" w:sz="0" w:space="0" w:color="auto"/>
            <w:left w:val="none" w:sz="0" w:space="0" w:color="auto"/>
            <w:bottom w:val="none" w:sz="0" w:space="0" w:color="auto"/>
            <w:right w:val="none" w:sz="0" w:space="0" w:color="auto"/>
          </w:divBdr>
        </w:div>
        <w:div w:id="974524199">
          <w:marLeft w:val="0"/>
          <w:marRight w:val="0"/>
          <w:marTop w:val="0"/>
          <w:marBottom w:val="0"/>
          <w:divBdr>
            <w:top w:val="none" w:sz="0" w:space="0" w:color="auto"/>
            <w:left w:val="none" w:sz="0" w:space="0" w:color="auto"/>
            <w:bottom w:val="none" w:sz="0" w:space="0" w:color="auto"/>
            <w:right w:val="none" w:sz="0" w:space="0" w:color="auto"/>
          </w:divBdr>
        </w:div>
      </w:divsChild>
    </w:div>
    <w:div w:id="1228372915">
      <w:bodyDiv w:val="1"/>
      <w:marLeft w:val="0"/>
      <w:marRight w:val="0"/>
      <w:marTop w:val="0"/>
      <w:marBottom w:val="0"/>
      <w:divBdr>
        <w:top w:val="none" w:sz="0" w:space="0" w:color="auto"/>
        <w:left w:val="none" w:sz="0" w:space="0" w:color="auto"/>
        <w:bottom w:val="none" w:sz="0" w:space="0" w:color="auto"/>
        <w:right w:val="none" w:sz="0" w:space="0" w:color="auto"/>
      </w:divBdr>
    </w:div>
    <w:div w:id="1247417885">
      <w:bodyDiv w:val="1"/>
      <w:marLeft w:val="0"/>
      <w:marRight w:val="0"/>
      <w:marTop w:val="0"/>
      <w:marBottom w:val="0"/>
      <w:divBdr>
        <w:top w:val="none" w:sz="0" w:space="0" w:color="auto"/>
        <w:left w:val="none" w:sz="0" w:space="0" w:color="auto"/>
        <w:bottom w:val="none" w:sz="0" w:space="0" w:color="auto"/>
        <w:right w:val="none" w:sz="0" w:space="0" w:color="auto"/>
      </w:divBdr>
      <w:divsChild>
        <w:div w:id="101145833">
          <w:marLeft w:val="0"/>
          <w:marRight w:val="0"/>
          <w:marTop w:val="0"/>
          <w:marBottom w:val="0"/>
          <w:divBdr>
            <w:top w:val="none" w:sz="0" w:space="0" w:color="auto"/>
            <w:left w:val="none" w:sz="0" w:space="0" w:color="auto"/>
            <w:bottom w:val="none" w:sz="0" w:space="0" w:color="auto"/>
            <w:right w:val="none" w:sz="0" w:space="0" w:color="auto"/>
          </w:divBdr>
        </w:div>
        <w:div w:id="956522636">
          <w:marLeft w:val="0"/>
          <w:marRight w:val="0"/>
          <w:marTop w:val="0"/>
          <w:marBottom w:val="0"/>
          <w:divBdr>
            <w:top w:val="none" w:sz="0" w:space="0" w:color="auto"/>
            <w:left w:val="none" w:sz="0" w:space="0" w:color="auto"/>
            <w:bottom w:val="none" w:sz="0" w:space="0" w:color="auto"/>
            <w:right w:val="none" w:sz="0" w:space="0" w:color="auto"/>
          </w:divBdr>
        </w:div>
        <w:div w:id="1978685292">
          <w:marLeft w:val="0"/>
          <w:marRight w:val="0"/>
          <w:marTop w:val="0"/>
          <w:marBottom w:val="0"/>
          <w:divBdr>
            <w:top w:val="none" w:sz="0" w:space="0" w:color="auto"/>
            <w:left w:val="none" w:sz="0" w:space="0" w:color="auto"/>
            <w:bottom w:val="none" w:sz="0" w:space="0" w:color="auto"/>
            <w:right w:val="none" w:sz="0" w:space="0" w:color="auto"/>
          </w:divBdr>
        </w:div>
        <w:div w:id="1693677751">
          <w:marLeft w:val="0"/>
          <w:marRight w:val="0"/>
          <w:marTop w:val="0"/>
          <w:marBottom w:val="0"/>
          <w:divBdr>
            <w:top w:val="none" w:sz="0" w:space="0" w:color="auto"/>
            <w:left w:val="none" w:sz="0" w:space="0" w:color="auto"/>
            <w:bottom w:val="none" w:sz="0" w:space="0" w:color="auto"/>
            <w:right w:val="none" w:sz="0" w:space="0" w:color="auto"/>
          </w:divBdr>
        </w:div>
        <w:div w:id="309097736">
          <w:marLeft w:val="0"/>
          <w:marRight w:val="0"/>
          <w:marTop w:val="0"/>
          <w:marBottom w:val="0"/>
          <w:divBdr>
            <w:top w:val="none" w:sz="0" w:space="0" w:color="auto"/>
            <w:left w:val="none" w:sz="0" w:space="0" w:color="auto"/>
            <w:bottom w:val="none" w:sz="0" w:space="0" w:color="auto"/>
            <w:right w:val="none" w:sz="0" w:space="0" w:color="auto"/>
          </w:divBdr>
        </w:div>
        <w:div w:id="344357652">
          <w:marLeft w:val="0"/>
          <w:marRight w:val="0"/>
          <w:marTop w:val="0"/>
          <w:marBottom w:val="0"/>
          <w:divBdr>
            <w:top w:val="none" w:sz="0" w:space="0" w:color="auto"/>
            <w:left w:val="none" w:sz="0" w:space="0" w:color="auto"/>
            <w:bottom w:val="none" w:sz="0" w:space="0" w:color="auto"/>
            <w:right w:val="none" w:sz="0" w:space="0" w:color="auto"/>
          </w:divBdr>
        </w:div>
        <w:div w:id="1139034390">
          <w:marLeft w:val="0"/>
          <w:marRight w:val="0"/>
          <w:marTop w:val="0"/>
          <w:marBottom w:val="0"/>
          <w:divBdr>
            <w:top w:val="none" w:sz="0" w:space="0" w:color="auto"/>
            <w:left w:val="none" w:sz="0" w:space="0" w:color="auto"/>
            <w:bottom w:val="none" w:sz="0" w:space="0" w:color="auto"/>
            <w:right w:val="none" w:sz="0" w:space="0" w:color="auto"/>
          </w:divBdr>
        </w:div>
        <w:div w:id="1723140245">
          <w:marLeft w:val="0"/>
          <w:marRight w:val="0"/>
          <w:marTop w:val="0"/>
          <w:marBottom w:val="0"/>
          <w:divBdr>
            <w:top w:val="none" w:sz="0" w:space="0" w:color="auto"/>
            <w:left w:val="none" w:sz="0" w:space="0" w:color="auto"/>
            <w:bottom w:val="none" w:sz="0" w:space="0" w:color="auto"/>
            <w:right w:val="none" w:sz="0" w:space="0" w:color="auto"/>
          </w:divBdr>
        </w:div>
      </w:divsChild>
    </w:div>
    <w:div w:id="1247568347">
      <w:bodyDiv w:val="1"/>
      <w:marLeft w:val="0"/>
      <w:marRight w:val="0"/>
      <w:marTop w:val="0"/>
      <w:marBottom w:val="0"/>
      <w:divBdr>
        <w:top w:val="none" w:sz="0" w:space="0" w:color="auto"/>
        <w:left w:val="none" w:sz="0" w:space="0" w:color="auto"/>
        <w:bottom w:val="none" w:sz="0" w:space="0" w:color="auto"/>
        <w:right w:val="none" w:sz="0" w:space="0" w:color="auto"/>
      </w:divBdr>
    </w:div>
    <w:div w:id="1248076238">
      <w:bodyDiv w:val="1"/>
      <w:marLeft w:val="0"/>
      <w:marRight w:val="0"/>
      <w:marTop w:val="0"/>
      <w:marBottom w:val="0"/>
      <w:divBdr>
        <w:top w:val="none" w:sz="0" w:space="0" w:color="auto"/>
        <w:left w:val="none" w:sz="0" w:space="0" w:color="auto"/>
        <w:bottom w:val="none" w:sz="0" w:space="0" w:color="auto"/>
        <w:right w:val="none" w:sz="0" w:space="0" w:color="auto"/>
      </w:divBdr>
      <w:divsChild>
        <w:div w:id="1711807191">
          <w:marLeft w:val="0"/>
          <w:marRight w:val="0"/>
          <w:marTop w:val="0"/>
          <w:marBottom w:val="0"/>
          <w:divBdr>
            <w:top w:val="none" w:sz="0" w:space="0" w:color="auto"/>
            <w:left w:val="none" w:sz="0" w:space="0" w:color="auto"/>
            <w:bottom w:val="none" w:sz="0" w:space="0" w:color="auto"/>
            <w:right w:val="none" w:sz="0" w:space="0" w:color="auto"/>
          </w:divBdr>
        </w:div>
        <w:div w:id="1391491719">
          <w:marLeft w:val="0"/>
          <w:marRight w:val="0"/>
          <w:marTop w:val="0"/>
          <w:marBottom w:val="0"/>
          <w:divBdr>
            <w:top w:val="none" w:sz="0" w:space="0" w:color="auto"/>
            <w:left w:val="none" w:sz="0" w:space="0" w:color="auto"/>
            <w:bottom w:val="none" w:sz="0" w:space="0" w:color="auto"/>
            <w:right w:val="none" w:sz="0" w:space="0" w:color="auto"/>
          </w:divBdr>
        </w:div>
        <w:div w:id="1293516100">
          <w:marLeft w:val="0"/>
          <w:marRight w:val="0"/>
          <w:marTop w:val="0"/>
          <w:marBottom w:val="0"/>
          <w:divBdr>
            <w:top w:val="none" w:sz="0" w:space="0" w:color="auto"/>
            <w:left w:val="none" w:sz="0" w:space="0" w:color="auto"/>
            <w:bottom w:val="none" w:sz="0" w:space="0" w:color="auto"/>
            <w:right w:val="none" w:sz="0" w:space="0" w:color="auto"/>
          </w:divBdr>
        </w:div>
      </w:divsChild>
    </w:div>
    <w:div w:id="1259753439">
      <w:bodyDiv w:val="1"/>
      <w:marLeft w:val="0"/>
      <w:marRight w:val="0"/>
      <w:marTop w:val="0"/>
      <w:marBottom w:val="0"/>
      <w:divBdr>
        <w:top w:val="none" w:sz="0" w:space="0" w:color="auto"/>
        <w:left w:val="none" w:sz="0" w:space="0" w:color="auto"/>
        <w:bottom w:val="none" w:sz="0" w:space="0" w:color="auto"/>
        <w:right w:val="none" w:sz="0" w:space="0" w:color="auto"/>
      </w:divBdr>
    </w:div>
    <w:div w:id="1266768762">
      <w:bodyDiv w:val="1"/>
      <w:marLeft w:val="0"/>
      <w:marRight w:val="0"/>
      <w:marTop w:val="0"/>
      <w:marBottom w:val="0"/>
      <w:divBdr>
        <w:top w:val="none" w:sz="0" w:space="0" w:color="auto"/>
        <w:left w:val="none" w:sz="0" w:space="0" w:color="auto"/>
        <w:bottom w:val="none" w:sz="0" w:space="0" w:color="auto"/>
        <w:right w:val="none" w:sz="0" w:space="0" w:color="auto"/>
      </w:divBdr>
    </w:div>
    <w:div w:id="1269921738">
      <w:bodyDiv w:val="1"/>
      <w:marLeft w:val="0"/>
      <w:marRight w:val="0"/>
      <w:marTop w:val="0"/>
      <w:marBottom w:val="0"/>
      <w:divBdr>
        <w:top w:val="none" w:sz="0" w:space="0" w:color="auto"/>
        <w:left w:val="none" w:sz="0" w:space="0" w:color="auto"/>
        <w:bottom w:val="none" w:sz="0" w:space="0" w:color="auto"/>
        <w:right w:val="none" w:sz="0" w:space="0" w:color="auto"/>
      </w:divBdr>
    </w:div>
    <w:div w:id="1285693783">
      <w:bodyDiv w:val="1"/>
      <w:marLeft w:val="0"/>
      <w:marRight w:val="0"/>
      <w:marTop w:val="0"/>
      <w:marBottom w:val="0"/>
      <w:divBdr>
        <w:top w:val="none" w:sz="0" w:space="0" w:color="auto"/>
        <w:left w:val="none" w:sz="0" w:space="0" w:color="auto"/>
        <w:bottom w:val="none" w:sz="0" w:space="0" w:color="auto"/>
        <w:right w:val="none" w:sz="0" w:space="0" w:color="auto"/>
      </w:divBdr>
    </w:div>
    <w:div w:id="1291398164">
      <w:bodyDiv w:val="1"/>
      <w:marLeft w:val="0"/>
      <w:marRight w:val="0"/>
      <w:marTop w:val="0"/>
      <w:marBottom w:val="0"/>
      <w:divBdr>
        <w:top w:val="none" w:sz="0" w:space="0" w:color="auto"/>
        <w:left w:val="none" w:sz="0" w:space="0" w:color="auto"/>
        <w:bottom w:val="none" w:sz="0" w:space="0" w:color="auto"/>
        <w:right w:val="none" w:sz="0" w:space="0" w:color="auto"/>
      </w:divBdr>
      <w:divsChild>
        <w:div w:id="938217382">
          <w:marLeft w:val="0"/>
          <w:marRight w:val="0"/>
          <w:marTop w:val="0"/>
          <w:marBottom w:val="0"/>
          <w:divBdr>
            <w:top w:val="none" w:sz="0" w:space="0" w:color="auto"/>
            <w:left w:val="none" w:sz="0" w:space="0" w:color="auto"/>
            <w:bottom w:val="none" w:sz="0" w:space="0" w:color="auto"/>
            <w:right w:val="none" w:sz="0" w:space="0" w:color="auto"/>
          </w:divBdr>
        </w:div>
        <w:div w:id="1554803365">
          <w:marLeft w:val="0"/>
          <w:marRight w:val="0"/>
          <w:marTop w:val="0"/>
          <w:marBottom w:val="0"/>
          <w:divBdr>
            <w:top w:val="none" w:sz="0" w:space="0" w:color="auto"/>
            <w:left w:val="none" w:sz="0" w:space="0" w:color="auto"/>
            <w:bottom w:val="none" w:sz="0" w:space="0" w:color="auto"/>
            <w:right w:val="none" w:sz="0" w:space="0" w:color="auto"/>
          </w:divBdr>
        </w:div>
        <w:div w:id="1384793564">
          <w:marLeft w:val="0"/>
          <w:marRight w:val="0"/>
          <w:marTop w:val="0"/>
          <w:marBottom w:val="0"/>
          <w:divBdr>
            <w:top w:val="none" w:sz="0" w:space="0" w:color="auto"/>
            <w:left w:val="none" w:sz="0" w:space="0" w:color="auto"/>
            <w:bottom w:val="none" w:sz="0" w:space="0" w:color="auto"/>
            <w:right w:val="none" w:sz="0" w:space="0" w:color="auto"/>
          </w:divBdr>
        </w:div>
        <w:div w:id="1392656799">
          <w:marLeft w:val="0"/>
          <w:marRight w:val="0"/>
          <w:marTop w:val="0"/>
          <w:marBottom w:val="0"/>
          <w:divBdr>
            <w:top w:val="none" w:sz="0" w:space="0" w:color="auto"/>
            <w:left w:val="none" w:sz="0" w:space="0" w:color="auto"/>
            <w:bottom w:val="none" w:sz="0" w:space="0" w:color="auto"/>
            <w:right w:val="none" w:sz="0" w:space="0" w:color="auto"/>
          </w:divBdr>
        </w:div>
        <w:div w:id="114062443">
          <w:marLeft w:val="0"/>
          <w:marRight w:val="0"/>
          <w:marTop w:val="0"/>
          <w:marBottom w:val="0"/>
          <w:divBdr>
            <w:top w:val="none" w:sz="0" w:space="0" w:color="auto"/>
            <w:left w:val="none" w:sz="0" w:space="0" w:color="auto"/>
            <w:bottom w:val="none" w:sz="0" w:space="0" w:color="auto"/>
            <w:right w:val="none" w:sz="0" w:space="0" w:color="auto"/>
          </w:divBdr>
        </w:div>
        <w:div w:id="400639051">
          <w:marLeft w:val="0"/>
          <w:marRight w:val="0"/>
          <w:marTop w:val="0"/>
          <w:marBottom w:val="0"/>
          <w:divBdr>
            <w:top w:val="none" w:sz="0" w:space="0" w:color="auto"/>
            <w:left w:val="none" w:sz="0" w:space="0" w:color="auto"/>
            <w:bottom w:val="none" w:sz="0" w:space="0" w:color="auto"/>
            <w:right w:val="none" w:sz="0" w:space="0" w:color="auto"/>
          </w:divBdr>
        </w:div>
        <w:div w:id="269556987">
          <w:marLeft w:val="0"/>
          <w:marRight w:val="0"/>
          <w:marTop w:val="0"/>
          <w:marBottom w:val="0"/>
          <w:divBdr>
            <w:top w:val="none" w:sz="0" w:space="0" w:color="auto"/>
            <w:left w:val="none" w:sz="0" w:space="0" w:color="auto"/>
            <w:bottom w:val="none" w:sz="0" w:space="0" w:color="auto"/>
            <w:right w:val="none" w:sz="0" w:space="0" w:color="auto"/>
          </w:divBdr>
        </w:div>
        <w:div w:id="83185478">
          <w:marLeft w:val="0"/>
          <w:marRight w:val="0"/>
          <w:marTop w:val="0"/>
          <w:marBottom w:val="0"/>
          <w:divBdr>
            <w:top w:val="none" w:sz="0" w:space="0" w:color="auto"/>
            <w:left w:val="none" w:sz="0" w:space="0" w:color="auto"/>
            <w:bottom w:val="none" w:sz="0" w:space="0" w:color="auto"/>
            <w:right w:val="none" w:sz="0" w:space="0" w:color="auto"/>
          </w:divBdr>
        </w:div>
        <w:div w:id="1849296627">
          <w:marLeft w:val="0"/>
          <w:marRight w:val="0"/>
          <w:marTop w:val="0"/>
          <w:marBottom w:val="0"/>
          <w:divBdr>
            <w:top w:val="none" w:sz="0" w:space="0" w:color="auto"/>
            <w:left w:val="none" w:sz="0" w:space="0" w:color="auto"/>
            <w:bottom w:val="none" w:sz="0" w:space="0" w:color="auto"/>
            <w:right w:val="none" w:sz="0" w:space="0" w:color="auto"/>
          </w:divBdr>
        </w:div>
        <w:div w:id="515313392">
          <w:marLeft w:val="0"/>
          <w:marRight w:val="0"/>
          <w:marTop w:val="0"/>
          <w:marBottom w:val="0"/>
          <w:divBdr>
            <w:top w:val="none" w:sz="0" w:space="0" w:color="auto"/>
            <w:left w:val="none" w:sz="0" w:space="0" w:color="auto"/>
            <w:bottom w:val="none" w:sz="0" w:space="0" w:color="auto"/>
            <w:right w:val="none" w:sz="0" w:space="0" w:color="auto"/>
          </w:divBdr>
        </w:div>
        <w:div w:id="607129657">
          <w:marLeft w:val="0"/>
          <w:marRight w:val="0"/>
          <w:marTop w:val="0"/>
          <w:marBottom w:val="0"/>
          <w:divBdr>
            <w:top w:val="none" w:sz="0" w:space="0" w:color="auto"/>
            <w:left w:val="none" w:sz="0" w:space="0" w:color="auto"/>
            <w:bottom w:val="none" w:sz="0" w:space="0" w:color="auto"/>
            <w:right w:val="none" w:sz="0" w:space="0" w:color="auto"/>
          </w:divBdr>
        </w:div>
        <w:div w:id="1092356460">
          <w:marLeft w:val="0"/>
          <w:marRight w:val="0"/>
          <w:marTop w:val="0"/>
          <w:marBottom w:val="0"/>
          <w:divBdr>
            <w:top w:val="none" w:sz="0" w:space="0" w:color="auto"/>
            <w:left w:val="none" w:sz="0" w:space="0" w:color="auto"/>
            <w:bottom w:val="none" w:sz="0" w:space="0" w:color="auto"/>
            <w:right w:val="none" w:sz="0" w:space="0" w:color="auto"/>
          </w:divBdr>
        </w:div>
        <w:div w:id="102700044">
          <w:marLeft w:val="0"/>
          <w:marRight w:val="0"/>
          <w:marTop w:val="0"/>
          <w:marBottom w:val="0"/>
          <w:divBdr>
            <w:top w:val="none" w:sz="0" w:space="0" w:color="auto"/>
            <w:left w:val="none" w:sz="0" w:space="0" w:color="auto"/>
            <w:bottom w:val="none" w:sz="0" w:space="0" w:color="auto"/>
            <w:right w:val="none" w:sz="0" w:space="0" w:color="auto"/>
          </w:divBdr>
        </w:div>
        <w:div w:id="980424945">
          <w:marLeft w:val="0"/>
          <w:marRight w:val="0"/>
          <w:marTop w:val="0"/>
          <w:marBottom w:val="0"/>
          <w:divBdr>
            <w:top w:val="none" w:sz="0" w:space="0" w:color="auto"/>
            <w:left w:val="none" w:sz="0" w:space="0" w:color="auto"/>
            <w:bottom w:val="none" w:sz="0" w:space="0" w:color="auto"/>
            <w:right w:val="none" w:sz="0" w:space="0" w:color="auto"/>
          </w:divBdr>
        </w:div>
        <w:div w:id="78210797">
          <w:marLeft w:val="0"/>
          <w:marRight w:val="0"/>
          <w:marTop w:val="0"/>
          <w:marBottom w:val="0"/>
          <w:divBdr>
            <w:top w:val="none" w:sz="0" w:space="0" w:color="auto"/>
            <w:left w:val="none" w:sz="0" w:space="0" w:color="auto"/>
            <w:bottom w:val="none" w:sz="0" w:space="0" w:color="auto"/>
            <w:right w:val="none" w:sz="0" w:space="0" w:color="auto"/>
          </w:divBdr>
        </w:div>
        <w:div w:id="305622757">
          <w:marLeft w:val="0"/>
          <w:marRight w:val="0"/>
          <w:marTop w:val="0"/>
          <w:marBottom w:val="0"/>
          <w:divBdr>
            <w:top w:val="none" w:sz="0" w:space="0" w:color="auto"/>
            <w:left w:val="none" w:sz="0" w:space="0" w:color="auto"/>
            <w:bottom w:val="none" w:sz="0" w:space="0" w:color="auto"/>
            <w:right w:val="none" w:sz="0" w:space="0" w:color="auto"/>
          </w:divBdr>
        </w:div>
        <w:div w:id="326330840">
          <w:marLeft w:val="0"/>
          <w:marRight w:val="0"/>
          <w:marTop w:val="0"/>
          <w:marBottom w:val="0"/>
          <w:divBdr>
            <w:top w:val="none" w:sz="0" w:space="0" w:color="auto"/>
            <w:left w:val="none" w:sz="0" w:space="0" w:color="auto"/>
            <w:bottom w:val="none" w:sz="0" w:space="0" w:color="auto"/>
            <w:right w:val="none" w:sz="0" w:space="0" w:color="auto"/>
          </w:divBdr>
        </w:div>
        <w:div w:id="1309702144">
          <w:marLeft w:val="0"/>
          <w:marRight w:val="0"/>
          <w:marTop w:val="0"/>
          <w:marBottom w:val="0"/>
          <w:divBdr>
            <w:top w:val="none" w:sz="0" w:space="0" w:color="auto"/>
            <w:left w:val="none" w:sz="0" w:space="0" w:color="auto"/>
            <w:bottom w:val="none" w:sz="0" w:space="0" w:color="auto"/>
            <w:right w:val="none" w:sz="0" w:space="0" w:color="auto"/>
          </w:divBdr>
        </w:div>
      </w:divsChild>
    </w:div>
    <w:div w:id="1293244698">
      <w:bodyDiv w:val="1"/>
      <w:marLeft w:val="0"/>
      <w:marRight w:val="0"/>
      <w:marTop w:val="0"/>
      <w:marBottom w:val="0"/>
      <w:divBdr>
        <w:top w:val="none" w:sz="0" w:space="0" w:color="auto"/>
        <w:left w:val="none" w:sz="0" w:space="0" w:color="auto"/>
        <w:bottom w:val="none" w:sz="0" w:space="0" w:color="auto"/>
        <w:right w:val="none" w:sz="0" w:space="0" w:color="auto"/>
      </w:divBdr>
    </w:div>
    <w:div w:id="1306471154">
      <w:bodyDiv w:val="1"/>
      <w:marLeft w:val="0"/>
      <w:marRight w:val="0"/>
      <w:marTop w:val="0"/>
      <w:marBottom w:val="0"/>
      <w:divBdr>
        <w:top w:val="none" w:sz="0" w:space="0" w:color="auto"/>
        <w:left w:val="none" w:sz="0" w:space="0" w:color="auto"/>
        <w:bottom w:val="none" w:sz="0" w:space="0" w:color="auto"/>
        <w:right w:val="none" w:sz="0" w:space="0" w:color="auto"/>
      </w:divBdr>
      <w:divsChild>
        <w:div w:id="268320935">
          <w:marLeft w:val="0"/>
          <w:marRight w:val="0"/>
          <w:marTop w:val="0"/>
          <w:marBottom w:val="0"/>
          <w:divBdr>
            <w:top w:val="none" w:sz="0" w:space="0" w:color="auto"/>
            <w:left w:val="none" w:sz="0" w:space="0" w:color="auto"/>
            <w:bottom w:val="none" w:sz="0" w:space="0" w:color="auto"/>
            <w:right w:val="none" w:sz="0" w:space="0" w:color="auto"/>
          </w:divBdr>
        </w:div>
        <w:div w:id="1767841035">
          <w:marLeft w:val="0"/>
          <w:marRight w:val="0"/>
          <w:marTop w:val="0"/>
          <w:marBottom w:val="0"/>
          <w:divBdr>
            <w:top w:val="none" w:sz="0" w:space="0" w:color="auto"/>
            <w:left w:val="none" w:sz="0" w:space="0" w:color="auto"/>
            <w:bottom w:val="none" w:sz="0" w:space="0" w:color="auto"/>
            <w:right w:val="none" w:sz="0" w:space="0" w:color="auto"/>
          </w:divBdr>
        </w:div>
        <w:div w:id="1034231889">
          <w:marLeft w:val="0"/>
          <w:marRight w:val="0"/>
          <w:marTop w:val="0"/>
          <w:marBottom w:val="0"/>
          <w:divBdr>
            <w:top w:val="none" w:sz="0" w:space="0" w:color="auto"/>
            <w:left w:val="none" w:sz="0" w:space="0" w:color="auto"/>
            <w:bottom w:val="none" w:sz="0" w:space="0" w:color="auto"/>
            <w:right w:val="none" w:sz="0" w:space="0" w:color="auto"/>
          </w:divBdr>
        </w:div>
        <w:div w:id="1954676876">
          <w:marLeft w:val="0"/>
          <w:marRight w:val="0"/>
          <w:marTop w:val="0"/>
          <w:marBottom w:val="0"/>
          <w:divBdr>
            <w:top w:val="none" w:sz="0" w:space="0" w:color="auto"/>
            <w:left w:val="none" w:sz="0" w:space="0" w:color="auto"/>
            <w:bottom w:val="none" w:sz="0" w:space="0" w:color="auto"/>
            <w:right w:val="none" w:sz="0" w:space="0" w:color="auto"/>
          </w:divBdr>
        </w:div>
        <w:div w:id="1933469145">
          <w:marLeft w:val="0"/>
          <w:marRight w:val="0"/>
          <w:marTop w:val="0"/>
          <w:marBottom w:val="0"/>
          <w:divBdr>
            <w:top w:val="none" w:sz="0" w:space="0" w:color="auto"/>
            <w:left w:val="none" w:sz="0" w:space="0" w:color="auto"/>
            <w:bottom w:val="none" w:sz="0" w:space="0" w:color="auto"/>
            <w:right w:val="none" w:sz="0" w:space="0" w:color="auto"/>
          </w:divBdr>
        </w:div>
        <w:div w:id="240452003">
          <w:marLeft w:val="0"/>
          <w:marRight w:val="0"/>
          <w:marTop w:val="0"/>
          <w:marBottom w:val="0"/>
          <w:divBdr>
            <w:top w:val="none" w:sz="0" w:space="0" w:color="auto"/>
            <w:left w:val="none" w:sz="0" w:space="0" w:color="auto"/>
            <w:bottom w:val="none" w:sz="0" w:space="0" w:color="auto"/>
            <w:right w:val="none" w:sz="0" w:space="0" w:color="auto"/>
          </w:divBdr>
        </w:div>
      </w:divsChild>
    </w:div>
    <w:div w:id="1307471129">
      <w:bodyDiv w:val="1"/>
      <w:marLeft w:val="0"/>
      <w:marRight w:val="0"/>
      <w:marTop w:val="0"/>
      <w:marBottom w:val="0"/>
      <w:divBdr>
        <w:top w:val="none" w:sz="0" w:space="0" w:color="auto"/>
        <w:left w:val="none" w:sz="0" w:space="0" w:color="auto"/>
        <w:bottom w:val="none" w:sz="0" w:space="0" w:color="auto"/>
        <w:right w:val="none" w:sz="0" w:space="0" w:color="auto"/>
      </w:divBdr>
    </w:div>
    <w:div w:id="1307778927">
      <w:bodyDiv w:val="1"/>
      <w:marLeft w:val="0"/>
      <w:marRight w:val="0"/>
      <w:marTop w:val="0"/>
      <w:marBottom w:val="0"/>
      <w:divBdr>
        <w:top w:val="none" w:sz="0" w:space="0" w:color="auto"/>
        <w:left w:val="none" w:sz="0" w:space="0" w:color="auto"/>
        <w:bottom w:val="none" w:sz="0" w:space="0" w:color="auto"/>
        <w:right w:val="none" w:sz="0" w:space="0" w:color="auto"/>
      </w:divBdr>
      <w:divsChild>
        <w:div w:id="367145638">
          <w:marLeft w:val="0"/>
          <w:marRight w:val="0"/>
          <w:marTop w:val="0"/>
          <w:marBottom w:val="0"/>
          <w:divBdr>
            <w:top w:val="none" w:sz="0" w:space="0" w:color="auto"/>
            <w:left w:val="none" w:sz="0" w:space="0" w:color="auto"/>
            <w:bottom w:val="none" w:sz="0" w:space="0" w:color="auto"/>
            <w:right w:val="none" w:sz="0" w:space="0" w:color="auto"/>
          </w:divBdr>
        </w:div>
        <w:div w:id="195049446">
          <w:marLeft w:val="0"/>
          <w:marRight w:val="0"/>
          <w:marTop w:val="0"/>
          <w:marBottom w:val="0"/>
          <w:divBdr>
            <w:top w:val="none" w:sz="0" w:space="0" w:color="auto"/>
            <w:left w:val="none" w:sz="0" w:space="0" w:color="auto"/>
            <w:bottom w:val="none" w:sz="0" w:space="0" w:color="auto"/>
            <w:right w:val="none" w:sz="0" w:space="0" w:color="auto"/>
          </w:divBdr>
        </w:div>
        <w:div w:id="2137915510">
          <w:marLeft w:val="0"/>
          <w:marRight w:val="0"/>
          <w:marTop w:val="0"/>
          <w:marBottom w:val="0"/>
          <w:divBdr>
            <w:top w:val="none" w:sz="0" w:space="0" w:color="auto"/>
            <w:left w:val="none" w:sz="0" w:space="0" w:color="auto"/>
            <w:bottom w:val="none" w:sz="0" w:space="0" w:color="auto"/>
            <w:right w:val="none" w:sz="0" w:space="0" w:color="auto"/>
          </w:divBdr>
        </w:div>
        <w:div w:id="1246843248">
          <w:marLeft w:val="0"/>
          <w:marRight w:val="0"/>
          <w:marTop w:val="0"/>
          <w:marBottom w:val="0"/>
          <w:divBdr>
            <w:top w:val="none" w:sz="0" w:space="0" w:color="auto"/>
            <w:left w:val="none" w:sz="0" w:space="0" w:color="auto"/>
            <w:bottom w:val="none" w:sz="0" w:space="0" w:color="auto"/>
            <w:right w:val="none" w:sz="0" w:space="0" w:color="auto"/>
          </w:divBdr>
        </w:div>
      </w:divsChild>
    </w:div>
    <w:div w:id="1336834822">
      <w:bodyDiv w:val="1"/>
      <w:marLeft w:val="0"/>
      <w:marRight w:val="0"/>
      <w:marTop w:val="0"/>
      <w:marBottom w:val="0"/>
      <w:divBdr>
        <w:top w:val="none" w:sz="0" w:space="0" w:color="auto"/>
        <w:left w:val="none" w:sz="0" w:space="0" w:color="auto"/>
        <w:bottom w:val="none" w:sz="0" w:space="0" w:color="auto"/>
        <w:right w:val="none" w:sz="0" w:space="0" w:color="auto"/>
      </w:divBdr>
    </w:div>
    <w:div w:id="1344749751">
      <w:bodyDiv w:val="1"/>
      <w:marLeft w:val="0"/>
      <w:marRight w:val="0"/>
      <w:marTop w:val="0"/>
      <w:marBottom w:val="0"/>
      <w:divBdr>
        <w:top w:val="none" w:sz="0" w:space="0" w:color="auto"/>
        <w:left w:val="none" w:sz="0" w:space="0" w:color="auto"/>
        <w:bottom w:val="none" w:sz="0" w:space="0" w:color="auto"/>
        <w:right w:val="none" w:sz="0" w:space="0" w:color="auto"/>
      </w:divBdr>
    </w:div>
    <w:div w:id="1346905671">
      <w:bodyDiv w:val="1"/>
      <w:marLeft w:val="0"/>
      <w:marRight w:val="0"/>
      <w:marTop w:val="0"/>
      <w:marBottom w:val="0"/>
      <w:divBdr>
        <w:top w:val="none" w:sz="0" w:space="0" w:color="auto"/>
        <w:left w:val="none" w:sz="0" w:space="0" w:color="auto"/>
        <w:bottom w:val="none" w:sz="0" w:space="0" w:color="auto"/>
        <w:right w:val="none" w:sz="0" w:space="0" w:color="auto"/>
      </w:divBdr>
      <w:divsChild>
        <w:div w:id="537817776">
          <w:marLeft w:val="0"/>
          <w:marRight w:val="0"/>
          <w:marTop w:val="0"/>
          <w:marBottom w:val="0"/>
          <w:divBdr>
            <w:top w:val="none" w:sz="0" w:space="0" w:color="auto"/>
            <w:left w:val="none" w:sz="0" w:space="0" w:color="auto"/>
            <w:bottom w:val="none" w:sz="0" w:space="0" w:color="auto"/>
            <w:right w:val="none" w:sz="0" w:space="0" w:color="auto"/>
          </w:divBdr>
        </w:div>
        <w:div w:id="1450318259">
          <w:marLeft w:val="0"/>
          <w:marRight w:val="0"/>
          <w:marTop w:val="0"/>
          <w:marBottom w:val="0"/>
          <w:divBdr>
            <w:top w:val="none" w:sz="0" w:space="0" w:color="auto"/>
            <w:left w:val="none" w:sz="0" w:space="0" w:color="auto"/>
            <w:bottom w:val="none" w:sz="0" w:space="0" w:color="auto"/>
            <w:right w:val="none" w:sz="0" w:space="0" w:color="auto"/>
          </w:divBdr>
        </w:div>
        <w:div w:id="1485001839">
          <w:marLeft w:val="0"/>
          <w:marRight w:val="0"/>
          <w:marTop w:val="0"/>
          <w:marBottom w:val="0"/>
          <w:divBdr>
            <w:top w:val="none" w:sz="0" w:space="0" w:color="auto"/>
            <w:left w:val="none" w:sz="0" w:space="0" w:color="auto"/>
            <w:bottom w:val="none" w:sz="0" w:space="0" w:color="auto"/>
            <w:right w:val="none" w:sz="0" w:space="0" w:color="auto"/>
          </w:divBdr>
        </w:div>
        <w:div w:id="319505843">
          <w:marLeft w:val="0"/>
          <w:marRight w:val="0"/>
          <w:marTop w:val="0"/>
          <w:marBottom w:val="0"/>
          <w:divBdr>
            <w:top w:val="none" w:sz="0" w:space="0" w:color="auto"/>
            <w:left w:val="none" w:sz="0" w:space="0" w:color="auto"/>
            <w:bottom w:val="none" w:sz="0" w:space="0" w:color="auto"/>
            <w:right w:val="none" w:sz="0" w:space="0" w:color="auto"/>
          </w:divBdr>
        </w:div>
        <w:div w:id="1642806789">
          <w:marLeft w:val="0"/>
          <w:marRight w:val="0"/>
          <w:marTop w:val="0"/>
          <w:marBottom w:val="0"/>
          <w:divBdr>
            <w:top w:val="none" w:sz="0" w:space="0" w:color="auto"/>
            <w:left w:val="none" w:sz="0" w:space="0" w:color="auto"/>
            <w:bottom w:val="none" w:sz="0" w:space="0" w:color="auto"/>
            <w:right w:val="none" w:sz="0" w:space="0" w:color="auto"/>
          </w:divBdr>
        </w:div>
        <w:div w:id="1719086400">
          <w:marLeft w:val="0"/>
          <w:marRight w:val="0"/>
          <w:marTop w:val="0"/>
          <w:marBottom w:val="0"/>
          <w:divBdr>
            <w:top w:val="none" w:sz="0" w:space="0" w:color="auto"/>
            <w:left w:val="none" w:sz="0" w:space="0" w:color="auto"/>
            <w:bottom w:val="none" w:sz="0" w:space="0" w:color="auto"/>
            <w:right w:val="none" w:sz="0" w:space="0" w:color="auto"/>
          </w:divBdr>
        </w:div>
        <w:div w:id="1689914973">
          <w:marLeft w:val="0"/>
          <w:marRight w:val="0"/>
          <w:marTop w:val="0"/>
          <w:marBottom w:val="0"/>
          <w:divBdr>
            <w:top w:val="none" w:sz="0" w:space="0" w:color="auto"/>
            <w:left w:val="none" w:sz="0" w:space="0" w:color="auto"/>
            <w:bottom w:val="none" w:sz="0" w:space="0" w:color="auto"/>
            <w:right w:val="none" w:sz="0" w:space="0" w:color="auto"/>
          </w:divBdr>
        </w:div>
        <w:div w:id="459880064">
          <w:marLeft w:val="0"/>
          <w:marRight w:val="0"/>
          <w:marTop w:val="0"/>
          <w:marBottom w:val="0"/>
          <w:divBdr>
            <w:top w:val="none" w:sz="0" w:space="0" w:color="auto"/>
            <w:left w:val="none" w:sz="0" w:space="0" w:color="auto"/>
            <w:bottom w:val="none" w:sz="0" w:space="0" w:color="auto"/>
            <w:right w:val="none" w:sz="0" w:space="0" w:color="auto"/>
          </w:divBdr>
        </w:div>
        <w:div w:id="1565606580">
          <w:marLeft w:val="0"/>
          <w:marRight w:val="0"/>
          <w:marTop w:val="0"/>
          <w:marBottom w:val="0"/>
          <w:divBdr>
            <w:top w:val="none" w:sz="0" w:space="0" w:color="auto"/>
            <w:left w:val="none" w:sz="0" w:space="0" w:color="auto"/>
            <w:bottom w:val="none" w:sz="0" w:space="0" w:color="auto"/>
            <w:right w:val="none" w:sz="0" w:space="0" w:color="auto"/>
          </w:divBdr>
        </w:div>
        <w:div w:id="1863468225">
          <w:marLeft w:val="0"/>
          <w:marRight w:val="0"/>
          <w:marTop w:val="0"/>
          <w:marBottom w:val="0"/>
          <w:divBdr>
            <w:top w:val="none" w:sz="0" w:space="0" w:color="auto"/>
            <w:left w:val="none" w:sz="0" w:space="0" w:color="auto"/>
            <w:bottom w:val="none" w:sz="0" w:space="0" w:color="auto"/>
            <w:right w:val="none" w:sz="0" w:space="0" w:color="auto"/>
          </w:divBdr>
        </w:div>
        <w:div w:id="285238615">
          <w:marLeft w:val="0"/>
          <w:marRight w:val="0"/>
          <w:marTop w:val="0"/>
          <w:marBottom w:val="0"/>
          <w:divBdr>
            <w:top w:val="none" w:sz="0" w:space="0" w:color="auto"/>
            <w:left w:val="none" w:sz="0" w:space="0" w:color="auto"/>
            <w:bottom w:val="none" w:sz="0" w:space="0" w:color="auto"/>
            <w:right w:val="none" w:sz="0" w:space="0" w:color="auto"/>
          </w:divBdr>
        </w:div>
      </w:divsChild>
    </w:div>
    <w:div w:id="1347903064">
      <w:bodyDiv w:val="1"/>
      <w:marLeft w:val="0"/>
      <w:marRight w:val="0"/>
      <w:marTop w:val="0"/>
      <w:marBottom w:val="0"/>
      <w:divBdr>
        <w:top w:val="none" w:sz="0" w:space="0" w:color="auto"/>
        <w:left w:val="none" w:sz="0" w:space="0" w:color="auto"/>
        <w:bottom w:val="none" w:sz="0" w:space="0" w:color="auto"/>
        <w:right w:val="none" w:sz="0" w:space="0" w:color="auto"/>
      </w:divBdr>
      <w:divsChild>
        <w:div w:id="1316690284">
          <w:marLeft w:val="0"/>
          <w:marRight w:val="0"/>
          <w:marTop w:val="0"/>
          <w:marBottom w:val="0"/>
          <w:divBdr>
            <w:top w:val="none" w:sz="0" w:space="0" w:color="auto"/>
            <w:left w:val="none" w:sz="0" w:space="0" w:color="auto"/>
            <w:bottom w:val="none" w:sz="0" w:space="0" w:color="auto"/>
            <w:right w:val="none" w:sz="0" w:space="0" w:color="auto"/>
          </w:divBdr>
        </w:div>
        <w:div w:id="779686707">
          <w:marLeft w:val="0"/>
          <w:marRight w:val="0"/>
          <w:marTop w:val="0"/>
          <w:marBottom w:val="0"/>
          <w:divBdr>
            <w:top w:val="none" w:sz="0" w:space="0" w:color="auto"/>
            <w:left w:val="none" w:sz="0" w:space="0" w:color="auto"/>
            <w:bottom w:val="none" w:sz="0" w:space="0" w:color="auto"/>
            <w:right w:val="none" w:sz="0" w:space="0" w:color="auto"/>
          </w:divBdr>
        </w:div>
        <w:div w:id="1958757501">
          <w:marLeft w:val="0"/>
          <w:marRight w:val="0"/>
          <w:marTop w:val="0"/>
          <w:marBottom w:val="0"/>
          <w:divBdr>
            <w:top w:val="none" w:sz="0" w:space="0" w:color="auto"/>
            <w:left w:val="none" w:sz="0" w:space="0" w:color="auto"/>
            <w:bottom w:val="none" w:sz="0" w:space="0" w:color="auto"/>
            <w:right w:val="none" w:sz="0" w:space="0" w:color="auto"/>
          </w:divBdr>
        </w:div>
        <w:div w:id="796334780">
          <w:marLeft w:val="0"/>
          <w:marRight w:val="0"/>
          <w:marTop w:val="0"/>
          <w:marBottom w:val="0"/>
          <w:divBdr>
            <w:top w:val="none" w:sz="0" w:space="0" w:color="auto"/>
            <w:left w:val="none" w:sz="0" w:space="0" w:color="auto"/>
            <w:bottom w:val="none" w:sz="0" w:space="0" w:color="auto"/>
            <w:right w:val="none" w:sz="0" w:space="0" w:color="auto"/>
          </w:divBdr>
        </w:div>
        <w:div w:id="289483089">
          <w:marLeft w:val="0"/>
          <w:marRight w:val="0"/>
          <w:marTop w:val="0"/>
          <w:marBottom w:val="0"/>
          <w:divBdr>
            <w:top w:val="none" w:sz="0" w:space="0" w:color="auto"/>
            <w:left w:val="none" w:sz="0" w:space="0" w:color="auto"/>
            <w:bottom w:val="none" w:sz="0" w:space="0" w:color="auto"/>
            <w:right w:val="none" w:sz="0" w:space="0" w:color="auto"/>
          </w:divBdr>
        </w:div>
        <w:div w:id="1874150346">
          <w:marLeft w:val="0"/>
          <w:marRight w:val="0"/>
          <w:marTop w:val="0"/>
          <w:marBottom w:val="0"/>
          <w:divBdr>
            <w:top w:val="none" w:sz="0" w:space="0" w:color="auto"/>
            <w:left w:val="none" w:sz="0" w:space="0" w:color="auto"/>
            <w:bottom w:val="none" w:sz="0" w:space="0" w:color="auto"/>
            <w:right w:val="none" w:sz="0" w:space="0" w:color="auto"/>
          </w:divBdr>
        </w:div>
        <w:div w:id="104734252">
          <w:marLeft w:val="0"/>
          <w:marRight w:val="0"/>
          <w:marTop w:val="0"/>
          <w:marBottom w:val="0"/>
          <w:divBdr>
            <w:top w:val="none" w:sz="0" w:space="0" w:color="auto"/>
            <w:left w:val="none" w:sz="0" w:space="0" w:color="auto"/>
            <w:bottom w:val="none" w:sz="0" w:space="0" w:color="auto"/>
            <w:right w:val="none" w:sz="0" w:space="0" w:color="auto"/>
          </w:divBdr>
        </w:div>
        <w:div w:id="1395472154">
          <w:marLeft w:val="0"/>
          <w:marRight w:val="0"/>
          <w:marTop w:val="0"/>
          <w:marBottom w:val="0"/>
          <w:divBdr>
            <w:top w:val="none" w:sz="0" w:space="0" w:color="auto"/>
            <w:left w:val="none" w:sz="0" w:space="0" w:color="auto"/>
            <w:bottom w:val="none" w:sz="0" w:space="0" w:color="auto"/>
            <w:right w:val="none" w:sz="0" w:space="0" w:color="auto"/>
          </w:divBdr>
        </w:div>
        <w:div w:id="1839879294">
          <w:marLeft w:val="0"/>
          <w:marRight w:val="0"/>
          <w:marTop w:val="0"/>
          <w:marBottom w:val="0"/>
          <w:divBdr>
            <w:top w:val="none" w:sz="0" w:space="0" w:color="auto"/>
            <w:left w:val="none" w:sz="0" w:space="0" w:color="auto"/>
            <w:bottom w:val="none" w:sz="0" w:space="0" w:color="auto"/>
            <w:right w:val="none" w:sz="0" w:space="0" w:color="auto"/>
          </w:divBdr>
        </w:div>
        <w:div w:id="1970896517">
          <w:marLeft w:val="0"/>
          <w:marRight w:val="0"/>
          <w:marTop w:val="0"/>
          <w:marBottom w:val="0"/>
          <w:divBdr>
            <w:top w:val="none" w:sz="0" w:space="0" w:color="auto"/>
            <w:left w:val="none" w:sz="0" w:space="0" w:color="auto"/>
            <w:bottom w:val="none" w:sz="0" w:space="0" w:color="auto"/>
            <w:right w:val="none" w:sz="0" w:space="0" w:color="auto"/>
          </w:divBdr>
        </w:div>
        <w:div w:id="1277520211">
          <w:marLeft w:val="0"/>
          <w:marRight w:val="0"/>
          <w:marTop w:val="0"/>
          <w:marBottom w:val="0"/>
          <w:divBdr>
            <w:top w:val="none" w:sz="0" w:space="0" w:color="auto"/>
            <w:left w:val="none" w:sz="0" w:space="0" w:color="auto"/>
            <w:bottom w:val="none" w:sz="0" w:space="0" w:color="auto"/>
            <w:right w:val="none" w:sz="0" w:space="0" w:color="auto"/>
          </w:divBdr>
        </w:div>
        <w:div w:id="1195533978">
          <w:marLeft w:val="0"/>
          <w:marRight w:val="0"/>
          <w:marTop w:val="0"/>
          <w:marBottom w:val="0"/>
          <w:divBdr>
            <w:top w:val="none" w:sz="0" w:space="0" w:color="auto"/>
            <w:left w:val="none" w:sz="0" w:space="0" w:color="auto"/>
            <w:bottom w:val="none" w:sz="0" w:space="0" w:color="auto"/>
            <w:right w:val="none" w:sz="0" w:space="0" w:color="auto"/>
          </w:divBdr>
        </w:div>
      </w:divsChild>
    </w:div>
    <w:div w:id="1349136177">
      <w:bodyDiv w:val="1"/>
      <w:marLeft w:val="0"/>
      <w:marRight w:val="0"/>
      <w:marTop w:val="0"/>
      <w:marBottom w:val="0"/>
      <w:divBdr>
        <w:top w:val="none" w:sz="0" w:space="0" w:color="auto"/>
        <w:left w:val="none" w:sz="0" w:space="0" w:color="auto"/>
        <w:bottom w:val="none" w:sz="0" w:space="0" w:color="auto"/>
        <w:right w:val="none" w:sz="0" w:space="0" w:color="auto"/>
      </w:divBdr>
    </w:div>
    <w:div w:id="1352872079">
      <w:bodyDiv w:val="1"/>
      <w:marLeft w:val="0"/>
      <w:marRight w:val="0"/>
      <w:marTop w:val="0"/>
      <w:marBottom w:val="0"/>
      <w:divBdr>
        <w:top w:val="none" w:sz="0" w:space="0" w:color="auto"/>
        <w:left w:val="none" w:sz="0" w:space="0" w:color="auto"/>
        <w:bottom w:val="none" w:sz="0" w:space="0" w:color="auto"/>
        <w:right w:val="none" w:sz="0" w:space="0" w:color="auto"/>
      </w:divBdr>
      <w:divsChild>
        <w:div w:id="906502452">
          <w:marLeft w:val="0"/>
          <w:marRight w:val="0"/>
          <w:marTop w:val="0"/>
          <w:marBottom w:val="0"/>
          <w:divBdr>
            <w:top w:val="none" w:sz="0" w:space="0" w:color="auto"/>
            <w:left w:val="none" w:sz="0" w:space="0" w:color="auto"/>
            <w:bottom w:val="none" w:sz="0" w:space="0" w:color="auto"/>
            <w:right w:val="none" w:sz="0" w:space="0" w:color="auto"/>
          </w:divBdr>
        </w:div>
        <w:div w:id="1593657418">
          <w:marLeft w:val="0"/>
          <w:marRight w:val="0"/>
          <w:marTop w:val="0"/>
          <w:marBottom w:val="0"/>
          <w:divBdr>
            <w:top w:val="none" w:sz="0" w:space="0" w:color="auto"/>
            <w:left w:val="none" w:sz="0" w:space="0" w:color="auto"/>
            <w:bottom w:val="none" w:sz="0" w:space="0" w:color="auto"/>
            <w:right w:val="none" w:sz="0" w:space="0" w:color="auto"/>
          </w:divBdr>
        </w:div>
      </w:divsChild>
    </w:div>
    <w:div w:id="1383557630">
      <w:bodyDiv w:val="1"/>
      <w:marLeft w:val="0"/>
      <w:marRight w:val="0"/>
      <w:marTop w:val="0"/>
      <w:marBottom w:val="0"/>
      <w:divBdr>
        <w:top w:val="none" w:sz="0" w:space="0" w:color="auto"/>
        <w:left w:val="none" w:sz="0" w:space="0" w:color="auto"/>
        <w:bottom w:val="none" w:sz="0" w:space="0" w:color="auto"/>
        <w:right w:val="none" w:sz="0" w:space="0" w:color="auto"/>
      </w:divBdr>
    </w:div>
    <w:div w:id="1392146629">
      <w:bodyDiv w:val="1"/>
      <w:marLeft w:val="0"/>
      <w:marRight w:val="0"/>
      <w:marTop w:val="0"/>
      <w:marBottom w:val="0"/>
      <w:divBdr>
        <w:top w:val="none" w:sz="0" w:space="0" w:color="auto"/>
        <w:left w:val="none" w:sz="0" w:space="0" w:color="auto"/>
        <w:bottom w:val="none" w:sz="0" w:space="0" w:color="auto"/>
        <w:right w:val="none" w:sz="0" w:space="0" w:color="auto"/>
      </w:divBdr>
      <w:divsChild>
        <w:div w:id="1883859382">
          <w:marLeft w:val="0"/>
          <w:marRight w:val="0"/>
          <w:marTop w:val="0"/>
          <w:marBottom w:val="0"/>
          <w:divBdr>
            <w:top w:val="none" w:sz="0" w:space="0" w:color="auto"/>
            <w:left w:val="none" w:sz="0" w:space="0" w:color="auto"/>
            <w:bottom w:val="none" w:sz="0" w:space="0" w:color="auto"/>
            <w:right w:val="none" w:sz="0" w:space="0" w:color="auto"/>
          </w:divBdr>
        </w:div>
        <w:div w:id="1412388982">
          <w:marLeft w:val="0"/>
          <w:marRight w:val="0"/>
          <w:marTop w:val="0"/>
          <w:marBottom w:val="0"/>
          <w:divBdr>
            <w:top w:val="none" w:sz="0" w:space="0" w:color="auto"/>
            <w:left w:val="none" w:sz="0" w:space="0" w:color="auto"/>
            <w:bottom w:val="none" w:sz="0" w:space="0" w:color="auto"/>
            <w:right w:val="none" w:sz="0" w:space="0" w:color="auto"/>
          </w:divBdr>
        </w:div>
        <w:div w:id="1040395609">
          <w:marLeft w:val="0"/>
          <w:marRight w:val="0"/>
          <w:marTop w:val="0"/>
          <w:marBottom w:val="0"/>
          <w:divBdr>
            <w:top w:val="none" w:sz="0" w:space="0" w:color="auto"/>
            <w:left w:val="none" w:sz="0" w:space="0" w:color="auto"/>
            <w:bottom w:val="none" w:sz="0" w:space="0" w:color="auto"/>
            <w:right w:val="none" w:sz="0" w:space="0" w:color="auto"/>
          </w:divBdr>
        </w:div>
      </w:divsChild>
    </w:div>
    <w:div w:id="1400517692">
      <w:bodyDiv w:val="1"/>
      <w:marLeft w:val="0"/>
      <w:marRight w:val="0"/>
      <w:marTop w:val="0"/>
      <w:marBottom w:val="0"/>
      <w:divBdr>
        <w:top w:val="none" w:sz="0" w:space="0" w:color="auto"/>
        <w:left w:val="none" w:sz="0" w:space="0" w:color="auto"/>
        <w:bottom w:val="none" w:sz="0" w:space="0" w:color="auto"/>
        <w:right w:val="none" w:sz="0" w:space="0" w:color="auto"/>
      </w:divBdr>
    </w:div>
    <w:div w:id="140286839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24379474">
      <w:bodyDiv w:val="1"/>
      <w:marLeft w:val="0"/>
      <w:marRight w:val="0"/>
      <w:marTop w:val="0"/>
      <w:marBottom w:val="0"/>
      <w:divBdr>
        <w:top w:val="none" w:sz="0" w:space="0" w:color="auto"/>
        <w:left w:val="none" w:sz="0" w:space="0" w:color="auto"/>
        <w:bottom w:val="none" w:sz="0" w:space="0" w:color="auto"/>
        <w:right w:val="none" w:sz="0" w:space="0" w:color="auto"/>
      </w:divBdr>
      <w:divsChild>
        <w:div w:id="1690522688">
          <w:marLeft w:val="0"/>
          <w:marRight w:val="0"/>
          <w:marTop w:val="0"/>
          <w:marBottom w:val="0"/>
          <w:divBdr>
            <w:top w:val="none" w:sz="0" w:space="0" w:color="auto"/>
            <w:left w:val="none" w:sz="0" w:space="0" w:color="auto"/>
            <w:bottom w:val="none" w:sz="0" w:space="0" w:color="auto"/>
            <w:right w:val="none" w:sz="0" w:space="0" w:color="auto"/>
          </w:divBdr>
        </w:div>
        <w:div w:id="744449003">
          <w:marLeft w:val="0"/>
          <w:marRight w:val="0"/>
          <w:marTop w:val="0"/>
          <w:marBottom w:val="0"/>
          <w:divBdr>
            <w:top w:val="none" w:sz="0" w:space="0" w:color="auto"/>
            <w:left w:val="none" w:sz="0" w:space="0" w:color="auto"/>
            <w:bottom w:val="none" w:sz="0" w:space="0" w:color="auto"/>
            <w:right w:val="none" w:sz="0" w:space="0" w:color="auto"/>
          </w:divBdr>
        </w:div>
        <w:div w:id="216013859">
          <w:marLeft w:val="0"/>
          <w:marRight w:val="0"/>
          <w:marTop w:val="0"/>
          <w:marBottom w:val="0"/>
          <w:divBdr>
            <w:top w:val="none" w:sz="0" w:space="0" w:color="auto"/>
            <w:left w:val="none" w:sz="0" w:space="0" w:color="auto"/>
            <w:bottom w:val="none" w:sz="0" w:space="0" w:color="auto"/>
            <w:right w:val="none" w:sz="0" w:space="0" w:color="auto"/>
          </w:divBdr>
        </w:div>
        <w:div w:id="417333605">
          <w:marLeft w:val="0"/>
          <w:marRight w:val="0"/>
          <w:marTop w:val="0"/>
          <w:marBottom w:val="0"/>
          <w:divBdr>
            <w:top w:val="none" w:sz="0" w:space="0" w:color="auto"/>
            <w:left w:val="none" w:sz="0" w:space="0" w:color="auto"/>
            <w:bottom w:val="none" w:sz="0" w:space="0" w:color="auto"/>
            <w:right w:val="none" w:sz="0" w:space="0" w:color="auto"/>
          </w:divBdr>
        </w:div>
        <w:div w:id="1548486821">
          <w:marLeft w:val="0"/>
          <w:marRight w:val="0"/>
          <w:marTop w:val="0"/>
          <w:marBottom w:val="0"/>
          <w:divBdr>
            <w:top w:val="none" w:sz="0" w:space="0" w:color="auto"/>
            <w:left w:val="none" w:sz="0" w:space="0" w:color="auto"/>
            <w:bottom w:val="none" w:sz="0" w:space="0" w:color="auto"/>
            <w:right w:val="none" w:sz="0" w:space="0" w:color="auto"/>
          </w:divBdr>
        </w:div>
        <w:div w:id="1617567063">
          <w:marLeft w:val="0"/>
          <w:marRight w:val="0"/>
          <w:marTop w:val="0"/>
          <w:marBottom w:val="0"/>
          <w:divBdr>
            <w:top w:val="none" w:sz="0" w:space="0" w:color="auto"/>
            <w:left w:val="none" w:sz="0" w:space="0" w:color="auto"/>
            <w:bottom w:val="none" w:sz="0" w:space="0" w:color="auto"/>
            <w:right w:val="none" w:sz="0" w:space="0" w:color="auto"/>
          </w:divBdr>
        </w:div>
        <w:div w:id="529342023">
          <w:marLeft w:val="0"/>
          <w:marRight w:val="0"/>
          <w:marTop w:val="0"/>
          <w:marBottom w:val="0"/>
          <w:divBdr>
            <w:top w:val="none" w:sz="0" w:space="0" w:color="auto"/>
            <w:left w:val="none" w:sz="0" w:space="0" w:color="auto"/>
            <w:bottom w:val="none" w:sz="0" w:space="0" w:color="auto"/>
            <w:right w:val="none" w:sz="0" w:space="0" w:color="auto"/>
          </w:divBdr>
        </w:div>
        <w:div w:id="1493641673">
          <w:marLeft w:val="0"/>
          <w:marRight w:val="0"/>
          <w:marTop w:val="0"/>
          <w:marBottom w:val="0"/>
          <w:divBdr>
            <w:top w:val="none" w:sz="0" w:space="0" w:color="auto"/>
            <w:left w:val="none" w:sz="0" w:space="0" w:color="auto"/>
            <w:bottom w:val="none" w:sz="0" w:space="0" w:color="auto"/>
            <w:right w:val="none" w:sz="0" w:space="0" w:color="auto"/>
          </w:divBdr>
        </w:div>
        <w:div w:id="2011564842">
          <w:marLeft w:val="0"/>
          <w:marRight w:val="0"/>
          <w:marTop w:val="0"/>
          <w:marBottom w:val="0"/>
          <w:divBdr>
            <w:top w:val="none" w:sz="0" w:space="0" w:color="auto"/>
            <w:left w:val="none" w:sz="0" w:space="0" w:color="auto"/>
            <w:bottom w:val="none" w:sz="0" w:space="0" w:color="auto"/>
            <w:right w:val="none" w:sz="0" w:space="0" w:color="auto"/>
          </w:divBdr>
        </w:div>
        <w:div w:id="1207525953">
          <w:marLeft w:val="0"/>
          <w:marRight w:val="0"/>
          <w:marTop w:val="0"/>
          <w:marBottom w:val="0"/>
          <w:divBdr>
            <w:top w:val="none" w:sz="0" w:space="0" w:color="auto"/>
            <w:left w:val="none" w:sz="0" w:space="0" w:color="auto"/>
            <w:bottom w:val="none" w:sz="0" w:space="0" w:color="auto"/>
            <w:right w:val="none" w:sz="0" w:space="0" w:color="auto"/>
          </w:divBdr>
        </w:div>
        <w:div w:id="1726024273">
          <w:marLeft w:val="0"/>
          <w:marRight w:val="0"/>
          <w:marTop w:val="0"/>
          <w:marBottom w:val="0"/>
          <w:divBdr>
            <w:top w:val="none" w:sz="0" w:space="0" w:color="auto"/>
            <w:left w:val="none" w:sz="0" w:space="0" w:color="auto"/>
            <w:bottom w:val="none" w:sz="0" w:space="0" w:color="auto"/>
            <w:right w:val="none" w:sz="0" w:space="0" w:color="auto"/>
          </w:divBdr>
        </w:div>
      </w:divsChild>
    </w:div>
    <w:div w:id="1437360955">
      <w:bodyDiv w:val="1"/>
      <w:marLeft w:val="0"/>
      <w:marRight w:val="0"/>
      <w:marTop w:val="0"/>
      <w:marBottom w:val="0"/>
      <w:divBdr>
        <w:top w:val="none" w:sz="0" w:space="0" w:color="auto"/>
        <w:left w:val="none" w:sz="0" w:space="0" w:color="auto"/>
        <w:bottom w:val="none" w:sz="0" w:space="0" w:color="auto"/>
        <w:right w:val="none" w:sz="0" w:space="0" w:color="auto"/>
      </w:divBdr>
    </w:div>
    <w:div w:id="1439983322">
      <w:bodyDiv w:val="1"/>
      <w:marLeft w:val="0"/>
      <w:marRight w:val="0"/>
      <w:marTop w:val="0"/>
      <w:marBottom w:val="0"/>
      <w:divBdr>
        <w:top w:val="none" w:sz="0" w:space="0" w:color="auto"/>
        <w:left w:val="none" w:sz="0" w:space="0" w:color="auto"/>
        <w:bottom w:val="none" w:sz="0" w:space="0" w:color="auto"/>
        <w:right w:val="none" w:sz="0" w:space="0" w:color="auto"/>
      </w:divBdr>
    </w:div>
    <w:div w:id="1445419932">
      <w:bodyDiv w:val="1"/>
      <w:marLeft w:val="0"/>
      <w:marRight w:val="0"/>
      <w:marTop w:val="0"/>
      <w:marBottom w:val="0"/>
      <w:divBdr>
        <w:top w:val="none" w:sz="0" w:space="0" w:color="auto"/>
        <w:left w:val="none" w:sz="0" w:space="0" w:color="auto"/>
        <w:bottom w:val="none" w:sz="0" w:space="0" w:color="auto"/>
        <w:right w:val="none" w:sz="0" w:space="0" w:color="auto"/>
      </w:divBdr>
    </w:div>
    <w:div w:id="1458644919">
      <w:bodyDiv w:val="1"/>
      <w:marLeft w:val="0"/>
      <w:marRight w:val="0"/>
      <w:marTop w:val="0"/>
      <w:marBottom w:val="0"/>
      <w:divBdr>
        <w:top w:val="none" w:sz="0" w:space="0" w:color="auto"/>
        <w:left w:val="none" w:sz="0" w:space="0" w:color="auto"/>
        <w:bottom w:val="none" w:sz="0" w:space="0" w:color="auto"/>
        <w:right w:val="none" w:sz="0" w:space="0" w:color="auto"/>
      </w:divBdr>
      <w:divsChild>
        <w:div w:id="1047072794">
          <w:marLeft w:val="0"/>
          <w:marRight w:val="0"/>
          <w:marTop w:val="0"/>
          <w:marBottom w:val="0"/>
          <w:divBdr>
            <w:top w:val="none" w:sz="0" w:space="0" w:color="auto"/>
            <w:left w:val="none" w:sz="0" w:space="0" w:color="auto"/>
            <w:bottom w:val="none" w:sz="0" w:space="0" w:color="auto"/>
            <w:right w:val="none" w:sz="0" w:space="0" w:color="auto"/>
          </w:divBdr>
        </w:div>
        <w:div w:id="1205018579">
          <w:marLeft w:val="0"/>
          <w:marRight w:val="0"/>
          <w:marTop w:val="0"/>
          <w:marBottom w:val="0"/>
          <w:divBdr>
            <w:top w:val="none" w:sz="0" w:space="0" w:color="auto"/>
            <w:left w:val="none" w:sz="0" w:space="0" w:color="auto"/>
            <w:bottom w:val="none" w:sz="0" w:space="0" w:color="auto"/>
            <w:right w:val="none" w:sz="0" w:space="0" w:color="auto"/>
          </w:divBdr>
        </w:div>
        <w:div w:id="10495855">
          <w:marLeft w:val="0"/>
          <w:marRight w:val="0"/>
          <w:marTop w:val="0"/>
          <w:marBottom w:val="0"/>
          <w:divBdr>
            <w:top w:val="none" w:sz="0" w:space="0" w:color="auto"/>
            <w:left w:val="none" w:sz="0" w:space="0" w:color="auto"/>
            <w:bottom w:val="none" w:sz="0" w:space="0" w:color="auto"/>
            <w:right w:val="none" w:sz="0" w:space="0" w:color="auto"/>
          </w:divBdr>
        </w:div>
        <w:div w:id="814689088">
          <w:marLeft w:val="0"/>
          <w:marRight w:val="0"/>
          <w:marTop w:val="0"/>
          <w:marBottom w:val="0"/>
          <w:divBdr>
            <w:top w:val="none" w:sz="0" w:space="0" w:color="auto"/>
            <w:left w:val="none" w:sz="0" w:space="0" w:color="auto"/>
            <w:bottom w:val="none" w:sz="0" w:space="0" w:color="auto"/>
            <w:right w:val="none" w:sz="0" w:space="0" w:color="auto"/>
          </w:divBdr>
        </w:div>
      </w:divsChild>
    </w:div>
    <w:div w:id="1471941253">
      <w:bodyDiv w:val="1"/>
      <w:marLeft w:val="0"/>
      <w:marRight w:val="0"/>
      <w:marTop w:val="0"/>
      <w:marBottom w:val="0"/>
      <w:divBdr>
        <w:top w:val="none" w:sz="0" w:space="0" w:color="auto"/>
        <w:left w:val="none" w:sz="0" w:space="0" w:color="auto"/>
        <w:bottom w:val="none" w:sz="0" w:space="0" w:color="auto"/>
        <w:right w:val="none" w:sz="0" w:space="0" w:color="auto"/>
      </w:divBdr>
      <w:divsChild>
        <w:div w:id="532114579">
          <w:marLeft w:val="0"/>
          <w:marRight w:val="0"/>
          <w:marTop w:val="0"/>
          <w:marBottom w:val="0"/>
          <w:divBdr>
            <w:top w:val="none" w:sz="0" w:space="0" w:color="auto"/>
            <w:left w:val="none" w:sz="0" w:space="0" w:color="auto"/>
            <w:bottom w:val="none" w:sz="0" w:space="0" w:color="auto"/>
            <w:right w:val="none" w:sz="0" w:space="0" w:color="auto"/>
          </w:divBdr>
        </w:div>
        <w:div w:id="1654217793">
          <w:marLeft w:val="0"/>
          <w:marRight w:val="0"/>
          <w:marTop w:val="0"/>
          <w:marBottom w:val="0"/>
          <w:divBdr>
            <w:top w:val="none" w:sz="0" w:space="0" w:color="auto"/>
            <w:left w:val="none" w:sz="0" w:space="0" w:color="auto"/>
            <w:bottom w:val="none" w:sz="0" w:space="0" w:color="auto"/>
            <w:right w:val="none" w:sz="0" w:space="0" w:color="auto"/>
          </w:divBdr>
        </w:div>
        <w:div w:id="1145319091">
          <w:marLeft w:val="0"/>
          <w:marRight w:val="0"/>
          <w:marTop w:val="0"/>
          <w:marBottom w:val="0"/>
          <w:divBdr>
            <w:top w:val="none" w:sz="0" w:space="0" w:color="auto"/>
            <w:left w:val="none" w:sz="0" w:space="0" w:color="auto"/>
            <w:bottom w:val="none" w:sz="0" w:space="0" w:color="auto"/>
            <w:right w:val="none" w:sz="0" w:space="0" w:color="auto"/>
          </w:divBdr>
        </w:div>
        <w:div w:id="1370376318">
          <w:marLeft w:val="0"/>
          <w:marRight w:val="0"/>
          <w:marTop w:val="0"/>
          <w:marBottom w:val="0"/>
          <w:divBdr>
            <w:top w:val="none" w:sz="0" w:space="0" w:color="auto"/>
            <w:left w:val="none" w:sz="0" w:space="0" w:color="auto"/>
            <w:bottom w:val="none" w:sz="0" w:space="0" w:color="auto"/>
            <w:right w:val="none" w:sz="0" w:space="0" w:color="auto"/>
          </w:divBdr>
        </w:div>
        <w:div w:id="454520736">
          <w:marLeft w:val="0"/>
          <w:marRight w:val="0"/>
          <w:marTop w:val="0"/>
          <w:marBottom w:val="0"/>
          <w:divBdr>
            <w:top w:val="none" w:sz="0" w:space="0" w:color="auto"/>
            <w:left w:val="none" w:sz="0" w:space="0" w:color="auto"/>
            <w:bottom w:val="none" w:sz="0" w:space="0" w:color="auto"/>
            <w:right w:val="none" w:sz="0" w:space="0" w:color="auto"/>
          </w:divBdr>
        </w:div>
        <w:div w:id="386993697">
          <w:marLeft w:val="0"/>
          <w:marRight w:val="0"/>
          <w:marTop w:val="0"/>
          <w:marBottom w:val="0"/>
          <w:divBdr>
            <w:top w:val="none" w:sz="0" w:space="0" w:color="auto"/>
            <w:left w:val="none" w:sz="0" w:space="0" w:color="auto"/>
            <w:bottom w:val="none" w:sz="0" w:space="0" w:color="auto"/>
            <w:right w:val="none" w:sz="0" w:space="0" w:color="auto"/>
          </w:divBdr>
        </w:div>
        <w:div w:id="621231032">
          <w:marLeft w:val="0"/>
          <w:marRight w:val="0"/>
          <w:marTop w:val="0"/>
          <w:marBottom w:val="0"/>
          <w:divBdr>
            <w:top w:val="none" w:sz="0" w:space="0" w:color="auto"/>
            <w:left w:val="none" w:sz="0" w:space="0" w:color="auto"/>
            <w:bottom w:val="none" w:sz="0" w:space="0" w:color="auto"/>
            <w:right w:val="none" w:sz="0" w:space="0" w:color="auto"/>
          </w:divBdr>
        </w:div>
        <w:div w:id="948664395">
          <w:marLeft w:val="0"/>
          <w:marRight w:val="0"/>
          <w:marTop w:val="0"/>
          <w:marBottom w:val="0"/>
          <w:divBdr>
            <w:top w:val="none" w:sz="0" w:space="0" w:color="auto"/>
            <w:left w:val="none" w:sz="0" w:space="0" w:color="auto"/>
            <w:bottom w:val="none" w:sz="0" w:space="0" w:color="auto"/>
            <w:right w:val="none" w:sz="0" w:space="0" w:color="auto"/>
          </w:divBdr>
        </w:div>
        <w:div w:id="1948197967">
          <w:marLeft w:val="0"/>
          <w:marRight w:val="0"/>
          <w:marTop w:val="0"/>
          <w:marBottom w:val="0"/>
          <w:divBdr>
            <w:top w:val="none" w:sz="0" w:space="0" w:color="auto"/>
            <w:left w:val="none" w:sz="0" w:space="0" w:color="auto"/>
            <w:bottom w:val="none" w:sz="0" w:space="0" w:color="auto"/>
            <w:right w:val="none" w:sz="0" w:space="0" w:color="auto"/>
          </w:divBdr>
        </w:div>
        <w:div w:id="505173351">
          <w:marLeft w:val="0"/>
          <w:marRight w:val="0"/>
          <w:marTop w:val="0"/>
          <w:marBottom w:val="0"/>
          <w:divBdr>
            <w:top w:val="none" w:sz="0" w:space="0" w:color="auto"/>
            <w:left w:val="none" w:sz="0" w:space="0" w:color="auto"/>
            <w:bottom w:val="none" w:sz="0" w:space="0" w:color="auto"/>
            <w:right w:val="none" w:sz="0" w:space="0" w:color="auto"/>
          </w:divBdr>
        </w:div>
        <w:div w:id="192617418">
          <w:marLeft w:val="0"/>
          <w:marRight w:val="0"/>
          <w:marTop w:val="0"/>
          <w:marBottom w:val="0"/>
          <w:divBdr>
            <w:top w:val="none" w:sz="0" w:space="0" w:color="auto"/>
            <w:left w:val="none" w:sz="0" w:space="0" w:color="auto"/>
            <w:bottom w:val="none" w:sz="0" w:space="0" w:color="auto"/>
            <w:right w:val="none" w:sz="0" w:space="0" w:color="auto"/>
          </w:divBdr>
        </w:div>
        <w:div w:id="117068378">
          <w:marLeft w:val="0"/>
          <w:marRight w:val="0"/>
          <w:marTop w:val="0"/>
          <w:marBottom w:val="0"/>
          <w:divBdr>
            <w:top w:val="none" w:sz="0" w:space="0" w:color="auto"/>
            <w:left w:val="none" w:sz="0" w:space="0" w:color="auto"/>
            <w:bottom w:val="none" w:sz="0" w:space="0" w:color="auto"/>
            <w:right w:val="none" w:sz="0" w:space="0" w:color="auto"/>
          </w:divBdr>
        </w:div>
        <w:div w:id="1939826562">
          <w:marLeft w:val="0"/>
          <w:marRight w:val="0"/>
          <w:marTop w:val="0"/>
          <w:marBottom w:val="0"/>
          <w:divBdr>
            <w:top w:val="none" w:sz="0" w:space="0" w:color="auto"/>
            <w:left w:val="none" w:sz="0" w:space="0" w:color="auto"/>
            <w:bottom w:val="none" w:sz="0" w:space="0" w:color="auto"/>
            <w:right w:val="none" w:sz="0" w:space="0" w:color="auto"/>
          </w:divBdr>
        </w:div>
        <w:div w:id="2071493848">
          <w:marLeft w:val="0"/>
          <w:marRight w:val="0"/>
          <w:marTop w:val="0"/>
          <w:marBottom w:val="0"/>
          <w:divBdr>
            <w:top w:val="none" w:sz="0" w:space="0" w:color="auto"/>
            <w:left w:val="none" w:sz="0" w:space="0" w:color="auto"/>
            <w:bottom w:val="none" w:sz="0" w:space="0" w:color="auto"/>
            <w:right w:val="none" w:sz="0" w:space="0" w:color="auto"/>
          </w:divBdr>
        </w:div>
        <w:div w:id="819663149">
          <w:marLeft w:val="0"/>
          <w:marRight w:val="0"/>
          <w:marTop w:val="0"/>
          <w:marBottom w:val="0"/>
          <w:divBdr>
            <w:top w:val="none" w:sz="0" w:space="0" w:color="auto"/>
            <w:left w:val="none" w:sz="0" w:space="0" w:color="auto"/>
            <w:bottom w:val="none" w:sz="0" w:space="0" w:color="auto"/>
            <w:right w:val="none" w:sz="0" w:space="0" w:color="auto"/>
          </w:divBdr>
        </w:div>
        <w:div w:id="427626993">
          <w:marLeft w:val="0"/>
          <w:marRight w:val="0"/>
          <w:marTop w:val="0"/>
          <w:marBottom w:val="0"/>
          <w:divBdr>
            <w:top w:val="none" w:sz="0" w:space="0" w:color="auto"/>
            <w:left w:val="none" w:sz="0" w:space="0" w:color="auto"/>
            <w:bottom w:val="none" w:sz="0" w:space="0" w:color="auto"/>
            <w:right w:val="none" w:sz="0" w:space="0" w:color="auto"/>
          </w:divBdr>
        </w:div>
        <w:div w:id="143546714">
          <w:marLeft w:val="0"/>
          <w:marRight w:val="0"/>
          <w:marTop w:val="0"/>
          <w:marBottom w:val="0"/>
          <w:divBdr>
            <w:top w:val="none" w:sz="0" w:space="0" w:color="auto"/>
            <w:left w:val="none" w:sz="0" w:space="0" w:color="auto"/>
            <w:bottom w:val="none" w:sz="0" w:space="0" w:color="auto"/>
            <w:right w:val="none" w:sz="0" w:space="0" w:color="auto"/>
          </w:divBdr>
        </w:div>
        <w:div w:id="1365473978">
          <w:marLeft w:val="0"/>
          <w:marRight w:val="0"/>
          <w:marTop w:val="0"/>
          <w:marBottom w:val="0"/>
          <w:divBdr>
            <w:top w:val="none" w:sz="0" w:space="0" w:color="auto"/>
            <w:left w:val="none" w:sz="0" w:space="0" w:color="auto"/>
            <w:bottom w:val="none" w:sz="0" w:space="0" w:color="auto"/>
            <w:right w:val="none" w:sz="0" w:space="0" w:color="auto"/>
          </w:divBdr>
        </w:div>
      </w:divsChild>
    </w:div>
    <w:div w:id="1490176762">
      <w:bodyDiv w:val="1"/>
      <w:marLeft w:val="0"/>
      <w:marRight w:val="0"/>
      <w:marTop w:val="0"/>
      <w:marBottom w:val="0"/>
      <w:divBdr>
        <w:top w:val="none" w:sz="0" w:space="0" w:color="auto"/>
        <w:left w:val="none" w:sz="0" w:space="0" w:color="auto"/>
        <w:bottom w:val="none" w:sz="0" w:space="0" w:color="auto"/>
        <w:right w:val="none" w:sz="0" w:space="0" w:color="auto"/>
      </w:divBdr>
    </w:div>
    <w:div w:id="1493370221">
      <w:bodyDiv w:val="1"/>
      <w:marLeft w:val="0"/>
      <w:marRight w:val="0"/>
      <w:marTop w:val="0"/>
      <w:marBottom w:val="0"/>
      <w:divBdr>
        <w:top w:val="none" w:sz="0" w:space="0" w:color="auto"/>
        <w:left w:val="none" w:sz="0" w:space="0" w:color="auto"/>
        <w:bottom w:val="none" w:sz="0" w:space="0" w:color="auto"/>
        <w:right w:val="none" w:sz="0" w:space="0" w:color="auto"/>
      </w:divBdr>
      <w:divsChild>
        <w:div w:id="1635867071">
          <w:marLeft w:val="0"/>
          <w:marRight w:val="0"/>
          <w:marTop w:val="0"/>
          <w:marBottom w:val="0"/>
          <w:divBdr>
            <w:top w:val="none" w:sz="0" w:space="0" w:color="auto"/>
            <w:left w:val="none" w:sz="0" w:space="0" w:color="auto"/>
            <w:bottom w:val="none" w:sz="0" w:space="0" w:color="auto"/>
            <w:right w:val="none" w:sz="0" w:space="0" w:color="auto"/>
          </w:divBdr>
        </w:div>
        <w:div w:id="1576009863">
          <w:marLeft w:val="0"/>
          <w:marRight w:val="0"/>
          <w:marTop w:val="0"/>
          <w:marBottom w:val="0"/>
          <w:divBdr>
            <w:top w:val="none" w:sz="0" w:space="0" w:color="auto"/>
            <w:left w:val="none" w:sz="0" w:space="0" w:color="auto"/>
            <w:bottom w:val="none" w:sz="0" w:space="0" w:color="auto"/>
            <w:right w:val="none" w:sz="0" w:space="0" w:color="auto"/>
          </w:divBdr>
        </w:div>
        <w:div w:id="851719337">
          <w:marLeft w:val="0"/>
          <w:marRight w:val="0"/>
          <w:marTop w:val="0"/>
          <w:marBottom w:val="0"/>
          <w:divBdr>
            <w:top w:val="none" w:sz="0" w:space="0" w:color="auto"/>
            <w:left w:val="none" w:sz="0" w:space="0" w:color="auto"/>
            <w:bottom w:val="none" w:sz="0" w:space="0" w:color="auto"/>
            <w:right w:val="none" w:sz="0" w:space="0" w:color="auto"/>
          </w:divBdr>
        </w:div>
        <w:div w:id="55904090">
          <w:marLeft w:val="0"/>
          <w:marRight w:val="0"/>
          <w:marTop w:val="0"/>
          <w:marBottom w:val="0"/>
          <w:divBdr>
            <w:top w:val="none" w:sz="0" w:space="0" w:color="auto"/>
            <w:left w:val="none" w:sz="0" w:space="0" w:color="auto"/>
            <w:bottom w:val="none" w:sz="0" w:space="0" w:color="auto"/>
            <w:right w:val="none" w:sz="0" w:space="0" w:color="auto"/>
          </w:divBdr>
        </w:div>
        <w:div w:id="1602225755">
          <w:marLeft w:val="0"/>
          <w:marRight w:val="0"/>
          <w:marTop w:val="0"/>
          <w:marBottom w:val="0"/>
          <w:divBdr>
            <w:top w:val="none" w:sz="0" w:space="0" w:color="auto"/>
            <w:left w:val="none" w:sz="0" w:space="0" w:color="auto"/>
            <w:bottom w:val="none" w:sz="0" w:space="0" w:color="auto"/>
            <w:right w:val="none" w:sz="0" w:space="0" w:color="auto"/>
          </w:divBdr>
        </w:div>
        <w:div w:id="543298549">
          <w:marLeft w:val="0"/>
          <w:marRight w:val="0"/>
          <w:marTop w:val="0"/>
          <w:marBottom w:val="0"/>
          <w:divBdr>
            <w:top w:val="none" w:sz="0" w:space="0" w:color="auto"/>
            <w:left w:val="none" w:sz="0" w:space="0" w:color="auto"/>
            <w:bottom w:val="none" w:sz="0" w:space="0" w:color="auto"/>
            <w:right w:val="none" w:sz="0" w:space="0" w:color="auto"/>
          </w:divBdr>
        </w:div>
        <w:div w:id="1769156301">
          <w:marLeft w:val="0"/>
          <w:marRight w:val="0"/>
          <w:marTop w:val="0"/>
          <w:marBottom w:val="0"/>
          <w:divBdr>
            <w:top w:val="none" w:sz="0" w:space="0" w:color="auto"/>
            <w:left w:val="none" w:sz="0" w:space="0" w:color="auto"/>
            <w:bottom w:val="none" w:sz="0" w:space="0" w:color="auto"/>
            <w:right w:val="none" w:sz="0" w:space="0" w:color="auto"/>
          </w:divBdr>
        </w:div>
        <w:div w:id="443035115">
          <w:marLeft w:val="0"/>
          <w:marRight w:val="0"/>
          <w:marTop w:val="0"/>
          <w:marBottom w:val="0"/>
          <w:divBdr>
            <w:top w:val="none" w:sz="0" w:space="0" w:color="auto"/>
            <w:left w:val="none" w:sz="0" w:space="0" w:color="auto"/>
            <w:bottom w:val="none" w:sz="0" w:space="0" w:color="auto"/>
            <w:right w:val="none" w:sz="0" w:space="0" w:color="auto"/>
          </w:divBdr>
        </w:div>
        <w:div w:id="577372864">
          <w:marLeft w:val="0"/>
          <w:marRight w:val="0"/>
          <w:marTop w:val="0"/>
          <w:marBottom w:val="0"/>
          <w:divBdr>
            <w:top w:val="none" w:sz="0" w:space="0" w:color="auto"/>
            <w:left w:val="none" w:sz="0" w:space="0" w:color="auto"/>
            <w:bottom w:val="none" w:sz="0" w:space="0" w:color="auto"/>
            <w:right w:val="none" w:sz="0" w:space="0" w:color="auto"/>
          </w:divBdr>
        </w:div>
        <w:div w:id="495270748">
          <w:marLeft w:val="0"/>
          <w:marRight w:val="0"/>
          <w:marTop w:val="0"/>
          <w:marBottom w:val="0"/>
          <w:divBdr>
            <w:top w:val="none" w:sz="0" w:space="0" w:color="auto"/>
            <w:left w:val="none" w:sz="0" w:space="0" w:color="auto"/>
            <w:bottom w:val="none" w:sz="0" w:space="0" w:color="auto"/>
            <w:right w:val="none" w:sz="0" w:space="0" w:color="auto"/>
          </w:divBdr>
        </w:div>
      </w:divsChild>
    </w:div>
    <w:div w:id="1553537850">
      <w:bodyDiv w:val="1"/>
      <w:marLeft w:val="0"/>
      <w:marRight w:val="0"/>
      <w:marTop w:val="0"/>
      <w:marBottom w:val="0"/>
      <w:divBdr>
        <w:top w:val="none" w:sz="0" w:space="0" w:color="auto"/>
        <w:left w:val="none" w:sz="0" w:space="0" w:color="auto"/>
        <w:bottom w:val="none" w:sz="0" w:space="0" w:color="auto"/>
        <w:right w:val="none" w:sz="0" w:space="0" w:color="auto"/>
      </w:divBdr>
      <w:divsChild>
        <w:div w:id="941719023">
          <w:marLeft w:val="0"/>
          <w:marRight w:val="0"/>
          <w:marTop w:val="0"/>
          <w:marBottom w:val="0"/>
          <w:divBdr>
            <w:top w:val="none" w:sz="0" w:space="0" w:color="auto"/>
            <w:left w:val="none" w:sz="0" w:space="0" w:color="auto"/>
            <w:bottom w:val="none" w:sz="0" w:space="0" w:color="auto"/>
            <w:right w:val="none" w:sz="0" w:space="0" w:color="auto"/>
          </w:divBdr>
        </w:div>
        <w:div w:id="1950160233">
          <w:marLeft w:val="0"/>
          <w:marRight w:val="0"/>
          <w:marTop w:val="0"/>
          <w:marBottom w:val="0"/>
          <w:divBdr>
            <w:top w:val="none" w:sz="0" w:space="0" w:color="auto"/>
            <w:left w:val="none" w:sz="0" w:space="0" w:color="auto"/>
            <w:bottom w:val="none" w:sz="0" w:space="0" w:color="auto"/>
            <w:right w:val="none" w:sz="0" w:space="0" w:color="auto"/>
          </w:divBdr>
        </w:div>
        <w:div w:id="897861727">
          <w:marLeft w:val="0"/>
          <w:marRight w:val="0"/>
          <w:marTop w:val="0"/>
          <w:marBottom w:val="0"/>
          <w:divBdr>
            <w:top w:val="none" w:sz="0" w:space="0" w:color="auto"/>
            <w:left w:val="none" w:sz="0" w:space="0" w:color="auto"/>
            <w:bottom w:val="none" w:sz="0" w:space="0" w:color="auto"/>
            <w:right w:val="none" w:sz="0" w:space="0" w:color="auto"/>
          </w:divBdr>
        </w:div>
      </w:divsChild>
    </w:div>
    <w:div w:id="1554341166">
      <w:bodyDiv w:val="1"/>
      <w:marLeft w:val="0"/>
      <w:marRight w:val="0"/>
      <w:marTop w:val="0"/>
      <w:marBottom w:val="0"/>
      <w:divBdr>
        <w:top w:val="none" w:sz="0" w:space="0" w:color="auto"/>
        <w:left w:val="none" w:sz="0" w:space="0" w:color="auto"/>
        <w:bottom w:val="none" w:sz="0" w:space="0" w:color="auto"/>
        <w:right w:val="none" w:sz="0" w:space="0" w:color="auto"/>
      </w:divBdr>
    </w:div>
    <w:div w:id="1556893668">
      <w:bodyDiv w:val="1"/>
      <w:marLeft w:val="0"/>
      <w:marRight w:val="0"/>
      <w:marTop w:val="0"/>
      <w:marBottom w:val="0"/>
      <w:divBdr>
        <w:top w:val="none" w:sz="0" w:space="0" w:color="auto"/>
        <w:left w:val="none" w:sz="0" w:space="0" w:color="auto"/>
        <w:bottom w:val="none" w:sz="0" w:space="0" w:color="auto"/>
        <w:right w:val="none" w:sz="0" w:space="0" w:color="auto"/>
      </w:divBdr>
      <w:divsChild>
        <w:div w:id="1405227771">
          <w:marLeft w:val="0"/>
          <w:marRight w:val="0"/>
          <w:marTop w:val="0"/>
          <w:marBottom w:val="0"/>
          <w:divBdr>
            <w:top w:val="none" w:sz="0" w:space="0" w:color="auto"/>
            <w:left w:val="none" w:sz="0" w:space="0" w:color="auto"/>
            <w:bottom w:val="none" w:sz="0" w:space="0" w:color="auto"/>
            <w:right w:val="none" w:sz="0" w:space="0" w:color="auto"/>
          </w:divBdr>
        </w:div>
        <w:div w:id="2125072003">
          <w:marLeft w:val="0"/>
          <w:marRight w:val="0"/>
          <w:marTop w:val="0"/>
          <w:marBottom w:val="0"/>
          <w:divBdr>
            <w:top w:val="none" w:sz="0" w:space="0" w:color="auto"/>
            <w:left w:val="none" w:sz="0" w:space="0" w:color="auto"/>
            <w:bottom w:val="none" w:sz="0" w:space="0" w:color="auto"/>
            <w:right w:val="none" w:sz="0" w:space="0" w:color="auto"/>
          </w:divBdr>
        </w:div>
        <w:div w:id="331763328">
          <w:marLeft w:val="0"/>
          <w:marRight w:val="0"/>
          <w:marTop w:val="0"/>
          <w:marBottom w:val="0"/>
          <w:divBdr>
            <w:top w:val="none" w:sz="0" w:space="0" w:color="auto"/>
            <w:left w:val="none" w:sz="0" w:space="0" w:color="auto"/>
            <w:bottom w:val="none" w:sz="0" w:space="0" w:color="auto"/>
            <w:right w:val="none" w:sz="0" w:space="0" w:color="auto"/>
          </w:divBdr>
        </w:div>
        <w:div w:id="1324814">
          <w:marLeft w:val="0"/>
          <w:marRight w:val="0"/>
          <w:marTop w:val="0"/>
          <w:marBottom w:val="0"/>
          <w:divBdr>
            <w:top w:val="none" w:sz="0" w:space="0" w:color="auto"/>
            <w:left w:val="none" w:sz="0" w:space="0" w:color="auto"/>
            <w:bottom w:val="none" w:sz="0" w:space="0" w:color="auto"/>
            <w:right w:val="none" w:sz="0" w:space="0" w:color="auto"/>
          </w:divBdr>
        </w:div>
        <w:div w:id="196312867">
          <w:marLeft w:val="0"/>
          <w:marRight w:val="0"/>
          <w:marTop w:val="0"/>
          <w:marBottom w:val="0"/>
          <w:divBdr>
            <w:top w:val="none" w:sz="0" w:space="0" w:color="auto"/>
            <w:left w:val="none" w:sz="0" w:space="0" w:color="auto"/>
            <w:bottom w:val="none" w:sz="0" w:space="0" w:color="auto"/>
            <w:right w:val="none" w:sz="0" w:space="0" w:color="auto"/>
          </w:divBdr>
        </w:div>
        <w:div w:id="1994676719">
          <w:marLeft w:val="0"/>
          <w:marRight w:val="0"/>
          <w:marTop w:val="0"/>
          <w:marBottom w:val="0"/>
          <w:divBdr>
            <w:top w:val="none" w:sz="0" w:space="0" w:color="auto"/>
            <w:left w:val="none" w:sz="0" w:space="0" w:color="auto"/>
            <w:bottom w:val="none" w:sz="0" w:space="0" w:color="auto"/>
            <w:right w:val="none" w:sz="0" w:space="0" w:color="auto"/>
          </w:divBdr>
        </w:div>
        <w:div w:id="1512723372">
          <w:marLeft w:val="0"/>
          <w:marRight w:val="0"/>
          <w:marTop w:val="0"/>
          <w:marBottom w:val="0"/>
          <w:divBdr>
            <w:top w:val="none" w:sz="0" w:space="0" w:color="auto"/>
            <w:left w:val="none" w:sz="0" w:space="0" w:color="auto"/>
            <w:bottom w:val="none" w:sz="0" w:space="0" w:color="auto"/>
            <w:right w:val="none" w:sz="0" w:space="0" w:color="auto"/>
          </w:divBdr>
        </w:div>
        <w:div w:id="485363829">
          <w:marLeft w:val="0"/>
          <w:marRight w:val="0"/>
          <w:marTop w:val="0"/>
          <w:marBottom w:val="0"/>
          <w:divBdr>
            <w:top w:val="none" w:sz="0" w:space="0" w:color="auto"/>
            <w:left w:val="none" w:sz="0" w:space="0" w:color="auto"/>
            <w:bottom w:val="none" w:sz="0" w:space="0" w:color="auto"/>
            <w:right w:val="none" w:sz="0" w:space="0" w:color="auto"/>
          </w:divBdr>
        </w:div>
      </w:divsChild>
    </w:div>
    <w:div w:id="1567883895">
      <w:bodyDiv w:val="1"/>
      <w:marLeft w:val="0"/>
      <w:marRight w:val="0"/>
      <w:marTop w:val="0"/>
      <w:marBottom w:val="0"/>
      <w:divBdr>
        <w:top w:val="none" w:sz="0" w:space="0" w:color="auto"/>
        <w:left w:val="none" w:sz="0" w:space="0" w:color="auto"/>
        <w:bottom w:val="none" w:sz="0" w:space="0" w:color="auto"/>
        <w:right w:val="none" w:sz="0" w:space="0" w:color="auto"/>
      </w:divBdr>
      <w:divsChild>
        <w:div w:id="1896506873">
          <w:marLeft w:val="0"/>
          <w:marRight w:val="0"/>
          <w:marTop w:val="0"/>
          <w:marBottom w:val="0"/>
          <w:divBdr>
            <w:top w:val="none" w:sz="0" w:space="0" w:color="auto"/>
            <w:left w:val="none" w:sz="0" w:space="0" w:color="auto"/>
            <w:bottom w:val="none" w:sz="0" w:space="0" w:color="auto"/>
            <w:right w:val="none" w:sz="0" w:space="0" w:color="auto"/>
          </w:divBdr>
        </w:div>
        <w:div w:id="1086078626">
          <w:marLeft w:val="0"/>
          <w:marRight w:val="0"/>
          <w:marTop w:val="0"/>
          <w:marBottom w:val="0"/>
          <w:divBdr>
            <w:top w:val="none" w:sz="0" w:space="0" w:color="auto"/>
            <w:left w:val="none" w:sz="0" w:space="0" w:color="auto"/>
            <w:bottom w:val="none" w:sz="0" w:space="0" w:color="auto"/>
            <w:right w:val="none" w:sz="0" w:space="0" w:color="auto"/>
          </w:divBdr>
        </w:div>
      </w:divsChild>
    </w:div>
    <w:div w:id="1571118576">
      <w:bodyDiv w:val="1"/>
      <w:marLeft w:val="0"/>
      <w:marRight w:val="0"/>
      <w:marTop w:val="0"/>
      <w:marBottom w:val="0"/>
      <w:divBdr>
        <w:top w:val="none" w:sz="0" w:space="0" w:color="auto"/>
        <w:left w:val="none" w:sz="0" w:space="0" w:color="auto"/>
        <w:bottom w:val="none" w:sz="0" w:space="0" w:color="auto"/>
        <w:right w:val="none" w:sz="0" w:space="0" w:color="auto"/>
      </w:divBdr>
    </w:div>
    <w:div w:id="1575552652">
      <w:bodyDiv w:val="1"/>
      <w:marLeft w:val="0"/>
      <w:marRight w:val="0"/>
      <w:marTop w:val="0"/>
      <w:marBottom w:val="0"/>
      <w:divBdr>
        <w:top w:val="none" w:sz="0" w:space="0" w:color="auto"/>
        <w:left w:val="none" w:sz="0" w:space="0" w:color="auto"/>
        <w:bottom w:val="none" w:sz="0" w:space="0" w:color="auto"/>
        <w:right w:val="none" w:sz="0" w:space="0" w:color="auto"/>
      </w:divBdr>
    </w:div>
    <w:div w:id="1576434063">
      <w:bodyDiv w:val="1"/>
      <w:marLeft w:val="0"/>
      <w:marRight w:val="0"/>
      <w:marTop w:val="0"/>
      <w:marBottom w:val="0"/>
      <w:divBdr>
        <w:top w:val="none" w:sz="0" w:space="0" w:color="auto"/>
        <w:left w:val="none" w:sz="0" w:space="0" w:color="auto"/>
        <w:bottom w:val="none" w:sz="0" w:space="0" w:color="auto"/>
        <w:right w:val="none" w:sz="0" w:space="0" w:color="auto"/>
      </w:divBdr>
    </w:div>
    <w:div w:id="1577545496">
      <w:bodyDiv w:val="1"/>
      <w:marLeft w:val="0"/>
      <w:marRight w:val="0"/>
      <w:marTop w:val="0"/>
      <w:marBottom w:val="0"/>
      <w:divBdr>
        <w:top w:val="none" w:sz="0" w:space="0" w:color="auto"/>
        <w:left w:val="none" w:sz="0" w:space="0" w:color="auto"/>
        <w:bottom w:val="none" w:sz="0" w:space="0" w:color="auto"/>
        <w:right w:val="none" w:sz="0" w:space="0" w:color="auto"/>
      </w:divBdr>
    </w:div>
    <w:div w:id="1585451018">
      <w:bodyDiv w:val="1"/>
      <w:marLeft w:val="0"/>
      <w:marRight w:val="0"/>
      <w:marTop w:val="0"/>
      <w:marBottom w:val="0"/>
      <w:divBdr>
        <w:top w:val="none" w:sz="0" w:space="0" w:color="auto"/>
        <w:left w:val="none" w:sz="0" w:space="0" w:color="auto"/>
        <w:bottom w:val="none" w:sz="0" w:space="0" w:color="auto"/>
        <w:right w:val="none" w:sz="0" w:space="0" w:color="auto"/>
      </w:divBdr>
      <w:divsChild>
        <w:div w:id="2025085059">
          <w:marLeft w:val="0"/>
          <w:marRight w:val="0"/>
          <w:marTop w:val="0"/>
          <w:marBottom w:val="0"/>
          <w:divBdr>
            <w:top w:val="none" w:sz="0" w:space="0" w:color="auto"/>
            <w:left w:val="none" w:sz="0" w:space="0" w:color="auto"/>
            <w:bottom w:val="none" w:sz="0" w:space="0" w:color="auto"/>
            <w:right w:val="none" w:sz="0" w:space="0" w:color="auto"/>
          </w:divBdr>
        </w:div>
        <w:div w:id="1763986286">
          <w:marLeft w:val="0"/>
          <w:marRight w:val="0"/>
          <w:marTop w:val="0"/>
          <w:marBottom w:val="0"/>
          <w:divBdr>
            <w:top w:val="none" w:sz="0" w:space="0" w:color="auto"/>
            <w:left w:val="none" w:sz="0" w:space="0" w:color="auto"/>
            <w:bottom w:val="none" w:sz="0" w:space="0" w:color="auto"/>
            <w:right w:val="none" w:sz="0" w:space="0" w:color="auto"/>
          </w:divBdr>
        </w:div>
      </w:divsChild>
    </w:div>
    <w:div w:id="1598171566">
      <w:bodyDiv w:val="1"/>
      <w:marLeft w:val="0"/>
      <w:marRight w:val="0"/>
      <w:marTop w:val="0"/>
      <w:marBottom w:val="0"/>
      <w:divBdr>
        <w:top w:val="none" w:sz="0" w:space="0" w:color="auto"/>
        <w:left w:val="none" w:sz="0" w:space="0" w:color="auto"/>
        <w:bottom w:val="none" w:sz="0" w:space="0" w:color="auto"/>
        <w:right w:val="none" w:sz="0" w:space="0" w:color="auto"/>
      </w:divBdr>
    </w:div>
    <w:div w:id="1625622973">
      <w:bodyDiv w:val="1"/>
      <w:marLeft w:val="0"/>
      <w:marRight w:val="0"/>
      <w:marTop w:val="0"/>
      <w:marBottom w:val="0"/>
      <w:divBdr>
        <w:top w:val="none" w:sz="0" w:space="0" w:color="auto"/>
        <w:left w:val="none" w:sz="0" w:space="0" w:color="auto"/>
        <w:bottom w:val="none" w:sz="0" w:space="0" w:color="auto"/>
        <w:right w:val="none" w:sz="0" w:space="0" w:color="auto"/>
      </w:divBdr>
    </w:div>
    <w:div w:id="1631546015">
      <w:bodyDiv w:val="1"/>
      <w:marLeft w:val="0"/>
      <w:marRight w:val="0"/>
      <w:marTop w:val="0"/>
      <w:marBottom w:val="0"/>
      <w:divBdr>
        <w:top w:val="none" w:sz="0" w:space="0" w:color="auto"/>
        <w:left w:val="none" w:sz="0" w:space="0" w:color="auto"/>
        <w:bottom w:val="none" w:sz="0" w:space="0" w:color="auto"/>
        <w:right w:val="none" w:sz="0" w:space="0" w:color="auto"/>
      </w:divBdr>
      <w:divsChild>
        <w:div w:id="1581326477">
          <w:marLeft w:val="0"/>
          <w:marRight w:val="0"/>
          <w:marTop w:val="0"/>
          <w:marBottom w:val="0"/>
          <w:divBdr>
            <w:top w:val="none" w:sz="0" w:space="0" w:color="auto"/>
            <w:left w:val="none" w:sz="0" w:space="0" w:color="auto"/>
            <w:bottom w:val="none" w:sz="0" w:space="0" w:color="auto"/>
            <w:right w:val="none" w:sz="0" w:space="0" w:color="auto"/>
          </w:divBdr>
        </w:div>
        <w:div w:id="1500148591">
          <w:marLeft w:val="0"/>
          <w:marRight w:val="0"/>
          <w:marTop w:val="0"/>
          <w:marBottom w:val="0"/>
          <w:divBdr>
            <w:top w:val="none" w:sz="0" w:space="0" w:color="auto"/>
            <w:left w:val="none" w:sz="0" w:space="0" w:color="auto"/>
            <w:bottom w:val="none" w:sz="0" w:space="0" w:color="auto"/>
            <w:right w:val="none" w:sz="0" w:space="0" w:color="auto"/>
          </w:divBdr>
        </w:div>
        <w:div w:id="596139524">
          <w:marLeft w:val="0"/>
          <w:marRight w:val="0"/>
          <w:marTop w:val="0"/>
          <w:marBottom w:val="0"/>
          <w:divBdr>
            <w:top w:val="none" w:sz="0" w:space="0" w:color="auto"/>
            <w:left w:val="none" w:sz="0" w:space="0" w:color="auto"/>
            <w:bottom w:val="none" w:sz="0" w:space="0" w:color="auto"/>
            <w:right w:val="none" w:sz="0" w:space="0" w:color="auto"/>
          </w:divBdr>
        </w:div>
        <w:div w:id="1165196696">
          <w:marLeft w:val="0"/>
          <w:marRight w:val="0"/>
          <w:marTop w:val="0"/>
          <w:marBottom w:val="0"/>
          <w:divBdr>
            <w:top w:val="none" w:sz="0" w:space="0" w:color="auto"/>
            <w:left w:val="none" w:sz="0" w:space="0" w:color="auto"/>
            <w:bottom w:val="none" w:sz="0" w:space="0" w:color="auto"/>
            <w:right w:val="none" w:sz="0" w:space="0" w:color="auto"/>
          </w:divBdr>
        </w:div>
      </w:divsChild>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1516865">
      <w:bodyDiv w:val="1"/>
      <w:marLeft w:val="0"/>
      <w:marRight w:val="0"/>
      <w:marTop w:val="0"/>
      <w:marBottom w:val="0"/>
      <w:divBdr>
        <w:top w:val="none" w:sz="0" w:space="0" w:color="auto"/>
        <w:left w:val="none" w:sz="0" w:space="0" w:color="auto"/>
        <w:bottom w:val="none" w:sz="0" w:space="0" w:color="auto"/>
        <w:right w:val="none" w:sz="0" w:space="0" w:color="auto"/>
      </w:divBdr>
      <w:divsChild>
        <w:div w:id="1462460910">
          <w:marLeft w:val="0"/>
          <w:marRight w:val="0"/>
          <w:marTop w:val="0"/>
          <w:marBottom w:val="0"/>
          <w:divBdr>
            <w:top w:val="none" w:sz="0" w:space="0" w:color="auto"/>
            <w:left w:val="none" w:sz="0" w:space="0" w:color="auto"/>
            <w:bottom w:val="none" w:sz="0" w:space="0" w:color="auto"/>
            <w:right w:val="none" w:sz="0" w:space="0" w:color="auto"/>
          </w:divBdr>
        </w:div>
        <w:div w:id="777916888">
          <w:marLeft w:val="0"/>
          <w:marRight w:val="0"/>
          <w:marTop w:val="0"/>
          <w:marBottom w:val="0"/>
          <w:divBdr>
            <w:top w:val="none" w:sz="0" w:space="0" w:color="auto"/>
            <w:left w:val="none" w:sz="0" w:space="0" w:color="auto"/>
            <w:bottom w:val="none" w:sz="0" w:space="0" w:color="auto"/>
            <w:right w:val="none" w:sz="0" w:space="0" w:color="auto"/>
          </w:divBdr>
        </w:div>
        <w:div w:id="2064987113">
          <w:marLeft w:val="0"/>
          <w:marRight w:val="0"/>
          <w:marTop w:val="0"/>
          <w:marBottom w:val="0"/>
          <w:divBdr>
            <w:top w:val="none" w:sz="0" w:space="0" w:color="auto"/>
            <w:left w:val="none" w:sz="0" w:space="0" w:color="auto"/>
            <w:bottom w:val="none" w:sz="0" w:space="0" w:color="auto"/>
            <w:right w:val="none" w:sz="0" w:space="0" w:color="auto"/>
          </w:divBdr>
        </w:div>
        <w:div w:id="1342246699">
          <w:marLeft w:val="0"/>
          <w:marRight w:val="0"/>
          <w:marTop w:val="0"/>
          <w:marBottom w:val="0"/>
          <w:divBdr>
            <w:top w:val="none" w:sz="0" w:space="0" w:color="auto"/>
            <w:left w:val="none" w:sz="0" w:space="0" w:color="auto"/>
            <w:bottom w:val="none" w:sz="0" w:space="0" w:color="auto"/>
            <w:right w:val="none" w:sz="0" w:space="0" w:color="auto"/>
          </w:divBdr>
        </w:div>
      </w:divsChild>
    </w:div>
    <w:div w:id="1659261501">
      <w:bodyDiv w:val="1"/>
      <w:marLeft w:val="0"/>
      <w:marRight w:val="0"/>
      <w:marTop w:val="0"/>
      <w:marBottom w:val="0"/>
      <w:divBdr>
        <w:top w:val="none" w:sz="0" w:space="0" w:color="auto"/>
        <w:left w:val="none" w:sz="0" w:space="0" w:color="auto"/>
        <w:bottom w:val="none" w:sz="0" w:space="0" w:color="auto"/>
        <w:right w:val="none" w:sz="0" w:space="0" w:color="auto"/>
      </w:divBdr>
    </w:div>
    <w:div w:id="1659268201">
      <w:bodyDiv w:val="1"/>
      <w:marLeft w:val="0"/>
      <w:marRight w:val="0"/>
      <w:marTop w:val="0"/>
      <w:marBottom w:val="0"/>
      <w:divBdr>
        <w:top w:val="none" w:sz="0" w:space="0" w:color="auto"/>
        <w:left w:val="none" w:sz="0" w:space="0" w:color="auto"/>
        <w:bottom w:val="none" w:sz="0" w:space="0" w:color="auto"/>
        <w:right w:val="none" w:sz="0" w:space="0" w:color="auto"/>
      </w:divBdr>
    </w:div>
    <w:div w:id="1663895312">
      <w:bodyDiv w:val="1"/>
      <w:marLeft w:val="0"/>
      <w:marRight w:val="0"/>
      <w:marTop w:val="0"/>
      <w:marBottom w:val="0"/>
      <w:divBdr>
        <w:top w:val="none" w:sz="0" w:space="0" w:color="auto"/>
        <w:left w:val="none" w:sz="0" w:space="0" w:color="auto"/>
        <w:bottom w:val="none" w:sz="0" w:space="0" w:color="auto"/>
        <w:right w:val="none" w:sz="0" w:space="0" w:color="auto"/>
      </w:divBdr>
    </w:div>
    <w:div w:id="1684819716">
      <w:bodyDiv w:val="1"/>
      <w:marLeft w:val="0"/>
      <w:marRight w:val="0"/>
      <w:marTop w:val="0"/>
      <w:marBottom w:val="0"/>
      <w:divBdr>
        <w:top w:val="none" w:sz="0" w:space="0" w:color="auto"/>
        <w:left w:val="none" w:sz="0" w:space="0" w:color="auto"/>
        <w:bottom w:val="none" w:sz="0" w:space="0" w:color="auto"/>
        <w:right w:val="none" w:sz="0" w:space="0" w:color="auto"/>
      </w:divBdr>
      <w:divsChild>
        <w:div w:id="754209473">
          <w:marLeft w:val="0"/>
          <w:marRight w:val="0"/>
          <w:marTop w:val="0"/>
          <w:marBottom w:val="0"/>
          <w:divBdr>
            <w:top w:val="none" w:sz="0" w:space="0" w:color="auto"/>
            <w:left w:val="none" w:sz="0" w:space="0" w:color="auto"/>
            <w:bottom w:val="none" w:sz="0" w:space="0" w:color="auto"/>
            <w:right w:val="none" w:sz="0" w:space="0" w:color="auto"/>
          </w:divBdr>
        </w:div>
        <w:div w:id="949432060">
          <w:marLeft w:val="0"/>
          <w:marRight w:val="0"/>
          <w:marTop w:val="0"/>
          <w:marBottom w:val="0"/>
          <w:divBdr>
            <w:top w:val="none" w:sz="0" w:space="0" w:color="auto"/>
            <w:left w:val="none" w:sz="0" w:space="0" w:color="auto"/>
            <w:bottom w:val="none" w:sz="0" w:space="0" w:color="auto"/>
            <w:right w:val="none" w:sz="0" w:space="0" w:color="auto"/>
          </w:divBdr>
        </w:div>
        <w:div w:id="359358961">
          <w:marLeft w:val="0"/>
          <w:marRight w:val="0"/>
          <w:marTop w:val="0"/>
          <w:marBottom w:val="0"/>
          <w:divBdr>
            <w:top w:val="none" w:sz="0" w:space="0" w:color="auto"/>
            <w:left w:val="none" w:sz="0" w:space="0" w:color="auto"/>
            <w:bottom w:val="none" w:sz="0" w:space="0" w:color="auto"/>
            <w:right w:val="none" w:sz="0" w:space="0" w:color="auto"/>
          </w:divBdr>
        </w:div>
        <w:div w:id="2132018886">
          <w:marLeft w:val="0"/>
          <w:marRight w:val="0"/>
          <w:marTop w:val="0"/>
          <w:marBottom w:val="0"/>
          <w:divBdr>
            <w:top w:val="none" w:sz="0" w:space="0" w:color="auto"/>
            <w:left w:val="none" w:sz="0" w:space="0" w:color="auto"/>
            <w:bottom w:val="none" w:sz="0" w:space="0" w:color="auto"/>
            <w:right w:val="none" w:sz="0" w:space="0" w:color="auto"/>
          </w:divBdr>
        </w:div>
        <w:div w:id="2036809660">
          <w:marLeft w:val="0"/>
          <w:marRight w:val="0"/>
          <w:marTop w:val="0"/>
          <w:marBottom w:val="0"/>
          <w:divBdr>
            <w:top w:val="none" w:sz="0" w:space="0" w:color="auto"/>
            <w:left w:val="none" w:sz="0" w:space="0" w:color="auto"/>
            <w:bottom w:val="none" w:sz="0" w:space="0" w:color="auto"/>
            <w:right w:val="none" w:sz="0" w:space="0" w:color="auto"/>
          </w:divBdr>
        </w:div>
        <w:div w:id="1907959763">
          <w:marLeft w:val="0"/>
          <w:marRight w:val="0"/>
          <w:marTop w:val="0"/>
          <w:marBottom w:val="0"/>
          <w:divBdr>
            <w:top w:val="none" w:sz="0" w:space="0" w:color="auto"/>
            <w:left w:val="none" w:sz="0" w:space="0" w:color="auto"/>
            <w:bottom w:val="none" w:sz="0" w:space="0" w:color="auto"/>
            <w:right w:val="none" w:sz="0" w:space="0" w:color="auto"/>
          </w:divBdr>
        </w:div>
      </w:divsChild>
    </w:div>
    <w:div w:id="1688676979">
      <w:bodyDiv w:val="1"/>
      <w:marLeft w:val="0"/>
      <w:marRight w:val="0"/>
      <w:marTop w:val="0"/>
      <w:marBottom w:val="0"/>
      <w:divBdr>
        <w:top w:val="none" w:sz="0" w:space="0" w:color="auto"/>
        <w:left w:val="none" w:sz="0" w:space="0" w:color="auto"/>
        <w:bottom w:val="none" w:sz="0" w:space="0" w:color="auto"/>
        <w:right w:val="none" w:sz="0" w:space="0" w:color="auto"/>
      </w:divBdr>
    </w:div>
    <w:div w:id="1694767230">
      <w:bodyDiv w:val="1"/>
      <w:marLeft w:val="0"/>
      <w:marRight w:val="0"/>
      <w:marTop w:val="0"/>
      <w:marBottom w:val="0"/>
      <w:divBdr>
        <w:top w:val="none" w:sz="0" w:space="0" w:color="auto"/>
        <w:left w:val="none" w:sz="0" w:space="0" w:color="auto"/>
        <w:bottom w:val="none" w:sz="0" w:space="0" w:color="auto"/>
        <w:right w:val="none" w:sz="0" w:space="0" w:color="auto"/>
      </w:divBdr>
      <w:divsChild>
        <w:div w:id="910427395">
          <w:marLeft w:val="0"/>
          <w:marRight w:val="0"/>
          <w:marTop w:val="0"/>
          <w:marBottom w:val="0"/>
          <w:divBdr>
            <w:top w:val="none" w:sz="0" w:space="0" w:color="auto"/>
            <w:left w:val="none" w:sz="0" w:space="0" w:color="auto"/>
            <w:bottom w:val="none" w:sz="0" w:space="0" w:color="auto"/>
            <w:right w:val="none" w:sz="0" w:space="0" w:color="auto"/>
          </w:divBdr>
        </w:div>
        <w:div w:id="2023242402">
          <w:marLeft w:val="0"/>
          <w:marRight w:val="0"/>
          <w:marTop w:val="0"/>
          <w:marBottom w:val="0"/>
          <w:divBdr>
            <w:top w:val="none" w:sz="0" w:space="0" w:color="auto"/>
            <w:left w:val="none" w:sz="0" w:space="0" w:color="auto"/>
            <w:bottom w:val="none" w:sz="0" w:space="0" w:color="auto"/>
            <w:right w:val="none" w:sz="0" w:space="0" w:color="auto"/>
          </w:divBdr>
        </w:div>
        <w:div w:id="364327603">
          <w:marLeft w:val="0"/>
          <w:marRight w:val="0"/>
          <w:marTop w:val="0"/>
          <w:marBottom w:val="0"/>
          <w:divBdr>
            <w:top w:val="none" w:sz="0" w:space="0" w:color="auto"/>
            <w:left w:val="none" w:sz="0" w:space="0" w:color="auto"/>
            <w:bottom w:val="none" w:sz="0" w:space="0" w:color="auto"/>
            <w:right w:val="none" w:sz="0" w:space="0" w:color="auto"/>
          </w:divBdr>
        </w:div>
        <w:div w:id="854197387">
          <w:marLeft w:val="0"/>
          <w:marRight w:val="0"/>
          <w:marTop w:val="0"/>
          <w:marBottom w:val="0"/>
          <w:divBdr>
            <w:top w:val="none" w:sz="0" w:space="0" w:color="auto"/>
            <w:left w:val="none" w:sz="0" w:space="0" w:color="auto"/>
            <w:bottom w:val="none" w:sz="0" w:space="0" w:color="auto"/>
            <w:right w:val="none" w:sz="0" w:space="0" w:color="auto"/>
          </w:divBdr>
        </w:div>
        <w:div w:id="1748107880">
          <w:marLeft w:val="0"/>
          <w:marRight w:val="0"/>
          <w:marTop w:val="0"/>
          <w:marBottom w:val="0"/>
          <w:divBdr>
            <w:top w:val="none" w:sz="0" w:space="0" w:color="auto"/>
            <w:left w:val="none" w:sz="0" w:space="0" w:color="auto"/>
            <w:bottom w:val="none" w:sz="0" w:space="0" w:color="auto"/>
            <w:right w:val="none" w:sz="0" w:space="0" w:color="auto"/>
          </w:divBdr>
        </w:div>
        <w:div w:id="1869176261">
          <w:marLeft w:val="0"/>
          <w:marRight w:val="0"/>
          <w:marTop w:val="0"/>
          <w:marBottom w:val="0"/>
          <w:divBdr>
            <w:top w:val="none" w:sz="0" w:space="0" w:color="auto"/>
            <w:left w:val="none" w:sz="0" w:space="0" w:color="auto"/>
            <w:bottom w:val="none" w:sz="0" w:space="0" w:color="auto"/>
            <w:right w:val="none" w:sz="0" w:space="0" w:color="auto"/>
          </w:divBdr>
        </w:div>
        <w:div w:id="1025668437">
          <w:marLeft w:val="0"/>
          <w:marRight w:val="0"/>
          <w:marTop w:val="0"/>
          <w:marBottom w:val="0"/>
          <w:divBdr>
            <w:top w:val="none" w:sz="0" w:space="0" w:color="auto"/>
            <w:left w:val="none" w:sz="0" w:space="0" w:color="auto"/>
            <w:bottom w:val="none" w:sz="0" w:space="0" w:color="auto"/>
            <w:right w:val="none" w:sz="0" w:space="0" w:color="auto"/>
          </w:divBdr>
        </w:div>
        <w:div w:id="1123889145">
          <w:marLeft w:val="0"/>
          <w:marRight w:val="0"/>
          <w:marTop w:val="0"/>
          <w:marBottom w:val="0"/>
          <w:divBdr>
            <w:top w:val="none" w:sz="0" w:space="0" w:color="auto"/>
            <w:left w:val="none" w:sz="0" w:space="0" w:color="auto"/>
            <w:bottom w:val="none" w:sz="0" w:space="0" w:color="auto"/>
            <w:right w:val="none" w:sz="0" w:space="0" w:color="auto"/>
          </w:divBdr>
        </w:div>
        <w:div w:id="1407604955">
          <w:marLeft w:val="0"/>
          <w:marRight w:val="0"/>
          <w:marTop w:val="0"/>
          <w:marBottom w:val="0"/>
          <w:divBdr>
            <w:top w:val="none" w:sz="0" w:space="0" w:color="auto"/>
            <w:left w:val="none" w:sz="0" w:space="0" w:color="auto"/>
            <w:bottom w:val="none" w:sz="0" w:space="0" w:color="auto"/>
            <w:right w:val="none" w:sz="0" w:space="0" w:color="auto"/>
          </w:divBdr>
        </w:div>
        <w:div w:id="939949837">
          <w:marLeft w:val="0"/>
          <w:marRight w:val="0"/>
          <w:marTop w:val="0"/>
          <w:marBottom w:val="0"/>
          <w:divBdr>
            <w:top w:val="none" w:sz="0" w:space="0" w:color="auto"/>
            <w:left w:val="none" w:sz="0" w:space="0" w:color="auto"/>
            <w:bottom w:val="none" w:sz="0" w:space="0" w:color="auto"/>
            <w:right w:val="none" w:sz="0" w:space="0" w:color="auto"/>
          </w:divBdr>
        </w:div>
        <w:div w:id="943465454">
          <w:marLeft w:val="0"/>
          <w:marRight w:val="0"/>
          <w:marTop w:val="0"/>
          <w:marBottom w:val="0"/>
          <w:divBdr>
            <w:top w:val="none" w:sz="0" w:space="0" w:color="auto"/>
            <w:left w:val="none" w:sz="0" w:space="0" w:color="auto"/>
            <w:bottom w:val="none" w:sz="0" w:space="0" w:color="auto"/>
            <w:right w:val="none" w:sz="0" w:space="0" w:color="auto"/>
          </w:divBdr>
        </w:div>
      </w:divsChild>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06130288">
      <w:bodyDiv w:val="1"/>
      <w:marLeft w:val="0"/>
      <w:marRight w:val="0"/>
      <w:marTop w:val="0"/>
      <w:marBottom w:val="0"/>
      <w:divBdr>
        <w:top w:val="none" w:sz="0" w:space="0" w:color="auto"/>
        <w:left w:val="none" w:sz="0" w:space="0" w:color="auto"/>
        <w:bottom w:val="none" w:sz="0" w:space="0" w:color="auto"/>
        <w:right w:val="none" w:sz="0" w:space="0" w:color="auto"/>
      </w:divBdr>
      <w:divsChild>
        <w:div w:id="94593013">
          <w:marLeft w:val="0"/>
          <w:marRight w:val="0"/>
          <w:marTop w:val="0"/>
          <w:marBottom w:val="0"/>
          <w:divBdr>
            <w:top w:val="none" w:sz="0" w:space="0" w:color="auto"/>
            <w:left w:val="none" w:sz="0" w:space="0" w:color="auto"/>
            <w:bottom w:val="none" w:sz="0" w:space="0" w:color="auto"/>
            <w:right w:val="none" w:sz="0" w:space="0" w:color="auto"/>
          </w:divBdr>
        </w:div>
        <w:div w:id="915359961">
          <w:marLeft w:val="0"/>
          <w:marRight w:val="0"/>
          <w:marTop w:val="0"/>
          <w:marBottom w:val="0"/>
          <w:divBdr>
            <w:top w:val="none" w:sz="0" w:space="0" w:color="auto"/>
            <w:left w:val="none" w:sz="0" w:space="0" w:color="auto"/>
            <w:bottom w:val="none" w:sz="0" w:space="0" w:color="auto"/>
            <w:right w:val="none" w:sz="0" w:space="0" w:color="auto"/>
          </w:divBdr>
        </w:div>
        <w:div w:id="1658925149">
          <w:marLeft w:val="0"/>
          <w:marRight w:val="0"/>
          <w:marTop w:val="0"/>
          <w:marBottom w:val="0"/>
          <w:divBdr>
            <w:top w:val="none" w:sz="0" w:space="0" w:color="auto"/>
            <w:left w:val="none" w:sz="0" w:space="0" w:color="auto"/>
            <w:bottom w:val="none" w:sz="0" w:space="0" w:color="auto"/>
            <w:right w:val="none" w:sz="0" w:space="0" w:color="auto"/>
          </w:divBdr>
        </w:div>
      </w:divsChild>
    </w:div>
    <w:div w:id="1714842813">
      <w:bodyDiv w:val="1"/>
      <w:marLeft w:val="0"/>
      <w:marRight w:val="0"/>
      <w:marTop w:val="0"/>
      <w:marBottom w:val="0"/>
      <w:divBdr>
        <w:top w:val="none" w:sz="0" w:space="0" w:color="auto"/>
        <w:left w:val="none" w:sz="0" w:space="0" w:color="auto"/>
        <w:bottom w:val="none" w:sz="0" w:space="0" w:color="auto"/>
        <w:right w:val="none" w:sz="0" w:space="0" w:color="auto"/>
      </w:divBdr>
      <w:divsChild>
        <w:div w:id="1555460176">
          <w:marLeft w:val="0"/>
          <w:marRight w:val="0"/>
          <w:marTop w:val="0"/>
          <w:marBottom w:val="0"/>
          <w:divBdr>
            <w:top w:val="none" w:sz="0" w:space="0" w:color="auto"/>
            <w:left w:val="none" w:sz="0" w:space="0" w:color="auto"/>
            <w:bottom w:val="none" w:sz="0" w:space="0" w:color="auto"/>
            <w:right w:val="none" w:sz="0" w:space="0" w:color="auto"/>
          </w:divBdr>
        </w:div>
        <w:div w:id="1572084547">
          <w:marLeft w:val="0"/>
          <w:marRight w:val="0"/>
          <w:marTop w:val="0"/>
          <w:marBottom w:val="0"/>
          <w:divBdr>
            <w:top w:val="none" w:sz="0" w:space="0" w:color="auto"/>
            <w:left w:val="none" w:sz="0" w:space="0" w:color="auto"/>
            <w:bottom w:val="none" w:sz="0" w:space="0" w:color="auto"/>
            <w:right w:val="none" w:sz="0" w:space="0" w:color="auto"/>
          </w:divBdr>
        </w:div>
      </w:divsChild>
    </w:div>
    <w:div w:id="1715733531">
      <w:bodyDiv w:val="1"/>
      <w:marLeft w:val="0"/>
      <w:marRight w:val="0"/>
      <w:marTop w:val="0"/>
      <w:marBottom w:val="0"/>
      <w:divBdr>
        <w:top w:val="none" w:sz="0" w:space="0" w:color="auto"/>
        <w:left w:val="none" w:sz="0" w:space="0" w:color="auto"/>
        <w:bottom w:val="none" w:sz="0" w:space="0" w:color="auto"/>
        <w:right w:val="none" w:sz="0" w:space="0" w:color="auto"/>
      </w:divBdr>
    </w:div>
    <w:div w:id="1728261714">
      <w:bodyDiv w:val="1"/>
      <w:marLeft w:val="0"/>
      <w:marRight w:val="0"/>
      <w:marTop w:val="0"/>
      <w:marBottom w:val="0"/>
      <w:divBdr>
        <w:top w:val="none" w:sz="0" w:space="0" w:color="auto"/>
        <w:left w:val="none" w:sz="0" w:space="0" w:color="auto"/>
        <w:bottom w:val="none" w:sz="0" w:space="0" w:color="auto"/>
        <w:right w:val="none" w:sz="0" w:space="0" w:color="auto"/>
      </w:divBdr>
      <w:divsChild>
        <w:div w:id="2123722037">
          <w:marLeft w:val="0"/>
          <w:marRight w:val="0"/>
          <w:marTop w:val="0"/>
          <w:marBottom w:val="0"/>
          <w:divBdr>
            <w:top w:val="none" w:sz="0" w:space="0" w:color="auto"/>
            <w:left w:val="none" w:sz="0" w:space="0" w:color="auto"/>
            <w:bottom w:val="none" w:sz="0" w:space="0" w:color="auto"/>
            <w:right w:val="none" w:sz="0" w:space="0" w:color="auto"/>
          </w:divBdr>
        </w:div>
        <w:div w:id="594554311">
          <w:marLeft w:val="0"/>
          <w:marRight w:val="0"/>
          <w:marTop w:val="0"/>
          <w:marBottom w:val="0"/>
          <w:divBdr>
            <w:top w:val="none" w:sz="0" w:space="0" w:color="auto"/>
            <w:left w:val="none" w:sz="0" w:space="0" w:color="auto"/>
            <w:bottom w:val="none" w:sz="0" w:space="0" w:color="auto"/>
            <w:right w:val="none" w:sz="0" w:space="0" w:color="auto"/>
          </w:divBdr>
        </w:div>
        <w:div w:id="1200970008">
          <w:marLeft w:val="0"/>
          <w:marRight w:val="0"/>
          <w:marTop w:val="0"/>
          <w:marBottom w:val="0"/>
          <w:divBdr>
            <w:top w:val="none" w:sz="0" w:space="0" w:color="auto"/>
            <w:left w:val="none" w:sz="0" w:space="0" w:color="auto"/>
            <w:bottom w:val="none" w:sz="0" w:space="0" w:color="auto"/>
            <w:right w:val="none" w:sz="0" w:space="0" w:color="auto"/>
          </w:divBdr>
        </w:div>
        <w:div w:id="440881014">
          <w:marLeft w:val="0"/>
          <w:marRight w:val="0"/>
          <w:marTop w:val="0"/>
          <w:marBottom w:val="0"/>
          <w:divBdr>
            <w:top w:val="none" w:sz="0" w:space="0" w:color="auto"/>
            <w:left w:val="none" w:sz="0" w:space="0" w:color="auto"/>
            <w:bottom w:val="none" w:sz="0" w:space="0" w:color="auto"/>
            <w:right w:val="none" w:sz="0" w:space="0" w:color="auto"/>
          </w:divBdr>
        </w:div>
        <w:div w:id="237446517">
          <w:marLeft w:val="0"/>
          <w:marRight w:val="0"/>
          <w:marTop w:val="0"/>
          <w:marBottom w:val="0"/>
          <w:divBdr>
            <w:top w:val="none" w:sz="0" w:space="0" w:color="auto"/>
            <w:left w:val="none" w:sz="0" w:space="0" w:color="auto"/>
            <w:bottom w:val="none" w:sz="0" w:space="0" w:color="auto"/>
            <w:right w:val="none" w:sz="0" w:space="0" w:color="auto"/>
          </w:divBdr>
        </w:div>
        <w:div w:id="425931545">
          <w:marLeft w:val="0"/>
          <w:marRight w:val="0"/>
          <w:marTop w:val="0"/>
          <w:marBottom w:val="0"/>
          <w:divBdr>
            <w:top w:val="none" w:sz="0" w:space="0" w:color="auto"/>
            <w:left w:val="none" w:sz="0" w:space="0" w:color="auto"/>
            <w:bottom w:val="none" w:sz="0" w:space="0" w:color="auto"/>
            <w:right w:val="none" w:sz="0" w:space="0" w:color="auto"/>
          </w:divBdr>
        </w:div>
      </w:divsChild>
    </w:div>
    <w:div w:id="1732926342">
      <w:bodyDiv w:val="1"/>
      <w:marLeft w:val="0"/>
      <w:marRight w:val="0"/>
      <w:marTop w:val="0"/>
      <w:marBottom w:val="0"/>
      <w:divBdr>
        <w:top w:val="none" w:sz="0" w:space="0" w:color="auto"/>
        <w:left w:val="none" w:sz="0" w:space="0" w:color="auto"/>
        <w:bottom w:val="none" w:sz="0" w:space="0" w:color="auto"/>
        <w:right w:val="none" w:sz="0" w:space="0" w:color="auto"/>
      </w:divBdr>
      <w:divsChild>
        <w:div w:id="1370036108">
          <w:marLeft w:val="0"/>
          <w:marRight w:val="0"/>
          <w:marTop w:val="0"/>
          <w:marBottom w:val="0"/>
          <w:divBdr>
            <w:top w:val="none" w:sz="0" w:space="0" w:color="auto"/>
            <w:left w:val="none" w:sz="0" w:space="0" w:color="auto"/>
            <w:bottom w:val="none" w:sz="0" w:space="0" w:color="auto"/>
            <w:right w:val="none" w:sz="0" w:space="0" w:color="auto"/>
          </w:divBdr>
          <w:divsChild>
            <w:div w:id="1553810712">
              <w:marLeft w:val="0"/>
              <w:marRight w:val="0"/>
              <w:marTop w:val="0"/>
              <w:marBottom w:val="0"/>
              <w:divBdr>
                <w:top w:val="none" w:sz="0" w:space="0" w:color="auto"/>
                <w:left w:val="none" w:sz="0" w:space="0" w:color="auto"/>
                <w:bottom w:val="none" w:sz="0" w:space="0" w:color="auto"/>
                <w:right w:val="none" w:sz="0" w:space="0" w:color="auto"/>
              </w:divBdr>
              <w:divsChild>
                <w:div w:id="612400653">
                  <w:marLeft w:val="0"/>
                  <w:marRight w:val="0"/>
                  <w:marTop w:val="0"/>
                  <w:marBottom w:val="0"/>
                  <w:divBdr>
                    <w:top w:val="none" w:sz="0" w:space="0" w:color="auto"/>
                    <w:left w:val="none" w:sz="0" w:space="0" w:color="auto"/>
                    <w:bottom w:val="none" w:sz="0" w:space="0" w:color="auto"/>
                    <w:right w:val="none" w:sz="0" w:space="0" w:color="auto"/>
                  </w:divBdr>
                  <w:divsChild>
                    <w:div w:id="696858102">
                      <w:marLeft w:val="0"/>
                      <w:marRight w:val="0"/>
                      <w:marTop w:val="0"/>
                      <w:marBottom w:val="0"/>
                      <w:divBdr>
                        <w:top w:val="none" w:sz="0" w:space="0" w:color="auto"/>
                        <w:left w:val="none" w:sz="0" w:space="0" w:color="auto"/>
                        <w:bottom w:val="none" w:sz="0" w:space="0" w:color="auto"/>
                        <w:right w:val="none" w:sz="0" w:space="0" w:color="auto"/>
                      </w:divBdr>
                      <w:divsChild>
                        <w:div w:id="1425298739">
                          <w:marLeft w:val="0"/>
                          <w:marRight w:val="0"/>
                          <w:marTop w:val="0"/>
                          <w:marBottom w:val="0"/>
                          <w:divBdr>
                            <w:top w:val="none" w:sz="0" w:space="0" w:color="auto"/>
                            <w:left w:val="none" w:sz="0" w:space="0" w:color="auto"/>
                            <w:bottom w:val="none" w:sz="0" w:space="0" w:color="auto"/>
                            <w:right w:val="none" w:sz="0" w:space="0" w:color="auto"/>
                          </w:divBdr>
                          <w:divsChild>
                            <w:div w:id="5078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081854">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9057818">
      <w:bodyDiv w:val="1"/>
      <w:marLeft w:val="0"/>
      <w:marRight w:val="0"/>
      <w:marTop w:val="0"/>
      <w:marBottom w:val="0"/>
      <w:divBdr>
        <w:top w:val="none" w:sz="0" w:space="0" w:color="auto"/>
        <w:left w:val="none" w:sz="0" w:space="0" w:color="auto"/>
        <w:bottom w:val="none" w:sz="0" w:space="0" w:color="auto"/>
        <w:right w:val="none" w:sz="0" w:space="0" w:color="auto"/>
      </w:divBdr>
    </w:div>
    <w:div w:id="1788622708">
      <w:bodyDiv w:val="1"/>
      <w:marLeft w:val="0"/>
      <w:marRight w:val="0"/>
      <w:marTop w:val="0"/>
      <w:marBottom w:val="0"/>
      <w:divBdr>
        <w:top w:val="none" w:sz="0" w:space="0" w:color="auto"/>
        <w:left w:val="none" w:sz="0" w:space="0" w:color="auto"/>
        <w:bottom w:val="none" w:sz="0" w:space="0" w:color="auto"/>
        <w:right w:val="none" w:sz="0" w:space="0" w:color="auto"/>
      </w:divBdr>
    </w:div>
    <w:div w:id="1790468276">
      <w:bodyDiv w:val="1"/>
      <w:marLeft w:val="0"/>
      <w:marRight w:val="0"/>
      <w:marTop w:val="0"/>
      <w:marBottom w:val="0"/>
      <w:divBdr>
        <w:top w:val="none" w:sz="0" w:space="0" w:color="auto"/>
        <w:left w:val="none" w:sz="0" w:space="0" w:color="auto"/>
        <w:bottom w:val="none" w:sz="0" w:space="0" w:color="auto"/>
        <w:right w:val="none" w:sz="0" w:space="0" w:color="auto"/>
      </w:divBdr>
      <w:divsChild>
        <w:div w:id="1682513139">
          <w:marLeft w:val="0"/>
          <w:marRight w:val="0"/>
          <w:marTop w:val="0"/>
          <w:marBottom w:val="0"/>
          <w:divBdr>
            <w:top w:val="none" w:sz="0" w:space="0" w:color="auto"/>
            <w:left w:val="none" w:sz="0" w:space="0" w:color="auto"/>
            <w:bottom w:val="none" w:sz="0" w:space="0" w:color="auto"/>
            <w:right w:val="none" w:sz="0" w:space="0" w:color="auto"/>
          </w:divBdr>
        </w:div>
        <w:div w:id="1399015912">
          <w:marLeft w:val="0"/>
          <w:marRight w:val="0"/>
          <w:marTop w:val="0"/>
          <w:marBottom w:val="0"/>
          <w:divBdr>
            <w:top w:val="none" w:sz="0" w:space="0" w:color="auto"/>
            <w:left w:val="none" w:sz="0" w:space="0" w:color="auto"/>
            <w:bottom w:val="none" w:sz="0" w:space="0" w:color="auto"/>
            <w:right w:val="none" w:sz="0" w:space="0" w:color="auto"/>
          </w:divBdr>
        </w:div>
        <w:div w:id="198783549">
          <w:marLeft w:val="0"/>
          <w:marRight w:val="0"/>
          <w:marTop w:val="0"/>
          <w:marBottom w:val="0"/>
          <w:divBdr>
            <w:top w:val="none" w:sz="0" w:space="0" w:color="auto"/>
            <w:left w:val="none" w:sz="0" w:space="0" w:color="auto"/>
            <w:bottom w:val="none" w:sz="0" w:space="0" w:color="auto"/>
            <w:right w:val="none" w:sz="0" w:space="0" w:color="auto"/>
          </w:divBdr>
        </w:div>
        <w:div w:id="2084520580">
          <w:marLeft w:val="0"/>
          <w:marRight w:val="0"/>
          <w:marTop w:val="0"/>
          <w:marBottom w:val="0"/>
          <w:divBdr>
            <w:top w:val="none" w:sz="0" w:space="0" w:color="auto"/>
            <w:left w:val="none" w:sz="0" w:space="0" w:color="auto"/>
            <w:bottom w:val="none" w:sz="0" w:space="0" w:color="auto"/>
            <w:right w:val="none" w:sz="0" w:space="0" w:color="auto"/>
          </w:divBdr>
        </w:div>
      </w:divsChild>
    </w:div>
    <w:div w:id="1798794023">
      <w:bodyDiv w:val="1"/>
      <w:marLeft w:val="0"/>
      <w:marRight w:val="0"/>
      <w:marTop w:val="0"/>
      <w:marBottom w:val="0"/>
      <w:divBdr>
        <w:top w:val="none" w:sz="0" w:space="0" w:color="auto"/>
        <w:left w:val="none" w:sz="0" w:space="0" w:color="auto"/>
        <w:bottom w:val="none" w:sz="0" w:space="0" w:color="auto"/>
        <w:right w:val="none" w:sz="0" w:space="0" w:color="auto"/>
      </w:divBdr>
    </w:div>
    <w:div w:id="1804809346">
      <w:bodyDiv w:val="1"/>
      <w:marLeft w:val="0"/>
      <w:marRight w:val="0"/>
      <w:marTop w:val="0"/>
      <w:marBottom w:val="0"/>
      <w:divBdr>
        <w:top w:val="none" w:sz="0" w:space="0" w:color="auto"/>
        <w:left w:val="none" w:sz="0" w:space="0" w:color="auto"/>
        <w:bottom w:val="none" w:sz="0" w:space="0" w:color="auto"/>
        <w:right w:val="none" w:sz="0" w:space="0" w:color="auto"/>
      </w:divBdr>
    </w:div>
    <w:div w:id="1808739990">
      <w:bodyDiv w:val="1"/>
      <w:marLeft w:val="0"/>
      <w:marRight w:val="0"/>
      <w:marTop w:val="0"/>
      <w:marBottom w:val="0"/>
      <w:divBdr>
        <w:top w:val="none" w:sz="0" w:space="0" w:color="auto"/>
        <w:left w:val="none" w:sz="0" w:space="0" w:color="auto"/>
        <w:bottom w:val="none" w:sz="0" w:space="0" w:color="auto"/>
        <w:right w:val="none" w:sz="0" w:space="0" w:color="auto"/>
      </w:divBdr>
    </w:div>
    <w:div w:id="1816138668">
      <w:bodyDiv w:val="1"/>
      <w:marLeft w:val="0"/>
      <w:marRight w:val="0"/>
      <w:marTop w:val="0"/>
      <w:marBottom w:val="0"/>
      <w:divBdr>
        <w:top w:val="none" w:sz="0" w:space="0" w:color="auto"/>
        <w:left w:val="none" w:sz="0" w:space="0" w:color="auto"/>
        <w:bottom w:val="none" w:sz="0" w:space="0" w:color="auto"/>
        <w:right w:val="none" w:sz="0" w:space="0" w:color="auto"/>
      </w:divBdr>
    </w:div>
    <w:div w:id="1819568384">
      <w:bodyDiv w:val="1"/>
      <w:marLeft w:val="0"/>
      <w:marRight w:val="0"/>
      <w:marTop w:val="0"/>
      <w:marBottom w:val="0"/>
      <w:divBdr>
        <w:top w:val="none" w:sz="0" w:space="0" w:color="auto"/>
        <w:left w:val="none" w:sz="0" w:space="0" w:color="auto"/>
        <w:bottom w:val="none" w:sz="0" w:space="0" w:color="auto"/>
        <w:right w:val="none" w:sz="0" w:space="0" w:color="auto"/>
      </w:divBdr>
      <w:divsChild>
        <w:div w:id="1353334177">
          <w:marLeft w:val="0"/>
          <w:marRight w:val="0"/>
          <w:marTop w:val="0"/>
          <w:marBottom w:val="0"/>
          <w:divBdr>
            <w:top w:val="none" w:sz="0" w:space="0" w:color="auto"/>
            <w:left w:val="none" w:sz="0" w:space="0" w:color="auto"/>
            <w:bottom w:val="none" w:sz="0" w:space="0" w:color="auto"/>
            <w:right w:val="none" w:sz="0" w:space="0" w:color="auto"/>
          </w:divBdr>
        </w:div>
        <w:div w:id="2019770926">
          <w:marLeft w:val="0"/>
          <w:marRight w:val="0"/>
          <w:marTop w:val="0"/>
          <w:marBottom w:val="0"/>
          <w:divBdr>
            <w:top w:val="none" w:sz="0" w:space="0" w:color="auto"/>
            <w:left w:val="none" w:sz="0" w:space="0" w:color="auto"/>
            <w:bottom w:val="none" w:sz="0" w:space="0" w:color="auto"/>
            <w:right w:val="none" w:sz="0" w:space="0" w:color="auto"/>
          </w:divBdr>
        </w:div>
      </w:divsChild>
    </w:div>
    <w:div w:id="1831142009">
      <w:bodyDiv w:val="1"/>
      <w:marLeft w:val="0"/>
      <w:marRight w:val="0"/>
      <w:marTop w:val="0"/>
      <w:marBottom w:val="0"/>
      <w:divBdr>
        <w:top w:val="none" w:sz="0" w:space="0" w:color="auto"/>
        <w:left w:val="none" w:sz="0" w:space="0" w:color="auto"/>
        <w:bottom w:val="none" w:sz="0" w:space="0" w:color="auto"/>
        <w:right w:val="none" w:sz="0" w:space="0" w:color="auto"/>
      </w:divBdr>
    </w:div>
    <w:div w:id="1836459628">
      <w:bodyDiv w:val="1"/>
      <w:marLeft w:val="0"/>
      <w:marRight w:val="0"/>
      <w:marTop w:val="0"/>
      <w:marBottom w:val="0"/>
      <w:divBdr>
        <w:top w:val="none" w:sz="0" w:space="0" w:color="auto"/>
        <w:left w:val="none" w:sz="0" w:space="0" w:color="auto"/>
        <w:bottom w:val="none" w:sz="0" w:space="0" w:color="auto"/>
        <w:right w:val="none" w:sz="0" w:space="0" w:color="auto"/>
      </w:divBdr>
      <w:divsChild>
        <w:div w:id="850602625">
          <w:marLeft w:val="0"/>
          <w:marRight w:val="0"/>
          <w:marTop w:val="0"/>
          <w:marBottom w:val="0"/>
          <w:divBdr>
            <w:top w:val="none" w:sz="0" w:space="0" w:color="auto"/>
            <w:left w:val="none" w:sz="0" w:space="0" w:color="auto"/>
            <w:bottom w:val="none" w:sz="0" w:space="0" w:color="auto"/>
            <w:right w:val="none" w:sz="0" w:space="0" w:color="auto"/>
          </w:divBdr>
        </w:div>
        <w:div w:id="1345203710">
          <w:marLeft w:val="0"/>
          <w:marRight w:val="0"/>
          <w:marTop w:val="0"/>
          <w:marBottom w:val="0"/>
          <w:divBdr>
            <w:top w:val="none" w:sz="0" w:space="0" w:color="auto"/>
            <w:left w:val="none" w:sz="0" w:space="0" w:color="auto"/>
            <w:bottom w:val="none" w:sz="0" w:space="0" w:color="auto"/>
            <w:right w:val="none" w:sz="0" w:space="0" w:color="auto"/>
          </w:divBdr>
        </w:div>
        <w:div w:id="1564101396">
          <w:marLeft w:val="0"/>
          <w:marRight w:val="0"/>
          <w:marTop w:val="0"/>
          <w:marBottom w:val="0"/>
          <w:divBdr>
            <w:top w:val="none" w:sz="0" w:space="0" w:color="auto"/>
            <w:left w:val="none" w:sz="0" w:space="0" w:color="auto"/>
            <w:bottom w:val="none" w:sz="0" w:space="0" w:color="auto"/>
            <w:right w:val="none" w:sz="0" w:space="0" w:color="auto"/>
          </w:divBdr>
        </w:div>
        <w:div w:id="338581586">
          <w:marLeft w:val="0"/>
          <w:marRight w:val="0"/>
          <w:marTop w:val="0"/>
          <w:marBottom w:val="0"/>
          <w:divBdr>
            <w:top w:val="none" w:sz="0" w:space="0" w:color="auto"/>
            <w:left w:val="none" w:sz="0" w:space="0" w:color="auto"/>
            <w:bottom w:val="none" w:sz="0" w:space="0" w:color="auto"/>
            <w:right w:val="none" w:sz="0" w:space="0" w:color="auto"/>
          </w:divBdr>
        </w:div>
        <w:div w:id="2064908833">
          <w:marLeft w:val="0"/>
          <w:marRight w:val="0"/>
          <w:marTop w:val="0"/>
          <w:marBottom w:val="0"/>
          <w:divBdr>
            <w:top w:val="none" w:sz="0" w:space="0" w:color="auto"/>
            <w:left w:val="none" w:sz="0" w:space="0" w:color="auto"/>
            <w:bottom w:val="none" w:sz="0" w:space="0" w:color="auto"/>
            <w:right w:val="none" w:sz="0" w:space="0" w:color="auto"/>
          </w:divBdr>
        </w:div>
        <w:div w:id="2055546142">
          <w:marLeft w:val="0"/>
          <w:marRight w:val="0"/>
          <w:marTop w:val="0"/>
          <w:marBottom w:val="0"/>
          <w:divBdr>
            <w:top w:val="none" w:sz="0" w:space="0" w:color="auto"/>
            <w:left w:val="none" w:sz="0" w:space="0" w:color="auto"/>
            <w:bottom w:val="none" w:sz="0" w:space="0" w:color="auto"/>
            <w:right w:val="none" w:sz="0" w:space="0" w:color="auto"/>
          </w:divBdr>
        </w:div>
        <w:div w:id="337117817">
          <w:marLeft w:val="0"/>
          <w:marRight w:val="0"/>
          <w:marTop w:val="0"/>
          <w:marBottom w:val="0"/>
          <w:divBdr>
            <w:top w:val="none" w:sz="0" w:space="0" w:color="auto"/>
            <w:left w:val="none" w:sz="0" w:space="0" w:color="auto"/>
            <w:bottom w:val="none" w:sz="0" w:space="0" w:color="auto"/>
            <w:right w:val="none" w:sz="0" w:space="0" w:color="auto"/>
          </w:divBdr>
        </w:div>
        <w:div w:id="499656414">
          <w:marLeft w:val="0"/>
          <w:marRight w:val="0"/>
          <w:marTop w:val="0"/>
          <w:marBottom w:val="0"/>
          <w:divBdr>
            <w:top w:val="none" w:sz="0" w:space="0" w:color="auto"/>
            <w:left w:val="none" w:sz="0" w:space="0" w:color="auto"/>
            <w:bottom w:val="none" w:sz="0" w:space="0" w:color="auto"/>
            <w:right w:val="none" w:sz="0" w:space="0" w:color="auto"/>
          </w:divBdr>
        </w:div>
        <w:div w:id="1328900602">
          <w:marLeft w:val="0"/>
          <w:marRight w:val="0"/>
          <w:marTop w:val="0"/>
          <w:marBottom w:val="0"/>
          <w:divBdr>
            <w:top w:val="none" w:sz="0" w:space="0" w:color="auto"/>
            <w:left w:val="none" w:sz="0" w:space="0" w:color="auto"/>
            <w:bottom w:val="none" w:sz="0" w:space="0" w:color="auto"/>
            <w:right w:val="none" w:sz="0" w:space="0" w:color="auto"/>
          </w:divBdr>
        </w:div>
        <w:div w:id="2017002139">
          <w:marLeft w:val="0"/>
          <w:marRight w:val="0"/>
          <w:marTop w:val="0"/>
          <w:marBottom w:val="0"/>
          <w:divBdr>
            <w:top w:val="none" w:sz="0" w:space="0" w:color="auto"/>
            <w:left w:val="none" w:sz="0" w:space="0" w:color="auto"/>
            <w:bottom w:val="none" w:sz="0" w:space="0" w:color="auto"/>
            <w:right w:val="none" w:sz="0" w:space="0" w:color="auto"/>
          </w:divBdr>
        </w:div>
        <w:div w:id="305821596">
          <w:marLeft w:val="0"/>
          <w:marRight w:val="0"/>
          <w:marTop w:val="0"/>
          <w:marBottom w:val="0"/>
          <w:divBdr>
            <w:top w:val="none" w:sz="0" w:space="0" w:color="auto"/>
            <w:left w:val="none" w:sz="0" w:space="0" w:color="auto"/>
            <w:bottom w:val="none" w:sz="0" w:space="0" w:color="auto"/>
            <w:right w:val="none" w:sz="0" w:space="0" w:color="auto"/>
          </w:divBdr>
        </w:div>
        <w:div w:id="949551843">
          <w:marLeft w:val="0"/>
          <w:marRight w:val="0"/>
          <w:marTop w:val="0"/>
          <w:marBottom w:val="0"/>
          <w:divBdr>
            <w:top w:val="none" w:sz="0" w:space="0" w:color="auto"/>
            <w:left w:val="none" w:sz="0" w:space="0" w:color="auto"/>
            <w:bottom w:val="none" w:sz="0" w:space="0" w:color="auto"/>
            <w:right w:val="none" w:sz="0" w:space="0" w:color="auto"/>
          </w:divBdr>
        </w:div>
        <w:div w:id="1580015559">
          <w:marLeft w:val="0"/>
          <w:marRight w:val="0"/>
          <w:marTop w:val="0"/>
          <w:marBottom w:val="0"/>
          <w:divBdr>
            <w:top w:val="none" w:sz="0" w:space="0" w:color="auto"/>
            <w:left w:val="none" w:sz="0" w:space="0" w:color="auto"/>
            <w:bottom w:val="none" w:sz="0" w:space="0" w:color="auto"/>
            <w:right w:val="none" w:sz="0" w:space="0" w:color="auto"/>
          </w:divBdr>
        </w:div>
        <w:div w:id="621424198">
          <w:marLeft w:val="0"/>
          <w:marRight w:val="0"/>
          <w:marTop w:val="0"/>
          <w:marBottom w:val="0"/>
          <w:divBdr>
            <w:top w:val="none" w:sz="0" w:space="0" w:color="auto"/>
            <w:left w:val="none" w:sz="0" w:space="0" w:color="auto"/>
            <w:bottom w:val="none" w:sz="0" w:space="0" w:color="auto"/>
            <w:right w:val="none" w:sz="0" w:space="0" w:color="auto"/>
          </w:divBdr>
        </w:div>
        <w:div w:id="406196048">
          <w:marLeft w:val="0"/>
          <w:marRight w:val="0"/>
          <w:marTop w:val="0"/>
          <w:marBottom w:val="0"/>
          <w:divBdr>
            <w:top w:val="none" w:sz="0" w:space="0" w:color="auto"/>
            <w:left w:val="none" w:sz="0" w:space="0" w:color="auto"/>
            <w:bottom w:val="none" w:sz="0" w:space="0" w:color="auto"/>
            <w:right w:val="none" w:sz="0" w:space="0" w:color="auto"/>
          </w:divBdr>
        </w:div>
      </w:divsChild>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sChild>
        <w:div w:id="26486619">
          <w:marLeft w:val="0"/>
          <w:marRight w:val="0"/>
          <w:marTop w:val="0"/>
          <w:marBottom w:val="0"/>
          <w:divBdr>
            <w:top w:val="none" w:sz="0" w:space="0" w:color="auto"/>
            <w:left w:val="none" w:sz="0" w:space="0" w:color="auto"/>
            <w:bottom w:val="none" w:sz="0" w:space="0" w:color="auto"/>
            <w:right w:val="none" w:sz="0" w:space="0" w:color="auto"/>
          </w:divBdr>
        </w:div>
        <w:div w:id="161818503">
          <w:marLeft w:val="0"/>
          <w:marRight w:val="0"/>
          <w:marTop w:val="0"/>
          <w:marBottom w:val="0"/>
          <w:divBdr>
            <w:top w:val="none" w:sz="0" w:space="0" w:color="auto"/>
            <w:left w:val="none" w:sz="0" w:space="0" w:color="auto"/>
            <w:bottom w:val="none" w:sz="0" w:space="0" w:color="auto"/>
            <w:right w:val="none" w:sz="0" w:space="0" w:color="auto"/>
          </w:divBdr>
        </w:div>
      </w:divsChild>
    </w:div>
    <w:div w:id="1849518317">
      <w:bodyDiv w:val="1"/>
      <w:marLeft w:val="0"/>
      <w:marRight w:val="0"/>
      <w:marTop w:val="0"/>
      <w:marBottom w:val="0"/>
      <w:divBdr>
        <w:top w:val="none" w:sz="0" w:space="0" w:color="auto"/>
        <w:left w:val="none" w:sz="0" w:space="0" w:color="auto"/>
        <w:bottom w:val="none" w:sz="0" w:space="0" w:color="auto"/>
        <w:right w:val="none" w:sz="0" w:space="0" w:color="auto"/>
      </w:divBdr>
      <w:divsChild>
        <w:div w:id="1041202771">
          <w:marLeft w:val="0"/>
          <w:marRight w:val="0"/>
          <w:marTop w:val="0"/>
          <w:marBottom w:val="0"/>
          <w:divBdr>
            <w:top w:val="none" w:sz="0" w:space="0" w:color="auto"/>
            <w:left w:val="none" w:sz="0" w:space="0" w:color="auto"/>
            <w:bottom w:val="none" w:sz="0" w:space="0" w:color="auto"/>
            <w:right w:val="none" w:sz="0" w:space="0" w:color="auto"/>
          </w:divBdr>
        </w:div>
        <w:div w:id="1418281768">
          <w:marLeft w:val="0"/>
          <w:marRight w:val="0"/>
          <w:marTop w:val="0"/>
          <w:marBottom w:val="0"/>
          <w:divBdr>
            <w:top w:val="none" w:sz="0" w:space="0" w:color="auto"/>
            <w:left w:val="none" w:sz="0" w:space="0" w:color="auto"/>
            <w:bottom w:val="none" w:sz="0" w:space="0" w:color="auto"/>
            <w:right w:val="none" w:sz="0" w:space="0" w:color="auto"/>
          </w:divBdr>
        </w:div>
      </w:divsChild>
    </w:div>
    <w:div w:id="1862937975">
      <w:bodyDiv w:val="1"/>
      <w:marLeft w:val="0"/>
      <w:marRight w:val="0"/>
      <w:marTop w:val="0"/>
      <w:marBottom w:val="0"/>
      <w:divBdr>
        <w:top w:val="none" w:sz="0" w:space="0" w:color="auto"/>
        <w:left w:val="none" w:sz="0" w:space="0" w:color="auto"/>
        <w:bottom w:val="none" w:sz="0" w:space="0" w:color="auto"/>
        <w:right w:val="none" w:sz="0" w:space="0" w:color="auto"/>
      </w:divBdr>
    </w:div>
    <w:div w:id="1878854224">
      <w:bodyDiv w:val="1"/>
      <w:marLeft w:val="0"/>
      <w:marRight w:val="0"/>
      <w:marTop w:val="0"/>
      <w:marBottom w:val="0"/>
      <w:divBdr>
        <w:top w:val="none" w:sz="0" w:space="0" w:color="auto"/>
        <w:left w:val="none" w:sz="0" w:space="0" w:color="auto"/>
        <w:bottom w:val="none" w:sz="0" w:space="0" w:color="auto"/>
        <w:right w:val="none" w:sz="0" w:space="0" w:color="auto"/>
      </w:divBdr>
      <w:divsChild>
        <w:div w:id="519853598">
          <w:marLeft w:val="0"/>
          <w:marRight w:val="0"/>
          <w:marTop w:val="0"/>
          <w:marBottom w:val="0"/>
          <w:divBdr>
            <w:top w:val="none" w:sz="0" w:space="0" w:color="auto"/>
            <w:left w:val="none" w:sz="0" w:space="0" w:color="auto"/>
            <w:bottom w:val="none" w:sz="0" w:space="0" w:color="auto"/>
            <w:right w:val="none" w:sz="0" w:space="0" w:color="auto"/>
          </w:divBdr>
        </w:div>
        <w:div w:id="2006547069">
          <w:marLeft w:val="0"/>
          <w:marRight w:val="0"/>
          <w:marTop w:val="0"/>
          <w:marBottom w:val="0"/>
          <w:divBdr>
            <w:top w:val="none" w:sz="0" w:space="0" w:color="auto"/>
            <w:left w:val="none" w:sz="0" w:space="0" w:color="auto"/>
            <w:bottom w:val="none" w:sz="0" w:space="0" w:color="auto"/>
            <w:right w:val="none" w:sz="0" w:space="0" w:color="auto"/>
          </w:divBdr>
        </w:div>
        <w:div w:id="497967183">
          <w:marLeft w:val="0"/>
          <w:marRight w:val="0"/>
          <w:marTop w:val="0"/>
          <w:marBottom w:val="0"/>
          <w:divBdr>
            <w:top w:val="none" w:sz="0" w:space="0" w:color="auto"/>
            <w:left w:val="none" w:sz="0" w:space="0" w:color="auto"/>
            <w:bottom w:val="none" w:sz="0" w:space="0" w:color="auto"/>
            <w:right w:val="none" w:sz="0" w:space="0" w:color="auto"/>
          </w:divBdr>
        </w:div>
        <w:div w:id="1538741639">
          <w:marLeft w:val="0"/>
          <w:marRight w:val="0"/>
          <w:marTop w:val="0"/>
          <w:marBottom w:val="0"/>
          <w:divBdr>
            <w:top w:val="none" w:sz="0" w:space="0" w:color="auto"/>
            <w:left w:val="none" w:sz="0" w:space="0" w:color="auto"/>
            <w:bottom w:val="none" w:sz="0" w:space="0" w:color="auto"/>
            <w:right w:val="none" w:sz="0" w:space="0" w:color="auto"/>
          </w:divBdr>
        </w:div>
        <w:div w:id="233587106">
          <w:marLeft w:val="0"/>
          <w:marRight w:val="0"/>
          <w:marTop w:val="0"/>
          <w:marBottom w:val="0"/>
          <w:divBdr>
            <w:top w:val="none" w:sz="0" w:space="0" w:color="auto"/>
            <w:left w:val="none" w:sz="0" w:space="0" w:color="auto"/>
            <w:bottom w:val="none" w:sz="0" w:space="0" w:color="auto"/>
            <w:right w:val="none" w:sz="0" w:space="0" w:color="auto"/>
          </w:divBdr>
        </w:div>
        <w:div w:id="1284538077">
          <w:marLeft w:val="0"/>
          <w:marRight w:val="0"/>
          <w:marTop w:val="0"/>
          <w:marBottom w:val="0"/>
          <w:divBdr>
            <w:top w:val="none" w:sz="0" w:space="0" w:color="auto"/>
            <w:left w:val="none" w:sz="0" w:space="0" w:color="auto"/>
            <w:bottom w:val="none" w:sz="0" w:space="0" w:color="auto"/>
            <w:right w:val="none" w:sz="0" w:space="0" w:color="auto"/>
          </w:divBdr>
        </w:div>
        <w:div w:id="1821724720">
          <w:marLeft w:val="0"/>
          <w:marRight w:val="0"/>
          <w:marTop w:val="0"/>
          <w:marBottom w:val="0"/>
          <w:divBdr>
            <w:top w:val="none" w:sz="0" w:space="0" w:color="auto"/>
            <w:left w:val="none" w:sz="0" w:space="0" w:color="auto"/>
            <w:bottom w:val="none" w:sz="0" w:space="0" w:color="auto"/>
            <w:right w:val="none" w:sz="0" w:space="0" w:color="auto"/>
          </w:divBdr>
        </w:div>
        <w:div w:id="414862961">
          <w:marLeft w:val="0"/>
          <w:marRight w:val="0"/>
          <w:marTop w:val="0"/>
          <w:marBottom w:val="0"/>
          <w:divBdr>
            <w:top w:val="none" w:sz="0" w:space="0" w:color="auto"/>
            <w:left w:val="none" w:sz="0" w:space="0" w:color="auto"/>
            <w:bottom w:val="none" w:sz="0" w:space="0" w:color="auto"/>
            <w:right w:val="none" w:sz="0" w:space="0" w:color="auto"/>
          </w:divBdr>
        </w:div>
        <w:div w:id="2043751415">
          <w:marLeft w:val="0"/>
          <w:marRight w:val="0"/>
          <w:marTop w:val="0"/>
          <w:marBottom w:val="0"/>
          <w:divBdr>
            <w:top w:val="none" w:sz="0" w:space="0" w:color="auto"/>
            <w:left w:val="none" w:sz="0" w:space="0" w:color="auto"/>
            <w:bottom w:val="none" w:sz="0" w:space="0" w:color="auto"/>
            <w:right w:val="none" w:sz="0" w:space="0" w:color="auto"/>
          </w:divBdr>
        </w:div>
        <w:div w:id="1626430280">
          <w:marLeft w:val="0"/>
          <w:marRight w:val="0"/>
          <w:marTop w:val="0"/>
          <w:marBottom w:val="0"/>
          <w:divBdr>
            <w:top w:val="none" w:sz="0" w:space="0" w:color="auto"/>
            <w:left w:val="none" w:sz="0" w:space="0" w:color="auto"/>
            <w:bottom w:val="none" w:sz="0" w:space="0" w:color="auto"/>
            <w:right w:val="none" w:sz="0" w:space="0" w:color="auto"/>
          </w:divBdr>
        </w:div>
      </w:divsChild>
    </w:div>
    <w:div w:id="1890067979">
      <w:bodyDiv w:val="1"/>
      <w:marLeft w:val="0"/>
      <w:marRight w:val="0"/>
      <w:marTop w:val="0"/>
      <w:marBottom w:val="0"/>
      <w:divBdr>
        <w:top w:val="none" w:sz="0" w:space="0" w:color="auto"/>
        <w:left w:val="none" w:sz="0" w:space="0" w:color="auto"/>
        <w:bottom w:val="none" w:sz="0" w:space="0" w:color="auto"/>
        <w:right w:val="none" w:sz="0" w:space="0" w:color="auto"/>
      </w:divBdr>
    </w:div>
    <w:div w:id="1902404533">
      <w:bodyDiv w:val="1"/>
      <w:marLeft w:val="0"/>
      <w:marRight w:val="0"/>
      <w:marTop w:val="0"/>
      <w:marBottom w:val="0"/>
      <w:divBdr>
        <w:top w:val="none" w:sz="0" w:space="0" w:color="auto"/>
        <w:left w:val="none" w:sz="0" w:space="0" w:color="auto"/>
        <w:bottom w:val="none" w:sz="0" w:space="0" w:color="auto"/>
        <w:right w:val="none" w:sz="0" w:space="0" w:color="auto"/>
      </w:divBdr>
      <w:divsChild>
        <w:div w:id="1764062922">
          <w:marLeft w:val="0"/>
          <w:marRight w:val="0"/>
          <w:marTop w:val="0"/>
          <w:marBottom w:val="0"/>
          <w:divBdr>
            <w:top w:val="none" w:sz="0" w:space="0" w:color="auto"/>
            <w:left w:val="none" w:sz="0" w:space="0" w:color="auto"/>
            <w:bottom w:val="none" w:sz="0" w:space="0" w:color="auto"/>
            <w:right w:val="none" w:sz="0" w:space="0" w:color="auto"/>
          </w:divBdr>
        </w:div>
        <w:div w:id="418454118">
          <w:marLeft w:val="0"/>
          <w:marRight w:val="0"/>
          <w:marTop w:val="0"/>
          <w:marBottom w:val="0"/>
          <w:divBdr>
            <w:top w:val="none" w:sz="0" w:space="0" w:color="auto"/>
            <w:left w:val="none" w:sz="0" w:space="0" w:color="auto"/>
            <w:bottom w:val="none" w:sz="0" w:space="0" w:color="auto"/>
            <w:right w:val="none" w:sz="0" w:space="0" w:color="auto"/>
          </w:divBdr>
        </w:div>
        <w:div w:id="688918155">
          <w:marLeft w:val="0"/>
          <w:marRight w:val="0"/>
          <w:marTop w:val="0"/>
          <w:marBottom w:val="0"/>
          <w:divBdr>
            <w:top w:val="none" w:sz="0" w:space="0" w:color="auto"/>
            <w:left w:val="none" w:sz="0" w:space="0" w:color="auto"/>
            <w:bottom w:val="none" w:sz="0" w:space="0" w:color="auto"/>
            <w:right w:val="none" w:sz="0" w:space="0" w:color="auto"/>
          </w:divBdr>
        </w:div>
        <w:div w:id="266930540">
          <w:marLeft w:val="0"/>
          <w:marRight w:val="0"/>
          <w:marTop w:val="0"/>
          <w:marBottom w:val="0"/>
          <w:divBdr>
            <w:top w:val="none" w:sz="0" w:space="0" w:color="auto"/>
            <w:left w:val="none" w:sz="0" w:space="0" w:color="auto"/>
            <w:bottom w:val="none" w:sz="0" w:space="0" w:color="auto"/>
            <w:right w:val="none" w:sz="0" w:space="0" w:color="auto"/>
          </w:divBdr>
        </w:div>
        <w:div w:id="1985040837">
          <w:marLeft w:val="0"/>
          <w:marRight w:val="0"/>
          <w:marTop w:val="0"/>
          <w:marBottom w:val="0"/>
          <w:divBdr>
            <w:top w:val="none" w:sz="0" w:space="0" w:color="auto"/>
            <w:left w:val="none" w:sz="0" w:space="0" w:color="auto"/>
            <w:bottom w:val="none" w:sz="0" w:space="0" w:color="auto"/>
            <w:right w:val="none" w:sz="0" w:space="0" w:color="auto"/>
          </w:divBdr>
        </w:div>
        <w:div w:id="1576626914">
          <w:marLeft w:val="0"/>
          <w:marRight w:val="0"/>
          <w:marTop w:val="0"/>
          <w:marBottom w:val="0"/>
          <w:divBdr>
            <w:top w:val="none" w:sz="0" w:space="0" w:color="auto"/>
            <w:left w:val="none" w:sz="0" w:space="0" w:color="auto"/>
            <w:bottom w:val="none" w:sz="0" w:space="0" w:color="auto"/>
            <w:right w:val="none" w:sz="0" w:space="0" w:color="auto"/>
          </w:divBdr>
        </w:div>
        <w:div w:id="701587946">
          <w:marLeft w:val="0"/>
          <w:marRight w:val="0"/>
          <w:marTop w:val="0"/>
          <w:marBottom w:val="0"/>
          <w:divBdr>
            <w:top w:val="none" w:sz="0" w:space="0" w:color="auto"/>
            <w:left w:val="none" w:sz="0" w:space="0" w:color="auto"/>
            <w:bottom w:val="none" w:sz="0" w:space="0" w:color="auto"/>
            <w:right w:val="none" w:sz="0" w:space="0" w:color="auto"/>
          </w:divBdr>
        </w:div>
        <w:div w:id="872496501">
          <w:marLeft w:val="0"/>
          <w:marRight w:val="0"/>
          <w:marTop w:val="0"/>
          <w:marBottom w:val="0"/>
          <w:divBdr>
            <w:top w:val="none" w:sz="0" w:space="0" w:color="auto"/>
            <w:left w:val="none" w:sz="0" w:space="0" w:color="auto"/>
            <w:bottom w:val="none" w:sz="0" w:space="0" w:color="auto"/>
            <w:right w:val="none" w:sz="0" w:space="0" w:color="auto"/>
          </w:divBdr>
        </w:div>
        <w:div w:id="827404648">
          <w:marLeft w:val="0"/>
          <w:marRight w:val="0"/>
          <w:marTop w:val="0"/>
          <w:marBottom w:val="0"/>
          <w:divBdr>
            <w:top w:val="none" w:sz="0" w:space="0" w:color="auto"/>
            <w:left w:val="none" w:sz="0" w:space="0" w:color="auto"/>
            <w:bottom w:val="none" w:sz="0" w:space="0" w:color="auto"/>
            <w:right w:val="none" w:sz="0" w:space="0" w:color="auto"/>
          </w:divBdr>
        </w:div>
        <w:div w:id="1878811351">
          <w:marLeft w:val="0"/>
          <w:marRight w:val="0"/>
          <w:marTop w:val="0"/>
          <w:marBottom w:val="0"/>
          <w:divBdr>
            <w:top w:val="none" w:sz="0" w:space="0" w:color="auto"/>
            <w:left w:val="none" w:sz="0" w:space="0" w:color="auto"/>
            <w:bottom w:val="none" w:sz="0" w:space="0" w:color="auto"/>
            <w:right w:val="none" w:sz="0" w:space="0" w:color="auto"/>
          </w:divBdr>
        </w:div>
      </w:divsChild>
    </w:div>
    <w:div w:id="1931619476">
      <w:bodyDiv w:val="1"/>
      <w:marLeft w:val="0"/>
      <w:marRight w:val="0"/>
      <w:marTop w:val="0"/>
      <w:marBottom w:val="0"/>
      <w:divBdr>
        <w:top w:val="none" w:sz="0" w:space="0" w:color="auto"/>
        <w:left w:val="none" w:sz="0" w:space="0" w:color="auto"/>
        <w:bottom w:val="none" w:sz="0" w:space="0" w:color="auto"/>
        <w:right w:val="none" w:sz="0" w:space="0" w:color="auto"/>
      </w:divBdr>
    </w:div>
    <w:div w:id="1937983436">
      <w:bodyDiv w:val="1"/>
      <w:marLeft w:val="0"/>
      <w:marRight w:val="0"/>
      <w:marTop w:val="0"/>
      <w:marBottom w:val="0"/>
      <w:divBdr>
        <w:top w:val="none" w:sz="0" w:space="0" w:color="auto"/>
        <w:left w:val="none" w:sz="0" w:space="0" w:color="auto"/>
        <w:bottom w:val="none" w:sz="0" w:space="0" w:color="auto"/>
        <w:right w:val="none" w:sz="0" w:space="0" w:color="auto"/>
      </w:divBdr>
      <w:divsChild>
        <w:div w:id="515580265">
          <w:marLeft w:val="0"/>
          <w:marRight w:val="0"/>
          <w:marTop w:val="0"/>
          <w:marBottom w:val="0"/>
          <w:divBdr>
            <w:top w:val="none" w:sz="0" w:space="0" w:color="auto"/>
            <w:left w:val="none" w:sz="0" w:space="0" w:color="auto"/>
            <w:bottom w:val="none" w:sz="0" w:space="0" w:color="auto"/>
            <w:right w:val="none" w:sz="0" w:space="0" w:color="auto"/>
          </w:divBdr>
        </w:div>
        <w:div w:id="1427730122">
          <w:marLeft w:val="0"/>
          <w:marRight w:val="0"/>
          <w:marTop w:val="0"/>
          <w:marBottom w:val="0"/>
          <w:divBdr>
            <w:top w:val="none" w:sz="0" w:space="0" w:color="auto"/>
            <w:left w:val="none" w:sz="0" w:space="0" w:color="auto"/>
            <w:bottom w:val="none" w:sz="0" w:space="0" w:color="auto"/>
            <w:right w:val="none" w:sz="0" w:space="0" w:color="auto"/>
          </w:divBdr>
        </w:div>
        <w:div w:id="1411737182">
          <w:marLeft w:val="0"/>
          <w:marRight w:val="0"/>
          <w:marTop w:val="0"/>
          <w:marBottom w:val="0"/>
          <w:divBdr>
            <w:top w:val="none" w:sz="0" w:space="0" w:color="auto"/>
            <w:left w:val="none" w:sz="0" w:space="0" w:color="auto"/>
            <w:bottom w:val="none" w:sz="0" w:space="0" w:color="auto"/>
            <w:right w:val="none" w:sz="0" w:space="0" w:color="auto"/>
          </w:divBdr>
        </w:div>
        <w:div w:id="2097286611">
          <w:marLeft w:val="0"/>
          <w:marRight w:val="0"/>
          <w:marTop w:val="0"/>
          <w:marBottom w:val="0"/>
          <w:divBdr>
            <w:top w:val="none" w:sz="0" w:space="0" w:color="auto"/>
            <w:left w:val="none" w:sz="0" w:space="0" w:color="auto"/>
            <w:bottom w:val="none" w:sz="0" w:space="0" w:color="auto"/>
            <w:right w:val="none" w:sz="0" w:space="0" w:color="auto"/>
          </w:divBdr>
        </w:div>
        <w:div w:id="1405880808">
          <w:marLeft w:val="0"/>
          <w:marRight w:val="0"/>
          <w:marTop w:val="0"/>
          <w:marBottom w:val="0"/>
          <w:divBdr>
            <w:top w:val="none" w:sz="0" w:space="0" w:color="auto"/>
            <w:left w:val="none" w:sz="0" w:space="0" w:color="auto"/>
            <w:bottom w:val="none" w:sz="0" w:space="0" w:color="auto"/>
            <w:right w:val="none" w:sz="0" w:space="0" w:color="auto"/>
          </w:divBdr>
        </w:div>
        <w:div w:id="1609046926">
          <w:marLeft w:val="0"/>
          <w:marRight w:val="0"/>
          <w:marTop w:val="0"/>
          <w:marBottom w:val="0"/>
          <w:divBdr>
            <w:top w:val="none" w:sz="0" w:space="0" w:color="auto"/>
            <w:left w:val="none" w:sz="0" w:space="0" w:color="auto"/>
            <w:bottom w:val="none" w:sz="0" w:space="0" w:color="auto"/>
            <w:right w:val="none" w:sz="0" w:space="0" w:color="auto"/>
          </w:divBdr>
        </w:div>
        <w:div w:id="1936546766">
          <w:marLeft w:val="0"/>
          <w:marRight w:val="0"/>
          <w:marTop w:val="0"/>
          <w:marBottom w:val="0"/>
          <w:divBdr>
            <w:top w:val="none" w:sz="0" w:space="0" w:color="auto"/>
            <w:left w:val="none" w:sz="0" w:space="0" w:color="auto"/>
            <w:bottom w:val="none" w:sz="0" w:space="0" w:color="auto"/>
            <w:right w:val="none" w:sz="0" w:space="0" w:color="auto"/>
          </w:divBdr>
        </w:div>
        <w:div w:id="492650183">
          <w:marLeft w:val="0"/>
          <w:marRight w:val="0"/>
          <w:marTop w:val="0"/>
          <w:marBottom w:val="0"/>
          <w:divBdr>
            <w:top w:val="none" w:sz="0" w:space="0" w:color="auto"/>
            <w:left w:val="none" w:sz="0" w:space="0" w:color="auto"/>
            <w:bottom w:val="none" w:sz="0" w:space="0" w:color="auto"/>
            <w:right w:val="none" w:sz="0" w:space="0" w:color="auto"/>
          </w:divBdr>
        </w:div>
        <w:div w:id="178390959">
          <w:marLeft w:val="0"/>
          <w:marRight w:val="0"/>
          <w:marTop w:val="0"/>
          <w:marBottom w:val="0"/>
          <w:divBdr>
            <w:top w:val="none" w:sz="0" w:space="0" w:color="auto"/>
            <w:left w:val="none" w:sz="0" w:space="0" w:color="auto"/>
            <w:bottom w:val="none" w:sz="0" w:space="0" w:color="auto"/>
            <w:right w:val="none" w:sz="0" w:space="0" w:color="auto"/>
          </w:divBdr>
        </w:div>
        <w:div w:id="1291091175">
          <w:marLeft w:val="0"/>
          <w:marRight w:val="0"/>
          <w:marTop w:val="0"/>
          <w:marBottom w:val="0"/>
          <w:divBdr>
            <w:top w:val="none" w:sz="0" w:space="0" w:color="auto"/>
            <w:left w:val="none" w:sz="0" w:space="0" w:color="auto"/>
            <w:bottom w:val="none" w:sz="0" w:space="0" w:color="auto"/>
            <w:right w:val="none" w:sz="0" w:space="0" w:color="auto"/>
          </w:divBdr>
        </w:div>
        <w:div w:id="2066760720">
          <w:marLeft w:val="0"/>
          <w:marRight w:val="0"/>
          <w:marTop w:val="0"/>
          <w:marBottom w:val="0"/>
          <w:divBdr>
            <w:top w:val="none" w:sz="0" w:space="0" w:color="auto"/>
            <w:left w:val="none" w:sz="0" w:space="0" w:color="auto"/>
            <w:bottom w:val="none" w:sz="0" w:space="0" w:color="auto"/>
            <w:right w:val="none" w:sz="0" w:space="0" w:color="auto"/>
          </w:divBdr>
        </w:div>
        <w:div w:id="792408881">
          <w:marLeft w:val="0"/>
          <w:marRight w:val="0"/>
          <w:marTop w:val="0"/>
          <w:marBottom w:val="0"/>
          <w:divBdr>
            <w:top w:val="none" w:sz="0" w:space="0" w:color="auto"/>
            <w:left w:val="none" w:sz="0" w:space="0" w:color="auto"/>
            <w:bottom w:val="none" w:sz="0" w:space="0" w:color="auto"/>
            <w:right w:val="none" w:sz="0" w:space="0" w:color="auto"/>
          </w:divBdr>
        </w:div>
      </w:divsChild>
    </w:div>
    <w:div w:id="1953128849">
      <w:bodyDiv w:val="1"/>
      <w:marLeft w:val="0"/>
      <w:marRight w:val="0"/>
      <w:marTop w:val="0"/>
      <w:marBottom w:val="0"/>
      <w:divBdr>
        <w:top w:val="none" w:sz="0" w:space="0" w:color="auto"/>
        <w:left w:val="none" w:sz="0" w:space="0" w:color="auto"/>
        <w:bottom w:val="none" w:sz="0" w:space="0" w:color="auto"/>
        <w:right w:val="none" w:sz="0" w:space="0" w:color="auto"/>
      </w:divBdr>
    </w:div>
    <w:div w:id="1961254121">
      <w:bodyDiv w:val="1"/>
      <w:marLeft w:val="0"/>
      <w:marRight w:val="0"/>
      <w:marTop w:val="0"/>
      <w:marBottom w:val="0"/>
      <w:divBdr>
        <w:top w:val="none" w:sz="0" w:space="0" w:color="auto"/>
        <w:left w:val="none" w:sz="0" w:space="0" w:color="auto"/>
        <w:bottom w:val="none" w:sz="0" w:space="0" w:color="auto"/>
        <w:right w:val="none" w:sz="0" w:space="0" w:color="auto"/>
      </w:divBdr>
    </w:div>
    <w:div w:id="1961960778">
      <w:bodyDiv w:val="1"/>
      <w:marLeft w:val="0"/>
      <w:marRight w:val="0"/>
      <w:marTop w:val="0"/>
      <w:marBottom w:val="0"/>
      <w:divBdr>
        <w:top w:val="none" w:sz="0" w:space="0" w:color="auto"/>
        <w:left w:val="none" w:sz="0" w:space="0" w:color="auto"/>
        <w:bottom w:val="none" w:sz="0" w:space="0" w:color="auto"/>
        <w:right w:val="none" w:sz="0" w:space="0" w:color="auto"/>
      </w:divBdr>
    </w:div>
    <w:div w:id="1978142762">
      <w:bodyDiv w:val="1"/>
      <w:marLeft w:val="0"/>
      <w:marRight w:val="0"/>
      <w:marTop w:val="0"/>
      <w:marBottom w:val="0"/>
      <w:divBdr>
        <w:top w:val="none" w:sz="0" w:space="0" w:color="auto"/>
        <w:left w:val="none" w:sz="0" w:space="0" w:color="auto"/>
        <w:bottom w:val="none" w:sz="0" w:space="0" w:color="auto"/>
        <w:right w:val="none" w:sz="0" w:space="0" w:color="auto"/>
      </w:divBdr>
    </w:div>
    <w:div w:id="1981839255">
      <w:bodyDiv w:val="1"/>
      <w:marLeft w:val="0"/>
      <w:marRight w:val="0"/>
      <w:marTop w:val="0"/>
      <w:marBottom w:val="0"/>
      <w:divBdr>
        <w:top w:val="none" w:sz="0" w:space="0" w:color="auto"/>
        <w:left w:val="none" w:sz="0" w:space="0" w:color="auto"/>
        <w:bottom w:val="none" w:sz="0" w:space="0" w:color="auto"/>
        <w:right w:val="none" w:sz="0" w:space="0" w:color="auto"/>
      </w:divBdr>
    </w:div>
    <w:div w:id="1982151479">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5602596">
      <w:bodyDiv w:val="1"/>
      <w:marLeft w:val="0"/>
      <w:marRight w:val="0"/>
      <w:marTop w:val="0"/>
      <w:marBottom w:val="0"/>
      <w:divBdr>
        <w:top w:val="none" w:sz="0" w:space="0" w:color="auto"/>
        <w:left w:val="none" w:sz="0" w:space="0" w:color="auto"/>
        <w:bottom w:val="none" w:sz="0" w:space="0" w:color="auto"/>
        <w:right w:val="none" w:sz="0" w:space="0" w:color="auto"/>
      </w:divBdr>
    </w:div>
    <w:div w:id="2026902128">
      <w:bodyDiv w:val="1"/>
      <w:marLeft w:val="0"/>
      <w:marRight w:val="0"/>
      <w:marTop w:val="0"/>
      <w:marBottom w:val="0"/>
      <w:divBdr>
        <w:top w:val="none" w:sz="0" w:space="0" w:color="auto"/>
        <w:left w:val="none" w:sz="0" w:space="0" w:color="auto"/>
        <w:bottom w:val="none" w:sz="0" w:space="0" w:color="auto"/>
        <w:right w:val="none" w:sz="0" w:space="0" w:color="auto"/>
      </w:divBdr>
    </w:div>
    <w:div w:id="2034308571">
      <w:bodyDiv w:val="1"/>
      <w:marLeft w:val="0"/>
      <w:marRight w:val="0"/>
      <w:marTop w:val="0"/>
      <w:marBottom w:val="0"/>
      <w:divBdr>
        <w:top w:val="none" w:sz="0" w:space="0" w:color="auto"/>
        <w:left w:val="none" w:sz="0" w:space="0" w:color="auto"/>
        <w:bottom w:val="none" w:sz="0" w:space="0" w:color="auto"/>
        <w:right w:val="none" w:sz="0" w:space="0" w:color="auto"/>
      </w:divBdr>
    </w:div>
    <w:div w:id="2034916018">
      <w:bodyDiv w:val="1"/>
      <w:marLeft w:val="0"/>
      <w:marRight w:val="0"/>
      <w:marTop w:val="0"/>
      <w:marBottom w:val="0"/>
      <w:divBdr>
        <w:top w:val="none" w:sz="0" w:space="0" w:color="auto"/>
        <w:left w:val="none" w:sz="0" w:space="0" w:color="auto"/>
        <w:bottom w:val="none" w:sz="0" w:space="0" w:color="auto"/>
        <w:right w:val="none" w:sz="0" w:space="0" w:color="auto"/>
      </w:divBdr>
    </w:div>
    <w:div w:id="2036877925">
      <w:bodyDiv w:val="1"/>
      <w:marLeft w:val="0"/>
      <w:marRight w:val="0"/>
      <w:marTop w:val="0"/>
      <w:marBottom w:val="0"/>
      <w:divBdr>
        <w:top w:val="none" w:sz="0" w:space="0" w:color="auto"/>
        <w:left w:val="none" w:sz="0" w:space="0" w:color="auto"/>
        <w:bottom w:val="none" w:sz="0" w:space="0" w:color="auto"/>
        <w:right w:val="none" w:sz="0" w:space="0" w:color="auto"/>
      </w:divBdr>
    </w:div>
    <w:div w:id="2039622836">
      <w:bodyDiv w:val="1"/>
      <w:marLeft w:val="0"/>
      <w:marRight w:val="0"/>
      <w:marTop w:val="0"/>
      <w:marBottom w:val="0"/>
      <w:divBdr>
        <w:top w:val="none" w:sz="0" w:space="0" w:color="auto"/>
        <w:left w:val="none" w:sz="0" w:space="0" w:color="auto"/>
        <w:bottom w:val="none" w:sz="0" w:space="0" w:color="auto"/>
        <w:right w:val="none" w:sz="0" w:space="0" w:color="auto"/>
      </w:divBdr>
      <w:divsChild>
        <w:div w:id="1243829385">
          <w:marLeft w:val="0"/>
          <w:marRight w:val="0"/>
          <w:marTop w:val="0"/>
          <w:marBottom w:val="0"/>
          <w:divBdr>
            <w:top w:val="none" w:sz="0" w:space="0" w:color="auto"/>
            <w:left w:val="none" w:sz="0" w:space="0" w:color="auto"/>
            <w:bottom w:val="none" w:sz="0" w:space="0" w:color="auto"/>
            <w:right w:val="none" w:sz="0" w:space="0" w:color="auto"/>
          </w:divBdr>
        </w:div>
        <w:div w:id="85539180">
          <w:marLeft w:val="0"/>
          <w:marRight w:val="0"/>
          <w:marTop w:val="0"/>
          <w:marBottom w:val="0"/>
          <w:divBdr>
            <w:top w:val="none" w:sz="0" w:space="0" w:color="auto"/>
            <w:left w:val="none" w:sz="0" w:space="0" w:color="auto"/>
            <w:bottom w:val="none" w:sz="0" w:space="0" w:color="auto"/>
            <w:right w:val="none" w:sz="0" w:space="0" w:color="auto"/>
          </w:divBdr>
        </w:div>
      </w:divsChild>
    </w:div>
    <w:div w:id="2045716321">
      <w:bodyDiv w:val="1"/>
      <w:marLeft w:val="0"/>
      <w:marRight w:val="0"/>
      <w:marTop w:val="0"/>
      <w:marBottom w:val="0"/>
      <w:divBdr>
        <w:top w:val="none" w:sz="0" w:space="0" w:color="auto"/>
        <w:left w:val="none" w:sz="0" w:space="0" w:color="auto"/>
        <w:bottom w:val="none" w:sz="0" w:space="0" w:color="auto"/>
        <w:right w:val="none" w:sz="0" w:space="0" w:color="auto"/>
      </w:divBdr>
    </w:div>
    <w:div w:id="2061636069">
      <w:bodyDiv w:val="1"/>
      <w:marLeft w:val="0"/>
      <w:marRight w:val="0"/>
      <w:marTop w:val="0"/>
      <w:marBottom w:val="0"/>
      <w:divBdr>
        <w:top w:val="none" w:sz="0" w:space="0" w:color="auto"/>
        <w:left w:val="none" w:sz="0" w:space="0" w:color="auto"/>
        <w:bottom w:val="none" w:sz="0" w:space="0" w:color="auto"/>
        <w:right w:val="none" w:sz="0" w:space="0" w:color="auto"/>
      </w:divBdr>
    </w:div>
    <w:div w:id="2070810336">
      <w:bodyDiv w:val="1"/>
      <w:marLeft w:val="0"/>
      <w:marRight w:val="0"/>
      <w:marTop w:val="0"/>
      <w:marBottom w:val="0"/>
      <w:divBdr>
        <w:top w:val="none" w:sz="0" w:space="0" w:color="auto"/>
        <w:left w:val="none" w:sz="0" w:space="0" w:color="auto"/>
        <w:bottom w:val="none" w:sz="0" w:space="0" w:color="auto"/>
        <w:right w:val="none" w:sz="0" w:space="0" w:color="auto"/>
      </w:divBdr>
    </w:div>
    <w:div w:id="2080975249">
      <w:bodyDiv w:val="1"/>
      <w:marLeft w:val="0"/>
      <w:marRight w:val="0"/>
      <w:marTop w:val="0"/>
      <w:marBottom w:val="0"/>
      <w:divBdr>
        <w:top w:val="none" w:sz="0" w:space="0" w:color="auto"/>
        <w:left w:val="none" w:sz="0" w:space="0" w:color="auto"/>
        <w:bottom w:val="none" w:sz="0" w:space="0" w:color="auto"/>
        <w:right w:val="none" w:sz="0" w:space="0" w:color="auto"/>
      </w:divBdr>
    </w:div>
    <w:div w:id="2095861408">
      <w:bodyDiv w:val="1"/>
      <w:marLeft w:val="0"/>
      <w:marRight w:val="0"/>
      <w:marTop w:val="0"/>
      <w:marBottom w:val="0"/>
      <w:divBdr>
        <w:top w:val="none" w:sz="0" w:space="0" w:color="auto"/>
        <w:left w:val="none" w:sz="0" w:space="0" w:color="auto"/>
        <w:bottom w:val="none" w:sz="0" w:space="0" w:color="auto"/>
        <w:right w:val="none" w:sz="0" w:space="0" w:color="auto"/>
      </w:divBdr>
      <w:divsChild>
        <w:div w:id="553585011">
          <w:marLeft w:val="0"/>
          <w:marRight w:val="0"/>
          <w:marTop w:val="0"/>
          <w:marBottom w:val="0"/>
          <w:divBdr>
            <w:top w:val="none" w:sz="0" w:space="0" w:color="auto"/>
            <w:left w:val="none" w:sz="0" w:space="0" w:color="auto"/>
            <w:bottom w:val="none" w:sz="0" w:space="0" w:color="auto"/>
            <w:right w:val="none" w:sz="0" w:space="0" w:color="auto"/>
          </w:divBdr>
        </w:div>
        <w:div w:id="1627347951">
          <w:marLeft w:val="0"/>
          <w:marRight w:val="0"/>
          <w:marTop w:val="0"/>
          <w:marBottom w:val="0"/>
          <w:divBdr>
            <w:top w:val="none" w:sz="0" w:space="0" w:color="auto"/>
            <w:left w:val="none" w:sz="0" w:space="0" w:color="auto"/>
            <w:bottom w:val="none" w:sz="0" w:space="0" w:color="auto"/>
            <w:right w:val="none" w:sz="0" w:space="0" w:color="auto"/>
          </w:divBdr>
        </w:div>
        <w:div w:id="195972500">
          <w:marLeft w:val="0"/>
          <w:marRight w:val="0"/>
          <w:marTop w:val="0"/>
          <w:marBottom w:val="0"/>
          <w:divBdr>
            <w:top w:val="none" w:sz="0" w:space="0" w:color="auto"/>
            <w:left w:val="none" w:sz="0" w:space="0" w:color="auto"/>
            <w:bottom w:val="none" w:sz="0" w:space="0" w:color="auto"/>
            <w:right w:val="none" w:sz="0" w:space="0" w:color="auto"/>
          </w:divBdr>
        </w:div>
        <w:div w:id="601030664">
          <w:marLeft w:val="0"/>
          <w:marRight w:val="0"/>
          <w:marTop w:val="0"/>
          <w:marBottom w:val="0"/>
          <w:divBdr>
            <w:top w:val="none" w:sz="0" w:space="0" w:color="auto"/>
            <w:left w:val="none" w:sz="0" w:space="0" w:color="auto"/>
            <w:bottom w:val="none" w:sz="0" w:space="0" w:color="auto"/>
            <w:right w:val="none" w:sz="0" w:space="0" w:color="auto"/>
          </w:divBdr>
        </w:div>
        <w:div w:id="1828790586">
          <w:marLeft w:val="0"/>
          <w:marRight w:val="0"/>
          <w:marTop w:val="0"/>
          <w:marBottom w:val="0"/>
          <w:divBdr>
            <w:top w:val="none" w:sz="0" w:space="0" w:color="auto"/>
            <w:left w:val="none" w:sz="0" w:space="0" w:color="auto"/>
            <w:bottom w:val="none" w:sz="0" w:space="0" w:color="auto"/>
            <w:right w:val="none" w:sz="0" w:space="0" w:color="auto"/>
          </w:divBdr>
        </w:div>
        <w:div w:id="462428270">
          <w:marLeft w:val="0"/>
          <w:marRight w:val="0"/>
          <w:marTop w:val="0"/>
          <w:marBottom w:val="0"/>
          <w:divBdr>
            <w:top w:val="none" w:sz="0" w:space="0" w:color="auto"/>
            <w:left w:val="none" w:sz="0" w:space="0" w:color="auto"/>
            <w:bottom w:val="none" w:sz="0" w:space="0" w:color="auto"/>
            <w:right w:val="none" w:sz="0" w:space="0" w:color="auto"/>
          </w:divBdr>
        </w:div>
        <w:div w:id="151608169">
          <w:marLeft w:val="0"/>
          <w:marRight w:val="0"/>
          <w:marTop w:val="0"/>
          <w:marBottom w:val="0"/>
          <w:divBdr>
            <w:top w:val="none" w:sz="0" w:space="0" w:color="auto"/>
            <w:left w:val="none" w:sz="0" w:space="0" w:color="auto"/>
            <w:bottom w:val="none" w:sz="0" w:space="0" w:color="auto"/>
            <w:right w:val="none" w:sz="0" w:space="0" w:color="auto"/>
          </w:divBdr>
        </w:div>
        <w:div w:id="1488745586">
          <w:marLeft w:val="0"/>
          <w:marRight w:val="0"/>
          <w:marTop w:val="0"/>
          <w:marBottom w:val="0"/>
          <w:divBdr>
            <w:top w:val="none" w:sz="0" w:space="0" w:color="auto"/>
            <w:left w:val="none" w:sz="0" w:space="0" w:color="auto"/>
            <w:bottom w:val="none" w:sz="0" w:space="0" w:color="auto"/>
            <w:right w:val="none" w:sz="0" w:space="0" w:color="auto"/>
          </w:divBdr>
        </w:div>
        <w:div w:id="150603435">
          <w:marLeft w:val="0"/>
          <w:marRight w:val="0"/>
          <w:marTop w:val="0"/>
          <w:marBottom w:val="0"/>
          <w:divBdr>
            <w:top w:val="none" w:sz="0" w:space="0" w:color="auto"/>
            <w:left w:val="none" w:sz="0" w:space="0" w:color="auto"/>
            <w:bottom w:val="none" w:sz="0" w:space="0" w:color="auto"/>
            <w:right w:val="none" w:sz="0" w:space="0" w:color="auto"/>
          </w:divBdr>
        </w:div>
        <w:div w:id="1906260107">
          <w:marLeft w:val="0"/>
          <w:marRight w:val="0"/>
          <w:marTop w:val="0"/>
          <w:marBottom w:val="0"/>
          <w:divBdr>
            <w:top w:val="none" w:sz="0" w:space="0" w:color="auto"/>
            <w:left w:val="none" w:sz="0" w:space="0" w:color="auto"/>
            <w:bottom w:val="none" w:sz="0" w:space="0" w:color="auto"/>
            <w:right w:val="none" w:sz="0" w:space="0" w:color="auto"/>
          </w:divBdr>
        </w:div>
        <w:div w:id="2041009944">
          <w:marLeft w:val="0"/>
          <w:marRight w:val="0"/>
          <w:marTop w:val="0"/>
          <w:marBottom w:val="0"/>
          <w:divBdr>
            <w:top w:val="none" w:sz="0" w:space="0" w:color="auto"/>
            <w:left w:val="none" w:sz="0" w:space="0" w:color="auto"/>
            <w:bottom w:val="none" w:sz="0" w:space="0" w:color="auto"/>
            <w:right w:val="none" w:sz="0" w:space="0" w:color="auto"/>
          </w:divBdr>
        </w:div>
        <w:div w:id="46490868">
          <w:marLeft w:val="0"/>
          <w:marRight w:val="0"/>
          <w:marTop w:val="0"/>
          <w:marBottom w:val="0"/>
          <w:divBdr>
            <w:top w:val="none" w:sz="0" w:space="0" w:color="auto"/>
            <w:left w:val="none" w:sz="0" w:space="0" w:color="auto"/>
            <w:bottom w:val="none" w:sz="0" w:space="0" w:color="auto"/>
            <w:right w:val="none" w:sz="0" w:space="0" w:color="auto"/>
          </w:divBdr>
        </w:div>
        <w:div w:id="1327443641">
          <w:marLeft w:val="0"/>
          <w:marRight w:val="0"/>
          <w:marTop w:val="0"/>
          <w:marBottom w:val="0"/>
          <w:divBdr>
            <w:top w:val="none" w:sz="0" w:space="0" w:color="auto"/>
            <w:left w:val="none" w:sz="0" w:space="0" w:color="auto"/>
            <w:bottom w:val="none" w:sz="0" w:space="0" w:color="auto"/>
            <w:right w:val="none" w:sz="0" w:space="0" w:color="auto"/>
          </w:divBdr>
        </w:div>
      </w:divsChild>
    </w:div>
    <w:div w:id="2098210679">
      <w:bodyDiv w:val="1"/>
      <w:marLeft w:val="0"/>
      <w:marRight w:val="0"/>
      <w:marTop w:val="0"/>
      <w:marBottom w:val="0"/>
      <w:divBdr>
        <w:top w:val="none" w:sz="0" w:space="0" w:color="auto"/>
        <w:left w:val="none" w:sz="0" w:space="0" w:color="auto"/>
        <w:bottom w:val="none" w:sz="0" w:space="0" w:color="auto"/>
        <w:right w:val="none" w:sz="0" w:space="0" w:color="auto"/>
      </w:divBdr>
    </w:div>
    <w:div w:id="2119524230">
      <w:bodyDiv w:val="1"/>
      <w:marLeft w:val="0"/>
      <w:marRight w:val="0"/>
      <w:marTop w:val="0"/>
      <w:marBottom w:val="0"/>
      <w:divBdr>
        <w:top w:val="none" w:sz="0" w:space="0" w:color="auto"/>
        <w:left w:val="none" w:sz="0" w:space="0" w:color="auto"/>
        <w:bottom w:val="none" w:sz="0" w:space="0" w:color="auto"/>
        <w:right w:val="none" w:sz="0" w:space="0" w:color="auto"/>
      </w:divBdr>
    </w:div>
    <w:div w:id="2127236225">
      <w:bodyDiv w:val="1"/>
      <w:marLeft w:val="0"/>
      <w:marRight w:val="0"/>
      <w:marTop w:val="0"/>
      <w:marBottom w:val="0"/>
      <w:divBdr>
        <w:top w:val="none" w:sz="0" w:space="0" w:color="auto"/>
        <w:left w:val="none" w:sz="0" w:space="0" w:color="auto"/>
        <w:bottom w:val="none" w:sz="0" w:space="0" w:color="auto"/>
        <w:right w:val="none" w:sz="0" w:space="0" w:color="auto"/>
      </w:divBdr>
    </w:div>
    <w:div w:id="214453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source/repos/SistemaVenta/Docs/DOCUMENTO%20DE%20ALCANCE%20GRUPO-B.doc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source/repos/SistemaVenta/Docs/DOCUMENTO%20DE%20INSTALACI&#211;N%20DEL%20SOFTWARE%20GRUPO-B.doc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2673</TotalTime>
  <Pages>97</Pages>
  <Words>17423</Words>
  <Characters>95829</Characters>
  <Application>Microsoft Office Word</Application>
  <DocSecurity>0</DocSecurity>
  <Lines>798</Lines>
  <Paragraphs>226</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113026</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292</cp:revision>
  <cp:lastPrinted>1900-01-01T05:00:00Z</cp:lastPrinted>
  <dcterms:created xsi:type="dcterms:W3CDTF">2023-01-10T08:22:00Z</dcterms:created>
  <dcterms:modified xsi:type="dcterms:W3CDTF">2025-01-15T05:42:00Z</dcterms:modified>
</cp:coreProperties>
</file>